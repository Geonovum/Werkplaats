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3A40" w14:textId="3A9C9164" w:rsidR="002D104C" w:rsidRDefault="00A54DD7" w:rsidP="000C48B1">
      <w:pPr>
        <w:pStyle w:val="Titel"/>
      </w:pPr>
      <w:commentRangeStart w:id="0"/>
      <w:commentRangeEnd w:id="0"/>
      <w:r>
        <w:rPr>
          <w:rStyle w:val="Verwijzingopmerking"/>
          <w:rFonts w:eastAsiaTheme="minorHAnsi" w:cstheme="minorBidi"/>
          <w:b w:val="0"/>
          <w:spacing w:val="0"/>
          <w:kern w:val="0"/>
        </w:rPr>
        <w:commentReference w:id="0"/>
      </w:r>
      <w:commentRangeStart w:id="1"/>
      <w:commentRangeEnd w:id="1"/>
      <w:r w:rsidR="00E558A2">
        <w:rPr>
          <w:rStyle w:val="Verwijzingopmerking"/>
          <w:rFonts w:eastAsiaTheme="minorHAnsi" w:cstheme="minorBidi"/>
          <w:b w:val="0"/>
          <w:spacing w:val="0"/>
          <w:kern w:val="0"/>
        </w:rPr>
        <w:commentReference w:id="1"/>
      </w:r>
      <w:r w:rsidR="00E558A2" w:rsidRPr="00E558A2">
        <w:t>Voorbereidingsbesluit flora en fauna langs, op en onder oppervlaktewater</w:t>
      </w:r>
    </w:p>
    <w:p w14:paraId="1232F70F" w14:textId="77777777" w:rsidR="00E558A2" w:rsidRDefault="00E558A2" w:rsidP="00E558A2">
      <w:r>
        <w:t>Gedeputeerde staten van Noord-Holland</w:t>
      </w:r>
    </w:p>
    <w:p w14:paraId="483CC6E0" w14:textId="77777777" w:rsidR="00E558A2" w:rsidRDefault="00E558A2" w:rsidP="00E558A2"/>
    <w:p w14:paraId="1FBC5548" w14:textId="304BD28C" w:rsidR="000C48B1" w:rsidRDefault="00E558A2" w:rsidP="00E558A2">
      <w:r>
        <w:t>besluiten:</w:t>
      </w:r>
    </w:p>
    <w:p w14:paraId="17207D21" w14:textId="0E4E471F" w:rsidR="00060C37" w:rsidRDefault="00060C37" w:rsidP="00060C37">
      <w:pPr>
        <w:pStyle w:val="Kop6"/>
      </w:pPr>
      <w:r>
        <w:t>Artikel I</w:t>
      </w:r>
      <w:r w:rsidR="00B93B11">
        <w:tab/>
      </w:r>
      <w:r w:rsidR="00684510">
        <w:t>[opschrift]</w:t>
      </w:r>
    </w:p>
    <w:p w14:paraId="546D29E3" w14:textId="7535D879" w:rsidR="00060C37" w:rsidRDefault="008E075F" w:rsidP="00060C37">
      <w:r w:rsidRPr="008E075F">
        <w:t>Met het oog op de voorbereiding van in de omgevingsverordening te stellen instructieregels over het verstoren van flora en fauna in, op en onder oppervlaktewater een voorbereidingsbesluit te nemen.</w:t>
      </w:r>
    </w:p>
    <w:p w14:paraId="7AECCD91" w14:textId="4343FB78" w:rsidR="00060C37" w:rsidRDefault="00060C37" w:rsidP="00060C37">
      <w:pPr>
        <w:pStyle w:val="Kop6"/>
      </w:pPr>
      <w:r>
        <w:t>Artikel II</w:t>
      </w:r>
      <w:r w:rsidR="00B93B11">
        <w:tab/>
      </w:r>
      <w:r w:rsidR="00684510" w:rsidRPr="00684510">
        <w:t>[opschrift]</w:t>
      </w:r>
    </w:p>
    <w:p w14:paraId="6997274A" w14:textId="09723D75" w:rsidR="00060C37" w:rsidRDefault="008E075F" w:rsidP="00060C37">
      <w:r w:rsidRPr="008E075F">
        <w:t>Voor het omgevingsplan van de gemeente Dijk en Waard de voorbeschermingsregels vast te stellen die zijn vastgelegd in bijlage A.</w:t>
      </w:r>
    </w:p>
    <w:p w14:paraId="66CB2636" w14:textId="3CBC497B" w:rsidR="00FF0CAA" w:rsidRDefault="008E075F" w:rsidP="008E075F">
      <w:pPr>
        <w:pStyle w:val="Kop6"/>
      </w:pPr>
      <w:r>
        <w:t>Artikel III</w:t>
      </w:r>
      <w:r w:rsidR="00B93B11">
        <w:tab/>
      </w:r>
      <w:r w:rsidR="00684510" w:rsidRPr="00684510">
        <w:t>[opschrift]</w:t>
      </w:r>
    </w:p>
    <w:p w14:paraId="37151E12" w14:textId="02B1FE5D" w:rsidR="008E075F" w:rsidRDefault="008E075F" w:rsidP="00060C37">
      <w:r w:rsidRPr="008E075F">
        <w:t>Dit besluit treedt in werking op de dag na de dag waarop het bekendgemaakt is.</w:t>
      </w:r>
    </w:p>
    <w:p w14:paraId="775AC3DF" w14:textId="77777777" w:rsidR="008E075F" w:rsidRDefault="008E075F" w:rsidP="00060C37"/>
    <w:p w14:paraId="38C600DC" w14:textId="77777777" w:rsidR="008E075F" w:rsidRDefault="008E075F" w:rsidP="008E075F">
      <w:r>
        <w:t>Aldus besloten in de vergadering d.d. 1 juni 2023</w:t>
      </w:r>
    </w:p>
    <w:p w14:paraId="1A85C7C7" w14:textId="1F1BC001" w:rsidR="00030D07" w:rsidRPr="006E3899" w:rsidRDefault="008E075F" w:rsidP="008E075F">
      <w:pPr>
        <w:rPr>
          <w:rStyle w:val="Wijzigbijlage"/>
          <w:color w:val="auto"/>
        </w:rPr>
      </w:pPr>
      <w:r>
        <w:t>De griffier,</w:t>
      </w:r>
      <w:r>
        <w:tab/>
        <w:t>De voorzitter,</w:t>
      </w:r>
    </w:p>
    <w:p w14:paraId="194DCED3" w14:textId="358AD640" w:rsidR="000C48B1" w:rsidRDefault="008E075F" w:rsidP="000C48B1">
      <w:pPr>
        <w:pStyle w:val="Titel"/>
      </w:pPr>
      <w:commentRangeStart w:id="2"/>
      <w:r w:rsidRPr="008E075F">
        <w:lastRenderedPageBreak/>
        <w:t>Voorbeschermingsregels flora en fauna langs, op en onder oppervlaktewater</w:t>
      </w:r>
      <w:commentRangeEnd w:id="2"/>
      <w:r w:rsidR="00610A14">
        <w:rPr>
          <w:rStyle w:val="Verwijzingopmerking"/>
          <w:rFonts w:eastAsiaTheme="minorHAnsi" w:cstheme="minorBidi"/>
          <w:b w:val="0"/>
          <w:spacing w:val="0"/>
          <w:kern w:val="0"/>
        </w:rPr>
        <w:commentReference w:id="2"/>
      </w:r>
    </w:p>
    <w:p w14:paraId="43108143" w14:textId="6152D0FA" w:rsidR="008E075F" w:rsidRDefault="008E075F" w:rsidP="008E075F">
      <w:pPr>
        <w:pStyle w:val="Kop6"/>
      </w:pPr>
      <w:r>
        <w:tab/>
        <w:t>Voorrangsbepaling</w:t>
      </w:r>
    </w:p>
    <w:p w14:paraId="0FE32765" w14:textId="6B809522" w:rsidR="000C48B1" w:rsidRDefault="008E075F" w:rsidP="008E075F">
      <w:r>
        <w:t>Voor zover de regels van de hoofdregeling van het omgevingsplan afwijken van deze voorbeschermingsregels gelden alleen de voorbeschermingsregels.</w:t>
      </w:r>
    </w:p>
    <w:p w14:paraId="186B122E" w14:textId="5F5D84EC" w:rsidR="000C48B1" w:rsidRDefault="000C48B1" w:rsidP="000C48B1">
      <w:pPr>
        <w:pStyle w:val="Kop1"/>
      </w:pPr>
      <w:r>
        <w:lastRenderedPageBreak/>
        <w:t>Hoofdstuk 1</w:t>
      </w:r>
      <w:r>
        <w:tab/>
      </w:r>
      <w:r w:rsidR="008E075F" w:rsidRPr="008E075F">
        <w:t>Voorbeschermingsregels</w:t>
      </w:r>
    </w:p>
    <w:p w14:paraId="4C9439D2" w14:textId="28793877" w:rsidR="008E075F" w:rsidRDefault="008E075F" w:rsidP="008E075F">
      <w:pPr>
        <w:pStyle w:val="Kop6"/>
      </w:pPr>
      <w:r>
        <w:t>Artikel 1.1</w:t>
      </w:r>
      <w:r>
        <w:tab/>
      </w:r>
      <w:commentRangeStart w:id="3"/>
      <w:commentRangeStart w:id="4"/>
      <w:commentRangeStart w:id="5"/>
      <w:r>
        <w:t>Vergunningplicht flora- en fauna-activiteit langs, op of onder oppervlaktewater</w:t>
      </w:r>
      <w:commentRangeEnd w:id="3"/>
      <w:commentRangeEnd w:id="4"/>
      <w:commentRangeEnd w:id="5"/>
      <w:r w:rsidR="006D13B2">
        <w:rPr>
          <w:rStyle w:val="Verwijzingopmerking"/>
          <w:rFonts w:eastAsiaTheme="minorHAnsi" w:cstheme="minorBidi"/>
          <w:i w:val="0"/>
          <w:iCs w:val="0"/>
        </w:rPr>
        <w:commentReference w:id="3"/>
      </w:r>
      <w:r w:rsidR="00FE7023">
        <w:rPr>
          <w:rStyle w:val="Verwijzingopmerking"/>
          <w:rFonts w:eastAsiaTheme="minorHAnsi" w:cstheme="minorBidi"/>
          <w:i w:val="0"/>
          <w:iCs w:val="0"/>
        </w:rPr>
        <w:commentReference w:id="4"/>
      </w:r>
      <w:r w:rsidR="00A54DD7">
        <w:rPr>
          <w:rStyle w:val="Verwijzingopmerking"/>
          <w:rFonts w:eastAsiaTheme="minorHAnsi" w:cstheme="minorBidi"/>
          <w:i w:val="0"/>
          <w:iCs w:val="0"/>
        </w:rPr>
        <w:commentReference w:id="5"/>
      </w:r>
    </w:p>
    <w:p w14:paraId="6D7AF8D0" w14:textId="77777777" w:rsidR="008E075F" w:rsidRDefault="008E075F" w:rsidP="008E075F">
      <w:r>
        <w:t xml:space="preserve">Ter plaatse van de locatie </w:t>
      </w:r>
      <w:r w:rsidRPr="00975D29">
        <w:rPr>
          <w:rStyle w:val="Noemer"/>
        </w:rPr>
        <w:t>Oppervlaktewater</w:t>
      </w:r>
      <w:r>
        <w:t xml:space="preserve"> is het verboden om zonder omgevingsvergunning de volgende activiteiten langs, op of onder een oppervlaktewater te verrichten:</w:t>
      </w:r>
    </w:p>
    <w:p w14:paraId="21A8475D" w14:textId="77777777" w:rsidR="008E075F" w:rsidRDefault="008E075F" w:rsidP="008E075F">
      <w:pPr>
        <w:pStyle w:val="Opsommingmetnummering"/>
      </w:pPr>
      <w:r>
        <w:t>a.</w:t>
      </w:r>
      <w:r>
        <w:tab/>
        <w:t>het uitsteken, afsnijden of anderszins verwijderen, voorhanden hebben of vervoeren van meer dan 500 gram waterplanten en wieren;</w:t>
      </w:r>
    </w:p>
    <w:p w14:paraId="4FC681BE" w14:textId="77777777" w:rsidR="008E075F" w:rsidRDefault="008E075F" w:rsidP="008E075F">
      <w:pPr>
        <w:pStyle w:val="Opsommingmetnummering"/>
      </w:pPr>
      <w:r>
        <w:t>b.</w:t>
      </w:r>
      <w:r>
        <w:tab/>
        <w:t>het vangen, doden, voorhanden hebben of vervoeren van meer dan 5 waterdieren; of</w:t>
      </w:r>
    </w:p>
    <w:p w14:paraId="0D6C3064" w14:textId="77777777" w:rsidR="008E075F" w:rsidRDefault="008E075F" w:rsidP="008E075F">
      <w:pPr>
        <w:pStyle w:val="Opsommingmetnummering"/>
      </w:pPr>
      <w:r>
        <w:t>c.</w:t>
      </w:r>
      <w:r>
        <w:tab/>
        <w:t>het bij zich hebben van voorwerpen die kennelijk tot doel hebben een onder a of b bedoelde activiteit te verrichten.</w:t>
      </w:r>
    </w:p>
    <w:p w14:paraId="0A89220E" w14:textId="266F7D5D" w:rsidR="008E075F" w:rsidRDefault="008E075F" w:rsidP="008E075F">
      <w:pPr>
        <w:pStyle w:val="Kop6"/>
      </w:pPr>
      <w:r>
        <w:t>Artikel 1.2</w:t>
      </w:r>
      <w:r>
        <w:tab/>
      </w:r>
      <w:commentRangeStart w:id="6"/>
      <w:commentRangeStart w:id="7"/>
      <w:r>
        <w:t>Beoordelingsregels omgevingsvergunning flora- en fauna-activiteit langs, op of onder oppervlaktewater</w:t>
      </w:r>
      <w:commentRangeEnd w:id="6"/>
      <w:commentRangeEnd w:id="7"/>
      <w:r w:rsidR="006D13B2">
        <w:rPr>
          <w:rStyle w:val="Verwijzingopmerking"/>
          <w:rFonts w:eastAsiaTheme="minorHAnsi" w:cstheme="minorBidi"/>
          <w:i w:val="0"/>
          <w:iCs w:val="0"/>
        </w:rPr>
        <w:commentReference w:id="6"/>
      </w:r>
      <w:r w:rsidR="00FE7023">
        <w:rPr>
          <w:rStyle w:val="Verwijzingopmerking"/>
          <w:rFonts w:eastAsiaTheme="minorHAnsi" w:cstheme="minorBidi"/>
          <w:i w:val="0"/>
          <w:iCs w:val="0"/>
        </w:rPr>
        <w:commentReference w:id="7"/>
      </w:r>
    </w:p>
    <w:p w14:paraId="49EC2FA1" w14:textId="77777777" w:rsidR="008E075F" w:rsidRDefault="008E075F" w:rsidP="008E075F">
      <w:r>
        <w:t>De in artikel 1.1 bedoelde omgevingsvergunning wordt alleen verleend als:</w:t>
      </w:r>
    </w:p>
    <w:p w14:paraId="04EC0457" w14:textId="77777777" w:rsidR="008E075F" w:rsidRDefault="008E075F" w:rsidP="008E075F">
      <w:pPr>
        <w:pStyle w:val="Opsommingmetnummering"/>
      </w:pPr>
      <w:r>
        <w:t>a.</w:t>
      </w:r>
      <w:r>
        <w:tab/>
        <w:t>de activiteit wordt verricht door of namens een rechtspersoon;</w:t>
      </w:r>
    </w:p>
    <w:p w14:paraId="6D6F30B4" w14:textId="77777777" w:rsidR="008E075F" w:rsidRDefault="008E075F" w:rsidP="008E075F">
      <w:pPr>
        <w:pStyle w:val="Opsommingmetnummering"/>
      </w:pPr>
      <w:r>
        <w:t>b.</w:t>
      </w:r>
      <w:r>
        <w:tab/>
        <w:t>de activiteit uitsluitend wordt verricht voor:</w:t>
      </w:r>
    </w:p>
    <w:p w14:paraId="5DAC64F2" w14:textId="77777777" w:rsidR="008E075F" w:rsidRDefault="008E075F" w:rsidP="008E075F">
      <w:pPr>
        <w:pStyle w:val="Opsommingmetnummering"/>
        <w:ind w:left="850"/>
      </w:pPr>
      <w:r>
        <w:t>1.</w:t>
      </w:r>
      <w:r>
        <w:tab/>
        <w:t>educatieve doeleinden; of</w:t>
      </w:r>
    </w:p>
    <w:p w14:paraId="39A985FC" w14:textId="77777777" w:rsidR="008E075F" w:rsidRDefault="008E075F" w:rsidP="008E075F">
      <w:pPr>
        <w:pStyle w:val="Opsommingmetnummering"/>
        <w:ind w:left="850"/>
      </w:pPr>
      <w:r>
        <w:t>2.</w:t>
      </w:r>
      <w:r>
        <w:tab/>
        <w:t>onderzoeksdoeleinden;</w:t>
      </w:r>
    </w:p>
    <w:p w14:paraId="3785E7DE" w14:textId="77777777" w:rsidR="008E075F" w:rsidRDefault="008E075F" w:rsidP="008E075F">
      <w:pPr>
        <w:pStyle w:val="Opsommingmetnummering"/>
      </w:pPr>
      <w:r>
        <w:t>c.</w:t>
      </w:r>
      <w:r>
        <w:tab/>
        <w:t>de activiteit geen zeekreeft, Noordzeekrab, spinkrab, kokerworm, zeedahlia, dodemansduim of spons betreft;</w:t>
      </w:r>
    </w:p>
    <w:p w14:paraId="271D08E4" w14:textId="77777777" w:rsidR="008E075F" w:rsidRDefault="008E075F" w:rsidP="008E075F">
      <w:pPr>
        <w:pStyle w:val="Opsommingmetnummering"/>
      </w:pPr>
      <w:r>
        <w:t>d.</w:t>
      </w:r>
      <w:r>
        <w:tab/>
        <w:t>de activiteit tijdelijk is;</w:t>
      </w:r>
    </w:p>
    <w:p w14:paraId="1FEAD31E" w14:textId="77777777" w:rsidR="008E075F" w:rsidRDefault="008E075F" w:rsidP="008E075F">
      <w:pPr>
        <w:pStyle w:val="Opsommingmetnummering"/>
      </w:pPr>
      <w:r>
        <w:t>e.</w:t>
      </w:r>
      <w:r>
        <w:tab/>
        <w:t>er geen gebruik wordt gemaakt van niet-selectieve middelen; en</w:t>
      </w:r>
    </w:p>
    <w:p w14:paraId="4DFB0D0E" w14:textId="70EB6ED3" w:rsidR="00E558A2" w:rsidRPr="000C48B1" w:rsidRDefault="008E075F" w:rsidP="00A54DD7">
      <w:pPr>
        <w:pStyle w:val="Opsommingmetnummering"/>
      </w:pPr>
      <w:r>
        <w:t>f.</w:t>
      </w:r>
      <w:r>
        <w:tab/>
        <w:t>onnodig lijden van waterdieren wordt voorkomen.</w:t>
      </w:r>
    </w:p>
    <w:sectPr w:rsidR="00E558A2" w:rsidRPr="000C48B1" w:rsidSect="002F25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2835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rard Wolbers" w:date="2023-06-07T10:26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A54DD7" w:rsidRPr="00642BD7" w14:paraId="3DF6A4F3" w14:textId="77777777" w:rsidTr="00B86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gridSpan w:val="2"/>
          </w:tcPr>
          <w:p w14:paraId="0411E7CF" w14:textId="77777777" w:rsidR="00A54DD7" w:rsidRDefault="00A54DD7" w:rsidP="00B8618D">
            <w:r>
              <w:rPr>
                <w:rStyle w:val="Verwijzingopmerking"/>
              </w:rPr>
              <w:annotationRef/>
            </w:r>
            <w:r w:rsidRPr="00B8618D">
              <w:t>Procedure</w:t>
            </w:r>
          </w:p>
        </w:tc>
      </w:tr>
      <w:tr w:rsidR="00A54DD7" w:rsidRPr="00642BD7" w14:paraId="7785E96C" w14:textId="77777777" w:rsidTr="00B8618D">
        <w:tc>
          <w:tcPr>
            <w:tcW w:w="2500" w:type="pct"/>
          </w:tcPr>
          <w:p w14:paraId="3A22D352" w14:textId="77777777" w:rsidR="00A54DD7" w:rsidRPr="007C7DA1" w:rsidRDefault="00A54DD7" w:rsidP="00AE0DAE">
            <w:r>
              <w:t>bekendOp</w:t>
            </w:r>
          </w:p>
        </w:tc>
        <w:tc>
          <w:tcPr>
            <w:tcW w:w="2500" w:type="pct"/>
          </w:tcPr>
          <w:p w14:paraId="6511D0D8" w14:textId="1C3BB58A" w:rsidR="00A54DD7" w:rsidRDefault="00A54DD7" w:rsidP="00AE0DAE">
            <w:r>
              <w:t>2023-06-07</w:t>
            </w:r>
          </w:p>
        </w:tc>
      </w:tr>
      <w:tr w:rsidR="00A54DD7" w:rsidRPr="00642BD7" w14:paraId="2F2756C4" w14:textId="77777777" w:rsidTr="00B8618D">
        <w:tc>
          <w:tcPr>
            <w:tcW w:w="2500" w:type="pct"/>
          </w:tcPr>
          <w:p w14:paraId="6758D735" w14:textId="77777777" w:rsidR="00A54DD7" w:rsidRPr="007C7DA1" w:rsidRDefault="00A54DD7" w:rsidP="00AE0DAE">
            <w:r>
              <w:t>ontvangenOp</w:t>
            </w:r>
          </w:p>
        </w:tc>
        <w:tc>
          <w:tcPr>
            <w:tcW w:w="2500" w:type="pct"/>
          </w:tcPr>
          <w:p w14:paraId="5644F993" w14:textId="3457D5EA" w:rsidR="00A54DD7" w:rsidRDefault="00A54DD7" w:rsidP="00AE0DAE">
            <w:r>
              <w:t>2023-06-07</w:t>
            </w:r>
          </w:p>
        </w:tc>
      </w:tr>
      <w:tr w:rsidR="00A54DD7" w:rsidRPr="00642BD7" w14:paraId="11828C3C" w14:textId="77777777" w:rsidTr="00B8618D">
        <w:tc>
          <w:tcPr>
            <w:tcW w:w="2500" w:type="pct"/>
          </w:tcPr>
          <w:p w14:paraId="1338794B" w14:textId="77777777" w:rsidR="00A54DD7" w:rsidRPr="007C7DA1" w:rsidRDefault="00A54DD7" w:rsidP="007C7DA1">
            <w:r>
              <w:t>inWerkingOp</w:t>
            </w:r>
          </w:p>
        </w:tc>
        <w:tc>
          <w:tcPr>
            <w:tcW w:w="2500" w:type="pct"/>
          </w:tcPr>
          <w:p w14:paraId="7891EEC9" w14:textId="742C99A4" w:rsidR="00A54DD7" w:rsidRDefault="00A54DD7" w:rsidP="007C7DA1">
            <w:r>
              <w:t>2023-06-08</w:t>
            </w:r>
          </w:p>
        </w:tc>
      </w:tr>
      <w:tr w:rsidR="00A54DD7" w:rsidRPr="00642BD7" w14:paraId="3ECA7F46" w14:textId="77777777" w:rsidTr="00B8618D">
        <w:tc>
          <w:tcPr>
            <w:tcW w:w="2500" w:type="pct"/>
          </w:tcPr>
          <w:p w14:paraId="584A8CF9" w14:textId="6E0F12C0" w:rsidR="00A54DD7" w:rsidRPr="007C7DA1" w:rsidRDefault="00A54DD7" w:rsidP="00AE0DAE">
            <w:r>
              <w:t>/join/id/stop/procedure/stap_002</w:t>
            </w:r>
          </w:p>
        </w:tc>
        <w:tc>
          <w:tcPr>
            <w:tcW w:w="2500" w:type="pct"/>
          </w:tcPr>
          <w:p w14:paraId="3F0F089F" w14:textId="534F386D" w:rsidR="00A54DD7" w:rsidRDefault="00A54DD7" w:rsidP="00AE0DAE">
            <w:r>
              <w:t>2023-06-07</w:t>
            </w:r>
          </w:p>
        </w:tc>
      </w:tr>
      <w:tr w:rsidR="00A54DD7" w:rsidRPr="00642BD7" w14:paraId="041B1B43" w14:textId="77777777" w:rsidTr="00B8618D">
        <w:tc>
          <w:tcPr>
            <w:tcW w:w="2500" w:type="pct"/>
          </w:tcPr>
          <w:p w14:paraId="79816D27" w14:textId="21347DFF" w:rsidR="00A54DD7" w:rsidRPr="007C7DA1" w:rsidRDefault="00A54DD7" w:rsidP="00AE0DAE">
            <w:r>
              <w:t>/join/id/stop/procedure/stap_003</w:t>
            </w:r>
          </w:p>
        </w:tc>
        <w:tc>
          <w:tcPr>
            <w:tcW w:w="2500" w:type="pct"/>
          </w:tcPr>
          <w:p w14:paraId="7545715E" w14:textId="75D275A7" w:rsidR="00A54DD7" w:rsidRDefault="00A54DD7" w:rsidP="00AE0DAE">
            <w:r>
              <w:t>2023-06-07</w:t>
            </w:r>
          </w:p>
        </w:tc>
      </w:tr>
      <w:tr w:rsidR="00A54DD7" w:rsidRPr="00642BD7" w14:paraId="0395D05B" w14:textId="77777777" w:rsidTr="00B8618D">
        <w:tc>
          <w:tcPr>
            <w:tcW w:w="2500" w:type="pct"/>
          </w:tcPr>
          <w:p w14:paraId="1EF19369" w14:textId="77777777" w:rsidR="00A54DD7" w:rsidRPr="007C7DA1" w:rsidRDefault="00A54DD7" w:rsidP="00AE0DAE"/>
        </w:tc>
        <w:tc>
          <w:tcPr>
            <w:tcW w:w="2500" w:type="pct"/>
          </w:tcPr>
          <w:p w14:paraId="34B0F438" w14:textId="77777777" w:rsidR="00A54DD7" w:rsidRDefault="00A54DD7" w:rsidP="00AE0DAE"/>
        </w:tc>
      </w:tr>
      <w:tr w:rsidR="00A54DD7" w:rsidRPr="00642BD7" w14:paraId="1099CE43" w14:textId="77777777" w:rsidTr="00B8618D">
        <w:tc>
          <w:tcPr>
            <w:tcW w:w="2500" w:type="pct"/>
          </w:tcPr>
          <w:p w14:paraId="2566D587" w14:textId="77777777" w:rsidR="00A54DD7" w:rsidRPr="007C7DA1" w:rsidRDefault="00A54DD7" w:rsidP="00AE0DAE"/>
        </w:tc>
        <w:tc>
          <w:tcPr>
            <w:tcW w:w="2500" w:type="pct"/>
          </w:tcPr>
          <w:p w14:paraId="751A64CC" w14:textId="77777777" w:rsidR="00A54DD7" w:rsidRPr="00AE0DAE" w:rsidRDefault="00A54DD7" w:rsidP="00AE0DAE"/>
        </w:tc>
      </w:tr>
      <w:tr w:rsidR="00A54DD7" w:rsidRPr="00642BD7" w14:paraId="32E97E02" w14:textId="77777777" w:rsidTr="00B8618D">
        <w:tc>
          <w:tcPr>
            <w:tcW w:w="2500" w:type="pct"/>
          </w:tcPr>
          <w:p w14:paraId="778AA665" w14:textId="77777777" w:rsidR="00A54DD7" w:rsidRPr="007C7DA1" w:rsidRDefault="00A54DD7" w:rsidP="00AE0DAE"/>
        </w:tc>
        <w:tc>
          <w:tcPr>
            <w:tcW w:w="2500" w:type="pct"/>
          </w:tcPr>
          <w:p w14:paraId="1D1E6A87" w14:textId="77777777" w:rsidR="00A54DD7" w:rsidRPr="00AE0DAE" w:rsidRDefault="00A54DD7" w:rsidP="00AE0DAE"/>
        </w:tc>
      </w:tr>
      <w:tr w:rsidR="00A54DD7" w:rsidRPr="00642BD7" w14:paraId="7FEBBAB1" w14:textId="77777777" w:rsidTr="00B8618D">
        <w:tc>
          <w:tcPr>
            <w:tcW w:w="2500" w:type="pct"/>
          </w:tcPr>
          <w:p w14:paraId="4293D8B6" w14:textId="77777777" w:rsidR="00A54DD7" w:rsidRPr="00B36B02" w:rsidRDefault="00A54DD7" w:rsidP="00AE0DAE"/>
        </w:tc>
        <w:tc>
          <w:tcPr>
            <w:tcW w:w="2500" w:type="pct"/>
          </w:tcPr>
          <w:p w14:paraId="3CED8A9F" w14:textId="77777777" w:rsidR="00A54DD7" w:rsidRPr="00AE0DAE" w:rsidRDefault="00A54DD7" w:rsidP="00AE0DAE"/>
        </w:tc>
      </w:tr>
      <w:tr w:rsidR="00A54DD7" w:rsidRPr="00642BD7" w14:paraId="4BBE10E8" w14:textId="77777777" w:rsidTr="00B8618D">
        <w:tc>
          <w:tcPr>
            <w:tcW w:w="2500" w:type="pct"/>
          </w:tcPr>
          <w:p w14:paraId="11661CB4" w14:textId="77777777" w:rsidR="00A54DD7" w:rsidRPr="007C7DA1" w:rsidRDefault="00A54DD7" w:rsidP="00AE0DAE"/>
        </w:tc>
        <w:tc>
          <w:tcPr>
            <w:tcW w:w="2500" w:type="pct"/>
          </w:tcPr>
          <w:p w14:paraId="1567D75F" w14:textId="77777777" w:rsidR="00A54DD7" w:rsidRPr="00AE0DAE" w:rsidRDefault="00A54DD7" w:rsidP="00AE0DAE"/>
        </w:tc>
      </w:tr>
      <w:tr w:rsidR="00A54DD7" w:rsidRPr="00642BD7" w14:paraId="388CDA90" w14:textId="77777777" w:rsidTr="00B8618D">
        <w:tc>
          <w:tcPr>
            <w:tcW w:w="2500" w:type="pct"/>
          </w:tcPr>
          <w:p w14:paraId="559B735D" w14:textId="77777777" w:rsidR="00A54DD7" w:rsidRPr="007C7DA1" w:rsidRDefault="00A54DD7" w:rsidP="00AE0DAE"/>
        </w:tc>
        <w:tc>
          <w:tcPr>
            <w:tcW w:w="2500" w:type="pct"/>
          </w:tcPr>
          <w:p w14:paraId="47A5A3E1" w14:textId="77777777" w:rsidR="00A54DD7" w:rsidRPr="00AE0DAE" w:rsidRDefault="00A54DD7" w:rsidP="00AE0DAE"/>
        </w:tc>
      </w:tr>
      <w:tr w:rsidR="00A54DD7" w:rsidRPr="00642BD7" w14:paraId="4727F728" w14:textId="77777777" w:rsidTr="00B8618D">
        <w:tc>
          <w:tcPr>
            <w:tcW w:w="2500" w:type="pct"/>
          </w:tcPr>
          <w:p w14:paraId="0EA98867" w14:textId="77777777" w:rsidR="00A54DD7" w:rsidRPr="007C7DA1" w:rsidRDefault="00A54DD7" w:rsidP="00AE0DAE"/>
        </w:tc>
        <w:tc>
          <w:tcPr>
            <w:tcW w:w="2500" w:type="pct"/>
          </w:tcPr>
          <w:p w14:paraId="18E292D7" w14:textId="77777777" w:rsidR="00A54DD7" w:rsidRPr="00AE0DAE" w:rsidRDefault="00A54DD7" w:rsidP="00AE0DAE"/>
        </w:tc>
      </w:tr>
      <w:tr w:rsidR="00A54DD7" w:rsidRPr="00642BD7" w14:paraId="1CE303C5" w14:textId="77777777" w:rsidTr="00B8618D">
        <w:tc>
          <w:tcPr>
            <w:tcW w:w="2500" w:type="pct"/>
          </w:tcPr>
          <w:p w14:paraId="63418415" w14:textId="77777777" w:rsidR="00A54DD7" w:rsidRPr="007C7DA1" w:rsidRDefault="00A54DD7" w:rsidP="00AE0DAE"/>
        </w:tc>
        <w:tc>
          <w:tcPr>
            <w:tcW w:w="2500" w:type="pct"/>
          </w:tcPr>
          <w:p w14:paraId="63750F90" w14:textId="77777777" w:rsidR="00A54DD7" w:rsidRPr="00AE0DAE" w:rsidRDefault="00A54DD7" w:rsidP="00AE0DAE"/>
        </w:tc>
      </w:tr>
    </w:tbl>
    <w:p w14:paraId="0BE26DEF" w14:textId="4C146B17" w:rsidR="00A54DD7" w:rsidRDefault="00A54DD7">
      <w:pPr>
        <w:pStyle w:val="Tekstopmerking"/>
      </w:pPr>
    </w:p>
  </w:comment>
  <w:comment w:id="1" w:author="Gerard Wolbers" w:date="2023-06-07T09:30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E558A2" w:rsidRPr="00642BD7" w14:paraId="63181888" w14:textId="77777777" w:rsidTr="00615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7E35700A" w14:textId="77777777" w:rsidR="00E558A2" w:rsidRPr="00642BD7" w:rsidRDefault="00E558A2" w:rsidP="001977CC">
            <w:r>
              <w:rPr>
                <w:rStyle w:val="Verwijzingopmerking"/>
              </w:rPr>
              <w:annotationRef/>
            </w:r>
            <w:r>
              <w:t>Besluit</w:t>
            </w:r>
          </w:p>
        </w:tc>
      </w:tr>
      <w:tr w:rsidR="00E558A2" w:rsidRPr="00642BD7" w14:paraId="1EB1EBB9" w14:textId="77777777" w:rsidTr="0061561E">
        <w:tc>
          <w:tcPr>
            <w:tcW w:w="2500" w:type="pct"/>
          </w:tcPr>
          <w:p w14:paraId="2E71FEA3" w14:textId="77777777" w:rsidR="00E558A2" w:rsidRPr="007C7DA1" w:rsidRDefault="00E558A2" w:rsidP="007C7DA1">
            <w:r>
              <w:t>idWerk</w:t>
            </w:r>
          </w:p>
        </w:tc>
        <w:tc>
          <w:tcPr>
            <w:tcW w:w="2500" w:type="pct"/>
          </w:tcPr>
          <w:p w14:paraId="664275E6" w14:textId="4352CDC5" w:rsidR="00E558A2" w:rsidRPr="007C7DA1" w:rsidRDefault="00A54DD7" w:rsidP="007C7DA1">
            <w:r>
              <w:t>NH010</w:t>
            </w:r>
          </w:p>
        </w:tc>
      </w:tr>
      <w:tr w:rsidR="00E558A2" w:rsidRPr="00642BD7" w14:paraId="5C06241B" w14:textId="77777777" w:rsidTr="0061561E">
        <w:tc>
          <w:tcPr>
            <w:tcW w:w="2500" w:type="pct"/>
          </w:tcPr>
          <w:p w14:paraId="2AACD2A7" w14:textId="77777777" w:rsidR="00E558A2" w:rsidRPr="007C7DA1" w:rsidRDefault="00E558A2" w:rsidP="007C7DA1">
            <w:r>
              <w:t>versieSTOP</w:t>
            </w:r>
          </w:p>
        </w:tc>
        <w:tc>
          <w:tcPr>
            <w:tcW w:w="2500" w:type="pct"/>
          </w:tcPr>
          <w:p w14:paraId="431A1E38" w14:textId="314ABE3C" w:rsidR="00E558A2" w:rsidRPr="007C7DA1" w:rsidRDefault="00A54DD7" w:rsidP="007C7DA1">
            <w:r>
              <w:t>1.3.0</w:t>
            </w:r>
          </w:p>
        </w:tc>
      </w:tr>
      <w:tr w:rsidR="00E558A2" w:rsidRPr="00642BD7" w14:paraId="72015850" w14:textId="77777777" w:rsidTr="0061561E">
        <w:tc>
          <w:tcPr>
            <w:tcW w:w="2500" w:type="pct"/>
          </w:tcPr>
          <w:p w14:paraId="72A410DF" w14:textId="77777777" w:rsidR="00E558A2" w:rsidRPr="007C7DA1" w:rsidRDefault="00E558A2" w:rsidP="007C7DA1">
            <w:r>
              <w:t>versieTPOD</w:t>
            </w:r>
          </w:p>
        </w:tc>
        <w:tc>
          <w:tcPr>
            <w:tcW w:w="2500" w:type="pct"/>
          </w:tcPr>
          <w:p w14:paraId="1B283EE3" w14:textId="5164255F" w:rsidR="00E558A2" w:rsidRPr="007C7DA1" w:rsidRDefault="00A54DD7" w:rsidP="007C7DA1">
            <w:r>
              <w:t>2.1.0</w:t>
            </w:r>
          </w:p>
        </w:tc>
      </w:tr>
      <w:tr w:rsidR="00E558A2" w:rsidRPr="00642BD7" w14:paraId="6B2EC06C" w14:textId="77777777" w:rsidTr="0061561E">
        <w:tc>
          <w:tcPr>
            <w:tcW w:w="2500" w:type="pct"/>
          </w:tcPr>
          <w:p w14:paraId="38A5EAB3" w14:textId="77777777" w:rsidR="00E558A2" w:rsidRPr="007C7DA1" w:rsidRDefault="00E558A2" w:rsidP="007C7DA1">
            <w:r>
              <w:t>officieleTitel</w:t>
            </w:r>
          </w:p>
        </w:tc>
        <w:tc>
          <w:tcPr>
            <w:tcW w:w="2500" w:type="pct"/>
          </w:tcPr>
          <w:p w14:paraId="5029B5C2" w14:textId="6DEA798D" w:rsidR="00E558A2" w:rsidRPr="007C7DA1" w:rsidRDefault="00A54DD7" w:rsidP="007C7DA1">
            <w:r>
              <w:t>Voorbereidingsbesluit flora en fauna langs, op en onder oppervlaktewater</w:t>
            </w:r>
          </w:p>
        </w:tc>
      </w:tr>
      <w:tr w:rsidR="00E558A2" w:rsidRPr="00642BD7" w14:paraId="5447A9D5" w14:textId="77777777" w:rsidTr="0061561E">
        <w:tc>
          <w:tcPr>
            <w:tcW w:w="2500" w:type="pct"/>
          </w:tcPr>
          <w:p w14:paraId="7B98CD1E" w14:textId="77777777" w:rsidR="00E558A2" w:rsidRPr="007C7DA1" w:rsidRDefault="00E558A2" w:rsidP="007C7DA1">
            <w:r>
              <w:t>citeertitel</w:t>
            </w:r>
          </w:p>
        </w:tc>
        <w:tc>
          <w:tcPr>
            <w:tcW w:w="2500" w:type="pct"/>
          </w:tcPr>
          <w:p w14:paraId="3001E8AB" w14:textId="34534251" w:rsidR="00E558A2" w:rsidRPr="007C7DA1" w:rsidRDefault="00A54DD7" w:rsidP="007C7DA1">
            <w:r>
              <w:t>Voorbereidingsbesluit flora en fauna langs, op en onder oppervlaktewater</w:t>
            </w:r>
          </w:p>
        </w:tc>
      </w:tr>
      <w:tr w:rsidR="00E558A2" w:rsidRPr="00642BD7" w14:paraId="4AE1541D" w14:textId="77777777" w:rsidTr="0061561E">
        <w:tc>
          <w:tcPr>
            <w:tcW w:w="2500" w:type="pct"/>
          </w:tcPr>
          <w:p w14:paraId="5C4B35AE" w14:textId="77777777" w:rsidR="00E558A2" w:rsidRPr="007C7DA1" w:rsidRDefault="00E558A2" w:rsidP="007C7DA1">
            <w:r>
              <w:t>soortBesluit</w:t>
            </w:r>
          </w:p>
        </w:tc>
        <w:tc>
          <w:tcPr>
            <w:tcW w:w="2500" w:type="pct"/>
          </w:tcPr>
          <w:p w14:paraId="4C57443A" w14:textId="6F681033" w:rsidR="00E558A2" w:rsidRPr="007C7DA1" w:rsidRDefault="00A54DD7" w:rsidP="007C7DA1">
            <w:r>
              <w:t>BesluitCompact</w:t>
            </w:r>
          </w:p>
        </w:tc>
      </w:tr>
      <w:tr w:rsidR="00E558A2" w:rsidRPr="00642BD7" w14:paraId="31212789" w14:textId="77777777" w:rsidTr="0061561E">
        <w:tc>
          <w:tcPr>
            <w:tcW w:w="2500" w:type="pct"/>
          </w:tcPr>
          <w:p w14:paraId="4164BDB8" w14:textId="77777777" w:rsidR="00E558A2" w:rsidRPr="007C7DA1" w:rsidRDefault="00E558A2" w:rsidP="007C7DA1">
            <w:r w:rsidRPr="007C7DA1">
              <w:t>versie</w:t>
            </w:r>
            <w:r>
              <w:t>Besluit</w:t>
            </w:r>
          </w:p>
        </w:tc>
        <w:tc>
          <w:tcPr>
            <w:tcW w:w="2500" w:type="pct"/>
          </w:tcPr>
          <w:p w14:paraId="50CF05DF" w14:textId="39F5F030" w:rsidR="00E558A2" w:rsidRPr="007C7DA1" w:rsidRDefault="00A54DD7" w:rsidP="007C7DA1">
            <w:r>
              <w:t>1</w:t>
            </w:r>
          </w:p>
        </w:tc>
      </w:tr>
      <w:tr w:rsidR="00E558A2" w:rsidRPr="00642BD7" w14:paraId="69ECE8B5" w14:textId="77777777" w:rsidTr="0061561E">
        <w:tc>
          <w:tcPr>
            <w:tcW w:w="2500" w:type="pct"/>
          </w:tcPr>
          <w:p w14:paraId="5FF67F58" w14:textId="77777777" w:rsidR="00E558A2" w:rsidRPr="007C7DA1" w:rsidRDefault="00E558A2" w:rsidP="007C7DA1">
            <w:r>
              <w:t>overheidsdomeinen</w:t>
            </w:r>
          </w:p>
        </w:tc>
        <w:tc>
          <w:tcPr>
            <w:tcW w:w="2500" w:type="pct"/>
          </w:tcPr>
          <w:p w14:paraId="0E80453D" w14:textId="0E0BD2D3" w:rsidR="00E558A2" w:rsidRPr="007C7DA1" w:rsidRDefault="00A54DD7" w:rsidP="007C7DA1">
            <w:r>
              <w:t>/tooi/def/concept/c_3708ac5e|/tooi/def/concept/c_c70d3447|/tooi/def/concept/c_67671688|/tooi/def/concept/c_86b84a9d</w:t>
            </w:r>
          </w:p>
        </w:tc>
      </w:tr>
      <w:tr w:rsidR="00E558A2" w:rsidRPr="00642BD7" w14:paraId="63326EFC" w14:textId="77777777" w:rsidTr="0061561E">
        <w:tc>
          <w:tcPr>
            <w:tcW w:w="2500" w:type="pct"/>
          </w:tcPr>
          <w:p w14:paraId="40A866C2" w14:textId="77777777" w:rsidR="00E558A2" w:rsidRPr="00B36B02" w:rsidRDefault="00E558A2" w:rsidP="00E742A3">
            <w:r>
              <w:t>onderwerpen</w:t>
            </w:r>
          </w:p>
        </w:tc>
        <w:tc>
          <w:tcPr>
            <w:tcW w:w="2500" w:type="pct"/>
          </w:tcPr>
          <w:p w14:paraId="177AF5BF" w14:textId="7D28157A" w:rsidR="00E558A2" w:rsidRDefault="00A54DD7" w:rsidP="00E742A3">
            <w:r>
              <w:t>/tooi/def/concept/c_afa30a11|/tooi/def/concept/c_0361ffb3|/tooi/def/concept/c_a6a9eddd|/tooi/def/concept/c_9af4b880</w:t>
            </w:r>
          </w:p>
        </w:tc>
      </w:tr>
      <w:tr w:rsidR="00E558A2" w:rsidRPr="00642BD7" w14:paraId="3CBDF052" w14:textId="77777777" w:rsidTr="0061561E">
        <w:tc>
          <w:tcPr>
            <w:tcW w:w="2500" w:type="pct"/>
          </w:tcPr>
          <w:p w14:paraId="20D8A825" w14:textId="77777777" w:rsidR="00E558A2" w:rsidRPr="007C7DA1" w:rsidRDefault="00E558A2" w:rsidP="007C7DA1">
            <w:r>
              <w:t>rechtsgebieden</w:t>
            </w:r>
          </w:p>
        </w:tc>
        <w:tc>
          <w:tcPr>
            <w:tcW w:w="2500" w:type="pct"/>
          </w:tcPr>
          <w:p w14:paraId="32B74AD1" w14:textId="2024D711" w:rsidR="00E558A2" w:rsidRPr="007C7DA1" w:rsidRDefault="00A54DD7" w:rsidP="007C7DA1">
            <w:r>
              <w:t>/tooi/def/concept/c_638d8062</w:t>
            </w:r>
          </w:p>
        </w:tc>
      </w:tr>
      <w:tr w:rsidR="00E558A2" w:rsidRPr="00642BD7" w14:paraId="790980BD" w14:textId="77777777" w:rsidTr="0061561E">
        <w:tc>
          <w:tcPr>
            <w:tcW w:w="2500" w:type="pct"/>
          </w:tcPr>
          <w:p w14:paraId="5DB93CB3" w14:textId="77777777" w:rsidR="00E558A2" w:rsidRPr="007C7DA1" w:rsidRDefault="00E558A2" w:rsidP="007C7DA1">
            <w:r>
              <w:t>soortOrganisatie</w:t>
            </w:r>
          </w:p>
        </w:tc>
        <w:tc>
          <w:tcPr>
            <w:tcW w:w="2500" w:type="pct"/>
          </w:tcPr>
          <w:p w14:paraId="265A80BC" w14:textId="1082B2DD" w:rsidR="00E558A2" w:rsidRPr="007C7DA1" w:rsidRDefault="00A54DD7" w:rsidP="007C7DA1">
            <w:r>
              <w:t>provincie</w:t>
            </w:r>
          </w:p>
        </w:tc>
      </w:tr>
      <w:tr w:rsidR="00E558A2" w:rsidRPr="00642BD7" w14:paraId="69906380" w14:textId="77777777" w:rsidTr="0061561E">
        <w:tc>
          <w:tcPr>
            <w:tcW w:w="2500" w:type="pct"/>
          </w:tcPr>
          <w:p w14:paraId="7C9CC7B2" w14:textId="77777777" w:rsidR="00E558A2" w:rsidRPr="007C7DA1" w:rsidRDefault="00E558A2" w:rsidP="007C7DA1">
            <w:r>
              <w:t>idOrganisatie</w:t>
            </w:r>
          </w:p>
        </w:tc>
        <w:tc>
          <w:tcPr>
            <w:tcW w:w="2500" w:type="pct"/>
          </w:tcPr>
          <w:p w14:paraId="25A5ED61" w14:textId="094FDFDA" w:rsidR="00E558A2" w:rsidRPr="007C7DA1" w:rsidRDefault="00A54DD7" w:rsidP="007C7DA1">
            <w:r>
              <w:t>/tooi/id/provincie/pv27</w:t>
            </w:r>
          </w:p>
        </w:tc>
      </w:tr>
      <w:tr w:rsidR="00E558A2" w:rsidRPr="00642BD7" w14:paraId="41A4857C" w14:textId="77777777" w:rsidTr="0061561E">
        <w:tc>
          <w:tcPr>
            <w:tcW w:w="2500" w:type="pct"/>
          </w:tcPr>
          <w:p w14:paraId="6346075B" w14:textId="77777777" w:rsidR="00E558A2" w:rsidRDefault="00E558A2" w:rsidP="007C7DA1">
            <w:r>
              <w:t>soortBestuursorgaan</w:t>
            </w:r>
          </w:p>
        </w:tc>
        <w:tc>
          <w:tcPr>
            <w:tcW w:w="2500" w:type="pct"/>
          </w:tcPr>
          <w:p w14:paraId="10951071" w14:textId="6061AFF9" w:rsidR="00E558A2" w:rsidRPr="007C7DA1" w:rsidRDefault="00A54DD7" w:rsidP="007C7DA1">
            <w:r>
              <w:t>/tooi/def/thes/kern/c_61676cbc</w:t>
            </w:r>
          </w:p>
        </w:tc>
      </w:tr>
    </w:tbl>
    <w:p w14:paraId="5E9EE0AF" w14:textId="5FA1B5FE" w:rsidR="00E558A2" w:rsidRDefault="00E558A2">
      <w:pPr>
        <w:pStyle w:val="Tekstopmerking"/>
      </w:pPr>
    </w:p>
  </w:comment>
  <w:comment w:id="2" w:author="Gerard Wolbers" w:date="2023-06-07T10:02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610A14" w:rsidRPr="00642BD7" w14:paraId="19310C08" w14:textId="77777777" w:rsidTr="00615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553CD12A" w14:textId="77777777" w:rsidR="00610A14" w:rsidRPr="00642BD7" w:rsidRDefault="00610A14" w:rsidP="001977CC">
            <w:r>
              <w:rPr>
                <w:rStyle w:val="Verwijzingopmerking"/>
              </w:rPr>
              <w:annotationRef/>
            </w:r>
            <w:r>
              <w:t>Regeling</w:t>
            </w:r>
          </w:p>
        </w:tc>
      </w:tr>
      <w:tr w:rsidR="00610A14" w:rsidRPr="00642BD7" w14:paraId="35BBBDAA" w14:textId="77777777" w:rsidTr="0061561E">
        <w:tc>
          <w:tcPr>
            <w:tcW w:w="2500" w:type="pct"/>
          </w:tcPr>
          <w:p w14:paraId="09A7453C" w14:textId="77777777" w:rsidR="00610A14" w:rsidRPr="007C7DA1" w:rsidRDefault="00610A14" w:rsidP="007C7DA1">
            <w:r>
              <w:t>aknRegeling_was</w:t>
            </w:r>
          </w:p>
        </w:tc>
        <w:tc>
          <w:tcPr>
            <w:tcW w:w="2500" w:type="pct"/>
          </w:tcPr>
          <w:p w14:paraId="7117B65B" w14:textId="048F7859" w:rsidR="00610A14" w:rsidRPr="007C7DA1" w:rsidRDefault="00E82031" w:rsidP="007C7DA1">
            <w:r>
              <w:t>/akn/nl/act/gm1980/2023/omgevingsplan_pre</w:t>
            </w:r>
          </w:p>
        </w:tc>
      </w:tr>
      <w:tr w:rsidR="00610A14" w:rsidRPr="00642BD7" w14:paraId="5004BA37" w14:textId="77777777" w:rsidTr="0061561E">
        <w:tc>
          <w:tcPr>
            <w:tcW w:w="2500" w:type="pct"/>
          </w:tcPr>
          <w:p w14:paraId="7E67FF4A" w14:textId="77777777" w:rsidR="00610A14" w:rsidRDefault="00610A14" w:rsidP="007C7DA1">
            <w:r>
              <w:t>soortRegeling_was</w:t>
            </w:r>
          </w:p>
        </w:tc>
        <w:tc>
          <w:tcPr>
            <w:tcW w:w="2500" w:type="pct"/>
          </w:tcPr>
          <w:p w14:paraId="76B9C698" w14:textId="57CB941A" w:rsidR="00610A14" w:rsidRPr="007C7DA1" w:rsidRDefault="00E82031" w:rsidP="007C7DA1">
            <w:r>
              <w:t>/join/id/stop/regelingtype_003</w:t>
            </w:r>
          </w:p>
        </w:tc>
      </w:tr>
      <w:tr w:rsidR="00610A14" w:rsidRPr="00642BD7" w14:paraId="6D5F9D93" w14:textId="77777777" w:rsidTr="0061561E">
        <w:tc>
          <w:tcPr>
            <w:tcW w:w="2500" w:type="pct"/>
          </w:tcPr>
          <w:p w14:paraId="6068B9B4" w14:textId="77777777" w:rsidR="00610A14" w:rsidRPr="007C7DA1" w:rsidRDefault="00610A14" w:rsidP="007C7DA1">
            <w:r>
              <w:t>officieleTitel_wordt</w:t>
            </w:r>
          </w:p>
        </w:tc>
        <w:tc>
          <w:tcPr>
            <w:tcW w:w="2500" w:type="pct"/>
          </w:tcPr>
          <w:p w14:paraId="2CA9138C" w14:textId="1375CB29" w:rsidR="00610A14" w:rsidRPr="007C7DA1" w:rsidRDefault="00E82031" w:rsidP="007C7DA1">
            <w:r>
              <w:t xml:space="preserve">Voorbeschermingsregels flora en fauna langs, op en onder oppervlaktewater </w:t>
            </w:r>
          </w:p>
        </w:tc>
      </w:tr>
      <w:tr w:rsidR="00610A14" w:rsidRPr="00642BD7" w14:paraId="2E62CC96" w14:textId="77777777" w:rsidTr="0061561E">
        <w:tc>
          <w:tcPr>
            <w:tcW w:w="2500" w:type="pct"/>
          </w:tcPr>
          <w:p w14:paraId="082D07B1" w14:textId="77777777" w:rsidR="00610A14" w:rsidRPr="007C7DA1" w:rsidRDefault="00610A14" w:rsidP="007C7DA1">
            <w:r>
              <w:t>citeertitel_wordt</w:t>
            </w:r>
          </w:p>
        </w:tc>
        <w:tc>
          <w:tcPr>
            <w:tcW w:w="2500" w:type="pct"/>
          </w:tcPr>
          <w:p w14:paraId="428CCB5F" w14:textId="739AC3EF" w:rsidR="00610A14" w:rsidRPr="007C7DA1" w:rsidRDefault="00E82031" w:rsidP="007C7DA1">
            <w:r>
              <w:t xml:space="preserve">Voorbeschermingsregels flora en fauna langs, op en onder oppervlaktewater </w:t>
            </w:r>
          </w:p>
        </w:tc>
      </w:tr>
      <w:tr w:rsidR="00610A14" w:rsidRPr="00642BD7" w14:paraId="04170EA3" w14:textId="77777777" w:rsidTr="0061561E">
        <w:tc>
          <w:tcPr>
            <w:tcW w:w="2500" w:type="pct"/>
          </w:tcPr>
          <w:p w14:paraId="1F4F5E80" w14:textId="77777777" w:rsidR="00610A14" w:rsidRDefault="00610A14" w:rsidP="007C7DA1">
            <w:r>
              <w:t>soortRegeling_wordt</w:t>
            </w:r>
          </w:p>
        </w:tc>
        <w:tc>
          <w:tcPr>
            <w:tcW w:w="2500" w:type="pct"/>
          </w:tcPr>
          <w:p w14:paraId="42E91D55" w14:textId="3E94A2ED" w:rsidR="00610A14" w:rsidRPr="007C7DA1" w:rsidRDefault="00E82031" w:rsidP="007C7DA1">
            <w:r>
              <w:t>/join/id/stop/regelingtype_015</w:t>
            </w:r>
          </w:p>
        </w:tc>
      </w:tr>
      <w:tr w:rsidR="00610A14" w:rsidRPr="00642BD7" w14:paraId="50192BF6" w14:textId="77777777" w:rsidTr="0061561E">
        <w:tc>
          <w:tcPr>
            <w:tcW w:w="2500" w:type="pct"/>
          </w:tcPr>
          <w:p w14:paraId="03994502" w14:textId="77777777" w:rsidR="00610A14" w:rsidRPr="007C7DA1" w:rsidRDefault="00610A14" w:rsidP="007C7DA1">
            <w:r w:rsidRPr="007C7DA1">
              <w:t>versie</w:t>
            </w:r>
            <w:r>
              <w:t>Regeling_wordt</w:t>
            </w:r>
          </w:p>
        </w:tc>
        <w:tc>
          <w:tcPr>
            <w:tcW w:w="2500" w:type="pct"/>
          </w:tcPr>
          <w:p w14:paraId="29F8FD46" w14:textId="68088AE6" w:rsidR="00610A14" w:rsidRPr="007C7DA1" w:rsidRDefault="00E82031" w:rsidP="007C7DA1">
            <w:r>
              <w:t>1</w:t>
            </w:r>
          </w:p>
        </w:tc>
      </w:tr>
      <w:tr w:rsidR="00610A14" w:rsidRPr="00642BD7" w14:paraId="57F77E26" w14:textId="77777777" w:rsidTr="0061561E">
        <w:tc>
          <w:tcPr>
            <w:tcW w:w="2500" w:type="pct"/>
          </w:tcPr>
          <w:p w14:paraId="70B86BC8" w14:textId="77777777" w:rsidR="00610A14" w:rsidRPr="007C7DA1" w:rsidRDefault="00610A14" w:rsidP="007C7DA1">
            <w:r>
              <w:t>soortOrganisatie</w:t>
            </w:r>
          </w:p>
        </w:tc>
        <w:tc>
          <w:tcPr>
            <w:tcW w:w="2500" w:type="pct"/>
          </w:tcPr>
          <w:p w14:paraId="6E0BDBAD" w14:textId="75614A6B" w:rsidR="00610A14" w:rsidRPr="007C7DA1" w:rsidRDefault="00E82031" w:rsidP="007C7DA1">
            <w:r>
              <w:t>provincie</w:t>
            </w:r>
          </w:p>
        </w:tc>
      </w:tr>
      <w:tr w:rsidR="00610A14" w:rsidRPr="00642BD7" w14:paraId="0C42FF6D" w14:textId="77777777" w:rsidTr="0061561E">
        <w:tc>
          <w:tcPr>
            <w:tcW w:w="2500" w:type="pct"/>
          </w:tcPr>
          <w:p w14:paraId="4CAF4CD9" w14:textId="77777777" w:rsidR="00610A14" w:rsidRPr="007C7DA1" w:rsidRDefault="00610A14" w:rsidP="007C7DA1">
            <w:r w:rsidRPr="00E46C60">
              <w:t>idOrganisatie</w:t>
            </w:r>
          </w:p>
        </w:tc>
        <w:tc>
          <w:tcPr>
            <w:tcW w:w="2500" w:type="pct"/>
          </w:tcPr>
          <w:p w14:paraId="7C2400E3" w14:textId="767B6F22" w:rsidR="00610A14" w:rsidRPr="007C7DA1" w:rsidRDefault="00E82031" w:rsidP="007C7DA1">
            <w:r>
              <w:t>/tooi/id/provincie/pv27</w:t>
            </w:r>
          </w:p>
        </w:tc>
      </w:tr>
      <w:tr w:rsidR="00610A14" w:rsidRPr="00642BD7" w14:paraId="537B66A3" w14:textId="77777777" w:rsidTr="0061561E">
        <w:tc>
          <w:tcPr>
            <w:tcW w:w="2500" w:type="pct"/>
          </w:tcPr>
          <w:p w14:paraId="014DAEED" w14:textId="77777777" w:rsidR="00610A14" w:rsidRPr="007C7DA1" w:rsidRDefault="00610A14" w:rsidP="007C7DA1">
            <w:r>
              <w:t>soortBestuursorgaan</w:t>
            </w:r>
          </w:p>
        </w:tc>
        <w:tc>
          <w:tcPr>
            <w:tcW w:w="2500" w:type="pct"/>
          </w:tcPr>
          <w:p w14:paraId="1C3C61AA" w14:textId="16E03268" w:rsidR="00610A14" w:rsidRPr="007C7DA1" w:rsidRDefault="00E82031" w:rsidP="007C7DA1">
            <w:r>
              <w:t>/tooi/def/thes/kern/c_61676cbc</w:t>
            </w:r>
          </w:p>
        </w:tc>
      </w:tr>
    </w:tbl>
    <w:p w14:paraId="59876327" w14:textId="401D632E" w:rsidR="00610A14" w:rsidRDefault="00610A14">
      <w:pPr>
        <w:pStyle w:val="Tekstopmerking"/>
      </w:pPr>
    </w:p>
  </w:comment>
  <w:comment w:id="3" w:author="Gerard Wolbers" w:date="2023-06-07T10:45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6D13B2" w:rsidRPr="00D631F2" w14:paraId="2CAA3EBE" w14:textId="77777777" w:rsidTr="00197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7F7E55B0" w14:textId="77777777" w:rsidR="006D13B2" w:rsidRPr="00D631F2" w:rsidRDefault="006D13B2" w:rsidP="001977CC">
            <w:r>
              <w:rPr>
                <w:rStyle w:val="Verwijzingopmerking"/>
              </w:rPr>
              <w:annotationRef/>
            </w:r>
            <w:r w:rsidRPr="00D631F2">
              <w:t>Activiteit</w:t>
            </w:r>
          </w:p>
        </w:tc>
      </w:tr>
      <w:tr w:rsidR="006D13B2" w:rsidRPr="00D631F2" w14:paraId="1DCD04B5" w14:textId="77777777" w:rsidTr="001977CC">
        <w:tc>
          <w:tcPr>
            <w:tcW w:w="2500" w:type="pct"/>
          </w:tcPr>
          <w:p w14:paraId="1A35D7F7" w14:textId="77777777" w:rsidR="006D13B2" w:rsidRPr="00D631F2" w:rsidRDefault="006D13B2" w:rsidP="001977CC">
            <w:r w:rsidRPr="00D631F2">
              <w:t>activiteit</w:t>
            </w:r>
            <w:r>
              <w:t>en</w:t>
            </w:r>
          </w:p>
        </w:tc>
        <w:tc>
          <w:tcPr>
            <w:tcW w:w="2500" w:type="pct"/>
          </w:tcPr>
          <w:p w14:paraId="1EAAE983" w14:textId="3A6D0220" w:rsidR="006D13B2" w:rsidRPr="00D631F2" w:rsidRDefault="004107D2" w:rsidP="001977CC">
            <w:r>
              <w:t>Flora- en fauna-activiteit oppervlaktewater</w:t>
            </w:r>
          </w:p>
        </w:tc>
      </w:tr>
      <w:tr w:rsidR="006D13B2" w:rsidRPr="00D631F2" w14:paraId="4AE2E2BA" w14:textId="77777777" w:rsidTr="001977CC">
        <w:tc>
          <w:tcPr>
            <w:tcW w:w="2500" w:type="pct"/>
          </w:tcPr>
          <w:p w14:paraId="5D3A5D7B" w14:textId="77777777" w:rsidR="006D13B2" w:rsidRPr="00D631F2" w:rsidRDefault="006D13B2" w:rsidP="001977CC">
            <w:r>
              <w:t>bovenliggendeActiviteit</w:t>
            </w:r>
          </w:p>
        </w:tc>
        <w:tc>
          <w:tcPr>
            <w:tcW w:w="2500" w:type="pct"/>
          </w:tcPr>
          <w:p w14:paraId="23212DB3" w14:textId="674147F6" w:rsidR="006D13B2" w:rsidRDefault="004107D2" w:rsidP="001977CC">
            <w:r>
              <w:t>Activiteit gereguleerd in voorbeschermingsregels flora en fauna langs, op en onder oppervlaktewater</w:t>
            </w:r>
          </w:p>
        </w:tc>
      </w:tr>
      <w:tr w:rsidR="006D13B2" w:rsidRPr="00D631F2" w14:paraId="5C5CD9D6" w14:textId="77777777" w:rsidTr="001977CC">
        <w:tc>
          <w:tcPr>
            <w:tcW w:w="2500" w:type="pct"/>
          </w:tcPr>
          <w:p w14:paraId="7D20C3F8" w14:textId="77777777" w:rsidR="006D13B2" w:rsidRPr="00D631F2" w:rsidRDefault="006D13B2" w:rsidP="001977CC">
            <w:r w:rsidRPr="00D631F2">
              <w:t>activiteitengroep</w:t>
            </w:r>
          </w:p>
        </w:tc>
        <w:tc>
          <w:tcPr>
            <w:tcW w:w="2500" w:type="pct"/>
          </w:tcPr>
          <w:p w14:paraId="6D0B0F74" w14:textId="1C24DAF9" w:rsidR="006D13B2" w:rsidRPr="00D631F2" w:rsidRDefault="004107D2" w:rsidP="001977CC">
            <w:r>
              <w:t>http://standaarden.omgevingswet.overheid.nl/activiteit/id/concept/FloraEnFaunaActiviteit</w:t>
            </w:r>
          </w:p>
        </w:tc>
      </w:tr>
      <w:tr w:rsidR="006D13B2" w:rsidRPr="00D631F2" w14:paraId="565B5C86" w14:textId="77777777" w:rsidTr="001977CC">
        <w:tc>
          <w:tcPr>
            <w:tcW w:w="2500" w:type="pct"/>
          </w:tcPr>
          <w:p w14:paraId="711DDAF4" w14:textId="77777777" w:rsidR="006D13B2" w:rsidRPr="00D631F2" w:rsidRDefault="006D13B2" w:rsidP="001977CC">
            <w:r>
              <w:t>activiteitregelkwalificatie</w:t>
            </w:r>
          </w:p>
        </w:tc>
        <w:tc>
          <w:tcPr>
            <w:tcW w:w="2500" w:type="pct"/>
          </w:tcPr>
          <w:p w14:paraId="2165B848" w14:textId="5CCBA234" w:rsidR="006D13B2" w:rsidRPr="00D631F2" w:rsidRDefault="004107D2" w:rsidP="001977CC">
            <w:r>
              <w:t>http://standaarden.omgevingswet.overheid.nl/activiteitregelkwalificatie/id/concept/Vergunningplicht</w:t>
            </w:r>
          </w:p>
        </w:tc>
      </w:tr>
      <w:tr w:rsidR="006D13B2" w:rsidRPr="00D631F2" w14:paraId="3FCF3538" w14:textId="77777777" w:rsidTr="001977CC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nnotatie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3958"/>
              <w:gridCol w:w="3959"/>
            </w:tblGrid>
            <w:tr w:rsidR="006D13B2" w:rsidRPr="0049085E" w14:paraId="40EF7103" w14:textId="77777777" w:rsidTr="001977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  <w:gridSpan w:val="2"/>
                </w:tcPr>
                <w:p w14:paraId="09F96DA1" w14:textId="77777777" w:rsidR="006D13B2" w:rsidRPr="0049085E" w:rsidRDefault="006D13B2" w:rsidP="001977CC">
                  <w:r>
                    <w:t>Geometrie</w:t>
                  </w:r>
                </w:p>
              </w:tc>
            </w:tr>
            <w:tr w:rsidR="006D13B2" w:rsidRPr="0049085E" w14:paraId="3DA93F60" w14:textId="77777777" w:rsidTr="001977CC">
              <w:tc>
                <w:tcPr>
                  <w:tcW w:w="2500" w:type="pct"/>
                </w:tcPr>
                <w:p w14:paraId="3CCF4A6B" w14:textId="77777777" w:rsidR="006D13B2" w:rsidRPr="0049085E" w:rsidRDefault="006D13B2" w:rsidP="001977CC">
                  <w:r>
                    <w:t>bestandsnaam</w:t>
                  </w:r>
                </w:p>
              </w:tc>
              <w:tc>
                <w:tcPr>
                  <w:tcW w:w="2500" w:type="pct"/>
                </w:tcPr>
                <w:p w14:paraId="7766CBE6" w14:textId="11FE234D" w:rsidR="006D13B2" w:rsidRPr="0049085E" w:rsidRDefault="004107D2" w:rsidP="001977CC">
                  <w:r>
                    <w:t>oppervlaktewater.gml</w:t>
                  </w:r>
                </w:p>
              </w:tc>
            </w:tr>
            <w:tr w:rsidR="006D13B2" w:rsidRPr="0049085E" w14:paraId="4EFDB87D" w14:textId="77777777" w:rsidTr="001977CC">
              <w:tc>
                <w:tcPr>
                  <w:tcW w:w="2500" w:type="pct"/>
                </w:tcPr>
                <w:p w14:paraId="20F1136E" w14:textId="77777777" w:rsidR="006D13B2" w:rsidRPr="0049085E" w:rsidRDefault="006D13B2" w:rsidP="001977CC">
                  <w:r w:rsidRPr="0049085E">
                    <w:t>noemer</w:t>
                  </w:r>
                </w:p>
              </w:tc>
              <w:tc>
                <w:tcPr>
                  <w:tcW w:w="2500" w:type="pct"/>
                </w:tcPr>
                <w:p w14:paraId="5B83165C" w14:textId="67B70454" w:rsidR="006D13B2" w:rsidRPr="0049085E" w:rsidRDefault="004107D2" w:rsidP="001977CC">
                  <w:r>
                    <w:t>Oppervlaktewater</w:t>
                  </w:r>
                </w:p>
              </w:tc>
            </w:tr>
            <w:tr w:rsidR="006D13B2" w:rsidRPr="0049085E" w14:paraId="13BFD8D8" w14:textId="77777777" w:rsidTr="001977CC">
              <w:tc>
                <w:tcPr>
                  <w:tcW w:w="2500" w:type="pct"/>
                </w:tcPr>
                <w:p w14:paraId="769B70EB" w14:textId="77777777" w:rsidR="006D13B2" w:rsidRPr="0049085E" w:rsidRDefault="006D13B2" w:rsidP="001977CC">
                  <w:r>
                    <w:t>symboolcode</w:t>
                  </w:r>
                </w:p>
              </w:tc>
              <w:tc>
                <w:tcPr>
                  <w:tcW w:w="2500" w:type="pct"/>
                </w:tcPr>
                <w:p w14:paraId="4447DB96" w14:textId="136BB442" w:rsidR="006D13B2" w:rsidRDefault="006D13B2" w:rsidP="001977CC"/>
              </w:tc>
            </w:tr>
            <w:tr w:rsidR="006D13B2" w:rsidRPr="0049085E" w14:paraId="2FDA37E0" w14:textId="77777777" w:rsidTr="001977CC">
              <w:tc>
                <w:tcPr>
                  <w:tcW w:w="2500" w:type="pct"/>
                </w:tcPr>
                <w:p w14:paraId="41EE97A8" w14:textId="77777777" w:rsidR="006D13B2" w:rsidRPr="0049085E" w:rsidRDefault="006D13B2" w:rsidP="001977CC">
                  <w:r w:rsidRPr="0049085E">
                    <w:t>nauwkeurigheid</w:t>
                  </w:r>
                </w:p>
              </w:tc>
              <w:tc>
                <w:tcPr>
                  <w:tcW w:w="2500" w:type="pct"/>
                </w:tcPr>
                <w:p w14:paraId="793CE2EB" w14:textId="25EEFE00" w:rsidR="006D13B2" w:rsidRPr="0049085E" w:rsidRDefault="006D13B2" w:rsidP="001977CC"/>
              </w:tc>
            </w:tr>
            <w:tr w:rsidR="006D13B2" w:rsidRPr="0049085E" w14:paraId="0A1535ED" w14:textId="77777777" w:rsidTr="001977CC">
              <w:tc>
                <w:tcPr>
                  <w:tcW w:w="2500" w:type="pct"/>
                </w:tcPr>
                <w:p w14:paraId="619E526E" w14:textId="77777777" w:rsidR="006D13B2" w:rsidRPr="0049085E" w:rsidRDefault="006D13B2" w:rsidP="001977CC">
                  <w:r w:rsidRPr="0049085E">
                    <w:t>bron</w:t>
                  </w:r>
                  <w:r>
                    <w:t>N</w:t>
                  </w:r>
                  <w:r w:rsidRPr="0049085E">
                    <w:t>auwkeurigheid</w:t>
                  </w:r>
                </w:p>
              </w:tc>
              <w:tc>
                <w:tcPr>
                  <w:tcW w:w="2500" w:type="pct"/>
                </w:tcPr>
                <w:p w14:paraId="11CD3FCC" w14:textId="467B1C3E" w:rsidR="006D13B2" w:rsidRPr="0049085E" w:rsidRDefault="004107D2" w:rsidP="001977CC">
                  <w:r>
                    <w:t>http://standaarden.omgevingswet.overheid.nl/bronnauwkeurigheid/id/concept/Achtergrond</w:t>
                  </w:r>
                </w:p>
              </w:tc>
            </w:tr>
            <w:tr w:rsidR="006D13B2" w:rsidRPr="0049085E" w14:paraId="56FDFA9F" w14:textId="77777777" w:rsidTr="001977CC">
              <w:tc>
                <w:tcPr>
                  <w:tcW w:w="2500" w:type="pct"/>
                </w:tcPr>
                <w:p w14:paraId="6AC27D24" w14:textId="77777777" w:rsidR="006D13B2" w:rsidRPr="0049085E" w:rsidRDefault="006D13B2" w:rsidP="001977CC">
                  <w:r>
                    <w:t>idealisatie</w:t>
                  </w:r>
                </w:p>
              </w:tc>
              <w:tc>
                <w:tcPr>
                  <w:tcW w:w="2500" w:type="pct"/>
                </w:tcPr>
                <w:p w14:paraId="4247C92F" w14:textId="5A0C4EDF" w:rsidR="006D13B2" w:rsidRPr="0049085E" w:rsidRDefault="004107D2" w:rsidP="001977CC">
                  <w:r>
                    <w:t>http://standaarden.omgevingswet.overheid.nl/idealisatie/id/concept/Exact</w:t>
                  </w:r>
                </w:p>
              </w:tc>
            </w:tr>
          </w:tbl>
          <w:p w14:paraId="68848AD6" w14:textId="77777777" w:rsidR="006D13B2" w:rsidRPr="00D631F2" w:rsidRDefault="006D13B2" w:rsidP="001977CC"/>
        </w:tc>
      </w:tr>
    </w:tbl>
    <w:p w14:paraId="19A873AC" w14:textId="0B397A64" w:rsidR="006D13B2" w:rsidRDefault="006D13B2">
      <w:pPr>
        <w:pStyle w:val="Tekstopmerking"/>
      </w:pPr>
    </w:p>
  </w:comment>
  <w:comment w:id="4" w:author="Gerard Wolbers" w:date="2023-06-07T10:36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FE7023" w:rsidRPr="00D631F2" w14:paraId="16130014" w14:textId="77777777" w:rsidTr="00197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5C6E7F35" w14:textId="77777777" w:rsidR="00FE7023" w:rsidRPr="00D631F2" w:rsidRDefault="00FE7023" w:rsidP="001977CC">
            <w:r>
              <w:rPr>
                <w:rStyle w:val="Verwijzingopmerking"/>
              </w:rPr>
              <w:annotationRef/>
            </w:r>
            <w:r w:rsidRPr="00D631F2">
              <w:t>Activiteit</w:t>
            </w:r>
          </w:p>
        </w:tc>
      </w:tr>
      <w:tr w:rsidR="00FE7023" w:rsidRPr="00D631F2" w14:paraId="03E1D2D0" w14:textId="77777777" w:rsidTr="001977CC">
        <w:tc>
          <w:tcPr>
            <w:tcW w:w="2500" w:type="pct"/>
          </w:tcPr>
          <w:p w14:paraId="71F6C15A" w14:textId="77777777" w:rsidR="00FE7023" w:rsidRPr="00D631F2" w:rsidRDefault="00FE7023" w:rsidP="001977CC">
            <w:r w:rsidRPr="00D631F2">
              <w:t>activiteit</w:t>
            </w:r>
            <w:r>
              <w:t>en</w:t>
            </w:r>
          </w:p>
        </w:tc>
        <w:tc>
          <w:tcPr>
            <w:tcW w:w="2500" w:type="pct"/>
          </w:tcPr>
          <w:p w14:paraId="22647B7B" w14:textId="6EFFA8E5" w:rsidR="00FE7023" w:rsidRPr="00D631F2" w:rsidRDefault="00AF2672" w:rsidP="001977CC">
            <w:r>
              <w:t>Activiteit gereguleerd in voorbeschermingsregels flora en fauna langs, op en onder oppervlaktewater</w:t>
            </w:r>
          </w:p>
        </w:tc>
      </w:tr>
      <w:tr w:rsidR="00FE7023" w:rsidRPr="00D631F2" w14:paraId="6E583DDC" w14:textId="77777777" w:rsidTr="001977CC">
        <w:tc>
          <w:tcPr>
            <w:tcW w:w="2500" w:type="pct"/>
          </w:tcPr>
          <w:p w14:paraId="096120BA" w14:textId="77777777" w:rsidR="00FE7023" w:rsidRPr="00D631F2" w:rsidRDefault="00FE7023" w:rsidP="001977CC">
            <w:r>
              <w:t>bovenliggendeActiviteit</w:t>
            </w:r>
          </w:p>
        </w:tc>
        <w:tc>
          <w:tcPr>
            <w:tcW w:w="2500" w:type="pct"/>
          </w:tcPr>
          <w:p w14:paraId="6E3124A8" w14:textId="3BFEDB51" w:rsidR="00FE7023" w:rsidRDefault="00AF2672" w:rsidP="001977CC">
            <w:r>
              <w:t>Activiteit gereguleerd in voorbeschermingsregels</w:t>
            </w:r>
          </w:p>
        </w:tc>
      </w:tr>
      <w:tr w:rsidR="00FE7023" w:rsidRPr="00D631F2" w14:paraId="4D76FC4D" w14:textId="77777777" w:rsidTr="001977CC">
        <w:tc>
          <w:tcPr>
            <w:tcW w:w="2500" w:type="pct"/>
          </w:tcPr>
          <w:p w14:paraId="4A4A1270" w14:textId="77777777" w:rsidR="00FE7023" w:rsidRPr="00D631F2" w:rsidRDefault="00FE7023" w:rsidP="001977CC">
            <w:r w:rsidRPr="00D631F2">
              <w:t>activiteitengroep</w:t>
            </w:r>
          </w:p>
        </w:tc>
        <w:tc>
          <w:tcPr>
            <w:tcW w:w="2500" w:type="pct"/>
          </w:tcPr>
          <w:p w14:paraId="16B233B9" w14:textId="4D1525D2" w:rsidR="00FE7023" w:rsidRPr="00D631F2" w:rsidRDefault="00AF2672" w:rsidP="001977CC">
            <w:r>
              <w:t>http://standaarden.omgevingswet.overheid.nl/activiteit/id/concept/FloraEnFaunaActiviteit</w:t>
            </w:r>
          </w:p>
        </w:tc>
      </w:tr>
      <w:tr w:rsidR="00FE7023" w:rsidRPr="00D631F2" w14:paraId="5065BD56" w14:textId="77777777" w:rsidTr="001977CC">
        <w:tc>
          <w:tcPr>
            <w:tcW w:w="2500" w:type="pct"/>
          </w:tcPr>
          <w:p w14:paraId="68B9E35F" w14:textId="77777777" w:rsidR="00FE7023" w:rsidRPr="00D631F2" w:rsidRDefault="00FE7023" w:rsidP="001977CC">
            <w:r>
              <w:t>activiteitregelkwalificatie</w:t>
            </w:r>
          </w:p>
        </w:tc>
        <w:tc>
          <w:tcPr>
            <w:tcW w:w="2500" w:type="pct"/>
          </w:tcPr>
          <w:p w14:paraId="3E54A5B4" w14:textId="49D58B16" w:rsidR="00FE7023" w:rsidRPr="00D631F2" w:rsidRDefault="00AF2672" w:rsidP="001977CC">
            <w:r>
              <w:t>http://standaarden.omgevingswet.overheid.nl/activiteitregelkwalificatie/id/concept/AndersGeduid</w:t>
            </w:r>
          </w:p>
        </w:tc>
      </w:tr>
      <w:tr w:rsidR="00FE7023" w:rsidRPr="00D631F2" w14:paraId="1E1C61BB" w14:textId="77777777" w:rsidTr="001977CC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nnotatie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3958"/>
              <w:gridCol w:w="3959"/>
            </w:tblGrid>
            <w:tr w:rsidR="00FE7023" w:rsidRPr="0049085E" w14:paraId="05522043" w14:textId="77777777" w:rsidTr="001977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  <w:gridSpan w:val="2"/>
                </w:tcPr>
                <w:p w14:paraId="6A1D6900" w14:textId="77777777" w:rsidR="00FE7023" w:rsidRPr="0049085E" w:rsidRDefault="00FE7023" w:rsidP="001977CC">
                  <w:r>
                    <w:t>Geometrie</w:t>
                  </w:r>
                </w:p>
              </w:tc>
            </w:tr>
            <w:tr w:rsidR="00FE7023" w:rsidRPr="0049085E" w14:paraId="5E07E83B" w14:textId="77777777" w:rsidTr="001977CC">
              <w:tc>
                <w:tcPr>
                  <w:tcW w:w="2500" w:type="pct"/>
                </w:tcPr>
                <w:p w14:paraId="3AAC5619" w14:textId="77777777" w:rsidR="00FE7023" w:rsidRPr="0049085E" w:rsidRDefault="00FE7023" w:rsidP="001977CC">
                  <w:r>
                    <w:t>bestandsnaam</w:t>
                  </w:r>
                </w:p>
              </w:tc>
              <w:tc>
                <w:tcPr>
                  <w:tcW w:w="2500" w:type="pct"/>
                </w:tcPr>
                <w:p w14:paraId="006FD9EC" w14:textId="28B2097F" w:rsidR="00FE7023" w:rsidRPr="0049085E" w:rsidRDefault="00AF2672" w:rsidP="001977CC">
                  <w:r>
                    <w:t>oppervlaktewater.gml</w:t>
                  </w:r>
                </w:p>
              </w:tc>
            </w:tr>
            <w:tr w:rsidR="00FE7023" w:rsidRPr="0049085E" w14:paraId="79752C6A" w14:textId="77777777" w:rsidTr="001977CC">
              <w:tc>
                <w:tcPr>
                  <w:tcW w:w="2500" w:type="pct"/>
                </w:tcPr>
                <w:p w14:paraId="706513CC" w14:textId="77777777" w:rsidR="00FE7023" w:rsidRPr="0049085E" w:rsidRDefault="00FE7023" w:rsidP="001977CC">
                  <w:r w:rsidRPr="0049085E">
                    <w:t>noemer</w:t>
                  </w:r>
                </w:p>
              </w:tc>
              <w:tc>
                <w:tcPr>
                  <w:tcW w:w="2500" w:type="pct"/>
                </w:tcPr>
                <w:p w14:paraId="70B561C8" w14:textId="4887A570" w:rsidR="00FE7023" w:rsidRPr="0049085E" w:rsidRDefault="00AF2672" w:rsidP="001977CC">
                  <w:r>
                    <w:t>Oppervlaktewater</w:t>
                  </w:r>
                </w:p>
              </w:tc>
            </w:tr>
            <w:tr w:rsidR="00FE7023" w:rsidRPr="0049085E" w14:paraId="4A98F91C" w14:textId="77777777" w:rsidTr="001977CC">
              <w:tc>
                <w:tcPr>
                  <w:tcW w:w="2500" w:type="pct"/>
                </w:tcPr>
                <w:p w14:paraId="1F35DAF7" w14:textId="77777777" w:rsidR="00FE7023" w:rsidRPr="0049085E" w:rsidRDefault="00FE7023" w:rsidP="001977CC">
                  <w:r>
                    <w:t>symboolcode</w:t>
                  </w:r>
                </w:p>
              </w:tc>
              <w:tc>
                <w:tcPr>
                  <w:tcW w:w="2500" w:type="pct"/>
                </w:tcPr>
                <w:p w14:paraId="701E0454" w14:textId="20DB45D9" w:rsidR="00FE7023" w:rsidRDefault="00FE7023" w:rsidP="001977CC"/>
              </w:tc>
            </w:tr>
            <w:tr w:rsidR="00FE7023" w:rsidRPr="0049085E" w14:paraId="4A24918B" w14:textId="77777777" w:rsidTr="001977CC">
              <w:tc>
                <w:tcPr>
                  <w:tcW w:w="2500" w:type="pct"/>
                </w:tcPr>
                <w:p w14:paraId="699984E8" w14:textId="77777777" w:rsidR="00FE7023" w:rsidRPr="0049085E" w:rsidRDefault="00FE7023" w:rsidP="001977CC">
                  <w:r w:rsidRPr="0049085E">
                    <w:t>nauwkeurigheid</w:t>
                  </w:r>
                </w:p>
              </w:tc>
              <w:tc>
                <w:tcPr>
                  <w:tcW w:w="2500" w:type="pct"/>
                </w:tcPr>
                <w:p w14:paraId="418C9B09" w14:textId="17134BA2" w:rsidR="00FE7023" w:rsidRPr="0049085E" w:rsidRDefault="00FE7023" w:rsidP="001977CC"/>
              </w:tc>
            </w:tr>
            <w:tr w:rsidR="00FE7023" w:rsidRPr="0049085E" w14:paraId="03062FFF" w14:textId="77777777" w:rsidTr="001977CC">
              <w:tc>
                <w:tcPr>
                  <w:tcW w:w="2500" w:type="pct"/>
                </w:tcPr>
                <w:p w14:paraId="77F06333" w14:textId="77777777" w:rsidR="00FE7023" w:rsidRPr="0049085E" w:rsidRDefault="00FE7023" w:rsidP="001977CC">
                  <w:r w:rsidRPr="0049085E">
                    <w:t>bron</w:t>
                  </w:r>
                  <w:r>
                    <w:t>N</w:t>
                  </w:r>
                  <w:r w:rsidRPr="0049085E">
                    <w:t>auwkeurigheid</w:t>
                  </w:r>
                </w:p>
              </w:tc>
              <w:tc>
                <w:tcPr>
                  <w:tcW w:w="2500" w:type="pct"/>
                </w:tcPr>
                <w:p w14:paraId="5C1A9655" w14:textId="0D2894E2" w:rsidR="00FE7023" w:rsidRPr="0049085E" w:rsidRDefault="00AF2672" w:rsidP="001977CC">
                  <w:r>
                    <w:t>http://standaarden.omgevingswet.overheid.nl/bronnauwkeurigheid/id/concept/Achtergrond</w:t>
                  </w:r>
                </w:p>
              </w:tc>
            </w:tr>
            <w:tr w:rsidR="00FE7023" w:rsidRPr="0049085E" w14:paraId="09A58402" w14:textId="77777777" w:rsidTr="001977CC">
              <w:tc>
                <w:tcPr>
                  <w:tcW w:w="2500" w:type="pct"/>
                </w:tcPr>
                <w:p w14:paraId="1F6BF971" w14:textId="77777777" w:rsidR="00FE7023" w:rsidRPr="0049085E" w:rsidRDefault="00FE7023" w:rsidP="001977CC">
                  <w:r>
                    <w:t>idealisatie</w:t>
                  </w:r>
                </w:p>
              </w:tc>
              <w:tc>
                <w:tcPr>
                  <w:tcW w:w="2500" w:type="pct"/>
                </w:tcPr>
                <w:p w14:paraId="0C4D398D" w14:textId="1A71C36A" w:rsidR="00FE7023" w:rsidRPr="0049085E" w:rsidRDefault="00AF2672" w:rsidP="001977CC">
                  <w:r>
                    <w:t>http://standaarden.omgevingswet.overheid.nl/idealisatie/id/concept/Exact</w:t>
                  </w:r>
                </w:p>
              </w:tc>
            </w:tr>
          </w:tbl>
          <w:p w14:paraId="2DC5F388" w14:textId="77777777" w:rsidR="00FE7023" w:rsidRPr="00D631F2" w:rsidRDefault="00FE7023" w:rsidP="001977CC"/>
        </w:tc>
      </w:tr>
    </w:tbl>
    <w:p w14:paraId="7CAFBC47" w14:textId="41DDF4B0" w:rsidR="00FE7023" w:rsidRDefault="00FE7023">
      <w:pPr>
        <w:pStyle w:val="Tekstopmerking"/>
      </w:pPr>
    </w:p>
  </w:comment>
  <w:comment w:id="5" w:author="Gerard Wolbers" w:date="2023-06-07T10:30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A54DD7" w:rsidRPr="0049085E" w14:paraId="13F34196" w14:textId="77777777" w:rsidTr="00ED1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274EC549" w14:textId="77777777" w:rsidR="00A54DD7" w:rsidRPr="0049085E" w:rsidRDefault="00A54DD7" w:rsidP="00ED1428">
            <w:r>
              <w:rPr>
                <w:rStyle w:val="Verwijzingopmerking"/>
              </w:rPr>
              <w:annotationRef/>
            </w:r>
            <w:r>
              <w:t>Geometrie</w:t>
            </w:r>
          </w:p>
        </w:tc>
      </w:tr>
      <w:tr w:rsidR="00A54DD7" w:rsidRPr="0049085E" w14:paraId="07961EB9" w14:textId="77777777" w:rsidTr="00ED1428">
        <w:tc>
          <w:tcPr>
            <w:tcW w:w="2500" w:type="pct"/>
          </w:tcPr>
          <w:p w14:paraId="7627D694" w14:textId="77777777" w:rsidR="00A54DD7" w:rsidRPr="0049085E" w:rsidRDefault="00A54DD7" w:rsidP="00ED1428">
            <w:r>
              <w:t>bestandsnaam</w:t>
            </w:r>
          </w:p>
        </w:tc>
        <w:tc>
          <w:tcPr>
            <w:tcW w:w="2500" w:type="pct"/>
          </w:tcPr>
          <w:p w14:paraId="715FE9B8" w14:textId="1E8F7B2B" w:rsidR="00A54DD7" w:rsidRPr="0049085E" w:rsidRDefault="00AF2672" w:rsidP="00ED1428">
            <w:r>
              <w:t>oppervlaktewater.gml</w:t>
            </w:r>
          </w:p>
        </w:tc>
      </w:tr>
      <w:tr w:rsidR="00A54DD7" w:rsidRPr="0049085E" w14:paraId="2D4E3931" w14:textId="77777777" w:rsidTr="00ED1428">
        <w:tc>
          <w:tcPr>
            <w:tcW w:w="2500" w:type="pct"/>
          </w:tcPr>
          <w:p w14:paraId="252561D2" w14:textId="77777777" w:rsidR="00A54DD7" w:rsidRPr="0049085E" w:rsidRDefault="00A54DD7" w:rsidP="00ED1428">
            <w:r w:rsidRPr="0049085E">
              <w:t>noemer</w:t>
            </w:r>
          </w:p>
        </w:tc>
        <w:tc>
          <w:tcPr>
            <w:tcW w:w="2500" w:type="pct"/>
          </w:tcPr>
          <w:p w14:paraId="26267B20" w14:textId="7EB97E0C" w:rsidR="00A54DD7" w:rsidRPr="0049085E" w:rsidRDefault="00AF2672" w:rsidP="00ED1428">
            <w:r>
              <w:t>Oppervlaktewater</w:t>
            </w:r>
          </w:p>
        </w:tc>
      </w:tr>
      <w:tr w:rsidR="00A54DD7" w:rsidRPr="0049085E" w14:paraId="6C44D01D" w14:textId="77777777" w:rsidTr="00ED1428">
        <w:tc>
          <w:tcPr>
            <w:tcW w:w="2500" w:type="pct"/>
          </w:tcPr>
          <w:p w14:paraId="2CF4D9FA" w14:textId="77777777" w:rsidR="00A54DD7" w:rsidRPr="0049085E" w:rsidRDefault="00A54DD7" w:rsidP="00ED1428">
            <w:r>
              <w:t>symboolcode</w:t>
            </w:r>
          </w:p>
        </w:tc>
        <w:tc>
          <w:tcPr>
            <w:tcW w:w="2500" w:type="pct"/>
          </w:tcPr>
          <w:p w14:paraId="485B291B" w14:textId="501C059F" w:rsidR="00A54DD7" w:rsidRDefault="00A54DD7" w:rsidP="00ED1428"/>
        </w:tc>
      </w:tr>
      <w:tr w:rsidR="00A54DD7" w:rsidRPr="0049085E" w14:paraId="716E9F83" w14:textId="77777777" w:rsidTr="00ED1428">
        <w:tc>
          <w:tcPr>
            <w:tcW w:w="2500" w:type="pct"/>
          </w:tcPr>
          <w:p w14:paraId="26F0EA8A" w14:textId="77777777" w:rsidR="00A54DD7" w:rsidRPr="0049085E" w:rsidRDefault="00A54DD7" w:rsidP="00ED1428">
            <w:r w:rsidRPr="0049085E">
              <w:t>nauwkeurigheid</w:t>
            </w:r>
          </w:p>
        </w:tc>
        <w:tc>
          <w:tcPr>
            <w:tcW w:w="2500" w:type="pct"/>
          </w:tcPr>
          <w:p w14:paraId="0362694F" w14:textId="5E10923B" w:rsidR="00A54DD7" w:rsidRPr="0049085E" w:rsidRDefault="00A54DD7" w:rsidP="00ED1428"/>
        </w:tc>
      </w:tr>
      <w:tr w:rsidR="00A54DD7" w:rsidRPr="0049085E" w14:paraId="52FE34F9" w14:textId="77777777" w:rsidTr="00ED1428">
        <w:tc>
          <w:tcPr>
            <w:tcW w:w="2500" w:type="pct"/>
          </w:tcPr>
          <w:p w14:paraId="3BEA5E0D" w14:textId="77777777" w:rsidR="00A54DD7" w:rsidRPr="0049085E" w:rsidRDefault="00A54DD7" w:rsidP="00ED1428">
            <w:r w:rsidRPr="0049085E">
              <w:t>bronNauwkeurigheid</w:t>
            </w:r>
          </w:p>
        </w:tc>
        <w:tc>
          <w:tcPr>
            <w:tcW w:w="2500" w:type="pct"/>
          </w:tcPr>
          <w:p w14:paraId="2926DD22" w14:textId="12DC7967" w:rsidR="00A54DD7" w:rsidRPr="0049085E" w:rsidRDefault="00AF2672" w:rsidP="00ED1428">
            <w:r>
              <w:t>http://standaarden.omgevingswet.overheid.nl/bronnauwkeurigheid/id/concept/Achtergrond</w:t>
            </w:r>
          </w:p>
        </w:tc>
      </w:tr>
      <w:tr w:rsidR="00A54DD7" w:rsidRPr="0049085E" w14:paraId="1707AAE1" w14:textId="77777777" w:rsidTr="00ED1428">
        <w:tc>
          <w:tcPr>
            <w:tcW w:w="2500" w:type="pct"/>
          </w:tcPr>
          <w:p w14:paraId="7D430334" w14:textId="77777777" w:rsidR="00A54DD7" w:rsidRPr="0049085E" w:rsidRDefault="00A54DD7" w:rsidP="00ED1428">
            <w:r>
              <w:t>idealisatie</w:t>
            </w:r>
          </w:p>
        </w:tc>
        <w:tc>
          <w:tcPr>
            <w:tcW w:w="2500" w:type="pct"/>
          </w:tcPr>
          <w:p w14:paraId="0EDEDE6D" w14:textId="7B98ECBB" w:rsidR="00A54DD7" w:rsidRPr="0049085E" w:rsidRDefault="00AF2672" w:rsidP="00ED1428">
            <w:r>
              <w:t>http://standaarden.omgevingswet.overheid.nl/idealisatie/id/concept/Exact</w:t>
            </w:r>
          </w:p>
        </w:tc>
      </w:tr>
      <w:tr w:rsidR="00A54DD7" w:rsidRPr="0049085E" w14:paraId="4211F39E" w14:textId="77777777" w:rsidTr="00ED1428">
        <w:tc>
          <w:tcPr>
            <w:tcW w:w="2500" w:type="pct"/>
          </w:tcPr>
          <w:p w14:paraId="1C3344D2" w14:textId="77777777" w:rsidR="00A54DD7" w:rsidRDefault="00A54DD7" w:rsidP="00ED1428">
            <w:r>
              <w:t>regelingsgebied</w:t>
            </w:r>
          </w:p>
        </w:tc>
        <w:tc>
          <w:tcPr>
            <w:tcW w:w="2500" w:type="pct"/>
          </w:tcPr>
          <w:p w14:paraId="75E3DFE9" w14:textId="172193E8" w:rsidR="00A54DD7" w:rsidRDefault="00AF2672" w:rsidP="00ED1428">
            <w:r>
              <w:t>Waar</w:t>
            </w:r>
          </w:p>
        </w:tc>
      </w:tr>
    </w:tbl>
    <w:p w14:paraId="5628EA69" w14:textId="45BBC58C" w:rsidR="00A54DD7" w:rsidRDefault="00A54DD7">
      <w:pPr>
        <w:pStyle w:val="Tekstopmerking"/>
      </w:pPr>
    </w:p>
  </w:comment>
  <w:comment w:id="6" w:author="Gerard Wolbers" w:date="2023-06-07T10:47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6D13B2" w:rsidRPr="00D631F2" w14:paraId="11F72D7A" w14:textId="77777777" w:rsidTr="00197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5C21A657" w14:textId="77777777" w:rsidR="006D13B2" w:rsidRPr="00D631F2" w:rsidRDefault="006D13B2" w:rsidP="001977CC">
            <w:r>
              <w:rPr>
                <w:rStyle w:val="Verwijzingopmerking"/>
              </w:rPr>
              <w:annotationRef/>
            </w:r>
            <w:r w:rsidRPr="00D631F2">
              <w:t>Activiteit</w:t>
            </w:r>
          </w:p>
        </w:tc>
      </w:tr>
      <w:tr w:rsidR="006D13B2" w:rsidRPr="00D631F2" w14:paraId="38CBA815" w14:textId="77777777" w:rsidTr="001977CC">
        <w:tc>
          <w:tcPr>
            <w:tcW w:w="2500" w:type="pct"/>
          </w:tcPr>
          <w:p w14:paraId="52985AF0" w14:textId="77777777" w:rsidR="006D13B2" w:rsidRPr="00D631F2" w:rsidRDefault="006D13B2" w:rsidP="001977CC">
            <w:r w:rsidRPr="00D631F2">
              <w:t>activiteit</w:t>
            </w:r>
            <w:r>
              <w:t>en</w:t>
            </w:r>
          </w:p>
        </w:tc>
        <w:tc>
          <w:tcPr>
            <w:tcW w:w="2500" w:type="pct"/>
          </w:tcPr>
          <w:p w14:paraId="39E59D2D" w14:textId="40262920" w:rsidR="006D13B2" w:rsidRPr="00D631F2" w:rsidRDefault="004107D2" w:rsidP="001977CC">
            <w:r>
              <w:t>Flora- en fauna-activiteit oppervlaktewater</w:t>
            </w:r>
          </w:p>
        </w:tc>
      </w:tr>
      <w:tr w:rsidR="006D13B2" w:rsidRPr="00D631F2" w14:paraId="5211B444" w14:textId="77777777" w:rsidTr="001977CC">
        <w:tc>
          <w:tcPr>
            <w:tcW w:w="2500" w:type="pct"/>
          </w:tcPr>
          <w:p w14:paraId="77FBF435" w14:textId="77777777" w:rsidR="006D13B2" w:rsidRPr="00D631F2" w:rsidRDefault="006D13B2" w:rsidP="001977CC">
            <w:r>
              <w:t>bovenliggendeActiviteit</w:t>
            </w:r>
          </w:p>
        </w:tc>
        <w:tc>
          <w:tcPr>
            <w:tcW w:w="2500" w:type="pct"/>
          </w:tcPr>
          <w:p w14:paraId="17D49981" w14:textId="2EFED763" w:rsidR="006D13B2" w:rsidRDefault="004107D2" w:rsidP="001977CC">
            <w:r>
              <w:t>Activiteit gereguleerd in voorbeschermingsregels flora en fauna langs, op en onder oppervlaktewater</w:t>
            </w:r>
          </w:p>
        </w:tc>
      </w:tr>
      <w:tr w:rsidR="006D13B2" w:rsidRPr="00D631F2" w14:paraId="675E2458" w14:textId="77777777" w:rsidTr="001977CC">
        <w:tc>
          <w:tcPr>
            <w:tcW w:w="2500" w:type="pct"/>
          </w:tcPr>
          <w:p w14:paraId="0C3D7CB5" w14:textId="77777777" w:rsidR="006D13B2" w:rsidRPr="00D631F2" w:rsidRDefault="006D13B2" w:rsidP="001977CC">
            <w:r w:rsidRPr="00D631F2">
              <w:t>activiteitengroep</w:t>
            </w:r>
          </w:p>
        </w:tc>
        <w:tc>
          <w:tcPr>
            <w:tcW w:w="2500" w:type="pct"/>
          </w:tcPr>
          <w:p w14:paraId="2DE5E3BA" w14:textId="0422D138" w:rsidR="006D13B2" w:rsidRPr="00D631F2" w:rsidRDefault="004107D2" w:rsidP="001977CC">
            <w:r>
              <w:t>http://standaarden.omgevingswet.overheid.nl/activiteit/id/concept/FloraEnFaunaActiviteit</w:t>
            </w:r>
          </w:p>
        </w:tc>
      </w:tr>
      <w:tr w:rsidR="006D13B2" w:rsidRPr="00D631F2" w14:paraId="3062C502" w14:textId="77777777" w:rsidTr="001977CC">
        <w:tc>
          <w:tcPr>
            <w:tcW w:w="2500" w:type="pct"/>
          </w:tcPr>
          <w:p w14:paraId="21A532A4" w14:textId="77777777" w:rsidR="006D13B2" w:rsidRPr="00D631F2" w:rsidRDefault="006D13B2" w:rsidP="001977CC">
            <w:r>
              <w:t>activiteitregelkwalificatie</w:t>
            </w:r>
          </w:p>
        </w:tc>
        <w:tc>
          <w:tcPr>
            <w:tcW w:w="2500" w:type="pct"/>
          </w:tcPr>
          <w:p w14:paraId="59947BEB" w14:textId="75644F25" w:rsidR="006D13B2" w:rsidRPr="00D631F2" w:rsidRDefault="004107D2" w:rsidP="001977CC">
            <w:r>
              <w:t>http://standaarden.omgevingswet.overheid.nl/activiteitregelkwalificatie/id/concept/Vergunningplicht</w:t>
            </w:r>
          </w:p>
        </w:tc>
      </w:tr>
      <w:tr w:rsidR="006D13B2" w:rsidRPr="00D631F2" w14:paraId="335D8546" w14:textId="77777777" w:rsidTr="001977CC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nnotatie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3958"/>
              <w:gridCol w:w="3959"/>
            </w:tblGrid>
            <w:tr w:rsidR="006D13B2" w:rsidRPr="0049085E" w14:paraId="4329CE46" w14:textId="77777777" w:rsidTr="001977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  <w:gridSpan w:val="2"/>
                </w:tcPr>
                <w:p w14:paraId="582CA103" w14:textId="77777777" w:rsidR="006D13B2" w:rsidRPr="0049085E" w:rsidRDefault="006D13B2" w:rsidP="001977CC">
                  <w:r>
                    <w:t>Geometrie</w:t>
                  </w:r>
                </w:p>
              </w:tc>
            </w:tr>
            <w:tr w:rsidR="006D13B2" w:rsidRPr="0049085E" w14:paraId="22344903" w14:textId="77777777" w:rsidTr="001977CC">
              <w:tc>
                <w:tcPr>
                  <w:tcW w:w="2500" w:type="pct"/>
                </w:tcPr>
                <w:p w14:paraId="35DB39A2" w14:textId="77777777" w:rsidR="006D13B2" w:rsidRPr="0049085E" w:rsidRDefault="006D13B2" w:rsidP="001977CC">
                  <w:r>
                    <w:t>bestandsnaam</w:t>
                  </w:r>
                </w:p>
              </w:tc>
              <w:tc>
                <w:tcPr>
                  <w:tcW w:w="2500" w:type="pct"/>
                </w:tcPr>
                <w:p w14:paraId="363ECC67" w14:textId="5C039869" w:rsidR="006D13B2" w:rsidRPr="0049085E" w:rsidRDefault="004107D2" w:rsidP="001977CC">
                  <w:r>
                    <w:t>oppervlaktewater.gml</w:t>
                  </w:r>
                </w:p>
              </w:tc>
            </w:tr>
            <w:tr w:rsidR="006D13B2" w:rsidRPr="0049085E" w14:paraId="2252A973" w14:textId="77777777" w:rsidTr="001977CC">
              <w:tc>
                <w:tcPr>
                  <w:tcW w:w="2500" w:type="pct"/>
                </w:tcPr>
                <w:p w14:paraId="4AE1B767" w14:textId="77777777" w:rsidR="006D13B2" w:rsidRPr="0049085E" w:rsidRDefault="006D13B2" w:rsidP="001977CC">
                  <w:r w:rsidRPr="0049085E">
                    <w:t>noemer</w:t>
                  </w:r>
                </w:p>
              </w:tc>
              <w:tc>
                <w:tcPr>
                  <w:tcW w:w="2500" w:type="pct"/>
                </w:tcPr>
                <w:p w14:paraId="5045D6EA" w14:textId="05157C2C" w:rsidR="006D13B2" w:rsidRPr="0049085E" w:rsidRDefault="004107D2" w:rsidP="001977CC">
                  <w:r>
                    <w:t>Oppervlaktewater</w:t>
                  </w:r>
                </w:p>
              </w:tc>
            </w:tr>
            <w:tr w:rsidR="006D13B2" w:rsidRPr="0049085E" w14:paraId="06F19177" w14:textId="77777777" w:rsidTr="001977CC">
              <w:tc>
                <w:tcPr>
                  <w:tcW w:w="2500" w:type="pct"/>
                </w:tcPr>
                <w:p w14:paraId="583B5D78" w14:textId="77777777" w:rsidR="006D13B2" w:rsidRPr="0049085E" w:rsidRDefault="006D13B2" w:rsidP="001977CC">
                  <w:r>
                    <w:t>symboolcode</w:t>
                  </w:r>
                </w:p>
              </w:tc>
              <w:tc>
                <w:tcPr>
                  <w:tcW w:w="2500" w:type="pct"/>
                </w:tcPr>
                <w:p w14:paraId="787DA360" w14:textId="0A74D5C4" w:rsidR="006D13B2" w:rsidRDefault="006D13B2" w:rsidP="001977CC"/>
              </w:tc>
            </w:tr>
            <w:tr w:rsidR="006D13B2" w:rsidRPr="0049085E" w14:paraId="2C78D6D3" w14:textId="77777777" w:rsidTr="001977CC">
              <w:tc>
                <w:tcPr>
                  <w:tcW w:w="2500" w:type="pct"/>
                </w:tcPr>
                <w:p w14:paraId="7C6631CE" w14:textId="77777777" w:rsidR="006D13B2" w:rsidRPr="0049085E" w:rsidRDefault="006D13B2" w:rsidP="001977CC">
                  <w:r w:rsidRPr="0049085E">
                    <w:t>nauwkeurigheid</w:t>
                  </w:r>
                </w:p>
              </w:tc>
              <w:tc>
                <w:tcPr>
                  <w:tcW w:w="2500" w:type="pct"/>
                </w:tcPr>
                <w:p w14:paraId="7791B926" w14:textId="3F396BA9" w:rsidR="006D13B2" w:rsidRPr="0049085E" w:rsidRDefault="006D13B2" w:rsidP="001977CC"/>
              </w:tc>
            </w:tr>
            <w:tr w:rsidR="006D13B2" w:rsidRPr="0049085E" w14:paraId="4D8C0CBB" w14:textId="77777777" w:rsidTr="001977CC">
              <w:tc>
                <w:tcPr>
                  <w:tcW w:w="2500" w:type="pct"/>
                </w:tcPr>
                <w:p w14:paraId="32D62569" w14:textId="77777777" w:rsidR="006D13B2" w:rsidRPr="0049085E" w:rsidRDefault="006D13B2" w:rsidP="001977CC">
                  <w:r w:rsidRPr="0049085E">
                    <w:t>bron</w:t>
                  </w:r>
                  <w:r>
                    <w:t>N</w:t>
                  </w:r>
                  <w:r w:rsidRPr="0049085E">
                    <w:t>auwkeurigheid</w:t>
                  </w:r>
                </w:p>
              </w:tc>
              <w:tc>
                <w:tcPr>
                  <w:tcW w:w="2500" w:type="pct"/>
                </w:tcPr>
                <w:p w14:paraId="5C65EEEE" w14:textId="2F115FFE" w:rsidR="006D13B2" w:rsidRPr="0049085E" w:rsidRDefault="004107D2" w:rsidP="001977CC">
                  <w:r>
                    <w:t>http://standaarden.omgevingswet.overheid.nl/bronnauwkeurigheid/id/concept/Achtergrond</w:t>
                  </w:r>
                </w:p>
              </w:tc>
            </w:tr>
            <w:tr w:rsidR="006D13B2" w:rsidRPr="0049085E" w14:paraId="4A4158FC" w14:textId="77777777" w:rsidTr="001977CC">
              <w:tc>
                <w:tcPr>
                  <w:tcW w:w="2500" w:type="pct"/>
                </w:tcPr>
                <w:p w14:paraId="10D14DD5" w14:textId="77777777" w:rsidR="006D13B2" w:rsidRPr="0049085E" w:rsidRDefault="006D13B2" w:rsidP="001977CC">
                  <w:r>
                    <w:t>idealisatie</w:t>
                  </w:r>
                </w:p>
              </w:tc>
              <w:tc>
                <w:tcPr>
                  <w:tcW w:w="2500" w:type="pct"/>
                </w:tcPr>
                <w:p w14:paraId="48A3AD6F" w14:textId="34B0DC18" w:rsidR="006D13B2" w:rsidRPr="0049085E" w:rsidRDefault="004107D2" w:rsidP="001977CC">
                  <w:r>
                    <w:t>http://standaarden.omgevingswet.overheid.nl/idealisatie/id/concept/Exact</w:t>
                  </w:r>
                </w:p>
              </w:tc>
            </w:tr>
          </w:tbl>
          <w:p w14:paraId="47FF9755" w14:textId="77777777" w:rsidR="006D13B2" w:rsidRPr="00D631F2" w:rsidRDefault="006D13B2" w:rsidP="001977CC"/>
        </w:tc>
      </w:tr>
    </w:tbl>
    <w:p w14:paraId="5CAB1A5B" w14:textId="25CEAFC3" w:rsidR="006D13B2" w:rsidRDefault="006D13B2">
      <w:pPr>
        <w:pStyle w:val="Tekstopmerking"/>
      </w:pPr>
    </w:p>
  </w:comment>
  <w:comment w:id="7" w:author="Gerard Wolbers" w:date="2023-06-07T10:31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FE7023" w:rsidRPr="0049085E" w14:paraId="41302A78" w14:textId="77777777" w:rsidTr="00ED1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7BE9535E" w14:textId="77777777" w:rsidR="00FE7023" w:rsidRPr="0049085E" w:rsidRDefault="00FE7023" w:rsidP="00ED1428">
            <w:r>
              <w:rPr>
                <w:rStyle w:val="Verwijzingopmerking"/>
              </w:rPr>
              <w:annotationRef/>
            </w:r>
            <w:r>
              <w:t>Geometrie</w:t>
            </w:r>
          </w:p>
        </w:tc>
      </w:tr>
      <w:tr w:rsidR="00FE7023" w:rsidRPr="0049085E" w14:paraId="4462354D" w14:textId="77777777" w:rsidTr="00ED1428">
        <w:tc>
          <w:tcPr>
            <w:tcW w:w="2500" w:type="pct"/>
          </w:tcPr>
          <w:p w14:paraId="6FDA1808" w14:textId="77777777" w:rsidR="00FE7023" w:rsidRPr="0049085E" w:rsidRDefault="00FE7023" w:rsidP="00ED1428">
            <w:r>
              <w:t>bestandsnaam</w:t>
            </w:r>
          </w:p>
        </w:tc>
        <w:tc>
          <w:tcPr>
            <w:tcW w:w="2500" w:type="pct"/>
          </w:tcPr>
          <w:p w14:paraId="1CD8CDF7" w14:textId="1D1FD8CB" w:rsidR="00FE7023" w:rsidRPr="0049085E" w:rsidRDefault="00FE7023" w:rsidP="00ED1428">
            <w:r>
              <w:t>oppervlaktewater.gml</w:t>
            </w:r>
          </w:p>
        </w:tc>
      </w:tr>
      <w:tr w:rsidR="00FE7023" w:rsidRPr="0049085E" w14:paraId="79B5E26C" w14:textId="77777777" w:rsidTr="00ED1428">
        <w:tc>
          <w:tcPr>
            <w:tcW w:w="2500" w:type="pct"/>
          </w:tcPr>
          <w:p w14:paraId="06A3AA23" w14:textId="77777777" w:rsidR="00FE7023" w:rsidRPr="0049085E" w:rsidRDefault="00FE7023" w:rsidP="00ED1428">
            <w:r w:rsidRPr="0049085E">
              <w:t>noemer</w:t>
            </w:r>
          </w:p>
        </w:tc>
        <w:tc>
          <w:tcPr>
            <w:tcW w:w="2500" w:type="pct"/>
          </w:tcPr>
          <w:p w14:paraId="4FC2A80D" w14:textId="6D7E0194" w:rsidR="00FE7023" w:rsidRPr="0049085E" w:rsidRDefault="00FE7023" w:rsidP="00ED1428">
            <w:r>
              <w:t>Oppervlaktewater</w:t>
            </w:r>
          </w:p>
        </w:tc>
      </w:tr>
      <w:tr w:rsidR="00FE7023" w:rsidRPr="0049085E" w14:paraId="19A3B7CC" w14:textId="77777777" w:rsidTr="00ED1428">
        <w:tc>
          <w:tcPr>
            <w:tcW w:w="2500" w:type="pct"/>
          </w:tcPr>
          <w:p w14:paraId="51BC320F" w14:textId="77777777" w:rsidR="00FE7023" w:rsidRPr="0049085E" w:rsidRDefault="00FE7023" w:rsidP="00ED1428">
            <w:r>
              <w:t>symboolcode</w:t>
            </w:r>
          </w:p>
        </w:tc>
        <w:tc>
          <w:tcPr>
            <w:tcW w:w="2500" w:type="pct"/>
          </w:tcPr>
          <w:p w14:paraId="3BD947C9" w14:textId="160F7026" w:rsidR="00FE7023" w:rsidRDefault="00FE7023" w:rsidP="00ED1428"/>
        </w:tc>
      </w:tr>
      <w:tr w:rsidR="00FE7023" w:rsidRPr="0049085E" w14:paraId="72B97E40" w14:textId="77777777" w:rsidTr="00ED1428">
        <w:tc>
          <w:tcPr>
            <w:tcW w:w="2500" w:type="pct"/>
          </w:tcPr>
          <w:p w14:paraId="38CED56A" w14:textId="77777777" w:rsidR="00FE7023" w:rsidRPr="0049085E" w:rsidRDefault="00FE7023" w:rsidP="00ED1428">
            <w:r w:rsidRPr="0049085E">
              <w:t>nauwkeurigheid</w:t>
            </w:r>
          </w:p>
        </w:tc>
        <w:tc>
          <w:tcPr>
            <w:tcW w:w="2500" w:type="pct"/>
          </w:tcPr>
          <w:p w14:paraId="71DE2835" w14:textId="694E0C23" w:rsidR="00FE7023" w:rsidRPr="0049085E" w:rsidRDefault="00FE7023" w:rsidP="00ED1428"/>
        </w:tc>
      </w:tr>
      <w:tr w:rsidR="00FE7023" w:rsidRPr="0049085E" w14:paraId="537C599F" w14:textId="77777777" w:rsidTr="00ED1428">
        <w:tc>
          <w:tcPr>
            <w:tcW w:w="2500" w:type="pct"/>
          </w:tcPr>
          <w:p w14:paraId="512D46F9" w14:textId="77777777" w:rsidR="00FE7023" w:rsidRPr="0049085E" w:rsidRDefault="00FE7023" w:rsidP="00ED1428">
            <w:r w:rsidRPr="0049085E">
              <w:t>bronNauwkeurigheid</w:t>
            </w:r>
          </w:p>
        </w:tc>
        <w:tc>
          <w:tcPr>
            <w:tcW w:w="2500" w:type="pct"/>
          </w:tcPr>
          <w:p w14:paraId="5108A3AF" w14:textId="6502F3BE" w:rsidR="00FE7023" w:rsidRPr="0049085E" w:rsidRDefault="00FE7023" w:rsidP="00ED1428">
            <w:r>
              <w:t>http://standaarden.omgevingswet.overheid.nl/bronnauwkeurigheid/id/concept/Achtergrond</w:t>
            </w:r>
          </w:p>
        </w:tc>
      </w:tr>
      <w:tr w:rsidR="00FE7023" w:rsidRPr="0049085E" w14:paraId="7C9F18D4" w14:textId="77777777" w:rsidTr="00ED1428">
        <w:tc>
          <w:tcPr>
            <w:tcW w:w="2500" w:type="pct"/>
          </w:tcPr>
          <w:p w14:paraId="64871BED" w14:textId="77777777" w:rsidR="00FE7023" w:rsidRPr="0049085E" w:rsidRDefault="00FE7023" w:rsidP="00ED1428">
            <w:r>
              <w:t>idealisatie</w:t>
            </w:r>
          </w:p>
        </w:tc>
        <w:tc>
          <w:tcPr>
            <w:tcW w:w="2500" w:type="pct"/>
          </w:tcPr>
          <w:p w14:paraId="2E4733E8" w14:textId="67FFE355" w:rsidR="00FE7023" w:rsidRPr="0049085E" w:rsidRDefault="00FE7023" w:rsidP="00ED1428">
            <w:r>
              <w:t>http://standaarden.omgevingswet.overheid.nl/idealisatie/id/concept/Exact</w:t>
            </w:r>
          </w:p>
        </w:tc>
      </w:tr>
      <w:tr w:rsidR="00FE7023" w:rsidRPr="0049085E" w14:paraId="09F88BC6" w14:textId="77777777" w:rsidTr="00ED1428">
        <w:tc>
          <w:tcPr>
            <w:tcW w:w="2500" w:type="pct"/>
          </w:tcPr>
          <w:p w14:paraId="7E887D24" w14:textId="77777777" w:rsidR="00FE7023" w:rsidRDefault="00FE7023" w:rsidP="00ED1428">
            <w:r>
              <w:t>regelingsgebied</w:t>
            </w:r>
          </w:p>
        </w:tc>
        <w:tc>
          <w:tcPr>
            <w:tcW w:w="2500" w:type="pct"/>
          </w:tcPr>
          <w:p w14:paraId="5535BF4B" w14:textId="2F8E59A3" w:rsidR="00FE7023" w:rsidRDefault="00FE7023" w:rsidP="00ED1428">
            <w:r>
              <w:t>Onwaar</w:t>
            </w:r>
          </w:p>
        </w:tc>
      </w:tr>
    </w:tbl>
    <w:p w14:paraId="4AFC4C3A" w14:textId="1F16D125" w:rsidR="00FE7023" w:rsidRDefault="00FE7023">
      <w:pPr>
        <w:pStyle w:val="Tekstopmerking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E26DEF" w15:done="0"/>
  <w15:commentEx w15:paraId="5E9EE0AF" w15:done="0"/>
  <w15:commentEx w15:paraId="59876327" w15:done="0"/>
  <w15:commentEx w15:paraId="19A873AC" w15:done="0"/>
  <w15:commentEx w15:paraId="7CAFBC47" w15:done="0"/>
  <w15:commentEx w15:paraId="5628EA69" w15:done="0"/>
  <w15:commentEx w15:paraId="5CAB1A5B" w15:done="0"/>
  <w15:commentEx w15:paraId="4AFC4C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AD9E5" w16cex:dateUtc="2023-06-07T08:26:00Z"/>
  <w16cex:commentExtensible w16cex:durableId="282ACCA8" w16cex:dateUtc="2023-06-07T07:30:00Z"/>
  <w16cex:commentExtensible w16cex:durableId="282AD433" w16cex:dateUtc="2023-06-07T08:02:00Z"/>
  <w16cex:commentExtensible w16cex:durableId="282ADE33" w16cex:dateUtc="2023-06-07T08:45:00Z"/>
  <w16cex:commentExtensible w16cex:durableId="282ADC15" w16cex:dateUtc="2023-06-07T08:36:00Z"/>
  <w16cex:commentExtensible w16cex:durableId="282ADABE" w16cex:dateUtc="2023-06-07T08:30:00Z"/>
  <w16cex:commentExtensible w16cex:durableId="282ADEAB" w16cex:dateUtc="2023-06-07T08:47:00Z"/>
  <w16cex:commentExtensible w16cex:durableId="282ADAF2" w16cex:dateUtc="2023-06-07T0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E26DEF" w16cid:durableId="282AD9E5"/>
  <w16cid:commentId w16cid:paraId="5E9EE0AF" w16cid:durableId="282ACCA8"/>
  <w16cid:commentId w16cid:paraId="59876327" w16cid:durableId="282AD433"/>
  <w16cid:commentId w16cid:paraId="19A873AC" w16cid:durableId="282ADE33"/>
  <w16cid:commentId w16cid:paraId="7CAFBC47" w16cid:durableId="282ADC15"/>
  <w16cid:commentId w16cid:paraId="5628EA69" w16cid:durableId="282ADABE"/>
  <w16cid:commentId w16cid:paraId="5CAB1A5B" w16cid:durableId="282ADEAB"/>
  <w16cid:commentId w16cid:paraId="4AFC4C3A" w16cid:durableId="282ADA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D0C3" w14:textId="77777777" w:rsidR="00B43ABF" w:rsidRDefault="00B43ABF" w:rsidP="002F250F">
      <w:pPr>
        <w:spacing w:line="240" w:lineRule="auto"/>
      </w:pPr>
      <w:r>
        <w:separator/>
      </w:r>
    </w:p>
  </w:endnote>
  <w:endnote w:type="continuationSeparator" w:id="0">
    <w:p w14:paraId="5039C620" w14:textId="77777777" w:rsidR="00B43ABF" w:rsidRDefault="00B43ABF" w:rsidP="002F2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984C" w14:textId="77777777" w:rsidR="00E558A2" w:rsidRDefault="00E558A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4D19" w14:textId="567AEAE7" w:rsidR="00974A16" w:rsidRDefault="00000000">
    <w:pPr>
      <w:pStyle w:val="Voettekst"/>
    </w:pPr>
    <w:fldSimple w:instr=" TITLE  ">
      <w:r w:rsidR="00A54DD7">
        <w:t>Voorbereidingsbesluit flora en fauna langs, op en onder oppervlaktewater</w:t>
      </w:r>
    </w:fldSimple>
    <w:r w:rsidR="00974A16">
      <w:tab/>
    </w:r>
    <w:r w:rsidR="00974A16">
      <w:fldChar w:fldCharType="begin"/>
    </w:r>
    <w:r w:rsidR="00974A16">
      <w:instrText xml:space="preserve"> PAGE  \* Arabic </w:instrText>
    </w:r>
    <w:r w:rsidR="00974A16">
      <w:fldChar w:fldCharType="separate"/>
    </w:r>
    <w:r w:rsidR="00974A16">
      <w:rPr>
        <w:noProof/>
      </w:rPr>
      <w:t>1</w:t>
    </w:r>
    <w:r w:rsidR="00974A1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33A5" w14:textId="77777777" w:rsidR="00E558A2" w:rsidRDefault="00E558A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C95C" w14:textId="77777777" w:rsidR="00B43ABF" w:rsidRDefault="00B43ABF" w:rsidP="002F250F">
      <w:pPr>
        <w:spacing w:line="240" w:lineRule="auto"/>
      </w:pPr>
      <w:r>
        <w:separator/>
      </w:r>
    </w:p>
  </w:footnote>
  <w:footnote w:type="continuationSeparator" w:id="0">
    <w:p w14:paraId="4277818E" w14:textId="77777777" w:rsidR="00B43ABF" w:rsidRDefault="00B43ABF" w:rsidP="002F25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290A" w14:textId="77777777" w:rsidR="00E558A2" w:rsidRDefault="00E558A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A62C" w14:textId="77777777" w:rsidR="00E558A2" w:rsidRDefault="00E558A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1ECA" w14:textId="77777777" w:rsidR="00E558A2" w:rsidRDefault="00E558A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B273D4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E822A0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C6F53A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08FC6A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60158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9E2400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C7B1C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E620B6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30893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62683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CE4CEA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2947CD0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527635"/>
    <w:multiLevelType w:val="hybridMultilevel"/>
    <w:tmpl w:val="1F6CEB00"/>
    <w:lvl w:ilvl="0" w:tplc="1390ED6E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655" w:hanging="360"/>
      </w:pPr>
    </w:lvl>
    <w:lvl w:ilvl="2" w:tplc="0413001B" w:tentative="1">
      <w:start w:val="1"/>
      <w:numFmt w:val="lowerRoman"/>
      <w:lvlText w:val="%3."/>
      <w:lvlJc w:val="right"/>
      <w:pPr>
        <w:ind w:left="1375" w:hanging="180"/>
      </w:pPr>
    </w:lvl>
    <w:lvl w:ilvl="3" w:tplc="0413000F" w:tentative="1">
      <w:start w:val="1"/>
      <w:numFmt w:val="decimal"/>
      <w:lvlText w:val="%4."/>
      <w:lvlJc w:val="left"/>
      <w:pPr>
        <w:ind w:left="2095" w:hanging="360"/>
      </w:pPr>
    </w:lvl>
    <w:lvl w:ilvl="4" w:tplc="04130019" w:tentative="1">
      <w:start w:val="1"/>
      <w:numFmt w:val="lowerLetter"/>
      <w:lvlText w:val="%5."/>
      <w:lvlJc w:val="left"/>
      <w:pPr>
        <w:ind w:left="2815" w:hanging="360"/>
      </w:pPr>
    </w:lvl>
    <w:lvl w:ilvl="5" w:tplc="0413001B" w:tentative="1">
      <w:start w:val="1"/>
      <w:numFmt w:val="lowerRoman"/>
      <w:lvlText w:val="%6."/>
      <w:lvlJc w:val="right"/>
      <w:pPr>
        <w:ind w:left="3535" w:hanging="180"/>
      </w:pPr>
    </w:lvl>
    <w:lvl w:ilvl="6" w:tplc="0413000F" w:tentative="1">
      <w:start w:val="1"/>
      <w:numFmt w:val="decimal"/>
      <w:lvlText w:val="%7."/>
      <w:lvlJc w:val="left"/>
      <w:pPr>
        <w:ind w:left="4255" w:hanging="360"/>
      </w:pPr>
    </w:lvl>
    <w:lvl w:ilvl="7" w:tplc="04130019" w:tentative="1">
      <w:start w:val="1"/>
      <w:numFmt w:val="lowerLetter"/>
      <w:lvlText w:val="%8."/>
      <w:lvlJc w:val="left"/>
      <w:pPr>
        <w:ind w:left="4975" w:hanging="360"/>
      </w:pPr>
    </w:lvl>
    <w:lvl w:ilvl="8" w:tplc="0413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3" w15:restartNumberingAfterBreak="0">
    <w:nsid w:val="79F571D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07847771">
    <w:abstractNumId w:val="11"/>
  </w:num>
  <w:num w:numId="2" w16cid:durableId="1387490560">
    <w:abstractNumId w:val="13"/>
  </w:num>
  <w:num w:numId="3" w16cid:durableId="748575689">
    <w:abstractNumId w:val="10"/>
  </w:num>
  <w:num w:numId="4" w16cid:durableId="1219705314">
    <w:abstractNumId w:val="9"/>
  </w:num>
  <w:num w:numId="5" w16cid:durableId="1629630670">
    <w:abstractNumId w:val="7"/>
  </w:num>
  <w:num w:numId="6" w16cid:durableId="1473792094">
    <w:abstractNumId w:val="6"/>
  </w:num>
  <w:num w:numId="7" w16cid:durableId="487719332">
    <w:abstractNumId w:val="5"/>
  </w:num>
  <w:num w:numId="8" w16cid:durableId="1008367863">
    <w:abstractNumId w:val="4"/>
  </w:num>
  <w:num w:numId="9" w16cid:durableId="1388068991">
    <w:abstractNumId w:val="8"/>
  </w:num>
  <w:num w:numId="10" w16cid:durableId="1169826428">
    <w:abstractNumId w:val="3"/>
  </w:num>
  <w:num w:numId="11" w16cid:durableId="506942812">
    <w:abstractNumId w:val="2"/>
  </w:num>
  <w:num w:numId="12" w16cid:durableId="636420322">
    <w:abstractNumId w:val="1"/>
  </w:num>
  <w:num w:numId="13" w16cid:durableId="2093700238">
    <w:abstractNumId w:val="0"/>
  </w:num>
  <w:num w:numId="14" w16cid:durableId="210101935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rd Wolbers">
    <w15:presenceInfo w15:providerId="AD" w15:userId="S::g.wolbers@geonovum.nl::9b62da66-e714-4b75-985b-3649154776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A2"/>
    <w:rsid w:val="00002FA1"/>
    <w:rsid w:val="00010104"/>
    <w:rsid w:val="00012247"/>
    <w:rsid w:val="0001679F"/>
    <w:rsid w:val="00020F94"/>
    <w:rsid w:val="00024628"/>
    <w:rsid w:val="00024E7E"/>
    <w:rsid w:val="00030D07"/>
    <w:rsid w:val="00031342"/>
    <w:rsid w:val="000346D9"/>
    <w:rsid w:val="00044ECD"/>
    <w:rsid w:val="00045DE8"/>
    <w:rsid w:val="0004785B"/>
    <w:rsid w:val="00060C37"/>
    <w:rsid w:val="00070B3D"/>
    <w:rsid w:val="00071E4B"/>
    <w:rsid w:val="000809BC"/>
    <w:rsid w:val="000A64EB"/>
    <w:rsid w:val="000A6F78"/>
    <w:rsid w:val="000B24B0"/>
    <w:rsid w:val="000B42F4"/>
    <w:rsid w:val="000B47DF"/>
    <w:rsid w:val="000C48B1"/>
    <w:rsid w:val="000C64D1"/>
    <w:rsid w:val="000D0330"/>
    <w:rsid w:val="000D17D1"/>
    <w:rsid w:val="000D5769"/>
    <w:rsid w:val="000E29C8"/>
    <w:rsid w:val="000E59F7"/>
    <w:rsid w:val="000E7DF4"/>
    <w:rsid w:val="000F5FA4"/>
    <w:rsid w:val="00115E3D"/>
    <w:rsid w:val="00137B27"/>
    <w:rsid w:val="00150D95"/>
    <w:rsid w:val="001576BA"/>
    <w:rsid w:val="00160E4F"/>
    <w:rsid w:val="00163EDC"/>
    <w:rsid w:val="00165B78"/>
    <w:rsid w:val="001701B6"/>
    <w:rsid w:val="0017617B"/>
    <w:rsid w:val="0018661E"/>
    <w:rsid w:val="00186DCE"/>
    <w:rsid w:val="00187E95"/>
    <w:rsid w:val="001A729A"/>
    <w:rsid w:val="001B1AA6"/>
    <w:rsid w:val="001C242C"/>
    <w:rsid w:val="001C3CFA"/>
    <w:rsid w:val="001C51E7"/>
    <w:rsid w:val="001C7FCF"/>
    <w:rsid w:val="001D506D"/>
    <w:rsid w:val="001D63BA"/>
    <w:rsid w:val="001E26E1"/>
    <w:rsid w:val="001E3FBF"/>
    <w:rsid w:val="001E4A5F"/>
    <w:rsid w:val="001E4B5A"/>
    <w:rsid w:val="001E5FE4"/>
    <w:rsid w:val="001F17F8"/>
    <w:rsid w:val="001F3DDA"/>
    <w:rsid w:val="001F6BDC"/>
    <w:rsid w:val="00202FFD"/>
    <w:rsid w:val="0021440A"/>
    <w:rsid w:val="00221360"/>
    <w:rsid w:val="00225125"/>
    <w:rsid w:val="002277C6"/>
    <w:rsid w:val="00231834"/>
    <w:rsid w:val="00234605"/>
    <w:rsid w:val="00241890"/>
    <w:rsid w:val="00244494"/>
    <w:rsid w:val="002464FB"/>
    <w:rsid w:val="00246EC4"/>
    <w:rsid w:val="002500AD"/>
    <w:rsid w:val="002663C0"/>
    <w:rsid w:val="00272A52"/>
    <w:rsid w:val="002739B8"/>
    <w:rsid w:val="0029651E"/>
    <w:rsid w:val="00297BCF"/>
    <w:rsid w:val="002A0191"/>
    <w:rsid w:val="002D0FFF"/>
    <w:rsid w:val="002D104C"/>
    <w:rsid w:val="002D25CC"/>
    <w:rsid w:val="002E14D0"/>
    <w:rsid w:val="002E4589"/>
    <w:rsid w:val="002F250F"/>
    <w:rsid w:val="002F2A6D"/>
    <w:rsid w:val="0031108E"/>
    <w:rsid w:val="00320996"/>
    <w:rsid w:val="00321A1A"/>
    <w:rsid w:val="00333278"/>
    <w:rsid w:val="00346F38"/>
    <w:rsid w:val="003640C2"/>
    <w:rsid w:val="0038060D"/>
    <w:rsid w:val="00383DCA"/>
    <w:rsid w:val="00391836"/>
    <w:rsid w:val="00391CDA"/>
    <w:rsid w:val="00396850"/>
    <w:rsid w:val="00397E46"/>
    <w:rsid w:val="003A184A"/>
    <w:rsid w:val="003A5525"/>
    <w:rsid w:val="003C1EF3"/>
    <w:rsid w:val="003C339A"/>
    <w:rsid w:val="003D0C21"/>
    <w:rsid w:val="003D35BB"/>
    <w:rsid w:val="003D490E"/>
    <w:rsid w:val="003D4BED"/>
    <w:rsid w:val="0040417C"/>
    <w:rsid w:val="00405BF0"/>
    <w:rsid w:val="004107D2"/>
    <w:rsid w:val="00411C71"/>
    <w:rsid w:val="004141BB"/>
    <w:rsid w:val="004274F9"/>
    <w:rsid w:val="00432FAB"/>
    <w:rsid w:val="0044497B"/>
    <w:rsid w:val="00446494"/>
    <w:rsid w:val="004503BA"/>
    <w:rsid w:val="0045224C"/>
    <w:rsid w:val="004641C0"/>
    <w:rsid w:val="004742D3"/>
    <w:rsid w:val="00487468"/>
    <w:rsid w:val="00497466"/>
    <w:rsid w:val="004B1FA5"/>
    <w:rsid w:val="004B3295"/>
    <w:rsid w:val="004B40D8"/>
    <w:rsid w:val="004C101C"/>
    <w:rsid w:val="004C111E"/>
    <w:rsid w:val="004C5478"/>
    <w:rsid w:val="004C603C"/>
    <w:rsid w:val="004D6DE5"/>
    <w:rsid w:val="004E7E16"/>
    <w:rsid w:val="00502B25"/>
    <w:rsid w:val="00511F41"/>
    <w:rsid w:val="00512057"/>
    <w:rsid w:val="00525F29"/>
    <w:rsid w:val="00526966"/>
    <w:rsid w:val="00535A76"/>
    <w:rsid w:val="00536600"/>
    <w:rsid w:val="00541607"/>
    <w:rsid w:val="00543052"/>
    <w:rsid w:val="005514A7"/>
    <w:rsid w:val="00557D26"/>
    <w:rsid w:val="00570024"/>
    <w:rsid w:val="00582A63"/>
    <w:rsid w:val="00582EB4"/>
    <w:rsid w:val="005835FA"/>
    <w:rsid w:val="00586801"/>
    <w:rsid w:val="00590F9D"/>
    <w:rsid w:val="005945D4"/>
    <w:rsid w:val="005A1ED0"/>
    <w:rsid w:val="005A58A0"/>
    <w:rsid w:val="005A5E97"/>
    <w:rsid w:val="005C5089"/>
    <w:rsid w:val="005D0361"/>
    <w:rsid w:val="005D12F6"/>
    <w:rsid w:val="005F04F0"/>
    <w:rsid w:val="005F59F1"/>
    <w:rsid w:val="005F639D"/>
    <w:rsid w:val="00605F21"/>
    <w:rsid w:val="00610A14"/>
    <w:rsid w:val="00615F4F"/>
    <w:rsid w:val="006222E1"/>
    <w:rsid w:val="00622DC4"/>
    <w:rsid w:val="00623D85"/>
    <w:rsid w:val="006252F3"/>
    <w:rsid w:val="00630D3A"/>
    <w:rsid w:val="00631B60"/>
    <w:rsid w:val="00645F51"/>
    <w:rsid w:val="00661585"/>
    <w:rsid w:val="00661779"/>
    <w:rsid w:val="00672AB1"/>
    <w:rsid w:val="00677769"/>
    <w:rsid w:val="00680D99"/>
    <w:rsid w:val="00684510"/>
    <w:rsid w:val="006A3537"/>
    <w:rsid w:val="006B34DF"/>
    <w:rsid w:val="006B404E"/>
    <w:rsid w:val="006C76E7"/>
    <w:rsid w:val="006D13B2"/>
    <w:rsid w:val="006E3899"/>
    <w:rsid w:val="006E6A0D"/>
    <w:rsid w:val="007139D4"/>
    <w:rsid w:val="0071541F"/>
    <w:rsid w:val="0072414E"/>
    <w:rsid w:val="00731CF9"/>
    <w:rsid w:val="007332DF"/>
    <w:rsid w:val="00740D17"/>
    <w:rsid w:val="007642E3"/>
    <w:rsid w:val="00772E45"/>
    <w:rsid w:val="0078130C"/>
    <w:rsid w:val="00781F70"/>
    <w:rsid w:val="0078273B"/>
    <w:rsid w:val="00782D61"/>
    <w:rsid w:val="00792F53"/>
    <w:rsid w:val="007A6455"/>
    <w:rsid w:val="007C4F03"/>
    <w:rsid w:val="007D6C5D"/>
    <w:rsid w:val="007D793D"/>
    <w:rsid w:val="007F3219"/>
    <w:rsid w:val="007F5DC8"/>
    <w:rsid w:val="007F6988"/>
    <w:rsid w:val="008030FB"/>
    <w:rsid w:val="008064ED"/>
    <w:rsid w:val="008104DA"/>
    <w:rsid w:val="00810DEB"/>
    <w:rsid w:val="00823035"/>
    <w:rsid w:val="0082317D"/>
    <w:rsid w:val="00827B03"/>
    <w:rsid w:val="00844199"/>
    <w:rsid w:val="00852FD9"/>
    <w:rsid w:val="0085320F"/>
    <w:rsid w:val="00854452"/>
    <w:rsid w:val="00855B2F"/>
    <w:rsid w:val="00881150"/>
    <w:rsid w:val="0088252A"/>
    <w:rsid w:val="00890696"/>
    <w:rsid w:val="00892A92"/>
    <w:rsid w:val="0089638D"/>
    <w:rsid w:val="008A775C"/>
    <w:rsid w:val="008C529B"/>
    <w:rsid w:val="008C70D6"/>
    <w:rsid w:val="008C7182"/>
    <w:rsid w:val="008D311B"/>
    <w:rsid w:val="008D609C"/>
    <w:rsid w:val="008D757A"/>
    <w:rsid w:val="008D787D"/>
    <w:rsid w:val="008E075F"/>
    <w:rsid w:val="008E4F57"/>
    <w:rsid w:val="008E5673"/>
    <w:rsid w:val="008F6C4F"/>
    <w:rsid w:val="00902F32"/>
    <w:rsid w:val="00905113"/>
    <w:rsid w:val="00905793"/>
    <w:rsid w:val="00912364"/>
    <w:rsid w:val="009148BA"/>
    <w:rsid w:val="00920281"/>
    <w:rsid w:val="0092322D"/>
    <w:rsid w:val="00925BE4"/>
    <w:rsid w:val="009271A8"/>
    <w:rsid w:val="00932FC4"/>
    <w:rsid w:val="009440C9"/>
    <w:rsid w:val="00950013"/>
    <w:rsid w:val="00965E71"/>
    <w:rsid w:val="00972CDF"/>
    <w:rsid w:val="00974A16"/>
    <w:rsid w:val="00974C42"/>
    <w:rsid w:val="00975D29"/>
    <w:rsid w:val="00975EDC"/>
    <w:rsid w:val="00977EF0"/>
    <w:rsid w:val="00987D86"/>
    <w:rsid w:val="009A6FA8"/>
    <w:rsid w:val="009A71AB"/>
    <w:rsid w:val="009B087A"/>
    <w:rsid w:val="009C4D38"/>
    <w:rsid w:val="009C65E8"/>
    <w:rsid w:val="009D6E8F"/>
    <w:rsid w:val="009E4646"/>
    <w:rsid w:val="009F0694"/>
    <w:rsid w:val="009F4DEF"/>
    <w:rsid w:val="00A14104"/>
    <w:rsid w:val="00A162AB"/>
    <w:rsid w:val="00A21E2A"/>
    <w:rsid w:val="00A22D0B"/>
    <w:rsid w:val="00A307E9"/>
    <w:rsid w:val="00A30C6B"/>
    <w:rsid w:val="00A43463"/>
    <w:rsid w:val="00A45944"/>
    <w:rsid w:val="00A54DD7"/>
    <w:rsid w:val="00A61A45"/>
    <w:rsid w:val="00A70664"/>
    <w:rsid w:val="00A72331"/>
    <w:rsid w:val="00A7590F"/>
    <w:rsid w:val="00A75C58"/>
    <w:rsid w:val="00A83BF9"/>
    <w:rsid w:val="00A86420"/>
    <w:rsid w:val="00A9155E"/>
    <w:rsid w:val="00AA053C"/>
    <w:rsid w:val="00AA1304"/>
    <w:rsid w:val="00AA365D"/>
    <w:rsid w:val="00AB1E74"/>
    <w:rsid w:val="00AD5F31"/>
    <w:rsid w:val="00AF2672"/>
    <w:rsid w:val="00AF587D"/>
    <w:rsid w:val="00B01E1C"/>
    <w:rsid w:val="00B2378F"/>
    <w:rsid w:val="00B24440"/>
    <w:rsid w:val="00B32FFD"/>
    <w:rsid w:val="00B41FF8"/>
    <w:rsid w:val="00B42701"/>
    <w:rsid w:val="00B43ABF"/>
    <w:rsid w:val="00B528CD"/>
    <w:rsid w:val="00B54D7B"/>
    <w:rsid w:val="00B67E36"/>
    <w:rsid w:val="00B71FBC"/>
    <w:rsid w:val="00B729B9"/>
    <w:rsid w:val="00B920C7"/>
    <w:rsid w:val="00B92872"/>
    <w:rsid w:val="00B93B11"/>
    <w:rsid w:val="00B959D7"/>
    <w:rsid w:val="00B967A1"/>
    <w:rsid w:val="00BA7C60"/>
    <w:rsid w:val="00BC773D"/>
    <w:rsid w:val="00BC7C87"/>
    <w:rsid w:val="00BD3AF7"/>
    <w:rsid w:val="00BD4562"/>
    <w:rsid w:val="00BE51C0"/>
    <w:rsid w:val="00BF486B"/>
    <w:rsid w:val="00BF4C97"/>
    <w:rsid w:val="00C059BB"/>
    <w:rsid w:val="00C06C53"/>
    <w:rsid w:val="00C074C5"/>
    <w:rsid w:val="00C11990"/>
    <w:rsid w:val="00C16C8F"/>
    <w:rsid w:val="00C303C5"/>
    <w:rsid w:val="00C561C5"/>
    <w:rsid w:val="00C56647"/>
    <w:rsid w:val="00C614EF"/>
    <w:rsid w:val="00C70276"/>
    <w:rsid w:val="00C7238B"/>
    <w:rsid w:val="00C8195A"/>
    <w:rsid w:val="00C95794"/>
    <w:rsid w:val="00CA7321"/>
    <w:rsid w:val="00CB7FCC"/>
    <w:rsid w:val="00CD02CA"/>
    <w:rsid w:val="00CD426F"/>
    <w:rsid w:val="00CD6FCA"/>
    <w:rsid w:val="00CD7BD4"/>
    <w:rsid w:val="00CE56EC"/>
    <w:rsid w:val="00D10DC3"/>
    <w:rsid w:val="00D16B33"/>
    <w:rsid w:val="00D32893"/>
    <w:rsid w:val="00D3658D"/>
    <w:rsid w:val="00D50F42"/>
    <w:rsid w:val="00D510A5"/>
    <w:rsid w:val="00D521A9"/>
    <w:rsid w:val="00D54668"/>
    <w:rsid w:val="00D617E9"/>
    <w:rsid w:val="00D634AE"/>
    <w:rsid w:val="00D94A23"/>
    <w:rsid w:val="00DC5580"/>
    <w:rsid w:val="00DC762D"/>
    <w:rsid w:val="00DD76C4"/>
    <w:rsid w:val="00DE60B5"/>
    <w:rsid w:val="00DE6322"/>
    <w:rsid w:val="00DF4709"/>
    <w:rsid w:val="00E07E10"/>
    <w:rsid w:val="00E15267"/>
    <w:rsid w:val="00E15E49"/>
    <w:rsid w:val="00E31F39"/>
    <w:rsid w:val="00E334EB"/>
    <w:rsid w:val="00E3665B"/>
    <w:rsid w:val="00E41ADE"/>
    <w:rsid w:val="00E45393"/>
    <w:rsid w:val="00E45486"/>
    <w:rsid w:val="00E46179"/>
    <w:rsid w:val="00E4725F"/>
    <w:rsid w:val="00E50405"/>
    <w:rsid w:val="00E558A2"/>
    <w:rsid w:val="00E637D9"/>
    <w:rsid w:val="00E64075"/>
    <w:rsid w:val="00E64ABB"/>
    <w:rsid w:val="00E65E37"/>
    <w:rsid w:val="00E742A3"/>
    <w:rsid w:val="00E7525B"/>
    <w:rsid w:val="00E80221"/>
    <w:rsid w:val="00E80A29"/>
    <w:rsid w:val="00E82031"/>
    <w:rsid w:val="00E90F86"/>
    <w:rsid w:val="00E967D5"/>
    <w:rsid w:val="00E97A02"/>
    <w:rsid w:val="00EB1173"/>
    <w:rsid w:val="00EB2070"/>
    <w:rsid w:val="00EC3A09"/>
    <w:rsid w:val="00ED4B12"/>
    <w:rsid w:val="00EF0D79"/>
    <w:rsid w:val="00EF6FAB"/>
    <w:rsid w:val="00EF705D"/>
    <w:rsid w:val="00F04AE5"/>
    <w:rsid w:val="00F07E48"/>
    <w:rsid w:val="00F13404"/>
    <w:rsid w:val="00F17BC4"/>
    <w:rsid w:val="00F21F36"/>
    <w:rsid w:val="00F2593E"/>
    <w:rsid w:val="00F2752F"/>
    <w:rsid w:val="00F42B41"/>
    <w:rsid w:val="00F501A8"/>
    <w:rsid w:val="00F61FD7"/>
    <w:rsid w:val="00F713D4"/>
    <w:rsid w:val="00F871B5"/>
    <w:rsid w:val="00F91DE5"/>
    <w:rsid w:val="00F94860"/>
    <w:rsid w:val="00FA6101"/>
    <w:rsid w:val="00FA6A70"/>
    <w:rsid w:val="00FA6FE3"/>
    <w:rsid w:val="00FA756E"/>
    <w:rsid w:val="00FB0274"/>
    <w:rsid w:val="00FC1B7D"/>
    <w:rsid w:val="00FC5614"/>
    <w:rsid w:val="00FC5738"/>
    <w:rsid w:val="00FD1F14"/>
    <w:rsid w:val="00FD483C"/>
    <w:rsid w:val="00FE6C95"/>
    <w:rsid w:val="00FE7023"/>
    <w:rsid w:val="00FE7D52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DAF95D"/>
  <w15:docId w15:val="{188DCD3E-333B-4F2A-9024-68F3C1B3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rsid w:val="00187E95"/>
    <w:rPr>
      <w:rFonts w:ascii="Tahoma" w:hAnsi="Tahoma"/>
      <w:sz w:val="20"/>
    </w:rPr>
  </w:style>
  <w:style w:type="paragraph" w:styleId="Kop1">
    <w:name w:val="heading 1"/>
    <w:aliases w:val="Hoofdstuk"/>
    <w:basedOn w:val="Standaard"/>
    <w:next w:val="Standaard"/>
    <w:qFormat/>
    <w:rsid w:val="00827B03"/>
    <w:pPr>
      <w:keepNext/>
      <w:keepLines/>
      <w:pageBreakBefore/>
      <w:tabs>
        <w:tab w:val="left" w:pos="1701"/>
      </w:tabs>
      <w:spacing w:after="280"/>
      <w:ind w:hanging="1701"/>
      <w:outlineLvl w:val="0"/>
    </w:pPr>
    <w:rPr>
      <w:b/>
      <w:szCs w:val="18"/>
    </w:rPr>
  </w:style>
  <w:style w:type="paragraph" w:styleId="Kop2">
    <w:name w:val="heading 2"/>
    <w:aliases w:val="Afdeling"/>
    <w:basedOn w:val="Standaard"/>
    <w:next w:val="Standaard"/>
    <w:autoRedefine/>
    <w:unhideWhenUsed/>
    <w:qFormat/>
    <w:rsid w:val="0001679F"/>
    <w:pPr>
      <w:keepNext/>
      <w:keepLines/>
      <w:tabs>
        <w:tab w:val="left" w:pos="1701"/>
      </w:tabs>
      <w:suppressAutoHyphens/>
      <w:autoSpaceDN w:val="0"/>
      <w:spacing w:before="280" w:after="280"/>
      <w:ind w:hanging="1701"/>
      <w:textAlignment w:val="baseline"/>
      <w:outlineLvl w:val="1"/>
    </w:pPr>
    <w:rPr>
      <w:rFonts w:eastAsiaTheme="majorEastAsia" w:cs="Mangal"/>
      <w:b/>
      <w:bCs/>
      <w:noProof/>
      <w:kern w:val="3"/>
      <w:szCs w:val="18"/>
      <w:lang w:eastAsia="zh-CN" w:bidi="hi-IN"/>
    </w:rPr>
  </w:style>
  <w:style w:type="paragraph" w:styleId="Kop3">
    <w:name w:val="heading 3"/>
    <w:aliases w:val="Paragraaf"/>
    <w:basedOn w:val="Standaard"/>
    <w:next w:val="Standaard"/>
    <w:unhideWhenUsed/>
    <w:qFormat/>
    <w:rsid w:val="0001679F"/>
    <w:pPr>
      <w:keepNext/>
      <w:keepLines/>
      <w:tabs>
        <w:tab w:val="left" w:pos="1701"/>
      </w:tabs>
      <w:spacing w:before="280" w:after="280" w:line="280" w:lineRule="exact"/>
      <w:ind w:hanging="1701"/>
      <w:contextualSpacing/>
      <w:textboxTightWrap w:val="allLines"/>
      <w:outlineLvl w:val="2"/>
    </w:pPr>
    <w:rPr>
      <w:rFonts w:eastAsiaTheme="majorEastAsia" w:cstheme="majorBidi"/>
      <w:b/>
      <w:bCs/>
      <w:szCs w:val="18"/>
    </w:rPr>
  </w:style>
  <w:style w:type="paragraph" w:styleId="Kop4">
    <w:name w:val="heading 4"/>
    <w:aliases w:val="Subparagraaf"/>
    <w:basedOn w:val="Standaard"/>
    <w:next w:val="Standaard"/>
    <w:uiPriority w:val="9"/>
    <w:unhideWhenUsed/>
    <w:qFormat/>
    <w:rsid w:val="0001679F"/>
    <w:pPr>
      <w:keepNext/>
      <w:keepLines/>
      <w:tabs>
        <w:tab w:val="left" w:pos="1701"/>
      </w:tabs>
      <w:spacing w:before="280" w:after="280"/>
      <w:ind w:hanging="1701"/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Subsubparagraaf"/>
    <w:basedOn w:val="Standaard"/>
    <w:next w:val="Standaard"/>
    <w:uiPriority w:val="9"/>
    <w:unhideWhenUsed/>
    <w:qFormat/>
    <w:rsid w:val="0001679F"/>
    <w:pPr>
      <w:keepNext/>
      <w:keepLines/>
      <w:tabs>
        <w:tab w:val="left" w:pos="1701"/>
      </w:tabs>
      <w:spacing w:before="280" w:after="280"/>
      <w:ind w:hanging="1701"/>
      <w:outlineLvl w:val="4"/>
    </w:pPr>
    <w:rPr>
      <w:rFonts w:eastAsiaTheme="majorEastAsia" w:cstheme="majorBidi"/>
    </w:rPr>
  </w:style>
  <w:style w:type="paragraph" w:styleId="Kop6">
    <w:name w:val="heading 6"/>
    <w:aliases w:val="Artikel"/>
    <w:basedOn w:val="Standaard"/>
    <w:next w:val="Standaard"/>
    <w:uiPriority w:val="9"/>
    <w:unhideWhenUsed/>
    <w:qFormat/>
    <w:rsid w:val="0001679F"/>
    <w:pPr>
      <w:keepNext/>
      <w:keepLines/>
      <w:tabs>
        <w:tab w:val="left" w:pos="1701"/>
      </w:tabs>
      <w:spacing w:before="280"/>
      <w:ind w:hanging="1701"/>
      <w:outlineLvl w:val="5"/>
    </w:pPr>
    <w:rPr>
      <w:rFonts w:eastAsiaTheme="majorEastAsia" w:cstheme="majorBidi"/>
      <w:i/>
      <w:iCs/>
    </w:rPr>
  </w:style>
  <w:style w:type="paragraph" w:styleId="Kop7">
    <w:name w:val="heading 7"/>
    <w:basedOn w:val="Standaard"/>
    <w:next w:val="Standaard"/>
    <w:uiPriority w:val="9"/>
    <w:semiHidden/>
    <w:unhideWhenUsed/>
    <w:rsid w:val="00CE56EC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Kop8">
    <w:name w:val="heading 8"/>
    <w:basedOn w:val="Standaard"/>
    <w:next w:val="Standaard"/>
    <w:uiPriority w:val="9"/>
    <w:semiHidden/>
    <w:unhideWhenUsed/>
    <w:rsid w:val="00CE56EC"/>
    <w:pPr>
      <w:keepNext/>
      <w:keepLines/>
      <w:spacing w:before="200"/>
      <w:outlineLvl w:val="7"/>
    </w:pPr>
    <w:rPr>
      <w:rFonts w:eastAsiaTheme="majorEastAsia" w:cstheme="majorBidi"/>
      <w:iCs/>
    </w:rPr>
  </w:style>
  <w:style w:type="paragraph" w:styleId="Kop9">
    <w:name w:val="heading 9"/>
    <w:basedOn w:val="Standaard"/>
    <w:next w:val="Standaard"/>
    <w:uiPriority w:val="9"/>
    <w:semiHidden/>
    <w:unhideWhenUsed/>
    <w:rsid w:val="00CE56EC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B40D8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B40D8"/>
    <w:rPr>
      <w:rFonts w:ascii="Tahoma" w:hAnsi="Tahoma" w:cs="Tahoma"/>
      <w:sz w:val="16"/>
      <w:szCs w:val="16"/>
    </w:rPr>
  </w:style>
  <w:style w:type="numbering" w:styleId="111111">
    <w:name w:val="Outline List 2"/>
    <w:basedOn w:val="Geenlijst"/>
    <w:uiPriority w:val="99"/>
    <w:semiHidden/>
    <w:unhideWhenUsed/>
    <w:rsid w:val="00CE56EC"/>
    <w:pPr>
      <w:numPr>
        <w:numId w:val="1"/>
      </w:numPr>
    </w:pPr>
  </w:style>
  <w:style w:type="numbering" w:styleId="1ai">
    <w:name w:val="Outline List 1"/>
    <w:basedOn w:val="Geenlijst"/>
    <w:uiPriority w:val="99"/>
    <w:semiHidden/>
    <w:unhideWhenUsed/>
    <w:rsid w:val="00CE56EC"/>
    <w:pPr>
      <w:numPr>
        <w:numId w:val="2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CE56EC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CE56EC"/>
  </w:style>
  <w:style w:type="character" w:customStyle="1" w:styleId="AanhefChar">
    <w:name w:val="Aanhef Char"/>
    <w:basedOn w:val="Standaardalinea-lettertype"/>
    <w:link w:val="Aanhef"/>
    <w:uiPriority w:val="99"/>
    <w:semiHidden/>
    <w:rsid w:val="00CE56EC"/>
    <w:rPr>
      <w:rFonts w:ascii="Verdana" w:hAnsi="Verdana"/>
      <w:sz w:val="20"/>
    </w:rPr>
  </w:style>
  <w:style w:type="paragraph" w:styleId="Adresenvelop">
    <w:name w:val="envelope address"/>
    <w:basedOn w:val="Standaard"/>
    <w:uiPriority w:val="99"/>
    <w:semiHidden/>
    <w:unhideWhenUsed/>
    <w:rsid w:val="00CE56EC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CE56EC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CE56EC"/>
    <w:rPr>
      <w:rFonts w:ascii="Verdana" w:hAnsi="Verdana"/>
      <w:sz w:val="20"/>
    </w:rPr>
  </w:style>
  <w:style w:type="paragraph" w:styleId="Afzender">
    <w:name w:val="envelope return"/>
    <w:basedOn w:val="Standaard"/>
    <w:uiPriority w:val="99"/>
    <w:semiHidden/>
    <w:unhideWhenUsed/>
    <w:rsid w:val="00CE56EC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numbering" w:styleId="Artikelsectie">
    <w:name w:val="Outline List 3"/>
    <w:basedOn w:val="Geenlijst"/>
    <w:uiPriority w:val="99"/>
    <w:semiHidden/>
    <w:unhideWhenUsed/>
    <w:rsid w:val="00CE56EC"/>
    <w:pPr>
      <w:numPr>
        <w:numId w:val="3"/>
      </w:numPr>
    </w:pPr>
  </w:style>
  <w:style w:type="paragraph" w:styleId="Berichtkop">
    <w:name w:val="Message Header"/>
    <w:basedOn w:val="Standaard"/>
    <w:link w:val="BerichtkopChar"/>
    <w:uiPriority w:val="99"/>
    <w:semiHidden/>
    <w:unhideWhenUsed/>
    <w:rsid w:val="00CE56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CE56E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CE56EC"/>
  </w:style>
  <w:style w:type="paragraph" w:styleId="Bloktekst">
    <w:name w:val="Block Text"/>
    <w:basedOn w:val="Standaard"/>
    <w:uiPriority w:val="99"/>
    <w:semiHidden/>
    <w:unhideWhenUsed/>
    <w:rsid w:val="00CE56EC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CE56EC"/>
    <w:pPr>
      <w:ind w:left="200" w:hanging="200"/>
    </w:p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CE56EC"/>
  </w:style>
  <w:style w:type="character" w:customStyle="1" w:styleId="DatumChar">
    <w:name w:val="Datum Char"/>
    <w:basedOn w:val="Standaardalinea-lettertype"/>
    <w:link w:val="Datum"/>
    <w:uiPriority w:val="99"/>
    <w:semiHidden/>
    <w:rsid w:val="00CE56EC"/>
    <w:rPr>
      <w:rFonts w:ascii="Verdana" w:hAnsi="Verdana"/>
      <w:sz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E56EC"/>
    <w:pPr>
      <w:spacing w:line="240" w:lineRule="auto"/>
    </w:pPr>
    <w:rPr>
      <w:rFonts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E56EC"/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70"/>
    <w:rsid w:val="00CE56E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E56E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E56E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E56E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E56E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E56E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E56E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CE56EC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CE56EC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E56EC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E56EC"/>
    <w:rPr>
      <w:rFonts w:ascii="Verdana" w:hAnsi="Verdana"/>
      <w:sz w:val="20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CE56EC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CE56EC"/>
    <w:rPr>
      <w:rFonts w:ascii="Verdana" w:hAnsi="Verdana"/>
      <w:sz w:val="20"/>
    </w:rPr>
  </w:style>
  <w:style w:type="table" w:styleId="Gemiddeldraster1">
    <w:name w:val="Medium Grid 1"/>
    <w:basedOn w:val="Standaardtabel"/>
    <w:uiPriority w:val="67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uiPriority w:val="63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E56E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E56E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E56E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E56E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E56E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E56E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E56E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E56E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CE56EC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CE56EC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CE56EC"/>
    <w:rPr>
      <w:rFonts w:ascii="Verdana" w:hAnsi="Verdana"/>
      <w:sz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E56EC"/>
    <w:pPr>
      <w:spacing w:line="240" w:lineRule="auto"/>
    </w:pPr>
    <w:rPr>
      <w:rFonts w:ascii="Consolas" w:hAnsi="Consolas" w:cs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E56EC"/>
    <w:rPr>
      <w:rFonts w:ascii="Consolas" w:hAnsi="Consolas" w:cs="Consolas"/>
      <w:sz w:val="20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E56EC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CE56EC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CE56EC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CE56EC"/>
  </w:style>
  <w:style w:type="paragraph" w:styleId="HTML-adres">
    <w:name w:val="HTML Address"/>
    <w:basedOn w:val="Standaard"/>
    <w:link w:val="HTML-adresChar"/>
    <w:uiPriority w:val="99"/>
    <w:semiHidden/>
    <w:unhideWhenUsed/>
    <w:rsid w:val="00CE56EC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CE56EC"/>
    <w:rPr>
      <w:rFonts w:ascii="Verdana" w:hAnsi="Verdana"/>
      <w:i/>
      <w:iCs/>
      <w:sz w:val="20"/>
    </w:rPr>
  </w:style>
  <w:style w:type="character" w:styleId="HTML-citaat">
    <w:name w:val="HTML Cite"/>
    <w:basedOn w:val="Standaardalinea-lettertype"/>
    <w:uiPriority w:val="99"/>
    <w:semiHidden/>
    <w:unhideWhenUsed/>
    <w:rsid w:val="00CE56EC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CE56EC"/>
    <w:rPr>
      <w:rFonts w:ascii="Consolas" w:hAnsi="Consolas" w:cs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E56EC"/>
    <w:rPr>
      <w:rFonts w:ascii="Consolas" w:hAnsi="Consolas" w:cs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CE56EC"/>
    <w:rPr>
      <w:rFonts w:ascii="Consolas" w:hAnsi="Consolas" w:cs="Consolas"/>
      <w:sz w:val="24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CE56EC"/>
    <w:rPr>
      <w:color w:val="0000FF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CE56EC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CE56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CE56EC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CE56EC"/>
    <w:pPr>
      <w:spacing w:after="100"/>
      <w:ind w:left="40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E56EC"/>
    <w:pPr>
      <w:spacing w:after="100"/>
      <w:ind w:left="60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E56EC"/>
    <w:pPr>
      <w:spacing w:after="100"/>
      <w:ind w:left="80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E56EC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E56EC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E56EC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E56EC"/>
    <w:pPr>
      <w:spacing w:after="100"/>
      <w:ind w:left="1600"/>
    </w:pPr>
  </w:style>
  <w:style w:type="table" w:styleId="Klassieketabel1">
    <w:name w:val="Table Classic 1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CE56EC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71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E56E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CE56EC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CE56EC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CE56E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rsid w:val="00CE56EC"/>
    <w:pPr>
      <w:pageBreakBefore w:val="0"/>
      <w:tabs>
        <w:tab w:val="clear" w:pos="1701"/>
      </w:tabs>
      <w:spacing w:before="480" w:after="0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uiPriority w:val="99"/>
    <w:unhideWhenUsed/>
    <w:rsid w:val="00CE56EC"/>
    <w:pPr>
      <w:tabs>
        <w:tab w:val="center" w:pos="4536"/>
        <w:tab w:val="right" w:pos="9072"/>
      </w:tabs>
      <w:spacing w:line="240" w:lineRule="auto"/>
    </w:pPr>
  </w:style>
  <w:style w:type="table" w:styleId="Lichtraster">
    <w:name w:val="Light Grid"/>
    <w:basedOn w:val="Standaardtabel"/>
    <w:uiPriority w:val="62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uiPriority w:val="60"/>
    <w:rsid w:val="00CE56E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CE56EC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CE56E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CE56EC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CE56EC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CE56EC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CE56EC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E56EC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CE56EC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CE56EC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CE56EC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CE56EC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CE56EC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CE56EC"/>
  </w:style>
  <w:style w:type="paragraph" w:styleId="Lijstopsomteken">
    <w:name w:val="List Bullet"/>
    <w:basedOn w:val="Standaard"/>
    <w:uiPriority w:val="99"/>
    <w:semiHidden/>
    <w:unhideWhenUsed/>
    <w:rsid w:val="00CE56EC"/>
    <w:pPr>
      <w:numPr>
        <w:numId w:val="4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CE56EC"/>
    <w:pPr>
      <w:numPr>
        <w:numId w:val="5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CE56EC"/>
    <w:pPr>
      <w:numPr>
        <w:numId w:val="6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CE56EC"/>
    <w:pPr>
      <w:numPr>
        <w:numId w:val="7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CE56EC"/>
    <w:pPr>
      <w:numPr>
        <w:numId w:val="8"/>
      </w:numPr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CE56EC"/>
    <w:pPr>
      <w:numPr>
        <w:numId w:val="9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CE56EC"/>
    <w:pPr>
      <w:numPr>
        <w:numId w:val="10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CE56EC"/>
    <w:pPr>
      <w:numPr>
        <w:numId w:val="11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CE56EC"/>
    <w:pPr>
      <w:numPr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CE56EC"/>
    <w:pPr>
      <w:numPr>
        <w:numId w:val="13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CE56EC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CE56EC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CE56EC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CE56EC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CE56EC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CE56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E56EC"/>
    <w:rPr>
      <w:rFonts w:ascii="Consolas" w:hAnsi="Consolas" w:cs="Consolas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CE56EC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CE56EC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CE56EC"/>
    <w:rPr>
      <w:rFonts w:ascii="Verdana" w:hAnsi="Verdana"/>
      <w:sz w:val="20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E56E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E56EC"/>
    <w:rPr>
      <w:rFonts w:ascii="Verdana" w:hAnsi="Verdana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E56E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E56EC"/>
    <w:rPr>
      <w:rFonts w:ascii="Verdana" w:hAnsi="Verdana"/>
      <w:b/>
      <w:bCs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CE56EC"/>
  </w:style>
  <w:style w:type="paragraph" w:styleId="Plattetekst">
    <w:name w:val="Body Text"/>
    <w:basedOn w:val="Standaard"/>
    <w:link w:val="PlattetekstChar"/>
    <w:uiPriority w:val="99"/>
    <w:semiHidden/>
    <w:unhideWhenUsed/>
    <w:rsid w:val="00CE56EC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E56EC"/>
    <w:rPr>
      <w:rFonts w:ascii="Verdana" w:hAnsi="Verdana"/>
      <w:sz w:val="20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CE56EC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CE56EC"/>
    <w:rPr>
      <w:rFonts w:ascii="Verdana" w:hAnsi="Verdana"/>
      <w:sz w:val="20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E56EC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E56EC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CE56EC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CE56EC"/>
    <w:rPr>
      <w:rFonts w:ascii="Verdana" w:hAnsi="Verdana"/>
      <w:sz w:val="20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CE56EC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CE56EC"/>
    <w:rPr>
      <w:rFonts w:ascii="Verdana" w:hAnsi="Verdana"/>
      <w:sz w:val="20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CE56EC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CE56EC"/>
    <w:rPr>
      <w:rFonts w:ascii="Verdana" w:hAnsi="Verdana"/>
      <w:sz w:val="20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CE56EC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CE56EC"/>
    <w:rPr>
      <w:rFonts w:ascii="Verdana" w:hAnsi="Verdana"/>
      <w:sz w:val="20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E56EC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E56EC"/>
    <w:rPr>
      <w:rFonts w:ascii="Verdana" w:hAnsi="Verdana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E56EC"/>
  </w:style>
  <w:style w:type="paragraph" w:styleId="Standaardinspringing">
    <w:name w:val="Normal Indent"/>
    <w:basedOn w:val="Standaard"/>
    <w:uiPriority w:val="99"/>
    <w:semiHidden/>
    <w:unhideWhenUsed/>
    <w:rsid w:val="00CE56EC"/>
    <w:pPr>
      <w:ind w:left="708"/>
    </w:pPr>
  </w:style>
  <w:style w:type="table" w:styleId="Tabelkolommen1">
    <w:name w:val="Table Columns 1"/>
    <w:basedOn w:val="Standaardtabel"/>
    <w:uiPriority w:val="99"/>
    <w:semiHidden/>
    <w:unhideWhenUsed/>
    <w:rsid w:val="00CE56EC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CE56EC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CE56EC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CE56EC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CE56EC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CE56EC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59"/>
    <w:rsid w:val="00CE5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CE56EC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CE56EC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CE56EC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CE56EC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CE56EC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E56EC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E56EC"/>
    <w:rPr>
      <w:rFonts w:ascii="Consolas" w:hAnsi="Consolas" w:cs="Consolas"/>
      <w:sz w:val="21"/>
      <w:szCs w:val="21"/>
    </w:rPr>
  </w:style>
  <w:style w:type="table" w:styleId="Verfijndetabel1">
    <w:name w:val="Table Subtle 1"/>
    <w:basedOn w:val="Standaardtabel"/>
    <w:uiPriority w:val="99"/>
    <w:semiHidden/>
    <w:unhideWhenUsed/>
    <w:rsid w:val="00CE56EC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CE56EC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E56EC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E56EC"/>
    <w:rPr>
      <w:vertAlign w:val="superscript"/>
    </w:rPr>
  </w:style>
  <w:style w:type="paragraph" w:styleId="Voetnoottekst">
    <w:name w:val="footnote text"/>
    <w:basedOn w:val="Standaard"/>
    <w:semiHidden/>
    <w:unhideWhenUsed/>
    <w:rsid w:val="00BF4C97"/>
    <w:pPr>
      <w:spacing w:line="240" w:lineRule="auto"/>
      <w:ind w:left="567" w:hanging="567"/>
    </w:pPr>
    <w:rPr>
      <w:szCs w:val="20"/>
    </w:rPr>
  </w:style>
  <w:style w:type="paragraph" w:styleId="Voettekst">
    <w:name w:val="footer"/>
    <w:basedOn w:val="Standaard"/>
    <w:uiPriority w:val="99"/>
    <w:unhideWhenUsed/>
    <w:rsid w:val="002F250F"/>
    <w:pPr>
      <w:tabs>
        <w:tab w:val="right" w:pos="7938"/>
      </w:tabs>
      <w:spacing w:line="240" w:lineRule="auto"/>
    </w:pPr>
  </w:style>
  <w:style w:type="table" w:styleId="Webtabel1">
    <w:name w:val="Table Web 1"/>
    <w:basedOn w:val="Standaardtabel"/>
    <w:uiPriority w:val="99"/>
    <w:semiHidden/>
    <w:unhideWhenUsed/>
    <w:rsid w:val="00CE56EC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CE56EC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CE56EC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next w:val="Standaard"/>
    <w:uiPriority w:val="10"/>
    <w:rsid w:val="00397E46"/>
    <w:pPr>
      <w:pageBreakBefore/>
      <w:spacing w:after="100" w:afterAutospacing="1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paragraph" w:customStyle="1" w:styleId="Opsomming">
    <w:name w:val="Opsomming"/>
    <w:basedOn w:val="Standaard"/>
    <w:next w:val="Standaard"/>
    <w:qFormat/>
    <w:rsid w:val="00502B25"/>
    <w:pPr>
      <w:ind w:left="425"/>
    </w:pPr>
  </w:style>
  <w:style w:type="paragraph" w:customStyle="1" w:styleId="Opsommingmetnummering">
    <w:name w:val="Opsomming met nummering"/>
    <w:basedOn w:val="Standaard"/>
    <w:next w:val="Standaard"/>
    <w:qFormat/>
    <w:rsid w:val="00502B25"/>
    <w:pPr>
      <w:ind w:left="425" w:hanging="425"/>
    </w:pPr>
  </w:style>
  <w:style w:type="paragraph" w:customStyle="1" w:styleId="Begrip">
    <w:name w:val="Begrip"/>
    <w:basedOn w:val="Standaard"/>
    <w:next w:val="Standaard"/>
    <w:qFormat/>
    <w:rsid w:val="00F13404"/>
    <w:pPr>
      <w:keepNext/>
      <w:spacing w:before="280"/>
    </w:pPr>
    <w:rPr>
      <w:b/>
    </w:rPr>
  </w:style>
  <w:style w:type="character" w:customStyle="1" w:styleId="Noemer">
    <w:name w:val="Noemer"/>
    <w:basedOn w:val="Standaardalinea-lettertype"/>
    <w:uiPriority w:val="1"/>
    <w:qFormat/>
    <w:rsid w:val="00F13404"/>
    <w:rPr>
      <w:b/>
    </w:rPr>
  </w:style>
  <w:style w:type="paragraph" w:customStyle="1" w:styleId="Lidmetnummering">
    <w:name w:val="Lid met nummering"/>
    <w:basedOn w:val="Standaard"/>
    <w:qFormat/>
    <w:rsid w:val="00EF0D79"/>
    <w:pPr>
      <w:ind w:hanging="425"/>
    </w:pPr>
  </w:style>
  <w:style w:type="table" w:customStyle="1" w:styleId="Tabel">
    <w:name w:val="Tabel"/>
    <w:basedOn w:val="Standaardtabel"/>
    <w:uiPriority w:val="99"/>
    <w:rsid w:val="00615F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</w:style>
  <w:style w:type="table" w:customStyle="1" w:styleId="Annotatie">
    <w:name w:val="Annotatie"/>
    <w:basedOn w:val="Standaardtabel"/>
    <w:uiPriority w:val="99"/>
    <w:rsid w:val="00615F4F"/>
    <w:pPr>
      <w:spacing w:line="240" w:lineRule="auto"/>
    </w:pPr>
    <w:rPr>
      <w:rFonts w:ascii="Verdana" w:hAnsi="Verdana"/>
      <w:sz w:val="16"/>
    </w:rPr>
    <w:tblPr>
      <w:tblInd w:w="5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rPr>
        <w:b/>
        <w:color w:val="FFFFFF" w:themeColor="background1"/>
      </w:rPr>
      <w:tblPr/>
      <w:tcPr>
        <w:shd w:val="clear" w:color="auto" w:fill="FF0000"/>
      </w:tcPr>
    </w:tblStylePr>
  </w:style>
  <w:style w:type="paragraph" w:customStyle="1" w:styleId="Tabeltitel">
    <w:name w:val="Tabeltitel"/>
    <w:basedOn w:val="Standaard"/>
    <w:next w:val="Standaard"/>
    <w:qFormat/>
    <w:rsid w:val="00BF4C97"/>
    <w:pPr>
      <w:keepNext/>
      <w:keepLines/>
      <w:tabs>
        <w:tab w:val="left" w:pos="1418"/>
      </w:tabs>
      <w:spacing w:before="280" w:after="140"/>
    </w:pPr>
    <w:rPr>
      <w:b/>
    </w:rPr>
  </w:style>
  <w:style w:type="paragraph" w:customStyle="1" w:styleId="Alineakop">
    <w:name w:val="Alineakop"/>
    <w:basedOn w:val="Standaard"/>
    <w:next w:val="Standaard"/>
    <w:qFormat/>
    <w:rsid w:val="00E64ABB"/>
    <w:pPr>
      <w:keepNext/>
      <w:spacing w:before="280"/>
    </w:pPr>
    <w:rPr>
      <w:i/>
    </w:rPr>
  </w:style>
  <w:style w:type="paragraph" w:customStyle="1" w:styleId="Divisiekop1">
    <w:name w:val="Divisie kop 1"/>
    <w:basedOn w:val="Kop1"/>
    <w:next w:val="Standaard"/>
    <w:qFormat/>
    <w:rsid w:val="001D506D"/>
  </w:style>
  <w:style w:type="paragraph" w:customStyle="1" w:styleId="Divisiekop2">
    <w:name w:val="Divisie kop 2"/>
    <w:basedOn w:val="Kop2"/>
    <w:next w:val="Standaard"/>
    <w:qFormat/>
    <w:rsid w:val="001D506D"/>
  </w:style>
  <w:style w:type="paragraph" w:customStyle="1" w:styleId="Divisiekop3">
    <w:name w:val="Divisie kop 3"/>
    <w:basedOn w:val="Kop3"/>
    <w:next w:val="Standaard"/>
    <w:qFormat/>
    <w:rsid w:val="001D506D"/>
  </w:style>
  <w:style w:type="paragraph" w:customStyle="1" w:styleId="Divisiekop4">
    <w:name w:val="Divisie kop 4"/>
    <w:basedOn w:val="Kop4"/>
    <w:next w:val="Standaard"/>
    <w:qFormat/>
    <w:rsid w:val="001D506D"/>
  </w:style>
  <w:style w:type="paragraph" w:customStyle="1" w:styleId="Divisiekop5">
    <w:name w:val="Divisie kop 5"/>
    <w:basedOn w:val="Kop5"/>
    <w:next w:val="Standaard"/>
    <w:qFormat/>
    <w:rsid w:val="001D506D"/>
  </w:style>
  <w:style w:type="paragraph" w:customStyle="1" w:styleId="Divisiekop6">
    <w:name w:val="Divisie kop 6"/>
    <w:basedOn w:val="Kop6"/>
    <w:next w:val="Standaard"/>
    <w:qFormat/>
    <w:rsid w:val="001D506D"/>
  </w:style>
  <w:style w:type="paragraph" w:customStyle="1" w:styleId="Divisiekop7">
    <w:name w:val="Divisie kop 7"/>
    <w:basedOn w:val="Kop7"/>
    <w:next w:val="Standaard"/>
    <w:qFormat/>
    <w:rsid w:val="005A1ED0"/>
  </w:style>
  <w:style w:type="paragraph" w:customStyle="1" w:styleId="Divisiekop8">
    <w:name w:val="Divisie kop 8"/>
    <w:basedOn w:val="Kop8"/>
    <w:next w:val="Standaard"/>
    <w:qFormat/>
    <w:rsid w:val="005A1ED0"/>
  </w:style>
  <w:style w:type="paragraph" w:customStyle="1" w:styleId="Divisiekop9">
    <w:name w:val="Divisie kop 9"/>
    <w:basedOn w:val="Kop9"/>
    <w:next w:val="Standaard"/>
    <w:qFormat/>
    <w:rsid w:val="005A1ED0"/>
  </w:style>
  <w:style w:type="paragraph" w:customStyle="1" w:styleId="Figuur">
    <w:name w:val="Figuur"/>
    <w:basedOn w:val="Standaard"/>
    <w:next w:val="Figuurbijschrift"/>
    <w:rsid w:val="00FC5738"/>
    <w:pPr>
      <w:keepNext/>
      <w:spacing w:before="280" w:after="280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60E4F"/>
    <w:pPr>
      <w:spacing w:after="280"/>
    </w:pPr>
    <w:rPr>
      <w:i/>
    </w:rPr>
  </w:style>
  <w:style w:type="paragraph" w:customStyle="1" w:styleId="Divisiekop1nawerk">
    <w:name w:val="Divisie kop 1 nawerk"/>
    <w:basedOn w:val="Divisiekop1"/>
    <w:next w:val="Standaard"/>
    <w:rsid w:val="00920281"/>
  </w:style>
  <w:style w:type="character" w:customStyle="1" w:styleId="Wijzigbijlage">
    <w:name w:val="Wijzigbijlage"/>
    <w:basedOn w:val="Standaardalinea-lettertype"/>
    <w:uiPriority w:val="1"/>
    <w:qFormat/>
    <w:rsid w:val="008D311B"/>
    <w:rPr>
      <w:color w:val="FF0000"/>
    </w:rPr>
  </w:style>
  <w:style w:type="paragraph" w:customStyle="1" w:styleId="Wijziging">
    <w:name w:val="Wijziging"/>
    <w:basedOn w:val="Standaard"/>
    <w:next w:val="Standaard"/>
    <w:rsid w:val="00187E95"/>
    <w:pPr>
      <w:spacing w:after="280"/>
    </w:pPr>
  </w:style>
  <w:style w:type="paragraph" w:styleId="Ondertitel">
    <w:name w:val="Subtitle"/>
    <w:basedOn w:val="Standaard"/>
    <w:next w:val="Standaard"/>
    <w:uiPriority w:val="11"/>
    <w:rsid w:val="00CA7321"/>
    <w:pPr>
      <w:numPr>
        <w:ilvl w:val="1"/>
      </w:numPr>
      <w:spacing w:after="280"/>
    </w:pPr>
    <w:rPr>
      <w:b/>
    </w:rPr>
  </w:style>
  <w:style w:type="paragraph" w:customStyle="1" w:styleId="Kadertekstkop">
    <w:name w:val="Kadertekst kop"/>
    <w:basedOn w:val="Standaard"/>
    <w:next w:val="Standaard"/>
    <w:qFormat/>
    <w:rsid w:val="00B01E1C"/>
    <w:pPr>
      <w:keepNext/>
      <w:spacing w:line="280" w:lineRule="exact"/>
    </w:pPr>
    <w:rPr>
      <w:rFonts w:eastAsia="SimSun" w:cs="Times New Roman"/>
      <w:b/>
      <w:szCs w:val="24"/>
      <w:lang w:eastAsia="zh-CN"/>
    </w:rPr>
  </w:style>
  <w:style w:type="table" w:customStyle="1" w:styleId="Kadertekst">
    <w:name w:val="Kadertekst"/>
    <w:basedOn w:val="Standaardtabel"/>
    <w:rsid w:val="00030D07"/>
    <w:pPr>
      <w:spacing w:line="240" w:lineRule="auto"/>
    </w:pPr>
    <w:rPr>
      <w:rFonts w:ascii="Calibri" w:eastAsia="SimSun" w:hAnsi="Calibri" w:cs="Times New Roman"/>
      <w:sz w:val="20"/>
      <w:szCs w:val="20"/>
      <w:lang w:eastAsia="nl-NL"/>
    </w:rPr>
    <w:tblPr>
      <w:tblBorders>
        <w:top w:val="single" w:sz="4" w:space="0" w:color="0069B5"/>
        <w:left w:val="single" w:sz="4" w:space="0" w:color="0069B5"/>
        <w:bottom w:val="single" w:sz="4" w:space="0" w:color="0069B5"/>
        <w:right w:val="single" w:sz="4" w:space="0" w:color="0069B5"/>
        <w:insideH w:val="single" w:sz="4" w:space="0" w:color="0069B5"/>
        <w:insideV w:val="single" w:sz="4" w:space="0" w:color="0069B5"/>
      </w:tblBorders>
      <w:tblCellMar>
        <w:top w:w="227" w:type="dxa"/>
        <w:left w:w="227" w:type="dxa"/>
        <w:bottom w:w="284" w:type="dxa"/>
        <w:right w:w="227" w:type="dxa"/>
      </w:tblCellMar>
    </w:tbl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tcBorders>
          <w:top w:val="single" w:sz="4" w:space="0" w:color="0069B5"/>
          <w:left w:val="single" w:sz="4" w:space="0" w:color="0069B5"/>
          <w:bottom w:val="single" w:sz="4" w:space="0" w:color="0069B5"/>
          <w:right w:val="single" w:sz="4" w:space="0" w:color="0069B5"/>
          <w:insideH w:val="single" w:sz="4" w:space="0" w:color="0069B5"/>
          <w:insideV w:val="single" w:sz="4" w:space="0" w:color="0069B5"/>
        </w:tcBorders>
        <w:shd w:val="clear" w:color="auto" w:fill="0069B5"/>
        <w:tcMar>
          <w:top w:w="0" w:type="dxa"/>
          <w:left w:w="227" w:type="dxa"/>
          <w:bottom w:w="20" w:type="dxa"/>
          <w:right w:w="227" w:type="dxa"/>
        </w:tcMar>
      </w:tcPr>
    </w:tblStylePr>
  </w:style>
  <w:style w:type="paragraph" w:customStyle="1" w:styleId="Kaderteksttype">
    <w:name w:val="Kadertekst type"/>
    <w:basedOn w:val="Standaard"/>
    <w:next w:val="Standaard"/>
    <w:rsid w:val="00B01E1C"/>
    <w:pPr>
      <w:keepNext/>
      <w:spacing w:line="240" w:lineRule="auto"/>
      <w:ind w:left="-170"/>
    </w:pPr>
    <w:rPr>
      <w:rFonts w:eastAsia="SimSun" w:cs="Times New Roman"/>
      <w:b/>
      <w:color w:val="FFFFFF"/>
      <w:sz w:val="16"/>
      <w:szCs w:val="24"/>
      <w:lang w:eastAsia="zh-CN"/>
    </w:rPr>
  </w:style>
  <w:style w:type="paragraph" w:styleId="Revisie">
    <w:name w:val="Revision"/>
    <w:hidden/>
    <w:uiPriority w:val="99"/>
    <w:semiHidden/>
    <w:rsid w:val="00E558A2"/>
    <w:pPr>
      <w:spacing w:line="240" w:lineRule="auto"/>
    </w:pPr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word2stoptpod\input\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Sjabloon.dotm</Template>
  <TotalTime>210</TotalTime>
  <Pages>3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Voorbereidingsbesluit flora en fauna langs, op en onder oppervlaktewater</vt:lpstr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Voorbereidingsbesluit flora en fauna langs, op en onder oppervlaktewater</dc:title>
  <dc:creator>Gerard Wolbers</dc:creator>
  <cp:lastModifiedBy>Gerard Wolbers</cp:lastModifiedBy>
  <cp:revision>7</cp:revision>
  <dcterms:created xsi:type="dcterms:W3CDTF">2023-06-07T07:29:00Z</dcterms:created>
  <dcterms:modified xsi:type="dcterms:W3CDTF">2023-06-07T11:58:00Z</dcterms:modified>
</cp:coreProperties>
</file>