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27734" w14:textId="1D6E874F" w:rsidR="002D104C" w:rsidRDefault="007071A4" w:rsidP="007B276B">
      <w:pPr>
        <w:pStyle w:val="Titel"/>
      </w:pPr>
      <w:commentRangeStart w:id="0"/>
      <w:commentRangeEnd w:id="0"/>
      <w:r>
        <w:rPr>
          <w:rStyle w:val="Verwijzingopmerking"/>
          <w:rFonts w:eastAsiaTheme="minorHAnsi" w:cstheme="minorBidi"/>
          <w:b w:val="0"/>
          <w:spacing w:val="0"/>
          <w:kern w:val="0"/>
        </w:rPr>
        <w:commentReference w:id="0"/>
      </w:r>
      <w:r w:rsidRPr="007071A4">
        <w:t xml:space="preserve">TEST Reactieve interventie t.a.v. 5e wijziging </w:t>
      </w:r>
      <w:r w:rsidR="00CA0552">
        <w:t>O</w:t>
      </w:r>
      <w:r w:rsidRPr="007071A4">
        <w:t>mgevingsplan</w:t>
      </w:r>
      <w:r w:rsidR="00D54A90">
        <w:t xml:space="preserve"> Breda</w:t>
      </w:r>
    </w:p>
    <w:p w14:paraId="0BA3E6DA" w14:textId="7CADDF26" w:rsidR="000C48B1" w:rsidRDefault="00BD0C27" w:rsidP="000C48B1">
      <w:r w:rsidRPr="00BD0C27">
        <w:t>Gedeputeerde Staten van Noord-Brabant</w:t>
      </w:r>
      <w:r>
        <w:t>,</w:t>
      </w:r>
    </w:p>
    <w:p w14:paraId="3556A054" w14:textId="5751832B" w:rsidR="00B91BA3" w:rsidRDefault="00B91BA3" w:rsidP="000C48B1"/>
    <w:p w14:paraId="6D21DB7D" w14:textId="14F8D8D8" w:rsidR="00B91BA3" w:rsidRDefault="0045658F" w:rsidP="000C48B1">
      <w:r>
        <w:t xml:space="preserve">Overwegende </w:t>
      </w:r>
      <w:r w:rsidR="00F40E88">
        <w:t>dat</w:t>
      </w:r>
      <w:r>
        <w:t>:</w:t>
      </w:r>
    </w:p>
    <w:p w14:paraId="38ECEA6E" w14:textId="3D724D28" w:rsidR="00B514F5" w:rsidRDefault="001E3901" w:rsidP="00F26151">
      <w:pPr>
        <w:pStyle w:val="Opsomming"/>
        <w:numPr>
          <w:ilvl w:val="0"/>
          <w:numId w:val="15"/>
        </w:numPr>
      </w:pPr>
      <w:r>
        <w:t>d</w:t>
      </w:r>
      <w:r w:rsidR="00CB0A94">
        <w:t xml:space="preserve">e gemeenteraad van Breda op </w:t>
      </w:r>
      <w:r w:rsidR="00A80655">
        <w:t>13</w:t>
      </w:r>
      <w:r w:rsidR="00D06100">
        <w:t xml:space="preserve"> </w:t>
      </w:r>
      <w:r w:rsidR="00C844D0">
        <w:t>mei</w:t>
      </w:r>
      <w:r w:rsidR="00D06100">
        <w:t xml:space="preserve"> 2021 de 5</w:t>
      </w:r>
      <w:r w:rsidR="00D06100" w:rsidRPr="00D06100">
        <w:rPr>
          <w:vertAlign w:val="superscript"/>
        </w:rPr>
        <w:t>e</w:t>
      </w:r>
      <w:r w:rsidR="00D06100">
        <w:t xml:space="preserve"> wijziging Omgevingsplan</w:t>
      </w:r>
      <w:r w:rsidR="0060642E">
        <w:t xml:space="preserve"> met identificatie……..</w:t>
      </w:r>
      <w:r w:rsidR="00D06100">
        <w:t xml:space="preserve"> heeft vastgesteld</w:t>
      </w:r>
      <w:r w:rsidR="00B514F5">
        <w:t xml:space="preserve"> met daarin een </w:t>
      </w:r>
      <w:r w:rsidR="003305C0">
        <w:t>vier</w:t>
      </w:r>
      <w:r w:rsidR="00367519">
        <w:t xml:space="preserve">tal </w:t>
      </w:r>
      <w:r w:rsidR="00B514F5">
        <w:t xml:space="preserve">onderdelen die in </w:t>
      </w:r>
      <w:r w:rsidR="00367519">
        <w:t>strijd</w:t>
      </w:r>
      <w:r w:rsidR="00B514F5">
        <w:t xml:space="preserve"> zijn </w:t>
      </w:r>
      <w:r w:rsidR="00367519">
        <w:t>met de O</w:t>
      </w:r>
      <w:r w:rsidR="00B514F5">
        <w:t>mgevingsverordening</w:t>
      </w:r>
      <w:r w:rsidR="00357E62">
        <w:t xml:space="preserve"> Noord-Brabant</w:t>
      </w:r>
      <w:r w:rsidR="00B514F5">
        <w:t>;</w:t>
      </w:r>
    </w:p>
    <w:p w14:paraId="59AFD9A6" w14:textId="36FB6B6E" w:rsidR="00216BB1" w:rsidRDefault="003305C0" w:rsidP="00F26151">
      <w:pPr>
        <w:pStyle w:val="Opsomming"/>
        <w:numPr>
          <w:ilvl w:val="0"/>
          <w:numId w:val="15"/>
        </w:numPr>
      </w:pPr>
      <w:r>
        <w:t>twee</w:t>
      </w:r>
      <w:r w:rsidR="001E3901">
        <w:t xml:space="preserve"> van deze wijzigingen </w:t>
      </w:r>
      <w:r w:rsidR="00CA34B6">
        <w:t xml:space="preserve">al in het ontwerp waren opgenomen </w:t>
      </w:r>
      <w:r w:rsidR="00115D7E">
        <w:t>en</w:t>
      </w:r>
      <w:r w:rsidR="00CA34B6">
        <w:t xml:space="preserve"> onze ingediende zienswijze hierover voor de gemeenteraad geen aanleiding gaf</w:t>
      </w:r>
      <w:r w:rsidR="00216BB1">
        <w:t xml:space="preserve"> tot aanpassing van het besluit</w:t>
      </w:r>
      <w:r w:rsidR="00C248D5">
        <w:t>;</w:t>
      </w:r>
    </w:p>
    <w:p w14:paraId="60361101" w14:textId="74D7FA5A" w:rsidR="009D6A54" w:rsidRDefault="006020A5" w:rsidP="00F26151">
      <w:pPr>
        <w:pStyle w:val="Opsomming"/>
        <w:numPr>
          <w:ilvl w:val="0"/>
          <w:numId w:val="15"/>
        </w:numPr>
      </w:pPr>
      <w:r>
        <w:t xml:space="preserve">daarnaast </w:t>
      </w:r>
      <w:r w:rsidR="00BB25DA">
        <w:t>zijn er</w:t>
      </w:r>
      <w:r w:rsidR="00216BB1">
        <w:t xml:space="preserve"> twee wijzigingen </w:t>
      </w:r>
      <w:r>
        <w:t xml:space="preserve">die </w:t>
      </w:r>
      <w:r w:rsidR="00D47930">
        <w:t xml:space="preserve">in strijd zijn met de Omgevingsverordening </w:t>
      </w:r>
      <w:r w:rsidR="00216BB1">
        <w:t xml:space="preserve">zijn </w:t>
      </w:r>
      <w:r w:rsidR="00BB25DA">
        <w:t>opgenomen</w:t>
      </w:r>
      <w:r w:rsidR="00216BB1">
        <w:t xml:space="preserve"> bij de </w:t>
      </w:r>
      <w:r w:rsidR="009D6A54">
        <w:t xml:space="preserve">gewijzigde </w:t>
      </w:r>
      <w:r w:rsidR="00216BB1">
        <w:t>vaststelling</w:t>
      </w:r>
      <w:r w:rsidR="00D47930">
        <w:t>;</w:t>
      </w:r>
    </w:p>
    <w:p w14:paraId="2B5365DE" w14:textId="41DD07D0" w:rsidR="00367519" w:rsidRDefault="00CF1C46" w:rsidP="00D47930">
      <w:pPr>
        <w:pStyle w:val="Lijstalinea"/>
        <w:numPr>
          <w:ilvl w:val="0"/>
          <w:numId w:val="15"/>
        </w:numPr>
      </w:pPr>
      <w:r>
        <w:t>er</w:t>
      </w:r>
      <w:r w:rsidR="009D6A54">
        <w:t xml:space="preserve"> vanuit</w:t>
      </w:r>
      <w:r w:rsidR="00A5383B">
        <w:t xml:space="preserve"> </w:t>
      </w:r>
      <w:r w:rsidR="00A5383B" w:rsidRPr="00A5383B">
        <w:t xml:space="preserve">een oogpunt van bescherming van provinciale belangen aanleiding is </w:t>
      </w:r>
      <w:r w:rsidR="00A5383B">
        <w:t xml:space="preserve">om over te gaan tot het plegen van </w:t>
      </w:r>
      <w:r w:rsidR="00A5383B" w:rsidRPr="00A5383B">
        <w:t xml:space="preserve">een reactieve interventie </w:t>
      </w:r>
      <w:r w:rsidR="00D47930">
        <w:t xml:space="preserve">omdat </w:t>
      </w:r>
      <w:r w:rsidR="00D47930" w:rsidRPr="00D47930">
        <w:t xml:space="preserve">inwerkingtreding van de onderdelen </w:t>
      </w:r>
      <w:r w:rsidR="00D47930">
        <w:t xml:space="preserve">in kwestie </w:t>
      </w:r>
      <w:r w:rsidR="00D47930" w:rsidRPr="00D47930">
        <w:t>ongewenst is;</w:t>
      </w:r>
    </w:p>
    <w:p w14:paraId="578185B0" w14:textId="6BE7CB60" w:rsidR="00615432" w:rsidRDefault="00615432" w:rsidP="00D47930">
      <w:pPr>
        <w:pStyle w:val="Lijstalinea"/>
        <w:numPr>
          <w:ilvl w:val="0"/>
          <w:numId w:val="15"/>
        </w:numPr>
      </w:pPr>
      <w:r>
        <w:t xml:space="preserve">hierover overleg is gevoerd met </w:t>
      </w:r>
      <w:r w:rsidR="0021744A">
        <w:t>het gemeentebestuur;</w:t>
      </w:r>
    </w:p>
    <w:p w14:paraId="3977B6E9" w14:textId="77777777" w:rsidR="00367519" w:rsidRDefault="00367519" w:rsidP="00367519"/>
    <w:p w14:paraId="35DE2E89" w14:textId="7EE896E5" w:rsidR="00367519" w:rsidRDefault="00367519" w:rsidP="00367519">
      <w:r>
        <w:t xml:space="preserve">gelet op </w:t>
      </w:r>
      <w:r w:rsidR="00740FB6">
        <w:t xml:space="preserve">artikel </w:t>
      </w:r>
      <w:r w:rsidR="00E80B02">
        <w:t>16.21</w:t>
      </w:r>
      <w:r w:rsidR="007F732A">
        <w:t xml:space="preserve"> </w:t>
      </w:r>
      <w:r w:rsidR="00BA6DC6">
        <w:t xml:space="preserve">en </w:t>
      </w:r>
      <w:r w:rsidR="00332280">
        <w:t>a</w:t>
      </w:r>
      <w:r w:rsidR="00DA439E" w:rsidRPr="00DA439E">
        <w:t>rtikel 16.78</w:t>
      </w:r>
      <w:r w:rsidR="007F732A">
        <w:t xml:space="preserve"> </w:t>
      </w:r>
      <w:r>
        <w:t>Omgevingswet;</w:t>
      </w:r>
    </w:p>
    <w:p w14:paraId="27AC0DB8" w14:textId="77777777" w:rsidR="00367519" w:rsidRDefault="00367519" w:rsidP="00367519"/>
    <w:p w14:paraId="29A3908A" w14:textId="2EAE5BB4" w:rsidR="00367519" w:rsidRDefault="00367519" w:rsidP="00367519">
      <w:r>
        <w:t>gelet op de Omgevingsverordening Noord-Brabant;</w:t>
      </w:r>
    </w:p>
    <w:p w14:paraId="576864D6" w14:textId="1277DB8F" w:rsidR="00E14E2B" w:rsidRDefault="00E14E2B" w:rsidP="0021744A"/>
    <w:p w14:paraId="1B2ECAF4" w14:textId="7646EDF7" w:rsidR="00E14E2B" w:rsidRDefault="00C03FCC" w:rsidP="00C03FCC">
      <w:r>
        <w:t>BESLUITEN</w:t>
      </w:r>
      <w:r w:rsidR="00F9017E">
        <w:t>:</w:t>
      </w:r>
    </w:p>
    <w:p w14:paraId="711E7D3F" w14:textId="77777777" w:rsidR="00A213E7" w:rsidRDefault="00A213E7" w:rsidP="000C48B1"/>
    <w:p w14:paraId="29DBEE52" w14:textId="3B390108" w:rsidR="00060C37" w:rsidRDefault="00060C37" w:rsidP="00060C37">
      <w:pPr>
        <w:pStyle w:val="Kop6"/>
      </w:pPr>
      <w:r>
        <w:t>Artikel I</w:t>
      </w:r>
      <w:r w:rsidR="000055D5">
        <w:t xml:space="preserve"> </w:t>
      </w:r>
      <w:r w:rsidR="00D0630B">
        <w:t xml:space="preserve">Reactieve </w:t>
      </w:r>
      <w:r w:rsidR="00265D25">
        <w:t>interventie</w:t>
      </w:r>
    </w:p>
    <w:p w14:paraId="6C249FC6" w14:textId="28305864" w:rsidR="006340D8" w:rsidRDefault="0080689B" w:rsidP="004754EF">
      <w:pPr>
        <w:pStyle w:val="Lidmetnummering"/>
      </w:pPr>
      <w:r>
        <w:t>1</w:t>
      </w:r>
      <w:r w:rsidR="005A571F">
        <w:t xml:space="preserve"> </w:t>
      </w:r>
    </w:p>
    <w:p w14:paraId="049A659E" w14:textId="2EF7CF26" w:rsidR="006C5293" w:rsidRDefault="009E3599" w:rsidP="006C5293">
      <w:pPr>
        <w:pStyle w:val="Lidmetnummering"/>
        <w:ind w:left="-425" w:firstLine="0"/>
      </w:pPr>
      <w:r>
        <w:t>Vast te stellen d</w:t>
      </w:r>
      <w:r w:rsidR="005A571F">
        <w:t xml:space="preserve">e </w:t>
      </w:r>
      <w:r w:rsidR="00ED7E0D">
        <w:t>“</w:t>
      </w:r>
      <w:r w:rsidR="005A571F" w:rsidRPr="005A571F">
        <w:t>TEST Reactieve interventie gemeente Breda t.a.v. 5</w:t>
      </w:r>
      <w:r w:rsidR="005A571F" w:rsidRPr="004E5446">
        <w:rPr>
          <w:vertAlign w:val="superscript"/>
        </w:rPr>
        <w:t>e</w:t>
      </w:r>
      <w:r w:rsidR="005A571F" w:rsidRPr="005A571F">
        <w:t xml:space="preserve"> wijziging Omgevingsplan</w:t>
      </w:r>
      <w:r w:rsidR="001523F4">
        <w:t xml:space="preserve"> </w:t>
      </w:r>
      <w:r w:rsidR="00ED7E0D">
        <w:t>Breda”</w:t>
      </w:r>
      <w:r w:rsidR="000055D5">
        <w:t xml:space="preserve"> </w:t>
      </w:r>
      <w:r w:rsidR="001523F4">
        <w:t>zoals opgenomen in Bijlage 1</w:t>
      </w:r>
      <w:r w:rsidR="00931E2E">
        <w:t>, inclusief</w:t>
      </w:r>
      <w:r w:rsidR="001523F4">
        <w:t xml:space="preserve"> </w:t>
      </w:r>
      <w:r w:rsidR="00123EBA">
        <w:t xml:space="preserve">de daarbij behorende </w:t>
      </w:r>
      <w:r w:rsidR="001E285C">
        <w:t>b</w:t>
      </w:r>
      <w:r w:rsidR="003D0918">
        <w:t>ijlage</w:t>
      </w:r>
      <w:r w:rsidR="001E285C">
        <w:t>n</w:t>
      </w:r>
      <w:r w:rsidR="003D0918">
        <w:t xml:space="preserve"> </w:t>
      </w:r>
      <w:r w:rsidR="006C5D29">
        <w:t xml:space="preserve">I </w:t>
      </w:r>
      <w:r w:rsidR="00865CA2">
        <w:t xml:space="preserve">en </w:t>
      </w:r>
      <w:r w:rsidR="00B94610">
        <w:t>II</w:t>
      </w:r>
      <w:r w:rsidR="00E93620">
        <w:t>;</w:t>
      </w:r>
    </w:p>
    <w:p w14:paraId="73D2A158" w14:textId="77777777" w:rsidR="004754EF" w:rsidRPr="004754EF" w:rsidRDefault="004754EF" w:rsidP="004754EF">
      <w:pPr>
        <w:pStyle w:val="Lidmetnummering"/>
      </w:pPr>
    </w:p>
    <w:p w14:paraId="046338C8" w14:textId="5607CEEE" w:rsidR="002F4BC1" w:rsidRPr="004754EF" w:rsidRDefault="00E93620" w:rsidP="004754EF">
      <w:pPr>
        <w:pStyle w:val="Lidmetnummering"/>
      </w:pPr>
      <w:r w:rsidRPr="004754EF">
        <w:t>2</w:t>
      </w:r>
      <w:r w:rsidR="00371197" w:rsidRPr="004754EF">
        <w:t xml:space="preserve"> </w:t>
      </w:r>
    </w:p>
    <w:p w14:paraId="0ADBDEFC" w14:textId="10E59558" w:rsidR="00440299" w:rsidRPr="00440299" w:rsidRDefault="003B485E" w:rsidP="001947BE">
      <w:pPr>
        <w:pStyle w:val="Lidmetnummering"/>
        <w:ind w:left="-425" w:firstLine="0"/>
      </w:pPr>
      <w:r>
        <w:t xml:space="preserve">Te bepalen dat deze </w:t>
      </w:r>
      <w:r w:rsidR="001E285C">
        <w:t>“</w:t>
      </w:r>
      <w:r>
        <w:t xml:space="preserve">TEST reactieve interventie </w:t>
      </w:r>
      <w:r w:rsidR="00053959">
        <w:t>t.a.v. 5</w:t>
      </w:r>
      <w:r w:rsidR="00053959" w:rsidRPr="004E5446">
        <w:rPr>
          <w:vertAlign w:val="superscript"/>
        </w:rPr>
        <w:t>e</w:t>
      </w:r>
      <w:r>
        <w:t xml:space="preserve"> wijziging Omgevingsplan Breda</w:t>
      </w:r>
      <w:r w:rsidR="008003C8">
        <w:t>”</w:t>
      </w:r>
      <w:r>
        <w:t xml:space="preserve"> </w:t>
      </w:r>
      <w:r w:rsidR="00A76EA5">
        <w:t xml:space="preserve">wordt </w:t>
      </w:r>
      <w:r>
        <w:t>verwerkt in de geconsolideerde regeling van het O</w:t>
      </w:r>
      <w:r w:rsidR="00053959">
        <w:t>mgevings</w:t>
      </w:r>
      <w:r>
        <w:t>p</w:t>
      </w:r>
      <w:r w:rsidR="00053959">
        <w:t>lan</w:t>
      </w:r>
      <w:r>
        <w:t xml:space="preserve"> en </w:t>
      </w:r>
      <w:r w:rsidR="00062482">
        <w:t xml:space="preserve">dat </w:t>
      </w:r>
      <w:r>
        <w:t>daartoe binnen</w:t>
      </w:r>
      <w:r w:rsidR="001947BE">
        <w:t xml:space="preserve"> zeven</w:t>
      </w:r>
      <w:r w:rsidR="00440299" w:rsidRPr="00440299">
        <w:t xml:space="preserve"> werkdagen na de bekendmaking van deze interventie </w:t>
      </w:r>
      <w:r w:rsidR="001947BE">
        <w:t>de vereiste</w:t>
      </w:r>
      <w:r w:rsidR="00B54E5A">
        <w:t xml:space="preserve"> </w:t>
      </w:r>
      <w:r w:rsidR="00B8180C">
        <w:t xml:space="preserve">wijzigingen </w:t>
      </w:r>
      <w:r w:rsidR="00440299" w:rsidRPr="00440299">
        <w:t xml:space="preserve">in het Omgevingsplan </w:t>
      </w:r>
      <w:r w:rsidR="00D1652E">
        <w:t xml:space="preserve">met een </w:t>
      </w:r>
      <w:r w:rsidR="00241596">
        <w:t>valide</w:t>
      </w:r>
      <w:r w:rsidR="00B8180C">
        <w:t xml:space="preserve"> mutatiebesluit </w:t>
      </w:r>
      <w:r w:rsidR="00241596">
        <w:t>naar</w:t>
      </w:r>
      <w:r w:rsidR="00D1652E">
        <w:t xml:space="preserve"> het DSO </w:t>
      </w:r>
      <w:r w:rsidR="00062482">
        <w:t>word</w:t>
      </w:r>
      <w:r w:rsidR="00241596">
        <w:t>en gestuurd</w:t>
      </w:r>
      <w:r w:rsidR="00B54E5A">
        <w:t>.</w:t>
      </w:r>
    </w:p>
    <w:p w14:paraId="7B9D7583" w14:textId="71B2AAD8" w:rsidR="00060C37" w:rsidRDefault="00060C37" w:rsidP="00060C37">
      <w:pPr>
        <w:pStyle w:val="Kop6"/>
      </w:pPr>
      <w:r>
        <w:t>Artikel II</w:t>
      </w:r>
      <w:r w:rsidR="000055D5">
        <w:t xml:space="preserve"> </w:t>
      </w:r>
      <w:r w:rsidR="00B84ACF" w:rsidRPr="00B84ACF">
        <w:t>Onderdelen interventie</w:t>
      </w:r>
    </w:p>
    <w:p w14:paraId="762A6234" w14:textId="639FB1E9" w:rsidR="00976A0B" w:rsidRPr="00976A0B" w:rsidRDefault="00413FE7" w:rsidP="00976A0B">
      <w:r>
        <w:t xml:space="preserve">De volgende onderdelen </w:t>
      </w:r>
      <w:r w:rsidRPr="00413FE7">
        <w:t xml:space="preserve">van het Omgevingsplan Breda </w:t>
      </w:r>
      <w:r>
        <w:t xml:space="preserve">worden </w:t>
      </w:r>
      <w:r w:rsidRPr="00413FE7">
        <w:t>getroffen door</w:t>
      </w:r>
      <w:r w:rsidR="00654136">
        <w:t xml:space="preserve"> de reactieve interventie:</w:t>
      </w:r>
    </w:p>
    <w:p w14:paraId="4AA90D36" w14:textId="6D37AA36" w:rsidR="0021219A" w:rsidRDefault="00326A0A" w:rsidP="00184881">
      <w:pPr>
        <w:pStyle w:val="Opsomming"/>
        <w:numPr>
          <w:ilvl w:val="0"/>
          <w:numId w:val="18"/>
        </w:numPr>
      </w:pPr>
      <w:r>
        <w:t>Dier</w:t>
      </w:r>
      <w:r w:rsidR="0021219A">
        <w:t>en</w:t>
      </w:r>
      <w:r w:rsidR="002D156E">
        <w:t>pension</w:t>
      </w:r>
      <w:r w:rsidR="0021219A">
        <w:t xml:space="preserve">activiteit </w:t>
      </w:r>
      <w:r w:rsidR="002D1300">
        <w:t>ter plaatse van</w:t>
      </w:r>
      <w:r w:rsidR="0021219A">
        <w:t xml:space="preserve"> Dogdreef</w:t>
      </w:r>
      <w:r w:rsidR="007B70C8">
        <w:t xml:space="preserve"> 2</w:t>
      </w:r>
      <w:r w:rsidR="00E2071E">
        <w:t>;</w:t>
      </w:r>
    </w:p>
    <w:p w14:paraId="4342EBE7" w14:textId="156ABB79" w:rsidR="00226CD7" w:rsidRPr="00226CD7" w:rsidRDefault="003305C0" w:rsidP="00184881">
      <w:pPr>
        <w:pStyle w:val="Opsomming"/>
        <w:numPr>
          <w:ilvl w:val="0"/>
          <w:numId w:val="18"/>
        </w:numPr>
      </w:pPr>
      <w:r w:rsidRPr="003305C0">
        <w:t>Bijlage 3 Huisvestingssystemen veehouderij</w:t>
      </w:r>
    </w:p>
    <w:p w14:paraId="30ED787C" w14:textId="0D44BA5D" w:rsidR="0021219A" w:rsidRDefault="00BE02FD" w:rsidP="00184881">
      <w:pPr>
        <w:pStyle w:val="Opsomming"/>
        <w:numPr>
          <w:ilvl w:val="0"/>
          <w:numId w:val="18"/>
        </w:numPr>
      </w:pPr>
      <w:r>
        <w:t>Afwijkmogelijkheid voor n</w:t>
      </w:r>
      <w:r w:rsidR="00A80A1B">
        <w:t>ieuwe a</w:t>
      </w:r>
      <w:r w:rsidR="0021219A">
        <w:t xml:space="preserve">ctiviteiten landbouwmechanisatie </w:t>
      </w:r>
      <w:r w:rsidR="00E2071E">
        <w:t>binnen</w:t>
      </w:r>
      <w:r w:rsidR="0021219A">
        <w:t xml:space="preserve"> groenblauw</w:t>
      </w:r>
      <w:r w:rsidR="00A16E6D">
        <w:t xml:space="preserve">e </w:t>
      </w:r>
      <w:r w:rsidR="00DA2908">
        <w:t>waarden</w:t>
      </w:r>
      <w:r w:rsidR="00E2071E">
        <w:t>;</w:t>
      </w:r>
    </w:p>
    <w:p w14:paraId="602D6FD9" w14:textId="792847AC" w:rsidR="0021219A" w:rsidRDefault="0021219A" w:rsidP="00184881">
      <w:pPr>
        <w:pStyle w:val="Opsomming"/>
        <w:numPr>
          <w:ilvl w:val="0"/>
          <w:numId w:val="18"/>
        </w:numPr>
      </w:pPr>
      <w:r>
        <w:t>Begripsbepaling teeltondersteunende voorzieningen binnen g</w:t>
      </w:r>
      <w:r w:rsidR="00A16E6D">
        <w:t xml:space="preserve">roenblauwe </w:t>
      </w:r>
      <w:r w:rsidR="00DA2908">
        <w:t>waarden</w:t>
      </w:r>
      <w:r w:rsidR="003305C0">
        <w:t>.</w:t>
      </w:r>
    </w:p>
    <w:p w14:paraId="2208ADA3" w14:textId="77777777" w:rsidR="0021219A" w:rsidRDefault="0021219A" w:rsidP="00060C37"/>
    <w:p w14:paraId="5A3C5C1E" w14:textId="77777777" w:rsidR="00904B24" w:rsidRDefault="00904B24" w:rsidP="006A524A"/>
    <w:p w14:paraId="6A66DCF5" w14:textId="77777777" w:rsidR="00083576" w:rsidRDefault="00083576" w:rsidP="00060C37">
      <w:r>
        <w:t>’s Hertogenbosch, 2 juni 2021</w:t>
      </w:r>
    </w:p>
    <w:p w14:paraId="4EBD66F1" w14:textId="6B483E84" w:rsidR="00083576" w:rsidRDefault="00083576" w:rsidP="00060C37">
      <w:r>
        <w:t>Gedeputeerde Staten van Noord-Brabant,</w:t>
      </w:r>
    </w:p>
    <w:p w14:paraId="4D9341CB" w14:textId="77777777" w:rsidR="00514482" w:rsidRDefault="00514482" w:rsidP="00060C37"/>
    <w:p w14:paraId="4C5E1E65" w14:textId="254FDBB2" w:rsidR="009713AE" w:rsidRDefault="009713AE" w:rsidP="00060C37">
      <w:r>
        <w:t>secretaris,</w:t>
      </w:r>
      <w:r>
        <w:tab/>
      </w:r>
      <w:r>
        <w:tab/>
        <w:t>voorzitter,</w:t>
      </w:r>
    </w:p>
    <w:p w14:paraId="691E3126" w14:textId="77777777" w:rsidR="00514482" w:rsidRDefault="00514482" w:rsidP="00060C37"/>
    <w:p w14:paraId="6AD94921" w14:textId="262A614C" w:rsidR="00514482" w:rsidRDefault="00514482" w:rsidP="00514482">
      <w:pPr>
        <w:pStyle w:val="Alineakop"/>
      </w:pPr>
      <w:r>
        <w:t xml:space="preserve">Rechtsbescherming </w:t>
      </w:r>
    </w:p>
    <w:p w14:paraId="40BBE9DF" w14:textId="48085C13" w:rsidR="00D90240" w:rsidRDefault="00D90240" w:rsidP="00D90240">
      <w:r>
        <w:t xml:space="preserve">Bent u het niet eens met de reactieve aanwijzing van de provincie? Dan kunt u hiertegen beroep instellen. Dat wil zeggen dat u een brief (een ‘beroepschrift’) stuurt aan de Raad van State. Daarin legt u uit waarom u het er niet mee eens bent.  </w:t>
      </w:r>
    </w:p>
    <w:p w14:paraId="0407E85B" w14:textId="77777777" w:rsidR="00D90240" w:rsidRDefault="00D90240" w:rsidP="00D90240"/>
    <w:p w14:paraId="3E69A474" w14:textId="77777777" w:rsidR="00D90240" w:rsidRDefault="00D90240" w:rsidP="00D90240">
      <w:r>
        <w:t>U stuurt uw beroepschrift aan:</w:t>
      </w:r>
    </w:p>
    <w:p w14:paraId="75D6D539" w14:textId="77777777" w:rsidR="00D90240" w:rsidRDefault="00D90240" w:rsidP="00D90240"/>
    <w:p w14:paraId="4DBED8CD" w14:textId="77777777" w:rsidR="00D90240" w:rsidRDefault="00D90240" w:rsidP="00D90240">
      <w:r>
        <w:t>De Afdeling bestuursrechtspraak van de Raad van State</w:t>
      </w:r>
    </w:p>
    <w:p w14:paraId="2D901C4C" w14:textId="77777777" w:rsidR="00D90240" w:rsidRDefault="00D90240" w:rsidP="00D90240"/>
    <w:p w14:paraId="0C9A51B3" w14:textId="77777777" w:rsidR="00D90240" w:rsidRDefault="00D90240" w:rsidP="00D90240">
      <w:r>
        <w:t>Postbus 20019</w:t>
      </w:r>
    </w:p>
    <w:p w14:paraId="19871FD4" w14:textId="77777777" w:rsidR="00D90240" w:rsidRDefault="00D90240" w:rsidP="00D90240">
      <w:bookmarkStart w:id="1" w:name="_GoBack"/>
      <w:bookmarkEnd w:id="1"/>
      <w:r>
        <w:t>2500 EA DEN HAAG</w:t>
      </w:r>
    </w:p>
    <w:p w14:paraId="26492F48" w14:textId="77777777" w:rsidR="00D90240" w:rsidRDefault="00D90240" w:rsidP="00D90240"/>
    <w:p w14:paraId="60A79341" w14:textId="77777777" w:rsidR="00D90240" w:rsidRDefault="00D90240" w:rsidP="00D90240">
      <w:r>
        <w:t>U kunt uw beroepschrift ook indienen via het Digitaal loket van de Afdeling bestuursrechtspraak van de Raad van State.</w:t>
      </w:r>
    </w:p>
    <w:p w14:paraId="636695DC" w14:textId="77777777" w:rsidR="00D90240" w:rsidRDefault="00D90240" w:rsidP="00D90240"/>
    <w:p w14:paraId="207D65DE" w14:textId="77777777" w:rsidR="00D90240" w:rsidRDefault="00D90240" w:rsidP="00D90240">
      <w:r>
        <w:t>U moet betalen om beroep in te stellen of een voorlopige voorziening te vragen.</w:t>
      </w:r>
    </w:p>
    <w:p w14:paraId="6DD50D06" w14:textId="77777777" w:rsidR="00D90240" w:rsidRDefault="00D90240" w:rsidP="00D90240"/>
    <w:p w14:paraId="33A949ED" w14:textId="21619BF0" w:rsidR="00D90240" w:rsidRPr="00DC079C" w:rsidRDefault="00D90240" w:rsidP="00D90240">
      <w:r>
        <w:t>Op de site www.raadvanstate.nl leest u meer over het indienen van een beroepschrift en hoeveel dit kost.</w:t>
      </w:r>
    </w:p>
    <w:p w14:paraId="1705E339" w14:textId="44C02A1F" w:rsidR="009C3019" w:rsidRDefault="009C3019">
      <w:pPr>
        <w:spacing w:after="200" w:line="23" w:lineRule="auto"/>
        <w:rPr>
          <w:rFonts w:eastAsiaTheme="majorEastAsia" w:cstheme="majorBidi"/>
          <w:b/>
          <w:spacing w:val="5"/>
          <w:kern w:val="28"/>
          <w:sz w:val="32"/>
          <w:szCs w:val="52"/>
        </w:rPr>
      </w:pPr>
      <w:r>
        <w:br w:type="page"/>
      </w:r>
    </w:p>
    <w:p w14:paraId="2BC72983" w14:textId="35E6F3A3" w:rsidR="007376BA" w:rsidRDefault="00BF6429" w:rsidP="00BF6429">
      <w:pPr>
        <w:pStyle w:val="Divisiekop1"/>
      </w:pPr>
      <w:r>
        <w:lastRenderedPageBreak/>
        <w:t>Toelichting besluit</w:t>
      </w:r>
    </w:p>
    <w:p w14:paraId="625F8D26" w14:textId="12904C0D" w:rsidR="007376BA" w:rsidRPr="007376BA" w:rsidRDefault="007376BA" w:rsidP="00F8496C">
      <w:pPr>
        <w:pStyle w:val="Divisiekop2"/>
      </w:pPr>
      <w:r w:rsidRPr="007376BA">
        <w:t>1.1 Raadsbesluit</w:t>
      </w:r>
    </w:p>
    <w:p w14:paraId="06B6CDF0" w14:textId="2DE2A040" w:rsidR="007376BA" w:rsidRPr="007376BA" w:rsidRDefault="007376BA" w:rsidP="007376BA">
      <w:r w:rsidRPr="007376BA">
        <w:t xml:space="preserve">Op </w:t>
      </w:r>
      <w:r w:rsidR="00022EF2">
        <w:t>18</w:t>
      </w:r>
      <w:r w:rsidR="006E34C0">
        <w:t xml:space="preserve"> </w:t>
      </w:r>
      <w:r w:rsidR="00022EF2">
        <w:t>mei</w:t>
      </w:r>
      <w:r w:rsidR="006E34C0">
        <w:t xml:space="preserve"> </w:t>
      </w:r>
      <w:r w:rsidR="00515C0D">
        <w:t>2021</w:t>
      </w:r>
      <w:r w:rsidRPr="007376BA">
        <w:t xml:space="preserve"> hebben wij het besluit van de gemeenteraad van </w:t>
      </w:r>
      <w:r w:rsidR="00A93A84">
        <w:t>13</w:t>
      </w:r>
      <w:r w:rsidR="00032E39">
        <w:t xml:space="preserve"> mei</w:t>
      </w:r>
      <w:r w:rsidRPr="007376BA">
        <w:t xml:space="preserve"> </w:t>
      </w:r>
      <w:r w:rsidR="00032E39">
        <w:t>2021</w:t>
      </w:r>
      <w:r w:rsidRPr="007376BA">
        <w:t xml:space="preserve"> met betrekking tot </w:t>
      </w:r>
      <w:r w:rsidR="00A416EC">
        <w:t>de 5</w:t>
      </w:r>
      <w:r w:rsidR="00A416EC" w:rsidRPr="00D06100">
        <w:rPr>
          <w:vertAlign w:val="superscript"/>
        </w:rPr>
        <w:t>e</w:t>
      </w:r>
      <w:r w:rsidRPr="007376BA">
        <w:t xml:space="preserve"> wijziging </w:t>
      </w:r>
      <w:r w:rsidR="00A416EC">
        <w:t>Omgevingsplan</w:t>
      </w:r>
      <w:r w:rsidRPr="007376BA">
        <w:t xml:space="preserve"> </w:t>
      </w:r>
      <w:r w:rsidR="00744770">
        <w:t>Bre</w:t>
      </w:r>
      <w:r w:rsidR="00076944">
        <w:t xml:space="preserve">da </w:t>
      </w:r>
      <w:r w:rsidRPr="007376BA">
        <w:t xml:space="preserve">ontvangen. Dit besluit gaat vergezeld van een nota van zienswijzen. </w:t>
      </w:r>
    </w:p>
    <w:p w14:paraId="778ADBEC" w14:textId="77777777" w:rsidR="00F8496C" w:rsidRDefault="00F8496C" w:rsidP="007376BA"/>
    <w:p w14:paraId="2E072F94" w14:textId="0005BF5C" w:rsidR="007376BA" w:rsidRPr="007376BA" w:rsidRDefault="007376BA" w:rsidP="00F8496C">
      <w:pPr>
        <w:pStyle w:val="Divisiekop2"/>
      </w:pPr>
      <w:r w:rsidRPr="007376BA">
        <w:t>1.2 Reactieve interventie</w:t>
      </w:r>
    </w:p>
    <w:p w14:paraId="6E0553AC" w14:textId="77777777" w:rsidR="00CF5F4F" w:rsidRDefault="007376BA" w:rsidP="007376BA">
      <w:r w:rsidRPr="007376BA">
        <w:t xml:space="preserve">Gelet op de provinciale belangen die in het geding zijn, vinden wij het noodzakelijk overeenkomstig artikel 16.21 Omgevingswet </w:t>
      </w:r>
      <w:r w:rsidR="00EC2097">
        <w:t>over te gaan tot het plegen van</w:t>
      </w:r>
      <w:r w:rsidRPr="007376BA">
        <w:t xml:space="preserve"> een interventie </w:t>
      </w:r>
      <w:r w:rsidR="00EC2097">
        <w:t>naar aanleiding van het gemeentelijke</w:t>
      </w:r>
      <w:r w:rsidRPr="007376BA">
        <w:t xml:space="preserve"> wijzigingsbesluit. </w:t>
      </w:r>
    </w:p>
    <w:p w14:paraId="64B90DDD" w14:textId="14391C74" w:rsidR="007376BA" w:rsidRPr="007376BA" w:rsidRDefault="007376BA" w:rsidP="007376BA">
      <w:r w:rsidRPr="007376BA">
        <w:t xml:space="preserve">De aan </w:t>
      </w:r>
      <w:r w:rsidR="0031156A">
        <w:t>ons</w:t>
      </w:r>
      <w:r w:rsidRPr="007376BA">
        <w:t xml:space="preserve"> besluit ten grondslag liggende</w:t>
      </w:r>
      <w:r w:rsidR="0031156A">
        <w:t xml:space="preserve"> </w:t>
      </w:r>
      <w:r w:rsidRPr="007376BA">
        <w:t xml:space="preserve">overwegingen die </w:t>
      </w:r>
      <w:r w:rsidR="00280416">
        <w:t>tot de keuze van de inzet van de reactieve interventie hebben geleid</w:t>
      </w:r>
      <w:r w:rsidRPr="007376BA">
        <w:t>, geven wij weer</w:t>
      </w:r>
      <w:r w:rsidR="0031156A">
        <w:t xml:space="preserve"> in paragraaf</w:t>
      </w:r>
      <w:r w:rsidR="009F6684">
        <w:t xml:space="preserve"> 1.</w:t>
      </w:r>
      <w:r w:rsidR="00B63543">
        <w:t>5</w:t>
      </w:r>
      <w:r w:rsidRPr="007376BA">
        <w:t>.</w:t>
      </w:r>
      <w:r w:rsidR="009F6684">
        <w:t xml:space="preserve"> De inhoudelijke </w:t>
      </w:r>
      <w:r w:rsidR="00B30E66">
        <w:t>toelichting</w:t>
      </w:r>
      <w:r w:rsidR="009F6684">
        <w:t xml:space="preserve"> </w:t>
      </w:r>
      <w:r w:rsidR="00B30E66">
        <w:t>op</w:t>
      </w:r>
      <w:r w:rsidR="009F6684">
        <w:t xml:space="preserve"> elke</w:t>
      </w:r>
      <w:r w:rsidR="00025D98">
        <w:t xml:space="preserve"> afzonderlijke interventie zijn </w:t>
      </w:r>
      <w:r w:rsidR="00B30E66">
        <w:t>opgenomen</w:t>
      </w:r>
      <w:r w:rsidR="00025D98">
        <w:t xml:space="preserve"> in de artikelsgewijze toelichting op de desbetreffende artikelen in Bijlage 1.</w:t>
      </w:r>
    </w:p>
    <w:p w14:paraId="3C06313C" w14:textId="77777777" w:rsidR="00493033" w:rsidRDefault="00493033" w:rsidP="007376BA"/>
    <w:p w14:paraId="2A55D3F8" w14:textId="63A6C541" w:rsidR="007376BA" w:rsidRPr="007376BA" w:rsidRDefault="007376BA" w:rsidP="007376BA">
      <w:r w:rsidRPr="007376BA">
        <w:t>Dit interventiebesluit strekt ertoe dat onderdel</w:t>
      </w:r>
      <w:r w:rsidR="00D867EC">
        <w:t>en</w:t>
      </w:r>
      <w:r w:rsidRPr="007376BA">
        <w:t xml:space="preserve"> van het omgevingsplan waartegen van onze zijde bezwaren bestaan </w:t>
      </w:r>
      <w:r w:rsidR="00181C83">
        <w:t>die voortvloeien uit</w:t>
      </w:r>
      <w:r w:rsidR="00404A68">
        <w:t xml:space="preserve"> de 5</w:t>
      </w:r>
      <w:r w:rsidR="00404A68" w:rsidRPr="00404A68">
        <w:rPr>
          <w:vertAlign w:val="superscript"/>
        </w:rPr>
        <w:t>e</w:t>
      </w:r>
      <w:r w:rsidR="00404A68">
        <w:t xml:space="preserve"> wijziging </w:t>
      </w:r>
      <w:r w:rsidRPr="007376BA">
        <w:t xml:space="preserve">geen deel </w:t>
      </w:r>
      <w:r w:rsidR="00907B75">
        <w:t xml:space="preserve">daarvan </w:t>
      </w:r>
      <w:r w:rsidRPr="007376BA">
        <w:t>blij</w:t>
      </w:r>
      <w:r w:rsidR="00907B75">
        <w:t>ven</w:t>
      </w:r>
      <w:r w:rsidRPr="007376BA">
        <w:t xml:space="preserve"> uitmaken. </w:t>
      </w:r>
    </w:p>
    <w:p w14:paraId="39B18E29" w14:textId="77777777" w:rsidR="007376BA" w:rsidRPr="007376BA" w:rsidRDefault="007376BA" w:rsidP="007376BA"/>
    <w:p w14:paraId="6BA79628" w14:textId="3A53D9FD" w:rsidR="007376BA" w:rsidRPr="007376BA" w:rsidRDefault="002710DD" w:rsidP="007376BA">
      <w:r>
        <w:t xml:space="preserve">Dit besluit </w:t>
      </w:r>
      <w:r w:rsidR="008925A6">
        <w:t xml:space="preserve">tot interventie </w:t>
      </w:r>
      <w:r>
        <w:t xml:space="preserve">wordt </w:t>
      </w:r>
      <w:r w:rsidR="008925A6">
        <w:t>bekendgemaakt</w:t>
      </w:r>
      <w:r w:rsidR="007376BA" w:rsidRPr="007376BA">
        <w:t xml:space="preserve"> binnen vier weken nadat het besluit tot vaststelling of wijziging van het omgevingsplan is bekend gemaakt, aldus artikel 16.21 lid 4 Ow.</w:t>
      </w:r>
    </w:p>
    <w:p w14:paraId="1BBECD13" w14:textId="77777777" w:rsidR="00AA1CF8" w:rsidRDefault="00AA1CF8" w:rsidP="007376BA"/>
    <w:p w14:paraId="5BD01C72" w14:textId="3C073981" w:rsidR="00AA1CF8" w:rsidRPr="007376BA" w:rsidRDefault="006E5B90" w:rsidP="3462DA97">
      <w:pPr>
        <w:pStyle w:val="Divisiekop2"/>
        <w:rPr>
          <w:szCs w:val="20"/>
        </w:rPr>
      </w:pPr>
      <w:r>
        <w:t xml:space="preserve">1.3 </w:t>
      </w:r>
      <w:r w:rsidR="00AA1CF8">
        <w:t>Inwerkingtreding</w:t>
      </w:r>
      <w:r w:rsidR="005B1703">
        <w:t xml:space="preserve"> </w:t>
      </w:r>
      <w:r w:rsidR="00181876">
        <w:t>interventie</w:t>
      </w:r>
    </w:p>
    <w:p w14:paraId="17385F84" w14:textId="77777777" w:rsidR="007376BA" w:rsidRPr="007376BA" w:rsidRDefault="007376BA" w:rsidP="007376BA">
      <w:r w:rsidRPr="007376BA">
        <w:t>Artikel 16.78 lid 2 Ow bepaalt dat de reactieve interventie gelijktijdig met (het besluit tot</w:t>
      </w:r>
    </w:p>
    <w:p w14:paraId="68B4FC7B" w14:textId="38E86DF0" w:rsidR="007376BA" w:rsidRPr="007376BA" w:rsidRDefault="007376BA" w:rsidP="007376BA">
      <w:r w:rsidRPr="007376BA">
        <w:t xml:space="preserve">wijziging van) het omgevingsplan in werking treedt. </w:t>
      </w:r>
      <w:r w:rsidR="000738DF" w:rsidRPr="000738DF">
        <w:t xml:space="preserve">Nu een hogere wettelijke regeling al het moment van inwerkingtreding bepaalt bevat het besluit hiervoor geen aparte bepaling. </w:t>
      </w:r>
      <w:r w:rsidR="004A493B">
        <w:t>De wettelijke regeling houdt in dat b</w:t>
      </w:r>
      <w:r w:rsidRPr="007376BA">
        <w:t>eide</w:t>
      </w:r>
      <w:r w:rsidR="000738DF">
        <w:t xml:space="preserve"> besluiten </w:t>
      </w:r>
      <w:r w:rsidR="00F004CB">
        <w:t>–</w:t>
      </w:r>
      <w:r w:rsidR="000738DF">
        <w:t xml:space="preserve"> </w:t>
      </w:r>
      <w:r w:rsidR="00F004CB">
        <w:t>de wijziging van het Omgevingsplan en de interventie -</w:t>
      </w:r>
      <w:r w:rsidRPr="007376BA">
        <w:t xml:space="preserve"> in werking </w:t>
      </w:r>
      <w:r w:rsidR="004A493B" w:rsidRPr="004A493B">
        <w:t>treden</w:t>
      </w:r>
      <w:r w:rsidRPr="007376BA">
        <w:t xml:space="preserve"> vier weken nadat het besluit tot vaststelling of wijziging van het omgevingsplan ter inzage is gelegd, tenzij in het besluit over het omgevingsplan een latere datum is bepaald; dan treden beiden op die latere datum in werking.</w:t>
      </w:r>
      <w:r w:rsidR="00E22E13">
        <w:t xml:space="preserve"> </w:t>
      </w:r>
    </w:p>
    <w:p w14:paraId="0BA6CC00" w14:textId="7C1E7E3D" w:rsidR="00AA34DF" w:rsidRDefault="00AA34DF" w:rsidP="00AA34DF">
      <w:pPr>
        <w:pStyle w:val="Divisiekop2"/>
      </w:pPr>
      <w:r>
        <w:t>1.4 Gevolgen interventie</w:t>
      </w:r>
    </w:p>
    <w:p w14:paraId="38DDD323" w14:textId="1AA092A9" w:rsidR="00AA34DF" w:rsidRPr="00AA34DF" w:rsidRDefault="007A2C42" w:rsidP="00AA34DF">
      <w:pPr>
        <w:rPr>
          <w:lang w:eastAsia="zh-CN" w:bidi="hi-IN"/>
        </w:rPr>
      </w:pPr>
      <w:r>
        <w:rPr>
          <w:lang w:eastAsia="zh-CN" w:bidi="hi-IN"/>
        </w:rPr>
        <w:t>De reactieve interventie zorgt er</w:t>
      </w:r>
      <w:r w:rsidR="00E1577C">
        <w:rPr>
          <w:lang w:eastAsia="zh-CN" w:bidi="hi-IN"/>
        </w:rPr>
        <w:t xml:space="preserve"> enkel </w:t>
      </w:r>
      <w:r>
        <w:rPr>
          <w:lang w:eastAsia="zh-CN" w:bidi="hi-IN"/>
        </w:rPr>
        <w:t xml:space="preserve">voor dat onderdelen </w:t>
      </w:r>
      <w:r w:rsidR="00D04527">
        <w:rPr>
          <w:lang w:eastAsia="zh-CN" w:bidi="hi-IN"/>
        </w:rPr>
        <w:t xml:space="preserve">van het wijzigingsbesluit </w:t>
      </w:r>
      <w:r w:rsidR="00735578">
        <w:rPr>
          <w:lang w:eastAsia="zh-CN" w:bidi="hi-IN"/>
        </w:rPr>
        <w:t>geen onderdeel meer vormen van het omgevingsplan.</w:t>
      </w:r>
      <w:r w:rsidR="006E164E">
        <w:rPr>
          <w:lang w:eastAsia="zh-CN" w:bidi="hi-IN"/>
        </w:rPr>
        <w:t xml:space="preserve"> </w:t>
      </w:r>
      <w:r w:rsidR="00CD44C0" w:rsidRPr="00CD44C0">
        <w:rPr>
          <w:lang w:eastAsia="zh-CN" w:bidi="hi-IN"/>
        </w:rPr>
        <w:t xml:space="preserve">De reactieve interventie brengt geen wijzigingen in de toepasbare regels aan. Het ligt op de weg van de gemeente om na </w:t>
      </w:r>
      <w:r w:rsidR="00CD44C0">
        <w:rPr>
          <w:lang w:eastAsia="zh-CN" w:bidi="hi-IN"/>
        </w:rPr>
        <w:t xml:space="preserve">verwerking van </w:t>
      </w:r>
      <w:r w:rsidR="00CD44C0" w:rsidRPr="00CD44C0">
        <w:rPr>
          <w:lang w:eastAsia="zh-CN" w:bidi="hi-IN"/>
        </w:rPr>
        <w:t xml:space="preserve">de reactieve interventie </w:t>
      </w:r>
      <w:r w:rsidR="00CD44C0">
        <w:rPr>
          <w:lang w:eastAsia="zh-CN" w:bidi="hi-IN"/>
        </w:rPr>
        <w:t>ook</w:t>
      </w:r>
      <w:r w:rsidR="00CD44C0" w:rsidRPr="00CD44C0">
        <w:rPr>
          <w:lang w:eastAsia="zh-CN" w:bidi="hi-IN"/>
        </w:rPr>
        <w:t xml:space="preserve"> de toepasbare regels aan te passen zodat </w:t>
      </w:r>
      <w:r w:rsidR="000903D5">
        <w:rPr>
          <w:lang w:eastAsia="zh-CN" w:bidi="hi-IN"/>
        </w:rPr>
        <w:t>di</w:t>
      </w:r>
      <w:r w:rsidR="00CD44C0" w:rsidRPr="00CD44C0">
        <w:rPr>
          <w:lang w:eastAsia="zh-CN" w:bidi="hi-IN"/>
        </w:rPr>
        <w:t>e weer in overeenstemming met de hoofdregeling zijn</w:t>
      </w:r>
      <w:r w:rsidR="000903D5">
        <w:rPr>
          <w:lang w:eastAsia="zh-CN" w:bidi="hi-IN"/>
        </w:rPr>
        <w:t>.</w:t>
      </w:r>
    </w:p>
    <w:p w14:paraId="72B2C615" w14:textId="05739384" w:rsidR="007376BA" w:rsidRPr="007376BA" w:rsidRDefault="007376BA" w:rsidP="00F8496C">
      <w:pPr>
        <w:pStyle w:val="Divisiekop2"/>
      </w:pPr>
      <w:r w:rsidRPr="007376BA">
        <w:t>1.</w:t>
      </w:r>
      <w:r w:rsidR="00AA34DF">
        <w:t>5</w:t>
      </w:r>
      <w:r w:rsidRPr="007376BA">
        <w:t xml:space="preserve"> </w:t>
      </w:r>
      <w:r w:rsidR="00285D9F">
        <w:t>Afweging i</w:t>
      </w:r>
      <w:r w:rsidRPr="007376BA">
        <w:t>nzet interventiebevoegdheid</w:t>
      </w:r>
    </w:p>
    <w:p w14:paraId="4F65FE7A" w14:textId="77777777" w:rsidR="007376BA" w:rsidRPr="007376BA" w:rsidRDefault="007376BA" w:rsidP="007376BA">
      <w:r w:rsidRPr="007376BA">
        <w:t xml:space="preserve">Conform het bepaalde in de Omgevingswet is een afweging vereist waarom het provinciaal belang niet met de inzet van andere aan ons toekomende instrumenten is beschermd. </w:t>
      </w:r>
    </w:p>
    <w:p w14:paraId="0294402A" w14:textId="77777777" w:rsidR="007A7C7C" w:rsidRDefault="007A7C7C" w:rsidP="007376BA"/>
    <w:p w14:paraId="3D9AD571" w14:textId="5CC7BDCC" w:rsidR="007376BA" w:rsidRPr="007376BA" w:rsidRDefault="007376BA" w:rsidP="007376BA">
      <w:r w:rsidRPr="007376BA">
        <w:t xml:space="preserve">In dit verband heeft de provincie de hoofdlijnen van het provinciaal ruimtelijk beleid tot 2025 vast gelegd in de Structuurvisie Ruimtelijke Ordening. De te beschermen provinciale ruimtelijke belangen zijn vastgelegd in de Omgevingsverordening </w:t>
      </w:r>
      <w:r w:rsidR="00D55DA7">
        <w:t>Noord-Brabant (hierna: Ov)</w:t>
      </w:r>
      <w:r w:rsidRPr="007376BA">
        <w:t>.</w:t>
      </w:r>
      <w:r w:rsidR="00775585">
        <w:t xml:space="preserve"> </w:t>
      </w:r>
      <w:r w:rsidRPr="007376BA">
        <w:t>Voor de inhoudelijke afweging of er provinciale belangen in het geding zijn, baseren wij ons op deze verordening.</w:t>
      </w:r>
    </w:p>
    <w:p w14:paraId="79F4004A" w14:textId="77777777" w:rsidR="007A7C7C" w:rsidRDefault="007A7C7C" w:rsidP="007376BA"/>
    <w:p w14:paraId="77FB234B" w14:textId="5DF2205B" w:rsidR="007376BA" w:rsidRPr="007376BA" w:rsidRDefault="007376BA" w:rsidP="007376BA">
      <w:r w:rsidRPr="007376BA">
        <w:t>Daarbij zien wij de 'reactieve interventie’ als een slagvaardig en effectief middel om inwerkingtreding van een</w:t>
      </w:r>
      <w:r w:rsidR="00241087">
        <w:t xml:space="preserve"> (onderdeel van</w:t>
      </w:r>
      <w:r w:rsidR="00ED2904">
        <w:t xml:space="preserve"> een)</w:t>
      </w:r>
      <w:r w:rsidRPr="007376BA">
        <w:t xml:space="preserve"> wijziging van het omgevingsplan tegen te houden wegens strijdigheid met een of meer regels van de Omgevingsverordening (O</w:t>
      </w:r>
      <w:r w:rsidR="00B5026A">
        <w:t>v</w:t>
      </w:r>
      <w:r w:rsidRPr="007376BA">
        <w:t xml:space="preserve">). </w:t>
      </w:r>
    </w:p>
    <w:p w14:paraId="7885ECE1" w14:textId="7D68F7E1" w:rsidR="007376BA" w:rsidRPr="007376BA" w:rsidRDefault="007376BA" w:rsidP="007376BA">
      <w:r w:rsidRPr="007376BA">
        <w:t xml:space="preserve">Wij achten ons bevoegd om, indien het provinciaal belang dat vergt, de reactieve </w:t>
      </w:r>
      <w:r w:rsidR="00B5026A">
        <w:t>interventie</w:t>
      </w:r>
      <w:r w:rsidRPr="007376BA">
        <w:t xml:space="preserve"> in te zetten voor die zaken die in de </w:t>
      </w:r>
      <w:r w:rsidR="00B5026A">
        <w:t>Ov</w:t>
      </w:r>
      <w:r w:rsidRPr="007376BA">
        <w:t xml:space="preserve"> zijn beschreven. </w:t>
      </w:r>
    </w:p>
    <w:p w14:paraId="44DD5EA9" w14:textId="222A1CA5" w:rsidR="007376BA" w:rsidRPr="007376BA" w:rsidRDefault="007376BA" w:rsidP="007376BA">
      <w:r w:rsidRPr="007376BA">
        <w:t xml:space="preserve">Wij vinden het ook van belang dat bij het gebruik van dit instrument voor een ieder via het </w:t>
      </w:r>
      <w:r w:rsidR="00760553">
        <w:t xml:space="preserve">LVBB </w:t>
      </w:r>
      <w:r w:rsidR="00124F65">
        <w:t xml:space="preserve">en </w:t>
      </w:r>
      <w:r w:rsidRPr="007376BA">
        <w:t xml:space="preserve">het Digitaal Stelsel Omgevingswet (DSO) direct kenbaar is waar wijzigingen van het omgevingsplan niet in werking zijn getreden en welke overwegingen daarbij een rol spelen. </w:t>
      </w:r>
      <w:r w:rsidR="0043720D" w:rsidRPr="00A22034">
        <w:t>Daar komt bij dat de gemeente het omgevingsplan conform de reac</w:t>
      </w:r>
      <w:r w:rsidR="006D224D" w:rsidRPr="00A22034">
        <w:t xml:space="preserve">tieve interventie aanpast, waardoor </w:t>
      </w:r>
      <w:r w:rsidR="00CF2B36" w:rsidRPr="00A22034">
        <w:t>een geconsolideerd</w:t>
      </w:r>
      <w:r w:rsidR="00A22034" w:rsidRPr="00A22034">
        <w:t xml:space="preserve"> en goed leesbaar plan ontstaat.</w:t>
      </w:r>
      <w:r w:rsidR="00A22034">
        <w:t xml:space="preserve"> Dit in tegenstelling tot het i</w:t>
      </w:r>
      <w:r w:rsidR="004F344E">
        <w:t xml:space="preserve">ndienen van beroep, waarvan in het DSO niets terug te vinden is en </w:t>
      </w:r>
      <w:r w:rsidR="006B63BA">
        <w:t>dat daardoor ook inhoudelijk</w:t>
      </w:r>
      <w:r w:rsidR="004F344E">
        <w:t xml:space="preserve"> niet voor iedereen direct kenbaar is.</w:t>
      </w:r>
    </w:p>
    <w:p w14:paraId="6B74D539" w14:textId="77777777" w:rsidR="007A7C7C" w:rsidRDefault="007A7C7C" w:rsidP="007376BA"/>
    <w:p w14:paraId="7B855B06" w14:textId="20BC1B6D" w:rsidR="007376BA" w:rsidRPr="007376BA" w:rsidRDefault="007376BA" w:rsidP="007376BA">
      <w:r w:rsidRPr="007376BA">
        <w:t xml:space="preserve">De provinciale belangen zijn ook specifiek voor </w:t>
      </w:r>
      <w:r w:rsidR="00553517">
        <w:t>deze wijziging van het omgevingsplan</w:t>
      </w:r>
      <w:r w:rsidRPr="007376BA">
        <w:t xml:space="preserve"> uiteengezet en kenbaar gemaakt. </w:t>
      </w:r>
      <w:r w:rsidR="00CD27E4">
        <w:t xml:space="preserve">Er is bij brief van </w:t>
      </w:r>
      <w:r w:rsidR="005D7976">
        <w:t xml:space="preserve">10 </w:t>
      </w:r>
      <w:r w:rsidR="00113B98">
        <w:t>januari</w:t>
      </w:r>
      <w:r w:rsidR="00791CC6">
        <w:t xml:space="preserve"> 2020 </w:t>
      </w:r>
      <w:r w:rsidRPr="007376BA">
        <w:t xml:space="preserve">een vooroverlegreactie uitgebracht over het voorontwerp van dit plan. Vervolgens hebben wij een zienswijze tegen </w:t>
      </w:r>
      <w:r w:rsidR="00553517">
        <w:t>de</w:t>
      </w:r>
      <w:r w:rsidRPr="007376BA">
        <w:t xml:space="preserve"> ontwerp </w:t>
      </w:r>
      <w:r w:rsidR="00553517">
        <w:t>wijziging van het omgevingsplan</w:t>
      </w:r>
      <w:r w:rsidRPr="007376BA">
        <w:t xml:space="preserve"> ingediend bij brief van </w:t>
      </w:r>
      <w:r w:rsidR="00113B98">
        <w:t>20 februari 2021</w:t>
      </w:r>
      <w:r w:rsidRPr="007376BA">
        <w:t>, nr. C2144050/3558312.</w:t>
      </w:r>
    </w:p>
    <w:p w14:paraId="4E9A9EDE" w14:textId="77777777" w:rsidR="00992A75" w:rsidRDefault="00992A75" w:rsidP="007376BA"/>
    <w:p w14:paraId="7661836D" w14:textId="77777777" w:rsidR="00992A75" w:rsidRPr="007376BA" w:rsidRDefault="00992A75" w:rsidP="00992A75">
      <w:r>
        <w:t>Ten opzichte van het ontwerpplan zijn een tweetal aanvullende wijzigingen bij de vaststelling doorgevoerd die in strijd zijn met de te beschermen provinciale ruimtelijke belangen zoals vastgelegd in de Ov.</w:t>
      </w:r>
    </w:p>
    <w:p w14:paraId="44877B9E" w14:textId="77777777" w:rsidR="00A15E1F" w:rsidRDefault="00A15E1F" w:rsidP="007376BA"/>
    <w:p w14:paraId="4601E905" w14:textId="0F517F26" w:rsidR="007376BA" w:rsidRPr="007376BA" w:rsidRDefault="007376BA" w:rsidP="007376BA">
      <w:r w:rsidRPr="007376BA">
        <w:t xml:space="preserve">Gelet op het voorgaande zijn wij van mening dat de inzet van andere aan ons toekomende bevoegdheden in dit geval </w:t>
      </w:r>
      <w:r w:rsidR="00FB5ED9">
        <w:t>minder wenselijk</w:t>
      </w:r>
      <w:r w:rsidRPr="007376BA">
        <w:t xml:space="preserve"> was en dat de in het geding zijnde provinciale belangen genoegzaam bij de gemeenteraad bekend zijn. </w:t>
      </w:r>
    </w:p>
    <w:p w14:paraId="525537C3" w14:textId="23237800" w:rsidR="007376BA" w:rsidRPr="007376BA" w:rsidRDefault="009D5027" w:rsidP="007376BA">
      <w:r>
        <w:t>B</w:t>
      </w:r>
      <w:r w:rsidR="007376BA" w:rsidRPr="007376BA">
        <w:t xml:space="preserve">ij de vaststelling van </w:t>
      </w:r>
      <w:r w:rsidR="003D494E">
        <w:t xml:space="preserve">de wijziging van </w:t>
      </w:r>
      <w:r w:rsidR="007376BA" w:rsidRPr="007376BA">
        <w:t xml:space="preserve">het </w:t>
      </w:r>
      <w:r w:rsidR="003D494E">
        <w:t>omgevingsplan</w:t>
      </w:r>
      <w:r w:rsidR="007376BA" w:rsidRPr="007376BA">
        <w:t xml:space="preserve"> </w:t>
      </w:r>
      <w:r>
        <w:t xml:space="preserve">is </w:t>
      </w:r>
      <w:r w:rsidR="007376BA" w:rsidRPr="007376BA">
        <w:t xml:space="preserve">op onderdelen desondanks onvoldoende rekening gehouden met provinciale belangen. Bij een ongewijzigde inwerkingtreding van het </w:t>
      </w:r>
      <w:r w:rsidR="003D494E">
        <w:t>omgevingsplan</w:t>
      </w:r>
      <w:r w:rsidR="007376BA" w:rsidRPr="007376BA">
        <w:t xml:space="preserve"> zullen deze belangen worden geschaad.</w:t>
      </w:r>
    </w:p>
    <w:p w14:paraId="73CF75A6" w14:textId="77777777" w:rsidR="001C0B44" w:rsidRDefault="001C0B44" w:rsidP="007376BA"/>
    <w:p w14:paraId="22BF6028" w14:textId="7412C853" w:rsidR="001C0B44" w:rsidRDefault="001C0B44" w:rsidP="007376BA">
      <w:r w:rsidRPr="001C0B44">
        <w:t>Voorafgaand aan het besluit tot het vaststellen van deze reactieve interventie hebben Gedeputeerde staten op 26 mei 2021 overleg gevoerd met het college van burgemeesters en wethouders. Dit overleg heeft geleid tot een wederzijds begrip van de keuzes die zijn gemaakt en de inzet van het instrument ‘reactieve interventie’.</w:t>
      </w:r>
      <w:r w:rsidR="002C3294">
        <w:t xml:space="preserve"> Daar</w:t>
      </w:r>
      <w:r w:rsidR="00403FDF">
        <w:t xml:space="preserve"> waar </w:t>
      </w:r>
      <w:r w:rsidR="00EC3EC4">
        <w:t xml:space="preserve">de wijze van opzet van het Omgevingsplan </w:t>
      </w:r>
      <w:r w:rsidR="00403FDF">
        <w:t>verschillende mogelijkheden b</w:t>
      </w:r>
      <w:r w:rsidR="00EC3EC4">
        <w:t>iedt</w:t>
      </w:r>
      <w:r w:rsidR="00403FDF">
        <w:t xml:space="preserve"> om het Omgevingsplan aan te passen </w:t>
      </w:r>
      <w:r w:rsidR="00F53015">
        <w:t xml:space="preserve">om tot het gewenste resultaat te komen is </w:t>
      </w:r>
      <w:r w:rsidR="00403FDF">
        <w:t xml:space="preserve">in </w:t>
      </w:r>
      <w:r w:rsidR="00F53015">
        <w:t xml:space="preserve">dit </w:t>
      </w:r>
      <w:r w:rsidR="00403FDF">
        <w:t xml:space="preserve">overleg </w:t>
      </w:r>
      <w:r w:rsidR="004279DC">
        <w:t>hieruit een keuze gemaakt.</w:t>
      </w:r>
    </w:p>
    <w:p w14:paraId="0F9C0A45" w14:textId="17CB520A" w:rsidR="002B1A7A" w:rsidRDefault="002B1A7A" w:rsidP="002B1A7A">
      <w:pPr>
        <w:pStyle w:val="Divisiekop1"/>
      </w:pPr>
      <w:r>
        <w:lastRenderedPageBreak/>
        <w:t>Artikelsgewijze toelichting besluit</w:t>
      </w:r>
    </w:p>
    <w:p w14:paraId="6E170BF1" w14:textId="110757B7" w:rsidR="002B1A7A" w:rsidRDefault="00D62A55" w:rsidP="00D62A55">
      <w:pPr>
        <w:pStyle w:val="Divisiekop2"/>
      </w:pPr>
      <w:r>
        <w:t>Artikel I</w:t>
      </w:r>
    </w:p>
    <w:p w14:paraId="61BCC5BF" w14:textId="2CC4997A" w:rsidR="000055D5" w:rsidRPr="000055D5" w:rsidRDefault="000055D5" w:rsidP="000055D5">
      <w:pPr>
        <w:rPr>
          <w:lang w:eastAsia="zh-CN" w:bidi="hi-IN"/>
        </w:rPr>
      </w:pPr>
      <w:r w:rsidRPr="000055D5">
        <w:rPr>
          <w:lang w:eastAsia="zh-CN" w:bidi="hi-IN"/>
        </w:rPr>
        <w:t xml:space="preserve">De reactieve interventie dient verwerkt te worden in de geconsolideerde regeling van het Omgevingsplan. </w:t>
      </w:r>
      <w:r w:rsidR="003A5BBE">
        <w:rPr>
          <w:lang w:eastAsia="zh-CN" w:bidi="hi-IN"/>
        </w:rPr>
        <w:t>In</w:t>
      </w:r>
      <w:r w:rsidRPr="000055D5">
        <w:rPr>
          <w:lang w:eastAsia="zh-CN" w:bidi="hi-IN"/>
        </w:rPr>
        <w:t xml:space="preserve"> </w:t>
      </w:r>
      <w:r w:rsidR="009944C5">
        <w:rPr>
          <w:lang w:eastAsia="zh-CN" w:bidi="hi-IN"/>
        </w:rPr>
        <w:t xml:space="preserve">artikel I lid 2 van </w:t>
      </w:r>
      <w:r w:rsidRPr="000055D5">
        <w:rPr>
          <w:lang w:eastAsia="zh-CN" w:bidi="hi-IN"/>
        </w:rPr>
        <w:t xml:space="preserve">het besluit </w:t>
      </w:r>
      <w:r w:rsidR="006B609C">
        <w:rPr>
          <w:lang w:eastAsia="zh-CN" w:bidi="hi-IN"/>
        </w:rPr>
        <w:t>is de termijn opgenomen waarbinnen de gemeente dit moet doen.</w:t>
      </w:r>
    </w:p>
    <w:p w14:paraId="11B208EB" w14:textId="358F63D2" w:rsidR="0011056F" w:rsidRDefault="00D62A55" w:rsidP="0011056F">
      <w:pPr>
        <w:pStyle w:val="Divisiekop2"/>
      </w:pPr>
      <w:r>
        <w:t>Artikel I</w:t>
      </w:r>
      <w:r w:rsidR="000055D5">
        <w:t>I</w:t>
      </w:r>
    </w:p>
    <w:p w14:paraId="1DFA6794" w14:textId="5C41BCF5" w:rsidR="0011056F" w:rsidRPr="0011056F" w:rsidRDefault="00B043BC" w:rsidP="0011056F">
      <w:pPr>
        <w:rPr>
          <w:lang w:eastAsia="zh-CN" w:bidi="hi-IN"/>
        </w:rPr>
      </w:pPr>
      <w:r>
        <w:rPr>
          <w:lang w:eastAsia="zh-CN" w:bidi="hi-IN"/>
        </w:rPr>
        <w:t>De</w:t>
      </w:r>
      <w:r w:rsidR="00BD3D9E">
        <w:rPr>
          <w:lang w:eastAsia="zh-CN" w:bidi="hi-IN"/>
        </w:rPr>
        <w:t xml:space="preserve"> besluit</w:t>
      </w:r>
      <w:r>
        <w:rPr>
          <w:lang w:eastAsia="zh-CN" w:bidi="hi-IN"/>
        </w:rPr>
        <w:t>tekst zelf</w:t>
      </w:r>
      <w:r w:rsidR="00BD3D9E">
        <w:rPr>
          <w:lang w:eastAsia="zh-CN" w:bidi="hi-IN"/>
        </w:rPr>
        <w:t xml:space="preserve"> voorziet</w:t>
      </w:r>
      <w:r>
        <w:rPr>
          <w:lang w:eastAsia="zh-CN" w:bidi="hi-IN"/>
        </w:rPr>
        <w:t xml:space="preserve"> alleen</w:t>
      </w:r>
      <w:r w:rsidR="00BD3D9E">
        <w:rPr>
          <w:lang w:eastAsia="zh-CN" w:bidi="hi-IN"/>
        </w:rPr>
        <w:t xml:space="preserve"> in een korte aanduiding van de getroffen onderdelen van het Omgevingsplan</w:t>
      </w:r>
      <w:r w:rsidR="001F21F8">
        <w:rPr>
          <w:lang w:eastAsia="zh-CN" w:bidi="hi-IN"/>
        </w:rPr>
        <w:t>. De</w:t>
      </w:r>
      <w:r w:rsidR="00BD3D9E">
        <w:rPr>
          <w:lang w:eastAsia="zh-CN" w:bidi="hi-IN"/>
        </w:rPr>
        <w:t xml:space="preserve"> volledige omschrijving </w:t>
      </w:r>
      <w:r w:rsidR="00252D84">
        <w:rPr>
          <w:lang w:eastAsia="zh-CN" w:bidi="hi-IN"/>
        </w:rPr>
        <w:t xml:space="preserve">van de aanpassingen </w:t>
      </w:r>
      <w:r w:rsidR="00BE1CA4">
        <w:rPr>
          <w:lang w:eastAsia="zh-CN" w:bidi="hi-IN"/>
        </w:rPr>
        <w:t>aa</w:t>
      </w:r>
      <w:r w:rsidR="00252D84">
        <w:rPr>
          <w:lang w:eastAsia="zh-CN" w:bidi="hi-IN"/>
        </w:rPr>
        <w:t xml:space="preserve">n het Omgevingsplan </w:t>
      </w:r>
      <w:r w:rsidR="001F21F8">
        <w:rPr>
          <w:lang w:eastAsia="zh-CN" w:bidi="hi-IN"/>
        </w:rPr>
        <w:t>en</w:t>
      </w:r>
      <w:r w:rsidR="0011056F">
        <w:rPr>
          <w:lang w:eastAsia="zh-CN" w:bidi="hi-IN"/>
        </w:rPr>
        <w:t xml:space="preserve"> </w:t>
      </w:r>
      <w:r w:rsidR="00252D84">
        <w:rPr>
          <w:lang w:eastAsia="zh-CN" w:bidi="hi-IN"/>
        </w:rPr>
        <w:t xml:space="preserve">de bijbehorende </w:t>
      </w:r>
      <w:r w:rsidR="003F721B">
        <w:rPr>
          <w:lang w:eastAsia="zh-CN" w:bidi="hi-IN"/>
        </w:rPr>
        <w:t xml:space="preserve">inhoudelijke </w:t>
      </w:r>
      <w:r w:rsidR="00BE1CA4">
        <w:rPr>
          <w:lang w:eastAsia="zh-CN" w:bidi="hi-IN"/>
        </w:rPr>
        <w:t>toelicht</w:t>
      </w:r>
      <w:r w:rsidR="00252D84">
        <w:rPr>
          <w:lang w:eastAsia="zh-CN" w:bidi="hi-IN"/>
        </w:rPr>
        <w:t>ing</w:t>
      </w:r>
      <w:r w:rsidR="001F21F8">
        <w:rPr>
          <w:lang w:eastAsia="zh-CN" w:bidi="hi-IN"/>
        </w:rPr>
        <w:t>en</w:t>
      </w:r>
      <w:r w:rsidR="00252D84">
        <w:rPr>
          <w:lang w:eastAsia="zh-CN" w:bidi="hi-IN"/>
        </w:rPr>
        <w:t xml:space="preserve"> zijn opgenomen in </w:t>
      </w:r>
      <w:r w:rsidR="00156FCB">
        <w:rPr>
          <w:lang w:eastAsia="zh-CN" w:bidi="hi-IN"/>
        </w:rPr>
        <w:t xml:space="preserve">hoofdstuk 2 respectievelijk de artikelsgewijze toelichting in Bijlage 1 </w:t>
      </w:r>
      <w:r>
        <w:rPr>
          <w:lang w:eastAsia="zh-CN" w:bidi="hi-IN"/>
        </w:rPr>
        <w:t>die deel uitmaakt van het</w:t>
      </w:r>
      <w:r w:rsidR="00156FCB">
        <w:rPr>
          <w:lang w:eastAsia="zh-CN" w:bidi="hi-IN"/>
        </w:rPr>
        <w:t xml:space="preserve"> besluit</w:t>
      </w:r>
      <w:r w:rsidR="00BF7982">
        <w:rPr>
          <w:lang w:eastAsia="zh-CN" w:bidi="hi-IN"/>
        </w:rPr>
        <w:t xml:space="preserve"> en een tijdelijk regelingdeel vormt voor het Omgevingsplan</w:t>
      </w:r>
      <w:r w:rsidR="00156FCB">
        <w:rPr>
          <w:lang w:eastAsia="zh-CN" w:bidi="hi-IN"/>
        </w:rPr>
        <w:t>.</w:t>
      </w:r>
    </w:p>
    <w:p w14:paraId="15D2761A" w14:textId="77777777" w:rsidR="001B7D00" w:rsidRDefault="001B7D00" w:rsidP="007376BA">
      <w:pPr>
        <w:rPr>
          <w:rFonts w:eastAsiaTheme="majorEastAsia" w:cstheme="majorBidi"/>
          <w:b/>
          <w:spacing w:val="5"/>
          <w:kern w:val="28"/>
          <w:sz w:val="32"/>
          <w:szCs w:val="52"/>
        </w:rPr>
      </w:pPr>
      <w:r>
        <w:br w:type="page"/>
      </w:r>
    </w:p>
    <w:p w14:paraId="7D502288" w14:textId="4FF219BE" w:rsidR="000C48B1" w:rsidRDefault="007E06FA" w:rsidP="000C48B1">
      <w:pPr>
        <w:pStyle w:val="Titel"/>
      </w:pPr>
      <w:r>
        <w:lastRenderedPageBreak/>
        <w:t>Bijlage 1</w:t>
      </w:r>
      <w:r w:rsidR="00CA77FE">
        <w:t xml:space="preserve">: </w:t>
      </w:r>
      <w:r w:rsidR="001A0A10" w:rsidRPr="001A0A10">
        <w:t>TEST Reactieve interventie t.a.v. 5e wijziging Omgevingsplan Breda</w:t>
      </w:r>
    </w:p>
    <w:p w14:paraId="0649AF66" w14:textId="6B4F7064" w:rsidR="000C48B1" w:rsidRDefault="00313C65" w:rsidP="00801FA7">
      <w:pPr>
        <w:pStyle w:val="Kop6"/>
      </w:pPr>
      <w:r>
        <w:t>Voorrangsbepaling</w:t>
      </w:r>
    </w:p>
    <w:p w14:paraId="4C6A8C46" w14:textId="0F8EAC97" w:rsidR="00082547" w:rsidRDefault="00313C65" w:rsidP="00082547">
      <w:r w:rsidRPr="00313C65">
        <w:t xml:space="preserve">Indien en voorzover de geconsolideerde regeling van het omgevingsplan van de gemeente </w:t>
      </w:r>
      <w:r w:rsidR="004E3B77">
        <w:t>Breda</w:t>
      </w:r>
      <w:r w:rsidRPr="00313C65">
        <w:t xml:space="preserve"> niet in overeenstemming is gebracht met de bepalingen van </w:t>
      </w:r>
      <w:r w:rsidRPr="007419F6">
        <w:t>hoofdstuk 2</w:t>
      </w:r>
      <w:r w:rsidRPr="00313C65">
        <w:t xml:space="preserve"> van deze reactieve interventie, gelden uitsluitend de bepalingen van </w:t>
      </w:r>
      <w:r w:rsidRPr="007419F6">
        <w:t>hoofdstuk 2</w:t>
      </w:r>
      <w:r w:rsidRPr="00313C65">
        <w:t xml:space="preserve">, met inachtneming van de geografische informatieobjecten in Bijlage </w:t>
      </w:r>
      <w:r w:rsidR="00E25520">
        <w:t>II G</w:t>
      </w:r>
      <w:r w:rsidRPr="00313C65">
        <w:t>eografische informatieobjecten.</w:t>
      </w:r>
    </w:p>
    <w:p w14:paraId="53DA966C" w14:textId="683FCE7E" w:rsidR="000C48B1" w:rsidRDefault="000C48B1" w:rsidP="00A8087B">
      <w:pPr>
        <w:pStyle w:val="Kop1"/>
      </w:pPr>
      <w:r>
        <w:lastRenderedPageBreak/>
        <w:t>Hoofdstuk 1</w:t>
      </w:r>
      <w:r>
        <w:tab/>
      </w:r>
      <w:r w:rsidR="00E7043E">
        <w:t>Algemene bepalingen</w:t>
      </w:r>
    </w:p>
    <w:p w14:paraId="67E28D58" w14:textId="4F536536" w:rsidR="00202E82" w:rsidRDefault="00320F89" w:rsidP="00320F89">
      <w:pPr>
        <w:pStyle w:val="Kop6"/>
      </w:pPr>
      <w:r>
        <w:t>Artikel 1.1</w:t>
      </w:r>
      <w:r w:rsidR="002222AA">
        <w:tab/>
      </w:r>
      <w:r w:rsidR="00671E33">
        <w:t>Begrip</w:t>
      </w:r>
      <w:r w:rsidR="00300845">
        <w:t>pen</w:t>
      </w:r>
    </w:p>
    <w:p w14:paraId="0BBB6DB1" w14:textId="34B4112E" w:rsidR="006C7DFC" w:rsidRDefault="00F45250" w:rsidP="00582B41">
      <w:pPr>
        <w:pStyle w:val="Begrip"/>
      </w:pPr>
      <w:r>
        <w:t>Landbouwmechanisatie</w:t>
      </w:r>
      <w:r w:rsidR="00D90EC4">
        <w:t>bedrijf</w:t>
      </w:r>
    </w:p>
    <w:p w14:paraId="2BF16BAA" w14:textId="6574F3F7" w:rsidR="00D90EC4" w:rsidRPr="00D90EC4" w:rsidRDefault="00D90EC4" w:rsidP="00D90EC4">
      <w:r w:rsidRPr="00D90EC4">
        <w:t>een bedrijf dat uitsluitend of overwegend gericht is op het verrichten van werkzaamheden tot onderhoud of reparatie van landbouwwerktuigen of –apparatuur</w:t>
      </w:r>
    </w:p>
    <w:p w14:paraId="67A5472F" w14:textId="64202E51" w:rsidR="00F45250" w:rsidRDefault="00F45250" w:rsidP="00582B41">
      <w:pPr>
        <w:pStyle w:val="Begrip"/>
      </w:pPr>
      <w:r>
        <w:t>teeltondersteunende voorziening</w:t>
      </w:r>
      <w:r w:rsidR="005A7E6D">
        <w:t>:</w:t>
      </w:r>
    </w:p>
    <w:p w14:paraId="5A6EA3D0" w14:textId="2B669553" w:rsidR="005A7E6D" w:rsidRDefault="005A7E6D" w:rsidP="005A7E6D">
      <w:r w:rsidRPr="005A7E6D">
        <w:t>ondersteunende voorziening die een onderdeel is van de vollegrondse bedrijfsvoering van een tuinbouwbedrijf of boomkwekerij.</w:t>
      </w:r>
    </w:p>
    <w:p w14:paraId="2ADEF0D3" w14:textId="2771337F" w:rsidR="005A7E6D" w:rsidRDefault="000C5A82" w:rsidP="005A7E6D">
      <w:pPr>
        <w:pStyle w:val="Begrip"/>
      </w:pPr>
      <w:r>
        <w:t>Permanente teeltondersteunende voorziening</w:t>
      </w:r>
    </w:p>
    <w:p w14:paraId="4417A5A5" w14:textId="105C0FA2" w:rsidR="000C5A82" w:rsidRDefault="000C5A82" w:rsidP="000C5A82">
      <w:r w:rsidRPr="000C5A82">
        <w:t>teeltondersteunende voorziening die voor onbepaalde tijd wordt gebruikt, niet zijnde een kas.</w:t>
      </w:r>
    </w:p>
    <w:p w14:paraId="76C52CC0" w14:textId="2313A285" w:rsidR="000C5A82" w:rsidRDefault="000C5A82" w:rsidP="000C5A82">
      <w:pPr>
        <w:pStyle w:val="Begrip"/>
      </w:pPr>
      <w:r>
        <w:t>Kas:</w:t>
      </w:r>
    </w:p>
    <w:p w14:paraId="352689F6" w14:textId="787E7EE0" w:rsidR="000C5A82" w:rsidRPr="000C5A82" w:rsidRDefault="00771E27" w:rsidP="000C5A82">
      <w:r w:rsidRPr="00771E27">
        <w:t>agrarisch bedrijfsgebouw waarvan de wanden en het dek voornamelijk bestaan uit glas of een ander lichtdoorlatend materiaal en dienend voor de productie van gewassen onder geconditioneerde klimaatomstandigheden waaronder mede begrepen een schuurkas of een permanente tunnel- of boogkas hoger dan 1,5 meter.</w:t>
      </w:r>
    </w:p>
    <w:p w14:paraId="0477EAA9" w14:textId="56D6CA4B" w:rsidR="0096539D" w:rsidRDefault="00B86C13" w:rsidP="0096539D">
      <w:pPr>
        <w:pStyle w:val="Kop1"/>
      </w:pPr>
      <w:r>
        <w:lastRenderedPageBreak/>
        <w:t>Hoofdstuk 2</w:t>
      </w:r>
      <w:r>
        <w:tab/>
        <w:t>Interventies</w:t>
      </w:r>
    </w:p>
    <w:p w14:paraId="01738AF7" w14:textId="38593902" w:rsidR="00B86C13" w:rsidRDefault="00B86C13" w:rsidP="00B86C13">
      <w:pPr>
        <w:pStyle w:val="Kop6"/>
      </w:pPr>
      <w:r>
        <w:t>Artikel 2.1</w:t>
      </w:r>
      <w:r>
        <w:tab/>
      </w:r>
      <w:r w:rsidR="00315DA1">
        <w:t>Dieren</w:t>
      </w:r>
      <w:r w:rsidR="001F2FD7">
        <w:t>pensionactiviteit Dogdreef 2</w:t>
      </w:r>
    </w:p>
    <w:p w14:paraId="7697CEB3" w14:textId="5763EA8E" w:rsidR="0004731E" w:rsidRDefault="0079149C" w:rsidP="0004731E">
      <w:r>
        <w:t>De regels voor dierenpensionactiviteiten in artikel 2.41</w:t>
      </w:r>
      <w:r w:rsidR="00A31B55">
        <w:t xml:space="preserve"> lid d treden</w:t>
      </w:r>
      <w:r w:rsidR="00B72032">
        <w:t xml:space="preserve"> niet in werking </w:t>
      </w:r>
      <w:r w:rsidR="5EE34CFB">
        <w:t>binnen het werkingsgebied</w:t>
      </w:r>
      <w:r w:rsidR="00004388">
        <w:t xml:space="preserve"> </w:t>
      </w:r>
      <w:r w:rsidR="000F7BD9" w:rsidRPr="000F7BD9">
        <w:rPr>
          <w:b/>
        </w:rPr>
        <w:t>D</w:t>
      </w:r>
      <w:r w:rsidR="00315DA1" w:rsidRPr="000F7BD9">
        <w:rPr>
          <w:b/>
          <w:bCs/>
        </w:rPr>
        <w:t>i</w:t>
      </w:r>
      <w:r w:rsidR="00315DA1" w:rsidRPr="00D5471E">
        <w:rPr>
          <w:b/>
          <w:bCs/>
        </w:rPr>
        <w:t>ere</w:t>
      </w:r>
      <w:r w:rsidR="006D18C1" w:rsidRPr="00D5471E">
        <w:rPr>
          <w:b/>
          <w:bCs/>
        </w:rPr>
        <w:t>npensionactiviteit</w:t>
      </w:r>
      <w:commentRangeStart w:id="2"/>
      <w:r w:rsidR="006D18C1" w:rsidRPr="39B1071C">
        <w:rPr>
          <w:b/>
          <w:bCs/>
        </w:rPr>
        <w:t xml:space="preserve"> Dogdreef 2</w:t>
      </w:r>
      <w:commentRangeEnd w:id="2"/>
      <w:r w:rsidR="000F7BD9">
        <w:rPr>
          <w:b/>
          <w:bCs/>
        </w:rPr>
        <w:t xml:space="preserve"> geldt niet</w:t>
      </w:r>
      <w:r>
        <w:commentReference w:id="2"/>
      </w:r>
      <w:r w:rsidR="00584DBC">
        <w:t>.</w:t>
      </w:r>
    </w:p>
    <w:p w14:paraId="70251062" w14:textId="51342D65" w:rsidR="00B72032" w:rsidRDefault="00FB72DA" w:rsidP="00B72032">
      <w:pPr>
        <w:pStyle w:val="Kop6"/>
      </w:pPr>
      <w:r>
        <w:t>Artikel 2.2.</w:t>
      </w:r>
      <w:r>
        <w:tab/>
      </w:r>
      <w:r w:rsidR="000A01A5">
        <w:t>Bijlage 3 huisvest</w:t>
      </w:r>
      <w:r w:rsidR="00F412A6">
        <w:t>ingssystem</w:t>
      </w:r>
      <w:r w:rsidR="00F22E44">
        <w:t>en</w:t>
      </w:r>
      <w:r w:rsidR="00F412A6">
        <w:t xml:space="preserve"> veehouderij</w:t>
      </w:r>
    </w:p>
    <w:p w14:paraId="3A70DF6A" w14:textId="1ABE3786" w:rsidR="00F412A6" w:rsidRDefault="00EF5452" w:rsidP="00F412A6">
      <w:r>
        <w:t xml:space="preserve">Voor de locatie </w:t>
      </w:r>
      <w:commentRangeStart w:id="3"/>
      <w:r w:rsidR="00692C36" w:rsidRPr="00692C36">
        <w:t xml:space="preserve">Bijlage 3 bij </w:t>
      </w:r>
      <w:r w:rsidR="00150BCD">
        <w:t xml:space="preserve">de </w:t>
      </w:r>
      <w:r w:rsidR="00692C36" w:rsidRPr="00692C36">
        <w:t>regels</w:t>
      </w:r>
      <w:r w:rsidR="00150BCD">
        <w:t xml:space="preserve"> van</w:t>
      </w:r>
      <w:r w:rsidR="009963A9">
        <w:t xml:space="preserve"> het Omgevingsplan</w:t>
      </w:r>
      <w:commentRangeEnd w:id="3"/>
      <w:r w:rsidR="00CF0E1A">
        <w:rPr>
          <w:rStyle w:val="Verwijzingopmerking"/>
        </w:rPr>
        <w:commentReference w:id="3"/>
      </w:r>
      <w:r w:rsidR="00F905C8">
        <w:t xml:space="preserve"> </w:t>
      </w:r>
      <w:r w:rsidR="008D34C3">
        <w:t>geldt dat bijlage 3</w:t>
      </w:r>
      <w:r w:rsidR="00F905C8">
        <w:t xml:space="preserve"> zoals d</w:t>
      </w:r>
      <w:r w:rsidR="008D34C3">
        <w:t>eze</w:t>
      </w:r>
      <w:r w:rsidR="00F905C8">
        <w:t xml:space="preserve"> </w:t>
      </w:r>
      <w:r w:rsidR="00F8283A">
        <w:t>wordt toegevoegd bij</w:t>
      </w:r>
      <w:r w:rsidR="00E67885">
        <w:t xml:space="preserve"> de 5</w:t>
      </w:r>
      <w:r w:rsidR="00E67885" w:rsidRPr="00E67885">
        <w:rPr>
          <w:vertAlign w:val="superscript"/>
        </w:rPr>
        <w:t>e</w:t>
      </w:r>
      <w:r w:rsidR="00E67885">
        <w:t xml:space="preserve"> wijziging Omgevingsplan Breda niet in werking </w:t>
      </w:r>
      <w:r w:rsidR="008D34C3">
        <w:t>treedt</w:t>
      </w:r>
      <w:r w:rsidR="00E67885">
        <w:t xml:space="preserve"> en</w:t>
      </w:r>
      <w:r w:rsidR="00692C36" w:rsidRPr="00692C36">
        <w:t xml:space="preserve"> wordt vervangen door Bijlage I</w:t>
      </w:r>
      <w:r w:rsidR="00584DBC">
        <w:t>.</w:t>
      </w:r>
    </w:p>
    <w:p w14:paraId="63FFAF47" w14:textId="58CB293E" w:rsidR="001B1B0E" w:rsidRDefault="001B1B0E" w:rsidP="001B1B0E">
      <w:pPr>
        <w:pStyle w:val="Kop6"/>
      </w:pPr>
      <w:r>
        <w:t>Artikel 2.3</w:t>
      </w:r>
      <w:r>
        <w:tab/>
      </w:r>
      <w:r w:rsidR="007548EF">
        <w:t>Landbouwmechanisatie</w:t>
      </w:r>
      <w:r w:rsidR="005D7C1B">
        <w:t xml:space="preserve"> activiteit</w:t>
      </w:r>
      <w:r w:rsidR="0054106C">
        <w:t>en</w:t>
      </w:r>
      <w:r w:rsidR="005D7C1B">
        <w:t xml:space="preserve"> </w:t>
      </w:r>
      <w:r w:rsidR="00046802">
        <w:t>b</w:t>
      </w:r>
      <w:r w:rsidR="005D7C1B">
        <w:t>in</w:t>
      </w:r>
      <w:r w:rsidR="00046802">
        <w:t>nen</w:t>
      </w:r>
      <w:r w:rsidR="009A1178">
        <w:t xml:space="preserve"> </w:t>
      </w:r>
      <w:r w:rsidR="00D1415E">
        <w:t>G</w:t>
      </w:r>
      <w:r w:rsidR="009A1178">
        <w:t xml:space="preserve">roenblauwe </w:t>
      </w:r>
      <w:r w:rsidR="00D1415E">
        <w:t>waarden</w:t>
      </w:r>
    </w:p>
    <w:p w14:paraId="7D064CAF" w14:textId="260625AE" w:rsidR="00504092" w:rsidRPr="00504092" w:rsidRDefault="004F4403" w:rsidP="00504092">
      <w:r>
        <w:t>A</w:t>
      </w:r>
      <w:r w:rsidR="00414063" w:rsidRPr="00414063">
        <w:t xml:space="preserve">rtikel 5.84 </w:t>
      </w:r>
      <w:r w:rsidR="00203538">
        <w:t xml:space="preserve">, </w:t>
      </w:r>
      <w:r w:rsidR="00D8490A">
        <w:t>afwijkmogelijkheden</w:t>
      </w:r>
      <w:r w:rsidR="00203538">
        <w:t xml:space="preserve"> </w:t>
      </w:r>
      <w:r w:rsidR="00313D79">
        <w:t>voor</w:t>
      </w:r>
      <w:r w:rsidR="00C36117">
        <w:t xml:space="preserve"> </w:t>
      </w:r>
      <w:r w:rsidR="008C7B0E">
        <w:t xml:space="preserve">activiteiten </w:t>
      </w:r>
      <w:r w:rsidR="007A7A21">
        <w:t>voor</w:t>
      </w:r>
      <w:r w:rsidR="008C7B0E">
        <w:t xml:space="preserve"> een landbouwmechanisatiebedrijf</w:t>
      </w:r>
      <w:r w:rsidR="00203538">
        <w:t>,</w:t>
      </w:r>
      <w:r w:rsidR="00414063">
        <w:t xml:space="preserve"> </w:t>
      </w:r>
      <w:r w:rsidR="002C0448">
        <w:t>treedt</w:t>
      </w:r>
      <w:r w:rsidR="00414063">
        <w:t xml:space="preserve"> niet in werking voor</w:t>
      </w:r>
      <w:r w:rsidR="00981FAC">
        <w:t xml:space="preserve"> de locatie </w:t>
      </w:r>
      <w:r w:rsidR="008A7486">
        <w:t>“</w:t>
      </w:r>
      <w:commentRangeStart w:id="4"/>
      <w:r w:rsidR="008107AF">
        <w:t xml:space="preserve">Afwijking </w:t>
      </w:r>
      <w:r w:rsidR="002C0448">
        <w:t xml:space="preserve">landbouwmechanisatie </w:t>
      </w:r>
      <w:r w:rsidR="007560AA">
        <w:t>geldt niet</w:t>
      </w:r>
      <w:commentRangeEnd w:id="4"/>
      <w:r w:rsidR="007560AA">
        <w:rPr>
          <w:rStyle w:val="Verwijzingopmerking"/>
        </w:rPr>
        <w:commentReference w:id="4"/>
      </w:r>
      <w:r w:rsidR="007560AA">
        <w:t>”</w:t>
      </w:r>
      <w:r w:rsidR="008C7B0E">
        <w:t xml:space="preserve"> </w:t>
      </w:r>
    </w:p>
    <w:p w14:paraId="47043221" w14:textId="61E412E3" w:rsidR="001B555F" w:rsidRDefault="001B555F" w:rsidP="001B555F">
      <w:pPr>
        <w:pStyle w:val="Kop6"/>
      </w:pPr>
      <w:r>
        <w:t>Artikel 2.4</w:t>
      </w:r>
      <w:r>
        <w:tab/>
      </w:r>
      <w:r w:rsidR="0081605B">
        <w:t>T</w:t>
      </w:r>
      <w:r w:rsidR="00AD3AB4">
        <w:t xml:space="preserve">eeltondersteunende voorzieningen binnen </w:t>
      </w:r>
      <w:r w:rsidR="00D1415E">
        <w:t>G</w:t>
      </w:r>
      <w:r w:rsidR="00AD3AB4">
        <w:t xml:space="preserve">roenblauwe </w:t>
      </w:r>
      <w:r w:rsidR="00D1415E">
        <w:t>waarden</w:t>
      </w:r>
    </w:p>
    <w:p w14:paraId="58DAD3F0" w14:textId="11293A1E" w:rsidR="00C92E56" w:rsidRDefault="001E324B" w:rsidP="00C92E56">
      <w:r>
        <w:t>Voor de locatie</w:t>
      </w:r>
      <w:r w:rsidR="00075F86">
        <w:t xml:space="preserve"> </w:t>
      </w:r>
      <w:r w:rsidR="00C92E56">
        <w:t>“</w:t>
      </w:r>
      <w:r w:rsidR="00EF7ED1">
        <w:t>Gewijzigd be</w:t>
      </w:r>
      <w:r w:rsidR="00075F86">
        <w:t>grip</w:t>
      </w:r>
      <w:commentRangeStart w:id="5"/>
      <w:r w:rsidR="00075F86">
        <w:t xml:space="preserve"> teeltondersteunende voorziening </w:t>
      </w:r>
      <w:r w:rsidR="00751FF3">
        <w:t>Gr</w:t>
      </w:r>
      <w:r w:rsidR="0060175C">
        <w:t>oen</w:t>
      </w:r>
      <w:r w:rsidR="00C92E56">
        <w:t>b</w:t>
      </w:r>
      <w:r w:rsidR="0060175C">
        <w:t xml:space="preserve">lauwe </w:t>
      </w:r>
      <w:r w:rsidR="001303E5">
        <w:t>waarden</w:t>
      </w:r>
      <w:commentRangeEnd w:id="5"/>
      <w:r w:rsidR="001303E5">
        <w:rPr>
          <w:rStyle w:val="Verwijzingopmerking"/>
        </w:rPr>
        <w:commentReference w:id="5"/>
      </w:r>
      <w:r w:rsidR="00C92E56">
        <w:t xml:space="preserve">” </w:t>
      </w:r>
      <w:r w:rsidR="00265BE5">
        <w:t>tre</w:t>
      </w:r>
      <w:r w:rsidR="00075F86">
        <w:t>e</w:t>
      </w:r>
      <w:r w:rsidR="00265BE5">
        <w:t>d</w:t>
      </w:r>
      <w:r w:rsidR="00075F86">
        <w:t>t</w:t>
      </w:r>
      <w:r w:rsidR="00265BE5">
        <w:t xml:space="preserve"> </w:t>
      </w:r>
      <w:r w:rsidR="007F75DA">
        <w:t xml:space="preserve">van </w:t>
      </w:r>
      <w:r w:rsidR="0085578B">
        <w:t xml:space="preserve">de definitie van </w:t>
      </w:r>
      <w:r w:rsidR="009A7C54">
        <w:t>het begrip</w:t>
      </w:r>
      <w:r w:rsidR="00C92E56">
        <w:t xml:space="preserve"> </w:t>
      </w:r>
      <w:r w:rsidR="009A7C54">
        <w:t>“</w:t>
      </w:r>
      <w:r w:rsidR="00C92E56">
        <w:t>t</w:t>
      </w:r>
      <w:r w:rsidR="0060175C">
        <w:t>eeltondersteunende voorziening</w:t>
      </w:r>
      <w:r w:rsidR="009A7C54">
        <w:t>”</w:t>
      </w:r>
      <w:r w:rsidR="00EB6D79">
        <w:t xml:space="preserve"> de zinsnede “kassen, tunnelkassen, rolkassen, gaaskassen” niet in werking</w:t>
      </w:r>
      <w:r w:rsidR="001467AE">
        <w:t xml:space="preserve">, </w:t>
      </w:r>
      <w:r w:rsidR="00C92E56">
        <w:t xml:space="preserve">waardoor de definitie komt te luiden als volgt: </w:t>
      </w:r>
    </w:p>
    <w:p w14:paraId="5E0172A1" w14:textId="77777777" w:rsidR="00C92E56" w:rsidRDefault="00C92E56" w:rsidP="00C92E56"/>
    <w:p w14:paraId="68D9C390" w14:textId="77777777" w:rsidR="008931CA" w:rsidRDefault="00884089" w:rsidP="008931CA">
      <w:r w:rsidRPr="00884089">
        <w:t>voorzieningen of constructies die bij agrarische bedrijven worden toegepast om weersinvloeden te matigen, arbeidsomstandigheden te bevorderen, de toepassing van gewasbeschermingsmiddelen te verbeteren of de kwaliteit van producten te verbeteren, nader te onderscheiden in:</w:t>
      </w:r>
    </w:p>
    <w:p w14:paraId="4D44B328" w14:textId="3CAD8BD2" w:rsidR="00884089" w:rsidRDefault="00D51249" w:rsidP="008931CA">
      <w:pPr>
        <w:pStyle w:val="Opsommingmetnummering"/>
      </w:pPr>
      <w:r>
        <w:t xml:space="preserve">a. </w:t>
      </w:r>
      <w:r w:rsidR="00AD631B">
        <w:t>t</w:t>
      </w:r>
      <w:r w:rsidR="00AD631B" w:rsidRPr="00AD631B">
        <w:t>ijdelijke teeltondersteunende voorzieningen: voorzieningen die niet langer dan 6 maanden gedurende een jaar worden geplaatst, te onderscheiden in:</w:t>
      </w:r>
    </w:p>
    <w:p w14:paraId="0DF3B69F" w14:textId="5984FEB0" w:rsidR="00AD631B" w:rsidRDefault="00AD631B" w:rsidP="00AD631B">
      <w:pPr>
        <w:pStyle w:val="Opsommingmetnummering"/>
      </w:pPr>
      <w:r>
        <w:tab/>
        <w:t xml:space="preserve">1. </w:t>
      </w:r>
      <w:r w:rsidR="00FD7638" w:rsidRPr="00FD7638">
        <w:t>lage tijdelijke voorzieningen: voorzieningen zoals afdekfolies, acryldoek, insectengaas, tunnels met een bouwhoogte van niet meer dan 1.50 meter;</w:t>
      </w:r>
    </w:p>
    <w:p w14:paraId="5E2B91AF" w14:textId="5A8B31F2" w:rsidR="00A80B87" w:rsidRPr="00A80B87" w:rsidRDefault="00A80B87" w:rsidP="00A80B87">
      <w:pPr>
        <w:pStyle w:val="Opsommingmetnummering"/>
      </w:pPr>
      <w:r w:rsidRPr="00A80B87">
        <w:tab/>
      </w:r>
      <w:r>
        <w:t xml:space="preserve">2. </w:t>
      </w:r>
      <w:r w:rsidR="006145E3" w:rsidRPr="006145E3">
        <w:t>hoge tijdelijke voorzieningen: voorzieningen zoals hagelnetten, schaduwhallen, wandelkappen en regenkappen met een bouwhoogte van meer dan 1.50 meter;</w:t>
      </w:r>
    </w:p>
    <w:p w14:paraId="5135CCDC" w14:textId="5CB67902" w:rsidR="00FD7638" w:rsidRPr="00FD7638" w:rsidRDefault="006145E3" w:rsidP="00FD7638">
      <w:r>
        <w:t xml:space="preserve">b. </w:t>
      </w:r>
      <w:r w:rsidRPr="006145E3">
        <w:t>permanente teeltondersteunende voorzieningen, te onderscheiden in:</w:t>
      </w:r>
    </w:p>
    <w:p w14:paraId="07BC92F9" w14:textId="0A452E06" w:rsidR="00FD7638" w:rsidRDefault="004C2F9D" w:rsidP="004C2F9D">
      <w:pPr>
        <w:pStyle w:val="Opsommingmetnummering"/>
      </w:pPr>
      <w:r w:rsidRPr="004C2F9D">
        <w:tab/>
      </w:r>
      <w:r>
        <w:t xml:space="preserve">1. </w:t>
      </w:r>
      <w:r w:rsidRPr="004C2F9D">
        <w:t>lage permanente voorzieningen: voorzieningen zoals containervelden;</w:t>
      </w:r>
    </w:p>
    <w:p w14:paraId="1B035833" w14:textId="1FA074EE" w:rsidR="004C2F9D" w:rsidRPr="004C2F9D" w:rsidRDefault="004C2F9D" w:rsidP="004C2F9D">
      <w:pPr>
        <w:pStyle w:val="Opsommingmetnummering"/>
      </w:pPr>
      <w:r w:rsidRPr="004C2F9D">
        <w:tab/>
      </w:r>
      <w:r>
        <w:t xml:space="preserve">2. </w:t>
      </w:r>
      <w:r w:rsidR="00982185" w:rsidRPr="00982185">
        <w:t>hoge permanente voorzieningen; voorzieningen zoals stellingen en regenkappen met een bouwhoogte van meer dan 1.50 meter.</w:t>
      </w:r>
    </w:p>
    <w:p w14:paraId="1374CB96" w14:textId="08DDED0A" w:rsidR="00D24E26" w:rsidRDefault="00203C9C" w:rsidP="00B83D77">
      <w:pPr>
        <w:pStyle w:val="Divisiekop1"/>
      </w:pPr>
      <w:r>
        <w:lastRenderedPageBreak/>
        <w:t>T</w:t>
      </w:r>
      <w:r w:rsidR="005A3601">
        <w:t>oelichting</w:t>
      </w:r>
    </w:p>
    <w:p w14:paraId="44DB59E5" w14:textId="30C8C0CA" w:rsidR="00EC1704" w:rsidRPr="00EC1704" w:rsidRDefault="00EC1704" w:rsidP="00EC1704">
      <w:r w:rsidRPr="00EC1704">
        <w:t>In het besluit zoals dat is opgenomen in de Landelijke voorziening bekendmaken en beschikbaar</w:t>
      </w:r>
      <w:r w:rsidR="00445A37">
        <w:t xml:space="preserve"> </w:t>
      </w:r>
      <w:r w:rsidRPr="00EC1704">
        <w:t xml:space="preserve">stellen (LVBB) is een toelichting opgenomen met daarin informatie over het proces dat tot het vaststellen van het besluit tot reactieve interventie heeft geleid. In deze toelichting </w:t>
      </w:r>
      <w:r w:rsidR="006D681A">
        <w:t>in</w:t>
      </w:r>
      <w:r w:rsidRPr="00EC1704">
        <w:t xml:space="preserve"> Bijlage 1 is de inhoudelijke toelichting op de interventie opgenomen.</w:t>
      </w:r>
    </w:p>
    <w:p w14:paraId="2121964E" w14:textId="77777777" w:rsidR="00B12720" w:rsidRDefault="004F0818" w:rsidP="004F52D5">
      <w:pPr>
        <w:pStyle w:val="Divisiekop2"/>
      </w:pPr>
      <w:r>
        <w:t>Gevolgen interventie</w:t>
      </w:r>
    </w:p>
    <w:p w14:paraId="208FFC30" w14:textId="77777777" w:rsidR="00E07EA4" w:rsidRDefault="00E07EA4" w:rsidP="00E07EA4">
      <w:r>
        <w:t>Een reactieve interventie heeft tot doel dat onderdelen van het Omgevingsplan niet in werking treden. Dit krijgt vorm doordat de bepalingen in hoofdstuk 2 van de “TEST Reactieve interventie t.a.v. 5e wijziging Omgevingsplan Breda” in de plaats treden van de door de gemeenteraad vastgestelde overeenkomende regels en/of geografische informatieobjecten van het Omgevingsplan Breda.</w:t>
      </w:r>
    </w:p>
    <w:p w14:paraId="4ECA8CB6" w14:textId="77777777" w:rsidR="00203C9C" w:rsidRDefault="00084E19" w:rsidP="004F52D5">
      <w:pPr>
        <w:pStyle w:val="Divisiekop2"/>
      </w:pPr>
      <w:r w:rsidRPr="00084E19">
        <w:t>Inwerkingtreding</w:t>
      </w:r>
    </w:p>
    <w:p w14:paraId="4B8502B3" w14:textId="77777777" w:rsidR="001F5CAA" w:rsidRPr="007376BA" w:rsidRDefault="001F5CAA" w:rsidP="001F5CAA">
      <w:r w:rsidRPr="007376BA">
        <w:t>Artikel 16.78 lid 2 Ow bepaalt dat de reactieve interventie gelijktijdig met (het besluit tot</w:t>
      </w:r>
    </w:p>
    <w:p w14:paraId="6C0E4EE0" w14:textId="48C56C09" w:rsidR="001F5CAA" w:rsidRPr="007376BA" w:rsidRDefault="001F5CAA" w:rsidP="001F5CAA">
      <w:r w:rsidRPr="007376BA">
        <w:t>wijziging van) het omgevingsplan in werking treedt. Beiden treden dus in werking vier weken nadat het besluit tot vaststelling of wijziging van het omgevingsplan ter inzage is gelegd, tenzij in het besluit over het omgevingsplan een latere datum is bepaald; dan treden beiden op die latere datum in werking.</w:t>
      </w:r>
    </w:p>
    <w:p w14:paraId="406747B8" w14:textId="77777777" w:rsidR="004508AD" w:rsidRDefault="004508AD" w:rsidP="00B23612">
      <w:pPr>
        <w:rPr>
          <w:lang w:eastAsia="zh-CN" w:bidi="hi-IN"/>
        </w:rPr>
      </w:pPr>
    </w:p>
    <w:p w14:paraId="49A23976" w14:textId="2409FBC9" w:rsidR="00203C9C" w:rsidRDefault="009E0366" w:rsidP="009E0366">
      <w:pPr>
        <w:pStyle w:val="Divisiekop2"/>
      </w:pPr>
      <w:r>
        <w:t>Artikelsgewijze toelichting</w:t>
      </w:r>
    </w:p>
    <w:p w14:paraId="46BC9741" w14:textId="582B21B7" w:rsidR="009E0366" w:rsidRDefault="003D147E" w:rsidP="00CE4D8E">
      <w:pPr>
        <w:pStyle w:val="Divisiekop3"/>
        <w:rPr>
          <w:lang w:eastAsia="zh-CN" w:bidi="hi-IN"/>
        </w:rPr>
      </w:pPr>
      <w:r>
        <w:rPr>
          <w:lang w:eastAsia="zh-CN" w:bidi="hi-IN"/>
        </w:rPr>
        <w:t>Artikel 1.1</w:t>
      </w:r>
      <w:r w:rsidR="008D723B">
        <w:rPr>
          <w:lang w:eastAsia="zh-CN" w:bidi="hi-IN"/>
        </w:rPr>
        <w:t xml:space="preserve"> </w:t>
      </w:r>
      <w:r w:rsidR="00232CD1">
        <w:rPr>
          <w:lang w:eastAsia="zh-CN" w:bidi="hi-IN"/>
        </w:rPr>
        <w:t>Begrip</w:t>
      </w:r>
      <w:r w:rsidR="00507975">
        <w:rPr>
          <w:lang w:eastAsia="zh-CN" w:bidi="hi-IN"/>
        </w:rPr>
        <w:t>p</w:t>
      </w:r>
      <w:r w:rsidR="00232CD1">
        <w:rPr>
          <w:lang w:eastAsia="zh-CN" w:bidi="hi-IN"/>
        </w:rPr>
        <w:t>en</w:t>
      </w:r>
    </w:p>
    <w:p w14:paraId="09B93EE7" w14:textId="72BA27CE" w:rsidR="004C4C17" w:rsidRPr="004C4C17" w:rsidRDefault="004C4C17" w:rsidP="004C4C17">
      <w:pPr>
        <w:rPr>
          <w:lang w:eastAsia="zh-CN" w:bidi="hi-IN"/>
        </w:rPr>
      </w:pPr>
      <w:r>
        <w:rPr>
          <w:lang w:eastAsia="zh-CN" w:bidi="hi-IN"/>
        </w:rPr>
        <w:t xml:space="preserve">Hierin zijn begrippen opgenomen die van belang zijn voor een juiste interpretatie van </w:t>
      </w:r>
      <w:r w:rsidR="00EC538F">
        <w:rPr>
          <w:lang w:eastAsia="zh-CN" w:bidi="hi-IN"/>
        </w:rPr>
        <w:t>hoofdstuk 2 van deze bijlage.</w:t>
      </w:r>
    </w:p>
    <w:p w14:paraId="32AC0857" w14:textId="7C50238B" w:rsidR="00232CD1" w:rsidRDefault="00232CD1" w:rsidP="0023415C">
      <w:pPr>
        <w:pStyle w:val="Kop3"/>
        <w:rPr>
          <w:lang w:eastAsia="zh-CN" w:bidi="hi-IN"/>
        </w:rPr>
      </w:pPr>
      <w:r>
        <w:rPr>
          <w:lang w:eastAsia="zh-CN" w:bidi="hi-IN"/>
        </w:rPr>
        <w:t xml:space="preserve">Artikel </w:t>
      </w:r>
      <w:r w:rsidR="003E4F50">
        <w:rPr>
          <w:lang w:eastAsia="zh-CN" w:bidi="hi-IN"/>
        </w:rPr>
        <w:t>2.1</w:t>
      </w:r>
      <w:r w:rsidR="008D723B">
        <w:rPr>
          <w:lang w:eastAsia="zh-CN" w:bidi="hi-IN"/>
        </w:rPr>
        <w:t xml:space="preserve"> </w:t>
      </w:r>
      <w:r w:rsidR="009E30C4">
        <w:rPr>
          <w:lang w:eastAsia="zh-CN" w:bidi="hi-IN"/>
        </w:rPr>
        <w:t>Dier</w:t>
      </w:r>
      <w:r w:rsidR="003E4F50" w:rsidRPr="003E4F50">
        <w:rPr>
          <w:lang w:eastAsia="zh-CN" w:bidi="hi-IN"/>
        </w:rPr>
        <w:t>enpensionactiviteit Dogdreef 2</w:t>
      </w:r>
    </w:p>
    <w:p w14:paraId="3C4A9741" w14:textId="76DE959D" w:rsidR="00690D83" w:rsidRDefault="00690D83" w:rsidP="00690D83">
      <w:pPr>
        <w:rPr>
          <w:lang w:eastAsia="zh-CN" w:bidi="hi-IN"/>
        </w:rPr>
      </w:pPr>
      <w:r>
        <w:rPr>
          <w:lang w:eastAsia="zh-CN" w:bidi="hi-IN"/>
        </w:rPr>
        <w:t xml:space="preserve">Ter plaatse van Dogdreef </w:t>
      </w:r>
      <w:r w:rsidR="00EC538F">
        <w:rPr>
          <w:lang w:eastAsia="zh-CN" w:bidi="hi-IN"/>
        </w:rPr>
        <w:t>2</w:t>
      </w:r>
      <w:r>
        <w:rPr>
          <w:lang w:eastAsia="zh-CN" w:bidi="hi-IN"/>
        </w:rPr>
        <w:t xml:space="preserve"> is </w:t>
      </w:r>
      <w:r w:rsidR="00BF48CB">
        <w:rPr>
          <w:lang w:eastAsia="zh-CN" w:bidi="hi-IN"/>
        </w:rPr>
        <w:t xml:space="preserve">ten behoeve van </w:t>
      </w:r>
      <w:r w:rsidR="00912F76">
        <w:rPr>
          <w:lang w:eastAsia="zh-CN" w:bidi="hi-IN"/>
        </w:rPr>
        <w:t>de activiteiten v</w:t>
      </w:r>
      <w:r w:rsidR="00F44321">
        <w:rPr>
          <w:lang w:eastAsia="zh-CN" w:bidi="hi-IN"/>
        </w:rPr>
        <w:t xml:space="preserve">an </w:t>
      </w:r>
      <w:r>
        <w:rPr>
          <w:lang w:eastAsia="zh-CN" w:bidi="hi-IN"/>
        </w:rPr>
        <w:t>een agrarisch b</w:t>
      </w:r>
      <w:r w:rsidR="00BF48CB">
        <w:rPr>
          <w:lang w:eastAsia="zh-CN" w:bidi="hi-IN"/>
        </w:rPr>
        <w:t>edrijf</w:t>
      </w:r>
      <w:r>
        <w:rPr>
          <w:lang w:eastAsia="zh-CN" w:bidi="hi-IN"/>
        </w:rPr>
        <w:t xml:space="preserve"> </w:t>
      </w:r>
      <w:r w:rsidR="00AE69D8">
        <w:rPr>
          <w:lang w:eastAsia="zh-CN" w:bidi="hi-IN"/>
        </w:rPr>
        <w:t xml:space="preserve">met nevenfunctie </w:t>
      </w:r>
      <w:r w:rsidR="00960C68">
        <w:rPr>
          <w:lang w:eastAsia="zh-CN" w:bidi="hi-IN"/>
        </w:rPr>
        <w:t xml:space="preserve">een vlak </w:t>
      </w:r>
      <w:r>
        <w:rPr>
          <w:lang w:eastAsia="zh-CN" w:bidi="hi-IN"/>
        </w:rPr>
        <w:t>opgenomen van ca. 1</w:t>
      </w:r>
      <w:r w:rsidR="000E409C">
        <w:rPr>
          <w:lang w:eastAsia="zh-CN" w:bidi="hi-IN"/>
        </w:rPr>
        <w:t>,</w:t>
      </w:r>
      <w:r>
        <w:rPr>
          <w:lang w:eastAsia="zh-CN" w:bidi="hi-IN"/>
        </w:rPr>
        <w:t>5 ha</w:t>
      </w:r>
      <w:r w:rsidR="00912F76">
        <w:rPr>
          <w:lang w:eastAsia="zh-CN" w:bidi="hi-IN"/>
        </w:rPr>
        <w:t>.</w:t>
      </w:r>
      <w:r>
        <w:rPr>
          <w:lang w:eastAsia="zh-CN" w:bidi="hi-IN"/>
        </w:rPr>
        <w:t xml:space="preserve"> </w:t>
      </w:r>
      <w:r w:rsidR="00F44321">
        <w:rPr>
          <w:lang w:eastAsia="zh-CN" w:bidi="hi-IN"/>
        </w:rPr>
        <w:t>Op grond van</w:t>
      </w:r>
      <w:r>
        <w:rPr>
          <w:lang w:eastAsia="zh-CN" w:bidi="hi-IN"/>
        </w:rPr>
        <w:t xml:space="preserve"> artikel </w:t>
      </w:r>
      <w:r w:rsidR="00AD66E0">
        <w:rPr>
          <w:lang w:eastAsia="zh-CN" w:bidi="hi-IN"/>
        </w:rPr>
        <w:t>2.</w:t>
      </w:r>
      <w:r>
        <w:rPr>
          <w:lang w:eastAsia="zh-CN" w:bidi="hi-IN"/>
        </w:rPr>
        <w:t xml:space="preserve">41, lid d </w:t>
      </w:r>
      <w:r w:rsidR="00683DEC">
        <w:rPr>
          <w:lang w:eastAsia="zh-CN" w:bidi="hi-IN"/>
        </w:rPr>
        <w:t xml:space="preserve">in combinatie met </w:t>
      </w:r>
      <w:r w:rsidR="00AB6602">
        <w:rPr>
          <w:lang w:eastAsia="zh-CN" w:bidi="hi-IN"/>
        </w:rPr>
        <w:t>h</w:t>
      </w:r>
      <w:r w:rsidR="000F18FC">
        <w:rPr>
          <w:lang w:eastAsia="zh-CN" w:bidi="hi-IN"/>
        </w:rPr>
        <w:t>e</w:t>
      </w:r>
      <w:r w:rsidR="00AB6602">
        <w:rPr>
          <w:lang w:eastAsia="zh-CN" w:bidi="hi-IN"/>
        </w:rPr>
        <w:t>t</w:t>
      </w:r>
      <w:r w:rsidR="000F18FC">
        <w:rPr>
          <w:lang w:eastAsia="zh-CN" w:bidi="hi-IN"/>
        </w:rPr>
        <w:t xml:space="preserve"> </w:t>
      </w:r>
      <w:r w:rsidR="003F6C52">
        <w:rPr>
          <w:lang w:eastAsia="zh-CN" w:bidi="hi-IN"/>
        </w:rPr>
        <w:t xml:space="preserve">opgenomen </w:t>
      </w:r>
      <w:r w:rsidR="00AB6602">
        <w:rPr>
          <w:lang w:eastAsia="zh-CN" w:bidi="hi-IN"/>
        </w:rPr>
        <w:t>werkingsgebied</w:t>
      </w:r>
      <w:r>
        <w:rPr>
          <w:lang w:eastAsia="zh-CN" w:bidi="hi-IN"/>
        </w:rPr>
        <w:t xml:space="preserve"> </w:t>
      </w:r>
      <w:r w:rsidR="003F6C52">
        <w:rPr>
          <w:lang w:eastAsia="zh-CN" w:bidi="hi-IN"/>
        </w:rPr>
        <w:t xml:space="preserve">voor </w:t>
      </w:r>
      <w:r w:rsidR="003E401D">
        <w:rPr>
          <w:lang w:eastAsia="zh-CN" w:bidi="hi-IN"/>
        </w:rPr>
        <w:t>dieren</w:t>
      </w:r>
      <w:r w:rsidR="003F6C52">
        <w:rPr>
          <w:lang w:eastAsia="zh-CN" w:bidi="hi-IN"/>
        </w:rPr>
        <w:t>pensionactiviteit</w:t>
      </w:r>
      <w:r w:rsidR="00D803E7">
        <w:rPr>
          <w:lang w:eastAsia="zh-CN" w:bidi="hi-IN"/>
        </w:rPr>
        <w:t>en</w:t>
      </w:r>
      <w:r w:rsidR="003F6C52">
        <w:rPr>
          <w:lang w:eastAsia="zh-CN" w:bidi="hi-IN"/>
        </w:rPr>
        <w:t xml:space="preserve"> mag dit gehele vlak </w:t>
      </w:r>
      <w:r>
        <w:rPr>
          <w:lang w:eastAsia="zh-CN" w:bidi="hi-IN"/>
        </w:rPr>
        <w:t xml:space="preserve">gebruikt worden </w:t>
      </w:r>
      <w:r w:rsidR="00766468">
        <w:rPr>
          <w:lang w:eastAsia="zh-CN" w:bidi="hi-IN"/>
        </w:rPr>
        <w:t>voor</w:t>
      </w:r>
      <w:r>
        <w:rPr>
          <w:lang w:eastAsia="zh-CN" w:bidi="hi-IN"/>
        </w:rPr>
        <w:t xml:space="preserve"> 'dierenpension'. Volgens informatie van de gemeente is de vergunde omvang van het dierenpension 400 m</w:t>
      </w:r>
      <w:r w:rsidRPr="00A31E1F">
        <w:rPr>
          <w:vertAlign w:val="superscript"/>
          <w:lang w:eastAsia="zh-CN" w:bidi="hi-IN"/>
        </w:rPr>
        <w:t>2</w:t>
      </w:r>
      <w:r>
        <w:rPr>
          <w:lang w:eastAsia="zh-CN" w:bidi="hi-IN"/>
        </w:rPr>
        <w:t xml:space="preserve">. </w:t>
      </w:r>
    </w:p>
    <w:p w14:paraId="1FA804A4" w14:textId="77777777" w:rsidR="00690D83" w:rsidRDefault="00690D83" w:rsidP="00690D83">
      <w:pPr>
        <w:rPr>
          <w:lang w:eastAsia="zh-CN" w:bidi="hi-IN"/>
        </w:rPr>
      </w:pPr>
    </w:p>
    <w:p w14:paraId="19646606" w14:textId="77777777" w:rsidR="00A31E1F" w:rsidRDefault="00690D83" w:rsidP="000236EF">
      <w:pPr>
        <w:pStyle w:val="Kop4"/>
        <w:rPr>
          <w:lang w:eastAsia="zh-CN" w:bidi="hi-IN"/>
        </w:rPr>
      </w:pPr>
      <w:r>
        <w:rPr>
          <w:lang w:eastAsia="zh-CN" w:bidi="hi-IN"/>
        </w:rPr>
        <w:t>Groenblauwe mantel</w:t>
      </w:r>
    </w:p>
    <w:p w14:paraId="431B3D46" w14:textId="66FED9FE" w:rsidR="00690D83" w:rsidRDefault="00690D83" w:rsidP="00690D83">
      <w:pPr>
        <w:rPr>
          <w:lang w:eastAsia="zh-CN" w:bidi="hi-IN"/>
        </w:rPr>
      </w:pPr>
      <w:r>
        <w:rPr>
          <w:lang w:eastAsia="zh-CN" w:bidi="hi-IN"/>
        </w:rPr>
        <w:t xml:space="preserve">Het vlak </w:t>
      </w:r>
      <w:r w:rsidR="002F0AE5">
        <w:rPr>
          <w:lang w:eastAsia="zh-CN" w:bidi="hi-IN"/>
        </w:rPr>
        <w:t xml:space="preserve">waar de agrarische activiteiten </w:t>
      </w:r>
      <w:r w:rsidR="009D2BF1">
        <w:rPr>
          <w:lang w:eastAsia="zh-CN" w:bidi="hi-IN"/>
        </w:rPr>
        <w:t>en de</w:t>
      </w:r>
      <w:r w:rsidR="002F0AE5">
        <w:rPr>
          <w:lang w:eastAsia="zh-CN" w:bidi="hi-IN"/>
        </w:rPr>
        <w:t xml:space="preserve"> nevenactiviteiten </w:t>
      </w:r>
      <w:r w:rsidR="009D2BF1">
        <w:rPr>
          <w:lang w:eastAsia="zh-CN" w:bidi="hi-IN"/>
        </w:rPr>
        <w:t xml:space="preserve">voor het dierenpension </w:t>
      </w:r>
      <w:r w:rsidR="002F0AE5">
        <w:rPr>
          <w:lang w:eastAsia="zh-CN" w:bidi="hi-IN"/>
        </w:rPr>
        <w:t xml:space="preserve">uitgeoefend kunnen worden </w:t>
      </w:r>
      <w:r>
        <w:rPr>
          <w:lang w:eastAsia="zh-CN" w:bidi="hi-IN"/>
        </w:rPr>
        <w:t xml:space="preserve">ligt in een gebied dat in de </w:t>
      </w:r>
      <w:r w:rsidR="00A00AC2">
        <w:rPr>
          <w:lang w:eastAsia="zh-CN" w:bidi="hi-IN"/>
        </w:rPr>
        <w:t>Ov</w:t>
      </w:r>
      <w:r>
        <w:rPr>
          <w:lang w:eastAsia="zh-CN" w:bidi="hi-IN"/>
        </w:rPr>
        <w:t xml:space="preserve"> is aangeduid als groenblauwe </w:t>
      </w:r>
      <w:r w:rsidR="00D803E7">
        <w:rPr>
          <w:lang w:eastAsia="zh-CN" w:bidi="hi-IN"/>
        </w:rPr>
        <w:t>waarden</w:t>
      </w:r>
      <w:r>
        <w:rPr>
          <w:lang w:eastAsia="zh-CN" w:bidi="hi-IN"/>
        </w:rPr>
        <w:t>. Een dierenpension kan, gelet op de definitiebepaling van artikel 1.</w:t>
      </w:r>
      <w:r w:rsidR="001121CB">
        <w:rPr>
          <w:lang w:eastAsia="zh-CN" w:bidi="hi-IN"/>
        </w:rPr>
        <w:t>1</w:t>
      </w:r>
      <w:r>
        <w:rPr>
          <w:lang w:eastAsia="zh-CN" w:bidi="hi-IN"/>
        </w:rPr>
        <w:t xml:space="preserve"> </w:t>
      </w:r>
      <w:r w:rsidR="001121CB">
        <w:rPr>
          <w:lang w:eastAsia="zh-CN" w:bidi="hi-IN"/>
        </w:rPr>
        <w:t>Ov</w:t>
      </w:r>
      <w:r>
        <w:rPr>
          <w:lang w:eastAsia="zh-CN" w:bidi="hi-IN"/>
        </w:rPr>
        <w:t xml:space="preserve">, aangemerkt worden als een agrarisch verwant bedrijf. In de groenblauwe </w:t>
      </w:r>
      <w:r w:rsidR="00D803E7">
        <w:rPr>
          <w:lang w:eastAsia="zh-CN" w:bidi="hi-IN"/>
        </w:rPr>
        <w:t>waarden</w:t>
      </w:r>
      <w:r>
        <w:rPr>
          <w:lang w:eastAsia="zh-CN" w:bidi="hi-IN"/>
        </w:rPr>
        <w:t xml:space="preserve"> geldt voor deze bedrijven een maximale omvang van 5</w:t>
      </w:r>
      <w:r w:rsidR="00C72154">
        <w:rPr>
          <w:lang w:eastAsia="zh-CN" w:bidi="hi-IN"/>
        </w:rPr>
        <w:t>.</w:t>
      </w:r>
      <w:r>
        <w:rPr>
          <w:lang w:eastAsia="zh-CN" w:bidi="hi-IN"/>
        </w:rPr>
        <w:t>000 m</w:t>
      </w:r>
      <w:r w:rsidRPr="00C72154">
        <w:rPr>
          <w:vertAlign w:val="superscript"/>
          <w:lang w:eastAsia="zh-CN" w:bidi="hi-IN"/>
        </w:rPr>
        <w:t>2</w:t>
      </w:r>
      <w:r>
        <w:rPr>
          <w:lang w:eastAsia="zh-CN" w:bidi="hi-IN"/>
        </w:rPr>
        <w:t xml:space="preserve">. </w:t>
      </w:r>
      <w:r w:rsidR="00D5011B">
        <w:rPr>
          <w:lang w:eastAsia="zh-CN" w:bidi="hi-IN"/>
        </w:rPr>
        <w:t xml:space="preserve">Het werkingsgebied </w:t>
      </w:r>
      <w:r w:rsidR="004F2AD7">
        <w:rPr>
          <w:lang w:eastAsia="zh-CN" w:bidi="hi-IN"/>
        </w:rPr>
        <w:t xml:space="preserve">bij </w:t>
      </w:r>
      <w:r>
        <w:rPr>
          <w:lang w:eastAsia="zh-CN" w:bidi="hi-IN"/>
        </w:rPr>
        <w:t xml:space="preserve">artikel </w:t>
      </w:r>
      <w:r w:rsidR="00101F14">
        <w:rPr>
          <w:lang w:eastAsia="zh-CN" w:bidi="hi-IN"/>
        </w:rPr>
        <w:t>2.</w:t>
      </w:r>
      <w:r>
        <w:rPr>
          <w:lang w:eastAsia="zh-CN" w:bidi="hi-IN"/>
        </w:rPr>
        <w:t>41, lid d van het omgevingsplan</w:t>
      </w:r>
      <w:r w:rsidR="004F2AD7">
        <w:rPr>
          <w:lang w:eastAsia="zh-CN" w:bidi="hi-IN"/>
        </w:rPr>
        <w:t xml:space="preserve"> voor dierenpensionactiviteiten </w:t>
      </w:r>
      <w:r w:rsidR="00A30DCB">
        <w:rPr>
          <w:lang w:eastAsia="zh-CN" w:bidi="hi-IN"/>
        </w:rPr>
        <w:t xml:space="preserve">heeft </w:t>
      </w:r>
      <w:r w:rsidR="00DD161F">
        <w:rPr>
          <w:lang w:eastAsia="zh-CN" w:bidi="hi-IN"/>
        </w:rPr>
        <w:t xml:space="preserve">ter plaatse van Dogdreef 2 </w:t>
      </w:r>
      <w:r w:rsidR="00A30DCB">
        <w:rPr>
          <w:lang w:eastAsia="zh-CN" w:bidi="hi-IN"/>
        </w:rPr>
        <w:t>een omvang van ca</w:t>
      </w:r>
      <w:r w:rsidR="000103D8">
        <w:rPr>
          <w:lang w:eastAsia="zh-CN" w:bidi="hi-IN"/>
        </w:rPr>
        <w:t>.</w:t>
      </w:r>
      <w:r w:rsidR="00A30DCB">
        <w:rPr>
          <w:lang w:eastAsia="zh-CN" w:bidi="hi-IN"/>
        </w:rPr>
        <w:t>1,5 ha</w:t>
      </w:r>
      <w:r w:rsidR="00E07390">
        <w:rPr>
          <w:lang w:eastAsia="zh-CN" w:bidi="hi-IN"/>
        </w:rPr>
        <w:t>. Hierdoor</w:t>
      </w:r>
      <w:r>
        <w:rPr>
          <w:lang w:eastAsia="zh-CN" w:bidi="hi-IN"/>
        </w:rPr>
        <w:t xml:space="preserve"> staat deze regel complete omschakeling toe van agrarisch</w:t>
      </w:r>
      <w:r w:rsidR="00DD161F">
        <w:rPr>
          <w:lang w:eastAsia="zh-CN" w:bidi="hi-IN"/>
        </w:rPr>
        <w:t>e</w:t>
      </w:r>
      <w:r>
        <w:rPr>
          <w:lang w:eastAsia="zh-CN" w:bidi="hi-IN"/>
        </w:rPr>
        <w:t xml:space="preserve"> </w:t>
      </w:r>
      <w:r w:rsidR="00DD161F">
        <w:rPr>
          <w:lang w:eastAsia="zh-CN" w:bidi="hi-IN"/>
        </w:rPr>
        <w:t>activiteiten</w:t>
      </w:r>
      <w:r>
        <w:rPr>
          <w:lang w:eastAsia="zh-CN" w:bidi="hi-IN"/>
        </w:rPr>
        <w:t xml:space="preserve"> naar dierenpension</w:t>
      </w:r>
      <w:r w:rsidR="000103D8">
        <w:rPr>
          <w:lang w:eastAsia="zh-CN" w:bidi="hi-IN"/>
        </w:rPr>
        <w:t>activiteiten</w:t>
      </w:r>
      <w:r>
        <w:rPr>
          <w:lang w:eastAsia="zh-CN" w:bidi="hi-IN"/>
        </w:rPr>
        <w:t xml:space="preserve">. Dat betekent dat het dierenpension een maximale omvang zou kunnen krijgen van c.a. 1,5 ha. Een agrarisch verwant bedrijf met een dergelijke omvang is strijdig met artikel 6.10 </w:t>
      </w:r>
      <w:r w:rsidR="009C5FFA">
        <w:rPr>
          <w:lang w:eastAsia="zh-CN" w:bidi="hi-IN"/>
        </w:rPr>
        <w:t>Ov</w:t>
      </w:r>
      <w:r>
        <w:rPr>
          <w:lang w:eastAsia="zh-CN" w:bidi="hi-IN"/>
        </w:rPr>
        <w:t xml:space="preserve">. </w:t>
      </w:r>
    </w:p>
    <w:p w14:paraId="1D49AD06" w14:textId="77777777" w:rsidR="00690D83" w:rsidRDefault="00690D83" w:rsidP="00A761BE">
      <w:pPr>
        <w:pStyle w:val="Kop4"/>
        <w:rPr>
          <w:lang w:eastAsia="zh-CN" w:bidi="hi-IN"/>
        </w:rPr>
      </w:pPr>
      <w:r>
        <w:rPr>
          <w:lang w:eastAsia="zh-CN" w:bidi="hi-IN"/>
        </w:rPr>
        <w:lastRenderedPageBreak/>
        <w:t xml:space="preserve">Kwaliteitsverbetering van het landschap </w:t>
      </w:r>
    </w:p>
    <w:p w14:paraId="1F11B160" w14:textId="036796C9" w:rsidR="00AC22F3" w:rsidRDefault="006146A8" w:rsidP="00690D83">
      <w:pPr>
        <w:rPr>
          <w:lang w:eastAsia="zh-CN" w:bidi="hi-IN"/>
        </w:rPr>
      </w:pPr>
      <w:r>
        <w:rPr>
          <w:lang w:eastAsia="zh-CN" w:bidi="hi-IN"/>
        </w:rPr>
        <w:t>Op grond van artikel 3.2 Ov moeten r</w:t>
      </w:r>
      <w:r w:rsidR="00690D83">
        <w:rPr>
          <w:lang w:eastAsia="zh-CN" w:bidi="hi-IN"/>
        </w:rPr>
        <w:t>uimtelijke ontwikkelingen in het buitengebied gepaard gaan met een fysieke verbetering van de aanwezige of potentiële kwaliteiten van bodem, water, natuur, landschap, cultuurhistorie of van de extensieve recreatieve mogelijkheden van het gebied of de omgeving.</w:t>
      </w:r>
    </w:p>
    <w:p w14:paraId="55151829" w14:textId="58284F33" w:rsidR="00690D83" w:rsidRDefault="00690D83" w:rsidP="00690D83">
      <w:pPr>
        <w:rPr>
          <w:lang w:eastAsia="zh-CN" w:bidi="hi-IN"/>
        </w:rPr>
      </w:pPr>
      <w:r>
        <w:rPr>
          <w:lang w:eastAsia="zh-CN" w:bidi="hi-IN"/>
        </w:rPr>
        <w:t xml:space="preserve">Indien de ruimtelijke ontwikkeling rechtstreeks in de planregels wordt toegelaten, dan dient het omgevingsplan direct al in deze kwaliteitsverbetering te voorzien. De toelichting moet aangeven hoe deze kwaliteitsverbetering financieel, juridisch en feitelijk is geborgd. </w:t>
      </w:r>
    </w:p>
    <w:p w14:paraId="4661F0C3" w14:textId="77777777" w:rsidR="00690D83" w:rsidRDefault="00690D83" w:rsidP="00690D83">
      <w:pPr>
        <w:rPr>
          <w:lang w:eastAsia="zh-CN" w:bidi="hi-IN"/>
        </w:rPr>
      </w:pPr>
    </w:p>
    <w:p w14:paraId="431DD44A" w14:textId="497C6231" w:rsidR="00690D83" w:rsidRPr="00690D83" w:rsidRDefault="00690D83" w:rsidP="00690D83">
      <w:pPr>
        <w:rPr>
          <w:lang w:eastAsia="zh-CN" w:bidi="hi-IN"/>
        </w:rPr>
      </w:pPr>
      <w:r>
        <w:rPr>
          <w:lang w:eastAsia="zh-CN" w:bidi="hi-IN"/>
        </w:rPr>
        <w:t xml:space="preserve">Door </w:t>
      </w:r>
      <w:r w:rsidR="00237782">
        <w:rPr>
          <w:lang w:eastAsia="zh-CN" w:bidi="hi-IN"/>
        </w:rPr>
        <w:t xml:space="preserve">in de </w:t>
      </w:r>
      <w:r w:rsidR="007509D1">
        <w:rPr>
          <w:lang w:eastAsia="zh-CN" w:bidi="hi-IN"/>
        </w:rPr>
        <w:t>5</w:t>
      </w:r>
      <w:r w:rsidR="007509D1" w:rsidRPr="007509D1">
        <w:rPr>
          <w:vertAlign w:val="superscript"/>
          <w:lang w:eastAsia="zh-CN" w:bidi="hi-IN"/>
        </w:rPr>
        <w:t>e</w:t>
      </w:r>
      <w:r w:rsidR="007509D1">
        <w:rPr>
          <w:lang w:eastAsia="zh-CN" w:bidi="hi-IN"/>
        </w:rPr>
        <w:t xml:space="preserve"> wijziging Omgevingsplan Breda</w:t>
      </w:r>
      <w:r>
        <w:rPr>
          <w:lang w:eastAsia="zh-CN" w:bidi="hi-IN"/>
        </w:rPr>
        <w:t xml:space="preserve"> een </w:t>
      </w:r>
      <w:r w:rsidR="00E2314C">
        <w:rPr>
          <w:lang w:eastAsia="zh-CN" w:bidi="hi-IN"/>
        </w:rPr>
        <w:t>werkingsgebied</w:t>
      </w:r>
      <w:r>
        <w:rPr>
          <w:lang w:eastAsia="zh-CN" w:bidi="hi-IN"/>
        </w:rPr>
        <w:t xml:space="preserve"> </w:t>
      </w:r>
      <w:r w:rsidR="007509D1">
        <w:rPr>
          <w:lang w:eastAsia="zh-CN" w:bidi="hi-IN"/>
        </w:rPr>
        <w:t>voor dierenpensionactiviteiten</w:t>
      </w:r>
      <w:r>
        <w:rPr>
          <w:lang w:eastAsia="zh-CN" w:bidi="hi-IN"/>
        </w:rPr>
        <w:t xml:space="preserve"> op te nemen voor </w:t>
      </w:r>
      <w:r w:rsidR="00FA596B">
        <w:rPr>
          <w:lang w:eastAsia="zh-CN" w:bidi="hi-IN"/>
        </w:rPr>
        <w:t>1,5 ha</w:t>
      </w:r>
      <w:r>
        <w:rPr>
          <w:lang w:eastAsia="zh-CN" w:bidi="hi-IN"/>
        </w:rPr>
        <w:t xml:space="preserve">  en</w:t>
      </w:r>
      <w:r w:rsidR="00FA596B">
        <w:rPr>
          <w:lang w:eastAsia="zh-CN" w:bidi="hi-IN"/>
        </w:rPr>
        <w:t xml:space="preserve"> ook</w:t>
      </w:r>
      <w:r>
        <w:rPr>
          <w:lang w:eastAsia="zh-CN" w:bidi="hi-IN"/>
        </w:rPr>
        <w:t xml:space="preserve"> geen restricties aan de omvang te stellen in de regels, houdt het plan rechtstreeks de mogelijkheid in het dierenpension </w:t>
      </w:r>
      <w:r w:rsidR="00FA596B">
        <w:rPr>
          <w:lang w:eastAsia="zh-CN" w:bidi="hi-IN"/>
        </w:rPr>
        <w:t xml:space="preserve">aanzienlijk </w:t>
      </w:r>
      <w:r>
        <w:rPr>
          <w:lang w:eastAsia="zh-CN" w:bidi="hi-IN"/>
        </w:rPr>
        <w:t xml:space="preserve">te vergroten. Er is echter niet voldaan aan de eisen van 3.2 </w:t>
      </w:r>
      <w:r w:rsidR="000A04E6">
        <w:rPr>
          <w:lang w:eastAsia="zh-CN" w:bidi="hi-IN"/>
        </w:rPr>
        <w:t>Ov</w:t>
      </w:r>
      <w:r>
        <w:rPr>
          <w:lang w:eastAsia="zh-CN" w:bidi="hi-IN"/>
        </w:rPr>
        <w:t xml:space="preserve"> ten aanzien van de daarvoor vereiste kwaliteitsverbetering van het landschap. Ook om deze reden achten wij het niet aanvaardbaar dat </w:t>
      </w:r>
      <w:r w:rsidR="00837213">
        <w:rPr>
          <w:lang w:eastAsia="zh-CN" w:bidi="hi-IN"/>
        </w:rPr>
        <w:t>het</w:t>
      </w:r>
      <w:r w:rsidR="000A04E6">
        <w:rPr>
          <w:lang w:eastAsia="zh-CN" w:bidi="hi-IN"/>
        </w:rPr>
        <w:t xml:space="preserve"> werkingsgebied</w:t>
      </w:r>
      <w:r>
        <w:rPr>
          <w:lang w:eastAsia="zh-CN" w:bidi="hi-IN"/>
        </w:rPr>
        <w:t xml:space="preserve"> </w:t>
      </w:r>
      <w:r w:rsidR="00837213">
        <w:rPr>
          <w:lang w:eastAsia="zh-CN" w:bidi="hi-IN"/>
        </w:rPr>
        <w:t>voor dierenpensionactiviteiten aan de Dogdreef 2</w:t>
      </w:r>
      <w:r>
        <w:rPr>
          <w:lang w:eastAsia="zh-CN" w:bidi="hi-IN"/>
        </w:rPr>
        <w:t xml:space="preserve"> in werking treedt.</w:t>
      </w:r>
    </w:p>
    <w:p w14:paraId="6735050E" w14:textId="3F3E4814" w:rsidR="003142B8" w:rsidRDefault="003142B8" w:rsidP="003142B8">
      <w:pPr>
        <w:pStyle w:val="Kop3"/>
        <w:rPr>
          <w:lang w:eastAsia="zh-CN" w:bidi="hi-IN"/>
        </w:rPr>
      </w:pPr>
      <w:r>
        <w:rPr>
          <w:lang w:eastAsia="zh-CN" w:bidi="hi-IN"/>
        </w:rPr>
        <w:t>Artikel 2.2</w:t>
      </w:r>
      <w:r w:rsidR="00FD0F6B">
        <w:rPr>
          <w:lang w:eastAsia="zh-CN" w:bidi="hi-IN"/>
        </w:rPr>
        <w:t xml:space="preserve"> Bijlage 3 Huisvestingssystemen</w:t>
      </w:r>
      <w:r w:rsidR="00E67B4D">
        <w:rPr>
          <w:lang w:eastAsia="zh-CN" w:bidi="hi-IN"/>
        </w:rPr>
        <w:t xml:space="preserve"> veehouderij</w:t>
      </w:r>
    </w:p>
    <w:p w14:paraId="5FF01C70" w14:textId="70F39A18" w:rsidR="002601A9" w:rsidRDefault="007C0F32" w:rsidP="00E67B4D">
      <w:pPr>
        <w:rPr>
          <w:lang w:eastAsia="zh-CN" w:bidi="hi-IN"/>
        </w:rPr>
      </w:pPr>
      <w:r>
        <w:rPr>
          <w:lang w:eastAsia="zh-CN" w:bidi="hi-IN"/>
        </w:rPr>
        <w:t>De 5</w:t>
      </w:r>
      <w:r w:rsidRPr="007C0F32">
        <w:rPr>
          <w:vertAlign w:val="superscript"/>
          <w:lang w:eastAsia="zh-CN" w:bidi="hi-IN"/>
        </w:rPr>
        <w:t>e</w:t>
      </w:r>
      <w:r>
        <w:rPr>
          <w:lang w:eastAsia="zh-CN" w:bidi="hi-IN"/>
        </w:rPr>
        <w:t xml:space="preserve"> wijziging Omgevingsplan Breda voegt een Bijlage 3 Huisvestingssystemen veehouderij toe aan de regels</w:t>
      </w:r>
      <w:r w:rsidR="00846597">
        <w:rPr>
          <w:lang w:eastAsia="zh-CN" w:bidi="hi-IN"/>
        </w:rPr>
        <w:t xml:space="preserve">. </w:t>
      </w:r>
      <w:r w:rsidR="00385189">
        <w:rPr>
          <w:lang w:eastAsia="zh-CN" w:bidi="hi-IN"/>
        </w:rPr>
        <w:t>De intentie hiervan was om</w:t>
      </w:r>
      <w:r w:rsidR="00B44714">
        <w:rPr>
          <w:lang w:eastAsia="zh-CN" w:bidi="hi-IN"/>
        </w:rPr>
        <w:t xml:space="preserve"> aan te sluiten bij de provinciale regels voor </w:t>
      </w:r>
      <w:r w:rsidR="009659A7">
        <w:rPr>
          <w:lang w:eastAsia="zh-CN" w:bidi="hi-IN"/>
        </w:rPr>
        <w:t xml:space="preserve">toegestane </w:t>
      </w:r>
      <w:r w:rsidR="00B44714">
        <w:rPr>
          <w:lang w:eastAsia="zh-CN" w:bidi="hi-IN"/>
        </w:rPr>
        <w:t xml:space="preserve">huisvestingssystemen. </w:t>
      </w:r>
      <w:r w:rsidR="00846597">
        <w:rPr>
          <w:lang w:eastAsia="zh-CN" w:bidi="hi-IN"/>
        </w:rPr>
        <w:t>Gebleken is da</w:t>
      </w:r>
      <w:r w:rsidR="00B819CE">
        <w:rPr>
          <w:lang w:eastAsia="zh-CN" w:bidi="hi-IN"/>
        </w:rPr>
        <w:t>t</w:t>
      </w:r>
      <w:r w:rsidR="00846597">
        <w:rPr>
          <w:lang w:eastAsia="zh-CN" w:bidi="hi-IN"/>
        </w:rPr>
        <w:t xml:space="preserve"> hierin</w:t>
      </w:r>
      <w:r w:rsidR="003071A7">
        <w:rPr>
          <w:lang w:eastAsia="zh-CN" w:bidi="hi-IN"/>
        </w:rPr>
        <w:t xml:space="preserve"> enkele</w:t>
      </w:r>
      <w:r w:rsidR="00846597">
        <w:rPr>
          <w:lang w:eastAsia="zh-CN" w:bidi="hi-IN"/>
        </w:rPr>
        <w:t xml:space="preserve"> </w:t>
      </w:r>
      <w:r w:rsidR="00B44714">
        <w:rPr>
          <w:lang w:eastAsia="zh-CN" w:bidi="hi-IN"/>
        </w:rPr>
        <w:t xml:space="preserve">onjuistheden zijn </w:t>
      </w:r>
      <w:r w:rsidR="00E2314C">
        <w:rPr>
          <w:lang w:eastAsia="zh-CN" w:bidi="hi-IN"/>
        </w:rPr>
        <w:t xml:space="preserve">geslopen waardoor er </w:t>
      </w:r>
      <w:r w:rsidR="00846597">
        <w:rPr>
          <w:lang w:eastAsia="zh-CN" w:bidi="hi-IN"/>
        </w:rPr>
        <w:t xml:space="preserve">een aantal systemen worden genoemd die in strijd zijn met de </w:t>
      </w:r>
      <w:r w:rsidR="006B0EF4">
        <w:rPr>
          <w:lang w:eastAsia="zh-CN" w:bidi="hi-IN"/>
        </w:rPr>
        <w:t>bijlage met huisvestingssystemen bij de regels van de Ov</w:t>
      </w:r>
      <w:r w:rsidR="00B819CE">
        <w:rPr>
          <w:lang w:eastAsia="zh-CN" w:bidi="hi-IN"/>
        </w:rPr>
        <w:t xml:space="preserve">. </w:t>
      </w:r>
      <w:r w:rsidR="002601A9">
        <w:rPr>
          <w:lang w:eastAsia="zh-CN" w:bidi="hi-IN"/>
        </w:rPr>
        <w:t xml:space="preserve">Hierdoor kunnen stallen gebouwd worden met een te hoge emissie </w:t>
      </w:r>
      <w:r w:rsidR="00167F8C">
        <w:rPr>
          <w:lang w:eastAsia="zh-CN" w:bidi="hi-IN"/>
        </w:rPr>
        <w:t xml:space="preserve">van allerlei stoffen </w:t>
      </w:r>
      <w:r w:rsidR="002601A9">
        <w:rPr>
          <w:lang w:eastAsia="zh-CN" w:bidi="hi-IN"/>
        </w:rPr>
        <w:t>en dat willen we niet</w:t>
      </w:r>
      <w:r w:rsidR="003071A7">
        <w:rPr>
          <w:lang w:eastAsia="zh-CN" w:bidi="hi-IN"/>
        </w:rPr>
        <w:t>, omdat wij juist streven naar verlaging van de uitstoot</w:t>
      </w:r>
      <w:r w:rsidR="002601A9">
        <w:rPr>
          <w:lang w:eastAsia="zh-CN" w:bidi="hi-IN"/>
        </w:rPr>
        <w:t>.</w:t>
      </w:r>
      <w:r w:rsidR="003071A7">
        <w:rPr>
          <w:lang w:eastAsia="zh-CN" w:bidi="hi-IN"/>
        </w:rPr>
        <w:t xml:space="preserve"> </w:t>
      </w:r>
    </w:p>
    <w:p w14:paraId="584535A7" w14:textId="77777777" w:rsidR="002601A9" w:rsidRDefault="002601A9" w:rsidP="00E67B4D">
      <w:pPr>
        <w:rPr>
          <w:lang w:eastAsia="zh-CN" w:bidi="hi-IN"/>
        </w:rPr>
      </w:pPr>
    </w:p>
    <w:p w14:paraId="1CEF8836" w14:textId="2DDFC406" w:rsidR="00E67B4D" w:rsidRDefault="00B819CE" w:rsidP="00E67B4D">
      <w:pPr>
        <w:rPr>
          <w:lang w:eastAsia="zh-CN" w:bidi="hi-IN"/>
        </w:rPr>
      </w:pPr>
      <w:r>
        <w:rPr>
          <w:lang w:eastAsia="zh-CN" w:bidi="hi-IN"/>
        </w:rPr>
        <w:t xml:space="preserve">Bijlage 3 bij de regels van het Omgevingsplan Breda is </w:t>
      </w:r>
      <w:r w:rsidR="00235CFA">
        <w:rPr>
          <w:lang w:eastAsia="zh-CN" w:bidi="hi-IN"/>
        </w:rPr>
        <w:t>een PDF. Daarom dient deze vervangen te worden door een PDF</w:t>
      </w:r>
      <w:r w:rsidR="0087780C">
        <w:rPr>
          <w:lang w:eastAsia="zh-CN" w:bidi="hi-IN"/>
        </w:rPr>
        <w:t xml:space="preserve"> met de juiste gegevens. Deze is </w:t>
      </w:r>
      <w:r w:rsidR="00BC69EB">
        <w:rPr>
          <w:lang w:eastAsia="zh-CN" w:bidi="hi-IN"/>
        </w:rPr>
        <w:t xml:space="preserve">in deze bijlage opgenomen </w:t>
      </w:r>
      <w:r w:rsidR="0087780C">
        <w:rPr>
          <w:lang w:eastAsia="zh-CN" w:bidi="hi-IN"/>
        </w:rPr>
        <w:t>als Bijlage I.</w:t>
      </w:r>
    </w:p>
    <w:p w14:paraId="7C6FF451" w14:textId="6DFCB4F8" w:rsidR="00DA50C5" w:rsidRDefault="00DA50C5" w:rsidP="00E67B4D">
      <w:pPr>
        <w:rPr>
          <w:lang w:eastAsia="zh-CN" w:bidi="hi-IN"/>
        </w:rPr>
      </w:pPr>
    </w:p>
    <w:p w14:paraId="12B77D84" w14:textId="4CFFEDC5" w:rsidR="00DA50C5" w:rsidRPr="00E67B4D" w:rsidRDefault="00DA50C5" w:rsidP="00E67B4D">
      <w:pPr>
        <w:rPr>
          <w:lang w:eastAsia="zh-CN" w:bidi="hi-IN"/>
        </w:rPr>
      </w:pPr>
      <w:r>
        <w:rPr>
          <w:lang w:eastAsia="zh-CN" w:bidi="hi-IN"/>
        </w:rPr>
        <w:t>Het gebied</w:t>
      </w:r>
      <w:r w:rsidR="006F0DFD">
        <w:rPr>
          <w:lang w:eastAsia="zh-CN" w:bidi="hi-IN"/>
        </w:rPr>
        <w:t xml:space="preserve"> waarop deze bijlage 3 van het Omgevingsplan van toepassing is, kan ongewijzigd blijven. Omdat het verp</w:t>
      </w:r>
      <w:r w:rsidR="00BA358F">
        <w:rPr>
          <w:lang w:eastAsia="zh-CN" w:bidi="hi-IN"/>
        </w:rPr>
        <w:t xml:space="preserve">licht is </w:t>
      </w:r>
      <w:r w:rsidR="00F91745">
        <w:rPr>
          <w:lang w:eastAsia="zh-CN" w:bidi="hi-IN"/>
        </w:rPr>
        <w:t xml:space="preserve">een werkingsgebied toe te voegen wanneer regeltekst/juridische regel wordt geannoteerd is </w:t>
      </w:r>
      <w:r w:rsidR="00392511">
        <w:rPr>
          <w:lang w:eastAsia="zh-CN" w:bidi="hi-IN"/>
        </w:rPr>
        <w:t xml:space="preserve">bij het artikel een locatie opgenomen die overeenkomt met het werkingsgebied </w:t>
      </w:r>
      <w:r w:rsidR="00146047">
        <w:rPr>
          <w:lang w:eastAsia="zh-CN" w:bidi="hi-IN"/>
        </w:rPr>
        <w:t>in het Omgevingsplan.</w:t>
      </w:r>
    </w:p>
    <w:p w14:paraId="60B0DA9E" w14:textId="4D6DA8D2" w:rsidR="00FD0F6B" w:rsidRDefault="00FD0F6B" w:rsidP="00FD0F6B">
      <w:pPr>
        <w:pStyle w:val="Kop3"/>
        <w:rPr>
          <w:lang w:eastAsia="zh-CN" w:bidi="hi-IN"/>
        </w:rPr>
      </w:pPr>
      <w:r>
        <w:rPr>
          <w:lang w:eastAsia="zh-CN" w:bidi="hi-IN"/>
        </w:rPr>
        <w:t xml:space="preserve">Artikel 2.3 </w:t>
      </w:r>
      <w:r w:rsidRPr="00FD0F6B">
        <w:rPr>
          <w:lang w:eastAsia="zh-CN" w:bidi="hi-IN"/>
        </w:rPr>
        <w:t>Landbouwmechanisatie activiteiten binnen Groenblauwe waarden</w:t>
      </w:r>
    </w:p>
    <w:p w14:paraId="1487AA45" w14:textId="75F4588A" w:rsidR="00966C03" w:rsidRDefault="00AD1B6A" w:rsidP="008A3DB3">
      <w:pPr>
        <w:rPr>
          <w:lang w:eastAsia="zh-CN" w:bidi="hi-IN"/>
        </w:rPr>
      </w:pPr>
      <w:r>
        <w:rPr>
          <w:lang w:eastAsia="zh-CN" w:bidi="hi-IN"/>
        </w:rPr>
        <w:t xml:space="preserve">Artikel 5.84 </w:t>
      </w:r>
      <w:r w:rsidR="00491F0F">
        <w:rPr>
          <w:lang w:eastAsia="zh-CN" w:bidi="hi-IN"/>
        </w:rPr>
        <w:t xml:space="preserve">Omgevingsplan </w:t>
      </w:r>
      <w:r>
        <w:rPr>
          <w:lang w:eastAsia="zh-CN" w:bidi="hi-IN"/>
        </w:rPr>
        <w:t xml:space="preserve">bevat een </w:t>
      </w:r>
      <w:r w:rsidR="00D921DD">
        <w:rPr>
          <w:lang w:eastAsia="zh-CN" w:bidi="hi-IN"/>
        </w:rPr>
        <w:t>a</w:t>
      </w:r>
      <w:r w:rsidR="001A0B74">
        <w:rPr>
          <w:lang w:eastAsia="zh-CN" w:bidi="hi-IN"/>
        </w:rPr>
        <w:t>fwijkmogelijkheid</w:t>
      </w:r>
      <w:r>
        <w:rPr>
          <w:lang w:eastAsia="zh-CN" w:bidi="hi-IN"/>
        </w:rPr>
        <w:t xml:space="preserve"> </w:t>
      </w:r>
      <w:r w:rsidR="006C1E67">
        <w:rPr>
          <w:lang w:eastAsia="zh-CN" w:bidi="hi-IN"/>
        </w:rPr>
        <w:t>voor</w:t>
      </w:r>
      <w:r>
        <w:rPr>
          <w:lang w:eastAsia="zh-CN" w:bidi="hi-IN"/>
        </w:rPr>
        <w:t xml:space="preserve"> </w:t>
      </w:r>
      <w:r w:rsidR="00277842">
        <w:rPr>
          <w:lang w:eastAsia="zh-CN" w:bidi="hi-IN"/>
        </w:rPr>
        <w:t xml:space="preserve">medewerking aan </w:t>
      </w:r>
      <w:r w:rsidR="00062188">
        <w:rPr>
          <w:lang w:eastAsia="zh-CN" w:bidi="hi-IN"/>
        </w:rPr>
        <w:t>nieuwe activiteiten</w:t>
      </w:r>
      <w:r w:rsidR="00332BE0">
        <w:rPr>
          <w:lang w:eastAsia="zh-CN" w:bidi="hi-IN"/>
        </w:rPr>
        <w:t xml:space="preserve"> voor </w:t>
      </w:r>
      <w:r w:rsidR="00FF5F38">
        <w:rPr>
          <w:lang w:eastAsia="zh-CN" w:bidi="hi-IN"/>
        </w:rPr>
        <w:t>(</w:t>
      </w:r>
      <w:r w:rsidR="00332BE0">
        <w:rPr>
          <w:lang w:eastAsia="zh-CN" w:bidi="hi-IN"/>
        </w:rPr>
        <w:t>de vestiging van</w:t>
      </w:r>
      <w:r w:rsidR="00FF5F38">
        <w:rPr>
          <w:lang w:eastAsia="zh-CN" w:bidi="hi-IN"/>
        </w:rPr>
        <w:t>)</w:t>
      </w:r>
      <w:r w:rsidR="00332BE0">
        <w:rPr>
          <w:lang w:eastAsia="zh-CN" w:bidi="hi-IN"/>
        </w:rPr>
        <w:t xml:space="preserve"> een landbouwmechanisatiebedrijf. </w:t>
      </w:r>
      <w:r w:rsidR="004E72B7">
        <w:rPr>
          <w:lang w:eastAsia="zh-CN" w:bidi="hi-IN"/>
        </w:rPr>
        <w:t xml:space="preserve">Het werkingsgebied </w:t>
      </w:r>
      <w:r w:rsidR="00A330D4">
        <w:rPr>
          <w:lang w:eastAsia="zh-CN" w:bidi="hi-IN"/>
        </w:rPr>
        <w:t xml:space="preserve">van dit artikel </w:t>
      </w:r>
      <w:r w:rsidR="004E72B7">
        <w:rPr>
          <w:lang w:eastAsia="zh-CN" w:bidi="hi-IN"/>
        </w:rPr>
        <w:t>valt gedeeltelijk samen met het</w:t>
      </w:r>
      <w:r w:rsidR="00F23680">
        <w:rPr>
          <w:lang w:eastAsia="zh-CN" w:bidi="hi-IN"/>
        </w:rPr>
        <w:t xml:space="preserve"> gebied</w:t>
      </w:r>
      <w:r w:rsidR="00332BE0">
        <w:rPr>
          <w:lang w:eastAsia="zh-CN" w:bidi="hi-IN"/>
        </w:rPr>
        <w:t xml:space="preserve"> Groenblauwe waarden</w:t>
      </w:r>
      <w:r w:rsidR="002B2E49">
        <w:rPr>
          <w:lang w:eastAsia="zh-CN" w:bidi="hi-IN"/>
        </w:rPr>
        <w:t xml:space="preserve"> zoals opgenomen in de Ov</w:t>
      </w:r>
      <w:r w:rsidR="00F23680">
        <w:rPr>
          <w:lang w:eastAsia="zh-CN" w:bidi="hi-IN"/>
        </w:rPr>
        <w:t xml:space="preserve">. </w:t>
      </w:r>
      <w:r w:rsidR="00A330D4">
        <w:rPr>
          <w:lang w:eastAsia="zh-CN" w:bidi="hi-IN"/>
        </w:rPr>
        <w:t>Binnen Groenblauwe waarden</w:t>
      </w:r>
      <w:r w:rsidR="00332BE0">
        <w:rPr>
          <w:lang w:eastAsia="zh-CN" w:bidi="hi-IN"/>
        </w:rPr>
        <w:t xml:space="preserve"> is nieuwvestiging van een dergelijk bedrijf niet toegestaan.</w:t>
      </w:r>
      <w:r w:rsidR="00966C03">
        <w:rPr>
          <w:lang w:eastAsia="zh-CN" w:bidi="hi-IN"/>
        </w:rPr>
        <w:t xml:space="preserve"> </w:t>
      </w:r>
    </w:p>
    <w:p w14:paraId="02F253B0" w14:textId="46BA7602" w:rsidR="008A3DB3" w:rsidRPr="008A3DB3" w:rsidRDefault="00966C03" w:rsidP="008A3DB3">
      <w:pPr>
        <w:rPr>
          <w:lang w:eastAsia="zh-CN" w:bidi="hi-IN"/>
        </w:rPr>
      </w:pPr>
      <w:r>
        <w:rPr>
          <w:lang w:eastAsia="zh-CN" w:bidi="hi-IN"/>
        </w:rPr>
        <w:t xml:space="preserve">Deze interventie </w:t>
      </w:r>
      <w:r w:rsidR="00CC57EB">
        <w:rPr>
          <w:lang w:eastAsia="zh-CN" w:bidi="hi-IN"/>
        </w:rPr>
        <w:t xml:space="preserve">is erop gericht </w:t>
      </w:r>
      <w:r>
        <w:rPr>
          <w:lang w:eastAsia="zh-CN" w:bidi="hi-IN"/>
        </w:rPr>
        <w:t xml:space="preserve">dat de </w:t>
      </w:r>
      <w:r w:rsidR="00290C92">
        <w:rPr>
          <w:lang w:eastAsia="zh-CN" w:bidi="hi-IN"/>
        </w:rPr>
        <w:t>afwijkmogelijkheid in artikel 5.84</w:t>
      </w:r>
      <w:r w:rsidR="002438AA">
        <w:rPr>
          <w:lang w:eastAsia="zh-CN" w:bidi="hi-IN"/>
        </w:rPr>
        <w:t xml:space="preserve"> niet in werking treedt </w:t>
      </w:r>
      <w:r w:rsidR="008722FF">
        <w:rPr>
          <w:lang w:eastAsia="zh-CN" w:bidi="hi-IN"/>
        </w:rPr>
        <w:t>waar</w:t>
      </w:r>
      <w:r>
        <w:rPr>
          <w:lang w:eastAsia="zh-CN" w:bidi="hi-IN"/>
        </w:rPr>
        <w:t xml:space="preserve"> </w:t>
      </w:r>
      <w:r w:rsidR="00811F6A">
        <w:rPr>
          <w:lang w:eastAsia="zh-CN" w:bidi="hi-IN"/>
        </w:rPr>
        <w:t xml:space="preserve">de Groenblauwe waarden </w:t>
      </w:r>
      <w:r w:rsidR="008722FF">
        <w:rPr>
          <w:lang w:eastAsia="zh-CN" w:bidi="hi-IN"/>
        </w:rPr>
        <w:t>van toepassing zijn</w:t>
      </w:r>
      <w:r w:rsidR="0024504B">
        <w:rPr>
          <w:lang w:eastAsia="zh-CN" w:bidi="hi-IN"/>
        </w:rPr>
        <w:t>;</w:t>
      </w:r>
      <w:r w:rsidR="00811F6A">
        <w:rPr>
          <w:lang w:eastAsia="zh-CN" w:bidi="hi-IN"/>
        </w:rPr>
        <w:t xml:space="preserve"> daar buiten </w:t>
      </w:r>
      <w:r w:rsidR="0024504B">
        <w:rPr>
          <w:lang w:eastAsia="zh-CN" w:bidi="hi-IN"/>
        </w:rPr>
        <w:t>blijf</w:t>
      </w:r>
      <w:r w:rsidR="00062665">
        <w:rPr>
          <w:lang w:eastAsia="zh-CN" w:bidi="hi-IN"/>
        </w:rPr>
        <w:t>t artikel 5.84 gelden</w:t>
      </w:r>
      <w:r w:rsidR="00811F6A">
        <w:rPr>
          <w:lang w:eastAsia="zh-CN" w:bidi="hi-IN"/>
        </w:rPr>
        <w:t xml:space="preserve">. Hiertoe is aan dit besluit </w:t>
      </w:r>
      <w:r w:rsidR="000917D7">
        <w:rPr>
          <w:lang w:eastAsia="zh-CN" w:bidi="hi-IN"/>
        </w:rPr>
        <w:t>een geografisch informatieobject gekoppeld</w:t>
      </w:r>
      <w:r w:rsidR="00CC57EB">
        <w:rPr>
          <w:lang w:eastAsia="zh-CN" w:bidi="hi-IN"/>
        </w:rPr>
        <w:t xml:space="preserve"> </w:t>
      </w:r>
      <w:r w:rsidR="00DA7199">
        <w:rPr>
          <w:lang w:eastAsia="zh-CN" w:bidi="hi-IN"/>
        </w:rPr>
        <w:t xml:space="preserve">dat bestaat uit </w:t>
      </w:r>
      <w:r w:rsidR="000917D7">
        <w:rPr>
          <w:lang w:eastAsia="zh-CN" w:bidi="hi-IN"/>
        </w:rPr>
        <w:t xml:space="preserve">het gebied waar </w:t>
      </w:r>
      <w:r w:rsidR="00491F0F">
        <w:rPr>
          <w:lang w:eastAsia="zh-CN" w:bidi="hi-IN"/>
        </w:rPr>
        <w:t>het werkingsgebied van artikel 5.84 samenvalt met de groenblauwe waarden in de Ov</w:t>
      </w:r>
      <w:r w:rsidR="00DA7199">
        <w:rPr>
          <w:lang w:eastAsia="zh-CN" w:bidi="hi-IN"/>
        </w:rPr>
        <w:t>.</w:t>
      </w:r>
    </w:p>
    <w:p w14:paraId="201683A5" w14:textId="74730028" w:rsidR="00C47D6B" w:rsidRDefault="000C61DB" w:rsidP="00C47D6B">
      <w:pPr>
        <w:pStyle w:val="Kop3"/>
        <w:rPr>
          <w:lang w:eastAsia="zh-CN" w:bidi="hi-IN"/>
        </w:rPr>
      </w:pPr>
      <w:r>
        <w:rPr>
          <w:lang w:eastAsia="zh-CN" w:bidi="hi-IN"/>
        </w:rPr>
        <w:lastRenderedPageBreak/>
        <w:t xml:space="preserve">Artikel 2.4 </w:t>
      </w:r>
      <w:r w:rsidR="0076773D">
        <w:rPr>
          <w:lang w:eastAsia="zh-CN" w:bidi="hi-IN"/>
        </w:rPr>
        <w:t>Begrip teeltondersteunende voorziening</w:t>
      </w:r>
    </w:p>
    <w:p w14:paraId="754934A5" w14:textId="16EC47DC" w:rsidR="00C02FBE" w:rsidRDefault="00C02FBE" w:rsidP="00495C6B">
      <w:pPr>
        <w:rPr>
          <w:lang w:eastAsia="zh-CN" w:bidi="hi-IN"/>
        </w:rPr>
      </w:pPr>
      <w:r w:rsidRPr="00C02FBE">
        <w:rPr>
          <w:lang w:eastAsia="zh-CN" w:bidi="hi-IN"/>
        </w:rPr>
        <w:t xml:space="preserve">Het oprichten van kassen, permanente tunnels of boogkassen is binnen de Groenblauwe waarden </w:t>
      </w:r>
      <w:r w:rsidR="009D7E32">
        <w:rPr>
          <w:lang w:eastAsia="zh-CN" w:bidi="hi-IN"/>
        </w:rPr>
        <w:t xml:space="preserve">in de Ov </w:t>
      </w:r>
      <w:r w:rsidRPr="00C02FBE">
        <w:rPr>
          <w:lang w:eastAsia="zh-CN" w:bidi="hi-IN"/>
        </w:rPr>
        <w:t>niet toegestaan.</w:t>
      </w:r>
    </w:p>
    <w:p w14:paraId="03E4AD68" w14:textId="799227BC" w:rsidR="00495C6B" w:rsidRDefault="009D7E32" w:rsidP="00495C6B">
      <w:pPr>
        <w:rPr>
          <w:lang w:eastAsia="zh-CN" w:bidi="hi-IN"/>
        </w:rPr>
      </w:pPr>
      <w:r>
        <w:rPr>
          <w:lang w:eastAsia="zh-CN" w:bidi="hi-IN"/>
        </w:rPr>
        <w:t>De 5</w:t>
      </w:r>
      <w:r w:rsidRPr="009D7E32">
        <w:rPr>
          <w:vertAlign w:val="superscript"/>
          <w:lang w:eastAsia="zh-CN" w:bidi="hi-IN"/>
        </w:rPr>
        <w:t>e</w:t>
      </w:r>
      <w:r>
        <w:rPr>
          <w:lang w:eastAsia="zh-CN" w:bidi="hi-IN"/>
        </w:rPr>
        <w:t xml:space="preserve"> wijziging Omgevingsplan Breda </w:t>
      </w:r>
      <w:r w:rsidR="00DC5B79">
        <w:rPr>
          <w:lang w:eastAsia="zh-CN" w:bidi="hi-IN"/>
        </w:rPr>
        <w:t>is in</w:t>
      </w:r>
      <w:r w:rsidR="00653CC8">
        <w:rPr>
          <w:lang w:eastAsia="zh-CN" w:bidi="hi-IN"/>
        </w:rPr>
        <w:t xml:space="preserve"> strijd met de </w:t>
      </w:r>
      <w:r w:rsidR="00B379B3">
        <w:rPr>
          <w:lang w:eastAsia="zh-CN" w:bidi="hi-IN"/>
        </w:rPr>
        <w:t>Ov</w:t>
      </w:r>
      <w:r w:rsidR="00653CC8">
        <w:rPr>
          <w:lang w:eastAsia="zh-CN" w:bidi="hi-IN"/>
        </w:rPr>
        <w:t xml:space="preserve"> w</w:t>
      </w:r>
      <w:r w:rsidR="00495C6B">
        <w:rPr>
          <w:lang w:eastAsia="zh-CN" w:bidi="hi-IN"/>
        </w:rPr>
        <w:t xml:space="preserve">aar de </w:t>
      </w:r>
      <w:r w:rsidR="001141C0">
        <w:rPr>
          <w:lang w:eastAsia="zh-CN" w:bidi="hi-IN"/>
        </w:rPr>
        <w:t>functie</w:t>
      </w:r>
      <w:r w:rsidR="00495C6B">
        <w:rPr>
          <w:lang w:eastAsia="zh-CN" w:bidi="hi-IN"/>
        </w:rPr>
        <w:t xml:space="preserve"> Agrarische met waarde – Landschap, natuur en cultuurhistorie samenvalt met </w:t>
      </w:r>
      <w:r w:rsidR="001141C0">
        <w:rPr>
          <w:lang w:eastAsia="zh-CN" w:bidi="hi-IN"/>
        </w:rPr>
        <w:t>G</w:t>
      </w:r>
      <w:r w:rsidR="00495C6B">
        <w:rPr>
          <w:lang w:eastAsia="zh-CN" w:bidi="hi-IN"/>
        </w:rPr>
        <w:t xml:space="preserve">roenblauwe </w:t>
      </w:r>
      <w:r w:rsidR="001141C0">
        <w:rPr>
          <w:lang w:eastAsia="zh-CN" w:bidi="hi-IN"/>
        </w:rPr>
        <w:t>waarden</w:t>
      </w:r>
      <w:r w:rsidR="00495C6B">
        <w:rPr>
          <w:lang w:eastAsia="zh-CN" w:bidi="hi-IN"/>
        </w:rPr>
        <w:t xml:space="preserve"> </w:t>
      </w:r>
      <w:r w:rsidR="00B379B3">
        <w:rPr>
          <w:lang w:eastAsia="zh-CN" w:bidi="hi-IN"/>
        </w:rPr>
        <w:t>en</w:t>
      </w:r>
      <w:r w:rsidR="00495C6B">
        <w:rPr>
          <w:lang w:eastAsia="zh-CN" w:bidi="hi-IN"/>
        </w:rPr>
        <w:t xml:space="preserve"> onder het in artikel 4.21, lid a, onder 1 gebruikte begrip </w:t>
      </w:r>
      <w:r w:rsidR="002865AE">
        <w:rPr>
          <w:lang w:eastAsia="zh-CN" w:bidi="hi-IN"/>
        </w:rPr>
        <w:t>“</w:t>
      </w:r>
      <w:r w:rsidR="00495C6B">
        <w:rPr>
          <w:lang w:eastAsia="zh-CN" w:bidi="hi-IN"/>
        </w:rPr>
        <w:t>teeltondersteunende voorzieningen</w:t>
      </w:r>
      <w:r w:rsidR="002865AE">
        <w:rPr>
          <w:lang w:eastAsia="zh-CN" w:bidi="hi-IN"/>
        </w:rPr>
        <w:t>”</w:t>
      </w:r>
      <w:r w:rsidR="00495C6B">
        <w:rPr>
          <w:lang w:eastAsia="zh-CN" w:bidi="hi-IN"/>
        </w:rPr>
        <w:t xml:space="preserve"> ook kassen, permanente tunnels of boogkassen begrepen worden.</w:t>
      </w:r>
    </w:p>
    <w:p w14:paraId="76DD2181" w14:textId="77777777" w:rsidR="00495C6B" w:rsidRDefault="00495C6B" w:rsidP="00495C6B">
      <w:pPr>
        <w:rPr>
          <w:lang w:eastAsia="zh-CN" w:bidi="hi-IN"/>
        </w:rPr>
      </w:pPr>
    </w:p>
    <w:p w14:paraId="0D0B28D0" w14:textId="79B3D848" w:rsidR="00247843" w:rsidRDefault="00495C6B" w:rsidP="00495C6B">
      <w:pPr>
        <w:rPr>
          <w:lang w:eastAsia="zh-CN" w:bidi="hi-IN"/>
        </w:rPr>
      </w:pPr>
      <w:r>
        <w:rPr>
          <w:lang w:eastAsia="zh-CN" w:bidi="hi-IN"/>
        </w:rPr>
        <w:t xml:space="preserve">Het </w:t>
      </w:r>
      <w:r w:rsidR="00CF3C0F">
        <w:rPr>
          <w:lang w:eastAsia="zh-CN" w:bidi="hi-IN"/>
        </w:rPr>
        <w:t>bij de omschrijving van de bouwactiviteiten</w:t>
      </w:r>
      <w:r>
        <w:rPr>
          <w:lang w:eastAsia="zh-CN" w:bidi="hi-IN"/>
        </w:rPr>
        <w:t xml:space="preserve"> niet in werking laten treden van de zinsnede “teeltondersteunende voorzieningen” in artikel 4.21 lid a zou </w:t>
      </w:r>
      <w:r w:rsidR="005A0B73">
        <w:rPr>
          <w:lang w:eastAsia="zh-CN" w:bidi="hi-IN"/>
        </w:rPr>
        <w:t xml:space="preserve">er </w:t>
      </w:r>
      <w:r>
        <w:rPr>
          <w:lang w:eastAsia="zh-CN" w:bidi="hi-IN"/>
        </w:rPr>
        <w:t xml:space="preserve">echter </w:t>
      </w:r>
      <w:r w:rsidR="005A0B73">
        <w:rPr>
          <w:lang w:eastAsia="zh-CN" w:bidi="hi-IN"/>
        </w:rPr>
        <w:t>toe leiden</w:t>
      </w:r>
      <w:r>
        <w:rPr>
          <w:lang w:eastAsia="zh-CN" w:bidi="hi-IN"/>
        </w:rPr>
        <w:t xml:space="preserve"> dat </w:t>
      </w:r>
      <w:r w:rsidR="00E6336C">
        <w:rPr>
          <w:lang w:eastAsia="zh-CN" w:bidi="hi-IN"/>
        </w:rPr>
        <w:t>het realiseren van</w:t>
      </w:r>
      <w:r>
        <w:rPr>
          <w:lang w:eastAsia="zh-CN" w:bidi="hi-IN"/>
        </w:rPr>
        <w:t xml:space="preserve"> alle typen teeltondersteunende voorzieningen binnen de </w:t>
      </w:r>
      <w:r w:rsidR="00EF7E4B">
        <w:rPr>
          <w:lang w:eastAsia="zh-CN" w:bidi="hi-IN"/>
        </w:rPr>
        <w:t>G</w:t>
      </w:r>
      <w:r>
        <w:rPr>
          <w:lang w:eastAsia="zh-CN" w:bidi="hi-IN"/>
        </w:rPr>
        <w:t xml:space="preserve">roenblauwe </w:t>
      </w:r>
      <w:r w:rsidR="00EF7E4B">
        <w:rPr>
          <w:lang w:eastAsia="zh-CN" w:bidi="hi-IN"/>
        </w:rPr>
        <w:t>waarden</w:t>
      </w:r>
      <w:r>
        <w:rPr>
          <w:lang w:eastAsia="zh-CN" w:bidi="hi-IN"/>
        </w:rPr>
        <w:t xml:space="preserve"> </w:t>
      </w:r>
      <w:r w:rsidR="005A0B73">
        <w:rPr>
          <w:lang w:eastAsia="zh-CN" w:bidi="hi-IN"/>
        </w:rPr>
        <w:t>zou</w:t>
      </w:r>
      <w:r w:rsidR="008E03BE">
        <w:rPr>
          <w:lang w:eastAsia="zh-CN" w:bidi="hi-IN"/>
        </w:rPr>
        <w:t xml:space="preserve"> komen te</w:t>
      </w:r>
      <w:r w:rsidR="005A0B73">
        <w:rPr>
          <w:lang w:eastAsia="zh-CN" w:bidi="hi-IN"/>
        </w:rPr>
        <w:t xml:space="preserve"> vervallen</w:t>
      </w:r>
      <w:r w:rsidR="00247843">
        <w:rPr>
          <w:lang w:eastAsia="zh-CN" w:bidi="hi-IN"/>
        </w:rPr>
        <w:t xml:space="preserve">, </w:t>
      </w:r>
      <w:r w:rsidR="008E03BE">
        <w:rPr>
          <w:lang w:eastAsia="zh-CN" w:bidi="hi-IN"/>
        </w:rPr>
        <w:t xml:space="preserve">en daarmee </w:t>
      </w:r>
      <w:r w:rsidR="00247843">
        <w:rPr>
          <w:lang w:eastAsia="zh-CN" w:bidi="hi-IN"/>
        </w:rPr>
        <w:t>ook typen die daar wel zijn toegestaan</w:t>
      </w:r>
      <w:r>
        <w:rPr>
          <w:lang w:eastAsia="zh-CN" w:bidi="hi-IN"/>
        </w:rPr>
        <w:t xml:space="preserve">. </w:t>
      </w:r>
    </w:p>
    <w:p w14:paraId="20112321" w14:textId="6A33E401" w:rsidR="00495C6B" w:rsidRPr="00495C6B" w:rsidRDefault="00495C6B" w:rsidP="00495C6B">
      <w:pPr>
        <w:rPr>
          <w:lang w:eastAsia="zh-CN" w:bidi="hi-IN"/>
        </w:rPr>
      </w:pPr>
      <w:r>
        <w:rPr>
          <w:lang w:eastAsia="zh-CN" w:bidi="hi-IN"/>
        </w:rPr>
        <w:t xml:space="preserve">Daarom </w:t>
      </w:r>
      <w:r w:rsidR="00BA0301">
        <w:rPr>
          <w:lang w:eastAsia="zh-CN" w:bidi="hi-IN"/>
        </w:rPr>
        <w:t xml:space="preserve">is er in overleg met het gemeentebestuur voor gekozen </w:t>
      </w:r>
      <w:r w:rsidR="00791D3A">
        <w:rPr>
          <w:lang w:eastAsia="zh-CN" w:bidi="hi-IN"/>
        </w:rPr>
        <w:t xml:space="preserve">de interventie </w:t>
      </w:r>
      <w:r w:rsidR="00CA05E2">
        <w:rPr>
          <w:lang w:eastAsia="zh-CN" w:bidi="hi-IN"/>
        </w:rPr>
        <w:t>te richten op de begripsbepaling. Hierdoor</w:t>
      </w:r>
      <w:r>
        <w:rPr>
          <w:lang w:eastAsia="zh-CN" w:bidi="hi-IN"/>
        </w:rPr>
        <w:t xml:space="preserve"> wordt voor dit gebied een deel van de </w:t>
      </w:r>
      <w:r w:rsidR="00EF7E4B">
        <w:rPr>
          <w:lang w:eastAsia="zh-CN" w:bidi="hi-IN"/>
        </w:rPr>
        <w:t>definitie</w:t>
      </w:r>
      <w:r>
        <w:rPr>
          <w:lang w:eastAsia="zh-CN" w:bidi="hi-IN"/>
        </w:rPr>
        <w:t xml:space="preserve"> van het </w:t>
      </w:r>
      <w:r w:rsidR="00EF7E4B">
        <w:rPr>
          <w:lang w:eastAsia="zh-CN" w:bidi="hi-IN"/>
        </w:rPr>
        <w:t>omgeving</w:t>
      </w:r>
      <w:r>
        <w:rPr>
          <w:lang w:eastAsia="zh-CN" w:bidi="hi-IN"/>
        </w:rPr>
        <w:t xml:space="preserve">splan voor teeltondersteunende voorzieningen buiten werking gesteld. Daarmee kunnen </w:t>
      </w:r>
      <w:r w:rsidR="00F615C2">
        <w:rPr>
          <w:lang w:eastAsia="zh-CN" w:bidi="hi-IN"/>
        </w:rPr>
        <w:t>de overige</w:t>
      </w:r>
      <w:r>
        <w:rPr>
          <w:lang w:eastAsia="zh-CN" w:bidi="hi-IN"/>
        </w:rPr>
        <w:t xml:space="preserve"> typen </w:t>
      </w:r>
      <w:r w:rsidR="00EF7E4B">
        <w:rPr>
          <w:lang w:eastAsia="zh-CN" w:bidi="hi-IN"/>
        </w:rPr>
        <w:t xml:space="preserve">voorzieningen </w:t>
      </w:r>
      <w:r w:rsidR="00F615C2">
        <w:rPr>
          <w:lang w:eastAsia="zh-CN" w:bidi="hi-IN"/>
        </w:rPr>
        <w:t>binnen het gebied van de Groenblauwe waarden</w:t>
      </w:r>
      <w:r>
        <w:rPr>
          <w:lang w:eastAsia="zh-CN" w:bidi="hi-IN"/>
        </w:rPr>
        <w:t xml:space="preserve"> wel gerealiseerd worden.</w:t>
      </w:r>
    </w:p>
    <w:p w14:paraId="1B21FE6D" w14:textId="434703B5" w:rsidR="003B6F1A" w:rsidRDefault="000C48B1" w:rsidP="000C48B1">
      <w:pPr>
        <w:pStyle w:val="Divisiekop1"/>
      </w:pPr>
      <w:r>
        <w:lastRenderedPageBreak/>
        <w:t xml:space="preserve">Bijlage </w:t>
      </w:r>
      <w:r w:rsidR="00E118EA">
        <w:t>I</w:t>
      </w:r>
      <w:r>
        <w:tab/>
      </w:r>
      <w:r w:rsidR="00317809">
        <w:t xml:space="preserve">Bijlage 3 Huisvestingssystemen veehouderij </w:t>
      </w:r>
    </w:p>
    <w:p w14:paraId="16661C5C" w14:textId="400C6247" w:rsidR="009C0581" w:rsidRPr="009C0581" w:rsidRDefault="009C0581" w:rsidP="009C0581">
      <w:r w:rsidRPr="009C0581">
        <w:t>(in te voegen PDF)</w:t>
      </w:r>
    </w:p>
    <w:p w14:paraId="682CB498" w14:textId="0B1848FC" w:rsidR="000C48B1" w:rsidRDefault="00183E3E" w:rsidP="000C48B1">
      <w:pPr>
        <w:pStyle w:val="Divisiekop1"/>
      </w:pPr>
      <w:r>
        <w:lastRenderedPageBreak/>
        <w:t>Bijlage II</w:t>
      </w:r>
      <w:r w:rsidR="00085FE0">
        <w:tab/>
      </w:r>
      <w:r w:rsidR="002A109A">
        <w:t>Geografische informatieobjecten</w:t>
      </w:r>
    </w:p>
    <w:p w14:paraId="4425FB09" w14:textId="594BD019" w:rsidR="00BE534F" w:rsidRPr="00BE534F" w:rsidRDefault="00BE534F" w:rsidP="00BE534F">
      <w:r w:rsidRPr="00BE534F">
        <w:t xml:space="preserve">De volgende geografische informatieobjecten gelden </w:t>
      </w:r>
      <w:r w:rsidR="009C0581">
        <w:t>voor toepassing</w:t>
      </w:r>
      <w:r w:rsidRPr="00BE534F">
        <w:t xml:space="preserve"> van de </w:t>
      </w:r>
      <w:r w:rsidR="009643EC">
        <w:t>“</w:t>
      </w:r>
      <w:r w:rsidR="009643EC" w:rsidRPr="009643EC">
        <w:t>TEST Reactieve interventie t.a.v. 5e wijziging Omgevingsplan Breda</w:t>
      </w:r>
      <w:r w:rsidR="009643EC">
        <w:t>”</w:t>
      </w:r>
      <w:r w:rsidRPr="00BE534F">
        <w:t>:</w:t>
      </w:r>
    </w:p>
    <w:p w14:paraId="16191BEA" w14:textId="4C7B3043" w:rsidR="008D609C" w:rsidRDefault="008D609C" w:rsidP="008D609C"/>
    <w:p w14:paraId="05740B58" w14:textId="2E8FCF71" w:rsidR="00D5471E" w:rsidRDefault="000F7BD9" w:rsidP="008D609C">
      <w:pPr>
        <w:rPr>
          <w:b/>
          <w:bCs/>
        </w:rPr>
      </w:pPr>
      <w:r w:rsidRPr="000F7BD9">
        <w:rPr>
          <w:b/>
        </w:rPr>
        <w:t>D</w:t>
      </w:r>
      <w:r w:rsidR="00D5471E" w:rsidRPr="00D5471E">
        <w:rPr>
          <w:b/>
          <w:bCs/>
        </w:rPr>
        <w:t>ierenpensionactiviteit</w:t>
      </w:r>
      <w:commentRangeStart w:id="6"/>
      <w:r w:rsidR="00D5471E" w:rsidRPr="39B1071C">
        <w:rPr>
          <w:b/>
          <w:bCs/>
        </w:rPr>
        <w:t xml:space="preserve"> Dogdreef 2</w:t>
      </w:r>
      <w:commentRangeEnd w:id="6"/>
      <w:r w:rsidR="00D5471E">
        <w:commentReference w:id="6"/>
      </w:r>
      <w:r>
        <w:rPr>
          <w:b/>
          <w:bCs/>
        </w:rPr>
        <w:t xml:space="preserve"> geldt niet</w:t>
      </w:r>
    </w:p>
    <w:p w14:paraId="6B5EFFCF" w14:textId="77777777" w:rsidR="000F7BD9" w:rsidRDefault="000F7BD9" w:rsidP="008D609C">
      <w:pPr>
        <w:rPr>
          <w:b/>
        </w:rPr>
      </w:pPr>
    </w:p>
    <w:p w14:paraId="0402A65F" w14:textId="1189B7DB" w:rsidR="000F7BD9" w:rsidRPr="000F7BD9" w:rsidRDefault="000F7BD9" w:rsidP="008D609C">
      <w:pPr>
        <w:rPr>
          <w:b/>
        </w:rPr>
      </w:pPr>
      <w:commentRangeStart w:id="7"/>
      <w:r w:rsidRPr="000F7BD9">
        <w:rPr>
          <w:b/>
        </w:rPr>
        <w:t>Afwijking landbouwmechanisatie geldt niet</w:t>
      </w:r>
      <w:commentRangeEnd w:id="7"/>
      <w:r w:rsidRPr="000F7BD9">
        <w:rPr>
          <w:rStyle w:val="Verwijzingopmerking"/>
          <w:b/>
        </w:rPr>
        <w:commentReference w:id="7"/>
      </w:r>
    </w:p>
    <w:p w14:paraId="449CE9EB" w14:textId="77777777" w:rsidR="000F7BD9" w:rsidRDefault="000F7BD9" w:rsidP="008D609C">
      <w:pPr>
        <w:rPr>
          <w:b/>
        </w:rPr>
      </w:pPr>
    </w:p>
    <w:p w14:paraId="04118DC7" w14:textId="47A94A87" w:rsidR="000F7BD9" w:rsidRPr="000F7BD9" w:rsidRDefault="000F7BD9" w:rsidP="008D609C">
      <w:pPr>
        <w:rPr>
          <w:b/>
        </w:rPr>
      </w:pPr>
      <w:commentRangeStart w:id="8"/>
      <w:r w:rsidRPr="000F7BD9">
        <w:rPr>
          <w:b/>
        </w:rPr>
        <w:t>Bijlage 3 bij de regels van het Omgevingsplan</w:t>
      </w:r>
      <w:commentRangeEnd w:id="8"/>
      <w:r w:rsidRPr="000F7BD9">
        <w:rPr>
          <w:rStyle w:val="Verwijzingopmerking"/>
          <w:b/>
        </w:rPr>
        <w:commentReference w:id="8"/>
      </w:r>
    </w:p>
    <w:p w14:paraId="7CEB0449" w14:textId="77777777" w:rsidR="000F7BD9" w:rsidRDefault="000F7BD9" w:rsidP="008D609C">
      <w:pPr>
        <w:rPr>
          <w:b/>
        </w:rPr>
      </w:pPr>
    </w:p>
    <w:p w14:paraId="64C50F90" w14:textId="1E995F55" w:rsidR="005637AA" w:rsidRPr="000F7BD9" w:rsidRDefault="000F7BD9" w:rsidP="008D609C">
      <w:pPr>
        <w:rPr>
          <w:b/>
        </w:rPr>
      </w:pPr>
      <w:r w:rsidRPr="000F7BD9">
        <w:rPr>
          <w:b/>
        </w:rPr>
        <w:t>Gewijzigd begrip</w:t>
      </w:r>
      <w:commentRangeStart w:id="9"/>
      <w:r w:rsidRPr="000F7BD9">
        <w:rPr>
          <w:b/>
        </w:rPr>
        <w:t xml:space="preserve"> teeltondersteunende voorziening Groenblauwe waarden</w:t>
      </w:r>
      <w:commentRangeEnd w:id="9"/>
      <w:r w:rsidRPr="000F7BD9">
        <w:rPr>
          <w:rStyle w:val="Verwijzingopmerking"/>
          <w:b/>
        </w:rPr>
        <w:commentReference w:id="9"/>
      </w:r>
    </w:p>
    <w:p w14:paraId="1F98900F" w14:textId="15FAED61" w:rsidR="00F24861" w:rsidRPr="000C48B1" w:rsidRDefault="00F24861" w:rsidP="008D609C"/>
    <w:sectPr w:rsidR="00F24861" w:rsidRPr="000C48B1" w:rsidSect="002F250F">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ja Vos" w:date="2021-05-31T11:29:00Z" w:initials="AV">
    <w:tbl>
      <w:tblPr>
        <w:tblStyle w:val="Annotatie"/>
        <w:tblW w:w="5000" w:type="pct"/>
        <w:tblLayout w:type="fixed"/>
        <w:tblLook w:val="0620" w:firstRow="1" w:lastRow="0" w:firstColumn="0" w:lastColumn="0" w:noHBand="1" w:noVBand="1"/>
      </w:tblPr>
      <w:tblGrid>
        <w:gridCol w:w="3963"/>
        <w:gridCol w:w="3964"/>
      </w:tblGrid>
      <w:tr w:rsidR="002B1A7A" w:rsidRPr="00642BD7" w14:paraId="28D4B03B"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FFC73" w14:textId="77777777" w:rsidR="002B1A7A" w:rsidRPr="00642BD7" w:rsidRDefault="002B1A7A" w:rsidP="002B1A7A">
            <w:r>
              <w:rPr>
                <w:rStyle w:val="Verwijzingopmerking"/>
              </w:rPr>
              <w:annotationRef/>
            </w:r>
            <w:r w:rsidRPr="00642BD7">
              <w:t>Document</w:t>
            </w:r>
          </w:p>
        </w:tc>
      </w:tr>
      <w:tr w:rsidR="002B1A7A" w:rsidRPr="00642BD7" w14:paraId="60F2EB3A" w14:textId="77777777" w:rsidTr="002B1A7A">
        <w:tc>
          <w:tcPr>
            <w:tcW w:w="2500" w:type="pct"/>
          </w:tcPr>
          <w:p w14:paraId="027982DB" w14:textId="77777777" w:rsidR="002B1A7A" w:rsidRPr="007C7DA1" w:rsidRDefault="002B1A7A" w:rsidP="002B1A7A">
            <w:r>
              <w:t>idWerk</w:t>
            </w:r>
          </w:p>
        </w:tc>
        <w:tc>
          <w:tcPr>
            <w:tcW w:w="2500" w:type="pct"/>
          </w:tcPr>
          <w:p w14:paraId="0A9DC09D" w14:textId="77777777" w:rsidR="002B1A7A" w:rsidRPr="007C7DA1" w:rsidRDefault="002B1A7A" w:rsidP="002B1A7A"/>
        </w:tc>
      </w:tr>
      <w:tr w:rsidR="002B1A7A" w:rsidRPr="00642BD7" w14:paraId="3C72AA0A" w14:textId="77777777" w:rsidTr="002B1A7A">
        <w:tc>
          <w:tcPr>
            <w:tcW w:w="2500" w:type="pct"/>
          </w:tcPr>
          <w:p w14:paraId="6236F6A3" w14:textId="77777777" w:rsidR="002B1A7A" w:rsidRPr="007C7DA1" w:rsidRDefault="002B1A7A" w:rsidP="002B1A7A">
            <w:r>
              <w:t>versieSTOP</w:t>
            </w:r>
          </w:p>
        </w:tc>
        <w:tc>
          <w:tcPr>
            <w:tcW w:w="2500" w:type="pct"/>
          </w:tcPr>
          <w:p w14:paraId="71A0AF51" w14:textId="77777777" w:rsidR="002B1A7A" w:rsidRPr="007C7DA1" w:rsidRDefault="002B1A7A" w:rsidP="002B1A7A"/>
        </w:tc>
      </w:tr>
      <w:tr w:rsidR="002B1A7A" w:rsidRPr="00642BD7" w14:paraId="79FD5C91" w14:textId="77777777" w:rsidTr="002B1A7A">
        <w:tc>
          <w:tcPr>
            <w:tcW w:w="2500" w:type="pct"/>
          </w:tcPr>
          <w:p w14:paraId="15F225F7" w14:textId="77777777" w:rsidR="002B1A7A" w:rsidRPr="007C7DA1" w:rsidRDefault="002B1A7A" w:rsidP="002B1A7A">
            <w:r>
              <w:t>versieTPOD</w:t>
            </w:r>
          </w:p>
        </w:tc>
        <w:tc>
          <w:tcPr>
            <w:tcW w:w="2500" w:type="pct"/>
          </w:tcPr>
          <w:p w14:paraId="05A73087" w14:textId="19BE1EF3" w:rsidR="002B1A7A" w:rsidRPr="007C7DA1" w:rsidRDefault="002B1A7A" w:rsidP="002B1A7A">
            <w:r>
              <w:rPr>
                <w:noProof/>
              </w:rPr>
              <w:t>1.0.0</w:t>
            </w:r>
          </w:p>
        </w:tc>
      </w:tr>
      <w:tr w:rsidR="002B1A7A" w:rsidRPr="00642BD7" w14:paraId="77D6D6EC" w14:textId="77777777" w:rsidTr="002B1A7A">
        <w:tc>
          <w:tcPr>
            <w:tcW w:w="2500" w:type="pct"/>
          </w:tcPr>
          <w:p w14:paraId="07D5295B" w14:textId="77777777" w:rsidR="002B1A7A" w:rsidRPr="007C7DA1" w:rsidRDefault="002B1A7A" w:rsidP="002B1A7A">
            <w:r>
              <w:t>officieleTitel</w:t>
            </w:r>
          </w:p>
        </w:tc>
        <w:tc>
          <w:tcPr>
            <w:tcW w:w="2500" w:type="pct"/>
          </w:tcPr>
          <w:p w14:paraId="17A03325" w14:textId="34499C12" w:rsidR="002B1A7A" w:rsidRPr="007C7DA1" w:rsidRDefault="002B1A7A" w:rsidP="002B1A7A">
            <w:r>
              <w:t>TEST Reactieve interventie t.a.v. 5</w:t>
            </w:r>
            <w:r w:rsidRPr="004E5446">
              <w:rPr>
                <w:vertAlign w:val="superscript"/>
              </w:rPr>
              <w:t>e</w:t>
            </w:r>
            <w:r>
              <w:t xml:space="preserve"> wijziging </w:t>
            </w:r>
            <w:r>
              <w:rPr>
                <w:noProof/>
              </w:rPr>
              <w:t>O</w:t>
            </w:r>
            <w:r>
              <w:t>mgevingsplan</w:t>
            </w:r>
            <w:r>
              <w:rPr>
                <w:noProof/>
              </w:rPr>
              <w:t xml:space="preserve"> Breda</w:t>
            </w:r>
          </w:p>
        </w:tc>
      </w:tr>
      <w:tr w:rsidR="002B1A7A" w:rsidRPr="00642BD7" w14:paraId="095DAF18" w14:textId="77777777" w:rsidTr="002B1A7A">
        <w:tc>
          <w:tcPr>
            <w:tcW w:w="2500" w:type="pct"/>
          </w:tcPr>
          <w:p w14:paraId="08001CB1" w14:textId="77777777" w:rsidR="002B1A7A" w:rsidRPr="007C7DA1" w:rsidRDefault="002B1A7A" w:rsidP="002B1A7A">
            <w:r>
              <w:t>citeertitel</w:t>
            </w:r>
          </w:p>
        </w:tc>
        <w:tc>
          <w:tcPr>
            <w:tcW w:w="2500" w:type="pct"/>
          </w:tcPr>
          <w:p w14:paraId="075956A5" w14:textId="2FBC6737" w:rsidR="002B1A7A" w:rsidRPr="007C7DA1" w:rsidRDefault="002B1A7A" w:rsidP="002B1A7A"/>
        </w:tc>
      </w:tr>
      <w:tr w:rsidR="002B1A7A" w:rsidRPr="00642BD7" w14:paraId="21B986A1" w14:textId="77777777" w:rsidTr="002B1A7A">
        <w:tc>
          <w:tcPr>
            <w:tcW w:w="2500" w:type="pct"/>
          </w:tcPr>
          <w:p w14:paraId="6A12D334" w14:textId="77777777" w:rsidR="002B1A7A" w:rsidRPr="007C7DA1" w:rsidRDefault="002B1A7A" w:rsidP="002B1A7A">
            <w:r>
              <w:t>soortRegeling</w:t>
            </w:r>
          </w:p>
        </w:tc>
        <w:tc>
          <w:tcPr>
            <w:tcW w:w="2500" w:type="pct"/>
          </w:tcPr>
          <w:p w14:paraId="6F3D6787" w14:textId="77777777" w:rsidR="002B1A7A" w:rsidRPr="007C7DA1" w:rsidRDefault="002B1A7A" w:rsidP="002B1A7A">
            <w:r>
              <w:t>geen</w:t>
            </w:r>
          </w:p>
        </w:tc>
      </w:tr>
      <w:tr w:rsidR="002B1A7A" w:rsidRPr="00642BD7" w14:paraId="0115E728" w14:textId="77777777" w:rsidTr="002B1A7A">
        <w:tc>
          <w:tcPr>
            <w:tcW w:w="2500" w:type="pct"/>
          </w:tcPr>
          <w:p w14:paraId="656E8735" w14:textId="77777777" w:rsidR="002B1A7A" w:rsidRPr="007C7DA1" w:rsidRDefault="002B1A7A" w:rsidP="002B1A7A">
            <w:r w:rsidRPr="007C7DA1">
              <w:t>versie</w:t>
            </w:r>
            <w:r>
              <w:t>Regeling</w:t>
            </w:r>
          </w:p>
        </w:tc>
        <w:tc>
          <w:tcPr>
            <w:tcW w:w="2500" w:type="pct"/>
          </w:tcPr>
          <w:p w14:paraId="5C45E959" w14:textId="77777777" w:rsidR="002B1A7A" w:rsidRPr="007C7DA1" w:rsidRDefault="002B1A7A" w:rsidP="002B1A7A"/>
        </w:tc>
      </w:tr>
      <w:tr w:rsidR="002B1A7A" w:rsidRPr="00642BD7" w14:paraId="44F40196" w14:textId="77777777" w:rsidTr="002B1A7A">
        <w:tc>
          <w:tcPr>
            <w:tcW w:w="2500" w:type="pct"/>
          </w:tcPr>
          <w:p w14:paraId="4051AB9E" w14:textId="77777777" w:rsidR="002B1A7A" w:rsidRPr="007C7DA1" w:rsidRDefault="002B1A7A" w:rsidP="002B1A7A">
            <w:r>
              <w:t>overheidsdomein</w:t>
            </w:r>
          </w:p>
        </w:tc>
        <w:tc>
          <w:tcPr>
            <w:tcW w:w="2500" w:type="pct"/>
          </w:tcPr>
          <w:p w14:paraId="1831AE2F" w14:textId="77777777" w:rsidR="002B1A7A" w:rsidRPr="007C7DA1" w:rsidRDefault="002B1A7A" w:rsidP="002B1A7A">
            <w:r>
              <w:t>geen</w:t>
            </w:r>
          </w:p>
        </w:tc>
      </w:tr>
      <w:tr w:rsidR="002B1A7A" w:rsidRPr="00642BD7" w14:paraId="3014ADA3" w14:textId="77777777" w:rsidTr="002B1A7A">
        <w:tc>
          <w:tcPr>
            <w:tcW w:w="2500" w:type="pct"/>
          </w:tcPr>
          <w:p w14:paraId="5FEDC064" w14:textId="77777777" w:rsidR="002B1A7A" w:rsidRPr="00B36B02" w:rsidRDefault="002B1A7A" w:rsidP="00E742A3">
            <w:r>
              <w:t>onderwerpen</w:t>
            </w:r>
          </w:p>
        </w:tc>
        <w:tc>
          <w:tcPr>
            <w:tcW w:w="2500" w:type="pct"/>
          </w:tcPr>
          <w:p w14:paraId="3EFAA18E" w14:textId="77777777" w:rsidR="002B1A7A" w:rsidRDefault="002B1A7A" w:rsidP="00E742A3">
            <w:r>
              <w:t>geen</w:t>
            </w:r>
          </w:p>
        </w:tc>
      </w:tr>
      <w:tr w:rsidR="002B1A7A" w:rsidRPr="00642BD7" w14:paraId="2FB414E4" w14:textId="77777777" w:rsidTr="002B1A7A">
        <w:tc>
          <w:tcPr>
            <w:tcW w:w="2500" w:type="pct"/>
          </w:tcPr>
          <w:p w14:paraId="24561305" w14:textId="77777777" w:rsidR="002B1A7A" w:rsidRPr="007C7DA1" w:rsidRDefault="002B1A7A" w:rsidP="002B1A7A">
            <w:r>
              <w:t>rechtsgebieden</w:t>
            </w:r>
          </w:p>
        </w:tc>
        <w:tc>
          <w:tcPr>
            <w:tcW w:w="2500" w:type="pct"/>
          </w:tcPr>
          <w:p w14:paraId="15246143" w14:textId="77777777" w:rsidR="002B1A7A" w:rsidRPr="007C7DA1" w:rsidRDefault="002B1A7A" w:rsidP="002B1A7A">
            <w:r>
              <w:t>geen</w:t>
            </w:r>
          </w:p>
        </w:tc>
      </w:tr>
      <w:tr w:rsidR="002B1A7A" w:rsidRPr="00642BD7" w14:paraId="62A4703E" w14:textId="77777777" w:rsidTr="002B1A7A">
        <w:tc>
          <w:tcPr>
            <w:tcW w:w="2500" w:type="pct"/>
          </w:tcPr>
          <w:p w14:paraId="2A924898" w14:textId="77777777" w:rsidR="002B1A7A" w:rsidRPr="007C7DA1" w:rsidRDefault="002B1A7A" w:rsidP="002B1A7A">
            <w:r>
              <w:t>soortOrganisatie</w:t>
            </w:r>
          </w:p>
        </w:tc>
        <w:tc>
          <w:tcPr>
            <w:tcW w:w="2500" w:type="pct"/>
          </w:tcPr>
          <w:p w14:paraId="48F7B9EC" w14:textId="77777777" w:rsidR="002B1A7A" w:rsidRPr="007C7DA1" w:rsidRDefault="002B1A7A" w:rsidP="002B1A7A">
            <w:r>
              <w:t>provincie</w:t>
            </w:r>
          </w:p>
        </w:tc>
      </w:tr>
      <w:tr w:rsidR="002B1A7A" w:rsidRPr="00642BD7" w14:paraId="3AFA8C68" w14:textId="77777777" w:rsidTr="002B1A7A">
        <w:tc>
          <w:tcPr>
            <w:tcW w:w="2500" w:type="pct"/>
          </w:tcPr>
          <w:p w14:paraId="5972EEBC" w14:textId="77777777" w:rsidR="002B1A7A" w:rsidRPr="007C7DA1" w:rsidRDefault="002B1A7A" w:rsidP="002B1A7A">
            <w:r>
              <w:t>idOrganisatie</w:t>
            </w:r>
          </w:p>
        </w:tc>
        <w:tc>
          <w:tcPr>
            <w:tcW w:w="2500" w:type="pct"/>
          </w:tcPr>
          <w:p w14:paraId="293D97F0" w14:textId="77777777" w:rsidR="002B1A7A" w:rsidRPr="007C7DA1" w:rsidRDefault="002B1A7A" w:rsidP="002B1A7A">
            <w:r>
              <w:t>geen</w:t>
            </w:r>
          </w:p>
        </w:tc>
      </w:tr>
      <w:tr w:rsidR="002B1A7A" w:rsidRPr="00642BD7" w14:paraId="0170DA2C" w14:textId="77777777" w:rsidTr="002B1A7A">
        <w:tc>
          <w:tcPr>
            <w:tcW w:w="2500" w:type="pct"/>
          </w:tcPr>
          <w:p w14:paraId="38E950CB" w14:textId="77777777" w:rsidR="002B1A7A" w:rsidRDefault="002B1A7A" w:rsidP="002B1A7A">
            <w:r>
              <w:t>soortBestuursorgaan</w:t>
            </w:r>
          </w:p>
        </w:tc>
        <w:tc>
          <w:tcPr>
            <w:tcW w:w="2500" w:type="pct"/>
          </w:tcPr>
          <w:p w14:paraId="69CD3B82" w14:textId="77777777" w:rsidR="002B1A7A" w:rsidRPr="007C7DA1" w:rsidRDefault="002B1A7A" w:rsidP="002B1A7A">
            <w:r>
              <w:t>geen</w:t>
            </w:r>
          </w:p>
        </w:tc>
      </w:tr>
    </w:tbl>
    <w:p w14:paraId="616E8BB2" w14:textId="77777777" w:rsidR="002B1A7A" w:rsidRDefault="002B1A7A">
      <w:pPr>
        <w:pStyle w:val="Tekstopmerking"/>
      </w:pPr>
    </w:p>
  </w:comment>
  <w:comment w:id="2" w:author="Anja Vos" w:date="2021-06-01T12:4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34823BC"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577F7" w14:textId="77777777" w:rsidR="002B1A7A" w:rsidRPr="0049085E" w:rsidRDefault="002B1A7A" w:rsidP="002B1A7A">
            <w:r>
              <w:rPr>
                <w:rStyle w:val="Verwijzingopmerking"/>
              </w:rPr>
              <w:annotationRef/>
            </w:r>
            <w:r>
              <w:t>Geometrie</w:t>
            </w:r>
            <w:r w:rsidR="007E5205">
              <w:rPr>
                <w:noProof/>
              </w:rPr>
              <w:t xml:space="preserve">dogdreef </w:t>
            </w:r>
          </w:p>
        </w:tc>
      </w:tr>
      <w:tr w:rsidR="002B1A7A" w:rsidRPr="0049085E" w14:paraId="5D8874AA" w14:textId="77777777" w:rsidTr="002B1A7A">
        <w:tc>
          <w:tcPr>
            <w:tcW w:w="2500" w:type="pct"/>
          </w:tcPr>
          <w:p w14:paraId="218FB772" w14:textId="77777777" w:rsidR="002B1A7A" w:rsidRPr="0049085E" w:rsidRDefault="002B1A7A" w:rsidP="002B1A7A">
            <w:r>
              <w:t>bestandsnaam</w:t>
            </w:r>
          </w:p>
        </w:tc>
        <w:tc>
          <w:tcPr>
            <w:tcW w:w="2500" w:type="pct"/>
          </w:tcPr>
          <w:p w14:paraId="217D4338" w14:textId="4AA77078" w:rsidR="002B1A7A" w:rsidRPr="0049085E" w:rsidRDefault="002B1A7A" w:rsidP="002B1A7A"/>
        </w:tc>
      </w:tr>
      <w:tr w:rsidR="002B1A7A" w:rsidRPr="0049085E" w14:paraId="70C1E584" w14:textId="77777777" w:rsidTr="002B1A7A">
        <w:tc>
          <w:tcPr>
            <w:tcW w:w="2500" w:type="pct"/>
          </w:tcPr>
          <w:p w14:paraId="56F075DF" w14:textId="77777777" w:rsidR="002B1A7A" w:rsidRPr="0049085E" w:rsidRDefault="002B1A7A" w:rsidP="002B1A7A">
            <w:r w:rsidRPr="0049085E">
              <w:t>noemer</w:t>
            </w:r>
          </w:p>
        </w:tc>
        <w:tc>
          <w:tcPr>
            <w:tcW w:w="2500" w:type="pct"/>
          </w:tcPr>
          <w:p w14:paraId="61E6DD3A" w14:textId="60742C66" w:rsidR="002B1A7A" w:rsidRPr="0049085E" w:rsidRDefault="002B1A7A" w:rsidP="002B1A7A">
            <w:r>
              <w:rPr>
                <w:noProof/>
              </w:rPr>
              <w:t>Dier</w:t>
            </w:r>
            <w:r>
              <w:t>enpensionactiveit Dogdreef 2</w:t>
            </w:r>
            <w:r>
              <w:rPr>
                <w:noProof/>
              </w:rPr>
              <w:t xml:space="preserve"> geldt niet</w:t>
            </w:r>
          </w:p>
        </w:tc>
      </w:tr>
      <w:tr w:rsidR="002B1A7A" w:rsidRPr="0049085E" w14:paraId="139FE6AD" w14:textId="77777777" w:rsidTr="002B1A7A">
        <w:tc>
          <w:tcPr>
            <w:tcW w:w="2500" w:type="pct"/>
          </w:tcPr>
          <w:p w14:paraId="598EE4EC" w14:textId="77777777" w:rsidR="002B1A7A" w:rsidRPr="0049085E" w:rsidRDefault="002B1A7A" w:rsidP="002B1A7A">
            <w:r>
              <w:t>symboolcode</w:t>
            </w:r>
          </w:p>
        </w:tc>
        <w:tc>
          <w:tcPr>
            <w:tcW w:w="2500" w:type="pct"/>
          </w:tcPr>
          <w:p w14:paraId="59F12832" w14:textId="68454789" w:rsidR="002B1A7A" w:rsidRDefault="002B1A7A" w:rsidP="002B1A7A"/>
        </w:tc>
      </w:tr>
      <w:tr w:rsidR="002B1A7A" w:rsidRPr="0049085E" w14:paraId="71A845D0" w14:textId="77777777" w:rsidTr="002B1A7A">
        <w:tc>
          <w:tcPr>
            <w:tcW w:w="2500" w:type="pct"/>
          </w:tcPr>
          <w:p w14:paraId="78612C86" w14:textId="77777777" w:rsidR="002B1A7A" w:rsidRPr="0049085E" w:rsidRDefault="002B1A7A" w:rsidP="002B1A7A">
            <w:r w:rsidRPr="0049085E">
              <w:t>nauwkeurigheid</w:t>
            </w:r>
          </w:p>
        </w:tc>
        <w:tc>
          <w:tcPr>
            <w:tcW w:w="2500" w:type="pct"/>
          </w:tcPr>
          <w:p w14:paraId="42F5FAEE" w14:textId="7339B065" w:rsidR="002B1A7A" w:rsidRPr="0049085E" w:rsidRDefault="004535E0" w:rsidP="002B1A7A">
            <w:r>
              <w:rPr>
                <w:noProof/>
              </w:rPr>
              <w:t>exact</w:t>
            </w:r>
          </w:p>
        </w:tc>
      </w:tr>
      <w:tr w:rsidR="002B1A7A" w:rsidRPr="0049085E" w14:paraId="79CAE63C" w14:textId="77777777" w:rsidTr="002B1A7A">
        <w:tc>
          <w:tcPr>
            <w:tcW w:w="2500" w:type="pct"/>
          </w:tcPr>
          <w:p w14:paraId="5F8B3618" w14:textId="77777777" w:rsidR="002B1A7A" w:rsidRPr="0049085E" w:rsidRDefault="002B1A7A" w:rsidP="002B1A7A">
            <w:r w:rsidRPr="0049085E">
              <w:t>bronNauwkeurigheid</w:t>
            </w:r>
          </w:p>
        </w:tc>
        <w:tc>
          <w:tcPr>
            <w:tcW w:w="2500" w:type="pct"/>
          </w:tcPr>
          <w:p w14:paraId="7AA72888" w14:textId="48B043E8" w:rsidR="002B1A7A" w:rsidRPr="0049085E" w:rsidRDefault="002B1A7A" w:rsidP="002B1A7A">
            <w:r>
              <w:t>geen</w:t>
            </w:r>
          </w:p>
        </w:tc>
      </w:tr>
      <w:tr w:rsidR="002B1A7A" w:rsidRPr="0049085E" w14:paraId="615F463F" w14:textId="77777777" w:rsidTr="002B1A7A">
        <w:tc>
          <w:tcPr>
            <w:tcW w:w="2500" w:type="pct"/>
          </w:tcPr>
          <w:p w14:paraId="77EF7D4F" w14:textId="77777777" w:rsidR="002B1A7A" w:rsidRPr="0049085E" w:rsidRDefault="002B1A7A" w:rsidP="002B1A7A">
            <w:r>
              <w:t>idealisatie</w:t>
            </w:r>
          </w:p>
        </w:tc>
        <w:tc>
          <w:tcPr>
            <w:tcW w:w="2500" w:type="pct"/>
          </w:tcPr>
          <w:p w14:paraId="39A74718" w14:textId="3D517C13" w:rsidR="002B1A7A" w:rsidRPr="0049085E" w:rsidRDefault="002B1A7A" w:rsidP="002B1A7A">
            <w:r>
              <w:t>geen</w:t>
            </w:r>
          </w:p>
        </w:tc>
      </w:tr>
    </w:tbl>
    <w:p w14:paraId="75EC5D57" w14:textId="1F16D99F" w:rsidR="002B1A7A" w:rsidRDefault="002B1A7A">
      <w:pPr>
        <w:pStyle w:val="Tekstopmerking"/>
      </w:pPr>
    </w:p>
  </w:comment>
  <w:comment w:id="3" w:author="Anja Vos" w:date="2021-06-03T06:38:00Z" w:initials="AV">
    <w:tbl>
      <w:tblPr>
        <w:tblStyle w:val="Annotatie"/>
        <w:tblW w:w="5000" w:type="pct"/>
        <w:tblLayout w:type="fixed"/>
        <w:tblLook w:val="0620" w:firstRow="1" w:lastRow="0" w:firstColumn="0" w:lastColumn="0" w:noHBand="1" w:noVBand="1"/>
      </w:tblPr>
      <w:tblGrid>
        <w:gridCol w:w="3963"/>
        <w:gridCol w:w="3964"/>
      </w:tblGrid>
      <w:tr w:rsidR="00CF0E1A" w:rsidRPr="0049085E" w14:paraId="64B957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9D5457" w14:textId="77777777" w:rsidR="00CF0E1A" w:rsidRPr="0049085E" w:rsidRDefault="00CF0E1A" w:rsidP="00ED1428">
            <w:r>
              <w:rPr>
                <w:rStyle w:val="Verwijzingopmerking"/>
              </w:rPr>
              <w:annotationRef/>
            </w:r>
            <w:r>
              <w:t>Geometrie</w:t>
            </w:r>
          </w:p>
        </w:tc>
      </w:tr>
      <w:tr w:rsidR="00CF0E1A" w:rsidRPr="0049085E" w14:paraId="0E84A294" w14:textId="77777777" w:rsidTr="00ED1428">
        <w:tc>
          <w:tcPr>
            <w:tcW w:w="2500" w:type="pct"/>
          </w:tcPr>
          <w:p w14:paraId="354CD9E9" w14:textId="77777777" w:rsidR="00CF0E1A" w:rsidRPr="0049085E" w:rsidRDefault="00CF0E1A" w:rsidP="00ED1428">
            <w:r>
              <w:t>bestandsnaam</w:t>
            </w:r>
          </w:p>
        </w:tc>
        <w:tc>
          <w:tcPr>
            <w:tcW w:w="2500" w:type="pct"/>
          </w:tcPr>
          <w:p w14:paraId="60509583" w14:textId="3C9A203C" w:rsidR="00CF0E1A" w:rsidRPr="0049085E" w:rsidRDefault="00CF0E1A" w:rsidP="00ED1428"/>
        </w:tc>
      </w:tr>
      <w:tr w:rsidR="00CF0E1A" w:rsidRPr="0049085E" w14:paraId="5E15EA60" w14:textId="77777777" w:rsidTr="00ED1428">
        <w:tc>
          <w:tcPr>
            <w:tcW w:w="2500" w:type="pct"/>
          </w:tcPr>
          <w:p w14:paraId="115DAF08" w14:textId="77777777" w:rsidR="00CF0E1A" w:rsidRPr="0049085E" w:rsidRDefault="00CF0E1A" w:rsidP="00ED1428">
            <w:r w:rsidRPr="0049085E">
              <w:t>noemer</w:t>
            </w:r>
          </w:p>
        </w:tc>
        <w:tc>
          <w:tcPr>
            <w:tcW w:w="2500" w:type="pct"/>
          </w:tcPr>
          <w:p w14:paraId="52108046" w14:textId="6B518009" w:rsidR="00CF0E1A" w:rsidRPr="0049085E" w:rsidRDefault="00CF0E1A" w:rsidP="00ED1428">
            <w:r>
              <w:t>Bijlage 3 bij de regels van het Omgevingsplan</w:t>
            </w:r>
          </w:p>
        </w:tc>
      </w:tr>
      <w:tr w:rsidR="00CF0E1A" w:rsidRPr="0049085E" w14:paraId="2FAB3BA8" w14:textId="77777777" w:rsidTr="00ED1428">
        <w:tc>
          <w:tcPr>
            <w:tcW w:w="2500" w:type="pct"/>
          </w:tcPr>
          <w:p w14:paraId="09CD42C4" w14:textId="77777777" w:rsidR="00CF0E1A" w:rsidRPr="0049085E" w:rsidRDefault="00CF0E1A" w:rsidP="00ED1428">
            <w:r>
              <w:t>symboolcode</w:t>
            </w:r>
          </w:p>
        </w:tc>
        <w:tc>
          <w:tcPr>
            <w:tcW w:w="2500" w:type="pct"/>
          </w:tcPr>
          <w:p w14:paraId="2286FD2C" w14:textId="30A9CD2F" w:rsidR="00CF0E1A" w:rsidRDefault="00CF0E1A" w:rsidP="00ED1428"/>
        </w:tc>
      </w:tr>
      <w:tr w:rsidR="00CF0E1A" w:rsidRPr="0049085E" w14:paraId="07618560" w14:textId="77777777" w:rsidTr="00ED1428">
        <w:tc>
          <w:tcPr>
            <w:tcW w:w="2500" w:type="pct"/>
          </w:tcPr>
          <w:p w14:paraId="571C581F" w14:textId="77777777" w:rsidR="00CF0E1A" w:rsidRPr="0049085E" w:rsidRDefault="00CF0E1A" w:rsidP="00ED1428">
            <w:r w:rsidRPr="0049085E">
              <w:t>nauwkeurigheid</w:t>
            </w:r>
          </w:p>
        </w:tc>
        <w:tc>
          <w:tcPr>
            <w:tcW w:w="2500" w:type="pct"/>
          </w:tcPr>
          <w:p w14:paraId="756D9106" w14:textId="274F10B3" w:rsidR="00CF0E1A" w:rsidRPr="0049085E" w:rsidRDefault="004535E0" w:rsidP="00ED1428">
            <w:r>
              <w:rPr>
                <w:noProof/>
              </w:rPr>
              <w:t>exact</w:t>
            </w:r>
          </w:p>
        </w:tc>
      </w:tr>
      <w:tr w:rsidR="00CF0E1A" w:rsidRPr="0049085E" w14:paraId="5F411698" w14:textId="77777777" w:rsidTr="00ED1428">
        <w:tc>
          <w:tcPr>
            <w:tcW w:w="2500" w:type="pct"/>
          </w:tcPr>
          <w:p w14:paraId="43466075" w14:textId="77777777" w:rsidR="00CF0E1A" w:rsidRPr="0049085E" w:rsidRDefault="00CF0E1A" w:rsidP="00ED1428">
            <w:r w:rsidRPr="0049085E">
              <w:t>bronNauwkeurigheid</w:t>
            </w:r>
          </w:p>
        </w:tc>
        <w:tc>
          <w:tcPr>
            <w:tcW w:w="2500" w:type="pct"/>
          </w:tcPr>
          <w:p w14:paraId="7DEF4543" w14:textId="37830BC0" w:rsidR="00CF0E1A" w:rsidRPr="0049085E" w:rsidRDefault="00CF0E1A" w:rsidP="00ED1428">
            <w:r>
              <w:t>geen</w:t>
            </w:r>
          </w:p>
        </w:tc>
      </w:tr>
      <w:tr w:rsidR="00CF0E1A" w:rsidRPr="0049085E" w14:paraId="5C2219D2" w14:textId="77777777" w:rsidTr="00ED1428">
        <w:tc>
          <w:tcPr>
            <w:tcW w:w="2500" w:type="pct"/>
          </w:tcPr>
          <w:p w14:paraId="5F0CBDC7" w14:textId="77777777" w:rsidR="00CF0E1A" w:rsidRPr="0049085E" w:rsidRDefault="00CF0E1A" w:rsidP="00ED1428">
            <w:r>
              <w:t>idealisatie</w:t>
            </w:r>
          </w:p>
        </w:tc>
        <w:tc>
          <w:tcPr>
            <w:tcW w:w="2500" w:type="pct"/>
          </w:tcPr>
          <w:p w14:paraId="06D95F1A" w14:textId="3137F485" w:rsidR="00CF0E1A" w:rsidRPr="0049085E" w:rsidRDefault="00CF0E1A" w:rsidP="00ED1428">
            <w:r>
              <w:t>geen</w:t>
            </w:r>
          </w:p>
        </w:tc>
      </w:tr>
    </w:tbl>
    <w:p w14:paraId="38FA9DB0" w14:textId="23458208" w:rsidR="00CF0E1A" w:rsidRDefault="00CF0E1A">
      <w:pPr>
        <w:pStyle w:val="Tekstopmerking"/>
      </w:pPr>
    </w:p>
  </w:comment>
  <w:comment w:id="4" w:author="Anja Vos" w:date="2021-06-03T01:46: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56C55BF"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FFFBD2" w14:textId="77777777" w:rsidR="002B1A7A" w:rsidRPr="0049085E" w:rsidRDefault="002B1A7A" w:rsidP="002B1A7A">
            <w:r>
              <w:rPr>
                <w:rStyle w:val="Verwijzingopmerking"/>
              </w:rPr>
              <w:annotationRef/>
            </w:r>
            <w:r>
              <w:t>Geometrie</w:t>
            </w:r>
          </w:p>
        </w:tc>
      </w:tr>
      <w:tr w:rsidR="002B1A7A" w:rsidRPr="0049085E" w14:paraId="5AC723D7" w14:textId="77777777" w:rsidTr="002B1A7A">
        <w:tc>
          <w:tcPr>
            <w:tcW w:w="2500" w:type="pct"/>
          </w:tcPr>
          <w:p w14:paraId="48224B8A" w14:textId="77777777" w:rsidR="002B1A7A" w:rsidRPr="0049085E" w:rsidRDefault="002B1A7A" w:rsidP="002B1A7A">
            <w:r>
              <w:t>bestandsnaam</w:t>
            </w:r>
          </w:p>
        </w:tc>
        <w:tc>
          <w:tcPr>
            <w:tcW w:w="2500" w:type="pct"/>
          </w:tcPr>
          <w:p w14:paraId="66B8CE17" w14:textId="558883FF" w:rsidR="002B1A7A" w:rsidRPr="0049085E" w:rsidRDefault="002B1A7A" w:rsidP="002B1A7A"/>
        </w:tc>
      </w:tr>
      <w:tr w:rsidR="002B1A7A" w:rsidRPr="0049085E" w14:paraId="7E8CDB09" w14:textId="77777777" w:rsidTr="002B1A7A">
        <w:tc>
          <w:tcPr>
            <w:tcW w:w="2500" w:type="pct"/>
          </w:tcPr>
          <w:p w14:paraId="24B6E6FE" w14:textId="77777777" w:rsidR="002B1A7A" w:rsidRPr="0049085E" w:rsidRDefault="002B1A7A" w:rsidP="002B1A7A">
            <w:r w:rsidRPr="0049085E">
              <w:t>noemer</w:t>
            </w:r>
          </w:p>
        </w:tc>
        <w:tc>
          <w:tcPr>
            <w:tcW w:w="2500" w:type="pct"/>
          </w:tcPr>
          <w:p w14:paraId="17C869BB" w14:textId="163985BE" w:rsidR="002B1A7A" w:rsidRPr="0049085E" w:rsidRDefault="002B1A7A" w:rsidP="002B1A7A">
            <w:r>
              <w:rPr>
                <w:noProof/>
              </w:rPr>
              <w:t>Afwijking</w:t>
            </w:r>
            <w:r>
              <w:t xml:space="preserve"> landbouwmechanisatie geldt niet</w:t>
            </w:r>
          </w:p>
        </w:tc>
      </w:tr>
      <w:tr w:rsidR="002B1A7A" w:rsidRPr="0049085E" w14:paraId="04D3627A" w14:textId="77777777" w:rsidTr="002B1A7A">
        <w:tc>
          <w:tcPr>
            <w:tcW w:w="2500" w:type="pct"/>
          </w:tcPr>
          <w:p w14:paraId="7CBBD9A2" w14:textId="77777777" w:rsidR="002B1A7A" w:rsidRPr="0049085E" w:rsidRDefault="002B1A7A" w:rsidP="002B1A7A">
            <w:r>
              <w:t>symboolcode</w:t>
            </w:r>
          </w:p>
        </w:tc>
        <w:tc>
          <w:tcPr>
            <w:tcW w:w="2500" w:type="pct"/>
          </w:tcPr>
          <w:p w14:paraId="4D99154F" w14:textId="3BFD4525" w:rsidR="002B1A7A" w:rsidRDefault="002B1A7A" w:rsidP="002B1A7A"/>
        </w:tc>
      </w:tr>
      <w:tr w:rsidR="002B1A7A" w:rsidRPr="0049085E" w14:paraId="1C1E7120" w14:textId="77777777" w:rsidTr="002B1A7A">
        <w:tc>
          <w:tcPr>
            <w:tcW w:w="2500" w:type="pct"/>
          </w:tcPr>
          <w:p w14:paraId="3C758F94" w14:textId="77777777" w:rsidR="002B1A7A" w:rsidRPr="0049085E" w:rsidRDefault="002B1A7A" w:rsidP="002B1A7A">
            <w:r w:rsidRPr="0049085E">
              <w:t>nauwkeurigheid</w:t>
            </w:r>
          </w:p>
        </w:tc>
        <w:tc>
          <w:tcPr>
            <w:tcW w:w="2500" w:type="pct"/>
          </w:tcPr>
          <w:p w14:paraId="0511EF85" w14:textId="7B9E0CD1" w:rsidR="002B1A7A" w:rsidRPr="0049085E" w:rsidRDefault="004535E0" w:rsidP="002B1A7A">
            <w:r>
              <w:rPr>
                <w:noProof/>
              </w:rPr>
              <w:t>exact</w:t>
            </w:r>
          </w:p>
        </w:tc>
      </w:tr>
      <w:tr w:rsidR="002B1A7A" w:rsidRPr="0049085E" w14:paraId="53B9C1A1" w14:textId="77777777" w:rsidTr="002B1A7A">
        <w:tc>
          <w:tcPr>
            <w:tcW w:w="2500" w:type="pct"/>
          </w:tcPr>
          <w:p w14:paraId="56E687C1" w14:textId="77777777" w:rsidR="002B1A7A" w:rsidRPr="0049085E" w:rsidRDefault="002B1A7A" w:rsidP="002B1A7A">
            <w:r w:rsidRPr="0049085E">
              <w:t>bronNauwkeurigheid</w:t>
            </w:r>
          </w:p>
        </w:tc>
        <w:tc>
          <w:tcPr>
            <w:tcW w:w="2500" w:type="pct"/>
          </w:tcPr>
          <w:p w14:paraId="64F2DA9E" w14:textId="01D7E3C8" w:rsidR="002B1A7A" w:rsidRPr="0049085E" w:rsidRDefault="002B1A7A" w:rsidP="002B1A7A">
            <w:r>
              <w:t>geen</w:t>
            </w:r>
          </w:p>
        </w:tc>
      </w:tr>
      <w:tr w:rsidR="002B1A7A" w:rsidRPr="0049085E" w14:paraId="0C2F9881" w14:textId="77777777" w:rsidTr="002B1A7A">
        <w:tc>
          <w:tcPr>
            <w:tcW w:w="2500" w:type="pct"/>
          </w:tcPr>
          <w:p w14:paraId="18461C5A" w14:textId="77777777" w:rsidR="002B1A7A" w:rsidRPr="0049085E" w:rsidRDefault="002B1A7A" w:rsidP="002B1A7A">
            <w:r>
              <w:t>idealisatie</w:t>
            </w:r>
          </w:p>
        </w:tc>
        <w:tc>
          <w:tcPr>
            <w:tcW w:w="2500" w:type="pct"/>
          </w:tcPr>
          <w:p w14:paraId="54BA5A86" w14:textId="7F52969F" w:rsidR="002B1A7A" w:rsidRPr="0049085E" w:rsidRDefault="002B1A7A" w:rsidP="002B1A7A">
            <w:r>
              <w:t>geen</w:t>
            </w:r>
          </w:p>
        </w:tc>
      </w:tr>
    </w:tbl>
    <w:p w14:paraId="45803C8E" w14:textId="18FA4DD4" w:rsidR="002B1A7A" w:rsidRDefault="002B1A7A">
      <w:pPr>
        <w:pStyle w:val="Tekstopmerking"/>
      </w:pPr>
    </w:p>
  </w:comment>
  <w:comment w:id="5" w:author="Anja Vos" w:date="2021-06-01T18:3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4FCB4F57"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5C0E" w14:textId="77777777" w:rsidR="002B1A7A" w:rsidRPr="0049085E" w:rsidRDefault="002B1A7A" w:rsidP="002B1A7A">
            <w:r>
              <w:rPr>
                <w:rStyle w:val="Verwijzingopmerking"/>
              </w:rPr>
              <w:annotationRef/>
            </w:r>
            <w:r>
              <w:t>Geometrie</w:t>
            </w:r>
          </w:p>
        </w:tc>
      </w:tr>
      <w:tr w:rsidR="002B1A7A" w:rsidRPr="0049085E" w14:paraId="72A5140D" w14:textId="77777777" w:rsidTr="002B1A7A">
        <w:tc>
          <w:tcPr>
            <w:tcW w:w="2500" w:type="pct"/>
          </w:tcPr>
          <w:p w14:paraId="45AF96AB" w14:textId="77777777" w:rsidR="002B1A7A" w:rsidRPr="0049085E" w:rsidRDefault="002B1A7A" w:rsidP="002B1A7A">
            <w:r>
              <w:t>bestandsnaam</w:t>
            </w:r>
          </w:p>
        </w:tc>
        <w:tc>
          <w:tcPr>
            <w:tcW w:w="2500" w:type="pct"/>
          </w:tcPr>
          <w:p w14:paraId="7C3404B2" w14:textId="7BD75BB6" w:rsidR="002B1A7A" w:rsidRPr="0049085E" w:rsidRDefault="002B1A7A" w:rsidP="002B1A7A"/>
        </w:tc>
      </w:tr>
      <w:tr w:rsidR="002B1A7A" w:rsidRPr="0049085E" w14:paraId="60179D22" w14:textId="77777777" w:rsidTr="002B1A7A">
        <w:tc>
          <w:tcPr>
            <w:tcW w:w="2500" w:type="pct"/>
          </w:tcPr>
          <w:p w14:paraId="41FF2C6F" w14:textId="77777777" w:rsidR="002B1A7A" w:rsidRPr="0049085E" w:rsidRDefault="002B1A7A" w:rsidP="002B1A7A">
            <w:r w:rsidRPr="0049085E">
              <w:t>noemer</w:t>
            </w:r>
          </w:p>
        </w:tc>
        <w:tc>
          <w:tcPr>
            <w:tcW w:w="2500" w:type="pct"/>
          </w:tcPr>
          <w:p w14:paraId="755885F2" w14:textId="32509FC3" w:rsidR="002B1A7A" w:rsidRPr="0049085E" w:rsidRDefault="002B1A7A" w:rsidP="002B1A7A">
            <w:r>
              <w:rPr>
                <w:noProof/>
              </w:rPr>
              <w:t>Gewijzigd b</w:t>
            </w:r>
            <w:r>
              <w:t>egrip teeltondersteunende voorziening Groenblauwe waarden</w:t>
            </w:r>
          </w:p>
        </w:tc>
      </w:tr>
      <w:tr w:rsidR="002B1A7A" w:rsidRPr="0049085E" w14:paraId="304EEEAA" w14:textId="77777777" w:rsidTr="002B1A7A">
        <w:tc>
          <w:tcPr>
            <w:tcW w:w="2500" w:type="pct"/>
          </w:tcPr>
          <w:p w14:paraId="04F403E3" w14:textId="77777777" w:rsidR="002B1A7A" w:rsidRPr="0049085E" w:rsidRDefault="002B1A7A" w:rsidP="002B1A7A">
            <w:r>
              <w:t>symboolcode</w:t>
            </w:r>
          </w:p>
        </w:tc>
        <w:tc>
          <w:tcPr>
            <w:tcW w:w="2500" w:type="pct"/>
          </w:tcPr>
          <w:p w14:paraId="2045C979" w14:textId="6DF36D2E" w:rsidR="002B1A7A" w:rsidRDefault="002B1A7A" w:rsidP="002B1A7A"/>
        </w:tc>
      </w:tr>
      <w:tr w:rsidR="002B1A7A" w:rsidRPr="0049085E" w14:paraId="1A57CE85" w14:textId="77777777" w:rsidTr="002B1A7A">
        <w:tc>
          <w:tcPr>
            <w:tcW w:w="2500" w:type="pct"/>
          </w:tcPr>
          <w:p w14:paraId="5F26C314" w14:textId="77777777" w:rsidR="002B1A7A" w:rsidRPr="0049085E" w:rsidRDefault="002B1A7A" w:rsidP="002B1A7A">
            <w:r w:rsidRPr="0049085E">
              <w:t>nauwkeurigheid</w:t>
            </w:r>
          </w:p>
        </w:tc>
        <w:tc>
          <w:tcPr>
            <w:tcW w:w="2500" w:type="pct"/>
          </w:tcPr>
          <w:p w14:paraId="6D16AF81" w14:textId="13E21B88" w:rsidR="002B1A7A" w:rsidRPr="0049085E" w:rsidRDefault="004535E0" w:rsidP="002B1A7A">
            <w:r>
              <w:rPr>
                <w:noProof/>
              </w:rPr>
              <w:t>exact</w:t>
            </w:r>
          </w:p>
        </w:tc>
      </w:tr>
      <w:tr w:rsidR="002B1A7A" w:rsidRPr="0049085E" w14:paraId="111B0A93" w14:textId="77777777" w:rsidTr="002B1A7A">
        <w:tc>
          <w:tcPr>
            <w:tcW w:w="2500" w:type="pct"/>
          </w:tcPr>
          <w:p w14:paraId="359A7219" w14:textId="77777777" w:rsidR="002B1A7A" w:rsidRPr="0049085E" w:rsidRDefault="002B1A7A" w:rsidP="002B1A7A">
            <w:r w:rsidRPr="0049085E">
              <w:t>bronNauwkeurigheid</w:t>
            </w:r>
          </w:p>
        </w:tc>
        <w:tc>
          <w:tcPr>
            <w:tcW w:w="2500" w:type="pct"/>
          </w:tcPr>
          <w:p w14:paraId="01180240" w14:textId="74501BC0" w:rsidR="002B1A7A" w:rsidRPr="0049085E" w:rsidRDefault="002B1A7A" w:rsidP="002B1A7A">
            <w:r>
              <w:t>geen</w:t>
            </w:r>
          </w:p>
        </w:tc>
      </w:tr>
      <w:tr w:rsidR="002B1A7A" w:rsidRPr="0049085E" w14:paraId="67AD4F3C" w14:textId="77777777" w:rsidTr="002B1A7A">
        <w:tc>
          <w:tcPr>
            <w:tcW w:w="2500" w:type="pct"/>
          </w:tcPr>
          <w:p w14:paraId="55715B28" w14:textId="77777777" w:rsidR="002B1A7A" w:rsidRPr="0049085E" w:rsidRDefault="002B1A7A" w:rsidP="002B1A7A">
            <w:r>
              <w:t>idealisatie</w:t>
            </w:r>
          </w:p>
        </w:tc>
        <w:tc>
          <w:tcPr>
            <w:tcW w:w="2500" w:type="pct"/>
          </w:tcPr>
          <w:p w14:paraId="78C2E3E2" w14:textId="47FD2B8F" w:rsidR="002B1A7A" w:rsidRPr="0049085E" w:rsidRDefault="002B1A7A" w:rsidP="002B1A7A">
            <w:r>
              <w:t>geen</w:t>
            </w:r>
          </w:p>
        </w:tc>
      </w:tr>
    </w:tbl>
    <w:p w14:paraId="4E5A0B43" w14:textId="7EC58DA1" w:rsidR="002B1A7A" w:rsidRDefault="002B1A7A">
      <w:pPr>
        <w:pStyle w:val="Tekstopmerking"/>
      </w:pPr>
    </w:p>
  </w:comment>
  <w:comment w:id="6" w:author="Anja Vos" w:date="2021-06-01T12:47:00Z" w:initials="AV">
    <w:tbl>
      <w:tblPr>
        <w:tblStyle w:val="Annotatie"/>
        <w:tblW w:w="5000" w:type="pct"/>
        <w:tblLayout w:type="fixed"/>
        <w:tblLook w:val="0620" w:firstRow="1" w:lastRow="0" w:firstColumn="0" w:lastColumn="0" w:noHBand="1" w:noVBand="1"/>
      </w:tblPr>
      <w:tblGrid>
        <w:gridCol w:w="3963"/>
        <w:gridCol w:w="3964"/>
      </w:tblGrid>
      <w:tr w:rsidR="00D5471E" w:rsidRPr="0049085E" w14:paraId="3FECB99F"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BD30E" w14:textId="77777777" w:rsidR="00D5471E" w:rsidRPr="0049085E" w:rsidRDefault="00D5471E" w:rsidP="002B1A7A">
            <w:r>
              <w:rPr>
                <w:rStyle w:val="Verwijzingopmerking"/>
              </w:rPr>
              <w:annotationRef/>
            </w:r>
            <w:r>
              <w:t>Geometrie</w:t>
            </w:r>
          </w:p>
        </w:tc>
      </w:tr>
      <w:tr w:rsidR="00D5471E" w:rsidRPr="0049085E" w14:paraId="5B7CEAFF" w14:textId="77777777" w:rsidTr="002B1A7A">
        <w:tc>
          <w:tcPr>
            <w:tcW w:w="2500" w:type="pct"/>
          </w:tcPr>
          <w:p w14:paraId="7799D410" w14:textId="77777777" w:rsidR="00D5471E" w:rsidRPr="0049085E" w:rsidRDefault="00D5471E" w:rsidP="002B1A7A">
            <w:r>
              <w:t>bestandsnaam</w:t>
            </w:r>
          </w:p>
        </w:tc>
        <w:tc>
          <w:tcPr>
            <w:tcW w:w="2500" w:type="pct"/>
          </w:tcPr>
          <w:p w14:paraId="636958B4" w14:textId="77777777" w:rsidR="00D5471E" w:rsidRPr="0049085E" w:rsidRDefault="00D5471E" w:rsidP="002B1A7A"/>
        </w:tc>
      </w:tr>
      <w:tr w:rsidR="00D5471E" w:rsidRPr="0049085E" w14:paraId="5A6921B9" w14:textId="77777777" w:rsidTr="002B1A7A">
        <w:tc>
          <w:tcPr>
            <w:tcW w:w="2500" w:type="pct"/>
          </w:tcPr>
          <w:p w14:paraId="62503145" w14:textId="77777777" w:rsidR="00D5471E" w:rsidRPr="0049085E" w:rsidRDefault="00D5471E" w:rsidP="002B1A7A">
            <w:r w:rsidRPr="0049085E">
              <w:t>noemer</w:t>
            </w:r>
          </w:p>
        </w:tc>
        <w:tc>
          <w:tcPr>
            <w:tcW w:w="2500" w:type="pct"/>
          </w:tcPr>
          <w:p w14:paraId="397F0ED7" w14:textId="77777777" w:rsidR="00D5471E" w:rsidRPr="0049085E" w:rsidRDefault="00D5471E" w:rsidP="002B1A7A">
            <w:r>
              <w:rPr>
                <w:noProof/>
              </w:rPr>
              <w:t>Dier</w:t>
            </w:r>
            <w:r>
              <w:t>enpensionactiveit Dogdreef 2</w:t>
            </w:r>
            <w:r>
              <w:rPr>
                <w:noProof/>
              </w:rPr>
              <w:t xml:space="preserve"> geldt niet</w:t>
            </w:r>
          </w:p>
        </w:tc>
      </w:tr>
      <w:tr w:rsidR="00D5471E" w:rsidRPr="0049085E" w14:paraId="7428127F" w14:textId="77777777" w:rsidTr="002B1A7A">
        <w:tc>
          <w:tcPr>
            <w:tcW w:w="2500" w:type="pct"/>
          </w:tcPr>
          <w:p w14:paraId="0E3FAB53" w14:textId="77777777" w:rsidR="00D5471E" w:rsidRPr="0049085E" w:rsidRDefault="00D5471E" w:rsidP="002B1A7A">
            <w:r>
              <w:t>symboolcode</w:t>
            </w:r>
          </w:p>
        </w:tc>
        <w:tc>
          <w:tcPr>
            <w:tcW w:w="2500" w:type="pct"/>
          </w:tcPr>
          <w:p w14:paraId="3B9C3EF5" w14:textId="77777777" w:rsidR="00D5471E" w:rsidRDefault="00D5471E" w:rsidP="002B1A7A"/>
        </w:tc>
      </w:tr>
      <w:tr w:rsidR="00D5471E" w:rsidRPr="0049085E" w14:paraId="218C4210" w14:textId="77777777" w:rsidTr="002B1A7A">
        <w:tc>
          <w:tcPr>
            <w:tcW w:w="2500" w:type="pct"/>
          </w:tcPr>
          <w:p w14:paraId="405A75A4" w14:textId="77777777" w:rsidR="00D5471E" w:rsidRPr="0049085E" w:rsidRDefault="00D5471E" w:rsidP="002B1A7A">
            <w:r w:rsidRPr="0049085E">
              <w:t>nauwkeurigheid</w:t>
            </w:r>
          </w:p>
        </w:tc>
        <w:tc>
          <w:tcPr>
            <w:tcW w:w="2500" w:type="pct"/>
          </w:tcPr>
          <w:p w14:paraId="695FF6CF" w14:textId="77777777" w:rsidR="00D5471E" w:rsidRPr="0049085E" w:rsidRDefault="00D5471E" w:rsidP="002B1A7A">
            <w:r>
              <w:rPr>
                <w:noProof/>
              </w:rPr>
              <w:t>exact</w:t>
            </w:r>
          </w:p>
        </w:tc>
      </w:tr>
      <w:tr w:rsidR="00D5471E" w:rsidRPr="0049085E" w14:paraId="31D13A62" w14:textId="77777777" w:rsidTr="002B1A7A">
        <w:tc>
          <w:tcPr>
            <w:tcW w:w="2500" w:type="pct"/>
          </w:tcPr>
          <w:p w14:paraId="1CCF11A4" w14:textId="77777777" w:rsidR="00D5471E" w:rsidRPr="0049085E" w:rsidRDefault="00D5471E" w:rsidP="002B1A7A">
            <w:r w:rsidRPr="0049085E">
              <w:t>bronNauwkeurigheid</w:t>
            </w:r>
          </w:p>
        </w:tc>
        <w:tc>
          <w:tcPr>
            <w:tcW w:w="2500" w:type="pct"/>
          </w:tcPr>
          <w:p w14:paraId="4EE49266" w14:textId="77777777" w:rsidR="00D5471E" w:rsidRPr="0049085E" w:rsidRDefault="00D5471E" w:rsidP="002B1A7A">
            <w:r>
              <w:t>geen</w:t>
            </w:r>
          </w:p>
        </w:tc>
      </w:tr>
      <w:tr w:rsidR="00D5471E" w:rsidRPr="0049085E" w14:paraId="48BD6892" w14:textId="77777777" w:rsidTr="002B1A7A">
        <w:tc>
          <w:tcPr>
            <w:tcW w:w="2500" w:type="pct"/>
          </w:tcPr>
          <w:p w14:paraId="42B98796" w14:textId="77777777" w:rsidR="00D5471E" w:rsidRPr="0049085E" w:rsidRDefault="00D5471E" w:rsidP="002B1A7A">
            <w:r>
              <w:t>idealisatie</w:t>
            </w:r>
          </w:p>
        </w:tc>
        <w:tc>
          <w:tcPr>
            <w:tcW w:w="2500" w:type="pct"/>
          </w:tcPr>
          <w:p w14:paraId="629351FE" w14:textId="77777777" w:rsidR="00D5471E" w:rsidRPr="0049085E" w:rsidRDefault="00D5471E" w:rsidP="002B1A7A">
            <w:r>
              <w:t>geen</w:t>
            </w:r>
          </w:p>
        </w:tc>
      </w:tr>
    </w:tbl>
    <w:p w14:paraId="25618713" w14:textId="77777777" w:rsidR="00D5471E" w:rsidRDefault="00D5471E" w:rsidP="00D5471E">
      <w:pPr>
        <w:pStyle w:val="Tekstopmerking"/>
      </w:pPr>
    </w:p>
  </w:comment>
  <w:comment w:id="7" w:author="Anja Vos" w:date="2021-06-03T01:46:00Z" w:initials="AV">
    <w:tbl>
      <w:tblPr>
        <w:tblStyle w:val="Annotatie"/>
        <w:tblW w:w="5000" w:type="pct"/>
        <w:tblLayout w:type="fixed"/>
        <w:tblLook w:val="0620" w:firstRow="1" w:lastRow="0" w:firstColumn="0" w:lastColumn="0" w:noHBand="1" w:noVBand="1"/>
      </w:tblPr>
      <w:tblGrid>
        <w:gridCol w:w="3963"/>
        <w:gridCol w:w="3964"/>
      </w:tblGrid>
      <w:tr w:rsidR="000F7BD9" w:rsidRPr="0049085E" w14:paraId="116D4916"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0A550A" w14:textId="77777777" w:rsidR="000F7BD9" w:rsidRPr="0049085E" w:rsidRDefault="000F7BD9" w:rsidP="000F7BD9">
            <w:r>
              <w:rPr>
                <w:rStyle w:val="Verwijzingopmerking"/>
              </w:rPr>
              <w:annotationRef/>
            </w:r>
            <w:r>
              <w:t>Geometrie</w:t>
            </w:r>
          </w:p>
        </w:tc>
      </w:tr>
      <w:tr w:rsidR="000F7BD9" w:rsidRPr="0049085E" w14:paraId="4066D349" w14:textId="77777777" w:rsidTr="002B1A7A">
        <w:tc>
          <w:tcPr>
            <w:tcW w:w="2500" w:type="pct"/>
          </w:tcPr>
          <w:p w14:paraId="28998C90" w14:textId="77777777" w:rsidR="000F7BD9" w:rsidRPr="0049085E" w:rsidRDefault="000F7BD9" w:rsidP="000F7BD9">
            <w:r>
              <w:t>bestandsnaam</w:t>
            </w:r>
          </w:p>
        </w:tc>
        <w:tc>
          <w:tcPr>
            <w:tcW w:w="2500" w:type="pct"/>
          </w:tcPr>
          <w:p w14:paraId="25B2334D" w14:textId="77777777" w:rsidR="000F7BD9" w:rsidRPr="0049085E" w:rsidRDefault="000F7BD9" w:rsidP="000F7BD9"/>
        </w:tc>
      </w:tr>
      <w:tr w:rsidR="000F7BD9" w:rsidRPr="0049085E" w14:paraId="3D77F1FF" w14:textId="77777777" w:rsidTr="002B1A7A">
        <w:tc>
          <w:tcPr>
            <w:tcW w:w="2500" w:type="pct"/>
          </w:tcPr>
          <w:p w14:paraId="43C467D8" w14:textId="77777777" w:rsidR="000F7BD9" w:rsidRPr="0049085E" w:rsidRDefault="000F7BD9" w:rsidP="000F7BD9">
            <w:r w:rsidRPr="0049085E">
              <w:t>noemer</w:t>
            </w:r>
          </w:p>
        </w:tc>
        <w:tc>
          <w:tcPr>
            <w:tcW w:w="2500" w:type="pct"/>
          </w:tcPr>
          <w:p w14:paraId="60D09884" w14:textId="77777777" w:rsidR="000F7BD9" w:rsidRPr="0049085E" w:rsidRDefault="000F7BD9" w:rsidP="000F7BD9">
            <w:r>
              <w:rPr>
                <w:noProof/>
              </w:rPr>
              <w:t>Afwijking</w:t>
            </w:r>
            <w:r>
              <w:t xml:space="preserve"> landbouwmechanisatie geldt niet</w:t>
            </w:r>
          </w:p>
        </w:tc>
      </w:tr>
      <w:tr w:rsidR="000F7BD9" w:rsidRPr="0049085E" w14:paraId="5B45460F" w14:textId="77777777" w:rsidTr="002B1A7A">
        <w:tc>
          <w:tcPr>
            <w:tcW w:w="2500" w:type="pct"/>
          </w:tcPr>
          <w:p w14:paraId="3D8B88A5" w14:textId="77777777" w:rsidR="000F7BD9" w:rsidRPr="0049085E" w:rsidRDefault="000F7BD9" w:rsidP="000F7BD9">
            <w:r>
              <w:t>symboolcode</w:t>
            </w:r>
          </w:p>
        </w:tc>
        <w:tc>
          <w:tcPr>
            <w:tcW w:w="2500" w:type="pct"/>
          </w:tcPr>
          <w:p w14:paraId="2D0606F2" w14:textId="77777777" w:rsidR="000F7BD9" w:rsidRDefault="000F7BD9" w:rsidP="000F7BD9"/>
        </w:tc>
      </w:tr>
      <w:tr w:rsidR="000F7BD9" w:rsidRPr="0049085E" w14:paraId="4321AEF6" w14:textId="77777777" w:rsidTr="002B1A7A">
        <w:tc>
          <w:tcPr>
            <w:tcW w:w="2500" w:type="pct"/>
          </w:tcPr>
          <w:p w14:paraId="0B9D869E" w14:textId="77777777" w:rsidR="000F7BD9" w:rsidRPr="0049085E" w:rsidRDefault="000F7BD9" w:rsidP="000F7BD9">
            <w:r w:rsidRPr="0049085E">
              <w:t>nauwkeurigheid</w:t>
            </w:r>
          </w:p>
        </w:tc>
        <w:tc>
          <w:tcPr>
            <w:tcW w:w="2500" w:type="pct"/>
          </w:tcPr>
          <w:p w14:paraId="354214B8" w14:textId="77777777" w:rsidR="000F7BD9" w:rsidRPr="0049085E" w:rsidRDefault="000F7BD9" w:rsidP="000F7BD9">
            <w:r>
              <w:rPr>
                <w:noProof/>
              </w:rPr>
              <w:t>exact</w:t>
            </w:r>
          </w:p>
        </w:tc>
      </w:tr>
      <w:tr w:rsidR="000F7BD9" w:rsidRPr="0049085E" w14:paraId="00403282" w14:textId="77777777" w:rsidTr="002B1A7A">
        <w:tc>
          <w:tcPr>
            <w:tcW w:w="2500" w:type="pct"/>
          </w:tcPr>
          <w:p w14:paraId="7E41DE38" w14:textId="77777777" w:rsidR="000F7BD9" w:rsidRPr="0049085E" w:rsidRDefault="000F7BD9" w:rsidP="000F7BD9">
            <w:r w:rsidRPr="0049085E">
              <w:t>bronNauwkeurigheid</w:t>
            </w:r>
          </w:p>
        </w:tc>
        <w:tc>
          <w:tcPr>
            <w:tcW w:w="2500" w:type="pct"/>
          </w:tcPr>
          <w:p w14:paraId="3FF6F5CB" w14:textId="77777777" w:rsidR="000F7BD9" w:rsidRPr="0049085E" w:rsidRDefault="000F7BD9" w:rsidP="000F7BD9">
            <w:r>
              <w:t>geen</w:t>
            </w:r>
          </w:p>
        </w:tc>
      </w:tr>
      <w:tr w:rsidR="000F7BD9" w:rsidRPr="0049085E" w14:paraId="5051E493" w14:textId="77777777" w:rsidTr="002B1A7A">
        <w:tc>
          <w:tcPr>
            <w:tcW w:w="2500" w:type="pct"/>
          </w:tcPr>
          <w:p w14:paraId="39DE5CD3" w14:textId="77777777" w:rsidR="000F7BD9" w:rsidRPr="0049085E" w:rsidRDefault="000F7BD9" w:rsidP="000F7BD9">
            <w:r>
              <w:t>idealisatie</w:t>
            </w:r>
          </w:p>
        </w:tc>
        <w:tc>
          <w:tcPr>
            <w:tcW w:w="2500" w:type="pct"/>
          </w:tcPr>
          <w:p w14:paraId="229BDBF4" w14:textId="77777777" w:rsidR="000F7BD9" w:rsidRPr="0049085E" w:rsidRDefault="000F7BD9" w:rsidP="000F7BD9">
            <w:r>
              <w:t>geen</w:t>
            </w:r>
          </w:p>
        </w:tc>
      </w:tr>
    </w:tbl>
    <w:p w14:paraId="70BAB96F" w14:textId="77777777" w:rsidR="000F7BD9" w:rsidRDefault="000F7BD9" w:rsidP="000F7BD9">
      <w:pPr>
        <w:pStyle w:val="Tekstopmerking"/>
      </w:pPr>
    </w:p>
  </w:comment>
  <w:comment w:id="8" w:author="Anja Vos" w:date="2021-06-03T06:38:00Z" w:initials="AV">
    <w:tbl>
      <w:tblPr>
        <w:tblStyle w:val="Annotatie"/>
        <w:tblW w:w="5000" w:type="pct"/>
        <w:tblLayout w:type="fixed"/>
        <w:tblLook w:val="0620" w:firstRow="1" w:lastRow="0" w:firstColumn="0" w:lastColumn="0" w:noHBand="1" w:noVBand="1"/>
      </w:tblPr>
      <w:tblGrid>
        <w:gridCol w:w="3963"/>
        <w:gridCol w:w="3964"/>
      </w:tblGrid>
      <w:tr w:rsidR="000F7BD9" w:rsidRPr="0049085E" w14:paraId="3F8ABF1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79B112" w14:textId="77777777" w:rsidR="000F7BD9" w:rsidRPr="0049085E" w:rsidRDefault="000F7BD9" w:rsidP="00ED1428">
            <w:r>
              <w:rPr>
                <w:rStyle w:val="Verwijzingopmerking"/>
              </w:rPr>
              <w:annotationRef/>
            </w:r>
            <w:r>
              <w:t>Geometrie</w:t>
            </w:r>
          </w:p>
        </w:tc>
      </w:tr>
      <w:tr w:rsidR="000F7BD9" w:rsidRPr="0049085E" w14:paraId="3F084B53" w14:textId="77777777" w:rsidTr="00ED1428">
        <w:tc>
          <w:tcPr>
            <w:tcW w:w="2500" w:type="pct"/>
          </w:tcPr>
          <w:p w14:paraId="48D13D4E" w14:textId="77777777" w:rsidR="000F7BD9" w:rsidRPr="0049085E" w:rsidRDefault="000F7BD9" w:rsidP="00ED1428">
            <w:r>
              <w:t>bestandsnaam</w:t>
            </w:r>
          </w:p>
        </w:tc>
        <w:tc>
          <w:tcPr>
            <w:tcW w:w="2500" w:type="pct"/>
          </w:tcPr>
          <w:p w14:paraId="1E29A76A" w14:textId="77777777" w:rsidR="000F7BD9" w:rsidRPr="0049085E" w:rsidRDefault="000F7BD9" w:rsidP="00ED1428"/>
        </w:tc>
      </w:tr>
      <w:tr w:rsidR="000F7BD9" w:rsidRPr="0049085E" w14:paraId="2AF29C81" w14:textId="77777777" w:rsidTr="00ED1428">
        <w:tc>
          <w:tcPr>
            <w:tcW w:w="2500" w:type="pct"/>
          </w:tcPr>
          <w:p w14:paraId="3C3E835F" w14:textId="77777777" w:rsidR="000F7BD9" w:rsidRPr="0049085E" w:rsidRDefault="000F7BD9" w:rsidP="00ED1428">
            <w:r w:rsidRPr="0049085E">
              <w:t>noemer</w:t>
            </w:r>
          </w:p>
        </w:tc>
        <w:tc>
          <w:tcPr>
            <w:tcW w:w="2500" w:type="pct"/>
          </w:tcPr>
          <w:p w14:paraId="4542B3A5" w14:textId="77777777" w:rsidR="000F7BD9" w:rsidRPr="0049085E" w:rsidRDefault="000F7BD9" w:rsidP="00ED1428">
            <w:r>
              <w:t>Bijlage 3 bij de regels van het Omgevingsplan</w:t>
            </w:r>
          </w:p>
        </w:tc>
      </w:tr>
      <w:tr w:rsidR="000F7BD9" w:rsidRPr="0049085E" w14:paraId="7489B62B" w14:textId="77777777" w:rsidTr="00ED1428">
        <w:tc>
          <w:tcPr>
            <w:tcW w:w="2500" w:type="pct"/>
          </w:tcPr>
          <w:p w14:paraId="386AD95B" w14:textId="77777777" w:rsidR="000F7BD9" w:rsidRPr="0049085E" w:rsidRDefault="000F7BD9" w:rsidP="00ED1428">
            <w:r>
              <w:t>symboolcode</w:t>
            </w:r>
          </w:p>
        </w:tc>
        <w:tc>
          <w:tcPr>
            <w:tcW w:w="2500" w:type="pct"/>
          </w:tcPr>
          <w:p w14:paraId="76213F63" w14:textId="77777777" w:rsidR="000F7BD9" w:rsidRDefault="000F7BD9" w:rsidP="00ED1428"/>
        </w:tc>
      </w:tr>
      <w:tr w:rsidR="000F7BD9" w:rsidRPr="0049085E" w14:paraId="42553317" w14:textId="77777777" w:rsidTr="00ED1428">
        <w:tc>
          <w:tcPr>
            <w:tcW w:w="2500" w:type="pct"/>
          </w:tcPr>
          <w:p w14:paraId="621E7D8A" w14:textId="77777777" w:rsidR="000F7BD9" w:rsidRPr="0049085E" w:rsidRDefault="000F7BD9" w:rsidP="00ED1428">
            <w:r w:rsidRPr="0049085E">
              <w:t>nauwkeurigheid</w:t>
            </w:r>
          </w:p>
        </w:tc>
        <w:tc>
          <w:tcPr>
            <w:tcW w:w="2500" w:type="pct"/>
          </w:tcPr>
          <w:p w14:paraId="46C302F4" w14:textId="77777777" w:rsidR="000F7BD9" w:rsidRPr="0049085E" w:rsidRDefault="000F7BD9" w:rsidP="00ED1428">
            <w:r>
              <w:rPr>
                <w:noProof/>
              </w:rPr>
              <w:t>exact</w:t>
            </w:r>
          </w:p>
        </w:tc>
      </w:tr>
      <w:tr w:rsidR="000F7BD9" w:rsidRPr="0049085E" w14:paraId="7ED9218A" w14:textId="77777777" w:rsidTr="00ED1428">
        <w:tc>
          <w:tcPr>
            <w:tcW w:w="2500" w:type="pct"/>
          </w:tcPr>
          <w:p w14:paraId="5995DB23" w14:textId="77777777" w:rsidR="000F7BD9" w:rsidRPr="0049085E" w:rsidRDefault="000F7BD9" w:rsidP="00ED1428">
            <w:r w:rsidRPr="0049085E">
              <w:t>bronNauwkeurigheid</w:t>
            </w:r>
          </w:p>
        </w:tc>
        <w:tc>
          <w:tcPr>
            <w:tcW w:w="2500" w:type="pct"/>
          </w:tcPr>
          <w:p w14:paraId="6504A920" w14:textId="77777777" w:rsidR="000F7BD9" w:rsidRPr="0049085E" w:rsidRDefault="000F7BD9" w:rsidP="00ED1428">
            <w:r>
              <w:t>geen</w:t>
            </w:r>
          </w:p>
        </w:tc>
      </w:tr>
      <w:tr w:rsidR="000F7BD9" w:rsidRPr="0049085E" w14:paraId="0C82A632" w14:textId="77777777" w:rsidTr="00ED1428">
        <w:tc>
          <w:tcPr>
            <w:tcW w:w="2500" w:type="pct"/>
          </w:tcPr>
          <w:p w14:paraId="6AE8A111" w14:textId="77777777" w:rsidR="000F7BD9" w:rsidRPr="0049085E" w:rsidRDefault="000F7BD9" w:rsidP="00ED1428">
            <w:r>
              <w:t>idealisatie</w:t>
            </w:r>
          </w:p>
        </w:tc>
        <w:tc>
          <w:tcPr>
            <w:tcW w:w="2500" w:type="pct"/>
          </w:tcPr>
          <w:p w14:paraId="797805C7" w14:textId="77777777" w:rsidR="000F7BD9" w:rsidRPr="0049085E" w:rsidRDefault="000F7BD9" w:rsidP="00ED1428">
            <w:r>
              <w:t>geen</w:t>
            </w:r>
          </w:p>
        </w:tc>
      </w:tr>
    </w:tbl>
    <w:p w14:paraId="0B2E8C3B" w14:textId="77777777" w:rsidR="000F7BD9" w:rsidRDefault="000F7BD9" w:rsidP="000F7BD9">
      <w:pPr>
        <w:pStyle w:val="Tekstopmerking"/>
      </w:pPr>
    </w:p>
  </w:comment>
  <w:comment w:id="9" w:author="Anja Vos" w:date="2021-06-01T18:37:00Z" w:initials="AV">
    <w:tbl>
      <w:tblPr>
        <w:tblStyle w:val="Annotatie"/>
        <w:tblW w:w="5000" w:type="pct"/>
        <w:tblLayout w:type="fixed"/>
        <w:tblLook w:val="0620" w:firstRow="1" w:lastRow="0" w:firstColumn="0" w:lastColumn="0" w:noHBand="1" w:noVBand="1"/>
      </w:tblPr>
      <w:tblGrid>
        <w:gridCol w:w="3963"/>
        <w:gridCol w:w="3964"/>
      </w:tblGrid>
      <w:tr w:rsidR="000F7BD9" w:rsidRPr="0049085E" w14:paraId="40FC290B"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429FE0" w14:textId="77777777" w:rsidR="000F7BD9" w:rsidRPr="0049085E" w:rsidRDefault="000F7BD9" w:rsidP="002B1A7A">
            <w:r>
              <w:rPr>
                <w:rStyle w:val="Verwijzingopmerking"/>
              </w:rPr>
              <w:annotationRef/>
            </w:r>
            <w:r>
              <w:t>Geometrie</w:t>
            </w:r>
          </w:p>
        </w:tc>
      </w:tr>
      <w:tr w:rsidR="000F7BD9" w:rsidRPr="0049085E" w14:paraId="66F87CAE" w14:textId="77777777" w:rsidTr="002B1A7A">
        <w:tc>
          <w:tcPr>
            <w:tcW w:w="2500" w:type="pct"/>
          </w:tcPr>
          <w:p w14:paraId="24BF6E94" w14:textId="77777777" w:rsidR="000F7BD9" w:rsidRPr="0049085E" w:rsidRDefault="000F7BD9" w:rsidP="002B1A7A">
            <w:r>
              <w:t>bestandsnaam</w:t>
            </w:r>
          </w:p>
        </w:tc>
        <w:tc>
          <w:tcPr>
            <w:tcW w:w="2500" w:type="pct"/>
          </w:tcPr>
          <w:p w14:paraId="5F01E69A" w14:textId="77777777" w:rsidR="000F7BD9" w:rsidRPr="0049085E" w:rsidRDefault="000F7BD9" w:rsidP="002B1A7A"/>
        </w:tc>
      </w:tr>
      <w:tr w:rsidR="000F7BD9" w:rsidRPr="0049085E" w14:paraId="13FB70F6" w14:textId="77777777" w:rsidTr="002B1A7A">
        <w:tc>
          <w:tcPr>
            <w:tcW w:w="2500" w:type="pct"/>
          </w:tcPr>
          <w:p w14:paraId="65D41E23" w14:textId="77777777" w:rsidR="000F7BD9" w:rsidRPr="0049085E" w:rsidRDefault="000F7BD9" w:rsidP="002B1A7A">
            <w:r w:rsidRPr="0049085E">
              <w:t>noemer</w:t>
            </w:r>
          </w:p>
        </w:tc>
        <w:tc>
          <w:tcPr>
            <w:tcW w:w="2500" w:type="pct"/>
          </w:tcPr>
          <w:p w14:paraId="15951962" w14:textId="77777777" w:rsidR="000F7BD9" w:rsidRPr="0049085E" w:rsidRDefault="000F7BD9" w:rsidP="002B1A7A">
            <w:r>
              <w:rPr>
                <w:noProof/>
              </w:rPr>
              <w:t>Gewijzigd b</w:t>
            </w:r>
            <w:r>
              <w:t>egrip teeltondersteunende voorziening Groenblauwe waarden</w:t>
            </w:r>
          </w:p>
        </w:tc>
      </w:tr>
      <w:tr w:rsidR="000F7BD9" w:rsidRPr="0049085E" w14:paraId="5F1070BA" w14:textId="77777777" w:rsidTr="002B1A7A">
        <w:tc>
          <w:tcPr>
            <w:tcW w:w="2500" w:type="pct"/>
          </w:tcPr>
          <w:p w14:paraId="3029553A" w14:textId="77777777" w:rsidR="000F7BD9" w:rsidRPr="0049085E" w:rsidRDefault="000F7BD9" w:rsidP="002B1A7A">
            <w:r>
              <w:t>symboolcode</w:t>
            </w:r>
          </w:p>
        </w:tc>
        <w:tc>
          <w:tcPr>
            <w:tcW w:w="2500" w:type="pct"/>
          </w:tcPr>
          <w:p w14:paraId="3CB74CF7" w14:textId="77777777" w:rsidR="000F7BD9" w:rsidRDefault="000F7BD9" w:rsidP="002B1A7A"/>
        </w:tc>
      </w:tr>
      <w:tr w:rsidR="000F7BD9" w:rsidRPr="0049085E" w14:paraId="16A2B387" w14:textId="77777777" w:rsidTr="002B1A7A">
        <w:tc>
          <w:tcPr>
            <w:tcW w:w="2500" w:type="pct"/>
          </w:tcPr>
          <w:p w14:paraId="14C176F9" w14:textId="77777777" w:rsidR="000F7BD9" w:rsidRPr="0049085E" w:rsidRDefault="000F7BD9" w:rsidP="002B1A7A">
            <w:r w:rsidRPr="0049085E">
              <w:t>nauwkeurigheid</w:t>
            </w:r>
          </w:p>
        </w:tc>
        <w:tc>
          <w:tcPr>
            <w:tcW w:w="2500" w:type="pct"/>
          </w:tcPr>
          <w:p w14:paraId="5CFDFB68" w14:textId="77777777" w:rsidR="000F7BD9" w:rsidRPr="0049085E" w:rsidRDefault="000F7BD9" w:rsidP="002B1A7A">
            <w:r>
              <w:rPr>
                <w:noProof/>
              </w:rPr>
              <w:t>exact</w:t>
            </w:r>
          </w:p>
        </w:tc>
      </w:tr>
      <w:tr w:rsidR="000F7BD9" w:rsidRPr="0049085E" w14:paraId="1C7EF548" w14:textId="77777777" w:rsidTr="002B1A7A">
        <w:tc>
          <w:tcPr>
            <w:tcW w:w="2500" w:type="pct"/>
          </w:tcPr>
          <w:p w14:paraId="7ACE0759" w14:textId="77777777" w:rsidR="000F7BD9" w:rsidRPr="0049085E" w:rsidRDefault="000F7BD9" w:rsidP="002B1A7A">
            <w:r w:rsidRPr="0049085E">
              <w:t>bronNauwkeurigheid</w:t>
            </w:r>
          </w:p>
        </w:tc>
        <w:tc>
          <w:tcPr>
            <w:tcW w:w="2500" w:type="pct"/>
          </w:tcPr>
          <w:p w14:paraId="4CFCE235" w14:textId="77777777" w:rsidR="000F7BD9" w:rsidRPr="0049085E" w:rsidRDefault="000F7BD9" w:rsidP="002B1A7A">
            <w:r>
              <w:t>geen</w:t>
            </w:r>
          </w:p>
        </w:tc>
      </w:tr>
      <w:tr w:rsidR="000F7BD9" w:rsidRPr="0049085E" w14:paraId="42CE20DE" w14:textId="77777777" w:rsidTr="002B1A7A">
        <w:tc>
          <w:tcPr>
            <w:tcW w:w="2500" w:type="pct"/>
          </w:tcPr>
          <w:p w14:paraId="4D947F75" w14:textId="77777777" w:rsidR="000F7BD9" w:rsidRPr="0049085E" w:rsidRDefault="000F7BD9" w:rsidP="002B1A7A">
            <w:r>
              <w:t>idealisatie</w:t>
            </w:r>
          </w:p>
        </w:tc>
        <w:tc>
          <w:tcPr>
            <w:tcW w:w="2500" w:type="pct"/>
          </w:tcPr>
          <w:p w14:paraId="54EA7D1A" w14:textId="77777777" w:rsidR="000F7BD9" w:rsidRPr="0049085E" w:rsidRDefault="000F7BD9" w:rsidP="002B1A7A">
            <w:r>
              <w:t>geen</w:t>
            </w:r>
          </w:p>
        </w:tc>
      </w:tr>
    </w:tbl>
    <w:p w14:paraId="78CFB6FE" w14:textId="77777777" w:rsidR="000F7BD9" w:rsidRDefault="000F7BD9" w:rsidP="000F7BD9">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6E8BB2" w15:done="0"/>
  <w15:commentEx w15:paraId="75EC5D57" w15:done="0"/>
  <w15:commentEx w15:paraId="38FA9DB0" w15:done="0"/>
  <w15:commentEx w15:paraId="45803C8E" w15:done="0"/>
  <w15:commentEx w15:paraId="4E5A0B43" w15:done="0"/>
  <w15:commentEx w15:paraId="25618713" w15:done="0"/>
  <w15:commentEx w15:paraId="70BAB96F" w15:done="0"/>
  <w15:commentEx w15:paraId="0B2E8C3B" w15:done="0"/>
  <w15:commentEx w15:paraId="78CFB6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472C" w16cex:dateUtc="2021-05-31T09:29:00Z"/>
  <w16cex:commentExtensible w16cex:durableId="2460AAC6" w16cex:dateUtc="2021-06-01T10:47:00Z"/>
  <w16cex:commentExtensible w16cex:durableId="2462F76A" w16cex:dateUtc="2021-06-03T04:38:00Z"/>
  <w16cex:commentExtensible w16cex:durableId="2462B2E9" w16cex:dateUtc="2021-06-02T23:46:00Z"/>
  <w16cex:commentExtensible w16cex:durableId="2460FCD2" w16cex:dateUtc="2021-06-0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6E8BB2" w16cid:durableId="245F472C"/>
  <w16cid:commentId w16cid:paraId="75EC5D57" w16cid:durableId="2460AAC6"/>
  <w16cid:commentId w16cid:paraId="38FA9DB0" w16cid:durableId="2462F76A"/>
  <w16cid:commentId w16cid:paraId="45803C8E" w16cid:durableId="2462B2E9"/>
  <w16cid:commentId w16cid:paraId="4E5A0B43" w16cid:durableId="2460FCD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B87B9" w14:textId="77777777" w:rsidR="00955962" w:rsidRDefault="00955962" w:rsidP="002F250F">
      <w:pPr>
        <w:spacing w:line="240" w:lineRule="auto"/>
      </w:pPr>
      <w:r>
        <w:separator/>
      </w:r>
    </w:p>
  </w:endnote>
  <w:endnote w:type="continuationSeparator" w:id="0">
    <w:p w14:paraId="457FF7D3" w14:textId="77777777" w:rsidR="00955962" w:rsidRDefault="00955962" w:rsidP="002F250F">
      <w:pPr>
        <w:spacing w:line="240" w:lineRule="auto"/>
      </w:pPr>
      <w:r>
        <w:continuationSeparator/>
      </w:r>
    </w:p>
  </w:endnote>
  <w:endnote w:type="continuationNotice" w:id="1">
    <w:p w14:paraId="6513FB2A" w14:textId="77777777" w:rsidR="00955962" w:rsidRDefault="009559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E0CE5" w14:textId="77777777" w:rsidR="007071A4" w:rsidRDefault="007071A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11D15" w14:textId="20356C4C" w:rsidR="00974A16" w:rsidRDefault="005F7100">
    <w:pPr>
      <w:pStyle w:val="Voettekst"/>
    </w:pPr>
    <w:r>
      <w:fldChar w:fldCharType="begin"/>
    </w:r>
    <w:r>
      <w:instrText>TITLE</w:instrText>
    </w:r>
    <w:r>
      <w:fldChar w:fldCharType="separate"/>
    </w:r>
    <w:r w:rsidR="007071A4">
      <w:t>TEST Reactieve interventie gemeente Breda t.a.v. 5e wijziging omgevingsplan</w:t>
    </w:r>
    <w:r>
      <w:fldChar w:fldCharType="end"/>
    </w:r>
    <w:r w:rsidR="00974A16">
      <w:tab/>
    </w:r>
    <w:r w:rsidR="00974A16">
      <w:fldChar w:fldCharType="begin"/>
    </w:r>
    <w:r w:rsidR="00974A16">
      <w:instrText xml:space="preserve"> PAGE  \* Arabic </w:instrText>
    </w:r>
    <w:r w:rsidR="00974A16">
      <w:fldChar w:fldCharType="separate"/>
    </w:r>
    <w:r w:rsidR="00F1502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F456B" w14:textId="77777777" w:rsidR="007071A4" w:rsidRDefault="007071A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D6FDF" w14:textId="77777777" w:rsidR="00955962" w:rsidRDefault="00955962" w:rsidP="002F250F">
      <w:pPr>
        <w:spacing w:line="240" w:lineRule="auto"/>
      </w:pPr>
      <w:r>
        <w:separator/>
      </w:r>
    </w:p>
  </w:footnote>
  <w:footnote w:type="continuationSeparator" w:id="0">
    <w:p w14:paraId="400A3BE0" w14:textId="77777777" w:rsidR="00955962" w:rsidRDefault="00955962" w:rsidP="002F250F">
      <w:pPr>
        <w:spacing w:line="240" w:lineRule="auto"/>
      </w:pPr>
      <w:r>
        <w:continuationSeparator/>
      </w:r>
    </w:p>
  </w:footnote>
  <w:footnote w:type="continuationNotice" w:id="1">
    <w:p w14:paraId="3B3FCC93" w14:textId="77777777" w:rsidR="00955962" w:rsidRDefault="009559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75996" w14:textId="77777777" w:rsidR="007071A4" w:rsidRDefault="007071A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6CA00" w14:textId="77777777" w:rsidR="007071A4" w:rsidRDefault="007071A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BEBC0" w14:textId="77777777" w:rsidR="007071A4" w:rsidRDefault="007071A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102733C"/>
    <w:multiLevelType w:val="hybridMultilevel"/>
    <w:tmpl w:val="2D1E46F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B30399"/>
    <w:multiLevelType w:val="hybridMultilevel"/>
    <w:tmpl w:val="89A648B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5F00522A"/>
    <w:multiLevelType w:val="hybridMultilevel"/>
    <w:tmpl w:val="EE3E6F22"/>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5"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6" w15:restartNumberingAfterBreak="0">
    <w:nsid w:val="6F7D6094"/>
    <w:multiLevelType w:val="hybridMultilevel"/>
    <w:tmpl w:val="B456F7FE"/>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7"/>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6"/>
  </w:num>
  <w:num w:numId="16">
    <w:abstractNumId w:val="14"/>
  </w:num>
  <w:num w:numId="17">
    <w:abstractNumId w:val="10"/>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ja Vos">
    <w15:presenceInfo w15:providerId="AD" w15:userId="S::Avos@brabant.nl::570d2cb8-d585-41a3-92cf-995d5f11f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1A4"/>
    <w:rsid w:val="00004388"/>
    <w:rsid w:val="000055D5"/>
    <w:rsid w:val="00007D4D"/>
    <w:rsid w:val="000103D8"/>
    <w:rsid w:val="0001345F"/>
    <w:rsid w:val="0001679F"/>
    <w:rsid w:val="00016C04"/>
    <w:rsid w:val="00020F94"/>
    <w:rsid w:val="00022B11"/>
    <w:rsid w:val="00022EF2"/>
    <w:rsid w:val="000236EF"/>
    <w:rsid w:val="0002372A"/>
    <w:rsid w:val="00024628"/>
    <w:rsid w:val="00025CC8"/>
    <w:rsid w:val="00025D98"/>
    <w:rsid w:val="00026CBE"/>
    <w:rsid w:val="00031342"/>
    <w:rsid w:val="000315FA"/>
    <w:rsid w:val="00032E39"/>
    <w:rsid w:val="00036246"/>
    <w:rsid w:val="000438A5"/>
    <w:rsid w:val="00044ECD"/>
    <w:rsid w:val="00045DE8"/>
    <w:rsid w:val="00046802"/>
    <w:rsid w:val="0004731E"/>
    <w:rsid w:val="0004785B"/>
    <w:rsid w:val="00047C2E"/>
    <w:rsid w:val="0005116A"/>
    <w:rsid w:val="00051AEC"/>
    <w:rsid w:val="00053959"/>
    <w:rsid w:val="0005521B"/>
    <w:rsid w:val="00055A7A"/>
    <w:rsid w:val="00060C37"/>
    <w:rsid w:val="00062188"/>
    <w:rsid w:val="00062482"/>
    <w:rsid w:val="00062665"/>
    <w:rsid w:val="000642CE"/>
    <w:rsid w:val="000644C0"/>
    <w:rsid w:val="00065554"/>
    <w:rsid w:val="00070B3D"/>
    <w:rsid w:val="00071E4B"/>
    <w:rsid w:val="00072690"/>
    <w:rsid w:val="000738DF"/>
    <w:rsid w:val="00075F86"/>
    <w:rsid w:val="00076944"/>
    <w:rsid w:val="000775B8"/>
    <w:rsid w:val="00077ED1"/>
    <w:rsid w:val="000809BC"/>
    <w:rsid w:val="00080EC5"/>
    <w:rsid w:val="00082154"/>
    <w:rsid w:val="00082547"/>
    <w:rsid w:val="00083576"/>
    <w:rsid w:val="00084E19"/>
    <w:rsid w:val="00085FE0"/>
    <w:rsid w:val="000903D5"/>
    <w:rsid w:val="00090FE0"/>
    <w:rsid w:val="000917D7"/>
    <w:rsid w:val="000960B3"/>
    <w:rsid w:val="000A01A5"/>
    <w:rsid w:val="000A04E6"/>
    <w:rsid w:val="000A05C8"/>
    <w:rsid w:val="000A64EB"/>
    <w:rsid w:val="000A6D4F"/>
    <w:rsid w:val="000A6F78"/>
    <w:rsid w:val="000B15F0"/>
    <w:rsid w:val="000B24B0"/>
    <w:rsid w:val="000B30E3"/>
    <w:rsid w:val="000B42F4"/>
    <w:rsid w:val="000B47DF"/>
    <w:rsid w:val="000B6606"/>
    <w:rsid w:val="000B69EC"/>
    <w:rsid w:val="000B6FFA"/>
    <w:rsid w:val="000C04A4"/>
    <w:rsid w:val="000C48B1"/>
    <w:rsid w:val="000C574C"/>
    <w:rsid w:val="000C5A82"/>
    <w:rsid w:val="000C61DB"/>
    <w:rsid w:val="000C61EF"/>
    <w:rsid w:val="000C64D1"/>
    <w:rsid w:val="000D0330"/>
    <w:rsid w:val="000D17D1"/>
    <w:rsid w:val="000D36C2"/>
    <w:rsid w:val="000D3964"/>
    <w:rsid w:val="000D3D0D"/>
    <w:rsid w:val="000D4089"/>
    <w:rsid w:val="000E3D4D"/>
    <w:rsid w:val="000E409C"/>
    <w:rsid w:val="000E59F7"/>
    <w:rsid w:val="000E7DF4"/>
    <w:rsid w:val="000F1525"/>
    <w:rsid w:val="000F18FC"/>
    <w:rsid w:val="000F5FA4"/>
    <w:rsid w:val="000F7BD9"/>
    <w:rsid w:val="001013B4"/>
    <w:rsid w:val="00101F14"/>
    <w:rsid w:val="001021A8"/>
    <w:rsid w:val="0010437F"/>
    <w:rsid w:val="0010561F"/>
    <w:rsid w:val="00107B71"/>
    <w:rsid w:val="0011056F"/>
    <w:rsid w:val="001121CB"/>
    <w:rsid w:val="00112394"/>
    <w:rsid w:val="00113B98"/>
    <w:rsid w:val="001141C0"/>
    <w:rsid w:val="001145E7"/>
    <w:rsid w:val="001145EB"/>
    <w:rsid w:val="00115D7E"/>
    <w:rsid w:val="00115E3D"/>
    <w:rsid w:val="0011787F"/>
    <w:rsid w:val="001205A0"/>
    <w:rsid w:val="001216E4"/>
    <w:rsid w:val="00123DC9"/>
    <w:rsid w:val="00123EBA"/>
    <w:rsid w:val="00124135"/>
    <w:rsid w:val="00124F65"/>
    <w:rsid w:val="0012542C"/>
    <w:rsid w:val="001303E5"/>
    <w:rsid w:val="00130764"/>
    <w:rsid w:val="00131311"/>
    <w:rsid w:val="001318BA"/>
    <w:rsid w:val="00134C1F"/>
    <w:rsid w:val="00135595"/>
    <w:rsid w:val="001359BC"/>
    <w:rsid w:val="00137B27"/>
    <w:rsid w:val="00146047"/>
    <w:rsid w:val="001467AE"/>
    <w:rsid w:val="00150BCD"/>
    <w:rsid w:val="00150D95"/>
    <w:rsid w:val="001523F4"/>
    <w:rsid w:val="001526D0"/>
    <w:rsid w:val="001526DC"/>
    <w:rsid w:val="00153213"/>
    <w:rsid w:val="00153554"/>
    <w:rsid w:val="00153719"/>
    <w:rsid w:val="00156BBE"/>
    <w:rsid w:val="00156FCB"/>
    <w:rsid w:val="001576BA"/>
    <w:rsid w:val="00160E4F"/>
    <w:rsid w:val="00161925"/>
    <w:rsid w:val="00163EDC"/>
    <w:rsid w:val="00164F38"/>
    <w:rsid w:val="0016526A"/>
    <w:rsid w:val="00165B78"/>
    <w:rsid w:val="00167CB6"/>
    <w:rsid w:val="00167F8C"/>
    <w:rsid w:val="00172A12"/>
    <w:rsid w:val="0017617B"/>
    <w:rsid w:val="001761A8"/>
    <w:rsid w:val="00181286"/>
    <w:rsid w:val="00181744"/>
    <w:rsid w:val="00181876"/>
    <w:rsid w:val="00181C83"/>
    <w:rsid w:val="00183E3E"/>
    <w:rsid w:val="00184881"/>
    <w:rsid w:val="001853BA"/>
    <w:rsid w:val="0018661E"/>
    <w:rsid w:val="00186DCE"/>
    <w:rsid w:val="0018791E"/>
    <w:rsid w:val="00187F86"/>
    <w:rsid w:val="0019362B"/>
    <w:rsid w:val="001947BE"/>
    <w:rsid w:val="00196269"/>
    <w:rsid w:val="001A0947"/>
    <w:rsid w:val="001A0A10"/>
    <w:rsid w:val="001A0B74"/>
    <w:rsid w:val="001A729A"/>
    <w:rsid w:val="001B0F40"/>
    <w:rsid w:val="001B1AA6"/>
    <w:rsid w:val="001B1B0E"/>
    <w:rsid w:val="001B49E2"/>
    <w:rsid w:val="001B4BC2"/>
    <w:rsid w:val="001B555F"/>
    <w:rsid w:val="001B76BB"/>
    <w:rsid w:val="001B7D00"/>
    <w:rsid w:val="001C0B44"/>
    <w:rsid w:val="001C22DC"/>
    <w:rsid w:val="001C242C"/>
    <w:rsid w:val="001C2CC4"/>
    <w:rsid w:val="001C3CFA"/>
    <w:rsid w:val="001C51E7"/>
    <w:rsid w:val="001C7FCF"/>
    <w:rsid w:val="001D1E57"/>
    <w:rsid w:val="001D506D"/>
    <w:rsid w:val="001D63BA"/>
    <w:rsid w:val="001D7417"/>
    <w:rsid w:val="001D754C"/>
    <w:rsid w:val="001E0598"/>
    <w:rsid w:val="001E109E"/>
    <w:rsid w:val="001E26E1"/>
    <w:rsid w:val="001E285C"/>
    <w:rsid w:val="001E324B"/>
    <w:rsid w:val="001E3901"/>
    <w:rsid w:val="001E4A5F"/>
    <w:rsid w:val="001E4B5A"/>
    <w:rsid w:val="001E5FE4"/>
    <w:rsid w:val="001E6D75"/>
    <w:rsid w:val="001E77DE"/>
    <w:rsid w:val="001F17F8"/>
    <w:rsid w:val="001F1F36"/>
    <w:rsid w:val="001F21F8"/>
    <w:rsid w:val="001F2941"/>
    <w:rsid w:val="001F2FD7"/>
    <w:rsid w:val="001F3DDA"/>
    <w:rsid w:val="001F416C"/>
    <w:rsid w:val="001F5CAA"/>
    <w:rsid w:val="001F6BDC"/>
    <w:rsid w:val="001F70F4"/>
    <w:rsid w:val="0020030F"/>
    <w:rsid w:val="00201BA9"/>
    <w:rsid w:val="00202E82"/>
    <w:rsid w:val="00202F10"/>
    <w:rsid w:val="00202FFD"/>
    <w:rsid w:val="00203538"/>
    <w:rsid w:val="00203C9C"/>
    <w:rsid w:val="0020681B"/>
    <w:rsid w:val="00210074"/>
    <w:rsid w:val="0021219A"/>
    <w:rsid w:val="00212D42"/>
    <w:rsid w:val="00214375"/>
    <w:rsid w:val="0021440A"/>
    <w:rsid w:val="00215E3C"/>
    <w:rsid w:val="0021678A"/>
    <w:rsid w:val="00216BB1"/>
    <w:rsid w:val="00216CB7"/>
    <w:rsid w:val="0021744A"/>
    <w:rsid w:val="002201BB"/>
    <w:rsid w:val="00221360"/>
    <w:rsid w:val="002222AA"/>
    <w:rsid w:val="00225125"/>
    <w:rsid w:val="00226CD7"/>
    <w:rsid w:val="00227D85"/>
    <w:rsid w:val="00231834"/>
    <w:rsid w:val="00231E84"/>
    <w:rsid w:val="00232920"/>
    <w:rsid w:val="00232CD1"/>
    <w:rsid w:val="00233AE9"/>
    <w:rsid w:val="0023415C"/>
    <w:rsid w:val="00235CFA"/>
    <w:rsid w:val="00235D41"/>
    <w:rsid w:val="00236E1D"/>
    <w:rsid w:val="00237782"/>
    <w:rsid w:val="00237FDF"/>
    <w:rsid w:val="002407DB"/>
    <w:rsid w:val="00241087"/>
    <w:rsid w:val="00241596"/>
    <w:rsid w:val="00241890"/>
    <w:rsid w:val="0024247A"/>
    <w:rsid w:val="002438AA"/>
    <w:rsid w:val="00244494"/>
    <w:rsid w:val="0024504B"/>
    <w:rsid w:val="00245FF1"/>
    <w:rsid w:val="00246B89"/>
    <w:rsid w:val="00246EC4"/>
    <w:rsid w:val="00247843"/>
    <w:rsid w:val="002500AD"/>
    <w:rsid w:val="00252D84"/>
    <w:rsid w:val="0025540E"/>
    <w:rsid w:val="00255FC9"/>
    <w:rsid w:val="002566CD"/>
    <w:rsid w:val="002601A9"/>
    <w:rsid w:val="002605E0"/>
    <w:rsid w:val="00262ED7"/>
    <w:rsid w:val="002638D6"/>
    <w:rsid w:val="00265AF9"/>
    <w:rsid w:val="00265BE5"/>
    <w:rsid w:val="00265D25"/>
    <w:rsid w:val="002710DD"/>
    <w:rsid w:val="00272A52"/>
    <w:rsid w:val="002739B8"/>
    <w:rsid w:val="00276D68"/>
    <w:rsid w:val="00277842"/>
    <w:rsid w:val="00280416"/>
    <w:rsid w:val="00280780"/>
    <w:rsid w:val="00285D9F"/>
    <w:rsid w:val="002865AE"/>
    <w:rsid w:val="00286FC0"/>
    <w:rsid w:val="00290C92"/>
    <w:rsid w:val="00293422"/>
    <w:rsid w:val="0029651E"/>
    <w:rsid w:val="00297BCF"/>
    <w:rsid w:val="002A0174"/>
    <w:rsid w:val="002A0191"/>
    <w:rsid w:val="002A109A"/>
    <w:rsid w:val="002A548C"/>
    <w:rsid w:val="002A7AA7"/>
    <w:rsid w:val="002B1A7A"/>
    <w:rsid w:val="002B27CD"/>
    <w:rsid w:val="002B2AE9"/>
    <w:rsid w:val="002B2E49"/>
    <w:rsid w:val="002B50C3"/>
    <w:rsid w:val="002B5D8B"/>
    <w:rsid w:val="002C0448"/>
    <w:rsid w:val="002C0499"/>
    <w:rsid w:val="002C1E81"/>
    <w:rsid w:val="002C2F14"/>
    <w:rsid w:val="002C3294"/>
    <w:rsid w:val="002D104C"/>
    <w:rsid w:val="002D1300"/>
    <w:rsid w:val="002D156E"/>
    <w:rsid w:val="002D1747"/>
    <w:rsid w:val="002E0886"/>
    <w:rsid w:val="002E4589"/>
    <w:rsid w:val="002E5A69"/>
    <w:rsid w:val="002E6020"/>
    <w:rsid w:val="002F0AE5"/>
    <w:rsid w:val="002F250F"/>
    <w:rsid w:val="002F25C5"/>
    <w:rsid w:val="002F266A"/>
    <w:rsid w:val="002F2A6D"/>
    <w:rsid w:val="002F4BC1"/>
    <w:rsid w:val="00300845"/>
    <w:rsid w:val="00303EF9"/>
    <w:rsid w:val="003071A7"/>
    <w:rsid w:val="00310FE2"/>
    <w:rsid w:val="0031108E"/>
    <w:rsid w:val="0031156A"/>
    <w:rsid w:val="00311F2E"/>
    <w:rsid w:val="00312DE0"/>
    <w:rsid w:val="00313C65"/>
    <w:rsid w:val="00313D79"/>
    <w:rsid w:val="003142B8"/>
    <w:rsid w:val="00315DA1"/>
    <w:rsid w:val="003172D0"/>
    <w:rsid w:val="00317809"/>
    <w:rsid w:val="00320996"/>
    <w:rsid w:val="00320F89"/>
    <w:rsid w:val="00321A1A"/>
    <w:rsid w:val="00326A0A"/>
    <w:rsid w:val="003305C0"/>
    <w:rsid w:val="00332280"/>
    <w:rsid w:val="00332497"/>
    <w:rsid w:val="00332BE0"/>
    <w:rsid w:val="00333278"/>
    <w:rsid w:val="00335ED5"/>
    <w:rsid w:val="00346574"/>
    <w:rsid w:val="00346D9E"/>
    <w:rsid w:val="00346F38"/>
    <w:rsid w:val="0035447F"/>
    <w:rsid w:val="00355DB1"/>
    <w:rsid w:val="00356DFA"/>
    <w:rsid w:val="00357776"/>
    <w:rsid w:val="003577DD"/>
    <w:rsid w:val="00357E62"/>
    <w:rsid w:val="00360122"/>
    <w:rsid w:val="003640C2"/>
    <w:rsid w:val="003645D0"/>
    <w:rsid w:val="00367519"/>
    <w:rsid w:val="00371197"/>
    <w:rsid w:val="00372574"/>
    <w:rsid w:val="0037391D"/>
    <w:rsid w:val="003746B7"/>
    <w:rsid w:val="003778E2"/>
    <w:rsid w:val="0038060D"/>
    <w:rsid w:val="00383DCA"/>
    <w:rsid w:val="00385189"/>
    <w:rsid w:val="00391836"/>
    <w:rsid w:val="00391CDA"/>
    <w:rsid w:val="00392511"/>
    <w:rsid w:val="00396674"/>
    <w:rsid w:val="00396850"/>
    <w:rsid w:val="00397E46"/>
    <w:rsid w:val="00397F1A"/>
    <w:rsid w:val="003A0687"/>
    <w:rsid w:val="003A184A"/>
    <w:rsid w:val="003A5525"/>
    <w:rsid w:val="003A5B81"/>
    <w:rsid w:val="003A5BBE"/>
    <w:rsid w:val="003B485E"/>
    <w:rsid w:val="003B65DB"/>
    <w:rsid w:val="003B6F1A"/>
    <w:rsid w:val="003B7989"/>
    <w:rsid w:val="003C1AD5"/>
    <w:rsid w:val="003C1EF3"/>
    <w:rsid w:val="003C339A"/>
    <w:rsid w:val="003C41CC"/>
    <w:rsid w:val="003C6DD4"/>
    <w:rsid w:val="003D0918"/>
    <w:rsid w:val="003D147E"/>
    <w:rsid w:val="003D2D72"/>
    <w:rsid w:val="003D490E"/>
    <w:rsid w:val="003D494E"/>
    <w:rsid w:val="003D548C"/>
    <w:rsid w:val="003D7B0A"/>
    <w:rsid w:val="003E2219"/>
    <w:rsid w:val="003E401D"/>
    <w:rsid w:val="003E4F50"/>
    <w:rsid w:val="003E54BC"/>
    <w:rsid w:val="003E5B2B"/>
    <w:rsid w:val="003E5D8E"/>
    <w:rsid w:val="003E7693"/>
    <w:rsid w:val="003F4955"/>
    <w:rsid w:val="003F6C52"/>
    <w:rsid w:val="003F721B"/>
    <w:rsid w:val="00400C3D"/>
    <w:rsid w:val="00403FDF"/>
    <w:rsid w:val="0040417C"/>
    <w:rsid w:val="00404A68"/>
    <w:rsid w:val="00405BF0"/>
    <w:rsid w:val="00411C71"/>
    <w:rsid w:val="00413FE7"/>
    <w:rsid w:val="00414063"/>
    <w:rsid w:val="004141BB"/>
    <w:rsid w:val="00414C84"/>
    <w:rsid w:val="00421A4E"/>
    <w:rsid w:val="0042250C"/>
    <w:rsid w:val="00423F38"/>
    <w:rsid w:val="00424628"/>
    <w:rsid w:val="00424FA1"/>
    <w:rsid w:val="00425754"/>
    <w:rsid w:val="004274F9"/>
    <w:rsid w:val="004279DC"/>
    <w:rsid w:val="004316E6"/>
    <w:rsid w:val="00432FAB"/>
    <w:rsid w:val="00436A58"/>
    <w:rsid w:val="0043720D"/>
    <w:rsid w:val="00440007"/>
    <w:rsid w:val="00440299"/>
    <w:rsid w:val="00442446"/>
    <w:rsid w:val="0044497B"/>
    <w:rsid w:val="00445A37"/>
    <w:rsid w:val="00446336"/>
    <w:rsid w:val="004503BA"/>
    <w:rsid w:val="004508AD"/>
    <w:rsid w:val="00450BE0"/>
    <w:rsid w:val="0045224C"/>
    <w:rsid w:val="004535E0"/>
    <w:rsid w:val="00454D81"/>
    <w:rsid w:val="0045658F"/>
    <w:rsid w:val="00456C83"/>
    <w:rsid w:val="00462243"/>
    <w:rsid w:val="00462295"/>
    <w:rsid w:val="0046358C"/>
    <w:rsid w:val="00464108"/>
    <w:rsid w:val="004641C0"/>
    <w:rsid w:val="0046794C"/>
    <w:rsid w:val="004725B5"/>
    <w:rsid w:val="004742D3"/>
    <w:rsid w:val="004754EF"/>
    <w:rsid w:val="00475E88"/>
    <w:rsid w:val="00477A2E"/>
    <w:rsid w:val="00480AE8"/>
    <w:rsid w:val="0048124C"/>
    <w:rsid w:val="004816F2"/>
    <w:rsid w:val="0048227E"/>
    <w:rsid w:val="00483261"/>
    <w:rsid w:val="00485B7C"/>
    <w:rsid w:val="00487468"/>
    <w:rsid w:val="00491F0F"/>
    <w:rsid w:val="00493033"/>
    <w:rsid w:val="00495224"/>
    <w:rsid w:val="00495C6B"/>
    <w:rsid w:val="00497446"/>
    <w:rsid w:val="00497466"/>
    <w:rsid w:val="004A493B"/>
    <w:rsid w:val="004B149C"/>
    <w:rsid w:val="004B1FA5"/>
    <w:rsid w:val="004B3295"/>
    <w:rsid w:val="004B40D8"/>
    <w:rsid w:val="004B5E0E"/>
    <w:rsid w:val="004C0560"/>
    <w:rsid w:val="004C101C"/>
    <w:rsid w:val="004C111E"/>
    <w:rsid w:val="004C2F9D"/>
    <w:rsid w:val="004C4C17"/>
    <w:rsid w:val="004C5478"/>
    <w:rsid w:val="004C603C"/>
    <w:rsid w:val="004D2A79"/>
    <w:rsid w:val="004D4ED8"/>
    <w:rsid w:val="004D6DE5"/>
    <w:rsid w:val="004E3B77"/>
    <w:rsid w:val="004E50C3"/>
    <w:rsid w:val="004E5446"/>
    <w:rsid w:val="004E72B7"/>
    <w:rsid w:val="004E7E16"/>
    <w:rsid w:val="004F03A1"/>
    <w:rsid w:val="004F0818"/>
    <w:rsid w:val="004F2AD7"/>
    <w:rsid w:val="004F2BF4"/>
    <w:rsid w:val="004F344E"/>
    <w:rsid w:val="004F4403"/>
    <w:rsid w:val="004F52D5"/>
    <w:rsid w:val="00501B63"/>
    <w:rsid w:val="00502B25"/>
    <w:rsid w:val="00504092"/>
    <w:rsid w:val="00507975"/>
    <w:rsid w:val="005079E8"/>
    <w:rsid w:val="00511F41"/>
    <w:rsid w:val="00512057"/>
    <w:rsid w:val="005128B1"/>
    <w:rsid w:val="00512BC3"/>
    <w:rsid w:val="00514482"/>
    <w:rsid w:val="0051474B"/>
    <w:rsid w:val="00515C0D"/>
    <w:rsid w:val="00521922"/>
    <w:rsid w:val="005255DB"/>
    <w:rsid w:val="00525F29"/>
    <w:rsid w:val="00526966"/>
    <w:rsid w:val="005271A1"/>
    <w:rsid w:val="00527F29"/>
    <w:rsid w:val="0053441D"/>
    <w:rsid w:val="00534F2D"/>
    <w:rsid w:val="00535A76"/>
    <w:rsid w:val="00536600"/>
    <w:rsid w:val="00540211"/>
    <w:rsid w:val="0054106C"/>
    <w:rsid w:val="00541607"/>
    <w:rsid w:val="00543052"/>
    <w:rsid w:val="00544D6B"/>
    <w:rsid w:val="00545F5C"/>
    <w:rsid w:val="00547CEA"/>
    <w:rsid w:val="005514A7"/>
    <w:rsid w:val="00553517"/>
    <w:rsid w:val="00555EBB"/>
    <w:rsid w:val="005569C2"/>
    <w:rsid w:val="00557FCE"/>
    <w:rsid w:val="00561CEF"/>
    <w:rsid w:val="00562B58"/>
    <w:rsid w:val="005637AA"/>
    <w:rsid w:val="00570024"/>
    <w:rsid w:val="00571698"/>
    <w:rsid w:val="005728C2"/>
    <w:rsid w:val="00572ACA"/>
    <w:rsid w:val="00577CAD"/>
    <w:rsid w:val="0058279C"/>
    <w:rsid w:val="00582A63"/>
    <w:rsid w:val="00582B41"/>
    <w:rsid w:val="00583650"/>
    <w:rsid w:val="00583C25"/>
    <w:rsid w:val="005840BF"/>
    <w:rsid w:val="005840E5"/>
    <w:rsid w:val="00584DBC"/>
    <w:rsid w:val="00586706"/>
    <w:rsid w:val="00586801"/>
    <w:rsid w:val="00590F9D"/>
    <w:rsid w:val="0059127D"/>
    <w:rsid w:val="005956C4"/>
    <w:rsid w:val="005A0B73"/>
    <w:rsid w:val="005A1037"/>
    <w:rsid w:val="005A1ED0"/>
    <w:rsid w:val="005A3601"/>
    <w:rsid w:val="005A571F"/>
    <w:rsid w:val="005A5E97"/>
    <w:rsid w:val="005A7E6D"/>
    <w:rsid w:val="005B1703"/>
    <w:rsid w:val="005B2E7A"/>
    <w:rsid w:val="005B35F1"/>
    <w:rsid w:val="005B40F5"/>
    <w:rsid w:val="005B5BC9"/>
    <w:rsid w:val="005C0A55"/>
    <w:rsid w:val="005C5089"/>
    <w:rsid w:val="005D0361"/>
    <w:rsid w:val="005D171D"/>
    <w:rsid w:val="005D1E56"/>
    <w:rsid w:val="005D36D2"/>
    <w:rsid w:val="005D3A0C"/>
    <w:rsid w:val="005D503B"/>
    <w:rsid w:val="005D6C39"/>
    <w:rsid w:val="005D7976"/>
    <w:rsid w:val="005D7B4C"/>
    <w:rsid w:val="005D7C1B"/>
    <w:rsid w:val="005E18E0"/>
    <w:rsid w:val="005E4FA5"/>
    <w:rsid w:val="005E51DD"/>
    <w:rsid w:val="005F639D"/>
    <w:rsid w:val="005F6FEB"/>
    <w:rsid w:val="005F7100"/>
    <w:rsid w:val="0060175C"/>
    <w:rsid w:val="006020A5"/>
    <w:rsid w:val="00605F21"/>
    <w:rsid w:val="0060642E"/>
    <w:rsid w:val="006129ED"/>
    <w:rsid w:val="00612D8E"/>
    <w:rsid w:val="006145E3"/>
    <w:rsid w:val="006146A8"/>
    <w:rsid w:val="00615432"/>
    <w:rsid w:val="00615F4F"/>
    <w:rsid w:val="00617D6E"/>
    <w:rsid w:val="006222E1"/>
    <w:rsid w:val="00622DC4"/>
    <w:rsid w:val="00622F32"/>
    <w:rsid w:val="00623D85"/>
    <w:rsid w:val="006252F3"/>
    <w:rsid w:val="00625A7B"/>
    <w:rsid w:val="00625B36"/>
    <w:rsid w:val="00630D3A"/>
    <w:rsid w:val="00631818"/>
    <w:rsid w:val="00631B60"/>
    <w:rsid w:val="006325E1"/>
    <w:rsid w:val="0063264A"/>
    <w:rsid w:val="006328D2"/>
    <w:rsid w:val="006340D8"/>
    <w:rsid w:val="00635A9C"/>
    <w:rsid w:val="00635B07"/>
    <w:rsid w:val="00636D86"/>
    <w:rsid w:val="006421FD"/>
    <w:rsid w:val="00642485"/>
    <w:rsid w:val="00645F51"/>
    <w:rsid w:val="0064626A"/>
    <w:rsid w:val="00647FC5"/>
    <w:rsid w:val="00650138"/>
    <w:rsid w:val="0065047C"/>
    <w:rsid w:val="00653CC8"/>
    <w:rsid w:val="00654136"/>
    <w:rsid w:val="00654AE9"/>
    <w:rsid w:val="0065610F"/>
    <w:rsid w:val="00656AA9"/>
    <w:rsid w:val="006601ED"/>
    <w:rsid w:val="00661585"/>
    <w:rsid w:val="00661779"/>
    <w:rsid w:val="006648D1"/>
    <w:rsid w:val="00671D0A"/>
    <w:rsid w:val="00671E33"/>
    <w:rsid w:val="006724EE"/>
    <w:rsid w:val="00672E51"/>
    <w:rsid w:val="00675CCF"/>
    <w:rsid w:val="00677769"/>
    <w:rsid w:val="00680D99"/>
    <w:rsid w:val="00683BA8"/>
    <w:rsid w:val="00683DEC"/>
    <w:rsid w:val="0068421D"/>
    <w:rsid w:val="006843EC"/>
    <w:rsid w:val="00685321"/>
    <w:rsid w:val="00687B56"/>
    <w:rsid w:val="00687D77"/>
    <w:rsid w:val="00690D83"/>
    <w:rsid w:val="00692C36"/>
    <w:rsid w:val="00695EFD"/>
    <w:rsid w:val="006A3537"/>
    <w:rsid w:val="006A524A"/>
    <w:rsid w:val="006A640E"/>
    <w:rsid w:val="006B0EF4"/>
    <w:rsid w:val="006B195B"/>
    <w:rsid w:val="006B2332"/>
    <w:rsid w:val="006B2CE2"/>
    <w:rsid w:val="006B34DF"/>
    <w:rsid w:val="006B404E"/>
    <w:rsid w:val="006B609C"/>
    <w:rsid w:val="006B63BA"/>
    <w:rsid w:val="006C020D"/>
    <w:rsid w:val="006C04DD"/>
    <w:rsid w:val="006C1E67"/>
    <w:rsid w:val="006C20EF"/>
    <w:rsid w:val="006C5293"/>
    <w:rsid w:val="006C5D29"/>
    <w:rsid w:val="006C76E7"/>
    <w:rsid w:val="006C7DFC"/>
    <w:rsid w:val="006D18C1"/>
    <w:rsid w:val="006D224D"/>
    <w:rsid w:val="006D644D"/>
    <w:rsid w:val="006D681A"/>
    <w:rsid w:val="006D6D25"/>
    <w:rsid w:val="006E164E"/>
    <w:rsid w:val="006E2485"/>
    <w:rsid w:val="006E34C0"/>
    <w:rsid w:val="006E540E"/>
    <w:rsid w:val="006E5B90"/>
    <w:rsid w:val="006E62AD"/>
    <w:rsid w:val="006E6A0D"/>
    <w:rsid w:val="006F0DFD"/>
    <w:rsid w:val="006F16FD"/>
    <w:rsid w:val="006F1EE0"/>
    <w:rsid w:val="006F7D29"/>
    <w:rsid w:val="007007DE"/>
    <w:rsid w:val="0070108C"/>
    <w:rsid w:val="00702F1D"/>
    <w:rsid w:val="007071A4"/>
    <w:rsid w:val="007139D4"/>
    <w:rsid w:val="00714E71"/>
    <w:rsid w:val="0071541F"/>
    <w:rsid w:val="007214A8"/>
    <w:rsid w:val="00721B51"/>
    <w:rsid w:val="0072414E"/>
    <w:rsid w:val="0072458D"/>
    <w:rsid w:val="00727F6D"/>
    <w:rsid w:val="00731CF9"/>
    <w:rsid w:val="007330D6"/>
    <w:rsid w:val="007332DF"/>
    <w:rsid w:val="0073408D"/>
    <w:rsid w:val="00735578"/>
    <w:rsid w:val="00737250"/>
    <w:rsid w:val="007376BA"/>
    <w:rsid w:val="00740FB6"/>
    <w:rsid w:val="007419F6"/>
    <w:rsid w:val="007421FD"/>
    <w:rsid w:val="00743016"/>
    <w:rsid w:val="007443F0"/>
    <w:rsid w:val="00744770"/>
    <w:rsid w:val="00744C61"/>
    <w:rsid w:val="007509D1"/>
    <w:rsid w:val="00750D6B"/>
    <w:rsid w:val="00751EF6"/>
    <w:rsid w:val="00751FF3"/>
    <w:rsid w:val="007548EF"/>
    <w:rsid w:val="007560AA"/>
    <w:rsid w:val="00760553"/>
    <w:rsid w:val="00762EFD"/>
    <w:rsid w:val="007642E3"/>
    <w:rsid w:val="00766468"/>
    <w:rsid w:val="0076773D"/>
    <w:rsid w:val="00770556"/>
    <w:rsid w:val="00771E27"/>
    <w:rsid w:val="00772E45"/>
    <w:rsid w:val="00775585"/>
    <w:rsid w:val="00777ED6"/>
    <w:rsid w:val="0078130C"/>
    <w:rsid w:val="00781F70"/>
    <w:rsid w:val="0078273B"/>
    <w:rsid w:val="007829F1"/>
    <w:rsid w:val="00784F70"/>
    <w:rsid w:val="0079149C"/>
    <w:rsid w:val="00791CC6"/>
    <w:rsid w:val="00791D3A"/>
    <w:rsid w:val="00792F53"/>
    <w:rsid w:val="007A2C42"/>
    <w:rsid w:val="007A36D0"/>
    <w:rsid w:val="007A6455"/>
    <w:rsid w:val="007A6EE7"/>
    <w:rsid w:val="007A7A21"/>
    <w:rsid w:val="007A7B02"/>
    <w:rsid w:val="007A7C7C"/>
    <w:rsid w:val="007B276B"/>
    <w:rsid w:val="007B70C8"/>
    <w:rsid w:val="007C0F32"/>
    <w:rsid w:val="007C4F03"/>
    <w:rsid w:val="007C564F"/>
    <w:rsid w:val="007D197A"/>
    <w:rsid w:val="007D3EFC"/>
    <w:rsid w:val="007D6C5D"/>
    <w:rsid w:val="007D793D"/>
    <w:rsid w:val="007D7F0B"/>
    <w:rsid w:val="007E06FA"/>
    <w:rsid w:val="007E5205"/>
    <w:rsid w:val="007E5E1A"/>
    <w:rsid w:val="007E69F8"/>
    <w:rsid w:val="007E7433"/>
    <w:rsid w:val="007F01FD"/>
    <w:rsid w:val="007F2F95"/>
    <w:rsid w:val="007F3219"/>
    <w:rsid w:val="007F5DC8"/>
    <w:rsid w:val="007F6988"/>
    <w:rsid w:val="007F732A"/>
    <w:rsid w:val="007F75DA"/>
    <w:rsid w:val="008003C8"/>
    <w:rsid w:val="00801FA7"/>
    <w:rsid w:val="008030FB"/>
    <w:rsid w:val="00805BEF"/>
    <w:rsid w:val="008064ED"/>
    <w:rsid w:val="0080689B"/>
    <w:rsid w:val="00806F70"/>
    <w:rsid w:val="008104DA"/>
    <w:rsid w:val="008107AF"/>
    <w:rsid w:val="00810DEB"/>
    <w:rsid w:val="00811C78"/>
    <w:rsid w:val="00811F6A"/>
    <w:rsid w:val="0081605B"/>
    <w:rsid w:val="0081734E"/>
    <w:rsid w:val="00821293"/>
    <w:rsid w:val="0082275E"/>
    <w:rsid w:val="00823035"/>
    <w:rsid w:val="008269E0"/>
    <w:rsid w:val="00826FEF"/>
    <w:rsid w:val="00827B03"/>
    <w:rsid w:val="00830259"/>
    <w:rsid w:val="00830F9E"/>
    <w:rsid w:val="008331C4"/>
    <w:rsid w:val="00835B11"/>
    <w:rsid w:val="0083611E"/>
    <w:rsid w:val="00837213"/>
    <w:rsid w:val="008429E2"/>
    <w:rsid w:val="00844199"/>
    <w:rsid w:val="00846597"/>
    <w:rsid w:val="00852FD9"/>
    <w:rsid w:val="0085320F"/>
    <w:rsid w:val="00854452"/>
    <w:rsid w:val="0085578B"/>
    <w:rsid w:val="00855C86"/>
    <w:rsid w:val="00861EFE"/>
    <w:rsid w:val="00862ADA"/>
    <w:rsid w:val="00865CA2"/>
    <w:rsid w:val="00866EB3"/>
    <w:rsid w:val="008722FF"/>
    <w:rsid w:val="00872C7B"/>
    <w:rsid w:val="00875355"/>
    <w:rsid w:val="0087780C"/>
    <w:rsid w:val="00880D0F"/>
    <w:rsid w:val="00881150"/>
    <w:rsid w:val="0088252A"/>
    <w:rsid w:val="00884089"/>
    <w:rsid w:val="00890696"/>
    <w:rsid w:val="0089162A"/>
    <w:rsid w:val="008925A6"/>
    <w:rsid w:val="00893028"/>
    <w:rsid w:val="008931CA"/>
    <w:rsid w:val="008943D3"/>
    <w:rsid w:val="008961C6"/>
    <w:rsid w:val="0089638D"/>
    <w:rsid w:val="008A0094"/>
    <w:rsid w:val="008A23DA"/>
    <w:rsid w:val="008A2412"/>
    <w:rsid w:val="008A3DB3"/>
    <w:rsid w:val="008A4962"/>
    <w:rsid w:val="008A49E8"/>
    <w:rsid w:val="008A7486"/>
    <w:rsid w:val="008A775C"/>
    <w:rsid w:val="008B35BC"/>
    <w:rsid w:val="008B421A"/>
    <w:rsid w:val="008C1A58"/>
    <w:rsid w:val="008C2439"/>
    <w:rsid w:val="008C529B"/>
    <w:rsid w:val="008C70D6"/>
    <w:rsid w:val="008C7182"/>
    <w:rsid w:val="008C7B0E"/>
    <w:rsid w:val="008D0D67"/>
    <w:rsid w:val="008D0F5C"/>
    <w:rsid w:val="008D3307"/>
    <w:rsid w:val="008D34C3"/>
    <w:rsid w:val="008D609C"/>
    <w:rsid w:val="008D723B"/>
    <w:rsid w:val="008D757A"/>
    <w:rsid w:val="008D787D"/>
    <w:rsid w:val="008D7D40"/>
    <w:rsid w:val="008E03BE"/>
    <w:rsid w:val="008E03E6"/>
    <w:rsid w:val="008E08B2"/>
    <w:rsid w:val="008E4F57"/>
    <w:rsid w:val="008E5673"/>
    <w:rsid w:val="008E6DF8"/>
    <w:rsid w:val="008E7066"/>
    <w:rsid w:val="008F1307"/>
    <w:rsid w:val="008F5B6B"/>
    <w:rsid w:val="008F6C4F"/>
    <w:rsid w:val="008F6F74"/>
    <w:rsid w:val="009016ED"/>
    <w:rsid w:val="00902F32"/>
    <w:rsid w:val="00904B24"/>
    <w:rsid w:val="00905793"/>
    <w:rsid w:val="009078DF"/>
    <w:rsid w:val="00907B75"/>
    <w:rsid w:val="00907EF1"/>
    <w:rsid w:val="009108D1"/>
    <w:rsid w:val="00912364"/>
    <w:rsid w:val="00912F76"/>
    <w:rsid w:val="009148BA"/>
    <w:rsid w:val="00915860"/>
    <w:rsid w:val="0092322D"/>
    <w:rsid w:val="00925BE4"/>
    <w:rsid w:val="009271A8"/>
    <w:rsid w:val="00931E2E"/>
    <w:rsid w:val="00932517"/>
    <w:rsid w:val="00932FC4"/>
    <w:rsid w:val="009349A5"/>
    <w:rsid w:val="00934AE6"/>
    <w:rsid w:val="00936EB7"/>
    <w:rsid w:val="00942E41"/>
    <w:rsid w:val="009440C9"/>
    <w:rsid w:val="0094445B"/>
    <w:rsid w:val="00944A7B"/>
    <w:rsid w:val="00950013"/>
    <w:rsid w:val="00953028"/>
    <w:rsid w:val="00955962"/>
    <w:rsid w:val="00956BAC"/>
    <w:rsid w:val="00956DC9"/>
    <w:rsid w:val="00960C68"/>
    <w:rsid w:val="009643EC"/>
    <w:rsid w:val="0096539D"/>
    <w:rsid w:val="009659A7"/>
    <w:rsid w:val="00965E71"/>
    <w:rsid w:val="009669B4"/>
    <w:rsid w:val="00966C03"/>
    <w:rsid w:val="00967DBB"/>
    <w:rsid w:val="009713AE"/>
    <w:rsid w:val="00974A16"/>
    <w:rsid w:val="00974C42"/>
    <w:rsid w:val="00975EDC"/>
    <w:rsid w:val="00976A0B"/>
    <w:rsid w:val="00976B5D"/>
    <w:rsid w:val="00977EF0"/>
    <w:rsid w:val="00981FAC"/>
    <w:rsid w:val="00982062"/>
    <w:rsid w:val="00982185"/>
    <w:rsid w:val="0098471E"/>
    <w:rsid w:val="00987D86"/>
    <w:rsid w:val="00992A75"/>
    <w:rsid w:val="009944C5"/>
    <w:rsid w:val="00995A1C"/>
    <w:rsid w:val="009963A9"/>
    <w:rsid w:val="009A1178"/>
    <w:rsid w:val="009A340B"/>
    <w:rsid w:val="009A6FA8"/>
    <w:rsid w:val="009A71AB"/>
    <w:rsid w:val="009A7C54"/>
    <w:rsid w:val="009B087A"/>
    <w:rsid w:val="009B2C4B"/>
    <w:rsid w:val="009B3F97"/>
    <w:rsid w:val="009B49FD"/>
    <w:rsid w:val="009C0581"/>
    <w:rsid w:val="009C1B43"/>
    <w:rsid w:val="009C3019"/>
    <w:rsid w:val="009C4D38"/>
    <w:rsid w:val="009C5FB5"/>
    <w:rsid w:val="009C5FFA"/>
    <w:rsid w:val="009C65E8"/>
    <w:rsid w:val="009C7412"/>
    <w:rsid w:val="009D2BF1"/>
    <w:rsid w:val="009D5027"/>
    <w:rsid w:val="009D5DA5"/>
    <w:rsid w:val="009D64D4"/>
    <w:rsid w:val="009D6A54"/>
    <w:rsid w:val="009D6E8F"/>
    <w:rsid w:val="009D7E32"/>
    <w:rsid w:val="009E0366"/>
    <w:rsid w:val="009E30C4"/>
    <w:rsid w:val="009E3599"/>
    <w:rsid w:val="009E44FA"/>
    <w:rsid w:val="009E4646"/>
    <w:rsid w:val="009F0694"/>
    <w:rsid w:val="009F4DEF"/>
    <w:rsid w:val="009F6684"/>
    <w:rsid w:val="00A00AC2"/>
    <w:rsid w:val="00A032A6"/>
    <w:rsid w:val="00A03E98"/>
    <w:rsid w:val="00A12BD3"/>
    <w:rsid w:val="00A12E23"/>
    <w:rsid w:val="00A14104"/>
    <w:rsid w:val="00A143A0"/>
    <w:rsid w:val="00A1511B"/>
    <w:rsid w:val="00A156A8"/>
    <w:rsid w:val="00A15E1F"/>
    <w:rsid w:val="00A162AB"/>
    <w:rsid w:val="00A16564"/>
    <w:rsid w:val="00A16E6D"/>
    <w:rsid w:val="00A21133"/>
    <w:rsid w:val="00A213E7"/>
    <w:rsid w:val="00A21E2A"/>
    <w:rsid w:val="00A22034"/>
    <w:rsid w:val="00A2331F"/>
    <w:rsid w:val="00A27472"/>
    <w:rsid w:val="00A307E9"/>
    <w:rsid w:val="00A30C6B"/>
    <w:rsid w:val="00A30DCB"/>
    <w:rsid w:val="00A31B55"/>
    <w:rsid w:val="00A31E1F"/>
    <w:rsid w:val="00A330D4"/>
    <w:rsid w:val="00A34218"/>
    <w:rsid w:val="00A3702F"/>
    <w:rsid w:val="00A378AC"/>
    <w:rsid w:val="00A416EC"/>
    <w:rsid w:val="00A43463"/>
    <w:rsid w:val="00A45944"/>
    <w:rsid w:val="00A468A5"/>
    <w:rsid w:val="00A47759"/>
    <w:rsid w:val="00A52F7C"/>
    <w:rsid w:val="00A52FC2"/>
    <w:rsid w:val="00A5383B"/>
    <w:rsid w:val="00A53FE5"/>
    <w:rsid w:val="00A61A45"/>
    <w:rsid w:val="00A657D4"/>
    <w:rsid w:val="00A67479"/>
    <w:rsid w:val="00A67F59"/>
    <w:rsid w:val="00A72331"/>
    <w:rsid w:val="00A7590F"/>
    <w:rsid w:val="00A761BE"/>
    <w:rsid w:val="00A76EA5"/>
    <w:rsid w:val="00A76F93"/>
    <w:rsid w:val="00A80655"/>
    <w:rsid w:val="00A8087B"/>
    <w:rsid w:val="00A80A1B"/>
    <w:rsid w:val="00A80B87"/>
    <w:rsid w:val="00A82F43"/>
    <w:rsid w:val="00A86420"/>
    <w:rsid w:val="00A9155E"/>
    <w:rsid w:val="00A93A84"/>
    <w:rsid w:val="00A93C7B"/>
    <w:rsid w:val="00A9491C"/>
    <w:rsid w:val="00A94D6F"/>
    <w:rsid w:val="00A97A2C"/>
    <w:rsid w:val="00A97E1B"/>
    <w:rsid w:val="00AA053C"/>
    <w:rsid w:val="00AA135E"/>
    <w:rsid w:val="00AA1CF8"/>
    <w:rsid w:val="00AA34DF"/>
    <w:rsid w:val="00AA365D"/>
    <w:rsid w:val="00AA51BB"/>
    <w:rsid w:val="00AA69E1"/>
    <w:rsid w:val="00AB1E74"/>
    <w:rsid w:val="00AB6602"/>
    <w:rsid w:val="00AB6660"/>
    <w:rsid w:val="00AC112F"/>
    <w:rsid w:val="00AC1E9D"/>
    <w:rsid w:val="00AC22F3"/>
    <w:rsid w:val="00AD168D"/>
    <w:rsid w:val="00AD1B6A"/>
    <w:rsid w:val="00AD3AB4"/>
    <w:rsid w:val="00AD5F31"/>
    <w:rsid w:val="00AD631B"/>
    <w:rsid w:val="00AD66E0"/>
    <w:rsid w:val="00AD70CA"/>
    <w:rsid w:val="00AD743E"/>
    <w:rsid w:val="00AD7947"/>
    <w:rsid w:val="00AE2C06"/>
    <w:rsid w:val="00AE3EA7"/>
    <w:rsid w:val="00AE69D8"/>
    <w:rsid w:val="00AF587D"/>
    <w:rsid w:val="00B03295"/>
    <w:rsid w:val="00B043BC"/>
    <w:rsid w:val="00B061CF"/>
    <w:rsid w:val="00B12720"/>
    <w:rsid w:val="00B13AD9"/>
    <w:rsid w:val="00B21A5E"/>
    <w:rsid w:val="00B23612"/>
    <w:rsid w:val="00B2378F"/>
    <w:rsid w:val="00B26D46"/>
    <w:rsid w:val="00B30E66"/>
    <w:rsid w:val="00B31200"/>
    <w:rsid w:val="00B31C27"/>
    <w:rsid w:val="00B32FFD"/>
    <w:rsid w:val="00B353F8"/>
    <w:rsid w:val="00B370CC"/>
    <w:rsid w:val="00B379B3"/>
    <w:rsid w:val="00B37E38"/>
    <w:rsid w:val="00B41FF8"/>
    <w:rsid w:val="00B42701"/>
    <w:rsid w:val="00B43AF5"/>
    <w:rsid w:val="00B44714"/>
    <w:rsid w:val="00B47CB5"/>
    <w:rsid w:val="00B5026A"/>
    <w:rsid w:val="00B50956"/>
    <w:rsid w:val="00B514F5"/>
    <w:rsid w:val="00B528CD"/>
    <w:rsid w:val="00B54D7B"/>
    <w:rsid w:val="00B54E5A"/>
    <w:rsid w:val="00B62350"/>
    <w:rsid w:val="00B63543"/>
    <w:rsid w:val="00B64721"/>
    <w:rsid w:val="00B71FBC"/>
    <w:rsid w:val="00B72032"/>
    <w:rsid w:val="00B729B9"/>
    <w:rsid w:val="00B7443A"/>
    <w:rsid w:val="00B7454D"/>
    <w:rsid w:val="00B77CFA"/>
    <w:rsid w:val="00B8178E"/>
    <w:rsid w:val="00B8180C"/>
    <w:rsid w:val="00B819CE"/>
    <w:rsid w:val="00B83D77"/>
    <w:rsid w:val="00B84ACF"/>
    <w:rsid w:val="00B86C13"/>
    <w:rsid w:val="00B91BA3"/>
    <w:rsid w:val="00B920C7"/>
    <w:rsid w:val="00B92872"/>
    <w:rsid w:val="00B94610"/>
    <w:rsid w:val="00B967A1"/>
    <w:rsid w:val="00BA0301"/>
    <w:rsid w:val="00BA2DC1"/>
    <w:rsid w:val="00BA358F"/>
    <w:rsid w:val="00BA6DC6"/>
    <w:rsid w:val="00BA7C60"/>
    <w:rsid w:val="00BB25DA"/>
    <w:rsid w:val="00BB3E98"/>
    <w:rsid w:val="00BB6F33"/>
    <w:rsid w:val="00BC1D9B"/>
    <w:rsid w:val="00BC410F"/>
    <w:rsid w:val="00BC69EB"/>
    <w:rsid w:val="00BC6B8F"/>
    <w:rsid w:val="00BC773D"/>
    <w:rsid w:val="00BC7C87"/>
    <w:rsid w:val="00BD0C27"/>
    <w:rsid w:val="00BD3AF7"/>
    <w:rsid w:val="00BD3D9E"/>
    <w:rsid w:val="00BD4562"/>
    <w:rsid w:val="00BD74FA"/>
    <w:rsid w:val="00BE02FD"/>
    <w:rsid w:val="00BE1CA4"/>
    <w:rsid w:val="00BE2215"/>
    <w:rsid w:val="00BE3CD2"/>
    <w:rsid w:val="00BE51C0"/>
    <w:rsid w:val="00BE534F"/>
    <w:rsid w:val="00BF486B"/>
    <w:rsid w:val="00BF48CB"/>
    <w:rsid w:val="00BF4C97"/>
    <w:rsid w:val="00BF6429"/>
    <w:rsid w:val="00BF6E83"/>
    <w:rsid w:val="00BF71D3"/>
    <w:rsid w:val="00BF7982"/>
    <w:rsid w:val="00C003F5"/>
    <w:rsid w:val="00C011EE"/>
    <w:rsid w:val="00C020DB"/>
    <w:rsid w:val="00C02FBE"/>
    <w:rsid w:val="00C03397"/>
    <w:rsid w:val="00C03FCC"/>
    <w:rsid w:val="00C049DD"/>
    <w:rsid w:val="00C059BB"/>
    <w:rsid w:val="00C06343"/>
    <w:rsid w:val="00C06C53"/>
    <w:rsid w:val="00C074C5"/>
    <w:rsid w:val="00C11990"/>
    <w:rsid w:val="00C1281C"/>
    <w:rsid w:val="00C13EE7"/>
    <w:rsid w:val="00C16C8F"/>
    <w:rsid w:val="00C17BE4"/>
    <w:rsid w:val="00C20948"/>
    <w:rsid w:val="00C248D5"/>
    <w:rsid w:val="00C274EE"/>
    <w:rsid w:val="00C32BFF"/>
    <w:rsid w:val="00C36117"/>
    <w:rsid w:val="00C36BA5"/>
    <w:rsid w:val="00C43CAF"/>
    <w:rsid w:val="00C44895"/>
    <w:rsid w:val="00C451B8"/>
    <w:rsid w:val="00C46141"/>
    <w:rsid w:val="00C47D6B"/>
    <w:rsid w:val="00C555B0"/>
    <w:rsid w:val="00C561C5"/>
    <w:rsid w:val="00C56647"/>
    <w:rsid w:val="00C614EF"/>
    <w:rsid w:val="00C62077"/>
    <w:rsid w:val="00C6585D"/>
    <w:rsid w:val="00C70276"/>
    <w:rsid w:val="00C71C92"/>
    <w:rsid w:val="00C72154"/>
    <w:rsid w:val="00C7238B"/>
    <w:rsid w:val="00C72C06"/>
    <w:rsid w:val="00C77DC6"/>
    <w:rsid w:val="00C8195A"/>
    <w:rsid w:val="00C839FB"/>
    <w:rsid w:val="00C844D0"/>
    <w:rsid w:val="00C84AD6"/>
    <w:rsid w:val="00C8548D"/>
    <w:rsid w:val="00C85991"/>
    <w:rsid w:val="00C86F3B"/>
    <w:rsid w:val="00C90755"/>
    <w:rsid w:val="00C92E56"/>
    <w:rsid w:val="00C93926"/>
    <w:rsid w:val="00C9440C"/>
    <w:rsid w:val="00C95794"/>
    <w:rsid w:val="00C973C7"/>
    <w:rsid w:val="00CA0552"/>
    <w:rsid w:val="00CA05E2"/>
    <w:rsid w:val="00CA142A"/>
    <w:rsid w:val="00CA34B6"/>
    <w:rsid w:val="00CA3611"/>
    <w:rsid w:val="00CA5612"/>
    <w:rsid w:val="00CA77FE"/>
    <w:rsid w:val="00CB0A94"/>
    <w:rsid w:val="00CB0B06"/>
    <w:rsid w:val="00CB1034"/>
    <w:rsid w:val="00CB3F4C"/>
    <w:rsid w:val="00CB3FC3"/>
    <w:rsid w:val="00CB7FCC"/>
    <w:rsid w:val="00CC05D2"/>
    <w:rsid w:val="00CC57EB"/>
    <w:rsid w:val="00CD02CA"/>
    <w:rsid w:val="00CD27E4"/>
    <w:rsid w:val="00CD426F"/>
    <w:rsid w:val="00CD44C0"/>
    <w:rsid w:val="00CD4B95"/>
    <w:rsid w:val="00CD6FCA"/>
    <w:rsid w:val="00CD7BD4"/>
    <w:rsid w:val="00CE4D8E"/>
    <w:rsid w:val="00CE5440"/>
    <w:rsid w:val="00CE56EC"/>
    <w:rsid w:val="00CE60D2"/>
    <w:rsid w:val="00CE763F"/>
    <w:rsid w:val="00CE7D53"/>
    <w:rsid w:val="00CF0E1A"/>
    <w:rsid w:val="00CF1015"/>
    <w:rsid w:val="00CF1C46"/>
    <w:rsid w:val="00CF2B36"/>
    <w:rsid w:val="00CF38C8"/>
    <w:rsid w:val="00CF3C0F"/>
    <w:rsid w:val="00CF5BA4"/>
    <w:rsid w:val="00CF5F4F"/>
    <w:rsid w:val="00D00246"/>
    <w:rsid w:val="00D014E2"/>
    <w:rsid w:val="00D01A29"/>
    <w:rsid w:val="00D04527"/>
    <w:rsid w:val="00D06100"/>
    <w:rsid w:val="00D0630B"/>
    <w:rsid w:val="00D077E7"/>
    <w:rsid w:val="00D11E99"/>
    <w:rsid w:val="00D1202F"/>
    <w:rsid w:val="00D12B13"/>
    <w:rsid w:val="00D1415E"/>
    <w:rsid w:val="00D148AF"/>
    <w:rsid w:val="00D1652E"/>
    <w:rsid w:val="00D16F9F"/>
    <w:rsid w:val="00D22B6B"/>
    <w:rsid w:val="00D24E26"/>
    <w:rsid w:val="00D25444"/>
    <w:rsid w:val="00D3031E"/>
    <w:rsid w:val="00D32893"/>
    <w:rsid w:val="00D32AF7"/>
    <w:rsid w:val="00D32E89"/>
    <w:rsid w:val="00D3628D"/>
    <w:rsid w:val="00D3796C"/>
    <w:rsid w:val="00D46C8B"/>
    <w:rsid w:val="00D470A3"/>
    <w:rsid w:val="00D47160"/>
    <w:rsid w:val="00D47930"/>
    <w:rsid w:val="00D5011B"/>
    <w:rsid w:val="00D50F42"/>
    <w:rsid w:val="00D510A5"/>
    <w:rsid w:val="00D51249"/>
    <w:rsid w:val="00D521A9"/>
    <w:rsid w:val="00D53E42"/>
    <w:rsid w:val="00D54668"/>
    <w:rsid w:val="00D5471E"/>
    <w:rsid w:val="00D5485E"/>
    <w:rsid w:val="00D54A90"/>
    <w:rsid w:val="00D55DA7"/>
    <w:rsid w:val="00D57F4F"/>
    <w:rsid w:val="00D617E9"/>
    <w:rsid w:val="00D62A55"/>
    <w:rsid w:val="00D634AE"/>
    <w:rsid w:val="00D751C7"/>
    <w:rsid w:val="00D75370"/>
    <w:rsid w:val="00D77882"/>
    <w:rsid w:val="00D803E7"/>
    <w:rsid w:val="00D8490A"/>
    <w:rsid w:val="00D864A6"/>
    <w:rsid w:val="00D867EC"/>
    <w:rsid w:val="00D87BBA"/>
    <w:rsid w:val="00D90240"/>
    <w:rsid w:val="00D90695"/>
    <w:rsid w:val="00D90EC4"/>
    <w:rsid w:val="00D921DD"/>
    <w:rsid w:val="00D92B3F"/>
    <w:rsid w:val="00D9327B"/>
    <w:rsid w:val="00D94A23"/>
    <w:rsid w:val="00DA02C4"/>
    <w:rsid w:val="00DA2908"/>
    <w:rsid w:val="00DA439E"/>
    <w:rsid w:val="00DA50C5"/>
    <w:rsid w:val="00DA7199"/>
    <w:rsid w:val="00DA7625"/>
    <w:rsid w:val="00DB47CD"/>
    <w:rsid w:val="00DC079C"/>
    <w:rsid w:val="00DC250E"/>
    <w:rsid w:val="00DC3240"/>
    <w:rsid w:val="00DC5234"/>
    <w:rsid w:val="00DC5580"/>
    <w:rsid w:val="00DC5B79"/>
    <w:rsid w:val="00DC5FE1"/>
    <w:rsid w:val="00DC66AD"/>
    <w:rsid w:val="00DC762D"/>
    <w:rsid w:val="00DD04C2"/>
    <w:rsid w:val="00DD161F"/>
    <w:rsid w:val="00DD466D"/>
    <w:rsid w:val="00DD71EB"/>
    <w:rsid w:val="00DD76C4"/>
    <w:rsid w:val="00DE60B5"/>
    <w:rsid w:val="00DE6322"/>
    <w:rsid w:val="00DF1A79"/>
    <w:rsid w:val="00DF362A"/>
    <w:rsid w:val="00DF38AC"/>
    <w:rsid w:val="00DF4709"/>
    <w:rsid w:val="00E010B5"/>
    <w:rsid w:val="00E01AD2"/>
    <w:rsid w:val="00E0215E"/>
    <w:rsid w:val="00E02959"/>
    <w:rsid w:val="00E07390"/>
    <w:rsid w:val="00E07E10"/>
    <w:rsid w:val="00E07EA4"/>
    <w:rsid w:val="00E118EA"/>
    <w:rsid w:val="00E12368"/>
    <w:rsid w:val="00E14E2B"/>
    <w:rsid w:val="00E15267"/>
    <w:rsid w:val="00E1577C"/>
    <w:rsid w:val="00E2008B"/>
    <w:rsid w:val="00E2071E"/>
    <w:rsid w:val="00E218CD"/>
    <w:rsid w:val="00E22E13"/>
    <w:rsid w:val="00E2314C"/>
    <w:rsid w:val="00E25520"/>
    <w:rsid w:val="00E258D3"/>
    <w:rsid w:val="00E334EB"/>
    <w:rsid w:val="00E3665B"/>
    <w:rsid w:val="00E370DE"/>
    <w:rsid w:val="00E37C73"/>
    <w:rsid w:val="00E41ADE"/>
    <w:rsid w:val="00E42F41"/>
    <w:rsid w:val="00E43F6D"/>
    <w:rsid w:val="00E45393"/>
    <w:rsid w:val="00E45486"/>
    <w:rsid w:val="00E456E7"/>
    <w:rsid w:val="00E4725F"/>
    <w:rsid w:val="00E51611"/>
    <w:rsid w:val="00E616ED"/>
    <w:rsid w:val="00E6336C"/>
    <w:rsid w:val="00E637D9"/>
    <w:rsid w:val="00E64ABB"/>
    <w:rsid w:val="00E65E37"/>
    <w:rsid w:val="00E67885"/>
    <w:rsid w:val="00E67B4D"/>
    <w:rsid w:val="00E7043E"/>
    <w:rsid w:val="00E722D7"/>
    <w:rsid w:val="00E7304A"/>
    <w:rsid w:val="00E742A3"/>
    <w:rsid w:val="00E7525B"/>
    <w:rsid w:val="00E756F6"/>
    <w:rsid w:val="00E77597"/>
    <w:rsid w:val="00E77D27"/>
    <w:rsid w:val="00E80221"/>
    <w:rsid w:val="00E80A29"/>
    <w:rsid w:val="00E80B02"/>
    <w:rsid w:val="00E90F86"/>
    <w:rsid w:val="00E91D9F"/>
    <w:rsid w:val="00E93620"/>
    <w:rsid w:val="00E95C98"/>
    <w:rsid w:val="00E967D5"/>
    <w:rsid w:val="00E97A02"/>
    <w:rsid w:val="00EA02E7"/>
    <w:rsid w:val="00EA2BDC"/>
    <w:rsid w:val="00EA3492"/>
    <w:rsid w:val="00EB13C9"/>
    <w:rsid w:val="00EB1F73"/>
    <w:rsid w:val="00EB2070"/>
    <w:rsid w:val="00EB38EB"/>
    <w:rsid w:val="00EB5185"/>
    <w:rsid w:val="00EB6D79"/>
    <w:rsid w:val="00EC06C8"/>
    <w:rsid w:val="00EC1704"/>
    <w:rsid w:val="00EC2097"/>
    <w:rsid w:val="00EC2D47"/>
    <w:rsid w:val="00EC35E3"/>
    <w:rsid w:val="00EC3A09"/>
    <w:rsid w:val="00EC3EC4"/>
    <w:rsid w:val="00EC538F"/>
    <w:rsid w:val="00EC5E7A"/>
    <w:rsid w:val="00EC65C2"/>
    <w:rsid w:val="00EC70FC"/>
    <w:rsid w:val="00ED2904"/>
    <w:rsid w:val="00ED499B"/>
    <w:rsid w:val="00ED4B12"/>
    <w:rsid w:val="00ED7CE4"/>
    <w:rsid w:val="00ED7E0D"/>
    <w:rsid w:val="00EE5679"/>
    <w:rsid w:val="00EE69CF"/>
    <w:rsid w:val="00EF0D79"/>
    <w:rsid w:val="00EF0E77"/>
    <w:rsid w:val="00EF0EDD"/>
    <w:rsid w:val="00EF5452"/>
    <w:rsid w:val="00EF6FAB"/>
    <w:rsid w:val="00EF7C43"/>
    <w:rsid w:val="00EF7E4B"/>
    <w:rsid w:val="00EF7ED1"/>
    <w:rsid w:val="00F004CB"/>
    <w:rsid w:val="00F00D1E"/>
    <w:rsid w:val="00F04AE5"/>
    <w:rsid w:val="00F0525A"/>
    <w:rsid w:val="00F07E48"/>
    <w:rsid w:val="00F115EA"/>
    <w:rsid w:val="00F13404"/>
    <w:rsid w:val="00F138FD"/>
    <w:rsid w:val="00F15026"/>
    <w:rsid w:val="00F1618A"/>
    <w:rsid w:val="00F21A81"/>
    <w:rsid w:val="00F21F36"/>
    <w:rsid w:val="00F227C0"/>
    <w:rsid w:val="00F22E44"/>
    <w:rsid w:val="00F23680"/>
    <w:rsid w:val="00F23E73"/>
    <w:rsid w:val="00F24861"/>
    <w:rsid w:val="00F24F32"/>
    <w:rsid w:val="00F2593E"/>
    <w:rsid w:val="00F25C7D"/>
    <w:rsid w:val="00F26151"/>
    <w:rsid w:val="00F26A3F"/>
    <w:rsid w:val="00F2752F"/>
    <w:rsid w:val="00F32E95"/>
    <w:rsid w:val="00F40E88"/>
    <w:rsid w:val="00F412A6"/>
    <w:rsid w:val="00F42922"/>
    <w:rsid w:val="00F42B41"/>
    <w:rsid w:val="00F42BCE"/>
    <w:rsid w:val="00F431B9"/>
    <w:rsid w:val="00F44321"/>
    <w:rsid w:val="00F45250"/>
    <w:rsid w:val="00F501A8"/>
    <w:rsid w:val="00F51020"/>
    <w:rsid w:val="00F520F2"/>
    <w:rsid w:val="00F53015"/>
    <w:rsid w:val="00F60AD5"/>
    <w:rsid w:val="00F615C2"/>
    <w:rsid w:val="00F63C19"/>
    <w:rsid w:val="00F647D0"/>
    <w:rsid w:val="00F64F63"/>
    <w:rsid w:val="00F73094"/>
    <w:rsid w:val="00F77B9F"/>
    <w:rsid w:val="00F8283A"/>
    <w:rsid w:val="00F83E55"/>
    <w:rsid w:val="00F8496C"/>
    <w:rsid w:val="00F876BD"/>
    <w:rsid w:val="00F9017E"/>
    <w:rsid w:val="00F905C8"/>
    <w:rsid w:val="00F91745"/>
    <w:rsid w:val="00F91790"/>
    <w:rsid w:val="00F91DE5"/>
    <w:rsid w:val="00F95CE0"/>
    <w:rsid w:val="00FA0FBC"/>
    <w:rsid w:val="00FA596B"/>
    <w:rsid w:val="00FA6A70"/>
    <w:rsid w:val="00FA6FE3"/>
    <w:rsid w:val="00FA756E"/>
    <w:rsid w:val="00FB0274"/>
    <w:rsid w:val="00FB5ED9"/>
    <w:rsid w:val="00FB72DA"/>
    <w:rsid w:val="00FB777A"/>
    <w:rsid w:val="00FB7BB6"/>
    <w:rsid w:val="00FC0876"/>
    <w:rsid w:val="00FC1B7D"/>
    <w:rsid w:val="00FC3036"/>
    <w:rsid w:val="00FC5614"/>
    <w:rsid w:val="00FC5738"/>
    <w:rsid w:val="00FD0F6B"/>
    <w:rsid w:val="00FD1F14"/>
    <w:rsid w:val="00FD483C"/>
    <w:rsid w:val="00FD4F43"/>
    <w:rsid w:val="00FD6C82"/>
    <w:rsid w:val="00FD7638"/>
    <w:rsid w:val="00FE3EFB"/>
    <w:rsid w:val="00FE4C43"/>
    <w:rsid w:val="00FE6C95"/>
    <w:rsid w:val="00FE7D52"/>
    <w:rsid w:val="00FF5F38"/>
    <w:rsid w:val="00FF77F1"/>
    <w:rsid w:val="00FF7810"/>
    <w:rsid w:val="3462DA97"/>
    <w:rsid w:val="368D37C1"/>
    <w:rsid w:val="39B1071C"/>
    <w:rsid w:val="5D477C9A"/>
    <w:rsid w:val="5EE34CFB"/>
    <w:rsid w:val="70EF0A54"/>
    <w:rsid w:val="75CB222E"/>
    <w:rsid w:val="785627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C26A"/>
  <w15:docId w15:val="{2FFA4043-4EBA-491C-840B-FB40A1ED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7071A4"/>
    <w:pPr>
      <w:spacing w:after="0" w:line="240" w:lineRule="auto"/>
    </w:pPr>
    <w:rPr>
      <w:rFonts w:ascii="Tahoma" w:hAnsi="Tahoma"/>
      <w:sz w:val="20"/>
    </w:rPr>
  </w:style>
  <w:style w:type="paragraph" w:styleId="Lijstalinea">
    <w:name w:val="List Paragraph"/>
    <w:basedOn w:val="Standaard"/>
    <w:uiPriority w:val="34"/>
    <w:rsid w:val="00D47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os\Provincie%20Noord-Brabant\Digiteam%20-%20General\Omgevingswet\Werkplaats%20reactieve%20interventie\Word%20tool\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mschrijving xmlns="5de0483f-2923-46c7-b498-ad374a8ab49a" xsi:nil="true"/>
    <Wetgeving xmlns="5de0483f-2923-46c7-b498-ad374a8ab49a" xsi:nil="true"/>
    <Instrument xmlns="5de0483f-2923-46c7-b498-ad374a8ab49a" xsi:nil="true"/>
    <Verantwoordelijkedigiteam xmlns="5de0483f-2923-46c7-b498-ad374a8ab49a">
      <UserInfo>
        <DisplayName/>
        <AccountId xsi:nil="true"/>
        <AccountType/>
      </UserInfo>
    </Verantwoordelijkedigiteam>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A62DF123E48D4D8FBAC1FDA54DA16A" ma:contentTypeVersion="14" ma:contentTypeDescription="Een nieuw document maken." ma:contentTypeScope="" ma:versionID="7643bfe8e5233191fae3d97e2f97c747">
  <xsd:schema xmlns:xsd="http://www.w3.org/2001/XMLSchema" xmlns:xs="http://www.w3.org/2001/XMLSchema" xmlns:p="http://schemas.microsoft.com/office/2006/metadata/properties" xmlns:ns2="5de0483f-2923-46c7-b498-ad374a8ab49a" xmlns:ns3="ec6c419d-f1c8-47ae-b47b-480cc133ec29" targetNamespace="http://schemas.microsoft.com/office/2006/metadata/properties" ma:root="true" ma:fieldsID="709f36a37e423eb5a0de2ee324dc7c7d" ns2:_="" ns3:_="">
    <xsd:import namespace="5de0483f-2923-46c7-b498-ad374a8ab49a"/>
    <xsd:import namespace="ec6c419d-f1c8-47ae-b47b-480cc133e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Wetgeving" minOccurs="0"/>
                <xsd:element ref="ns2:Omschrijving" minOccurs="0"/>
                <xsd:element ref="ns2:Instrument" minOccurs="0"/>
                <xsd:element ref="ns2:Verantwoordelijkedigite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0483f-2923-46c7-b498-ad374a8ab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Wetgeving" ma:index="18" nillable="true" ma:displayName="Wetgeving" ma:format="Dropdown" ma:internalName="Wetgeving">
      <xsd:simpleType>
        <xsd:restriction base="dms:Choice">
          <xsd:enumeration value="Wro"/>
          <xsd:enumeration value="Omgevingswet"/>
          <xsd:enumeration value="Keuze 3"/>
        </xsd:restriction>
      </xsd:simpleType>
    </xsd:element>
    <xsd:element name="Omschrijving" ma:index="19" nillable="true" ma:displayName="Omschrijving" ma:format="Dropdown" ma:internalName="Omschrijving">
      <xsd:simpleType>
        <xsd:restriction base="dms:Text">
          <xsd:maxLength value="255"/>
        </xsd:restriction>
      </xsd:simpleType>
    </xsd:element>
    <xsd:element name="Instrument" ma:index="20" nillable="true" ma:displayName="Instrument" ma:description="Om welk instrument gaat het (bijvoorbeeld inpassingsplan of verordening)" ma:format="Dropdown" ma:internalName="Instrument">
      <xsd:simpleType>
        <xsd:restriction base="dms:Choice">
          <xsd:enumeration value="Verordening"/>
          <xsd:enumeration value="Inpassingsplan"/>
          <xsd:enumeration value="Reactieve aanwijziging"/>
          <xsd:enumeration value="Visie"/>
        </xsd:restriction>
      </xsd:simpleType>
    </xsd:element>
    <xsd:element name="Verantwoordelijkedigiteam" ma:index="21" nillable="true" ma:displayName="Verantwoordelijke digiteam" ma:description="Vul hier de verantwoordelijke van het digiteam in." ma:format="Dropdown" ma:list="UserInfo" ma:SharePointGroup="0" ma:internalName="Verantwoordelijkedigiteam">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6c419d-f1c8-47ae-b47b-480cc133ec2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3C51A-E2CB-4CAF-81CD-EDF86A187F99}">
  <ds:schemaRefs>
    <ds:schemaRef ds:uri="http://schemas.microsoft.com/sharepoint/v3/contenttype/forms"/>
  </ds:schemaRefs>
</ds:datastoreItem>
</file>

<file path=customXml/itemProps2.xml><?xml version="1.0" encoding="utf-8"?>
<ds:datastoreItem xmlns:ds="http://schemas.openxmlformats.org/officeDocument/2006/customXml" ds:itemID="{675D5D7B-BF57-4E18-BA2F-A631B89A3223}">
  <ds:schemaRefs>
    <ds:schemaRef ds:uri="http://schemas.microsoft.com/office/2006/metadata/properties"/>
    <ds:schemaRef ds:uri="http://schemas.microsoft.com/office/infopath/2007/PartnerControls"/>
    <ds:schemaRef ds:uri="5de0483f-2923-46c7-b498-ad374a8ab49a"/>
  </ds:schemaRefs>
</ds:datastoreItem>
</file>

<file path=customXml/itemProps3.xml><?xml version="1.0" encoding="utf-8"?>
<ds:datastoreItem xmlns:ds="http://schemas.openxmlformats.org/officeDocument/2006/customXml" ds:itemID="{601002CB-37A8-441B-8536-57CE1AF45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0483f-2923-46c7-b498-ad374a8ab49a"/>
    <ds:schemaRef ds:uri="ec6c419d-f1c8-47ae-b47b-480cc133e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F61BA6-AE04-46DE-A5E7-175A60A5D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Template>
  <TotalTime>20</TotalTime>
  <Pages>13</Pages>
  <Words>3029</Words>
  <Characters>16665</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TEST Reactieve interventie gemeente Breda t.a.v. 5e wijziging omgevingsplan</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Reactieve interventie gemeente Breda t.a.v. 5e wijziging omgevingsplan</dc:title>
  <dc:subject/>
  <dc:creator>Anja Vos</dc:creator>
  <cp:keywords/>
  <cp:lastModifiedBy>Dennis van Mier</cp:lastModifiedBy>
  <cp:revision>4</cp:revision>
  <dcterms:created xsi:type="dcterms:W3CDTF">2021-06-08T14:25:00Z</dcterms:created>
  <dcterms:modified xsi:type="dcterms:W3CDTF">2021-06-09T12:46:00Z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0x010100F5A62DF123E48D4D8FBAC1FDA54DA16A</vt:lpwstr>
  </property>
</Properties>
</file>