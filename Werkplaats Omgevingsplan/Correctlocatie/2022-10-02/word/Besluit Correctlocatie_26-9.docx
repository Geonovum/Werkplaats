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6833" w14:textId="0108DC73" w:rsidR="002D104C" w:rsidRDefault="00891316"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795B5B">
        <w:rPr>
          <w:rStyle w:val="Verwijzingopmerking"/>
          <w:rFonts w:eastAsiaTheme="minorHAnsi" w:cstheme="minorBidi"/>
          <w:b w:val="0"/>
          <w:spacing w:val="0"/>
          <w:kern w:val="0"/>
        </w:rPr>
        <w:commentReference w:id="1"/>
      </w:r>
      <w:r w:rsidR="0021528B" w:rsidRPr="0021528B">
        <w:t>Besluit tot wijziging Omgevingsplan Rotterdam voor de Correctlocatie</w:t>
      </w:r>
    </w:p>
    <w:p w14:paraId="5DAA0A1F" w14:textId="6DF8974C" w:rsidR="000C48B1" w:rsidRDefault="00FE2408" w:rsidP="000C48B1">
      <w:r>
        <w:t>Gemeenteraad van Rotterdam</w:t>
      </w:r>
    </w:p>
    <w:p w14:paraId="61FFF82A" w14:textId="77777777" w:rsidR="006224F5" w:rsidRDefault="00F8094C" w:rsidP="00F37E98">
      <w:pPr>
        <w:pStyle w:val="Kop6"/>
      </w:pPr>
      <w:r>
        <w:t>Artikel I</w:t>
      </w:r>
      <w:r>
        <w:tab/>
      </w:r>
    </w:p>
    <w:p w14:paraId="1811DB9B" w14:textId="2FDBF8E1" w:rsidR="00060C37" w:rsidRDefault="00D14CA4" w:rsidP="006224F5">
      <w:r w:rsidRPr="00D14CA4">
        <w:t xml:space="preserve">Het Omgevingsplan Rotterdam wordt gewijzigd zoals is vastgelegd in </w:t>
      </w:r>
      <w:r w:rsidRPr="00D14CA4">
        <w:rPr>
          <w:rStyle w:val="Wijzigbijlage"/>
        </w:rPr>
        <w:t>Bijlage A</w:t>
      </w:r>
      <w:r w:rsidRPr="00D14CA4">
        <w:t>.</w:t>
      </w:r>
    </w:p>
    <w:p w14:paraId="5B4337CF" w14:textId="77777777" w:rsidR="006224F5" w:rsidRDefault="00F8094C" w:rsidP="00F37E98">
      <w:pPr>
        <w:pStyle w:val="Kop6"/>
      </w:pPr>
      <w:r>
        <w:t>Artikel II</w:t>
      </w:r>
      <w:r>
        <w:tab/>
      </w:r>
    </w:p>
    <w:p w14:paraId="06C9A82C" w14:textId="77777777" w:rsidR="00D14CA4" w:rsidRDefault="00D14CA4" w:rsidP="00D14CA4">
      <w:r>
        <w:t>Dit besluit treedt in werking met ingang van de dag waarop vier weken zijn verstreken sinds de dag waarop het bekend is gemaakt.</w:t>
      </w:r>
    </w:p>
    <w:p w14:paraId="0145430E" w14:textId="77777777" w:rsidR="00D14CA4" w:rsidRDefault="00D14CA4" w:rsidP="00D14CA4"/>
    <w:p w14:paraId="592A23DC" w14:textId="77777777" w:rsidR="00D14CA4" w:rsidRDefault="00D14CA4" w:rsidP="00D14CA4">
      <w:r>
        <w:t>Aldus besloten in de vergadering d.d. 23 september 2022.</w:t>
      </w:r>
    </w:p>
    <w:p w14:paraId="40AE9C78" w14:textId="77777777" w:rsidR="00D14CA4" w:rsidRDefault="00D14CA4" w:rsidP="00D14CA4"/>
    <w:p w14:paraId="05B57BF8" w14:textId="77777777" w:rsidR="00D14CA4" w:rsidRDefault="00D14CA4" w:rsidP="00D14CA4">
      <w:r>
        <w:t xml:space="preserve">De griffier, </w:t>
      </w:r>
      <w:r>
        <w:tab/>
      </w:r>
      <w:r>
        <w:tab/>
        <w:t>De voorzitter,</w:t>
      </w:r>
    </w:p>
    <w:p w14:paraId="1E617A70" w14:textId="77777777" w:rsidR="00D14CA4" w:rsidRDefault="00D14CA4" w:rsidP="00D14CA4"/>
    <w:p w14:paraId="1DC861CD" w14:textId="1CA2EE03" w:rsidR="00FE2408" w:rsidRPr="006E3899" w:rsidRDefault="00D14CA4" w:rsidP="00D14CA4">
      <w:pPr>
        <w:rPr>
          <w:rStyle w:val="Wijzigbijlage"/>
          <w:color w:val="auto"/>
        </w:rPr>
      </w:pPr>
      <w:r>
        <w:t>Tegen dit besluit kan beroep worden ingesteld. De beroepstermijn start de dag nadat dit besluit bekend is gemaakt en bedraagt zes weken. Beroep kan worden ingesteld door het indienen van een beroepschrift bij de Afdeling bestuursrechtspraak van de Raad van State, Postbus 20019, 2500 EA Den Haag. Het instellen van beroep schorst het besluit niet. Degene die beroep instelt kan daarnaast een verzoek om voorlopige voorziening (schorsing) indienen bij de Voorzitter van de Afdeling bestuursrechtspraak van de Raad van State, Postbus 20019, 2500 EA Den Haag.</w:t>
      </w:r>
    </w:p>
    <w:p w14:paraId="5C7F000E" w14:textId="1E44D270" w:rsidR="000A2DBC" w:rsidRDefault="00FE2408" w:rsidP="000C48B1">
      <w:pPr>
        <w:pStyle w:val="Titel"/>
      </w:pPr>
      <w:r>
        <w:lastRenderedPageBreak/>
        <w:br/>
      </w:r>
      <w:commentRangeStart w:id="2"/>
      <w:r w:rsidR="00795B5B" w:rsidRPr="00795B5B">
        <w:t>Basismodel Correctlocatie Rotterdam</w:t>
      </w:r>
      <w:commentRangeEnd w:id="2"/>
      <w:r w:rsidR="00795B5B">
        <w:rPr>
          <w:rStyle w:val="Verwijzingopmerking"/>
          <w:rFonts w:eastAsiaTheme="minorHAnsi" w:cstheme="minorBidi"/>
          <w:b w:val="0"/>
          <w:spacing w:val="0"/>
          <w:kern w:val="0"/>
        </w:rPr>
        <w:commentReference w:id="2"/>
      </w:r>
    </w:p>
    <w:p w14:paraId="6769F1A6" w14:textId="0825E1A2" w:rsidR="00F8094C" w:rsidRDefault="00F8094C" w:rsidP="000A2DBC">
      <w:pPr>
        <w:pStyle w:val="Kop1"/>
      </w:pPr>
      <w:r>
        <w:lastRenderedPageBreak/>
        <w:t>Hoofdstuk 1</w:t>
      </w:r>
      <w:r>
        <w:tab/>
        <w:t>Algemene bepalingen</w:t>
      </w:r>
    </w:p>
    <w:p w14:paraId="728F39EA" w14:textId="304DB288" w:rsidR="00F8094C" w:rsidRDefault="00F8094C" w:rsidP="00407010">
      <w:pPr>
        <w:pStyle w:val="Kop6"/>
      </w:pPr>
      <w:commentRangeStart w:id="3"/>
      <w:r>
        <w:t>Artikel</w:t>
      </w:r>
      <w:commentRangeEnd w:id="3"/>
      <w:r w:rsidR="00947725">
        <w:rPr>
          <w:rStyle w:val="Verwijzingopmerking"/>
          <w:rFonts w:eastAsiaTheme="minorHAnsi" w:cstheme="minorBidi"/>
          <w:i w:val="0"/>
          <w:iCs w:val="0"/>
        </w:rPr>
        <w:commentReference w:id="3"/>
      </w:r>
      <w:r>
        <w:t xml:space="preserve"> 1.1</w:t>
      </w:r>
      <w:r>
        <w:tab/>
        <w:t>Begripsbepalingen (grondslag: art. 1.1 Geconsolideerde VNG-staalkaart)</w:t>
      </w:r>
    </w:p>
    <w:p w14:paraId="303F1A80" w14:textId="77777777" w:rsidR="00F8094C" w:rsidRDefault="00795B5B" w:rsidP="00795B5B">
      <w:r>
        <w:t>Bijlage 1 bij dit omgevingsplan bevat begripsbepalingen voor de toepassing van dit omgevingsplan.</w:t>
      </w:r>
    </w:p>
    <w:p w14:paraId="2ECDBBE8" w14:textId="7A139706" w:rsidR="00F8094C" w:rsidRDefault="00F8094C" w:rsidP="00407010">
      <w:pPr>
        <w:pStyle w:val="Kop6"/>
      </w:pPr>
      <w:commentRangeStart w:id="4"/>
      <w:r>
        <w:t>Artikel</w:t>
      </w:r>
      <w:commentRangeEnd w:id="4"/>
      <w:r w:rsidR="00947725">
        <w:rPr>
          <w:rStyle w:val="Verwijzingopmerking"/>
          <w:rFonts w:eastAsiaTheme="minorHAnsi" w:cstheme="minorBidi"/>
          <w:i w:val="0"/>
          <w:iCs w:val="0"/>
        </w:rPr>
        <w:commentReference w:id="4"/>
      </w:r>
      <w:r>
        <w:t xml:space="preserve"> 1.2</w:t>
      </w:r>
      <w:r>
        <w:tab/>
        <w:t>Aanvullende begripsbepalingen (grondslag: art. 1.1 Geconsolideerde VNG-staalkaart)</w:t>
      </w:r>
    </w:p>
    <w:p w14:paraId="674527F2" w14:textId="0E143DF7" w:rsidR="00F8094C" w:rsidRDefault="000A2DBC" w:rsidP="00795B5B">
      <w:r>
        <w:t xml:space="preserve">Artikel 1.1 </w:t>
      </w:r>
      <w:r w:rsidR="00795B5B">
        <w:t>van het Omgevingsbesluit, artikel 1.1 van het Besluit kwaliteit leefomgeving, artikel 1.1 van het Besluit activiteiten leefomgeving en artikel 1.1 van het Besluit bouwwerken leefomgeving, zijn van overeenkomstige toepassing op dit omgevingsplan, tenzij in bijlage 1 daarvan is afgeweken.</w:t>
      </w:r>
    </w:p>
    <w:p w14:paraId="0FA4F28B" w14:textId="5C95B791" w:rsidR="00F8094C" w:rsidRDefault="00F8094C" w:rsidP="000A2DBC">
      <w:pPr>
        <w:pStyle w:val="Kop1"/>
      </w:pPr>
      <w:r>
        <w:lastRenderedPageBreak/>
        <w:t>Hoofdstuk 2</w:t>
      </w:r>
      <w:r>
        <w:tab/>
        <w:t>Doelen</w:t>
      </w:r>
    </w:p>
    <w:p w14:paraId="201DD494" w14:textId="2FC6EB77" w:rsidR="00F8094C" w:rsidRDefault="00F8094C" w:rsidP="003B2E2B">
      <w:pPr>
        <w:pStyle w:val="Kop2"/>
      </w:pPr>
      <w:r>
        <w:t>Afdeling 2.1</w:t>
      </w:r>
      <w:r>
        <w:tab/>
        <w:t>Doelen omgevingsplan</w:t>
      </w:r>
    </w:p>
    <w:p w14:paraId="25B114C4" w14:textId="7D4408D2" w:rsidR="00F8094C" w:rsidRDefault="00F8094C" w:rsidP="00407010">
      <w:pPr>
        <w:pStyle w:val="Kop6"/>
      </w:pPr>
      <w:commentRangeStart w:id="5"/>
      <w:r>
        <w:t>Artikel</w:t>
      </w:r>
      <w:commentRangeEnd w:id="5"/>
      <w:r w:rsidR="00947725">
        <w:rPr>
          <w:rStyle w:val="Verwijzingopmerking"/>
          <w:rFonts w:eastAsiaTheme="minorHAnsi" w:cstheme="minorBidi"/>
          <w:i w:val="0"/>
          <w:iCs w:val="0"/>
        </w:rPr>
        <w:commentReference w:id="5"/>
      </w:r>
      <w:r>
        <w:t xml:space="preserve"> 2.1</w:t>
      </w:r>
      <w:r>
        <w:tab/>
        <w:t>Doelen omgevingsplan (grondslag: art. 2.1 Geconsolideerde VNG-staalkaart)</w:t>
      </w:r>
    </w:p>
    <w:p w14:paraId="13AC9061" w14:textId="157662F8" w:rsidR="00EB17EC" w:rsidRDefault="00795B5B" w:rsidP="00795B5B">
      <w:r>
        <w:t>Dit omgevingsplan is, met het oog op de doelen van artikel 1.3 van de Omgevingswet, gericht op:</w:t>
      </w:r>
    </w:p>
    <w:p w14:paraId="2665928A" w14:textId="0F9197C7" w:rsidR="00EB17EC" w:rsidRDefault="00EB17EC" w:rsidP="00EB17EC">
      <w:pPr>
        <w:pStyle w:val="Opsommingmetnummering"/>
      </w:pPr>
      <w:r>
        <w:t>a.</w:t>
      </w:r>
      <w:r>
        <w:tab/>
      </w:r>
      <w:r w:rsidR="00795B5B">
        <w:t>een evenwichtige toedeling van functies aan locaties;</w:t>
      </w:r>
    </w:p>
    <w:p w14:paraId="785CCB2A" w14:textId="5F7864F7" w:rsidR="00EB17EC" w:rsidRDefault="00EB17EC" w:rsidP="00EB17EC">
      <w:pPr>
        <w:pStyle w:val="Opsommingmetnummering"/>
      </w:pPr>
      <w:r>
        <w:t>b.</w:t>
      </w:r>
      <w:r>
        <w:tab/>
      </w:r>
      <w:r w:rsidR="00795B5B">
        <w:t>het beschermen van een goed woon- en leefklimaat;</w:t>
      </w:r>
    </w:p>
    <w:p w14:paraId="68E466BD" w14:textId="28C62FFF" w:rsidR="00EB17EC" w:rsidRDefault="00EB17EC" w:rsidP="00EB17EC">
      <w:pPr>
        <w:pStyle w:val="Opsommingmetnummering"/>
      </w:pPr>
      <w:r>
        <w:t>c.</w:t>
      </w:r>
      <w:r>
        <w:tab/>
      </w:r>
      <w:r w:rsidR="00795B5B">
        <w:t>het beschermen van de gezondheid;</w:t>
      </w:r>
    </w:p>
    <w:p w14:paraId="17DF237D" w14:textId="562C226D" w:rsidR="00EB17EC" w:rsidRDefault="00EB17EC" w:rsidP="00EB17EC">
      <w:pPr>
        <w:pStyle w:val="Opsommingmetnummering"/>
      </w:pPr>
      <w:r>
        <w:t>d.</w:t>
      </w:r>
      <w:r>
        <w:tab/>
      </w:r>
      <w:r w:rsidR="00795B5B">
        <w:t>Het beschermen van landschappelijke of stedenbouwkundige waarden;</w:t>
      </w:r>
    </w:p>
    <w:p w14:paraId="31F26B43" w14:textId="763192CD" w:rsidR="00EB17EC" w:rsidRDefault="00EB17EC" w:rsidP="00EB17EC">
      <w:pPr>
        <w:pStyle w:val="Opsommingmetnummering"/>
      </w:pPr>
      <w:r>
        <w:t>e.</w:t>
      </w:r>
      <w:r>
        <w:tab/>
      </w:r>
      <w:r w:rsidR="00795B5B">
        <w:t>Het realiseren van een hoogwaardig woonmilieu;</w:t>
      </w:r>
    </w:p>
    <w:p w14:paraId="360D41FD" w14:textId="66D9AF31" w:rsidR="00EB17EC" w:rsidRDefault="00EB17EC" w:rsidP="00EB17EC">
      <w:pPr>
        <w:pStyle w:val="Opsommingmetnummering"/>
      </w:pPr>
      <w:r>
        <w:t>f.</w:t>
      </w:r>
      <w:r>
        <w:tab/>
      </w:r>
      <w:r w:rsidR="00795B5B">
        <w:t>het bereiken en in stand houden van voldoende woonruimte;</w:t>
      </w:r>
    </w:p>
    <w:p w14:paraId="599F1A67" w14:textId="4822DA38" w:rsidR="00EB17EC" w:rsidRDefault="00EB17EC" w:rsidP="00EB17EC">
      <w:pPr>
        <w:pStyle w:val="Opsommingmetnummering"/>
      </w:pPr>
      <w:r>
        <w:t>g.</w:t>
      </w:r>
      <w:r>
        <w:tab/>
      </w:r>
      <w:r w:rsidR="00795B5B">
        <w:t>het aanbieden van een gevarieerde woningvoorraad;</w:t>
      </w:r>
    </w:p>
    <w:p w14:paraId="72D0A99A" w14:textId="7C1A7400" w:rsidR="00EB17EC" w:rsidRDefault="00EB17EC" w:rsidP="00EB17EC">
      <w:pPr>
        <w:pStyle w:val="Opsommingmetnummering"/>
      </w:pPr>
      <w:r>
        <w:t>h.</w:t>
      </w:r>
      <w:r>
        <w:tab/>
      </w:r>
      <w:r w:rsidR="00795B5B">
        <w:t>het beschermen van het milieu;</w:t>
      </w:r>
    </w:p>
    <w:p w14:paraId="0DB9D5A6" w14:textId="1DE12627" w:rsidR="00EB17EC" w:rsidRDefault="00EB17EC" w:rsidP="00EB17EC">
      <w:pPr>
        <w:pStyle w:val="Opsommingmetnummering"/>
      </w:pPr>
      <w:r>
        <w:t>i.</w:t>
      </w:r>
      <w:r>
        <w:tab/>
      </w:r>
      <w:r w:rsidR="00795B5B">
        <w:t>het behoud van cultureel erfgoed;</w:t>
      </w:r>
    </w:p>
    <w:p w14:paraId="7647CC0A" w14:textId="61816D46" w:rsidR="00EB17EC" w:rsidRDefault="00EB17EC" w:rsidP="00EB17EC">
      <w:pPr>
        <w:pStyle w:val="Opsommingmetnummering"/>
      </w:pPr>
      <w:r>
        <w:t>j.</w:t>
      </w:r>
      <w:r>
        <w:tab/>
      </w:r>
      <w:r w:rsidR="00795B5B">
        <w:t>het waarborgen van een goede kwaliteit van bouwwerken;</w:t>
      </w:r>
    </w:p>
    <w:p w14:paraId="7D04588B" w14:textId="3D49FEBB" w:rsidR="00EB17EC" w:rsidRDefault="00EB17EC" w:rsidP="00EB17EC">
      <w:pPr>
        <w:pStyle w:val="Opsommingmetnummering"/>
      </w:pPr>
      <w:r>
        <w:t>k.</w:t>
      </w:r>
      <w:r>
        <w:tab/>
      </w:r>
      <w:r w:rsidR="00795B5B">
        <w:t>het bevorderen van een duurzame ruimtelijke en economische ontwikkeling van gebieden;</w:t>
      </w:r>
    </w:p>
    <w:p w14:paraId="587BBEF3" w14:textId="5ABE1FC7" w:rsidR="00EB17EC" w:rsidRDefault="00EB17EC" w:rsidP="00EB17EC">
      <w:pPr>
        <w:pStyle w:val="Opsommingmetnummering"/>
      </w:pPr>
      <w:r>
        <w:t>l.</w:t>
      </w:r>
      <w:r>
        <w:tab/>
      </w:r>
      <w:r w:rsidR="00795B5B">
        <w:t>het waarborgen en versterken van een aantrekkelijk ruimtelijk-economisch vestigingsklimaat;</w:t>
      </w:r>
    </w:p>
    <w:p w14:paraId="311C2347" w14:textId="4AD5F8F2" w:rsidR="00EB17EC" w:rsidRDefault="00EB17EC" w:rsidP="00EB17EC">
      <w:pPr>
        <w:pStyle w:val="Opsommingmetnummering"/>
      </w:pPr>
      <w:r>
        <w:t>m.</w:t>
      </w:r>
      <w:r>
        <w:tab/>
      </w:r>
      <w:r w:rsidR="00795B5B">
        <w:t>het bieden van voldoende fysieke en milieuruimte voor milieubelastende bedrijven en andere activiteiten, anders dan wonen;</w:t>
      </w:r>
    </w:p>
    <w:p w14:paraId="4E69957D" w14:textId="0DBC4C16" w:rsidR="00EB17EC" w:rsidRDefault="00EB17EC" w:rsidP="00EB17EC">
      <w:pPr>
        <w:pStyle w:val="Opsommingmetnummering"/>
      </w:pPr>
      <w:r>
        <w:t>n.</w:t>
      </w:r>
      <w:r>
        <w:tab/>
      </w:r>
      <w:r w:rsidR="00795B5B">
        <w:t>het bieden van voldoende woonruimte;</w:t>
      </w:r>
    </w:p>
    <w:p w14:paraId="616449AF" w14:textId="0BBF9840" w:rsidR="00EB17EC" w:rsidRDefault="00EB17EC" w:rsidP="00EB17EC">
      <w:pPr>
        <w:pStyle w:val="Opsommingmetnummering"/>
      </w:pPr>
      <w:r>
        <w:t>o.</w:t>
      </w:r>
      <w:r>
        <w:tab/>
      </w:r>
      <w:r w:rsidR="00795B5B">
        <w:t>het realiseren van een hoge architectonische kwaliteit van het openbaar gebied en van bebouwing;</w:t>
      </w:r>
    </w:p>
    <w:p w14:paraId="23EA09FB" w14:textId="504081D3" w:rsidR="00EB17EC" w:rsidRDefault="00EB17EC" w:rsidP="00EB17EC">
      <w:pPr>
        <w:pStyle w:val="Opsommingmetnummering"/>
      </w:pPr>
      <w:r>
        <w:t>p.</w:t>
      </w:r>
      <w:r>
        <w:tab/>
      </w:r>
      <w:r w:rsidR="00795B5B">
        <w:t>het waarborgen van een goede kwaliteit van bouwwerken;het beschermen van omgevingskwaliteit;</w:t>
      </w:r>
    </w:p>
    <w:p w14:paraId="17FCECE5" w14:textId="55C16CCB" w:rsidR="00EB17EC" w:rsidRDefault="00EB17EC" w:rsidP="00EB17EC">
      <w:pPr>
        <w:pStyle w:val="Opsommingmetnummering"/>
      </w:pPr>
      <w:r>
        <w:t>q.</w:t>
      </w:r>
      <w:r>
        <w:tab/>
      </w:r>
      <w:r w:rsidR="00795B5B">
        <w:t>het realiseren van een akoestisch aanvaardbaar woongebied;</w:t>
      </w:r>
    </w:p>
    <w:p w14:paraId="081397B7" w14:textId="78778C39" w:rsidR="000A2DBC" w:rsidRDefault="00EB17EC" w:rsidP="00EB17EC">
      <w:pPr>
        <w:pStyle w:val="Opsommingmetnummering"/>
      </w:pPr>
      <w:r>
        <w:t>r.</w:t>
      </w:r>
      <w:r>
        <w:tab/>
      </w:r>
      <w:r w:rsidR="00795B5B">
        <w:t>het realiseren van een woongebied met een aanvaardbaar geurniveau;</w:t>
      </w:r>
    </w:p>
    <w:p w14:paraId="043AD1C8" w14:textId="36136344" w:rsidR="00F8094C" w:rsidRDefault="00F8094C" w:rsidP="000A2DBC">
      <w:pPr>
        <w:pStyle w:val="Kop1"/>
      </w:pPr>
      <w:r>
        <w:lastRenderedPageBreak/>
        <w:t>Hoofdstuk 3</w:t>
      </w:r>
      <w:r>
        <w:tab/>
        <w:t>Programma’s</w:t>
      </w:r>
    </w:p>
    <w:p w14:paraId="680C4DDA" w14:textId="5F8E9755" w:rsidR="000A2DBC" w:rsidRDefault="00795B5B" w:rsidP="00795B5B">
      <w:r>
        <w:t>[Gereserveerd]</w:t>
      </w:r>
    </w:p>
    <w:p w14:paraId="1B77447A" w14:textId="20D3EEAA" w:rsidR="00F8094C" w:rsidRDefault="00F8094C" w:rsidP="000A2DBC">
      <w:pPr>
        <w:pStyle w:val="Kop1"/>
      </w:pPr>
      <w:r>
        <w:lastRenderedPageBreak/>
        <w:t>Hoofdstuk 4</w:t>
      </w:r>
      <w:r>
        <w:tab/>
        <w:t>Aanwijzingen in de fysieke leefomgeving</w:t>
      </w:r>
    </w:p>
    <w:p w14:paraId="32500233" w14:textId="7D77A3C1" w:rsidR="00F8094C" w:rsidRDefault="00F8094C" w:rsidP="003B2E2B">
      <w:pPr>
        <w:pStyle w:val="Kop2"/>
      </w:pPr>
      <w:r>
        <w:t>Afdeling 4.1</w:t>
      </w:r>
      <w:r>
        <w:tab/>
        <w:t>Thema’s</w:t>
      </w:r>
    </w:p>
    <w:p w14:paraId="55B87B28" w14:textId="71D22590" w:rsidR="00F8094C" w:rsidRDefault="00F8094C" w:rsidP="00550899">
      <w:pPr>
        <w:pStyle w:val="Kop3"/>
      </w:pPr>
      <w:r>
        <w:t>Paragraaf 4.1.1</w:t>
      </w:r>
      <w:r>
        <w:tab/>
        <w:t>(Bouw)werken (grondslag: par. 4.1.1 Geconsolideerde VNG-staalkaart)</w:t>
      </w:r>
    </w:p>
    <w:p w14:paraId="6B823E53" w14:textId="25F7E84B" w:rsidR="00F8094C" w:rsidRDefault="00F8094C" w:rsidP="00407010">
      <w:pPr>
        <w:pStyle w:val="Kop6"/>
      </w:pPr>
      <w:commentRangeStart w:id="6"/>
      <w:commentRangeStart w:id="7"/>
      <w:r>
        <w:t>Artikel</w:t>
      </w:r>
      <w:commentRangeEnd w:id="6"/>
      <w:commentRangeEnd w:id="7"/>
      <w:r w:rsidR="00947725">
        <w:rPr>
          <w:rStyle w:val="Verwijzingopmerking"/>
          <w:rFonts w:eastAsiaTheme="minorHAnsi" w:cstheme="minorBidi"/>
          <w:i w:val="0"/>
          <w:iCs w:val="0"/>
        </w:rPr>
        <w:commentReference w:id="6"/>
      </w:r>
      <w:r w:rsidR="00947725">
        <w:rPr>
          <w:rStyle w:val="Verwijzingopmerking"/>
          <w:rFonts w:eastAsiaTheme="minorHAnsi" w:cstheme="minorBidi"/>
          <w:i w:val="0"/>
          <w:iCs w:val="0"/>
        </w:rPr>
        <w:commentReference w:id="7"/>
      </w:r>
      <w:r>
        <w:t xml:space="preserve"> 4.1</w:t>
      </w:r>
      <w:r>
        <w:tab/>
        <w:t>Toepassingsbereik (grondslag: art. 4.1 Geconsolideerde VNG-staalkaart)</w:t>
      </w:r>
    </w:p>
    <w:p w14:paraId="2EEA8B05" w14:textId="77777777" w:rsidR="00F8094C" w:rsidRDefault="00795B5B" w:rsidP="00795B5B">
      <w:r>
        <w:t>Deze paragraaf gaat over activiteiten met betrekking tot bouwwerken en andere werken.</w:t>
      </w:r>
    </w:p>
    <w:p w14:paraId="73137A4E" w14:textId="76B00F36" w:rsidR="00F8094C" w:rsidRDefault="00F8094C" w:rsidP="00407010">
      <w:pPr>
        <w:pStyle w:val="Kop6"/>
      </w:pPr>
      <w:r>
        <w:t>Artikel 4.2</w:t>
      </w:r>
      <w:r>
        <w:tab/>
        <w:t>Doelen (grondslag: art. 4.2 Geconsolideerde VNG-staalkaart)</w:t>
      </w:r>
    </w:p>
    <w:p w14:paraId="32C94941" w14:textId="4D47FBA5" w:rsidR="00EB17EC" w:rsidRDefault="003B2E2B" w:rsidP="003B2E2B">
      <w:pPr>
        <w:pStyle w:val="Lidmetnummering"/>
      </w:pPr>
      <w:commentRangeStart w:id="8"/>
      <w:commentRangeStart w:id="9"/>
      <w:r>
        <w:t>1</w:t>
      </w:r>
      <w:commentRangeEnd w:id="8"/>
      <w:commentRangeEnd w:id="9"/>
      <w:r w:rsidR="00947725">
        <w:rPr>
          <w:rStyle w:val="Verwijzingopmerking"/>
        </w:rPr>
        <w:commentReference w:id="8"/>
      </w:r>
      <w:r w:rsidR="00947725">
        <w:rPr>
          <w:rStyle w:val="Verwijzingopmerking"/>
        </w:rPr>
        <w:commentReference w:id="9"/>
      </w:r>
      <w:r>
        <w:t>.</w:t>
      </w:r>
      <w:r>
        <w:tab/>
      </w:r>
      <w:r w:rsidR="00795B5B">
        <w:t>Voor activiteiten met betrekking tot bouwwerken en andere werken gelden de volgende doelen:</w:t>
      </w:r>
    </w:p>
    <w:p w14:paraId="28AE0269" w14:textId="1D4B56CD" w:rsidR="00EB17EC" w:rsidRDefault="00EB17EC" w:rsidP="00EB17EC">
      <w:pPr>
        <w:pStyle w:val="Opsommingmetnummering"/>
      </w:pPr>
      <w:r>
        <w:t>a.</w:t>
      </w:r>
      <w:r>
        <w:tab/>
      </w:r>
      <w:r w:rsidR="00795B5B">
        <w:t>Het beschermen van een goed woon- en leefklimaat;</w:t>
      </w:r>
    </w:p>
    <w:p w14:paraId="2D36C0D8" w14:textId="6E4DC61E" w:rsidR="00EB17EC" w:rsidRDefault="00EB17EC" w:rsidP="00EB17EC">
      <w:pPr>
        <w:pStyle w:val="Opsommingmetnummering"/>
      </w:pPr>
      <w:r>
        <w:t>b.</w:t>
      </w:r>
      <w:r>
        <w:tab/>
      </w:r>
      <w:r w:rsidR="00795B5B">
        <w:t>Het beschermen van landschappelijke of stedenbouwkundige waarden;</w:t>
      </w:r>
    </w:p>
    <w:p w14:paraId="7471E61B" w14:textId="38B67053" w:rsidR="003B2E2B" w:rsidRDefault="00EB17EC" w:rsidP="00EB17EC">
      <w:pPr>
        <w:pStyle w:val="Opsommingmetnummering"/>
      </w:pPr>
      <w:r>
        <w:t>c.</w:t>
      </w:r>
      <w:r>
        <w:tab/>
      </w:r>
      <w:r w:rsidR="00795B5B">
        <w:t>Het waarborgen van een goede kwaliteit van bouwwerken;</w:t>
      </w:r>
    </w:p>
    <w:p w14:paraId="41A63CA6" w14:textId="77777777" w:rsidR="00EB17EC" w:rsidRDefault="003B2E2B" w:rsidP="003B2E2B">
      <w:pPr>
        <w:pStyle w:val="Lidmetnummering"/>
      </w:pPr>
      <w:commentRangeStart w:id="10"/>
      <w:commentRangeStart w:id="11"/>
      <w:r>
        <w:t>2</w:t>
      </w:r>
      <w:commentRangeEnd w:id="10"/>
      <w:commentRangeEnd w:id="11"/>
      <w:r w:rsidR="00947725">
        <w:rPr>
          <w:rStyle w:val="Verwijzingopmerking"/>
        </w:rPr>
        <w:commentReference w:id="10"/>
      </w:r>
      <w:r w:rsidR="00947725">
        <w:rPr>
          <w:rStyle w:val="Verwijzingopmerking"/>
        </w:rPr>
        <w:commentReference w:id="11"/>
      </w:r>
      <w:r>
        <w:t>.</w:t>
      </w:r>
      <w:r>
        <w:tab/>
      </w:r>
      <w:r w:rsidR="00795B5B">
        <w:t xml:space="preserve">In aanvulling op het eerste lid gelden binnen </w:t>
      </w:r>
      <w:r w:rsidR="00795B5B" w:rsidRPr="00642176">
        <w:rPr>
          <w:rStyle w:val="Noemer"/>
        </w:rPr>
        <w:t>Woongebied-Transformatie</w:t>
      </w:r>
      <w:r w:rsidR="00795B5B">
        <w:t xml:space="preserve"> de volgende doelen:</w:t>
      </w:r>
    </w:p>
    <w:p w14:paraId="41BEFAAA" w14:textId="49FFEAB5" w:rsidR="00EB17EC" w:rsidRDefault="00EB17EC" w:rsidP="00EB17EC">
      <w:pPr>
        <w:pStyle w:val="Opsommingmetnummering"/>
      </w:pPr>
      <w:r>
        <w:t>a.</w:t>
      </w:r>
      <w:r>
        <w:tab/>
      </w:r>
      <w:r w:rsidR="00795B5B">
        <w:t>Het bieden van voldoende woonruimte;</w:t>
      </w:r>
    </w:p>
    <w:p w14:paraId="1DC1E4B3" w14:textId="79DBF153" w:rsidR="00EB17EC" w:rsidRDefault="00EB17EC" w:rsidP="00EB17EC">
      <w:pPr>
        <w:pStyle w:val="Opsommingmetnummering"/>
      </w:pPr>
      <w:r>
        <w:t>b.</w:t>
      </w:r>
      <w:r>
        <w:tab/>
      </w:r>
      <w:r w:rsidR="00795B5B">
        <w:t>Het realiseren van een hoge architectonische kwaliteit van het openbaar gebied en van bebouwing;</w:t>
      </w:r>
    </w:p>
    <w:p w14:paraId="540EABD6" w14:textId="05C5F99D" w:rsidR="00EB17EC" w:rsidRDefault="00EB17EC" w:rsidP="00EB17EC">
      <w:pPr>
        <w:pStyle w:val="Opsommingmetnummering"/>
      </w:pPr>
      <w:r>
        <w:t>c.</w:t>
      </w:r>
      <w:r>
        <w:tab/>
      </w:r>
      <w:r w:rsidR="00795B5B">
        <w:t>Het realiseren van een hoogwaardig woonmilieu;</w:t>
      </w:r>
    </w:p>
    <w:p w14:paraId="56905550" w14:textId="1705A446" w:rsidR="00EB17EC" w:rsidRDefault="00EB17EC" w:rsidP="00EB17EC">
      <w:pPr>
        <w:pStyle w:val="Opsommingmetnummering"/>
      </w:pPr>
      <w:r>
        <w:t>d.</w:t>
      </w:r>
      <w:r>
        <w:tab/>
      </w:r>
      <w:r w:rsidR="00795B5B">
        <w:t>Het realiseren van een akoestisch aanvaardbaar woongebied;</w:t>
      </w:r>
    </w:p>
    <w:p w14:paraId="5806874B" w14:textId="77777777" w:rsidR="00F8094C" w:rsidRDefault="00EB17EC" w:rsidP="00EB17EC">
      <w:pPr>
        <w:pStyle w:val="Opsommingmetnummering"/>
      </w:pPr>
      <w:r>
        <w:t>e.</w:t>
      </w:r>
      <w:r>
        <w:tab/>
      </w:r>
      <w:r w:rsidR="00795B5B">
        <w:t>Het realiseren van een woongebied met een aanvaardbaar geurniveau.</w:t>
      </w:r>
    </w:p>
    <w:p w14:paraId="6928AF88" w14:textId="5B448D24" w:rsidR="00F8094C" w:rsidRDefault="00F8094C" w:rsidP="00407010">
      <w:pPr>
        <w:pStyle w:val="Kop6"/>
      </w:pPr>
      <w:commentRangeStart w:id="12"/>
      <w:commentRangeStart w:id="13"/>
      <w:r>
        <w:t>Artikel</w:t>
      </w:r>
      <w:commentRangeEnd w:id="12"/>
      <w:commentRangeEnd w:id="13"/>
      <w:r w:rsidR="00947725">
        <w:rPr>
          <w:rStyle w:val="Verwijzingopmerking"/>
          <w:rFonts w:eastAsiaTheme="minorHAnsi" w:cstheme="minorBidi"/>
          <w:i w:val="0"/>
          <w:iCs w:val="0"/>
        </w:rPr>
        <w:commentReference w:id="12"/>
      </w:r>
      <w:r w:rsidR="00947725">
        <w:rPr>
          <w:rStyle w:val="Verwijzingopmerking"/>
          <w:rFonts w:eastAsiaTheme="minorHAnsi" w:cstheme="minorBidi"/>
          <w:i w:val="0"/>
          <w:iCs w:val="0"/>
        </w:rPr>
        <w:commentReference w:id="13"/>
      </w:r>
      <w:r>
        <w:t xml:space="preserve"> 4.3</w:t>
      </w:r>
      <w:r>
        <w:tab/>
        <w:t>Hoofdgebouw bouwen (grondslag: art. 4.3 Geconsolideerde VNG-staalkaart)</w:t>
      </w:r>
    </w:p>
    <w:p w14:paraId="4B8B35E2" w14:textId="58E2D19E" w:rsidR="00EB17EC" w:rsidRDefault="00795B5B" w:rsidP="00795B5B">
      <w:r>
        <w:t>Met het oog op de doelen, bedoeld in artikel 4.2, wordt bij het bouwen van hoofdgebouwen binnen het Woongebied-Transformatie voldaan aan:</w:t>
      </w:r>
    </w:p>
    <w:p w14:paraId="60035517" w14:textId="005A0622" w:rsidR="00EB17EC" w:rsidRDefault="00EB17EC" w:rsidP="00EB17EC">
      <w:pPr>
        <w:pStyle w:val="Opsommingmetnummering"/>
      </w:pPr>
      <w:r>
        <w:t>a.</w:t>
      </w:r>
      <w:r>
        <w:tab/>
      </w:r>
      <w:r w:rsidR="00795B5B">
        <w:t>Paragraaf 5.2.1 Hoofdgebouw bouwen - algemeen;</w:t>
      </w:r>
    </w:p>
    <w:p w14:paraId="53B09B21" w14:textId="77777777" w:rsidR="00F8094C" w:rsidRDefault="00EB17EC" w:rsidP="00EB17EC">
      <w:pPr>
        <w:pStyle w:val="Opsommingmetnummering"/>
      </w:pPr>
      <w:r>
        <w:t>b.</w:t>
      </w:r>
      <w:r>
        <w:tab/>
      </w:r>
      <w:r w:rsidR="00795B5B">
        <w:t>Paragraaf 5.2.2 Hoofdgebouw bouwen – categorie II.</w:t>
      </w:r>
    </w:p>
    <w:p w14:paraId="525B1058" w14:textId="6FE78819" w:rsidR="00F8094C" w:rsidRDefault="00F8094C" w:rsidP="00550899">
      <w:pPr>
        <w:pStyle w:val="Kop3"/>
      </w:pPr>
      <w:r>
        <w:t>Paragraaf 4.1.2</w:t>
      </w:r>
      <w:r>
        <w:tab/>
        <w:t>Woonruimte (grondslag: par. 4.1.2 Geconsolideerde VNG-staalkaart)</w:t>
      </w:r>
    </w:p>
    <w:p w14:paraId="4A1393F4" w14:textId="205D281C" w:rsidR="00F8094C" w:rsidRDefault="00F8094C" w:rsidP="00407010">
      <w:pPr>
        <w:pStyle w:val="Kop6"/>
      </w:pPr>
      <w:commentRangeStart w:id="14"/>
      <w:commentRangeStart w:id="15"/>
      <w:r>
        <w:t>Artikel</w:t>
      </w:r>
      <w:commentRangeEnd w:id="14"/>
      <w:commentRangeEnd w:id="15"/>
      <w:r w:rsidR="00947725">
        <w:rPr>
          <w:rStyle w:val="Verwijzingopmerking"/>
          <w:rFonts w:eastAsiaTheme="minorHAnsi" w:cstheme="minorBidi"/>
          <w:i w:val="0"/>
          <w:iCs w:val="0"/>
        </w:rPr>
        <w:commentReference w:id="14"/>
      </w:r>
      <w:r w:rsidR="00947725">
        <w:rPr>
          <w:rStyle w:val="Verwijzingopmerking"/>
          <w:rFonts w:eastAsiaTheme="minorHAnsi" w:cstheme="minorBidi"/>
          <w:i w:val="0"/>
          <w:iCs w:val="0"/>
        </w:rPr>
        <w:commentReference w:id="15"/>
      </w:r>
      <w:r>
        <w:t xml:space="preserve"> 4.4</w:t>
      </w:r>
      <w:r>
        <w:tab/>
        <w:t>Toepassingsbereik (grondslag: art. 4.13 Geconsolideerde VNG-staalkaart)</w:t>
      </w:r>
    </w:p>
    <w:p w14:paraId="523531E0" w14:textId="77777777" w:rsidR="00F8094C" w:rsidRDefault="00795B5B" w:rsidP="00795B5B">
      <w:r>
        <w:t>Deze paragraaf gaat over activiteiten met betrekking tot woonruimte.</w:t>
      </w:r>
    </w:p>
    <w:p w14:paraId="0A74CEFD" w14:textId="30D88BEB" w:rsidR="00F8094C" w:rsidRDefault="00F8094C" w:rsidP="00407010">
      <w:pPr>
        <w:pStyle w:val="Kop6"/>
      </w:pPr>
      <w:commentRangeStart w:id="16"/>
      <w:commentRangeStart w:id="17"/>
      <w:commentRangeStart w:id="18"/>
      <w:r>
        <w:t>Artikel</w:t>
      </w:r>
      <w:commentRangeEnd w:id="16"/>
      <w:commentRangeEnd w:id="17"/>
      <w:commentRangeEnd w:id="18"/>
      <w:r w:rsidR="00246438">
        <w:rPr>
          <w:rStyle w:val="Verwijzingopmerking"/>
          <w:rFonts w:eastAsiaTheme="minorHAnsi" w:cstheme="minorBidi"/>
          <w:i w:val="0"/>
          <w:iCs w:val="0"/>
        </w:rPr>
        <w:commentReference w:id="16"/>
      </w:r>
      <w:r w:rsidR="000B4C4E">
        <w:rPr>
          <w:rStyle w:val="Verwijzingopmerking"/>
          <w:rFonts w:eastAsiaTheme="minorHAnsi" w:cstheme="minorBidi"/>
          <w:i w:val="0"/>
          <w:iCs w:val="0"/>
        </w:rPr>
        <w:commentReference w:id="17"/>
      </w:r>
      <w:r w:rsidR="000B4C4E">
        <w:rPr>
          <w:rStyle w:val="Verwijzingopmerking"/>
          <w:rFonts w:eastAsiaTheme="minorHAnsi" w:cstheme="minorBidi"/>
          <w:i w:val="0"/>
          <w:iCs w:val="0"/>
        </w:rPr>
        <w:commentReference w:id="18"/>
      </w:r>
      <w:r>
        <w:t xml:space="preserve"> 4.5</w:t>
      </w:r>
      <w:r>
        <w:tab/>
        <w:t>Doelen (grondslag: art. 4.14 Geconsolideerde VNG-staalkaart)</w:t>
      </w:r>
    </w:p>
    <w:p w14:paraId="0598E061" w14:textId="3E3570D7" w:rsidR="00EB17EC" w:rsidRDefault="00795B5B" w:rsidP="00795B5B">
      <w:r>
        <w:t>Voor activiteiten met betrekking tot woonruimte gelden de volgende doelen:</w:t>
      </w:r>
    </w:p>
    <w:p w14:paraId="6FF55251" w14:textId="4D381C4C" w:rsidR="00EB17EC" w:rsidRDefault="00EB17EC" w:rsidP="00EB17EC">
      <w:pPr>
        <w:pStyle w:val="Opsommingmetnummering"/>
      </w:pPr>
      <w:r>
        <w:t>a.</w:t>
      </w:r>
      <w:r>
        <w:tab/>
      </w:r>
      <w:r w:rsidR="00795B5B">
        <w:t>het bereiken en in stand houden van voldoende woonruimte;</w:t>
      </w:r>
    </w:p>
    <w:p w14:paraId="12709A42" w14:textId="7CA27FAE" w:rsidR="00EB17EC" w:rsidRDefault="00EB17EC" w:rsidP="00EB17EC">
      <w:pPr>
        <w:pStyle w:val="Opsommingmetnummering"/>
      </w:pPr>
      <w:r>
        <w:t>b.</w:t>
      </w:r>
      <w:r>
        <w:tab/>
      </w:r>
      <w:r w:rsidR="00795B5B">
        <w:t>het aanbieden van een gevarieerde woningvoorraad;</w:t>
      </w:r>
    </w:p>
    <w:p w14:paraId="1E0D204A" w14:textId="01093418" w:rsidR="00EB17EC" w:rsidRDefault="00EB17EC" w:rsidP="00EB17EC">
      <w:pPr>
        <w:pStyle w:val="Opsommingmetnummering"/>
      </w:pPr>
      <w:r>
        <w:t>c.</w:t>
      </w:r>
      <w:r>
        <w:tab/>
      </w:r>
      <w:r w:rsidR="00795B5B">
        <w:t>het beschermen van een goed woon- en leefklimaat;</w:t>
      </w:r>
    </w:p>
    <w:p w14:paraId="7745D77E" w14:textId="59203630" w:rsidR="00EB17EC" w:rsidRDefault="00EB17EC" w:rsidP="00EB17EC">
      <w:pPr>
        <w:pStyle w:val="Opsommingmetnummering"/>
      </w:pPr>
      <w:r>
        <w:t>d.</w:t>
      </w:r>
      <w:r>
        <w:tab/>
      </w:r>
      <w:r w:rsidR="00795B5B">
        <w:t>het beschermen van de gezondheid;</w:t>
      </w:r>
    </w:p>
    <w:p w14:paraId="62864CA0" w14:textId="77777777" w:rsidR="00F8094C" w:rsidRDefault="00EB17EC" w:rsidP="00EB17EC">
      <w:pPr>
        <w:pStyle w:val="Opsommingmetnummering"/>
      </w:pPr>
      <w:r>
        <w:t>e.</w:t>
      </w:r>
      <w:r>
        <w:tab/>
      </w:r>
      <w:r w:rsidR="00795B5B">
        <w:t>het realiseren van een akoestisch aanvaardbaar woongebied.</w:t>
      </w:r>
    </w:p>
    <w:p w14:paraId="1DD42DA4" w14:textId="7E7C96BA" w:rsidR="00F8094C" w:rsidRDefault="00F8094C" w:rsidP="00407010">
      <w:pPr>
        <w:pStyle w:val="Kop6"/>
      </w:pPr>
      <w:commentRangeStart w:id="19"/>
      <w:commentRangeStart w:id="20"/>
      <w:r>
        <w:t>Artikel</w:t>
      </w:r>
      <w:commentRangeEnd w:id="19"/>
      <w:commentRangeEnd w:id="20"/>
      <w:r w:rsidR="000B4C4E">
        <w:rPr>
          <w:rStyle w:val="Verwijzingopmerking"/>
          <w:rFonts w:eastAsiaTheme="minorHAnsi" w:cstheme="minorBidi"/>
          <w:i w:val="0"/>
          <w:iCs w:val="0"/>
        </w:rPr>
        <w:commentReference w:id="19"/>
      </w:r>
      <w:r w:rsidR="000B4C4E">
        <w:rPr>
          <w:rStyle w:val="Verwijzingopmerking"/>
          <w:rFonts w:eastAsiaTheme="minorHAnsi" w:cstheme="minorBidi"/>
          <w:i w:val="0"/>
          <w:iCs w:val="0"/>
        </w:rPr>
        <w:commentReference w:id="20"/>
      </w:r>
      <w:r>
        <w:t xml:space="preserve"> 4.6</w:t>
      </w:r>
      <w:r>
        <w:tab/>
        <w:t>Woonruimte toevoegen (grondslag: art. 4.15 Geconsolideerde VNG-staalkaart)</w:t>
      </w:r>
    </w:p>
    <w:p w14:paraId="51ACFEB0" w14:textId="77777777" w:rsidR="00F8094C" w:rsidRDefault="00795B5B" w:rsidP="00795B5B">
      <w:r>
        <w:t>Met het oog op de doelen, bedoeld in artikel 4.5, wordt bij het toevoegen van woonruimte binnen Woongebied-Transformatie voldaan aan de regels in paragraaf 5.2.2 Woonruimte toevoegen.</w:t>
      </w:r>
    </w:p>
    <w:p w14:paraId="07593A25" w14:textId="0CAF4E0B" w:rsidR="00F8094C" w:rsidRDefault="00F8094C" w:rsidP="00407010">
      <w:pPr>
        <w:pStyle w:val="Kop6"/>
      </w:pPr>
      <w:commentRangeStart w:id="21"/>
      <w:commentRangeStart w:id="22"/>
      <w:r>
        <w:t>Artikel</w:t>
      </w:r>
      <w:commentRangeEnd w:id="21"/>
      <w:commentRangeEnd w:id="22"/>
      <w:r w:rsidR="000B4C4E">
        <w:rPr>
          <w:rStyle w:val="Verwijzingopmerking"/>
          <w:rFonts w:eastAsiaTheme="minorHAnsi" w:cstheme="minorBidi"/>
          <w:i w:val="0"/>
          <w:iCs w:val="0"/>
        </w:rPr>
        <w:commentReference w:id="21"/>
      </w:r>
      <w:r w:rsidR="000B4C4E">
        <w:rPr>
          <w:rStyle w:val="Verwijzingopmerking"/>
          <w:rFonts w:eastAsiaTheme="minorHAnsi" w:cstheme="minorBidi"/>
          <w:i w:val="0"/>
          <w:iCs w:val="0"/>
        </w:rPr>
        <w:commentReference w:id="22"/>
      </w:r>
      <w:r>
        <w:t xml:space="preserve"> 4.7</w:t>
      </w:r>
      <w:r>
        <w:tab/>
        <w:t>Woonruimte gebruiken (grondslag: art. 4.17 Geconsolideerde VNG-staalkaart)</w:t>
      </w:r>
    </w:p>
    <w:p w14:paraId="77D60D48" w14:textId="77777777" w:rsidR="00F8094C" w:rsidRDefault="00795B5B" w:rsidP="00795B5B">
      <w:r>
        <w:t>Met het oog op de doelen, bedoeld in artikel 4.5, wordt bij het gebruiken van woonruimte voldaan aan paragraaf 5.2.3 Woonruimte gebruiken.</w:t>
      </w:r>
    </w:p>
    <w:p w14:paraId="0D010083" w14:textId="7066CF6C" w:rsidR="00795B5B" w:rsidRDefault="00795B5B" w:rsidP="00376E70">
      <w:pPr>
        <w:pStyle w:val="Kop6"/>
      </w:pPr>
      <w:commentRangeStart w:id="23"/>
      <w:commentRangeStart w:id="24"/>
      <w:r>
        <w:lastRenderedPageBreak/>
        <w:t>Artik</w:t>
      </w:r>
      <w:r w:rsidR="00376E70">
        <w:t>e</w:t>
      </w:r>
      <w:r>
        <w:t>l</w:t>
      </w:r>
      <w:commentRangeEnd w:id="23"/>
      <w:commentRangeEnd w:id="24"/>
      <w:r w:rsidR="000B4C4E">
        <w:rPr>
          <w:rStyle w:val="Verwijzingopmerking"/>
          <w:rFonts w:eastAsiaTheme="minorHAnsi" w:cstheme="minorBidi"/>
          <w:i w:val="0"/>
          <w:iCs w:val="0"/>
        </w:rPr>
        <w:commentReference w:id="23"/>
      </w:r>
      <w:r w:rsidR="000B4C4E">
        <w:rPr>
          <w:rStyle w:val="Verwijzingopmerking"/>
          <w:rFonts w:eastAsiaTheme="minorHAnsi" w:cstheme="minorBidi"/>
          <w:i w:val="0"/>
          <w:iCs w:val="0"/>
        </w:rPr>
        <w:commentReference w:id="24"/>
      </w:r>
      <w:r>
        <w:t xml:space="preserve"> 4.8</w:t>
      </w:r>
      <w:r w:rsidR="00376E70">
        <w:tab/>
      </w:r>
      <w:r>
        <w:t>Beroep of bedrijf aan huis uitoefenen (grondslag: art. 4.18 Geconsolideerde VNG-staalkaart)</w:t>
      </w:r>
    </w:p>
    <w:p w14:paraId="4AFCB2BA" w14:textId="77777777" w:rsidR="00F8094C" w:rsidRDefault="00795B5B" w:rsidP="00795B5B">
      <w:r>
        <w:t>Met het oog op de doelen, bedoeld in artikel 4.5, wordt bij het uitoefenen van een beroep of bedrijf aan huis voldaan aan paragraaf 5.2.4 Beroep of bedrijf aan huis.</w:t>
      </w:r>
    </w:p>
    <w:p w14:paraId="4B3F6396" w14:textId="3C51A1D6" w:rsidR="00F8094C" w:rsidRDefault="00F8094C" w:rsidP="00550899">
      <w:pPr>
        <w:pStyle w:val="Kop3"/>
      </w:pPr>
      <w:r>
        <w:t>Paragraaf 4.1.3</w:t>
      </w:r>
      <w:r>
        <w:tab/>
        <w:t>Cultureel erfgoed (grondslag: par. 4.1.4 Geconsolideerde VNG-staalkaart)</w:t>
      </w:r>
    </w:p>
    <w:p w14:paraId="1767D5AB" w14:textId="30F5C1C6" w:rsidR="00F8094C" w:rsidRDefault="00376E70" w:rsidP="00376E70">
      <w:pPr>
        <w:pStyle w:val="Kop4"/>
      </w:pPr>
      <w:r>
        <w:t>S</w:t>
      </w:r>
      <w:r w:rsidR="00795B5B">
        <w:t>ubparagraaf 4.1.3.1</w:t>
      </w:r>
      <w:r>
        <w:tab/>
      </w:r>
      <w:r w:rsidR="00795B5B">
        <w:t>Archeologische (verwachtings)waarden</w:t>
      </w:r>
    </w:p>
    <w:p w14:paraId="74F75CDF" w14:textId="22BA5E2B" w:rsidR="00F8094C" w:rsidRDefault="00F8094C" w:rsidP="00407010">
      <w:pPr>
        <w:pStyle w:val="Kop6"/>
      </w:pPr>
      <w:commentRangeStart w:id="25"/>
      <w:commentRangeStart w:id="26"/>
      <w:r>
        <w:t>Artikel</w:t>
      </w:r>
      <w:commentRangeEnd w:id="25"/>
      <w:commentRangeEnd w:id="26"/>
      <w:r w:rsidR="000B4C4E">
        <w:rPr>
          <w:rStyle w:val="Verwijzingopmerking"/>
          <w:rFonts w:eastAsiaTheme="minorHAnsi" w:cstheme="minorBidi"/>
          <w:i w:val="0"/>
          <w:iCs w:val="0"/>
        </w:rPr>
        <w:commentReference w:id="25"/>
      </w:r>
      <w:r w:rsidR="000B4C4E">
        <w:rPr>
          <w:rStyle w:val="Verwijzingopmerking"/>
          <w:rFonts w:eastAsiaTheme="minorHAnsi" w:cstheme="minorBidi"/>
          <w:i w:val="0"/>
          <w:iCs w:val="0"/>
        </w:rPr>
        <w:commentReference w:id="26"/>
      </w:r>
      <w:r>
        <w:t xml:space="preserve"> 4.9</w:t>
      </w:r>
      <w:r>
        <w:tab/>
        <w:t>Toepassingsbereik (grondslag: art. 4.32 Geconsolideerde VNG-staalkaart)</w:t>
      </w:r>
    </w:p>
    <w:p w14:paraId="171CA4E5" w14:textId="77777777" w:rsidR="00F8094C" w:rsidRDefault="00795B5B" w:rsidP="00795B5B">
      <w:r>
        <w:t>Deze paragraaf gaat over activiteiten met betrekking tot archeologische verwachtingswaarden.</w:t>
      </w:r>
    </w:p>
    <w:p w14:paraId="34ECA5BB" w14:textId="62BB5FC6" w:rsidR="00F8094C" w:rsidRDefault="00F8094C" w:rsidP="00407010">
      <w:pPr>
        <w:pStyle w:val="Kop6"/>
      </w:pPr>
      <w:commentRangeStart w:id="27"/>
      <w:commentRangeStart w:id="28"/>
      <w:r>
        <w:t>Artikel</w:t>
      </w:r>
      <w:commentRangeEnd w:id="27"/>
      <w:commentRangeEnd w:id="28"/>
      <w:r w:rsidR="000B4C4E">
        <w:rPr>
          <w:rStyle w:val="Verwijzingopmerking"/>
          <w:rFonts w:eastAsiaTheme="minorHAnsi" w:cstheme="minorBidi"/>
          <w:i w:val="0"/>
          <w:iCs w:val="0"/>
        </w:rPr>
        <w:commentReference w:id="27"/>
      </w:r>
      <w:r w:rsidR="000B4C4E">
        <w:rPr>
          <w:rStyle w:val="Verwijzingopmerking"/>
          <w:rFonts w:eastAsiaTheme="minorHAnsi" w:cstheme="minorBidi"/>
          <w:i w:val="0"/>
          <w:iCs w:val="0"/>
        </w:rPr>
        <w:commentReference w:id="28"/>
      </w:r>
      <w:r>
        <w:t xml:space="preserve"> 4.10</w:t>
      </w:r>
      <w:r>
        <w:tab/>
        <w:t>Doelen (grondslag: art. 4.33 Geconsolideerde VNG-staalkaart)</w:t>
      </w:r>
    </w:p>
    <w:p w14:paraId="75BBACD1" w14:textId="759ECFCC" w:rsidR="00EB17EC" w:rsidRDefault="00795B5B" w:rsidP="00795B5B">
      <w:r>
        <w:t>Voor activiteiten met betrekking tot archeologische verwachtingswaarden gelden de volgende doelen:</w:t>
      </w:r>
    </w:p>
    <w:p w14:paraId="116CBBE0" w14:textId="77777777" w:rsidR="00F8094C" w:rsidRDefault="00EB17EC" w:rsidP="00EB17EC">
      <w:pPr>
        <w:pStyle w:val="Opsommingmetnummering"/>
      </w:pPr>
      <w:r>
        <w:t>a.</w:t>
      </w:r>
      <w:r>
        <w:tab/>
      </w:r>
      <w:r w:rsidR="00795B5B">
        <w:t>het behoud van cultureel erfgoed.</w:t>
      </w:r>
    </w:p>
    <w:p w14:paraId="65B6CCB3" w14:textId="49562C0F" w:rsidR="00F8094C" w:rsidRDefault="00F8094C" w:rsidP="00407010">
      <w:pPr>
        <w:pStyle w:val="Kop6"/>
      </w:pPr>
      <w:commentRangeStart w:id="29"/>
      <w:commentRangeStart w:id="30"/>
      <w:r>
        <w:t>Artikel</w:t>
      </w:r>
      <w:commentRangeEnd w:id="29"/>
      <w:commentRangeEnd w:id="30"/>
      <w:r w:rsidR="000B4C4E">
        <w:rPr>
          <w:rStyle w:val="Verwijzingopmerking"/>
          <w:rFonts w:eastAsiaTheme="minorHAnsi" w:cstheme="minorBidi"/>
          <w:i w:val="0"/>
          <w:iCs w:val="0"/>
        </w:rPr>
        <w:commentReference w:id="29"/>
      </w:r>
      <w:r w:rsidR="000B4C4E">
        <w:rPr>
          <w:rStyle w:val="Verwijzingopmerking"/>
          <w:rFonts w:eastAsiaTheme="minorHAnsi" w:cstheme="minorBidi"/>
          <w:i w:val="0"/>
          <w:iCs w:val="0"/>
        </w:rPr>
        <w:commentReference w:id="30"/>
      </w:r>
      <w:r>
        <w:t xml:space="preserve"> 4.11</w:t>
      </w:r>
      <w:r>
        <w:tab/>
        <w:t>Activiteiten in gebieden met een archeologische verwachting (grondslag: art. 4.34 Geconsolideerde VNG-staalkaart)</w:t>
      </w:r>
    </w:p>
    <w:p w14:paraId="6D074756" w14:textId="30D7E471" w:rsidR="003B2E2B" w:rsidRDefault="00795B5B" w:rsidP="00795B5B">
      <w:r>
        <w:t xml:space="preserve">Met het oog op het doel, bedoeld in artikel 4.10, wordt bij het verrichten van activiteiten in </w:t>
      </w:r>
      <w:r w:rsidRPr="00642176">
        <w:rPr>
          <w:rStyle w:val="Noemer"/>
        </w:rPr>
        <w:t>Gebieden met een archeologische verwachtingswaarde</w:t>
      </w:r>
      <w:r>
        <w:t xml:space="preserve"> voldaan aan paragraaf 5.2.5 Activiteiten in een gebied met archeologische verwachtingen.</w:t>
      </w:r>
    </w:p>
    <w:p w14:paraId="0283AEBB" w14:textId="32975D23" w:rsidR="00F8094C" w:rsidRDefault="00F8094C" w:rsidP="003B2E2B">
      <w:pPr>
        <w:pStyle w:val="Kop2"/>
      </w:pPr>
      <w:r>
        <w:t>Afdeling 4.2</w:t>
      </w:r>
      <w:r>
        <w:tab/>
        <w:t>Gebiedstypen</w:t>
      </w:r>
    </w:p>
    <w:p w14:paraId="6A6671EA" w14:textId="73DCE406" w:rsidR="00F8094C" w:rsidRDefault="00F8094C" w:rsidP="00550899">
      <w:pPr>
        <w:pStyle w:val="Kop3"/>
      </w:pPr>
      <w:r>
        <w:t>Paragraaf 4.2.1</w:t>
      </w:r>
      <w:r>
        <w:tab/>
        <w:t>Algemeen</w:t>
      </w:r>
    </w:p>
    <w:p w14:paraId="13FEE28F" w14:textId="7C24B1FD" w:rsidR="00F8094C" w:rsidRDefault="00F8094C" w:rsidP="00407010">
      <w:pPr>
        <w:pStyle w:val="Kop6"/>
      </w:pPr>
      <w:commentRangeStart w:id="31"/>
      <w:r>
        <w:t>Artikel</w:t>
      </w:r>
      <w:commentRangeEnd w:id="31"/>
      <w:r w:rsidR="00A7298B">
        <w:rPr>
          <w:rStyle w:val="Verwijzingopmerking"/>
          <w:rFonts w:eastAsiaTheme="minorHAnsi" w:cstheme="minorBidi"/>
          <w:i w:val="0"/>
          <w:iCs w:val="0"/>
        </w:rPr>
        <w:commentReference w:id="31"/>
      </w:r>
      <w:r>
        <w:t xml:space="preserve"> 4.12</w:t>
      </w:r>
      <w:r>
        <w:tab/>
        <w:t>Toepassingsbereik (grondslag: art. 4.53 Geconsolideerde VNG-staalkaart)</w:t>
      </w:r>
    </w:p>
    <w:p w14:paraId="1E7DCCC0" w14:textId="344635BB" w:rsidR="00EB17EC" w:rsidRDefault="00795B5B" w:rsidP="00795B5B">
      <w:r>
        <w:t>Deze afdeling gaat over de volgende activiteiten met gebruiksruimte:</w:t>
      </w:r>
    </w:p>
    <w:p w14:paraId="0179CF4D" w14:textId="543C1903" w:rsidR="00EB17EC" w:rsidRDefault="00EB17EC" w:rsidP="00EB17EC">
      <w:pPr>
        <w:pStyle w:val="Opsommingmetnummering"/>
      </w:pPr>
      <w:r>
        <w:t>a.</w:t>
      </w:r>
      <w:r>
        <w:tab/>
      </w:r>
      <w:r w:rsidR="00795B5B">
        <w:t>agrarische activiteiten;</w:t>
      </w:r>
    </w:p>
    <w:p w14:paraId="0A4B00B7" w14:textId="20985C63" w:rsidR="00EB17EC" w:rsidRDefault="00EB17EC" w:rsidP="00EB17EC">
      <w:pPr>
        <w:pStyle w:val="Opsommingmetnummering"/>
      </w:pPr>
      <w:r>
        <w:t>b.</w:t>
      </w:r>
      <w:r>
        <w:tab/>
      </w:r>
      <w:r w:rsidR="00795B5B">
        <w:t>bedrijfsactiviteiten;</w:t>
      </w:r>
    </w:p>
    <w:p w14:paraId="1A654C11" w14:textId="101D02B5" w:rsidR="00EB17EC" w:rsidRDefault="00EB17EC" w:rsidP="00EB17EC">
      <w:pPr>
        <w:pStyle w:val="Opsommingmetnummering"/>
      </w:pPr>
      <w:r>
        <w:t>c.</w:t>
      </w:r>
      <w:r>
        <w:tab/>
      </w:r>
      <w:r w:rsidR="00795B5B">
        <w:t>culturele activiteiten;</w:t>
      </w:r>
    </w:p>
    <w:p w14:paraId="77590A9E" w14:textId="43FD8AD5" w:rsidR="00EB17EC" w:rsidRDefault="00EB17EC" w:rsidP="00EB17EC">
      <w:pPr>
        <w:pStyle w:val="Opsommingmetnummering"/>
      </w:pPr>
      <w:r>
        <w:t>d.</w:t>
      </w:r>
      <w:r>
        <w:tab/>
      </w:r>
      <w:r w:rsidR="00795B5B">
        <w:t>detailhandelsactiviteiten;</w:t>
      </w:r>
    </w:p>
    <w:p w14:paraId="09479A9E" w14:textId="70C3E63E" w:rsidR="00EB17EC" w:rsidRDefault="00EB17EC" w:rsidP="00EB17EC">
      <w:pPr>
        <w:pStyle w:val="Opsommingmetnummering"/>
      </w:pPr>
      <w:r>
        <w:t>e.</w:t>
      </w:r>
      <w:r>
        <w:tab/>
      </w:r>
      <w:r w:rsidR="00795B5B">
        <w:t>dienstverleningsactiviteiten;</w:t>
      </w:r>
    </w:p>
    <w:p w14:paraId="1A0D87B8" w14:textId="2664C2B3" w:rsidR="00EB17EC" w:rsidRDefault="00EB17EC" w:rsidP="00EB17EC">
      <w:pPr>
        <w:pStyle w:val="Opsommingmetnummering"/>
      </w:pPr>
      <w:r>
        <w:t>f.</w:t>
      </w:r>
      <w:r>
        <w:tab/>
      </w:r>
      <w:r w:rsidR="00795B5B">
        <w:t>horeca-activiteiten;</w:t>
      </w:r>
    </w:p>
    <w:p w14:paraId="7D11F772" w14:textId="028E0F58" w:rsidR="00EB17EC" w:rsidRDefault="00EB17EC" w:rsidP="00EB17EC">
      <w:pPr>
        <w:pStyle w:val="Opsommingmetnummering"/>
      </w:pPr>
      <w:r>
        <w:t>g.</w:t>
      </w:r>
      <w:r>
        <w:tab/>
      </w:r>
      <w:r w:rsidR="00795B5B">
        <w:t>industriële activiteiten;</w:t>
      </w:r>
    </w:p>
    <w:p w14:paraId="380F6374" w14:textId="1EEF4CEE" w:rsidR="00EB17EC" w:rsidRDefault="00EB17EC" w:rsidP="00EB17EC">
      <w:pPr>
        <w:pStyle w:val="Opsommingmetnummering"/>
      </w:pPr>
      <w:r>
        <w:t>h.</w:t>
      </w:r>
      <w:r>
        <w:tab/>
      </w:r>
      <w:r w:rsidR="00795B5B">
        <w:t>kantooractiviteiten;</w:t>
      </w:r>
    </w:p>
    <w:p w14:paraId="59C12B30" w14:textId="5D671583" w:rsidR="00EB17EC" w:rsidRDefault="00EB17EC" w:rsidP="00EB17EC">
      <w:pPr>
        <w:pStyle w:val="Opsommingmetnummering"/>
      </w:pPr>
      <w:r>
        <w:t>i.</w:t>
      </w:r>
      <w:r>
        <w:tab/>
      </w:r>
      <w:r w:rsidR="00795B5B">
        <w:t>maatschappelijke activiteiten;</w:t>
      </w:r>
    </w:p>
    <w:p w14:paraId="0D8974FC" w14:textId="56B12545" w:rsidR="00EB17EC" w:rsidRDefault="00EB17EC" w:rsidP="00EB17EC">
      <w:pPr>
        <w:pStyle w:val="Opsommingmetnummering"/>
      </w:pPr>
      <w:r>
        <w:t>j.</w:t>
      </w:r>
      <w:r>
        <w:tab/>
      </w:r>
      <w:r w:rsidR="00795B5B">
        <w:t>recreatie-activiteiten;</w:t>
      </w:r>
    </w:p>
    <w:p w14:paraId="75F58A49" w14:textId="64EFAA5F" w:rsidR="00EB17EC" w:rsidRDefault="00EB17EC" w:rsidP="00EB17EC">
      <w:pPr>
        <w:pStyle w:val="Opsommingmetnummering"/>
      </w:pPr>
      <w:r>
        <w:t>k.</w:t>
      </w:r>
      <w:r>
        <w:tab/>
      </w:r>
      <w:r w:rsidR="00795B5B">
        <w:t>sportactiviteiten; en</w:t>
      </w:r>
    </w:p>
    <w:p w14:paraId="31077903" w14:textId="5967E457" w:rsidR="003B2E2B" w:rsidRDefault="00EB17EC" w:rsidP="00EB17EC">
      <w:pPr>
        <w:pStyle w:val="Opsommingmetnummering"/>
      </w:pPr>
      <w:r>
        <w:t>l.</w:t>
      </w:r>
      <w:r>
        <w:tab/>
      </w:r>
      <w:r w:rsidR="00795B5B">
        <w:t>wonen.</w:t>
      </w:r>
    </w:p>
    <w:p w14:paraId="029BD5CB" w14:textId="26CD21D6" w:rsidR="00F8094C" w:rsidRDefault="00F8094C" w:rsidP="00550899">
      <w:pPr>
        <w:pStyle w:val="Kop3"/>
      </w:pPr>
      <w:r>
        <w:t>Paragraaf 4.2.2</w:t>
      </w:r>
      <w:r>
        <w:tab/>
        <w:t>Woongebied-Transformatie (grondslag: par. 4.2.4 Geconsolideerde VNG-staalkaart)</w:t>
      </w:r>
    </w:p>
    <w:p w14:paraId="6646F80F" w14:textId="2F657163" w:rsidR="00795B5B" w:rsidRDefault="00795B5B" w:rsidP="00376E70">
      <w:pPr>
        <w:pStyle w:val="Kop6"/>
      </w:pPr>
      <w:commentRangeStart w:id="32"/>
      <w:commentRangeStart w:id="33"/>
      <w:r>
        <w:t>Artikel</w:t>
      </w:r>
      <w:commentRangeEnd w:id="32"/>
      <w:commentRangeEnd w:id="33"/>
      <w:r w:rsidR="00C912F1">
        <w:rPr>
          <w:rStyle w:val="Verwijzingopmerking"/>
          <w:rFonts w:eastAsiaTheme="minorHAnsi" w:cstheme="minorBidi"/>
          <w:i w:val="0"/>
          <w:iCs w:val="0"/>
        </w:rPr>
        <w:commentReference w:id="32"/>
      </w:r>
      <w:r w:rsidR="00A7298B">
        <w:rPr>
          <w:rStyle w:val="Verwijzingopmerking"/>
          <w:rFonts w:eastAsiaTheme="minorHAnsi" w:cstheme="minorBidi"/>
          <w:i w:val="0"/>
          <w:iCs w:val="0"/>
        </w:rPr>
        <w:commentReference w:id="33"/>
      </w:r>
      <w:r>
        <w:t xml:space="preserve"> 4.13</w:t>
      </w:r>
      <w:r>
        <w:tab/>
        <w:t>Aanwijzing (grondslag: art. 4.61 Geconsolideerde VNG-staalkaart)</w:t>
      </w:r>
    </w:p>
    <w:p w14:paraId="0C7CDB72" w14:textId="77777777" w:rsidR="00F8094C" w:rsidRDefault="00795B5B" w:rsidP="00795B5B">
      <w:r>
        <w:t>Er is een gebiedstype Woongebied-Transformatie.</w:t>
      </w:r>
    </w:p>
    <w:p w14:paraId="1DDAA1DB" w14:textId="4FB6B8EF" w:rsidR="00795B5B" w:rsidRDefault="00376E70" w:rsidP="00376E70">
      <w:pPr>
        <w:pStyle w:val="Kop6"/>
      </w:pPr>
      <w:commentRangeStart w:id="34"/>
      <w:commentRangeStart w:id="35"/>
      <w:r>
        <w:t>A</w:t>
      </w:r>
      <w:r w:rsidR="00795B5B">
        <w:t>rtikel</w:t>
      </w:r>
      <w:commentRangeEnd w:id="34"/>
      <w:r w:rsidR="00A7298B">
        <w:rPr>
          <w:rStyle w:val="Verwijzingopmerking"/>
          <w:rFonts w:eastAsiaTheme="minorHAnsi" w:cstheme="minorBidi"/>
          <w:i w:val="0"/>
          <w:iCs w:val="0"/>
        </w:rPr>
        <w:commentReference w:id="34"/>
      </w:r>
      <w:r w:rsidR="00795B5B">
        <w:t xml:space="preserve"> 4.14</w:t>
      </w:r>
      <w:r w:rsidR="00795B5B">
        <w:tab/>
      </w:r>
      <w:commentRangeEnd w:id="35"/>
      <w:r w:rsidR="00817884">
        <w:rPr>
          <w:rStyle w:val="Verwijzingopmerking"/>
          <w:rFonts w:eastAsiaTheme="minorHAnsi" w:cstheme="minorBidi"/>
          <w:i w:val="0"/>
          <w:iCs w:val="0"/>
        </w:rPr>
        <w:commentReference w:id="35"/>
      </w:r>
      <w:r w:rsidR="00795B5B">
        <w:t>Doelen en waarden (grondslag: art. 4.62 Geconsolideerde VNG-staalkaart)</w:t>
      </w:r>
    </w:p>
    <w:p w14:paraId="7D5FE9FE" w14:textId="77777777" w:rsidR="00EB17EC" w:rsidRDefault="00795B5B" w:rsidP="00795B5B">
      <w:r>
        <w:t>Binnen het Woongebied-Transformatie gelden de volgende doelen als bedoeld in artikel 2.1:</w:t>
      </w:r>
    </w:p>
    <w:p w14:paraId="307CF9E1" w14:textId="01AFB1AE" w:rsidR="00EB17EC" w:rsidRDefault="00EB17EC" w:rsidP="00EB17EC">
      <w:pPr>
        <w:pStyle w:val="Opsommingmetnummering"/>
      </w:pPr>
      <w:r>
        <w:lastRenderedPageBreak/>
        <w:t>a.</w:t>
      </w:r>
      <w:r>
        <w:tab/>
      </w:r>
      <w:r w:rsidR="00795B5B">
        <w:t>het beschermen van een goed woon- en leefklimaat;</w:t>
      </w:r>
    </w:p>
    <w:p w14:paraId="496A7646" w14:textId="4C400C0B" w:rsidR="00EB17EC" w:rsidRDefault="00EB17EC" w:rsidP="00EB17EC">
      <w:pPr>
        <w:pStyle w:val="Opsommingmetnummering"/>
      </w:pPr>
      <w:r>
        <w:t>b.</w:t>
      </w:r>
      <w:r>
        <w:tab/>
      </w:r>
      <w:r w:rsidR="00795B5B">
        <w:t>het beschermen van de gezondheid;</w:t>
      </w:r>
    </w:p>
    <w:p w14:paraId="4AACEDA8" w14:textId="501AE5CD" w:rsidR="00EB17EC" w:rsidRDefault="00EB17EC" w:rsidP="00EB17EC">
      <w:pPr>
        <w:pStyle w:val="Opsommingmetnummering"/>
      </w:pPr>
      <w:r>
        <w:t>c.</w:t>
      </w:r>
      <w:r>
        <w:tab/>
      </w:r>
      <w:r w:rsidR="00795B5B">
        <w:t>het beschermen van het milieu;</w:t>
      </w:r>
    </w:p>
    <w:p w14:paraId="6C1C856C" w14:textId="32EED838" w:rsidR="00EB17EC" w:rsidRDefault="00EB17EC" w:rsidP="00EB17EC">
      <w:pPr>
        <w:pStyle w:val="Opsommingmetnummering"/>
      </w:pPr>
      <w:r>
        <w:t>d.</w:t>
      </w:r>
      <w:r>
        <w:tab/>
      </w:r>
      <w:r w:rsidR="00795B5B">
        <w:t>het waarborgen van een goede kwaliteit van bouwwerken;</w:t>
      </w:r>
    </w:p>
    <w:p w14:paraId="05A2A29B" w14:textId="0FE9A1A8" w:rsidR="00EB17EC" w:rsidRDefault="00EB17EC" w:rsidP="00EB17EC">
      <w:pPr>
        <w:pStyle w:val="Opsommingmetnummering"/>
      </w:pPr>
      <w:r>
        <w:t>e.</w:t>
      </w:r>
      <w:r>
        <w:tab/>
      </w:r>
      <w:r w:rsidR="00795B5B">
        <w:t>het bevorderen van een duurzame ruimtelijke en economische ontwikkeling van gebieden;</w:t>
      </w:r>
    </w:p>
    <w:p w14:paraId="0E441EDF" w14:textId="10EB5E2F" w:rsidR="00EB17EC" w:rsidRDefault="00EB17EC" w:rsidP="00EB17EC">
      <w:pPr>
        <w:pStyle w:val="Opsommingmetnummering"/>
      </w:pPr>
      <w:r>
        <w:t>f.</w:t>
      </w:r>
      <w:r>
        <w:tab/>
      </w:r>
      <w:r w:rsidR="00795B5B">
        <w:t>het waarborgen en versterken van een aantrekkelijk ruimtelijk-economisch vestigingsklimaat;</w:t>
      </w:r>
    </w:p>
    <w:p w14:paraId="75736064" w14:textId="3088F4BC" w:rsidR="00EB17EC" w:rsidRDefault="00EB17EC" w:rsidP="00EB17EC">
      <w:pPr>
        <w:pStyle w:val="Opsommingmetnummering"/>
      </w:pPr>
      <w:r>
        <w:t>g.</w:t>
      </w:r>
      <w:r>
        <w:tab/>
      </w:r>
      <w:r w:rsidR="00795B5B">
        <w:t>het bieden van voldoende fysieke en milieuruimte voor milieubelastende bedrijven en andere activiteiten, anders dan wonen;</w:t>
      </w:r>
    </w:p>
    <w:p w14:paraId="6B363E30" w14:textId="1121AAF7" w:rsidR="00EB17EC" w:rsidRDefault="00EB17EC" w:rsidP="00EB17EC">
      <w:pPr>
        <w:pStyle w:val="Opsommingmetnummering"/>
      </w:pPr>
      <w:r>
        <w:t>h.</w:t>
      </w:r>
      <w:r>
        <w:tab/>
      </w:r>
      <w:r w:rsidR="00795B5B">
        <w:t>het beschermen van omgevingskwaliteit;</w:t>
      </w:r>
    </w:p>
    <w:p w14:paraId="7A79FA79" w14:textId="53A870F7" w:rsidR="00EB17EC" w:rsidRDefault="00EB17EC" w:rsidP="00EB17EC">
      <w:pPr>
        <w:pStyle w:val="Opsommingmetnummering"/>
      </w:pPr>
      <w:r>
        <w:t>i.</w:t>
      </w:r>
      <w:r>
        <w:tab/>
      </w:r>
      <w:r w:rsidR="00795B5B">
        <w:t>het voorzien in voldoende woonruimte;</w:t>
      </w:r>
    </w:p>
    <w:p w14:paraId="036FBC4E" w14:textId="00028628" w:rsidR="00EB17EC" w:rsidRDefault="00EB17EC" w:rsidP="00EB17EC">
      <w:pPr>
        <w:pStyle w:val="Opsommingmetnummering"/>
      </w:pPr>
      <w:r>
        <w:t>j.</w:t>
      </w:r>
      <w:r>
        <w:tab/>
      </w:r>
      <w:r w:rsidR="00795B5B">
        <w:t>het realiseren van een hoge architectonische kwaliteit van het openbaar gebied en van bebouwing;</w:t>
      </w:r>
    </w:p>
    <w:p w14:paraId="5FC39A46" w14:textId="7BE15883" w:rsidR="00EB17EC" w:rsidRDefault="00EB17EC" w:rsidP="00EB17EC">
      <w:pPr>
        <w:pStyle w:val="Opsommingmetnummering"/>
      </w:pPr>
      <w:r>
        <w:t>k.</w:t>
      </w:r>
      <w:r>
        <w:tab/>
      </w:r>
      <w:r w:rsidR="00795B5B">
        <w:t>het realiseren van een hoogwaardig woonmilieu;</w:t>
      </w:r>
    </w:p>
    <w:p w14:paraId="256531DC" w14:textId="0F0D8B56" w:rsidR="00EB17EC" w:rsidRDefault="00EB17EC" w:rsidP="00EB17EC">
      <w:pPr>
        <w:pStyle w:val="Opsommingmetnummering"/>
      </w:pPr>
      <w:r>
        <w:t>l.</w:t>
      </w:r>
      <w:r>
        <w:tab/>
      </w:r>
      <w:r w:rsidR="00795B5B">
        <w:t>het realiseren van een akoestisch aanvaardbaar woongebied;</w:t>
      </w:r>
    </w:p>
    <w:p w14:paraId="57AA27DC" w14:textId="77777777" w:rsidR="00F8094C" w:rsidRDefault="00EB17EC" w:rsidP="00EB17EC">
      <w:pPr>
        <w:pStyle w:val="Opsommingmetnummering"/>
      </w:pPr>
      <w:r>
        <w:t>m.</w:t>
      </w:r>
      <w:r>
        <w:tab/>
      </w:r>
      <w:r w:rsidR="00795B5B">
        <w:t>het realiseren van een woongebied met een aanvaardbaar geurniveau;</w:t>
      </w:r>
    </w:p>
    <w:p w14:paraId="1B825B93" w14:textId="1B663067" w:rsidR="003B2E2B" w:rsidRDefault="00795B5B" w:rsidP="00376E70">
      <w:pPr>
        <w:pStyle w:val="Kop6"/>
      </w:pPr>
      <w:r>
        <w:t>Artikel 4.15</w:t>
      </w:r>
      <w:r>
        <w:tab/>
        <w:t>Regels voor activiteiten met gebruiksruimte (grondslag: art. 4.53 Geconsolideerde VNG-staalkaart)</w:t>
      </w:r>
    </w:p>
    <w:p w14:paraId="0F76E26F" w14:textId="77777777" w:rsidR="00EB17EC" w:rsidRDefault="003B2E2B" w:rsidP="003B2E2B">
      <w:pPr>
        <w:pStyle w:val="Lidmetnummering"/>
      </w:pPr>
      <w:commentRangeStart w:id="36"/>
      <w:commentRangeStart w:id="37"/>
      <w:r>
        <w:t>1</w:t>
      </w:r>
      <w:commentRangeEnd w:id="36"/>
      <w:commentRangeEnd w:id="37"/>
      <w:r w:rsidR="00A7298B">
        <w:rPr>
          <w:rStyle w:val="Verwijzingopmerking"/>
        </w:rPr>
        <w:commentReference w:id="36"/>
      </w:r>
      <w:r w:rsidR="00A7298B">
        <w:rPr>
          <w:rStyle w:val="Verwijzingopmerking"/>
        </w:rPr>
        <w:commentReference w:id="37"/>
      </w:r>
      <w:r>
        <w:t>.</w:t>
      </w:r>
      <w:r>
        <w:tab/>
      </w:r>
      <w:commentRangeStart w:id="38"/>
      <w:r w:rsidR="00795B5B">
        <w:t>Met</w:t>
      </w:r>
      <w:commentRangeEnd w:id="38"/>
      <w:r w:rsidR="00246438">
        <w:rPr>
          <w:rStyle w:val="Verwijzingopmerking"/>
        </w:rPr>
        <w:commentReference w:id="38"/>
      </w:r>
      <w:r w:rsidR="00795B5B">
        <w:t xml:space="preserve"> het oog op een evenwichtige toedeling van functies aan locaties worden binnen het Woongebied-Transformatie, voor zover het gaat om activiteiten met gebruiksruimte als bedoeld in artikel 4.12, alleen de volgende activiteiten verricht:</w:t>
      </w:r>
    </w:p>
    <w:p w14:paraId="19BA32BE" w14:textId="4682FF4F" w:rsidR="00EB17EC" w:rsidRDefault="00EB17EC" w:rsidP="00EB17EC">
      <w:pPr>
        <w:pStyle w:val="Opsommingmetnummering"/>
      </w:pPr>
      <w:r>
        <w:t>a.</w:t>
      </w:r>
      <w:r>
        <w:tab/>
      </w:r>
      <w:r w:rsidR="00795B5B">
        <w:t>Wonen;</w:t>
      </w:r>
    </w:p>
    <w:p w14:paraId="1D3C6170" w14:textId="07ED05F5" w:rsidR="003B2E2B" w:rsidRDefault="00EB17EC" w:rsidP="00EB17EC">
      <w:pPr>
        <w:pStyle w:val="Opsommingmetnummering"/>
      </w:pPr>
      <w:r>
        <w:t>b.</w:t>
      </w:r>
      <w:r>
        <w:tab/>
      </w:r>
      <w:r w:rsidR="00795B5B">
        <w:t xml:space="preserve">Horeca-activiteiten, uitsluitend binnen de locatie </w:t>
      </w:r>
      <w:r w:rsidR="00795B5B" w:rsidRPr="00642176">
        <w:rPr>
          <w:rStyle w:val="Noemer"/>
        </w:rPr>
        <w:t>Horeca</w:t>
      </w:r>
      <w:r w:rsidR="00642176" w:rsidRPr="00642176">
        <w:rPr>
          <w:rStyle w:val="Noemer"/>
        </w:rPr>
        <w:t xml:space="preserve"> –</w:t>
      </w:r>
      <w:r w:rsidR="0021528B" w:rsidRPr="00642176">
        <w:rPr>
          <w:rStyle w:val="Noemer"/>
        </w:rPr>
        <w:t xml:space="preserve"> Categorie I</w:t>
      </w:r>
      <w:r w:rsidR="00795B5B">
        <w:t>.</w:t>
      </w:r>
    </w:p>
    <w:p w14:paraId="3C11F895" w14:textId="77777777" w:rsidR="00EB17EC" w:rsidRDefault="003B2E2B" w:rsidP="003B2E2B">
      <w:pPr>
        <w:pStyle w:val="Lidmetnummering"/>
      </w:pPr>
      <w:commentRangeStart w:id="39"/>
      <w:commentRangeStart w:id="40"/>
      <w:r>
        <w:t>2</w:t>
      </w:r>
      <w:commentRangeEnd w:id="39"/>
      <w:commentRangeEnd w:id="40"/>
      <w:r w:rsidR="00A7298B">
        <w:rPr>
          <w:rStyle w:val="Verwijzingopmerking"/>
        </w:rPr>
        <w:commentReference w:id="39"/>
      </w:r>
      <w:r w:rsidR="00A7298B">
        <w:rPr>
          <w:rStyle w:val="Verwijzingopmerking"/>
        </w:rPr>
        <w:commentReference w:id="40"/>
      </w:r>
      <w:r>
        <w:t>.</w:t>
      </w:r>
      <w:r>
        <w:tab/>
      </w:r>
      <w:r w:rsidR="00795B5B">
        <w:t>Bij het wonen, zoals bedoeld in het eerste lid onder a, wordt voldaan aan:</w:t>
      </w:r>
    </w:p>
    <w:p w14:paraId="0F5FB42C" w14:textId="705F71ED" w:rsidR="00EB17EC" w:rsidRDefault="00EB17EC" w:rsidP="00EB17EC">
      <w:pPr>
        <w:pStyle w:val="Opsommingmetnummering"/>
      </w:pPr>
      <w:r>
        <w:t>a.</w:t>
      </w:r>
      <w:r>
        <w:tab/>
      </w:r>
      <w:r w:rsidR="00795B5B">
        <w:t>paragraaf 5.3.1 Geluidgevoelig gebouw toevoegen binnen geluidaandachtsgebied – Categorie I;</w:t>
      </w:r>
    </w:p>
    <w:p w14:paraId="2DEF29A9" w14:textId="18A273A2" w:rsidR="00EB17EC" w:rsidRDefault="00EB17EC" w:rsidP="00EB17EC">
      <w:pPr>
        <w:pStyle w:val="Opsommingmetnummering"/>
      </w:pPr>
      <w:r>
        <w:t>b.</w:t>
      </w:r>
      <w:r>
        <w:tab/>
      </w:r>
      <w:r w:rsidR="00795B5B">
        <w:t>paragraaf 5.3.4 Gebouw met parkeerbehoefte toevoegen - Algemeen;</w:t>
      </w:r>
    </w:p>
    <w:p w14:paraId="580A60D8" w14:textId="2B3ABBEF" w:rsidR="003B2E2B" w:rsidRDefault="00EB17EC" w:rsidP="00EB17EC">
      <w:pPr>
        <w:pStyle w:val="Opsommingmetnummering"/>
      </w:pPr>
      <w:r>
        <w:t>c.</w:t>
      </w:r>
      <w:r>
        <w:tab/>
      </w:r>
      <w:r w:rsidR="00795B5B">
        <w:t>paragraaf 5.3.5 Gebouw met parkeerbehoefte toevoegen – categorie I.</w:t>
      </w:r>
    </w:p>
    <w:p w14:paraId="1ADECDA7" w14:textId="77777777" w:rsidR="00EB17EC" w:rsidRDefault="003B2E2B" w:rsidP="003B2E2B">
      <w:pPr>
        <w:pStyle w:val="Lidmetnummering"/>
      </w:pPr>
      <w:commentRangeStart w:id="41"/>
      <w:commentRangeStart w:id="42"/>
      <w:r>
        <w:t>3</w:t>
      </w:r>
      <w:commentRangeEnd w:id="41"/>
      <w:commentRangeEnd w:id="42"/>
      <w:r w:rsidR="00A7298B">
        <w:rPr>
          <w:rStyle w:val="Verwijzingopmerking"/>
        </w:rPr>
        <w:commentReference w:id="41"/>
      </w:r>
      <w:r w:rsidR="00A7298B">
        <w:rPr>
          <w:rStyle w:val="Verwijzingopmerking"/>
        </w:rPr>
        <w:commentReference w:id="42"/>
      </w:r>
      <w:r>
        <w:t>.</w:t>
      </w:r>
      <w:r>
        <w:tab/>
      </w:r>
      <w:r w:rsidR="00795B5B">
        <w:t>bij het verrichten van horeca-activiteiten wordt voldaan aan:</w:t>
      </w:r>
    </w:p>
    <w:p w14:paraId="2DFBCDA1" w14:textId="07488E81" w:rsidR="00EB17EC" w:rsidRDefault="00EB17EC" w:rsidP="00EB17EC">
      <w:pPr>
        <w:pStyle w:val="Opsommingmetnummering"/>
      </w:pPr>
      <w:r>
        <w:t>a.</w:t>
      </w:r>
      <w:r>
        <w:tab/>
      </w:r>
      <w:r w:rsidR="00795B5B">
        <w:t>paragraaf 5.3.2 Geurveroorzakende activiteit verrichten – Algemeen;</w:t>
      </w:r>
    </w:p>
    <w:p w14:paraId="46BABB4E" w14:textId="058F93B4" w:rsidR="00EB17EC" w:rsidRDefault="00EB17EC" w:rsidP="00EB17EC">
      <w:pPr>
        <w:pStyle w:val="Opsommingmetnummering"/>
      </w:pPr>
      <w:r>
        <w:t>b.</w:t>
      </w:r>
      <w:r>
        <w:tab/>
      </w:r>
      <w:r w:rsidR="00795B5B">
        <w:t>paragraaf 5.3.3 Geurveroorzakende activiteit verrichten – categorie II;</w:t>
      </w:r>
    </w:p>
    <w:p w14:paraId="6BA08CBD" w14:textId="702213A4" w:rsidR="00EB17EC" w:rsidRDefault="00EB17EC" w:rsidP="00EB17EC">
      <w:pPr>
        <w:pStyle w:val="Opsommingmetnummering"/>
      </w:pPr>
      <w:r>
        <w:t>c.</w:t>
      </w:r>
      <w:r>
        <w:tab/>
      </w:r>
      <w:r w:rsidR="00795B5B">
        <w:t>paragraaf 5.3.4 Gebouw met parkeerbehoefte toevoegen – Algemeen;</w:t>
      </w:r>
    </w:p>
    <w:p w14:paraId="67365114" w14:textId="66585DB5" w:rsidR="00EB17EC" w:rsidRDefault="00EB17EC" w:rsidP="00EB17EC">
      <w:pPr>
        <w:pStyle w:val="Opsommingmetnummering"/>
      </w:pPr>
      <w:r>
        <w:t>d.</w:t>
      </w:r>
      <w:r>
        <w:tab/>
      </w:r>
      <w:r w:rsidR="00795B5B">
        <w:t>paragraaf 5.3.5 Gebouw met parkeerbehoefte toevoegen – categorie I;</w:t>
      </w:r>
    </w:p>
    <w:p w14:paraId="03E10C41" w14:textId="670FCE94" w:rsidR="00795B5B" w:rsidRDefault="00EB17EC" w:rsidP="00EB17EC">
      <w:pPr>
        <w:pStyle w:val="Opsommingmetnummering"/>
      </w:pPr>
      <w:r>
        <w:t>e.</w:t>
      </w:r>
      <w:r>
        <w:tab/>
      </w:r>
      <w:r w:rsidR="00795B5B">
        <w:t>paragraaf 5.3.6 Horeca-activiteit verrichten – categorie I.</w:t>
      </w:r>
    </w:p>
    <w:p w14:paraId="320CDC69" w14:textId="2697CA03" w:rsidR="00F8094C" w:rsidRDefault="00F8094C" w:rsidP="000A2DBC">
      <w:pPr>
        <w:pStyle w:val="Kop1"/>
      </w:pPr>
      <w:r>
        <w:lastRenderedPageBreak/>
        <w:t>Hoofdstuk 5</w:t>
      </w:r>
      <w:r>
        <w:tab/>
        <w:t>Activiteiten</w:t>
      </w:r>
    </w:p>
    <w:p w14:paraId="2735A007" w14:textId="282DA291" w:rsidR="00F8094C" w:rsidRDefault="00F8094C" w:rsidP="003B2E2B">
      <w:pPr>
        <w:pStyle w:val="Kop2"/>
      </w:pPr>
      <w:r>
        <w:t>Afdeling 5.1</w:t>
      </w:r>
      <w:r>
        <w:tab/>
        <w:t>Algemene bepalingen</w:t>
      </w:r>
    </w:p>
    <w:p w14:paraId="5628BD51" w14:textId="79C26778" w:rsidR="00F8094C" w:rsidRDefault="00F8094C" w:rsidP="00407010">
      <w:pPr>
        <w:pStyle w:val="Kop6"/>
      </w:pPr>
      <w:commentRangeStart w:id="43"/>
      <w:r>
        <w:t>Artikel</w:t>
      </w:r>
      <w:commentRangeEnd w:id="43"/>
      <w:r w:rsidR="00A34CEF">
        <w:rPr>
          <w:rStyle w:val="Verwijzingopmerking"/>
          <w:rFonts w:eastAsiaTheme="minorHAnsi" w:cstheme="minorBidi"/>
          <w:i w:val="0"/>
          <w:iCs w:val="0"/>
        </w:rPr>
        <w:commentReference w:id="43"/>
      </w:r>
      <w:r>
        <w:t xml:space="preserve"> 5.1</w:t>
      </w:r>
      <w:r>
        <w:tab/>
        <w:t>Toepassingsbereik (grondslag: art. 5.1 Geconsolideerde VNG-staalkaart)</w:t>
      </w:r>
    </w:p>
    <w:p w14:paraId="0B922FF1" w14:textId="77777777" w:rsidR="00F8094C" w:rsidRDefault="00795B5B" w:rsidP="00795B5B">
      <w:r>
        <w:t>Met uitzondering van afdeling 5.1 is een paragraaf in dit hoofdstuk alleen van toepassing voor zover dat in Hoofdstuk 4 is bepaald.</w:t>
      </w:r>
    </w:p>
    <w:p w14:paraId="32E819EF" w14:textId="09E52254" w:rsidR="00F8094C" w:rsidRDefault="00F8094C" w:rsidP="00407010">
      <w:pPr>
        <w:pStyle w:val="Kop6"/>
      </w:pPr>
      <w:r>
        <w:t>Artikel 5.2</w:t>
      </w:r>
      <w:r>
        <w:tab/>
        <w:t>Maatwerkvoorschriften (grondslag: art. 5.3 Geconsolideerde VNG-staalkaart)</w:t>
      </w:r>
    </w:p>
    <w:p w14:paraId="79C5334A" w14:textId="0D37B720" w:rsidR="003B2E2B" w:rsidRDefault="003B2E2B" w:rsidP="003B2E2B">
      <w:pPr>
        <w:pStyle w:val="Lidmetnummering"/>
      </w:pPr>
      <w:commentRangeStart w:id="44"/>
      <w:r>
        <w:t>1</w:t>
      </w:r>
      <w:commentRangeEnd w:id="44"/>
      <w:r w:rsidR="00A34CEF">
        <w:rPr>
          <w:rStyle w:val="Verwijzingopmerking"/>
        </w:rPr>
        <w:commentReference w:id="44"/>
      </w:r>
      <w:r>
        <w:t>.</w:t>
      </w:r>
      <w:r>
        <w:tab/>
      </w:r>
      <w:r w:rsidR="00795B5B">
        <w:t>Een maatwerkvoorschrift kan worden gesteld, of een vergunningvoorschrift als bedoeld in artikel 4.5 van de Omgevingswet kan aan een omgevingsvergunning als bedoeld in dit hoofdstuk worden verbonden, over de regels over activiteiten in dit hoofdstuk, tenzij anders is bepaald.</w:t>
      </w:r>
    </w:p>
    <w:p w14:paraId="4E40E8F2" w14:textId="540D9A95" w:rsidR="003B2E2B" w:rsidRDefault="003B2E2B" w:rsidP="003B2E2B">
      <w:pPr>
        <w:pStyle w:val="Lidmetnummering"/>
      </w:pPr>
      <w:commentRangeStart w:id="45"/>
      <w:r>
        <w:t>2</w:t>
      </w:r>
      <w:commentRangeEnd w:id="45"/>
      <w:r w:rsidR="00A34CEF">
        <w:rPr>
          <w:rStyle w:val="Verwijzingopmerking"/>
        </w:rPr>
        <w:commentReference w:id="45"/>
      </w:r>
      <w:r>
        <w:t>.</w:t>
      </w:r>
      <w:r>
        <w:tab/>
      </w:r>
      <w:r w:rsidR="00795B5B">
        <w:t>Met een maatwerkvoorschrift of vergunningvoorschrift kan worden afgeweken van de regels over activiteiten in dit hoofdstuk, tenzij anders is bepaald of hoofdstuk 5 van het Besluitkwaliteit leefomgeving zich daar tegen verzet.</w:t>
      </w:r>
    </w:p>
    <w:p w14:paraId="225AF2BA" w14:textId="1F467BEC" w:rsidR="003B2E2B" w:rsidRDefault="003B2E2B" w:rsidP="003B2E2B">
      <w:pPr>
        <w:pStyle w:val="Lidmetnummering"/>
      </w:pPr>
      <w:commentRangeStart w:id="46"/>
      <w:r>
        <w:t>3</w:t>
      </w:r>
      <w:commentRangeEnd w:id="46"/>
      <w:r w:rsidR="00A34CEF">
        <w:rPr>
          <w:rStyle w:val="Verwijzingopmerking"/>
        </w:rPr>
        <w:commentReference w:id="46"/>
      </w:r>
      <w:r>
        <w:t>.</w:t>
      </w:r>
      <w:r>
        <w:tab/>
      </w:r>
      <w:r w:rsidR="00795B5B">
        <w:t>Een maatwerkvoorschrift wordt niet gesteld als over dat onderwerp een voorschrift aan een omgevingsvergunning als bedoeld in dit hoofdstuk kan worden verbonden.</w:t>
      </w:r>
    </w:p>
    <w:p w14:paraId="582CCCC8" w14:textId="7DCE7FE7" w:rsidR="003B2E2B" w:rsidRDefault="003B2E2B" w:rsidP="003B2E2B">
      <w:pPr>
        <w:pStyle w:val="Lidmetnummering"/>
      </w:pPr>
      <w:commentRangeStart w:id="47"/>
      <w:r>
        <w:t>4</w:t>
      </w:r>
      <w:commentRangeEnd w:id="47"/>
      <w:r w:rsidR="00A34CEF">
        <w:rPr>
          <w:rStyle w:val="Verwijzingopmerking"/>
        </w:rPr>
        <w:commentReference w:id="47"/>
      </w:r>
      <w:r>
        <w:t>.</w:t>
      </w:r>
      <w:r>
        <w:tab/>
      </w:r>
      <w:r w:rsidR="00795B5B">
        <w:t>Het eerste en tweede lid gelden niet voor zover het stellen van maatwerkvoorschriften is uitgesloten in het Besluit activiteiten leefomgeving.</w:t>
      </w:r>
    </w:p>
    <w:p w14:paraId="1FA3F7B1" w14:textId="77777777" w:rsidR="00F8094C" w:rsidRDefault="003B2E2B" w:rsidP="003B2E2B">
      <w:pPr>
        <w:pStyle w:val="Lidmetnummering"/>
      </w:pPr>
      <w:commentRangeStart w:id="48"/>
      <w:r>
        <w:t>5</w:t>
      </w:r>
      <w:commentRangeEnd w:id="48"/>
      <w:r w:rsidR="00A34CEF">
        <w:rPr>
          <w:rStyle w:val="Verwijzingopmerking"/>
        </w:rPr>
        <w:commentReference w:id="48"/>
      </w:r>
      <w:r>
        <w:t>.</w:t>
      </w:r>
      <w:r>
        <w:tab/>
      </w:r>
      <w:r w:rsidR="00795B5B">
        <w:t>Bij het stellen van een maatwerkvoorschrift over de regels in dit hoofdstuk worden de oogmerken, met het oog waarop de regels in de betreffende titel, afdeling of paragraaf zijn gesteld, in acht genomen.</w:t>
      </w:r>
    </w:p>
    <w:p w14:paraId="15706EB1" w14:textId="3662B30E" w:rsidR="00F8094C" w:rsidRDefault="00F8094C" w:rsidP="003B2E2B">
      <w:pPr>
        <w:pStyle w:val="Kop2"/>
      </w:pPr>
      <w:r>
        <w:t>Afdeling 5.2</w:t>
      </w:r>
      <w:r>
        <w:tab/>
        <w:t>Thematische activiteiten</w:t>
      </w:r>
    </w:p>
    <w:p w14:paraId="0722BB19" w14:textId="037BDEF4" w:rsidR="00F8094C" w:rsidRDefault="00F8094C" w:rsidP="00550899">
      <w:pPr>
        <w:pStyle w:val="Kop3"/>
      </w:pPr>
      <w:r>
        <w:t>Paragraaf 5.2.1</w:t>
      </w:r>
      <w:r>
        <w:tab/>
        <w:t>Hoofdgebouwen bouwen - algemeen (grondslag par. 5.2.1 Geconsolideerde VNG-staalkaart)</w:t>
      </w:r>
    </w:p>
    <w:p w14:paraId="1F2312CF" w14:textId="4224F954" w:rsidR="00F8094C" w:rsidRDefault="00F8094C" w:rsidP="00407010">
      <w:pPr>
        <w:pStyle w:val="Kop6"/>
      </w:pPr>
      <w:commentRangeStart w:id="49"/>
      <w:commentRangeStart w:id="50"/>
      <w:r>
        <w:t>Artikel</w:t>
      </w:r>
      <w:commentRangeEnd w:id="49"/>
      <w:commentRangeEnd w:id="50"/>
      <w:r w:rsidR="00A34CEF">
        <w:rPr>
          <w:rStyle w:val="Verwijzingopmerking"/>
          <w:rFonts w:eastAsiaTheme="minorHAnsi" w:cstheme="minorBidi"/>
          <w:i w:val="0"/>
          <w:iCs w:val="0"/>
        </w:rPr>
        <w:commentReference w:id="49"/>
      </w:r>
      <w:r w:rsidR="00A34CEF">
        <w:rPr>
          <w:rStyle w:val="Verwijzingopmerking"/>
          <w:rFonts w:eastAsiaTheme="minorHAnsi" w:cstheme="minorBidi"/>
          <w:i w:val="0"/>
          <w:iCs w:val="0"/>
        </w:rPr>
        <w:commentReference w:id="50"/>
      </w:r>
      <w:r>
        <w:t xml:space="preserve"> 5.3</w:t>
      </w:r>
      <w:r>
        <w:tab/>
        <w:t>Toepassingsbereik</w:t>
      </w:r>
    </w:p>
    <w:p w14:paraId="61B83388" w14:textId="1F95466C" w:rsidR="00EB17EC" w:rsidRDefault="00795B5B" w:rsidP="00795B5B">
      <w:r>
        <w:t>Deze paragraaf gaat over:</w:t>
      </w:r>
    </w:p>
    <w:p w14:paraId="4940F1E8" w14:textId="77777777" w:rsidR="00F8094C" w:rsidRDefault="00EB17EC" w:rsidP="00EB17EC">
      <w:pPr>
        <w:pStyle w:val="Opsommingmetnummering"/>
      </w:pPr>
      <w:r>
        <w:t>a.</w:t>
      </w:r>
      <w:r>
        <w:tab/>
      </w:r>
      <w:r w:rsidR="00795B5B">
        <w:t>het bouwen van hoofdgebouwen.</w:t>
      </w:r>
    </w:p>
    <w:p w14:paraId="45AD5B1E" w14:textId="1F7DD852" w:rsidR="00F8094C" w:rsidRDefault="00F8094C" w:rsidP="00407010">
      <w:pPr>
        <w:pStyle w:val="Kop6"/>
      </w:pPr>
      <w:commentRangeStart w:id="51"/>
      <w:r>
        <w:t>Artikel</w:t>
      </w:r>
      <w:commentRangeEnd w:id="51"/>
      <w:r w:rsidR="00A34CEF">
        <w:rPr>
          <w:rStyle w:val="Verwijzingopmerking"/>
          <w:rFonts w:eastAsiaTheme="minorHAnsi" w:cstheme="minorBidi"/>
          <w:i w:val="0"/>
          <w:iCs w:val="0"/>
        </w:rPr>
        <w:commentReference w:id="51"/>
      </w:r>
      <w:r>
        <w:t xml:space="preserve"> 5.4</w:t>
      </w:r>
      <w:r>
        <w:tab/>
        <w:t>Oogmerken</w:t>
      </w:r>
    </w:p>
    <w:p w14:paraId="6131422B" w14:textId="268D698A" w:rsidR="00EB17EC" w:rsidRDefault="00795B5B" w:rsidP="00795B5B">
      <w:r>
        <w:t>De regels in deze paragraaf zijn gesteld met het oog op:</w:t>
      </w:r>
    </w:p>
    <w:p w14:paraId="6BD12FA3" w14:textId="7748BCB8" w:rsidR="00EB17EC" w:rsidRDefault="00EB17EC" w:rsidP="00EB17EC">
      <w:pPr>
        <w:pStyle w:val="Opsommingmetnummering"/>
      </w:pPr>
      <w:r>
        <w:t>a.</w:t>
      </w:r>
      <w:r>
        <w:tab/>
      </w:r>
      <w:r w:rsidR="00795B5B">
        <w:t>het beschermen van landschappelijke en stedenbouwkundige waarden;</w:t>
      </w:r>
    </w:p>
    <w:p w14:paraId="48C32CA0" w14:textId="3C7CE903" w:rsidR="00EB17EC" w:rsidRDefault="00EB17EC" w:rsidP="00EB17EC">
      <w:pPr>
        <w:pStyle w:val="Opsommingmetnummering"/>
      </w:pPr>
      <w:r>
        <w:t>b.</w:t>
      </w:r>
      <w:r>
        <w:tab/>
      </w:r>
      <w:r w:rsidR="00795B5B">
        <w:t>het beschermen van de architectonische kwaliteit van bouwwerken;</w:t>
      </w:r>
    </w:p>
    <w:p w14:paraId="3A5DD6F7" w14:textId="1F03EFD5" w:rsidR="00EB17EC" w:rsidRDefault="00EB17EC" w:rsidP="00EB17EC">
      <w:pPr>
        <w:pStyle w:val="Opsommingmetnummering"/>
      </w:pPr>
      <w:r>
        <w:t>c.</w:t>
      </w:r>
      <w:r>
        <w:tab/>
      </w:r>
      <w:r w:rsidR="00795B5B">
        <w:t>het beschermen van het woon- en leefklimaat;</w:t>
      </w:r>
    </w:p>
    <w:p w14:paraId="47B25700" w14:textId="77777777" w:rsidR="00F8094C" w:rsidRDefault="00EB17EC" w:rsidP="00EB17EC">
      <w:pPr>
        <w:pStyle w:val="Opsommingmetnummering"/>
      </w:pPr>
      <w:r>
        <w:t>d.</w:t>
      </w:r>
      <w:r>
        <w:tab/>
      </w:r>
      <w:r w:rsidR="00795B5B">
        <w:t>het beschermen van de gezondheid.</w:t>
      </w:r>
    </w:p>
    <w:p w14:paraId="3BEA6F29" w14:textId="39E07C3C" w:rsidR="00F8094C" w:rsidRDefault="00F8094C" w:rsidP="00407010">
      <w:pPr>
        <w:pStyle w:val="Kop6"/>
      </w:pPr>
      <w:commentRangeStart w:id="52"/>
      <w:r>
        <w:t>Artikel</w:t>
      </w:r>
      <w:commentRangeEnd w:id="52"/>
      <w:r w:rsidR="00A34CEF">
        <w:rPr>
          <w:rStyle w:val="Verwijzingopmerking"/>
          <w:rFonts w:eastAsiaTheme="minorHAnsi" w:cstheme="minorBidi"/>
          <w:i w:val="0"/>
          <w:iCs w:val="0"/>
        </w:rPr>
        <w:commentReference w:id="52"/>
      </w:r>
      <w:r>
        <w:t xml:space="preserve"> 5.5</w:t>
      </w:r>
      <w:r>
        <w:tab/>
        <w:t>Meetbepaling (grondslag: art. 5.19) Geconsolideerde VNG-staalkaart)</w:t>
      </w:r>
    </w:p>
    <w:p w14:paraId="1464BD16" w14:textId="2BB73BDB" w:rsidR="00EB17EC" w:rsidRDefault="00795B5B" w:rsidP="00795B5B">
      <w:r>
        <w:t>Bij het bouwen van bouwwerken wordt op de volgende wijze gemeten:</w:t>
      </w:r>
    </w:p>
    <w:p w14:paraId="5A938C25" w14:textId="3068A1CE" w:rsidR="00EB17EC" w:rsidRDefault="00EB17EC" w:rsidP="00EB17EC">
      <w:pPr>
        <w:pStyle w:val="Opsommingmetnummering"/>
      </w:pPr>
      <w:r>
        <w:t>a.</w:t>
      </w:r>
      <w:r>
        <w:tab/>
      </w:r>
      <w:r w:rsidR="00795B5B">
        <w:t>bebouwingsgebied: achtererfgebied en de grond onder het hoofdgebouw, uitgezonderd de grond onder het oorspronkelijk hoofdgebouw;</w:t>
      </w:r>
    </w:p>
    <w:p w14:paraId="4774CFF9" w14:textId="39141FA6" w:rsidR="00EB17EC" w:rsidRDefault="00EB17EC" w:rsidP="00EB17EC">
      <w:pPr>
        <w:pStyle w:val="Opsommingmetnummering"/>
      </w:pPr>
      <w:r>
        <w:t>b.</w:t>
      </w:r>
      <w:r>
        <w:tab/>
      </w:r>
      <w:r w:rsidR="00795B5B">
        <w:t>bouwhoogte: de afstand vanaf het straatpeil tot aan het hoogste punt van het gebouw of van een bouwwerk, geen gebouw zijnde, met uitzondering van ondergeschikte bouwdelen;</w:t>
      </w:r>
    </w:p>
    <w:p w14:paraId="5A8830BA" w14:textId="540EE58A" w:rsidR="00EB17EC" w:rsidRDefault="00EB17EC" w:rsidP="00EB17EC">
      <w:pPr>
        <w:pStyle w:val="Opsommingmetnummering"/>
      </w:pPr>
      <w:r>
        <w:t>c.</w:t>
      </w:r>
      <w:r>
        <w:tab/>
      </w:r>
      <w:r w:rsidR="00795B5B">
        <w:t>dakhelling: de hoek die het dakvlak maakt ten opzichte van het horizontale vlak;</w:t>
      </w:r>
    </w:p>
    <w:p w14:paraId="0F86CD79" w14:textId="5A88CED9" w:rsidR="00EB17EC" w:rsidRDefault="00EB17EC" w:rsidP="00EB17EC">
      <w:pPr>
        <w:pStyle w:val="Opsommingmetnummering"/>
      </w:pPr>
      <w:r>
        <w:t>d.</w:t>
      </w:r>
      <w:r>
        <w:tab/>
      </w:r>
      <w:r w:rsidR="00795B5B">
        <w:t>oppervlakte van een bouwwerk: de oppervlakte, gemeten tussen de buitenwerkse gevelvlakken of het hart van de scheidingsmuren, neerwaarts geprojecteerd op het gemiddelde niveau van het afgewerkte bouwterrein ter plaatse van het bouwwerk; en</w:t>
      </w:r>
    </w:p>
    <w:p w14:paraId="685DDA85" w14:textId="4D74545D" w:rsidR="00795B5B" w:rsidRDefault="00EB17EC" w:rsidP="00EB17EC">
      <w:pPr>
        <w:pStyle w:val="Opsommingmetnummering"/>
      </w:pPr>
      <w:r>
        <w:lastRenderedPageBreak/>
        <w:t>e.</w:t>
      </w:r>
      <w:r>
        <w:tab/>
      </w:r>
      <w:r w:rsidR="00795B5B">
        <w:t>straatpeil:</w:t>
      </w:r>
    </w:p>
    <w:p w14:paraId="7394FD13" w14:textId="77777777" w:rsidR="00795B5B" w:rsidRDefault="00795B5B" w:rsidP="00AA74D1">
      <w:pPr>
        <w:pStyle w:val="Opsommingmetnummering"/>
        <w:ind w:left="850"/>
      </w:pPr>
      <w:r>
        <w:t>1.</w:t>
      </w:r>
      <w:r>
        <w:tab/>
        <w:t>voor een bouwwerk waarvan de hoofdtoegang direct aan de weg grenst: de hoogte van de weg ter plaatse van die hoofdtoegang; en</w:t>
      </w:r>
    </w:p>
    <w:p w14:paraId="304557AD" w14:textId="77777777" w:rsidR="00F8094C" w:rsidRDefault="00795B5B" w:rsidP="00AA74D1">
      <w:pPr>
        <w:pStyle w:val="Opsommingmetnummering"/>
        <w:ind w:left="850"/>
      </w:pPr>
      <w:r>
        <w:t>2.</w:t>
      </w:r>
      <w:r>
        <w:tab/>
        <w:t>voor een bouwwerk waarvan de hoofdtoegang niet direct aan de weg grenst: de hoogte van het terrein ter plaatse van die hoofdtoegang bij voltooiing van de bouw.</w:t>
      </w:r>
    </w:p>
    <w:p w14:paraId="53853910" w14:textId="740AD758" w:rsidR="00F8094C" w:rsidRDefault="00F8094C" w:rsidP="00407010">
      <w:pPr>
        <w:pStyle w:val="Kop6"/>
      </w:pPr>
      <w:commentRangeStart w:id="53"/>
      <w:commentRangeStart w:id="54"/>
      <w:r>
        <w:t>Artikel</w:t>
      </w:r>
      <w:commentRangeEnd w:id="53"/>
      <w:commentRangeEnd w:id="54"/>
      <w:r w:rsidR="00A34CEF">
        <w:rPr>
          <w:rStyle w:val="Verwijzingopmerking"/>
          <w:rFonts w:eastAsiaTheme="minorHAnsi" w:cstheme="minorBidi"/>
          <w:i w:val="0"/>
          <w:iCs w:val="0"/>
        </w:rPr>
        <w:commentReference w:id="53"/>
      </w:r>
      <w:r w:rsidR="00A34CEF">
        <w:rPr>
          <w:rStyle w:val="Verwijzingopmerking"/>
          <w:rFonts w:eastAsiaTheme="minorHAnsi" w:cstheme="minorBidi"/>
          <w:i w:val="0"/>
          <w:iCs w:val="0"/>
        </w:rPr>
        <w:commentReference w:id="54"/>
      </w:r>
      <w:r>
        <w:t xml:space="preserve"> 5.6</w:t>
      </w:r>
      <w:r>
        <w:tab/>
        <w:t>Specifieke zorgplicht (grondslag: art. 5.20 Geconsolideerde VNG-staalkaart)</w:t>
      </w:r>
    </w:p>
    <w:p w14:paraId="69B83E96" w14:textId="38EB0570" w:rsidR="00EB17EC" w:rsidRDefault="00795B5B" w:rsidP="00795B5B">
      <w:r>
        <w:t>De specifieke zorgplicht, bedoeld in artikel 22.44, houdt voor de activiteiten, bedoeld in artikel 5.3, in ieder geval in dat:</w:t>
      </w:r>
    </w:p>
    <w:p w14:paraId="1FE413F5" w14:textId="02D56575" w:rsidR="00EB17EC" w:rsidRDefault="00EB17EC" w:rsidP="00EB17EC">
      <w:pPr>
        <w:pStyle w:val="Opsommingmetnummering"/>
      </w:pPr>
      <w:r>
        <w:t>a.</w:t>
      </w:r>
      <w:r>
        <w:tab/>
      </w:r>
      <w:r w:rsidR="00795B5B">
        <w:t>beschadiging van bestaande werken zo veel mogelijk wordt voorkomen;</w:t>
      </w:r>
    </w:p>
    <w:p w14:paraId="37097AB3" w14:textId="4FA1DBAC" w:rsidR="00EB17EC" w:rsidRDefault="00EB17EC" w:rsidP="00EB17EC">
      <w:pPr>
        <w:pStyle w:val="Opsommingmetnummering"/>
      </w:pPr>
      <w:r>
        <w:t>b.</w:t>
      </w:r>
      <w:r>
        <w:tab/>
      </w:r>
      <w:r w:rsidR="00795B5B">
        <w:t>belemmering van het gebruik van bestaande werken zo veel mogelijk wordt voorkomen of beperkt; en</w:t>
      </w:r>
    </w:p>
    <w:p w14:paraId="76C0EBD1" w14:textId="77777777" w:rsidR="00F8094C" w:rsidRDefault="00EB17EC" w:rsidP="00EB17EC">
      <w:pPr>
        <w:pStyle w:val="Opsommingmetnummering"/>
      </w:pPr>
      <w:r>
        <w:t>c.</w:t>
      </w:r>
      <w:r>
        <w:tab/>
      </w:r>
      <w:r w:rsidR="00795B5B">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5E51A848" w14:textId="5EF44B18" w:rsidR="00F8094C" w:rsidRDefault="00F8094C" w:rsidP="00407010">
      <w:pPr>
        <w:pStyle w:val="Kop6"/>
      </w:pPr>
      <w:commentRangeStart w:id="55"/>
      <w:commentRangeStart w:id="56"/>
      <w:r>
        <w:t>Artikel</w:t>
      </w:r>
      <w:commentRangeEnd w:id="55"/>
      <w:commentRangeEnd w:id="56"/>
      <w:r w:rsidR="00A34CEF">
        <w:rPr>
          <w:rStyle w:val="Verwijzingopmerking"/>
          <w:rFonts w:eastAsiaTheme="minorHAnsi" w:cstheme="minorBidi"/>
          <w:i w:val="0"/>
          <w:iCs w:val="0"/>
        </w:rPr>
        <w:commentReference w:id="55"/>
      </w:r>
      <w:r w:rsidR="00A34CEF">
        <w:rPr>
          <w:rStyle w:val="Verwijzingopmerking"/>
          <w:rFonts w:eastAsiaTheme="minorHAnsi" w:cstheme="minorBidi"/>
          <w:i w:val="0"/>
          <w:iCs w:val="0"/>
        </w:rPr>
        <w:commentReference w:id="56"/>
      </w:r>
      <w:r>
        <w:t xml:space="preserve"> 5.7</w:t>
      </w:r>
      <w:r>
        <w:tab/>
        <w:t>Verboden bouwactiviteiten (grondslag: art. 5.21 Geconsolideerde VNG-staalkaart)</w:t>
      </w:r>
    </w:p>
    <w:p w14:paraId="21019D40" w14:textId="7DB1AEB0" w:rsidR="00EB17EC" w:rsidRDefault="00795B5B" w:rsidP="00795B5B">
      <w:r>
        <w:t>De volgende bouwactiviteiten worden niet verricht:</w:t>
      </w:r>
    </w:p>
    <w:p w14:paraId="08DE65FF" w14:textId="1CA87736" w:rsidR="00795B5B" w:rsidRDefault="00EB17EC" w:rsidP="00EB17EC">
      <w:pPr>
        <w:pStyle w:val="Opsommingmetnummering"/>
      </w:pPr>
      <w:r>
        <w:t>a.</w:t>
      </w:r>
      <w:r>
        <w:tab/>
      </w:r>
      <w:r w:rsidR="00795B5B">
        <w:t>bouwactiviteiten als bedoeld in artikel 2.15f van het Besluit bouwwerken leefomgeving, die niet voldoen aan de eisen in:</w:t>
      </w:r>
    </w:p>
    <w:p w14:paraId="56FBAE38" w14:textId="77777777" w:rsidR="00795B5B" w:rsidRDefault="00795B5B" w:rsidP="008E5D34">
      <w:pPr>
        <w:pStyle w:val="Opsommingmetnummering"/>
        <w:ind w:left="850"/>
      </w:pPr>
      <w:r>
        <w:t>1.</w:t>
      </w:r>
      <w:r>
        <w:tab/>
        <w:t>dat artikel; en</w:t>
      </w:r>
    </w:p>
    <w:p w14:paraId="3DEEA835" w14:textId="77777777" w:rsidR="00EB17EC" w:rsidRDefault="00795B5B" w:rsidP="008E5D34">
      <w:pPr>
        <w:pStyle w:val="Opsommingmetnummering"/>
        <w:ind w:left="850"/>
      </w:pPr>
      <w:r>
        <w:t>2.</w:t>
      </w:r>
      <w:r>
        <w:tab/>
        <w:t>paragraaf 5.2.2; en</w:t>
      </w:r>
    </w:p>
    <w:p w14:paraId="6F2A14FE" w14:textId="77777777" w:rsidR="00F8094C" w:rsidRDefault="00EB17EC" w:rsidP="00EB17EC">
      <w:pPr>
        <w:pStyle w:val="Opsommingmetnummering"/>
      </w:pPr>
      <w:r>
        <w:t>b.</w:t>
      </w:r>
      <w:r>
        <w:tab/>
      </w:r>
      <w:r w:rsidR="00795B5B">
        <w:t>bouwactiviteiten anders dan de bouwactiviteiten, bedoeld in paragraaf 5.2.2.</w:t>
      </w:r>
    </w:p>
    <w:p w14:paraId="152416CA" w14:textId="5CF1C8EF" w:rsidR="00F8094C" w:rsidRDefault="00F8094C" w:rsidP="00550899">
      <w:pPr>
        <w:pStyle w:val="Kop3"/>
      </w:pPr>
      <w:r>
        <w:t>Paragraaf 5.2.2</w:t>
      </w:r>
      <w:r>
        <w:tab/>
        <w:t>Hoofdgebouw bouwen – categorie II (grondslag: par. 5.2.3 Geconsolideerde VNG-staalkaart)</w:t>
      </w:r>
    </w:p>
    <w:p w14:paraId="46F2D69F" w14:textId="32085BC8" w:rsidR="00F8094C" w:rsidRDefault="00F8094C" w:rsidP="00407010">
      <w:pPr>
        <w:pStyle w:val="Kop6"/>
      </w:pPr>
      <w:commentRangeStart w:id="57"/>
      <w:commentRangeStart w:id="58"/>
      <w:r>
        <w:t>Artikel</w:t>
      </w:r>
      <w:commentRangeEnd w:id="57"/>
      <w:commentRangeEnd w:id="58"/>
      <w:r w:rsidR="00A34CEF">
        <w:rPr>
          <w:rStyle w:val="Verwijzingopmerking"/>
          <w:rFonts w:eastAsiaTheme="minorHAnsi" w:cstheme="minorBidi"/>
          <w:i w:val="0"/>
          <w:iCs w:val="0"/>
        </w:rPr>
        <w:commentReference w:id="57"/>
      </w:r>
      <w:r w:rsidR="00A34CEF">
        <w:rPr>
          <w:rStyle w:val="Verwijzingopmerking"/>
          <w:rFonts w:eastAsiaTheme="minorHAnsi" w:cstheme="minorBidi"/>
          <w:i w:val="0"/>
          <w:iCs w:val="0"/>
        </w:rPr>
        <w:commentReference w:id="58"/>
      </w:r>
      <w:r>
        <w:t xml:space="preserve"> 5.8</w:t>
      </w:r>
      <w:r>
        <w:tab/>
        <w:t>Toepassingsbereik (grondslag: art. 5.37 Geconsolideerde VNG-staalkaart)</w:t>
      </w:r>
    </w:p>
    <w:p w14:paraId="42C0FE18" w14:textId="77777777" w:rsidR="00F8094C" w:rsidRDefault="00795B5B" w:rsidP="00795B5B">
      <w:r>
        <w:t>Deze paragraaf gaat over het bouwen van hoofdgebouwen binnen Woongebied-Transformatie.</w:t>
      </w:r>
    </w:p>
    <w:p w14:paraId="318BADAD" w14:textId="42B66446" w:rsidR="00F8094C" w:rsidRDefault="00F8094C" w:rsidP="00407010">
      <w:pPr>
        <w:pStyle w:val="Kop6"/>
      </w:pPr>
      <w:commentRangeStart w:id="59"/>
      <w:r>
        <w:t>Artikel</w:t>
      </w:r>
      <w:commentRangeEnd w:id="59"/>
      <w:r w:rsidR="00A34CEF">
        <w:rPr>
          <w:rStyle w:val="Verwijzingopmerking"/>
          <w:rFonts w:eastAsiaTheme="minorHAnsi" w:cstheme="minorBidi"/>
          <w:i w:val="0"/>
          <w:iCs w:val="0"/>
        </w:rPr>
        <w:commentReference w:id="59"/>
      </w:r>
      <w:r>
        <w:t xml:space="preserve"> 5.9</w:t>
      </w:r>
      <w:r>
        <w:tab/>
        <w:t>Oogmerken (grondslag: art. 5.38 Geconsolideerde VNG-staalkaart)</w:t>
      </w:r>
    </w:p>
    <w:p w14:paraId="75F942DB" w14:textId="77777777" w:rsidR="00F8094C" w:rsidRDefault="00795B5B" w:rsidP="00795B5B">
      <w:r>
        <w:t>De regels in deze paragraaf zijn gesteld met het oog op het bereiken van een hoge architectonische kwaliteit van bouwwerken.</w:t>
      </w:r>
    </w:p>
    <w:p w14:paraId="29A366E8" w14:textId="6A319709" w:rsidR="00F8094C" w:rsidRDefault="00F8094C" w:rsidP="00407010">
      <w:pPr>
        <w:pStyle w:val="Kop6"/>
      </w:pPr>
      <w:r>
        <w:t>Artikel 5.10</w:t>
      </w:r>
      <w:r>
        <w:tab/>
        <w:t>Algemene regels voor hoofdgebouwen (grondslag: art. 5.39 Geconsolideerde VNG-staalkaart)</w:t>
      </w:r>
    </w:p>
    <w:p w14:paraId="6B9A0EF1" w14:textId="77777777" w:rsidR="00901F3A" w:rsidRDefault="003B2E2B" w:rsidP="00901F3A">
      <w:pPr>
        <w:pStyle w:val="Lidmetnummering"/>
      </w:pPr>
      <w:commentRangeStart w:id="60"/>
      <w:commentRangeStart w:id="61"/>
      <w:commentRangeStart w:id="62"/>
      <w:commentRangeStart w:id="63"/>
      <w:r>
        <w:t>1</w:t>
      </w:r>
      <w:commentRangeEnd w:id="60"/>
      <w:commentRangeEnd w:id="61"/>
      <w:commentRangeEnd w:id="62"/>
      <w:r w:rsidR="00957408">
        <w:rPr>
          <w:rStyle w:val="Verwijzingopmerking"/>
        </w:rPr>
        <w:commentReference w:id="60"/>
      </w:r>
      <w:r w:rsidR="00901F3A">
        <w:rPr>
          <w:rStyle w:val="Verwijzingopmerking"/>
        </w:rPr>
        <w:commentReference w:id="61"/>
      </w:r>
      <w:r w:rsidR="00901F3A">
        <w:rPr>
          <w:rStyle w:val="Verwijzingopmerking"/>
        </w:rPr>
        <w:commentReference w:id="62"/>
      </w:r>
      <w:commentRangeEnd w:id="63"/>
      <w:r w:rsidR="00443C33">
        <w:rPr>
          <w:rStyle w:val="Verwijzingopmerking"/>
        </w:rPr>
        <w:commentReference w:id="63"/>
      </w:r>
      <w:r>
        <w:t>.</w:t>
      </w:r>
      <w:r>
        <w:tab/>
      </w:r>
      <w:r w:rsidR="00795B5B">
        <w:t xml:space="preserve">Hoofdgebouwen worden binnen het </w:t>
      </w:r>
      <w:r w:rsidR="00795B5B" w:rsidRPr="00F06027">
        <w:rPr>
          <w:rStyle w:val="Noemer"/>
        </w:rPr>
        <w:t>Bouwvlak</w:t>
      </w:r>
      <w:r w:rsidR="00795B5B">
        <w:t xml:space="preserve"> gebouwd.</w:t>
      </w:r>
    </w:p>
    <w:p w14:paraId="21977830" w14:textId="6FDE5D56" w:rsidR="003B2E2B" w:rsidRDefault="00795B5B" w:rsidP="00901F3A">
      <w:pPr>
        <w:pStyle w:val="Lidmetnummering"/>
      </w:pPr>
      <w:commentRangeStart w:id="64"/>
      <w:commentRangeStart w:id="65"/>
      <w:commentRangeStart w:id="66"/>
      <w:r>
        <w:t>2</w:t>
      </w:r>
      <w:commentRangeEnd w:id="64"/>
      <w:commentRangeEnd w:id="65"/>
      <w:commentRangeEnd w:id="66"/>
      <w:r w:rsidR="00901F3A">
        <w:rPr>
          <w:rStyle w:val="Verwijzingopmerking"/>
        </w:rPr>
        <w:commentReference w:id="64"/>
      </w:r>
      <w:r w:rsidR="00901F3A">
        <w:rPr>
          <w:rStyle w:val="Verwijzingopmerking"/>
        </w:rPr>
        <w:commentReference w:id="65"/>
      </w:r>
      <w:r w:rsidR="00901F3A">
        <w:rPr>
          <w:rStyle w:val="Verwijzingopmerking"/>
        </w:rPr>
        <w:commentReference w:id="66"/>
      </w:r>
      <w:r>
        <w:t xml:space="preserve">. </w:t>
      </w:r>
      <w:r w:rsidR="00901F3A">
        <w:tab/>
      </w:r>
      <w:r>
        <w:t>Het maximum aantal te bouwen woningen bedraagt niet meer dan</w:t>
      </w:r>
      <w:r w:rsidR="0021528B">
        <w:t xml:space="preserve"> is</w:t>
      </w:r>
      <w:r>
        <w:t xml:space="preserve"> aangegeven </w:t>
      </w:r>
      <w:r w:rsidR="0021528B" w:rsidRPr="0021528B">
        <w:t xml:space="preserve">ter plaatse van de locatie </w:t>
      </w:r>
      <w:r w:rsidR="00360B55" w:rsidRPr="00360B55">
        <w:rPr>
          <w:rStyle w:val="Noemer"/>
        </w:rPr>
        <w:t>Maximum – Aantal te bouwen woningen</w:t>
      </w:r>
      <w:r>
        <w:t>.</w:t>
      </w:r>
    </w:p>
    <w:p w14:paraId="39B98CAD" w14:textId="23FD270F" w:rsidR="003B2E2B" w:rsidRDefault="00901F3A" w:rsidP="003B2E2B">
      <w:pPr>
        <w:pStyle w:val="Lidmetnummering"/>
      </w:pPr>
      <w:commentRangeStart w:id="67"/>
      <w:commentRangeStart w:id="68"/>
      <w:commentRangeStart w:id="69"/>
      <w:r>
        <w:t>3</w:t>
      </w:r>
      <w:commentRangeEnd w:id="67"/>
      <w:commentRangeEnd w:id="68"/>
      <w:commentRangeEnd w:id="69"/>
      <w:r>
        <w:rPr>
          <w:rStyle w:val="Verwijzingopmerking"/>
        </w:rPr>
        <w:commentReference w:id="67"/>
      </w:r>
      <w:r>
        <w:rPr>
          <w:rStyle w:val="Verwijzingopmerking"/>
        </w:rPr>
        <w:commentReference w:id="68"/>
      </w:r>
      <w:r>
        <w:rPr>
          <w:rStyle w:val="Verwijzingopmerking"/>
        </w:rPr>
        <w:commentReference w:id="69"/>
      </w:r>
      <w:r w:rsidR="003B2E2B">
        <w:t>.</w:t>
      </w:r>
      <w:r w:rsidR="003B2E2B">
        <w:tab/>
      </w:r>
      <w:r w:rsidR="00795B5B">
        <w:t xml:space="preserve">De daknok is niet hoger dan </w:t>
      </w:r>
      <w:r w:rsidR="0021528B" w:rsidRPr="0021528B">
        <w:t>die waarde die is</w:t>
      </w:r>
      <w:r w:rsidR="00795B5B">
        <w:t xml:space="preserve"> aangegeven ter plaatse van</w:t>
      </w:r>
      <w:r w:rsidR="0021528B">
        <w:t xml:space="preserve"> </w:t>
      </w:r>
      <w:r w:rsidR="0021528B" w:rsidRPr="0021528B">
        <w:t>de locatie</w:t>
      </w:r>
      <w:r w:rsidR="00795B5B">
        <w:t xml:space="preserve"> </w:t>
      </w:r>
      <w:r w:rsidR="00360B55" w:rsidRPr="00360B55">
        <w:rPr>
          <w:rStyle w:val="Noemer"/>
        </w:rPr>
        <w:t>Maximum - bouwhoogte</w:t>
      </w:r>
      <w:r w:rsidR="00795B5B">
        <w:t>.</w:t>
      </w:r>
    </w:p>
    <w:p w14:paraId="203061E4" w14:textId="650BC78D" w:rsidR="003B2E2B" w:rsidRDefault="00901F3A" w:rsidP="003B2E2B">
      <w:pPr>
        <w:pStyle w:val="Lidmetnummering"/>
      </w:pPr>
      <w:commentRangeStart w:id="70"/>
      <w:commentRangeStart w:id="71"/>
      <w:r>
        <w:t>4</w:t>
      </w:r>
      <w:commentRangeEnd w:id="70"/>
      <w:commentRangeEnd w:id="71"/>
      <w:r w:rsidR="00E36AAD">
        <w:rPr>
          <w:rStyle w:val="Verwijzingopmerking"/>
        </w:rPr>
        <w:commentReference w:id="70"/>
      </w:r>
      <w:r w:rsidR="00E36AAD">
        <w:rPr>
          <w:rStyle w:val="Verwijzingopmerking"/>
        </w:rPr>
        <w:commentReference w:id="71"/>
      </w:r>
      <w:r w:rsidR="003B2E2B">
        <w:t>.</w:t>
      </w:r>
      <w:r w:rsidR="003B2E2B">
        <w:tab/>
      </w:r>
      <w:r w:rsidR="00795B5B">
        <w:t>Overhangende bouwdelen zoals balkons, geluid en windmaatregelen en trappen zijn toegestaan, mits de overschrijding niet meer dan 3 meter bedraagt, gemeten uit de gevel van het hoofdgebouw.</w:t>
      </w:r>
    </w:p>
    <w:p w14:paraId="23ACC27B" w14:textId="042C95F8" w:rsidR="003B2E2B" w:rsidRDefault="00901F3A" w:rsidP="003B2E2B">
      <w:pPr>
        <w:pStyle w:val="Lidmetnummering"/>
      </w:pPr>
      <w:commentRangeStart w:id="72"/>
      <w:commentRangeStart w:id="73"/>
      <w:r>
        <w:t>5</w:t>
      </w:r>
      <w:commentRangeEnd w:id="72"/>
      <w:commentRangeEnd w:id="73"/>
      <w:r w:rsidR="00E36AAD">
        <w:rPr>
          <w:rStyle w:val="Verwijzingopmerking"/>
        </w:rPr>
        <w:commentReference w:id="72"/>
      </w:r>
      <w:r w:rsidR="00E36AAD">
        <w:rPr>
          <w:rStyle w:val="Verwijzingopmerking"/>
        </w:rPr>
        <w:commentReference w:id="73"/>
      </w:r>
      <w:r w:rsidR="003B2E2B">
        <w:t>.</w:t>
      </w:r>
      <w:r w:rsidR="003B2E2B">
        <w:tab/>
      </w:r>
      <w:r w:rsidR="00795B5B">
        <w:t>Een kap van een hoofdgebouw heeft een hellingshoek tussen de 20 en 60 graden.</w:t>
      </w:r>
    </w:p>
    <w:p w14:paraId="21B955F8" w14:textId="3F9FB23F" w:rsidR="00F8094C" w:rsidRDefault="00901F3A" w:rsidP="003B2E2B">
      <w:pPr>
        <w:pStyle w:val="Lidmetnummering"/>
      </w:pPr>
      <w:commentRangeStart w:id="74"/>
      <w:commentRangeStart w:id="75"/>
      <w:r>
        <w:t>6</w:t>
      </w:r>
      <w:commentRangeEnd w:id="74"/>
      <w:commentRangeEnd w:id="75"/>
      <w:r w:rsidR="00E36AAD">
        <w:rPr>
          <w:rStyle w:val="Verwijzingopmerking"/>
        </w:rPr>
        <w:commentReference w:id="74"/>
      </w:r>
      <w:r w:rsidR="00E36AAD">
        <w:rPr>
          <w:rStyle w:val="Verwijzingopmerking"/>
        </w:rPr>
        <w:commentReference w:id="75"/>
      </w:r>
      <w:r w:rsidR="003B2E2B">
        <w:t>.</w:t>
      </w:r>
      <w:r w:rsidR="003B2E2B">
        <w:tab/>
      </w:r>
      <w:r w:rsidR="00795B5B">
        <w:t>Een souterrain mag niet hoger reiken dan 2 meter boven peil.</w:t>
      </w:r>
    </w:p>
    <w:p w14:paraId="0423A473" w14:textId="0B7C2AA9" w:rsidR="00F8094C" w:rsidRDefault="00F8094C" w:rsidP="00407010">
      <w:pPr>
        <w:pStyle w:val="Kop6"/>
      </w:pPr>
      <w:commentRangeStart w:id="76"/>
      <w:commentRangeStart w:id="77"/>
      <w:r>
        <w:lastRenderedPageBreak/>
        <w:t>Artikel</w:t>
      </w:r>
      <w:commentRangeEnd w:id="76"/>
      <w:commentRangeEnd w:id="77"/>
      <w:r w:rsidR="00E36AAD">
        <w:rPr>
          <w:rStyle w:val="Verwijzingopmerking"/>
          <w:rFonts w:eastAsiaTheme="minorHAnsi" w:cstheme="minorBidi"/>
          <w:i w:val="0"/>
          <w:iCs w:val="0"/>
        </w:rPr>
        <w:commentReference w:id="76"/>
      </w:r>
      <w:r w:rsidR="00E36AAD">
        <w:rPr>
          <w:rStyle w:val="Verwijzingopmerking"/>
          <w:rFonts w:eastAsiaTheme="minorHAnsi" w:cstheme="minorBidi"/>
          <w:i w:val="0"/>
          <w:iCs w:val="0"/>
        </w:rPr>
        <w:commentReference w:id="77"/>
      </w:r>
      <w:r>
        <w:t xml:space="preserve"> 5.11</w:t>
      </w:r>
      <w:r>
        <w:tab/>
        <w:t>Aanwijzing vergunningplichtige gevallen (grondslag: art. 5.40 Geconsolideerde VNG-staalkaart)</w:t>
      </w:r>
    </w:p>
    <w:p w14:paraId="6EB4932D" w14:textId="77777777" w:rsidR="00F8094C" w:rsidRDefault="00795B5B" w:rsidP="00795B5B">
      <w:r>
        <w:t>Het is verboden zonder omgevingsvergunning een hoofdgebouw te bouwen binnen Woongebied-Transformatie.</w:t>
      </w:r>
    </w:p>
    <w:p w14:paraId="2EB11314" w14:textId="357D4892" w:rsidR="00F8094C" w:rsidRDefault="00F8094C" w:rsidP="00407010">
      <w:pPr>
        <w:pStyle w:val="Kop6"/>
      </w:pPr>
      <w:r>
        <w:t>Artikel 5.12</w:t>
      </w:r>
      <w:r>
        <w:tab/>
        <w:t>Bijzondere aanvraagvereisten (grondslag: art. 5.41 Geconsolideerde VNG-staalkaart)</w:t>
      </w:r>
    </w:p>
    <w:p w14:paraId="7FDE1E2C" w14:textId="5A35B670" w:rsidR="00EB17EC" w:rsidRDefault="003B2E2B" w:rsidP="003B2E2B">
      <w:pPr>
        <w:pStyle w:val="Lidmetnummering"/>
      </w:pPr>
      <w:commentRangeStart w:id="78"/>
      <w:r>
        <w:t>1</w:t>
      </w:r>
      <w:commentRangeEnd w:id="78"/>
      <w:r w:rsidR="00E36AAD">
        <w:rPr>
          <w:rStyle w:val="Verwijzingopmerking"/>
        </w:rPr>
        <w:commentReference w:id="78"/>
      </w:r>
      <w:r>
        <w:t>.</w:t>
      </w:r>
      <w:r>
        <w:tab/>
      </w:r>
      <w:r w:rsidR="00795B5B">
        <w:t>Bij de aanvraag om een omgevingsvergunning voor het bouwen van een hoofdgebouw worden de volgende gegevens en bescheiden verstrekt:</w:t>
      </w:r>
    </w:p>
    <w:p w14:paraId="31E311C6" w14:textId="320E6AD0" w:rsidR="00EB17EC" w:rsidRDefault="00EB17EC" w:rsidP="00EB17EC">
      <w:pPr>
        <w:pStyle w:val="Opsommingmetnummering"/>
      </w:pPr>
      <w:r>
        <w:t>a.</w:t>
      </w:r>
      <w:r>
        <w:tab/>
      </w:r>
      <w:r w:rsidR="00795B5B">
        <w:t>een opgave van de bouwkosten;</w:t>
      </w:r>
    </w:p>
    <w:p w14:paraId="55D5EDC1" w14:textId="31FF5B28" w:rsidR="00EB17EC" w:rsidRDefault="00EB17EC" w:rsidP="00EB17EC">
      <w:pPr>
        <w:pStyle w:val="Opsommingmetnummering"/>
      </w:pPr>
      <w:r>
        <w:t>b.</w:t>
      </w:r>
      <w:r>
        <w:tab/>
      </w:r>
      <w:r w:rsidR="00795B5B">
        <w:t xml:space="preserve">een opgave van de bruto inhoud in </w:t>
      </w:r>
      <w:r w:rsidR="00CE7E05">
        <w:t>m</w:t>
      </w:r>
      <w:r w:rsidR="00CE7E05" w:rsidRPr="00CE7E05">
        <w:rPr>
          <w:vertAlign w:val="superscript"/>
        </w:rPr>
        <w:t>3</w:t>
      </w:r>
      <w:r w:rsidR="00795B5B">
        <w:t xml:space="preserve"> en de bruto vloeroppervlakte in </w:t>
      </w:r>
      <w:r w:rsidR="008D4FAD">
        <w:t>m</w:t>
      </w:r>
      <w:r w:rsidR="008D4FAD" w:rsidRPr="008D4FAD">
        <w:rPr>
          <w:vertAlign w:val="superscript"/>
        </w:rPr>
        <w:t>2</w:t>
      </w:r>
      <w:r w:rsidR="00795B5B">
        <w:t xml:space="preserve"> van het deel van het bouwwerk waarop de aanvraag betrekking heeft;</w:t>
      </w:r>
    </w:p>
    <w:p w14:paraId="69C12BBA" w14:textId="08BEFF5D" w:rsidR="00EB17EC" w:rsidRDefault="00EB17EC" w:rsidP="00EB17EC">
      <w:pPr>
        <w:pStyle w:val="Opsommingmetnummering"/>
      </w:pPr>
      <w:r>
        <w:t>c.</w:t>
      </w:r>
      <w:r>
        <w:tab/>
      </w:r>
      <w:r w:rsidR="00795B5B">
        <w:t>de hoogte van het bouwwerk ten opzichte van het straatpeil en het aantal bouwlagen;</w:t>
      </w:r>
    </w:p>
    <w:p w14:paraId="61F25E9E" w14:textId="2257461D" w:rsidR="00EB17EC" w:rsidRDefault="00EB17EC" w:rsidP="00EB17EC">
      <w:pPr>
        <w:pStyle w:val="Opsommingmetnummering"/>
      </w:pPr>
      <w:r>
        <w:t>d.</w:t>
      </w:r>
      <w:r>
        <w:tab/>
      </w:r>
      <w:r w:rsidR="00795B5B">
        <w:t>de inrichting van parkeervoorzieningen op het eigen terrein; en</w:t>
      </w:r>
    </w:p>
    <w:p w14:paraId="7E7CC4E5" w14:textId="09298A46" w:rsidR="00EB17EC" w:rsidRDefault="00EB17EC" w:rsidP="00EB17EC">
      <w:pPr>
        <w:pStyle w:val="Opsommingmetnummering"/>
      </w:pPr>
      <w:r>
        <w:t>e.</w:t>
      </w:r>
      <w:r>
        <w:tab/>
      </w:r>
      <w:r w:rsidR="00795B5B">
        <w:t>een situatietekening van de bestaande toestand en een situatietekening van de nieuwe toestand met daarop:</w:t>
      </w:r>
    </w:p>
    <w:p w14:paraId="455713AF" w14:textId="19AA5AB3" w:rsidR="00795B5B" w:rsidRDefault="00EB17EC" w:rsidP="00F2693C">
      <w:pPr>
        <w:pStyle w:val="Opsommingmetnummering"/>
        <w:ind w:left="850"/>
      </w:pPr>
      <w:r>
        <w:t>i.</w:t>
      </w:r>
      <w:r>
        <w:tab/>
      </w:r>
      <w:r w:rsidR="00795B5B">
        <w:t>de afmetingen van het perceel en bebouwd oppervlak;</w:t>
      </w:r>
    </w:p>
    <w:p w14:paraId="389AF4DF" w14:textId="77777777" w:rsidR="00795B5B" w:rsidRDefault="00795B5B" w:rsidP="00F2693C">
      <w:pPr>
        <w:pStyle w:val="Opsommingmetnummering"/>
        <w:ind w:left="850"/>
      </w:pPr>
      <w:r>
        <w:t>ii.</w:t>
      </w:r>
      <w:r>
        <w:tab/>
        <w:t>de situering van het bouwwerk ten opzichte van de perceelsgrenzen en de wegzijde;</w:t>
      </w:r>
    </w:p>
    <w:p w14:paraId="2BB0CFC0" w14:textId="77777777" w:rsidR="00795B5B" w:rsidRDefault="00795B5B" w:rsidP="00F2693C">
      <w:pPr>
        <w:pStyle w:val="Opsommingmetnummering"/>
        <w:ind w:left="850"/>
      </w:pPr>
      <w:r>
        <w:t>iii.</w:t>
      </w:r>
      <w:r>
        <w:tab/>
        <w:t>de wijze waarop de locatie wordt ontsloten;</w:t>
      </w:r>
    </w:p>
    <w:p w14:paraId="0C10C725" w14:textId="77777777" w:rsidR="00EB17EC" w:rsidRDefault="00795B5B" w:rsidP="00F2693C">
      <w:pPr>
        <w:pStyle w:val="Opsommingmetnummering"/>
        <w:ind w:left="850"/>
      </w:pPr>
      <w:r>
        <w:t>iv.</w:t>
      </w:r>
      <w:r>
        <w:tab/>
        <w:t>de aangrenzende locaties en de daarop voorkomende bebouwing; en</w:t>
      </w:r>
    </w:p>
    <w:p w14:paraId="6B702151" w14:textId="37665281" w:rsidR="003B2E2B" w:rsidRDefault="00EB17EC" w:rsidP="00F2693C">
      <w:pPr>
        <w:pStyle w:val="Opsommingmetnummering"/>
        <w:ind w:left="850"/>
      </w:pPr>
      <w:r>
        <w:t>v.</w:t>
      </w:r>
      <w:r>
        <w:tab/>
      </w:r>
      <w:r w:rsidR="00795B5B">
        <w:t>het beoogd gebruik van de gronden behorende bij het voorgenomen bouwwerk.</w:t>
      </w:r>
    </w:p>
    <w:p w14:paraId="7C0AA6FA" w14:textId="77777777" w:rsidR="00EB17EC" w:rsidRDefault="003B2E2B" w:rsidP="003B2E2B">
      <w:pPr>
        <w:pStyle w:val="Lidmetnummering"/>
      </w:pPr>
      <w:commentRangeStart w:id="79"/>
      <w:commentRangeStart w:id="80"/>
      <w:r>
        <w:t>2</w:t>
      </w:r>
      <w:commentRangeEnd w:id="79"/>
      <w:commentRangeEnd w:id="80"/>
      <w:r w:rsidR="00E36AAD">
        <w:rPr>
          <w:rStyle w:val="Verwijzingopmerking"/>
        </w:rPr>
        <w:commentReference w:id="79"/>
      </w:r>
      <w:r w:rsidR="00E36AAD">
        <w:rPr>
          <w:rStyle w:val="Verwijzingopmerking"/>
        </w:rPr>
        <w:commentReference w:id="80"/>
      </w:r>
      <w:r>
        <w:t>.</w:t>
      </w:r>
      <w:r>
        <w:tab/>
      </w:r>
      <w:r w:rsidR="00795B5B">
        <w:t>Aanvullend op het eerste lid moeten voor de beoogde en de huidige activiteiten met gebruiksruimte, in de bouwwerken en bijbehorende locaties waarop de aanvraag betrekking heeft, de volgende gegevens en bescheiden worden verstrekt:</w:t>
      </w:r>
    </w:p>
    <w:p w14:paraId="446DDC26" w14:textId="6B77F1A8" w:rsidR="00EB17EC" w:rsidRDefault="00EB17EC" w:rsidP="00EB17EC">
      <w:pPr>
        <w:pStyle w:val="Opsommingmetnummering"/>
      </w:pPr>
      <w:r>
        <w:t>a.</w:t>
      </w:r>
      <w:r>
        <w:tab/>
      </w:r>
      <w:r w:rsidR="00795B5B">
        <w:t>een situatietekening waarmee wordt aangetoond dat wordt voldaan aan het bepaalde in artikel 5.30 ten behoeve van het toevoegen van een geluidgevoelig gebouw in het geluidaandachtsgebied;</w:t>
      </w:r>
    </w:p>
    <w:p w14:paraId="2B39C663" w14:textId="737EAF37" w:rsidR="003B2E2B" w:rsidRDefault="00EB17EC" w:rsidP="00EB17EC">
      <w:pPr>
        <w:pStyle w:val="Opsommingmetnummering"/>
      </w:pPr>
      <w:r>
        <w:t>b.</w:t>
      </w:r>
      <w:r>
        <w:tab/>
      </w:r>
      <w:r w:rsidR="00795B5B">
        <w:t>een parkeerbalans waarmee wordt aangetoond dat aan het bepaalde in artikel 5.42 wordt voldaan ten behoeve van het toevoegen van voldoende parkeerplaatsen.</w:t>
      </w:r>
    </w:p>
    <w:p w14:paraId="1A7471E4" w14:textId="77777777" w:rsidR="00EB17EC" w:rsidRDefault="003B2E2B" w:rsidP="003B2E2B">
      <w:pPr>
        <w:pStyle w:val="Lidmetnummering"/>
      </w:pPr>
      <w:commentRangeStart w:id="81"/>
      <w:commentRangeStart w:id="82"/>
      <w:r>
        <w:t>3</w:t>
      </w:r>
      <w:commentRangeEnd w:id="81"/>
      <w:commentRangeEnd w:id="82"/>
      <w:r w:rsidR="00E36AAD">
        <w:rPr>
          <w:rStyle w:val="Verwijzingopmerking"/>
        </w:rPr>
        <w:commentReference w:id="81"/>
      </w:r>
      <w:r w:rsidR="00E36AAD">
        <w:rPr>
          <w:rStyle w:val="Verwijzingopmerking"/>
        </w:rPr>
        <w:commentReference w:id="82"/>
      </w:r>
      <w:r>
        <w:t>.</w:t>
      </w:r>
      <w:r>
        <w:tab/>
      </w:r>
      <w:r w:rsidR="00795B5B">
        <w:t>Voor de toetsing aan de beleidsregel [titel document gemeente], bedoeld in artikel 4.19 van de Omgevingswet, worden ook de volgende gegevens en bescheiden verstrekt:</w:t>
      </w:r>
    </w:p>
    <w:p w14:paraId="26E68E48" w14:textId="5E14D47A" w:rsidR="00EB17EC" w:rsidRDefault="00EB17EC" w:rsidP="00EB17EC">
      <w:pPr>
        <w:pStyle w:val="Opsommingmetnummering"/>
      </w:pPr>
      <w:r>
        <w:t>a.</w:t>
      </w:r>
      <w:r>
        <w:tab/>
      </w:r>
      <w:r w:rsidR="00795B5B">
        <w:t>tekeningen van alle gevels van het bouwwerk, inclusief de gevels van belendende bebouwing, waaruit blijkt hoe het geplande bouwwerk in de directe omgeving past;</w:t>
      </w:r>
    </w:p>
    <w:p w14:paraId="1595F5FD" w14:textId="60284421" w:rsidR="00EB17EC" w:rsidRDefault="00EB17EC" w:rsidP="00EB17EC">
      <w:pPr>
        <w:pStyle w:val="Opsommingmetnummering"/>
      </w:pPr>
      <w:r>
        <w:t>b.</w:t>
      </w:r>
      <w:r>
        <w:tab/>
      </w:r>
      <w:r w:rsidR="00795B5B">
        <w:t>principedetails van gezichtsbepalende delen van het bouwwerk;</w:t>
      </w:r>
    </w:p>
    <w:p w14:paraId="17B8B256" w14:textId="03CA90D7" w:rsidR="00EB17EC" w:rsidRDefault="00EB17EC" w:rsidP="00EB17EC">
      <w:pPr>
        <w:pStyle w:val="Opsommingmetnummering"/>
      </w:pPr>
      <w:r>
        <w:t>c.</w:t>
      </w:r>
      <w:r>
        <w:tab/>
      </w:r>
      <w:r w:rsidR="00795B5B">
        <w:t>kleurenfoto's van de bestaande situatie en de omliggende bebouwing; en</w:t>
      </w:r>
    </w:p>
    <w:p w14:paraId="1A9A4B3B" w14:textId="77777777" w:rsidR="00F8094C" w:rsidRDefault="00EB17EC" w:rsidP="00EB17EC">
      <w:pPr>
        <w:pStyle w:val="Opsommingmetnummering"/>
      </w:pPr>
      <w:r>
        <w:t>d.</w:t>
      </w:r>
      <w:r>
        <w:tab/>
      </w:r>
      <w:r w:rsidR="00795B5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081BA9F9" w14:textId="2255E534" w:rsidR="00F8094C" w:rsidRDefault="00F8094C" w:rsidP="00407010">
      <w:pPr>
        <w:pStyle w:val="Kop6"/>
      </w:pPr>
      <w:r>
        <w:t>Artikel 5.13</w:t>
      </w:r>
      <w:r>
        <w:tab/>
        <w:t>Beoordelingsregels omgevingsvergunning (grondslag: art. 5.42 Geconsolideerde VNG-staalkaart)</w:t>
      </w:r>
    </w:p>
    <w:p w14:paraId="048261F1" w14:textId="28547B24" w:rsidR="00EB17EC" w:rsidRDefault="003B2E2B" w:rsidP="003B2E2B">
      <w:pPr>
        <w:pStyle w:val="Lidmetnummering"/>
      </w:pPr>
      <w:commentRangeStart w:id="83"/>
      <w:commentRangeStart w:id="84"/>
      <w:r>
        <w:t>1</w:t>
      </w:r>
      <w:commentRangeEnd w:id="83"/>
      <w:commentRangeEnd w:id="84"/>
      <w:r w:rsidR="00E36AAD">
        <w:rPr>
          <w:rStyle w:val="Verwijzingopmerking"/>
        </w:rPr>
        <w:commentReference w:id="83"/>
      </w:r>
      <w:r w:rsidR="00E36AAD">
        <w:rPr>
          <w:rStyle w:val="Verwijzingopmerking"/>
        </w:rPr>
        <w:commentReference w:id="84"/>
      </w:r>
      <w:r>
        <w:t>.</w:t>
      </w:r>
      <w:r>
        <w:tab/>
      </w:r>
      <w:r w:rsidR="00795B5B">
        <w:t>De omgevingsvergunning als bedoeld in artikel 5.11 wordt alleen verleend als:</w:t>
      </w:r>
    </w:p>
    <w:p w14:paraId="220B500E" w14:textId="1BCE5383" w:rsidR="00EB17EC" w:rsidRDefault="00EB17EC" w:rsidP="00EB17EC">
      <w:pPr>
        <w:pStyle w:val="Opsommingmetnummering"/>
      </w:pPr>
      <w:r>
        <w:t>a.</w:t>
      </w:r>
      <w:r>
        <w:tab/>
      </w:r>
      <w:r w:rsidR="00795B5B">
        <w:t>voldaan wordt aan artikel 5.10;</w:t>
      </w:r>
    </w:p>
    <w:p w14:paraId="49D78986" w14:textId="556678C5" w:rsidR="00EB17EC" w:rsidRDefault="00EB17EC" w:rsidP="00EB17EC">
      <w:pPr>
        <w:pStyle w:val="Opsommingmetnummering"/>
      </w:pPr>
      <w:r>
        <w:t>b.</w:t>
      </w:r>
      <w:r>
        <w:tab/>
      </w:r>
      <w:r w:rsidR="00795B5B">
        <w:t>het uiterlijk of de plaatsing van het bouwwerk zowel op zichzelf beschouwd als in verband met de omgeving of de te verwachten ontwikkeling daarvan, bijdraagt aan het verbeteren van de omgevingskwaliteit, beoordeeld volgens de beleidsregel [titel document gemeente], zoals bedoeld in artikel 4.19 van de Omgevingswet;</w:t>
      </w:r>
    </w:p>
    <w:p w14:paraId="65946319" w14:textId="5733EF89" w:rsidR="003B2E2B" w:rsidRDefault="00EB17EC" w:rsidP="00EB17EC">
      <w:pPr>
        <w:pStyle w:val="Opsommingmetnummering"/>
      </w:pPr>
      <w:r>
        <w:t>c.</w:t>
      </w:r>
      <w:r>
        <w:tab/>
      </w:r>
      <w:r w:rsidR="00795B5B">
        <w:t>voldaan wordt aan de regels over activiteiten met gebruiksruimte, bedoeld in afdeling 5.3, die voor Woongebied-Transformatie zijn aangewezen.</w:t>
      </w:r>
    </w:p>
    <w:p w14:paraId="441C8983" w14:textId="77777777" w:rsidR="00F8094C" w:rsidRDefault="003B2E2B" w:rsidP="003B2E2B">
      <w:pPr>
        <w:pStyle w:val="Lidmetnummering"/>
      </w:pPr>
      <w:commentRangeStart w:id="85"/>
      <w:commentRangeStart w:id="86"/>
      <w:r>
        <w:lastRenderedPageBreak/>
        <w:t>2</w:t>
      </w:r>
      <w:commentRangeEnd w:id="85"/>
      <w:commentRangeEnd w:id="86"/>
      <w:r w:rsidR="00E36AAD">
        <w:rPr>
          <w:rStyle w:val="Verwijzingopmerking"/>
        </w:rPr>
        <w:commentReference w:id="85"/>
      </w:r>
      <w:r w:rsidR="00E36AAD">
        <w:rPr>
          <w:rStyle w:val="Verwijzingopmerking"/>
        </w:rPr>
        <w:commentReference w:id="86"/>
      </w:r>
      <w:r>
        <w:t>.</w:t>
      </w:r>
      <w:r>
        <w:tab/>
      </w:r>
      <w:r w:rsidR="00795B5B">
        <w:t>het eerste lid, onder b, is niet van toepassing als het bevoegd gezag van oordeel is dat de omgevingsvergunning in afwijking van het eerste lid, aanhef en onder b, toch moet worden verleend.</w:t>
      </w:r>
    </w:p>
    <w:p w14:paraId="6629250C" w14:textId="05B5E4CC" w:rsidR="00F8094C" w:rsidRDefault="00F8094C" w:rsidP="00550899">
      <w:pPr>
        <w:pStyle w:val="Kop3"/>
      </w:pPr>
      <w:r>
        <w:t>Paragraaf 5.2.2</w:t>
      </w:r>
      <w:r>
        <w:tab/>
        <w:t>Woonruimte toevoegen (grondslag: par. 5.2.16 Geconsolideerde VNG-staalkaart)</w:t>
      </w:r>
    </w:p>
    <w:p w14:paraId="643B218A" w14:textId="2E17111F" w:rsidR="00F8094C" w:rsidRDefault="00F8094C" w:rsidP="00407010">
      <w:pPr>
        <w:pStyle w:val="Kop6"/>
      </w:pPr>
      <w:commentRangeStart w:id="87"/>
      <w:commentRangeStart w:id="88"/>
      <w:r>
        <w:t>Artikel</w:t>
      </w:r>
      <w:commentRangeEnd w:id="87"/>
      <w:commentRangeEnd w:id="88"/>
      <w:r w:rsidR="00E36AAD">
        <w:rPr>
          <w:rStyle w:val="Verwijzingopmerking"/>
          <w:rFonts w:eastAsiaTheme="minorHAnsi" w:cstheme="minorBidi"/>
          <w:i w:val="0"/>
          <w:iCs w:val="0"/>
        </w:rPr>
        <w:commentReference w:id="87"/>
      </w:r>
      <w:r w:rsidR="00E36AAD">
        <w:rPr>
          <w:rStyle w:val="Verwijzingopmerking"/>
          <w:rFonts w:eastAsiaTheme="minorHAnsi" w:cstheme="minorBidi"/>
          <w:i w:val="0"/>
          <w:iCs w:val="0"/>
        </w:rPr>
        <w:commentReference w:id="88"/>
      </w:r>
      <w:r>
        <w:t xml:space="preserve"> 5.14</w:t>
      </w:r>
      <w:r>
        <w:tab/>
        <w:t>Toepassingsbereik (grondslag: art. 5.111 Geconsolideerde VNG-staalkaart)</w:t>
      </w:r>
    </w:p>
    <w:p w14:paraId="30E77043" w14:textId="77777777" w:rsidR="00F8094C" w:rsidRDefault="00795B5B" w:rsidP="00795B5B">
      <w:r>
        <w:t>Deze paragraaf gaat over het toevoegen van nieuwe woonruimte binnen Woongebied-Transformatie.</w:t>
      </w:r>
    </w:p>
    <w:p w14:paraId="36EBFE9B" w14:textId="5446BF66" w:rsidR="00F8094C" w:rsidRDefault="00F8094C" w:rsidP="00407010">
      <w:pPr>
        <w:pStyle w:val="Kop6"/>
      </w:pPr>
      <w:commentRangeStart w:id="89"/>
      <w:commentRangeStart w:id="90"/>
      <w:r>
        <w:t>Artikel</w:t>
      </w:r>
      <w:commentRangeEnd w:id="89"/>
      <w:commentRangeEnd w:id="90"/>
      <w:r w:rsidR="00E36AAD">
        <w:rPr>
          <w:rStyle w:val="Verwijzingopmerking"/>
          <w:rFonts w:eastAsiaTheme="minorHAnsi" w:cstheme="minorBidi"/>
          <w:i w:val="0"/>
          <w:iCs w:val="0"/>
        </w:rPr>
        <w:commentReference w:id="89"/>
      </w:r>
      <w:r w:rsidR="00E36AAD">
        <w:rPr>
          <w:rStyle w:val="Verwijzingopmerking"/>
          <w:rFonts w:eastAsiaTheme="minorHAnsi" w:cstheme="minorBidi"/>
          <w:i w:val="0"/>
          <w:iCs w:val="0"/>
        </w:rPr>
        <w:commentReference w:id="90"/>
      </w:r>
      <w:r>
        <w:t xml:space="preserve"> 5.15</w:t>
      </w:r>
      <w:r>
        <w:tab/>
        <w:t>Oogmerken (grondslag: art. 5.112 Geconsolideerde VNG-staalkaart)</w:t>
      </w:r>
    </w:p>
    <w:p w14:paraId="41EE5DCD" w14:textId="169342EC" w:rsidR="00EB17EC" w:rsidRDefault="00795B5B" w:rsidP="00795B5B">
      <w:r>
        <w:t>De regels in deze paragraaf zijn gesteld met het oog op:</w:t>
      </w:r>
    </w:p>
    <w:p w14:paraId="30F8F4A6" w14:textId="7E795007" w:rsidR="00EB17EC" w:rsidRDefault="00EB17EC" w:rsidP="00EB17EC">
      <w:pPr>
        <w:pStyle w:val="Opsommingmetnummering"/>
      </w:pPr>
      <w:r>
        <w:t>a.</w:t>
      </w:r>
      <w:r>
        <w:tab/>
      </w:r>
      <w:r w:rsidR="00795B5B">
        <w:t>het bieden van voldoende woonruimte;</w:t>
      </w:r>
    </w:p>
    <w:p w14:paraId="1B650D1B" w14:textId="0F002704" w:rsidR="00EB17EC" w:rsidRDefault="00EB17EC" w:rsidP="00EB17EC">
      <w:pPr>
        <w:pStyle w:val="Opsommingmetnummering"/>
      </w:pPr>
      <w:r>
        <w:t>b.</w:t>
      </w:r>
      <w:r>
        <w:tab/>
      </w:r>
      <w:r w:rsidR="00795B5B">
        <w:t>een gevarieerd aanbod aan woonruimte;</w:t>
      </w:r>
    </w:p>
    <w:p w14:paraId="3658A8FC" w14:textId="13E56B58" w:rsidR="00EB17EC" w:rsidRDefault="00EB17EC" w:rsidP="00EB17EC">
      <w:pPr>
        <w:pStyle w:val="Opsommingmetnummering"/>
      </w:pPr>
      <w:r>
        <w:t>c.</w:t>
      </w:r>
      <w:r>
        <w:tab/>
      </w:r>
      <w:r w:rsidR="00795B5B">
        <w:t>het beschermen van de gezondheid;</w:t>
      </w:r>
    </w:p>
    <w:p w14:paraId="50E83E73" w14:textId="77777777" w:rsidR="00F8094C" w:rsidRDefault="00EB17EC" w:rsidP="00EB17EC">
      <w:pPr>
        <w:pStyle w:val="Opsommingmetnummering"/>
      </w:pPr>
      <w:r>
        <w:t>d.</w:t>
      </w:r>
      <w:r>
        <w:tab/>
      </w:r>
      <w:r w:rsidR="00795B5B">
        <w:t>het realiseren van een akoestisch aanvaardbaar woongebied.</w:t>
      </w:r>
    </w:p>
    <w:p w14:paraId="262C0C8A" w14:textId="45F88FC7" w:rsidR="00F8094C" w:rsidRDefault="00F8094C" w:rsidP="00550899">
      <w:pPr>
        <w:pStyle w:val="Kop3"/>
      </w:pPr>
      <w:r>
        <w:t>Paragraaf 5.2.3</w:t>
      </w:r>
      <w:r>
        <w:tab/>
        <w:t>Woonruimte gebruiken (grondslag: par. 5.2.18 Geconsolideerde VNG-staalkaart)</w:t>
      </w:r>
    </w:p>
    <w:p w14:paraId="7C648F7B" w14:textId="6BB0A400" w:rsidR="00F8094C" w:rsidRDefault="00F8094C" w:rsidP="00407010">
      <w:pPr>
        <w:pStyle w:val="Kop6"/>
      </w:pPr>
      <w:commentRangeStart w:id="91"/>
      <w:commentRangeStart w:id="92"/>
      <w:r>
        <w:t>Artikel</w:t>
      </w:r>
      <w:commentRangeEnd w:id="91"/>
      <w:commentRangeEnd w:id="92"/>
      <w:r w:rsidR="00E36AAD">
        <w:rPr>
          <w:rStyle w:val="Verwijzingopmerking"/>
          <w:rFonts w:eastAsiaTheme="minorHAnsi" w:cstheme="minorBidi"/>
          <w:i w:val="0"/>
          <w:iCs w:val="0"/>
        </w:rPr>
        <w:commentReference w:id="91"/>
      </w:r>
      <w:r w:rsidR="00E36AAD">
        <w:rPr>
          <w:rStyle w:val="Verwijzingopmerking"/>
          <w:rFonts w:eastAsiaTheme="minorHAnsi" w:cstheme="minorBidi"/>
          <w:i w:val="0"/>
          <w:iCs w:val="0"/>
        </w:rPr>
        <w:commentReference w:id="92"/>
      </w:r>
      <w:r>
        <w:t xml:space="preserve"> 5.16</w:t>
      </w:r>
      <w:r>
        <w:tab/>
        <w:t>Toepassingsbereik (grondslag: art. 5.124 Geconsolideerde VNG-staalkaart)</w:t>
      </w:r>
    </w:p>
    <w:p w14:paraId="22179EE4" w14:textId="77777777" w:rsidR="00F8094C" w:rsidRDefault="00795B5B" w:rsidP="00795B5B">
      <w:r>
        <w:t>Deze paragraaf gaat over wonen.</w:t>
      </w:r>
    </w:p>
    <w:p w14:paraId="5F235040" w14:textId="39299F25" w:rsidR="00F8094C" w:rsidRDefault="00F8094C" w:rsidP="00407010">
      <w:pPr>
        <w:pStyle w:val="Kop6"/>
      </w:pPr>
      <w:commentRangeStart w:id="93"/>
      <w:commentRangeStart w:id="94"/>
      <w:r>
        <w:t>Artikel</w:t>
      </w:r>
      <w:commentRangeEnd w:id="93"/>
      <w:commentRangeEnd w:id="94"/>
      <w:r w:rsidR="00E36AAD">
        <w:rPr>
          <w:rStyle w:val="Verwijzingopmerking"/>
          <w:rFonts w:eastAsiaTheme="minorHAnsi" w:cstheme="minorBidi"/>
          <w:i w:val="0"/>
          <w:iCs w:val="0"/>
        </w:rPr>
        <w:commentReference w:id="93"/>
      </w:r>
      <w:r w:rsidR="00E36AAD">
        <w:rPr>
          <w:rStyle w:val="Verwijzingopmerking"/>
          <w:rFonts w:eastAsiaTheme="minorHAnsi" w:cstheme="minorBidi"/>
          <w:i w:val="0"/>
          <w:iCs w:val="0"/>
        </w:rPr>
        <w:commentReference w:id="94"/>
      </w:r>
      <w:r>
        <w:t xml:space="preserve"> 5.17</w:t>
      </w:r>
      <w:r>
        <w:tab/>
        <w:t>Oogmerken (grondslag: art. 5.125 Geconsolideerde VNG-staalkaart)</w:t>
      </w:r>
    </w:p>
    <w:p w14:paraId="0143519D" w14:textId="68CA9132" w:rsidR="00EB17EC" w:rsidRDefault="00795B5B" w:rsidP="00795B5B">
      <w:r>
        <w:t>De regels in deze paragraaf zijn gesteld met het oog op:</w:t>
      </w:r>
    </w:p>
    <w:p w14:paraId="49228AAB" w14:textId="19E379F6" w:rsidR="00EB17EC" w:rsidRDefault="00EB17EC" w:rsidP="00EB17EC">
      <w:pPr>
        <w:pStyle w:val="Opsommingmetnummering"/>
      </w:pPr>
      <w:r>
        <w:t>a.</w:t>
      </w:r>
      <w:r>
        <w:tab/>
      </w:r>
      <w:r w:rsidR="00795B5B">
        <w:t>het beschermen van een goed woon- en leefklimaat;</w:t>
      </w:r>
    </w:p>
    <w:p w14:paraId="1262302C" w14:textId="77777777" w:rsidR="00F8094C" w:rsidRDefault="00EB17EC" w:rsidP="00EB17EC">
      <w:pPr>
        <w:pStyle w:val="Opsommingmetnummering"/>
      </w:pPr>
      <w:r>
        <w:t>b.</w:t>
      </w:r>
      <w:r>
        <w:tab/>
      </w:r>
      <w:r w:rsidR="00795B5B">
        <w:t>het beschermen van de gezondheid.</w:t>
      </w:r>
    </w:p>
    <w:p w14:paraId="560814A5" w14:textId="0CCB2849" w:rsidR="00F8094C" w:rsidRDefault="00F8094C" w:rsidP="00407010">
      <w:pPr>
        <w:pStyle w:val="Kop6"/>
      </w:pPr>
      <w:r>
        <w:t>Artikel 5.18</w:t>
      </w:r>
      <w:r>
        <w:tab/>
        <w:t>Algemene regels over wonen (grondslag: art. 5.126 Geconsolideerde VNG-staalkaart)</w:t>
      </w:r>
    </w:p>
    <w:p w14:paraId="4207EDCE" w14:textId="0F0CD3E3" w:rsidR="003B2E2B" w:rsidRDefault="003B2E2B" w:rsidP="003B2E2B">
      <w:pPr>
        <w:pStyle w:val="Lidmetnummering"/>
      </w:pPr>
      <w:commentRangeStart w:id="95"/>
      <w:commentRangeStart w:id="96"/>
      <w:r>
        <w:t>1</w:t>
      </w:r>
      <w:commentRangeEnd w:id="95"/>
      <w:commentRangeEnd w:id="96"/>
      <w:r w:rsidR="00E36AAD">
        <w:rPr>
          <w:rStyle w:val="Verwijzingopmerking"/>
        </w:rPr>
        <w:commentReference w:id="95"/>
      </w:r>
      <w:r w:rsidR="00E36AAD">
        <w:rPr>
          <w:rStyle w:val="Verwijzingopmerking"/>
        </w:rPr>
        <w:commentReference w:id="96"/>
      </w:r>
      <w:r>
        <w:t>.</w:t>
      </w:r>
      <w:r>
        <w:tab/>
      </w:r>
      <w:r w:rsidR="00795B5B">
        <w:t>In één woning woont slechts één huishouden.</w:t>
      </w:r>
    </w:p>
    <w:p w14:paraId="2CBCA2F6" w14:textId="77777777" w:rsidR="00EB17EC" w:rsidRDefault="003B2E2B" w:rsidP="003B2E2B">
      <w:pPr>
        <w:pStyle w:val="Lidmetnummering"/>
      </w:pPr>
      <w:commentRangeStart w:id="97"/>
      <w:commentRangeStart w:id="98"/>
      <w:r>
        <w:t>2</w:t>
      </w:r>
      <w:commentRangeEnd w:id="97"/>
      <w:commentRangeEnd w:id="98"/>
      <w:r w:rsidR="00E36AAD">
        <w:rPr>
          <w:rStyle w:val="Verwijzingopmerking"/>
        </w:rPr>
        <w:commentReference w:id="97"/>
      </w:r>
      <w:r w:rsidR="00E36AAD">
        <w:rPr>
          <w:rStyle w:val="Verwijzingopmerking"/>
        </w:rPr>
        <w:commentReference w:id="98"/>
      </w:r>
      <w:r>
        <w:t>.</w:t>
      </w:r>
      <w:r>
        <w:tab/>
      </w:r>
      <w:r w:rsidR="00795B5B">
        <w:t>Voor de toepassing van het eerste lid geldt als één huishouden ook:</w:t>
      </w:r>
    </w:p>
    <w:p w14:paraId="2B781512" w14:textId="65466111" w:rsidR="00EB17EC" w:rsidRDefault="00EB17EC" w:rsidP="00EB17EC">
      <w:pPr>
        <w:pStyle w:val="Opsommingmetnummering"/>
      </w:pPr>
      <w:r>
        <w:t>a.</w:t>
      </w:r>
      <w:r>
        <w:tab/>
      </w:r>
      <w:r w:rsidR="00795B5B">
        <w:t>een eigenaar die als hoofdbewoner kamers verhuurt aan maximaal twee personen; en</w:t>
      </w:r>
    </w:p>
    <w:p w14:paraId="088349F5" w14:textId="5806B05A" w:rsidR="003B2E2B" w:rsidRDefault="00EB17EC" w:rsidP="00EB17EC">
      <w:pPr>
        <w:pStyle w:val="Opsommingmetnummering"/>
      </w:pPr>
      <w:r>
        <w:t>b.</w:t>
      </w:r>
      <w:r>
        <w:tab/>
      </w:r>
      <w:r w:rsidR="00795B5B">
        <w:t>een huishouden dat mantelzorg verleent, waarbij de ontvanger van mantelzorg in de woning woont of in een gebouw dat bij de woning hoort.</w:t>
      </w:r>
    </w:p>
    <w:p w14:paraId="5F314DC9" w14:textId="2F9205D3" w:rsidR="000A2DBC" w:rsidRDefault="003B2E2B" w:rsidP="003B2E2B">
      <w:pPr>
        <w:pStyle w:val="Lidmetnummering"/>
      </w:pPr>
      <w:commentRangeStart w:id="99"/>
      <w:commentRangeStart w:id="100"/>
      <w:r>
        <w:t>3</w:t>
      </w:r>
      <w:commentRangeEnd w:id="99"/>
      <w:commentRangeEnd w:id="100"/>
      <w:r w:rsidR="00E36AAD">
        <w:rPr>
          <w:rStyle w:val="Verwijzingopmerking"/>
        </w:rPr>
        <w:commentReference w:id="99"/>
      </w:r>
      <w:r w:rsidR="00E36AAD">
        <w:rPr>
          <w:rStyle w:val="Verwijzingopmerking"/>
        </w:rPr>
        <w:commentReference w:id="100"/>
      </w:r>
      <w:r>
        <w:t>.</w:t>
      </w:r>
      <w:r>
        <w:tab/>
      </w:r>
      <w:r w:rsidR="00795B5B">
        <w:t xml:space="preserve">Met het oog op het beschermen van de gezondheid van de bewoners wordt een woning niet bewoond door meer dan een persoon per 12 </w:t>
      </w:r>
      <w:r w:rsidR="008D4FAD">
        <w:t>m</w:t>
      </w:r>
      <w:r w:rsidR="008D4FAD" w:rsidRPr="008D4FAD">
        <w:rPr>
          <w:vertAlign w:val="superscript"/>
        </w:rPr>
        <w:t>2</w:t>
      </w:r>
      <w:r w:rsidR="00795B5B">
        <w:t xml:space="preserve"> gebruiksoppervlakte.</w:t>
      </w:r>
    </w:p>
    <w:p w14:paraId="3859680A" w14:textId="7290849D" w:rsidR="00F8094C" w:rsidRDefault="00F8094C" w:rsidP="00407010">
      <w:pPr>
        <w:pStyle w:val="Kop6"/>
      </w:pPr>
      <w:commentRangeStart w:id="101"/>
      <w:commentRangeStart w:id="102"/>
      <w:r>
        <w:t>Artikel</w:t>
      </w:r>
      <w:commentRangeEnd w:id="101"/>
      <w:commentRangeEnd w:id="102"/>
      <w:r w:rsidR="00E36AAD">
        <w:rPr>
          <w:rStyle w:val="Verwijzingopmerking"/>
          <w:rFonts w:eastAsiaTheme="minorHAnsi" w:cstheme="minorBidi"/>
          <w:i w:val="0"/>
          <w:iCs w:val="0"/>
        </w:rPr>
        <w:commentReference w:id="101"/>
      </w:r>
      <w:r w:rsidR="00E36AAD">
        <w:rPr>
          <w:rStyle w:val="Verwijzingopmerking"/>
          <w:rFonts w:eastAsiaTheme="minorHAnsi" w:cstheme="minorBidi"/>
          <w:i w:val="0"/>
          <w:iCs w:val="0"/>
        </w:rPr>
        <w:commentReference w:id="102"/>
      </w:r>
      <w:r>
        <w:t xml:space="preserve"> 5.19</w:t>
      </w:r>
      <w:r>
        <w:tab/>
        <w:t>Informatieplicht ingebruikname woonruimte</w:t>
      </w:r>
    </w:p>
    <w:p w14:paraId="053D9B12" w14:textId="77777777" w:rsidR="00F8094C" w:rsidRDefault="00795B5B" w:rsidP="00795B5B">
      <w:r>
        <w:t>Tenminste vier weken voordat de activiteit bedoeld in artikel 4.15 eerste lid sub a wordt verricht worden aan het college gegevens en bescheiden verstrekt die gaan over de naleving van de algemene regels in artikel 5.18.</w:t>
      </w:r>
    </w:p>
    <w:p w14:paraId="60D79272" w14:textId="68D523D3" w:rsidR="00F8094C" w:rsidRDefault="00F8094C" w:rsidP="00550899">
      <w:pPr>
        <w:pStyle w:val="Kop3"/>
      </w:pPr>
      <w:r>
        <w:t>Paragraaf 5.2.4</w:t>
      </w:r>
      <w:r>
        <w:tab/>
        <w:t>Beroep of bedrijf aan huis uitoefenen (grondslag: par. 5.2.19 Geconsolideerde VNG-staalkaart)</w:t>
      </w:r>
    </w:p>
    <w:p w14:paraId="4006502E" w14:textId="2D3C7B8A" w:rsidR="00F8094C" w:rsidRDefault="00F8094C" w:rsidP="00407010">
      <w:pPr>
        <w:pStyle w:val="Kop6"/>
      </w:pPr>
      <w:commentRangeStart w:id="103"/>
      <w:commentRangeStart w:id="104"/>
      <w:r>
        <w:t>Artikel</w:t>
      </w:r>
      <w:commentRangeEnd w:id="103"/>
      <w:commentRangeEnd w:id="104"/>
      <w:r w:rsidR="00E36AAD">
        <w:rPr>
          <w:rStyle w:val="Verwijzingopmerking"/>
          <w:rFonts w:eastAsiaTheme="minorHAnsi" w:cstheme="minorBidi"/>
          <w:i w:val="0"/>
          <w:iCs w:val="0"/>
        </w:rPr>
        <w:commentReference w:id="103"/>
      </w:r>
      <w:r w:rsidR="00E36AAD">
        <w:rPr>
          <w:rStyle w:val="Verwijzingopmerking"/>
          <w:rFonts w:eastAsiaTheme="minorHAnsi" w:cstheme="minorBidi"/>
          <w:i w:val="0"/>
          <w:iCs w:val="0"/>
        </w:rPr>
        <w:commentReference w:id="104"/>
      </w:r>
      <w:r>
        <w:t xml:space="preserve"> 5.20</w:t>
      </w:r>
      <w:r>
        <w:tab/>
        <w:t>Toepassingsbereik (grondslag: art. 5.127 Geconsolideerde VNG-staalkaart)</w:t>
      </w:r>
    </w:p>
    <w:p w14:paraId="777A45E9" w14:textId="77777777" w:rsidR="00F8094C" w:rsidRDefault="00795B5B" w:rsidP="00795B5B">
      <w:r>
        <w:t>Deze paragraaf gaat over het uitoefenen van een beroep of bedrijf aan huis.</w:t>
      </w:r>
    </w:p>
    <w:p w14:paraId="4748BCB5" w14:textId="53CC5567" w:rsidR="00F8094C" w:rsidRDefault="00F8094C" w:rsidP="00407010">
      <w:pPr>
        <w:pStyle w:val="Kop6"/>
      </w:pPr>
      <w:commentRangeStart w:id="105"/>
      <w:commentRangeStart w:id="106"/>
      <w:r>
        <w:t>Artikel</w:t>
      </w:r>
      <w:commentRangeEnd w:id="105"/>
      <w:commentRangeEnd w:id="106"/>
      <w:r w:rsidR="00E36AAD">
        <w:rPr>
          <w:rStyle w:val="Verwijzingopmerking"/>
          <w:rFonts w:eastAsiaTheme="minorHAnsi" w:cstheme="minorBidi"/>
          <w:i w:val="0"/>
          <w:iCs w:val="0"/>
        </w:rPr>
        <w:commentReference w:id="105"/>
      </w:r>
      <w:r w:rsidR="00E36AAD">
        <w:rPr>
          <w:rStyle w:val="Verwijzingopmerking"/>
          <w:rFonts w:eastAsiaTheme="minorHAnsi" w:cstheme="minorBidi"/>
          <w:i w:val="0"/>
          <w:iCs w:val="0"/>
        </w:rPr>
        <w:commentReference w:id="106"/>
      </w:r>
      <w:r>
        <w:t xml:space="preserve"> 5.21</w:t>
      </w:r>
      <w:r>
        <w:tab/>
        <w:t>Oogmerken (grondslag: art. 5.128 Geconsolideerde VNG-staalkaart)</w:t>
      </w:r>
    </w:p>
    <w:p w14:paraId="3415BC8F" w14:textId="4C7C41EC" w:rsidR="00EB17EC" w:rsidRDefault="00795B5B" w:rsidP="00795B5B">
      <w:r>
        <w:t>De regels in deze paragraaf zijn gesteld met het oog op:</w:t>
      </w:r>
    </w:p>
    <w:p w14:paraId="5B85334B" w14:textId="13A84B1C" w:rsidR="00EB17EC" w:rsidRDefault="00EB17EC" w:rsidP="00EB17EC">
      <w:pPr>
        <w:pStyle w:val="Opsommingmetnummering"/>
      </w:pPr>
      <w:r>
        <w:lastRenderedPageBreak/>
        <w:t>a.</w:t>
      </w:r>
      <w:r>
        <w:tab/>
      </w:r>
      <w:r w:rsidR="00795B5B">
        <w:t>het beschermen van een goed woon- en leefklimaat;</w:t>
      </w:r>
    </w:p>
    <w:p w14:paraId="00E0A339" w14:textId="3A561F8E" w:rsidR="00EB17EC" w:rsidRDefault="00EB17EC" w:rsidP="00EB17EC">
      <w:pPr>
        <w:pStyle w:val="Opsommingmetnummering"/>
      </w:pPr>
      <w:r>
        <w:t>b.</w:t>
      </w:r>
      <w:r>
        <w:tab/>
      </w:r>
      <w:r w:rsidR="00795B5B">
        <w:t>het beschermen van de gezondheid;</w:t>
      </w:r>
    </w:p>
    <w:p w14:paraId="336FFC27" w14:textId="77777777" w:rsidR="00F8094C" w:rsidRDefault="00EB17EC" w:rsidP="00EB17EC">
      <w:pPr>
        <w:pStyle w:val="Opsommingmetnummering"/>
      </w:pPr>
      <w:r>
        <w:t>c.</w:t>
      </w:r>
      <w:r>
        <w:tab/>
      </w:r>
      <w:r w:rsidR="00795B5B">
        <w:t>ruimte bieden aan economische activiteiten.</w:t>
      </w:r>
    </w:p>
    <w:p w14:paraId="45A5FDA2" w14:textId="4E37F0CD" w:rsidR="00F8094C" w:rsidRDefault="00F8094C" w:rsidP="00407010">
      <w:pPr>
        <w:pStyle w:val="Kop6"/>
      </w:pPr>
      <w:r>
        <w:t>Artikel 5.22</w:t>
      </w:r>
      <w:r>
        <w:tab/>
        <w:t>Algemene regels uitoefenen beroep of bedrijf aan huis (grondslag: art. 5.129 Geconsolideerde VNG-staalkaart)</w:t>
      </w:r>
    </w:p>
    <w:p w14:paraId="021F1728" w14:textId="0C000ECA" w:rsidR="003B2E2B" w:rsidRDefault="003B2E2B" w:rsidP="003B2E2B">
      <w:pPr>
        <w:pStyle w:val="Lidmetnummering"/>
      </w:pPr>
      <w:commentRangeStart w:id="107"/>
      <w:commentRangeStart w:id="108"/>
      <w:r>
        <w:t>1</w:t>
      </w:r>
      <w:commentRangeEnd w:id="107"/>
      <w:commentRangeEnd w:id="108"/>
      <w:r w:rsidR="004979FC">
        <w:rPr>
          <w:rStyle w:val="Verwijzingopmerking"/>
        </w:rPr>
        <w:commentReference w:id="107"/>
      </w:r>
      <w:r w:rsidR="004979FC">
        <w:rPr>
          <w:rStyle w:val="Verwijzingopmerking"/>
        </w:rPr>
        <w:commentReference w:id="108"/>
      </w:r>
      <w:r>
        <w:t>.</w:t>
      </w:r>
      <w:r>
        <w:tab/>
      </w:r>
      <w:r w:rsidR="00795B5B">
        <w:t>Een beroep of bedrijf aan huis wordt door de bewoner zelf uitgeoefend.</w:t>
      </w:r>
    </w:p>
    <w:p w14:paraId="4A56C818" w14:textId="7FDC649E" w:rsidR="003B2E2B" w:rsidRDefault="003B2E2B" w:rsidP="003B2E2B">
      <w:pPr>
        <w:pStyle w:val="Lidmetnummering"/>
      </w:pPr>
      <w:commentRangeStart w:id="109"/>
      <w:commentRangeStart w:id="110"/>
      <w:r>
        <w:t>2</w:t>
      </w:r>
      <w:commentRangeEnd w:id="109"/>
      <w:commentRangeEnd w:id="110"/>
      <w:r w:rsidR="004979FC">
        <w:rPr>
          <w:rStyle w:val="Verwijzingopmerking"/>
        </w:rPr>
        <w:commentReference w:id="109"/>
      </w:r>
      <w:r w:rsidR="004979FC">
        <w:rPr>
          <w:rStyle w:val="Verwijzingopmerking"/>
        </w:rPr>
        <w:commentReference w:id="110"/>
      </w:r>
      <w:r>
        <w:t>.</w:t>
      </w:r>
      <w:r>
        <w:tab/>
      </w:r>
      <w:r w:rsidR="00795B5B">
        <w:t>Het beroep of bedrijf aan huis wordt in de woonruimte of in een bijbehorend bouwwerk bij de woonruimte uitgeoefend.</w:t>
      </w:r>
    </w:p>
    <w:p w14:paraId="4FFFA541" w14:textId="4DBF7D6B" w:rsidR="003B2E2B" w:rsidRDefault="003B2E2B" w:rsidP="003B2E2B">
      <w:pPr>
        <w:pStyle w:val="Lidmetnummering"/>
      </w:pPr>
      <w:commentRangeStart w:id="111"/>
      <w:commentRangeStart w:id="112"/>
      <w:commentRangeStart w:id="113"/>
      <w:r>
        <w:t>3</w:t>
      </w:r>
      <w:commentRangeEnd w:id="111"/>
      <w:commentRangeEnd w:id="112"/>
      <w:commentRangeEnd w:id="113"/>
      <w:r w:rsidR="004979FC">
        <w:rPr>
          <w:rStyle w:val="Verwijzingopmerking"/>
        </w:rPr>
        <w:commentReference w:id="111"/>
      </w:r>
      <w:r w:rsidR="004979FC">
        <w:rPr>
          <w:rStyle w:val="Verwijzingopmerking"/>
        </w:rPr>
        <w:commentReference w:id="112"/>
      </w:r>
      <w:r w:rsidR="004979FC">
        <w:rPr>
          <w:rStyle w:val="Verwijzingopmerking"/>
        </w:rPr>
        <w:commentReference w:id="113"/>
      </w:r>
      <w:r>
        <w:t>.</w:t>
      </w:r>
      <w:r>
        <w:tab/>
      </w:r>
      <w:r w:rsidR="0021528B" w:rsidRPr="0021528B">
        <w:t xml:space="preserve">Het deel van de oppervlakte van hoofdgebouw en/of bijbehorend bouwwerk dat wordt gebruikt voor het uitoefenen van beroep of bedrijf aan huis bedraagt niet meer dan de ter plaatse van de locatie </w:t>
      </w:r>
      <w:r w:rsidR="0021528B" w:rsidRPr="00061E32">
        <w:rPr>
          <w:rStyle w:val="Noemer"/>
        </w:rPr>
        <w:t>Beroep, bedrijf of activiteit aan huis</w:t>
      </w:r>
      <w:r w:rsidR="00E771BD">
        <w:rPr>
          <w:rStyle w:val="Noemer"/>
        </w:rPr>
        <w:t xml:space="preserve"> uitoefenen</w:t>
      </w:r>
      <w:r w:rsidR="0021528B" w:rsidRPr="00061E32">
        <w:rPr>
          <w:rStyle w:val="Noemer"/>
        </w:rPr>
        <w:t xml:space="preserve"> </w:t>
      </w:r>
      <w:r w:rsidR="00061E32" w:rsidRPr="00061E32">
        <w:rPr>
          <w:rStyle w:val="Noemer"/>
        </w:rPr>
        <w:t>–</w:t>
      </w:r>
      <w:r w:rsidR="0021528B" w:rsidRPr="00061E32">
        <w:rPr>
          <w:rStyle w:val="Noemer"/>
        </w:rPr>
        <w:t xml:space="preserve"> Maximum bruto vloeroppervlakte</w:t>
      </w:r>
      <w:r w:rsidR="0021528B" w:rsidRPr="0021528B">
        <w:t xml:space="preserve"> aangegeven waarde</w:t>
      </w:r>
      <w:r w:rsidR="00795B5B">
        <w:t>.</w:t>
      </w:r>
    </w:p>
    <w:p w14:paraId="7C7864CF" w14:textId="4BC234A4" w:rsidR="003B2E2B" w:rsidRDefault="003B2E2B" w:rsidP="003B2E2B">
      <w:pPr>
        <w:pStyle w:val="Lidmetnummering"/>
      </w:pPr>
      <w:commentRangeStart w:id="114"/>
      <w:commentRangeStart w:id="115"/>
      <w:commentRangeStart w:id="116"/>
      <w:r>
        <w:t>4</w:t>
      </w:r>
      <w:commentRangeEnd w:id="114"/>
      <w:commentRangeEnd w:id="115"/>
      <w:commentRangeEnd w:id="116"/>
      <w:r w:rsidR="007F3C3D">
        <w:rPr>
          <w:rStyle w:val="Verwijzingopmerking"/>
        </w:rPr>
        <w:commentReference w:id="114"/>
      </w:r>
      <w:r w:rsidR="007F3C3D">
        <w:rPr>
          <w:rStyle w:val="Verwijzingopmerking"/>
        </w:rPr>
        <w:commentReference w:id="115"/>
      </w:r>
      <w:r w:rsidR="007F3C3D">
        <w:rPr>
          <w:rStyle w:val="Verwijzingopmerking"/>
        </w:rPr>
        <w:commentReference w:id="116"/>
      </w:r>
      <w:r>
        <w:t>.</w:t>
      </w:r>
      <w:r>
        <w:tab/>
      </w:r>
      <w:r w:rsidR="00795B5B">
        <w:t xml:space="preserve">De verkeersaantrekkende werking van het beroep of bedrijf aan huis bedraagt niet meer dan het </w:t>
      </w:r>
      <w:r w:rsidR="008E0F56" w:rsidRPr="008E0F56">
        <w:t xml:space="preserve">ter plaatse van de locatie </w:t>
      </w:r>
      <w:r w:rsidR="008E0F56" w:rsidRPr="00061E32">
        <w:rPr>
          <w:rStyle w:val="Noemer"/>
        </w:rPr>
        <w:t xml:space="preserve">Beroep, bedrijf of activiteit aan huis </w:t>
      </w:r>
      <w:r w:rsidR="00061E32" w:rsidRPr="00061E32">
        <w:rPr>
          <w:rStyle w:val="Noemer"/>
        </w:rPr>
        <w:t>–</w:t>
      </w:r>
      <w:r w:rsidR="008E0F56" w:rsidRPr="00061E32">
        <w:rPr>
          <w:rStyle w:val="Noemer"/>
        </w:rPr>
        <w:t xml:space="preserve"> Maximum verkeersgeneratie</w:t>
      </w:r>
      <w:r w:rsidR="00795B5B">
        <w:t xml:space="preserve"> aangegeven aantal per etmaal.</w:t>
      </w:r>
    </w:p>
    <w:p w14:paraId="63B961CB" w14:textId="77777777" w:rsidR="00F8094C" w:rsidRDefault="003B2E2B" w:rsidP="003B2E2B">
      <w:pPr>
        <w:pStyle w:val="Lidmetnummering"/>
      </w:pPr>
      <w:commentRangeStart w:id="117"/>
      <w:commentRangeStart w:id="118"/>
      <w:r>
        <w:t>5</w:t>
      </w:r>
      <w:commentRangeEnd w:id="117"/>
      <w:commentRangeEnd w:id="118"/>
      <w:r w:rsidR="007F3C3D">
        <w:rPr>
          <w:rStyle w:val="Verwijzingopmerking"/>
        </w:rPr>
        <w:commentReference w:id="117"/>
      </w:r>
      <w:r w:rsidR="007F3C3D">
        <w:rPr>
          <w:rStyle w:val="Verwijzingopmerking"/>
        </w:rPr>
        <w:commentReference w:id="118"/>
      </w:r>
      <w:r>
        <w:t>.</w:t>
      </w:r>
      <w:r>
        <w:tab/>
      </w:r>
      <w:commentRangeStart w:id="119"/>
      <w:r w:rsidR="00795B5B">
        <w:t>Er</w:t>
      </w:r>
      <w:commentRangeEnd w:id="119"/>
      <w:r w:rsidR="006779B4">
        <w:rPr>
          <w:rStyle w:val="Verwijzingopmerking"/>
        </w:rPr>
        <w:commentReference w:id="119"/>
      </w:r>
      <w:r w:rsidR="00795B5B">
        <w:t xml:space="preserve"> wordt voldaan aan paragraaf 5.3.4 Gebouw met parkeerbehoefte toevoegen – algemeen en paragraaf 5.3.5 Gebouw met parkeerbehoefte toevoegen – categorie I.</w:t>
      </w:r>
    </w:p>
    <w:p w14:paraId="4ABC0CE0" w14:textId="531DC250" w:rsidR="00F8094C" w:rsidRDefault="00F8094C" w:rsidP="00550899">
      <w:pPr>
        <w:pStyle w:val="Kop3"/>
      </w:pPr>
      <w:r>
        <w:t>Paragraaf 5.2.5</w:t>
      </w:r>
      <w:r>
        <w:tab/>
        <w:t>Activiteiten in een gebied met archeologische verwachtingen (grondslag: par. 5.2.34 Geconsolideerde VNG-staalkaart)</w:t>
      </w:r>
    </w:p>
    <w:p w14:paraId="42E801EC" w14:textId="045C2465" w:rsidR="00F8094C" w:rsidRDefault="00F8094C" w:rsidP="00407010">
      <w:pPr>
        <w:pStyle w:val="Kop6"/>
      </w:pPr>
      <w:commentRangeStart w:id="120"/>
      <w:commentRangeStart w:id="121"/>
      <w:r>
        <w:t>Artikel</w:t>
      </w:r>
      <w:commentRangeEnd w:id="120"/>
      <w:commentRangeEnd w:id="121"/>
      <w:r w:rsidR="00181077">
        <w:rPr>
          <w:rStyle w:val="Verwijzingopmerking"/>
          <w:rFonts w:eastAsiaTheme="minorHAnsi" w:cstheme="minorBidi"/>
          <w:i w:val="0"/>
          <w:iCs w:val="0"/>
        </w:rPr>
        <w:commentReference w:id="120"/>
      </w:r>
      <w:r w:rsidR="00181077">
        <w:rPr>
          <w:rStyle w:val="Verwijzingopmerking"/>
          <w:rFonts w:eastAsiaTheme="minorHAnsi" w:cstheme="minorBidi"/>
          <w:i w:val="0"/>
          <w:iCs w:val="0"/>
        </w:rPr>
        <w:commentReference w:id="121"/>
      </w:r>
      <w:r>
        <w:t xml:space="preserve"> 5.23</w:t>
      </w:r>
      <w:r>
        <w:tab/>
        <w:t>Toepassingsbereik (grondslag: art. 5.202 Geconsolideerde VNG-staalkaart)</w:t>
      </w:r>
    </w:p>
    <w:p w14:paraId="12AD396E" w14:textId="77777777" w:rsidR="00F8094C" w:rsidRDefault="00795B5B" w:rsidP="00795B5B">
      <w:r>
        <w:t>Deze paragraaf gaat over het verrichten van activiteiten in een gebied met archeologische verwachtingen.</w:t>
      </w:r>
    </w:p>
    <w:p w14:paraId="01395E12" w14:textId="37B448BC" w:rsidR="00F8094C" w:rsidRDefault="00F8094C" w:rsidP="00407010">
      <w:pPr>
        <w:pStyle w:val="Kop6"/>
      </w:pPr>
      <w:commentRangeStart w:id="122"/>
      <w:r>
        <w:t>Artikel</w:t>
      </w:r>
      <w:commentRangeEnd w:id="122"/>
      <w:r w:rsidR="00181077">
        <w:rPr>
          <w:rStyle w:val="Verwijzingopmerking"/>
          <w:rFonts w:eastAsiaTheme="minorHAnsi" w:cstheme="minorBidi"/>
          <w:i w:val="0"/>
          <w:iCs w:val="0"/>
        </w:rPr>
        <w:commentReference w:id="122"/>
      </w:r>
      <w:r>
        <w:t xml:space="preserve"> 5.24</w:t>
      </w:r>
      <w:r>
        <w:tab/>
        <w:t>Oogmerken (grondslag: art. 5.203 Geconsolideerde VNG-staalkaart)</w:t>
      </w:r>
    </w:p>
    <w:p w14:paraId="76F78831" w14:textId="77777777" w:rsidR="00F8094C" w:rsidRDefault="00795B5B" w:rsidP="00795B5B">
      <w:r>
        <w:t>De regels in deze paragraaf zijn gesteld met het oog op de bescherming van archeologische waarden.</w:t>
      </w:r>
    </w:p>
    <w:p w14:paraId="439C0874" w14:textId="1A572DB0" w:rsidR="00F8094C" w:rsidRDefault="00F8094C" w:rsidP="00407010">
      <w:pPr>
        <w:pStyle w:val="Kop6"/>
      </w:pPr>
      <w:r>
        <w:t>Artikel 5.25</w:t>
      </w:r>
      <w:r>
        <w:tab/>
        <w:t>Aanwijzing vergunningplichtige gevallen (grondslag: art. 5.205 Geconsolideerde VNG-staalkaart)</w:t>
      </w:r>
    </w:p>
    <w:p w14:paraId="1706F9E8" w14:textId="53FD2567" w:rsidR="00EB17EC" w:rsidRDefault="003B2E2B" w:rsidP="003B2E2B">
      <w:pPr>
        <w:pStyle w:val="Lidmetnummering"/>
      </w:pPr>
      <w:commentRangeStart w:id="123"/>
      <w:commentRangeStart w:id="124"/>
      <w:r>
        <w:t>1</w:t>
      </w:r>
      <w:commentRangeEnd w:id="123"/>
      <w:commentRangeEnd w:id="124"/>
      <w:r w:rsidR="00181077">
        <w:rPr>
          <w:rStyle w:val="Verwijzingopmerking"/>
        </w:rPr>
        <w:commentReference w:id="123"/>
      </w:r>
      <w:r w:rsidR="00181077">
        <w:rPr>
          <w:rStyle w:val="Verwijzingopmerking"/>
        </w:rPr>
        <w:commentReference w:id="124"/>
      </w:r>
      <w:r>
        <w:t>.</w:t>
      </w:r>
      <w:r>
        <w:tab/>
      </w:r>
      <w:r w:rsidR="00795B5B">
        <w:t>Het is verboden zonder omgevingsvergunning te graven in gebieden met een archeologische verwachtingswaarde als:</w:t>
      </w:r>
    </w:p>
    <w:p w14:paraId="18C97D03" w14:textId="0288036E" w:rsidR="00EB17EC" w:rsidRDefault="00EB17EC" w:rsidP="00EB17EC">
      <w:pPr>
        <w:pStyle w:val="Opsommingmetnummering"/>
      </w:pPr>
      <w:r>
        <w:t>a.</w:t>
      </w:r>
      <w:r>
        <w:tab/>
      </w:r>
      <w:commentRangeStart w:id="125"/>
      <w:r w:rsidR="00795B5B">
        <w:t>de</w:t>
      </w:r>
      <w:commentRangeEnd w:id="125"/>
      <w:r w:rsidR="00181077">
        <w:rPr>
          <w:rStyle w:val="Verwijzingopmerking"/>
        </w:rPr>
        <w:commentReference w:id="125"/>
      </w:r>
      <w:r w:rsidR="00795B5B">
        <w:t xml:space="preserve"> diepte beneden peil van de graafwerkzaamheden meer is dan</w:t>
      </w:r>
      <w:r w:rsidR="008E0F56">
        <w:t xml:space="preserve"> </w:t>
      </w:r>
      <w:r w:rsidR="008E0F56" w:rsidRPr="008E0F56">
        <w:t>de waarde die is</w:t>
      </w:r>
      <w:r w:rsidR="00795B5B">
        <w:t xml:space="preserve"> aangegeven </w:t>
      </w:r>
      <w:r w:rsidR="008E0F56" w:rsidRPr="008E0F56">
        <w:t xml:space="preserve">ter plaatse van de locatie </w:t>
      </w:r>
      <w:r w:rsidR="00EB4A19" w:rsidRPr="00EB4A19">
        <w:rPr>
          <w:rStyle w:val="Noemer"/>
        </w:rPr>
        <w:t>Graafwerkzaamheden diepte (in cm beneden peil)</w:t>
      </w:r>
      <w:r w:rsidR="00795B5B">
        <w:t>;</w:t>
      </w:r>
    </w:p>
    <w:p w14:paraId="1D6BE92F" w14:textId="3F694ADC" w:rsidR="00795B5B" w:rsidRDefault="00EB17EC" w:rsidP="00EB17EC">
      <w:pPr>
        <w:pStyle w:val="Opsommingmetnummering"/>
      </w:pPr>
      <w:r>
        <w:t>b.</w:t>
      </w:r>
      <w:r>
        <w:tab/>
      </w:r>
      <w:commentRangeStart w:id="126"/>
      <w:r w:rsidR="00795B5B">
        <w:t>de</w:t>
      </w:r>
      <w:commentRangeEnd w:id="126"/>
      <w:r w:rsidR="00181077">
        <w:rPr>
          <w:rStyle w:val="Verwijzingopmerking"/>
        </w:rPr>
        <w:commentReference w:id="126"/>
      </w:r>
      <w:r w:rsidR="00795B5B">
        <w:t xml:space="preserve"> oppervlakte van de graafwerkzaamheden meer is dan </w:t>
      </w:r>
      <w:r w:rsidR="008E0F56" w:rsidRPr="008E0F56">
        <w:t>de waarde die is</w:t>
      </w:r>
      <w:r w:rsidR="008E0F56">
        <w:t xml:space="preserve"> </w:t>
      </w:r>
      <w:r w:rsidR="00795B5B">
        <w:t xml:space="preserve">aangegeven </w:t>
      </w:r>
      <w:r w:rsidR="008E0F56" w:rsidRPr="008E0F56">
        <w:t xml:space="preserve">ter plaatse van de locatie </w:t>
      </w:r>
      <w:r w:rsidR="00EB4A19" w:rsidRPr="00EB4A19">
        <w:rPr>
          <w:rStyle w:val="Noemer"/>
        </w:rPr>
        <w:t>Graafwerkzaamheden oppervlakte (in m</w:t>
      </w:r>
      <w:r w:rsidR="00EB4A19" w:rsidRPr="00EB4A19">
        <w:rPr>
          <w:rStyle w:val="Noemer"/>
          <w:vertAlign w:val="superscript"/>
        </w:rPr>
        <w:t>2</w:t>
      </w:r>
      <w:r w:rsidR="00EB4A19" w:rsidRPr="00EB4A19">
        <w:rPr>
          <w:rStyle w:val="Noemer"/>
        </w:rPr>
        <w:t>)</w:t>
      </w:r>
      <w:r w:rsidR="00795B5B">
        <w:t>.</w:t>
      </w:r>
    </w:p>
    <w:p w14:paraId="35DD37CD" w14:textId="57BF7D70" w:rsidR="00F8094C" w:rsidRDefault="00795B5B" w:rsidP="00EB17EC">
      <w:pPr>
        <w:pStyle w:val="Lidmetnummering"/>
      </w:pPr>
      <w:commentRangeStart w:id="127"/>
      <w:commentRangeStart w:id="128"/>
      <w:r>
        <w:t>2</w:t>
      </w:r>
      <w:commentRangeEnd w:id="127"/>
      <w:commentRangeEnd w:id="128"/>
      <w:r w:rsidR="00181077">
        <w:rPr>
          <w:rStyle w:val="Verwijzingopmerking"/>
        </w:rPr>
        <w:commentReference w:id="127"/>
      </w:r>
      <w:r w:rsidR="00181077">
        <w:rPr>
          <w:rStyle w:val="Verwijzingopmerking"/>
        </w:rPr>
        <w:commentReference w:id="128"/>
      </w:r>
      <w:r w:rsidR="00181077">
        <w:t>.</w:t>
      </w:r>
      <w:r w:rsidR="00EB17EC">
        <w:tab/>
      </w:r>
      <w:r>
        <w:t>Het eerste lid geldt niet voor graafwerkzaamheden bij normaal onderhoud aan bouwwerken of andere werkzaamheden.</w:t>
      </w:r>
    </w:p>
    <w:p w14:paraId="68C5FB5A" w14:textId="1D80872A" w:rsidR="00F8094C" w:rsidRDefault="00F8094C" w:rsidP="00407010">
      <w:pPr>
        <w:pStyle w:val="Kop6"/>
      </w:pPr>
      <w:commentRangeStart w:id="129"/>
      <w:r>
        <w:t>Artikel</w:t>
      </w:r>
      <w:commentRangeEnd w:id="129"/>
      <w:r w:rsidR="00FB4780">
        <w:rPr>
          <w:rStyle w:val="Verwijzingopmerking"/>
          <w:rFonts w:eastAsiaTheme="minorHAnsi" w:cstheme="minorBidi"/>
          <w:i w:val="0"/>
          <w:iCs w:val="0"/>
        </w:rPr>
        <w:commentReference w:id="129"/>
      </w:r>
      <w:r>
        <w:t xml:space="preserve"> 5.26</w:t>
      </w:r>
      <w:r>
        <w:tab/>
        <w:t>Bijzondere aanvraagvereisten omgevingsvergunning (grondslag: art. 5.206 Geconsolideerde VNG-staalkaart)</w:t>
      </w:r>
    </w:p>
    <w:p w14:paraId="4BBCFDAF" w14:textId="0E48A7A1" w:rsidR="00EB17EC" w:rsidRDefault="00795B5B" w:rsidP="00795B5B">
      <w:r>
        <w:t>Bij de aanvraag om een omgevingsvergunning worden de volgende gegevens en bescheiden verstrekt:</w:t>
      </w:r>
    </w:p>
    <w:p w14:paraId="0B02BB73" w14:textId="1E6DCF22" w:rsidR="00EB17EC" w:rsidRDefault="00EB17EC" w:rsidP="00EB17EC">
      <w:pPr>
        <w:pStyle w:val="Opsommingmetnummering"/>
      </w:pPr>
      <w:r>
        <w:t>a.</w:t>
      </w:r>
      <w:r>
        <w:tab/>
      </w:r>
      <w:r w:rsidR="00795B5B">
        <w:t>een tekening of ingetekende luchtfoto met daarop de locatie van de graafwerkzaamheden; en</w:t>
      </w:r>
    </w:p>
    <w:p w14:paraId="7DF8A86C" w14:textId="77777777" w:rsidR="00F8094C" w:rsidRDefault="00EB17EC" w:rsidP="00EB17EC">
      <w:pPr>
        <w:pStyle w:val="Opsommingmetnummering"/>
      </w:pPr>
      <w:r>
        <w:t>b.</w:t>
      </w:r>
      <w:r>
        <w:tab/>
      </w:r>
      <w:r w:rsidR="00795B5B">
        <w:t>een rapport waarin de archeologische waarde van die locatie is vastgesteld.</w:t>
      </w:r>
    </w:p>
    <w:p w14:paraId="1E786B89" w14:textId="66CE2202" w:rsidR="00F8094C" w:rsidRDefault="00F8094C" w:rsidP="00407010">
      <w:pPr>
        <w:pStyle w:val="Kop6"/>
      </w:pPr>
      <w:commentRangeStart w:id="130"/>
      <w:r>
        <w:lastRenderedPageBreak/>
        <w:t>Artikel</w:t>
      </w:r>
      <w:commentRangeEnd w:id="130"/>
      <w:r w:rsidR="00FB4780">
        <w:rPr>
          <w:rStyle w:val="Verwijzingopmerking"/>
          <w:rFonts w:eastAsiaTheme="minorHAnsi" w:cstheme="minorBidi"/>
          <w:i w:val="0"/>
          <w:iCs w:val="0"/>
        </w:rPr>
        <w:commentReference w:id="130"/>
      </w:r>
      <w:r>
        <w:t xml:space="preserve"> 5.27</w:t>
      </w:r>
      <w:r>
        <w:tab/>
        <w:t>Beoordelingsregels omgevingsvergunning (grondslag: art. 5.207 Geconsolideerde VNG-staalkaart)</w:t>
      </w:r>
    </w:p>
    <w:p w14:paraId="260C48F4" w14:textId="0CC23B71" w:rsidR="00EB17EC" w:rsidRDefault="00795B5B" w:rsidP="00795B5B">
      <w:r>
        <w:t>De omgevingsvergunning wordt alleen verleend als:</w:t>
      </w:r>
    </w:p>
    <w:p w14:paraId="13D7E391" w14:textId="7CBE71F3" w:rsidR="00EB17EC" w:rsidRDefault="00EB17EC" w:rsidP="00EB17EC">
      <w:pPr>
        <w:pStyle w:val="Opsommingmetnummering"/>
      </w:pPr>
      <w:r>
        <w:t>a.</w:t>
      </w:r>
      <w:r>
        <w:tab/>
      </w:r>
      <w:r w:rsidR="00795B5B">
        <w:t>er geen archeologische waarden zijn te verwachten of kunnen worden geschaad; of</w:t>
      </w:r>
    </w:p>
    <w:p w14:paraId="65E0BEC5" w14:textId="77777777" w:rsidR="00F8094C" w:rsidRDefault="00EB17EC" w:rsidP="00EB17EC">
      <w:pPr>
        <w:pStyle w:val="Opsommingmetnummering"/>
      </w:pPr>
      <w:r>
        <w:t>b.</w:t>
      </w:r>
      <w:r>
        <w:tab/>
      </w:r>
      <w:r w:rsidR="00795B5B">
        <w:t>schade door de graafwerkzaamheden kan worden voorkomen of voldoende kan worden beperkt door het in acht nemen van aan de omgevingsvergunning te verbinden voorschriften.</w:t>
      </w:r>
    </w:p>
    <w:p w14:paraId="09589185" w14:textId="0CFB9912" w:rsidR="00F8094C" w:rsidRDefault="00F8094C" w:rsidP="003B2E2B">
      <w:pPr>
        <w:pStyle w:val="Kop2"/>
      </w:pPr>
      <w:r>
        <w:t>Afdeling 5.3</w:t>
      </w:r>
      <w:r>
        <w:tab/>
        <w:t>Gebiedsgerichte activiteiten met gebruiksruimte</w:t>
      </w:r>
    </w:p>
    <w:p w14:paraId="3C9A8F90" w14:textId="5DECE033" w:rsidR="00F8094C" w:rsidRDefault="00F8094C" w:rsidP="00550899">
      <w:pPr>
        <w:pStyle w:val="Kop3"/>
      </w:pPr>
      <w:r>
        <w:t>Paragraaf 5.3.1</w:t>
      </w:r>
      <w:r>
        <w:tab/>
        <w:t>Geluidgevoelig gebouw toevoegen binnen geluidaandachtsgebied – Categorie I (grondslag: par. 5.3.7 Geconsolideerde VNG-staalkaart)</w:t>
      </w:r>
    </w:p>
    <w:p w14:paraId="0574C0A9" w14:textId="6361F67E" w:rsidR="00F8094C" w:rsidRDefault="00F8094C" w:rsidP="00407010">
      <w:pPr>
        <w:pStyle w:val="Kop6"/>
      </w:pPr>
      <w:commentRangeStart w:id="131"/>
      <w:commentRangeStart w:id="132"/>
      <w:r>
        <w:t>Artikel</w:t>
      </w:r>
      <w:commentRangeEnd w:id="131"/>
      <w:commentRangeEnd w:id="132"/>
      <w:r w:rsidR="00FB4780">
        <w:rPr>
          <w:rStyle w:val="Verwijzingopmerking"/>
          <w:rFonts w:eastAsiaTheme="minorHAnsi" w:cstheme="minorBidi"/>
          <w:i w:val="0"/>
          <w:iCs w:val="0"/>
        </w:rPr>
        <w:commentReference w:id="131"/>
      </w:r>
      <w:r w:rsidR="00FB4780">
        <w:rPr>
          <w:rStyle w:val="Verwijzingopmerking"/>
          <w:rFonts w:eastAsiaTheme="minorHAnsi" w:cstheme="minorBidi"/>
          <w:i w:val="0"/>
          <w:iCs w:val="0"/>
        </w:rPr>
        <w:commentReference w:id="132"/>
      </w:r>
      <w:r>
        <w:t xml:space="preserve"> 5.28</w:t>
      </w:r>
      <w:r>
        <w:tab/>
        <w:t>Toepassingbereik (grondslag: art. 5.302 Geconsolideerde VNG-staalkaart)</w:t>
      </w:r>
    </w:p>
    <w:p w14:paraId="1442E1F2" w14:textId="77777777" w:rsidR="00F8094C" w:rsidRDefault="00795B5B" w:rsidP="00795B5B">
      <w:r>
        <w:t xml:space="preserve">Deze paragraaf gaat over het toevoegen van een geluidgevoelig gebouw binnen een </w:t>
      </w:r>
      <w:r w:rsidRPr="002D526B">
        <w:rPr>
          <w:rStyle w:val="Noemer"/>
        </w:rPr>
        <w:t>geluidaandachtsgebied</w:t>
      </w:r>
      <w:r>
        <w:t xml:space="preserve"> van een weg of spoorweg.</w:t>
      </w:r>
    </w:p>
    <w:p w14:paraId="6698E261" w14:textId="2B2C020F" w:rsidR="00F8094C" w:rsidRDefault="00F8094C" w:rsidP="00407010">
      <w:pPr>
        <w:pStyle w:val="Kop6"/>
      </w:pPr>
      <w:commentRangeStart w:id="133"/>
      <w:r>
        <w:t>Artikel</w:t>
      </w:r>
      <w:commentRangeEnd w:id="133"/>
      <w:r w:rsidR="00FB4780">
        <w:rPr>
          <w:rStyle w:val="Verwijzingopmerking"/>
          <w:rFonts w:eastAsiaTheme="minorHAnsi" w:cstheme="minorBidi"/>
          <w:i w:val="0"/>
          <w:iCs w:val="0"/>
        </w:rPr>
        <w:commentReference w:id="133"/>
      </w:r>
      <w:r>
        <w:t xml:space="preserve"> 5.29</w:t>
      </w:r>
      <w:r>
        <w:tab/>
        <w:t>Oogmerken (grondslag: art. 5.303 Geconsolideerde VNG-staalkaart)</w:t>
      </w:r>
    </w:p>
    <w:p w14:paraId="41F8F9F4" w14:textId="12318061" w:rsidR="00EB17EC" w:rsidRDefault="00795B5B" w:rsidP="00795B5B">
      <w:r>
        <w:t>De regels in deze paragraaf zijn gesteld met het oog op:</w:t>
      </w:r>
    </w:p>
    <w:p w14:paraId="186252FC" w14:textId="2C2FB684" w:rsidR="00EB17EC" w:rsidRDefault="00EB17EC" w:rsidP="00EB17EC">
      <w:pPr>
        <w:pStyle w:val="Opsommingmetnummering"/>
      </w:pPr>
      <w:r>
        <w:t>a.</w:t>
      </w:r>
      <w:r>
        <w:tab/>
      </w:r>
      <w:r w:rsidR="00795B5B">
        <w:t>een aanvaardbaar akoestisch klimaat; en</w:t>
      </w:r>
    </w:p>
    <w:p w14:paraId="695C15EC" w14:textId="77777777" w:rsidR="00F8094C" w:rsidRDefault="00EB17EC" w:rsidP="00EB17EC">
      <w:pPr>
        <w:pStyle w:val="Opsommingmetnummering"/>
      </w:pPr>
      <w:r>
        <w:t>b.</w:t>
      </w:r>
      <w:r>
        <w:tab/>
      </w:r>
      <w:r w:rsidR="00795B5B">
        <w:t>het voorzien in voldoende woonruimte.</w:t>
      </w:r>
    </w:p>
    <w:p w14:paraId="737615E9" w14:textId="5257CDF8" w:rsidR="00F8094C" w:rsidRDefault="00F8094C" w:rsidP="00407010">
      <w:pPr>
        <w:pStyle w:val="Kop6"/>
      </w:pPr>
      <w:r>
        <w:t>Artikel 5.30</w:t>
      </w:r>
      <w:r>
        <w:tab/>
        <w:t>Aanvullende bouweisen (grondslag: art. 5.304 Geconsolideerde VNG-staalkaart)</w:t>
      </w:r>
    </w:p>
    <w:p w14:paraId="274C7AF5" w14:textId="14337C44" w:rsidR="00EB17EC" w:rsidRDefault="00795B5B" w:rsidP="00795B5B">
      <w:commentRangeStart w:id="134"/>
      <w:commentRangeStart w:id="135"/>
      <w:r>
        <w:t xml:space="preserve">Bij het toevoegen van een geluidgevoelig gebouw binnen een geluidaandachtsgebied van </w:t>
      </w:r>
      <w:commentRangeEnd w:id="134"/>
      <w:commentRangeEnd w:id="135"/>
      <w:r w:rsidR="00FB4780">
        <w:rPr>
          <w:rStyle w:val="Verwijzingopmerking"/>
        </w:rPr>
        <w:commentReference w:id="134"/>
      </w:r>
      <w:r w:rsidR="00FB4780">
        <w:rPr>
          <w:rStyle w:val="Verwijzingopmerking"/>
        </w:rPr>
        <w:commentReference w:id="135"/>
      </w:r>
      <w:r>
        <w:t>een weg of spoorweg geldt:</w:t>
      </w:r>
    </w:p>
    <w:p w14:paraId="46ED5766" w14:textId="0340FA9A" w:rsidR="00EB17EC" w:rsidRDefault="00EB17EC" w:rsidP="00EB17EC">
      <w:pPr>
        <w:pStyle w:val="Opsommingmetnummering"/>
      </w:pPr>
      <w:r>
        <w:t>a.</w:t>
      </w:r>
      <w:r>
        <w:tab/>
      </w:r>
      <w:r w:rsidR="00795B5B">
        <w:t>het gebouw wordt voorzien van een geluidluwe gevel; en</w:t>
      </w:r>
    </w:p>
    <w:p w14:paraId="1498D6D4" w14:textId="77777777" w:rsidR="00F8094C" w:rsidRDefault="00EB17EC" w:rsidP="00EB17EC">
      <w:pPr>
        <w:pStyle w:val="Opsommingmetnummering"/>
      </w:pPr>
      <w:r>
        <w:t>b.</w:t>
      </w:r>
      <w:r>
        <w:tab/>
      </w:r>
      <w:r w:rsidR="00795B5B">
        <w:t>het gebouw wordt voorzien van een geluidluwe buitenruimte.</w:t>
      </w:r>
    </w:p>
    <w:p w14:paraId="783C10F4" w14:textId="0D8578BD" w:rsidR="00F8094C" w:rsidRDefault="00F8094C" w:rsidP="00550899">
      <w:pPr>
        <w:pStyle w:val="Kop3"/>
      </w:pPr>
      <w:r>
        <w:t>Paragraaf 5.3.2</w:t>
      </w:r>
      <w:r>
        <w:tab/>
        <w:t>Geurveroorzakende activiteit verrichten – Algemeen (grondslag: par. 5.3.9 Geconsolideerde VNG-staalkaart)</w:t>
      </w:r>
    </w:p>
    <w:p w14:paraId="3090BE8E" w14:textId="5475B5BD" w:rsidR="00F8094C" w:rsidRDefault="00F8094C" w:rsidP="00407010">
      <w:pPr>
        <w:pStyle w:val="Kop6"/>
      </w:pPr>
      <w:r>
        <w:t>Artikel 5.31</w:t>
      </w:r>
      <w:r>
        <w:tab/>
        <w:t>Toepassingsbereik (grondslag: art. 5.306 Geconsolideerde VNG-staalkaart)</w:t>
      </w:r>
    </w:p>
    <w:p w14:paraId="57964192" w14:textId="0A3049C8" w:rsidR="003B2E2B" w:rsidRDefault="003B2E2B" w:rsidP="003B2E2B">
      <w:pPr>
        <w:pStyle w:val="Lidmetnummering"/>
      </w:pPr>
      <w:commentRangeStart w:id="136"/>
      <w:commentRangeStart w:id="137"/>
      <w:r>
        <w:t>1</w:t>
      </w:r>
      <w:commentRangeEnd w:id="136"/>
      <w:commentRangeEnd w:id="137"/>
      <w:r w:rsidR="00FB4780">
        <w:rPr>
          <w:rStyle w:val="Verwijzingopmerking"/>
        </w:rPr>
        <w:commentReference w:id="136"/>
      </w:r>
      <w:r w:rsidR="00FB4780">
        <w:rPr>
          <w:rStyle w:val="Verwijzingopmerking"/>
        </w:rPr>
        <w:commentReference w:id="137"/>
      </w:r>
      <w:r>
        <w:t>.</w:t>
      </w:r>
      <w:r>
        <w:tab/>
      </w:r>
      <w:r w:rsidR="00795B5B">
        <w:t>Paragraaf 5.3.2 en paragraaf 5.3.3 gaan over activiteiten met gebruiksruimte die geur veroorzaken op een geurgevoelige activiteit</w:t>
      </w:r>
      <w:r w:rsidR="008E0F56">
        <w:t xml:space="preserve"> </w:t>
      </w:r>
      <w:r w:rsidR="008E0F56" w:rsidRPr="008E0F56">
        <w:t>binnen de locatie Horeca – Categorie I</w:t>
      </w:r>
      <w:r w:rsidR="00795B5B">
        <w:t>.</w:t>
      </w:r>
    </w:p>
    <w:p w14:paraId="546D103B" w14:textId="77777777" w:rsidR="00EB17EC" w:rsidRDefault="003B2E2B" w:rsidP="003B2E2B">
      <w:pPr>
        <w:pStyle w:val="Lidmetnummering"/>
      </w:pPr>
      <w:commentRangeStart w:id="138"/>
      <w:commentRangeStart w:id="139"/>
      <w:r>
        <w:t>2</w:t>
      </w:r>
      <w:commentRangeEnd w:id="138"/>
      <w:commentRangeEnd w:id="139"/>
      <w:r w:rsidR="00FB4780">
        <w:rPr>
          <w:rStyle w:val="Verwijzingopmerking"/>
        </w:rPr>
        <w:commentReference w:id="138"/>
      </w:r>
      <w:r w:rsidR="00FB4780">
        <w:rPr>
          <w:rStyle w:val="Verwijzingopmerking"/>
        </w:rPr>
        <w:commentReference w:id="139"/>
      </w:r>
      <w:r>
        <w:t>.</w:t>
      </w:r>
      <w:r>
        <w:tab/>
      </w:r>
      <w:r w:rsidR="00795B5B">
        <w:t>Paragraaf 5.3.2 en paragraaf 5.3.3 zijn niet van toepassing op:</w:t>
      </w:r>
    </w:p>
    <w:p w14:paraId="2A5423EF" w14:textId="541FABB1" w:rsidR="00EB17EC" w:rsidRDefault="00EB17EC" w:rsidP="00EB17EC">
      <w:pPr>
        <w:pStyle w:val="Opsommingmetnummering"/>
      </w:pPr>
      <w:r>
        <w:t>a.</w:t>
      </w:r>
      <w:r>
        <w:tab/>
      </w:r>
      <w:r w:rsidR="00795B5B">
        <w:t>geur door activiteiten in of bij woningen;</w:t>
      </w:r>
    </w:p>
    <w:p w14:paraId="0E85244E" w14:textId="5E0A8309" w:rsidR="00EB17EC" w:rsidRDefault="00EB17EC" w:rsidP="00EB17EC">
      <w:pPr>
        <w:pStyle w:val="Opsommingmetnummering"/>
      </w:pPr>
      <w:r>
        <w:t>b.</w:t>
      </w:r>
      <w:r>
        <w:tab/>
      </w:r>
      <w:r w:rsidR="00795B5B">
        <w:t>geur door activiteiten met gebruiksruimte op een industrieterrein;</w:t>
      </w:r>
    </w:p>
    <w:p w14:paraId="4E4A08B8" w14:textId="5451D306" w:rsidR="00EB17EC" w:rsidRDefault="00EB17EC" w:rsidP="00EB17EC">
      <w:pPr>
        <w:pStyle w:val="Opsommingmetnummering"/>
      </w:pPr>
      <w:r>
        <w:t>c.</w:t>
      </w:r>
      <w:r>
        <w:tab/>
      </w:r>
      <w:r w:rsidR="00795B5B">
        <w:t>geur door het exploiteren van zuiveringtechnische werken; en</w:t>
      </w:r>
    </w:p>
    <w:p w14:paraId="2937BB19" w14:textId="77777777" w:rsidR="00F8094C" w:rsidRDefault="00EB17EC" w:rsidP="00EB17EC">
      <w:pPr>
        <w:pStyle w:val="Opsommingmetnummering"/>
      </w:pPr>
      <w:r>
        <w:t>d.</w:t>
      </w:r>
      <w:r>
        <w:tab/>
      </w:r>
      <w:r w:rsidR="00795B5B">
        <w:t>geur door het houden van landbouwhuisdieren in een dierenverblijf of andere agrarische activiteiten.</w:t>
      </w:r>
    </w:p>
    <w:p w14:paraId="162ADD5C" w14:textId="42C9EDA6" w:rsidR="00F8094C" w:rsidRDefault="00F8094C" w:rsidP="00407010">
      <w:pPr>
        <w:pStyle w:val="Kop6"/>
      </w:pPr>
      <w:commentRangeStart w:id="140"/>
      <w:r>
        <w:t>Artikel</w:t>
      </w:r>
      <w:commentRangeEnd w:id="140"/>
      <w:r w:rsidR="00FB4780">
        <w:rPr>
          <w:rStyle w:val="Verwijzingopmerking"/>
          <w:rFonts w:eastAsiaTheme="minorHAnsi" w:cstheme="minorBidi"/>
          <w:i w:val="0"/>
          <w:iCs w:val="0"/>
        </w:rPr>
        <w:commentReference w:id="140"/>
      </w:r>
      <w:r>
        <w:t xml:space="preserve"> 5.32</w:t>
      </w:r>
      <w:r>
        <w:tab/>
        <w:t>Oogmerken (grondslag: art. 5.307 Geconsolideerde VNG-staalkaart)</w:t>
      </w:r>
    </w:p>
    <w:p w14:paraId="6767B92B" w14:textId="057AC6E0" w:rsidR="00EB17EC" w:rsidRDefault="00795B5B" w:rsidP="00795B5B">
      <w:r>
        <w:t>De regels in de paragraaf 5.3.2 en paragraaf 5.3.3 zijn gesteld met het oog op:</w:t>
      </w:r>
    </w:p>
    <w:p w14:paraId="1C583CFC" w14:textId="05E221DA" w:rsidR="00EB17EC" w:rsidRDefault="00EB17EC" w:rsidP="00EB17EC">
      <w:pPr>
        <w:pStyle w:val="Opsommingmetnummering"/>
      </w:pPr>
      <w:r>
        <w:t>a.</w:t>
      </w:r>
      <w:r>
        <w:tab/>
      </w:r>
      <w:r w:rsidR="00795B5B">
        <w:t>het beschermen van de gezondheid;</w:t>
      </w:r>
    </w:p>
    <w:p w14:paraId="19954895" w14:textId="77777777" w:rsidR="00F8094C" w:rsidRDefault="00EB17EC" w:rsidP="00EB17EC">
      <w:pPr>
        <w:pStyle w:val="Opsommingmetnummering"/>
      </w:pPr>
      <w:r>
        <w:t>b.</w:t>
      </w:r>
      <w:r>
        <w:tab/>
      </w:r>
      <w:r w:rsidR="00795B5B">
        <w:t>het realiseren van een woongebied met een aanvaardbaar geurniveau.</w:t>
      </w:r>
    </w:p>
    <w:p w14:paraId="6BA0DBBA" w14:textId="57AED8E9" w:rsidR="00F8094C" w:rsidRDefault="00F8094C" w:rsidP="00407010">
      <w:pPr>
        <w:pStyle w:val="Kop6"/>
      </w:pPr>
      <w:r>
        <w:t>Artikel 5.33</w:t>
      </w:r>
      <w:r>
        <w:tab/>
        <w:t>Geurgevoelig gebouw (grondslag: art. 5.308 Geconsolideerde VNG-staalkaart)</w:t>
      </w:r>
    </w:p>
    <w:p w14:paraId="7F20F2C6" w14:textId="151A5945" w:rsidR="00EB17EC" w:rsidRDefault="003B2E2B" w:rsidP="003B2E2B">
      <w:pPr>
        <w:pStyle w:val="Lidmetnummering"/>
      </w:pPr>
      <w:commentRangeStart w:id="141"/>
      <w:r>
        <w:t>1</w:t>
      </w:r>
      <w:commentRangeEnd w:id="141"/>
      <w:r w:rsidR="00FB4780">
        <w:rPr>
          <w:rStyle w:val="Verwijzingopmerking"/>
        </w:rPr>
        <w:commentReference w:id="141"/>
      </w:r>
      <w:r>
        <w:t>.</w:t>
      </w:r>
      <w:r>
        <w:tab/>
      </w:r>
      <w:r w:rsidR="00795B5B">
        <w:t>Een geurgevoelig gebouw is een gebouw of een gedeelte van een gebouw met een:</w:t>
      </w:r>
    </w:p>
    <w:p w14:paraId="25C423C8" w14:textId="65AFB077" w:rsidR="00EB17EC" w:rsidRDefault="00EB17EC" w:rsidP="00EB17EC">
      <w:pPr>
        <w:pStyle w:val="Opsommingmetnummering"/>
      </w:pPr>
      <w:r>
        <w:t>a.</w:t>
      </w:r>
      <w:r>
        <w:tab/>
      </w:r>
      <w:r w:rsidR="00795B5B">
        <w:t>woonfunctie en nevengebruiksfuncties daarvan;</w:t>
      </w:r>
    </w:p>
    <w:p w14:paraId="43F2F936" w14:textId="2011BACC" w:rsidR="00EB17EC" w:rsidRDefault="00EB17EC" w:rsidP="00EB17EC">
      <w:pPr>
        <w:pStyle w:val="Opsommingmetnummering"/>
      </w:pPr>
      <w:r>
        <w:t>b.</w:t>
      </w:r>
      <w:r>
        <w:tab/>
      </w:r>
      <w:r w:rsidR="00795B5B">
        <w:t>onderwijsfunctie en nevengebruiksfuncties daarvan;</w:t>
      </w:r>
    </w:p>
    <w:p w14:paraId="5A124B4E" w14:textId="6337D75C" w:rsidR="00EB17EC" w:rsidRDefault="00EB17EC" w:rsidP="00EB17EC">
      <w:pPr>
        <w:pStyle w:val="Opsommingmetnummering"/>
      </w:pPr>
      <w:r>
        <w:t>c.</w:t>
      </w:r>
      <w:r>
        <w:tab/>
      </w:r>
      <w:r w:rsidR="00795B5B">
        <w:t>gezondheidszorgfunctie met bedgebied en nevengebruiksfuncties daarvan; of</w:t>
      </w:r>
    </w:p>
    <w:p w14:paraId="23F71A08" w14:textId="704DC78D" w:rsidR="003B2E2B" w:rsidRDefault="00EB17EC" w:rsidP="00EB17EC">
      <w:pPr>
        <w:pStyle w:val="Opsommingmetnummering"/>
      </w:pPr>
      <w:r>
        <w:lastRenderedPageBreak/>
        <w:t>d.</w:t>
      </w:r>
      <w:r>
        <w:tab/>
      </w:r>
      <w:r w:rsidR="00795B5B">
        <w:t>bijeenkomstfunctie voor kinderopvang met bedgebied en nevengebruiksfuncties daarvan.</w:t>
      </w:r>
    </w:p>
    <w:p w14:paraId="0E3568E4" w14:textId="77777777" w:rsidR="00EB17EC" w:rsidRDefault="003B2E2B" w:rsidP="003B2E2B">
      <w:pPr>
        <w:pStyle w:val="Lidmetnummering"/>
      </w:pPr>
      <w:commentRangeStart w:id="142"/>
      <w:r>
        <w:t>2</w:t>
      </w:r>
      <w:commentRangeEnd w:id="142"/>
      <w:r w:rsidR="00F36586">
        <w:rPr>
          <w:rStyle w:val="Verwijzingopmerking"/>
        </w:rPr>
        <w:commentReference w:id="142"/>
      </w:r>
      <w:r>
        <w:t>.</w:t>
      </w:r>
      <w:r>
        <w:tab/>
      </w:r>
      <w:r w:rsidR="00795B5B">
        <w:t>Het eerste lid geldt niet voor een gedeelte van een gebouw als bedoeld in dat lid als het omgevingsplan in dat gedeelte niet toelaat een:</w:t>
      </w:r>
    </w:p>
    <w:p w14:paraId="4D5E8133" w14:textId="72ED51F9" w:rsidR="00EB17EC" w:rsidRDefault="00EB17EC" w:rsidP="00EB17EC">
      <w:pPr>
        <w:pStyle w:val="Opsommingmetnummering"/>
      </w:pPr>
      <w:r>
        <w:t>a.</w:t>
      </w:r>
      <w:r>
        <w:tab/>
      </w:r>
      <w:r w:rsidR="00795B5B">
        <w:t>woonactiviteit;</w:t>
      </w:r>
    </w:p>
    <w:p w14:paraId="4938D953" w14:textId="156EB113" w:rsidR="00EB17EC" w:rsidRDefault="00EB17EC" w:rsidP="00EB17EC">
      <w:pPr>
        <w:pStyle w:val="Opsommingmetnummering"/>
      </w:pPr>
      <w:r>
        <w:t>b.</w:t>
      </w:r>
      <w:r>
        <w:tab/>
      </w:r>
      <w:r w:rsidR="00795B5B">
        <w:t>onderwijsactiviteit;</w:t>
      </w:r>
    </w:p>
    <w:p w14:paraId="02D7291B" w14:textId="528BE3DE" w:rsidR="00EB17EC" w:rsidRDefault="00EB17EC" w:rsidP="00EB17EC">
      <w:pPr>
        <w:pStyle w:val="Opsommingmetnummering"/>
      </w:pPr>
      <w:r>
        <w:t>c.</w:t>
      </w:r>
      <w:r>
        <w:tab/>
      </w:r>
      <w:r w:rsidR="00795B5B">
        <w:t>gezondheidszorgactiviteit met bedgebied;</w:t>
      </w:r>
    </w:p>
    <w:p w14:paraId="1BA3E52E" w14:textId="5BB19DCE" w:rsidR="00EB17EC" w:rsidRDefault="00EB17EC" w:rsidP="00EB17EC">
      <w:pPr>
        <w:pStyle w:val="Opsommingmetnummering"/>
      </w:pPr>
      <w:r>
        <w:t>d.</w:t>
      </w:r>
      <w:r>
        <w:tab/>
      </w:r>
      <w:r w:rsidR="00795B5B">
        <w:t>bijeenkomstfunctie voor kinderopvang met bedgebied;</w:t>
      </w:r>
    </w:p>
    <w:p w14:paraId="2E5E72EA" w14:textId="47FFBFBA" w:rsidR="00EB17EC" w:rsidRDefault="00EB17EC" w:rsidP="00EB17EC">
      <w:pPr>
        <w:pStyle w:val="Opsommingmetnummering"/>
      </w:pPr>
      <w:r>
        <w:t>e.</w:t>
      </w:r>
      <w:r>
        <w:tab/>
      </w:r>
      <w:r w:rsidR="00795B5B">
        <w:t>bijeenkomstfunctie die een nevengebruiksfunctie is van een woonfunctie; of</w:t>
      </w:r>
    </w:p>
    <w:p w14:paraId="4E645C5B" w14:textId="396B1EE2" w:rsidR="000A2DBC" w:rsidRDefault="00EB17EC" w:rsidP="00EB17EC">
      <w:pPr>
        <w:pStyle w:val="Opsommingmetnummering"/>
      </w:pPr>
      <w:r>
        <w:t>f.</w:t>
      </w:r>
      <w:r>
        <w:tab/>
      </w:r>
      <w:r w:rsidR="00795B5B">
        <w:t>bijeenkomstfunctie die een nevengebruiksfunctie is van een gezondheidszorgfunctie met bedgebied.</w:t>
      </w:r>
    </w:p>
    <w:p w14:paraId="48E02B46" w14:textId="403A242D" w:rsidR="00F8094C" w:rsidRDefault="00F8094C" w:rsidP="00407010">
      <w:pPr>
        <w:pStyle w:val="Kop6"/>
      </w:pPr>
      <w:commentRangeStart w:id="143"/>
      <w:commentRangeStart w:id="144"/>
      <w:r>
        <w:t>Artikel</w:t>
      </w:r>
      <w:commentRangeEnd w:id="143"/>
      <w:commentRangeEnd w:id="144"/>
      <w:r w:rsidR="00F36586">
        <w:rPr>
          <w:rStyle w:val="Verwijzingopmerking"/>
          <w:rFonts w:eastAsiaTheme="minorHAnsi" w:cstheme="minorBidi"/>
          <w:i w:val="0"/>
          <w:iCs w:val="0"/>
        </w:rPr>
        <w:commentReference w:id="143"/>
      </w:r>
      <w:r w:rsidR="00F36586">
        <w:rPr>
          <w:rStyle w:val="Verwijzingopmerking"/>
          <w:rFonts w:eastAsiaTheme="minorHAnsi" w:cstheme="minorBidi"/>
          <w:i w:val="0"/>
          <w:iCs w:val="0"/>
        </w:rPr>
        <w:commentReference w:id="144"/>
      </w:r>
      <w:r>
        <w:t xml:space="preserve"> 5.34</w:t>
      </w:r>
      <w:r>
        <w:tab/>
        <w:t>Waar waarden gelden (grondslag: art. 5.309 Geconsolideerde VNG-staalkaart)</w:t>
      </w:r>
    </w:p>
    <w:p w14:paraId="1B3B18FD" w14:textId="5AE8F571" w:rsidR="00795B5B" w:rsidRDefault="00795B5B" w:rsidP="00795B5B">
      <w:r>
        <w:t>De waarden in deze paragraaf voor geur door een activiteit gelden, tenzij anders bepaald, op een geurgevoelig gebouw dat op grond van dit omgevingsplan of een omgevingsvergunning voor een omgevingsplanactiviteit is toegelaten:</w:t>
      </w:r>
    </w:p>
    <w:p w14:paraId="453A68A4" w14:textId="77777777" w:rsidR="00795B5B" w:rsidRDefault="00795B5B" w:rsidP="00EB17EC">
      <w:pPr>
        <w:pStyle w:val="Opsommingmetnummering"/>
      </w:pPr>
      <w:r>
        <w:t>1.</w:t>
      </w:r>
      <w:r>
        <w:tab/>
        <w:t>als het gaat om een geurgevoelig gebouw: op de gevel; of</w:t>
      </w:r>
    </w:p>
    <w:p w14:paraId="0BCD8F4F" w14:textId="77777777" w:rsidR="003B2E2B" w:rsidRDefault="00795B5B" w:rsidP="00EB17EC">
      <w:pPr>
        <w:pStyle w:val="Opsommingmetnummering"/>
      </w:pPr>
      <w:r>
        <w:t>2.</w:t>
      </w:r>
      <w:r>
        <w:tab/>
        <w:t>als het gaat om een nieuw te bouwen geluidgevoelig gebouw: op de locatie waar een gevel mag komen.</w:t>
      </w:r>
    </w:p>
    <w:p w14:paraId="78E0FFF0" w14:textId="118ABB7A" w:rsidR="00F8094C" w:rsidRDefault="00F8094C" w:rsidP="00550899">
      <w:pPr>
        <w:pStyle w:val="Kop3"/>
      </w:pPr>
      <w:r>
        <w:t>Paragraaf 5.3.3</w:t>
      </w:r>
      <w:r>
        <w:tab/>
        <w:t>Geurveroorzakende activiteit verrichten - Categorie I (grondslag: par. 5.3.11 Geconsolideerde VNG-staalkaart)</w:t>
      </w:r>
    </w:p>
    <w:p w14:paraId="2FB780B8" w14:textId="1246E4BB" w:rsidR="00F8094C" w:rsidRDefault="00F8094C" w:rsidP="00407010">
      <w:pPr>
        <w:pStyle w:val="Kop6"/>
      </w:pPr>
      <w:r>
        <w:t>Artikel 5.35</w:t>
      </w:r>
      <w:r>
        <w:tab/>
        <w:t>Geurhinder door activiteiten (grondslag: art. 5.310 Geconsolideerde VNG-staalkaart)</w:t>
      </w:r>
    </w:p>
    <w:p w14:paraId="71B18E00" w14:textId="42400C01" w:rsidR="0022369D" w:rsidRDefault="003B2E2B" w:rsidP="0022369D">
      <w:pPr>
        <w:pStyle w:val="Lidmetnummering"/>
      </w:pPr>
      <w:commentRangeStart w:id="145"/>
      <w:commentRangeStart w:id="146"/>
      <w:r>
        <w:t>1</w:t>
      </w:r>
      <w:commentRangeEnd w:id="145"/>
      <w:commentRangeEnd w:id="146"/>
      <w:r w:rsidR="001A6B86">
        <w:rPr>
          <w:rStyle w:val="Verwijzingopmerking"/>
        </w:rPr>
        <w:commentReference w:id="145"/>
      </w:r>
      <w:r w:rsidR="001A6B86">
        <w:rPr>
          <w:rStyle w:val="Verwijzingopmerking"/>
        </w:rPr>
        <w:commentReference w:id="146"/>
      </w:r>
      <w:r>
        <w:t>.</w:t>
      </w:r>
      <w:r>
        <w:tab/>
      </w:r>
      <w:r w:rsidR="00795B5B">
        <w:t xml:space="preserve">Bij het </w:t>
      </w:r>
      <w:r w:rsidR="008E0F56" w:rsidRPr="008E0F56">
        <w:t>binnen de locatie Horeca – Categorie I</w:t>
      </w:r>
      <w:r w:rsidR="008E0F56">
        <w:t xml:space="preserve"> </w:t>
      </w:r>
      <w:r w:rsidR="00795B5B">
        <w:t>verrichten van een activiteit, waarbij emissies naar de lucht plaatsvinden, wordt geurhinder op geurgevoelige gebouwen zo veel mogelijk voorkomen. Er wordt in ieder geval voldaan aan de volgende normen voor toelaatbare geur op de gevel van geurgevoelige gebouwen:</w:t>
      </w:r>
    </w:p>
    <w:p w14:paraId="4C5B3530" w14:textId="52D96BBB" w:rsidR="0022369D" w:rsidRPr="0022369D" w:rsidRDefault="0022369D" w:rsidP="0022369D">
      <w:pPr>
        <w:pStyle w:val="Tabeltitel"/>
      </w:pPr>
      <w:r w:rsidRPr="0022369D">
        <w:t>Tabel 5.1</w:t>
      </w:r>
    </w:p>
    <w:tbl>
      <w:tblPr>
        <w:tblStyle w:val="Tabel"/>
        <w:tblW w:w="0" w:type="auto"/>
        <w:tblLook w:val="04A0" w:firstRow="1" w:lastRow="0" w:firstColumn="1" w:lastColumn="0" w:noHBand="0" w:noVBand="1"/>
      </w:tblPr>
      <w:tblGrid>
        <w:gridCol w:w="3963"/>
        <w:gridCol w:w="3964"/>
      </w:tblGrid>
      <w:tr w:rsidR="0022369D" w14:paraId="14822D66" w14:textId="77777777" w:rsidTr="0022369D">
        <w:trPr>
          <w:cnfStyle w:val="100000000000" w:firstRow="1" w:lastRow="0" w:firstColumn="0" w:lastColumn="0" w:oddVBand="0" w:evenVBand="0" w:oddHBand="0" w:evenHBand="0" w:firstRowFirstColumn="0" w:firstRowLastColumn="0" w:lastRowFirstColumn="0" w:lastRowLastColumn="0"/>
        </w:trPr>
        <w:tc>
          <w:tcPr>
            <w:tcW w:w="3963" w:type="dxa"/>
          </w:tcPr>
          <w:p w14:paraId="1E4614AA" w14:textId="6DEEEA51" w:rsidR="0022369D" w:rsidRDefault="0022369D" w:rsidP="003B2E2B">
            <w:pPr>
              <w:pStyle w:val="Lidmetnummering"/>
              <w:ind w:firstLine="0"/>
            </w:pPr>
            <w:r>
              <w:t>Als 98 percentiel</w:t>
            </w:r>
          </w:p>
        </w:tc>
        <w:tc>
          <w:tcPr>
            <w:tcW w:w="3964" w:type="dxa"/>
          </w:tcPr>
          <w:p w14:paraId="01938C83" w14:textId="00CE1CAB" w:rsidR="0022369D" w:rsidRDefault="0022369D" w:rsidP="003B2E2B">
            <w:pPr>
              <w:pStyle w:val="Lidmetnummering"/>
              <w:ind w:firstLine="0"/>
            </w:pPr>
            <w:r>
              <w:t>Als 99,9 percentiel</w:t>
            </w:r>
          </w:p>
        </w:tc>
      </w:tr>
      <w:tr w:rsidR="0022369D" w14:paraId="102E5B1C" w14:textId="77777777" w:rsidTr="0022369D">
        <w:tc>
          <w:tcPr>
            <w:tcW w:w="3963" w:type="dxa"/>
          </w:tcPr>
          <w:p w14:paraId="6114512F" w14:textId="658F28C6" w:rsidR="0022369D" w:rsidRDefault="0022369D" w:rsidP="003B2E2B">
            <w:pPr>
              <w:pStyle w:val="Lidmetnummering"/>
              <w:ind w:firstLine="0"/>
            </w:pPr>
            <w:r w:rsidRPr="0022369D">
              <w:t>1 ouE/</w:t>
            </w:r>
            <w:r w:rsidR="00CE7E05">
              <w:t>m</w:t>
            </w:r>
            <w:r w:rsidR="00CE7E05" w:rsidRPr="00CE7E05">
              <w:rPr>
                <w:vertAlign w:val="superscript"/>
              </w:rPr>
              <w:t>3</w:t>
            </w:r>
            <w:r w:rsidRPr="0022369D">
              <w:t xml:space="preserve"> of 1&amp;H=-1</w:t>
            </w:r>
          </w:p>
        </w:tc>
        <w:tc>
          <w:tcPr>
            <w:tcW w:w="3964" w:type="dxa"/>
          </w:tcPr>
          <w:p w14:paraId="637B6714" w14:textId="1245ADD7" w:rsidR="0022369D" w:rsidRDefault="0022369D" w:rsidP="003B2E2B">
            <w:pPr>
              <w:pStyle w:val="Lidmetnummering"/>
              <w:ind w:firstLine="0"/>
            </w:pPr>
            <w:r w:rsidRPr="0022369D">
              <w:t>4 ouE/</w:t>
            </w:r>
            <w:r w:rsidR="00CE7E05">
              <w:t>m</w:t>
            </w:r>
            <w:r w:rsidR="00CE7E05" w:rsidRPr="00CE7E05">
              <w:rPr>
                <w:vertAlign w:val="superscript"/>
              </w:rPr>
              <w:t>3</w:t>
            </w:r>
            <w:r w:rsidRPr="0022369D">
              <w:t xml:space="preserve"> of 4*H=-1</w:t>
            </w:r>
          </w:p>
        </w:tc>
      </w:tr>
    </w:tbl>
    <w:p w14:paraId="2AED38E8" w14:textId="64D5C32F" w:rsidR="00F8094C" w:rsidRDefault="003B2E2B" w:rsidP="003B2E2B">
      <w:pPr>
        <w:pStyle w:val="Lidmetnummering"/>
      </w:pPr>
      <w:commentRangeStart w:id="147"/>
      <w:commentRangeStart w:id="148"/>
      <w:r>
        <w:t>2</w:t>
      </w:r>
      <w:commentRangeEnd w:id="147"/>
      <w:commentRangeEnd w:id="148"/>
      <w:r w:rsidR="001A6B86">
        <w:rPr>
          <w:rStyle w:val="Verwijzingopmerking"/>
        </w:rPr>
        <w:commentReference w:id="147"/>
      </w:r>
      <w:r w:rsidR="001A6B86">
        <w:rPr>
          <w:rStyle w:val="Verwijzingopmerking"/>
        </w:rPr>
        <w:commentReference w:id="148"/>
      </w:r>
      <w:r>
        <w:t>.</w:t>
      </w:r>
      <w:r>
        <w:tab/>
      </w:r>
      <w:r w:rsidR="00795B5B">
        <w:t>Op een locatie waar een geurgevoelig gebouw op grond van dit omgevingsplan of een omgevingsvergunning voor een omgevingsplanactiviteit is toegelaten, geldt het eerste lid pas nadat het geurgevoelige gebouw in gebruik is genomen.</w:t>
      </w:r>
    </w:p>
    <w:p w14:paraId="2CC9C007" w14:textId="69C45A27" w:rsidR="00F8094C" w:rsidRDefault="00F8094C" w:rsidP="00550899">
      <w:pPr>
        <w:pStyle w:val="Kop3"/>
      </w:pPr>
      <w:r>
        <w:t>Paragraaf 5.3.4</w:t>
      </w:r>
      <w:r>
        <w:tab/>
        <w:t>Gebouw met parkeerbehoefte toevoegen – algemeen (grondslag: par. 5.3.15 Geconsolideerde VNG-staalkaart)</w:t>
      </w:r>
    </w:p>
    <w:p w14:paraId="386165D8" w14:textId="44FE1D65" w:rsidR="003B2E2B" w:rsidRPr="001A6B86" w:rsidRDefault="00795B5B" w:rsidP="001A6B86">
      <w:pPr>
        <w:pStyle w:val="Kop6"/>
        <w:rPr>
          <w:highlight w:val="yellow"/>
        </w:rPr>
      </w:pPr>
      <w:commentRangeStart w:id="149"/>
      <w:r w:rsidRPr="001A6B86">
        <w:t>Artikel</w:t>
      </w:r>
      <w:commentRangeEnd w:id="149"/>
      <w:r w:rsidR="001A6B86">
        <w:rPr>
          <w:rStyle w:val="Verwijzingopmerking"/>
          <w:rFonts w:eastAsiaTheme="minorHAnsi" w:cstheme="minorBidi"/>
          <w:i w:val="0"/>
          <w:iCs w:val="0"/>
        </w:rPr>
        <w:commentReference w:id="149"/>
      </w:r>
      <w:r w:rsidRPr="001A6B86">
        <w:t xml:space="preserve"> 5.36</w:t>
      </w:r>
      <w:r w:rsidR="001A6B86" w:rsidRPr="001A6B86">
        <w:tab/>
      </w:r>
      <w:r w:rsidRPr="001A6B86">
        <w:t>Toepassingsbereik (grondslag: art. 5.327 Geconsolideerde VNG-staalkaart)</w:t>
      </w:r>
    </w:p>
    <w:p w14:paraId="0BE3FE77" w14:textId="44C19042" w:rsidR="00F8094C" w:rsidRDefault="00F8094C" w:rsidP="001A6B86">
      <w:pPr>
        <w:pStyle w:val="Opsommingmetnummering"/>
      </w:pPr>
      <w:r w:rsidRPr="001A6B86">
        <w:t>Paragraaf 5.3.4</w:t>
      </w:r>
      <w:r w:rsidRPr="001A6B86">
        <w:tab/>
        <w:t>en paragraaf 5.3.5 gaan over:</w:t>
      </w:r>
    </w:p>
    <w:p w14:paraId="45E0DA51" w14:textId="44A5E27D" w:rsidR="00EB17EC" w:rsidRDefault="00EB17EC" w:rsidP="00EB17EC">
      <w:pPr>
        <w:pStyle w:val="Opsommingmetnummering"/>
      </w:pPr>
      <w:r>
        <w:t>a.</w:t>
      </w:r>
      <w:r>
        <w:tab/>
      </w:r>
      <w:r w:rsidR="00795B5B">
        <w:t>het bouwen van een gebouw met parkeerbehoefte; en</w:t>
      </w:r>
    </w:p>
    <w:p w14:paraId="60B7DEE7" w14:textId="77777777" w:rsidR="00F8094C" w:rsidRDefault="00EB17EC" w:rsidP="00EB17EC">
      <w:pPr>
        <w:pStyle w:val="Opsommingmetnummering"/>
      </w:pPr>
      <w:r>
        <w:t>b.</w:t>
      </w:r>
      <w:r>
        <w:tab/>
      </w:r>
      <w:r w:rsidR="00795B5B">
        <w:t>het starten van activiteiten met gebruiksruimte in een bestaand gebouw waarvan een parkeerbehoefte wordt verwacht.</w:t>
      </w:r>
    </w:p>
    <w:p w14:paraId="28DF3DEA" w14:textId="2CC37F82" w:rsidR="00F8094C" w:rsidRDefault="00F8094C" w:rsidP="00407010">
      <w:pPr>
        <w:pStyle w:val="Kop6"/>
      </w:pPr>
      <w:commentRangeStart w:id="150"/>
      <w:r>
        <w:t>Artikel</w:t>
      </w:r>
      <w:commentRangeEnd w:id="150"/>
      <w:r w:rsidR="001A6B86">
        <w:rPr>
          <w:rStyle w:val="Verwijzingopmerking"/>
          <w:rFonts w:eastAsiaTheme="minorHAnsi" w:cstheme="minorBidi"/>
          <w:i w:val="0"/>
          <w:iCs w:val="0"/>
        </w:rPr>
        <w:commentReference w:id="150"/>
      </w:r>
      <w:r>
        <w:t xml:space="preserve"> 5.37</w:t>
      </w:r>
      <w:r>
        <w:tab/>
        <w:t>Oogmerken (grondslag: art. 5.328 Geconsolideerde VNG-staalkaart)</w:t>
      </w:r>
    </w:p>
    <w:p w14:paraId="7A98EF8B" w14:textId="77777777" w:rsidR="00F8094C" w:rsidRDefault="00795B5B" w:rsidP="00795B5B">
      <w:r>
        <w:t>De regels in deze paragraaf zijn gesteld met het oog op het beschermen van een goed woon- en leefklimaat.</w:t>
      </w:r>
    </w:p>
    <w:p w14:paraId="1DCA4C1D" w14:textId="62FF62EF" w:rsidR="00F8094C" w:rsidRDefault="00F8094C" w:rsidP="00407010">
      <w:pPr>
        <w:pStyle w:val="Kop6"/>
      </w:pPr>
      <w:commentRangeStart w:id="151"/>
      <w:r>
        <w:lastRenderedPageBreak/>
        <w:t>Artikel</w:t>
      </w:r>
      <w:commentRangeEnd w:id="151"/>
      <w:r w:rsidR="001A6B86">
        <w:rPr>
          <w:rStyle w:val="Verwijzingopmerking"/>
          <w:rFonts w:eastAsiaTheme="minorHAnsi" w:cstheme="minorBidi"/>
          <w:i w:val="0"/>
          <w:iCs w:val="0"/>
        </w:rPr>
        <w:commentReference w:id="151"/>
      </w:r>
      <w:r>
        <w:t xml:space="preserve"> 5.38</w:t>
      </w:r>
      <w:r>
        <w:tab/>
        <w:t>Activiteiten met parkeerbehoefte (grondslag: art. 5.329 Geconsolideerde VNG-staalkaart)</w:t>
      </w:r>
    </w:p>
    <w:p w14:paraId="2092091B" w14:textId="74D6B8B8" w:rsidR="00EB17EC" w:rsidRDefault="00795B5B" w:rsidP="00795B5B">
      <w:r>
        <w:t>Een gebouw met een parkeerbehoefte is een gebouw of een gedeelte van een gebouw waarin een of meerdere van de volgende activiteiten met gebruiksruimte worden of kunnen worden verricht:</w:t>
      </w:r>
    </w:p>
    <w:p w14:paraId="187D343D" w14:textId="66D82857" w:rsidR="00EB17EC" w:rsidRDefault="00EB17EC" w:rsidP="00EB17EC">
      <w:pPr>
        <w:pStyle w:val="Opsommingmetnummering"/>
      </w:pPr>
      <w:r>
        <w:t>a.</w:t>
      </w:r>
      <w:r>
        <w:tab/>
      </w:r>
      <w:r w:rsidR="00795B5B">
        <w:t>wonen;</w:t>
      </w:r>
    </w:p>
    <w:p w14:paraId="1644A354" w14:textId="77777777" w:rsidR="00F8094C" w:rsidRDefault="00EB17EC" w:rsidP="00EB17EC">
      <w:pPr>
        <w:pStyle w:val="Opsommingmetnummering"/>
      </w:pPr>
      <w:r>
        <w:t>b.</w:t>
      </w:r>
      <w:r>
        <w:tab/>
      </w:r>
      <w:r w:rsidR="00795B5B">
        <w:t>horeca-activiteiten.</w:t>
      </w:r>
    </w:p>
    <w:p w14:paraId="4F9698D2" w14:textId="7A835A50" w:rsidR="00F8094C" w:rsidRDefault="00F8094C" w:rsidP="00407010">
      <w:pPr>
        <w:pStyle w:val="Kop6"/>
      </w:pPr>
      <w:commentRangeStart w:id="152"/>
      <w:commentRangeStart w:id="153"/>
      <w:r>
        <w:t>Artikel</w:t>
      </w:r>
      <w:commentRangeEnd w:id="152"/>
      <w:commentRangeEnd w:id="153"/>
      <w:r w:rsidR="001A6B86">
        <w:rPr>
          <w:rStyle w:val="Verwijzingopmerking"/>
          <w:rFonts w:eastAsiaTheme="minorHAnsi" w:cstheme="minorBidi"/>
          <w:i w:val="0"/>
          <w:iCs w:val="0"/>
        </w:rPr>
        <w:commentReference w:id="152"/>
      </w:r>
      <w:r w:rsidR="001A6B86">
        <w:rPr>
          <w:rStyle w:val="Verwijzingopmerking"/>
          <w:rFonts w:eastAsiaTheme="minorHAnsi" w:cstheme="minorBidi"/>
          <w:i w:val="0"/>
          <w:iCs w:val="0"/>
        </w:rPr>
        <w:commentReference w:id="153"/>
      </w:r>
      <w:r>
        <w:t xml:space="preserve"> 5.39</w:t>
      </w:r>
      <w:r>
        <w:tab/>
        <w:t>Aanwijzing vergunningplichtige gevallen (grondslag: art. 5.330 Geconsolideerde VNG-staalkaart)</w:t>
      </w:r>
    </w:p>
    <w:p w14:paraId="1E695E4E" w14:textId="1DE4A936" w:rsidR="00F8094C" w:rsidRDefault="00795B5B" w:rsidP="00795B5B">
      <w:r>
        <w:t>Het is verboden zonder omgevingsvergunning een gebouw met parkeerbehoefte toe te voegen als niet wordt voldaan aan de in tabel 5.</w:t>
      </w:r>
      <w:r w:rsidR="008E0F56">
        <w:t>2</w:t>
      </w:r>
      <w:r>
        <w:t xml:space="preserve"> genoemde parkeernormen per activiteit.</w:t>
      </w:r>
    </w:p>
    <w:p w14:paraId="5B939EC7" w14:textId="1C2CBA0F" w:rsidR="00F8094C" w:rsidRDefault="00F8094C" w:rsidP="00407010">
      <w:pPr>
        <w:pStyle w:val="Kop6"/>
      </w:pPr>
      <w:commentRangeStart w:id="154"/>
      <w:r>
        <w:t>Artikel</w:t>
      </w:r>
      <w:commentRangeEnd w:id="154"/>
      <w:r w:rsidR="001A6B86">
        <w:rPr>
          <w:rStyle w:val="Verwijzingopmerking"/>
          <w:rFonts w:eastAsiaTheme="minorHAnsi" w:cstheme="minorBidi"/>
          <w:i w:val="0"/>
          <w:iCs w:val="0"/>
        </w:rPr>
        <w:commentReference w:id="154"/>
      </w:r>
      <w:r>
        <w:t xml:space="preserve"> 5.40</w:t>
      </w:r>
      <w:r>
        <w:tab/>
        <w:t>Bijzondere aanvraagvereisten omgevingsvergunning (grondslag: art. 5.331 Geconsolideerde VNG-staalkaart)</w:t>
      </w:r>
    </w:p>
    <w:p w14:paraId="0432C00B" w14:textId="493F265D" w:rsidR="00EB17EC" w:rsidRDefault="00795B5B" w:rsidP="00795B5B">
      <w:r>
        <w:t>Bij de aanvraag om een omgevingsvergunning worden de volgende gegevens en bescheiden verstrekt:</w:t>
      </w:r>
    </w:p>
    <w:p w14:paraId="2021FA7B" w14:textId="7BF1DDFE" w:rsidR="00EB17EC" w:rsidRDefault="00EB17EC" w:rsidP="00EB17EC">
      <w:pPr>
        <w:pStyle w:val="Opsommingmetnummering"/>
      </w:pPr>
      <w:r>
        <w:t>a.</w:t>
      </w:r>
      <w:r>
        <w:tab/>
      </w:r>
      <w:r w:rsidR="00795B5B">
        <w:t>een tekening met daarop bestaande en nieuw aan te leggen parkeerplaatsen; en</w:t>
      </w:r>
    </w:p>
    <w:p w14:paraId="47BF46CE" w14:textId="77777777" w:rsidR="00F8094C" w:rsidRDefault="00EB17EC" w:rsidP="00EB17EC">
      <w:pPr>
        <w:pStyle w:val="Opsommingmetnummering"/>
      </w:pPr>
      <w:r>
        <w:t>b.</w:t>
      </w:r>
      <w:r>
        <w:tab/>
      </w:r>
      <w:r w:rsidR="00795B5B">
        <w:t>een parkeerbalans en toelichting hierop.</w:t>
      </w:r>
    </w:p>
    <w:p w14:paraId="0F15BD04" w14:textId="7AEA82D3" w:rsidR="00F8094C" w:rsidRDefault="00F8094C" w:rsidP="00407010">
      <w:pPr>
        <w:pStyle w:val="Kop6"/>
      </w:pPr>
      <w:commentRangeStart w:id="155"/>
      <w:r>
        <w:t>Artikel</w:t>
      </w:r>
      <w:commentRangeEnd w:id="155"/>
      <w:r w:rsidR="001A6B86">
        <w:rPr>
          <w:rStyle w:val="Verwijzingopmerking"/>
          <w:rFonts w:eastAsiaTheme="minorHAnsi" w:cstheme="minorBidi"/>
          <w:i w:val="0"/>
          <w:iCs w:val="0"/>
        </w:rPr>
        <w:commentReference w:id="155"/>
      </w:r>
      <w:r>
        <w:t xml:space="preserve"> 5.41</w:t>
      </w:r>
      <w:r>
        <w:tab/>
        <w:t>Beoordelingsregels omgevingsvergunning (grondslag: art. 5.332 Geconsolideerde VNG-staalkaart)</w:t>
      </w:r>
    </w:p>
    <w:p w14:paraId="21A38CD0" w14:textId="5000F015" w:rsidR="00EB17EC" w:rsidRDefault="00795B5B" w:rsidP="00795B5B">
      <w:r>
        <w:t>De omgevingsvergunning wordt alleen verleend als:</w:t>
      </w:r>
    </w:p>
    <w:p w14:paraId="0B3FF03E" w14:textId="534F83C2" w:rsidR="00EB17EC" w:rsidRDefault="00EB17EC" w:rsidP="00EB17EC">
      <w:pPr>
        <w:pStyle w:val="Opsommingmetnummering"/>
      </w:pPr>
      <w:r>
        <w:t>a.</w:t>
      </w:r>
      <w:r>
        <w:tab/>
      </w:r>
      <w:r w:rsidR="00795B5B">
        <w:t>de structuur van de omgeving daartoe aanleiding geeft; en</w:t>
      </w:r>
    </w:p>
    <w:p w14:paraId="0AC00747" w14:textId="77777777" w:rsidR="00F8094C" w:rsidRDefault="00EB17EC" w:rsidP="00EB17EC">
      <w:pPr>
        <w:pStyle w:val="Opsommingmetnummering"/>
      </w:pPr>
      <w:r>
        <w:t>b.</w:t>
      </w:r>
      <w:r>
        <w:tab/>
      </w:r>
      <w:r w:rsidR="00795B5B">
        <w:t>geen onevenredige afbreuk wordt gedaan aan de bereikbaarheid.</w:t>
      </w:r>
    </w:p>
    <w:p w14:paraId="78C962AA" w14:textId="11A9CD65" w:rsidR="00F8094C" w:rsidRDefault="00F8094C" w:rsidP="00550899">
      <w:pPr>
        <w:pStyle w:val="Kop3"/>
      </w:pPr>
      <w:r>
        <w:t>Paragraaf 5.3.5</w:t>
      </w:r>
      <w:r>
        <w:tab/>
        <w:t>Gebouw met parkeerbehoefte toevoegen – categorie I (grondslag: par. 5.3.17 Geconsolideerde VNG-staalkaart)</w:t>
      </w:r>
    </w:p>
    <w:p w14:paraId="530333F5" w14:textId="459F28B5" w:rsidR="003B2E2B" w:rsidRDefault="00795B5B" w:rsidP="001A6B86">
      <w:pPr>
        <w:pStyle w:val="Kop6"/>
      </w:pPr>
      <w:r w:rsidRPr="001A6B86">
        <w:t>Artikel 5.42</w:t>
      </w:r>
      <w:r w:rsidR="001A6B86" w:rsidRPr="001A6B86">
        <w:tab/>
      </w:r>
      <w:r w:rsidRPr="001A6B86">
        <w:t>Parkeernormen Woongebied-Transformatie (grondslag: art. 5.333 Geconsolideerde VNG-staalkaart)</w:t>
      </w:r>
    </w:p>
    <w:p w14:paraId="71825B7F" w14:textId="0FD8D49B" w:rsidR="003B2E2B" w:rsidRDefault="003B2E2B" w:rsidP="003B2E2B">
      <w:pPr>
        <w:pStyle w:val="Lidmetnummering"/>
      </w:pPr>
      <w:commentRangeStart w:id="156"/>
      <w:commentRangeStart w:id="157"/>
      <w:r>
        <w:t>1</w:t>
      </w:r>
      <w:commentRangeEnd w:id="156"/>
      <w:commentRangeEnd w:id="157"/>
      <w:r w:rsidR="001A6B86">
        <w:rPr>
          <w:rStyle w:val="Verwijzingopmerking"/>
        </w:rPr>
        <w:commentReference w:id="156"/>
      </w:r>
      <w:r w:rsidR="001A6B86">
        <w:rPr>
          <w:rStyle w:val="Verwijzingopmerking"/>
        </w:rPr>
        <w:commentReference w:id="157"/>
      </w:r>
      <w:r>
        <w:t>.</w:t>
      </w:r>
      <w:r>
        <w:tab/>
      </w:r>
      <w:r w:rsidR="00795B5B">
        <w:t>Bij het toevoegen van een gebouw met parkeerbehoefte binnen het Woongebied-Transformatie wordt voorzien in voldoende parkeergelegenheid op eigen terrein.</w:t>
      </w:r>
    </w:p>
    <w:p w14:paraId="64AE43C6" w14:textId="669059C7" w:rsidR="00795B5B" w:rsidRDefault="003B2E2B" w:rsidP="003B2E2B">
      <w:pPr>
        <w:pStyle w:val="Lidmetnummering"/>
      </w:pPr>
      <w:commentRangeStart w:id="158"/>
      <w:commentRangeStart w:id="159"/>
      <w:r>
        <w:t>2</w:t>
      </w:r>
      <w:commentRangeEnd w:id="158"/>
      <w:commentRangeEnd w:id="159"/>
      <w:r w:rsidR="001A6B86">
        <w:rPr>
          <w:rStyle w:val="Verwijzingopmerking"/>
        </w:rPr>
        <w:commentReference w:id="158"/>
      </w:r>
      <w:r w:rsidR="001A6B86">
        <w:rPr>
          <w:rStyle w:val="Verwijzingopmerking"/>
        </w:rPr>
        <w:commentReference w:id="159"/>
      </w:r>
      <w:r>
        <w:t>.</w:t>
      </w:r>
      <w:r>
        <w:tab/>
      </w:r>
      <w:r w:rsidR="00795B5B">
        <w:t>Binnen het Woongebied-Transformatie wordt in ieder geval voldaan aan het eerste lid als de in tabel 5.</w:t>
      </w:r>
      <w:r w:rsidR="0022369D">
        <w:t>2</w:t>
      </w:r>
      <w:r w:rsidR="00795B5B">
        <w:t xml:space="preserve"> opgenomen parkeernormen in acht worden genomen.</w:t>
      </w:r>
    </w:p>
    <w:p w14:paraId="0C6AE40A" w14:textId="2956D747" w:rsidR="00795B5B" w:rsidRDefault="00795B5B" w:rsidP="00613439">
      <w:pPr>
        <w:pStyle w:val="Tabeltitel"/>
      </w:pPr>
      <w:r>
        <w:t>Tabel 5.</w:t>
      </w:r>
      <w:r w:rsidR="0022369D">
        <w:t>2</w:t>
      </w:r>
    </w:p>
    <w:tbl>
      <w:tblPr>
        <w:tblStyle w:val="Tabel"/>
        <w:tblW w:w="0" w:type="auto"/>
        <w:tblLayout w:type="fixed"/>
        <w:tblLook w:val="0620" w:firstRow="1" w:lastRow="0" w:firstColumn="0" w:lastColumn="0" w:noHBand="1" w:noVBand="1"/>
      </w:tblPr>
      <w:tblGrid>
        <w:gridCol w:w="1981"/>
        <w:gridCol w:w="1982"/>
        <w:gridCol w:w="1982"/>
        <w:gridCol w:w="1982"/>
      </w:tblGrid>
      <w:tr w:rsidR="00613439" w:rsidRPr="00613439" w14:paraId="454B1D13" w14:textId="77777777" w:rsidTr="00613439">
        <w:trPr>
          <w:cnfStyle w:val="100000000000" w:firstRow="1" w:lastRow="0" w:firstColumn="0" w:lastColumn="0" w:oddVBand="0" w:evenVBand="0" w:oddHBand="0" w:evenHBand="0" w:firstRowFirstColumn="0" w:firstRowLastColumn="0" w:lastRowFirstColumn="0" w:lastRowLastColumn="0"/>
          <w:tblHeader/>
        </w:trPr>
        <w:tc>
          <w:tcPr>
            <w:tcW w:w="1981" w:type="dxa"/>
          </w:tcPr>
          <w:p w14:paraId="0E3689D8" w14:textId="70229AB7" w:rsidR="00613439" w:rsidRPr="00613439" w:rsidRDefault="000F5C33" w:rsidP="002A5219">
            <w:r>
              <w:t>Functie</w:t>
            </w:r>
          </w:p>
        </w:tc>
        <w:tc>
          <w:tcPr>
            <w:tcW w:w="1982" w:type="dxa"/>
          </w:tcPr>
          <w:p w14:paraId="5D52CAA8" w14:textId="77777777" w:rsidR="00613439" w:rsidRPr="00613439" w:rsidRDefault="00613439" w:rsidP="002A5219">
            <w:r w:rsidRPr="00613439">
              <w:t>Parkeernorm auto</w:t>
            </w:r>
          </w:p>
        </w:tc>
        <w:tc>
          <w:tcPr>
            <w:tcW w:w="1982" w:type="dxa"/>
          </w:tcPr>
          <w:p w14:paraId="4C3568CC" w14:textId="77777777" w:rsidR="00613439" w:rsidRPr="00613439" w:rsidRDefault="00613439" w:rsidP="002A5219">
            <w:r w:rsidRPr="00613439">
              <w:t>Parkeernorm fiets</w:t>
            </w:r>
          </w:p>
        </w:tc>
        <w:tc>
          <w:tcPr>
            <w:tcW w:w="1982" w:type="dxa"/>
          </w:tcPr>
          <w:p w14:paraId="380224D0" w14:textId="77777777" w:rsidR="00613439" w:rsidRPr="00613439" w:rsidRDefault="00613439" w:rsidP="002A5219">
            <w:r w:rsidRPr="00613439">
              <w:t>Eenheid</w:t>
            </w:r>
          </w:p>
        </w:tc>
      </w:tr>
      <w:tr w:rsidR="00613439" w:rsidRPr="00613439" w14:paraId="4DABBF8E" w14:textId="77777777" w:rsidTr="006B28C9">
        <w:tc>
          <w:tcPr>
            <w:tcW w:w="7927" w:type="dxa"/>
            <w:gridSpan w:val="4"/>
          </w:tcPr>
          <w:p w14:paraId="370B759C" w14:textId="61A24BA3" w:rsidR="00613439" w:rsidRPr="00613439" w:rsidRDefault="00613439" w:rsidP="002A5219">
            <w:r w:rsidRPr="00613439">
              <w:rPr>
                <w:b/>
                <w:bCs/>
              </w:rPr>
              <w:t>Wonen (</w:t>
            </w:r>
            <w:r w:rsidR="008D4FAD">
              <w:rPr>
                <w:b/>
                <w:bCs/>
              </w:rPr>
              <w:t>m</w:t>
            </w:r>
            <w:r w:rsidR="008D4FAD" w:rsidRPr="008D4FAD">
              <w:rPr>
                <w:b/>
                <w:bCs/>
                <w:vertAlign w:val="superscript"/>
              </w:rPr>
              <w:t>2</w:t>
            </w:r>
            <w:r w:rsidRPr="00613439">
              <w:rPr>
                <w:b/>
                <w:bCs/>
              </w:rPr>
              <w:t xml:space="preserve"> gbo)</w:t>
            </w:r>
          </w:p>
        </w:tc>
      </w:tr>
      <w:tr w:rsidR="00613439" w:rsidRPr="00613439" w14:paraId="5EA8DE3A" w14:textId="77777777" w:rsidTr="00613439">
        <w:tc>
          <w:tcPr>
            <w:tcW w:w="1981" w:type="dxa"/>
          </w:tcPr>
          <w:p w14:paraId="50E09B47" w14:textId="70374A03" w:rsidR="00613439" w:rsidRPr="00613439" w:rsidRDefault="00613439" w:rsidP="002A5219">
            <w:r w:rsidRPr="00613439">
              <w:t xml:space="preserve">&lt;40 </w:t>
            </w:r>
            <w:r w:rsidR="008D4FAD">
              <w:t>m</w:t>
            </w:r>
            <w:r w:rsidR="008D4FAD" w:rsidRPr="008D4FAD">
              <w:rPr>
                <w:vertAlign w:val="superscript"/>
              </w:rPr>
              <w:t>2</w:t>
            </w:r>
          </w:p>
        </w:tc>
        <w:tc>
          <w:tcPr>
            <w:tcW w:w="1982" w:type="dxa"/>
          </w:tcPr>
          <w:p w14:paraId="53B1D3D3" w14:textId="77777777" w:rsidR="00613439" w:rsidRPr="00613439" w:rsidRDefault="00613439" w:rsidP="002A5219">
            <w:r w:rsidRPr="00613439">
              <w:t>0,1</w:t>
            </w:r>
          </w:p>
        </w:tc>
        <w:tc>
          <w:tcPr>
            <w:tcW w:w="1982" w:type="dxa"/>
          </w:tcPr>
          <w:p w14:paraId="6818281B" w14:textId="77777777" w:rsidR="00613439" w:rsidRPr="00613439" w:rsidRDefault="00613439" w:rsidP="002A5219">
            <w:r w:rsidRPr="00613439">
              <w:t>2,0</w:t>
            </w:r>
          </w:p>
        </w:tc>
        <w:tc>
          <w:tcPr>
            <w:tcW w:w="1982" w:type="dxa"/>
          </w:tcPr>
          <w:p w14:paraId="01C78794" w14:textId="77777777" w:rsidR="00613439" w:rsidRPr="00613439" w:rsidRDefault="00613439" w:rsidP="002A5219">
            <w:r w:rsidRPr="00613439">
              <w:t>Parkeerplaatsen per woning</w:t>
            </w:r>
          </w:p>
        </w:tc>
      </w:tr>
      <w:tr w:rsidR="00613439" w:rsidRPr="00613439" w14:paraId="6F318125" w14:textId="77777777" w:rsidTr="00613439">
        <w:tc>
          <w:tcPr>
            <w:tcW w:w="1981" w:type="dxa"/>
          </w:tcPr>
          <w:p w14:paraId="0F625063" w14:textId="0F9C8111" w:rsidR="00613439" w:rsidRPr="00613439" w:rsidRDefault="00613439" w:rsidP="002A5219">
            <w:r w:rsidRPr="00613439">
              <w:t xml:space="preserve">40 – 65 </w:t>
            </w:r>
            <w:r w:rsidR="008D4FAD">
              <w:t>m</w:t>
            </w:r>
            <w:r w:rsidR="008D4FAD" w:rsidRPr="008D4FAD">
              <w:rPr>
                <w:vertAlign w:val="superscript"/>
              </w:rPr>
              <w:t>2</w:t>
            </w:r>
          </w:p>
        </w:tc>
        <w:tc>
          <w:tcPr>
            <w:tcW w:w="1982" w:type="dxa"/>
          </w:tcPr>
          <w:p w14:paraId="49B28D01" w14:textId="77777777" w:rsidR="00613439" w:rsidRPr="00613439" w:rsidRDefault="00613439" w:rsidP="002A5219">
            <w:r w:rsidRPr="00613439">
              <w:t>0,5</w:t>
            </w:r>
          </w:p>
        </w:tc>
        <w:tc>
          <w:tcPr>
            <w:tcW w:w="1982" w:type="dxa"/>
          </w:tcPr>
          <w:p w14:paraId="61D82B30" w14:textId="77777777" w:rsidR="00613439" w:rsidRPr="00613439" w:rsidRDefault="00613439" w:rsidP="002A5219">
            <w:r w:rsidRPr="00613439">
              <w:t>3,0</w:t>
            </w:r>
          </w:p>
        </w:tc>
        <w:tc>
          <w:tcPr>
            <w:tcW w:w="1982" w:type="dxa"/>
          </w:tcPr>
          <w:p w14:paraId="3CFDC9BF" w14:textId="77777777" w:rsidR="00613439" w:rsidRPr="00613439" w:rsidRDefault="00613439" w:rsidP="002A5219">
            <w:r w:rsidRPr="00613439">
              <w:t>Parkeerplaatsen per woning</w:t>
            </w:r>
          </w:p>
        </w:tc>
      </w:tr>
      <w:tr w:rsidR="00613439" w:rsidRPr="00613439" w14:paraId="372CEA54" w14:textId="77777777" w:rsidTr="00613439">
        <w:tc>
          <w:tcPr>
            <w:tcW w:w="1981" w:type="dxa"/>
          </w:tcPr>
          <w:p w14:paraId="593463B2" w14:textId="412A8D31" w:rsidR="00613439" w:rsidRPr="00613439" w:rsidRDefault="00613439" w:rsidP="002A5219">
            <w:r w:rsidRPr="00613439">
              <w:t xml:space="preserve">65 – 85 </w:t>
            </w:r>
            <w:r w:rsidR="008D4FAD">
              <w:t>m</w:t>
            </w:r>
            <w:r w:rsidR="008D4FAD" w:rsidRPr="008D4FAD">
              <w:rPr>
                <w:vertAlign w:val="superscript"/>
              </w:rPr>
              <w:t>2</w:t>
            </w:r>
          </w:p>
        </w:tc>
        <w:tc>
          <w:tcPr>
            <w:tcW w:w="1982" w:type="dxa"/>
          </w:tcPr>
          <w:p w14:paraId="49E19C39" w14:textId="77777777" w:rsidR="00613439" w:rsidRPr="00613439" w:rsidRDefault="00613439" w:rsidP="002A5219">
            <w:r w:rsidRPr="00613439">
              <w:t>0,8</w:t>
            </w:r>
          </w:p>
        </w:tc>
        <w:tc>
          <w:tcPr>
            <w:tcW w:w="1982" w:type="dxa"/>
          </w:tcPr>
          <w:p w14:paraId="6F331A82" w14:textId="77777777" w:rsidR="00613439" w:rsidRPr="00613439" w:rsidRDefault="00613439" w:rsidP="002A5219">
            <w:r w:rsidRPr="00613439">
              <w:t>4,0</w:t>
            </w:r>
          </w:p>
        </w:tc>
        <w:tc>
          <w:tcPr>
            <w:tcW w:w="1982" w:type="dxa"/>
          </w:tcPr>
          <w:p w14:paraId="168CEB55" w14:textId="77777777" w:rsidR="00613439" w:rsidRPr="00613439" w:rsidRDefault="00613439" w:rsidP="002A5219">
            <w:r w:rsidRPr="00613439">
              <w:t>Parkeerplaatsen per woning</w:t>
            </w:r>
          </w:p>
        </w:tc>
      </w:tr>
      <w:tr w:rsidR="00613439" w:rsidRPr="00613439" w14:paraId="34C6D692" w14:textId="77777777" w:rsidTr="00613439">
        <w:tc>
          <w:tcPr>
            <w:tcW w:w="1981" w:type="dxa"/>
          </w:tcPr>
          <w:p w14:paraId="5126792C" w14:textId="36E16E29" w:rsidR="00613439" w:rsidRPr="00613439" w:rsidRDefault="00613439" w:rsidP="002A5219">
            <w:r w:rsidRPr="00613439">
              <w:t xml:space="preserve">85 – 120 </w:t>
            </w:r>
            <w:r w:rsidR="008D4FAD">
              <w:t>m</w:t>
            </w:r>
            <w:r w:rsidR="008D4FAD" w:rsidRPr="008D4FAD">
              <w:rPr>
                <w:vertAlign w:val="superscript"/>
              </w:rPr>
              <w:t>2</w:t>
            </w:r>
          </w:p>
        </w:tc>
        <w:tc>
          <w:tcPr>
            <w:tcW w:w="1982" w:type="dxa"/>
          </w:tcPr>
          <w:p w14:paraId="4C0372F6" w14:textId="77777777" w:rsidR="00613439" w:rsidRPr="00613439" w:rsidRDefault="00613439" w:rsidP="002A5219">
            <w:r w:rsidRPr="00613439">
              <w:t>1,0</w:t>
            </w:r>
          </w:p>
        </w:tc>
        <w:tc>
          <w:tcPr>
            <w:tcW w:w="1982" w:type="dxa"/>
          </w:tcPr>
          <w:p w14:paraId="3B5E2960" w14:textId="77777777" w:rsidR="00613439" w:rsidRPr="00613439" w:rsidRDefault="00613439" w:rsidP="002A5219">
            <w:r w:rsidRPr="00613439">
              <w:t>5,0</w:t>
            </w:r>
          </w:p>
        </w:tc>
        <w:tc>
          <w:tcPr>
            <w:tcW w:w="1982" w:type="dxa"/>
          </w:tcPr>
          <w:p w14:paraId="266611D5" w14:textId="77777777" w:rsidR="00613439" w:rsidRPr="00613439" w:rsidRDefault="00613439" w:rsidP="002A5219">
            <w:r w:rsidRPr="00613439">
              <w:t>Parkeerplaatsen per woning</w:t>
            </w:r>
          </w:p>
        </w:tc>
      </w:tr>
      <w:tr w:rsidR="00613439" w:rsidRPr="00613439" w14:paraId="5214F960" w14:textId="77777777" w:rsidTr="00613439">
        <w:tc>
          <w:tcPr>
            <w:tcW w:w="1981" w:type="dxa"/>
          </w:tcPr>
          <w:p w14:paraId="4B226FBD" w14:textId="59C4E44C" w:rsidR="00613439" w:rsidRPr="00613439" w:rsidRDefault="00613439" w:rsidP="002A5219">
            <w:r w:rsidRPr="00613439">
              <w:t xml:space="preserve">&gt;120 </w:t>
            </w:r>
            <w:r w:rsidR="008D4FAD">
              <w:t>m</w:t>
            </w:r>
            <w:r w:rsidR="008D4FAD" w:rsidRPr="008D4FAD">
              <w:rPr>
                <w:vertAlign w:val="superscript"/>
              </w:rPr>
              <w:t>2</w:t>
            </w:r>
          </w:p>
        </w:tc>
        <w:tc>
          <w:tcPr>
            <w:tcW w:w="1982" w:type="dxa"/>
          </w:tcPr>
          <w:p w14:paraId="03257131" w14:textId="77777777" w:rsidR="00613439" w:rsidRPr="00613439" w:rsidRDefault="00613439" w:rsidP="002A5219">
            <w:r w:rsidRPr="00613439">
              <w:t>1,2</w:t>
            </w:r>
          </w:p>
        </w:tc>
        <w:tc>
          <w:tcPr>
            <w:tcW w:w="1982" w:type="dxa"/>
          </w:tcPr>
          <w:p w14:paraId="4E741BDF" w14:textId="77777777" w:rsidR="00613439" w:rsidRPr="00613439" w:rsidRDefault="00613439" w:rsidP="002A5219">
            <w:r w:rsidRPr="00613439">
              <w:t>5,0</w:t>
            </w:r>
          </w:p>
        </w:tc>
        <w:tc>
          <w:tcPr>
            <w:tcW w:w="1982" w:type="dxa"/>
          </w:tcPr>
          <w:p w14:paraId="575E2742" w14:textId="77777777" w:rsidR="00613439" w:rsidRPr="00613439" w:rsidRDefault="00613439" w:rsidP="002A5219">
            <w:r w:rsidRPr="00613439">
              <w:t>Parkeerplaatsen per woning</w:t>
            </w:r>
          </w:p>
        </w:tc>
      </w:tr>
      <w:tr w:rsidR="00613439" w:rsidRPr="00613439" w14:paraId="007BE404" w14:textId="77777777" w:rsidTr="00013E94">
        <w:tc>
          <w:tcPr>
            <w:tcW w:w="7927" w:type="dxa"/>
            <w:gridSpan w:val="4"/>
          </w:tcPr>
          <w:p w14:paraId="032D6B59" w14:textId="71369DC5" w:rsidR="00613439" w:rsidRPr="00613439" w:rsidRDefault="00613439" w:rsidP="002A5219">
            <w:r w:rsidRPr="00613439">
              <w:rPr>
                <w:b/>
                <w:bCs/>
              </w:rPr>
              <w:lastRenderedPageBreak/>
              <w:t>Recreatie en vrije tijd</w:t>
            </w:r>
          </w:p>
        </w:tc>
      </w:tr>
      <w:tr w:rsidR="00613439" w:rsidRPr="00613439" w14:paraId="59940DDC" w14:textId="77777777" w:rsidTr="00613439">
        <w:tc>
          <w:tcPr>
            <w:tcW w:w="1981" w:type="dxa"/>
          </w:tcPr>
          <w:p w14:paraId="2BE72727" w14:textId="77777777" w:rsidR="00613439" w:rsidRPr="00613439" w:rsidRDefault="00613439" w:rsidP="002A5219">
            <w:r w:rsidRPr="00613439">
              <w:t>Horeca – Bar, café en cafetaria</w:t>
            </w:r>
          </w:p>
        </w:tc>
        <w:tc>
          <w:tcPr>
            <w:tcW w:w="1982" w:type="dxa"/>
          </w:tcPr>
          <w:p w14:paraId="5DD5C865" w14:textId="77777777" w:rsidR="00613439" w:rsidRPr="00613439" w:rsidRDefault="00613439" w:rsidP="002A5219">
            <w:r w:rsidRPr="00613439">
              <w:t>4,0</w:t>
            </w:r>
          </w:p>
        </w:tc>
        <w:tc>
          <w:tcPr>
            <w:tcW w:w="1982" w:type="dxa"/>
          </w:tcPr>
          <w:p w14:paraId="6D75B174" w14:textId="77777777" w:rsidR="00613439" w:rsidRPr="00613439" w:rsidRDefault="00613439" w:rsidP="002A5219">
            <w:r w:rsidRPr="00613439">
              <w:t>9,0</w:t>
            </w:r>
          </w:p>
        </w:tc>
        <w:tc>
          <w:tcPr>
            <w:tcW w:w="1982" w:type="dxa"/>
          </w:tcPr>
          <w:p w14:paraId="5725A0BB" w14:textId="7F724B15" w:rsidR="00613439" w:rsidRP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r w:rsidR="00613439" w14:paraId="44E249B8" w14:textId="77777777" w:rsidTr="00613439">
        <w:tc>
          <w:tcPr>
            <w:tcW w:w="1981" w:type="dxa"/>
          </w:tcPr>
          <w:p w14:paraId="1FE4884A" w14:textId="77777777" w:rsidR="00613439" w:rsidRPr="00613439" w:rsidRDefault="00613439" w:rsidP="002A5219">
            <w:r w:rsidRPr="00613439">
              <w:t>Horeca - Restaurant</w:t>
            </w:r>
          </w:p>
        </w:tc>
        <w:tc>
          <w:tcPr>
            <w:tcW w:w="1982" w:type="dxa"/>
          </w:tcPr>
          <w:p w14:paraId="1D4D50C8" w14:textId="77777777" w:rsidR="00613439" w:rsidRPr="00613439" w:rsidRDefault="00613439" w:rsidP="002A5219">
            <w:r w:rsidRPr="00613439">
              <w:t>4,0</w:t>
            </w:r>
          </w:p>
        </w:tc>
        <w:tc>
          <w:tcPr>
            <w:tcW w:w="1982" w:type="dxa"/>
          </w:tcPr>
          <w:p w14:paraId="3A20D097" w14:textId="77777777" w:rsidR="00613439" w:rsidRPr="00613439" w:rsidRDefault="00613439" w:rsidP="002A5219">
            <w:r w:rsidRPr="00613439">
              <w:t>18,0</w:t>
            </w:r>
          </w:p>
        </w:tc>
        <w:tc>
          <w:tcPr>
            <w:tcW w:w="1982" w:type="dxa"/>
          </w:tcPr>
          <w:p w14:paraId="17EEF2B8" w14:textId="3D170BF4" w:rsidR="00613439" w:rsidRDefault="00613439" w:rsidP="002A5219">
            <w:r w:rsidRPr="00613439">
              <w:t xml:space="preserve">Parkeerplaatsen per 100 </w:t>
            </w:r>
            <w:r w:rsidR="008D4FAD">
              <w:t>m</w:t>
            </w:r>
            <w:r w:rsidR="008D4FAD" w:rsidRPr="008D4FAD">
              <w:rPr>
                <w:vertAlign w:val="superscript"/>
              </w:rPr>
              <w:t>2</w:t>
            </w:r>
            <w:r w:rsidRPr="00613439">
              <w:t xml:space="preserve"> bvo</w:t>
            </w:r>
          </w:p>
        </w:tc>
      </w:tr>
    </w:tbl>
    <w:p w14:paraId="5444BAD8" w14:textId="3A394F2B" w:rsidR="00F8094C" w:rsidRDefault="00F8094C" w:rsidP="00550899">
      <w:pPr>
        <w:pStyle w:val="Kop3"/>
      </w:pPr>
      <w:r>
        <w:t>Paragraaf 5.3.6</w:t>
      </w:r>
      <w:r>
        <w:tab/>
        <w:t>Horeca-activiteiten verrichten – categorie I (grondslag: par. 5.3.45 Geconsolideerde VNG-staalkaart)</w:t>
      </w:r>
    </w:p>
    <w:p w14:paraId="003D8970" w14:textId="50C801E7" w:rsidR="00F8094C" w:rsidRDefault="00F8094C" w:rsidP="00407010">
      <w:pPr>
        <w:pStyle w:val="Kop6"/>
      </w:pPr>
      <w:commentRangeStart w:id="160"/>
      <w:commentRangeStart w:id="161"/>
      <w:r>
        <w:t>Artikel</w:t>
      </w:r>
      <w:commentRangeEnd w:id="160"/>
      <w:commentRangeEnd w:id="161"/>
      <w:r w:rsidR="001A6B86">
        <w:rPr>
          <w:rStyle w:val="Verwijzingopmerking"/>
          <w:rFonts w:eastAsiaTheme="minorHAnsi" w:cstheme="minorBidi"/>
          <w:i w:val="0"/>
          <w:iCs w:val="0"/>
        </w:rPr>
        <w:commentReference w:id="160"/>
      </w:r>
      <w:r w:rsidR="001A6B86">
        <w:rPr>
          <w:rStyle w:val="Verwijzingopmerking"/>
          <w:rFonts w:eastAsiaTheme="minorHAnsi" w:cstheme="minorBidi"/>
          <w:i w:val="0"/>
          <w:iCs w:val="0"/>
        </w:rPr>
        <w:commentReference w:id="161"/>
      </w:r>
      <w:r>
        <w:t xml:space="preserve"> 5.43</w:t>
      </w:r>
      <w:r>
        <w:tab/>
        <w:t>Toepassingsbereik (grondslag: art. 5.461 Geconsolideerde VNG-staalkaart)</w:t>
      </w:r>
    </w:p>
    <w:p w14:paraId="2B6FF015" w14:textId="77777777" w:rsidR="00F8094C" w:rsidRDefault="00795B5B" w:rsidP="00795B5B">
      <w:r>
        <w:t>Deze paragraaf gaat over het starten, wijzigen of uitbreiden van lichte horeca-activiteiten.</w:t>
      </w:r>
    </w:p>
    <w:p w14:paraId="6E4A0318" w14:textId="439EF64B" w:rsidR="00F8094C" w:rsidRDefault="00F8094C" w:rsidP="00407010">
      <w:pPr>
        <w:pStyle w:val="Kop6"/>
      </w:pPr>
      <w:commentRangeStart w:id="162"/>
      <w:commentRangeStart w:id="163"/>
      <w:r>
        <w:t>Artikel</w:t>
      </w:r>
      <w:commentRangeEnd w:id="162"/>
      <w:commentRangeEnd w:id="163"/>
      <w:r w:rsidR="001A6B86">
        <w:rPr>
          <w:rStyle w:val="Verwijzingopmerking"/>
          <w:rFonts w:eastAsiaTheme="minorHAnsi" w:cstheme="minorBidi"/>
          <w:i w:val="0"/>
          <w:iCs w:val="0"/>
        </w:rPr>
        <w:commentReference w:id="162"/>
      </w:r>
      <w:r w:rsidR="001A6B86">
        <w:rPr>
          <w:rStyle w:val="Verwijzingopmerking"/>
          <w:rFonts w:eastAsiaTheme="minorHAnsi" w:cstheme="minorBidi"/>
          <w:i w:val="0"/>
          <w:iCs w:val="0"/>
        </w:rPr>
        <w:commentReference w:id="163"/>
      </w:r>
      <w:r>
        <w:t xml:space="preserve"> 5.44</w:t>
      </w:r>
      <w:r>
        <w:tab/>
        <w:t>Oogmerken (grondslag: art. 5.462 Geconsolideerde VNG-staalkaart)</w:t>
      </w:r>
    </w:p>
    <w:p w14:paraId="02A7C089" w14:textId="2865A5E2" w:rsidR="00EB17EC" w:rsidRDefault="00795B5B" w:rsidP="00795B5B">
      <w:r>
        <w:t>De regels in deze paragraaf zijn gesteld met het oog op:</w:t>
      </w:r>
    </w:p>
    <w:p w14:paraId="558E9C2A" w14:textId="0E8E946F" w:rsidR="00EB17EC" w:rsidRDefault="00EB17EC" w:rsidP="00EB17EC">
      <w:pPr>
        <w:pStyle w:val="Opsommingmetnummering"/>
      </w:pPr>
      <w:r>
        <w:t>a.</w:t>
      </w:r>
      <w:r>
        <w:tab/>
      </w:r>
      <w:r w:rsidR="00795B5B">
        <w:t>het bevorderen van een duurzame ruimtelijke en economische ontwikkeling van gebieden;</w:t>
      </w:r>
    </w:p>
    <w:p w14:paraId="5D10D5C1" w14:textId="0EE12677" w:rsidR="00EB17EC" w:rsidRDefault="00EB17EC" w:rsidP="00EB17EC">
      <w:pPr>
        <w:pStyle w:val="Opsommingmetnummering"/>
      </w:pPr>
      <w:r>
        <w:t>b.</w:t>
      </w:r>
      <w:r>
        <w:tab/>
      </w:r>
      <w:r w:rsidR="00795B5B">
        <w:t>het waarborgen en versterken van een aantrekkelijk ruimtelijk-economisch vestigingsklimaat;</w:t>
      </w:r>
    </w:p>
    <w:p w14:paraId="546C9B27" w14:textId="77777777" w:rsidR="00F8094C" w:rsidRDefault="00EB17EC" w:rsidP="00EB17EC">
      <w:pPr>
        <w:pStyle w:val="Opsommingmetnummering"/>
      </w:pPr>
      <w:r>
        <w:t>c.</w:t>
      </w:r>
      <w:r>
        <w:tab/>
      </w:r>
      <w:r w:rsidR="00795B5B">
        <w:t>het bieden van voldoende fysieke en milieuruimte voor milieubelastende bedrijven en andere activiteiten, anders dan wonen.</w:t>
      </w:r>
    </w:p>
    <w:p w14:paraId="557279EE" w14:textId="445B74A3" w:rsidR="00F8094C" w:rsidRDefault="00F8094C" w:rsidP="00407010">
      <w:pPr>
        <w:pStyle w:val="Kop6"/>
      </w:pPr>
      <w:commentRangeStart w:id="164"/>
      <w:commentRangeStart w:id="165"/>
      <w:r>
        <w:t>Artikel</w:t>
      </w:r>
      <w:commentRangeEnd w:id="164"/>
      <w:commentRangeEnd w:id="165"/>
      <w:r w:rsidR="001A6B86">
        <w:rPr>
          <w:rStyle w:val="Verwijzingopmerking"/>
          <w:rFonts w:eastAsiaTheme="minorHAnsi" w:cstheme="minorBidi"/>
          <w:i w:val="0"/>
          <w:iCs w:val="0"/>
        </w:rPr>
        <w:commentReference w:id="164"/>
      </w:r>
      <w:r w:rsidR="001A6B86">
        <w:rPr>
          <w:rStyle w:val="Verwijzingopmerking"/>
          <w:rFonts w:eastAsiaTheme="minorHAnsi" w:cstheme="minorBidi"/>
          <w:i w:val="0"/>
          <w:iCs w:val="0"/>
        </w:rPr>
        <w:commentReference w:id="165"/>
      </w:r>
      <w:r>
        <w:t xml:space="preserve"> 5.45</w:t>
      </w:r>
      <w:r>
        <w:tab/>
        <w:t>Lichte horeca-activiteit (grondslag: art. 5.463 Geconsolideerde VNG-staalkaart)</w:t>
      </w:r>
    </w:p>
    <w:p w14:paraId="0BE354B0" w14:textId="23BC7721" w:rsidR="00EB17EC" w:rsidRDefault="00795B5B" w:rsidP="00795B5B">
      <w:r>
        <w:t>Onder lichte horeca-activiteit wordt verstaan:</w:t>
      </w:r>
    </w:p>
    <w:p w14:paraId="54BDD0D9" w14:textId="420D0F5A" w:rsidR="00EB17EC" w:rsidRDefault="00EB17EC" w:rsidP="00EB17EC">
      <w:pPr>
        <w:pStyle w:val="Opsommingmetnummering"/>
      </w:pPr>
      <w:r>
        <w:t>a.</w:t>
      </w:r>
      <w:r>
        <w:tab/>
      </w:r>
      <w:r w:rsidR="00795B5B">
        <w:t>het bedrijfsmatig, voor gebruik ter plaatse, verstrekken van alcoholische of niet-alcoholische dranken, eventueel in combinatie met het verstrekken van al dan niet ter plaatse bereide etenswaren; en</w:t>
      </w:r>
    </w:p>
    <w:p w14:paraId="53DF42FC" w14:textId="77777777" w:rsidR="00F8094C" w:rsidRDefault="00EB17EC" w:rsidP="00EB17EC">
      <w:pPr>
        <w:pStyle w:val="Opsommingmetnummering"/>
      </w:pPr>
      <w:r>
        <w:t>b.</w:t>
      </w:r>
      <w:r>
        <w:tab/>
      </w:r>
      <w:r w:rsidR="00795B5B">
        <w:t>bijbehorende activiteiten en voorzieningen, met inbegrip van parkeren en speelvoorzieningen.</w:t>
      </w:r>
    </w:p>
    <w:p w14:paraId="7E71AC38" w14:textId="03965F72" w:rsidR="00F8094C" w:rsidRDefault="00F8094C" w:rsidP="00407010">
      <w:pPr>
        <w:pStyle w:val="Kop6"/>
      </w:pPr>
      <w:r>
        <w:t>Artikel 5.46</w:t>
      </w:r>
      <w:r>
        <w:tab/>
        <w:t>Algemene regels Horeca-activiteit verrichten (grondslag: art. 5.464 Geconsolideerde VNG-staalkaart)</w:t>
      </w:r>
    </w:p>
    <w:p w14:paraId="207B6510" w14:textId="10716873" w:rsidR="003B2E2B" w:rsidRDefault="003B2E2B" w:rsidP="003B2E2B">
      <w:pPr>
        <w:pStyle w:val="Lidmetnummering"/>
      </w:pPr>
      <w:commentRangeStart w:id="166"/>
      <w:commentRangeStart w:id="167"/>
      <w:commentRangeStart w:id="168"/>
      <w:r>
        <w:t>1</w:t>
      </w:r>
      <w:commentRangeEnd w:id="166"/>
      <w:commentRangeEnd w:id="167"/>
      <w:commentRangeEnd w:id="168"/>
      <w:r w:rsidR="00A1771B">
        <w:rPr>
          <w:rStyle w:val="Verwijzingopmerking"/>
        </w:rPr>
        <w:commentReference w:id="166"/>
      </w:r>
      <w:r w:rsidR="00A1771B">
        <w:rPr>
          <w:rStyle w:val="Verwijzingopmerking"/>
        </w:rPr>
        <w:commentReference w:id="167"/>
      </w:r>
      <w:r w:rsidR="00A1771B">
        <w:rPr>
          <w:rStyle w:val="Verwijzingopmerking"/>
        </w:rPr>
        <w:commentReference w:id="168"/>
      </w:r>
      <w:r>
        <w:t>.</w:t>
      </w:r>
      <w:r>
        <w:tab/>
      </w:r>
      <w:r w:rsidR="00795B5B">
        <w:t xml:space="preserve">De openingstijd is niet eerder dan het tijdstip zoals aangegeven </w:t>
      </w:r>
      <w:r w:rsidR="000F5C33" w:rsidRPr="000F5C33">
        <w:t xml:space="preserve">ter plaatse van de locatie </w:t>
      </w:r>
      <w:r w:rsidR="000F5C33" w:rsidRPr="00EB4A19">
        <w:rPr>
          <w:rStyle w:val="Noemer"/>
        </w:rPr>
        <w:t>Openingstijd</w:t>
      </w:r>
      <w:r w:rsidR="00795B5B">
        <w:t>.</w:t>
      </w:r>
    </w:p>
    <w:p w14:paraId="5FEEADF3" w14:textId="5CB60B2A" w:rsidR="003B2E2B" w:rsidRDefault="003B2E2B" w:rsidP="003B2E2B">
      <w:pPr>
        <w:pStyle w:val="Lidmetnummering"/>
      </w:pPr>
      <w:commentRangeStart w:id="169"/>
      <w:commentRangeStart w:id="170"/>
      <w:commentRangeStart w:id="171"/>
      <w:r>
        <w:t>2</w:t>
      </w:r>
      <w:commentRangeEnd w:id="169"/>
      <w:commentRangeEnd w:id="170"/>
      <w:commentRangeEnd w:id="171"/>
      <w:r w:rsidR="00A1771B">
        <w:rPr>
          <w:rStyle w:val="Verwijzingopmerking"/>
        </w:rPr>
        <w:commentReference w:id="169"/>
      </w:r>
      <w:r w:rsidR="00A1771B">
        <w:rPr>
          <w:rStyle w:val="Verwijzingopmerking"/>
        </w:rPr>
        <w:commentReference w:id="170"/>
      </w:r>
      <w:r w:rsidR="00A1771B">
        <w:rPr>
          <w:rStyle w:val="Verwijzingopmerking"/>
        </w:rPr>
        <w:commentReference w:id="171"/>
      </w:r>
      <w:r>
        <w:t>.</w:t>
      </w:r>
      <w:r>
        <w:tab/>
      </w:r>
      <w:r w:rsidR="00795B5B">
        <w:t xml:space="preserve">De sluitingstijd is niet later dan het tijdstip zoals aangegeven </w:t>
      </w:r>
      <w:r w:rsidR="000F5C33" w:rsidRPr="000F5C33">
        <w:t xml:space="preserve">ter plaatse van de locatie </w:t>
      </w:r>
      <w:r w:rsidR="000F5C33" w:rsidRPr="00EB4A19">
        <w:rPr>
          <w:rStyle w:val="Noemer"/>
        </w:rPr>
        <w:t>Sluitingstijd</w:t>
      </w:r>
      <w:r w:rsidR="00795B5B">
        <w:t>.</w:t>
      </w:r>
    </w:p>
    <w:p w14:paraId="3567A6D1" w14:textId="719341C8" w:rsidR="00F8094C" w:rsidRDefault="003B2E2B" w:rsidP="003B2E2B">
      <w:pPr>
        <w:pStyle w:val="Lidmetnummering"/>
      </w:pPr>
      <w:commentRangeStart w:id="172"/>
      <w:commentRangeStart w:id="173"/>
      <w:r>
        <w:t>3</w:t>
      </w:r>
      <w:commentRangeEnd w:id="172"/>
      <w:commentRangeEnd w:id="173"/>
      <w:r w:rsidR="00A1771B">
        <w:rPr>
          <w:rStyle w:val="Verwijzingopmerking"/>
        </w:rPr>
        <w:commentReference w:id="172"/>
      </w:r>
      <w:r w:rsidR="00A1771B">
        <w:rPr>
          <w:rStyle w:val="Verwijzingopmerking"/>
        </w:rPr>
        <w:commentReference w:id="173"/>
      </w:r>
      <w:r>
        <w:t>.</w:t>
      </w:r>
      <w:r>
        <w:tab/>
      </w:r>
      <w:r w:rsidR="000F5C33" w:rsidRPr="000F5C33">
        <w:t xml:space="preserve">Ter plaatse van de locatie </w:t>
      </w:r>
      <w:r w:rsidR="00795B5B">
        <w:t>Horeca</w:t>
      </w:r>
      <w:r w:rsidR="000F5C33" w:rsidRPr="000F5C33">
        <w:t xml:space="preserve"> – categorie I</w:t>
      </w:r>
      <w:r w:rsidR="00795B5B">
        <w:t xml:space="preserve"> mogen horeca-activiteiten uitsluitend op de begane grond worden verricht.</w:t>
      </w:r>
    </w:p>
    <w:p w14:paraId="491B20BC" w14:textId="3AD83DCE" w:rsidR="00F8094C" w:rsidRDefault="00F8094C" w:rsidP="00407010">
      <w:pPr>
        <w:pStyle w:val="Kop6"/>
      </w:pPr>
      <w:r>
        <w:t>Artikel 5.47</w:t>
      </w:r>
      <w:r>
        <w:tab/>
        <w:t>Meldingsplicht (grondslag: art. 5.465 Geconsolideerde VNG-staalkaart)</w:t>
      </w:r>
    </w:p>
    <w:p w14:paraId="11EF242D" w14:textId="30C39E1F" w:rsidR="003B2E2B" w:rsidRDefault="003B2E2B" w:rsidP="003B2E2B">
      <w:pPr>
        <w:pStyle w:val="Lidmetnummering"/>
      </w:pPr>
      <w:commentRangeStart w:id="174"/>
      <w:commentRangeStart w:id="175"/>
      <w:r>
        <w:t>1</w:t>
      </w:r>
      <w:commentRangeEnd w:id="174"/>
      <w:commentRangeEnd w:id="175"/>
      <w:r w:rsidR="001A6B86">
        <w:rPr>
          <w:rStyle w:val="Verwijzingopmerking"/>
        </w:rPr>
        <w:commentReference w:id="174"/>
      </w:r>
      <w:r w:rsidR="001A6B86">
        <w:rPr>
          <w:rStyle w:val="Verwijzingopmerking"/>
        </w:rPr>
        <w:commentReference w:id="175"/>
      </w:r>
      <w:r>
        <w:t>.</w:t>
      </w:r>
      <w:r>
        <w:tab/>
      </w:r>
      <w:r w:rsidR="00795B5B">
        <w:t>Het is verboden lichte horeca te starten, te wijzigen of uit te breiden zonder dit ten minste vier werken voor het begin ervan te melden.</w:t>
      </w:r>
    </w:p>
    <w:p w14:paraId="28C5C5B1" w14:textId="77777777" w:rsidR="00EB17EC" w:rsidRDefault="003B2E2B" w:rsidP="003B2E2B">
      <w:pPr>
        <w:pStyle w:val="Lidmetnummering"/>
      </w:pPr>
      <w:commentRangeStart w:id="176"/>
      <w:r>
        <w:t>2</w:t>
      </w:r>
      <w:commentRangeEnd w:id="176"/>
      <w:r w:rsidR="001A6B86">
        <w:rPr>
          <w:rStyle w:val="Verwijzingopmerking"/>
        </w:rPr>
        <w:commentReference w:id="176"/>
      </w:r>
      <w:r>
        <w:t>.</w:t>
      </w:r>
      <w:r>
        <w:tab/>
      </w:r>
      <w:r w:rsidR="00795B5B">
        <w:t>Een melding bevat:</w:t>
      </w:r>
    </w:p>
    <w:p w14:paraId="27924330" w14:textId="0FCFC72A" w:rsidR="00EB17EC" w:rsidRDefault="00EB17EC" w:rsidP="00EB17EC">
      <w:pPr>
        <w:pStyle w:val="Opsommingmetnummering"/>
      </w:pPr>
      <w:r>
        <w:t>a.</w:t>
      </w:r>
      <w:r>
        <w:tab/>
      </w:r>
      <w:r w:rsidR="00795B5B">
        <w:t>informatie over de aard en omvang van de activiteit; en</w:t>
      </w:r>
    </w:p>
    <w:p w14:paraId="5BBCAF26" w14:textId="311862C3" w:rsidR="00795B5B" w:rsidRDefault="00EB17EC" w:rsidP="00EB17EC">
      <w:pPr>
        <w:pStyle w:val="Opsommingmetnummering"/>
      </w:pPr>
      <w:r>
        <w:t>b.</w:t>
      </w:r>
      <w:r>
        <w:tab/>
      </w:r>
      <w:r w:rsidR="00795B5B">
        <w:t>gegevens over de indeling van de locatie waarop de activiteit wordt verricht, waarbij het volgende wordt aangegeven:</w:t>
      </w:r>
    </w:p>
    <w:p w14:paraId="7098259C" w14:textId="77777777" w:rsidR="00795B5B" w:rsidRDefault="00795B5B" w:rsidP="00EB17EC">
      <w:pPr>
        <w:pStyle w:val="Opsommingmetnummering"/>
        <w:ind w:left="850"/>
      </w:pPr>
      <w:r>
        <w:t>1.</w:t>
      </w:r>
      <w:r>
        <w:tab/>
        <w:t>De grenzen van het terrein;</w:t>
      </w:r>
    </w:p>
    <w:p w14:paraId="040B61FE" w14:textId="1E5F3ABF" w:rsidR="000A2DBC" w:rsidRDefault="00795B5B" w:rsidP="00EB17EC">
      <w:pPr>
        <w:pStyle w:val="Opsommingmetnummering"/>
        <w:ind w:left="850"/>
      </w:pPr>
      <w:r>
        <w:t>2.</w:t>
      </w:r>
      <w:r>
        <w:tab/>
        <w:t>De ligging en de indeling van de gebouwen; en</w:t>
      </w:r>
    </w:p>
    <w:p w14:paraId="74896052" w14:textId="465D7DF7" w:rsidR="000A2DBC" w:rsidRDefault="00795B5B" w:rsidP="00EB17EC">
      <w:pPr>
        <w:pStyle w:val="Opsommingmetnummering"/>
        <w:ind w:left="850"/>
      </w:pPr>
      <w:r>
        <w:t>3.</w:t>
      </w:r>
      <w:r>
        <w:tab/>
        <w:t>Het gebruik van de te onderscheiden ruimten; en</w:t>
      </w:r>
    </w:p>
    <w:p w14:paraId="73CDBE06" w14:textId="77777777" w:rsidR="00F8094C" w:rsidRDefault="00795B5B" w:rsidP="00EB17EC">
      <w:pPr>
        <w:pStyle w:val="Opsommingmetnummering"/>
        <w:ind w:left="850"/>
      </w:pPr>
      <w:r>
        <w:t>4.</w:t>
      </w:r>
      <w:r>
        <w:tab/>
        <w:t>De verwachte datum van het begin van de activiteit.</w:t>
      </w:r>
    </w:p>
    <w:p w14:paraId="5951D4F4" w14:textId="14C7D3D1" w:rsidR="00F8094C" w:rsidRDefault="00F8094C" w:rsidP="00EB17EC">
      <w:pPr>
        <w:pStyle w:val="Divisiekop1nawerk"/>
      </w:pPr>
      <w:r>
        <w:lastRenderedPageBreak/>
        <w:tab/>
        <w:t>Algemene toelichting bij het basismodel omgevingsplan Correctlocatie (Rotterdam)</w:t>
      </w:r>
    </w:p>
    <w:p w14:paraId="56FDAE64" w14:textId="23FDD12A" w:rsidR="00F8094C" w:rsidRDefault="00F8094C" w:rsidP="001C31A5">
      <w:pPr>
        <w:pStyle w:val="Divisiekop2"/>
      </w:pPr>
      <w:r>
        <w:t>1</w:t>
      </w:r>
      <w:r>
        <w:tab/>
        <w:t>Inleiding</w:t>
      </w:r>
    </w:p>
    <w:p w14:paraId="0DF4786A" w14:textId="2AC78BE9" w:rsidR="00F8094C" w:rsidRDefault="00795B5B" w:rsidP="00795B5B">
      <w:r>
        <w:t>Na inwerkingtreding van de Omgevingswet hebben gemeenten enkele jaren de tijd om een geheel nieuw, gebiedsdekkend omgevingsplan op te stellen dat voldoet aan de eisen van de wet. Deze transitie zal enige tijd in beslag nemen. Gedurende die tijd blijven - onder andere - oude bestemmingsplannen van kracht via het tijdelijke deel van het omgevingsplan. Tijdens de transitieperiode kan de behoefte ontstaan om gebiedsontwikkelingen te faciliteren, die in strijd zijn met het tijdelijk deel van het omgevingsplan. Daarvoor kan een vergunning worden</w:t>
      </w:r>
      <w:r w:rsidR="00F31FCE">
        <w:t xml:space="preserve"> </w:t>
      </w:r>
      <w:r>
        <w:t xml:space="preserve">verleend om af te wijken van het omgevingsplan (buitenplanse OPA) maar er kan ook worden besloten het omgevingsplan </w:t>
      </w:r>
      <w:r w:rsidR="00BA6524">
        <w:t>wijzigen</w:t>
      </w:r>
      <w:r>
        <w:t xml:space="preserve">. Dit basismodel biedt een voorbeeld van </w:t>
      </w:r>
      <w:r w:rsidR="00F31FCE">
        <w:t>een</w:t>
      </w:r>
      <w:r>
        <w:t xml:space="preserve"> </w:t>
      </w:r>
      <w:r w:rsidR="00F31FCE">
        <w:t xml:space="preserve">wijziging </w:t>
      </w:r>
      <w:r>
        <w:t>van het omgevingsplan. Dit basismodel is gericht op een kleinschalige transformatie, waarbinnen 83 woningen en lichte horeca-activiteiten worden mogelijk gemaakt.</w:t>
      </w:r>
    </w:p>
    <w:p w14:paraId="50C15492" w14:textId="5115B372" w:rsidR="00F8094C" w:rsidRDefault="00F8094C" w:rsidP="00EB17EC">
      <w:pPr>
        <w:pStyle w:val="Divisiekop2"/>
      </w:pPr>
      <w:r>
        <w:t>2</w:t>
      </w:r>
      <w:r>
        <w:tab/>
        <w:t>Uitgangspunten &amp; gemaakte keuzes voor dit basismodel</w:t>
      </w:r>
    </w:p>
    <w:p w14:paraId="1867BFFD" w14:textId="77777777" w:rsidR="00F8094C" w:rsidRDefault="00795B5B" w:rsidP="00795B5B">
      <w:r>
        <w:t>Dit basismodel is erop gericht om gemeenten tijdens de transitiefase direct te laten kennismaken met de systematiek van het omgevingsplan die ten grondslag ligt aan de meest recente geïntegreerde staalkaarten van VNG. Het basismodel toont in het klein hoe regels in die systematiek een plek krijgen. Bepalend is daarbij een werkwijze met algemene, 'thematische' regels en gebiedsgerichte regels. Het basismodel voorziet dan ook in het aanwijzen van gebiedstypen, in dit geval 'Woongebied-Transformatie'. Ook bepalend voor de systematiek van de meest recente VNG-Staalkaarten is de verdeling tussen hoofdstuk 4, aanwijzingen, en hoofdstuk 5, regels. In hoofdstuk 4 wordt per thema en per gebiedstype aangegeven welke regels daar van toepassing zijn, door middel van verwijzingen naar hoofdstuk 5. In hoofdstuk 5 zijn de materiële regels overgenomen. Voor een nadere toelichting op de systematiek van de geïntegreerde VNG-Staalkaarten wordt verwezen naar de toelichting daarbij.</w:t>
      </w:r>
    </w:p>
    <w:p w14:paraId="5F3D0C13" w14:textId="77777777" w:rsidR="00F8094C" w:rsidRDefault="00F8094C" w:rsidP="00795B5B"/>
    <w:p w14:paraId="084CAD05" w14:textId="5A6AE4ED" w:rsidR="00795B5B" w:rsidRDefault="00795B5B" w:rsidP="00795B5B">
      <w:r>
        <w:t>In dit basismodel wordt een aantal specifieke keuzes gemaakt:</w:t>
      </w:r>
    </w:p>
    <w:p w14:paraId="00965510" w14:textId="1BC3434A" w:rsidR="00795B5B" w:rsidRDefault="000A2DBC" w:rsidP="000A2DBC">
      <w:pPr>
        <w:pStyle w:val="Opsommingmetnummering"/>
      </w:pPr>
      <w:r>
        <w:t>•</w:t>
      </w:r>
      <w:r w:rsidR="00795B5B">
        <w:tab/>
        <w:t>Geen begripsbepalingen opgenomen i.v.m. beperkte tijdsduur voor deze opdracht &amp; de focus op het illustreren van de plansystematiek;</w:t>
      </w:r>
    </w:p>
    <w:p w14:paraId="3C19C5EC" w14:textId="6BFA7E2B" w:rsidR="000A2DBC" w:rsidRDefault="000A2DBC" w:rsidP="000A2DBC">
      <w:pPr>
        <w:pStyle w:val="Opsommingmetnummering"/>
      </w:pPr>
      <w:r>
        <w:t>•</w:t>
      </w:r>
      <w:r w:rsidR="00795B5B">
        <w:tab/>
        <w:t>De indeling van de VNG-staalkaart is zoveel als mogelijk gevolgd. Er is wel opnieuw genummerd (zo realistisch mogelijk), waarbij de grondslag vanuit de geconsolideerde VNG-staalkaart tussen haakjes achter de paragraaf/het artikel is benoemd. Zo zijn de regels eenvoudig herleidbaar.</w:t>
      </w:r>
    </w:p>
    <w:p w14:paraId="0B4D37F9" w14:textId="02EBC80A" w:rsidR="00795B5B" w:rsidRDefault="000A2DBC" w:rsidP="000A2DBC">
      <w:pPr>
        <w:pStyle w:val="Opsommingmetnummering"/>
      </w:pPr>
      <w:r>
        <w:t>•</w:t>
      </w:r>
      <w:r w:rsidR="00795B5B">
        <w:tab/>
      </w:r>
      <w:r w:rsidR="00795B5B" w:rsidRPr="00BA6524">
        <w:t>Er zijn zoveel mogelijk algemene regels gesteld, waarbij het werkingsgebied beperkt is tot (maximaal) Woongebied-Transformatie</w:t>
      </w:r>
      <w:r w:rsidR="00207D19">
        <w:t>, op dit moment gelijk aan de begrenzing van het plangebied</w:t>
      </w:r>
      <w:r w:rsidR="00795B5B" w:rsidRPr="00BA6524">
        <w:t xml:space="preserve">. </w:t>
      </w:r>
    </w:p>
    <w:p w14:paraId="20E50FE3" w14:textId="46E4BEB4" w:rsidR="000A2DBC" w:rsidRDefault="000A2DBC" w:rsidP="000A2DBC">
      <w:pPr>
        <w:pStyle w:val="Opsommingmetnummering"/>
      </w:pPr>
      <w:r>
        <w:t>•</w:t>
      </w:r>
      <w:r w:rsidR="00795B5B">
        <w:tab/>
        <w:t>De bruidsschat is zoveel als mogelijk buiten beschouwing gelaten. De geconsolideerde VNG-staalkaart bevat reeds een groot aantal regels die oorspronkelijk afkomstig zijn vanuit de bruidsschat. Om verwarring</w:t>
      </w:r>
      <w:r w:rsidR="00F31FCE">
        <w:t>/doorkruising</w:t>
      </w:r>
      <w:r w:rsidR="00795B5B">
        <w:t xml:space="preserve"> te voorkomen is gekozen deze regels niet op te nemen in het basismodel.</w:t>
      </w:r>
    </w:p>
    <w:p w14:paraId="212C9A29" w14:textId="77777777" w:rsidR="00F8094C" w:rsidRDefault="000A2DBC" w:rsidP="000A2DBC">
      <w:pPr>
        <w:pStyle w:val="Opsommingmetnummering"/>
      </w:pPr>
      <w:r>
        <w:t>•</w:t>
      </w:r>
      <w:r w:rsidR="00795B5B">
        <w:tab/>
        <w:t>Er zijn alleen regels gesteld voor omgevingsaspecten waarvoor dit (op grond van onderzoeken voor het oorspronkelijke bestemmingsplan) noodzakelijk is. Dit betreft regels met betrekking tot geluid, geur en archeologie. Zodoende is er niet specifiek gekeken naar andere instructieregels dan de instructieregel uit het Bkl met betrekking tot geluidaandachtsgebieden.</w:t>
      </w:r>
    </w:p>
    <w:p w14:paraId="5A419658" w14:textId="6B2F4C55" w:rsidR="00F8094C" w:rsidRDefault="00F8094C" w:rsidP="00EB17EC">
      <w:pPr>
        <w:pStyle w:val="Divisiekop2"/>
      </w:pPr>
      <w:r>
        <w:lastRenderedPageBreak/>
        <w:t>3</w:t>
      </w:r>
      <w:r>
        <w:tab/>
        <w:t>Voorbeeldplan</w:t>
      </w:r>
    </w:p>
    <w:p w14:paraId="18DC6CCC" w14:textId="77777777" w:rsidR="00F8094C" w:rsidRDefault="00795B5B" w:rsidP="00795B5B">
      <w:r>
        <w:t>Het basismodel is gebaseerd op het bestemmingsplan Correctlocatie Bergweg (NL.IMRO.0599.BP2151Correctloc-va01), vastgesteld op 2 juli 2020 door de gemeenteraad van Rotterdam.</w:t>
      </w:r>
    </w:p>
    <w:p w14:paraId="5B4692AB" w14:textId="77777777" w:rsidR="00F8094C" w:rsidRDefault="00F8094C" w:rsidP="00795B5B"/>
    <w:p w14:paraId="586B930E" w14:textId="3B66C3EE" w:rsidR="00F8094C" w:rsidRDefault="00795B5B" w:rsidP="00795B5B">
      <w:r>
        <w:t xml:space="preserve">Dit bestemmingsplan betreft een transformatie naar 83 wooneenheden en een (lichte) horecagelegenheid in Rotterdam. Vanwege een hoge geluidbelasting op de geprojecteerde gevels schrijft het bestemmingsplan voor dat er geluidwerende maatregelen moeten worden getroffen. Deze maatregelen zijn in deze fictieve wijziging van het omgevingsplan van Rotterdam opgenomen als regels voor het toevoegen van </w:t>
      </w:r>
      <w:r w:rsidR="00F31FCE">
        <w:t>een geluidgevoelig gebouw in een geluidaandachtsgebied</w:t>
      </w:r>
      <w:r>
        <w:t>.</w:t>
      </w:r>
    </w:p>
    <w:p w14:paraId="3A9A3090" w14:textId="4891F0EF" w:rsidR="00F8094C" w:rsidRDefault="00F8094C" w:rsidP="001C31A5">
      <w:pPr>
        <w:pStyle w:val="Divisiekop2"/>
      </w:pPr>
      <w:r>
        <w:t>4</w:t>
      </w:r>
      <w:r>
        <w:tab/>
        <w:t>Regels ten aanzien van milieu, parkeren, cultureel erfgoed (archeologie) en omgevingskwaliteit</w:t>
      </w:r>
    </w:p>
    <w:p w14:paraId="26E4B719" w14:textId="77777777" w:rsidR="00F8094C" w:rsidRDefault="00795B5B" w:rsidP="00795B5B">
      <w:r>
        <w:t>Zoals benoemd bij de uitgangspunten stelt zijn er in deze (fictieve) wijziging van het omgevingsplan alleen regels gesteld als dit vanuit het oogpunt van een evenwichtige toedeling van functies aan locaties noodzakelijk is. Daarnaast zijn diverse regels opgenomen die in de praktijk veel voorkomen. Dit tezamen heeft geleid tot regels over o.a. geluid, geur, parkeren, cultureel erfgoed (archeologie) en omgevingskwaliteit.</w:t>
      </w:r>
    </w:p>
    <w:p w14:paraId="46EE892E" w14:textId="21D4D678" w:rsidR="00F8094C" w:rsidRDefault="00F8094C" w:rsidP="001C31A5">
      <w:pPr>
        <w:pStyle w:val="Alineakop"/>
      </w:pPr>
      <w:r>
        <w:t>Milieu (geluid)</w:t>
      </w:r>
    </w:p>
    <w:p w14:paraId="133F8A1B" w14:textId="202DE87B" w:rsidR="00F8094C" w:rsidRDefault="00795B5B" w:rsidP="00795B5B">
      <w:r>
        <w:t xml:space="preserve">Het oorspronkelijke bestemmingsplan toont aan dat er, als gevolg van wegverkeerslawaai, een hoge geluidbelasting op de geprojecteerde gevels optreedt en dat er maatregelen nodig zijn om aan een goed woon- en leefklimaat te voldoen. Deze maatregelen zijn geborgd in de planregels van het oorspronkelijke bestemmingsplan. In deze fictieve wijziging van het omgevingsplan worden geen geluidnormen gesteld, maar worden de regels in de bruidsschat aangehouden. Daarnaast worden de geluidwerende maatregelen voorgeschreven bij </w:t>
      </w:r>
      <w:r w:rsidR="00F31FCE">
        <w:t>het toevoegen van een geluidgevoelig gebouw in een geluidaandachtsgebied</w:t>
      </w:r>
      <w:r>
        <w:t>.</w:t>
      </w:r>
    </w:p>
    <w:p w14:paraId="4EC2FA42" w14:textId="7D3484AB" w:rsidR="00F8094C" w:rsidRDefault="00F8094C" w:rsidP="001C31A5">
      <w:pPr>
        <w:pStyle w:val="Alineakop"/>
      </w:pPr>
      <w:r>
        <w:t>Milieu (geur)</w:t>
      </w:r>
    </w:p>
    <w:p w14:paraId="5DEB9147" w14:textId="69142104" w:rsidR="00F8094C" w:rsidRDefault="00795B5B" w:rsidP="00795B5B">
      <w:r>
        <w:t xml:space="preserve">De horeca-activiteit kan mogelijk leiden tot geurhinder voor de nieuwe woningen. Daarom zijn er geurregels opgenomen, waarbij wordt gesteld dat deze pas gelden op het moment dat </w:t>
      </w:r>
      <w:r w:rsidR="00F31FCE">
        <w:t>(</w:t>
      </w:r>
      <w:r>
        <w:t>de nieuwe</w:t>
      </w:r>
      <w:r w:rsidR="00F31FCE">
        <w:t>)</w:t>
      </w:r>
      <w:r>
        <w:t xml:space="preserve"> woningen in gebruik zijn genomen. Daarom is voor de ingebruikname van de nieuwe woningen een informatieplicht opgenomen</w:t>
      </w:r>
      <w:r w:rsidR="00BA6524">
        <w:t xml:space="preserve"> en is er een meldingsplicht opgenomen voor het starten of wijzigen van horeca-activiteiten</w:t>
      </w:r>
      <w:r>
        <w:t>.</w:t>
      </w:r>
    </w:p>
    <w:p w14:paraId="639D6AFA" w14:textId="62D29479" w:rsidR="00F8094C" w:rsidRDefault="00F8094C" w:rsidP="001C31A5">
      <w:pPr>
        <w:pStyle w:val="Alineakop"/>
      </w:pPr>
      <w:r>
        <w:t>Parkeren</w:t>
      </w:r>
    </w:p>
    <w:p w14:paraId="03665F5A" w14:textId="3E2316ED" w:rsidR="00F8094C" w:rsidRDefault="00795B5B" w:rsidP="00795B5B">
      <w:r>
        <w:t>Voor deze transformatie is opgenomen dat er op eigen terrein in parkeergelegenheid moet worden voorzien. Daartoe zijn de parkeernormen van Rotterdam overgenomen in de wijziging van het omgevingsplan. Als er niet aan deze normen wordt voldaan, is een omgevingsvergunning.</w:t>
      </w:r>
    </w:p>
    <w:p w14:paraId="4A1CCD8C" w14:textId="4396C5A4" w:rsidR="00F8094C" w:rsidRDefault="00F8094C" w:rsidP="001C31A5">
      <w:pPr>
        <w:pStyle w:val="Alineakop"/>
      </w:pPr>
      <w:r>
        <w:t>Cultureel erfgoed (archeologie)</w:t>
      </w:r>
    </w:p>
    <w:p w14:paraId="3A022400" w14:textId="4E06526B" w:rsidR="000A2DBC" w:rsidRDefault="00795B5B" w:rsidP="00795B5B">
      <w:r>
        <w:t>Het oorspronkelijke bestemmingsplan bevat een archeologische dubbelbestemming. Deze is overgenomen in deze fictieve wijziging van het omgevingsplan. Hiervoor zijn twee omgevingsnormen toegepast, waarbij er een vergunningplicht geldt als voor graafwerkzaamheden beide normen worden overschreden.</w:t>
      </w:r>
    </w:p>
    <w:p w14:paraId="399ACDA4" w14:textId="3FC877AD" w:rsidR="00F8094C" w:rsidRDefault="00795B5B" w:rsidP="00795B5B">
      <w:r>
        <w:t xml:space="preserve">NB: het oorspronkelijke bestemmingsplan gaat uit van een graafdiepte onder NAP. Dit achten wij in de praktijk niet werkbaar, met name in hoger gelegen gebieden leidt dit tot </w:t>
      </w:r>
      <w:r>
        <w:lastRenderedPageBreak/>
        <w:t>verwarrende regels. Daarom hanteren we in dit basismodel het peil (zonder exact aan te geven hoe dit gemeten moet worden).</w:t>
      </w:r>
    </w:p>
    <w:p w14:paraId="075154E0" w14:textId="0A28FCB3" w:rsidR="00F8094C" w:rsidRDefault="00F8094C" w:rsidP="001C31A5">
      <w:pPr>
        <w:pStyle w:val="Alineakop"/>
      </w:pPr>
      <w:r>
        <w:t>Omgevingskwaliteit</w:t>
      </w:r>
    </w:p>
    <w:p w14:paraId="5E96123F" w14:textId="77777777" w:rsidR="00F8094C" w:rsidRDefault="000A2DBC" w:rsidP="00407010">
      <w:r>
        <w:t xml:space="preserve">Artikel 5.6 </w:t>
      </w:r>
      <w:r w:rsidR="00795B5B">
        <w:t>lid 3 van dit basismodel verplicht initiatiefnemers gegevens en bescheiden aan te leveren voor toetsing aan de beleidsregel omgevingskwaliteit van een gemeente, waarmee door de adviescommissie omgevingskwaliteit wordt beoordeeld of het uiterlijk of de plaatsing van het bouwwerk zowel op zichzelf beschouwd als in verband met de omgeving of de te verwachten ontwikkeling daarvan, bijdraagt aan het verbeteren van de omgevingskwaliteit. Dit is een beoordelingsgrond voor het verlenen van een omgevingsvergunning voor het bouwen van (in ieder geval) een hoofdgebouw.</w:t>
      </w:r>
    </w:p>
    <w:p w14:paraId="3EDC8302" w14:textId="61730384" w:rsidR="00F8094C" w:rsidRDefault="00F8094C" w:rsidP="001C31A5">
      <w:pPr>
        <w:pStyle w:val="Divisiekop2"/>
      </w:pPr>
      <w:r>
        <w:t>5</w:t>
      </w:r>
      <w:r>
        <w:tab/>
        <w:t>Werken met omgevingsnormen</w:t>
      </w:r>
    </w:p>
    <w:p w14:paraId="3BD57CEE" w14:textId="77777777" w:rsidR="00F8094C" w:rsidRDefault="00795B5B" w:rsidP="00795B5B">
      <w:r>
        <w:t>In dit basismodel wordt op verschillende plekken gebruik gemaakt van de annotatie omgevingsnorm. Dit maakt het mogelijk om met één regel verschillende normen op verschillende locaties te hanteren. Denk bijvoorbeeld aan een regel die de maximale bouwhoogte van hoofdgebouwen in de hele gemeente reguleert, maar waarbij de maximale bouwhoogte van locatie tot locatie verschilt.</w:t>
      </w:r>
    </w:p>
    <w:p w14:paraId="08268584" w14:textId="77777777" w:rsidR="00F8094C" w:rsidRDefault="00F8094C" w:rsidP="00795B5B"/>
    <w:p w14:paraId="3C6067C6" w14:textId="4B881C76" w:rsidR="00795B5B" w:rsidRDefault="00795B5B" w:rsidP="00F934FA">
      <w:r>
        <w:t xml:space="preserve">Omgevingsnormen functioneren </w:t>
      </w:r>
      <w:r w:rsidR="00207D19">
        <w:t>op het moment van schrijven</w:t>
      </w:r>
      <w:r>
        <w:t xml:space="preserve"> nog niet zoals beoogd. Toch zijn ze in deze fictieve wijziging van het omgevingsplan wel toegepast, om alvast te illustreren hoe omgevingsnormen uiteindelijk kunnen worden </w:t>
      </w:r>
      <w:r w:rsidR="00F934FA">
        <w:t>benut bij het formuleren en annoteren van juridische regels</w:t>
      </w:r>
      <w:r>
        <w:t xml:space="preserve">. </w:t>
      </w:r>
      <w:r w:rsidR="00F934FA">
        <w:t>Een alternatief is om voor iedere afzonderlijke norm een aparte juridische regel op te nemen</w:t>
      </w:r>
      <w:r>
        <w:t>, bijvoorbeeld één regel voor een maximale bouwhoogte van 6 meter en één regel voor een maximale bouwhoogte van 7 meter.</w:t>
      </w:r>
    </w:p>
    <w:sectPr w:rsidR="00795B5B"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27T10:37:00Z" w:initials="GW">
    <w:tbl>
      <w:tblPr>
        <w:tblStyle w:val="Annotatie"/>
        <w:tblW w:w="5000" w:type="pct"/>
        <w:tblLayout w:type="fixed"/>
        <w:tblLook w:val="0620" w:firstRow="1" w:lastRow="0" w:firstColumn="0" w:lastColumn="0" w:noHBand="1" w:noVBand="1"/>
      </w:tblPr>
      <w:tblGrid>
        <w:gridCol w:w="3963"/>
        <w:gridCol w:w="3964"/>
      </w:tblGrid>
      <w:tr w:rsidR="00891316" w:rsidRPr="00642BD7" w14:paraId="25655D61"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D89AAAB" w14:textId="77777777" w:rsidR="00891316" w:rsidRDefault="00891316" w:rsidP="00B8618D">
            <w:r>
              <w:rPr>
                <w:rStyle w:val="Verwijzingopmerking"/>
              </w:rPr>
              <w:annotationRef/>
            </w:r>
            <w:r w:rsidRPr="00B8618D">
              <w:t>Procedure</w:t>
            </w:r>
          </w:p>
        </w:tc>
      </w:tr>
      <w:tr w:rsidR="00891316" w:rsidRPr="00642BD7" w14:paraId="48FBBBBB" w14:textId="77777777" w:rsidTr="00B8618D">
        <w:tc>
          <w:tcPr>
            <w:tcW w:w="2500" w:type="pct"/>
          </w:tcPr>
          <w:p w14:paraId="3CBC246F" w14:textId="77777777" w:rsidR="00891316" w:rsidRPr="007C7DA1" w:rsidRDefault="00891316" w:rsidP="00AE0DAE">
            <w:r>
              <w:t>bekendOp</w:t>
            </w:r>
          </w:p>
        </w:tc>
        <w:tc>
          <w:tcPr>
            <w:tcW w:w="2500" w:type="pct"/>
          </w:tcPr>
          <w:p w14:paraId="18CE9A22" w14:textId="2BBFAA31" w:rsidR="00891316" w:rsidRDefault="00891316" w:rsidP="00AE0DAE">
            <w:r>
              <w:t>2022-09-26</w:t>
            </w:r>
          </w:p>
        </w:tc>
      </w:tr>
      <w:tr w:rsidR="00891316" w:rsidRPr="00642BD7" w14:paraId="78C8CB23" w14:textId="77777777" w:rsidTr="00B8618D">
        <w:tc>
          <w:tcPr>
            <w:tcW w:w="2500" w:type="pct"/>
          </w:tcPr>
          <w:p w14:paraId="7C5DC34E" w14:textId="77777777" w:rsidR="00891316" w:rsidRPr="007C7DA1" w:rsidRDefault="00891316" w:rsidP="00AE0DAE">
            <w:r>
              <w:t>ontvangenOp</w:t>
            </w:r>
          </w:p>
        </w:tc>
        <w:tc>
          <w:tcPr>
            <w:tcW w:w="2500" w:type="pct"/>
          </w:tcPr>
          <w:p w14:paraId="341A8764" w14:textId="2021935D" w:rsidR="00891316" w:rsidRDefault="00891316" w:rsidP="00AE0DAE">
            <w:r>
              <w:t>2022-09-26</w:t>
            </w:r>
          </w:p>
        </w:tc>
      </w:tr>
      <w:tr w:rsidR="00891316" w:rsidRPr="00642BD7" w14:paraId="72D01DD3" w14:textId="77777777" w:rsidTr="00B8618D">
        <w:tc>
          <w:tcPr>
            <w:tcW w:w="2500" w:type="pct"/>
          </w:tcPr>
          <w:p w14:paraId="4A25E650" w14:textId="77777777" w:rsidR="00891316" w:rsidRPr="007C7DA1" w:rsidRDefault="00891316" w:rsidP="007C7DA1">
            <w:r>
              <w:t>inWerkingOp</w:t>
            </w:r>
          </w:p>
        </w:tc>
        <w:tc>
          <w:tcPr>
            <w:tcW w:w="2500" w:type="pct"/>
          </w:tcPr>
          <w:p w14:paraId="2B017AC8" w14:textId="1E03C286" w:rsidR="00891316" w:rsidRDefault="00891316" w:rsidP="007C7DA1">
            <w:r>
              <w:t>2022-09-26</w:t>
            </w:r>
          </w:p>
        </w:tc>
      </w:tr>
      <w:tr w:rsidR="00891316" w:rsidRPr="00642BD7" w14:paraId="13E927E8" w14:textId="77777777" w:rsidTr="00B8618D">
        <w:tc>
          <w:tcPr>
            <w:tcW w:w="2500" w:type="pct"/>
          </w:tcPr>
          <w:p w14:paraId="35151952" w14:textId="114A5830" w:rsidR="00891316" w:rsidRPr="007C7DA1" w:rsidRDefault="00891316" w:rsidP="00AE0DAE">
            <w:r>
              <w:t>/join/id/stop/procedure/stap_002</w:t>
            </w:r>
          </w:p>
        </w:tc>
        <w:tc>
          <w:tcPr>
            <w:tcW w:w="2500" w:type="pct"/>
          </w:tcPr>
          <w:p w14:paraId="05792766" w14:textId="6C25E42E" w:rsidR="00891316" w:rsidRDefault="00891316" w:rsidP="00AE0DAE">
            <w:r>
              <w:t>2022-09-26</w:t>
            </w:r>
          </w:p>
        </w:tc>
      </w:tr>
      <w:tr w:rsidR="00891316" w:rsidRPr="00642BD7" w14:paraId="6632D26B" w14:textId="77777777" w:rsidTr="00B8618D">
        <w:tc>
          <w:tcPr>
            <w:tcW w:w="2500" w:type="pct"/>
          </w:tcPr>
          <w:p w14:paraId="72ACBD6E" w14:textId="04AFA224" w:rsidR="00891316" w:rsidRPr="007C7DA1" w:rsidRDefault="00891316" w:rsidP="00AE0DAE">
            <w:r>
              <w:t>/join/id/stop/procedure/stap_003</w:t>
            </w:r>
          </w:p>
        </w:tc>
        <w:tc>
          <w:tcPr>
            <w:tcW w:w="2500" w:type="pct"/>
          </w:tcPr>
          <w:p w14:paraId="67EC101B" w14:textId="60EBE211" w:rsidR="00891316" w:rsidRDefault="00891316" w:rsidP="00AE0DAE">
            <w:r>
              <w:t>2022-09-26</w:t>
            </w:r>
          </w:p>
        </w:tc>
      </w:tr>
      <w:tr w:rsidR="00891316" w:rsidRPr="00642BD7" w14:paraId="655EC5B4" w14:textId="77777777" w:rsidTr="00B8618D">
        <w:tc>
          <w:tcPr>
            <w:tcW w:w="2500" w:type="pct"/>
          </w:tcPr>
          <w:p w14:paraId="46BF4151" w14:textId="77777777" w:rsidR="00891316" w:rsidRPr="007C7DA1" w:rsidRDefault="00891316" w:rsidP="00AE0DAE"/>
        </w:tc>
        <w:tc>
          <w:tcPr>
            <w:tcW w:w="2500" w:type="pct"/>
          </w:tcPr>
          <w:p w14:paraId="3239903A" w14:textId="77777777" w:rsidR="00891316" w:rsidRDefault="00891316" w:rsidP="00AE0DAE"/>
        </w:tc>
      </w:tr>
      <w:tr w:rsidR="00891316" w:rsidRPr="00642BD7" w14:paraId="20BBE0EC" w14:textId="77777777" w:rsidTr="00B8618D">
        <w:tc>
          <w:tcPr>
            <w:tcW w:w="2500" w:type="pct"/>
          </w:tcPr>
          <w:p w14:paraId="7FD372E9" w14:textId="77777777" w:rsidR="00891316" w:rsidRPr="007C7DA1" w:rsidRDefault="00891316" w:rsidP="00AE0DAE"/>
        </w:tc>
        <w:tc>
          <w:tcPr>
            <w:tcW w:w="2500" w:type="pct"/>
          </w:tcPr>
          <w:p w14:paraId="6DEC63C1" w14:textId="77777777" w:rsidR="00891316" w:rsidRPr="00AE0DAE" w:rsidRDefault="00891316" w:rsidP="00AE0DAE"/>
        </w:tc>
      </w:tr>
      <w:tr w:rsidR="00891316" w:rsidRPr="00642BD7" w14:paraId="6FEF5795" w14:textId="77777777" w:rsidTr="00B8618D">
        <w:tc>
          <w:tcPr>
            <w:tcW w:w="2500" w:type="pct"/>
          </w:tcPr>
          <w:p w14:paraId="62B0704F" w14:textId="77777777" w:rsidR="00891316" w:rsidRPr="007C7DA1" w:rsidRDefault="00891316" w:rsidP="00AE0DAE"/>
        </w:tc>
        <w:tc>
          <w:tcPr>
            <w:tcW w:w="2500" w:type="pct"/>
          </w:tcPr>
          <w:p w14:paraId="25D177D8" w14:textId="77777777" w:rsidR="00891316" w:rsidRPr="00AE0DAE" w:rsidRDefault="00891316" w:rsidP="00AE0DAE"/>
        </w:tc>
      </w:tr>
      <w:tr w:rsidR="00891316" w:rsidRPr="00642BD7" w14:paraId="11C1491F" w14:textId="77777777" w:rsidTr="00B8618D">
        <w:tc>
          <w:tcPr>
            <w:tcW w:w="2500" w:type="pct"/>
          </w:tcPr>
          <w:p w14:paraId="4BFFDF39" w14:textId="77777777" w:rsidR="00891316" w:rsidRPr="00B36B02" w:rsidRDefault="00891316" w:rsidP="00AE0DAE"/>
        </w:tc>
        <w:tc>
          <w:tcPr>
            <w:tcW w:w="2500" w:type="pct"/>
          </w:tcPr>
          <w:p w14:paraId="32235D5B" w14:textId="77777777" w:rsidR="00891316" w:rsidRPr="00AE0DAE" w:rsidRDefault="00891316" w:rsidP="00AE0DAE"/>
        </w:tc>
      </w:tr>
      <w:tr w:rsidR="00891316" w:rsidRPr="00642BD7" w14:paraId="1FF2C1D0" w14:textId="77777777" w:rsidTr="00B8618D">
        <w:tc>
          <w:tcPr>
            <w:tcW w:w="2500" w:type="pct"/>
          </w:tcPr>
          <w:p w14:paraId="3F1EF4AA" w14:textId="77777777" w:rsidR="00891316" w:rsidRPr="007C7DA1" w:rsidRDefault="00891316" w:rsidP="00AE0DAE"/>
        </w:tc>
        <w:tc>
          <w:tcPr>
            <w:tcW w:w="2500" w:type="pct"/>
          </w:tcPr>
          <w:p w14:paraId="219D05C3" w14:textId="77777777" w:rsidR="00891316" w:rsidRPr="00AE0DAE" w:rsidRDefault="00891316" w:rsidP="00AE0DAE"/>
        </w:tc>
      </w:tr>
      <w:tr w:rsidR="00891316" w:rsidRPr="00642BD7" w14:paraId="35780259" w14:textId="77777777" w:rsidTr="00B8618D">
        <w:tc>
          <w:tcPr>
            <w:tcW w:w="2500" w:type="pct"/>
          </w:tcPr>
          <w:p w14:paraId="3F021657" w14:textId="77777777" w:rsidR="00891316" w:rsidRPr="007C7DA1" w:rsidRDefault="00891316" w:rsidP="00AE0DAE"/>
        </w:tc>
        <w:tc>
          <w:tcPr>
            <w:tcW w:w="2500" w:type="pct"/>
          </w:tcPr>
          <w:p w14:paraId="4E1FCFE9" w14:textId="77777777" w:rsidR="00891316" w:rsidRPr="00AE0DAE" w:rsidRDefault="00891316" w:rsidP="00AE0DAE"/>
        </w:tc>
      </w:tr>
      <w:tr w:rsidR="00891316" w:rsidRPr="00642BD7" w14:paraId="444B5E6C" w14:textId="77777777" w:rsidTr="00B8618D">
        <w:tc>
          <w:tcPr>
            <w:tcW w:w="2500" w:type="pct"/>
          </w:tcPr>
          <w:p w14:paraId="57FEEEF7" w14:textId="77777777" w:rsidR="00891316" w:rsidRPr="007C7DA1" w:rsidRDefault="00891316" w:rsidP="00AE0DAE"/>
        </w:tc>
        <w:tc>
          <w:tcPr>
            <w:tcW w:w="2500" w:type="pct"/>
          </w:tcPr>
          <w:p w14:paraId="6A226361" w14:textId="77777777" w:rsidR="00891316" w:rsidRPr="00AE0DAE" w:rsidRDefault="00891316" w:rsidP="00AE0DAE"/>
        </w:tc>
      </w:tr>
      <w:tr w:rsidR="00891316" w:rsidRPr="00642BD7" w14:paraId="77CBC9C0" w14:textId="77777777" w:rsidTr="00B8618D">
        <w:tc>
          <w:tcPr>
            <w:tcW w:w="2500" w:type="pct"/>
          </w:tcPr>
          <w:p w14:paraId="1A723B70" w14:textId="77777777" w:rsidR="00891316" w:rsidRPr="007C7DA1" w:rsidRDefault="00891316" w:rsidP="00AE0DAE"/>
        </w:tc>
        <w:tc>
          <w:tcPr>
            <w:tcW w:w="2500" w:type="pct"/>
          </w:tcPr>
          <w:p w14:paraId="2B5F083D" w14:textId="77777777" w:rsidR="00891316" w:rsidRPr="00AE0DAE" w:rsidRDefault="00891316" w:rsidP="00AE0DAE"/>
        </w:tc>
      </w:tr>
    </w:tbl>
    <w:p w14:paraId="51675387" w14:textId="6007B06D" w:rsidR="00891316" w:rsidRDefault="00891316">
      <w:pPr>
        <w:pStyle w:val="Tekstopmerking"/>
      </w:pPr>
    </w:p>
  </w:comment>
  <w:comment w:id="1" w:author="Gerard Wolbers" w:date="2022-09-18T11:47:00Z" w:initials="GW">
    <w:tbl>
      <w:tblPr>
        <w:tblStyle w:val="Annotatie"/>
        <w:tblW w:w="5000" w:type="pct"/>
        <w:tblLayout w:type="fixed"/>
        <w:tblLook w:val="0620" w:firstRow="1" w:lastRow="0" w:firstColumn="0" w:lastColumn="0" w:noHBand="1" w:noVBand="1"/>
      </w:tblPr>
      <w:tblGrid>
        <w:gridCol w:w="3963"/>
        <w:gridCol w:w="3964"/>
      </w:tblGrid>
      <w:tr w:rsidR="001A6B86" w:rsidRPr="00642BD7" w14:paraId="2C3334F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7A63E" w14:textId="77777777" w:rsidR="00795B5B" w:rsidRPr="00642BD7" w:rsidRDefault="00795B5B" w:rsidP="001977CC">
            <w:r>
              <w:rPr>
                <w:rStyle w:val="Verwijzingopmerking"/>
              </w:rPr>
              <w:annotationRef/>
            </w:r>
            <w:r>
              <w:t>Besluit</w:t>
            </w:r>
          </w:p>
        </w:tc>
      </w:tr>
      <w:tr w:rsidR="001A6B86" w:rsidRPr="00642BD7" w14:paraId="78005F05" w14:textId="77777777" w:rsidTr="0061561E">
        <w:tc>
          <w:tcPr>
            <w:tcW w:w="2500" w:type="pct"/>
          </w:tcPr>
          <w:p w14:paraId="4DA65E27" w14:textId="77777777" w:rsidR="00795B5B" w:rsidRPr="007C7DA1" w:rsidRDefault="00795B5B" w:rsidP="007C7DA1">
            <w:r>
              <w:t>idWerk</w:t>
            </w:r>
          </w:p>
        </w:tc>
        <w:tc>
          <w:tcPr>
            <w:tcW w:w="2500" w:type="pct"/>
          </w:tcPr>
          <w:p w14:paraId="0276DBC2" w14:textId="69B7AA39" w:rsidR="00795B5B" w:rsidRPr="007C7DA1" w:rsidRDefault="008E5317" w:rsidP="007C7DA1">
            <w:r>
              <w:t>CORRECT001</w:t>
            </w:r>
          </w:p>
        </w:tc>
      </w:tr>
      <w:tr w:rsidR="001A6B86" w:rsidRPr="00642BD7" w14:paraId="37FBD0F5" w14:textId="77777777" w:rsidTr="0061561E">
        <w:tc>
          <w:tcPr>
            <w:tcW w:w="2500" w:type="pct"/>
          </w:tcPr>
          <w:p w14:paraId="3FDC4EFB" w14:textId="77777777" w:rsidR="00795B5B" w:rsidRPr="007C7DA1" w:rsidRDefault="00795B5B" w:rsidP="007C7DA1">
            <w:r>
              <w:t>versieSTOP</w:t>
            </w:r>
          </w:p>
        </w:tc>
        <w:tc>
          <w:tcPr>
            <w:tcW w:w="2500" w:type="pct"/>
          </w:tcPr>
          <w:p w14:paraId="01CEC4C9" w14:textId="54BFE1B2" w:rsidR="00795B5B" w:rsidRPr="007C7DA1" w:rsidRDefault="00795B5B" w:rsidP="007C7DA1"/>
        </w:tc>
      </w:tr>
      <w:tr w:rsidR="001A6B86" w:rsidRPr="00642BD7" w14:paraId="3E17C78D" w14:textId="77777777" w:rsidTr="0061561E">
        <w:tc>
          <w:tcPr>
            <w:tcW w:w="2500" w:type="pct"/>
          </w:tcPr>
          <w:p w14:paraId="21C9749E" w14:textId="77777777" w:rsidR="00795B5B" w:rsidRPr="007C7DA1" w:rsidRDefault="00795B5B" w:rsidP="007C7DA1">
            <w:r>
              <w:t>versieTPOD</w:t>
            </w:r>
          </w:p>
        </w:tc>
        <w:tc>
          <w:tcPr>
            <w:tcW w:w="2500" w:type="pct"/>
          </w:tcPr>
          <w:p w14:paraId="488B8D6A" w14:textId="60425290" w:rsidR="00795B5B" w:rsidRPr="007C7DA1" w:rsidRDefault="00795B5B" w:rsidP="007C7DA1"/>
        </w:tc>
      </w:tr>
      <w:tr w:rsidR="001A6B86" w:rsidRPr="00642BD7" w14:paraId="21C377DD" w14:textId="77777777" w:rsidTr="0061561E">
        <w:tc>
          <w:tcPr>
            <w:tcW w:w="2500" w:type="pct"/>
          </w:tcPr>
          <w:p w14:paraId="6AF46848" w14:textId="77777777" w:rsidR="00795B5B" w:rsidRPr="007C7DA1" w:rsidRDefault="00795B5B" w:rsidP="007C7DA1">
            <w:r>
              <w:t>officieleTitel</w:t>
            </w:r>
          </w:p>
        </w:tc>
        <w:tc>
          <w:tcPr>
            <w:tcW w:w="2500" w:type="pct"/>
          </w:tcPr>
          <w:p w14:paraId="3D518B17" w14:textId="12A2EA6D" w:rsidR="00795B5B" w:rsidRPr="007C7DA1" w:rsidRDefault="008E5317" w:rsidP="007C7DA1">
            <w:r>
              <w:t>Basismodel Correctlocatie Rotterdam</w:t>
            </w:r>
          </w:p>
        </w:tc>
      </w:tr>
      <w:tr w:rsidR="001A6B86" w:rsidRPr="00642BD7" w14:paraId="5672E60B" w14:textId="77777777" w:rsidTr="0061561E">
        <w:tc>
          <w:tcPr>
            <w:tcW w:w="2500" w:type="pct"/>
          </w:tcPr>
          <w:p w14:paraId="69EA0374" w14:textId="77777777" w:rsidR="00795B5B" w:rsidRPr="007C7DA1" w:rsidRDefault="00795B5B" w:rsidP="007C7DA1">
            <w:r>
              <w:t>citeertitel</w:t>
            </w:r>
          </w:p>
        </w:tc>
        <w:tc>
          <w:tcPr>
            <w:tcW w:w="2500" w:type="pct"/>
          </w:tcPr>
          <w:p w14:paraId="519367A9" w14:textId="42734E07" w:rsidR="00795B5B" w:rsidRPr="007C7DA1" w:rsidRDefault="00795B5B" w:rsidP="007C7DA1"/>
        </w:tc>
      </w:tr>
      <w:tr w:rsidR="001A6B86" w:rsidRPr="00642BD7" w14:paraId="7A151C2C" w14:textId="77777777" w:rsidTr="0061561E">
        <w:tc>
          <w:tcPr>
            <w:tcW w:w="2500" w:type="pct"/>
          </w:tcPr>
          <w:p w14:paraId="5AF32CC5" w14:textId="77777777" w:rsidR="00795B5B" w:rsidRPr="007C7DA1" w:rsidRDefault="00795B5B" w:rsidP="007C7DA1">
            <w:r>
              <w:t>soortBesluit</w:t>
            </w:r>
          </w:p>
        </w:tc>
        <w:tc>
          <w:tcPr>
            <w:tcW w:w="2500" w:type="pct"/>
          </w:tcPr>
          <w:p w14:paraId="3E096A77" w14:textId="42C5E7C4" w:rsidR="00795B5B" w:rsidRPr="007C7DA1" w:rsidRDefault="008E5317" w:rsidP="007C7DA1">
            <w:r>
              <w:t>BesluitCompact</w:t>
            </w:r>
          </w:p>
        </w:tc>
      </w:tr>
      <w:tr w:rsidR="001A6B86" w:rsidRPr="00642BD7" w14:paraId="2508F6B7" w14:textId="77777777" w:rsidTr="0061561E">
        <w:tc>
          <w:tcPr>
            <w:tcW w:w="2500" w:type="pct"/>
          </w:tcPr>
          <w:p w14:paraId="438A3D8E" w14:textId="77777777" w:rsidR="00795B5B" w:rsidRPr="007C7DA1" w:rsidRDefault="00795B5B" w:rsidP="007C7DA1">
            <w:r w:rsidRPr="007C7DA1">
              <w:t>versie</w:t>
            </w:r>
            <w:r>
              <w:t>Besluit</w:t>
            </w:r>
          </w:p>
        </w:tc>
        <w:tc>
          <w:tcPr>
            <w:tcW w:w="2500" w:type="pct"/>
          </w:tcPr>
          <w:p w14:paraId="29683D64" w14:textId="1CD1ADD0" w:rsidR="00795B5B" w:rsidRPr="007C7DA1" w:rsidRDefault="008E5317" w:rsidP="007C7DA1">
            <w:r>
              <w:t>1</w:t>
            </w:r>
          </w:p>
        </w:tc>
      </w:tr>
      <w:tr w:rsidR="001A6B86" w:rsidRPr="00642BD7" w14:paraId="35E88FA2" w14:textId="77777777" w:rsidTr="0061561E">
        <w:tc>
          <w:tcPr>
            <w:tcW w:w="2500" w:type="pct"/>
          </w:tcPr>
          <w:p w14:paraId="0C207C7C" w14:textId="77777777" w:rsidR="00795B5B" w:rsidRPr="007C7DA1" w:rsidRDefault="00795B5B" w:rsidP="007C7DA1">
            <w:r>
              <w:t>overheidsdomein</w:t>
            </w:r>
          </w:p>
        </w:tc>
        <w:tc>
          <w:tcPr>
            <w:tcW w:w="2500" w:type="pct"/>
          </w:tcPr>
          <w:p w14:paraId="55545472" w14:textId="7F71D248" w:rsidR="00795B5B" w:rsidRPr="007C7DA1" w:rsidRDefault="008E5317" w:rsidP="007C7DA1">
            <w:r>
              <w:t>/tooi/def/concept/c_3708ac5e</w:t>
            </w:r>
          </w:p>
        </w:tc>
      </w:tr>
      <w:tr w:rsidR="001A6B86" w:rsidRPr="00642BD7" w14:paraId="16CAD8AA" w14:textId="77777777" w:rsidTr="0061561E">
        <w:tc>
          <w:tcPr>
            <w:tcW w:w="2500" w:type="pct"/>
          </w:tcPr>
          <w:p w14:paraId="57256E31" w14:textId="77777777" w:rsidR="00795B5B" w:rsidRPr="00B36B02" w:rsidRDefault="00795B5B" w:rsidP="00E742A3">
            <w:r>
              <w:t>onderwerpen</w:t>
            </w:r>
          </w:p>
        </w:tc>
        <w:tc>
          <w:tcPr>
            <w:tcW w:w="2500" w:type="pct"/>
          </w:tcPr>
          <w:p w14:paraId="52014204" w14:textId="405F67F7" w:rsidR="00795B5B" w:rsidRDefault="008E5317" w:rsidP="00E742A3">
            <w:r>
              <w:t>/tooi/def/concept/c_124eaf3a|/tooi/def/concept/c_a6a9eddd</w:t>
            </w:r>
          </w:p>
        </w:tc>
      </w:tr>
      <w:tr w:rsidR="001A6B86" w:rsidRPr="00642BD7" w14:paraId="09226416" w14:textId="77777777" w:rsidTr="0061561E">
        <w:tc>
          <w:tcPr>
            <w:tcW w:w="2500" w:type="pct"/>
          </w:tcPr>
          <w:p w14:paraId="7B2E5A26" w14:textId="77777777" w:rsidR="00795B5B" w:rsidRPr="007C7DA1" w:rsidRDefault="00795B5B" w:rsidP="007C7DA1">
            <w:r>
              <w:t>rechtsgebieden</w:t>
            </w:r>
          </w:p>
        </w:tc>
        <w:tc>
          <w:tcPr>
            <w:tcW w:w="2500" w:type="pct"/>
          </w:tcPr>
          <w:p w14:paraId="3C45692D" w14:textId="32FB9D80" w:rsidR="00795B5B" w:rsidRPr="007C7DA1" w:rsidRDefault="008E5317" w:rsidP="007C7DA1">
            <w:r>
              <w:t>/tooi/def/concept/c_638d8062</w:t>
            </w:r>
          </w:p>
        </w:tc>
      </w:tr>
      <w:tr w:rsidR="001A6B86" w:rsidRPr="00642BD7" w14:paraId="126C3E68" w14:textId="77777777" w:rsidTr="0061561E">
        <w:tc>
          <w:tcPr>
            <w:tcW w:w="2500" w:type="pct"/>
          </w:tcPr>
          <w:p w14:paraId="439E16E6" w14:textId="77777777" w:rsidR="00795B5B" w:rsidRPr="007C7DA1" w:rsidRDefault="00795B5B" w:rsidP="007C7DA1">
            <w:r>
              <w:t>soortOrganisatie</w:t>
            </w:r>
          </w:p>
        </w:tc>
        <w:tc>
          <w:tcPr>
            <w:tcW w:w="2500" w:type="pct"/>
          </w:tcPr>
          <w:p w14:paraId="22E15DA2" w14:textId="23BA6FE9" w:rsidR="00795B5B" w:rsidRPr="007C7DA1" w:rsidRDefault="008E5317" w:rsidP="007C7DA1">
            <w:r>
              <w:t>gemeente</w:t>
            </w:r>
          </w:p>
        </w:tc>
      </w:tr>
      <w:tr w:rsidR="001A6B86" w:rsidRPr="00642BD7" w14:paraId="7FDDE819" w14:textId="77777777" w:rsidTr="0061561E">
        <w:tc>
          <w:tcPr>
            <w:tcW w:w="2500" w:type="pct"/>
          </w:tcPr>
          <w:p w14:paraId="1DF70B67" w14:textId="77777777" w:rsidR="00795B5B" w:rsidRPr="007C7DA1" w:rsidRDefault="00795B5B" w:rsidP="007C7DA1">
            <w:r>
              <w:t>idOrganisatie</w:t>
            </w:r>
          </w:p>
        </w:tc>
        <w:tc>
          <w:tcPr>
            <w:tcW w:w="2500" w:type="pct"/>
          </w:tcPr>
          <w:p w14:paraId="297D371A" w14:textId="1108EE36" w:rsidR="00795B5B" w:rsidRPr="007C7DA1" w:rsidRDefault="008E5317" w:rsidP="007C7DA1">
            <w:r>
              <w:t>/tooi/id/gemeente/gm0599</w:t>
            </w:r>
          </w:p>
        </w:tc>
      </w:tr>
      <w:tr w:rsidR="001A6B86" w:rsidRPr="00642BD7" w14:paraId="05624CFC" w14:textId="77777777" w:rsidTr="0061561E">
        <w:tc>
          <w:tcPr>
            <w:tcW w:w="2500" w:type="pct"/>
          </w:tcPr>
          <w:p w14:paraId="75CC49BB" w14:textId="77777777" w:rsidR="00795B5B" w:rsidRDefault="00795B5B" w:rsidP="007C7DA1">
            <w:r>
              <w:t>soortBestuursorgaan</w:t>
            </w:r>
          </w:p>
        </w:tc>
        <w:tc>
          <w:tcPr>
            <w:tcW w:w="2500" w:type="pct"/>
          </w:tcPr>
          <w:p w14:paraId="39357675" w14:textId="1122CB46" w:rsidR="00795B5B" w:rsidRPr="007C7DA1" w:rsidRDefault="008E5317" w:rsidP="007C7DA1">
            <w:r>
              <w:t>/tooi/def/thes/kern/c_2a7d8663</w:t>
            </w:r>
          </w:p>
        </w:tc>
      </w:tr>
    </w:tbl>
    <w:p w14:paraId="5FEBAEF7" w14:textId="62CD5866" w:rsidR="00795B5B" w:rsidRDefault="00795B5B">
      <w:pPr>
        <w:pStyle w:val="Tekstopmerking"/>
      </w:pPr>
    </w:p>
  </w:comment>
  <w:comment w:id="2" w:author="Gerard Wolbers" w:date="2022-09-18T11:50:00Z" w:initials="GW">
    <w:tbl>
      <w:tblPr>
        <w:tblStyle w:val="Annotatie"/>
        <w:tblW w:w="5000" w:type="pct"/>
        <w:tblLayout w:type="fixed"/>
        <w:tblLook w:val="0620" w:firstRow="1" w:lastRow="0" w:firstColumn="0" w:lastColumn="0" w:noHBand="1" w:noVBand="1"/>
      </w:tblPr>
      <w:tblGrid>
        <w:gridCol w:w="3963"/>
        <w:gridCol w:w="3964"/>
      </w:tblGrid>
      <w:tr w:rsidR="00795B5B" w:rsidRPr="00642BD7" w14:paraId="7846801A"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DE894F" w14:textId="77777777" w:rsidR="00795B5B" w:rsidRPr="00642BD7" w:rsidRDefault="00795B5B" w:rsidP="001977CC">
            <w:r>
              <w:rPr>
                <w:rStyle w:val="Verwijzingopmerking"/>
              </w:rPr>
              <w:annotationRef/>
            </w:r>
            <w:r>
              <w:t>Regeling</w:t>
            </w:r>
          </w:p>
        </w:tc>
      </w:tr>
      <w:tr w:rsidR="00795B5B" w:rsidRPr="00642BD7" w14:paraId="652A63C1" w14:textId="77777777" w:rsidTr="0061561E">
        <w:tc>
          <w:tcPr>
            <w:tcW w:w="2500" w:type="pct"/>
          </w:tcPr>
          <w:p w14:paraId="43AD4E92" w14:textId="77777777" w:rsidR="00795B5B" w:rsidRPr="007C7DA1" w:rsidRDefault="00795B5B" w:rsidP="007C7DA1">
            <w:r>
              <w:t>aknRegeling_was</w:t>
            </w:r>
          </w:p>
        </w:tc>
        <w:tc>
          <w:tcPr>
            <w:tcW w:w="2500" w:type="pct"/>
          </w:tcPr>
          <w:p w14:paraId="6AAC0AE2" w14:textId="4915C526" w:rsidR="00795B5B" w:rsidRPr="007C7DA1" w:rsidRDefault="00795B5B" w:rsidP="007C7DA1"/>
        </w:tc>
      </w:tr>
      <w:tr w:rsidR="00795B5B" w:rsidRPr="00642BD7" w14:paraId="03F54FE0" w14:textId="77777777" w:rsidTr="0061561E">
        <w:tc>
          <w:tcPr>
            <w:tcW w:w="2500" w:type="pct"/>
          </w:tcPr>
          <w:p w14:paraId="2641D348" w14:textId="77777777" w:rsidR="00795B5B" w:rsidRDefault="00795B5B" w:rsidP="007C7DA1">
            <w:r>
              <w:t>soortRegeling_was</w:t>
            </w:r>
          </w:p>
        </w:tc>
        <w:tc>
          <w:tcPr>
            <w:tcW w:w="2500" w:type="pct"/>
          </w:tcPr>
          <w:p w14:paraId="465347C6" w14:textId="234B9DC0" w:rsidR="00795B5B" w:rsidRPr="007C7DA1" w:rsidRDefault="00795B5B" w:rsidP="007C7DA1">
            <w:r>
              <w:t>geen</w:t>
            </w:r>
          </w:p>
        </w:tc>
      </w:tr>
      <w:tr w:rsidR="00795B5B" w:rsidRPr="00642BD7" w14:paraId="37DCF517" w14:textId="77777777" w:rsidTr="0061561E">
        <w:tc>
          <w:tcPr>
            <w:tcW w:w="2500" w:type="pct"/>
          </w:tcPr>
          <w:p w14:paraId="7505E8CA" w14:textId="77777777" w:rsidR="00795B5B" w:rsidRPr="007C7DA1" w:rsidRDefault="00795B5B" w:rsidP="007C7DA1">
            <w:r>
              <w:t>officieleTitel_wordt</w:t>
            </w:r>
          </w:p>
        </w:tc>
        <w:tc>
          <w:tcPr>
            <w:tcW w:w="2500" w:type="pct"/>
          </w:tcPr>
          <w:p w14:paraId="7EC071DC" w14:textId="50495B60" w:rsidR="00795B5B" w:rsidRPr="007C7DA1" w:rsidRDefault="00795B5B" w:rsidP="007C7DA1">
            <w:r>
              <w:t>Basismodel Correctlocatie Rotterdam</w:t>
            </w:r>
          </w:p>
        </w:tc>
      </w:tr>
      <w:tr w:rsidR="00795B5B" w:rsidRPr="00642BD7" w14:paraId="7F5AB3B8" w14:textId="77777777" w:rsidTr="0061561E">
        <w:tc>
          <w:tcPr>
            <w:tcW w:w="2500" w:type="pct"/>
          </w:tcPr>
          <w:p w14:paraId="32B34A0C" w14:textId="77777777" w:rsidR="00795B5B" w:rsidRPr="007C7DA1" w:rsidRDefault="00795B5B" w:rsidP="007C7DA1">
            <w:r>
              <w:t>citeertitel_wordt</w:t>
            </w:r>
          </w:p>
        </w:tc>
        <w:tc>
          <w:tcPr>
            <w:tcW w:w="2500" w:type="pct"/>
          </w:tcPr>
          <w:p w14:paraId="232C8E45" w14:textId="29435635" w:rsidR="00795B5B" w:rsidRPr="007C7DA1" w:rsidRDefault="00795B5B" w:rsidP="007C7DA1"/>
        </w:tc>
      </w:tr>
      <w:tr w:rsidR="00795B5B" w:rsidRPr="00642BD7" w14:paraId="4345E9F7" w14:textId="77777777" w:rsidTr="0061561E">
        <w:tc>
          <w:tcPr>
            <w:tcW w:w="2500" w:type="pct"/>
          </w:tcPr>
          <w:p w14:paraId="55ADA50F" w14:textId="77777777" w:rsidR="00795B5B" w:rsidRDefault="00795B5B" w:rsidP="007C7DA1">
            <w:r>
              <w:t>soortRegeling_wordt</w:t>
            </w:r>
          </w:p>
        </w:tc>
        <w:tc>
          <w:tcPr>
            <w:tcW w:w="2500" w:type="pct"/>
          </w:tcPr>
          <w:p w14:paraId="01A21D2D" w14:textId="499C0340" w:rsidR="00795B5B" w:rsidRPr="007C7DA1" w:rsidRDefault="00795B5B" w:rsidP="007C7DA1">
            <w:r>
              <w:t>/join/id/stop/regelingtype_003</w:t>
            </w:r>
          </w:p>
        </w:tc>
      </w:tr>
      <w:tr w:rsidR="00795B5B" w:rsidRPr="00642BD7" w14:paraId="0E0E4864" w14:textId="77777777" w:rsidTr="0061561E">
        <w:tc>
          <w:tcPr>
            <w:tcW w:w="2500" w:type="pct"/>
          </w:tcPr>
          <w:p w14:paraId="6C2D7F6C" w14:textId="77777777" w:rsidR="00795B5B" w:rsidRPr="007C7DA1" w:rsidRDefault="00795B5B" w:rsidP="007C7DA1">
            <w:r w:rsidRPr="007C7DA1">
              <w:t>versie</w:t>
            </w:r>
            <w:r>
              <w:t>Regeling_wordt</w:t>
            </w:r>
          </w:p>
        </w:tc>
        <w:tc>
          <w:tcPr>
            <w:tcW w:w="2500" w:type="pct"/>
          </w:tcPr>
          <w:p w14:paraId="287E3D9C" w14:textId="7E1187C2" w:rsidR="00795B5B" w:rsidRPr="007C7DA1" w:rsidRDefault="00795B5B" w:rsidP="007C7DA1">
            <w:r>
              <w:t>1</w:t>
            </w:r>
          </w:p>
        </w:tc>
      </w:tr>
      <w:tr w:rsidR="00795B5B" w:rsidRPr="00642BD7" w14:paraId="59431BC2" w14:textId="77777777" w:rsidTr="0061561E">
        <w:tc>
          <w:tcPr>
            <w:tcW w:w="2500" w:type="pct"/>
          </w:tcPr>
          <w:p w14:paraId="54FBD914" w14:textId="77777777" w:rsidR="00795B5B" w:rsidRPr="007C7DA1" w:rsidRDefault="00795B5B" w:rsidP="007C7DA1">
            <w:r>
              <w:t>soortOrganisatie</w:t>
            </w:r>
          </w:p>
        </w:tc>
        <w:tc>
          <w:tcPr>
            <w:tcW w:w="2500" w:type="pct"/>
          </w:tcPr>
          <w:p w14:paraId="5CC3A94F" w14:textId="5A563E47" w:rsidR="00795B5B" w:rsidRPr="007C7DA1" w:rsidRDefault="00795B5B" w:rsidP="007C7DA1">
            <w:r>
              <w:t>gemeente</w:t>
            </w:r>
          </w:p>
        </w:tc>
      </w:tr>
      <w:tr w:rsidR="00795B5B" w:rsidRPr="00642BD7" w14:paraId="47CC7820" w14:textId="77777777" w:rsidTr="0061561E">
        <w:tc>
          <w:tcPr>
            <w:tcW w:w="2500" w:type="pct"/>
          </w:tcPr>
          <w:p w14:paraId="7E8CB611" w14:textId="77777777" w:rsidR="00795B5B" w:rsidRPr="007C7DA1" w:rsidRDefault="00795B5B" w:rsidP="007C7DA1">
            <w:r w:rsidRPr="00E46C60">
              <w:t>idOrganisatie</w:t>
            </w:r>
          </w:p>
        </w:tc>
        <w:tc>
          <w:tcPr>
            <w:tcW w:w="2500" w:type="pct"/>
          </w:tcPr>
          <w:p w14:paraId="7731AD26" w14:textId="4E0834D6" w:rsidR="00795B5B" w:rsidRPr="007C7DA1" w:rsidRDefault="00795B5B" w:rsidP="007C7DA1">
            <w:r>
              <w:t>/tooi/id/gemeente/gm0599</w:t>
            </w:r>
          </w:p>
        </w:tc>
      </w:tr>
      <w:tr w:rsidR="00795B5B" w:rsidRPr="00642BD7" w14:paraId="6392F96E" w14:textId="77777777" w:rsidTr="0061561E">
        <w:tc>
          <w:tcPr>
            <w:tcW w:w="2500" w:type="pct"/>
          </w:tcPr>
          <w:p w14:paraId="0A293E11" w14:textId="77777777" w:rsidR="00795B5B" w:rsidRPr="007C7DA1" w:rsidRDefault="00795B5B" w:rsidP="007C7DA1">
            <w:r>
              <w:t>soortBestuursorgaan</w:t>
            </w:r>
          </w:p>
        </w:tc>
        <w:tc>
          <w:tcPr>
            <w:tcW w:w="2500" w:type="pct"/>
          </w:tcPr>
          <w:p w14:paraId="6B3ECEDE" w14:textId="44AF92DA" w:rsidR="00795B5B" w:rsidRPr="007C7DA1" w:rsidRDefault="00795B5B" w:rsidP="007C7DA1">
            <w:r>
              <w:t>/tooi/def/thes/kern/c_2a7d8663</w:t>
            </w:r>
          </w:p>
        </w:tc>
      </w:tr>
    </w:tbl>
    <w:p w14:paraId="5FD0352C" w14:textId="1877E8A0" w:rsidR="00795B5B" w:rsidRDefault="00795B5B">
      <w:pPr>
        <w:pStyle w:val="Tekstopmerking"/>
      </w:pPr>
    </w:p>
  </w:comment>
  <w:comment w:id="3"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E8DFC2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80F6EF" w14:textId="77777777" w:rsidR="00947725" w:rsidRPr="0049085E" w:rsidRDefault="00947725" w:rsidP="00ED1428">
            <w:r>
              <w:rPr>
                <w:rStyle w:val="Verwijzingopmerking"/>
              </w:rPr>
              <w:annotationRef/>
            </w:r>
            <w:r>
              <w:t>Geometrie</w:t>
            </w:r>
          </w:p>
        </w:tc>
      </w:tr>
      <w:tr w:rsidR="00947725" w:rsidRPr="0049085E" w14:paraId="1B0DE510" w14:textId="77777777" w:rsidTr="00ED1428">
        <w:tc>
          <w:tcPr>
            <w:tcW w:w="2500" w:type="pct"/>
          </w:tcPr>
          <w:p w14:paraId="080F2908" w14:textId="77777777" w:rsidR="00947725" w:rsidRPr="0049085E" w:rsidRDefault="00947725" w:rsidP="00ED1428">
            <w:r>
              <w:t>bestandsnaam</w:t>
            </w:r>
          </w:p>
        </w:tc>
        <w:tc>
          <w:tcPr>
            <w:tcW w:w="2500" w:type="pct"/>
          </w:tcPr>
          <w:p w14:paraId="48A5C89C" w14:textId="683D5167" w:rsidR="00947725" w:rsidRPr="0049085E" w:rsidRDefault="00BC16CD" w:rsidP="00ED1428">
            <w:r>
              <w:t>Woongebied_Transformatie.gml</w:t>
            </w:r>
          </w:p>
        </w:tc>
      </w:tr>
      <w:tr w:rsidR="00947725" w:rsidRPr="0049085E" w14:paraId="7C84A720" w14:textId="77777777" w:rsidTr="00ED1428">
        <w:tc>
          <w:tcPr>
            <w:tcW w:w="2500" w:type="pct"/>
          </w:tcPr>
          <w:p w14:paraId="7F1948DC" w14:textId="77777777" w:rsidR="00947725" w:rsidRPr="0049085E" w:rsidRDefault="00947725" w:rsidP="00ED1428">
            <w:r w:rsidRPr="0049085E">
              <w:t>noemer</w:t>
            </w:r>
          </w:p>
        </w:tc>
        <w:tc>
          <w:tcPr>
            <w:tcW w:w="2500" w:type="pct"/>
          </w:tcPr>
          <w:p w14:paraId="080D2D04" w14:textId="351EBCE3" w:rsidR="00947725" w:rsidRPr="0049085E" w:rsidRDefault="00BC16CD" w:rsidP="00ED1428">
            <w:r>
              <w:t>Woongebied-Transformatie</w:t>
            </w:r>
          </w:p>
        </w:tc>
      </w:tr>
      <w:tr w:rsidR="00947725" w:rsidRPr="0049085E" w14:paraId="065B2C3D" w14:textId="77777777" w:rsidTr="00ED1428">
        <w:tc>
          <w:tcPr>
            <w:tcW w:w="2500" w:type="pct"/>
          </w:tcPr>
          <w:p w14:paraId="080C6B11" w14:textId="77777777" w:rsidR="00947725" w:rsidRPr="0049085E" w:rsidRDefault="00947725" w:rsidP="00ED1428">
            <w:r>
              <w:t>symboolcode</w:t>
            </w:r>
          </w:p>
        </w:tc>
        <w:tc>
          <w:tcPr>
            <w:tcW w:w="2500" w:type="pct"/>
          </w:tcPr>
          <w:p w14:paraId="5F742924" w14:textId="0E842588" w:rsidR="00947725" w:rsidRDefault="00947725" w:rsidP="00ED1428"/>
        </w:tc>
      </w:tr>
      <w:tr w:rsidR="00947725" w:rsidRPr="0049085E" w14:paraId="36CC4DB3" w14:textId="77777777" w:rsidTr="00ED1428">
        <w:tc>
          <w:tcPr>
            <w:tcW w:w="2500" w:type="pct"/>
          </w:tcPr>
          <w:p w14:paraId="72BCD1AF" w14:textId="77777777" w:rsidR="00947725" w:rsidRPr="0049085E" w:rsidRDefault="00947725" w:rsidP="00ED1428">
            <w:r w:rsidRPr="0049085E">
              <w:t>nauwkeurigheid</w:t>
            </w:r>
          </w:p>
        </w:tc>
        <w:tc>
          <w:tcPr>
            <w:tcW w:w="2500" w:type="pct"/>
          </w:tcPr>
          <w:p w14:paraId="50C52940" w14:textId="7EA0813C" w:rsidR="00947725" w:rsidRPr="0049085E" w:rsidRDefault="00947725" w:rsidP="00ED1428"/>
        </w:tc>
      </w:tr>
      <w:tr w:rsidR="00947725" w:rsidRPr="0049085E" w14:paraId="22FECB57" w14:textId="77777777" w:rsidTr="00ED1428">
        <w:tc>
          <w:tcPr>
            <w:tcW w:w="2500" w:type="pct"/>
          </w:tcPr>
          <w:p w14:paraId="56CD9083" w14:textId="77777777" w:rsidR="00947725" w:rsidRPr="0049085E" w:rsidRDefault="00947725" w:rsidP="00ED1428">
            <w:r w:rsidRPr="0049085E">
              <w:t>bronNauwkeurigheid</w:t>
            </w:r>
          </w:p>
        </w:tc>
        <w:tc>
          <w:tcPr>
            <w:tcW w:w="2500" w:type="pct"/>
          </w:tcPr>
          <w:p w14:paraId="272DCC2E" w14:textId="1A797E94" w:rsidR="00947725" w:rsidRPr="0049085E" w:rsidRDefault="00BC16CD" w:rsidP="00ED1428">
            <w:r>
              <w:t>geen</w:t>
            </w:r>
          </w:p>
        </w:tc>
      </w:tr>
      <w:tr w:rsidR="00947725" w:rsidRPr="0049085E" w14:paraId="40990F31" w14:textId="77777777" w:rsidTr="00ED1428">
        <w:tc>
          <w:tcPr>
            <w:tcW w:w="2500" w:type="pct"/>
          </w:tcPr>
          <w:p w14:paraId="23CB9F26" w14:textId="77777777" w:rsidR="00947725" w:rsidRPr="0049085E" w:rsidRDefault="00947725" w:rsidP="00ED1428">
            <w:r>
              <w:t>idealisatie</w:t>
            </w:r>
          </w:p>
        </w:tc>
        <w:tc>
          <w:tcPr>
            <w:tcW w:w="2500" w:type="pct"/>
          </w:tcPr>
          <w:p w14:paraId="55A546C6" w14:textId="244F27A4" w:rsidR="00947725" w:rsidRPr="0049085E" w:rsidRDefault="00BC16CD" w:rsidP="00ED1428">
            <w:r>
              <w:t>http://standaarden.omgevingswet.overheid.nl/idealisatie/id/concept/Exact</w:t>
            </w:r>
          </w:p>
        </w:tc>
      </w:tr>
      <w:tr w:rsidR="00947725" w:rsidRPr="0049085E" w14:paraId="761590A8" w14:textId="77777777" w:rsidTr="00ED1428">
        <w:tc>
          <w:tcPr>
            <w:tcW w:w="2500" w:type="pct"/>
          </w:tcPr>
          <w:p w14:paraId="4AE8AEE8" w14:textId="77777777" w:rsidR="00947725" w:rsidRDefault="00947725" w:rsidP="00ED1428">
            <w:r>
              <w:t>regelingsgebied</w:t>
            </w:r>
          </w:p>
        </w:tc>
        <w:tc>
          <w:tcPr>
            <w:tcW w:w="2500" w:type="pct"/>
          </w:tcPr>
          <w:p w14:paraId="5B8AC788" w14:textId="0F8C614A" w:rsidR="00947725" w:rsidRDefault="00BC16CD" w:rsidP="00ED1428">
            <w:r>
              <w:t>False</w:t>
            </w:r>
          </w:p>
        </w:tc>
      </w:tr>
    </w:tbl>
    <w:p w14:paraId="171F538D" w14:textId="345B7E95" w:rsidR="00947725" w:rsidRDefault="00947725">
      <w:pPr>
        <w:pStyle w:val="Tekstopmerking"/>
      </w:pPr>
    </w:p>
  </w:comment>
  <w:comment w:id="4" w:author="Devlin Oosterwijk" w:date="2022-09-20T11:07: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B3B291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829FDA" w14:textId="77777777" w:rsidR="00947725" w:rsidRPr="0049085E" w:rsidRDefault="00947725" w:rsidP="00ED1428">
            <w:r>
              <w:rPr>
                <w:rStyle w:val="Verwijzingopmerking"/>
              </w:rPr>
              <w:annotationRef/>
            </w:r>
            <w:r>
              <w:t>Geometrie</w:t>
            </w:r>
          </w:p>
        </w:tc>
      </w:tr>
      <w:tr w:rsidR="00947725" w:rsidRPr="0049085E" w14:paraId="07ED27E8" w14:textId="77777777" w:rsidTr="00ED1428">
        <w:tc>
          <w:tcPr>
            <w:tcW w:w="2500" w:type="pct"/>
          </w:tcPr>
          <w:p w14:paraId="27A4285B" w14:textId="77777777" w:rsidR="00947725" w:rsidRPr="0049085E" w:rsidRDefault="00947725" w:rsidP="00ED1428">
            <w:r>
              <w:t>bestandsnaam</w:t>
            </w:r>
          </w:p>
        </w:tc>
        <w:tc>
          <w:tcPr>
            <w:tcW w:w="2500" w:type="pct"/>
          </w:tcPr>
          <w:p w14:paraId="5FACEC2B" w14:textId="2C6136D3" w:rsidR="00947725" w:rsidRPr="0049085E" w:rsidRDefault="00BC16CD" w:rsidP="00ED1428">
            <w:r>
              <w:t>Woongebied_Transformatie.gml</w:t>
            </w:r>
          </w:p>
        </w:tc>
      </w:tr>
      <w:tr w:rsidR="00947725" w:rsidRPr="0049085E" w14:paraId="6DF838B3" w14:textId="77777777" w:rsidTr="00ED1428">
        <w:tc>
          <w:tcPr>
            <w:tcW w:w="2500" w:type="pct"/>
          </w:tcPr>
          <w:p w14:paraId="3020B38B" w14:textId="77777777" w:rsidR="00947725" w:rsidRPr="0049085E" w:rsidRDefault="00947725" w:rsidP="00ED1428">
            <w:r w:rsidRPr="0049085E">
              <w:t>noemer</w:t>
            </w:r>
          </w:p>
        </w:tc>
        <w:tc>
          <w:tcPr>
            <w:tcW w:w="2500" w:type="pct"/>
          </w:tcPr>
          <w:p w14:paraId="7194A12D" w14:textId="7AAA988E" w:rsidR="00947725" w:rsidRPr="0049085E" w:rsidRDefault="00BC16CD" w:rsidP="00ED1428">
            <w:r>
              <w:t>Woongebied-Transformatie</w:t>
            </w:r>
          </w:p>
        </w:tc>
      </w:tr>
      <w:tr w:rsidR="00947725" w:rsidRPr="0049085E" w14:paraId="0CB8EF6A" w14:textId="77777777" w:rsidTr="00ED1428">
        <w:tc>
          <w:tcPr>
            <w:tcW w:w="2500" w:type="pct"/>
          </w:tcPr>
          <w:p w14:paraId="66A426E2" w14:textId="77777777" w:rsidR="00947725" w:rsidRPr="0049085E" w:rsidRDefault="00947725" w:rsidP="00ED1428">
            <w:r>
              <w:t>symboolcode</w:t>
            </w:r>
          </w:p>
        </w:tc>
        <w:tc>
          <w:tcPr>
            <w:tcW w:w="2500" w:type="pct"/>
          </w:tcPr>
          <w:p w14:paraId="42748FAE" w14:textId="06F87727" w:rsidR="00947725" w:rsidRDefault="00947725" w:rsidP="00ED1428"/>
        </w:tc>
      </w:tr>
      <w:tr w:rsidR="00947725" w:rsidRPr="0049085E" w14:paraId="6FA6FD6B" w14:textId="77777777" w:rsidTr="00ED1428">
        <w:tc>
          <w:tcPr>
            <w:tcW w:w="2500" w:type="pct"/>
          </w:tcPr>
          <w:p w14:paraId="2DC569E2" w14:textId="77777777" w:rsidR="00947725" w:rsidRPr="0049085E" w:rsidRDefault="00947725" w:rsidP="00ED1428">
            <w:r w:rsidRPr="0049085E">
              <w:t>nauwkeurigheid</w:t>
            </w:r>
          </w:p>
        </w:tc>
        <w:tc>
          <w:tcPr>
            <w:tcW w:w="2500" w:type="pct"/>
          </w:tcPr>
          <w:p w14:paraId="097BDBAC" w14:textId="04FFC440" w:rsidR="00947725" w:rsidRPr="0049085E" w:rsidRDefault="00947725" w:rsidP="00ED1428"/>
        </w:tc>
      </w:tr>
      <w:tr w:rsidR="00947725" w:rsidRPr="0049085E" w14:paraId="724A5940" w14:textId="77777777" w:rsidTr="00ED1428">
        <w:tc>
          <w:tcPr>
            <w:tcW w:w="2500" w:type="pct"/>
          </w:tcPr>
          <w:p w14:paraId="7454EAF4" w14:textId="77777777" w:rsidR="00947725" w:rsidRPr="0049085E" w:rsidRDefault="00947725" w:rsidP="00ED1428">
            <w:r w:rsidRPr="0049085E">
              <w:t>bronNauwkeurigheid</w:t>
            </w:r>
          </w:p>
        </w:tc>
        <w:tc>
          <w:tcPr>
            <w:tcW w:w="2500" w:type="pct"/>
          </w:tcPr>
          <w:p w14:paraId="78C680DB" w14:textId="36B9E10F" w:rsidR="00947725" w:rsidRPr="0049085E" w:rsidRDefault="00BC16CD" w:rsidP="00ED1428">
            <w:r>
              <w:t>geen</w:t>
            </w:r>
          </w:p>
        </w:tc>
      </w:tr>
      <w:tr w:rsidR="00947725" w:rsidRPr="0049085E" w14:paraId="6152CA72" w14:textId="77777777" w:rsidTr="00ED1428">
        <w:tc>
          <w:tcPr>
            <w:tcW w:w="2500" w:type="pct"/>
          </w:tcPr>
          <w:p w14:paraId="294EEAA8" w14:textId="77777777" w:rsidR="00947725" w:rsidRPr="0049085E" w:rsidRDefault="00947725" w:rsidP="00ED1428">
            <w:r>
              <w:t>idealisatie</w:t>
            </w:r>
          </w:p>
        </w:tc>
        <w:tc>
          <w:tcPr>
            <w:tcW w:w="2500" w:type="pct"/>
          </w:tcPr>
          <w:p w14:paraId="538CF2FE" w14:textId="3F9DA374" w:rsidR="00947725" w:rsidRPr="0049085E" w:rsidRDefault="00BC16CD" w:rsidP="00ED1428">
            <w:r>
              <w:t>http://standaarden.omgevingswet.overheid.nl/idealisatie/id/concept/Exact</w:t>
            </w:r>
          </w:p>
        </w:tc>
      </w:tr>
      <w:tr w:rsidR="00947725" w:rsidRPr="0049085E" w14:paraId="78F49E02" w14:textId="77777777" w:rsidTr="00ED1428">
        <w:tc>
          <w:tcPr>
            <w:tcW w:w="2500" w:type="pct"/>
          </w:tcPr>
          <w:p w14:paraId="402D5EE4" w14:textId="77777777" w:rsidR="00947725" w:rsidRDefault="00947725" w:rsidP="00ED1428">
            <w:r>
              <w:t>regelingsgebied</w:t>
            </w:r>
          </w:p>
        </w:tc>
        <w:tc>
          <w:tcPr>
            <w:tcW w:w="2500" w:type="pct"/>
          </w:tcPr>
          <w:p w14:paraId="279E24C0" w14:textId="5FA7BFE9" w:rsidR="00947725" w:rsidRDefault="00BC16CD" w:rsidP="00ED1428">
            <w:r>
              <w:t>False</w:t>
            </w:r>
          </w:p>
        </w:tc>
      </w:tr>
    </w:tbl>
    <w:p w14:paraId="7DD4DF00" w14:textId="5B5E9EC6" w:rsidR="00947725" w:rsidRDefault="00947725">
      <w:pPr>
        <w:pStyle w:val="Tekstopmerking"/>
      </w:pPr>
    </w:p>
  </w:comment>
  <w:comment w:id="5" w:author="Devlin Oosterwijk" w:date="2022-09-20T11:08: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5198AC7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4A75DE" w14:textId="77777777" w:rsidR="00947725" w:rsidRPr="0049085E" w:rsidRDefault="00947725" w:rsidP="00ED1428">
            <w:r>
              <w:rPr>
                <w:rStyle w:val="Verwijzingopmerking"/>
              </w:rPr>
              <w:annotationRef/>
            </w:r>
            <w:r>
              <w:t>Geometrie</w:t>
            </w:r>
          </w:p>
        </w:tc>
      </w:tr>
      <w:tr w:rsidR="00947725" w:rsidRPr="0049085E" w14:paraId="355B341F" w14:textId="77777777" w:rsidTr="00ED1428">
        <w:tc>
          <w:tcPr>
            <w:tcW w:w="2500" w:type="pct"/>
          </w:tcPr>
          <w:p w14:paraId="691C99B5" w14:textId="77777777" w:rsidR="00947725" w:rsidRPr="0049085E" w:rsidRDefault="00947725" w:rsidP="00ED1428">
            <w:r>
              <w:t>bestandsnaam</w:t>
            </w:r>
          </w:p>
        </w:tc>
        <w:tc>
          <w:tcPr>
            <w:tcW w:w="2500" w:type="pct"/>
          </w:tcPr>
          <w:p w14:paraId="09419E1B" w14:textId="435993A5" w:rsidR="00947725" w:rsidRPr="0049085E" w:rsidRDefault="00BC16CD" w:rsidP="00ED1428">
            <w:r>
              <w:t>Woongebied_Transformatie.gml</w:t>
            </w:r>
          </w:p>
        </w:tc>
      </w:tr>
      <w:tr w:rsidR="00947725" w:rsidRPr="0049085E" w14:paraId="4A47062C" w14:textId="77777777" w:rsidTr="00ED1428">
        <w:tc>
          <w:tcPr>
            <w:tcW w:w="2500" w:type="pct"/>
          </w:tcPr>
          <w:p w14:paraId="06EB5997" w14:textId="77777777" w:rsidR="00947725" w:rsidRPr="0049085E" w:rsidRDefault="00947725" w:rsidP="00ED1428">
            <w:r w:rsidRPr="0049085E">
              <w:t>noemer</w:t>
            </w:r>
          </w:p>
        </w:tc>
        <w:tc>
          <w:tcPr>
            <w:tcW w:w="2500" w:type="pct"/>
          </w:tcPr>
          <w:p w14:paraId="0DD89E8C" w14:textId="39A451AB" w:rsidR="00947725" w:rsidRPr="0049085E" w:rsidRDefault="00BC16CD" w:rsidP="00ED1428">
            <w:r>
              <w:t>Woongebied-Transformatie</w:t>
            </w:r>
          </w:p>
        </w:tc>
      </w:tr>
      <w:tr w:rsidR="00947725" w:rsidRPr="0049085E" w14:paraId="2CFE9AF5" w14:textId="77777777" w:rsidTr="00ED1428">
        <w:tc>
          <w:tcPr>
            <w:tcW w:w="2500" w:type="pct"/>
          </w:tcPr>
          <w:p w14:paraId="21C4B15C" w14:textId="77777777" w:rsidR="00947725" w:rsidRPr="0049085E" w:rsidRDefault="00947725" w:rsidP="00ED1428">
            <w:r>
              <w:t>symboolcode</w:t>
            </w:r>
          </w:p>
        </w:tc>
        <w:tc>
          <w:tcPr>
            <w:tcW w:w="2500" w:type="pct"/>
          </w:tcPr>
          <w:p w14:paraId="11D4D511" w14:textId="2B79AAD4" w:rsidR="00947725" w:rsidRDefault="00947725" w:rsidP="00ED1428"/>
        </w:tc>
      </w:tr>
      <w:tr w:rsidR="00947725" w:rsidRPr="0049085E" w14:paraId="67A60773" w14:textId="77777777" w:rsidTr="00ED1428">
        <w:tc>
          <w:tcPr>
            <w:tcW w:w="2500" w:type="pct"/>
          </w:tcPr>
          <w:p w14:paraId="3E8B822B" w14:textId="77777777" w:rsidR="00947725" w:rsidRPr="0049085E" w:rsidRDefault="00947725" w:rsidP="00ED1428">
            <w:r w:rsidRPr="0049085E">
              <w:t>nauwkeurigheid</w:t>
            </w:r>
          </w:p>
        </w:tc>
        <w:tc>
          <w:tcPr>
            <w:tcW w:w="2500" w:type="pct"/>
          </w:tcPr>
          <w:p w14:paraId="090D8B4F" w14:textId="759B60DA" w:rsidR="00947725" w:rsidRPr="0049085E" w:rsidRDefault="00947725" w:rsidP="00ED1428"/>
        </w:tc>
      </w:tr>
      <w:tr w:rsidR="00947725" w:rsidRPr="0049085E" w14:paraId="73D25CD0" w14:textId="77777777" w:rsidTr="00ED1428">
        <w:tc>
          <w:tcPr>
            <w:tcW w:w="2500" w:type="pct"/>
          </w:tcPr>
          <w:p w14:paraId="6778B7FE" w14:textId="77777777" w:rsidR="00947725" w:rsidRPr="0049085E" w:rsidRDefault="00947725" w:rsidP="00ED1428">
            <w:r w:rsidRPr="0049085E">
              <w:t>bronNauwkeurigheid</w:t>
            </w:r>
          </w:p>
        </w:tc>
        <w:tc>
          <w:tcPr>
            <w:tcW w:w="2500" w:type="pct"/>
          </w:tcPr>
          <w:p w14:paraId="1D3776B9" w14:textId="2D4BB00D" w:rsidR="00947725" w:rsidRPr="0049085E" w:rsidRDefault="00BC16CD" w:rsidP="00ED1428">
            <w:r>
              <w:t>geen</w:t>
            </w:r>
          </w:p>
        </w:tc>
      </w:tr>
      <w:tr w:rsidR="00947725" w:rsidRPr="0049085E" w14:paraId="44023A16" w14:textId="77777777" w:rsidTr="00ED1428">
        <w:tc>
          <w:tcPr>
            <w:tcW w:w="2500" w:type="pct"/>
          </w:tcPr>
          <w:p w14:paraId="683F8DF2" w14:textId="77777777" w:rsidR="00947725" w:rsidRPr="0049085E" w:rsidRDefault="00947725" w:rsidP="00ED1428">
            <w:r>
              <w:t>idealisatie</w:t>
            </w:r>
          </w:p>
        </w:tc>
        <w:tc>
          <w:tcPr>
            <w:tcW w:w="2500" w:type="pct"/>
          </w:tcPr>
          <w:p w14:paraId="69357CD1" w14:textId="61E5C078" w:rsidR="00947725" w:rsidRPr="0049085E" w:rsidRDefault="00BC16CD" w:rsidP="00ED1428">
            <w:r>
              <w:t>http://standaarden.omgevingswet.overheid.nl/idealisatie/id/concept/Exact</w:t>
            </w:r>
          </w:p>
        </w:tc>
      </w:tr>
      <w:tr w:rsidR="00947725" w:rsidRPr="0049085E" w14:paraId="729328B6" w14:textId="77777777" w:rsidTr="00ED1428">
        <w:tc>
          <w:tcPr>
            <w:tcW w:w="2500" w:type="pct"/>
          </w:tcPr>
          <w:p w14:paraId="247B47DE" w14:textId="77777777" w:rsidR="00947725" w:rsidRDefault="00947725" w:rsidP="00ED1428">
            <w:r>
              <w:t>regelingsgebied</w:t>
            </w:r>
          </w:p>
        </w:tc>
        <w:tc>
          <w:tcPr>
            <w:tcW w:w="2500" w:type="pct"/>
          </w:tcPr>
          <w:p w14:paraId="2880DC60" w14:textId="452F53B4" w:rsidR="00947725" w:rsidRDefault="00BC16CD" w:rsidP="00ED1428">
            <w:r>
              <w:t>False</w:t>
            </w:r>
          </w:p>
        </w:tc>
      </w:tr>
    </w:tbl>
    <w:p w14:paraId="55DE878B" w14:textId="128DC628" w:rsidR="00947725" w:rsidRDefault="00947725">
      <w:pPr>
        <w:pStyle w:val="Tekstopmerking"/>
      </w:pPr>
    </w:p>
  </w:comment>
  <w:comment w:id="6"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14D712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B200D7" w14:textId="77777777" w:rsidR="00947725" w:rsidRPr="00D631F2" w:rsidRDefault="00947725" w:rsidP="001977CC">
            <w:r>
              <w:rPr>
                <w:rStyle w:val="Verwijzingopmerking"/>
              </w:rPr>
              <w:annotationRef/>
            </w:r>
            <w:r w:rsidRPr="00D631F2">
              <w:t>Activiteit</w:t>
            </w:r>
          </w:p>
        </w:tc>
      </w:tr>
      <w:tr w:rsidR="00947725" w:rsidRPr="00D631F2" w14:paraId="0E6F67C3" w14:textId="77777777" w:rsidTr="001977CC">
        <w:tc>
          <w:tcPr>
            <w:tcW w:w="2500" w:type="pct"/>
          </w:tcPr>
          <w:p w14:paraId="19FAC109" w14:textId="77777777" w:rsidR="00947725" w:rsidRPr="00D631F2" w:rsidRDefault="00947725" w:rsidP="001977CC">
            <w:r w:rsidRPr="00D631F2">
              <w:t>activiteit</w:t>
            </w:r>
            <w:r>
              <w:t>en</w:t>
            </w:r>
          </w:p>
        </w:tc>
        <w:tc>
          <w:tcPr>
            <w:tcW w:w="2500" w:type="pct"/>
          </w:tcPr>
          <w:p w14:paraId="43CC4492" w14:textId="2395EB91" w:rsidR="00947725" w:rsidRPr="00D631F2" w:rsidRDefault="00246438" w:rsidP="001977CC">
            <w:r>
              <w:t>Activiteiten met betrekking tot bouwwerken en andere werken</w:t>
            </w:r>
          </w:p>
        </w:tc>
      </w:tr>
      <w:tr w:rsidR="00947725" w:rsidRPr="00D631F2" w14:paraId="631B6ABB" w14:textId="77777777" w:rsidTr="001977CC">
        <w:tc>
          <w:tcPr>
            <w:tcW w:w="2500" w:type="pct"/>
          </w:tcPr>
          <w:p w14:paraId="62EC6BB2" w14:textId="77777777" w:rsidR="00947725" w:rsidRPr="00D631F2" w:rsidRDefault="00947725" w:rsidP="001977CC">
            <w:r>
              <w:t>bovenliggendeActiviteit</w:t>
            </w:r>
          </w:p>
        </w:tc>
        <w:tc>
          <w:tcPr>
            <w:tcW w:w="2500" w:type="pct"/>
          </w:tcPr>
          <w:p w14:paraId="22EC6CEC" w14:textId="2E53A70B" w:rsidR="00947725" w:rsidRDefault="00947725" w:rsidP="001977CC"/>
        </w:tc>
      </w:tr>
      <w:tr w:rsidR="00947725" w:rsidRPr="00D631F2" w14:paraId="58FD5D8B" w14:textId="77777777" w:rsidTr="001977CC">
        <w:tc>
          <w:tcPr>
            <w:tcW w:w="2500" w:type="pct"/>
          </w:tcPr>
          <w:p w14:paraId="2DDA6F56" w14:textId="77777777" w:rsidR="00947725" w:rsidRPr="00D631F2" w:rsidRDefault="00947725" w:rsidP="001977CC">
            <w:r w:rsidRPr="00D631F2">
              <w:t>activiteitengroep</w:t>
            </w:r>
          </w:p>
        </w:tc>
        <w:tc>
          <w:tcPr>
            <w:tcW w:w="2500" w:type="pct"/>
          </w:tcPr>
          <w:p w14:paraId="2FEE0332" w14:textId="0C64260F" w:rsidR="00947725" w:rsidRPr="00D631F2" w:rsidRDefault="00246438" w:rsidP="001977CC">
            <w:r>
              <w:t>http://standaarden.omgevingswet.overheid.nl/activiteit/id/concept/BouwactiviteitRuimtelijk</w:t>
            </w:r>
          </w:p>
        </w:tc>
      </w:tr>
      <w:tr w:rsidR="00947725" w:rsidRPr="00D631F2" w14:paraId="1B372F61" w14:textId="77777777" w:rsidTr="001977CC">
        <w:tc>
          <w:tcPr>
            <w:tcW w:w="2500" w:type="pct"/>
          </w:tcPr>
          <w:p w14:paraId="0AFA892C" w14:textId="77777777" w:rsidR="00947725" w:rsidRPr="00D631F2" w:rsidRDefault="00947725" w:rsidP="001977CC">
            <w:r>
              <w:t>activiteitregelkwalificatie</w:t>
            </w:r>
          </w:p>
        </w:tc>
        <w:tc>
          <w:tcPr>
            <w:tcW w:w="2500" w:type="pct"/>
          </w:tcPr>
          <w:p w14:paraId="486D1122" w14:textId="2F19F4AA" w:rsidR="00947725" w:rsidRPr="00D631F2" w:rsidRDefault="00246438" w:rsidP="001977CC">
            <w:r>
              <w:t>http://standaarden.omgevingswet.overheid.nl/activiteitregelkwalificatie/id/concept/AndersGeduid</w:t>
            </w:r>
          </w:p>
        </w:tc>
      </w:tr>
      <w:tr w:rsidR="00947725" w:rsidRPr="00D631F2" w14:paraId="616517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C1B8F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1508A" w14:textId="77777777" w:rsidR="00947725" w:rsidRPr="0049085E" w:rsidRDefault="00947725" w:rsidP="001977CC">
                  <w:r>
                    <w:t>Geometrie</w:t>
                  </w:r>
                </w:p>
              </w:tc>
            </w:tr>
            <w:tr w:rsidR="002B3C96" w:rsidRPr="0049085E" w14:paraId="44E24529" w14:textId="77777777" w:rsidTr="001977CC">
              <w:tc>
                <w:tcPr>
                  <w:tcW w:w="2500" w:type="pct"/>
                </w:tcPr>
                <w:p w14:paraId="3865CB5B" w14:textId="77777777" w:rsidR="002B3C96" w:rsidRPr="0049085E" w:rsidRDefault="002B3C96" w:rsidP="002B3C96">
                  <w:r>
                    <w:t>bestandsnaam</w:t>
                  </w:r>
                </w:p>
              </w:tc>
              <w:tc>
                <w:tcPr>
                  <w:tcW w:w="2500" w:type="pct"/>
                </w:tcPr>
                <w:p w14:paraId="34373468" w14:textId="0B75DEAE" w:rsidR="002B3C96" w:rsidRPr="0049085E" w:rsidRDefault="002B3C96" w:rsidP="002B3C96">
                  <w:r w:rsidRPr="00FD1B5F">
                    <w:t>Woongebied_Transformatie.gml</w:t>
                  </w:r>
                </w:p>
              </w:tc>
            </w:tr>
            <w:tr w:rsidR="002B3C96" w:rsidRPr="0049085E" w14:paraId="63719E92" w14:textId="77777777" w:rsidTr="001977CC">
              <w:tc>
                <w:tcPr>
                  <w:tcW w:w="2500" w:type="pct"/>
                </w:tcPr>
                <w:p w14:paraId="37840565" w14:textId="77777777" w:rsidR="002B3C96" w:rsidRPr="0049085E" w:rsidRDefault="002B3C96" w:rsidP="002B3C96">
                  <w:r w:rsidRPr="0049085E">
                    <w:t>noemer</w:t>
                  </w:r>
                </w:p>
              </w:tc>
              <w:tc>
                <w:tcPr>
                  <w:tcW w:w="2500" w:type="pct"/>
                </w:tcPr>
                <w:p w14:paraId="5ECFC2D0" w14:textId="43EC7EAB" w:rsidR="002B3C96" w:rsidRPr="0049085E" w:rsidRDefault="002B3C96" w:rsidP="002B3C96">
                  <w:r w:rsidRPr="00FD1B5F">
                    <w:t>Woongebied-Transformatie</w:t>
                  </w:r>
                </w:p>
              </w:tc>
            </w:tr>
            <w:tr w:rsidR="00947725" w:rsidRPr="0049085E" w14:paraId="24D484F7" w14:textId="77777777" w:rsidTr="001977CC">
              <w:tc>
                <w:tcPr>
                  <w:tcW w:w="2500" w:type="pct"/>
                </w:tcPr>
                <w:p w14:paraId="18DD2E4B" w14:textId="77777777" w:rsidR="00947725" w:rsidRPr="0049085E" w:rsidRDefault="00947725" w:rsidP="001977CC">
                  <w:r>
                    <w:t>symboolcode</w:t>
                  </w:r>
                </w:p>
              </w:tc>
              <w:tc>
                <w:tcPr>
                  <w:tcW w:w="2500" w:type="pct"/>
                </w:tcPr>
                <w:p w14:paraId="7845B242" w14:textId="141D9BC8" w:rsidR="00947725" w:rsidRDefault="00947725" w:rsidP="001977CC"/>
              </w:tc>
            </w:tr>
            <w:tr w:rsidR="00947725" w:rsidRPr="0049085E" w14:paraId="5FA7698F" w14:textId="77777777" w:rsidTr="001977CC">
              <w:tc>
                <w:tcPr>
                  <w:tcW w:w="2500" w:type="pct"/>
                </w:tcPr>
                <w:p w14:paraId="07FDBC4B" w14:textId="77777777" w:rsidR="00947725" w:rsidRPr="0049085E" w:rsidRDefault="00947725" w:rsidP="001977CC">
                  <w:r w:rsidRPr="0049085E">
                    <w:t>nauwkeurigheid</w:t>
                  </w:r>
                </w:p>
              </w:tc>
              <w:tc>
                <w:tcPr>
                  <w:tcW w:w="2500" w:type="pct"/>
                </w:tcPr>
                <w:p w14:paraId="2C2D4471" w14:textId="4EEDFEA7" w:rsidR="00947725" w:rsidRPr="0049085E" w:rsidRDefault="00947725" w:rsidP="001977CC"/>
              </w:tc>
            </w:tr>
            <w:tr w:rsidR="00947725" w:rsidRPr="0049085E" w14:paraId="5B07F7BD" w14:textId="77777777" w:rsidTr="001977CC">
              <w:tc>
                <w:tcPr>
                  <w:tcW w:w="2500" w:type="pct"/>
                </w:tcPr>
                <w:p w14:paraId="348969DE" w14:textId="77777777" w:rsidR="00947725" w:rsidRPr="0049085E" w:rsidRDefault="00947725" w:rsidP="001977CC">
                  <w:r w:rsidRPr="0049085E">
                    <w:t>bron</w:t>
                  </w:r>
                  <w:r>
                    <w:t>N</w:t>
                  </w:r>
                  <w:r w:rsidRPr="0049085E">
                    <w:t>auwkeurigheid</w:t>
                  </w:r>
                </w:p>
              </w:tc>
              <w:tc>
                <w:tcPr>
                  <w:tcW w:w="2500" w:type="pct"/>
                </w:tcPr>
                <w:p w14:paraId="16AF381A" w14:textId="55FB1BE1" w:rsidR="00947725" w:rsidRPr="0049085E" w:rsidRDefault="00246438" w:rsidP="001977CC">
                  <w:r>
                    <w:t>geen</w:t>
                  </w:r>
                </w:p>
              </w:tc>
            </w:tr>
            <w:tr w:rsidR="00947725" w:rsidRPr="0049085E" w14:paraId="2031D2AA" w14:textId="77777777" w:rsidTr="001977CC">
              <w:tc>
                <w:tcPr>
                  <w:tcW w:w="2500" w:type="pct"/>
                </w:tcPr>
                <w:p w14:paraId="5BB7F3A3" w14:textId="77777777" w:rsidR="00947725" w:rsidRPr="0049085E" w:rsidRDefault="00947725" w:rsidP="001977CC">
                  <w:r>
                    <w:t>idealisatie</w:t>
                  </w:r>
                </w:p>
              </w:tc>
              <w:tc>
                <w:tcPr>
                  <w:tcW w:w="2500" w:type="pct"/>
                </w:tcPr>
                <w:p w14:paraId="3B0A9639" w14:textId="6E3224DE" w:rsidR="00947725" w:rsidRPr="0049085E" w:rsidRDefault="00246438" w:rsidP="001977CC">
                  <w:r>
                    <w:t>geen</w:t>
                  </w:r>
                </w:p>
              </w:tc>
            </w:tr>
          </w:tbl>
          <w:p w14:paraId="326B81F3" w14:textId="77777777" w:rsidR="00947725" w:rsidRPr="00D631F2" w:rsidRDefault="00947725" w:rsidP="001977CC"/>
        </w:tc>
      </w:tr>
    </w:tbl>
    <w:p w14:paraId="439ACBE0" w14:textId="7E559D58" w:rsidR="00947725" w:rsidRDefault="00947725">
      <w:pPr>
        <w:pStyle w:val="Tekstopmerking"/>
      </w:pPr>
    </w:p>
  </w:comment>
  <w:comment w:id="7" w:author="Devlin Oosterwijk" w:date="2022-09-20T11:09: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4F59B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32E3CB" w14:textId="77777777" w:rsidR="00947725" w:rsidRPr="0049085E" w:rsidRDefault="00947725" w:rsidP="00ED1428">
            <w:r>
              <w:rPr>
                <w:rStyle w:val="Verwijzingopmerking"/>
              </w:rPr>
              <w:annotationRef/>
            </w:r>
            <w:r>
              <w:t>Geometrie</w:t>
            </w:r>
          </w:p>
        </w:tc>
      </w:tr>
      <w:tr w:rsidR="00947725" w:rsidRPr="0049085E" w14:paraId="4924602C" w14:textId="77777777" w:rsidTr="00ED1428">
        <w:tc>
          <w:tcPr>
            <w:tcW w:w="2500" w:type="pct"/>
          </w:tcPr>
          <w:p w14:paraId="3F2EE8FA" w14:textId="77777777" w:rsidR="00947725" w:rsidRPr="0049085E" w:rsidRDefault="00947725" w:rsidP="00ED1428">
            <w:r>
              <w:t>bestandsnaam</w:t>
            </w:r>
          </w:p>
        </w:tc>
        <w:tc>
          <w:tcPr>
            <w:tcW w:w="2500" w:type="pct"/>
          </w:tcPr>
          <w:p w14:paraId="05AC96DD" w14:textId="24FEADFA" w:rsidR="00947725" w:rsidRPr="0049085E" w:rsidRDefault="00BC16CD" w:rsidP="00ED1428">
            <w:r>
              <w:t>Woongebied_Transformatie.gml</w:t>
            </w:r>
          </w:p>
        </w:tc>
      </w:tr>
      <w:tr w:rsidR="00947725" w:rsidRPr="0049085E" w14:paraId="5634BED0" w14:textId="77777777" w:rsidTr="00ED1428">
        <w:tc>
          <w:tcPr>
            <w:tcW w:w="2500" w:type="pct"/>
          </w:tcPr>
          <w:p w14:paraId="138A4131" w14:textId="77777777" w:rsidR="00947725" w:rsidRPr="0049085E" w:rsidRDefault="00947725" w:rsidP="00ED1428">
            <w:r w:rsidRPr="0049085E">
              <w:t>noemer</w:t>
            </w:r>
          </w:p>
        </w:tc>
        <w:tc>
          <w:tcPr>
            <w:tcW w:w="2500" w:type="pct"/>
          </w:tcPr>
          <w:p w14:paraId="39F3BA09" w14:textId="17A8D954" w:rsidR="00947725" w:rsidRPr="0049085E" w:rsidRDefault="00BC16CD" w:rsidP="00ED1428">
            <w:r>
              <w:t>Woongebied-Transformatie</w:t>
            </w:r>
          </w:p>
        </w:tc>
      </w:tr>
      <w:tr w:rsidR="00947725" w:rsidRPr="0049085E" w14:paraId="703CA41D" w14:textId="77777777" w:rsidTr="00ED1428">
        <w:tc>
          <w:tcPr>
            <w:tcW w:w="2500" w:type="pct"/>
          </w:tcPr>
          <w:p w14:paraId="40891FB5" w14:textId="77777777" w:rsidR="00947725" w:rsidRPr="0049085E" w:rsidRDefault="00947725" w:rsidP="00ED1428">
            <w:r>
              <w:t>symboolcode</w:t>
            </w:r>
          </w:p>
        </w:tc>
        <w:tc>
          <w:tcPr>
            <w:tcW w:w="2500" w:type="pct"/>
          </w:tcPr>
          <w:p w14:paraId="67923D0A" w14:textId="38468BB6" w:rsidR="00947725" w:rsidRDefault="00947725" w:rsidP="00ED1428"/>
        </w:tc>
      </w:tr>
      <w:tr w:rsidR="00947725" w:rsidRPr="0049085E" w14:paraId="4BE0DAE0" w14:textId="77777777" w:rsidTr="00ED1428">
        <w:tc>
          <w:tcPr>
            <w:tcW w:w="2500" w:type="pct"/>
          </w:tcPr>
          <w:p w14:paraId="6170D38F" w14:textId="77777777" w:rsidR="00947725" w:rsidRPr="0049085E" w:rsidRDefault="00947725" w:rsidP="00ED1428">
            <w:r w:rsidRPr="0049085E">
              <w:t>nauwkeurigheid</w:t>
            </w:r>
          </w:p>
        </w:tc>
        <w:tc>
          <w:tcPr>
            <w:tcW w:w="2500" w:type="pct"/>
          </w:tcPr>
          <w:p w14:paraId="40710BDC" w14:textId="056A8E8D" w:rsidR="00947725" w:rsidRPr="0049085E" w:rsidRDefault="00947725" w:rsidP="00ED1428"/>
        </w:tc>
      </w:tr>
      <w:tr w:rsidR="00947725" w:rsidRPr="0049085E" w14:paraId="66A0F2C8" w14:textId="77777777" w:rsidTr="00ED1428">
        <w:tc>
          <w:tcPr>
            <w:tcW w:w="2500" w:type="pct"/>
          </w:tcPr>
          <w:p w14:paraId="0C39A90E" w14:textId="77777777" w:rsidR="00947725" w:rsidRPr="0049085E" w:rsidRDefault="00947725" w:rsidP="00ED1428">
            <w:r w:rsidRPr="0049085E">
              <w:t>bronNauwkeurigheid</w:t>
            </w:r>
          </w:p>
        </w:tc>
        <w:tc>
          <w:tcPr>
            <w:tcW w:w="2500" w:type="pct"/>
          </w:tcPr>
          <w:p w14:paraId="1B174439" w14:textId="5AD11BF9" w:rsidR="00947725" w:rsidRPr="0049085E" w:rsidRDefault="00BC16CD" w:rsidP="00ED1428">
            <w:r>
              <w:t>geen</w:t>
            </w:r>
          </w:p>
        </w:tc>
      </w:tr>
      <w:tr w:rsidR="00947725" w:rsidRPr="0049085E" w14:paraId="7FA63023" w14:textId="77777777" w:rsidTr="00ED1428">
        <w:tc>
          <w:tcPr>
            <w:tcW w:w="2500" w:type="pct"/>
          </w:tcPr>
          <w:p w14:paraId="478EC5B6" w14:textId="77777777" w:rsidR="00947725" w:rsidRPr="0049085E" w:rsidRDefault="00947725" w:rsidP="00ED1428">
            <w:r>
              <w:t>idealisatie</w:t>
            </w:r>
          </w:p>
        </w:tc>
        <w:tc>
          <w:tcPr>
            <w:tcW w:w="2500" w:type="pct"/>
          </w:tcPr>
          <w:p w14:paraId="4B43B5E7" w14:textId="4556CB80" w:rsidR="00947725" w:rsidRPr="0049085E" w:rsidRDefault="00BC16CD" w:rsidP="00ED1428">
            <w:r>
              <w:t>http://standaarden.omgevingswet.overheid.nl/idealisatie/id/concept/Exact</w:t>
            </w:r>
          </w:p>
        </w:tc>
      </w:tr>
      <w:tr w:rsidR="00947725" w:rsidRPr="0049085E" w14:paraId="1564BFF2" w14:textId="77777777" w:rsidTr="00ED1428">
        <w:tc>
          <w:tcPr>
            <w:tcW w:w="2500" w:type="pct"/>
          </w:tcPr>
          <w:p w14:paraId="2591AB06" w14:textId="77777777" w:rsidR="00947725" w:rsidRDefault="00947725" w:rsidP="00ED1428">
            <w:r>
              <w:t>regelingsgebied</w:t>
            </w:r>
          </w:p>
        </w:tc>
        <w:tc>
          <w:tcPr>
            <w:tcW w:w="2500" w:type="pct"/>
          </w:tcPr>
          <w:p w14:paraId="605AC5D7" w14:textId="335E0A58" w:rsidR="00947725" w:rsidRDefault="00BC16CD" w:rsidP="00ED1428">
            <w:r>
              <w:t>False</w:t>
            </w:r>
          </w:p>
        </w:tc>
      </w:tr>
    </w:tbl>
    <w:p w14:paraId="4CEAFC28" w14:textId="55245D89" w:rsidR="00947725" w:rsidRDefault="00947725">
      <w:pPr>
        <w:pStyle w:val="Tekstopmerking"/>
      </w:pPr>
    </w:p>
  </w:comment>
  <w:comment w:id="8"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7FD4970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36DD4D" w14:textId="77777777" w:rsidR="00947725" w:rsidRPr="00D631F2" w:rsidRDefault="00947725" w:rsidP="001977CC">
            <w:r>
              <w:rPr>
                <w:rStyle w:val="Verwijzingopmerking"/>
              </w:rPr>
              <w:annotationRef/>
            </w:r>
            <w:r w:rsidRPr="00D631F2">
              <w:t>Activiteit</w:t>
            </w:r>
          </w:p>
        </w:tc>
      </w:tr>
      <w:tr w:rsidR="00947725" w:rsidRPr="00D631F2" w14:paraId="6C0AD087" w14:textId="77777777" w:rsidTr="001977CC">
        <w:tc>
          <w:tcPr>
            <w:tcW w:w="2500" w:type="pct"/>
          </w:tcPr>
          <w:p w14:paraId="19B1FEDF" w14:textId="77777777" w:rsidR="00947725" w:rsidRPr="00D631F2" w:rsidRDefault="00947725" w:rsidP="001977CC">
            <w:r w:rsidRPr="00D631F2">
              <w:t>activiteit</w:t>
            </w:r>
            <w:r>
              <w:t>en</w:t>
            </w:r>
          </w:p>
        </w:tc>
        <w:tc>
          <w:tcPr>
            <w:tcW w:w="2500" w:type="pct"/>
          </w:tcPr>
          <w:p w14:paraId="5C8B6E14" w14:textId="70F8D93B" w:rsidR="00947725" w:rsidRPr="00D631F2" w:rsidRDefault="00947725" w:rsidP="001977CC">
            <w:r>
              <w:t>Activiteiten met betrekking tot bouwwerken en andere werken</w:t>
            </w:r>
          </w:p>
        </w:tc>
      </w:tr>
      <w:tr w:rsidR="00947725" w:rsidRPr="00D631F2" w14:paraId="1A1E32EE" w14:textId="77777777" w:rsidTr="001977CC">
        <w:tc>
          <w:tcPr>
            <w:tcW w:w="2500" w:type="pct"/>
          </w:tcPr>
          <w:p w14:paraId="75EEAE05" w14:textId="77777777" w:rsidR="00947725" w:rsidRPr="00D631F2" w:rsidRDefault="00947725" w:rsidP="001977CC">
            <w:r>
              <w:t>bovenliggendeActiviteit</w:t>
            </w:r>
          </w:p>
        </w:tc>
        <w:tc>
          <w:tcPr>
            <w:tcW w:w="2500" w:type="pct"/>
          </w:tcPr>
          <w:p w14:paraId="6096F412" w14:textId="15B28F0B" w:rsidR="00947725" w:rsidRDefault="00947725" w:rsidP="001977CC"/>
        </w:tc>
      </w:tr>
      <w:tr w:rsidR="00947725" w:rsidRPr="00D631F2" w14:paraId="4AA59C63" w14:textId="77777777" w:rsidTr="001977CC">
        <w:tc>
          <w:tcPr>
            <w:tcW w:w="2500" w:type="pct"/>
          </w:tcPr>
          <w:p w14:paraId="13948684" w14:textId="77777777" w:rsidR="00947725" w:rsidRPr="00D631F2" w:rsidRDefault="00947725" w:rsidP="001977CC">
            <w:r w:rsidRPr="00D631F2">
              <w:t>activiteitengroep</w:t>
            </w:r>
          </w:p>
        </w:tc>
        <w:tc>
          <w:tcPr>
            <w:tcW w:w="2500" w:type="pct"/>
          </w:tcPr>
          <w:p w14:paraId="43F93651" w14:textId="1E8A0D0B" w:rsidR="00947725" w:rsidRPr="00D631F2" w:rsidRDefault="00947725" w:rsidP="001977CC">
            <w:r>
              <w:t>http://standaarden.omgevingswet.overheid.nl/activiteit/id/concept/BouwactiviteitRuimtelijk</w:t>
            </w:r>
          </w:p>
        </w:tc>
      </w:tr>
      <w:tr w:rsidR="00947725" w:rsidRPr="00D631F2" w14:paraId="073B16F9" w14:textId="77777777" w:rsidTr="001977CC">
        <w:tc>
          <w:tcPr>
            <w:tcW w:w="2500" w:type="pct"/>
          </w:tcPr>
          <w:p w14:paraId="4E6D6F6F" w14:textId="77777777" w:rsidR="00947725" w:rsidRPr="00D631F2" w:rsidRDefault="00947725" w:rsidP="001977CC">
            <w:r>
              <w:t>activiteitregelkwalificatie</w:t>
            </w:r>
          </w:p>
        </w:tc>
        <w:tc>
          <w:tcPr>
            <w:tcW w:w="2500" w:type="pct"/>
          </w:tcPr>
          <w:p w14:paraId="5758DDA0" w14:textId="2E6245C3" w:rsidR="00947725" w:rsidRPr="00D631F2" w:rsidRDefault="00947725" w:rsidP="001977CC">
            <w:r>
              <w:t>http://standaarden.omgevingswet.overheid.nl/activiteitregelkwalificatie/id/concept/AndersGeduid</w:t>
            </w:r>
          </w:p>
        </w:tc>
      </w:tr>
      <w:tr w:rsidR="00947725" w:rsidRPr="00D631F2" w14:paraId="4452AB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0E88E8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D0BC1" w14:textId="77777777" w:rsidR="00947725" w:rsidRPr="0049085E" w:rsidRDefault="00947725" w:rsidP="001977CC">
                  <w:r>
                    <w:t>Geometrie</w:t>
                  </w:r>
                </w:p>
              </w:tc>
            </w:tr>
            <w:tr w:rsidR="002C41B5" w:rsidRPr="0049085E" w14:paraId="41017D4E" w14:textId="77777777" w:rsidTr="001977CC">
              <w:tc>
                <w:tcPr>
                  <w:tcW w:w="2500" w:type="pct"/>
                </w:tcPr>
                <w:p w14:paraId="14B1B435" w14:textId="77777777" w:rsidR="002C41B5" w:rsidRPr="0049085E" w:rsidRDefault="002C41B5" w:rsidP="002C41B5">
                  <w:r>
                    <w:t>bestandsnaam</w:t>
                  </w:r>
                </w:p>
              </w:tc>
              <w:tc>
                <w:tcPr>
                  <w:tcW w:w="2500" w:type="pct"/>
                </w:tcPr>
                <w:p w14:paraId="005B1356" w14:textId="1BE5903B" w:rsidR="002C41B5" w:rsidRPr="0049085E" w:rsidRDefault="002C41B5" w:rsidP="002C41B5">
                  <w:r w:rsidRPr="00EC2E65">
                    <w:t>Woongebied_Transformatie.gml</w:t>
                  </w:r>
                </w:p>
              </w:tc>
            </w:tr>
            <w:tr w:rsidR="002C41B5" w:rsidRPr="0049085E" w14:paraId="34172E64" w14:textId="77777777" w:rsidTr="001977CC">
              <w:tc>
                <w:tcPr>
                  <w:tcW w:w="2500" w:type="pct"/>
                </w:tcPr>
                <w:p w14:paraId="7130FE3A" w14:textId="77777777" w:rsidR="002C41B5" w:rsidRPr="0049085E" w:rsidRDefault="002C41B5" w:rsidP="002C41B5">
                  <w:r w:rsidRPr="0049085E">
                    <w:t>noemer</w:t>
                  </w:r>
                </w:p>
              </w:tc>
              <w:tc>
                <w:tcPr>
                  <w:tcW w:w="2500" w:type="pct"/>
                </w:tcPr>
                <w:p w14:paraId="7F95E24A" w14:textId="50DAE10E" w:rsidR="002C41B5" w:rsidRPr="0049085E" w:rsidRDefault="002C41B5" w:rsidP="002C41B5">
                  <w:r w:rsidRPr="00EC2E65">
                    <w:t>Woongebied-Transformatie</w:t>
                  </w:r>
                </w:p>
              </w:tc>
            </w:tr>
            <w:tr w:rsidR="00947725" w:rsidRPr="0049085E" w14:paraId="6DA783C5" w14:textId="77777777" w:rsidTr="001977CC">
              <w:tc>
                <w:tcPr>
                  <w:tcW w:w="2500" w:type="pct"/>
                </w:tcPr>
                <w:p w14:paraId="785B6F64" w14:textId="77777777" w:rsidR="00947725" w:rsidRPr="0049085E" w:rsidRDefault="00947725" w:rsidP="001977CC">
                  <w:r>
                    <w:t>symboolcode</w:t>
                  </w:r>
                </w:p>
              </w:tc>
              <w:tc>
                <w:tcPr>
                  <w:tcW w:w="2500" w:type="pct"/>
                </w:tcPr>
                <w:p w14:paraId="66CD50F4" w14:textId="6D7081E3" w:rsidR="00947725" w:rsidRDefault="00947725" w:rsidP="001977CC"/>
              </w:tc>
            </w:tr>
            <w:tr w:rsidR="00947725" w:rsidRPr="0049085E" w14:paraId="228050E4" w14:textId="77777777" w:rsidTr="001977CC">
              <w:tc>
                <w:tcPr>
                  <w:tcW w:w="2500" w:type="pct"/>
                </w:tcPr>
                <w:p w14:paraId="4E770252" w14:textId="77777777" w:rsidR="00947725" w:rsidRPr="0049085E" w:rsidRDefault="00947725" w:rsidP="001977CC">
                  <w:r w:rsidRPr="0049085E">
                    <w:t>nauwkeurigheid</w:t>
                  </w:r>
                </w:p>
              </w:tc>
              <w:tc>
                <w:tcPr>
                  <w:tcW w:w="2500" w:type="pct"/>
                </w:tcPr>
                <w:p w14:paraId="46A0D10A" w14:textId="1033D29C" w:rsidR="00947725" w:rsidRPr="0049085E" w:rsidRDefault="00947725" w:rsidP="001977CC"/>
              </w:tc>
            </w:tr>
            <w:tr w:rsidR="00947725" w:rsidRPr="0049085E" w14:paraId="45E7B026" w14:textId="77777777" w:rsidTr="001977CC">
              <w:tc>
                <w:tcPr>
                  <w:tcW w:w="2500" w:type="pct"/>
                </w:tcPr>
                <w:p w14:paraId="2FABEFA7" w14:textId="77777777" w:rsidR="00947725" w:rsidRPr="0049085E" w:rsidRDefault="00947725" w:rsidP="001977CC">
                  <w:r w:rsidRPr="0049085E">
                    <w:t>bron</w:t>
                  </w:r>
                  <w:r>
                    <w:t>N</w:t>
                  </w:r>
                  <w:r w:rsidRPr="0049085E">
                    <w:t>auwkeurigheid</w:t>
                  </w:r>
                </w:p>
              </w:tc>
              <w:tc>
                <w:tcPr>
                  <w:tcW w:w="2500" w:type="pct"/>
                </w:tcPr>
                <w:p w14:paraId="7215B5AD" w14:textId="7C7D96DA" w:rsidR="00947725" w:rsidRPr="0049085E" w:rsidRDefault="00947725" w:rsidP="001977CC">
                  <w:r>
                    <w:t>geen</w:t>
                  </w:r>
                </w:p>
              </w:tc>
            </w:tr>
            <w:tr w:rsidR="00947725" w:rsidRPr="0049085E" w14:paraId="0F03F96D" w14:textId="77777777" w:rsidTr="001977CC">
              <w:tc>
                <w:tcPr>
                  <w:tcW w:w="2500" w:type="pct"/>
                </w:tcPr>
                <w:p w14:paraId="645D76D9" w14:textId="77777777" w:rsidR="00947725" w:rsidRPr="0049085E" w:rsidRDefault="00947725" w:rsidP="001977CC">
                  <w:r>
                    <w:t>idealisatie</w:t>
                  </w:r>
                </w:p>
              </w:tc>
              <w:tc>
                <w:tcPr>
                  <w:tcW w:w="2500" w:type="pct"/>
                </w:tcPr>
                <w:p w14:paraId="70A542E3" w14:textId="1FAADF9E" w:rsidR="00947725" w:rsidRPr="0049085E" w:rsidRDefault="00947725" w:rsidP="001977CC">
                  <w:r>
                    <w:t>geen</w:t>
                  </w:r>
                </w:p>
              </w:tc>
            </w:tr>
          </w:tbl>
          <w:p w14:paraId="268480EC" w14:textId="77777777" w:rsidR="00947725" w:rsidRPr="00D631F2" w:rsidRDefault="00947725" w:rsidP="001977CC"/>
        </w:tc>
      </w:tr>
    </w:tbl>
    <w:p w14:paraId="57CB58B4" w14:textId="329048A3" w:rsidR="00947725" w:rsidRDefault="00947725">
      <w:pPr>
        <w:pStyle w:val="Tekstopmerking"/>
      </w:pPr>
    </w:p>
  </w:comment>
  <w:comment w:id="9" w:author="Devlin Oosterwijk" w:date="2022-09-20T11:10: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E97250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D8508F" w14:textId="77777777" w:rsidR="00947725" w:rsidRPr="0049085E" w:rsidRDefault="00947725" w:rsidP="00ED1428">
            <w:r>
              <w:rPr>
                <w:rStyle w:val="Verwijzingopmerking"/>
              </w:rPr>
              <w:annotationRef/>
            </w:r>
            <w:r>
              <w:t>Geometrie</w:t>
            </w:r>
          </w:p>
        </w:tc>
      </w:tr>
      <w:tr w:rsidR="00947725" w:rsidRPr="0049085E" w14:paraId="24C0F11C" w14:textId="77777777" w:rsidTr="00ED1428">
        <w:tc>
          <w:tcPr>
            <w:tcW w:w="2500" w:type="pct"/>
          </w:tcPr>
          <w:p w14:paraId="477439AC" w14:textId="77777777" w:rsidR="00947725" w:rsidRPr="0049085E" w:rsidRDefault="00947725" w:rsidP="00ED1428">
            <w:r>
              <w:t>bestandsnaam</w:t>
            </w:r>
          </w:p>
        </w:tc>
        <w:tc>
          <w:tcPr>
            <w:tcW w:w="2500" w:type="pct"/>
          </w:tcPr>
          <w:p w14:paraId="50D55F96" w14:textId="62BCC9B1" w:rsidR="00947725" w:rsidRPr="0049085E" w:rsidRDefault="00BC16CD" w:rsidP="00ED1428">
            <w:r>
              <w:t>Woongebied_Transformatie.gml</w:t>
            </w:r>
          </w:p>
        </w:tc>
      </w:tr>
      <w:tr w:rsidR="00947725" w:rsidRPr="0049085E" w14:paraId="1BC69E04" w14:textId="77777777" w:rsidTr="00ED1428">
        <w:tc>
          <w:tcPr>
            <w:tcW w:w="2500" w:type="pct"/>
          </w:tcPr>
          <w:p w14:paraId="18EE7D11" w14:textId="77777777" w:rsidR="00947725" w:rsidRPr="0049085E" w:rsidRDefault="00947725" w:rsidP="00ED1428">
            <w:r w:rsidRPr="0049085E">
              <w:t>noemer</w:t>
            </w:r>
          </w:p>
        </w:tc>
        <w:tc>
          <w:tcPr>
            <w:tcW w:w="2500" w:type="pct"/>
          </w:tcPr>
          <w:p w14:paraId="1040AA01" w14:textId="2FEE145A" w:rsidR="00947725" w:rsidRPr="0049085E" w:rsidRDefault="00BC16CD" w:rsidP="00ED1428">
            <w:r>
              <w:t>Woongebied-Transformatie</w:t>
            </w:r>
          </w:p>
        </w:tc>
      </w:tr>
      <w:tr w:rsidR="00947725" w:rsidRPr="0049085E" w14:paraId="70A854AD" w14:textId="77777777" w:rsidTr="00ED1428">
        <w:tc>
          <w:tcPr>
            <w:tcW w:w="2500" w:type="pct"/>
          </w:tcPr>
          <w:p w14:paraId="2DA8B507" w14:textId="77777777" w:rsidR="00947725" w:rsidRPr="0049085E" w:rsidRDefault="00947725" w:rsidP="00ED1428">
            <w:r>
              <w:t>symboolcode</w:t>
            </w:r>
          </w:p>
        </w:tc>
        <w:tc>
          <w:tcPr>
            <w:tcW w:w="2500" w:type="pct"/>
          </w:tcPr>
          <w:p w14:paraId="3C35A283" w14:textId="622EE875" w:rsidR="00947725" w:rsidRDefault="00947725" w:rsidP="00ED1428"/>
        </w:tc>
      </w:tr>
      <w:tr w:rsidR="00947725" w:rsidRPr="0049085E" w14:paraId="7CE3B4B8" w14:textId="77777777" w:rsidTr="00ED1428">
        <w:tc>
          <w:tcPr>
            <w:tcW w:w="2500" w:type="pct"/>
          </w:tcPr>
          <w:p w14:paraId="04C56FEE" w14:textId="77777777" w:rsidR="00947725" w:rsidRPr="0049085E" w:rsidRDefault="00947725" w:rsidP="00ED1428">
            <w:r w:rsidRPr="0049085E">
              <w:t>nauwkeurigheid</w:t>
            </w:r>
          </w:p>
        </w:tc>
        <w:tc>
          <w:tcPr>
            <w:tcW w:w="2500" w:type="pct"/>
          </w:tcPr>
          <w:p w14:paraId="2563B356" w14:textId="3C98CDEF" w:rsidR="00947725" w:rsidRPr="0049085E" w:rsidRDefault="00947725" w:rsidP="00ED1428"/>
        </w:tc>
      </w:tr>
      <w:tr w:rsidR="00947725" w:rsidRPr="0049085E" w14:paraId="2D061E51" w14:textId="77777777" w:rsidTr="00ED1428">
        <w:tc>
          <w:tcPr>
            <w:tcW w:w="2500" w:type="pct"/>
          </w:tcPr>
          <w:p w14:paraId="4698E5D0" w14:textId="77777777" w:rsidR="00947725" w:rsidRPr="0049085E" w:rsidRDefault="00947725" w:rsidP="00ED1428">
            <w:r w:rsidRPr="0049085E">
              <w:t>bronNauwkeurigheid</w:t>
            </w:r>
          </w:p>
        </w:tc>
        <w:tc>
          <w:tcPr>
            <w:tcW w:w="2500" w:type="pct"/>
          </w:tcPr>
          <w:p w14:paraId="72B536D9" w14:textId="2E7053B8" w:rsidR="00947725" w:rsidRPr="0049085E" w:rsidRDefault="00BC16CD" w:rsidP="00ED1428">
            <w:r>
              <w:t>geen</w:t>
            </w:r>
          </w:p>
        </w:tc>
      </w:tr>
      <w:tr w:rsidR="00947725" w:rsidRPr="0049085E" w14:paraId="7F4E3600" w14:textId="77777777" w:rsidTr="00ED1428">
        <w:tc>
          <w:tcPr>
            <w:tcW w:w="2500" w:type="pct"/>
          </w:tcPr>
          <w:p w14:paraId="5EC5CA16" w14:textId="77777777" w:rsidR="00947725" w:rsidRPr="0049085E" w:rsidRDefault="00947725" w:rsidP="00ED1428">
            <w:r>
              <w:t>idealisatie</w:t>
            </w:r>
          </w:p>
        </w:tc>
        <w:tc>
          <w:tcPr>
            <w:tcW w:w="2500" w:type="pct"/>
          </w:tcPr>
          <w:p w14:paraId="64E6A4D4" w14:textId="488D3B4C" w:rsidR="00947725" w:rsidRPr="0049085E" w:rsidRDefault="00BC16CD" w:rsidP="00ED1428">
            <w:r>
              <w:t>http://standaarden.omgevingswet.overheid.nl/idealisatie/id/concept/Exact</w:t>
            </w:r>
          </w:p>
        </w:tc>
      </w:tr>
      <w:tr w:rsidR="00947725" w:rsidRPr="0049085E" w14:paraId="23757A78" w14:textId="77777777" w:rsidTr="00ED1428">
        <w:tc>
          <w:tcPr>
            <w:tcW w:w="2500" w:type="pct"/>
          </w:tcPr>
          <w:p w14:paraId="767A87CC" w14:textId="77777777" w:rsidR="00947725" w:rsidRDefault="00947725" w:rsidP="00ED1428">
            <w:r>
              <w:t>regelingsgebied</w:t>
            </w:r>
          </w:p>
        </w:tc>
        <w:tc>
          <w:tcPr>
            <w:tcW w:w="2500" w:type="pct"/>
          </w:tcPr>
          <w:p w14:paraId="55B8893B" w14:textId="4F57E7D3" w:rsidR="00947725" w:rsidRDefault="00BC16CD" w:rsidP="00ED1428">
            <w:r>
              <w:t>False</w:t>
            </w:r>
          </w:p>
        </w:tc>
      </w:tr>
    </w:tbl>
    <w:p w14:paraId="0003242F" w14:textId="6CE825DB" w:rsidR="00947725" w:rsidRDefault="00947725">
      <w:pPr>
        <w:pStyle w:val="Tekstopmerking"/>
      </w:pPr>
    </w:p>
  </w:comment>
  <w:comment w:id="10"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3968A4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5F304" w14:textId="77777777" w:rsidR="00947725" w:rsidRPr="00D631F2" w:rsidRDefault="00947725" w:rsidP="001977CC">
            <w:r>
              <w:rPr>
                <w:rStyle w:val="Verwijzingopmerking"/>
              </w:rPr>
              <w:annotationRef/>
            </w:r>
            <w:r w:rsidRPr="00D631F2">
              <w:t>Activiteit</w:t>
            </w:r>
          </w:p>
        </w:tc>
      </w:tr>
      <w:tr w:rsidR="00947725" w:rsidRPr="00D631F2" w14:paraId="1D6DEC78" w14:textId="77777777" w:rsidTr="001977CC">
        <w:tc>
          <w:tcPr>
            <w:tcW w:w="2500" w:type="pct"/>
          </w:tcPr>
          <w:p w14:paraId="7E80E64A" w14:textId="77777777" w:rsidR="00947725" w:rsidRPr="00D631F2" w:rsidRDefault="00947725" w:rsidP="001977CC">
            <w:r w:rsidRPr="00D631F2">
              <w:t>activiteit</w:t>
            </w:r>
            <w:r>
              <w:t>en</w:t>
            </w:r>
          </w:p>
        </w:tc>
        <w:tc>
          <w:tcPr>
            <w:tcW w:w="2500" w:type="pct"/>
          </w:tcPr>
          <w:p w14:paraId="320FA65C" w14:textId="17A46FF1" w:rsidR="00947725" w:rsidRPr="00D631F2" w:rsidRDefault="00947725" w:rsidP="001977CC">
            <w:r>
              <w:t>Activiteiten met betrekking tot bouwwerken en andere werken</w:t>
            </w:r>
          </w:p>
        </w:tc>
      </w:tr>
      <w:tr w:rsidR="00947725" w:rsidRPr="00D631F2" w14:paraId="78F43CEE" w14:textId="77777777" w:rsidTr="001977CC">
        <w:tc>
          <w:tcPr>
            <w:tcW w:w="2500" w:type="pct"/>
          </w:tcPr>
          <w:p w14:paraId="1D15714A" w14:textId="77777777" w:rsidR="00947725" w:rsidRPr="00D631F2" w:rsidRDefault="00947725" w:rsidP="001977CC">
            <w:r>
              <w:t>bovenliggendeActiviteit</w:t>
            </w:r>
          </w:p>
        </w:tc>
        <w:tc>
          <w:tcPr>
            <w:tcW w:w="2500" w:type="pct"/>
          </w:tcPr>
          <w:p w14:paraId="5AA7F87A" w14:textId="1A671D10" w:rsidR="00947725" w:rsidRDefault="00947725" w:rsidP="001977CC"/>
        </w:tc>
      </w:tr>
      <w:tr w:rsidR="00947725" w:rsidRPr="00D631F2" w14:paraId="5637DDC6" w14:textId="77777777" w:rsidTr="001977CC">
        <w:tc>
          <w:tcPr>
            <w:tcW w:w="2500" w:type="pct"/>
          </w:tcPr>
          <w:p w14:paraId="4CD263C8" w14:textId="77777777" w:rsidR="00947725" w:rsidRPr="00D631F2" w:rsidRDefault="00947725" w:rsidP="001977CC">
            <w:r w:rsidRPr="00D631F2">
              <w:t>activiteitengroep</w:t>
            </w:r>
          </w:p>
        </w:tc>
        <w:tc>
          <w:tcPr>
            <w:tcW w:w="2500" w:type="pct"/>
          </w:tcPr>
          <w:p w14:paraId="3E4ACA18" w14:textId="2B0D898A" w:rsidR="00947725" w:rsidRPr="00D631F2" w:rsidRDefault="00947725" w:rsidP="001977CC">
            <w:r>
              <w:t>http://standaarden.omgevingswet.overheid.nl/activiteit/id/concept/BouwactiviteitRuimtelijk</w:t>
            </w:r>
          </w:p>
        </w:tc>
      </w:tr>
      <w:tr w:rsidR="00947725" w:rsidRPr="00D631F2" w14:paraId="1EDBA356" w14:textId="77777777" w:rsidTr="001977CC">
        <w:tc>
          <w:tcPr>
            <w:tcW w:w="2500" w:type="pct"/>
          </w:tcPr>
          <w:p w14:paraId="3843D3B7" w14:textId="77777777" w:rsidR="00947725" w:rsidRPr="00D631F2" w:rsidRDefault="00947725" w:rsidP="001977CC">
            <w:r>
              <w:t>activiteitregelkwalificatie</w:t>
            </w:r>
          </w:p>
        </w:tc>
        <w:tc>
          <w:tcPr>
            <w:tcW w:w="2500" w:type="pct"/>
          </w:tcPr>
          <w:p w14:paraId="1D1DE4B5" w14:textId="71F95798" w:rsidR="00947725" w:rsidRPr="00D631F2" w:rsidRDefault="00947725" w:rsidP="001977CC">
            <w:r>
              <w:t>http://standaarden.omgevingswet.overheid.nl/activiteitregelkwalificatie/id/concept/AndersGeduid</w:t>
            </w:r>
          </w:p>
        </w:tc>
      </w:tr>
      <w:tr w:rsidR="00947725" w:rsidRPr="00D631F2" w14:paraId="1DBAF4E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4078E6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5DAD4" w14:textId="77777777" w:rsidR="00947725" w:rsidRPr="0049085E" w:rsidRDefault="00947725" w:rsidP="001977CC">
                  <w:r>
                    <w:t>Geometrie</w:t>
                  </w:r>
                </w:p>
              </w:tc>
            </w:tr>
            <w:tr w:rsidR="002C41B5" w:rsidRPr="0049085E" w14:paraId="1C1FED62" w14:textId="77777777" w:rsidTr="001977CC">
              <w:tc>
                <w:tcPr>
                  <w:tcW w:w="2500" w:type="pct"/>
                </w:tcPr>
                <w:p w14:paraId="793E4D48" w14:textId="77777777" w:rsidR="002C41B5" w:rsidRPr="0049085E" w:rsidRDefault="002C41B5" w:rsidP="002C41B5">
                  <w:r>
                    <w:t>bestandsnaam</w:t>
                  </w:r>
                </w:p>
              </w:tc>
              <w:tc>
                <w:tcPr>
                  <w:tcW w:w="2500" w:type="pct"/>
                </w:tcPr>
                <w:p w14:paraId="6627B38C" w14:textId="523D4F6D" w:rsidR="002C41B5" w:rsidRPr="0049085E" w:rsidRDefault="002C41B5" w:rsidP="002C41B5">
                  <w:r w:rsidRPr="00BE3CF8">
                    <w:t>Woongebied_Transformatie.gml</w:t>
                  </w:r>
                </w:p>
              </w:tc>
            </w:tr>
            <w:tr w:rsidR="002C41B5" w:rsidRPr="0049085E" w14:paraId="49534DF3" w14:textId="77777777" w:rsidTr="001977CC">
              <w:tc>
                <w:tcPr>
                  <w:tcW w:w="2500" w:type="pct"/>
                </w:tcPr>
                <w:p w14:paraId="0FE2952E" w14:textId="77777777" w:rsidR="002C41B5" w:rsidRPr="0049085E" w:rsidRDefault="002C41B5" w:rsidP="002C41B5">
                  <w:r w:rsidRPr="0049085E">
                    <w:t>noemer</w:t>
                  </w:r>
                </w:p>
              </w:tc>
              <w:tc>
                <w:tcPr>
                  <w:tcW w:w="2500" w:type="pct"/>
                </w:tcPr>
                <w:p w14:paraId="0281D19E" w14:textId="151CF89E" w:rsidR="002C41B5" w:rsidRPr="0049085E" w:rsidRDefault="002C41B5" w:rsidP="002C41B5">
                  <w:r w:rsidRPr="00BE3CF8">
                    <w:t>Woongebied-Transformatie</w:t>
                  </w:r>
                </w:p>
              </w:tc>
            </w:tr>
            <w:tr w:rsidR="00947725" w:rsidRPr="0049085E" w14:paraId="1003897A" w14:textId="77777777" w:rsidTr="001977CC">
              <w:tc>
                <w:tcPr>
                  <w:tcW w:w="2500" w:type="pct"/>
                </w:tcPr>
                <w:p w14:paraId="1BE23BEC" w14:textId="77777777" w:rsidR="00947725" w:rsidRPr="0049085E" w:rsidRDefault="00947725" w:rsidP="001977CC">
                  <w:r>
                    <w:t>symboolcode</w:t>
                  </w:r>
                </w:p>
              </w:tc>
              <w:tc>
                <w:tcPr>
                  <w:tcW w:w="2500" w:type="pct"/>
                </w:tcPr>
                <w:p w14:paraId="512192A4" w14:textId="39715B50" w:rsidR="00947725" w:rsidRDefault="00947725" w:rsidP="001977CC"/>
              </w:tc>
            </w:tr>
            <w:tr w:rsidR="00947725" w:rsidRPr="0049085E" w14:paraId="6792A9B4" w14:textId="77777777" w:rsidTr="001977CC">
              <w:tc>
                <w:tcPr>
                  <w:tcW w:w="2500" w:type="pct"/>
                </w:tcPr>
                <w:p w14:paraId="72BDD65F" w14:textId="77777777" w:rsidR="00947725" w:rsidRPr="0049085E" w:rsidRDefault="00947725" w:rsidP="001977CC">
                  <w:r w:rsidRPr="0049085E">
                    <w:t>nauwkeurigheid</w:t>
                  </w:r>
                </w:p>
              </w:tc>
              <w:tc>
                <w:tcPr>
                  <w:tcW w:w="2500" w:type="pct"/>
                </w:tcPr>
                <w:p w14:paraId="77D5FE88" w14:textId="4CC8D4AB" w:rsidR="00947725" w:rsidRPr="0049085E" w:rsidRDefault="00947725" w:rsidP="001977CC"/>
              </w:tc>
            </w:tr>
            <w:tr w:rsidR="00947725" w:rsidRPr="0049085E" w14:paraId="2F2F9138" w14:textId="77777777" w:rsidTr="001977CC">
              <w:tc>
                <w:tcPr>
                  <w:tcW w:w="2500" w:type="pct"/>
                </w:tcPr>
                <w:p w14:paraId="008559CD" w14:textId="77777777" w:rsidR="00947725" w:rsidRPr="0049085E" w:rsidRDefault="00947725" w:rsidP="001977CC">
                  <w:r w:rsidRPr="0049085E">
                    <w:t>bron</w:t>
                  </w:r>
                  <w:r>
                    <w:t>N</w:t>
                  </w:r>
                  <w:r w:rsidRPr="0049085E">
                    <w:t>auwkeurigheid</w:t>
                  </w:r>
                </w:p>
              </w:tc>
              <w:tc>
                <w:tcPr>
                  <w:tcW w:w="2500" w:type="pct"/>
                </w:tcPr>
                <w:p w14:paraId="16D2C72C" w14:textId="68627764" w:rsidR="00947725" w:rsidRPr="0049085E" w:rsidRDefault="00947725" w:rsidP="001977CC">
                  <w:r>
                    <w:t>geen</w:t>
                  </w:r>
                </w:p>
              </w:tc>
            </w:tr>
            <w:tr w:rsidR="00947725" w:rsidRPr="0049085E" w14:paraId="3343EBF7" w14:textId="77777777" w:rsidTr="001977CC">
              <w:tc>
                <w:tcPr>
                  <w:tcW w:w="2500" w:type="pct"/>
                </w:tcPr>
                <w:p w14:paraId="4EE2D318" w14:textId="77777777" w:rsidR="00947725" w:rsidRPr="0049085E" w:rsidRDefault="00947725" w:rsidP="001977CC">
                  <w:r>
                    <w:t>idealisatie</w:t>
                  </w:r>
                </w:p>
              </w:tc>
              <w:tc>
                <w:tcPr>
                  <w:tcW w:w="2500" w:type="pct"/>
                </w:tcPr>
                <w:p w14:paraId="6EC91552" w14:textId="08B6726C" w:rsidR="00947725" w:rsidRPr="0049085E" w:rsidRDefault="00947725" w:rsidP="001977CC">
                  <w:r>
                    <w:t>geen</w:t>
                  </w:r>
                </w:p>
              </w:tc>
            </w:tr>
          </w:tbl>
          <w:p w14:paraId="4FC04243" w14:textId="77777777" w:rsidR="00947725" w:rsidRPr="00D631F2" w:rsidRDefault="00947725" w:rsidP="001977CC"/>
        </w:tc>
      </w:tr>
    </w:tbl>
    <w:p w14:paraId="1EAE6B21" w14:textId="28515533" w:rsidR="00947725" w:rsidRDefault="00947725">
      <w:pPr>
        <w:pStyle w:val="Tekstopmerking"/>
      </w:pPr>
    </w:p>
  </w:comment>
  <w:comment w:id="11" w:author="Devlin Oosterwijk" w:date="2022-09-20T11:11: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3B919F9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8F2BD7" w14:textId="77777777" w:rsidR="00947725" w:rsidRPr="0049085E" w:rsidRDefault="00947725" w:rsidP="00ED1428">
            <w:r>
              <w:rPr>
                <w:rStyle w:val="Verwijzingopmerking"/>
              </w:rPr>
              <w:annotationRef/>
            </w:r>
            <w:r>
              <w:t>Geometrie</w:t>
            </w:r>
          </w:p>
        </w:tc>
      </w:tr>
      <w:tr w:rsidR="00947725" w:rsidRPr="0049085E" w14:paraId="0490114A" w14:textId="77777777" w:rsidTr="00ED1428">
        <w:tc>
          <w:tcPr>
            <w:tcW w:w="2500" w:type="pct"/>
          </w:tcPr>
          <w:p w14:paraId="5CA32397" w14:textId="77777777" w:rsidR="00947725" w:rsidRPr="0049085E" w:rsidRDefault="00947725" w:rsidP="00ED1428">
            <w:r>
              <w:t>bestandsnaam</w:t>
            </w:r>
          </w:p>
        </w:tc>
        <w:tc>
          <w:tcPr>
            <w:tcW w:w="2500" w:type="pct"/>
          </w:tcPr>
          <w:p w14:paraId="79992E3F" w14:textId="6575C2CB" w:rsidR="00947725" w:rsidRPr="0049085E" w:rsidRDefault="00BC16CD" w:rsidP="00ED1428">
            <w:r>
              <w:t>Woongebied_Transformatie.gml</w:t>
            </w:r>
          </w:p>
        </w:tc>
      </w:tr>
      <w:tr w:rsidR="00947725" w:rsidRPr="0049085E" w14:paraId="17BDCC0C" w14:textId="77777777" w:rsidTr="00ED1428">
        <w:tc>
          <w:tcPr>
            <w:tcW w:w="2500" w:type="pct"/>
          </w:tcPr>
          <w:p w14:paraId="25F3F4AA" w14:textId="77777777" w:rsidR="00947725" w:rsidRPr="0049085E" w:rsidRDefault="00947725" w:rsidP="00ED1428">
            <w:r w:rsidRPr="0049085E">
              <w:t>noemer</w:t>
            </w:r>
          </w:p>
        </w:tc>
        <w:tc>
          <w:tcPr>
            <w:tcW w:w="2500" w:type="pct"/>
          </w:tcPr>
          <w:p w14:paraId="1AFDDAC1" w14:textId="42ED33EF" w:rsidR="00947725" w:rsidRPr="0049085E" w:rsidRDefault="00BC16CD" w:rsidP="00ED1428">
            <w:r>
              <w:t>Woongebied-Transformatie</w:t>
            </w:r>
          </w:p>
        </w:tc>
      </w:tr>
      <w:tr w:rsidR="00947725" w:rsidRPr="0049085E" w14:paraId="78061C8B" w14:textId="77777777" w:rsidTr="00ED1428">
        <w:tc>
          <w:tcPr>
            <w:tcW w:w="2500" w:type="pct"/>
          </w:tcPr>
          <w:p w14:paraId="6749A918" w14:textId="77777777" w:rsidR="00947725" w:rsidRPr="0049085E" w:rsidRDefault="00947725" w:rsidP="00ED1428">
            <w:r>
              <w:t>symboolcode</w:t>
            </w:r>
          </w:p>
        </w:tc>
        <w:tc>
          <w:tcPr>
            <w:tcW w:w="2500" w:type="pct"/>
          </w:tcPr>
          <w:p w14:paraId="0FE8FB87" w14:textId="10FF8FE8" w:rsidR="00947725" w:rsidRDefault="00947725" w:rsidP="00ED1428"/>
        </w:tc>
      </w:tr>
      <w:tr w:rsidR="00947725" w:rsidRPr="0049085E" w14:paraId="5B1D846E" w14:textId="77777777" w:rsidTr="00ED1428">
        <w:tc>
          <w:tcPr>
            <w:tcW w:w="2500" w:type="pct"/>
          </w:tcPr>
          <w:p w14:paraId="1D81EAAC" w14:textId="77777777" w:rsidR="00947725" w:rsidRPr="0049085E" w:rsidRDefault="00947725" w:rsidP="00ED1428">
            <w:r w:rsidRPr="0049085E">
              <w:t>nauwkeurigheid</w:t>
            </w:r>
          </w:p>
        </w:tc>
        <w:tc>
          <w:tcPr>
            <w:tcW w:w="2500" w:type="pct"/>
          </w:tcPr>
          <w:p w14:paraId="1C148ACC" w14:textId="37407AF1" w:rsidR="00947725" w:rsidRPr="0049085E" w:rsidRDefault="00947725" w:rsidP="00ED1428"/>
        </w:tc>
      </w:tr>
      <w:tr w:rsidR="00947725" w:rsidRPr="0049085E" w14:paraId="75140F98" w14:textId="77777777" w:rsidTr="00ED1428">
        <w:tc>
          <w:tcPr>
            <w:tcW w:w="2500" w:type="pct"/>
          </w:tcPr>
          <w:p w14:paraId="166E6560" w14:textId="77777777" w:rsidR="00947725" w:rsidRPr="0049085E" w:rsidRDefault="00947725" w:rsidP="00ED1428">
            <w:r w:rsidRPr="0049085E">
              <w:t>bronNauwkeurigheid</w:t>
            </w:r>
          </w:p>
        </w:tc>
        <w:tc>
          <w:tcPr>
            <w:tcW w:w="2500" w:type="pct"/>
          </w:tcPr>
          <w:p w14:paraId="2433DF8E" w14:textId="6BBDA665" w:rsidR="00947725" w:rsidRPr="0049085E" w:rsidRDefault="00BC16CD" w:rsidP="00ED1428">
            <w:r>
              <w:t>geen</w:t>
            </w:r>
          </w:p>
        </w:tc>
      </w:tr>
      <w:tr w:rsidR="00947725" w:rsidRPr="0049085E" w14:paraId="68FF015C" w14:textId="77777777" w:rsidTr="00ED1428">
        <w:tc>
          <w:tcPr>
            <w:tcW w:w="2500" w:type="pct"/>
          </w:tcPr>
          <w:p w14:paraId="1DA71F39" w14:textId="77777777" w:rsidR="00947725" w:rsidRPr="0049085E" w:rsidRDefault="00947725" w:rsidP="00ED1428">
            <w:r>
              <w:t>idealisatie</w:t>
            </w:r>
          </w:p>
        </w:tc>
        <w:tc>
          <w:tcPr>
            <w:tcW w:w="2500" w:type="pct"/>
          </w:tcPr>
          <w:p w14:paraId="2F65A1DA" w14:textId="148D2E19" w:rsidR="00947725" w:rsidRPr="0049085E" w:rsidRDefault="00BC16CD" w:rsidP="00ED1428">
            <w:r>
              <w:t>http://standaarden.omgevingswet.overheid.nl/idealisatie/id/concept/Exact</w:t>
            </w:r>
          </w:p>
        </w:tc>
      </w:tr>
      <w:tr w:rsidR="00947725" w:rsidRPr="0049085E" w14:paraId="187B7BF4" w14:textId="77777777" w:rsidTr="00ED1428">
        <w:tc>
          <w:tcPr>
            <w:tcW w:w="2500" w:type="pct"/>
          </w:tcPr>
          <w:p w14:paraId="19E4061C" w14:textId="77777777" w:rsidR="00947725" w:rsidRDefault="00947725" w:rsidP="00ED1428">
            <w:r>
              <w:t>regelingsgebied</w:t>
            </w:r>
          </w:p>
        </w:tc>
        <w:tc>
          <w:tcPr>
            <w:tcW w:w="2500" w:type="pct"/>
          </w:tcPr>
          <w:p w14:paraId="5BCB11EC" w14:textId="1506F763" w:rsidR="00947725" w:rsidRDefault="00BC16CD" w:rsidP="00ED1428">
            <w:r>
              <w:t>False</w:t>
            </w:r>
          </w:p>
        </w:tc>
      </w:tr>
    </w:tbl>
    <w:p w14:paraId="3081BCB9" w14:textId="544F04B9" w:rsidR="00947725" w:rsidRDefault="00947725">
      <w:pPr>
        <w:pStyle w:val="Tekstopmerking"/>
      </w:pPr>
    </w:p>
  </w:comment>
  <w:comment w:id="12"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5A5CE0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521784" w14:textId="77777777" w:rsidR="00947725" w:rsidRPr="00D631F2" w:rsidRDefault="00947725" w:rsidP="001977CC">
            <w:r>
              <w:rPr>
                <w:rStyle w:val="Verwijzingopmerking"/>
              </w:rPr>
              <w:annotationRef/>
            </w:r>
            <w:r w:rsidRPr="00D631F2">
              <w:t>Activiteit</w:t>
            </w:r>
          </w:p>
        </w:tc>
      </w:tr>
      <w:tr w:rsidR="00947725" w:rsidRPr="00D631F2" w14:paraId="3986B684" w14:textId="77777777" w:rsidTr="001977CC">
        <w:tc>
          <w:tcPr>
            <w:tcW w:w="2500" w:type="pct"/>
          </w:tcPr>
          <w:p w14:paraId="38167A90" w14:textId="77777777" w:rsidR="00947725" w:rsidRPr="00D631F2" w:rsidRDefault="00947725" w:rsidP="001977CC">
            <w:r w:rsidRPr="00D631F2">
              <w:t>activiteit</w:t>
            </w:r>
            <w:r>
              <w:t>en</w:t>
            </w:r>
          </w:p>
        </w:tc>
        <w:tc>
          <w:tcPr>
            <w:tcW w:w="2500" w:type="pct"/>
          </w:tcPr>
          <w:p w14:paraId="5168B8CF" w14:textId="26E6CBD4" w:rsidR="00947725" w:rsidRPr="00D631F2" w:rsidRDefault="003364C9" w:rsidP="001977CC">
            <w:r>
              <w:t>Hoofdgebouw bouwen</w:t>
            </w:r>
          </w:p>
        </w:tc>
      </w:tr>
      <w:tr w:rsidR="00947725" w:rsidRPr="00D631F2" w14:paraId="72F66D60" w14:textId="77777777" w:rsidTr="001977CC">
        <w:tc>
          <w:tcPr>
            <w:tcW w:w="2500" w:type="pct"/>
          </w:tcPr>
          <w:p w14:paraId="0014AD37" w14:textId="77777777" w:rsidR="00947725" w:rsidRPr="00D631F2" w:rsidRDefault="00947725" w:rsidP="001977CC">
            <w:r>
              <w:t>bovenliggendeActiviteit</w:t>
            </w:r>
          </w:p>
        </w:tc>
        <w:tc>
          <w:tcPr>
            <w:tcW w:w="2500" w:type="pct"/>
          </w:tcPr>
          <w:p w14:paraId="3445C07E" w14:textId="366F2116" w:rsidR="00947725" w:rsidRDefault="00947725" w:rsidP="001977CC"/>
        </w:tc>
      </w:tr>
      <w:tr w:rsidR="00947725" w:rsidRPr="00D631F2" w14:paraId="5768CF0F" w14:textId="77777777" w:rsidTr="001977CC">
        <w:tc>
          <w:tcPr>
            <w:tcW w:w="2500" w:type="pct"/>
          </w:tcPr>
          <w:p w14:paraId="72CEEDEA" w14:textId="77777777" w:rsidR="00947725" w:rsidRPr="00D631F2" w:rsidRDefault="00947725" w:rsidP="001977CC">
            <w:r w:rsidRPr="00D631F2">
              <w:t>activiteitengroep</w:t>
            </w:r>
          </w:p>
        </w:tc>
        <w:tc>
          <w:tcPr>
            <w:tcW w:w="2500" w:type="pct"/>
          </w:tcPr>
          <w:p w14:paraId="078A1589" w14:textId="3D1A9792" w:rsidR="00947725" w:rsidRPr="00D631F2" w:rsidRDefault="00947725" w:rsidP="001977CC">
            <w:r>
              <w:t>http://standaarden.omgevingswet.overheid.nl/activiteit/id/concept/BouwactiviteitRuimtelijk</w:t>
            </w:r>
          </w:p>
        </w:tc>
      </w:tr>
      <w:tr w:rsidR="00947725" w:rsidRPr="00D631F2" w14:paraId="2EC09D38" w14:textId="77777777" w:rsidTr="001977CC">
        <w:tc>
          <w:tcPr>
            <w:tcW w:w="2500" w:type="pct"/>
          </w:tcPr>
          <w:p w14:paraId="6ADC4551" w14:textId="77777777" w:rsidR="00947725" w:rsidRPr="00D631F2" w:rsidRDefault="00947725" w:rsidP="001977CC">
            <w:r>
              <w:t>activiteitregelkwalificatie</w:t>
            </w:r>
          </w:p>
        </w:tc>
        <w:tc>
          <w:tcPr>
            <w:tcW w:w="2500" w:type="pct"/>
          </w:tcPr>
          <w:p w14:paraId="1F5C3096" w14:textId="5F6B10F3" w:rsidR="00947725" w:rsidRPr="00D631F2" w:rsidRDefault="00947725" w:rsidP="001977CC">
            <w:r>
              <w:t>http://standaarden.omgevingswet.overheid.nl/activiteitregelkwalificatie/id/concept/AndersGeduid</w:t>
            </w:r>
          </w:p>
        </w:tc>
      </w:tr>
      <w:tr w:rsidR="00947725" w:rsidRPr="00D631F2" w14:paraId="48B844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24F889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C460F" w14:textId="77777777" w:rsidR="00947725" w:rsidRPr="0049085E" w:rsidRDefault="00947725" w:rsidP="001977CC">
                  <w:r>
                    <w:t>Geometrie</w:t>
                  </w:r>
                </w:p>
              </w:tc>
            </w:tr>
            <w:tr w:rsidR="002C41B5" w:rsidRPr="0049085E" w14:paraId="1C41B69D" w14:textId="77777777" w:rsidTr="001977CC">
              <w:tc>
                <w:tcPr>
                  <w:tcW w:w="2500" w:type="pct"/>
                </w:tcPr>
                <w:p w14:paraId="6DC6EF6A" w14:textId="77777777" w:rsidR="002C41B5" w:rsidRPr="0049085E" w:rsidRDefault="002C41B5" w:rsidP="002C41B5">
                  <w:r>
                    <w:t>bestandsnaam</w:t>
                  </w:r>
                </w:p>
              </w:tc>
              <w:tc>
                <w:tcPr>
                  <w:tcW w:w="2500" w:type="pct"/>
                </w:tcPr>
                <w:p w14:paraId="03DBA47B" w14:textId="3AF23FDE" w:rsidR="002C41B5" w:rsidRPr="0049085E" w:rsidRDefault="002C41B5" w:rsidP="002C41B5">
                  <w:r w:rsidRPr="004729F3">
                    <w:t>Woongebied_Transformatie.gml</w:t>
                  </w:r>
                </w:p>
              </w:tc>
            </w:tr>
            <w:tr w:rsidR="002C41B5" w:rsidRPr="0049085E" w14:paraId="5D5AB39E" w14:textId="77777777" w:rsidTr="001977CC">
              <w:tc>
                <w:tcPr>
                  <w:tcW w:w="2500" w:type="pct"/>
                </w:tcPr>
                <w:p w14:paraId="200753CB" w14:textId="77777777" w:rsidR="002C41B5" w:rsidRPr="0049085E" w:rsidRDefault="002C41B5" w:rsidP="002C41B5">
                  <w:r w:rsidRPr="0049085E">
                    <w:t>noemer</w:t>
                  </w:r>
                </w:p>
              </w:tc>
              <w:tc>
                <w:tcPr>
                  <w:tcW w:w="2500" w:type="pct"/>
                </w:tcPr>
                <w:p w14:paraId="54265369" w14:textId="7A88F26C" w:rsidR="002C41B5" w:rsidRPr="0049085E" w:rsidRDefault="002C41B5" w:rsidP="002C41B5">
                  <w:r w:rsidRPr="004729F3">
                    <w:t>Woongebied-Transformatie</w:t>
                  </w:r>
                </w:p>
              </w:tc>
            </w:tr>
            <w:tr w:rsidR="00947725" w:rsidRPr="0049085E" w14:paraId="0408A32E" w14:textId="77777777" w:rsidTr="001977CC">
              <w:tc>
                <w:tcPr>
                  <w:tcW w:w="2500" w:type="pct"/>
                </w:tcPr>
                <w:p w14:paraId="7BA99162" w14:textId="77777777" w:rsidR="00947725" w:rsidRPr="0049085E" w:rsidRDefault="00947725" w:rsidP="001977CC">
                  <w:r>
                    <w:t>symboolcode</w:t>
                  </w:r>
                </w:p>
              </w:tc>
              <w:tc>
                <w:tcPr>
                  <w:tcW w:w="2500" w:type="pct"/>
                </w:tcPr>
                <w:p w14:paraId="333B4667" w14:textId="28C67E6E" w:rsidR="00947725" w:rsidRDefault="00947725" w:rsidP="001977CC"/>
              </w:tc>
            </w:tr>
            <w:tr w:rsidR="00947725" w:rsidRPr="0049085E" w14:paraId="6906698C" w14:textId="77777777" w:rsidTr="001977CC">
              <w:tc>
                <w:tcPr>
                  <w:tcW w:w="2500" w:type="pct"/>
                </w:tcPr>
                <w:p w14:paraId="5A68D34E" w14:textId="77777777" w:rsidR="00947725" w:rsidRPr="0049085E" w:rsidRDefault="00947725" w:rsidP="001977CC">
                  <w:r w:rsidRPr="0049085E">
                    <w:t>nauwkeurigheid</w:t>
                  </w:r>
                </w:p>
              </w:tc>
              <w:tc>
                <w:tcPr>
                  <w:tcW w:w="2500" w:type="pct"/>
                </w:tcPr>
                <w:p w14:paraId="027F4F00" w14:textId="61ED102F" w:rsidR="00947725" w:rsidRPr="0049085E" w:rsidRDefault="00947725" w:rsidP="001977CC"/>
              </w:tc>
            </w:tr>
            <w:tr w:rsidR="00947725" w:rsidRPr="0049085E" w14:paraId="1C95DC99" w14:textId="77777777" w:rsidTr="001977CC">
              <w:tc>
                <w:tcPr>
                  <w:tcW w:w="2500" w:type="pct"/>
                </w:tcPr>
                <w:p w14:paraId="360C02B1" w14:textId="77777777" w:rsidR="00947725" w:rsidRPr="0049085E" w:rsidRDefault="00947725" w:rsidP="001977CC">
                  <w:r w:rsidRPr="0049085E">
                    <w:t>bron</w:t>
                  </w:r>
                  <w:r>
                    <w:t>N</w:t>
                  </w:r>
                  <w:r w:rsidRPr="0049085E">
                    <w:t>auwkeurigheid</w:t>
                  </w:r>
                </w:p>
              </w:tc>
              <w:tc>
                <w:tcPr>
                  <w:tcW w:w="2500" w:type="pct"/>
                </w:tcPr>
                <w:p w14:paraId="05D02130" w14:textId="40D69CC7" w:rsidR="00947725" w:rsidRPr="0049085E" w:rsidRDefault="00947725" w:rsidP="001977CC">
                  <w:r>
                    <w:t>geen</w:t>
                  </w:r>
                </w:p>
              </w:tc>
            </w:tr>
            <w:tr w:rsidR="00947725" w:rsidRPr="0049085E" w14:paraId="3F4D36C6" w14:textId="77777777" w:rsidTr="001977CC">
              <w:tc>
                <w:tcPr>
                  <w:tcW w:w="2500" w:type="pct"/>
                </w:tcPr>
                <w:p w14:paraId="3C3C88DD" w14:textId="77777777" w:rsidR="00947725" w:rsidRPr="0049085E" w:rsidRDefault="00947725" w:rsidP="001977CC">
                  <w:r>
                    <w:t>idealisatie</w:t>
                  </w:r>
                </w:p>
              </w:tc>
              <w:tc>
                <w:tcPr>
                  <w:tcW w:w="2500" w:type="pct"/>
                </w:tcPr>
                <w:p w14:paraId="795B515C" w14:textId="0DD515DF" w:rsidR="00947725" w:rsidRPr="0049085E" w:rsidRDefault="00947725" w:rsidP="001977CC">
                  <w:r>
                    <w:t>geen</w:t>
                  </w:r>
                </w:p>
              </w:tc>
            </w:tr>
          </w:tbl>
          <w:p w14:paraId="103B299E" w14:textId="77777777" w:rsidR="00947725" w:rsidRPr="00D631F2" w:rsidRDefault="00947725" w:rsidP="001977CC"/>
        </w:tc>
      </w:tr>
    </w:tbl>
    <w:p w14:paraId="3C4E6299" w14:textId="601B5705" w:rsidR="00947725" w:rsidRDefault="00947725">
      <w:pPr>
        <w:pStyle w:val="Tekstopmerking"/>
      </w:pPr>
    </w:p>
  </w:comment>
  <w:comment w:id="13" w:author="Devlin Oosterwijk" w:date="2022-09-20T11:12: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78032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C958" w14:textId="77777777" w:rsidR="00947725" w:rsidRPr="0049085E" w:rsidRDefault="00947725" w:rsidP="00ED1428">
            <w:r>
              <w:rPr>
                <w:rStyle w:val="Verwijzingopmerking"/>
              </w:rPr>
              <w:annotationRef/>
            </w:r>
            <w:r>
              <w:t>Geometrie</w:t>
            </w:r>
          </w:p>
        </w:tc>
      </w:tr>
      <w:tr w:rsidR="00947725" w:rsidRPr="0049085E" w14:paraId="154E73D3" w14:textId="77777777" w:rsidTr="00ED1428">
        <w:tc>
          <w:tcPr>
            <w:tcW w:w="2500" w:type="pct"/>
          </w:tcPr>
          <w:p w14:paraId="2CEDD863" w14:textId="77777777" w:rsidR="00947725" w:rsidRPr="0049085E" w:rsidRDefault="00947725" w:rsidP="00ED1428">
            <w:r>
              <w:t>bestandsnaam</w:t>
            </w:r>
          </w:p>
        </w:tc>
        <w:tc>
          <w:tcPr>
            <w:tcW w:w="2500" w:type="pct"/>
          </w:tcPr>
          <w:p w14:paraId="3B9319B8" w14:textId="7037A34D" w:rsidR="00947725" w:rsidRPr="0049085E" w:rsidRDefault="00BC16CD" w:rsidP="00ED1428">
            <w:r>
              <w:t>Woongebied_Transformatie.gml</w:t>
            </w:r>
          </w:p>
        </w:tc>
      </w:tr>
      <w:tr w:rsidR="00947725" w:rsidRPr="0049085E" w14:paraId="4B1D8682" w14:textId="77777777" w:rsidTr="00ED1428">
        <w:tc>
          <w:tcPr>
            <w:tcW w:w="2500" w:type="pct"/>
          </w:tcPr>
          <w:p w14:paraId="7DBE202B" w14:textId="77777777" w:rsidR="00947725" w:rsidRPr="0049085E" w:rsidRDefault="00947725" w:rsidP="00ED1428">
            <w:r w:rsidRPr="0049085E">
              <w:t>noemer</w:t>
            </w:r>
          </w:p>
        </w:tc>
        <w:tc>
          <w:tcPr>
            <w:tcW w:w="2500" w:type="pct"/>
          </w:tcPr>
          <w:p w14:paraId="01E50C82" w14:textId="2180AC59" w:rsidR="00947725" w:rsidRPr="0049085E" w:rsidRDefault="00BC16CD" w:rsidP="00ED1428">
            <w:r>
              <w:t>Woongebied-Transformatie</w:t>
            </w:r>
          </w:p>
        </w:tc>
      </w:tr>
      <w:tr w:rsidR="00947725" w:rsidRPr="0049085E" w14:paraId="6F3A7E0E" w14:textId="77777777" w:rsidTr="00ED1428">
        <w:tc>
          <w:tcPr>
            <w:tcW w:w="2500" w:type="pct"/>
          </w:tcPr>
          <w:p w14:paraId="46BDF44F" w14:textId="77777777" w:rsidR="00947725" w:rsidRPr="0049085E" w:rsidRDefault="00947725" w:rsidP="00ED1428">
            <w:r>
              <w:t>symboolcode</w:t>
            </w:r>
          </w:p>
        </w:tc>
        <w:tc>
          <w:tcPr>
            <w:tcW w:w="2500" w:type="pct"/>
          </w:tcPr>
          <w:p w14:paraId="00524555" w14:textId="6BC2636A" w:rsidR="00947725" w:rsidRDefault="00947725" w:rsidP="00ED1428"/>
        </w:tc>
      </w:tr>
      <w:tr w:rsidR="00947725" w:rsidRPr="0049085E" w14:paraId="0A6BF8A1" w14:textId="77777777" w:rsidTr="00ED1428">
        <w:tc>
          <w:tcPr>
            <w:tcW w:w="2500" w:type="pct"/>
          </w:tcPr>
          <w:p w14:paraId="3202D76C" w14:textId="77777777" w:rsidR="00947725" w:rsidRPr="0049085E" w:rsidRDefault="00947725" w:rsidP="00ED1428">
            <w:r w:rsidRPr="0049085E">
              <w:t>nauwkeurigheid</w:t>
            </w:r>
          </w:p>
        </w:tc>
        <w:tc>
          <w:tcPr>
            <w:tcW w:w="2500" w:type="pct"/>
          </w:tcPr>
          <w:p w14:paraId="320F2785" w14:textId="1B6CB812" w:rsidR="00947725" w:rsidRPr="0049085E" w:rsidRDefault="00947725" w:rsidP="00ED1428"/>
        </w:tc>
      </w:tr>
      <w:tr w:rsidR="00947725" w:rsidRPr="0049085E" w14:paraId="1AFB1A56" w14:textId="77777777" w:rsidTr="00ED1428">
        <w:tc>
          <w:tcPr>
            <w:tcW w:w="2500" w:type="pct"/>
          </w:tcPr>
          <w:p w14:paraId="6B2DEDC3" w14:textId="77777777" w:rsidR="00947725" w:rsidRPr="0049085E" w:rsidRDefault="00947725" w:rsidP="00ED1428">
            <w:r w:rsidRPr="0049085E">
              <w:t>bronNauwkeurigheid</w:t>
            </w:r>
          </w:p>
        </w:tc>
        <w:tc>
          <w:tcPr>
            <w:tcW w:w="2500" w:type="pct"/>
          </w:tcPr>
          <w:p w14:paraId="5C07314C" w14:textId="73A95478" w:rsidR="00947725" w:rsidRPr="0049085E" w:rsidRDefault="00BC16CD" w:rsidP="00ED1428">
            <w:r>
              <w:t>geen</w:t>
            </w:r>
          </w:p>
        </w:tc>
      </w:tr>
      <w:tr w:rsidR="00947725" w:rsidRPr="0049085E" w14:paraId="3939B2D5" w14:textId="77777777" w:rsidTr="00ED1428">
        <w:tc>
          <w:tcPr>
            <w:tcW w:w="2500" w:type="pct"/>
          </w:tcPr>
          <w:p w14:paraId="2E2E1409" w14:textId="77777777" w:rsidR="00947725" w:rsidRPr="0049085E" w:rsidRDefault="00947725" w:rsidP="00ED1428">
            <w:r>
              <w:t>idealisatie</w:t>
            </w:r>
          </w:p>
        </w:tc>
        <w:tc>
          <w:tcPr>
            <w:tcW w:w="2500" w:type="pct"/>
          </w:tcPr>
          <w:p w14:paraId="38C358FD" w14:textId="0CED8F23" w:rsidR="00947725" w:rsidRPr="0049085E" w:rsidRDefault="00BC16CD" w:rsidP="00ED1428">
            <w:r>
              <w:t>http://standaarden.omgevingswet.overheid.nl/idealisatie/id/concept/Exact</w:t>
            </w:r>
          </w:p>
        </w:tc>
      </w:tr>
      <w:tr w:rsidR="00947725" w:rsidRPr="0049085E" w14:paraId="45C29E5F" w14:textId="77777777" w:rsidTr="00ED1428">
        <w:tc>
          <w:tcPr>
            <w:tcW w:w="2500" w:type="pct"/>
          </w:tcPr>
          <w:p w14:paraId="758E75CF" w14:textId="77777777" w:rsidR="00947725" w:rsidRDefault="00947725" w:rsidP="00ED1428">
            <w:r>
              <w:t>regelingsgebied</w:t>
            </w:r>
          </w:p>
        </w:tc>
        <w:tc>
          <w:tcPr>
            <w:tcW w:w="2500" w:type="pct"/>
          </w:tcPr>
          <w:p w14:paraId="754A7DA2" w14:textId="54DF777F" w:rsidR="00947725" w:rsidRDefault="00BC16CD" w:rsidP="00ED1428">
            <w:r>
              <w:t>False</w:t>
            </w:r>
          </w:p>
        </w:tc>
      </w:tr>
    </w:tbl>
    <w:p w14:paraId="1D25C249" w14:textId="5642795A" w:rsidR="00947725" w:rsidRDefault="00947725">
      <w:pPr>
        <w:pStyle w:val="Tekstopmerking"/>
      </w:pPr>
    </w:p>
  </w:comment>
  <w:comment w:id="14" w:author="Devlin Oosterwijk" w:date="2022-09-20T11:14:00Z" w:initials="DO">
    <w:tbl>
      <w:tblPr>
        <w:tblStyle w:val="Annotatie"/>
        <w:tblW w:w="5000" w:type="pct"/>
        <w:tblLayout w:type="fixed"/>
        <w:tblLook w:val="0620" w:firstRow="1" w:lastRow="0" w:firstColumn="0" w:lastColumn="0" w:noHBand="1" w:noVBand="1"/>
      </w:tblPr>
      <w:tblGrid>
        <w:gridCol w:w="3963"/>
        <w:gridCol w:w="3964"/>
      </w:tblGrid>
      <w:tr w:rsidR="00947725" w:rsidRPr="00D631F2" w14:paraId="0166FD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4EA6EF" w14:textId="77777777" w:rsidR="00947725" w:rsidRPr="00D631F2" w:rsidRDefault="00947725" w:rsidP="001977CC">
            <w:r>
              <w:rPr>
                <w:rStyle w:val="Verwijzingopmerking"/>
              </w:rPr>
              <w:annotationRef/>
            </w:r>
            <w:r w:rsidRPr="00D631F2">
              <w:t>Activiteit</w:t>
            </w:r>
          </w:p>
        </w:tc>
      </w:tr>
      <w:tr w:rsidR="00947725" w:rsidRPr="00D631F2" w14:paraId="04C20EC2" w14:textId="77777777" w:rsidTr="001977CC">
        <w:tc>
          <w:tcPr>
            <w:tcW w:w="2500" w:type="pct"/>
          </w:tcPr>
          <w:p w14:paraId="670DBB8A" w14:textId="77777777" w:rsidR="00947725" w:rsidRPr="00D631F2" w:rsidRDefault="00947725" w:rsidP="001977CC">
            <w:r w:rsidRPr="00D631F2">
              <w:t>activiteit</w:t>
            </w:r>
            <w:r>
              <w:t>en</w:t>
            </w:r>
          </w:p>
        </w:tc>
        <w:tc>
          <w:tcPr>
            <w:tcW w:w="2500" w:type="pct"/>
          </w:tcPr>
          <w:p w14:paraId="14E087AF" w14:textId="3B979308" w:rsidR="00947725" w:rsidRPr="00D631F2" w:rsidRDefault="000B4C4E" w:rsidP="001977CC">
            <w:r>
              <w:t>Wonen;Woonruimte toevoegen;Woonruimte gebruiken;Beroep, bedrijf of activiteit aan huis uitoefenen</w:t>
            </w:r>
          </w:p>
        </w:tc>
      </w:tr>
      <w:tr w:rsidR="00947725" w:rsidRPr="00D631F2" w14:paraId="6DCB294A" w14:textId="77777777" w:rsidTr="001977CC">
        <w:tc>
          <w:tcPr>
            <w:tcW w:w="2500" w:type="pct"/>
          </w:tcPr>
          <w:p w14:paraId="23BCD536" w14:textId="77777777" w:rsidR="00947725" w:rsidRPr="00D631F2" w:rsidRDefault="00947725" w:rsidP="001977CC">
            <w:r>
              <w:t>bovenliggendeActiviteit</w:t>
            </w:r>
          </w:p>
        </w:tc>
        <w:tc>
          <w:tcPr>
            <w:tcW w:w="2500" w:type="pct"/>
          </w:tcPr>
          <w:p w14:paraId="1E4C3CF4" w14:textId="3A9BAFFD" w:rsidR="00947725" w:rsidRDefault="00947725" w:rsidP="001977CC"/>
        </w:tc>
      </w:tr>
      <w:tr w:rsidR="00947725" w:rsidRPr="00D631F2" w14:paraId="24A5000F" w14:textId="77777777" w:rsidTr="001977CC">
        <w:tc>
          <w:tcPr>
            <w:tcW w:w="2500" w:type="pct"/>
          </w:tcPr>
          <w:p w14:paraId="25FBF51E" w14:textId="77777777" w:rsidR="00947725" w:rsidRPr="00D631F2" w:rsidRDefault="00947725" w:rsidP="001977CC">
            <w:r w:rsidRPr="00D631F2">
              <w:t>activiteitengroep</w:t>
            </w:r>
          </w:p>
        </w:tc>
        <w:tc>
          <w:tcPr>
            <w:tcW w:w="2500" w:type="pct"/>
          </w:tcPr>
          <w:p w14:paraId="4DF755D7" w14:textId="603F7E77" w:rsidR="00947725" w:rsidRPr="00D631F2" w:rsidRDefault="000B4C4E" w:rsidP="001977CC">
            <w:r>
              <w:t>http://standaarden.omgevingswet.overheid.nl/activiteit/id/concept/Woonactiviteit</w:t>
            </w:r>
          </w:p>
        </w:tc>
      </w:tr>
      <w:tr w:rsidR="00947725" w:rsidRPr="00D631F2" w14:paraId="41D3DDD0" w14:textId="77777777" w:rsidTr="001977CC">
        <w:tc>
          <w:tcPr>
            <w:tcW w:w="2500" w:type="pct"/>
          </w:tcPr>
          <w:p w14:paraId="690008F4" w14:textId="77777777" w:rsidR="00947725" w:rsidRPr="00D631F2" w:rsidRDefault="00947725" w:rsidP="001977CC">
            <w:r>
              <w:t>activiteitregelkwalificatie</w:t>
            </w:r>
          </w:p>
        </w:tc>
        <w:tc>
          <w:tcPr>
            <w:tcW w:w="2500" w:type="pct"/>
          </w:tcPr>
          <w:p w14:paraId="416459BF" w14:textId="7C30AA1B" w:rsidR="00947725" w:rsidRPr="00D631F2" w:rsidRDefault="000B4C4E" w:rsidP="001977CC">
            <w:r>
              <w:t>http://standaarden.omgevingswet.overheid.nl/activiteitregelkwalificatie/id/concept/AndersGeduid</w:t>
            </w:r>
          </w:p>
        </w:tc>
      </w:tr>
      <w:tr w:rsidR="00947725" w:rsidRPr="00D631F2" w14:paraId="414301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47725" w:rsidRPr="0049085E" w14:paraId="7CDE53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13DD7" w14:textId="77777777" w:rsidR="00947725" w:rsidRPr="0049085E" w:rsidRDefault="00947725" w:rsidP="001977CC">
                  <w:r>
                    <w:t>Geometrie</w:t>
                  </w:r>
                </w:p>
              </w:tc>
            </w:tr>
            <w:tr w:rsidR="002C41B5" w:rsidRPr="0049085E" w14:paraId="00B01F14" w14:textId="77777777" w:rsidTr="001977CC">
              <w:tc>
                <w:tcPr>
                  <w:tcW w:w="2500" w:type="pct"/>
                </w:tcPr>
                <w:p w14:paraId="783CBCFB" w14:textId="77777777" w:rsidR="002C41B5" w:rsidRPr="0049085E" w:rsidRDefault="002C41B5" w:rsidP="002C41B5">
                  <w:r>
                    <w:t>bestandsnaam</w:t>
                  </w:r>
                </w:p>
              </w:tc>
              <w:tc>
                <w:tcPr>
                  <w:tcW w:w="2500" w:type="pct"/>
                </w:tcPr>
                <w:p w14:paraId="4D2ADEBF" w14:textId="5D53F64D" w:rsidR="002C41B5" w:rsidRPr="0049085E" w:rsidRDefault="002C41B5" w:rsidP="002C41B5">
                  <w:r w:rsidRPr="00267709">
                    <w:t>Woongebied_Transformatie.gml</w:t>
                  </w:r>
                </w:p>
              </w:tc>
            </w:tr>
            <w:tr w:rsidR="002C41B5" w:rsidRPr="0049085E" w14:paraId="603892F1" w14:textId="77777777" w:rsidTr="001977CC">
              <w:tc>
                <w:tcPr>
                  <w:tcW w:w="2500" w:type="pct"/>
                </w:tcPr>
                <w:p w14:paraId="7FA505FF" w14:textId="77777777" w:rsidR="002C41B5" w:rsidRPr="0049085E" w:rsidRDefault="002C41B5" w:rsidP="002C41B5">
                  <w:r w:rsidRPr="0049085E">
                    <w:t>noemer</w:t>
                  </w:r>
                </w:p>
              </w:tc>
              <w:tc>
                <w:tcPr>
                  <w:tcW w:w="2500" w:type="pct"/>
                </w:tcPr>
                <w:p w14:paraId="78E40FA1" w14:textId="791CD24B" w:rsidR="002C41B5" w:rsidRPr="0049085E" w:rsidRDefault="002C41B5" w:rsidP="002C41B5">
                  <w:r w:rsidRPr="00267709">
                    <w:t>Woongebied-Transformatie</w:t>
                  </w:r>
                </w:p>
              </w:tc>
            </w:tr>
            <w:tr w:rsidR="00947725" w:rsidRPr="0049085E" w14:paraId="3ED8ADEC" w14:textId="77777777" w:rsidTr="001977CC">
              <w:tc>
                <w:tcPr>
                  <w:tcW w:w="2500" w:type="pct"/>
                </w:tcPr>
                <w:p w14:paraId="756A0056" w14:textId="77777777" w:rsidR="00947725" w:rsidRPr="0049085E" w:rsidRDefault="00947725" w:rsidP="001977CC">
                  <w:r>
                    <w:t>symboolcode</w:t>
                  </w:r>
                </w:p>
              </w:tc>
              <w:tc>
                <w:tcPr>
                  <w:tcW w:w="2500" w:type="pct"/>
                </w:tcPr>
                <w:p w14:paraId="7E9BECCF" w14:textId="02A6E8E2" w:rsidR="00947725" w:rsidRDefault="00947725" w:rsidP="001977CC"/>
              </w:tc>
            </w:tr>
            <w:tr w:rsidR="00947725" w:rsidRPr="0049085E" w14:paraId="382B6FC9" w14:textId="77777777" w:rsidTr="001977CC">
              <w:tc>
                <w:tcPr>
                  <w:tcW w:w="2500" w:type="pct"/>
                </w:tcPr>
                <w:p w14:paraId="1994FFCB" w14:textId="77777777" w:rsidR="00947725" w:rsidRPr="0049085E" w:rsidRDefault="00947725" w:rsidP="001977CC">
                  <w:r w:rsidRPr="0049085E">
                    <w:t>nauwkeurigheid</w:t>
                  </w:r>
                </w:p>
              </w:tc>
              <w:tc>
                <w:tcPr>
                  <w:tcW w:w="2500" w:type="pct"/>
                </w:tcPr>
                <w:p w14:paraId="0425C60C" w14:textId="5840D442" w:rsidR="00947725" w:rsidRPr="0049085E" w:rsidRDefault="00947725" w:rsidP="001977CC"/>
              </w:tc>
            </w:tr>
            <w:tr w:rsidR="00947725" w:rsidRPr="0049085E" w14:paraId="41F7B620" w14:textId="77777777" w:rsidTr="001977CC">
              <w:tc>
                <w:tcPr>
                  <w:tcW w:w="2500" w:type="pct"/>
                </w:tcPr>
                <w:p w14:paraId="756C390C" w14:textId="77777777" w:rsidR="00947725" w:rsidRPr="0049085E" w:rsidRDefault="00947725" w:rsidP="001977CC">
                  <w:r w:rsidRPr="0049085E">
                    <w:t>bron</w:t>
                  </w:r>
                  <w:r>
                    <w:t>N</w:t>
                  </w:r>
                  <w:r w:rsidRPr="0049085E">
                    <w:t>auwkeurigheid</w:t>
                  </w:r>
                </w:p>
              </w:tc>
              <w:tc>
                <w:tcPr>
                  <w:tcW w:w="2500" w:type="pct"/>
                </w:tcPr>
                <w:p w14:paraId="53D5890E" w14:textId="3D28A190" w:rsidR="00947725" w:rsidRPr="0049085E" w:rsidRDefault="000B4C4E" w:rsidP="001977CC">
                  <w:r>
                    <w:t>geen</w:t>
                  </w:r>
                </w:p>
              </w:tc>
            </w:tr>
            <w:tr w:rsidR="00947725" w:rsidRPr="0049085E" w14:paraId="0CE4765E" w14:textId="77777777" w:rsidTr="001977CC">
              <w:tc>
                <w:tcPr>
                  <w:tcW w:w="2500" w:type="pct"/>
                </w:tcPr>
                <w:p w14:paraId="5712D3DF" w14:textId="77777777" w:rsidR="00947725" w:rsidRPr="0049085E" w:rsidRDefault="00947725" w:rsidP="001977CC">
                  <w:r>
                    <w:t>idealisatie</w:t>
                  </w:r>
                </w:p>
              </w:tc>
              <w:tc>
                <w:tcPr>
                  <w:tcW w:w="2500" w:type="pct"/>
                </w:tcPr>
                <w:p w14:paraId="08570195" w14:textId="344798E1" w:rsidR="00947725" w:rsidRPr="0049085E" w:rsidRDefault="000B4C4E" w:rsidP="001977CC">
                  <w:r>
                    <w:t>geen</w:t>
                  </w:r>
                </w:p>
              </w:tc>
            </w:tr>
          </w:tbl>
          <w:p w14:paraId="339DA155" w14:textId="77777777" w:rsidR="00947725" w:rsidRPr="00D631F2" w:rsidRDefault="00947725" w:rsidP="001977CC"/>
        </w:tc>
      </w:tr>
    </w:tbl>
    <w:p w14:paraId="3F4180DA" w14:textId="42A38AAF" w:rsidR="00947725" w:rsidRDefault="00947725">
      <w:pPr>
        <w:pStyle w:val="Tekstopmerking"/>
      </w:pPr>
    </w:p>
  </w:comment>
  <w:comment w:id="15" w:author="Devlin Oosterwijk" w:date="2022-09-20T11:13:00Z" w:initials="DO">
    <w:tbl>
      <w:tblPr>
        <w:tblStyle w:val="Annotatie"/>
        <w:tblW w:w="5000" w:type="pct"/>
        <w:tblLayout w:type="fixed"/>
        <w:tblLook w:val="0620" w:firstRow="1" w:lastRow="0" w:firstColumn="0" w:lastColumn="0" w:noHBand="1" w:noVBand="1"/>
      </w:tblPr>
      <w:tblGrid>
        <w:gridCol w:w="3963"/>
        <w:gridCol w:w="3964"/>
      </w:tblGrid>
      <w:tr w:rsidR="00947725" w:rsidRPr="0049085E" w14:paraId="60C2C23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CD22F4" w14:textId="77777777" w:rsidR="00947725" w:rsidRPr="0049085E" w:rsidRDefault="00947725" w:rsidP="00ED1428">
            <w:r>
              <w:rPr>
                <w:rStyle w:val="Verwijzingopmerking"/>
              </w:rPr>
              <w:annotationRef/>
            </w:r>
            <w:r>
              <w:t>Geometrie</w:t>
            </w:r>
          </w:p>
        </w:tc>
      </w:tr>
      <w:tr w:rsidR="00947725" w:rsidRPr="0049085E" w14:paraId="35EAC3EC" w14:textId="77777777" w:rsidTr="00ED1428">
        <w:tc>
          <w:tcPr>
            <w:tcW w:w="2500" w:type="pct"/>
          </w:tcPr>
          <w:p w14:paraId="2AA2383D" w14:textId="77777777" w:rsidR="00947725" w:rsidRPr="0049085E" w:rsidRDefault="00947725" w:rsidP="00ED1428">
            <w:r>
              <w:t>bestandsnaam</w:t>
            </w:r>
          </w:p>
        </w:tc>
        <w:tc>
          <w:tcPr>
            <w:tcW w:w="2500" w:type="pct"/>
          </w:tcPr>
          <w:p w14:paraId="2C5437BB" w14:textId="3FF3C049" w:rsidR="00947725" w:rsidRPr="0049085E" w:rsidRDefault="00BC16CD" w:rsidP="00ED1428">
            <w:r w:rsidRPr="00BC16CD">
              <w:t>Woongebied_Transformatie.gml</w:t>
            </w:r>
          </w:p>
        </w:tc>
      </w:tr>
      <w:tr w:rsidR="00947725" w:rsidRPr="0049085E" w14:paraId="09F4A3A1" w14:textId="77777777" w:rsidTr="00ED1428">
        <w:tc>
          <w:tcPr>
            <w:tcW w:w="2500" w:type="pct"/>
          </w:tcPr>
          <w:p w14:paraId="0A6AF70D" w14:textId="77777777" w:rsidR="00947725" w:rsidRPr="0049085E" w:rsidRDefault="00947725" w:rsidP="00ED1428">
            <w:r w:rsidRPr="0049085E">
              <w:t>noemer</w:t>
            </w:r>
          </w:p>
        </w:tc>
        <w:tc>
          <w:tcPr>
            <w:tcW w:w="2500" w:type="pct"/>
          </w:tcPr>
          <w:p w14:paraId="449457AF" w14:textId="451B2382" w:rsidR="00947725" w:rsidRPr="0049085E" w:rsidRDefault="00947725" w:rsidP="00ED1428">
            <w:r>
              <w:t>Woongebied-Transformatie</w:t>
            </w:r>
          </w:p>
        </w:tc>
      </w:tr>
      <w:tr w:rsidR="00947725" w:rsidRPr="0049085E" w14:paraId="0EA8567A" w14:textId="77777777" w:rsidTr="00ED1428">
        <w:tc>
          <w:tcPr>
            <w:tcW w:w="2500" w:type="pct"/>
          </w:tcPr>
          <w:p w14:paraId="0935FCCE" w14:textId="77777777" w:rsidR="00947725" w:rsidRPr="0049085E" w:rsidRDefault="00947725" w:rsidP="00ED1428">
            <w:r>
              <w:t>symboolcode</w:t>
            </w:r>
          </w:p>
        </w:tc>
        <w:tc>
          <w:tcPr>
            <w:tcW w:w="2500" w:type="pct"/>
          </w:tcPr>
          <w:p w14:paraId="77302FD8" w14:textId="3D2E0420" w:rsidR="00947725" w:rsidRDefault="00947725" w:rsidP="00ED1428"/>
        </w:tc>
      </w:tr>
      <w:tr w:rsidR="00947725" w:rsidRPr="0049085E" w14:paraId="4BD41A81" w14:textId="77777777" w:rsidTr="00ED1428">
        <w:tc>
          <w:tcPr>
            <w:tcW w:w="2500" w:type="pct"/>
          </w:tcPr>
          <w:p w14:paraId="6B0A3419" w14:textId="77777777" w:rsidR="00947725" w:rsidRPr="0049085E" w:rsidRDefault="00947725" w:rsidP="00ED1428">
            <w:r w:rsidRPr="0049085E">
              <w:t>nauwkeurigheid</w:t>
            </w:r>
          </w:p>
        </w:tc>
        <w:tc>
          <w:tcPr>
            <w:tcW w:w="2500" w:type="pct"/>
          </w:tcPr>
          <w:p w14:paraId="017DA29D" w14:textId="2961078F" w:rsidR="00947725" w:rsidRPr="0049085E" w:rsidRDefault="00947725" w:rsidP="00ED1428"/>
        </w:tc>
      </w:tr>
      <w:tr w:rsidR="00947725" w:rsidRPr="0049085E" w14:paraId="16E1D699" w14:textId="77777777" w:rsidTr="00ED1428">
        <w:tc>
          <w:tcPr>
            <w:tcW w:w="2500" w:type="pct"/>
          </w:tcPr>
          <w:p w14:paraId="2309ACEB" w14:textId="77777777" w:rsidR="00947725" w:rsidRPr="0049085E" w:rsidRDefault="00947725" w:rsidP="00ED1428">
            <w:r w:rsidRPr="0049085E">
              <w:t>bronNauwkeurigheid</w:t>
            </w:r>
          </w:p>
        </w:tc>
        <w:tc>
          <w:tcPr>
            <w:tcW w:w="2500" w:type="pct"/>
          </w:tcPr>
          <w:p w14:paraId="453B8172" w14:textId="61EA8A70" w:rsidR="00947725" w:rsidRPr="0049085E" w:rsidRDefault="00947725" w:rsidP="00ED1428">
            <w:r>
              <w:t>geen</w:t>
            </w:r>
          </w:p>
        </w:tc>
      </w:tr>
      <w:tr w:rsidR="00947725" w:rsidRPr="0049085E" w14:paraId="5CDF3CED" w14:textId="77777777" w:rsidTr="00ED1428">
        <w:tc>
          <w:tcPr>
            <w:tcW w:w="2500" w:type="pct"/>
          </w:tcPr>
          <w:p w14:paraId="70F2596F" w14:textId="77777777" w:rsidR="00947725" w:rsidRPr="0049085E" w:rsidRDefault="00947725" w:rsidP="00ED1428">
            <w:r>
              <w:t>idealisatie</w:t>
            </w:r>
          </w:p>
        </w:tc>
        <w:tc>
          <w:tcPr>
            <w:tcW w:w="2500" w:type="pct"/>
          </w:tcPr>
          <w:p w14:paraId="1C5DFDD3" w14:textId="5C0FE8A9" w:rsidR="00947725" w:rsidRPr="0049085E" w:rsidRDefault="00947725" w:rsidP="00ED1428">
            <w:r>
              <w:t>http://standaarden.omgevingswet.overheid.nl/idealisatie/id/concept/Exact</w:t>
            </w:r>
          </w:p>
        </w:tc>
      </w:tr>
      <w:tr w:rsidR="00947725" w:rsidRPr="0049085E" w14:paraId="2415B030" w14:textId="77777777" w:rsidTr="00ED1428">
        <w:tc>
          <w:tcPr>
            <w:tcW w:w="2500" w:type="pct"/>
          </w:tcPr>
          <w:p w14:paraId="7B312F8E" w14:textId="77777777" w:rsidR="00947725" w:rsidRDefault="00947725" w:rsidP="00ED1428">
            <w:r>
              <w:t>regelingsgebied</w:t>
            </w:r>
          </w:p>
        </w:tc>
        <w:tc>
          <w:tcPr>
            <w:tcW w:w="2500" w:type="pct"/>
          </w:tcPr>
          <w:p w14:paraId="28FA4429" w14:textId="4172CFF4" w:rsidR="00947725" w:rsidRDefault="00947725" w:rsidP="00ED1428">
            <w:r>
              <w:t>False</w:t>
            </w:r>
          </w:p>
        </w:tc>
      </w:tr>
    </w:tbl>
    <w:p w14:paraId="147D7230" w14:textId="6F14EC5D" w:rsidR="00947725" w:rsidRDefault="00947725">
      <w:pPr>
        <w:pStyle w:val="Tekstopmerking"/>
      </w:pPr>
    </w:p>
  </w:comment>
  <w:comment w:id="16" w:author="Devlin Oosterwijk" w:date="2022-09-20T15:04: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61B33A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E3F67" w14:textId="77777777" w:rsidR="00246438" w:rsidRPr="00D631F2" w:rsidRDefault="00246438" w:rsidP="001977CC">
            <w:r>
              <w:rPr>
                <w:rStyle w:val="Verwijzingopmerking"/>
              </w:rPr>
              <w:annotationRef/>
            </w:r>
            <w:r w:rsidRPr="00D631F2">
              <w:t>Activiteit</w:t>
            </w:r>
          </w:p>
        </w:tc>
      </w:tr>
      <w:tr w:rsidR="00246438" w:rsidRPr="00D631F2" w14:paraId="41967F9E" w14:textId="77777777" w:rsidTr="001977CC">
        <w:tc>
          <w:tcPr>
            <w:tcW w:w="2500" w:type="pct"/>
          </w:tcPr>
          <w:p w14:paraId="33DAB8F3" w14:textId="77777777" w:rsidR="00246438" w:rsidRPr="00D631F2" w:rsidRDefault="00246438" w:rsidP="001977CC">
            <w:r w:rsidRPr="00D631F2">
              <w:t>activiteit</w:t>
            </w:r>
            <w:r>
              <w:t>en</w:t>
            </w:r>
          </w:p>
        </w:tc>
        <w:tc>
          <w:tcPr>
            <w:tcW w:w="2500" w:type="pct"/>
          </w:tcPr>
          <w:p w14:paraId="68F607CF" w14:textId="75F803A0" w:rsidR="00246438" w:rsidRPr="00D631F2" w:rsidRDefault="00246438" w:rsidP="001977CC">
            <w:r>
              <w:t>Beroep, bedrijf of activiteit aan huis uitoefenen</w:t>
            </w:r>
          </w:p>
        </w:tc>
      </w:tr>
      <w:tr w:rsidR="00246438" w:rsidRPr="00D631F2" w14:paraId="350D5831" w14:textId="77777777" w:rsidTr="001977CC">
        <w:tc>
          <w:tcPr>
            <w:tcW w:w="2500" w:type="pct"/>
          </w:tcPr>
          <w:p w14:paraId="45AAAE0F" w14:textId="77777777" w:rsidR="00246438" w:rsidRPr="00D631F2" w:rsidRDefault="00246438" w:rsidP="001977CC">
            <w:r>
              <w:t>bovenliggendeActiviteit</w:t>
            </w:r>
          </w:p>
        </w:tc>
        <w:tc>
          <w:tcPr>
            <w:tcW w:w="2500" w:type="pct"/>
          </w:tcPr>
          <w:p w14:paraId="3FE4513D" w14:textId="46AFF6E1" w:rsidR="00246438" w:rsidRDefault="00246438" w:rsidP="001977CC"/>
        </w:tc>
      </w:tr>
      <w:tr w:rsidR="00246438" w:rsidRPr="00D631F2" w14:paraId="5035AFB5" w14:textId="77777777" w:rsidTr="001977CC">
        <w:tc>
          <w:tcPr>
            <w:tcW w:w="2500" w:type="pct"/>
          </w:tcPr>
          <w:p w14:paraId="5BFD3122" w14:textId="77777777" w:rsidR="00246438" w:rsidRPr="00D631F2" w:rsidRDefault="00246438" w:rsidP="001977CC">
            <w:r w:rsidRPr="00D631F2">
              <w:t>activiteitengroep</w:t>
            </w:r>
          </w:p>
        </w:tc>
        <w:tc>
          <w:tcPr>
            <w:tcW w:w="2500" w:type="pct"/>
          </w:tcPr>
          <w:p w14:paraId="1B52BD52" w14:textId="5576E82A" w:rsidR="00246438" w:rsidRPr="00D631F2" w:rsidRDefault="00246438" w:rsidP="001977CC">
            <w:r>
              <w:t>http://standaarden.omgevingswet.overheid.nl/activiteit/id/concept/MilieubelastendeActiviteitMetBeperktEffect</w:t>
            </w:r>
          </w:p>
        </w:tc>
      </w:tr>
      <w:tr w:rsidR="00246438" w:rsidRPr="00D631F2" w14:paraId="2ABA147A" w14:textId="77777777" w:rsidTr="001977CC">
        <w:tc>
          <w:tcPr>
            <w:tcW w:w="2500" w:type="pct"/>
          </w:tcPr>
          <w:p w14:paraId="36A28015" w14:textId="77777777" w:rsidR="00246438" w:rsidRPr="00D631F2" w:rsidRDefault="00246438" w:rsidP="001977CC">
            <w:r>
              <w:t>activiteitregelkwalificatie</w:t>
            </w:r>
          </w:p>
        </w:tc>
        <w:tc>
          <w:tcPr>
            <w:tcW w:w="2500" w:type="pct"/>
          </w:tcPr>
          <w:p w14:paraId="13186A7E" w14:textId="445AE76D" w:rsidR="00246438" w:rsidRPr="00D631F2" w:rsidRDefault="00246438" w:rsidP="001977CC">
            <w:r>
              <w:t>http://standaarden.omgevingswet.overheid.nl/activiteitregelkwalificatie/id/concept/AndersGeduid</w:t>
            </w:r>
          </w:p>
        </w:tc>
      </w:tr>
      <w:tr w:rsidR="00246438" w:rsidRPr="00D631F2" w14:paraId="59D357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6DADC02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068B5" w14:textId="77777777" w:rsidR="00246438" w:rsidRPr="0049085E" w:rsidRDefault="00246438" w:rsidP="001977CC">
                  <w:r>
                    <w:t>Geometrie</w:t>
                  </w:r>
                </w:p>
              </w:tc>
            </w:tr>
            <w:tr w:rsidR="002C41B5" w:rsidRPr="0049085E" w14:paraId="2B71AF97" w14:textId="77777777" w:rsidTr="001977CC">
              <w:tc>
                <w:tcPr>
                  <w:tcW w:w="2500" w:type="pct"/>
                </w:tcPr>
                <w:p w14:paraId="3DB21859" w14:textId="77777777" w:rsidR="002C41B5" w:rsidRPr="0049085E" w:rsidRDefault="002C41B5" w:rsidP="002C41B5">
                  <w:r>
                    <w:t>bestandsnaam</w:t>
                  </w:r>
                </w:p>
              </w:tc>
              <w:tc>
                <w:tcPr>
                  <w:tcW w:w="2500" w:type="pct"/>
                </w:tcPr>
                <w:p w14:paraId="745CE95E" w14:textId="00286765" w:rsidR="002C41B5" w:rsidRPr="0049085E" w:rsidRDefault="002C41B5" w:rsidP="002C41B5">
                  <w:r w:rsidRPr="00022405">
                    <w:t>Woongebied_Transformatie.gml</w:t>
                  </w:r>
                </w:p>
              </w:tc>
            </w:tr>
            <w:tr w:rsidR="002C41B5" w:rsidRPr="0049085E" w14:paraId="03B1D84F" w14:textId="77777777" w:rsidTr="001977CC">
              <w:tc>
                <w:tcPr>
                  <w:tcW w:w="2500" w:type="pct"/>
                </w:tcPr>
                <w:p w14:paraId="4369F1D2" w14:textId="77777777" w:rsidR="002C41B5" w:rsidRPr="0049085E" w:rsidRDefault="002C41B5" w:rsidP="002C41B5">
                  <w:r w:rsidRPr="0049085E">
                    <w:t>noemer</w:t>
                  </w:r>
                </w:p>
              </w:tc>
              <w:tc>
                <w:tcPr>
                  <w:tcW w:w="2500" w:type="pct"/>
                </w:tcPr>
                <w:p w14:paraId="526EE772" w14:textId="29134B82" w:rsidR="002C41B5" w:rsidRPr="0049085E" w:rsidRDefault="002C41B5" w:rsidP="002C41B5">
                  <w:r w:rsidRPr="00022405">
                    <w:t>Woongebied-Transformatie</w:t>
                  </w:r>
                </w:p>
              </w:tc>
            </w:tr>
            <w:tr w:rsidR="00246438" w:rsidRPr="0049085E" w14:paraId="74FC2198" w14:textId="77777777" w:rsidTr="001977CC">
              <w:tc>
                <w:tcPr>
                  <w:tcW w:w="2500" w:type="pct"/>
                </w:tcPr>
                <w:p w14:paraId="58C404A5" w14:textId="77777777" w:rsidR="00246438" w:rsidRPr="0049085E" w:rsidRDefault="00246438" w:rsidP="001977CC">
                  <w:r>
                    <w:t>symboolcode</w:t>
                  </w:r>
                </w:p>
              </w:tc>
              <w:tc>
                <w:tcPr>
                  <w:tcW w:w="2500" w:type="pct"/>
                </w:tcPr>
                <w:p w14:paraId="72F325C0" w14:textId="0F4693E7" w:rsidR="00246438" w:rsidRDefault="00246438" w:rsidP="001977CC"/>
              </w:tc>
            </w:tr>
            <w:tr w:rsidR="00246438" w:rsidRPr="0049085E" w14:paraId="15BF583B" w14:textId="77777777" w:rsidTr="001977CC">
              <w:tc>
                <w:tcPr>
                  <w:tcW w:w="2500" w:type="pct"/>
                </w:tcPr>
                <w:p w14:paraId="07A1C553" w14:textId="77777777" w:rsidR="00246438" w:rsidRPr="0049085E" w:rsidRDefault="00246438" w:rsidP="001977CC">
                  <w:r w:rsidRPr="0049085E">
                    <w:t>nauwkeurigheid</w:t>
                  </w:r>
                </w:p>
              </w:tc>
              <w:tc>
                <w:tcPr>
                  <w:tcW w:w="2500" w:type="pct"/>
                </w:tcPr>
                <w:p w14:paraId="641BB36D" w14:textId="21A4C549" w:rsidR="00246438" w:rsidRPr="0049085E" w:rsidRDefault="00246438" w:rsidP="001977CC"/>
              </w:tc>
            </w:tr>
            <w:tr w:rsidR="00246438" w:rsidRPr="0049085E" w14:paraId="1332173D" w14:textId="77777777" w:rsidTr="001977CC">
              <w:tc>
                <w:tcPr>
                  <w:tcW w:w="2500" w:type="pct"/>
                </w:tcPr>
                <w:p w14:paraId="68A89E08" w14:textId="77777777" w:rsidR="00246438" w:rsidRPr="0049085E" w:rsidRDefault="00246438" w:rsidP="001977CC">
                  <w:r w:rsidRPr="0049085E">
                    <w:t>bron</w:t>
                  </w:r>
                  <w:r>
                    <w:t>N</w:t>
                  </w:r>
                  <w:r w:rsidRPr="0049085E">
                    <w:t>auwkeurigheid</w:t>
                  </w:r>
                </w:p>
              </w:tc>
              <w:tc>
                <w:tcPr>
                  <w:tcW w:w="2500" w:type="pct"/>
                </w:tcPr>
                <w:p w14:paraId="27C38781" w14:textId="7FF60A5D" w:rsidR="00246438" w:rsidRPr="0049085E" w:rsidRDefault="00246438" w:rsidP="001977CC">
                  <w:r>
                    <w:t>geen</w:t>
                  </w:r>
                </w:p>
              </w:tc>
            </w:tr>
            <w:tr w:rsidR="00246438" w:rsidRPr="0049085E" w14:paraId="0578DED9" w14:textId="77777777" w:rsidTr="001977CC">
              <w:tc>
                <w:tcPr>
                  <w:tcW w:w="2500" w:type="pct"/>
                </w:tcPr>
                <w:p w14:paraId="03B23B8E" w14:textId="77777777" w:rsidR="00246438" w:rsidRPr="0049085E" w:rsidRDefault="00246438" w:rsidP="001977CC">
                  <w:r>
                    <w:t>idealisatie</w:t>
                  </w:r>
                </w:p>
              </w:tc>
              <w:tc>
                <w:tcPr>
                  <w:tcW w:w="2500" w:type="pct"/>
                </w:tcPr>
                <w:p w14:paraId="67A3797F" w14:textId="09302FA0" w:rsidR="00246438" w:rsidRPr="0049085E" w:rsidRDefault="00246438" w:rsidP="001977CC">
                  <w:r>
                    <w:t>geen</w:t>
                  </w:r>
                </w:p>
              </w:tc>
            </w:tr>
          </w:tbl>
          <w:p w14:paraId="0909D8EB" w14:textId="77777777" w:rsidR="00246438" w:rsidRPr="00D631F2" w:rsidRDefault="00246438" w:rsidP="001977CC"/>
        </w:tc>
      </w:tr>
    </w:tbl>
    <w:p w14:paraId="4FED079C" w14:textId="1BD7A3C7" w:rsidR="00246438" w:rsidRDefault="00246438">
      <w:pPr>
        <w:pStyle w:val="Tekstopmerking"/>
      </w:pPr>
    </w:p>
  </w:comment>
  <w:comment w:id="17" w:author="Devlin Oosterwijk" w:date="2022-09-20T11:16: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E4F63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F6F62F" w14:textId="77777777" w:rsidR="000B4C4E" w:rsidRPr="00D631F2" w:rsidRDefault="000B4C4E" w:rsidP="001977CC">
            <w:r>
              <w:rPr>
                <w:rStyle w:val="Verwijzingopmerking"/>
              </w:rPr>
              <w:annotationRef/>
            </w:r>
            <w:r w:rsidRPr="00D631F2">
              <w:t>Activiteit</w:t>
            </w:r>
          </w:p>
        </w:tc>
      </w:tr>
      <w:tr w:rsidR="000B4C4E" w:rsidRPr="00D631F2" w14:paraId="634DB521" w14:textId="77777777" w:rsidTr="001977CC">
        <w:tc>
          <w:tcPr>
            <w:tcW w:w="2500" w:type="pct"/>
          </w:tcPr>
          <w:p w14:paraId="66A39038" w14:textId="77777777" w:rsidR="000B4C4E" w:rsidRPr="00D631F2" w:rsidRDefault="000B4C4E" w:rsidP="001977CC">
            <w:r w:rsidRPr="00D631F2">
              <w:t>activiteit</w:t>
            </w:r>
            <w:r>
              <w:t>en</w:t>
            </w:r>
          </w:p>
        </w:tc>
        <w:tc>
          <w:tcPr>
            <w:tcW w:w="2500" w:type="pct"/>
          </w:tcPr>
          <w:p w14:paraId="2BE09F58" w14:textId="424767EC" w:rsidR="000B4C4E" w:rsidRPr="00D631F2" w:rsidRDefault="00246438" w:rsidP="001977CC">
            <w:r>
              <w:t>Wonen</w:t>
            </w:r>
          </w:p>
        </w:tc>
      </w:tr>
      <w:tr w:rsidR="000B4C4E" w:rsidRPr="00D631F2" w14:paraId="7F1DF391" w14:textId="77777777" w:rsidTr="001977CC">
        <w:tc>
          <w:tcPr>
            <w:tcW w:w="2500" w:type="pct"/>
          </w:tcPr>
          <w:p w14:paraId="372A9BBD" w14:textId="77777777" w:rsidR="000B4C4E" w:rsidRPr="00D631F2" w:rsidRDefault="000B4C4E" w:rsidP="001977CC">
            <w:r>
              <w:t>bovenliggendeActiviteit</w:t>
            </w:r>
          </w:p>
        </w:tc>
        <w:tc>
          <w:tcPr>
            <w:tcW w:w="2500" w:type="pct"/>
          </w:tcPr>
          <w:p w14:paraId="78A578F3" w14:textId="7CA49EC6" w:rsidR="000B4C4E" w:rsidRDefault="000B4C4E" w:rsidP="001977CC"/>
        </w:tc>
      </w:tr>
      <w:tr w:rsidR="000B4C4E" w:rsidRPr="00D631F2" w14:paraId="02C4E787" w14:textId="77777777" w:rsidTr="001977CC">
        <w:tc>
          <w:tcPr>
            <w:tcW w:w="2500" w:type="pct"/>
          </w:tcPr>
          <w:p w14:paraId="3B15F418" w14:textId="77777777" w:rsidR="000B4C4E" w:rsidRPr="00D631F2" w:rsidRDefault="000B4C4E" w:rsidP="001977CC">
            <w:r w:rsidRPr="00D631F2">
              <w:t>activiteitengroep</w:t>
            </w:r>
          </w:p>
        </w:tc>
        <w:tc>
          <w:tcPr>
            <w:tcW w:w="2500" w:type="pct"/>
          </w:tcPr>
          <w:p w14:paraId="5441FE48" w14:textId="3B7ECF02" w:rsidR="000B4C4E" w:rsidRPr="00D631F2" w:rsidRDefault="00246438" w:rsidP="001977CC">
            <w:r>
              <w:t>http://standaarden.omgevingswet.overheid.nl/activiteit/id/concept/Woonactiviteit</w:t>
            </w:r>
          </w:p>
        </w:tc>
      </w:tr>
      <w:tr w:rsidR="000B4C4E" w:rsidRPr="00D631F2" w14:paraId="1F2BC5E5" w14:textId="77777777" w:rsidTr="001977CC">
        <w:tc>
          <w:tcPr>
            <w:tcW w:w="2500" w:type="pct"/>
          </w:tcPr>
          <w:p w14:paraId="56F2D193" w14:textId="77777777" w:rsidR="000B4C4E" w:rsidRPr="00D631F2" w:rsidRDefault="000B4C4E" w:rsidP="001977CC">
            <w:r>
              <w:t>activiteitregelkwalificatie</w:t>
            </w:r>
          </w:p>
        </w:tc>
        <w:tc>
          <w:tcPr>
            <w:tcW w:w="2500" w:type="pct"/>
          </w:tcPr>
          <w:p w14:paraId="3C5EE2B3" w14:textId="2A0A94AD" w:rsidR="000B4C4E" w:rsidRPr="00D631F2" w:rsidRDefault="00246438" w:rsidP="001977CC">
            <w:r>
              <w:t>http://standaarden.omgevingswet.overheid.nl/activiteitregelkwalificatie/id/concept/AndersGeduid</w:t>
            </w:r>
          </w:p>
        </w:tc>
      </w:tr>
      <w:tr w:rsidR="000B4C4E" w:rsidRPr="00D631F2" w14:paraId="7224E81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3D1436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A600" w14:textId="77777777" w:rsidR="000B4C4E" w:rsidRPr="0049085E" w:rsidRDefault="000B4C4E" w:rsidP="001977CC">
                  <w:r>
                    <w:t>Geometrie</w:t>
                  </w:r>
                </w:p>
              </w:tc>
            </w:tr>
            <w:tr w:rsidR="002C41B5" w:rsidRPr="0049085E" w14:paraId="3AA0B2BF" w14:textId="77777777" w:rsidTr="001977CC">
              <w:tc>
                <w:tcPr>
                  <w:tcW w:w="2500" w:type="pct"/>
                </w:tcPr>
                <w:p w14:paraId="4B7F7B4D" w14:textId="77777777" w:rsidR="002C41B5" w:rsidRPr="0049085E" w:rsidRDefault="002C41B5" w:rsidP="002C41B5">
                  <w:r>
                    <w:t>bestandsnaam</w:t>
                  </w:r>
                </w:p>
              </w:tc>
              <w:tc>
                <w:tcPr>
                  <w:tcW w:w="2500" w:type="pct"/>
                </w:tcPr>
                <w:p w14:paraId="74AA0C24" w14:textId="04269836" w:rsidR="002C41B5" w:rsidRPr="0049085E" w:rsidRDefault="002C41B5" w:rsidP="002C41B5">
                  <w:r w:rsidRPr="00356F1F">
                    <w:t>Woongebied_Transformatie.gml</w:t>
                  </w:r>
                </w:p>
              </w:tc>
            </w:tr>
            <w:tr w:rsidR="002C41B5" w:rsidRPr="0049085E" w14:paraId="2F1AE490" w14:textId="77777777" w:rsidTr="001977CC">
              <w:tc>
                <w:tcPr>
                  <w:tcW w:w="2500" w:type="pct"/>
                </w:tcPr>
                <w:p w14:paraId="41F611FE" w14:textId="77777777" w:rsidR="002C41B5" w:rsidRPr="0049085E" w:rsidRDefault="002C41B5" w:rsidP="002C41B5">
                  <w:r w:rsidRPr="0049085E">
                    <w:t>noemer</w:t>
                  </w:r>
                </w:p>
              </w:tc>
              <w:tc>
                <w:tcPr>
                  <w:tcW w:w="2500" w:type="pct"/>
                </w:tcPr>
                <w:p w14:paraId="181D177D" w14:textId="57AA1167" w:rsidR="002C41B5" w:rsidRPr="0049085E" w:rsidRDefault="002C41B5" w:rsidP="002C41B5">
                  <w:r w:rsidRPr="00356F1F">
                    <w:t>Woongebied-Transformatie</w:t>
                  </w:r>
                </w:p>
              </w:tc>
            </w:tr>
            <w:tr w:rsidR="000B4C4E" w:rsidRPr="0049085E" w14:paraId="4FA50D38" w14:textId="77777777" w:rsidTr="001977CC">
              <w:tc>
                <w:tcPr>
                  <w:tcW w:w="2500" w:type="pct"/>
                </w:tcPr>
                <w:p w14:paraId="35BF2D19" w14:textId="77777777" w:rsidR="000B4C4E" w:rsidRPr="0049085E" w:rsidRDefault="000B4C4E" w:rsidP="001977CC">
                  <w:r>
                    <w:t>symboolcode</w:t>
                  </w:r>
                </w:p>
              </w:tc>
              <w:tc>
                <w:tcPr>
                  <w:tcW w:w="2500" w:type="pct"/>
                </w:tcPr>
                <w:p w14:paraId="0231E82F" w14:textId="207E334D" w:rsidR="000B4C4E" w:rsidRDefault="000B4C4E" w:rsidP="001977CC"/>
              </w:tc>
            </w:tr>
            <w:tr w:rsidR="000B4C4E" w:rsidRPr="0049085E" w14:paraId="7CB5DEB2" w14:textId="77777777" w:rsidTr="001977CC">
              <w:tc>
                <w:tcPr>
                  <w:tcW w:w="2500" w:type="pct"/>
                </w:tcPr>
                <w:p w14:paraId="09F8F564" w14:textId="77777777" w:rsidR="000B4C4E" w:rsidRPr="0049085E" w:rsidRDefault="000B4C4E" w:rsidP="001977CC">
                  <w:r w:rsidRPr="0049085E">
                    <w:t>nauwkeurigheid</w:t>
                  </w:r>
                </w:p>
              </w:tc>
              <w:tc>
                <w:tcPr>
                  <w:tcW w:w="2500" w:type="pct"/>
                </w:tcPr>
                <w:p w14:paraId="2EEAB1DB" w14:textId="2482DB74" w:rsidR="000B4C4E" w:rsidRPr="0049085E" w:rsidRDefault="000B4C4E" w:rsidP="001977CC"/>
              </w:tc>
            </w:tr>
            <w:tr w:rsidR="000B4C4E" w:rsidRPr="0049085E" w14:paraId="08A02FEB" w14:textId="77777777" w:rsidTr="001977CC">
              <w:tc>
                <w:tcPr>
                  <w:tcW w:w="2500" w:type="pct"/>
                </w:tcPr>
                <w:p w14:paraId="682D3F15" w14:textId="77777777" w:rsidR="000B4C4E" w:rsidRPr="0049085E" w:rsidRDefault="000B4C4E" w:rsidP="001977CC">
                  <w:r w:rsidRPr="0049085E">
                    <w:t>bron</w:t>
                  </w:r>
                  <w:r>
                    <w:t>N</w:t>
                  </w:r>
                  <w:r w:rsidRPr="0049085E">
                    <w:t>auwkeurigheid</w:t>
                  </w:r>
                </w:p>
              </w:tc>
              <w:tc>
                <w:tcPr>
                  <w:tcW w:w="2500" w:type="pct"/>
                </w:tcPr>
                <w:p w14:paraId="2ADA028A" w14:textId="7419F74D" w:rsidR="000B4C4E" w:rsidRPr="0049085E" w:rsidRDefault="00246438" w:rsidP="001977CC">
                  <w:r>
                    <w:t>geen</w:t>
                  </w:r>
                </w:p>
              </w:tc>
            </w:tr>
            <w:tr w:rsidR="000B4C4E" w:rsidRPr="0049085E" w14:paraId="263C8C99" w14:textId="77777777" w:rsidTr="001977CC">
              <w:tc>
                <w:tcPr>
                  <w:tcW w:w="2500" w:type="pct"/>
                </w:tcPr>
                <w:p w14:paraId="045AFE4D" w14:textId="77777777" w:rsidR="000B4C4E" w:rsidRPr="0049085E" w:rsidRDefault="000B4C4E" w:rsidP="001977CC">
                  <w:r>
                    <w:t>idealisatie</w:t>
                  </w:r>
                </w:p>
              </w:tc>
              <w:tc>
                <w:tcPr>
                  <w:tcW w:w="2500" w:type="pct"/>
                </w:tcPr>
                <w:p w14:paraId="31DA7EBB" w14:textId="3226B8E4" w:rsidR="000B4C4E" w:rsidRPr="0049085E" w:rsidRDefault="00246438" w:rsidP="001977CC">
                  <w:r>
                    <w:t>geen</w:t>
                  </w:r>
                </w:p>
              </w:tc>
            </w:tr>
          </w:tbl>
          <w:p w14:paraId="7BEA9A0D" w14:textId="77777777" w:rsidR="000B4C4E" w:rsidRPr="00D631F2" w:rsidRDefault="000B4C4E" w:rsidP="001977CC"/>
        </w:tc>
      </w:tr>
    </w:tbl>
    <w:p w14:paraId="090785EB" w14:textId="0CE7E46B" w:rsidR="000B4C4E" w:rsidRDefault="000B4C4E">
      <w:pPr>
        <w:pStyle w:val="Tekstopmerking"/>
      </w:pPr>
    </w:p>
  </w:comment>
  <w:comment w:id="18" w:author="Devlin Oosterwijk" w:date="2022-09-20T11:1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B670B3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A10E6" w14:textId="77777777" w:rsidR="000B4C4E" w:rsidRPr="0049085E" w:rsidRDefault="000B4C4E" w:rsidP="00ED1428">
            <w:r>
              <w:rPr>
                <w:rStyle w:val="Verwijzingopmerking"/>
              </w:rPr>
              <w:annotationRef/>
            </w:r>
            <w:r>
              <w:t>Geometrie</w:t>
            </w:r>
          </w:p>
        </w:tc>
      </w:tr>
      <w:tr w:rsidR="000B4C4E" w:rsidRPr="0049085E" w14:paraId="634A0E8D" w14:textId="77777777" w:rsidTr="00ED1428">
        <w:tc>
          <w:tcPr>
            <w:tcW w:w="2500" w:type="pct"/>
          </w:tcPr>
          <w:p w14:paraId="5B2617A4" w14:textId="77777777" w:rsidR="000B4C4E" w:rsidRPr="0049085E" w:rsidRDefault="000B4C4E" w:rsidP="00ED1428">
            <w:r>
              <w:t>bestandsnaam</w:t>
            </w:r>
          </w:p>
        </w:tc>
        <w:tc>
          <w:tcPr>
            <w:tcW w:w="2500" w:type="pct"/>
          </w:tcPr>
          <w:p w14:paraId="5F65E689" w14:textId="20239083" w:rsidR="000B4C4E" w:rsidRPr="0049085E" w:rsidRDefault="00BC16CD" w:rsidP="00ED1428">
            <w:r>
              <w:t>Woongebied_Transformatie.gml</w:t>
            </w:r>
          </w:p>
        </w:tc>
      </w:tr>
      <w:tr w:rsidR="000B4C4E" w:rsidRPr="0049085E" w14:paraId="29822D64" w14:textId="77777777" w:rsidTr="00ED1428">
        <w:tc>
          <w:tcPr>
            <w:tcW w:w="2500" w:type="pct"/>
          </w:tcPr>
          <w:p w14:paraId="2B1D2FEF" w14:textId="77777777" w:rsidR="000B4C4E" w:rsidRPr="0049085E" w:rsidRDefault="000B4C4E" w:rsidP="00ED1428">
            <w:r w:rsidRPr="0049085E">
              <w:t>noemer</w:t>
            </w:r>
          </w:p>
        </w:tc>
        <w:tc>
          <w:tcPr>
            <w:tcW w:w="2500" w:type="pct"/>
          </w:tcPr>
          <w:p w14:paraId="19C4AF34" w14:textId="32B06BEE" w:rsidR="000B4C4E" w:rsidRPr="0049085E" w:rsidRDefault="00BC16CD" w:rsidP="00ED1428">
            <w:r>
              <w:t>Woongebied-Transformatie</w:t>
            </w:r>
          </w:p>
        </w:tc>
      </w:tr>
      <w:tr w:rsidR="000B4C4E" w:rsidRPr="0049085E" w14:paraId="4D402E46" w14:textId="77777777" w:rsidTr="00ED1428">
        <w:tc>
          <w:tcPr>
            <w:tcW w:w="2500" w:type="pct"/>
          </w:tcPr>
          <w:p w14:paraId="02142475" w14:textId="77777777" w:rsidR="000B4C4E" w:rsidRPr="0049085E" w:rsidRDefault="000B4C4E" w:rsidP="00ED1428">
            <w:r>
              <w:t>symboolcode</w:t>
            </w:r>
          </w:p>
        </w:tc>
        <w:tc>
          <w:tcPr>
            <w:tcW w:w="2500" w:type="pct"/>
          </w:tcPr>
          <w:p w14:paraId="59C748C9" w14:textId="07BDBC57" w:rsidR="000B4C4E" w:rsidRDefault="000B4C4E" w:rsidP="00ED1428"/>
        </w:tc>
      </w:tr>
      <w:tr w:rsidR="000B4C4E" w:rsidRPr="0049085E" w14:paraId="643AD0A0" w14:textId="77777777" w:rsidTr="00ED1428">
        <w:tc>
          <w:tcPr>
            <w:tcW w:w="2500" w:type="pct"/>
          </w:tcPr>
          <w:p w14:paraId="323C0973" w14:textId="77777777" w:rsidR="000B4C4E" w:rsidRPr="0049085E" w:rsidRDefault="000B4C4E" w:rsidP="00ED1428">
            <w:r w:rsidRPr="0049085E">
              <w:t>nauwkeurigheid</w:t>
            </w:r>
          </w:p>
        </w:tc>
        <w:tc>
          <w:tcPr>
            <w:tcW w:w="2500" w:type="pct"/>
          </w:tcPr>
          <w:p w14:paraId="44434855" w14:textId="14EF14C6" w:rsidR="000B4C4E" w:rsidRPr="0049085E" w:rsidRDefault="000B4C4E" w:rsidP="00ED1428"/>
        </w:tc>
      </w:tr>
      <w:tr w:rsidR="000B4C4E" w:rsidRPr="0049085E" w14:paraId="163995A8" w14:textId="77777777" w:rsidTr="00ED1428">
        <w:tc>
          <w:tcPr>
            <w:tcW w:w="2500" w:type="pct"/>
          </w:tcPr>
          <w:p w14:paraId="3F626B9B" w14:textId="77777777" w:rsidR="000B4C4E" w:rsidRPr="0049085E" w:rsidRDefault="000B4C4E" w:rsidP="00ED1428">
            <w:r w:rsidRPr="0049085E">
              <w:t>bronNauwkeurigheid</w:t>
            </w:r>
          </w:p>
        </w:tc>
        <w:tc>
          <w:tcPr>
            <w:tcW w:w="2500" w:type="pct"/>
          </w:tcPr>
          <w:p w14:paraId="3DC6FF36" w14:textId="0FBC53AF" w:rsidR="000B4C4E" w:rsidRPr="0049085E" w:rsidRDefault="00BC16CD" w:rsidP="00ED1428">
            <w:r>
              <w:t>geen</w:t>
            </w:r>
          </w:p>
        </w:tc>
      </w:tr>
      <w:tr w:rsidR="000B4C4E" w:rsidRPr="0049085E" w14:paraId="4E7C8D21" w14:textId="77777777" w:rsidTr="00ED1428">
        <w:tc>
          <w:tcPr>
            <w:tcW w:w="2500" w:type="pct"/>
          </w:tcPr>
          <w:p w14:paraId="3A2F1C1B" w14:textId="77777777" w:rsidR="000B4C4E" w:rsidRPr="0049085E" w:rsidRDefault="000B4C4E" w:rsidP="00ED1428">
            <w:r>
              <w:t>idealisatie</w:t>
            </w:r>
          </w:p>
        </w:tc>
        <w:tc>
          <w:tcPr>
            <w:tcW w:w="2500" w:type="pct"/>
          </w:tcPr>
          <w:p w14:paraId="3C561BFD" w14:textId="0FA4D27C" w:rsidR="000B4C4E" w:rsidRPr="0049085E" w:rsidRDefault="00BC16CD" w:rsidP="00ED1428">
            <w:r>
              <w:t>http://standaarden.omgevingswet.overheid.nl/idealisatie/id/concept/Exact</w:t>
            </w:r>
          </w:p>
        </w:tc>
      </w:tr>
      <w:tr w:rsidR="000B4C4E" w:rsidRPr="0049085E" w14:paraId="2E269A25" w14:textId="77777777" w:rsidTr="00ED1428">
        <w:tc>
          <w:tcPr>
            <w:tcW w:w="2500" w:type="pct"/>
          </w:tcPr>
          <w:p w14:paraId="1B3F0B20" w14:textId="77777777" w:rsidR="000B4C4E" w:rsidRDefault="000B4C4E" w:rsidP="00ED1428">
            <w:r>
              <w:t>regelingsgebied</w:t>
            </w:r>
          </w:p>
        </w:tc>
        <w:tc>
          <w:tcPr>
            <w:tcW w:w="2500" w:type="pct"/>
          </w:tcPr>
          <w:p w14:paraId="5C9A7FD3" w14:textId="41BD580A" w:rsidR="000B4C4E" w:rsidRDefault="00BC16CD" w:rsidP="00ED1428">
            <w:r>
              <w:t>False</w:t>
            </w:r>
          </w:p>
        </w:tc>
      </w:tr>
    </w:tbl>
    <w:p w14:paraId="0870E9CB" w14:textId="19F444C7" w:rsidR="000B4C4E" w:rsidRDefault="000B4C4E">
      <w:pPr>
        <w:pStyle w:val="Tekstopmerking"/>
      </w:pPr>
    </w:p>
  </w:comment>
  <w:comment w:id="19"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0EB6A5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82380" w14:textId="77777777" w:rsidR="000B4C4E" w:rsidRPr="00D631F2" w:rsidRDefault="000B4C4E" w:rsidP="001977CC">
            <w:r>
              <w:rPr>
                <w:rStyle w:val="Verwijzingopmerking"/>
              </w:rPr>
              <w:annotationRef/>
            </w:r>
            <w:r w:rsidRPr="00D631F2">
              <w:t>Activiteit</w:t>
            </w:r>
          </w:p>
        </w:tc>
      </w:tr>
      <w:tr w:rsidR="000B4C4E" w:rsidRPr="00D631F2" w14:paraId="42B07AC0" w14:textId="77777777" w:rsidTr="001977CC">
        <w:tc>
          <w:tcPr>
            <w:tcW w:w="2500" w:type="pct"/>
          </w:tcPr>
          <w:p w14:paraId="0FFD4AA4" w14:textId="77777777" w:rsidR="000B4C4E" w:rsidRPr="00D631F2" w:rsidRDefault="000B4C4E" w:rsidP="001977CC">
            <w:r w:rsidRPr="00D631F2">
              <w:t>activiteit</w:t>
            </w:r>
            <w:r>
              <w:t>en</w:t>
            </w:r>
          </w:p>
        </w:tc>
        <w:tc>
          <w:tcPr>
            <w:tcW w:w="2500" w:type="pct"/>
          </w:tcPr>
          <w:p w14:paraId="032522B0" w14:textId="524A8554" w:rsidR="000B4C4E" w:rsidRPr="00D631F2" w:rsidRDefault="000B4C4E" w:rsidP="001977CC">
            <w:r>
              <w:t>Woonruimte toevoegen</w:t>
            </w:r>
          </w:p>
        </w:tc>
      </w:tr>
      <w:tr w:rsidR="000B4C4E" w:rsidRPr="00D631F2" w14:paraId="6DFA6B0F" w14:textId="77777777" w:rsidTr="001977CC">
        <w:tc>
          <w:tcPr>
            <w:tcW w:w="2500" w:type="pct"/>
          </w:tcPr>
          <w:p w14:paraId="0761F62A" w14:textId="77777777" w:rsidR="000B4C4E" w:rsidRPr="00D631F2" w:rsidRDefault="000B4C4E" w:rsidP="001977CC">
            <w:r>
              <w:t>bovenliggendeActiviteit</w:t>
            </w:r>
          </w:p>
        </w:tc>
        <w:tc>
          <w:tcPr>
            <w:tcW w:w="2500" w:type="pct"/>
          </w:tcPr>
          <w:p w14:paraId="542D6EA4" w14:textId="0FE9C40E" w:rsidR="000B4C4E" w:rsidRDefault="000B4C4E" w:rsidP="001977CC"/>
        </w:tc>
      </w:tr>
      <w:tr w:rsidR="000B4C4E" w:rsidRPr="00D631F2" w14:paraId="5F55B95F" w14:textId="77777777" w:rsidTr="001977CC">
        <w:tc>
          <w:tcPr>
            <w:tcW w:w="2500" w:type="pct"/>
          </w:tcPr>
          <w:p w14:paraId="3AEA045A" w14:textId="77777777" w:rsidR="000B4C4E" w:rsidRPr="00D631F2" w:rsidRDefault="000B4C4E" w:rsidP="001977CC">
            <w:r w:rsidRPr="00D631F2">
              <w:t>activiteitengroep</w:t>
            </w:r>
          </w:p>
        </w:tc>
        <w:tc>
          <w:tcPr>
            <w:tcW w:w="2500" w:type="pct"/>
          </w:tcPr>
          <w:p w14:paraId="3EB5CBBC" w14:textId="73E97062" w:rsidR="000B4C4E" w:rsidRPr="00D631F2" w:rsidRDefault="000B4C4E" w:rsidP="001977CC">
            <w:r>
              <w:t>http://standaarden.omgevingswet.overheid.nl/activiteit/id/concept/Woonactiviteit</w:t>
            </w:r>
          </w:p>
        </w:tc>
      </w:tr>
      <w:tr w:rsidR="000B4C4E" w:rsidRPr="00D631F2" w14:paraId="4EE93D73" w14:textId="77777777" w:rsidTr="001977CC">
        <w:tc>
          <w:tcPr>
            <w:tcW w:w="2500" w:type="pct"/>
          </w:tcPr>
          <w:p w14:paraId="76B555B0" w14:textId="77777777" w:rsidR="000B4C4E" w:rsidRPr="00D631F2" w:rsidRDefault="000B4C4E" w:rsidP="001977CC">
            <w:r>
              <w:t>activiteitregelkwalificatie</w:t>
            </w:r>
          </w:p>
        </w:tc>
        <w:tc>
          <w:tcPr>
            <w:tcW w:w="2500" w:type="pct"/>
          </w:tcPr>
          <w:p w14:paraId="25A53B86" w14:textId="7A751045" w:rsidR="000B4C4E" w:rsidRPr="00D631F2" w:rsidRDefault="000B4C4E" w:rsidP="001977CC">
            <w:r>
              <w:t>http://standaarden.omgevingswet.overheid.nl/activiteitregelkwalificatie/id/concept/AndersGeduid</w:t>
            </w:r>
          </w:p>
        </w:tc>
      </w:tr>
      <w:tr w:rsidR="000B4C4E" w:rsidRPr="00D631F2" w14:paraId="107D380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69C22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74056" w14:textId="77777777" w:rsidR="000B4C4E" w:rsidRPr="0049085E" w:rsidRDefault="000B4C4E" w:rsidP="001977CC">
                  <w:r>
                    <w:t>Geometrie</w:t>
                  </w:r>
                </w:p>
              </w:tc>
            </w:tr>
            <w:tr w:rsidR="002C41B5" w:rsidRPr="0049085E" w14:paraId="16835941" w14:textId="77777777" w:rsidTr="001977CC">
              <w:tc>
                <w:tcPr>
                  <w:tcW w:w="2500" w:type="pct"/>
                </w:tcPr>
                <w:p w14:paraId="7ED4E069" w14:textId="77777777" w:rsidR="002C41B5" w:rsidRPr="0049085E" w:rsidRDefault="002C41B5" w:rsidP="002C41B5">
                  <w:r>
                    <w:t>bestandsnaam</w:t>
                  </w:r>
                </w:p>
              </w:tc>
              <w:tc>
                <w:tcPr>
                  <w:tcW w:w="2500" w:type="pct"/>
                </w:tcPr>
                <w:p w14:paraId="47B21959" w14:textId="48D504ED" w:rsidR="002C41B5" w:rsidRPr="0049085E" w:rsidRDefault="002C41B5" w:rsidP="002C41B5">
                  <w:r w:rsidRPr="00625850">
                    <w:t>Woongebied_Transformatie.gml</w:t>
                  </w:r>
                </w:p>
              </w:tc>
            </w:tr>
            <w:tr w:rsidR="002C41B5" w:rsidRPr="0049085E" w14:paraId="5BEFEBCD" w14:textId="77777777" w:rsidTr="001977CC">
              <w:tc>
                <w:tcPr>
                  <w:tcW w:w="2500" w:type="pct"/>
                </w:tcPr>
                <w:p w14:paraId="4803D7FF" w14:textId="77777777" w:rsidR="002C41B5" w:rsidRPr="0049085E" w:rsidRDefault="002C41B5" w:rsidP="002C41B5">
                  <w:r w:rsidRPr="0049085E">
                    <w:t>noemer</w:t>
                  </w:r>
                </w:p>
              </w:tc>
              <w:tc>
                <w:tcPr>
                  <w:tcW w:w="2500" w:type="pct"/>
                </w:tcPr>
                <w:p w14:paraId="5682331E" w14:textId="2F2AD755" w:rsidR="002C41B5" w:rsidRPr="0049085E" w:rsidRDefault="002C41B5" w:rsidP="002C41B5">
                  <w:r w:rsidRPr="00625850">
                    <w:t>Woongebied-Transformatie</w:t>
                  </w:r>
                </w:p>
              </w:tc>
            </w:tr>
            <w:tr w:rsidR="000B4C4E" w:rsidRPr="0049085E" w14:paraId="606DB2EF" w14:textId="77777777" w:rsidTr="001977CC">
              <w:tc>
                <w:tcPr>
                  <w:tcW w:w="2500" w:type="pct"/>
                </w:tcPr>
                <w:p w14:paraId="1E35F283" w14:textId="77777777" w:rsidR="000B4C4E" w:rsidRPr="0049085E" w:rsidRDefault="000B4C4E" w:rsidP="001977CC">
                  <w:r>
                    <w:t>symboolcode</w:t>
                  </w:r>
                </w:p>
              </w:tc>
              <w:tc>
                <w:tcPr>
                  <w:tcW w:w="2500" w:type="pct"/>
                </w:tcPr>
                <w:p w14:paraId="16A559AB" w14:textId="19822FEC" w:rsidR="000B4C4E" w:rsidRDefault="000B4C4E" w:rsidP="001977CC"/>
              </w:tc>
            </w:tr>
            <w:tr w:rsidR="000B4C4E" w:rsidRPr="0049085E" w14:paraId="4D474AA5" w14:textId="77777777" w:rsidTr="001977CC">
              <w:tc>
                <w:tcPr>
                  <w:tcW w:w="2500" w:type="pct"/>
                </w:tcPr>
                <w:p w14:paraId="6B767568" w14:textId="77777777" w:rsidR="000B4C4E" w:rsidRPr="0049085E" w:rsidRDefault="000B4C4E" w:rsidP="001977CC">
                  <w:r w:rsidRPr="0049085E">
                    <w:t>nauwkeurigheid</w:t>
                  </w:r>
                </w:p>
              </w:tc>
              <w:tc>
                <w:tcPr>
                  <w:tcW w:w="2500" w:type="pct"/>
                </w:tcPr>
                <w:p w14:paraId="3A82F6EA" w14:textId="32752B1B" w:rsidR="000B4C4E" w:rsidRPr="0049085E" w:rsidRDefault="000B4C4E" w:rsidP="001977CC"/>
              </w:tc>
            </w:tr>
            <w:tr w:rsidR="000B4C4E" w:rsidRPr="0049085E" w14:paraId="0F7DB4B5" w14:textId="77777777" w:rsidTr="001977CC">
              <w:tc>
                <w:tcPr>
                  <w:tcW w:w="2500" w:type="pct"/>
                </w:tcPr>
                <w:p w14:paraId="43077B66" w14:textId="77777777" w:rsidR="000B4C4E" w:rsidRPr="0049085E" w:rsidRDefault="000B4C4E" w:rsidP="001977CC">
                  <w:r w:rsidRPr="0049085E">
                    <w:t>bron</w:t>
                  </w:r>
                  <w:r>
                    <w:t>N</w:t>
                  </w:r>
                  <w:r w:rsidRPr="0049085E">
                    <w:t>auwkeurigheid</w:t>
                  </w:r>
                </w:p>
              </w:tc>
              <w:tc>
                <w:tcPr>
                  <w:tcW w:w="2500" w:type="pct"/>
                </w:tcPr>
                <w:p w14:paraId="1115E1A2" w14:textId="2321E737" w:rsidR="000B4C4E" w:rsidRPr="0049085E" w:rsidRDefault="000B4C4E" w:rsidP="001977CC">
                  <w:r>
                    <w:t>geen</w:t>
                  </w:r>
                </w:p>
              </w:tc>
            </w:tr>
            <w:tr w:rsidR="000B4C4E" w:rsidRPr="0049085E" w14:paraId="71A87924" w14:textId="77777777" w:rsidTr="001977CC">
              <w:tc>
                <w:tcPr>
                  <w:tcW w:w="2500" w:type="pct"/>
                </w:tcPr>
                <w:p w14:paraId="648A47B6" w14:textId="77777777" w:rsidR="000B4C4E" w:rsidRPr="0049085E" w:rsidRDefault="000B4C4E" w:rsidP="001977CC">
                  <w:r>
                    <w:t>idealisatie</w:t>
                  </w:r>
                </w:p>
              </w:tc>
              <w:tc>
                <w:tcPr>
                  <w:tcW w:w="2500" w:type="pct"/>
                </w:tcPr>
                <w:p w14:paraId="27EE07A8" w14:textId="0715FEBC" w:rsidR="000B4C4E" w:rsidRPr="0049085E" w:rsidRDefault="000B4C4E" w:rsidP="001977CC">
                  <w:r>
                    <w:t>geen</w:t>
                  </w:r>
                </w:p>
              </w:tc>
            </w:tr>
          </w:tbl>
          <w:p w14:paraId="673C545C" w14:textId="77777777" w:rsidR="000B4C4E" w:rsidRPr="00D631F2" w:rsidRDefault="000B4C4E" w:rsidP="001977CC"/>
        </w:tc>
      </w:tr>
    </w:tbl>
    <w:p w14:paraId="1D11CECC" w14:textId="2EDBEA0B" w:rsidR="000B4C4E" w:rsidRDefault="000B4C4E">
      <w:pPr>
        <w:pStyle w:val="Tekstopmerking"/>
      </w:pPr>
    </w:p>
  </w:comment>
  <w:comment w:id="20" w:author="Devlin Oosterwijk" w:date="2022-09-20T11:17: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83AAB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52DCB" w14:textId="77777777" w:rsidR="000B4C4E" w:rsidRPr="0049085E" w:rsidRDefault="000B4C4E" w:rsidP="00ED1428">
            <w:r>
              <w:rPr>
                <w:rStyle w:val="Verwijzingopmerking"/>
              </w:rPr>
              <w:annotationRef/>
            </w:r>
            <w:r>
              <w:t>Geometrie</w:t>
            </w:r>
          </w:p>
        </w:tc>
      </w:tr>
      <w:tr w:rsidR="000B4C4E" w:rsidRPr="0049085E" w14:paraId="413490A3" w14:textId="77777777" w:rsidTr="00ED1428">
        <w:tc>
          <w:tcPr>
            <w:tcW w:w="2500" w:type="pct"/>
          </w:tcPr>
          <w:p w14:paraId="6DC59C82" w14:textId="77777777" w:rsidR="000B4C4E" w:rsidRPr="0049085E" w:rsidRDefault="000B4C4E" w:rsidP="00ED1428">
            <w:r>
              <w:t>bestandsnaam</w:t>
            </w:r>
          </w:p>
        </w:tc>
        <w:tc>
          <w:tcPr>
            <w:tcW w:w="2500" w:type="pct"/>
          </w:tcPr>
          <w:p w14:paraId="51122C26" w14:textId="5ACBAA3C" w:rsidR="000B4C4E" w:rsidRPr="0049085E" w:rsidRDefault="00BC16CD" w:rsidP="00ED1428">
            <w:r w:rsidRPr="00BC16CD">
              <w:t>Woongebied_Transformatie.gml</w:t>
            </w:r>
          </w:p>
        </w:tc>
      </w:tr>
      <w:tr w:rsidR="000B4C4E" w:rsidRPr="0049085E" w14:paraId="3AF16228" w14:textId="77777777" w:rsidTr="00ED1428">
        <w:tc>
          <w:tcPr>
            <w:tcW w:w="2500" w:type="pct"/>
          </w:tcPr>
          <w:p w14:paraId="189D8719" w14:textId="77777777" w:rsidR="000B4C4E" w:rsidRPr="0049085E" w:rsidRDefault="000B4C4E" w:rsidP="00ED1428">
            <w:r w:rsidRPr="0049085E">
              <w:t>noemer</w:t>
            </w:r>
          </w:p>
        </w:tc>
        <w:tc>
          <w:tcPr>
            <w:tcW w:w="2500" w:type="pct"/>
          </w:tcPr>
          <w:p w14:paraId="6E54814D" w14:textId="026A3DCF" w:rsidR="000B4C4E" w:rsidRPr="0049085E" w:rsidRDefault="000B4C4E" w:rsidP="00ED1428">
            <w:r>
              <w:t>Woongebied-Transformatie</w:t>
            </w:r>
          </w:p>
        </w:tc>
      </w:tr>
      <w:tr w:rsidR="000B4C4E" w:rsidRPr="0049085E" w14:paraId="5E9D69E4" w14:textId="77777777" w:rsidTr="00ED1428">
        <w:tc>
          <w:tcPr>
            <w:tcW w:w="2500" w:type="pct"/>
          </w:tcPr>
          <w:p w14:paraId="594F63AF" w14:textId="77777777" w:rsidR="000B4C4E" w:rsidRPr="0049085E" w:rsidRDefault="000B4C4E" w:rsidP="00ED1428">
            <w:r>
              <w:t>symboolcode</w:t>
            </w:r>
          </w:p>
        </w:tc>
        <w:tc>
          <w:tcPr>
            <w:tcW w:w="2500" w:type="pct"/>
          </w:tcPr>
          <w:p w14:paraId="55B01188" w14:textId="40D1D5C3" w:rsidR="000B4C4E" w:rsidRDefault="000B4C4E" w:rsidP="00ED1428"/>
        </w:tc>
      </w:tr>
      <w:tr w:rsidR="000B4C4E" w:rsidRPr="0049085E" w14:paraId="512D614A" w14:textId="77777777" w:rsidTr="00ED1428">
        <w:tc>
          <w:tcPr>
            <w:tcW w:w="2500" w:type="pct"/>
          </w:tcPr>
          <w:p w14:paraId="57F447B6" w14:textId="77777777" w:rsidR="000B4C4E" w:rsidRPr="0049085E" w:rsidRDefault="000B4C4E" w:rsidP="00ED1428">
            <w:r w:rsidRPr="0049085E">
              <w:t>nauwkeurigheid</w:t>
            </w:r>
          </w:p>
        </w:tc>
        <w:tc>
          <w:tcPr>
            <w:tcW w:w="2500" w:type="pct"/>
          </w:tcPr>
          <w:p w14:paraId="517002EF" w14:textId="4D027016" w:rsidR="000B4C4E" w:rsidRPr="0049085E" w:rsidRDefault="000B4C4E" w:rsidP="00ED1428"/>
        </w:tc>
      </w:tr>
      <w:tr w:rsidR="000B4C4E" w:rsidRPr="0049085E" w14:paraId="3E68E9CC" w14:textId="77777777" w:rsidTr="00ED1428">
        <w:tc>
          <w:tcPr>
            <w:tcW w:w="2500" w:type="pct"/>
          </w:tcPr>
          <w:p w14:paraId="54FA4540" w14:textId="77777777" w:rsidR="000B4C4E" w:rsidRPr="0049085E" w:rsidRDefault="000B4C4E" w:rsidP="00ED1428">
            <w:r w:rsidRPr="0049085E">
              <w:t>bronNauwkeurigheid</w:t>
            </w:r>
          </w:p>
        </w:tc>
        <w:tc>
          <w:tcPr>
            <w:tcW w:w="2500" w:type="pct"/>
          </w:tcPr>
          <w:p w14:paraId="203F7B46" w14:textId="2739740A" w:rsidR="000B4C4E" w:rsidRPr="0049085E" w:rsidRDefault="000B4C4E" w:rsidP="00ED1428">
            <w:r>
              <w:t>geen</w:t>
            </w:r>
          </w:p>
        </w:tc>
      </w:tr>
      <w:tr w:rsidR="000B4C4E" w:rsidRPr="0049085E" w14:paraId="1CB835E6" w14:textId="77777777" w:rsidTr="00ED1428">
        <w:tc>
          <w:tcPr>
            <w:tcW w:w="2500" w:type="pct"/>
          </w:tcPr>
          <w:p w14:paraId="59DE07E1" w14:textId="77777777" w:rsidR="000B4C4E" w:rsidRPr="0049085E" w:rsidRDefault="000B4C4E" w:rsidP="00ED1428">
            <w:r>
              <w:t>idealisatie</w:t>
            </w:r>
          </w:p>
        </w:tc>
        <w:tc>
          <w:tcPr>
            <w:tcW w:w="2500" w:type="pct"/>
          </w:tcPr>
          <w:p w14:paraId="35E13B99" w14:textId="4EFB8E4A" w:rsidR="000B4C4E" w:rsidRPr="0049085E" w:rsidRDefault="000B4C4E" w:rsidP="00ED1428">
            <w:r>
              <w:t>http://standaarden.omgevingswet.overheid.nl/idealisatie/id/concept/Exact</w:t>
            </w:r>
          </w:p>
        </w:tc>
      </w:tr>
      <w:tr w:rsidR="000B4C4E" w:rsidRPr="0049085E" w14:paraId="24387A4B" w14:textId="77777777" w:rsidTr="00ED1428">
        <w:tc>
          <w:tcPr>
            <w:tcW w:w="2500" w:type="pct"/>
          </w:tcPr>
          <w:p w14:paraId="61F87FCF" w14:textId="77777777" w:rsidR="000B4C4E" w:rsidRDefault="000B4C4E" w:rsidP="00ED1428">
            <w:r>
              <w:t>regelingsgebied</w:t>
            </w:r>
          </w:p>
        </w:tc>
        <w:tc>
          <w:tcPr>
            <w:tcW w:w="2500" w:type="pct"/>
          </w:tcPr>
          <w:p w14:paraId="154C1E70" w14:textId="2F31E91A" w:rsidR="000B4C4E" w:rsidRDefault="000B4C4E" w:rsidP="00ED1428">
            <w:r>
              <w:t>False</w:t>
            </w:r>
          </w:p>
        </w:tc>
      </w:tr>
    </w:tbl>
    <w:p w14:paraId="044E2F42" w14:textId="25B84D4A" w:rsidR="000B4C4E" w:rsidRDefault="000B4C4E">
      <w:pPr>
        <w:pStyle w:val="Tekstopmerking"/>
      </w:pPr>
    </w:p>
  </w:comment>
  <w:comment w:id="21"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15A871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680D0" w14:textId="77777777" w:rsidR="000B4C4E" w:rsidRPr="00D631F2" w:rsidRDefault="000B4C4E" w:rsidP="001977CC">
            <w:r>
              <w:rPr>
                <w:rStyle w:val="Verwijzingopmerking"/>
              </w:rPr>
              <w:annotationRef/>
            </w:r>
            <w:r w:rsidRPr="00D631F2">
              <w:t>Activiteit</w:t>
            </w:r>
          </w:p>
        </w:tc>
      </w:tr>
      <w:tr w:rsidR="000B4C4E" w:rsidRPr="00D631F2" w14:paraId="527B3990" w14:textId="77777777" w:rsidTr="001977CC">
        <w:tc>
          <w:tcPr>
            <w:tcW w:w="2500" w:type="pct"/>
          </w:tcPr>
          <w:p w14:paraId="7A2173F8" w14:textId="77777777" w:rsidR="000B4C4E" w:rsidRPr="00D631F2" w:rsidRDefault="000B4C4E" w:rsidP="001977CC">
            <w:r w:rsidRPr="00D631F2">
              <w:t>activiteit</w:t>
            </w:r>
            <w:r>
              <w:t>en</w:t>
            </w:r>
          </w:p>
        </w:tc>
        <w:tc>
          <w:tcPr>
            <w:tcW w:w="2500" w:type="pct"/>
          </w:tcPr>
          <w:p w14:paraId="706AF663" w14:textId="58B76230" w:rsidR="000B4C4E" w:rsidRPr="00D631F2" w:rsidRDefault="000B4C4E" w:rsidP="001977CC">
            <w:r>
              <w:t>Woonruimte gebruiken;Wonen</w:t>
            </w:r>
          </w:p>
        </w:tc>
      </w:tr>
      <w:tr w:rsidR="000B4C4E" w:rsidRPr="00D631F2" w14:paraId="1284D0EF" w14:textId="77777777" w:rsidTr="001977CC">
        <w:tc>
          <w:tcPr>
            <w:tcW w:w="2500" w:type="pct"/>
          </w:tcPr>
          <w:p w14:paraId="5C5C1E0E" w14:textId="77777777" w:rsidR="000B4C4E" w:rsidRPr="00D631F2" w:rsidRDefault="000B4C4E" w:rsidP="001977CC">
            <w:r>
              <w:t>bovenliggendeActiviteit</w:t>
            </w:r>
          </w:p>
        </w:tc>
        <w:tc>
          <w:tcPr>
            <w:tcW w:w="2500" w:type="pct"/>
          </w:tcPr>
          <w:p w14:paraId="54F9E9A2" w14:textId="0E3EA774" w:rsidR="000B4C4E" w:rsidRDefault="000B4C4E" w:rsidP="001977CC"/>
        </w:tc>
      </w:tr>
      <w:tr w:rsidR="000B4C4E" w:rsidRPr="00D631F2" w14:paraId="18D15E7A" w14:textId="77777777" w:rsidTr="001977CC">
        <w:tc>
          <w:tcPr>
            <w:tcW w:w="2500" w:type="pct"/>
          </w:tcPr>
          <w:p w14:paraId="0C501594" w14:textId="77777777" w:rsidR="000B4C4E" w:rsidRPr="00D631F2" w:rsidRDefault="000B4C4E" w:rsidP="001977CC">
            <w:r w:rsidRPr="00D631F2">
              <w:t>activiteitengroep</w:t>
            </w:r>
          </w:p>
        </w:tc>
        <w:tc>
          <w:tcPr>
            <w:tcW w:w="2500" w:type="pct"/>
          </w:tcPr>
          <w:p w14:paraId="77587D71" w14:textId="75FCBB72" w:rsidR="000B4C4E" w:rsidRPr="00D631F2" w:rsidRDefault="000B4C4E" w:rsidP="001977CC">
            <w:r>
              <w:t>http://standaarden.omgevingswet.overheid.nl/activiteit/id/concept/Woonactiviteit</w:t>
            </w:r>
          </w:p>
        </w:tc>
      </w:tr>
      <w:tr w:rsidR="000B4C4E" w:rsidRPr="00D631F2" w14:paraId="1714917C" w14:textId="77777777" w:rsidTr="001977CC">
        <w:tc>
          <w:tcPr>
            <w:tcW w:w="2500" w:type="pct"/>
          </w:tcPr>
          <w:p w14:paraId="33221CB4" w14:textId="77777777" w:rsidR="000B4C4E" w:rsidRPr="00D631F2" w:rsidRDefault="000B4C4E" w:rsidP="001977CC">
            <w:r>
              <w:t>activiteitregelkwalificatie</w:t>
            </w:r>
          </w:p>
        </w:tc>
        <w:tc>
          <w:tcPr>
            <w:tcW w:w="2500" w:type="pct"/>
          </w:tcPr>
          <w:p w14:paraId="3EB3E993" w14:textId="2A913471" w:rsidR="000B4C4E" w:rsidRPr="00D631F2" w:rsidRDefault="000B4C4E" w:rsidP="001977CC">
            <w:r>
              <w:t>http://standaarden.omgevingswet.overheid.nl/activiteitregelkwalificatie/id/concept/AndersGeduid</w:t>
            </w:r>
          </w:p>
        </w:tc>
      </w:tr>
      <w:tr w:rsidR="000B4C4E" w:rsidRPr="00D631F2" w14:paraId="411B9E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1791C52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1DF6CD" w14:textId="77777777" w:rsidR="000B4C4E" w:rsidRPr="0049085E" w:rsidRDefault="000B4C4E" w:rsidP="001977CC">
                  <w:r>
                    <w:t>Geometrie</w:t>
                  </w:r>
                </w:p>
              </w:tc>
            </w:tr>
            <w:tr w:rsidR="002C41B5" w:rsidRPr="0049085E" w14:paraId="3600F85F" w14:textId="77777777" w:rsidTr="001977CC">
              <w:tc>
                <w:tcPr>
                  <w:tcW w:w="2500" w:type="pct"/>
                </w:tcPr>
                <w:p w14:paraId="4E45493A" w14:textId="77777777" w:rsidR="002C41B5" w:rsidRPr="0049085E" w:rsidRDefault="002C41B5" w:rsidP="002C41B5">
                  <w:r>
                    <w:t>bestandsnaam</w:t>
                  </w:r>
                </w:p>
              </w:tc>
              <w:tc>
                <w:tcPr>
                  <w:tcW w:w="2500" w:type="pct"/>
                </w:tcPr>
                <w:p w14:paraId="53170AAA" w14:textId="1C5B0A75" w:rsidR="002C41B5" w:rsidRPr="0049085E" w:rsidRDefault="002C41B5" w:rsidP="002C41B5">
                  <w:r w:rsidRPr="002B5109">
                    <w:t>Woongebied_Transformatie.gml</w:t>
                  </w:r>
                </w:p>
              </w:tc>
            </w:tr>
            <w:tr w:rsidR="002C41B5" w:rsidRPr="0049085E" w14:paraId="37342717" w14:textId="77777777" w:rsidTr="001977CC">
              <w:tc>
                <w:tcPr>
                  <w:tcW w:w="2500" w:type="pct"/>
                </w:tcPr>
                <w:p w14:paraId="5E451B78" w14:textId="77777777" w:rsidR="002C41B5" w:rsidRPr="0049085E" w:rsidRDefault="002C41B5" w:rsidP="002C41B5">
                  <w:r w:rsidRPr="0049085E">
                    <w:t>noemer</w:t>
                  </w:r>
                </w:p>
              </w:tc>
              <w:tc>
                <w:tcPr>
                  <w:tcW w:w="2500" w:type="pct"/>
                </w:tcPr>
                <w:p w14:paraId="1C3BA4F6" w14:textId="6BACEB3D" w:rsidR="002C41B5" w:rsidRPr="0049085E" w:rsidRDefault="002C41B5" w:rsidP="002C41B5">
                  <w:r w:rsidRPr="002B5109">
                    <w:t>Woongebied-Transformatie</w:t>
                  </w:r>
                </w:p>
              </w:tc>
            </w:tr>
            <w:tr w:rsidR="000B4C4E" w:rsidRPr="0049085E" w14:paraId="07F419E8" w14:textId="77777777" w:rsidTr="001977CC">
              <w:tc>
                <w:tcPr>
                  <w:tcW w:w="2500" w:type="pct"/>
                </w:tcPr>
                <w:p w14:paraId="66CC8042" w14:textId="77777777" w:rsidR="000B4C4E" w:rsidRPr="0049085E" w:rsidRDefault="000B4C4E" w:rsidP="001977CC">
                  <w:r>
                    <w:t>symboolcode</w:t>
                  </w:r>
                </w:p>
              </w:tc>
              <w:tc>
                <w:tcPr>
                  <w:tcW w:w="2500" w:type="pct"/>
                </w:tcPr>
                <w:p w14:paraId="4E615B30" w14:textId="4EEDF618" w:rsidR="000B4C4E" w:rsidRDefault="000B4C4E" w:rsidP="001977CC"/>
              </w:tc>
            </w:tr>
            <w:tr w:rsidR="000B4C4E" w:rsidRPr="0049085E" w14:paraId="1E80A5FA" w14:textId="77777777" w:rsidTr="001977CC">
              <w:tc>
                <w:tcPr>
                  <w:tcW w:w="2500" w:type="pct"/>
                </w:tcPr>
                <w:p w14:paraId="3A92881D" w14:textId="77777777" w:rsidR="000B4C4E" w:rsidRPr="0049085E" w:rsidRDefault="000B4C4E" w:rsidP="001977CC">
                  <w:r w:rsidRPr="0049085E">
                    <w:t>nauwkeurigheid</w:t>
                  </w:r>
                </w:p>
              </w:tc>
              <w:tc>
                <w:tcPr>
                  <w:tcW w:w="2500" w:type="pct"/>
                </w:tcPr>
                <w:p w14:paraId="227C882B" w14:textId="1A06CDCA" w:rsidR="000B4C4E" w:rsidRPr="0049085E" w:rsidRDefault="000B4C4E" w:rsidP="001977CC"/>
              </w:tc>
            </w:tr>
            <w:tr w:rsidR="000B4C4E" w:rsidRPr="0049085E" w14:paraId="1B7E8869" w14:textId="77777777" w:rsidTr="001977CC">
              <w:tc>
                <w:tcPr>
                  <w:tcW w:w="2500" w:type="pct"/>
                </w:tcPr>
                <w:p w14:paraId="486C1ED1" w14:textId="77777777" w:rsidR="000B4C4E" w:rsidRPr="0049085E" w:rsidRDefault="000B4C4E" w:rsidP="001977CC">
                  <w:r w:rsidRPr="0049085E">
                    <w:t>bron</w:t>
                  </w:r>
                  <w:r>
                    <w:t>N</w:t>
                  </w:r>
                  <w:r w:rsidRPr="0049085E">
                    <w:t>auwkeurigheid</w:t>
                  </w:r>
                </w:p>
              </w:tc>
              <w:tc>
                <w:tcPr>
                  <w:tcW w:w="2500" w:type="pct"/>
                </w:tcPr>
                <w:p w14:paraId="76E71E33" w14:textId="42AB9232" w:rsidR="000B4C4E" w:rsidRPr="0049085E" w:rsidRDefault="000B4C4E" w:rsidP="001977CC">
                  <w:r>
                    <w:t>geen</w:t>
                  </w:r>
                </w:p>
              </w:tc>
            </w:tr>
            <w:tr w:rsidR="000B4C4E" w:rsidRPr="0049085E" w14:paraId="71EB52F7" w14:textId="77777777" w:rsidTr="001977CC">
              <w:tc>
                <w:tcPr>
                  <w:tcW w:w="2500" w:type="pct"/>
                </w:tcPr>
                <w:p w14:paraId="6043DD9D" w14:textId="77777777" w:rsidR="000B4C4E" w:rsidRPr="0049085E" w:rsidRDefault="000B4C4E" w:rsidP="001977CC">
                  <w:r>
                    <w:t>idealisatie</w:t>
                  </w:r>
                </w:p>
              </w:tc>
              <w:tc>
                <w:tcPr>
                  <w:tcW w:w="2500" w:type="pct"/>
                </w:tcPr>
                <w:p w14:paraId="2699B617" w14:textId="69EEFBCA" w:rsidR="000B4C4E" w:rsidRPr="0049085E" w:rsidRDefault="000B4C4E" w:rsidP="001977CC">
                  <w:r>
                    <w:t>geen</w:t>
                  </w:r>
                </w:p>
              </w:tc>
            </w:tr>
          </w:tbl>
          <w:p w14:paraId="6BDAB9ED" w14:textId="77777777" w:rsidR="000B4C4E" w:rsidRPr="00D631F2" w:rsidRDefault="000B4C4E" w:rsidP="001977CC"/>
        </w:tc>
      </w:tr>
    </w:tbl>
    <w:p w14:paraId="09E16C05" w14:textId="5B8A3FCB" w:rsidR="000B4C4E" w:rsidRDefault="000B4C4E">
      <w:pPr>
        <w:pStyle w:val="Tekstopmerking"/>
      </w:pPr>
    </w:p>
  </w:comment>
  <w:comment w:id="22"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2204090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A4A2BE" w14:textId="77777777" w:rsidR="000B4C4E" w:rsidRPr="0049085E" w:rsidRDefault="000B4C4E" w:rsidP="00ED1428">
            <w:r>
              <w:rPr>
                <w:rStyle w:val="Verwijzingopmerking"/>
              </w:rPr>
              <w:annotationRef/>
            </w:r>
            <w:r>
              <w:t>Geometrie</w:t>
            </w:r>
          </w:p>
        </w:tc>
      </w:tr>
      <w:tr w:rsidR="000B4C4E" w:rsidRPr="0049085E" w14:paraId="70F802FE" w14:textId="77777777" w:rsidTr="00ED1428">
        <w:tc>
          <w:tcPr>
            <w:tcW w:w="2500" w:type="pct"/>
          </w:tcPr>
          <w:p w14:paraId="0FDBE9C7" w14:textId="77777777" w:rsidR="000B4C4E" w:rsidRPr="0049085E" w:rsidRDefault="000B4C4E" w:rsidP="00ED1428">
            <w:r>
              <w:t>bestandsnaam</w:t>
            </w:r>
          </w:p>
        </w:tc>
        <w:tc>
          <w:tcPr>
            <w:tcW w:w="2500" w:type="pct"/>
          </w:tcPr>
          <w:p w14:paraId="02A437A9" w14:textId="6F3A73B1" w:rsidR="000B4C4E" w:rsidRPr="0049085E" w:rsidRDefault="00BC16CD" w:rsidP="00ED1428">
            <w:r w:rsidRPr="00BC16CD">
              <w:t>Woongebied_Transformatie.gml</w:t>
            </w:r>
          </w:p>
        </w:tc>
      </w:tr>
      <w:tr w:rsidR="000B4C4E" w:rsidRPr="0049085E" w14:paraId="0033A860" w14:textId="77777777" w:rsidTr="00ED1428">
        <w:tc>
          <w:tcPr>
            <w:tcW w:w="2500" w:type="pct"/>
          </w:tcPr>
          <w:p w14:paraId="7597B7BE" w14:textId="77777777" w:rsidR="000B4C4E" w:rsidRPr="0049085E" w:rsidRDefault="000B4C4E" w:rsidP="00ED1428">
            <w:r w:rsidRPr="0049085E">
              <w:t>noemer</w:t>
            </w:r>
          </w:p>
        </w:tc>
        <w:tc>
          <w:tcPr>
            <w:tcW w:w="2500" w:type="pct"/>
          </w:tcPr>
          <w:p w14:paraId="5870F353" w14:textId="3F39CDF4" w:rsidR="000B4C4E" w:rsidRPr="0049085E" w:rsidRDefault="000B4C4E" w:rsidP="00ED1428">
            <w:r>
              <w:t>Woongebied-Transformatie</w:t>
            </w:r>
          </w:p>
        </w:tc>
      </w:tr>
      <w:tr w:rsidR="000B4C4E" w:rsidRPr="0049085E" w14:paraId="0ED14E37" w14:textId="77777777" w:rsidTr="00ED1428">
        <w:tc>
          <w:tcPr>
            <w:tcW w:w="2500" w:type="pct"/>
          </w:tcPr>
          <w:p w14:paraId="58CF0998" w14:textId="77777777" w:rsidR="000B4C4E" w:rsidRPr="0049085E" w:rsidRDefault="000B4C4E" w:rsidP="00ED1428">
            <w:r>
              <w:t>symboolcode</w:t>
            </w:r>
          </w:p>
        </w:tc>
        <w:tc>
          <w:tcPr>
            <w:tcW w:w="2500" w:type="pct"/>
          </w:tcPr>
          <w:p w14:paraId="19AFF832" w14:textId="279EDF5C" w:rsidR="000B4C4E" w:rsidRDefault="000B4C4E" w:rsidP="00ED1428"/>
        </w:tc>
      </w:tr>
      <w:tr w:rsidR="000B4C4E" w:rsidRPr="0049085E" w14:paraId="4D26E82C" w14:textId="77777777" w:rsidTr="00ED1428">
        <w:tc>
          <w:tcPr>
            <w:tcW w:w="2500" w:type="pct"/>
          </w:tcPr>
          <w:p w14:paraId="0EB2425D" w14:textId="77777777" w:rsidR="000B4C4E" w:rsidRPr="0049085E" w:rsidRDefault="000B4C4E" w:rsidP="00ED1428">
            <w:r w:rsidRPr="0049085E">
              <w:t>nauwkeurigheid</w:t>
            </w:r>
          </w:p>
        </w:tc>
        <w:tc>
          <w:tcPr>
            <w:tcW w:w="2500" w:type="pct"/>
          </w:tcPr>
          <w:p w14:paraId="67A8ADF8" w14:textId="14EB9E79" w:rsidR="000B4C4E" w:rsidRPr="0049085E" w:rsidRDefault="000B4C4E" w:rsidP="00ED1428"/>
        </w:tc>
      </w:tr>
      <w:tr w:rsidR="000B4C4E" w:rsidRPr="0049085E" w14:paraId="703E42AE" w14:textId="77777777" w:rsidTr="00ED1428">
        <w:tc>
          <w:tcPr>
            <w:tcW w:w="2500" w:type="pct"/>
          </w:tcPr>
          <w:p w14:paraId="68A5BB18" w14:textId="77777777" w:rsidR="000B4C4E" w:rsidRPr="0049085E" w:rsidRDefault="000B4C4E" w:rsidP="00ED1428">
            <w:r w:rsidRPr="0049085E">
              <w:t>bronNauwkeurigheid</w:t>
            </w:r>
          </w:p>
        </w:tc>
        <w:tc>
          <w:tcPr>
            <w:tcW w:w="2500" w:type="pct"/>
          </w:tcPr>
          <w:p w14:paraId="39078320" w14:textId="4AFB89DA" w:rsidR="000B4C4E" w:rsidRPr="0049085E" w:rsidRDefault="000B4C4E" w:rsidP="00ED1428">
            <w:r>
              <w:t>geen</w:t>
            </w:r>
          </w:p>
        </w:tc>
      </w:tr>
      <w:tr w:rsidR="000B4C4E" w:rsidRPr="0049085E" w14:paraId="227742A0" w14:textId="77777777" w:rsidTr="00ED1428">
        <w:tc>
          <w:tcPr>
            <w:tcW w:w="2500" w:type="pct"/>
          </w:tcPr>
          <w:p w14:paraId="1F91082C" w14:textId="77777777" w:rsidR="000B4C4E" w:rsidRPr="0049085E" w:rsidRDefault="000B4C4E" w:rsidP="00ED1428">
            <w:r>
              <w:t>idealisatie</w:t>
            </w:r>
          </w:p>
        </w:tc>
        <w:tc>
          <w:tcPr>
            <w:tcW w:w="2500" w:type="pct"/>
          </w:tcPr>
          <w:p w14:paraId="19F3364F" w14:textId="05248207" w:rsidR="000B4C4E" w:rsidRPr="0049085E" w:rsidRDefault="000B4C4E" w:rsidP="00ED1428">
            <w:r>
              <w:t>http://standaarden.omgevingswet.overheid.nl/idealisatie/id/concept/Exact</w:t>
            </w:r>
          </w:p>
        </w:tc>
      </w:tr>
      <w:tr w:rsidR="000B4C4E" w:rsidRPr="0049085E" w14:paraId="5F35C40E" w14:textId="77777777" w:rsidTr="00ED1428">
        <w:tc>
          <w:tcPr>
            <w:tcW w:w="2500" w:type="pct"/>
          </w:tcPr>
          <w:p w14:paraId="5443CA5E" w14:textId="77777777" w:rsidR="000B4C4E" w:rsidRDefault="000B4C4E" w:rsidP="00ED1428">
            <w:r>
              <w:t>regelingsgebied</w:t>
            </w:r>
          </w:p>
        </w:tc>
        <w:tc>
          <w:tcPr>
            <w:tcW w:w="2500" w:type="pct"/>
          </w:tcPr>
          <w:p w14:paraId="47B7549C" w14:textId="724DA4B9" w:rsidR="000B4C4E" w:rsidRDefault="000B4C4E" w:rsidP="00ED1428">
            <w:r>
              <w:t>False</w:t>
            </w:r>
          </w:p>
        </w:tc>
      </w:tr>
    </w:tbl>
    <w:p w14:paraId="5C0FF449" w14:textId="2CAF2FB1" w:rsidR="000B4C4E" w:rsidRDefault="000B4C4E">
      <w:pPr>
        <w:pStyle w:val="Tekstopmerking"/>
      </w:pPr>
    </w:p>
  </w:comment>
  <w:comment w:id="23" w:author="Devlin Oosterwijk" w:date="2022-09-20T11:19: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5A0D8D7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08D68" w14:textId="77777777" w:rsidR="000B4C4E" w:rsidRPr="00D631F2" w:rsidRDefault="000B4C4E" w:rsidP="001977CC">
            <w:r>
              <w:rPr>
                <w:rStyle w:val="Verwijzingopmerking"/>
              </w:rPr>
              <w:annotationRef/>
            </w:r>
            <w:r w:rsidRPr="00D631F2">
              <w:t>Activiteit</w:t>
            </w:r>
          </w:p>
        </w:tc>
      </w:tr>
      <w:tr w:rsidR="000B4C4E" w:rsidRPr="00D631F2" w14:paraId="0951554F" w14:textId="77777777" w:rsidTr="001977CC">
        <w:tc>
          <w:tcPr>
            <w:tcW w:w="2500" w:type="pct"/>
          </w:tcPr>
          <w:p w14:paraId="54FA1C40" w14:textId="77777777" w:rsidR="000B4C4E" w:rsidRPr="00D631F2" w:rsidRDefault="000B4C4E" w:rsidP="001977CC">
            <w:r w:rsidRPr="00D631F2">
              <w:t>activiteit</w:t>
            </w:r>
            <w:r>
              <w:t>en</w:t>
            </w:r>
          </w:p>
        </w:tc>
        <w:tc>
          <w:tcPr>
            <w:tcW w:w="2500" w:type="pct"/>
          </w:tcPr>
          <w:p w14:paraId="1A1A984C" w14:textId="72996511" w:rsidR="000B4C4E" w:rsidRPr="00D631F2" w:rsidRDefault="00246438" w:rsidP="001977CC">
            <w:r>
              <w:t>Beroep, bedrijf of activiteit aan huis uitoefenen</w:t>
            </w:r>
          </w:p>
        </w:tc>
      </w:tr>
      <w:tr w:rsidR="000B4C4E" w:rsidRPr="00D631F2" w14:paraId="536CF7DC" w14:textId="77777777" w:rsidTr="001977CC">
        <w:tc>
          <w:tcPr>
            <w:tcW w:w="2500" w:type="pct"/>
          </w:tcPr>
          <w:p w14:paraId="104265EF" w14:textId="77777777" w:rsidR="000B4C4E" w:rsidRPr="00D631F2" w:rsidRDefault="000B4C4E" w:rsidP="001977CC">
            <w:r>
              <w:t>bovenliggendeActiviteit</w:t>
            </w:r>
          </w:p>
        </w:tc>
        <w:tc>
          <w:tcPr>
            <w:tcW w:w="2500" w:type="pct"/>
          </w:tcPr>
          <w:p w14:paraId="5E4D3812" w14:textId="7B0639CB" w:rsidR="000B4C4E" w:rsidRDefault="000B4C4E" w:rsidP="001977CC"/>
        </w:tc>
      </w:tr>
      <w:tr w:rsidR="000B4C4E" w:rsidRPr="00D631F2" w14:paraId="2B2DEE37" w14:textId="77777777" w:rsidTr="001977CC">
        <w:tc>
          <w:tcPr>
            <w:tcW w:w="2500" w:type="pct"/>
          </w:tcPr>
          <w:p w14:paraId="166D8D4A" w14:textId="77777777" w:rsidR="000B4C4E" w:rsidRPr="00D631F2" w:rsidRDefault="000B4C4E" w:rsidP="001977CC">
            <w:r w:rsidRPr="00D631F2">
              <w:t>activiteitengroep</w:t>
            </w:r>
          </w:p>
        </w:tc>
        <w:tc>
          <w:tcPr>
            <w:tcW w:w="2500" w:type="pct"/>
          </w:tcPr>
          <w:p w14:paraId="03D2059C" w14:textId="530929E1" w:rsidR="000B4C4E" w:rsidRPr="00D631F2" w:rsidRDefault="00246438" w:rsidP="001977CC">
            <w:r>
              <w:t>http://standaarden.omgevingswet.overheid.nl/activiteit/id/concept/MilieubelastendeActiviteitMetBeperktEffect</w:t>
            </w:r>
          </w:p>
        </w:tc>
      </w:tr>
      <w:tr w:rsidR="000B4C4E" w:rsidRPr="00D631F2" w14:paraId="3E7C4DE1" w14:textId="77777777" w:rsidTr="001977CC">
        <w:tc>
          <w:tcPr>
            <w:tcW w:w="2500" w:type="pct"/>
          </w:tcPr>
          <w:p w14:paraId="1C1884D5" w14:textId="77777777" w:rsidR="000B4C4E" w:rsidRPr="00D631F2" w:rsidRDefault="000B4C4E" w:rsidP="001977CC">
            <w:r>
              <w:t>activiteitregelkwalificatie</w:t>
            </w:r>
          </w:p>
        </w:tc>
        <w:tc>
          <w:tcPr>
            <w:tcW w:w="2500" w:type="pct"/>
          </w:tcPr>
          <w:p w14:paraId="73AC927A" w14:textId="721B0827" w:rsidR="000B4C4E" w:rsidRPr="00D631F2" w:rsidRDefault="00246438" w:rsidP="001977CC">
            <w:r>
              <w:t>http://standaarden.omgevingswet.overheid.nl/activiteitregelkwalificatie/id/concept/AndersGeduid</w:t>
            </w:r>
          </w:p>
        </w:tc>
      </w:tr>
      <w:tr w:rsidR="000B4C4E" w:rsidRPr="00D631F2" w14:paraId="456C065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294D80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C47872" w14:textId="77777777" w:rsidR="000B4C4E" w:rsidRPr="0049085E" w:rsidRDefault="000B4C4E" w:rsidP="001977CC">
                  <w:r>
                    <w:t>Geometrie</w:t>
                  </w:r>
                </w:p>
              </w:tc>
            </w:tr>
            <w:tr w:rsidR="002E0AF2" w:rsidRPr="0049085E" w14:paraId="1DFF663B" w14:textId="77777777" w:rsidTr="001977CC">
              <w:tc>
                <w:tcPr>
                  <w:tcW w:w="2500" w:type="pct"/>
                </w:tcPr>
                <w:p w14:paraId="1D50858A" w14:textId="77777777" w:rsidR="002E0AF2" w:rsidRPr="0049085E" w:rsidRDefault="002E0AF2" w:rsidP="002E0AF2">
                  <w:r>
                    <w:t>bestandsnaam</w:t>
                  </w:r>
                </w:p>
              </w:tc>
              <w:tc>
                <w:tcPr>
                  <w:tcW w:w="2500" w:type="pct"/>
                </w:tcPr>
                <w:p w14:paraId="351FBF6C" w14:textId="41546A13" w:rsidR="002E0AF2" w:rsidRPr="0049085E" w:rsidRDefault="002E0AF2" w:rsidP="002E0AF2">
                  <w:r w:rsidRPr="00621475">
                    <w:t>Woongebied_Transformatie.gml</w:t>
                  </w:r>
                </w:p>
              </w:tc>
            </w:tr>
            <w:tr w:rsidR="002E0AF2" w:rsidRPr="0049085E" w14:paraId="6F01C027" w14:textId="77777777" w:rsidTr="001977CC">
              <w:tc>
                <w:tcPr>
                  <w:tcW w:w="2500" w:type="pct"/>
                </w:tcPr>
                <w:p w14:paraId="6A01B0A9" w14:textId="77777777" w:rsidR="002E0AF2" w:rsidRPr="0049085E" w:rsidRDefault="002E0AF2" w:rsidP="002E0AF2">
                  <w:r w:rsidRPr="0049085E">
                    <w:t>noemer</w:t>
                  </w:r>
                </w:p>
              </w:tc>
              <w:tc>
                <w:tcPr>
                  <w:tcW w:w="2500" w:type="pct"/>
                </w:tcPr>
                <w:p w14:paraId="5DE32B52" w14:textId="5E763796" w:rsidR="002E0AF2" w:rsidRPr="0049085E" w:rsidRDefault="002E0AF2" w:rsidP="002E0AF2">
                  <w:r w:rsidRPr="00621475">
                    <w:t>Woongebied-Transformatie</w:t>
                  </w:r>
                </w:p>
              </w:tc>
            </w:tr>
            <w:tr w:rsidR="000B4C4E" w:rsidRPr="0049085E" w14:paraId="6B2359EC" w14:textId="77777777" w:rsidTr="001977CC">
              <w:tc>
                <w:tcPr>
                  <w:tcW w:w="2500" w:type="pct"/>
                </w:tcPr>
                <w:p w14:paraId="3135906E" w14:textId="77777777" w:rsidR="000B4C4E" w:rsidRPr="0049085E" w:rsidRDefault="000B4C4E" w:rsidP="001977CC">
                  <w:r>
                    <w:t>symboolcode</w:t>
                  </w:r>
                </w:p>
              </w:tc>
              <w:tc>
                <w:tcPr>
                  <w:tcW w:w="2500" w:type="pct"/>
                </w:tcPr>
                <w:p w14:paraId="6EF293F7" w14:textId="669D4585" w:rsidR="000B4C4E" w:rsidRDefault="000B4C4E" w:rsidP="001977CC"/>
              </w:tc>
            </w:tr>
            <w:tr w:rsidR="000B4C4E" w:rsidRPr="0049085E" w14:paraId="03BDCC1D" w14:textId="77777777" w:rsidTr="001977CC">
              <w:tc>
                <w:tcPr>
                  <w:tcW w:w="2500" w:type="pct"/>
                </w:tcPr>
                <w:p w14:paraId="463DA1DA" w14:textId="77777777" w:rsidR="000B4C4E" w:rsidRPr="0049085E" w:rsidRDefault="000B4C4E" w:rsidP="001977CC">
                  <w:r w:rsidRPr="0049085E">
                    <w:t>nauwkeurigheid</w:t>
                  </w:r>
                </w:p>
              </w:tc>
              <w:tc>
                <w:tcPr>
                  <w:tcW w:w="2500" w:type="pct"/>
                </w:tcPr>
                <w:p w14:paraId="4577106C" w14:textId="3A80EDB0" w:rsidR="000B4C4E" w:rsidRPr="0049085E" w:rsidRDefault="000B4C4E" w:rsidP="001977CC"/>
              </w:tc>
            </w:tr>
            <w:tr w:rsidR="000B4C4E" w:rsidRPr="0049085E" w14:paraId="4E901DE4" w14:textId="77777777" w:rsidTr="001977CC">
              <w:tc>
                <w:tcPr>
                  <w:tcW w:w="2500" w:type="pct"/>
                </w:tcPr>
                <w:p w14:paraId="234C35F3" w14:textId="77777777" w:rsidR="000B4C4E" w:rsidRPr="0049085E" w:rsidRDefault="000B4C4E" w:rsidP="001977CC">
                  <w:r w:rsidRPr="0049085E">
                    <w:t>bron</w:t>
                  </w:r>
                  <w:r>
                    <w:t>N</w:t>
                  </w:r>
                  <w:r w:rsidRPr="0049085E">
                    <w:t>auwkeurigheid</w:t>
                  </w:r>
                </w:p>
              </w:tc>
              <w:tc>
                <w:tcPr>
                  <w:tcW w:w="2500" w:type="pct"/>
                </w:tcPr>
                <w:p w14:paraId="3DBE74B5" w14:textId="3E89EC43" w:rsidR="000B4C4E" w:rsidRPr="0049085E" w:rsidRDefault="00246438" w:rsidP="001977CC">
                  <w:r>
                    <w:t>geen</w:t>
                  </w:r>
                </w:p>
              </w:tc>
            </w:tr>
            <w:tr w:rsidR="000B4C4E" w:rsidRPr="0049085E" w14:paraId="0795D062" w14:textId="77777777" w:rsidTr="001977CC">
              <w:tc>
                <w:tcPr>
                  <w:tcW w:w="2500" w:type="pct"/>
                </w:tcPr>
                <w:p w14:paraId="09D7A160" w14:textId="77777777" w:rsidR="000B4C4E" w:rsidRPr="0049085E" w:rsidRDefault="000B4C4E" w:rsidP="001977CC">
                  <w:r>
                    <w:t>idealisatie</w:t>
                  </w:r>
                </w:p>
              </w:tc>
              <w:tc>
                <w:tcPr>
                  <w:tcW w:w="2500" w:type="pct"/>
                </w:tcPr>
                <w:p w14:paraId="3056A8C8" w14:textId="5A49F04E" w:rsidR="000B4C4E" w:rsidRPr="0049085E" w:rsidRDefault="00246438" w:rsidP="001977CC">
                  <w:r>
                    <w:t>geen</w:t>
                  </w:r>
                </w:p>
              </w:tc>
            </w:tr>
          </w:tbl>
          <w:p w14:paraId="1967FD45" w14:textId="77777777" w:rsidR="000B4C4E" w:rsidRPr="00D631F2" w:rsidRDefault="000B4C4E" w:rsidP="001977CC"/>
        </w:tc>
      </w:tr>
    </w:tbl>
    <w:p w14:paraId="2FC6B037" w14:textId="5C3C6CB5" w:rsidR="000B4C4E" w:rsidRDefault="000B4C4E">
      <w:pPr>
        <w:pStyle w:val="Tekstopmerking"/>
      </w:pPr>
    </w:p>
  </w:comment>
  <w:comment w:id="24" w:author="Devlin Oosterwijk" w:date="2022-09-20T11:18: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EB51A3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24245" w14:textId="77777777" w:rsidR="000B4C4E" w:rsidRPr="0049085E" w:rsidRDefault="000B4C4E" w:rsidP="00ED1428">
            <w:r>
              <w:rPr>
                <w:rStyle w:val="Verwijzingopmerking"/>
              </w:rPr>
              <w:annotationRef/>
            </w:r>
            <w:r>
              <w:t>Geometrie</w:t>
            </w:r>
          </w:p>
        </w:tc>
      </w:tr>
      <w:tr w:rsidR="000B4C4E" w:rsidRPr="0049085E" w14:paraId="76FA74E9" w14:textId="77777777" w:rsidTr="00ED1428">
        <w:tc>
          <w:tcPr>
            <w:tcW w:w="2500" w:type="pct"/>
          </w:tcPr>
          <w:p w14:paraId="44BAD4CB" w14:textId="77777777" w:rsidR="000B4C4E" w:rsidRPr="0049085E" w:rsidRDefault="000B4C4E" w:rsidP="00ED1428">
            <w:r>
              <w:t>bestandsnaam</w:t>
            </w:r>
          </w:p>
        </w:tc>
        <w:tc>
          <w:tcPr>
            <w:tcW w:w="2500" w:type="pct"/>
          </w:tcPr>
          <w:p w14:paraId="4E824769" w14:textId="7E447AC7" w:rsidR="000B4C4E" w:rsidRPr="0049085E" w:rsidRDefault="00BC16CD" w:rsidP="00ED1428">
            <w:r w:rsidRPr="00BC16CD">
              <w:t>Woongebied_Transformatie.gml</w:t>
            </w:r>
          </w:p>
        </w:tc>
      </w:tr>
      <w:tr w:rsidR="000B4C4E" w:rsidRPr="0049085E" w14:paraId="71D55675" w14:textId="77777777" w:rsidTr="00ED1428">
        <w:tc>
          <w:tcPr>
            <w:tcW w:w="2500" w:type="pct"/>
          </w:tcPr>
          <w:p w14:paraId="016412D2" w14:textId="77777777" w:rsidR="000B4C4E" w:rsidRPr="0049085E" w:rsidRDefault="000B4C4E" w:rsidP="00ED1428">
            <w:r w:rsidRPr="0049085E">
              <w:t>noemer</w:t>
            </w:r>
          </w:p>
        </w:tc>
        <w:tc>
          <w:tcPr>
            <w:tcW w:w="2500" w:type="pct"/>
          </w:tcPr>
          <w:p w14:paraId="7732C5A6" w14:textId="25DD4716" w:rsidR="000B4C4E" w:rsidRPr="0049085E" w:rsidRDefault="000B4C4E" w:rsidP="00ED1428">
            <w:r>
              <w:t>Woongebied-Transformatie</w:t>
            </w:r>
          </w:p>
        </w:tc>
      </w:tr>
      <w:tr w:rsidR="000B4C4E" w:rsidRPr="0049085E" w14:paraId="25ED7CFA" w14:textId="77777777" w:rsidTr="00ED1428">
        <w:tc>
          <w:tcPr>
            <w:tcW w:w="2500" w:type="pct"/>
          </w:tcPr>
          <w:p w14:paraId="2062B420" w14:textId="77777777" w:rsidR="000B4C4E" w:rsidRPr="0049085E" w:rsidRDefault="000B4C4E" w:rsidP="00ED1428">
            <w:r>
              <w:t>symboolcode</w:t>
            </w:r>
          </w:p>
        </w:tc>
        <w:tc>
          <w:tcPr>
            <w:tcW w:w="2500" w:type="pct"/>
          </w:tcPr>
          <w:p w14:paraId="05A4FF94" w14:textId="34FCE2BF" w:rsidR="000B4C4E" w:rsidRDefault="000B4C4E" w:rsidP="00ED1428"/>
        </w:tc>
      </w:tr>
      <w:tr w:rsidR="000B4C4E" w:rsidRPr="0049085E" w14:paraId="4A50DD24" w14:textId="77777777" w:rsidTr="00ED1428">
        <w:tc>
          <w:tcPr>
            <w:tcW w:w="2500" w:type="pct"/>
          </w:tcPr>
          <w:p w14:paraId="22E03CBE" w14:textId="77777777" w:rsidR="000B4C4E" w:rsidRPr="0049085E" w:rsidRDefault="000B4C4E" w:rsidP="00ED1428">
            <w:r w:rsidRPr="0049085E">
              <w:t>nauwkeurigheid</w:t>
            </w:r>
          </w:p>
        </w:tc>
        <w:tc>
          <w:tcPr>
            <w:tcW w:w="2500" w:type="pct"/>
          </w:tcPr>
          <w:p w14:paraId="0F87082A" w14:textId="6493855D" w:rsidR="000B4C4E" w:rsidRPr="0049085E" w:rsidRDefault="000B4C4E" w:rsidP="00ED1428"/>
        </w:tc>
      </w:tr>
      <w:tr w:rsidR="000B4C4E" w:rsidRPr="0049085E" w14:paraId="54D08351" w14:textId="77777777" w:rsidTr="00ED1428">
        <w:tc>
          <w:tcPr>
            <w:tcW w:w="2500" w:type="pct"/>
          </w:tcPr>
          <w:p w14:paraId="1B409C86" w14:textId="77777777" w:rsidR="000B4C4E" w:rsidRPr="0049085E" w:rsidRDefault="000B4C4E" w:rsidP="00ED1428">
            <w:r w:rsidRPr="0049085E">
              <w:t>bronNauwkeurigheid</w:t>
            </w:r>
          </w:p>
        </w:tc>
        <w:tc>
          <w:tcPr>
            <w:tcW w:w="2500" w:type="pct"/>
          </w:tcPr>
          <w:p w14:paraId="18C1907B" w14:textId="0AC871A5" w:rsidR="000B4C4E" w:rsidRPr="0049085E" w:rsidRDefault="000B4C4E" w:rsidP="00ED1428">
            <w:r>
              <w:t>geen</w:t>
            </w:r>
          </w:p>
        </w:tc>
      </w:tr>
      <w:tr w:rsidR="000B4C4E" w:rsidRPr="0049085E" w14:paraId="4E7E3CD5" w14:textId="77777777" w:rsidTr="00ED1428">
        <w:tc>
          <w:tcPr>
            <w:tcW w:w="2500" w:type="pct"/>
          </w:tcPr>
          <w:p w14:paraId="5E4AA2F3" w14:textId="77777777" w:rsidR="000B4C4E" w:rsidRPr="0049085E" w:rsidRDefault="000B4C4E" w:rsidP="00ED1428">
            <w:r>
              <w:t>idealisatie</w:t>
            </w:r>
          </w:p>
        </w:tc>
        <w:tc>
          <w:tcPr>
            <w:tcW w:w="2500" w:type="pct"/>
          </w:tcPr>
          <w:p w14:paraId="705A2D06" w14:textId="471033C9" w:rsidR="000B4C4E" w:rsidRPr="0049085E" w:rsidRDefault="000B4C4E" w:rsidP="00ED1428">
            <w:r>
              <w:t>http://standaarden.omgevingswet.overheid.nl/idealisatie/id/concept/Exact</w:t>
            </w:r>
          </w:p>
        </w:tc>
      </w:tr>
      <w:tr w:rsidR="000B4C4E" w:rsidRPr="0049085E" w14:paraId="5412CB83" w14:textId="77777777" w:rsidTr="00ED1428">
        <w:tc>
          <w:tcPr>
            <w:tcW w:w="2500" w:type="pct"/>
          </w:tcPr>
          <w:p w14:paraId="5BF0A8BE" w14:textId="77777777" w:rsidR="000B4C4E" w:rsidRDefault="000B4C4E" w:rsidP="00ED1428">
            <w:r>
              <w:t>regelingsgebied</w:t>
            </w:r>
          </w:p>
        </w:tc>
        <w:tc>
          <w:tcPr>
            <w:tcW w:w="2500" w:type="pct"/>
          </w:tcPr>
          <w:p w14:paraId="3A867A68" w14:textId="28FEAC56" w:rsidR="000B4C4E" w:rsidRDefault="000B4C4E" w:rsidP="00ED1428">
            <w:r>
              <w:t>False</w:t>
            </w:r>
          </w:p>
        </w:tc>
      </w:tr>
    </w:tbl>
    <w:p w14:paraId="30A44555" w14:textId="7016315C" w:rsidR="000B4C4E" w:rsidRDefault="000B4C4E">
      <w:pPr>
        <w:pStyle w:val="Tekstopmerking"/>
      </w:pPr>
    </w:p>
  </w:comment>
  <w:comment w:id="25" w:author="Devlin Oosterwijk" w:date="2022-09-20T11:23: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260AE3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39A210" w14:textId="77777777" w:rsidR="000B4C4E" w:rsidRPr="00D631F2" w:rsidRDefault="000B4C4E" w:rsidP="001977CC">
            <w:r>
              <w:rPr>
                <w:rStyle w:val="Verwijzingopmerking"/>
              </w:rPr>
              <w:annotationRef/>
            </w:r>
            <w:r w:rsidRPr="00D631F2">
              <w:t>Activiteit</w:t>
            </w:r>
          </w:p>
        </w:tc>
      </w:tr>
      <w:tr w:rsidR="000B4C4E" w:rsidRPr="00D631F2" w14:paraId="6541610F" w14:textId="77777777" w:rsidTr="001977CC">
        <w:tc>
          <w:tcPr>
            <w:tcW w:w="2500" w:type="pct"/>
          </w:tcPr>
          <w:p w14:paraId="0AC2CAFA" w14:textId="77777777" w:rsidR="000B4C4E" w:rsidRPr="00D631F2" w:rsidRDefault="000B4C4E" w:rsidP="001977CC">
            <w:r w:rsidRPr="00D631F2">
              <w:t>activiteit</w:t>
            </w:r>
            <w:r>
              <w:t>en</w:t>
            </w:r>
          </w:p>
        </w:tc>
        <w:tc>
          <w:tcPr>
            <w:tcW w:w="2500" w:type="pct"/>
          </w:tcPr>
          <w:p w14:paraId="6DF18327" w14:textId="414DE454" w:rsidR="000B4C4E" w:rsidRPr="00D631F2" w:rsidRDefault="00246438" w:rsidP="001977CC">
            <w:r>
              <w:t>Verrichten van activiteiten in een gebied met archeologische verwachtingen</w:t>
            </w:r>
          </w:p>
        </w:tc>
      </w:tr>
      <w:tr w:rsidR="000B4C4E" w:rsidRPr="00D631F2" w14:paraId="38D3C9BA" w14:textId="77777777" w:rsidTr="001977CC">
        <w:tc>
          <w:tcPr>
            <w:tcW w:w="2500" w:type="pct"/>
          </w:tcPr>
          <w:p w14:paraId="183559E3" w14:textId="77777777" w:rsidR="000B4C4E" w:rsidRPr="00D631F2" w:rsidRDefault="000B4C4E" w:rsidP="001977CC">
            <w:r>
              <w:t>bovenliggendeActiviteit</w:t>
            </w:r>
          </w:p>
        </w:tc>
        <w:tc>
          <w:tcPr>
            <w:tcW w:w="2500" w:type="pct"/>
          </w:tcPr>
          <w:p w14:paraId="51C62059" w14:textId="57B860F9" w:rsidR="000B4C4E" w:rsidRDefault="000B4C4E" w:rsidP="001977CC"/>
        </w:tc>
      </w:tr>
      <w:tr w:rsidR="000B4C4E" w:rsidRPr="00D631F2" w14:paraId="7593BB05" w14:textId="77777777" w:rsidTr="001977CC">
        <w:tc>
          <w:tcPr>
            <w:tcW w:w="2500" w:type="pct"/>
          </w:tcPr>
          <w:p w14:paraId="2FEEC4C8" w14:textId="77777777" w:rsidR="000B4C4E" w:rsidRPr="00D631F2" w:rsidRDefault="000B4C4E" w:rsidP="001977CC">
            <w:r w:rsidRPr="00D631F2">
              <w:t>activiteitengroep</w:t>
            </w:r>
          </w:p>
        </w:tc>
        <w:tc>
          <w:tcPr>
            <w:tcW w:w="2500" w:type="pct"/>
          </w:tcPr>
          <w:p w14:paraId="75FFE8D2" w14:textId="1A664BE9" w:rsidR="000B4C4E" w:rsidRPr="00D631F2" w:rsidRDefault="00246438" w:rsidP="001977CC">
            <w:r>
              <w:t>http://standaarden.omgevingswet.overheid.nl/activiteit/id/concept/CultureelErfgoedactiviteit</w:t>
            </w:r>
          </w:p>
        </w:tc>
      </w:tr>
      <w:tr w:rsidR="000B4C4E" w:rsidRPr="00D631F2" w14:paraId="0C1942EA" w14:textId="77777777" w:rsidTr="001977CC">
        <w:tc>
          <w:tcPr>
            <w:tcW w:w="2500" w:type="pct"/>
          </w:tcPr>
          <w:p w14:paraId="3F7A9D09" w14:textId="77777777" w:rsidR="000B4C4E" w:rsidRPr="00D631F2" w:rsidRDefault="000B4C4E" w:rsidP="001977CC">
            <w:r>
              <w:t>activiteitregelkwalificatie</w:t>
            </w:r>
          </w:p>
        </w:tc>
        <w:tc>
          <w:tcPr>
            <w:tcW w:w="2500" w:type="pct"/>
          </w:tcPr>
          <w:p w14:paraId="5DE7439A" w14:textId="42B2723A" w:rsidR="000B4C4E" w:rsidRPr="00D631F2" w:rsidRDefault="00246438" w:rsidP="001977CC">
            <w:r>
              <w:t>http://standaarden.omgevingswet.overheid.nl/activiteitregelkwalificatie/id/concept/AndersGeduid</w:t>
            </w:r>
          </w:p>
        </w:tc>
      </w:tr>
      <w:tr w:rsidR="000B4C4E" w:rsidRPr="00D631F2" w14:paraId="5DF46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78A9C6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28C7ED" w14:textId="77777777" w:rsidR="000B4C4E" w:rsidRPr="0049085E" w:rsidRDefault="000B4C4E" w:rsidP="001977CC">
                  <w:r>
                    <w:t>Geometrie</w:t>
                  </w:r>
                </w:p>
              </w:tc>
            </w:tr>
            <w:tr w:rsidR="002E0AF2" w:rsidRPr="0049085E" w14:paraId="56E8964C" w14:textId="77777777" w:rsidTr="001977CC">
              <w:tc>
                <w:tcPr>
                  <w:tcW w:w="2500" w:type="pct"/>
                </w:tcPr>
                <w:p w14:paraId="1B9FC676" w14:textId="77777777" w:rsidR="002E0AF2" w:rsidRPr="0049085E" w:rsidRDefault="002E0AF2" w:rsidP="002E0AF2">
                  <w:r>
                    <w:t>bestandsnaam</w:t>
                  </w:r>
                </w:p>
              </w:tc>
              <w:tc>
                <w:tcPr>
                  <w:tcW w:w="2500" w:type="pct"/>
                </w:tcPr>
                <w:p w14:paraId="5B8D4DA5" w14:textId="137EEFB1" w:rsidR="002E0AF2" w:rsidRPr="0049085E" w:rsidRDefault="002E0AF2" w:rsidP="002E0AF2">
                  <w:r w:rsidRPr="00C64B77">
                    <w:t>Gebieden_met_een_archeologische_verwachtingswaarde.gml</w:t>
                  </w:r>
                </w:p>
              </w:tc>
            </w:tr>
            <w:tr w:rsidR="002E0AF2" w:rsidRPr="0049085E" w14:paraId="42680542" w14:textId="77777777" w:rsidTr="001977CC">
              <w:tc>
                <w:tcPr>
                  <w:tcW w:w="2500" w:type="pct"/>
                </w:tcPr>
                <w:p w14:paraId="33DAB5E8" w14:textId="77777777" w:rsidR="002E0AF2" w:rsidRPr="0049085E" w:rsidRDefault="002E0AF2" w:rsidP="002E0AF2">
                  <w:r w:rsidRPr="0049085E">
                    <w:t>noemer</w:t>
                  </w:r>
                </w:p>
              </w:tc>
              <w:tc>
                <w:tcPr>
                  <w:tcW w:w="2500" w:type="pct"/>
                </w:tcPr>
                <w:p w14:paraId="68814604" w14:textId="07BE1060" w:rsidR="002E0AF2" w:rsidRPr="0049085E" w:rsidRDefault="002E0AF2" w:rsidP="002E0AF2">
                  <w:r w:rsidRPr="00C64B77">
                    <w:t>Gebieden met een archeologische verwachtingswaarde</w:t>
                  </w:r>
                </w:p>
              </w:tc>
            </w:tr>
            <w:tr w:rsidR="000B4C4E" w:rsidRPr="0049085E" w14:paraId="2E1E9B65" w14:textId="77777777" w:rsidTr="001977CC">
              <w:tc>
                <w:tcPr>
                  <w:tcW w:w="2500" w:type="pct"/>
                </w:tcPr>
                <w:p w14:paraId="2B9E8DD8" w14:textId="77777777" w:rsidR="000B4C4E" w:rsidRPr="0049085E" w:rsidRDefault="000B4C4E" w:rsidP="001977CC">
                  <w:r>
                    <w:t>symboolcode</w:t>
                  </w:r>
                </w:p>
              </w:tc>
              <w:tc>
                <w:tcPr>
                  <w:tcW w:w="2500" w:type="pct"/>
                </w:tcPr>
                <w:p w14:paraId="7CB45B47" w14:textId="7CF3C37C" w:rsidR="000B4C4E" w:rsidRDefault="000B4C4E" w:rsidP="001977CC"/>
              </w:tc>
            </w:tr>
            <w:tr w:rsidR="000B4C4E" w:rsidRPr="0049085E" w14:paraId="25E442B6" w14:textId="77777777" w:rsidTr="001977CC">
              <w:tc>
                <w:tcPr>
                  <w:tcW w:w="2500" w:type="pct"/>
                </w:tcPr>
                <w:p w14:paraId="673C3B0B" w14:textId="77777777" w:rsidR="000B4C4E" w:rsidRPr="0049085E" w:rsidRDefault="000B4C4E" w:rsidP="001977CC">
                  <w:r w:rsidRPr="0049085E">
                    <w:t>nauwkeurigheid</w:t>
                  </w:r>
                </w:p>
              </w:tc>
              <w:tc>
                <w:tcPr>
                  <w:tcW w:w="2500" w:type="pct"/>
                </w:tcPr>
                <w:p w14:paraId="0CB20E89" w14:textId="2E9F5E9D" w:rsidR="000B4C4E" w:rsidRPr="0049085E" w:rsidRDefault="000B4C4E" w:rsidP="001977CC"/>
              </w:tc>
            </w:tr>
            <w:tr w:rsidR="000B4C4E" w:rsidRPr="0049085E" w14:paraId="5E34427E" w14:textId="77777777" w:rsidTr="001977CC">
              <w:tc>
                <w:tcPr>
                  <w:tcW w:w="2500" w:type="pct"/>
                </w:tcPr>
                <w:p w14:paraId="40E008A6" w14:textId="77777777" w:rsidR="000B4C4E" w:rsidRPr="0049085E" w:rsidRDefault="000B4C4E" w:rsidP="001977CC">
                  <w:r w:rsidRPr="0049085E">
                    <w:t>bron</w:t>
                  </w:r>
                  <w:r>
                    <w:t>N</w:t>
                  </w:r>
                  <w:r w:rsidRPr="0049085E">
                    <w:t>auwkeurigheid</w:t>
                  </w:r>
                </w:p>
              </w:tc>
              <w:tc>
                <w:tcPr>
                  <w:tcW w:w="2500" w:type="pct"/>
                </w:tcPr>
                <w:p w14:paraId="6DB89B8C" w14:textId="4C79FAB3" w:rsidR="000B4C4E" w:rsidRPr="0049085E" w:rsidRDefault="00246438" w:rsidP="001977CC">
                  <w:r>
                    <w:t>geen</w:t>
                  </w:r>
                </w:p>
              </w:tc>
            </w:tr>
            <w:tr w:rsidR="000B4C4E" w:rsidRPr="0049085E" w14:paraId="61B05D36" w14:textId="77777777" w:rsidTr="001977CC">
              <w:tc>
                <w:tcPr>
                  <w:tcW w:w="2500" w:type="pct"/>
                </w:tcPr>
                <w:p w14:paraId="15E7C6B3" w14:textId="77777777" w:rsidR="000B4C4E" w:rsidRPr="0049085E" w:rsidRDefault="000B4C4E" w:rsidP="001977CC">
                  <w:r>
                    <w:t>idealisatie</w:t>
                  </w:r>
                </w:p>
              </w:tc>
              <w:tc>
                <w:tcPr>
                  <w:tcW w:w="2500" w:type="pct"/>
                </w:tcPr>
                <w:p w14:paraId="77BE7C38" w14:textId="7AE722C9" w:rsidR="000B4C4E" w:rsidRPr="0049085E" w:rsidRDefault="00246438" w:rsidP="001977CC">
                  <w:r>
                    <w:t>geen</w:t>
                  </w:r>
                </w:p>
              </w:tc>
            </w:tr>
          </w:tbl>
          <w:p w14:paraId="45F4DDF9" w14:textId="77777777" w:rsidR="000B4C4E" w:rsidRPr="00D631F2" w:rsidRDefault="000B4C4E" w:rsidP="001977CC"/>
        </w:tc>
      </w:tr>
    </w:tbl>
    <w:p w14:paraId="42E9D7E3" w14:textId="054E63EA" w:rsidR="000B4C4E" w:rsidRDefault="000B4C4E">
      <w:pPr>
        <w:pStyle w:val="Tekstopmerking"/>
      </w:pPr>
    </w:p>
  </w:comment>
  <w:comment w:id="26" w:author="Devlin Oosterwijk" w:date="2022-09-20T11:21: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4B461D2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5335DD" w14:textId="77777777" w:rsidR="000B4C4E" w:rsidRPr="0049085E" w:rsidRDefault="000B4C4E" w:rsidP="00ED1428">
            <w:r>
              <w:rPr>
                <w:rStyle w:val="Verwijzingopmerking"/>
              </w:rPr>
              <w:annotationRef/>
            </w:r>
            <w:r>
              <w:t>Geometrie</w:t>
            </w:r>
          </w:p>
        </w:tc>
      </w:tr>
      <w:tr w:rsidR="000B4C4E" w:rsidRPr="0049085E" w14:paraId="725C7D97" w14:textId="77777777" w:rsidTr="00ED1428">
        <w:tc>
          <w:tcPr>
            <w:tcW w:w="2500" w:type="pct"/>
          </w:tcPr>
          <w:p w14:paraId="5BDA2289" w14:textId="77777777" w:rsidR="000B4C4E" w:rsidRPr="0049085E" w:rsidRDefault="000B4C4E" w:rsidP="00ED1428">
            <w:r>
              <w:t>bestandsnaam</w:t>
            </w:r>
          </w:p>
        </w:tc>
        <w:tc>
          <w:tcPr>
            <w:tcW w:w="2500" w:type="pct"/>
          </w:tcPr>
          <w:p w14:paraId="5A6BBDC8" w14:textId="48967418" w:rsidR="000B4C4E" w:rsidRPr="0049085E" w:rsidRDefault="00BC16CD" w:rsidP="00ED1428">
            <w:r w:rsidRPr="00BC16CD">
              <w:t>Gebieden_met_een_archeologische_verwachtingswaarde.gml</w:t>
            </w:r>
          </w:p>
        </w:tc>
      </w:tr>
      <w:tr w:rsidR="000B4C4E" w:rsidRPr="0049085E" w14:paraId="6C82627F" w14:textId="77777777" w:rsidTr="00ED1428">
        <w:tc>
          <w:tcPr>
            <w:tcW w:w="2500" w:type="pct"/>
          </w:tcPr>
          <w:p w14:paraId="614B0530" w14:textId="77777777" w:rsidR="000B4C4E" w:rsidRPr="0049085E" w:rsidRDefault="000B4C4E" w:rsidP="00ED1428">
            <w:r w:rsidRPr="0049085E">
              <w:t>noemer</w:t>
            </w:r>
          </w:p>
        </w:tc>
        <w:tc>
          <w:tcPr>
            <w:tcW w:w="2500" w:type="pct"/>
          </w:tcPr>
          <w:p w14:paraId="1612DBAE" w14:textId="37A510A2" w:rsidR="000B4C4E" w:rsidRPr="0049085E" w:rsidRDefault="000B4C4E" w:rsidP="00ED1428">
            <w:r>
              <w:t>Gebieden met een archeologische verwachtingswaarde</w:t>
            </w:r>
          </w:p>
        </w:tc>
      </w:tr>
      <w:tr w:rsidR="000B4C4E" w:rsidRPr="0049085E" w14:paraId="5BB6DA94" w14:textId="77777777" w:rsidTr="00ED1428">
        <w:tc>
          <w:tcPr>
            <w:tcW w:w="2500" w:type="pct"/>
          </w:tcPr>
          <w:p w14:paraId="61099C7E" w14:textId="77777777" w:rsidR="000B4C4E" w:rsidRPr="0049085E" w:rsidRDefault="000B4C4E" w:rsidP="00ED1428">
            <w:r>
              <w:t>symboolcode</w:t>
            </w:r>
          </w:p>
        </w:tc>
        <w:tc>
          <w:tcPr>
            <w:tcW w:w="2500" w:type="pct"/>
          </w:tcPr>
          <w:p w14:paraId="48C57F70" w14:textId="527BE467" w:rsidR="000B4C4E" w:rsidRDefault="000B4C4E" w:rsidP="00ED1428"/>
        </w:tc>
      </w:tr>
      <w:tr w:rsidR="000B4C4E" w:rsidRPr="0049085E" w14:paraId="2C199837" w14:textId="77777777" w:rsidTr="00ED1428">
        <w:tc>
          <w:tcPr>
            <w:tcW w:w="2500" w:type="pct"/>
          </w:tcPr>
          <w:p w14:paraId="10EC5961" w14:textId="77777777" w:rsidR="000B4C4E" w:rsidRPr="0049085E" w:rsidRDefault="000B4C4E" w:rsidP="00ED1428">
            <w:r w:rsidRPr="0049085E">
              <w:t>nauwkeurigheid</w:t>
            </w:r>
          </w:p>
        </w:tc>
        <w:tc>
          <w:tcPr>
            <w:tcW w:w="2500" w:type="pct"/>
          </w:tcPr>
          <w:p w14:paraId="562D8A25" w14:textId="75F61D2E" w:rsidR="000B4C4E" w:rsidRPr="0049085E" w:rsidRDefault="000B4C4E" w:rsidP="00ED1428"/>
        </w:tc>
      </w:tr>
      <w:tr w:rsidR="000B4C4E" w:rsidRPr="0049085E" w14:paraId="6E13EDE7" w14:textId="77777777" w:rsidTr="00ED1428">
        <w:tc>
          <w:tcPr>
            <w:tcW w:w="2500" w:type="pct"/>
          </w:tcPr>
          <w:p w14:paraId="6CF14999" w14:textId="77777777" w:rsidR="000B4C4E" w:rsidRPr="0049085E" w:rsidRDefault="000B4C4E" w:rsidP="00ED1428">
            <w:r w:rsidRPr="0049085E">
              <w:t>bronNauwkeurigheid</w:t>
            </w:r>
          </w:p>
        </w:tc>
        <w:tc>
          <w:tcPr>
            <w:tcW w:w="2500" w:type="pct"/>
          </w:tcPr>
          <w:p w14:paraId="7FA167B1" w14:textId="57A2D5E1" w:rsidR="000B4C4E" w:rsidRPr="0049085E" w:rsidRDefault="000B4C4E" w:rsidP="00ED1428">
            <w:r>
              <w:t>geen</w:t>
            </w:r>
          </w:p>
        </w:tc>
      </w:tr>
      <w:tr w:rsidR="000B4C4E" w:rsidRPr="0049085E" w14:paraId="7A8AFB25" w14:textId="77777777" w:rsidTr="00ED1428">
        <w:tc>
          <w:tcPr>
            <w:tcW w:w="2500" w:type="pct"/>
          </w:tcPr>
          <w:p w14:paraId="0D9AB9D2" w14:textId="77777777" w:rsidR="000B4C4E" w:rsidRPr="0049085E" w:rsidRDefault="000B4C4E" w:rsidP="00ED1428">
            <w:r>
              <w:t>idealisatie</w:t>
            </w:r>
          </w:p>
        </w:tc>
        <w:tc>
          <w:tcPr>
            <w:tcW w:w="2500" w:type="pct"/>
          </w:tcPr>
          <w:p w14:paraId="03D76D5B" w14:textId="54F031F9" w:rsidR="000B4C4E" w:rsidRPr="0049085E" w:rsidRDefault="000B4C4E" w:rsidP="00ED1428">
            <w:r>
              <w:t>http://standaarden.omgevingswet.overheid.nl/idealisatie/id/concept/Exact</w:t>
            </w:r>
          </w:p>
        </w:tc>
      </w:tr>
      <w:tr w:rsidR="000B4C4E" w:rsidRPr="0049085E" w14:paraId="1F296094" w14:textId="77777777" w:rsidTr="00ED1428">
        <w:tc>
          <w:tcPr>
            <w:tcW w:w="2500" w:type="pct"/>
          </w:tcPr>
          <w:p w14:paraId="40D1B865" w14:textId="77777777" w:rsidR="000B4C4E" w:rsidRDefault="000B4C4E" w:rsidP="00ED1428">
            <w:r>
              <w:t>regelingsgebied</w:t>
            </w:r>
          </w:p>
        </w:tc>
        <w:tc>
          <w:tcPr>
            <w:tcW w:w="2500" w:type="pct"/>
          </w:tcPr>
          <w:p w14:paraId="489BE191" w14:textId="02C3EB1D" w:rsidR="000B4C4E" w:rsidRDefault="000B4C4E" w:rsidP="00ED1428">
            <w:r>
              <w:t>False</w:t>
            </w:r>
          </w:p>
        </w:tc>
      </w:tr>
    </w:tbl>
    <w:p w14:paraId="4192A4E5" w14:textId="116ACCA2" w:rsidR="000B4C4E" w:rsidRDefault="000B4C4E">
      <w:pPr>
        <w:pStyle w:val="Tekstopmerking"/>
      </w:pPr>
    </w:p>
  </w:comment>
  <w:comment w:id="27"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355978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5963E1" w14:textId="77777777" w:rsidR="000B4C4E" w:rsidRPr="00D631F2" w:rsidRDefault="000B4C4E" w:rsidP="001977CC">
            <w:r>
              <w:rPr>
                <w:rStyle w:val="Verwijzingopmerking"/>
              </w:rPr>
              <w:annotationRef/>
            </w:r>
            <w:r w:rsidRPr="00D631F2">
              <w:t>Activiteit</w:t>
            </w:r>
          </w:p>
        </w:tc>
      </w:tr>
      <w:tr w:rsidR="000B4C4E" w:rsidRPr="00D631F2" w14:paraId="171DCB4E" w14:textId="77777777" w:rsidTr="001977CC">
        <w:tc>
          <w:tcPr>
            <w:tcW w:w="2500" w:type="pct"/>
          </w:tcPr>
          <w:p w14:paraId="447522FC" w14:textId="77777777" w:rsidR="000B4C4E" w:rsidRPr="00D631F2" w:rsidRDefault="000B4C4E" w:rsidP="001977CC">
            <w:r w:rsidRPr="00D631F2">
              <w:t>activiteit</w:t>
            </w:r>
            <w:r>
              <w:t>en</w:t>
            </w:r>
          </w:p>
        </w:tc>
        <w:tc>
          <w:tcPr>
            <w:tcW w:w="2500" w:type="pct"/>
          </w:tcPr>
          <w:p w14:paraId="5CCBF25D" w14:textId="2E28AA86" w:rsidR="000B4C4E" w:rsidRPr="00D631F2" w:rsidRDefault="00246438" w:rsidP="001977CC">
            <w:r>
              <w:t>Verrichten van activiteiten in een gebied met archeologische verwachtingen</w:t>
            </w:r>
          </w:p>
        </w:tc>
      </w:tr>
      <w:tr w:rsidR="000B4C4E" w:rsidRPr="00D631F2" w14:paraId="1D29BDE0" w14:textId="77777777" w:rsidTr="001977CC">
        <w:tc>
          <w:tcPr>
            <w:tcW w:w="2500" w:type="pct"/>
          </w:tcPr>
          <w:p w14:paraId="6D0D29ED" w14:textId="77777777" w:rsidR="000B4C4E" w:rsidRPr="00D631F2" w:rsidRDefault="000B4C4E" w:rsidP="001977CC">
            <w:r>
              <w:t>bovenliggendeActiviteit</w:t>
            </w:r>
          </w:p>
        </w:tc>
        <w:tc>
          <w:tcPr>
            <w:tcW w:w="2500" w:type="pct"/>
          </w:tcPr>
          <w:p w14:paraId="2D0E6AF3" w14:textId="54AEF93E" w:rsidR="000B4C4E" w:rsidRDefault="000B4C4E" w:rsidP="001977CC"/>
        </w:tc>
      </w:tr>
      <w:tr w:rsidR="000B4C4E" w:rsidRPr="00D631F2" w14:paraId="52B513E2" w14:textId="77777777" w:rsidTr="001977CC">
        <w:tc>
          <w:tcPr>
            <w:tcW w:w="2500" w:type="pct"/>
          </w:tcPr>
          <w:p w14:paraId="65660CCB" w14:textId="77777777" w:rsidR="000B4C4E" w:rsidRPr="00D631F2" w:rsidRDefault="000B4C4E" w:rsidP="001977CC">
            <w:r w:rsidRPr="00D631F2">
              <w:t>activiteitengroep</w:t>
            </w:r>
          </w:p>
        </w:tc>
        <w:tc>
          <w:tcPr>
            <w:tcW w:w="2500" w:type="pct"/>
          </w:tcPr>
          <w:p w14:paraId="1705C075" w14:textId="70C4080A" w:rsidR="000B4C4E" w:rsidRPr="00D631F2" w:rsidRDefault="00246438" w:rsidP="001977CC">
            <w:r>
              <w:t>http://standaarden.omgevingswet.overheid.nl/activiteit/id/concept/CultureelErfgoedactiviteit</w:t>
            </w:r>
          </w:p>
        </w:tc>
      </w:tr>
      <w:tr w:rsidR="000B4C4E" w:rsidRPr="00D631F2" w14:paraId="688B302F" w14:textId="77777777" w:rsidTr="001977CC">
        <w:tc>
          <w:tcPr>
            <w:tcW w:w="2500" w:type="pct"/>
          </w:tcPr>
          <w:p w14:paraId="07C8949B" w14:textId="77777777" w:rsidR="000B4C4E" w:rsidRPr="00D631F2" w:rsidRDefault="000B4C4E" w:rsidP="001977CC">
            <w:r>
              <w:t>activiteitregelkwalificatie</w:t>
            </w:r>
          </w:p>
        </w:tc>
        <w:tc>
          <w:tcPr>
            <w:tcW w:w="2500" w:type="pct"/>
          </w:tcPr>
          <w:p w14:paraId="34F9A712" w14:textId="51EF508F" w:rsidR="000B4C4E" w:rsidRPr="00D631F2" w:rsidRDefault="00246438" w:rsidP="001977CC">
            <w:r>
              <w:t>http://standaarden.omgevingswet.overheid.nl/activiteitregelkwalificatie/id/concept/AndersGeduid</w:t>
            </w:r>
          </w:p>
        </w:tc>
      </w:tr>
      <w:tr w:rsidR="000B4C4E" w:rsidRPr="00D631F2" w14:paraId="11AD05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0EFCEF8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C46253" w14:textId="77777777" w:rsidR="000B4C4E" w:rsidRPr="0049085E" w:rsidRDefault="000B4C4E" w:rsidP="001977CC">
                  <w:r>
                    <w:t>Geometrie</w:t>
                  </w:r>
                </w:p>
              </w:tc>
            </w:tr>
            <w:tr w:rsidR="002E0AF2" w:rsidRPr="0049085E" w14:paraId="017E5ECB" w14:textId="77777777" w:rsidTr="001977CC">
              <w:tc>
                <w:tcPr>
                  <w:tcW w:w="2500" w:type="pct"/>
                </w:tcPr>
                <w:p w14:paraId="187E0508" w14:textId="77777777" w:rsidR="002E0AF2" w:rsidRPr="0049085E" w:rsidRDefault="002E0AF2" w:rsidP="002E0AF2">
                  <w:r>
                    <w:t>bestandsnaam</w:t>
                  </w:r>
                </w:p>
              </w:tc>
              <w:tc>
                <w:tcPr>
                  <w:tcW w:w="2500" w:type="pct"/>
                </w:tcPr>
                <w:p w14:paraId="3593C877" w14:textId="24134158" w:rsidR="002E0AF2" w:rsidRPr="0049085E" w:rsidRDefault="002E0AF2" w:rsidP="002E0AF2">
                  <w:r w:rsidRPr="002911F7">
                    <w:t>Gebieden_met_een_archeologische_verwachtingswaarde.gml</w:t>
                  </w:r>
                </w:p>
              </w:tc>
            </w:tr>
            <w:tr w:rsidR="002E0AF2" w:rsidRPr="0049085E" w14:paraId="01354F4E" w14:textId="77777777" w:rsidTr="001977CC">
              <w:tc>
                <w:tcPr>
                  <w:tcW w:w="2500" w:type="pct"/>
                </w:tcPr>
                <w:p w14:paraId="680731E3" w14:textId="77777777" w:rsidR="002E0AF2" w:rsidRPr="0049085E" w:rsidRDefault="002E0AF2" w:rsidP="002E0AF2">
                  <w:r w:rsidRPr="0049085E">
                    <w:t>noemer</w:t>
                  </w:r>
                </w:p>
              </w:tc>
              <w:tc>
                <w:tcPr>
                  <w:tcW w:w="2500" w:type="pct"/>
                </w:tcPr>
                <w:p w14:paraId="7711CEBE" w14:textId="11BE9115" w:rsidR="002E0AF2" w:rsidRPr="0049085E" w:rsidRDefault="002E0AF2" w:rsidP="002E0AF2">
                  <w:r w:rsidRPr="002911F7">
                    <w:t>Gebieden met een archeologische verwachtingswaarde</w:t>
                  </w:r>
                </w:p>
              </w:tc>
            </w:tr>
            <w:tr w:rsidR="000B4C4E" w:rsidRPr="0049085E" w14:paraId="0A37737A" w14:textId="77777777" w:rsidTr="001977CC">
              <w:tc>
                <w:tcPr>
                  <w:tcW w:w="2500" w:type="pct"/>
                </w:tcPr>
                <w:p w14:paraId="7530159C" w14:textId="77777777" w:rsidR="000B4C4E" w:rsidRPr="0049085E" w:rsidRDefault="000B4C4E" w:rsidP="001977CC">
                  <w:r>
                    <w:t>symboolcode</w:t>
                  </w:r>
                </w:p>
              </w:tc>
              <w:tc>
                <w:tcPr>
                  <w:tcW w:w="2500" w:type="pct"/>
                </w:tcPr>
                <w:p w14:paraId="50B9FD4E" w14:textId="2D1E2F0F" w:rsidR="000B4C4E" w:rsidRDefault="000B4C4E" w:rsidP="001977CC"/>
              </w:tc>
            </w:tr>
            <w:tr w:rsidR="000B4C4E" w:rsidRPr="0049085E" w14:paraId="7285E44A" w14:textId="77777777" w:rsidTr="001977CC">
              <w:tc>
                <w:tcPr>
                  <w:tcW w:w="2500" w:type="pct"/>
                </w:tcPr>
                <w:p w14:paraId="0C55D681" w14:textId="77777777" w:rsidR="000B4C4E" w:rsidRPr="0049085E" w:rsidRDefault="000B4C4E" w:rsidP="001977CC">
                  <w:r w:rsidRPr="0049085E">
                    <w:t>nauwkeurigheid</w:t>
                  </w:r>
                </w:p>
              </w:tc>
              <w:tc>
                <w:tcPr>
                  <w:tcW w:w="2500" w:type="pct"/>
                </w:tcPr>
                <w:p w14:paraId="5412DBC5" w14:textId="7A0018CE" w:rsidR="000B4C4E" w:rsidRPr="0049085E" w:rsidRDefault="000B4C4E" w:rsidP="001977CC"/>
              </w:tc>
            </w:tr>
            <w:tr w:rsidR="000B4C4E" w:rsidRPr="0049085E" w14:paraId="5788B821" w14:textId="77777777" w:rsidTr="001977CC">
              <w:tc>
                <w:tcPr>
                  <w:tcW w:w="2500" w:type="pct"/>
                </w:tcPr>
                <w:p w14:paraId="1593CEEA" w14:textId="77777777" w:rsidR="000B4C4E" w:rsidRPr="0049085E" w:rsidRDefault="000B4C4E" w:rsidP="001977CC">
                  <w:r w:rsidRPr="0049085E">
                    <w:t>bron</w:t>
                  </w:r>
                  <w:r>
                    <w:t>N</w:t>
                  </w:r>
                  <w:r w:rsidRPr="0049085E">
                    <w:t>auwkeurigheid</w:t>
                  </w:r>
                </w:p>
              </w:tc>
              <w:tc>
                <w:tcPr>
                  <w:tcW w:w="2500" w:type="pct"/>
                </w:tcPr>
                <w:p w14:paraId="6275AD5D" w14:textId="3F7AD96D" w:rsidR="000B4C4E" w:rsidRPr="0049085E" w:rsidRDefault="00246438" w:rsidP="001977CC">
                  <w:r>
                    <w:t>geen</w:t>
                  </w:r>
                </w:p>
              </w:tc>
            </w:tr>
            <w:tr w:rsidR="000B4C4E" w:rsidRPr="0049085E" w14:paraId="075352EC" w14:textId="77777777" w:rsidTr="001977CC">
              <w:tc>
                <w:tcPr>
                  <w:tcW w:w="2500" w:type="pct"/>
                </w:tcPr>
                <w:p w14:paraId="330CA0AE" w14:textId="77777777" w:rsidR="000B4C4E" w:rsidRPr="0049085E" w:rsidRDefault="000B4C4E" w:rsidP="001977CC">
                  <w:r>
                    <w:t>idealisatie</w:t>
                  </w:r>
                </w:p>
              </w:tc>
              <w:tc>
                <w:tcPr>
                  <w:tcW w:w="2500" w:type="pct"/>
                </w:tcPr>
                <w:p w14:paraId="067D131F" w14:textId="3AFEE6FD" w:rsidR="000B4C4E" w:rsidRPr="0049085E" w:rsidRDefault="00246438" w:rsidP="001977CC">
                  <w:r>
                    <w:t>geen</w:t>
                  </w:r>
                </w:p>
              </w:tc>
            </w:tr>
          </w:tbl>
          <w:p w14:paraId="22A0E63A" w14:textId="77777777" w:rsidR="000B4C4E" w:rsidRPr="00D631F2" w:rsidRDefault="000B4C4E" w:rsidP="001977CC"/>
        </w:tc>
      </w:tr>
    </w:tbl>
    <w:p w14:paraId="73608DBF" w14:textId="35B05633" w:rsidR="000B4C4E" w:rsidRDefault="000B4C4E">
      <w:pPr>
        <w:pStyle w:val="Tekstopmerking"/>
      </w:pPr>
    </w:p>
  </w:comment>
  <w:comment w:id="28" w:author="Devlin Oosterwijk" w:date="2022-09-20T11:24: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3A67BE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E1AAF2" w14:textId="77777777" w:rsidR="000B4C4E" w:rsidRPr="0049085E" w:rsidRDefault="000B4C4E" w:rsidP="00ED1428">
            <w:r>
              <w:rPr>
                <w:rStyle w:val="Verwijzingopmerking"/>
              </w:rPr>
              <w:annotationRef/>
            </w:r>
            <w:r>
              <w:t>Geometrie</w:t>
            </w:r>
          </w:p>
        </w:tc>
      </w:tr>
      <w:tr w:rsidR="000B4C4E" w:rsidRPr="0049085E" w14:paraId="6DEC8926" w14:textId="77777777" w:rsidTr="00ED1428">
        <w:tc>
          <w:tcPr>
            <w:tcW w:w="2500" w:type="pct"/>
          </w:tcPr>
          <w:p w14:paraId="390EF9B0" w14:textId="77777777" w:rsidR="000B4C4E" w:rsidRPr="0049085E" w:rsidRDefault="000B4C4E" w:rsidP="00ED1428">
            <w:r>
              <w:t>bestandsnaam</w:t>
            </w:r>
          </w:p>
        </w:tc>
        <w:tc>
          <w:tcPr>
            <w:tcW w:w="2500" w:type="pct"/>
          </w:tcPr>
          <w:p w14:paraId="0E8DB885" w14:textId="257026B7" w:rsidR="000B4C4E" w:rsidRPr="0049085E" w:rsidRDefault="00BC16CD" w:rsidP="00ED1428">
            <w:r w:rsidRPr="00BC16CD">
              <w:t>Gebieden_met_een_archeologische_verwachtingswaarde.gml</w:t>
            </w:r>
          </w:p>
        </w:tc>
      </w:tr>
      <w:tr w:rsidR="000B4C4E" w:rsidRPr="0049085E" w14:paraId="45624E01" w14:textId="77777777" w:rsidTr="00ED1428">
        <w:tc>
          <w:tcPr>
            <w:tcW w:w="2500" w:type="pct"/>
          </w:tcPr>
          <w:p w14:paraId="265677E8" w14:textId="77777777" w:rsidR="000B4C4E" w:rsidRPr="0049085E" w:rsidRDefault="000B4C4E" w:rsidP="00ED1428">
            <w:r w:rsidRPr="0049085E">
              <w:t>noemer</w:t>
            </w:r>
          </w:p>
        </w:tc>
        <w:tc>
          <w:tcPr>
            <w:tcW w:w="2500" w:type="pct"/>
          </w:tcPr>
          <w:p w14:paraId="5E42D7EB" w14:textId="2AF9FDCE" w:rsidR="000B4C4E" w:rsidRPr="0049085E" w:rsidRDefault="000B4C4E" w:rsidP="00ED1428">
            <w:r>
              <w:t>Gebieden met een archeologische verwachtingswaarde</w:t>
            </w:r>
          </w:p>
        </w:tc>
      </w:tr>
      <w:tr w:rsidR="000B4C4E" w:rsidRPr="0049085E" w14:paraId="2B95941B" w14:textId="77777777" w:rsidTr="00ED1428">
        <w:tc>
          <w:tcPr>
            <w:tcW w:w="2500" w:type="pct"/>
          </w:tcPr>
          <w:p w14:paraId="67574AF6" w14:textId="77777777" w:rsidR="000B4C4E" w:rsidRPr="0049085E" w:rsidRDefault="000B4C4E" w:rsidP="00ED1428">
            <w:r>
              <w:t>symboolcode</w:t>
            </w:r>
          </w:p>
        </w:tc>
        <w:tc>
          <w:tcPr>
            <w:tcW w:w="2500" w:type="pct"/>
          </w:tcPr>
          <w:p w14:paraId="1AE3ADF7" w14:textId="538A8713" w:rsidR="000B4C4E" w:rsidRDefault="000B4C4E" w:rsidP="00ED1428"/>
        </w:tc>
      </w:tr>
      <w:tr w:rsidR="000B4C4E" w:rsidRPr="0049085E" w14:paraId="0BF1BF2F" w14:textId="77777777" w:rsidTr="00ED1428">
        <w:tc>
          <w:tcPr>
            <w:tcW w:w="2500" w:type="pct"/>
          </w:tcPr>
          <w:p w14:paraId="245F8C34" w14:textId="77777777" w:rsidR="000B4C4E" w:rsidRPr="0049085E" w:rsidRDefault="000B4C4E" w:rsidP="00ED1428">
            <w:r w:rsidRPr="0049085E">
              <w:t>nauwkeurigheid</w:t>
            </w:r>
          </w:p>
        </w:tc>
        <w:tc>
          <w:tcPr>
            <w:tcW w:w="2500" w:type="pct"/>
          </w:tcPr>
          <w:p w14:paraId="009269CE" w14:textId="046CC96F" w:rsidR="000B4C4E" w:rsidRPr="0049085E" w:rsidRDefault="000B4C4E" w:rsidP="00ED1428"/>
        </w:tc>
      </w:tr>
      <w:tr w:rsidR="000B4C4E" w:rsidRPr="0049085E" w14:paraId="1C127191" w14:textId="77777777" w:rsidTr="00ED1428">
        <w:tc>
          <w:tcPr>
            <w:tcW w:w="2500" w:type="pct"/>
          </w:tcPr>
          <w:p w14:paraId="54401C28" w14:textId="77777777" w:rsidR="000B4C4E" w:rsidRPr="0049085E" w:rsidRDefault="000B4C4E" w:rsidP="00ED1428">
            <w:r w:rsidRPr="0049085E">
              <w:t>bronNauwkeurigheid</w:t>
            </w:r>
          </w:p>
        </w:tc>
        <w:tc>
          <w:tcPr>
            <w:tcW w:w="2500" w:type="pct"/>
          </w:tcPr>
          <w:p w14:paraId="3A8504B5" w14:textId="10F55400" w:rsidR="000B4C4E" w:rsidRPr="0049085E" w:rsidRDefault="000B4C4E" w:rsidP="00ED1428">
            <w:r>
              <w:t>geen</w:t>
            </w:r>
          </w:p>
        </w:tc>
      </w:tr>
      <w:tr w:rsidR="000B4C4E" w:rsidRPr="0049085E" w14:paraId="6B3CBA50" w14:textId="77777777" w:rsidTr="00ED1428">
        <w:tc>
          <w:tcPr>
            <w:tcW w:w="2500" w:type="pct"/>
          </w:tcPr>
          <w:p w14:paraId="0A9B8B0A" w14:textId="77777777" w:rsidR="000B4C4E" w:rsidRPr="0049085E" w:rsidRDefault="000B4C4E" w:rsidP="00ED1428">
            <w:r>
              <w:t>idealisatie</w:t>
            </w:r>
          </w:p>
        </w:tc>
        <w:tc>
          <w:tcPr>
            <w:tcW w:w="2500" w:type="pct"/>
          </w:tcPr>
          <w:p w14:paraId="0C31BD6D" w14:textId="6E35E660" w:rsidR="000B4C4E" w:rsidRPr="0049085E" w:rsidRDefault="000B4C4E" w:rsidP="00ED1428">
            <w:r>
              <w:t>http://standaarden.omgevingswet.overheid.nl/idealisatie/id/concept/Exact</w:t>
            </w:r>
          </w:p>
        </w:tc>
      </w:tr>
      <w:tr w:rsidR="000B4C4E" w:rsidRPr="0049085E" w14:paraId="6DEF0446" w14:textId="77777777" w:rsidTr="00ED1428">
        <w:tc>
          <w:tcPr>
            <w:tcW w:w="2500" w:type="pct"/>
          </w:tcPr>
          <w:p w14:paraId="13C4865A" w14:textId="77777777" w:rsidR="000B4C4E" w:rsidRDefault="000B4C4E" w:rsidP="00ED1428">
            <w:r>
              <w:t>regelingsgebied</w:t>
            </w:r>
          </w:p>
        </w:tc>
        <w:tc>
          <w:tcPr>
            <w:tcW w:w="2500" w:type="pct"/>
          </w:tcPr>
          <w:p w14:paraId="7562E4C3" w14:textId="70F7080B" w:rsidR="000B4C4E" w:rsidRDefault="000B4C4E" w:rsidP="00ED1428">
            <w:r>
              <w:t>False</w:t>
            </w:r>
          </w:p>
        </w:tc>
      </w:tr>
    </w:tbl>
    <w:p w14:paraId="3387C46A" w14:textId="0583DFF4" w:rsidR="000B4C4E" w:rsidRDefault="000B4C4E">
      <w:pPr>
        <w:pStyle w:val="Tekstopmerking"/>
      </w:pPr>
    </w:p>
  </w:comment>
  <w:comment w:id="29"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D631F2" w14:paraId="6C70A12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8DED" w14:textId="77777777" w:rsidR="000B4C4E" w:rsidRPr="00D631F2" w:rsidRDefault="000B4C4E" w:rsidP="001977CC">
            <w:r>
              <w:rPr>
                <w:rStyle w:val="Verwijzingopmerking"/>
              </w:rPr>
              <w:annotationRef/>
            </w:r>
            <w:r w:rsidRPr="00D631F2">
              <w:t>Activiteit</w:t>
            </w:r>
          </w:p>
        </w:tc>
      </w:tr>
      <w:tr w:rsidR="000B4C4E" w:rsidRPr="00D631F2" w14:paraId="52AC099B" w14:textId="77777777" w:rsidTr="001977CC">
        <w:tc>
          <w:tcPr>
            <w:tcW w:w="2500" w:type="pct"/>
          </w:tcPr>
          <w:p w14:paraId="37E23546" w14:textId="77777777" w:rsidR="000B4C4E" w:rsidRPr="00D631F2" w:rsidRDefault="000B4C4E" w:rsidP="001977CC">
            <w:r w:rsidRPr="00D631F2">
              <w:t>activiteit</w:t>
            </w:r>
            <w:r>
              <w:t>en</w:t>
            </w:r>
          </w:p>
        </w:tc>
        <w:tc>
          <w:tcPr>
            <w:tcW w:w="2500" w:type="pct"/>
          </w:tcPr>
          <w:p w14:paraId="7C228097" w14:textId="3122E944" w:rsidR="000B4C4E" w:rsidRPr="00D631F2" w:rsidRDefault="00246438" w:rsidP="001977CC">
            <w:r>
              <w:t>Verrichten van activiteiten in een gebied met archeologische verwachtingen</w:t>
            </w:r>
          </w:p>
        </w:tc>
      </w:tr>
      <w:tr w:rsidR="000B4C4E" w:rsidRPr="00D631F2" w14:paraId="34F95D36" w14:textId="77777777" w:rsidTr="001977CC">
        <w:tc>
          <w:tcPr>
            <w:tcW w:w="2500" w:type="pct"/>
          </w:tcPr>
          <w:p w14:paraId="2CF956C0" w14:textId="77777777" w:rsidR="000B4C4E" w:rsidRPr="00D631F2" w:rsidRDefault="000B4C4E" w:rsidP="001977CC">
            <w:r>
              <w:t>bovenliggendeActiviteit</w:t>
            </w:r>
          </w:p>
        </w:tc>
        <w:tc>
          <w:tcPr>
            <w:tcW w:w="2500" w:type="pct"/>
          </w:tcPr>
          <w:p w14:paraId="7481DC9D" w14:textId="76970304" w:rsidR="000B4C4E" w:rsidRDefault="000B4C4E" w:rsidP="001977CC"/>
        </w:tc>
      </w:tr>
      <w:tr w:rsidR="000B4C4E" w:rsidRPr="00D631F2" w14:paraId="3CFD7212" w14:textId="77777777" w:rsidTr="001977CC">
        <w:tc>
          <w:tcPr>
            <w:tcW w:w="2500" w:type="pct"/>
          </w:tcPr>
          <w:p w14:paraId="5D79A2ED" w14:textId="77777777" w:rsidR="000B4C4E" w:rsidRPr="00D631F2" w:rsidRDefault="000B4C4E" w:rsidP="001977CC">
            <w:r w:rsidRPr="00D631F2">
              <w:t>activiteitengroep</w:t>
            </w:r>
          </w:p>
        </w:tc>
        <w:tc>
          <w:tcPr>
            <w:tcW w:w="2500" w:type="pct"/>
          </w:tcPr>
          <w:p w14:paraId="1E6C54C9" w14:textId="0D4DD17C" w:rsidR="000B4C4E" w:rsidRPr="00D631F2" w:rsidRDefault="00246438" w:rsidP="001977CC">
            <w:r>
              <w:t>http://standaarden.omgevingswet.overheid.nl/activiteit/id/concept/CultureelErfgoedactiviteit</w:t>
            </w:r>
          </w:p>
        </w:tc>
      </w:tr>
      <w:tr w:rsidR="000B4C4E" w:rsidRPr="00D631F2" w14:paraId="6F136EB2" w14:textId="77777777" w:rsidTr="001977CC">
        <w:tc>
          <w:tcPr>
            <w:tcW w:w="2500" w:type="pct"/>
          </w:tcPr>
          <w:p w14:paraId="620DE837" w14:textId="77777777" w:rsidR="000B4C4E" w:rsidRPr="00D631F2" w:rsidRDefault="000B4C4E" w:rsidP="001977CC">
            <w:r>
              <w:t>activiteitregelkwalificatie</w:t>
            </w:r>
          </w:p>
        </w:tc>
        <w:tc>
          <w:tcPr>
            <w:tcW w:w="2500" w:type="pct"/>
          </w:tcPr>
          <w:p w14:paraId="4A92715A" w14:textId="6FA25B31" w:rsidR="000B4C4E" w:rsidRPr="00D631F2" w:rsidRDefault="00246438" w:rsidP="001977CC">
            <w:r>
              <w:t>http://standaarden.omgevingswet.overheid.nl/activiteitregelkwalificatie/id/concept/AndersGeduid</w:t>
            </w:r>
          </w:p>
        </w:tc>
      </w:tr>
      <w:tr w:rsidR="000B4C4E" w:rsidRPr="00D631F2" w14:paraId="271C1D0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B4C4E" w:rsidRPr="0049085E" w14:paraId="7BBC7A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8A9D2C" w14:textId="77777777" w:rsidR="000B4C4E" w:rsidRPr="0049085E" w:rsidRDefault="000B4C4E" w:rsidP="001977CC">
                  <w:r>
                    <w:t>Geometrie</w:t>
                  </w:r>
                </w:p>
              </w:tc>
            </w:tr>
            <w:tr w:rsidR="002E0AF2" w:rsidRPr="0049085E" w14:paraId="065CB7D8" w14:textId="77777777" w:rsidTr="001977CC">
              <w:tc>
                <w:tcPr>
                  <w:tcW w:w="2500" w:type="pct"/>
                </w:tcPr>
                <w:p w14:paraId="08A9C35D" w14:textId="77777777" w:rsidR="002E0AF2" w:rsidRPr="0049085E" w:rsidRDefault="002E0AF2" w:rsidP="002E0AF2">
                  <w:r>
                    <w:t>bestandsnaam</w:t>
                  </w:r>
                </w:p>
              </w:tc>
              <w:tc>
                <w:tcPr>
                  <w:tcW w:w="2500" w:type="pct"/>
                </w:tcPr>
                <w:p w14:paraId="73B87490" w14:textId="4D6E9BEE" w:rsidR="002E0AF2" w:rsidRPr="0049085E" w:rsidRDefault="002E0AF2" w:rsidP="002E0AF2">
                  <w:r w:rsidRPr="00A01E52">
                    <w:t>Gebieden_met_een_archeologische_verwachtingswaarde.gml</w:t>
                  </w:r>
                </w:p>
              </w:tc>
            </w:tr>
            <w:tr w:rsidR="002E0AF2" w:rsidRPr="0049085E" w14:paraId="69CDF822" w14:textId="77777777" w:rsidTr="001977CC">
              <w:tc>
                <w:tcPr>
                  <w:tcW w:w="2500" w:type="pct"/>
                </w:tcPr>
                <w:p w14:paraId="2E0592F1" w14:textId="77777777" w:rsidR="002E0AF2" w:rsidRPr="0049085E" w:rsidRDefault="002E0AF2" w:rsidP="002E0AF2">
                  <w:r w:rsidRPr="0049085E">
                    <w:t>noemer</w:t>
                  </w:r>
                </w:p>
              </w:tc>
              <w:tc>
                <w:tcPr>
                  <w:tcW w:w="2500" w:type="pct"/>
                </w:tcPr>
                <w:p w14:paraId="26E2E73E" w14:textId="2760D8D9" w:rsidR="002E0AF2" w:rsidRPr="0049085E" w:rsidRDefault="002E0AF2" w:rsidP="002E0AF2">
                  <w:r w:rsidRPr="00A01E52">
                    <w:t>Gebieden met een archeologische verwachtingswaarde</w:t>
                  </w:r>
                </w:p>
              </w:tc>
            </w:tr>
            <w:tr w:rsidR="000B4C4E" w:rsidRPr="0049085E" w14:paraId="6A72118F" w14:textId="77777777" w:rsidTr="001977CC">
              <w:tc>
                <w:tcPr>
                  <w:tcW w:w="2500" w:type="pct"/>
                </w:tcPr>
                <w:p w14:paraId="1DB51C8D" w14:textId="77777777" w:rsidR="000B4C4E" w:rsidRPr="0049085E" w:rsidRDefault="000B4C4E" w:rsidP="001977CC">
                  <w:r>
                    <w:t>symboolcode</w:t>
                  </w:r>
                </w:p>
              </w:tc>
              <w:tc>
                <w:tcPr>
                  <w:tcW w:w="2500" w:type="pct"/>
                </w:tcPr>
                <w:p w14:paraId="48150BCA" w14:textId="23D4FFD2" w:rsidR="000B4C4E" w:rsidRDefault="000B4C4E" w:rsidP="001977CC"/>
              </w:tc>
            </w:tr>
            <w:tr w:rsidR="000B4C4E" w:rsidRPr="0049085E" w14:paraId="799E6871" w14:textId="77777777" w:rsidTr="001977CC">
              <w:tc>
                <w:tcPr>
                  <w:tcW w:w="2500" w:type="pct"/>
                </w:tcPr>
                <w:p w14:paraId="3518783C" w14:textId="77777777" w:rsidR="000B4C4E" w:rsidRPr="0049085E" w:rsidRDefault="000B4C4E" w:rsidP="001977CC">
                  <w:r w:rsidRPr="0049085E">
                    <w:t>nauwkeurigheid</w:t>
                  </w:r>
                </w:p>
              </w:tc>
              <w:tc>
                <w:tcPr>
                  <w:tcW w:w="2500" w:type="pct"/>
                </w:tcPr>
                <w:p w14:paraId="06C9751C" w14:textId="3D66ED30" w:rsidR="000B4C4E" w:rsidRPr="0049085E" w:rsidRDefault="000B4C4E" w:rsidP="001977CC"/>
              </w:tc>
            </w:tr>
            <w:tr w:rsidR="000B4C4E" w:rsidRPr="0049085E" w14:paraId="28763174" w14:textId="77777777" w:rsidTr="001977CC">
              <w:tc>
                <w:tcPr>
                  <w:tcW w:w="2500" w:type="pct"/>
                </w:tcPr>
                <w:p w14:paraId="4D19BCDF" w14:textId="77777777" w:rsidR="000B4C4E" w:rsidRPr="0049085E" w:rsidRDefault="000B4C4E" w:rsidP="001977CC">
                  <w:r w:rsidRPr="0049085E">
                    <w:t>bron</w:t>
                  </w:r>
                  <w:r>
                    <w:t>N</w:t>
                  </w:r>
                  <w:r w:rsidRPr="0049085E">
                    <w:t>auwkeurigheid</w:t>
                  </w:r>
                </w:p>
              </w:tc>
              <w:tc>
                <w:tcPr>
                  <w:tcW w:w="2500" w:type="pct"/>
                </w:tcPr>
                <w:p w14:paraId="6F6FA0BC" w14:textId="5E886A5A" w:rsidR="000B4C4E" w:rsidRPr="0049085E" w:rsidRDefault="00246438" w:rsidP="001977CC">
                  <w:r>
                    <w:t>geen</w:t>
                  </w:r>
                </w:p>
              </w:tc>
            </w:tr>
            <w:tr w:rsidR="000B4C4E" w:rsidRPr="0049085E" w14:paraId="4FB074AF" w14:textId="77777777" w:rsidTr="001977CC">
              <w:tc>
                <w:tcPr>
                  <w:tcW w:w="2500" w:type="pct"/>
                </w:tcPr>
                <w:p w14:paraId="5953EB02" w14:textId="77777777" w:rsidR="000B4C4E" w:rsidRPr="0049085E" w:rsidRDefault="000B4C4E" w:rsidP="001977CC">
                  <w:r>
                    <w:t>idealisatie</w:t>
                  </w:r>
                </w:p>
              </w:tc>
              <w:tc>
                <w:tcPr>
                  <w:tcW w:w="2500" w:type="pct"/>
                </w:tcPr>
                <w:p w14:paraId="036B8A97" w14:textId="62E4E527" w:rsidR="000B4C4E" w:rsidRPr="0049085E" w:rsidRDefault="00246438" w:rsidP="001977CC">
                  <w:r>
                    <w:t>geen</w:t>
                  </w:r>
                </w:p>
              </w:tc>
            </w:tr>
          </w:tbl>
          <w:p w14:paraId="3F792F65" w14:textId="77777777" w:rsidR="000B4C4E" w:rsidRPr="00D631F2" w:rsidRDefault="000B4C4E" w:rsidP="001977CC"/>
        </w:tc>
      </w:tr>
    </w:tbl>
    <w:p w14:paraId="715BD937" w14:textId="7C920ECC" w:rsidR="000B4C4E" w:rsidRDefault="000B4C4E">
      <w:pPr>
        <w:pStyle w:val="Tekstopmerking"/>
      </w:pPr>
    </w:p>
  </w:comment>
  <w:comment w:id="30"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0B4C4E" w:rsidRPr="0049085E" w14:paraId="1F4894F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304EB6" w14:textId="77777777" w:rsidR="000B4C4E" w:rsidRPr="0049085E" w:rsidRDefault="000B4C4E" w:rsidP="00ED1428">
            <w:r>
              <w:rPr>
                <w:rStyle w:val="Verwijzingopmerking"/>
              </w:rPr>
              <w:annotationRef/>
            </w:r>
            <w:r>
              <w:t>Geometrie</w:t>
            </w:r>
          </w:p>
        </w:tc>
      </w:tr>
      <w:tr w:rsidR="000B4C4E" w:rsidRPr="0049085E" w14:paraId="075E0F3A" w14:textId="77777777" w:rsidTr="00ED1428">
        <w:tc>
          <w:tcPr>
            <w:tcW w:w="2500" w:type="pct"/>
          </w:tcPr>
          <w:p w14:paraId="3E881436" w14:textId="77777777" w:rsidR="000B4C4E" w:rsidRPr="0049085E" w:rsidRDefault="000B4C4E" w:rsidP="00ED1428">
            <w:r>
              <w:t>bestandsnaam</w:t>
            </w:r>
          </w:p>
        </w:tc>
        <w:tc>
          <w:tcPr>
            <w:tcW w:w="2500" w:type="pct"/>
          </w:tcPr>
          <w:p w14:paraId="057C29D9" w14:textId="15CD2DD2" w:rsidR="000B4C4E" w:rsidRPr="0049085E" w:rsidRDefault="00BC16CD" w:rsidP="00ED1428">
            <w:r w:rsidRPr="00BC16CD">
              <w:t>Gebieden_met_een_archeologische_verwachtingswaarde.gml</w:t>
            </w:r>
          </w:p>
        </w:tc>
      </w:tr>
      <w:tr w:rsidR="000B4C4E" w:rsidRPr="0049085E" w14:paraId="71FBA005" w14:textId="77777777" w:rsidTr="00ED1428">
        <w:tc>
          <w:tcPr>
            <w:tcW w:w="2500" w:type="pct"/>
          </w:tcPr>
          <w:p w14:paraId="3E7AC9AF" w14:textId="77777777" w:rsidR="000B4C4E" w:rsidRPr="0049085E" w:rsidRDefault="000B4C4E" w:rsidP="00ED1428">
            <w:r w:rsidRPr="0049085E">
              <w:t>noemer</w:t>
            </w:r>
          </w:p>
        </w:tc>
        <w:tc>
          <w:tcPr>
            <w:tcW w:w="2500" w:type="pct"/>
          </w:tcPr>
          <w:p w14:paraId="07981F76" w14:textId="4058829F" w:rsidR="000B4C4E" w:rsidRPr="0049085E" w:rsidRDefault="000B4C4E" w:rsidP="00ED1428">
            <w:r>
              <w:t>Gebieden met een archeologische verwachtingswaarde</w:t>
            </w:r>
          </w:p>
        </w:tc>
      </w:tr>
      <w:tr w:rsidR="000B4C4E" w:rsidRPr="0049085E" w14:paraId="26A4D7CC" w14:textId="77777777" w:rsidTr="00ED1428">
        <w:tc>
          <w:tcPr>
            <w:tcW w:w="2500" w:type="pct"/>
          </w:tcPr>
          <w:p w14:paraId="5D36DBD2" w14:textId="77777777" w:rsidR="000B4C4E" w:rsidRPr="0049085E" w:rsidRDefault="000B4C4E" w:rsidP="00ED1428">
            <w:r>
              <w:t>symboolcode</w:t>
            </w:r>
          </w:p>
        </w:tc>
        <w:tc>
          <w:tcPr>
            <w:tcW w:w="2500" w:type="pct"/>
          </w:tcPr>
          <w:p w14:paraId="1C9BF8CF" w14:textId="1E97E608" w:rsidR="000B4C4E" w:rsidRDefault="000B4C4E" w:rsidP="00ED1428"/>
        </w:tc>
      </w:tr>
      <w:tr w:rsidR="000B4C4E" w:rsidRPr="0049085E" w14:paraId="2E553A3E" w14:textId="77777777" w:rsidTr="00ED1428">
        <w:tc>
          <w:tcPr>
            <w:tcW w:w="2500" w:type="pct"/>
          </w:tcPr>
          <w:p w14:paraId="1CF7623C" w14:textId="77777777" w:rsidR="000B4C4E" w:rsidRPr="0049085E" w:rsidRDefault="000B4C4E" w:rsidP="00ED1428">
            <w:r w:rsidRPr="0049085E">
              <w:t>nauwkeurigheid</w:t>
            </w:r>
          </w:p>
        </w:tc>
        <w:tc>
          <w:tcPr>
            <w:tcW w:w="2500" w:type="pct"/>
          </w:tcPr>
          <w:p w14:paraId="59806951" w14:textId="44607355" w:rsidR="000B4C4E" w:rsidRPr="0049085E" w:rsidRDefault="000B4C4E" w:rsidP="00ED1428"/>
        </w:tc>
      </w:tr>
      <w:tr w:rsidR="000B4C4E" w:rsidRPr="0049085E" w14:paraId="4E0C47D0" w14:textId="77777777" w:rsidTr="00ED1428">
        <w:tc>
          <w:tcPr>
            <w:tcW w:w="2500" w:type="pct"/>
          </w:tcPr>
          <w:p w14:paraId="16A832FE" w14:textId="77777777" w:rsidR="000B4C4E" w:rsidRPr="0049085E" w:rsidRDefault="000B4C4E" w:rsidP="00ED1428">
            <w:r w:rsidRPr="0049085E">
              <w:t>bronNauwkeurigheid</w:t>
            </w:r>
          </w:p>
        </w:tc>
        <w:tc>
          <w:tcPr>
            <w:tcW w:w="2500" w:type="pct"/>
          </w:tcPr>
          <w:p w14:paraId="4DB90547" w14:textId="72C07D59" w:rsidR="000B4C4E" w:rsidRPr="0049085E" w:rsidRDefault="000B4C4E" w:rsidP="00ED1428">
            <w:r>
              <w:t>geen</w:t>
            </w:r>
          </w:p>
        </w:tc>
      </w:tr>
      <w:tr w:rsidR="000B4C4E" w:rsidRPr="0049085E" w14:paraId="353ED250" w14:textId="77777777" w:rsidTr="00ED1428">
        <w:tc>
          <w:tcPr>
            <w:tcW w:w="2500" w:type="pct"/>
          </w:tcPr>
          <w:p w14:paraId="482BDA4B" w14:textId="77777777" w:rsidR="000B4C4E" w:rsidRPr="0049085E" w:rsidRDefault="000B4C4E" w:rsidP="00ED1428">
            <w:r>
              <w:t>idealisatie</w:t>
            </w:r>
          </w:p>
        </w:tc>
        <w:tc>
          <w:tcPr>
            <w:tcW w:w="2500" w:type="pct"/>
          </w:tcPr>
          <w:p w14:paraId="55624005" w14:textId="525AF9B0" w:rsidR="000B4C4E" w:rsidRPr="0049085E" w:rsidRDefault="000B4C4E" w:rsidP="00ED1428">
            <w:r>
              <w:t>http://standaarden.omgevingswet.overheid.nl/idealisatie/id/concept/Exact</w:t>
            </w:r>
          </w:p>
        </w:tc>
      </w:tr>
      <w:tr w:rsidR="000B4C4E" w:rsidRPr="0049085E" w14:paraId="7CB40802" w14:textId="77777777" w:rsidTr="00ED1428">
        <w:tc>
          <w:tcPr>
            <w:tcW w:w="2500" w:type="pct"/>
          </w:tcPr>
          <w:p w14:paraId="46172061" w14:textId="77777777" w:rsidR="000B4C4E" w:rsidRDefault="000B4C4E" w:rsidP="00ED1428">
            <w:r>
              <w:t>regelingsgebied</w:t>
            </w:r>
          </w:p>
        </w:tc>
        <w:tc>
          <w:tcPr>
            <w:tcW w:w="2500" w:type="pct"/>
          </w:tcPr>
          <w:p w14:paraId="0041F080" w14:textId="6822576F" w:rsidR="000B4C4E" w:rsidRDefault="000B4C4E" w:rsidP="00ED1428">
            <w:r>
              <w:t>False</w:t>
            </w:r>
          </w:p>
        </w:tc>
      </w:tr>
    </w:tbl>
    <w:p w14:paraId="361151F2" w14:textId="21A426B2" w:rsidR="000B4C4E" w:rsidRDefault="000B4C4E">
      <w:pPr>
        <w:pStyle w:val="Tekstopmerking"/>
      </w:pPr>
    </w:p>
  </w:comment>
  <w:comment w:id="31" w:author="Devlin Oosterwijk" w:date="2022-09-20T11:25: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A15E0C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615C11" w14:textId="77777777" w:rsidR="00A7298B" w:rsidRPr="0049085E" w:rsidRDefault="00A7298B" w:rsidP="00ED1428">
            <w:r>
              <w:rPr>
                <w:rStyle w:val="Verwijzingopmerking"/>
              </w:rPr>
              <w:annotationRef/>
            </w:r>
            <w:r>
              <w:t>Geometrie</w:t>
            </w:r>
          </w:p>
        </w:tc>
      </w:tr>
      <w:tr w:rsidR="00A7298B" w:rsidRPr="0049085E" w14:paraId="77B32D9F" w14:textId="77777777" w:rsidTr="00ED1428">
        <w:tc>
          <w:tcPr>
            <w:tcW w:w="2500" w:type="pct"/>
          </w:tcPr>
          <w:p w14:paraId="145CFBA7" w14:textId="77777777" w:rsidR="00A7298B" w:rsidRPr="0049085E" w:rsidRDefault="00A7298B" w:rsidP="00ED1428">
            <w:r>
              <w:t>bestandsnaam</w:t>
            </w:r>
          </w:p>
        </w:tc>
        <w:tc>
          <w:tcPr>
            <w:tcW w:w="2500" w:type="pct"/>
          </w:tcPr>
          <w:p w14:paraId="4E2EE279" w14:textId="4DD03A07" w:rsidR="00A7298B" w:rsidRPr="0049085E" w:rsidRDefault="00BC16CD" w:rsidP="00ED1428">
            <w:r w:rsidRPr="00BC16CD">
              <w:t>Woongebied_Transformatie.gml</w:t>
            </w:r>
          </w:p>
        </w:tc>
      </w:tr>
      <w:tr w:rsidR="00A7298B" w:rsidRPr="0049085E" w14:paraId="35A3A911" w14:textId="77777777" w:rsidTr="00ED1428">
        <w:tc>
          <w:tcPr>
            <w:tcW w:w="2500" w:type="pct"/>
          </w:tcPr>
          <w:p w14:paraId="2FEA1BA8" w14:textId="77777777" w:rsidR="00A7298B" w:rsidRPr="0049085E" w:rsidRDefault="00A7298B" w:rsidP="00ED1428">
            <w:r w:rsidRPr="0049085E">
              <w:t>noemer</w:t>
            </w:r>
          </w:p>
        </w:tc>
        <w:tc>
          <w:tcPr>
            <w:tcW w:w="2500" w:type="pct"/>
          </w:tcPr>
          <w:p w14:paraId="4333CF47" w14:textId="04CDB275" w:rsidR="00A7298B" w:rsidRPr="0049085E" w:rsidRDefault="00A7298B" w:rsidP="00ED1428">
            <w:r>
              <w:t>Woongebied-Transformatie</w:t>
            </w:r>
          </w:p>
        </w:tc>
      </w:tr>
      <w:tr w:rsidR="00A7298B" w:rsidRPr="0049085E" w14:paraId="24C89A49" w14:textId="77777777" w:rsidTr="00ED1428">
        <w:tc>
          <w:tcPr>
            <w:tcW w:w="2500" w:type="pct"/>
          </w:tcPr>
          <w:p w14:paraId="6299B595" w14:textId="77777777" w:rsidR="00A7298B" w:rsidRPr="0049085E" w:rsidRDefault="00A7298B" w:rsidP="00ED1428">
            <w:r>
              <w:t>symboolcode</w:t>
            </w:r>
          </w:p>
        </w:tc>
        <w:tc>
          <w:tcPr>
            <w:tcW w:w="2500" w:type="pct"/>
          </w:tcPr>
          <w:p w14:paraId="3DD80F1D" w14:textId="6243DD70" w:rsidR="00A7298B" w:rsidRDefault="00A7298B" w:rsidP="00ED1428"/>
        </w:tc>
      </w:tr>
      <w:tr w:rsidR="00A7298B" w:rsidRPr="0049085E" w14:paraId="354D1877" w14:textId="77777777" w:rsidTr="00ED1428">
        <w:tc>
          <w:tcPr>
            <w:tcW w:w="2500" w:type="pct"/>
          </w:tcPr>
          <w:p w14:paraId="3ED3B8B0" w14:textId="77777777" w:rsidR="00A7298B" w:rsidRPr="0049085E" w:rsidRDefault="00A7298B" w:rsidP="00ED1428">
            <w:r w:rsidRPr="0049085E">
              <w:t>nauwkeurigheid</w:t>
            </w:r>
          </w:p>
        </w:tc>
        <w:tc>
          <w:tcPr>
            <w:tcW w:w="2500" w:type="pct"/>
          </w:tcPr>
          <w:p w14:paraId="5B610D6E" w14:textId="6092EE99" w:rsidR="00A7298B" w:rsidRPr="0049085E" w:rsidRDefault="00A7298B" w:rsidP="00ED1428"/>
        </w:tc>
      </w:tr>
      <w:tr w:rsidR="00A7298B" w:rsidRPr="0049085E" w14:paraId="0CAA17C4" w14:textId="77777777" w:rsidTr="00ED1428">
        <w:tc>
          <w:tcPr>
            <w:tcW w:w="2500" w:type="pct"/>
          </w:tcPr>
          <w:p w14:paraId="69B06F76" w14:textId="77777777" w:rsidR="00A7298B" w:rsidRPr="0049085E" w:rsidRDefault="00A7298B" w:rsidP="00ED1428">
            <w:r w:rsidRPr="0049085E">
              <w:t>bronNauwkeurigheid</w:t>
            </w:r>
          </w:p>
        </w:tc>
        <w:tc>
          <w:tcPr>
            <w:tcW w:w="2500" w:type="pct"/>
          </w:tcPr>
          <w:p w14:paraId="30B0E0BA" w14:textId="27121A64" w:rsidR="00A7298B" w:rsidRPr="0049085E" w:rsidRDefault="00A7298B" w:rsidP="00ED1428">
            <w:r>
              <w:t>geen</w:t>
            </w:r>
          </w:p>
        </w:tc>
      </w:tr>
      <w:tr w:rsidR="00A7298B" w:rsidRPr="0049085E" w14:paraId="0E55DE45" w14:textId="77777777" w:rsidTr="00ED1428">
        <w:tc>
          <w:tcPr>
            <w:tcW w:w="2500" w:type="pct"/>
          </w:tcPr>
          <w:p w14:paraId="745E65A9" w14:textId="77777777" w:rsidR="00A7298B" w:rsidRPr="0049085E" w:rsidRDefault="00A7298B" w:rsidP="00ED1428">
            <w:r>
              <w:t>idealisatie</w:t>
            </w:r>
          </w:p>
        </w:tc>
        <w:tc>
          <w:tcPr>
            <w:tcW w:w="2500" w:type="pct"/>
          </w:tcPr>
          <w:p w14:paraId="646EEBB8" w14:textId="013226C9" w:rsidR="00A7298B" w:rsidRPr="0049085E" w:rsidRDefault="00A7298B" w:rsidP="00ED1428">
            <w:r>
              <w:t>http://standaarden.omgevingswet.overheid.nl/idealisatie/id/concept/Exact</w:t>
            </w:r>
          </w:p>
        </w:tc>
      </w:tr>
      <w:tr w:rsidR="00A7298B" w:rsidRPr="0049085E" w14:paraId="6C25A04D" w14:textId="77777777" w:rsidTr="00ED1428">
        <w:tc>
          <w:tcPr>
            <w:tcW w:w="2500" w:type="pct"/>
          </w:tcPr>
          <w:p w14:paraId="0F3CAA2D" w14:textId="77777777" w:rsidR="00A7298B" w:rsidRDefault="00A7298B" w:rsidP="00ED1428">
            <w:r>
              <w:t>regelingsgebied</w:t>
            </w:r>
          </w:p>
        </w:tc>
        <w:tc>
          <w:tcPr>
            <w:tcW w:w="2500" w:type="pct"/>
          </w:tcPr>
          <w:p w14:paraId="2559412A" w14:textId="279DDEE9" w:rsidR="00A7298B" w:rsidRDefault="00A7298B" w:rsidP="00ED1428">
            <w:r>
              <w:t>False</w:t>
            </w:r>
          </w:p>
        </w:tc>
      </w:tr>
    </w:tbl>
    <w:p w14:paraId="7B41ABCC" w14:textId="7A83A514" w:rsidR="00A7298B" w:rsidRDefault="00A7298B">
      <w:pPr>
        <w:pStyle w:val="Tekstopmerking"/>
      </w:pPr>
    </w:p>
  </w:comment>
  <w:comment w:id="32" w:author="Devlin Oosterwijk" w:date="2022-09-20T14:55:00Z" w:initials="DO">
    <w:tbl>
      <w:tblPr>
        <w:tblStyle w:val="Annotatie"/>
        <w:tblW w:w="5000" w:type="pct"/>
        <w:tblLayout w:type="fixed"/>
        <w:tblLook w:val="0620" w:firstRow="1" w:lastRow="0" w:firstColumn="0" w:lastColumn="0" w:noHBand="1" w:noVBand="1"/>
      </w:tblPr>
      <w:tblGrid>
        <w:gridCol w:w="3963"/>
        <w:gridCol w:w="3964"/>
      </w:tblGrid>
      <w:tr w:rsidR="00C912F1" w:rsidRPr="00D631F2" w14:paraId="192E8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93CD0F" w14:textId="77777777" w:rsidR="00C912F1" w:rsidRPr="00D631F2" w:rsidRDefault="00C912F1" w:rsidP="001977CC">
            <w:r>
              <w:rPr>
                <w:rStyle w:val="Verwijzingopmerking"/>
              </w:rPr>
              <w:annotationRef/>
            </w:r>
            <w:r>
              <w:t>Gebiedsaanwijzing</w:t>
            </w:r>
          </w:p>
        </w:tc>
      </w:tr>
      <w:tr w:rsidR="00C912F1" w:rsidRPr="00D631F2" w14:paraId="2B132633" w14:textId="77777777" w:rsidTr="001977CC">
        <w:tc>
          <w:tcPr>
            <w:tcW w:w="2500" w:type="pct"/>
          </w:tcPr>
          <w:p w14:paraId="28DD4782" w14:textId="77777777" w:rsidR="00C912F1" w:rsidRPr="00D631F2" w:rsidRDefault="00C912F1" w:rsidP="001977CC">
            <w:r>
              <w:t>waarde</w:t>
            </w:r>
          </w:p>
        </w:tc>
        <w:tc>
          <w:tcPr>
            <w:tcW w:w="2500" w:type="pct"/>
          </w:tcPr>
          <w:p w14:paraId="4C0D08B0" w14:textId="465F186C" w:rsidR="00C912F1" w:rsidRPr="00D631F2" w:rsidRDefault="00C912F1" w:rsidP="001977CC">
            <w:r>
              <w:t>Woongebied-Transformatie</w:t>
            </w:r>
          </w:p>
        </w:tc>
      </w:tr>
      <w:tr w:rsidR="00C912F1" w:rsidRPr="00D631F2" w14:paraId="0D8BD874" w14:textId="77777777" w:rsidTr="001977CC">
        <w:tc>
          <w:tcPr>
            <w:tcW w:w="2500" w:type="pct"/>
          </w:tcPr>
          <w:p w14:paraId="18AD3956" w14:textId="77777777" w:rsidR="00C912F1" w:rsidRDefault="00C912F1" w:rsidP="001977CC">
            <w:r>
              <w:t>type</w:t>
            </w:r>
          </w:p>
        </w:tc>
        <w:tc>
          <w:tcPr>
            <w:tcW w:w="2500" w:type="pct"/>
          </w:tcPr>
          <w:p w14:paraId="487D64AB" w14:textId="1ED5A449" w:rsidR="00C912F1" w:rsidRDefault="00C912F1" w:rsidP="001977CC">
            <w:r>
              <w:t>http://standaarden.omgevingswet.overheid.nl/typegebiedsaanwijzing/id/concept/Functie</w:t>
            </w:r>
          </w:p>
        </w:tc>
      </w:tr>
      <w:tr w:rsidR="00C912F1" w:rsidRPr="00D631F2" w14:paraId="6A4E4DCA" w14:textId="77777777" w:rsidTr="001977CC">
        <w:tc>
          <w:tcPr>
            <w:tcW w:w="2500" w:type="pct"/>
          </w:tcPr>
          <w:p w14:paraId="48FB95EF" w14:textId="77777777" w:rsidR="00C912F1" w:rsidRPr="00D631F2" w:rsidRDefault="00C912F1" w:rsidP="001977CC">
            <w:r w:rsidRPr="00D631F2">
              <w:t>groep</w:t>
            </w:r>
          </w:p>
        </w:tc>
        <w:tc>
          <w:tcPr>
            <w:tcW w:w="2500" w:type="pct"/>
          </w:tcPr>
          <w:p w14:paraId="76B3C9B6" w14:textId="459B4BF5" w:rsidR="00C912F1" w:rsidRPr="00D631F2" w:rsidRDefault="00C912F1" w:rsidP="001977CC">
            <w:r>
              <w:t>http://standaarden.omgevingswet.overheid.nl/functie/id/concept/Transformatiegebied</w:t>
            </w:r>
          </w:p>
        </w:tc>
      </w:tr>
      <w:tr w:rsidR="00C912F1" w:rsidRPr="00D631F2" w14:paraId="54B03E1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912F1" w:rsidRPr="0049085E" w14:paraId="1E2AE0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0B3631" w14:textId="77777777" w:rsidR="00C912F1" w:rsidRPr="0049085E" w:rsidRDefault="00C912F1" w:rsidP="001977CC">
                  <w:r>
                    <w:t>Geometrie</w:t>
                  </w:r>
                </w:p>
              </w:tc>
            </w:tr>
            <w:tr w:rsidR="00C912F1" w:rsidRPr="0049085E" w14:paraId="201287D5" w14:textId="77777777" w:rsidTr="001977CC">
              <w:tc>
                <w:tcPr>
                  <w:tcW w:w="2500" w:type="pct"/>
                </w:tcPr>
                <w:p w14:paraId="6DF91AE4" w14:textId="77777777" w:rsidR="00C912F1" w:rsidRPr="0049085E" w:rsidRDefault="00C912F1" w:rsidP="001977CC">
                  <w:r>
                    <w:t>bestandsnaam</w:t>
                  </w:r>
                </w:p>
              </w:tc>
              <w:tc>
                <w:tcPr>
                  <w:tcW w:w="2500" w:type="pct"/>
                </w:tcPr>
                <w:p w14:paraId="08898DD3" w14:textId="38D517DD" w:rsidR="00C912F1" w:rsidRPr="0049085E" w:rsidRDefault="00BC16CD" w:rsidP="001977CC">
                  <w:r w:rsidRPr="00BC16CD">
                    <w:t>Woongebied_Transformatie.gml</w:t>
                  </w:r>
                </w:p>
              </w:tc>
            </w:tr>
            <w:tr w:rsidR="00C912F1" w:rsidRPr="0049085E" w14:paraId="1A50F254" w14:textId="77777777" w:rsidTr="001977CC">
              <w:tc>
                <w:tcPr>
                  <w:tcW w:w="2500" w:type="pct"/>
                </w:tcPr>
                <w:p w14:paraId="01F1C85B" w14:textId="77777777" w:rsidR="00C912F1" w:rsidRPr="0049085E" w:rsidRDefault="00C912F1" w:rsidP="001977CC">
                  <w:r w:rsidRPr="0049085E">
                    <w:t>noemer</w:t>
                  </w:r>
                </w:p>
              </w:tc>
              <w:tc>
                <w:tcPr>
                  <w:tcW w:w="2500" w:type="pct"/>
                </w:tcPr>
                <w:p w14:paraId="339FF399" w14:textId="261DB0D0" w:rsidR="00C912F1" w:rsidRPr="0049085E" w:rsidRDefault="00C912F1" w:rsidP="001977CC">
                  <w:r>
                    <w:t>Woongebied-Transformatie</w:t>
                  </w:r>
                </w:p>
              </w:tc>
            </w:tr>
            <w:tr w:rsidR="00C912F1" w:rsidRPr="0049085E" w14:paraId="09B2641C" w14:textId="77777777" w:rsidTr="001977CC">
              <w:tc>
                <w:tcPr>
                  <w:tcW w:w="2500" w:type="pct"/>
                </w:tcPr>
                <w:p w14:paraId="2E6D3E68" w14:textId="77777777" w:rsidR="00C912F1" w:rsidRPr="0049085E" w:rsidRDefault="00C912F1" w:rsidP="001977CC">
                  <w:r>
                    <w:t>symboolcode</w:t>
                  </w:r>
                </w:p>
              </w:tc>
              <w:tc>
                <w:tcPr>
                  <w:tcW w:w="2500" w:type="pct"/>
                </w:tcPr>
                <w:p w14:paraId="2FFFF6F8" w14:textId="5C14EC09" w:rsidR="00C912F1" w:rsidRDefault="00C912F1" w:rsidP="001977CC"/>
              </w:tc>
            </w:tr>
            <w:tr w:rsidR="00C912F1" w:rsidRPr="0049085E" w14:paraId="2ECDF326" w14:textId="77777777" w:rsidTr="001977CC">
              <w:tc>
                <w:tcPr>
                  <w:tcW w:w="2500" w:type="pct"/>
                </w:tcPr>
                <w:p w14:paraId="1BB73BC0" w14:textId="77777777" w:rsidR="00C912F1" w:rsidRPr="0049085E" w:rsidRDefault="00C912F1" w:rsidP="001977CC">
                  <w:r w:rsidRPr="0049085E">
                    <w:t>nauwkeurigheid</w:t>
                  </w:r>
                </w:p>
              </w:tc>
              <w:tc>
                <w:tcPr>
                  <w:tcW w:w="2500" w:type="pct"/>
                </w:tcPr>
                <w:p w14:paraId="5F7BE35B" w14:textId="29AFF242" w:rsidR="00C912F1" w:rsidRPr="0049085E" w:rsidRDefault="00C912F1" w:rsidP="001977CC"/>
              </w:tc>
            </w:tr>
            <w:tr w:rsidR="00C912F1" w:rsidRPr="0049085E" w14:paraId="54558D10" w14:textId="77777777" w:rsidTr="001977CC">
              <w:tc>
                <w:tcPr>
                  <w:tcW w:w="2500" w:type="pct"/>
                </w:tcPr>
                <w:p w14:paraId="2DF5D185" w14:textId="77777777" w:rsidR="00C912F1" w:rsidRPr="0049085E" w:rsidRDefault="00C912F1" w:rsidP="001977CC">
                  <w:r w:rsidRPr="0049085E">
                    <w:t>bronNauwkeurigheid</w:t>
                  </w:r>
                </w:p>
              </w:tc>
              <w:tc>
                <w:tcPr>
                  <w:tcW w:w="2500" w:type="pct"/>
                </w:tcPr>
                <w:p w14:paraId="4A73B78E" w14:textId="7DF05543" w:rsidR="00C912F1" w:rsidRPr="0049085E" w:rsidRDefault="00C912F1" w:rsidP="001977CC">
                  <w:r>
                    <w:t>geen</w:t>
                  </w:r>
                </w:p>
              </w:tc>
            </w:tr>
            <w:tr w:rsidR="00C912F1" w:rsidRPr="0049085E" w14:paraId="43C93829" w14:textId="77777777" w:rsidTr="001977CC">
              <w:tc>
                <w:tcPr>
                  <w:tcW w:w="2500" w:type="pct"/>
                </w:tcPr>
                <w:p w14:paraId="71118DC7" w14:textId="77777777" w:rsidR="00C912F1" w:rsidRPr="0049085E" w:rsidRDefault="00C912F1" w:rsidP="001977CC">
                  <w:r>
                    <w:t>idealisatie</w:t>
                  </w:r>
                </w:p>
              </w:tc>
              <w:tc>
                <w:tcPr>
                  <w:tcW w:w="2500" w:type="pct"/>
                </w:tcPr>
                <w:p w14:paraId="49790BDF" w14:textId="1A0E1E35" w:rsidR="00C912F1" w:rsidRPr="0049085E" w:rsidRDefault="00C912F1" w:rsidP="001977CC">
                  <w:r>
                    <w:t>http://standaarden.omgevingswet.overheid.nl/idealisatie/id/concept/Exact</w:t>
                  </w:r>
                </w:p>
              </w:tc>
            </w:tr>
          </w:tbl>
          <w:p w14:paraId="197C680B" w14:textId="77777777" w:rsidR="00C912F1" w:rsidRPr="00D631F2" w:rsidRDefault="00C912F1" w:rsidP="001977CC"/>
        </w:tc>
      </w:tr>
    </w:tbl>
    <w:p w14:paraId="5E9DCBFB" w14:textId="084AFF3B" w:rsidR="00C912F1" w:rsidRDefault="00C912F1">
      <w:pPr>
        <w:pStyle w:val="Tekstopmerking"/>
      </w:pPr>
    </w:p>
  </w:comment>
  <w:comment w:id="33"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01FEB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D4E27F" w14:textId="77777777" w:rsidR="00A7298B" w:rsidRPr="0049085E" w:rsidRDefault="00A7298B" w:rsidP="00ED1428">
            <w:r>
              <w:rPr>
                <w:rStyle w:val="Verwijzingopmerking"/>
              </w:rPr>
              <w:annotationRef/>
            </w:r>
            <w:r>
              <w:t>Geometrie</w:t>
            </w:r>
          </w:p>
        </w:tc>
      </w:tr>
      <w:tr w:rsidR="00A7298B" w:rsidRPr="0049085E" w14:paraId="77280EFC" w14:textId="77777777" w:rsidTr="00ED1428">
        <w:tc>
          <w:tcPr>
            <w:tcW w:w="2500" w:type="pct"/>
          </w:tcPr>
          <w:p w14:paraId="0296D2B6" w14:textId="77777777" w:rsidR="00A7298B" w:rsidRPr="0049085E" w:rsidRDefault="00A7298B" w:rsidP="00ED1428">
            <w:r>
              <w:t>bestandsnaam</w:t>
            </w:r>
          </w:p>
        </w:tc>
        <w:tc>
          <w:tcPr>
            <w:tcW w:w="2500" w:type="pct"/>
          </w:tcPr>
          <w:p w14:paraId="6F1E441D" w14:textId="1748B395" w:rsidR="00A7298B" w:rsidRPr="0049085E" w:rsidRDefault="00BC16CD" w:rsidP="00ED1428">
            <w:r w:rsidRPr="00BC16CD">
              <w:t>Woongebied_Transformatie.gml</w:t>
            </w:r>
          </w:p>
        </w:tc>
      </w:tr>
      <w:tr w:rsidR="00A7298B" w:rsidRPr="0049085E" w14:paraId="711565AD" w14:textId="77777777" w:rsidTr="00ED1428">
        <w:tc>
          <w:tcPr>
            <w:tcW w:w="2500" w:type="pct"/>
          </w:tcPr>
          <w:p w14:paraId="56D3D374" w14:textId="77777777" w:rsidR="00A7298B" w:rsidRPr="0049085E" w:rsidRDefault="00A7298B" w:rsidP="00ED1428">
            <w:r w:rsidRPr="0049085E">
              <w:t>noemer</w:t>
            </w:r>
          </w:p>
        </w:tc>
        <w:tc>
          <w:tcPr>
            <w:tcW w:w="2500" w:type="pct"/>
          </w:tcPr>
          <w:p w14:paraId="1763F75D" w14:textId="30C2B6D0" w:rsidR="00A7298B" w:rsidRPr="0049085E" w:rsidRDefault="00A7298B" w:rsidP="00ED1428">
            <w:r>
              <w:t>Woongebied-Transformatie</w:t>
            </w:r>
          </w:p>
        </w:tc>
      </w:tr>
      <w:tr w:rsidR="00A7298B" w:rsidRPr="0049085E" w14:paraId="58FB4EDA" w14:textId="77777777" w:rsidTr="00ED1428">
        <w:tc>
          <w:tcPr>
            <w:tcW w:w="2500" w:type="pct"/>
          </w:tcPr>
          <w:p w14:paraId="5CEA9535" w14:textId="77777777" w:rsidR="00A7298B" w:rsidRPr="0049085E" w:rsidRDefault="00A7298B" w:rsidP="00ED1428">
            <w:r>
              <w:t>symboolcode</w:t>
            </w:r>
          </w:p>
        </w:tc>
        <w:tc>
          <w:tcPr>
            <w:tcW w:w="2500" w:type="pct"/>
          </w:tcPr>
          <w:p w14:paraId="2E6AF9BB" w14:textId="38EC0FEC" w:rsidR="00A7298B" w:rsidRDefault="00A7298B" w:rsidP="00ED1428"/>
        </w:tc>
      </w:tr>
      <w:tr w:rsidR="00A7298B" w:rsidRPr="0049085E" w14:paraId="0FF5D374" w14:textId="77777777" w:rsidTr="00ED1428">
        <w:tc>
          <w:tcPr>
            <w:tcW w:w="2500" w:type="pct"/>
          </w:tcPr>
          <w:p w14:paraId="3C0CEBD2" w14:textId="77777777" w:rsidR="00A7298B" w:rsidRPr="0049085E" w:rsidRDefault="00A7298B" w:rsidP="00ED1428">
            <w:r w:rsidRPr="0049085E">
              <w:t>nauwkeurigheid</w:t>
            </w:r>
          </w:p>
        </w:tc>
        <w:tc>
          <w:tcPr>
            <w:tcW w:w="2500" w:type="pct"/>
          </w:tcPr>
          <w:p w14:paraId="56BF9CF9" w14:textId="532B99B7" w:rsidR="00A7298B" w:rsidRPr="0049085E" w:rsidRDefault="00A7298B" w:rsidP="00ED1428"/>
        </w:tc>
      </w:tr>
      <w:tr w:rsidR="00A7298B" w:rsidRPr="0049085E" w14:paraId="68B5E361" w14:textId="77777777" w:rsidTr="00ED1428">
        <w:tc>
          <w:tcPr>
            <w:tcW w:w="2500" w:type="pct"/>
          </w:tcPr>
          <w:p w14:paraId="64BDB832" w14:textId="77777777" w:rsidR="00A7298B" w:rsidRPr="0049085E" w:rsidRDefault="00A7298B" w:rsidP="00ED1428">
            <w:r w:rsidRPr="0049085E">
              <w:t>bronNauwkeurigheid</w:t>
            </w:r>
          </w:p>
        </w:tc>
        <w:tc>
          <w:tcPr>
            <w:tcW w:w="2500" w:type="pct"/>
          </w:tcPr>
          <w:p w14:paraId="5D5032B3" w14:textId="16D5EFE5" w:rsidR="00A7298B" w:rsidRPr="0049085E" w:rsidRDefault="00A7298B" w:rsidP="00ED1428">
            <w:r>
              <w:t>geen</w:t>
            </w:r>
          </w:p>
        </w:tc>
      </w:tr>
      <w:tr w:rsidR="00A7298B" w:rsidRPr="0049085E" w14:paraId="195A2FCD" w14:textId="77777777" w:rsidTr="00ED1428">
        <w:tc>
          <w:tcPr>
            <w:tcW w:w="2500" w:type="pct"/>
          </w:tcPr>
          <w:p w14:paraId="24E0DEBA" w14:textId="77777777" w:rsidR="00A7298B" w:rsidRPr="0049085E" w:rsidRDefault="00A7298B" w:rsidP="00ED1428">
            <w:r>
              <w:t>idealisatie</w:t>
            </w:r>
          </w:p>
        </w:tc>
        <w:tc>
          <w:tcPr>
            <w:tcW w:w="2500" w:type="pct"/>
          </w:tcPr>
          <w:p w14:paraId="61CD3AEB" w14:textId="291E6BB0" w:rsidR="00A7298B" w:rsidRPr="0049085E" w:rsidRDefault="00A7298B" w:rsidP="00ED1428">
            <w:r>
              <w:t>http://standaarden.omgevingswet.overheid.nl/idealisatie/id/concept/Exact</w:t>
            </w:r>
          </w:p>
        </w:tc>
      </w:tr>
      <w:tr w:rsidR="00A7298B" w:rsidRPr="0049085E" w14:paraId="7808BDB7" w14:textId="77777777" w:rsidTr="00ED1428">
        <w:tc>
          <w:tcPr>
            <w:tcW w:w="2500" w:type="pct"/>
          </w:tcPr>
          <w:p w14:paraId="33E88A90" w14:textId="77777777" w:rsidR="00A7298B" w:rsidRDefault="00A7298B" w:rsidP="00ED1428">
            <w:r>
              <w:t>regelingsgebied</w:t>
            </w:r>
          </w:p>
        </w:tc>
        <w:tc>
          <w:tcPr>
            <w:tcW w:w="2500" w:type="pct"/>
          </w:tcPr>
          <w:p w14:paraId="7B188DE7" w14:textId="5AD03DD9" w:rsidR="00A7298B" w:rsidRDefault="00A7298B" w:rsidP="00ED1428">
            <w:r>
              <w:t>False</w:t>
            </w:r>
          </w:p>
        </w:tc>
      </w:tr>
    </w:tbl>
    <w:p w14:paraId="48E724D4" w14:textId="02631DC7" w:rsidR="00A7298B" w:rsidRDefault="00A7298B">
      <w:pPr>
        <w:pStyle w:val="Tekstopmerking"/>
      </w:pPr>
    </w:p>
  </w:comment>
  <w:comment w:id="34"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287A58A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42EC91" w14:textId="77777777" w:rsidR="00A7298B" w:rsidRPr="0049085E" w:rsidRDefault="00A7298B" w:rsidP="00ED1428">
            <w:r>
              <w:rPr>
                <w:rStyle w:val="Verwijzingopmerking"/>
              </w:rPr>
              <w:annotationRef/>
            </w:r>
            <w:r>
              <w:t>Geometrie</w:t>
            </w:r>
          </w:p>
        </w:tc>
      </w:tr>
      <w:tr w:rsidR="00A7298B" w:rsidRPr="0049085E" w14:paraId="23C2146F" w14:textId="77777777" w:rsidTr="00ED1428">
        <w:tc>
          <w:tcPr>
            <w:tcW w:w="2500" w:type="pct"/>
          </w:tcPr>
          <w:p w14:paraId="78A8FB86" w14:textId="77777777" w:rsidR="00A7298B" w:rsidRPr="0049085E" w:rsidRDefault="00A7298B" w:rsidP="00ED1428">
            <w:r>
              <w:t>bestandsnaam</w:t>
            </w:r>
          </w:p>
        </w:tc>
        <w:tc>
          <w:tcPr>
            <w:tcW w:w="2500" w:type="pct"/>
          </w:tcPr>
          <w:p w14:paraId="05C64E9A" w14:textId="4ADA981F" w:rsidR="00A7298B" w:rsidRPr="0049085E" w:rsidRDefault="00BC16CD" w:rsidP="00ED1428">
            <w:r w:rsidRPr="00BC16CD">
              <w:t>Woongebied_Transformatie.gml</w:t>
            </w:r>
          </w:p>
        </w:tc>
      </w:tr>
      <w:tr w:rsidR="00A7298B" w:rsidRPr="0049085E" w14:paraId="74329660" w14:textId="77777777" w:rsidTr="00ED1428">
        <w:tc>
          <w:tcPr>
            <w:tcW w:w="2500" w:type="pct"/>
          </w:tcPr>
          <w:p w14:paraId="6796996C" w14:textId="77777777" w:rsidR="00A7298B" w:rsidRPr="0049085E" w:rsidRDefault="00A7298B" w:rsidP="00ED1428">
            <w:r w:rsidRPr="0049085E">
              <w:t>noemer</w:t>
            </w:r>
          </w:p>
        </w:tc>
        <w:tc>
          <w:tcPr>
            <w:tcW w:w="2500" w:type="pct"/>
          </w:tcPr>
          <w:p w14:paraId="1788BFCB" w14:textId="6FAA846F" w:rsidR="00A7298B" w:rsidRPr="0049085E" w:rsidRDefault="00A7298B" w:rsidP="00ED1428">
            <w:r>
              <w:t>Woongebied-Transformatie</w:t>
            </w:r>
          </w:p>
        </w:tc>
      </w:tr>
      <w:tr w:rsidR="00A7298B" w:rsidRPr="0049085E" w14:paraId="09147522" w14:textId="77777777" w:rsidTr="00ED1428">
        <w:tc>
          <w:tcPr>
            <w:tcW w:w="2500" w:type="pct"/>
          </w:tcPr>
          <w:p w14:paraId="53BFD397" w14:textId="77777777" w:rsidR="00A7298B" w:rsidRPr="0049085E" w:rsidRDefault="00A7298B" w:rsidP="00ED1428">
            <w:r>
              <w:t>symboolcode</w:t>
            </w:r>
          </w:p>
        </w:tc>
        <w:tc>
          <w:tcPr>
            <w:tcW w:w="2500" w:type="pct"/>
          </w:tcPr>
          <w:p w14:paraId="0125254C" w14:textId="7BA797DF" w:rsidR="00A7298B" w:rsidRDefault="00A7298B" w:rsidP="00ED1428"/>
        </w:tc>
      </w:tr>
      <w:tr w:rsidR="00A7298B" w:rsidRPr="0049085E" w14:paraId="7F550CEA" w14:textId="77777777" w:rsidTr="00ED1428">
        <w:tc>
          <w:tcPr>
            <w:tcW w:w="2500" w:type="pct"/>
          </w:tcPr>
          <w:p w14:paraId="70DE4662" w14:textId="77777777" w:rsidR="00A7298B" w:rsidRPr="0049085E" w:rsidRDefault="00A7298B" w:rsidP="00ED1428">
            <w:r w:rsidRPr="0049085E">
              <w:t>nauwkeurigheid</w:t>
            </w:r>
          </w:p>
        </w:tc>
        <w:tc>
          <w:tcPr>
            <w:tcW w:w="2500" w:type="pct"/>
          </w:tcPr>
          <w:p w14:paraId="1A3F0950" w14:textId="677A4876" w:rsidR="00A7298B" w:rsidRPr="0049085E" w:rsidRDefault="00A7298B" w:rsidP="00ED1428"/>
        </w:tc>
      </w:tr>
      <w:tr w:rsidR="00A7298B" w:rsidRPr="0049085E" w14:paraId="106F5661" w14:textId="77777777" w:rsidTr="00ED1428">
        <w:tc>
          <w:tcPr>
            <w:tcW w:w="2500" w:type="pct"/>
          </w:tcPr>
          <w:p w14:paraId="7CDD5874" w14:textId="77777777" w:rsidR="00A7298B" w:rsidRPr="0049085E" w:rsidRDefault="00A7298B" w:rsidP="00ED1428">
            <w:r w:rsidRPr="0049085E">
              <w:t>bronNauwkeurigheid</w:t>
            </w:r>
          </w:p>
        </w:tc>
        <w:tc>
          <w:tcPr>
            <w:tcW w:w="2500" w:type="pct"/>
          </w:tcPr>
          <w:p w14:paraId="52974643" w14:textId="3CF891A6" w:rsidR="00A7298B" w:rsidRPr="0049085E" w:rsidRDefault="00A7298B" w:rsidP="00ED1428">
            <w:r>
              <w:t>geen</w:t>
            </w:r>
          </w:p>
        </w:tc>
      </w:tr>
      <w:tr w:rsidR="00A7298B" w:rsidRPr="0049085E" w14:paraId="3D2951DB" w14:textId="77777777" w:rsidTr="00ED1428">
        <w:tc>
          <w:tcPr>
            <w:tcW w:w="2500" w:type="pct"/>
          </w:tcPr>
          <w:p w14:paraId="1A517925" w14:textId="77777777" w:rsidR="00A7298B" w:rsidRPr="0049085E" w:rsidRDefault="00A7298B" w:rsidP="00ED1428">
            <w:r>
              <w:t>idealisatie</w:t>
            </w:r>
          </w:p>
        </w:tc>
        <w:tc>
          <w:tcPr>
            <w:tcW w:w="2500" w:type="pct"/>
          </w:tcPr>
          <w:p w14:paraId="42A132DE" w14:textId="21ED4FE0" w:rsidR="00A7298B" w:rsidRPr="0049085E" w:rsidRDefault="00A7298B" w:rsidP="00ED1428">
            <w:r>
              <w:t>http://standaarden.omgevingswet.overheid.nl/idealisatie/id/concept/Exact</w:t>
            </w:r>
          </w:p>
        </w:tc>
      </w:tr>
      <w:tr w:rsidR="00A7298B" w:rsidRPr="0049085E" w14:paraId="7FE77789" w14:textId="77777777" w:rsidTr="00ED1428">
        <w:tc>
          <w:tcPr>
            <w:tcW w:w="2500" w:type="pct"/>
          </w:tcPr>
          <w:p w14:paraId="753604EA" w14:textId="77777777" w:rsidR="00A7298B" w:rsidRDefault="00A7298B" w:rsidP="00ED1428">
            <w:r>
              <w:t>regelingsgebied</w:t>
            </w:r>
          </w:p>
        </w:tc>
        <w:tc>
          <w:tcPr>
            <w:tcW w:w="2500" w:type="pct"/>
          </w:tcPr>
          <w:p w14:paraId="3467745A" w14:textId="23385B29" w:rsidR="00A7298B" w:rsidRDefault="00A7298B" w:rsidP="00ED1428">
            <w:r>
              <w:t>False</w:t>
            </w:r>
          </w:p>
        </w:tc>
      </w:tr>
    </w:tbl>
    <w:p w14:paraId="12064898" w14:textId="6DE1B09D" w:rsidR="00A7298B" w:rsidRDefault="00A7298B">
      <w:pPr>
        <w:pStyle w:val="Tekstopmerking"/>
      </w:pPr>
    </w:p>
  </w:comment>
  <w:comment w:id="35" w:author="Gerard Wolbers" w:date="2022-10-01T12:48:00Z" w:initials="GW">
    <w:tbl>
      <w:tblPr>
        <w:tblStyle w:val="Annotatie"/>
        <w:tblW w:w="5000" w:type="pct"/>
        <w:tblLayout w:type="fixed"/>
        <w:tblLook w:val="0620" w:firstRow="1" w:lastRow="0" w:firstColumn="0" w:lastColumn="0" w:noHBand="1" w:noVBand="1"/>
      </w:tblPr>
      <w:tblGrid>
        <w:gridCol w:w="3963"/>
        <w:gridCol w:w="3964"/>
      </w:tblGrid>
      <w:tr w:rsidR="00817884" w:rsidRPr="00D631F2" w14:paraId="485DC6D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4BF0B3" w14:textId="77777777" w:rsidR="00817884" w:rsidRPr="00D631F2" w:rsidRDefault="00817884" w:rsidP="001977CC">
            <w:r>
              <w:rPr>
                <w:rStyle w:val="Verwijzingopmerking"/>
              </w:rPr>
              <w:annotationRef/>
            </w:r>
            <w:r>
              <w:t>Gebiedsaanwijzing</w:t>
            </w:r>
          </w:p>
        </w:tc>
      </w:tr>
      <w:tr w:rsidR="00817884" w:rsidRPr="00D631F2" w14:paraId="3DE5E053" w14:textId="77777777" w:rsidTr="001977CC">
        <w:tc>
          <w:tcPr>
            <w:tcW w:w="2500" w:type="pct"/>
          </w:tcPr>
          <w:p w14:paraId="50A1E857" w14:textId="77777777" w:rsidR="00817884" w:rsidRPr="00D631F2" w:rsidRDefault="00817884" w:rsidP="001977CC">
            <w:r>
              <w:t>waarde</w:t>
            </w:r>
          </w:p>
        </w:tc>
        <w:tc>
          <w:tcPr>
            <w:tcW w:w="2500" w:type="pct"/>
          </w:tcPr>
          <w:p w14:paraId="6E5B4152" w14:textId="5C8087F8" w:rsidR="00817884" w:rsidRPr="00D631F2" w:rsidRDefault="00817884" w:rsidP="001977CC">
            <w:r>
              <w:t>Woongebied-Transformatie</w:t>
            </w:r>
          </w:p>
        </w:tc>
      </w:tr>
      <w:tr w:rsidR="00817884" w:rsidRPr="00D631F2" w14:paraId="2A80204C" w14:textId="77777777" w:rsidTr="001977CC">
        <w:tc>
          <w:tcPr>
            <w:tcW w:w="2500" w:type="pct"/>
          </w:tcPr>
          <w:p w14:paraId="36DB9B9B" w14:textId="77777777" w:rsidR="00817884" w:rsidRDefault="00817884" w:rsidP="001977CC">
            <w:r>
              <w:t>type</w:t>
            </w:r>
          </w:p>
        </w:tc>
        <w:tc>
          <w:tcPr>
            <w:tcW w:w="2500" w:type="pct"/>
          </w:tcPr>
          <w:p w14:paraId="21ED5FC7" w14:textId="2A118E14" w:rsidR="00817884" w:rsidRDefault="00817884" w:rsidP="001977CC">
            <w:r>
              <w:t>http://standaarden.omgevingswet.overheid.nl/typegebiedsaanwijzing/id/concept/Functie</w:t>
            </w:r>
          </w:p>
        </w:tc>
      </w:tr>
      <w:tr w:rsidR="00817884" w:rsidRPr="00D631F2" w14:paraId="3380AF1E" w14:textId="77777777" w:rsidTr="001977CC">
        <w:tc>
          <w:tcPr>
            <w:tcW w:w="2500" w:type="pct"/>
          </w:tcPr>
          <w:p w14:paraId="1063D6A2" w14:textId="77777777" w:rsidR="00817884" w:rsidRPr="00D631F2" w:rsidRDefault="00817884" w:rsidP="001977CC">
            <w:r w:rsidRPr="00D631F2">
              <w:t>groep</w:t>
            </w:r>
          </w:p>
        </w:tc>
        <w:tc>
          <w:tcPr>
            <w:tcW w:w="2500" w:type="pct"/>
          </w:tcPr>
          <w:p w14:paraId="612DC237" w14:textId="383D00C7" w:rsidR="00817884" w:rsidRPr="00D631F2" w:rsidRDefault="00817884" w:rsidP="001977CC">
            <w:r>
              <w:t>http://standaarden.omgevingswet.overheid.nl/functie/id/concept/Transformatiegebied</w:t>
            </w:r>
          </w:p>
        </w:tc>
      </w:tr>
      <w:tr w:rsidR="00817884" w:rsidRPr="00D631F2" w14:paraId="0D136F8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7884" w:rsidRPr="0049085E" w14:paraId="04A8D00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AE464" w14:textId="77777777" w:rsidR="00817884" w:rsidRPr="0049085E" w:rsidRDefault="00817884" w:rsidP="001977CC">
                  <w:r>
                    <w:t>Geometrie</w:t>
                  </w:r>
                </w:p>
              </w:tc>
            </w:tr>
            <w:tr w:rsidR="00817884" w:rsidRPr="0049085E" w14:paraId="79655CD5" w14:textId="77777777" w:rsidTr="001977CC">
              <w:tc>
                <w:tcPr>
                  <w:tcW w:w="2500" w:type="pct"/>
                </w:tcPr>
                <w:p w14:paraId="5B40A3FB" w14:textId="77777777" w:rsidR="00817884" w:rsidRPr="0049085E" w:rsidRDefault="00817884" w:rsidP="001977CC">
                  <w:r>
                    <w:t>bestandsnaam</w:t>
                  </w:r>
                </w:p>
              </w:tc>
              <w:tc>
                <w:tcPr>
                  <w:tcW w:w="2500" w:type="pct"/>
                </w:tcPr>
                <w:p w14:paraId="59DFCA6B" w14:textId="7D420593" w:rsidR="00817884" w:rsidRPr="0049085E" w:rsidRDefault="00817884" w:rsidP="001977CC">
                  <w:r>
                    <w:t>Woongebied_Transformatie.gml</w:t>
                  </w:r>
                </w:p>
              </w:tc>
            </w:tr>
            <w:tr w:rsidR="00817884" w:rsidRPr="0049085E" w14:paraId="22D4A473" w14:textId="77777777" w:rsidTr="001977CC">
              <w:tc>
                <w:tcPr>
                  <w:tcW w:w="2500" w:type="pct"/>
                </w:tcPr>
                <w:p w14:paraId="40A76225" w14:textId="77777777" w:rsidR="00817884" w:rsidRPr="0049085E" w:rsidRDefault="00817884" w:rsidP="001977CC">
                  <w:r w:rsidRPr="0049085E">
                    <w:t>noemer</w:t>
                  </w:r>
                </w:p>
              </w:tc>
              <w:tc>
                <w:tcPr>
                  <w:tcW w:w="2500" w:type="pct"/>
                </w:tcPr>
                <w:p w14:paraId="706D0E90" w14:textId="7C93B6DC" w:rsidR="00817884" w:rsidRPr="0049085E" w:rsidRDefault="00817884" w:rsidP="001977CC">
                  <w:r>
                    <w:t>Woongebied-Transformatie</w:t>
                  </w:r>
                </w:p>
              </w:tc>
            </w:tr>
            <w:tr w:rsidR="00817884" w:rsidRPr="0049085E" w14:paraId="35BF2389" w14:textId="77777777" w:rsidTr="001977CC">
              <w:tc>
                <w:tcPr>
                  <w:tcW w:w="2500" w:type="pct"/>
                </w:tcPr>
                <w:p w14:paraId="52B58640" w14:textId="77777777" w:rsidR="00817884" w:rsidRPr="0049085E" w:rsidRDefault="00817884" w:rsidP="001977CC">
                  <w:r>
                    <w:t>symboolcode</w:t>
                  </w:r>
                </w:p>
              </w:tc>
              <w:tc>
                <w:tcPr>
                  <w:tcW w:w="2500" w:type="pct"/>
                </w:tcPr>
                <w:p w14:paraId="18EC211D" w14:textId="49DB1E4B" w:rsidR="00817884" w:rsidRDefault="00817884" w:rsidP="001977CC"/>
              </w:tc>
            </w:tr>
            <w:tr w:rsidR="00817884" w:rsidRPr="0049085E" w14:paraId="42F2A870" w14:textId="77777777" w:rsidTr="001977CC">
              <w:tc>
                <w:tcPr>
                  <w:tcW w:w="2500" w:type="pct"/>
                </w:tcPr>
                <w:p w14:paraId="00C31BFC" w14:textId="77777777" w:rsidR="00817884" w:rsidRPr="0049085E" w:rsidRDefault="00817884" w:rsidP="001977CC">
                  <w:r w:rsidRPr="0049085E">
                    <w:t>nauwkeurigheid</w:t>
                  </w:r>
                </w:p>
              </w:tc>
              <w:tc>
                <w:tcPr>
                  <w:tcW w:w="2500" w:type="pct"/>
                </w:tcPr>
                <w:p w14:paraId="58154486" w14:textId="7625ED33" w:rsidR="00817884" w:rsidRPr="0049085E" w:rsidRDefault="00817884" w:rsidP="001977CC"/>
              </w:tc>
            </w:tr>
            <w:tr w:rsidR="00817884" w:rsidRPr="0049085E" w14:paraId="50235990" w14:textId="77777777" w:rsidTr="001977CC">
              <w:tc>
                <w:tcPr>
                  <w:tcW w:w="2500" w:type="pct"/>
                </w:tcPr>
                <w:p w14:paraId="7234BB3C" w14:textId="77777777" w:rsidR="00817884" w:rsidRPr="0049085E" w:rsidRDefault="00817884" w:rsidP="001977CC">
                  <w:r w:rsidRPr="0049085E">
                    <w:t>bronNauwkeurigheid</w:t>
                  </w:r>
                </w:p>
              </w:tc>
              <w:tc>
                <w:tcPr>
                  <w:tcW w:w="2500" w:type="pct"/>
                </w:tcPr>
                <w:p w14:paraId="6BFFD1DF" w14:textId="149BD07B" w:rsidR="00817884" w:rsidRPr="0049085E" w:rsidRDefault="00817884" w:rsidP="001977CC">
                  <w:r>
                    <w:t>geen</w:t>
                  </w:r>
                </w:p>
              </w:tc>
            </w:tr>
            <w:tr w:rsidR="00817884" w:rsidRPr="0049085E" w14:paraId="76C1FA36" w14:textId="77777777" w:rsidTr="001977CC">
              <w:tc>
                <w:tcPr>
                  <w:tcW w:w="2500" w:type="pct"/>
                </w:tcPr>
                <w:p w14:paraId="772FC565" w14:textId="77777777" w:rsidR="00817884" w:rsidRPr="0049085E" w:rsidRDefault="00817884" w:rsidP="001977CC">
                  <w:r>
                    <w:t>idealisatie</w:t>
                  </w:r>
                </w:p>
              </w:tc>
              <w:tc>
                <w:tcPr>
                  <w:tcW w:w="2500" w:type="pct"/>
                </w:tcPr>
                <w:p w14:paraId="7EB4BCF5" w14:textId="7B464136" w:rsidR="00817884" w:rsidRPr="0049085E" w:rsidRDefault="00817884" w:rsidP="001977CC">
                  <w:r>
                    <w:t>http://standaarden.omgevingswet.overheid.nl/idealisatie/id/concept/Exact</w:t>
                  </w:r>
                </w:p>
              </w:tc>
            </w:tr>
          </w:tbl>
          <w:p w14:paraId="0AA8E986" w14:textId="77777777" w:rsidR="00817884" w:rsidRPr="00D631F2" w:rsidRDefault="00817884" w:rsidP="001977CC"/>
        </w:tc>
      </w:tr>
    </w:tbl>
    <w:p w14:paraId="68D4E387" w14:textId="3DAB6511" w:rsidR="00817884" w:rsidRDefault="00817884">
      <w:pPr>
        <w:pStyle w:val="Tekstopmerking"/>
      </w:pPr>
    </w:p>
  </w:comment>
  <w:comment w:id="36" w:author="Devlin Oosterwijk" w:date="2022-09-20T11:27: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1FFECA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1078FF" w14:textId="77777777" w:rsidR="00A7298B" w:rsidRPr="00D631F2" w:rsidRDefault="00A7298B" w:rsidP="001977CC">
            <w:r>
              <w:rPr>
                <w:rStyle w:val="Verwijzingopmerking"/>
              </w:rPr>
              <w:annotationRef/>
            </w:r>
            <w:r w:rsidRPr="00D631F2">
              <w:t>Activiteit</w:t>
            </w:r>
          </w:p>
        </w:tc>
      </w:tr>
      <w:tr w:rsidR="00A7298B" w:rsidRPr="00D631F2" w14:paraId="38BF3B1F" w14:textId="77777777" w:rsidTr="001977CC">
        <w:tc>
          <w:tcPr>
            <w:tcW w:w="2500" w:type="pct"/>
          </w:tcPr>
          <w:p w14:paraId="0C9FA7E0" w14:textId="77777777" w:rsidR="00A7298B" w:rsidRPr="00D631F2" w:rsidRDefault="00A7298B" w:rsidP="001977CC">
            <w:r w:rsidRPr="00D631F2">
              <w:t>activiteit</w:t>
            </w:r>
            <w:r>
              <w:t>en</w:t>
            </w:r>
          </w:p>
        </w:tc>
        <w:tc>
          <w:tcPr>
            <w:tcW w:w="2500" w:type="pct"/>
          </w:tcPr>
          <w:p w14:paraId="63F7E955" w14:textId="6FE7BC33" w:rsidR="00A7298B" w:rsidRPr="00D631F2" w:rsidRDefault="00246438" w:rsidP="001977CC">
            <w:r>
              <w:t>Wonen</w:t>
            </w:r>
          </w:p>
        </w:tc>
      </w:tr>
      <w:tr w:rsidR="00A7298B" w:rsidRPr="00D631F2" w14:paraId="16D6A493" w14:textId="77777777" w:rsidTr="001977CC">
        <w:tc>
          <w:tcPr>
            <w:tcW w:w="2500" w:type="pct"/>
          </w:tcPr>
          <w:p w14:paraId="1B4BD48E" w14:textId="77777777" w:rsidR="00A7298B" w:rsidRPr="00D631F2" w:rsidRDefault="00A7298B" w:rsidP="001977CC">
            <w:r>
              <w:t>bovenliggendeActiviteit</w:t>
            </w:r>
          </w:p>
        </w:tc>
        <w:tc>
          <w:tcPr>
            <w:tcW w:w="2500" w:type="pct"/>
          </w:tcPr>
          <w:p w14:paraId="4725F938" w14:textId="036AC974" w:rsidR="00A7298B" w:rsidRDefault="00A7298B" w:rsidP="001977CC"/>
        </w:tc>
      </w:tr>
      <w:tr w:rsidR="00A7298B" w:rsidRPr="00D631F2" w14:paraId="64F75BFA" w14:textId="77777777" w:rsidTr="001977CC">
        <w:tc>
          <w:tcPr>
            <w:tcW w:w="2500" w:type="pct"/>
          </w:tcPr>
          <w:p w14:paraId="43745CF7" w14:textId="77777777" w:rsidR="00A7298B" w:rsidRPr="00D631F2" w:rsidRDefault="00A7298B" w:rsidP="001977CC">
            <w:r w:rsidRPr="00D631F2">
              <w:t>activiteitengroep</w:t>
            </w:r>
          </w:p>
        </w:tc>
        <w:tc>
          <w:tcPr>
            <w:tcW w:w="2500" w:type="pct"/>
          </w:tcPr>
          <w:p w14:paraId="621F4718" w14:textId="36048708" w:rsidR="00A7298B" w:rsidRPr="00D631F2" w:rsidRDefault="00246438" w:rsidP="001977CC">
            <w:r>
              <w:t>http://standaarden.omgevingswet.overheid.nl/activiteit/id/concept/Woonactiviteit</w:t>
            </w:r>
          </w:p>
        </w:tc>
      </w:tr>
      <w:tr w:rsidR="00A7298B" w:rsidRPr="00D631F2" w14:paraId="22FD59B8" w14:textId="77777777" w:rsidTr="001977CC">
        <w:tc>
          <w:tcPr>
            <w:tcW w:w="2500" w:type="pct"/>
          </w:tcPr>
          <w:p w14:paraId="0090741E" w14:textId="77777777" w:rsidR="00A7298B" w:rsidRPr="00D631F2" w:rsidRDefault="00A7298B" w:rsidP="001977CC">
            <w:r>
              <w:t>activiteitregelkwalificatie</w:t>
            </w:r>
          </w:p>
        </w:tc>
        <w:tc>
          <w:tcPr>
            <w:tcW w:w="2500" w:type="pct"/>
          </w:tcPr>
          <w:p w14:paraId="40C364C3" w14:textId="7FCBE5FA" w:rsidR="00A7298B" w:rsidRPr="00D631F2" w:rsidRDefault="00246438" w:rsidP="001977CC">
            <w:r>
              <w:t>http://standaarden.omgevingswet.overheid.nl/activiteitregelkwalificatie/id/concept/Toegestaan</w:t>
            </w:r>
          </w:p>
        </w:tc>
      </w:tr>
      <w:tr w:rsidR="00A7298B" w:rsidRPr="00D631F2" w14:paraId="2BD7954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618CDE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7B4B8" w14:textId="77777777" w:rsidR="00A7298B" w:rsidRPr="0049085E" w:rsidRDefault="00A7298B" w:rsidP="001977CC">
                  <w:r>
                    <w:t>Geometrie</w:t>
                  </w:r>
                </w:p>
              </w:tc>
            </w:tr>
            <w:tr w:rsidR="00F30DF1" w:rsidRPr="0049085E" w14:paraId="48EBB6A0" w14:textId="77777777" w:rsidTr="001977CC">
              <w:tc>
                <w:tcPr>
                  <w:tcW w:w="2500" w:type="pct"/>
                </w:tcPr>
                <w:p w14:paraId="74454343" w14:textId="77777777" w:rsidR="00F30DF1" w:rsidRPr="0049085E" w:rsidRDefault="00F30DF1" w:rsidP="00F30DF1">
                  <w:r>
                    <w:t>bestandsnaam</w:t>
                  </w:r>
                </w:p>
              </w:tc>
              <w:tc>
                <w:tcPr>
                  <w:tcW w:w="2500" w:type="pct"/>
                </w:tcPr>
                <w:p w14:paraId="203268D0" w14:textId="14FCD2AB" w:rsidR="00F30DF1" w:rsidRPr="0049085E" w:rsidRDefault="00F30DF1" w:rsidP="00F30DF1">
                  <w:r w:rsidRPr="00B666D5">
                    <w:t>Woongebied_Transformatie.gml</w:t>
                  </w:r>
                </w:p>
              </w:tc>
            </w:tr>
            <w:tr w:rsidR="00F30DF1" w:rsidRPr="0049085E" w14:paraId="308678F9" w14:textId="77777777" w:rsidTr="001977CC">
              <w:tc>
                <w:tcPr>
                  <w:tcW w:w="2500" w:type="pct"/>
                </w:tcPr>
                <w:p w14:paraId="15C9E168" w14:textId="77777777" w:rsidR="00F30DF1" w:rsidRPr="0049085E" w:rsidRDefault="00F30DF1" w:rsidP="00F30DF1">
                  <w:r w:rsidRPr="0049085E">
                    <w:t>noemer</w:t>
                  </w:r>
                </w:p>
              </w:tc>
              <w:tc>
                <w:tcPr>
                  <w:tcW w:w="2500" w:type="pct"/>
                </w:tcPr>
                <w:p w14:paraId="7CD91EFB" w14:textId="422A973A" w:rsidR="00F30DF1" w:rsidRPr="0049085E" w:rsidRDefault="00F30DF1" w:rsidP="00F30DF1">
                  <w:r w:rsidRPr="00B666D5">
                    <w:t>Woongebied-Transformatie</w:t>
                  </w:r>
                </w:p>
              </w:tc>
            </w:tr>
            <w:tr w:rsidR="00A7298B" w:rsidRPr="0049085E" w14:paraId="039C985A" w14:textId="77777777" w:rsidTr="001977CC">
              <w:tc>
                <w:tcPr>
                  <w:tcW w:w="2500" w:type="pct"/>
                </w:tcPr>
                <w:p w14:paraId="31DBB09D" w14:textId="77777777" w:rsidR="00A7298B" w:rsidRPr="0049085E" w:rsidRDefault="00A7298B" w:rsidP="001977CC">
                  <w:r>
                    <w:t>symboolcode</w:t>
                  </w:r>
                </w:p>
              </w:tc>
              <w:tc>
                <w:tcPr>
                  <w:tcW w:w="2500" w:type="pct"/>
                </w:tcPr>
                <w:p w14:paraId="54134DCD" w14:textId="2B2D613E" w:rsidR="00A7298B" w:rsidRDefault="00A7298B" w:rsidP="001977CC"/>
              </w:tc>
            </w:tr>
            <w:tr w:rsidR="00A7298B" w:rsidRPr="0049085E" w14:paraId="05E0F773" w14:textId="77777777" w:rsidTr="001977CC">
              <w:tc>
                <w:tcPr>
                  <w:tcW w:w="2500" w:type="pct"/>
                </w:tcPr>
                <w:p w14:paraId="298D773C" w14:textId="77777777" w:rsidR="00A7298B" w:rsidRPr="0049085E" w:rsidRDefault="00A7298B" w:rsidP="001977CC">
                  <w:r w:rsidRPr="0049085E">
                    <w:t>nauwkeurigheid</w:t>
                  </w:r>
                </w:p>
              </w:tc>
              <w:tc>
                <w:tcPr>
                  <w:tcW w:w="2500" w:type="pct"/>
                </w:tcPr>
                <w:p w14:paraId="3323F7AA" w14:textId="06F84485" w:rsidR="00A7298B" w:rsidRPr="0049085E" w:rsidRDefault="00A7298B" w:rsidP="001977CC"/>
              </w:tc>
            </w:tr>
            <w:tr w:rsidR="00A7298B" w:rsidRPr="0049085E" w14:paraId="7FF83DEE" w14:textId="77777777" w:rsidTr="001977CC">
              <w:tc>
                <w:tcPr>
                  <w:tcW w:w="2500" w:type="pct"/>
                </w:tcPr>
                <w:p w14:paraId="22819D38" w14:textId="77777777" w:rsidR="00A7298B" w:rsidRPr="0049085E" w:rsidRDefault="00A7298B" w:rsidP="001977CC">
                  <w:r w:rsidRPr="0049085E">
                    <w:t>bron</w:t>
                  </w:r>
                  <w:r>
                    <w:t>N</w:t>
                  </w:r>
                  <w:r w:rsidRPr="0049085E">
                    <w:t>auwkeurigheid</w:t>
                  </w:r>
                </w:p>
              </w:tc>
              <w:tc>
                <w:tcPr>
                  <w:tcW w:w="2500" w:type="pct"/>
                </w:tcPr>
                <w:p w14:paraId="617927C9" w14:textId="33DBA3DD" w:rsidR="00A7298B" w:rsidRPr="0049085E" w:rsidRDefault="00246438" w:rsidP="001977CC">
                  <w:r>
                    <w:t>geen</w:t>
                  </w:r>
                </w:p>
              </w:tc>
            </w:tr>
            <w:tr w:rsidR="00A7298B" w:rsidRPr="0049085E" w14:paraId="0C209548" w14:textId="77777777" w:rsidTr="001977CC">
              <w:tc>
                <w:tcPr>
                  <w:tcW w:w="2500" w:type="pct"/>
                </w:tcPr>
                <w:p w14:paraId="716CD396" w14:textId="77777777" w:rsidR="00A7298B" w:rsidRPr="0049085E" w:rsidRDefault="00A7298B" w:rsidP="001977CC">
                  <w:r>
                    <w:t>idealisatie</w:t>
                  </w:r>
                </w:p>
              </w:tc>
              <w:tc>
                <w:tcPr>
                  <w:tcW w:w="2500" w:type="pct"/>
                </w:tcPr>
                <w:p w14:paraId="76FE12B5" w14:textId="45737D6E" w:rsidR="00A7298B" w:rsidRPr="0049085E" w:rsidRDefault="00246438" w:rsidP="001977CC">
                  <w:r>
                    <w:t>geen</w:t>
                  </w:r>
                </w:p>
              </w:tc>
            </w:tr>
          </w:tbl>
          <w:p w14:paraId="590B9172" w14:textId="77777777" w:rsidR="00A7298B" w:rsidRPr="00D631F2" w:rsidRDefault="00A7298B" w:rsidP="001977CC"/>
        </w:tc>
      </w:tr>
    </w:tbl>
    <w:p w14:paraId="546A7F14" w14:textId="0886E751" w:rsidR="00A7298B" w:rsidRDefault="00A7298B">
      <w:pPr>
        <w:pStyle w:val="Tekstopmerking"/>
      </w:pPr>
    </w:p>
  </w:comment>
  <w:comment w:id="37" w:author="Devlin Oosterwijk" w:date="2022-09-20T11:26: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6A734EA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0E44D5" w14:textId="77777777" w:rsidR="00A7298B" w:rsidRPr="0049085E" w:rsidRDefault="00A7298B" w:rsidP="00ED1428">
            <w:r>
              <w:rPr>
                <w:rStyle w:val="Verwijzingopmerking"/>
              </w:rPr>
              <w:annotationRef/>
            </w:r>
            <w:r>
              <w:t>Geometrie</w:t>
            </w:r>
          </w:p>
        </w:tc>
      </w:tr>
      <w:tr w:rsidR="00A7298B" w:rsidRPr="0049085E" w14:paraId="58F86685" w14:textId="77777777" w:rsidTr="00ED1428">
        <w:tc>
          <w:tcPr>
            <w:tcW w:w="2500" w:type="pct"/>
          </w:tcPr>
          <w:p w14:paraId="649D7479" w14:textId="77777777" w:rsidR="00A7298B" w:rsidRPr="0049085E" w:rsidRDefault="00A7298B" w:rsidP="00ED1428">
            <w:r>
              <w:t>bestandsnaam</w:t>
            </w:r>
          </w:p>
        </w:tc>
        <w:tc>
          <w:tcPr>
            <w:tcW w:w="2500" w:type="pct"/>
          </w:tcPr>
          <w:p w14:paraId="078A1FF3" w14:textId="7C931779" w:rsidR="00A7298B" w:rsidRPr="0049085E" w:rsidRDefault="00BC16CD" w:rsidP="00ED1428">
            <w:r w:rsidRPr="00BC16CD">
              <w:t>Woongebied_Transformatie.gml</w:t>
            </w:r>
          </w:p>
        </w:tc>
      </w:tr>
      <w:tr w:rsidR="00A7298B" w:rsidRPr="0049085E" w14:paraId="67A506FB" w14:textId="77777777" w:rsidTr="00ED1428">
        <w:tc>
          <w:tcPr>
            <w:tcW w:w="2500" w:type="pct"/>
          </w:tcPr>
          <w:p w14:paraId="4C81F3D4" w14:textId="77777777" w:rsidR="00A7298B" w:rsidRPr="0049085E" w:rsidRDefault="00A7298B" w:rsidP="00ED1428">
            <w:r w:rsidRPr="0049085E">
              <w:t>noemer</w:t>
            </w:r>
          </w:p>
        </w:tc>
        <w:tc>
          <w:tcPr>
            <w:tcW w:w="2500" w:type="pct"/>
          </w:tcPr>
          <w:p w14:paraId="3073DAFE" w14:textId="17B513AA" w:rsidR="00A7298B" w:rsidRPr="0049085E" w:rsidRDefault="00A7298B" w:rsidP="00ED1428">
            <w:r>
              <w:t>Woongebied-Transformatie</w:t>
            </w:r>
          </w:p>
        </w:tc>
      </w:tr>
      <w:tr w:rsidR="00A7298B" w:rsidRPr="0049085E" w14:paraId="403416FD" w14:textId="77777777" w:rsidTr="00ED1428">
        <w:tc>
          <w:tcPr>
            <w:tcW w:w="2500" w:type="pct"/>
          </w:tcPr>
          <w:p w14:paraId="4109BAAD" w14:textId="77777777" w:rsidR="00A7298B" w:rsidRPr="0049085E" w:rsidRDefault="00A7298B" w:rsidP="00ED1428">
            <w:r>
              <w:t>symboolcode</w:t>
            </w:r>
          </w:p>
        </w:tc>
        <w:tc>
          <w:tcPr>
            <w:tcW w:w="2500" w:type="pct"/>
          </w:tcPr>
          <w:p w14:paraId="2D4B637A" w14:textId="18C027F1" w:rsidR="00A7298B" w:rsidRDefault="00A7298B" w:rsidP="00ED1428"/>
        </w:tc>
      </w:tr>
      <w:tr w:rsidR="00A7298B" w:rsidRPr="0049085E" w14:paraId="13FFAB86" w14:textId="77777777" w:rsidTr="00ED1428">
        <w:tc>
          <w:tcPr>
            <w:tcW w:w="2500" w:type="pct"/>
          </w:tcPr>
          <w:p w14:paraId="2962AF52" w14:textId="77777777" w:rsidR="00A7298B" w:rsidRPr="0049085E" w:rsidRDefault="00A7298B" w:rsidP="00ED1428">
            <w:r w:rsidRPr="0049085E">
              <w:t>nauwkeurigheid</w:t>
            </w:r>
          </w:p>
        </w:tc>
        <w:tc>
          <w:tcPr>
            <w:tcW w:w="2500" w:type="pct"/>
          </w:tcPr>
          <w:p w14:paraId="49EC943C" w14:textId="1EC91175" w:rsidR="00A7298B" w:rsidRPr="0049085E" w:rsidRDefault="00A7298B" w:rsidP="00ED1428"/>
        </w:tc>
      </w:tr>
      <w:tr w:rsidR="00A7298B" w:rsidRPr="0049085E" w14:paraId="124E08C6" w14:textId="77777777" w:rsidTr="00ED1428">
        <w:tc>
          <w:tcPr>
            <w:tcW w:w="2500" w:type="pct"/>
          </w:tcPr>
          <w:p w14:paraId="5263F278" w14:textId="77777777" w:rsidR="00A7298B" w:rsidRPr="0049085E" w:rsidRDefault="00A7298B" w:rsidP="00ED1428">
            <w:r w:rsidRPr="0049085E">
              <w:t>bronNauwkeurigheid</w:t>
            </w:r>
          </w:p>
        </w:tc>
        <w:tc>
          <w:tcPr>
            <w:tcW w:w="2500" w:type="pct"/>
          </w:tcPr>
          <w:p w14:paraId="5F59C7AC" w14:textId="4296E61A" w:rsidR="00A7298B" w:rsidRPr="0049085E" w:rsidRDefault="00A7298B" w:rsidP="00ED1428">
            <w:r>
              <w:t>geen</w:t>
            </w:r>
          </w:p>
        </w:tc>
      </w:tr>
      <w:tr w:rsidR="00A7298B" w:rsidRPr="0049085E" w14:paraId="7B1BCBE8" w14:textId="77777777" w:rsidTr="00ED1428">
        <w:tc>
          <w:tcPr>
            <w:tcW w:w="2500" w:type="pct"/>
          </w:tcPr>
          <w:p w14:paraId="56B34E00" w14:textId="77777777" w:rsidR="00A7298B" w:rsidRPr="0049085E" w:rsidRDefault="00A7298B" w:rsidP="00ED1428">
            <w:r>
              <w:t>idealisatie</w:t>
            </w:r>
          </w:p>
        </w:tc>
        <w:tc>
          <w:tcPr>
            <w:tcW w:w="2500" w:type="pct"/>
          </w:tcPr>
          <w:p w14:paraId="37C42713" w14:textId="33E17CF2" w:rsidR="00A7298B" w:rsidRPr="0049085E" w:rsidRDefault="00A7298B" w:rsidP="00ED1428">
            <w:r>
              <w:t>http://standaarden.omgevingswet.overheid.nl/idealisatie/id/concept/Exact</w:t>
            </w:r>
          </w:p>
        </w:tc>
      </w:tr>
      <w:tr w:rsidR="00A7298B" w:rsidRPr="0049085E" w14:paraId="1D9C7021" w14:textId="77777777" w:rsidTr="00ED1428">
        <w:tc>
          <w:tcPr>
            <w:tcW w:w="2500" w:type="pct"/>
          </w:tcPr>
          <w:p w14:paraId="746A7279" w14:textId="77777777" w:rsidR="00A7298B" w:rsidRDefault="00A7298B" w:rsidP="00ED1428">
            <w:r>
              <w:t>regelingsgebied</w:t>
            </w:r>
          </w:p>
        </w:tc>
        <w:tc>
          <w:tcPr>
            <w:tcW w:w="2500" w:type="pct"/>
          </w:tcPr>
          <w:p w14:paraId="32B67B14" w14:textId="7F0B011A" w:rsidR="00A7298B" w:rsidRDefault="00A7298B" w:rsidP="00ED1428">
            <w:r>
              <w:t>False</w:t>
            </w:r>
          </w:p>
        </w:tc>
      </w:tr>
    </w:tbl>
    <w:p w14:paraId="3024970E" w14:textId="15866EDE" w:rsidR="00A7298B" w:rsidRDefault="00A7298B">
      <w:pPr>
        <w:pStyle w:val="Tekstopmerking"/>
      </w:pPr>
    </w:p>
  </w:comment>
  <w:comment w:id="38" w:author="Devlin Oosterwijk" w:date="2022-09-20T15:11:00Z" w:initials="DO">
    <w:tbl>
      <w:tblPr>
        <w:tblStyle w:val="Annotatie"/>
        <w:tblW w:w="5000" w:type="pct"/>
        <w:tblLayout w:type="fixed"/>
        <w:tblLook w:val="0620" w:firstRow="1" w:lastRow="0" w:firstColumn="0" w:lastColumn="0" w:noHBand="1" w:noVBand="1"/>
      </w:tblPr>
      <w:tblGrid>
        <w:gridCol w:w="3963"/>
        <w:gridCol w:w="3964"/>
      </w:tblGrid>
      <w:tr w:rsidR="00246438" w:rsidRPr="00D631F2" w14:paraId="78AEE0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E5711" w14:textId="77777777" w:rsidR="00246438" w:rsidRPr="00D631F2" w:rsidRDefault="00246438" w:rsidP="001977CC">
            <w:r>
              <w:rPr>
                <w:rStyle w:val="Verwijzingopmerking"/>
              </w:rPr>
              <w:annotationRef/>
            </w:r>
            <w:r w:rsidRPr="00D631F2">
              <w:t>Activiteit</w:t>
            </w:r>
          </w:p>
        </w:tc>
      </w:tr>
      <w:tr w:rsidR="00246438" w:rsidRPr="00D631F2" w14:paraId="4C1E27DE" w14:textId="77777777" w:rsidTr="001977CC">
        <w:tc>
          <w:tcPr>
            <w:tcW w:w="2500" w:type="pct"/>
          </w:tcPr>
          <w:p w14:paraId="67DBC0C5" w14:textId="77777777" w:rsidR="00246438" w:rsidRPr="00D631F2" w:rsidRDefault="00246438" w:rsidP="001977CC">
            <w:r w:rsidRPr="00D631F2">
              <w:t>activiteit</w:t>
            </w:r>
            <w:r>
              <w:t>en</w:t>
            </w:r>
          </w:p>
        </w:tc>
        <w:tc>
          <w:tcPr>
            <w:tcW w:w="2500" w:type="pct"/>
          </w:tcPr>
          <w:p w14:paraId="747F20E7" w14:textId="045793AF" w:rsidR="00246438" w:rsidRPr="00D631F2" w:rsidRDefault="00246438" w:rsidP="001977CC">
            <w:r>
              <w:t>Horeca-activiteit verrichten</w:t>
            </w:r>
          </w:p>
        </w:tc>
      </w:tr>
      <w:tr w:rsidR="00246438" w:rsidRPr="00D631F2" w14:paraId="23DD71C4" w14:textId="77777777" w:rsidTr="001977CC">
        <w:tc>
          <w:tcPr>
            <w:tcW w:w="2500" w:type="pct"/>
          </w:tcPr>
          <w:p w14:paraId="3BEC437E" w14:textId="77777777" w:rsidR="00246438" w:rsidRPr="00D631F2" w:rsidRDefault="00246438" w:rsidP="001977CC">
            <w:r>
              <w:t>bovenliggendeActiviteit</w:t>
            </w:r>
          </w:p>
        </w:tc>
        <w:tc>
          <w:tcPr>
            <w:tcW w:w="2500" w:type="pct"/>
          </w:tcPr>
          <w:p w14:paraId="71E61C6D" w14:textId="2EC94464" w:rsidR="00246438" w:rsidRDefault="00246438" w:rsidP="001977CC"/>
        </w:tc>
      </w:tr>
      <w:tr w:rsidR="00246438" w:rsidRPr="00D631F2" w14:paraId="5B5B4B1A" w14:textId="77777777" w:rsidTr="001977CC">
        <w:tc>
          <w:tcPr>
            <w:tcW w:w="2500" w:type="pct"/>
          </w:tcPr>
          <w:p w14:paraId="016242E6" w14:textId="77777777" w:rsidR="00246438" w:rsidRPr="00D631F2" w:rsidRDefault="00246438" w:rsidP="001977CC">
            <w:r w:rsidRPr="00D631F2">
              <w:t>activiteitengroep</w:t>
            </w:r>
          </w:p>
        </w:tc>
        <w:tc>
          <w:tcPr>
            <w:tcW w:w="2500" w:type="pct"/>
          </w:tcPr>
          <w:p w14:paraId="31AD2B1A" w14:textId="242BB0EF" w:rsidR="00246438" w:rsidRPr="00D631F2" w:rsidRDefault="00246438" w:rsidP="001977CC">
            <w:r>
              <w:t>http://standaarden.omgevingswet.overheid.nl/activiteit/id/concept/ExploitatieactiviteitHoreca</w:t>
            </w:r>
          </w:p>
        </w:tc>
      </w:tr>
      <w:tr w:rsidR="00246438" w:rsidRPr="00D631F2" w14:paraId="75B0F565" w14:textId="77777777" w:rsidTr="001977CC">
        <w:tc>
          <w:tcPr>
            <w:tcW w:w="2500" w:type="pct"/>
          </w:tcPr>
          <w:p w14:paraId="585D14CD" w14:textId="77777777" w:rsidR="00246438" w:rsidRPr="00D631F2" w:rsidRDefault="00246438" w:rsidP="001977CC">
            <w:r>
              <w:t>activiteitregelkwalificatie</w:t>
            </w:r>
          </w:p>
        </w:tc>
        <w:tc>
          <w:tcPr>
            <w:tcW w:w="2500" w:type="pct"/>
          </w:tcPr>
          <w:p w14:paraId="05F3D14C" w14:textId="2A535431" w:rsidR="00246438" w:rsidRPr="00D631F2" w:rsidRDefault="00246438" w:rsidP="001977CC">
            <w:r>
              <w:t>http://standaarden.omgevingswet.overheid.nl/activiteitregelkwalificatie/id/concept/Toegestaan</w:t>
            </w:r>
          </w:p>
        </w:tc>
      </w:tr>
      <w:tr w:rsidR="00246438" w:rsidRPr="00D631F2" w14:paraId="1BE3257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46438" w:rsidRPr="0049085E" w14:paraId="7A55ED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32B04" w14:textId="77777777" w:rsidR="00246438" w:rsidRPr="0049085E" w:rsidRDefault="00246438" w:rsidP="001977CC">
                  <w:r>
                    <w:t>Geometrie</w:t>
                  </w:r>
                </w:p>
              </w:tc>
            </w:tr>
            <w:tr w:rsidR="00DB332F" w:rsidRPr="0049085E" w14:paraId="46840BDB" w14:textId="77777777" w:rsidTr="001977CC">
              <w:tc>
                <w:tcPr>
                  <w:tcW w:w="2500" w:type="pct"/>
                </w:tcPr>
                <w:p w14:paraId="4D8DD807" w14:textId="77777777" w:rsidR="00DB332F" w:rsidRPr="0049085E" w:rsidRDefault="00DB332F" w:rsidP="00DB332F">
                  <w:r>
                    <w:t>bestandsnaam</w:t>
                  </w:r>
                </w:p>
              </w:tc>
              <w:tc>
                <w:tcPr>
                  <w:tcW w:w="2500" w:type="pct"/>
                </w:tcPr>
                <w:p w14:paraId="55A56E44" w14:textId="52ADF3F2" w:rsidR="00DB332F" w:rsidRPr="0049085E" w:rsidRDefault="00DB332F" w:rsidP="00DB332F">
                  <w:r w:rsidRPr="00E2119F">
                    <w:t>Woongebied_Transformatie.gml</w:t>
                  </w:r>
                </w:p>
              </w:tc>
            </w:tr>
            <w:tr w:rsidR="00DB332F" w:rsidRPr="0049085E" w14:paraId="3FC224EF" w14:textId="77777777" w:rsidTr="001977CC">
              <w:tc>
                <w:tcPr>
                  <w:tcW w:w="2500" w:type="pct"/>
                </w:tcPr>
                <w:p w14:paraId="52C7B2A4" w14:textId="77777777" w:rsidR="00DB332F" w:rsidRPr="0049085E" w:rsidRDefault="00DB332F" w:rsidP="00DB332F">
                  <w:r w:rsidRPr="0049085E">
                    <w:t>noemer</w:t>
                  </w:r>
                </w:p>
              </w:tc>
              <w:tc>
                <w:tcPr>
                  <w:tcW w:w="2500" w:type="pct"/>
                </w:tcPr>
                <w:p w14:paraId="521D0E80" w14:textId="76747502" w:rsidR="00DB332F" w:rsidRPr="0049085E" w:rsidRDefault="00DB332F" w:rsidP="00DB332F">
                  <w:r w:rsidRPr="00E2119F">
                    <w:t>Woongebied-Transformatie</w:t>
                  </w:r>
                </w:p>
              </w:tc>
            </w:tr>
            <w:tr w:rsidR="00246438" w:rsidRPr="0049085E" w14:paraId="749C5D24" w14:textId="77777777" w:rsidTr="001977CC">
              <w:tc>
                <w:tcPr>
                  <w:tcW w:w="2500" w:type="pct"/>
                </w:tcPr>
                <w:p w14:paraId="160FB5E6" w14:textId="77777777" w:rsidR="00246438" w:rsidRPr="0049085E" w:rsidRDefault="00246438" w:rsidP="001977CC">
                  <w:r>
                    <w:t>symboolcode</w:t>
                  </w:r>
                </w:p>
              </w:tc>
              <w:tc>
                <w:tcPr>
                  <w:tcW w:w="2500" w:type="pct"/>
                </w:tcPr>
                <w:p w14:paraId="73C2008F" w14:textId="2517E88C" w:rsidR="00246438" w:rsidRDefault="00246438" w:rsidP="001977CC"/>
              </w:tc>
            </w:tr>
            <w:tr w:rsidR="00246438" w:rsidRPr="0049085E" w14:paraId="04C69C35" w14:textId="77777777" w:rsidTr="001977CC">
              <w:tc>
                <w:tcPr>
                  <w:tcW w:w="2500" w:type="pct"/>
                </w:tcPr>
                <w:p w14:paraId="2DAE1D33" w14:textId="77777777" w:rsidR="00246438" w:rsidRPr="0049085E" w:rsidRDefault="00246438" w:rsidP="001977CC">
                  <w:r w:rsidRPr="0049085E">
                    <w:t>nauwkeurigheid</w:t>
                  </w:r>
                </w:p>
              </w:tc>
              <w:tc>
                <w:tcPr>
                  <w:tcW w:w="2500" w:type="pct"/>
                </w:tcPr>
                <w:p w14:paraId="0BA2EF65" w14:textId="2140FCDB" w:rsidR="00246438" w:rsidRPr="0049085E" w:rsidRDefault="00246438" w:rsidP="001977CC"/>
              </w:tc>
            </w:tr>
            <w:tr w:rsidR="00246438" w:rsidRPr="0049085E" w14:paraId="5A16EE5C" w14:textId="77777777" w:rsidTr="001977CC">
              <w:tc>
                <w:tcPr>
                  <w:tcW w:w="2500" w:type="pct"/>
                </w:tcPr>
                <w:p w14:paraId="52635EAA" w14:textId="77777777" w:rsidR="00246438" w:rsidRPr="0049085E" w:rsidRDefault="00246438" w:rsidP="001977CC">
                  <w:r w:rsidRPr="0049085E">
                    <w:t>bron</w:t>
                  </w:r>
                  <w:r>
                    <w:t>N</w:t>
                  </w:r>
                  <w:r w:rsidRPr="0049085E">
                    <w:t>auwkeurigheid</w:t>
                  </w:r>
                </w:p>
              </w:tc>
              <w:tc>
                <w:tcPr>
                  <w:tcW w:w="2500" w:type="pct"/>
                </w:tcPr>
                <w:p w14:paraId="49338F8D" w14:textId="59CB70E2" w:rsidR="00246438" w:rsidRPr="0049085E" w:rsidRDefault="00246438" w:rsidP="001977CC">
                  <w:r>
                    <w:t>geen</w:t>
                  </w:r>
                </w:p>
              </w:tc>
            </w:tr>
            <w:tr w:rsidR="00246438" w:rsidRPr="0049085E" w14:paraId="06FDA2BA" w14:textId="77777777" w:rsidTr="001977CC">
              <w:tc>
                <w:tcPr>
                  <w:tcW w:w="2500" w:type="pct"/>
                </w:tcPr>
                <w:p w14:paraId="3CC32CF8" w14:textId="77777777" w:rsidR="00246438" w:rsidRPr="0049085E" w:rsidRDefault="00246438" w:rsidP="001977CC">
                  <w:r>
                    <w:t>idealisatie</w:t>
                  </w:r>
                </w:p>
              </w:tc>
              <w:tc>
                <w:tcPr>
                  <w:tcW w:w="2500" w:type="pct"/>
                </w:tcPr>
                <w:p w14:paraId="26A0EF00" w14:textId="2FE33603" w:rsidR="00246438" w:rsidRPr="0049085E" w:rsidRDefault="00246438" w:rsidP="001977CC">
                  <w:r>
                    <w:t>geen</w:t>
                  </w:r>
                </w:p>
              </w:tc>
            </w:tr>
          </w:tbl>
          <w:p w14:paraId="4B58773C" w14:textId="77777777" w:rsidR="00246438" w:rsidRPr="00D631F2" w:rsidRDefault="00246438" w:rsidP="001977CC"/>
        </w:tc>
      </w:tr>
    </w:tbl>
    <w:p w14:paraId="57225B74" w14:textId="7420486C" w:rsidR="00246438" w:rsidRDefault="00246438">
      <w:pPr>
        <w:pStyle w:val="Tekstopmerking"/>
      </w:pPr>
    </w:p>
  </w:comment>
  <w:comment w:id="39"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3BBF4C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94881" w14:textId="77777777" w:rsidR="00A7298B" w:rsidRPr="00D631F2" w:rsidRDefault="00A7298B" w:rsidP="001977CC">
            <w:r>
              <w:rPr>
                <w:rStyle w:val="Verwijzingopmerking"/>
              </w:rPr>
              <w:annotationRef/>
            </w:r>
            <w:r w:rsidRPr="00D631F2">
              <w:t>Activiteit</w:t>
            </w:r>
          </w:p>
        </w:tc>
      </w:tr>
      <w:tr w:rsidR="00A7298B" w:rsidRPr="00D631F2" w14:paraId="1546B0BB" w14:textId="77777777" w:rsidTr="001977CC">
        <w:tc>
          <w:tcPr>
            <w:tcW w:w="2500" w:type="pct"/>
          </w:tcPr>
          <w:p w14:paraId="34DB9B2B" w14:textId="77777777" w:rsidR="00A7298B" w:rsidRPr="00D631F2" w:rsidRDefault="00A7298B" w:rsidP="001977CC">
            <w:r w:rsidRPr="00D631F2">
              <w:t>activiteit</w:t>
            </w:r>
            <w:r>
              <w:t>en</w:t>
            </w:r>
          </w:p>
        </w:tc>
        <w:tc>
          <w:tcPr>
            <w:tcW w:w="2500" w:type="pct"/>
          </w:tcPr>
          <w:p w14:paraId="67DC9B82" w14:textId="40980BED" w:rsidR="00A7298B" w:rsidRPr="00D631F2" w:rsidRDefault="006779B4" w:rsidP="001977CC">
            <w:r>
              <w:t>Wonen</w:t>
            </w:r>
          </w:p>
        </w:tc>
      </w:tr>
      <w:tr w:rsidR="00A7298B" w:rsidRPr="00D631F2" w14:paraId="241FAA34" w14:textId="77777777" w:rsidTr="001977CC">
        <w:tc>
          <w:tcPr>
            <w:tcW w:w="2500" w:type="pct"/>
          </w:tcPr>
          <w:p w14:paraId="53F6BBFE" w14:textId="77777777" w:rsidR="00A7298B" w:rsidRPr="00D631F2" w:rsidRDefault="00A7298B" w:rsidP="001977CC">
            <w:r>
              <w:t>bovenliggendeActiviteit</w:t>
            </w:r>
          </w:p>
        </w:tc>
        <w:tc>
          <w:tcPr>
            <w:tcW w:w="2500" w:type="pct"/>
          </w:tcPr>
          <w:p w14:paraId="3B96D2BF" w14:textId="76FBB5F0" w:rsidR="00A7298B" w:rsidRDefault="00A7298B" w:rsidP="001977CC"/>
        </w:tc>
      </w:tr>
      <w:tr w:rsidR="00A7298B" w:rsidRPr="00D631F2" w14:paraId="2E8EB816" w14:textId="77777777" w:rsidTr="001977CC">
        <w:tc>
          <w:tcPr>
            <w:tcW w:w="2500" w:type="pct"/>
          </w:tcPr>
          <w:p w14:paraId="6DD144EF" w14:textId="77777777" w:rsidR="00A7298B" w:rsidRPr="00D631F2" w:rsidRDefault="00A7298B" w:rsidP="001977CC">
            <w:r w:rsidRPr="00D631F2">
              <w:t>activiteitengroep</w:t>
            </w:r>
          </w:p>
        </w:tc>
        <w:tc>
          <w:tcPr>
            <w:tcW w:w="2500" w:type="pct"/>
          </w:tcPr>
          <w:p w14:paraId="104E7FEF" w14:textId="5607953F" w:rsidR="00A7298B" w:rsidRPr="00D631F2" w:rsidRDefault="006779B4" w:rsidP="001977CC">
            <w:r>
              <w:t>http://standaarden.omgevingswet.overheid.nl/activiteit/id/concept/Woonactiviteit</w:t>
            </w:r>
          </w:p>
        </w:tc>
      </w:tr>
      <w:tr w:rsidR="00A7298B" w:rsidRPr="00D631F2" w14:paraId="14E7D587" w14:textId="77777777" w:rsidTr="001977CC">
        <w:tc>
          <w:tcPr>
            <w:tcW w:w="2500" w:type="pct"/>
          </w:tcPr>
          <w:p w14:paraId="3438E9AD" w14:textId="77777777" w:rsidR="00A7298B" w:rsidRPr="00D631F2" w:rsidRDefault="00A7298B" w:rsidP="001977CC">
            <w:r>
              <w:t>activiteitregelkwalificatie</w:t>
            </w:r>
          </w:p>
        </w:tc>
        <w:tc>
          <w:tcPr>
            <w:tcW w:w="2500" w:type="pct"/>
          </w:tcPr>
          <w:p w14:paraId="066968D8" w14:textId="12FB9BAF" w:rsidR="00A7298B" w:rsidRPr="00D631F2" w:rsidRDefault="006779B4" w:rsidP="001977CC">
            <w:r>
              <w:t>http://standaarden.omgevingswet.overheid.nl/activiteitregelkwalificatie/id/concept/AndersGeduid</w:t>
            </w:r>
          </w:p>
        </w:tc>
      </w:tr>
      <w:tr w:rsidR="00A7298B" w:rsidRPr="00D631F2" w14:paraId="39003B3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5719EE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F75238" w14:textId="77777777" w:rsidR="00A7298B" w:rsidRPr="0049085E" w:rsidRDefault="00A7298B" w:rsidP="001977CC">
                  <w:r>
                    <w:t>Geometrie</w:t>
                  </w:r>
                </w:p>
              </w:tc>
            </w:tr>
            <w:tr w:rsidR="00F30DF1" w:rsidRPr="0049085E" w14:paraId="60F90690" w14:textId="77777777" w:rsidTr="001977CC">
              <w:tc>
                <w:tcPr>
                  <w:tcW w:w="2500" w:type="pct"/>
                </w:tcPr>
                <w:p w14:paraId="18D9115E" w14:textId="77777777" w:rsidR="00F30DF1" w:rsidRPr="0049085E" w:rsidRDefault="00F30DF1" w:rsidP="00F30DF1">
                  <w:r>
                    <w:t>bestandsnaam</w:t>
                  </w:r>
                </w:p>
              </w:tc>
              <w:tc>
                <w:tcPr>
                  <w:tcW w:w="2500" w:type="pct"/>
                </w:tcPr>
                <w:p w14:paraId="5A7BF87F" w14:textId="224BF172" w:rsidR="00F30DF1" w:rsidRPr="0049085E" w:rsidRDefault="00F30DF1" w:rsidP="00F30DF1">
                  <w:r w:rsidRPr="00A412C7">
                    <w:t>Woongebied_Transformatie.gml</w:t>
                  </w:r>
                </w:p>
              </w:tc>
            </w:tr>
            <w:tr w:rsidR="00F30DF1" w:rsidRPr="0049085E" w14:paraId="29780F8D" w14:textId="77777777" w:rsidTr="001977CC">
              <w:tc>
                <w:tcPr>
                  <w:tcW w:w="2500" w:type="pct"/>
                </w:tcPr>
                <w:p w14:paraId="4C7DA7C4" w14:textId="77777777" w:rsidR="00F30DF1" w:rsidRPr="0049085E" w:rsidRDefault="00F30DF1" w:rsidP="00F30DF1">
                  <w:r w:rsidRPr="0049085E">
                    <w:t>noemer</w:t>
                  </w:r>
                </w:p>
              </w:tc>
              <w:tc>
                <w:tcPr>
                  <w:tcW w:w="2500" w:type="pct"/>
                </w:tcPr>
                <w:p w14:paraId="0B99E1CC" w14:textId="567A688C" w:rsidR="00F30DF1" w:rsidRPr="0049085E" w:rsidRDefault="00F30DF1" w:rsidP="00F30DF1">
                  <w:r w:rsidRPr="00A412C7">
                    <w:t>Woongebied-Transformatie</w:t>
                  </w:r>
                </w:p>
              </w:tc>
            </w:tr>
            <w:tr w:rsidR="00A7298B" w:rsidRPr="0049085E" w14:paraId="4BBEABC2" w14:textId="77777777" w:rsidTr="001977CC">
              <w:tc>
                <w:tcPr>
                  <w:tcW w:w="2500" w:type="pct"/>
                </w:tcPr>
                <w:p w14:paraId="7DF94FCA" w14:textId="77777777" w:rsidR="00A7298B" w:rsidRPr="0049085E" w:rsidRDefault="00A7298B" w:rsidP="001977CC">
                  <w:r>
                    <w:t>symboolcode</w:t>
                  </w:r>
                </w:p>
              </w:tc>
              <w:tc>
                <w:tcPr>
                  <w:tcW w:w="2500" w:type="pct"/>
                </w:tcPr>
                <w:p w14:paraId="6076E1BB" w14:textId="5241199C" w:rsidR="00A7298B" w:rsidRDefault="00A7298B" w:rsidP="001977CC"/>
              </w:tc>
            </w:tr>
            <w:tr w:rsidR="00A7298B" w:rsidRPr="0049085E" w14:paraId="4E31A418" w14:textId="77777777" w:rsidTr="001977CC">
              <w:tc>
                <w:tcPr>
                  <w:tcW w:w="2500" w:type="pct"/>
                </w:tcPr>
                <w:p w14:paraId="6CD00FBC" w14:textId="77777777" w:rsidR="00A7298B" w:rsidRPr="0049085E" w:rsidRDefault="00A7298B" w:rsidP="001977CC">
                  <w:r w:rsidRPr="0049085E">
                    <w:t>nauwkeurigheid</w:t>
                  </w:r>
                </w:p>
              </w:tc>
              <w:tc>
                <w:tcPr>
                  <w:tcW w:w="2500" w:type="pct"/>
                </w:tcPr>
                <w:p w14:paraId="04F88C79" w14:textId="268062D8" w:rsidR="00A7298B" w:rsidRPr="0049085E" w:rsidRDefault="00A7298B" w:rsidP="001977CC"/>
              </w:tc>
            </w:tr>
            <w:tr w:rsidR="00A7298B" w:rsidRPr="0049085E" w14:paraId="5731A6AD" w14:textId="77777777" w:rsidTr="001977CC">
              <w:tc>
                <w:tcPr>
                  <w:tcW w:w="2500" w:type="pct"/>
                </w:tcPr>
                <w:p w14:paraId="61711804" w14:textId="77777777" w:rsidR="00A7298B" w:rsidRPr="0049085E" w:rsidRDefault="00A7298B" w:rsidP="001977CC">
                  <w:r w:rsidRPr="0049085E">
                    <w:t>bron</w:t>
                  </w:r>
                  <w:r>
                    <w:t>N</w:t>
                  </w:r>
                  <w:r w:rsidRPr="0049085E">
                    <w:t>auwkeurigheid</w:t>
                  </w:r>
                </w:p>
              </w:tc>
              <w:tc>
                <w:tcPr>
                  <w:tcW w:w="2500" w:type="pct"/>
                </w:tcPr>
                <w:p w14:paraId="4AB32F7D" w14:textId="0CD85659" w:rsidR="00A7298B" w:rsidRPr="0049085E" w:rsidRDefault="006779B4" w:rsidP="001977CC">
                  <w:r>
                    <w:t>geen</w:t>
                  </w:r>
                </w:p>
              </w:tc>
            </w:tr>
            <w:tr w:rsidR="00A7298B" w:rsidRPr="0049085E" w14:paraId="3D14F098" w14:textId="77777777" w:rsidTr="001977CC">
              <w:tc>
                <w:tcPr>
                  <w:tcW w:w="2500" w:type="pct"/>
                </w:tcPr>
                <w:p w14:paraId="26D413A4" w14:textId="77777777" w:rsidR="00A7298B" w:rsidRPr="0049085E" w:rsidRDefault="00A7298B" w:rsidP="001977CC">
                  <w:r>
                    <w:t>idealisatie</w:t>
                  </w:r>
                </w:p>
              </w:tc>
              <w:tc>
                <w:tcPr>
                  <w:tcW w:w="2500" w:type="pct"/>
                </w:tcPr>
                <w:p w14:paraId="3102376C" w14:textId="47E92687" w:rsidR="00A7298B" w:rsidRPr="0049085E" w:rsidRDefault="006779B4" w:rsidP="001977CC">
                  <w:r>
                    <w:t>geen</w:t>
                  </w:r>
                </w:p>
              </w:tc>
            </w:tr>
          </w:tbl>
          <w:p w14:paraId="675EC032" w14:textId="77777777" w:rsidR="00A7298B" w:rsidRPr="00D631F2" w:rsidRDefault="00A7298B" w:rsidP="001977CC"/>
        </w:tc>
      </w:tr>
    </w:tbl>
    <w:p w14:paraId="5A00D790" w14:textId="58ECB340" w:rsidR="00A7298B" w:rsidRDefault="00A7298B">
      <w:pPr>
        <w:pStyle w:val="Tekstopmerking"/>
      </w:pPr>
    </w:p>
  </w:comment>
  <w:comment w:id="40" w:author="Devlin Oosterwijk" w:date="2022-09-20T11:28: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12714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C8C480" w14:textId="77777777" w:rsidR="00A7298B" w:rsidRPr="0049085E" w:rsidRDefault="00A7298B" w:rsidP="00ED1428">
            <w:r>
              <w:rPr>
                <w:rStyle w:val="Verwijzingopmerking"/>
              </w:rPr>
              <w:annotationRef/>
            </w:r>
            <w:r>
              <w:t>Geometrie</w:t>
            </w:r>
          </w:p>
        </w:tc>
      </w:tr>
      <w:tr w:rsidR="00A7298B" w:rsidRPr="0049085E" w14:paraId="0833B56E" w14:textId="77777777" w:rsidTr="00ED1428">
        <w:tc>
          <w:tcPr>
            <w:tcW w:w="2500" w:type="pct"/>
          </w:tcPr>
          <w:p w14:paraId="63496C14" w14:textId="77777777" w:rsidR="00A7298B" w:rsidRPr="0049085E" w:rsidRDefault="00A7298B" w:rsidP="00ED1428">
            <w:r>
              <w:t>bestandsnaam</w:t>
            </w:r>
          </w:p>
        </w:tc>
        <w:tc>
          <w:tcPr>
            <w:tcW w:w="2500" w:type="pct"/>
          </w:tcPr>
          <w:p w14:paraId="12C41A5A" w14:textId="5AC2BC42" w:rsidR="00A7298B" w:rsidRPr="0049085E" w:rsidRDefault="00BC16CD" w:rsidP="00ED1428">
            <w:r w:rsidRPr="00BC16CD">
              <w:t>Woongebied_Transformatie.gml</w:t>
            </w:r>
          </w:p>
        </w:tc>
      </w:tr>
      <w:tr w:rsidR="00A7298B" w:rsidRPr="0049085E" w14:paraId="5FC24A92" w14:textId="77777777" w:rsidTr="00ED1428">
        <w:tc>
          <w:tcPr>
            <w:tcW w:w="2500" w:type="pct"/>
          </w:tcPr>
          <w:p w14:paraId="42C4026B" w14:textId="77777777" w:rsidR="00A7298B" w:rsidRPr="0049085E" w:rsidRDefault="00A7298B" w:rsidP="00ED1428">
            <w:r w:rsidRPr="0049085E">
              <w:t>noemer</w:t>
            </w:r>
          </w:p>
        </w:tc>
        <w:tc>
          <w:tcPr>
            <w:tcW w:w="2500" w:type="pct"/>
          </w:tcPr>
          <w:p w14:paraId="749DAB51" w14:textId="5184BF96" w:rsidR="00A7298B" w:rsidRPr="0049085E" w:rsidRDefault="00A7298B" w:rsidP="00ED1428">
            <w:r>
              <w:t>Woongebied-Transformatie</w:t>
            </w:r>
          </w:p>
        </w:tc>
      </w:tr>
      <w:tr w:rsidR="00A7298B" w:rsidRPr="0049085E" w14:paraId="3B98F021" w14:textId="77777777" w:rsidTr="00ED1428">
        <w:tc>
          <w:tcPr>
            <w:tcW w:w="2500" w:type="pct"/>
          </w:tcPr>
          <w:p w14:paraId="3BB39E87" w14:textId="77777777" w:rsidR="00A7298B" w:rsidRPr="0049085E" w:rsidRDefault="00A7298B" w:rsidP="00ED1428">
            <w:r>
              <w:t>symboolcode</w:t>
            </w:r>
          </w:p>
        </w:tc>
        <w:tc>
          <w:tcPr>
            <w:tcW w:w="2500" w:type="pct"/>
          </w:tcPr>
          <w:p w14:paraId="74D57290" w14:textId="6CB6C531" w:rsidR="00A7298B" w:rsidRDefault="00A7298B" w:rsidP="00ED1428"/>
        </w:tc>
      </w:tr>
      <w:tr w:rsidR="00A7298B" w:rsidRPr="0049085E" w14:paraId="72D79749" w14:textId="77777777" w:rsidTr="00ED1428">
        <w:tc>
          <w:tcPr>
            <w:tcW w:w="2500" w:type="pct"/>
          </w:tcPr>
          <w:p w14:paraId="7540F887" w14:textId="77777777" w:rsidR="00A7298B" w:rsidRPr="0049085E" w:rsidRDefault="00A7298B" w:rsidP="00ED1428">
            <w:r w:rsidRPr="0049085E">
              <w:t>nauwkeurigheid</w:t>
            </w:r>
          </w:p>
        </w:tc>
        <w:tc>
          <w:tcPr>
            <w:tcW w:w="2500" w:type="pct"/>
          </w:tcPr>
          <w:p w14:paraId="588B4B60" w14:textId="3AB7D1A0" w:rsidR="00A7298B" w:rsidRPr="0049085E" w:rsidRDefault="00A7298B" w:rsidP="00ED1428"/>
        </w:tc>
      </w:tr>
      <w:tr w:rsidR="00A7298B" w:rsidRPr="0049085E" w14:paraId="3697A889" w14:textId="77777777" w:rsidTr="00ED1428">
        <w:tc>
          <w:tcPr>
            <w:tcW w:w="2500" w:type="pct"/>
          </w:tcPr>
          <w:p w14:paraId="53D3BD8F" w14:textId="77777777" w:rsidR="00A7298B" w:rsidRPr="0049085E" w:rsidRDefault="00A7298B" w:rsidP="00ED1428">
            <w:r w:rsidRPr="0049085E">
              <w:t>bronNauwkeurigheid</w:t>
            </w:r>
          </w:p>
        </w:tc>
        <w:tc>
          <w:tcPr>
            <w:tcW w:w="2500" w:type="pct"/>
          </w:tcPr>
          <w:p w14:paraId="7D1C0278" w14:textId="2E310DA5" w:rsidR="00A7298B" w:rsidRPr="0049085E" w:rsidRDefault="00A7298B" w:rsidP="00ED1428">
            <w:r>
              <w:t>geen</w:t>
            </w:r>
          </w:p>
        </w:tc>
      </w:tr>
      <w:tr w:rsidR="00A7298B" w:rsidRPr="0049085E" w14:paraId="691888A0" w14:textId="77777777" w:rsidTr="00ED1428">
        <w:tc>
          <w:tcPr>
            <w:tcW w:w="2500" w:type="pct"/>
          </w:tcPr>
          <w:p w14:paraId="73295BD2" w14:textId="77777777" w:rsidR="00A7298B" w:rsidRPr="0049085E" w:rsidRDefault="00A7298B" w:rsidP="00ED1428">
            <w:r>
              <w:t>idealisatie</w:t>
            </w:r>
          </w:p>
        </w:tc>
        <w:tc>
          <w:tcPr>
            <w:tcW w:w="2500" w:type="pct"/>
          </w:tcPr>
          <w:p w14:paraId="14B46F25" w14:textId="371EC497" w:rsidR="00A7298B" w:rsidRPr="0049085E" w:rsidRDefault="00A7298B" w:rsidP="00ED1428">
            <w:r>
              <w:t>http://standaarden.omgevingswet.overheid.nl/idealisatie/id/concept/Exact</w:t>
            </w:r>
          </w:p>
        </w:tc>
      </w:tr>
      <w:tr w:rsidR="00A7298B" w:rsidRPr="0049085E" w14:paraId="4561D41F" w14:textId="77777777" w:rsidTr="00ED1428">
        <w:tc>
          <w:tcPr>
            <w:tcW w:w="2500" w:type="pct"/>
          </w:tcPr>
          <w:p w14:paraId="6D3E4614" w14:textId="77777777" w:rsidR="00A7298B" w:rsidRDefault="00A7298B" w:rsidP="00ED1428">
            <w:r>
              <w:t>regelingsgebied</w:t>
            </w:r>
          </w:p>
        </w:tc>
        <w:tc>
          <w:tcPr>
            <w:tcW w:w="2500" w:type="pct"/>
          </w:tcPr>
          <w:p w14:paraId="091352F2" w14:textId="75BAAC0E" w:rsidR="00A7298B" w:rsidRDefault="00A7298B" w:rsidP="00ED1428">
            <w:r>
              <w:t>False</w:t>
            </w:r>
          </w:p>
        </w:tc>
      </w:tr>
    </w:tbl>
    <w:p w14:paraId="2C5A7781" w14:textId="55138AAB" w:rsidR="00A7298B" w:rsidRDefault="00A7298B">
      <w:pPr>
        <w:pStyle w:val="Tekstopmerking"/>
      </w:pPr>
    </w:p>
  </w:comment>
  <w:comment w:id="41"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D631F2" w14:paraId="037C5F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1F368B" w14:textId="77777777" w:rsidR="00A7298B" w:rsidRPr="00D631F2" w:rsidRDefault="00A7298B" w:rsidP="001977CC">
            <w:r>
              <w:rPr>
                <w:rStyle w:val="Verwijzingopmerking"/>
              </w:rPr>
              <w:annotationRef/>
            </w:r>
            <w:r w:rsidRPr="00D631F2">
              <w:t>Activiteit</w:t>
            </w:r>
          </w:p>
        </w:tc>
      </w:tr>
      <w:tr w:rsidR="00A7298B" w:rsidRPr="00D631F2" w14:paraId="1BB0A0C5" w14:textId="77777777" w:rsidTr="001977CC">
        <w:tc>
          <w:tcPr>
            <w:tcW w:w="2500" w:type="pct"/>
          </w:tcPr>
          <w:p w14:paraId="55665016" w14:textId="77777777" w:rsidR="00A7298B" w:rsidRPr="00D631F2" w:rsidRDefault="00A7298B" w:rsidP="001977CC">
            <w:r w:rsidRPr="00D631F2">
              <w:t>activiteit</w:t>
            </w:r>
            <w:r>
              <w:t>en</w:t>
            </w:r>
          </w:p>
        </w:tc>
        <w:tc>
          <w:tcPr>
            <w:tcW w:w="2500" w:type="pct"/>
          </w:tcPr>
          <w:p w14:paraId="511B3442" w14:textId="3FF09992" w:rsidR="00A7298B" w:rsidRPr="00D631F2" w:rsidRDefault="006779B4" w:rsidP="001977CC">
            <w:r>
              <w:t>Horeca-activiteit verrichten</w:t>
            </w:r>
          </w:p>
        </w:tc>
      </w:tr>
      <w:tr w:rsidR="00A7298B" w:rsidRPr="00D631F2" w14:paraId="5C2249D8" w14:textId="77777777" w:rsidTr="001977CC">
        <w:tc>
          <w:tcPr>
            <w:tcW w:w="2500" w:type="pct"/>
          </w:tcPr>
          <w:p w14:paraId="62146268" w14:textId="77777777" w:rsidR="00A7298B" w:rsidRPr="00D631F2" w:rsidRDefault="00A7298B" w:rsidP="001977CC">
            <w:r>
              <w:t>bovenliggendeActiviteit</w:t>
            </w:r>
          </w:p>
        </w:tc>
        <w:tc>
          <w:tcPr>
            <w:tcW w:w="2500" w:type="pct"/>
          </w:tcPr>
          <w:p w14:paraId="43101C81" w14:textId="27937585" w:rsidR="00A7298B" w:rsidRDefault="00A7298B" w:rsidP="001977CC"/>
        </w:tc>
      </w:tr>
      <w:tr w:rsidR="00A7298B" w:rsidRPr="00D631F2" w14:paraId="45FF237E" w14:textId="77777777" w:rsidTr="001977CC">
        <w:tc>
          <w:tcPr>
            <w:tcW w:w="2500" w:type="pct"/>
          </w:tcPr>
          <w:p w14:paraId="2A77BA2A" w14:textId="77777777" w:rsidR="00A7298B" w:rsidRPr="00D631F2" w:rsidRDefault="00A7298B" w:rsidP="001977CC">
            <w:r w:rsidRPr="00D631F2">
              <w:t>activiteitengroep</w:t>
            </w:r>
          </w:p>
        </w:tc>
        <w:tc>
          <w:tcPr>
            <w:tcW w:w="2500" w:type="pct"/>
          </w:tcPr>
          <w:p w14:paraId="4E2D96CD" w14:textId="1C5EC43B" w:rsidR="00A7298B" w:rsidRPr="00D631F2" w:rsidRDefault="006779B4" w:rsidP="001977CC">
            <w:r>
              <w:t>http://standaarden.omgevingswet.overheid.nl/activiteit/id/concept/ExploitatieactiviteitHoreca</w:t>
            </w:r>
          </w:p>
        </w:tc>
      </w:tr>
      <w:tr w:rsidR="00A7298B" w:rsidRPr="00D631F2" w14:paraId="77274111" w14:textId="77777777" w:rsidTr="001977CC">
        <w:tc>
          <w:tcPr>
            <w:tcW w:w="2500" w:type="pct"/>
          </w:tcPr>
          <w:p w14:paraId="68017DA0" w14:textId="77777777" w:rsidR="00A7298B" w:rsidRPr="00D631F2" w:rsidRDefault="00A7298B" w:rsidP="001977CC">
            <w:r>
              <w:t>activiteitregelkwalificatie</w:t>
            </w:r>
          </w:p>
        </w:tc>
        <w:tc>
          <w:tcPr>
            <w:tcW w:w="2500" w:type="pct"/>
          </w:tcPr>
          <w:p w14:paraId="1C3D4FB3" w14:textId="1D0828EA" w:rsidR="00A7298B" w:rsidRPr="00D631F2" w:rsidRDefault="006779B4" w:rsidP="001977CC">
            <w:r>
              <w:t>http://standaarden.omgevingswet.overheid.nl/activiteitregelkwalificatie/id/concept/AndersGeduid</w:t>
            </w:r>
          </w:p>
        </w:tc>
      </w:tr>
      <w:tr w:rsidR="00A7298B" w:rsidRPr="00D631F2" w14:paraId="1F1286E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7298B" w:rsidRPr="0049085E" w14:paraId="471BB73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82E79" w14:textId="77777777" w:rsidR="00A7298B" w:rsidRPr="0049085E" w:rsidRDefault="00A7298B" w:rsidP="001977CC">
                  <w:r>
                    <w:t>Geometrie</w:t>
                  </w:r>
                </w:p>
              </w:tc>
            </w:tr>
            <w:tr w:rsidR="00F30DF1" w:rsidRPr="0049085E" w14:paraId="6539A32F" w14:textId="77777777" w:rsidTr="001977CC">
              <w:tc>
                <w:tcPr>
                  <w:tcW w:w="2500" w:type="pct"/>
                </w:tcPr>
                <w:p w14:paraId="0D4FA779" w14:textId="77777777" w:rsidR="00F30DF1" w:rsidRPr="0049085E" w:rsidRDefault="00F30DF1" w:rsidP="00F30DF1">
                  <w:r>
                    <w:t>bestandsnaam</w:t>
                  </w:r>
                </w:p>
              </w:tc>
              <w:tc>
                <w:tcPr>
                  <w:tcW w:w="2500" w:type="pct"/>
                </w:tcPr>
                <w:p w14:paraId="43D88A2C" w14:textId="0BCA7C09" w:rsidR="00F30DF1" w:rsidRPr="0049085E" w:rsidRDefault="00F30DF1" w:rsidP="00F30DF1">
                  <w:r w:rsidRPr="00BD75FA">
                    <w:t>Horeca___Categorie_I.gml</w:t>
                  </w:r>
                </w:p>
              </w:tc>
            </w:tr>
            <w:tr w:rsidR="00F30DF1" w:rsidRPr="0049085E" w14:paraId="2ACF3071" w14:textId="77777777" w:rsidTr="001977CC">
              <w:tc>
                <w:tcPr>
                  <w:tcW w:w="2500" w:type="pct"/>
                </w:tcPr>
                <w:p w14:paraId="6F361CCF" w14:textId="77777777" w:rsidR="00F30DF1" w:rsidRPr="0049085E" w:rsidRDefault="00F30DF1" w:rsidP="00F30DF1">
                  <w:r w:rsidRPr="0049085E">
                    <w:t>noemer</w:t>
                  </w:r>
                </w:p>
              </w:tc>
              <w:tc>
                <w:tcPr>
                  <w:tcW w:w="2500" w:type="pct"/>
                </w:tcPr>
                <w:p w14:paraId="09FC3022" w14:textId="72051E23" w:rsidR="00F30DF1" w:rsidRPr="0049085E" w:rsidRDefault="00F30DF1" w:rsidP="00F30DF1">
                  <w:r w:rsidRPr="00BD75FA">
                    <w:t>Horeca - Categorie I</w:t>
                  </w:r>
                </w:p>
              </w:tc>
            </w:tr>
            <w:tr w:rsidR="00A7298B" w:rsidRPr="0049085E" w14:paraId="5D6367EB" w14:textId="77777777" w:rsidTr="001977CC">
              <w:tc>
                <w:tcPr>
                  <w:tcW w:w="2500" w:type="pct"/>
                </w:tcPr>
                <w:p w14:paraId="69821958" w14:textId="77777777" w:rsidR="00A7298B" w:rsidRPr="0049085E" w:rsidRDefault="00A7298B" w:rsidP="001977CC">
                  <w:r>
                    <w:t>symboolcode</w:t>
                  </w:r>
                </w:p>
              </w:tc>
              <w:tc>
                <w:tcPr>
                  <w:tcW w:w="2500" w:type="pct"/>
                </w:tcPr>
                <w:p w14:paraId="3F132AF2" w14:textId="70B7AA61" w:rsidR="00A7298B" w:rsidRDefault="00A7298B" w:rsidP="001977CC"/>
              </w:tc>
            </w:tr>
            <w:tr w:rsidR="00A7298B" w:rsidRPr="0049085E" w14:paraId="2B7E0879" w14:textId="77777777" w:rsidTr="001977CC">
              <w:tc>
                <w:tcPr>
                  <w:tcW w:w="2500" w:type="pct"/>
                </w:tcPr>
                <w:p w14:paraId="499692B0" w14:textId="77777777" w:rsidR="00A7298B" w:rsidRPr="0049085E" w:rsidRDefault="00A7298B" w:rsidP="001977CC">
                  <w:r w:rsidRPr="0049085E">
                    <w:t>nauwkeurigheid</w:t>
                  </w:r>
                </w:p>
              </w:tc>
              <w:tc>
                <w:tcPr>
                  <w:tcW w:w="2500" w:type="pct"/>
                </w:tcPr>
                <w:p w14:paraId="30864E7E" w14:textId="51102FA4" w:rsidR="00A7298B" w:rsidRPr="0049085E" w:rsidRDefault="00A7298B" w:rsidP="001977CC"/>
              </w:tc>
            </w:tr>
            <w:tr w:rsidR="00A7298B" w:rsidRPr="0049085E" w14:paraId="7B6F02ED" w14:textId="77777777" w:rsidTr="001977CC">
              <w:tc>
                <w:tcPr>
                  <w:tcW w:w="2500" w:type="pct"/>
                </w:tcPr>
                <w:p w14:paraId="1D17D57D" w14:textId="77777777" w:rsidR="00A7298B" w:rsidRPr="0049085E" w:rsidRDefault="00A7298B" w:rsidP="001977CC">
                  <w:r w:rsidRPr="0049085E">
                    <w:t>bron</w:t>
                  </w:r>
                  <w:r>
                    <w:t>N</w:t>
                  </w:r>
                  <w:r w:rsidRPr="0049085E">
                    <w:t>auwkeurigheid</w:t>
                  </w:r>
                </w:p>
              </w:tc>
              <w:tc>
                <w:tcPr>
                  <w:tcW w:w="2500" w:type="pct"/>
                </w:tcPr>
                <w:p w14:paraId="3665D37C" w14:textId="3E32E3AE" w:rsidR="00A7298B" w:rsidRPr="0049085E" w:rsidRDefault="006779B4" w:rsidP="001977CC">
                  <w:r>
                    <w:t>geen</w:t>
                  </w:r>
                </w:p>
              </w:tc>
            </w:tr>
            <w:tr w:rsidR="00A7298B" w:rsidRPr="0049085E" w14:paraId="74229DAD" w14:textId="77777777" w:rsidTr="001977CC">
              <w:tc>
                <w:tcPr>
                  <w:tcW w:w="2500" w:type="pct"/>
                </w:tcPr>
                <w:p w14:paraId="6CD037DB" w14:textId="77777777" w:rsidR="00A7298B" w:rsidRPr="0049085E" w:rsidRDefault="00A7298B" w:rsidP="001977CC">
                  <w:r>
                    <w:t>idealisatie</w:t>
                  </w:r>
                </w:p>
              </w:tc>
              <w:tc>
                <w:tcPr>
                  <w:tcW w:w="2500" w:type="pct"/>
                </w:tcPr>
                <w:p w14:paraId="0AFBACD8" w14:textId="051CCAB1" w:rsidR="00A7298B" w:rsidRPr="0049085E" w:rsidRDefault="006779B4" w:rsidP="001977CC">
                  <w:r>
                    <w:t>geen</w:t>
                  </w:r>
                </w:p>
              </w:tc>
            </w:tr>
          </w:tbl>
          <w:p w14:paraId="6F07F36D" w14:textId="77777777" w:rsidR="00A7298B" w:rsidRPr="00D631F2" w:rsidRDefault="00A7298B" w:rsidP="001977CC"/>
        </w:tc>
      </w:tr>
    </w:tbl>
    <w:p w14:paraId="48826530" w14:textId="24CEDBFC" w:rsidR="00A7298B" w:rsidRDefault="00A7298B">
      <w:pPr>
        <w:pStyle w:val="Tekstopmerking"/>
      </w:pPr>
    </w:p>
  </w:comment>
  <w:comment w:id="42" w:author="Devlin Oosterwijk" w:date="2022-09-20T11:30:00Z" w:initials="DO">
    <w:tbl>
      <w:tblPr>
        <w:tblStyle w:val="Annotatie"/>
        <w:tblW w:w="5000" w:type="pct"/>
        <w:tblLayout w:type="fixed"/>
        <w:tblLook w:val="0620" w:firstRow="1" w:lastRow="0" w:firstColumn="0" w:lastColumn="0" w:noHBand="1" w:noVBand="1"/>
      </w:tblPr>
      <w:tblGrid>
        <w:gridCol w:w="3963"/>
        <w:gridCol w:w="3964"/>
      </w:tblGrid>
      <w:tr w:rsidR="00A7298B" w:rsidRPr="0049085E" w14:paraId="57910D0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B816E" w14:textId="77777777" w:rsidR="00A7298B" w:rsidRPr="0049085E" w:rsidRDefault="00A7298B" w:rsidP="00ED1428">
            <w:r>
              <w:rPr>
                <w:rStyle w:val="Verwijzingopmerking"/>
              </w:rPr>
              <w:annotationRef/>
            </w:r>
            <w:r>
              <w:t>Geometrie</w:t>
            </w:r>
          </w:p>
        </w:tc>
      </w:tr>
      <w:tr w:rsidR="00A7298B" w:rsidRPr="0049085E" w14:paraId="786C7B7B" w14:textId="77777777" w:rsidTr="00ED1428">
        <w:tc>
          <w:tcPr>
            <w:tcW w:w="2500" w:type="pct"/>
          </w:tcPr>
          <w:p w14:paraId="72ADF552" w14:textId="77777777" w:rsidR="00A7298B" w:rsidRPr="0049085E" w:rsidRDefault="00A7298B" w:rsidP="00ED1428">
            <w:r>
              <w:t>bestandsnaam</w:t>
            </w:r>
          </w:p>
        </w:tc>
        <w:tc>
          <w:tcPr>
            <w:tcW w:w="2500" w:type="pct"/>
          </w:tcPr>
          <w:p w14:paraId="16A94FF1" w14:textId="125CB469" w:rsidR="00A7298B" w:rsidRPr="0049085E" w:rsidRDefault="00BC16CD" w:rsidP="00ED1428">
            <w:r w:rsidRPr="00BC16CD">
              <w:t>Horeca___Categorie_I.gml</w:t>
            </w:r>
          </w:p>
        </w:tc>
      </w:tr>
      <w:tr w:rsidR="00A7298B" w:rsidRPr="0049085E" w14:paraId="253A90B3" w14:textId="77777777" w:rsidTr="00ED1428">
        <w:tc>
          <w:tcPr>
            <w:tcW w:w="2500" w:type="pct"/>
          </w:tcPr>
          <w:p w14:paraId="74CA20F4" w14:textId="77777777" w:rsidR="00A7298B" w:rsidRPr="0049085E" w:rsidRDefault="00A7298B" w:rsidP="00ED1428">
            <w:r w:rsidRPr="0049085E">
              <w:t>noemer</w:t>
            </w:r>
          </w:p>
        </w:tc>
        <w:tc>
          <w:tcPr>
            <w:tcW w:w="2500" w:type="pct"/>
          </w:tcPr>
          <w:p w14:paraId="095F39D7" w14:textId="6934B939" w:rsidR="00A7298B" w:rsidRPr="0049085E" w:rsidRDefault="00A7298B" w:rsidP="00ED1428">
            <w:r>
              <w:t>Horeca - Categorie I</w:t>
            </w:r>
          </w:p>
        </w:tc>
      </w:tr>
      <w:tr w:rsidR="00A7298B" w:rsidRPr="0049085E" w14:paraId="79635B85" w14:textId="77777777" w:rsidTr="00ED1428">
        <w:tc>
          <w:tcPr>
            <w:tcW w:w="2500" w:type="pct"/>
          </w:tcPr>
          <w:p w14:paraId="52CDE138" w14:textId="77777777" w:rsidR="00A7298B" w:rsidRPr="0049085E" w:rsidRDefault="00A7298B" w:rsidP="00ED1428">
            <w:r>
              <w:t>symboolcode</w:t>
            </w:r>
          </w:p>
        </w:tc>
        <w:tc>
          <w:tcPr>
            <w:tcW w:w="2500" w:type="pct"/>
          </w:tcPr>
          <w:p w14:paraId="3F45F20B" w14:textId="26B2AA55" w:rsidR="00A7298B" w:rsidRDefault="00A7298B" w:rsidP="00ED1428"/>
        </w:tc>
      </w:tr>
      <w:tr w:rsidR="00A7298B" w:rsidRPr="0049085E" w14:paraId="2D428600" w14:textId="77777777" w:rsidTr="00ED1428">
        <w:tc>
          <w:tcPr>
            <w:tcW w:w="2500" w:type="pct"/>
          </w:tcPr>
          <w:p w14:paraId="73BB011D" w14:textId="77777777" w:rsidR="00A7298B" w:rsidRPr="0049085E" w:rsidRDefault="00A7298B" w:rsidP="00ED1428">
            <w:r w:rsidRPr="0049085E">
              <w:t>nauwkeurigheid</w:t>
            </w:r>
          </w:p>
        </w:tc>
        <w:tc>
          <w:tcPr>
            <w:tcW w:w="2500" w:type="pct"/>
          </w:tcPr>
          <w:p w14:paraId="6826A2DA" w14:textId="2F3D4490" w:rsidR="00A7298B" w:rsidRPr="0049085E" w:rsidRDefault="00A7298B" w:rsidP="00ED1428"/>
        </w:tc>
      </w:tr>
      <w:tr w:rsidR="00A7298B" w:rsidRPr="0049085E" w14:paraId="0626084B" w14:textId="77777777" w:rsidTr="00ED1428">
        <w:tc>
          <w:tcPr>
            <w:tcW w:w="2500" w:type="pct"/>
          </w:tcPr>
          <w:p w14:paraId="6C1B6AB1" w14:textId="77777777" w:rsidR="00A7298B" w:rsidRPr="0049085E" w:rsidRDefault="00A7298B" w:rsidP="00ED1428">
            <w:r w:rsidRPr="0049085E">
              <w:t>bronNauwkeurigheid</w:t>
            </w:r>
          </w:p>
        </w:tc>
        <w:tc>
          <w:tcPr>
            <w:tcW w:w="2500" w:type="pct"/>
          </w:tcPr>
          <w:p w14:paraId="72D8E715" w14:textId="20C9C8C2" w:rsidR="00A7298B" w:rsidRPr="0049085E" w:rsidRDefault="00A7298B" w:rsidP="00ED1428">
            <w:r>
              <w:t>geen</w:t>
            </w:r>
          </w:p>
        </w:tc>
      </w:tr>
      <w:tr w:rsidR="00A7298B" w:rsidRPr="0049085E" w14:paraId="03EBAA8A" w14:textId="77777777" w:rsidTr="00ED1428">
        <w:tc>
          <w:tcPr>
            <w:tcW w:w="2500" w:type="pct"/>
          </w:tcPr>
          <w:p w14:paraId="7C18DBDE" w14:textId="77777777" w:rsidR="00A7298B" w:rsidRPr="0049085E" w:rsidRDefault="00A7298B" w:rsidP="00ED1428">
            <w:r>
              <w:t>idealisatie</w:t>
            </w:r>
          </w:p>
        </w:tc>
        <w:tc>
          <w:tcPr>
            <w:tcW w:w="2500" w:type="pct"/>
          </w:tcPr>
          <w:p w14:paraId="60B7BD72" w14:textId="1C1976A9" w:rsidR="00A7298B" w:rsidRPr="0049085E" w:rsidRDefault="00A7298B" w:rsidP="00ED1428">
            <w:r>
              <w:t>http://standaarden.omgevingswet.overheid.nl/idealisatie/id/concept/Exact</w:t>
            </w:r>
          </w:p>
        </w:tc>
      </w:tr>
      <w:tr w:rsidR="00A7298B" w:rsidRPr="0049085E" w14:paraId="27096E59" w14:textId="77777777" w:rsidTr="00ED1428">
        <w:tc>
          <w:tcPr>
            <w:tcW w:w="2500" w:type="pct"/>
          </w:tcPr>
          <w:p w14:paraId="02FA27BC" w14:textId="77777777" w:rsidR="00A7298B" w:rsidRDefault="00A7298B" w:rsidP="00ED1428">
            <w:r>
              <w:t>regelingsgebied</w:t>
            </w:r>
          </w:p>
        </w:tc>
        <w:tc>
          <w:tcPr>
            <w:tcW w:w="2500" w:type="pct"/>
          </w:tcPr>
          <w:p w14:paraId="51D3023B" w14:textId="03B60869" w:rsidR="00A7298B" w:rsidRDefault="00A7298B" w:rsidP="00ED1428">
            <w:r>
              <w:t>False</w:t>
            </w:r>
          </w:p>
        </w:tc>
      </w:tr>
    </w:tbl>
    <w:p w14:paraId="16C0A4EE" w14:textId="2FDB1FCE" w:rsidR="00A7298B" w:rsidRDefault="00A7298B">
      <w:pPr>
        <w:pStyle w:val="Tekstopmerking"/>
      </w:pPr>
    </w:p>
  </w:comment>
  <w:comment w:id="43"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7005D4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318EE" w14:textId="77777777" w:rsidR="00A34CEF" w:rsidRPr="0049085E" w:rsidRDefault="00A34CEF" w:rsidP="00ED1428">
            <w:r>
              <w:rPr>
                <w:rStyle w:val="Verwijzingopmerking"/>
              </w:rPr>
              <w:annotationRef/>
            </w:r>
            <w:r>
              <w:t>Geometrie</w:t>
            </w:r>
          </w:p>
        </w:tc>
      </w:tr>
      <w:tr w:rsidR="00A34CEF" w:rsidRPr="0049085E" w14:paraId="5131D45C" w14:textId="77777777" w:rsidTr="00ED1428">
        <w:tc>
          <w:tcPr>
            <w:tcW w:w="2500" w:type="pct"/>
          </w:tcPr>
          <w:p w14:paraId="7406EED0" w14:textId="77777777" w:rsidR="00A34CEF" w:rsidRPr="0049085E" w:rsidRDefault="00A34CEF" w:rsidP="00ED1428">
            <w:r>
              <w:t>bestandsnaam</w:t>
            </w:r>
          </w:p>
        </w:tc>
        <w:tc>
          <w:tcPr>
            <w:tcW w:w="2500" w:type="pct"/>
          </w:tcPr>
          <w:p w14:paraId="49049E18" w14:textId="56FA6469" w:rsidR="00A34CEF" w:rsidRPr="0049085E" w:rsidRDefault="0044539B" w:rsidP="00ED1428">
            <w:r w:rsidRPr="0044539B">
              <w:t>Woongebied_Transformatie.gml</w:t>
            </w:r>
          </w:p>
        </w:tc>
      </w:tr>
      <w:tr w:rsidR="00A34CEF" w:rsidRPr="0049085E" w14:paraId="5681A31D" w14:textId="77777777" w:rsidTr="00ED1428">
        <w:tc>
          <w:tcPr>
            <w:tcW w:w="2500" w:type="pct"/>
          </w:tcPr>
          <w:p w14:paraId="7FACBEDC" w14:textId="77777777" w:rsidR="00A34CEF" w:rsidRPr="0049085E" w:rsidRDefault="00A34CEF" w:rsidP="00ED1428">
            <w:r w:rsidRPr="0049085E">
              <w:t>noemer</w:t>
            </w:r>
          </w:p>
        </w:tc>
        <w:tc>
          <w:tcPr>
            <w:tcW w:w="2500" w:type="pct"/>
          </w:tcPr>
          <w:p w14:paraId="2122FE47" w14:textId="3815121B" w:rsidR="00A34CEF" w:rsidRPr="0049085E" w:rsidRDefault="00A34CEF" w:rsidP="00ED1428">
            <w:r>
              <w:t>Woongebied-Transformatie</w:t>
            </w:r>
          </w:p>
        </w:tc>
      </w:tr>
      <w:tr w:rsidR="00A34CEF" w:rsidRPr="0049085E" w14:paraId="26B2A5C4" w14:textId="77777777" w:rsidTr="00ED1428">
        <w:tc>
          <w:tcPr>
            <w:tcW w:w="2500" w:type="pct"/>
          </w:tcPr>
          <w:p w14:paraId="465B67A7" w14:textId="77777777" w:rsidR="00A34CEF" w:rsidRPr="0049085E" w:rsidRDefault="00A34CEF" w:rsidP="00ED1428">
            <w:r>
              <w:t>symboolcode</w:t>
            </w:r>
          </w:p>
        </w:tc>
        <w:tc>
          <w:tcPr>
            <w:tcW w:w="2500" w:type="pct"/>
          </w:tcPr>
          <w:p w14:paraId="3BA43C86" w14:textId="1B6457D3" w:rsidR="00A34CEF" w:rsidRDefault="00A34CEF" w:rsidP="00ED1428"/>
        </w:tc>
      </w:tr>
      <w:tr w:rsidR="00A34CEF" w:rsidRPr="0049085E" w14:paraId="1F6F0009" w14:textId="77777777" w:rsidTr="00ED1428">
        <w:tc>
          <w:tcPr>
            <w:tcW w:w="2500" w:type="pct"/>
          </w:tcPr>
          <w:p w14:paraId="2E8E15D0" w14:textId="77777777" w:rsidR="00A34CEF" w:rsidRPr="0049085E" w:rsidRDefault="00A34CEF" w:rsidP="00ED1428">
            <w:r w:rsidRPr="0049085E">
              <w:t>nauwkeurigheid</w:t>
            </w:r>
          </w:p>
        </w:tc>
        <w:tc>
          <w:tcPr>
            <w:tcW w:w="2500" w:type="pct"/>
          </w:tcPr>
          <w:p w14:paraId="1BE79C97" w14:textId="7389EE19" w:rsidR="00A34CEF" w:rsidRPr="0049085E" w:rsidRDefault="00A34CEF" w:rsidP="00ED1428"/>
        </w:tc>
      </w:tr>
      <w:tr w:rsidR="00A34CEF" w:rsidRPr="0049085E" w14:paraId="60786473" w14:textId="77777777" w:rsidTr="00ED1428">
        <w:tc>
          <w:tcPr>
            <w:tcW w:w="2500" w:type="pct"/>
          </w:tcPr>
          <w:p w14:paraId="00610F12" w14:textId="77777777" w:rsidR="00A34CEF" w:rsidRPr="0049085E" w:rsidRDefault="00A34CEF" w:rsidP="00ED1428">
            <w:r w:rsidRPr="0049085E">
              <w:t>bronNauwkeurigheid</w:t>
            </w:r>
          </w:p>
        </w:tc>
        <w:tc>
          <w:tcPr>
            <w:tcW w:w="2500" w:type="pct"/>
          </w:tcPr>
          <w:p w14:paraId="268BE90D" w14:textId="0B637971" w:rsidR="00A34CEF" w:rsidRPr="0049085E" w:rsidRDefault="00A34CEF" w:rsidP="00ED1428">
            <w:r>
              <w:t>geen</w:t>
            </w:r>
          </w:p>
        </w:tc>
      </w:tr>
      <w:tr w:rsidR="00A34CEF" w:rsidRPr="0049085E" w14:paraId="1E948AF0" w14:textId="77777777" w:rsidTr="00ED1428">
        <w:tc>
          <w:tcPr>
            <w:tcW w:w="2500" w:type="pct"/>
          </w:tcPr>
          <w:p w14:paraId="05B27802" w14:textId="77777777" w:rsidR="00A34CEF" w:rsidRPr="0049085E" w:rsidRDefault="00A34CEF" w:rsidP="00ED1428">
            <w:r>
              <w:t>idealisatie</w:t>
            </w:r>
          </w:p>
        </w:tc>
        <w:tc>
          <w:tcPr>
            <w:tcW w:w="2500" w:type="pct"/>
          </w:tcPr>
          <w:p w14:paraId="2AB28B3E" w14:textId="03688755" w:rsidR="00A34CEF" w:rsidRPr="0049085E" w:rsidRDefault="00A34CEF" w:rsidP="00ED1428">
            <w:r>
              <w:t>http://standaarden.omgevingswet.overheid.nl/idealisatie/id/concept/Exact</w:t>
            </w:r>
          </w:p>
        </w:tc>
      </w:tr>
      <w:tr w:rsidR="00A34CEF" w:rsidRPr="0049085E" w14:paraId="5D2DF250" w14:textId="77777777" w:rsidTr="00ED1428">
        <w:tc>
          <w:tcPr>
            <w:tcW w:w="2500" w:type="pct"/>
          </w:tcPr>
          <w:p w14:paraId="43A2E29E" w14:textId="77777777" w:rsidR="00A34CEF" w:rsidRDefault="00A34CEF" w:rsidP="00ED1428">
            <w:r>
              <w:t>regelingsgebied</w:t>
            </w:r>
          </w:p>
        </w:tc>
        <w:tc>
          <w:tcPr>
            <w:tcW w:w="2500" w:type="pct"/>
          </w:tcPr>
          <w:p w14:paraId="5ADCA189" w14:textId="49C9B0D7" w:rsidR="00A34CEF" w:rsidRDefault="00A34CEF" w:rsidP="00ED1428">
            <w:r>
              <w:t>False</w:t>
            </w:r>
          </w:p>
        </w:tc>
      </w:tr>
    </w:tbl>
    <w:p w14:paraId="72FD6606" w14:textId="46B5D655" w:rsidR="00A34CEF" w:rsidRDefault="00A34CEF">
      <w:pPr>
        <w:pStyle w:val="Tekstopmerking"/>
      </w:pPr>
    </w:p>
  </w:comment>
  <w:comment w:id="44"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C26784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6068E" w14:textId="77777777" w:rsidR="00A34CEF" w:rsidRPr="0049085E" w:rsidRDefault="00A34CEF" w:rsidP="00ED1428">
            <w:r>
              <w:rPr>
                <w:rStyle w:val="Verwijzingopmerking"/>
              </w:rPr>
              <w:annotationRef/>
            </w:r>
            <w:r>
              <w:t>Geometrie</w:t>
            </w:r>
          </w:p>
        </w:tc>
      </w:tr>
      <w:tr w:rsidR="00A34CEF" w:rsidRPr="0049085E" w14:paraId="5947AF63" w14:textId="77777777" w:rsidTr="00ED1428">
        <w:tc>
          <w:tcPr>
            <w:tcW w:w="2500" w:type="pct"/>
          </w:tcPr>
          <w:p w14:paraId="7AE073C9" w14:textId="77777777" w:rsidR="00A34CEF" w:rsidRPr="0049085E" w:rsidRDefault="00A34CEF" w:rsidP="00ED1428">
            <w:r>
              <w:t>bestandsnaam</w:t>
            </w:r>
          </w:p>
        </w:tc>
        <w:tc>
          <w:tcPr>
            <w:tcW w:w="2500" w:type="pct"/>
          </w:tcPr>
          <w:p w14:paraId="0FC6D0DF" w14:textId="4E3F86C1" w:rsidR="00A34CEF" w:rsidRPr="0049085E" w:rsidRDefault="00BC16CD" w:rsidP="00ED1428">
            <w:r w:rsidRPr="00BC16CD">
              <w:t>Woongebied_Transformatie.gml</w:t>
            </w:r>
          </w:p>
        </w:tc>
      </w:tr>
      <w:tr w:rsidR="00A34CEF" w:rsidRPr="0049085E" w14:paraId="69800E79" w14:textId="77777777" w:rsidTr="00ED1428">
        <w:tc>
          <w:tcPr>
            <w:tcW w:w="2500" w:type="pct"/>
          </w:tcPr>
          <w:p w14:paraId="2E204188" w14:textId="77777777" w:rsidR="00A34CEF" w:rsidRPr="0049085E" w:rsidRDefault="00A34CEF" w:rsidP="00ED1428">
            <w:r w:rsidRPr="0049085E">
              <w:t>noemer</w:t>
            </w:r>
          </w:p>
        </w:tc>
        <w:tc>
          <w:tcPr>
            <w:tcW w:w="2500" w:type="pct"/>
          </w:tcPr>
          <w:p w14:paraId="267ECCB5" w14:textId="602ED928" w:rsidR="00A34CEF" w:rsidRPr="0049085E" w:rsidRDefault="00A34CEF" w:rsidP="00ED1428">
            <w:r>
              <w:t>Woongebied-Transformatie</w:t>
            </w:r>
          </w:p>
        </w:tc>
      </w:tr>
      <w:tr w:rsidR="00A34CEF" w:rsidRPr="0049085E" w14:paraId="2982A475" w14:textId="77777777" w:rsidTr="00ED1428">
        <w:tc>
          <w:tcPr>
            <w:tcW w:w="2500" w:type="pct"/>
          </w:tcPr>
          <w:p w14:paraId="70B8262D" w14:textId="77777777" w:rsidR="00A34CEF" w:rsidRPr="0049085E" w:rsidRDefault="00A34CEF" w:rsidP="00ED1428">
            <w:r>
              <w:t>symboolcode</w:t>
            </w:r>
          </w:p>
        </w:tc>
        <w:tc>
          <w:tcPr>
            <w:tcW w:w="2500" w:type="pct"/>
          </w:tcPr>
          <w:p w14:paraId="639D6D9A" w14:textId="004DB82A" w:rsidR="00A34CEF" w:rsidRDefault="00A34CEF" w:rsidP="00ED1428"/>
        </w:tc>
      </w:tr>
      <w:tr w:rsidR="00A34CEF" w:rsidRPr="0049085E" w14:paraId="3CBDF5D2" w14:textId="77777777" w:rsidTr="00ED1428">
        <w:tc>
          <w:tcPr>
            <w:tcW w:w="2500" w:type="pct"/>
          </w:tcPr>
          <w:p w14:paraId="13EBEB7B" w14:textId="77777777" w:rsidR="00A34CEF" w:rsidRPr="0049085E" w:rsidRDefault="00A34CEF" w:rsidP="00ED1428">
            <w:r w:rsidRPr="0049085E">
              <w:t>nauwkeurigheid</w:t>
            </w:r>
          </w:p>
        </w:tc>
        <w:tc>
          <w:tcPr>
            <w:tcW w:w="2500" w:type="pct"/>
          </w:tcPr>
          <w:p w14:paraId="5CB59264" w14:textId="409ED490" w:rsidR="00A34CEF" w:rsidRPr="0049085E" w:rsidRDefault="00A34CEF" w:rsidP="00ED1428"/>
        </w:tc>
      </w:tr>
      <w:tr w:rsidR="00A34CEF" w:rsidRPr="0049085E" w14:paraId="5D9BBF0A" w14:textId="77777777" w:rsidTr="00ED1428">
        <w:tc>
          <w:tcPr>
            <w:tcW w:w="2500" w:type="pct"/>
          </w:tcPr>
          <w:p w14:paraId="5E8C5DEB" w14:textId="77777777" w:rsidR="00A34CEF" w:rsidRPr="0049085E" w:rsidRDefault="00A34CEF" w:rsidP="00ED1428">
            <w:r w:rsidRPr="0049085E">
              <w:t>bronNauwkeurigheid</w:t>
            </w:r>
          </w:p>
        </w:tc>
        <w:tc>
          <w:tcPr>
            <w:tcW w:w="2500" w:type="pct"/>
          </w:tcPr>
          <w:p w14:paraId="49FBD809" w14:textId="3B5E020A" w:rsidR="00A34CEF" w:rsidRPr="0049085E" w:rsidRDefault="00A34CEF" w:rsidP="00ED1428">
            <w:r>
              <w:t>geen</w:t>
            </w:r>
          </w:p>
        </w:tc>
      </w:tr>
      <w:tr w:rsidR="00A34CEF" w:rsidRPr="0049085E" w14:paraId="0D44C916" w14:textId="77777777" w:rsidTr="00ED1428">
        <w:tc>
          <w:tcPr>
            <w:tcW w:w="2500" w:type="pct"/>
          </w:tcPr>
          <w:p w14:paraId="3AFCC072" w14:textId="77777777" w:rsidR="00A34CEF" w:rsidRPr="0049085E" w:rsidRDefault="00A34CEF" w:rsidP="00ED1428">
            <w:r>
              <w:t>idealisatie</w:t>
            </w:r>
          </w:p>
        </w:tc>
        <w:tc>
          <w:tcPr>
            <w:tcW w:w="2500" w:type="pct"/>
          </w:tcPr>
          <w:p w14:paraId="0D6F98C7" w14:textId="147E477E" w:rsidR="00A34CEF" w:rsidRPr="0049085E" w:rsidRDefault="00A34CEF" w:rsidP="00ED1428">
            <w:r>
              <w:t>http://standaarden.omgevingswet.overheid.nl/idealisatie/id/concept/Exact</w:t>
            </w:r>
          </w:p>
        </w:tc>
      </w:tr>
      <w:tr w:rsidR="00A34CEF" w:rsidRPr="0049085E" w14:paraId="64292710" w14:textId="77777777" w:rsidTr="00ED1428">
        <w:tc>
          <w:tcPr>
            <w:tcW w:w="2500" w:type="pct"/>
          </w:tcPr>
          <w:p w14:paraId="22E30CB6" w14:textId="77777777" w:rsidR="00A34CEF" w:rsidRDefault="00A34CEF" w:rsidP="00ED1428">
            <w:r>
              <w:t>regelingsgebied</w:t>
            </w:r>
          </w:p>
        </w:tc>
        <w:tc>
          <w:tcPr>
            <w:tcW w:w="2500" w:type="pct"/>
          </w:tcPr>
          <w:p w14:paraId="7B6B7309" w14:textId="70C282F8" w:rsidR="00A34CEF" w:rsidRDefault="00A34CEF" w:rsidP="00ED1428">
            <w:r>
              <w:t>False</w:t>
            </w:r>
          </w:p>
        </w:tc>
      </w:tr>
    </w:tbl>
    <w:p w14:paraId="50A1BA8B" w14:textId="19CC8853" w:rsidR="00A34CEF" w:rsidRDefault="00A34CEF">
      <w:pPr>
        <w:pStyle w:val="Tekstopmerking"/>
      </w:pPr>
    </w:p>
  </w:comment>
  <w:comment w:id="45"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4C386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406F8" w14:textId="77777777" w:rsidR="00A34CEF" w:rsidRPr="0049085E" w:rsidRDefault="00A34CEF" w:rsidP="00ED1428">
            <w:r>
              <w:rPr>
                <w:rStyle w:val="Verwijzingopmerking"/>
              </w:rPr>
              <w:annotationRef/>
            </w:r>
            <w:r>
              <w:t>Geometrie</w:t>
            </w:r>
          </w:p>
        </w:tc>
      </w:tr>
      <w:tr w:rsidR="00A34CEF" w:rsidRPr="0049085E" w14:paraId="1F4CDEB5" w14:textId="77777777" w:rsidTr="00ED1428">
        <w:tc>
          <w:tcPr>
            <w:tcW w:w="2500" w:type="pct"/>
          </w:tcPr>
          <w:p w14:paraId="081BA461" w14:textId="77777777" w:rsidR="00A34CEF" w:rsidRPr="0049085E" w:rsidRDefault="00A34CEF" w:rsidP="00ED1428">
            <w:r>
              <w:t>bestandsnaam</w:t>
            </w:r>
          </w:p>
        </w:tc>
        <w:tc>
          <w:tcPr>
            <w:tcW w:w="2500" w:type="pct"/>
          </w:tcPr>
          <w:p w14:paraId="277DC720" w14:textId="26D7544C" w:rsidR="00A34CEF" w:rsidRPr="0049085E" w:rsidRDefault="00BC16CD" w:rsidP="00ED1428">
            <w:r w:rsidRPr="00BC16CD">
              <w:t>Woongebied_Transformatie.gml</w:t>
            </w:r>
          </w:p>
        </w:tc>
      </w:tr>
      <w:tr w:rsidR="00A34CEF" w:rsidRPr="0049085E" w14:paraId="46F9A5DE" w14:textId="77777777" w:rsidTr="00ED1428">
        <w:tc>
          <w:tcPr>
            <w:tcW w:w="2500" w:type="pct"/>
          </w:tcPr>
          <w:p w14:paraId="6308958D" w14:textId="77777777" w:rsidR="00A34CEF" w:rsidRPr="0049085E" w:rsidRDefault="00A34CEF" w:rsidP="00ED1428">
            <w:r w:rsidRPr="0049085E">
              <w:t>noemer</w:t>
            </w:r>
          </w:p>
        </w:tc>
        <w:tc>
          <w:tcPr>
            <w:tcW w:w="2500" w:type="pct"/>
          </w:tcPr>
          <w:p w14:paraId="5B5E2D38" w14:textId="32DDD343" w:rsidR="00A34CEF" w:rsidRPr="0049085E" w:rsidRDefault="00A34CEF" w:rsidP="00ED1428">
            <w:r>
              <w:t>Woongebied-Transformatie</w:t>
            </w:r>
          </w:p>
        </w:tc>
      </w:tr>
      <w:tr w:rsidR="00A34CEF" w:rsidRPr="0049085E" w14:paraId="0D544F57" w14:textId="77777777" w:rsidTr="00ED1428">
        <w:tc>
          <w:tcPr>
            <w:tcW w:w="2500" w:type="pct"/>
          </w:tcPr>
          <w:p w14:paraId="725D1E65" w14:textId="77777777" w:rsidR="00A34CEF" w:rsidRPr="0049085E" w:rsidRDefault="00A34CEF" w:rsidP="00ED1428">
            <w:r>
              <w:t>symboolcode</w:t>
            </w:r>
          </w:p>
        </w:tc>
        <w:tc>
          <w:tcPr>
            <w:tcW w:w="2500" w:type="pct"/>
          </w:tcPr>
          <w:p w14:paraId="79640658" w14:textId="02FE736E" w:rsidR="00A34CEF" w:rsidRDefault="00A34CEF" w:rsidP="00ED1428"/>
        </w:tc>
      </w:tr>
      <w:tr w:rsidR="00A34CEF" w:rsidRPr="0049085E" w14:paraId="11E9D435" w14:textId="77777777" w:rsidTr="00ED1428">
        <w:tc>
          <w:tcPr>
            <w:tcW w:w="2500" w:type="pct"/>
          </w:tcPr>
          <w:p w14:paraId="76746956" w14:textId="77777777" w:rsidR="00A34CEF" w:rsidRPr="0049085E" w:rsidRDefault="00A34CEF" w:rsidP="00ED1428">
            <w:r w:rsidRPr="0049085E">
              <w:t>nauwkeurigheid</w:t>
            </w:r>
          </w:p>
        </w:tc>
        <w:tc>
          <w:tcPr>
            <w:tcW w:w="2500" w:type="pct"/>
          </w:tcPr>
          <w:p w14:paraId="6AF9F2F0" w14:textId="769EFE60" w:rsidR="00A34CEF" w:rsidRPr="0049085E" w:rsidRDefault="00A34CEF" w:rsidP="00ED1428"/>
        </w:tc>
      </w:tr>
      <w:tr w:rsidR="00A34CEF" w:rsidRPr="0049085E" w14:paraId="071008C3" w14:textId="77777777" w:rsidTr="00ED1428">
        <w:tc>
          <w:tcPr>
            <w:tcW w:w="2500" w:type="pct"/>
          </w:tcPr>
          <w:p w14:paraId="527EA1D6" w14:textId="77777777" w:rsidR="00A34CEF" w:rsidRPr="0049085E" w:rsidRDefault="00A34CEF" w:rsidP="00ED1428">
            <w:r w:rsidRPr="0049085E">
              <w:t>bronNauwkeurigheid</w:t>
            </w:r>
          </w:p>
        </w:tc>
        <w:tc>
          <w:tcPr>
            <w:tcW w:w="2500" w:type="pct"/>
          </w:tcPr>
          <w:p w14:paraId="5F136B80" w14:textId="0B4CAA4E" w:rsidR="00A34CEF" w:rsidRPr="0049085E" w:rsidRDefault="00A34CEF" w:rsidP="00ED1428">
            <w:r>
              <w:t>geen</w:t>
            </w:r>
          </w:p>
        </w:tc>
      </w:tr>
      <w:tr w:rsidR="00A34CEF" w:rsidRPr="0049085E" w14:paraId="65E172BB" w14:textId="77777777" w:rsidTr="00ED1428">
        <w:tc>
          <w:tcPr>
            <w:tcW w:w="2500" w:type="pct"/>
          </w:tcPr>
          <w:p w14:paraId="0D2CCC9A" w14:textId="77777777" w:rsidR="00A34CEF" w:rsidRPr="0049085E" w:rsidRDefault="00A34CEF" w:rsidP="00ED1428">
            <w:r>
              <w:t>idealisatie</w:t>
            </w:r>
          </w:p>
        </w:tc>
        <w:tc>
          <w:tcPr>
            <w:tcW w:w="2500" w:type="pct"/>
          </w:tcPr>
          <w:p w14:paraId="0AB1E66C" w14:textId="5E932392" w:rsidR="00A34CEF" w:rsidRPr="0049085E" w:rsidRDefault="00A34CEF" w:rsidP="00ED1428">
            <w:r>
              <w:t>http://standaarden.omgevingswet.overheid.nl/idealisatie/id/concept/Exact</w:t>
            </w:r>
          </w:p>
        </w:tc>
      </w:tr>
      <w:tr w:rsidR="00A34CEF" w:rsidRPr="0049085E" w14:paraId="3AB114A1" w14:textId="77777777" w:rsidTr="00ED1428">
        <w:tc>
          <w:tcPr>
            <w:tcW w:w="2500" w:type="pct"/>
          </w:tcPr>
          <w:p w14:paraId="14FB644D" w14:textId="77777777" w:rsidR="00A34CEF" w:rsidRDefault="00A34CEF" w:rsidP="00ED1428">
            <w:r>
              <w:t>regelingsgebied</w:t>
            </w:r>
          </w:p>
        </w:tc>
        <w:tc>
          <w:tcPr>
            <w:tcW w:w="2500" w:type="pct"/>
          </w:tcPr>
          <w:p w14:paraId="0B4394D3" w14:textId="21DEC735" w:rsidR="00A34CEF" w:rsidRDefault="00A34CEF" w:rsidP="00ED1428">
            <w:r>
              <w:t>False</w:t>
            </w:r>
          </w:p>
        </w:tc>
      </w:tr>
    </w:tbl>
    <w:p w14:paraId="45E701A7" w14:textId="3671443F" w:rsidR="00A34CEF" w:rsidRDefault="00A34CEF">
      <w:pPr>
        <w:pStyle w:val="Tekstopmerking"/>
      </w:pPr>
    </w:p>
  </w:comment>
  <w:comment w:id="46"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52940A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CA99E" w14:textId="77777777" w:rsidR="00A34CEF" w:rsidRPr="0049085E" w:rsidRDefault="00A34CEF" w:rsidP="00ED1428">
            <w:r>
              <w:rPr>
                <w:rStyle w:val="Verwijzingopmerking"/>
              </w:rPr>
              <w:annotationRef/>
            </w:r>
            <w:r>
              <w:t>Geometrie</w:t>
            </w:r>
          </w:p>
        </w:tc>
      </w:tr>
      <w:tr w:rsidR="00A34CEF" w:rsidRPr="0049085E" w14:paraId="389C7C9A" w14:textId="77777777" w:rsidTr="00ED1428">
        <w:tc>
          <w:tcPr>
            <w:tcW w:w="2500" w:type="pct"/>
          </w:tcPr>
          <w:p w14:paraId="1463FDAA" w14:textId="77777777" w:rsidR="00A34CEF" w:rsidRPr="0049085E" w:rsidRDefault="00A34CEF" w:rsidP="00ED1428">
            <w:r>
              <w:t>bestandsnaam</w:t>
            </w:r>
          </w:p>
        </w:tc>
        <w:tc>
          <w:tcPr>
            <w:tcW w:w="2500" w:type="pct"/>
          </w:tcPr>
          <w:p w14:paraId="5B070D77" w14:textId="3862AAEA" w:rsidR="00A34CEF" w:rsidRPr="0049085E" w:rsidRDefault="00BC16CD" w:rsidP="00ED1428">
            <w:r w:rsidRPr="00BC16CD">
              <w:t>Woongebied_Transformatie.gml</w:t>
            </w:r>
          </w:p>
        </w:tc>
      </w:tr>
      <w:tr w:rsidR="00A34CEF" w:rsidRPr="0049085E" w14:paraId="490D2B82" w14:textId="77777777" w:rsidTr="00ED1428">
        <w:tc>
          <w:tcPr>
            <w:tcW w:w="2500" w:type="pct"/>
          </w:tcPr>
          <w:p w14:paraId="6664E8C6" w14:textId="77777777" w:rsidR="00A34CEF" w:rsidRPr="0049085E" w:rsidRDefault="00A34CEF" w:rsidP="00ED1428">
            <w:r w:rsidRPr="0049085E">
              <w:t>noemer</w:t>
            </w:r>
          </w:p>
        </w:tc>
        <w:tc>
          <w:tcPr>
            <w:tcW w:w="2500" w:type="pct"/>
          </w:tcPr>
          <w:p w14:paraId="4842E30C" w14:textId="34D27603" w:rsidR="00A34CEF" w:rsidRPr="0049085E" w:rsidRDefault="00A34CEF" w:rsidP="00ED1428">
            <w:r>
              <w:t>Woongebied-Transformatie</w:t>
            </w:r>
          </w:p>
        </w:tc>
      </w:tr>
      <w:tr w:rsidR="00A34CEF" w:rsidRPr="0049085E" w14:paraId="6D377C52" w14:textId="77777777" w:rsidTr="00ED1428">
        <w:tc>
          <w:tcPr>
            <w:tcW w:w="2500" w:type="pct"/>
          </w:tcPr>
          <w:p w14:paraId="194B0680" w14:textId="77777777" w:rsidR="00A34CEF" w:rsidRPr="0049085E" w:rsidRDefault="00A34CEF" w:rsidP="00ED1428">
            <w:r>
              <w:t>symboolcode</w:t>
            </w:r>
          </w:p>
        </w:tc>
        <w:tc>
          <w:tcPr>
            <w:tcW w:w="2500" w:type="pct"/>
          </w:tcPr>
          <w:p w14:paraId="6E452208" w14:textId="090631AD" w:rsidR="00A34CEF" w:rsidRDefault="00A34CEF" w:rsidP="00ED1428"/>
        </w:tc>
      </w:tr>
      <w:tr w:rsidR="00A34CEF" w:rsidRPr="0049085E" w14:paraId="0817F97E" w14:textId="77777777" w:rsidTr="00ED1428">
        <w:tc>
          <w:tcPr>
            <w:tcW w:w="2500" w:type="pct"/>
          </w:tcPr>
          <w:p w14:paraId="04A959E4" w14:textId="77777777" w:rsidR="00A34CEF" w:rsidRPr="0049085E" w:rsidRDefault="00A34CEF" w:rsidP="00ED1428">
            <w:r w:rsidRPr="0049085E">
              <w:t>nauwkeurigheid</w:t>
            </w:r>
          </w:p>
        </w:tc>
        <w:tc>
          <w:tcPr>
            <w:tcW w:w="2500" w:type="pct"/>
          </w:tcPr>
          <w:p w14:paraId="6FEA3C4B" w14:textId="4DAC727E" w:rsidR="00A34CEF" w:rsidRPr="0049085E" w:rsidRDefault="00A34CEF" w:rsidP="00ED1428"/>
        </w:tc>
      </w:tr>
      <w:tr w:rsidR="00A34CEF" w:rsidRPr="0049085E" w14:paraId="11DE5B71" w14:textId="77777777" w:rsidTr="00ED1428">
        <w:tc>
          <w:tcPr>
            <w:tcW w:w="2500" w:type="pct"/>
          </w:tcPr>
          <w:p w14:paraId="1ACB0E26" w14:textId="77777777" w:rsidR="00A34CEF" w:rsidRPr="0049085E" w:rsidRDefault="00A34CEF" w:rsidP="00ED1428">
            <w:r w:rsidRPr="0049085E">
              <w:t>bronNauwkeurigheid</w:t>
            </w:r>
          </w:p>
        </w:tc>
        <w:tc>
          <w:tcPr>
            <w:tcW w:w="2500" w:type="pct"/>
          </w:tcPr>
          <w:p w14:paraId="7AEA8432" w14:textId="07D43480" w:rsidR="00A34CEF" w:rsidRPr="0049085E" w:rsidRDefault="00A34CEF" w:rsidP="00ED1428">
            <w:r>
              <w:t>geen</w:t>
            </w:r>
          </w:p>
        </w:tc>
      </w:tr>
      <w:tr w:rsidR="00A34CEF" w:rsidRPr="0049085E" w14:paraId="21677348" w14:textId="77777777" w:rsidTr="00ED1428">
        <w:tc>
          <w:tcPr>
            <w:tcW w:w="2500" w:type="pct"/>
          </w:tcPr>
          <w:p w14:paraId="1A66B979" w14:textId="77777777" w:rsidR="00A34CEF" w:rsidRPr="0049085E" w:rsidRDefault="00A34CEF" w:rsidP="00ED1428">
            <w:r>
              <w:t>idealisatie</w:t>
            </w:r>
          </w:p>
        </w:tc>
        <w:tc>
          <w:tcPr>
            <w:tcW w:w="2500" w:type="pct"/>
          </w:tcPr>
          <w:p w14:paraId="71E60C01" w14:textId="4F55C0A9" w:rsidR="00A34CEF" w:rsidRPr="0049085E" w:rsidRDefault="00A34CEF" w:rsidP="00ED1428">
            <w:r>
              <w:t>http://standaarden.omgevingswet.overheid.nl/idealisatie/id/concept/Exact</w:t>
            </w:r>
          </w:p>
        </w:tc>
      </w:tr>
      <w:tr w:rsidR="00A34CEF" w:rsidRPr="0049085E" w14:paraId="122D90F6" w14:textId="77777777" w:rsidTr="00ED1428">
        <w:tc>
          <w:tcPr>
            <w:tcW w:w="2500" w:type="pct"/>
          </w:tcPr>
          <w:p w14:paraId="18BE60CF" w14:textId="77777777" w:rsidR="00A34CEF" w:rsidRDefault="00A34CEF" w:rsidP="00ED1428">
            <w:r>
              <w:t>regelingsgebied</w:t>
            </w:r>
          </w:p>
        </w:tc>
        <w:tc>
          <w:tcPr>
            <w:tcW w:w="2500" w:type="pct"/>
          </w:tcPr>
          <w:p w14:paraId="5A949BE5" w14:textId="7DD25027" w:rsidR="00A34CEF" w:rsidRDefault="00A34CEF" w:rsidP="00ED1428">
            <w:r>
              <w:t>False</w:t>
            </w:r>
          </w:p>
        </w:tc>
      </w:tr>
    </w:tbl>
    <w:p w14:paraId="0472A2FD" w14:textId="791EEF00" w:rsidR="00A34CEF" w:rsidRDefault="00A34CEF">
      <w:pPr>
        <w:pStyle w:val="Tekstopmerking"/>
      </w:pPr>
    </w:p>
  </w:comment>
  <w:comment w:id="47"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0B9D18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BC51DC" w14:textId="77777777" w:rsidR="00A34CEF" w:rsidRPr="0049085E" w:rsidRDefault="00A34CEF" w:rsidP="00ED1428">
            <w:r>
              <w:rPr>
                <w:rStyle w:val="Verwijzingopmerking"/>
              </w:rPr>
              <w:annotationRef/>
            </w:r>
            <w:r>
              <w:t>Geometrie</w:t>
            </w:r>
          </w:p>
        </w:tc>
      </w:tr>
      <w:tr w:rsidR="00A34CEF" w:rsidRPr="0049085E" w14:paraId="2C141564" w14:textId="77777777" w:rsidTr="00ED1428">
        <w:tc>
          <w:tcPr>
            <w:tcW w:w="2500" w:type="pct"/>
          </w:tcPr>
          <w:p w14:paraId="24BAF2DC" w14:textId="77777777" w:rsidR="00A34CEF" w:rsidRPr="0049085E" w:rsidRDefault="00A34CEF" w:rsidP="00ED1428">
            <w:r>
              <w:t>bestandsnaam</w:t>
            </w:r>
          </w:p>
        </w:tc>
        <w:tc>
          <w:tcPr>
            <w:tcW w:w="2500" w:type="pct"/>
          </w:tcPr>
          <w:p w14:paraId="33039912" w14:textId="64FAC82A" w:rsidR="00A34CEF" w:rsidRPr="0049085E" w:rsidRDefault="00BC16CD" w:rsidP="00ED1428">
            <w:r w:rsidRPr="00BC16CD">
              <w:t>Woongebied_Transformatie.gml</w:t>
            </w:r>
          </w:p>
        </w:tc>
      </w:tr>
      <w:tr w:rsidR="00A34CEF" w:rsidRPr="0049085E" w14:paraId="6BE68A0D" w14:textId="77777777" w:rsidTr="00ED1428">
        <w:tc>
          <w:tcPr>
            <w:tcW w:w="2500" w:type="pct"/>
          </w:tcPr>
          <w:p w14:paraId="19856C9B" w14:textId="77777777" w:rsidR="00A34CEF" w:rsidRPr="0049085E" w:rsidRDefault="00A34CEF" w:rsidP="00ED1428">
            <w:r w:rsidRPr="0049085E">
              <w:t>noemer</w:t>
            </w:r>
          </w:p>
        </w:tc>
        <w:tc>
          <w:tcPr>
            <w:tcW w:w="2500" w:type="pct"/>
          </w:tcPr>
          <w:p w14:paraId="2EA43087" w14:textId="1F642E3D" w:rsidR="00A34CEF" w:rsidRPr="0049085E" w:rsidRDefault="00A34CEF" w:rsidP="00ED1428">
            <w:r>
              <w:t>Woongebied-Transformatie</w:t>
            </w:r>
          </w:p>
        </w:tc>
      </w:tr>
      <w:tr w:rsidR="00A34CEF" w:rsidRPr="0049085E" w14:paraId="0B58E1E1" w14:textId="77777777" w:rsidTr="00ED1428">
        <w:tc>
          <w:tcPr>
            <w:tcW w:w="2500" w:type="pct"/>
          </w:tcPr>
          <w:p w14:paraId="064AFADB" w14:textId="77777777" w:rsidR="00A34CEF" w:rsidRPr="0049085E" w:rsidRDefault="00A34CEF" w:rsidP="00ED1428">
            <w:r>
              <w:t>symboolcode</w:t>
            </w:r>
          </w:p>
        </w:tc>
        <w:tc>
          <w:tcPr>
            <w:tcW w:w="2500" w:type="pct"/>
          </w:tcPr>
          <w:p w14:paraId="058646DB" w14:textId="614E9427" w:rsidR="00A34CEF" w:rsidRDefault="00A34CEF" w:rsidP="00ED1428"/>
        </w:tc>
      </w:tr>
      <w:tr w:rsidR="00A34CEF" w:rsidRPr="0049085E" w14:paraId="55F04457" w14:textId="77777777" w:rsidTr="00ED1428">
        <w:tc>
          <w:tcPr>
            <w:tcW w:w="2500" w:type="pct"/>
          </w:tcPr>
          <w:p w14:paraId="6BDE2F8E" w14:textId="77777777" w:rsidR="00A34CEF" w:rsidRPr="0049085E" w:rsidRDefault="00A34CEF" w:rsidP="00ED1428">
            <w:r w:rsidRPr="0049085E">
              <w:t>nauwkeurigheid</w:t>
            </w:r>
          </w:p>
        </w:tc>
        <w:tc>
          <w:tcPr>
            <w:tcW w:w="2500" w:type="pct"/>
          </w:tcPr>
          <w:p w14:paraId="45D34AFA" w14:textId="1E968CA3" w:rsidR="00A34CEF" w:rsidRPr="0049085E" w:rsidRDefault="00A34CEF" w:rsidP="00ED1428"/>
        </w:tc>
      </w:tr>
      <w:tr w:rsidR="00A34CEF" w:rsidRPr="0049085E" w14:paraId="631730D4" w14:textId="77777777" w:rsidTr="00ED1428">
        <w:tc>
          <w:tcPr>
            <w:tcW w:w="2500" w:type="pct"/>
          </w:tcPr>
          <w:p w14:paraId="7D7AB08B" w14:textId="77777777" w:rsidR="00A34CEF" w:rsidRPr="0049085E" w:rsidRDefault="00A34CEF" w:rsidP="00ED1428">
            <w:r w:rsidRPr="0049085E">
              <w:t>bronNauwkeurigheid</w:t>
            </w:r>
          </w:p>
        </w:tc>
        <w:tc>
          <w:tcPr>
            <w:tcW w:w="2500" w:type="pct"/>
          </w:tcPr>
          <w:p w14:paraId="66D3B6C2" w14:textId="1BA5996D" w:rsidR="00A34CEF" w:rsidRPr="0049085E" w:rsidRDefault="00A34CEF" w:rsidP="00ED1428">
            <w:r>
              <w:t>geen</w:t>
            </w:r>
          </w:p>
        </w:tc>
      </w:tr>
      <w:tr w:rsidR="00A34CEF" w:rsidRPr="0049085E" w14:paraId="31ABBF68" w14:textId="77777777" w:rsidTr="00ED1428">
        <w:tc>
          <w:tcPr>
            <w:tcW w:w="2500" w:type="pct"/>
          </w:tcPr>
          <w:p w14:paraId="0BB914A1" w14:textId="77777777" w:rsidR="00A34CEF" w:rsidRPr="0049085E" w:rsidRDefault="00A34CEF" w:rsidP="00ED1428">
            <w:r>
              <w:t>idealisatie</w:t>
            </w:r>
          </w:p>
        </w:tc>
        <w:tc>
          <w:tcPr>
            <w:tcW w:w="2500" w:type="pct"/>
          </w:tcPr>
          <w:p w14:paraId="56590F45" w14:textId="65A385C4" w:rsidR="00A34CEF" w:rsidRPr="0049085E" w:rsidRDefault="00A34CEF" w:rsidP="00ED1428">
            <w:r>
              <w:t>http://standaarden.omgevingswet.overheid.nl/idealisatie/id/concept/Exact</w:t>
            </w:r>
          </w:p>
        </w:tc>
      </w:tr>
      <w:tr w:rsidR="00A34CEF" w:rsidRPr="0049085E" w14:paraId="1933A98D" w14:textId="77777777" w:rsidTr="00ED1428">
        <w:tc>
          <w:tcPr>
            <w:tcW w:w="2500" w:type="pct"/>
          </w:tcPr>
          <w:p w14:paraId="24DABD7E" w14:textId="77777777" w:rsidR="00A34CEF" w:rsidRDefault="00A34CEF" w:rsidP="00ED1428">
            <w:r>
              <w:t>regelingsgebied</w:t>
            </w:r>
          </w:p>
        </w:tc>
        <w:tc>
          <w:tcPr>
            <w:tcW w:w="2500" w:type="pct"/>
          </w:tcPr>
          <w:p w14:paraId="76A453E7" w14:textId="01EADD17" w:rsidR="00A34CEF" w:rsidRDefault="00A34CEF" w:rsidP="00ED1428">
            <w:r>
              <w:t>False</w:t>
            </w:r>
          </w:p>
        </w:tc>
      </w:tr>
    </w:tbl>
    <w:p w14:paraId="138497C4" w14:textId="6DFC3799" w:rsidR="00A34CEF" w:rsidRDefault="00A34CEF">
      <w:pPr>
        <w:pStyle w:val="Tekstopmerking"/>
      </w:pPr>
    </w:p>
  </w:comment>
  <w:comment w:id="48" w:author="Devlin Oosterwijk" w:date="2022-09-20T11:32: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7CD7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54B0C" w14:textId="77777777" w:rsidR="00A34CEF" w:rsidRPr="0049085E" w:rsidRDefault="00A34CEF" w:rsidP="00ED1428">
            <w:r>
              <w:rPr>
                <w:rStyle w:val="Verwijzingopmerking"/>
              </w:rPr>
              <w:annotationRef/>
            </w:r>
            <w:r>
              <w:t>Geometrie</w:t>
            </w:r>
          </w:p>
        </w:tc>
      </w:tr>
      <w:tr w:rsidR="00A34CEF" w:rsidRPr="0049085E" w14:paraId="5F0E2919" w14:textId="77777777" w:rsidTr="00ED1428">
        <w:tc>
          <w:tcPr>
            <w:tcW w:w="2500" w:type="pct"/>
          </w:tcPr>
          <w:p w14:paraId="086C3E7B" w14:textId="77777777" w:rsidR="00A34CEF" w:rsidRPr="0049085E" w:rsidRDefault="00A34CEF" w:rsidP="00ED1428">
            <w:r>
              <w:t>bestandsnaam</w:t>
            </w:r>
          </w:p>
        </w:tc>
        <w:tc>
          <w:tcPr>
            <w:tcW w:w="2500" w:type="pct"/>
          </w:tcPr>
          <w:p w14:paraId="3BA5B499" w14:textId="5FEA42D3" w:rsidR="00A34CEF" w:rsidRPr="0049085E" w:rsidRDefault="00BC16CD" w:rsidP="00ED1428">
            <w:r w:rsidRPr="00BC16CD">
              <w:t>Woongebied_Transformatie.gml</w:t>
            </w:r>
          </w:p>
        </w:tc>
      </w:tr>
      <w:tr w:rsidR="00A34CEF" w:rsidRPr="0049085E" w14:paraId="3726BE6D" w14:textId="77777777" w:rsidTr="00ED1428">
        <w:tc>
          <w:tcPr>
            <w:tcW w:w="2500" w:type="pct"/>
          </w:tcPr>
          <w:p w14:paraId="3D4B83EA" w14:textId="77777777" w:rsidR="00A34CEF" w:rsidRPr="0049085E" w:rsidRDefault="00A34CEF" w:rsidP="00ED1428">
            <w:r w:rsidRPr="0049085E">
              <w:t>noemer</w:t>
            </w:r>
          </w:p>
        </w:tc>
        <w:tc>
          <w:tcPr>
            <w:tcW w:w="2500" w:type="pct"/>
          </w:tcPr>
          <w:p w14:paraId="15108E10" w14:textId="28061B6F" w:rsidR="00A34CEF" w:rsidRPr="0049085E" w:rsidRDefault="00A34CEF" w:rsidP="00ED1428">
            <w:r>
              <w:t>Woongebied-Transformatie</w:t>
            </w:r>
          </w:p>
        </w:tc>
      </w:tr>
      <w:tr w:rsidR="00A34CEF" w:rsidRPr="0049085E" w14:paraId="2F15C101" w14:textId="77777777" w:rsidTr="00ED1428">
        <w:tc>
          <w:tcPr>
            <w:tcW w:w="2500" w:type="pct"/>
          </w:tcPr>
          <w:p w14:paraId="6464216E" w14:textId="77777777" w:rsidR="00A34CEF" w:rsidRPr="0049085E" w:rsidRDefault="00A34CEF" w:rsidP="00ED1428">
            <w:r>
              <w:t>symboolcode</w:t>
            </w:r>
          </w:p>
        </w:tc>
        <w:tc>
          <w:tcPr>
            <w:tcW w:w="2500" w:type="pct"/>
          </w:tcPr>
          <w:p w14:paraId="70635DE3" w14:textId="0D57282D" w:rsidR="00A34CEF" w:rsidRDefault="00A34CEF" w:rsidP="00ED1428"/>
        </w:tc>
      </w:tr>
      <w:tr w:rsidR="00A34CEF" w:rsidRPr="0049085E" w14:paraId="0164B99C" w14:textId="77777777" w:rsidTr="00ED1428">
        <w:tc>
          <w:tcPr>
            <w:tcW w:w="2500" w:type="pct"/>
          </w:tcPr>
          <w:p w14:paraId="709A20CC" w14:textId="77777777" w:rsidR="00A34CEF" w:rsidRPr="0049085E" w:rsidRDefault="00A34CEF" w:rsidP="00ED1428">
            <w:r w:rsidRPr="0049085E">
              <w:t>nauwkeurigheid</w:t>
            </w:r>
          </w:p>
        </w:tc>
        <w:tc>
          <w:tcPr>
            <w:tcW w:w="2500" w:type="pct"/>
          </w:tcPr>
          <w:p w14:paraId="63E91F5A" w14:textId="63ACF853" w:rsidR="00A34CEF" w:rsidRPr="0049085E" w:rsidRDefault="00A34CEF" w:rsidP="00ED1428"/>
        </w:tc>
      </w:tr>
      <w:tr w:rsidR="00A34CEF" w:rsidRPr="0049085E" w14:paraId="7098658F" w14:textId="77777777" w:rsidTr="00ED1428">
        <w:tc>
          <w:tcPr>
            <w:tcW w:w="2500" w:type="pct"/>
          </w:tcPr>
          <w:p w14:paraId="10313718" w14:textId="77777777" w:rsidR="00A34CEF" w:rsidRPr="0049085E" w:rsidRDefault="00A34CEF" w:rsidP="00ED1428">
            <w:r w:rsidRPr="0049085E">
              <w:t>bronNauwkeurigheid</w:t>
            </w:r>
          </w:p>
        </w:tc>
        <w:tc>
          <w:tcPr>
            <w:tcW w:w="2500" w:type="pct"/>
          </w:tcPr>
          <w:p w14:paraId="4B1B47A5" w14:textId="330234BB" w:rsidR="00A34CEF" w:rsidRPr="0049085E" w:rsidRDefault="00A34CEF" w:rsidP="00ED1428">
            <w:r>
              <w:t>geen</w:t>
            </w:r>
          </w:p>
        </w:tc>
      </w:tr>
      <w:tr w:rsidR="00A34CEF" w:rsidRPr="0049085E" w14:paraId="45683AA7" w14:textId="77777777" w:rsidTr="00ED1428">
        <w:tc>
          <w:tcPr>
            <w:tcW w:w="2500" w:type="pct"/>
          </w:tcPr>
          <w:p w14:paraId="217D1497" w14:textId="77777777" w:rsidR="00A34CEF" w:rsidRPr="0049085E" w:rsidRDefault="00A34CEF" w:rsidP="00ED1428">
            <w:r>
              <w:t>idealisatie</w:t>
            </w:r>
          </w:p>
        </w:tc>
        <w:tc>
          <w:tcPr>
            <w:tcW w:w="2500" w:type="pct"/>
          </w:tcPr>
          <w:p w14:paraId="568B9F39" w14:textId="00623574" w:rsidR="00A34CEF" w:rsidRPr="0049085E" w:rsidRDefault="00A34CEF" w:rsidP="00ED1428">
            <w:r>
              <w:t>http://standaarden.omgevingswet.overheid.nl/idealisatie/id/concept/Exact</w:t>
            </w:r>
          </w:p>
        </w:tc>
      </w:tr>
      <w:tr w:rsidR="00A34CEF" w:rsidRPr="0049085E" w14:paraId="0183450B" w14:textId="77777777" w:rsidTr="00ED1428">
        <w:tc>
          <w:tcPr>
            <w:tcW w:w="2500" w:type="pct"/>
          </w:tcPr>
          <w:p w14:paraId="4A9EF68E" w14:textId="77777777" w:rsidR="00A34CEF" w:rsidRDefault="00A34CEF" w:rsidP="00ED1428">
            <w:r>
              <w:t>regelingsgebied</w:t>
            </w:r>
          </w:p>
        </w:tc>
        <w:tc>
          <w:tcPr>
            <w:tcW w:w="2500" w:type="pct"/>
          </w:tcPr>
          <w:p w14:paraId="4F656FEA" w14:textId="46FF2AF7" w:rsidR="00A34CEF" w:rsidRDefault="00A34CEF" w:rsidP="00ED1428">
            <w:r>
              <w:t>False</w:t>
            </w:r>
          </w:p>
        </w:tc>
      </w:tr>
    </w:tbl>
    <w:p w14:paraId="59F9A240" w14:textId="23FC7317" w:rsidR="00A34CEF" w:rsidRDefault="00A34CEF">
      <w:pPr>
        <w:pStyle w:val="Tekstopmerking"/>
      </w:pPr>
    </w:p>
  </w:comment>
  <w:comment w:id="49"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AAA1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8B092" w14:textId="77777777" w:rsidR="00A34CEF" w:rsidRPr="00D631F2" w:rsidRDefault="00A34CEF" w:rsidP="001977CC">
            <w:r>
              <w:rPr>
                <w:rStyle w:val="Verwijzingopmerking"/>
              </w:rPr>
              <w:annotationRef/>
            </w:r>
            <w:r w:rsidRPr="00D631F2">
              <w:t>Activiteit</w:t>
            </w:r>
          </w:p>
        </w:tc>
      </w:tr>
      <w:tr w:rsidR="00A34CEF" w:rsidRPr="00D631F2" w14:paraId="3DE5E072" w14:textId="77777777" w:rsidTr="001977CC">
        <w:tc>
          <w:tcPr>
            <w:tcW w:w="2500" w:type="pct"/>
          </w:tcPr>
          <w:p w14:paraId="20001BB5" w14:textId="77777777" w:rsidR="00A34CEF" w:rsidRPr="00D631F2" w:rsidRDefault="00A34CEF" w:rsidP="001977CC">
            <w:r w:rsidRPr="00D631F2">
              <w:t>activiteit</w:t>
            </w:r>
            <w:r>
              <w:t>en</w:t>
            </w:r>
          </w:p>
        </w:tc>
        <w:tc>
          <w:tcPr>
            <w:tcW w:w="2500" w:type="pct"/>
          </w:tcPr>
          <w:p w14:paraId="3F33B650" w14:textId="35D4CB54" w:rsidR="00A34CEF" w:rsidRPr="00D631F2" w:rsidRDefault="00A34CEF" w:rsidP="001977CC">
            <w:r>
              <w:t>Hoofdgebouw bouwen</w:t>
            </w:r>
          </w:p>
        </w:tc>
      </w:tr>
      <w:tr w:rsidR="00A34CEF" w:rsidRPr="00D631F2" w14:paraId="5D02F4C1" w14:textId="77777777" w:rsidTr="001977CC">
        <w:tc>
          <w:tcPr>
            <w:tcW w:w="2500" w:type="pct"/>
          </w:tcPr>
          <w:p w14:paraId="36E056E6" w14:textId="77777777" w:rsidR="00A34CEF" w:rsidRPr="00D631F2" w:rsidRDefault="00A34CEF" w:rsidP="001977CC">
            <w:r>
              <w:t>bovenliggendeActiviteit</w:t>
            </w:r>
          </w:p>
        </w:tc>
        <w:tc>
          <w:tcPr>
            <w:tcW w:w="2500" w:type="pct"/>
          </w:tcPr>
          <w:p w14:paraId="57727518" w14:textId="3F891CB3" w:rsidR="00A34CEF" w:rsidRDefault="00A34CEF" w:rsidP="001977CC"/>
        </w:tc>
      </w:tr>
      <w:tr w:rsidR="00A34CEF" w:rsidRPr="00D631F2" w14:paraId="1D25B8A4" w14:textId="77777777" w:rsidTr="001977CC">
        <w:tc>
          <w:tcPr>
            <w:tcW w:w="2500" w:type="pct"/>
          </w:tcPr>
          <w:p w14:paraId="5574848D" w14:textId="77777777" w:rsidR="00A34CEF" w:rsidRPr="00D631F2" w:rsidRDefault="00A34CEF" w:rsidP="001977CC">
            <w:r w:rsidRPr="00D631F2">
              <w:t>activiteitengroep</w:t>
            </w:r>
          </w:p>
        </w:tc>
        <w:tc>
          <w:tcPr>
            <w:tcW w:w="2500" w:type="pct"/>
          </w:tcPr>
          <w:p w14:paraId="720DF966" w14:textId="59E8EB8C" w:rsidR="00A34CEF" w:rsidRPr="00D631F2" w:rsidRDefault="00A34CEF" w:rsidP="001977CC">
            <w:r>
              <w:t>http://standaarden.omgevingswet.overheid.nl/activiteit/id/concept/BouwactiviteitRuimtelijk</w:t>
            </w:r>
          </w:p>
        </w:tc>
      </w:tr>
      <w:tr w:rsidR="00A34CEF" w:rsidRPr="00D631F2" w14:paraId="559803AE" w14:textId="77777777" w:rsidTr="001977CC">
        <w:tc>
          <w:tcPr>
            <w:tcW w:w="2500" w:type="pct"/>
          </w:tcPr>
          <w:p w14:paraId="4B292559" w14:textId="77777777" w:rsidR="00A34CEF" w:rsidRPr="00D631F2" w:rsidRDefault="00A34CEF" w:rsidP="001977CC">
            <w:r>
              <w:t>activiteitregelkwalificatie</w:t>
            </w:r>
          </w:p>
        </w:tc>
        <w:tc>
          <w:tcPr>
            <w:tcW w:w="2500" w:type="pct"/>
          </w:tcPr>
          <w:p w14:paraId="048AA2E6" w14:textId="5FD01A1C" w:rsidR="00A34CEF" w:rsidRPr="00D631F2" w:rsidRDefault="00A34CEF" w:rsidP="001977CC">
            <w:r>
              <w:t>http://standaarden.omgevingswet.overheid.nl/activiteitregelkwalificatie/id/concept/AndersGeduid</w:t>
            </w:r>
          </w:p>
        </w:tc>
      </w:tr>
      <w:tr w:rsidR="00A34CEF" w:rsidRPr="00D631F2" w14:paraId="37B4AA0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6DEBF6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217E8" w14:textId="77777777" w:rsidR="00A34CEF" w:rsidRPr="0049085E" w:rsidRDefault="00A34CEF" w:rsidP="001977CC">
                  <w:r>
                    <w:t>Geometrie</w:t>
                  </w:r>
                </w:p>
              </w:tc>
            </w:tr>
            <w:tr w:rsidR="00F30DF1" w:rsidRPr="0049085E" w14:paraId="1B0F88D7" w14:textId="77777777" w:rsidTr="001977CC">
              <w:tc>
                <w:tcPr>
                  <w:tcW w:w="2500" w:type="pct"/>
                </w:tcPr>
                <w:p w14:paraId="104DF11C" w14:textId="77777777" w:rsidR="00F30DF1" w:rsidRPr="0049085E" w:rsidRDefault="00F30DF1" w:rsidP="00F30DF1">
                  <w:r>
                    <w:t>bestandsnaam</w:t>
                  </w:r>
                </w:p>
              </w:tc>
              <w:tc>
                <w:tcPr>
                  <w:tcW w:w="2500" w:type="pct"/>
                </w:tcPr>
                <w:p w14:paraId="19277DBD" w14:textId="372F1D36" w:rsidR="00F30DF1" w:rsidRPr="0049085E" w:rsidRDefault="00F30DF1" w:rsidP="00F30DF1">
                  <w:r w:rsidRPr="00E41039">
                    <w:t>Woongebied_Transformatie.gml</w:t>
                  </w:r>
                </w:p>
              </w:tc>
            </w:tr>
            <w:tr w:rsidR="00F30DF1" w:rsidRPr="0049085E" w14:paraId="156634D6" w14:textId="77777777" w:rsidTr="001977CC">
              <w:tc>
                <w:tcPr>
                  <w:tcW w:w="2500" w:type="pct"/>
                </w:tcPr>
                <w:p w14:paraId="3E015707" w14:textId="77777777" w:rsidR="00F30DF1" w:rsidRPr="0049085E" w:rsidRDefault="00F30DF1" w:rsidP="00F30DF1">
                  <w:r w:rsidRPr="0049085E">
                    <w:t>noemer</w:t>
                  </w:r>
                </w:p>
              </w:tc>
              <w:tc>
                <w:tcPr>
                  <w:tcW w:w="2500" w:type="pct"/>
                </w:tcPr>
                <w:p w14:paraId="547486DA" w14:textId="25806B06" w:rsidR="00F30DF1" w:rsidRPr="0049085E" w:rsidRDefault="00F30DF1" w:rsidP="00F30DF1">
                  <w:r w:rsidRPr="00E41039">
                    <w:t>Woongebied-Transformatie</w:t>
                  </w:r>
                </w:p>
              </w:tc>
            </w:tr>
            <w:tr w:rsidR="00A34CEF" w:rsidRPr="0049085E" w14:paraId="649DC7A4" w14:textId="77777777" w:rsidTr="001977CC">
              <w:tc>
                <w:tcPr>
                  <w:tcW w:w="2500" w:type="pct"/>
                </w:tcPr>
                <w:p w14:paraId="0D05AED7" w14:textId="77777777" w:rsidR="00A34CEF" w:rsidRPr="0049085E" w:rsidRDefault="00A34CEF" w:rsidP="001977CC">
                  <w:r>
                    <w:t>symboolcode</w:t>
                  </w:r>
                </w:p>
              </w:tc>
              <w:tc>
                <w:tcPr>
                  <w:tcW w:w="2500" w:type="pct"/>
                </w:tcPr>
                <w:p w14:paraId="2E113151" w14:textId="240EF305" w:rsidR="00A34CEF" w:rsidRDefault="00A34CEF" w:rsidP="001977CC"/>
              </w:tc>
            </w:tr>
            <w:tr w:rsidR="00A34CEF" w:rsidRPr="0049085E" w14:paraId="05E457D6" w14:textId="77777777" w:rsidTr="001977CC">
              <w:tc>
                <w:tcPr>
                  <w:tcW w:w="2500" w:type="pct"/>
                </w:tcPr>
                <w:p w14:paraId="1400C8E8" w14:textId="77777777" w:rsidR="00A34CEF" w:rsidRPr="0049085E" w:rsidRDefault="00A34CEF" w:rsidP="001977CC">
                  <w:r w:rsidRPr="0049085E">
                    <w:t>nauwkeurigheid</w:t>
                  </w:r>
                </w:p>
              </w:tc>
              <w:tc>
                <w:tcPr>
                  <w:tcW w:w="2500" w:type="pct"/>
                </w:tcPr>
                <w:p w14:paraId="7D281616" w14:textId="6C8DD0FE" w:rsidR="00A34CEF" w:rsidRPr="0049085E" w:rsidRDefault="00A34CEF" w:rsidP="001977CC"/>
              </w:tc>
            </w:tr>
            <w:tr w:rsidR="00A34CEF" w:rsidRPr="0049085E" w14:paraId="13572D60" w14:textId="77777777" w:rsidTr="001977CC">
              <w:tc>
                <w:tcPr>
                  <w:tcW w:w="2500" w:type="pct"/>
                </w:tcPr>
                <w:p w14:paraId="240A5A60" w14:textId="77777777" w:rsidR="00A34CEF" w:rsidRPr="0049085E" w:rsidRDefault="00A34CEF" w:rsidP="001977CC">
                  <w:r w:rsidRPr="0049085E">
                    <w:t>bron</w:t>
                  </w:r>
                  <w:r>
                    <w:t>N</w:t>
                  </w:r>
                  <w:r w:rsidRPr="0049085E">
                    <w:t>auwkeurigheid</w:t>
                  </w:r>
                </w:p>
              </w:tc>
              <w:tc>
                <w:tcPr>
                  <w:tcW w:w="2500" w:type="pct"/>
                </w:tcPr>
                <w:p w14:paraId="3C39E01B" w14:textId="2DF185B5" w:rsidR="00A34CEF" w:rsidRPr="0049085E" w:rsidRDefault="00A34CEF" w:rsidP="001977CC">
                  <w:r>
                    <w:t>geen</w:t>
                  </w:r>
                </w:p>
              </w:tc>
            </w:tr>
            <w:tr w:rsidR="00A34CEF" w:rsidRPr="0049085E" w14:paraId="6887C625" w14:textId="77777777" w:rsidTr="001977CC">
              <w:tc>
                <w:tcPr>
                  <w:tcW w:w="2500" w:type="pct"/>
                </w:tcPr>
                <w:p w14:paraId="12746CE2" w14:textId="77777777" w:rsidR="00A34CEF" w:rsidRPr="0049085E" w:rsidRDefault="00A34CEF" w:rsidP="001977CC">
                  <w:r>
                    <w:t>idealisatie</w:t>
                  </w:r>
                </w:p>
              </w:tc>
              <w:tc>
                <w:tcPr>
                  <w:tcW w:w="2500" w:type="pct"/>
                </w:tcPr>
                <w:p w14:paraId="1781C5A3" w14:textId="0382E5A1" w:rsidR="00A34CEF" w:rsidRPr="0049085E" w:rsidRDefault="00A34CEF" w:rsidP="001977CC">
                  <w:r>
                    <w:t>geen</w:t>
                  </w:r>
                </w:p>
              </w:tc>
            </w:tr>
          </w:tbl>
          <w:p w14:paraId="3BC961AB" w14:textId="77777777" w:rsidR="00A34CEF" w:rsidRPr="00D631F2" w:rsidRDefault="00A34CEF" w:rsidP="001977CC"/>
        </w:tc>
      </w:tr>
    </w:tbl>
    <w:p w14:paraId="3327FD87" w14:textId="28EA836A" w:rsidR="00A34CEF" w:rsidRDefault="00A34CEF">
      <w:pPr>
        <w:pStyle w:val="Tekstopmerking"/>
      </w:pPr>
    </w:p>
  </w:comment>
  <w:comment w:id="50"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223BCF6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90B9FC" w14:textId="77777777" w:rsidR="00A34CEF" w:rsidRPr="0049085E" w:rsidRDefault="00A34CEF" w:rsidP="00ED1428">
            <w:r>
              <w:rPr>
                <w:rStyle w:val="Verwijzingopmerking"/>
              </w:rPr>
              <w:annotationRef/>
            </w:r>
            <w:r>
              <w:t>Geometrie</w:t>
            </w:r>
          </w:p>
        </w:tc>
      </w:tr>
      <w:tr w:rsidR="00A34CEF" w:rsidRPr="0049085E" w14:paraId="4562277F" w14:textId="77777777" w:rsidTr="00ED1428">
        <w:tc>
          <w:tcPr>
            <w:tcW w:w="2500" w:type="pct"/>
          </w:tcPr>
          <w:p w14:paraId="6B8FF6CF" w14:textId="77777777" w:rsidR="00A34CEF" w:rsidRPr="0049085E" w:rsidRDefault="00A34CEF" w:rsidP="00ED1428">
            <w:r>
              <w:t>bestandsnaam</w:t>
            </w:r>
          </w:p>
        </w:tc>
        <w:tc>
          <w:tcPr>
            <w:tcW w:w="2500" w:type="pct"/>
          </w:tcPr>
          <w:p w14:paraId="0CFC47FB" w14:textId="022084E9" w:rsidR="00A34CEF" w:rsidRPr="0049085E" w:rsidRDefault="00BC16CD" w:rsidP="00ED1428">
            <w:r w:rsidRPr="00BC16CD">
              <w:t>Woongebied_Transformatie.gml</w:t>
            </w:r>
          </w:p>
        </w:tc>
      </w:tr>
      <w:tr w:rsidR="00A34CEF" w:rsidRPr="0049085E" w14:paraId="18184DF1" w14:textId="77777777" w:rsidTr="00ED1428">
        <w:tc>
          <w:tcPr>
            <w:tcW w:w="2500" w:type="pct"/>
          </w:tcPr>
          <w:p w14:paraId="61921FA2" w14:textId="77777777" w:rsidR="00A34CEF" w:rsidRPr="0049085E" w:rsidRDefault="00A34CEF" w:rsidP="00ED1428">
            <w:r w:rsidRPr="0049085E">
              <w:t>noemer</w:t>
            </w:r>
          </w:p>
        </w:tc>
        <w:tc>
          <w:tcPr>
            <w:tcW w:w="2500" w:type="pct"/>
          </w:tcPr>
          <w:p w14:paraId="3DD4644A" w14:textId="27338E60" w:rsidR="00A34CEF" w:rsidRPr="0049085E" w:rsidRDefault="00A34CEF" w:rsidP="00ED1428">
            <w:r>
              <w:t>Woongebied-Transformatie</w:t>
            </w:r>
          </w:p>
        </w:tc>
      </w:tr>
      <w:tr w:rsidR="00A34CEF" w:rsidRPr="0049085E" w14:paraId="2A7CA428" w14:textId="77777777" w:rsidTr="00ED1428">
        <w:tc>
          <w:tcPr>
            <w:tcW w:w="2500" w:type="pct"/>
          </w:tcPr>
          <w:p w14:paraId="7772CEF8" w14:textId="77777777" w:rsidR="00A34CEF" w:rsidRPr="0049085E" w:rsidRDefault="00A34CEF" w:rsidP="00ED1428">
            <w:r>
              <w:t>symboolcode</w:t>
            </w:r>
          </w:p>
        </w:tc>
        <w:tc>
          <w:tcPr>
            <w:tcW w:w="2500" w:type="pct"/>
          </w:tcPr>
          <w:p w14:paraId="0A7AF7AF" w14:textId="7FE9C1A0" w:rsidR="00A34CEF" w:rsidRDefault="00A34CEF" w:rsidP="00ED1428"/>
        </w:tc>
      </w:tr>
      <w:tr w:rsidR="00A34CEF" w:rsidRPr="0049085E" w14:paraId="011D6150" w14:textId="77777777" w:rsidTr="00ED1428">
        <w:tc>
          <w:tcPr>
            <w:tcW w:w="2500" w:type="pct"/>
          </w:tcPr>
          <w:p w14:paraId="0AB2531F" w14:textId="77777777" w:rsidR="00A34CEF" w:rsidRPr="0049085E" w:rsidRDefault="00A34CEF" w:rsidP="00ED1428">
            <w:r w:rsidRPr="0049085E">
              <w:t>nauwkeurigheid</w:t>
            </w:r>
          </w:p>
        </w:tc>
        <w:tc>
          <w:tcPr>
            <w:tcW w:w="2500" w:type="pct"/>
          </w:tcPr>
          <w:p w14:paraId="762B95C3" w14:textId="45B625A3" w:rsidR="00A34CEF" w:rsidRPr="0049085E" w:rsidRDefault="00A34CEF" w:rsidP="00ED1428"/>
        </w:tc>
      </w:tr>
      <w:tr w:rsidR="00A34CEF" w:rsidRPr="0049085E" w14:paraId="451404F3" w14:textId="77777777" w:rsidTr="00ED1428">
        <w:tc>
          <w:tcPr>
            <w:tcW w:w="2500" w:type="pct"/>
          </w:tcPr>
          <w:p w14:paraId="5F2AFD1F" w14:textId="77777777" w:rsidR="00A34CEF" w:rsidRPr="0049085E" w:rsidRDefault="00A34CEF" w:rsidP="00ED1428">
            <w:r w:rsidRPr="0049085E">
              <w:t>bronNauwkeurigheid</w:t>
            </w:r>
          </w:p>
        </w:tc>
        <w:tc>
          <w:tcPr>
            <w:tcW w:w="2500" w:type="pct"/>
          </w:tcPr>
          <w:p w14:paraId="0F3D7DE9" w14:textId="5340A2AF" w:rsidR="00A34CEF" w:rsidRPr="0049085E" w:rsidRDefault="00A34CEF" w:rsidP="00ED1428">
            <w:r>
              <w:t>geen</w:t>
            </w:r>
          </w:p>
        </w:tc>
      </w:tr>
      <w:tr w:rsidR="00A34CEF" w:rsidRPr="0049085E" w14:paraId="48098153" w14:textId="77777777" w:rsidTr="00ED1428">
        <w:tc>
          <w:tcPr>
            <w:tcW w:w="2500" w:type="pct"/>
          </w:tcPr>
          <w:p w14:paraId="2C0EA5B0" w14:textId="77777777" w:rsidR="00A34CEF" w:rsidRPr="0049085E" w:rsidRDefault="00A34CEF" w:rsidP="00ED1428">
            <w:r>
              <w:t>idealisatie</w:t>
            </w:r>
          </w:p>
        </w:tc>
        <w:tc>
          <w:tcPr>
            <w:tcW w:w="2500" w:type="pct"/>
          </w:tcPr>
          <w:p w14:paraId="48F70862" w14:textId="3A7F35E7" w:rsidR="00A34CEF" w:rsidRPr="0049085E" w:rsidRDefault="00A34CEF" w:rsidP="00ED1428">
            <w:r>
              <w:t>http://standaarden.omgevingswet.overheid.nl/idealisatie/id/concept/Exact</w:t>
            </w:r>
          </w:p>
        </w:tc>
      </w:tr>
      <w:tr w:rsidR="00A34CEF" w:rsidRPr="0049085E" w14:paraId="265225CC" w14:textId="77777777" w:rsidTr="00ED1428">
        <w:tc>
          <w:tcPr>
            <w:tcW w:w="2500" w:type="pct"/>
          </w:tcPr>
          <w:p w14:paraId="2FB3324F" w14:textId="77777777" w:rsidR="00A34CEF" w:rsidRDefault="00A34CEF" w:rsidP="00ED1428">
            <w:r>
              <w:t>regelingsgebied</w:t>
            </w:r>
          </w:p>
        </w:tc>
        <w:tc>
          <w:tcPr>
            <w:tcW w:w="2500" w:type="pct"/>
          </w:tcPr>
          <w:p w14:paraId="089DBC6C" w14:textId="6819D2E8" w:rsidR="00A34CEF" w:rsidRDefault="00A34CEF" w:rsidP="00ED1428">
            <w:r>
              <w:t>False</w:t>
            </w:r>
          </w:p>
        </w:tc>
      </w:tr>
    </w:tbl>
    <w:p w14:paraId="2517AE59" w14:textId="3880BD2E" w:rsidR="00A34CEF" w:rsidRDefault="00A34CEF">
      <w:pPr>
        <w:pStyle w:val="Tekstopmerking"/>
      </w:pPr>
    </w:p>
  </w:comment>
  <w:comment w:id="51" w:author="Devlin Oosterwijk" w:date="2022-09-20T11:33: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0CF61C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31B3E6" w14:textId="77777777" w:rsidR="00A34CEF" w:rsidRPr="0049085E" w:rsidRDefault="00A34CEF" w:rsidP="00ED1428">
            <w:r>
              <w:rPr>
                <w:rStyle w:val="Verwijzingopmerking"/>
              </w:rPr>
              <w:annotationRef/>
            </w:r>
            <w:r>
              <w:t>Geometrie</w:t>
            </w:r>
          </w:p>
        </w:tc>
      </w:tr>
      <w:tr w:rsidR="00A34CEF" w:rsidRPr="0049085E" w14:paraId="5ACB0711" w14:textId="77777777" w:rsidTr="00ED1428">
        <w:tc>
          <w:tcPr>
            <w:tcW w:w="2500" w:type="pct"/>
          </w:tcPr>
          <w:p w14:paraId="7EE63C32" w14:textId="77777777" w:rsidR="00A34CEF" w:rsidRPr="0049085E" w:rsidRDefault="00A34CEF" w:rsidP="00ED1428">
            <w:r>
              <w:t>bestandsnaam</w:t>
            </w:r>
          </w:p>
        </w:tc>
        <w:tc>
          <w:tcPr>
            <w:tcW w:w="2500" w:type="pct"/>
          </w:tcPr>
          <w:p w14:paraId="61A03981" w14:textId="6DC8EF41" w:rsidR="00A34CEF" w:rsidRPr="0049085E" w:rsidRDefault="00BC16CD" w:rsidP="00ED1428">
            <w:r w:rsidRPr="00BC16CD">
              <w:t>Woongebied_Transformatie.gml</w:t>
            </w:r>
          </w:p>
        </w:tc>
      </w:tr>
      <w:tr w:rsidR="00A34CEF" w:rsidRPr="0049085E" w14:paraId="50182DD2" w14:textId="77777777" w:rsidTr="00ED1428">
        <w:tc>
          <w:tcPr>
            <w:tcW w:w="2500" w:type="pct"/>
          </w:tcPr>
          <w:p w14:paraId="39DB0505" w14:textId="77777777" w:rsidR="00A34CEF" w:rsidRPr="0049085E" w:rsidRDefault="00A34CEF" w:rsidP="00ED1428">
            <w:r w:rsidRPr="0049085E">
              <w:t>noemer</w:t>
            </w:r>
          </w:p>
        </w:tc>
        <w:tc>
          <w:tcPr>
            <w:tcW w:w="2500" w:type="pct"/>
          </w:tcPr>
          <w:p w14:paraId="225C7599" w14:textId="59D5E62B" w:rsidR="00A34CEF" w:rsidRPr="0049085E" w:rsidRDefault="00A34CEF" w:rsidP="00ED1428">
            <w:r>
              <w:t>Woongebied-Transformatie</w:t>
            </w:r>
          </w:p>
        </w:tc>
      </w:tr>
      <w:tr w:rsidR="00A34CEF" w:rsidRPr="0049085E" w14:paraId="0D6BCDBB" w14:textId="77777777" w:rsidTr="00ED1428">
        <w:tc>
          <w:tcPr>
            <w:tcW w:w="2500" w:type="pct"/>
          </w:tcPr>
          <w:p w14:paraId="4AA2B6D1" w14:textId="77777777" w:rsidR="00A34CEF" w:rsidRPr="0049085E" w:rsidRDefault="00A34CEF" w:rsidP="00ED1428">
            <w:r>
              <w:t>symboolcode</w:t>
            </w:r>
          </w:p>
        </w:tc>
        <w:tc>
          <w:tcPr>
            <w:tcW w:w="2500" w:type="pct"/>
          </w:tcPr>
          <w:p w14:paraId="5F4C4E7C" w14:textId="7DEBDEDA" w:rsidR="00A34CEF" w:rsidRDefault="00A34CEF" w:rsidP="00ED1428"/>
        </w:tc>
      </w:tr>
      <w:tr w:rsidR="00A34CEF" w:rsidRPr="0049085E" w14:paraId="3B5F6409" w14:textId="77777777" w:rsidTr="00ED1428">
        <w:tc>
          <w:tcPr>
            <w:tcW w:w="2500" w:type="pct"/>
          </w:tcPr>
          <w:p w14:paraId="7BC03ADF" w14:textId="77777777" w:rsidR="00A34CEF" w:rsidRPr="0049085E" w:rsidRDefault="00A34CEF" w:rsidP="00ED1428">
            <w:r w:rsidRPr="0049085E">
              <w:t>nauwkeurigheid</w:t>
            </w:r>
          </w:p>
        </w:tc>
        <w:tc>
          <w:tcPr>
            <w:tcW w:w="2500" w:type="pct"/>
          </w:tcPr>
          <w:p w14:paraId="189F8935" w14:textId="5CD14C3A" w:rsidR="00A34CEF" w:rsidRPr="0049085E" w:rsidRDefault="00A34CEF" w:rsidP="00ED1428"/>
        </w:tc>
      </w:tr>
      <w:tr w:rsidR="00A34CEF" w:rsidRPr="0049085E" w14:paraId="781D94D7" w14:textId="77777777" w:rsidTr="00ED1428">
        <w:tc>
          <w:tcPr>
            <w:tcW w:w="2500" w:type="pct"/>
          </w:tcPr>
          <w:p w14:paraId="558D866F" w14:textId="77777777" w:rsidR="00A34CEF" w:rsidRPr="0049085E" w:rsidRDefault="00A34CEF" w:rsidP="00ED1428">
            <w:r w:rsidRPr="0049085E">
              <w:t>bronNauwkeurigheid</w:t>
            </w:r>
          </w:p>
        </w:tc>
        <w:tc>
          <w:tcPr>
            <w:tcW w:w="2500" w:type="pct"/>
          </w:tcPr>
          <w:p w14:paraId="316B3002" w14:textId="3F6AF93F" w:rsidR="00A34CEF" w:rsidRPr="0049085E" w:rsidRDefault="00A34CEF" w:rsidP="00ED1428">
            <w:r>
              <w:t>geen</w:t>
            </w:r>
          </w:p>
        </w:tc>
      </w:tr>
      <w:tr w:rsidR="00A34CEF" w:rsidRPr="0049085E" w14:paraId="660D1FA3" w14:textId="77777777" w:rsidTr="00ED1428">
        <w:tc>
          <w:tcPr>
            <w:tcW w:w="2500" w:type="pct"/>
          </w:tcPr>
          <w:p w14:paraId="21E3ED53" w14:textId="77777777" w:rsidR="00A34CEF" w:rsidRPr="0049085E" w:rsidRDefault="00A34CEF" w:rsidP="00ED1428">
            <w:r>
              <w:t>idealisatie</w:t>
            </w:r>
          </w:p>
        </w:tc>
        <w:tc>
          <w:tcPr>
            <w:tcW w:w="2500" w:type="pct"/>
          </w:tcPr>
          <w:p w14:paraId="40144E50" w14:textId="4BF660EA" w:rsidR="00A34CEF" w:rsidRPr="0049085E" w:rsidRDefault="00A34CEF" w:rsidP="00ED1428">
            <w:r>
              <w:t>http://standaarden.omgevingswet.overheid.nl/idealisatie/id/concept/Exact</w:t>
            </w:r>
          </w:p>
        </w:tc>
      </w:tr>
      <w:tr w:rsidR="00A34CEF" w:rsidRPr="0049085E" w14:paraId="2E252039" w14:textId="77777777" w:rsidTr="00ED1428">
        <w:tc>
          <w:tcPr>
            <w:tcW w:w="2500" w:type="pct"/>
          </w:tcPr>
          <w:p w14:paraId="2083A27C" w14:textId="77777777" w:rsidR="00A34CEF" w:rsidRDefault="00A34CEF" w:rsidP="00ED1428">
            <w:r>
              <w:t>regelingsgebied</w:t>
            </w:r>
          </w:p>
        </w:tc>
        <w:tc>
          <w:tcPr>
            <w:tcW w:w="2500" w:type="pct"/>
          </w:tcPr>
          <w:p w14:paraId="74FD2298" w14:textId="4499965D" w:rsidR="00A34CEF" w:rsidRDefault="00A34CEF" w:rsidP="00ED1428">
            <w:r>
              <w:t>False</w:t>
            </w:r>
          </w:p>
        </w:tc>
      </w:tr>
    </w:tbl>
    <w:p w14:paraId="7755C238" w14:textId="6152000C" w:rsidR="00A34CEF" w:rsidRDefault="00A34CEF">
      <w:pPr>
        <w:pStyle w:val="Tekstopmerking"/>
      </w:pPr>
    </w:p>
  </w:comment>
  <w:comment w:id="52"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18F2DF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73E6F" w14:textId="77777777" w:rsidR="00A34CEF" w:rsidRPr="0049085E" w:rsidRDefault="00A34CEF" w:rsidP="00ED1428">
            <w:r>
              <w:rPr>
                <w:rStyle w:val="Verwijzingopmerking"/>
              </w:rPr>
              <w:annotationRef/>
            </w:r>
            <w:r>
              <w:t>Geometrie</w:t>
            </w:r>
          </w:p>
        </w:tc>
      </w:tr>
      <w:tr w:rsidR="00A34CEF" w:rsidRPr="0049085E" w14:paraId="09FFE9C3" w14:textId="77777777" w:rsidTr="00ED1428">
        <w:tc>
          <w:tcPr>
            <w:tcW w:w="2500" w:type="pct"/>
          </w:tcPr>
          <w:p w14:paraId="38853208" w14:textId="77777777" w:rsidR="00A34CEF" w:rsidRPr="0049085E" w:rsidRDefault="00A34CEF" w:rsidP="00ED1428">
            <w:r>
              <w:t>bestandsnaam</w:t>
            </w:r>
          </w:p>
        </w:tc>
        <w:tc>
          <w:tcPr>
            <w:tcW w:w="2500" w:type="pct"/>
          </w:tcPr>
          <w:p w14:paraId="68DD39D1" w14:textId="3C01A343" w:rsidR="00A34CEF" w:rsidRPr="0049085E" w:rsidRDefault="00BC16CD" w:rsidP="00ED1428">
            <w:r w:rsidRPr="00BC16CD">
              <w:t>Woongebied_Transformatie.gml</w:t>
            </w:r>
          </w:p>
        </w:tc>
      </w:tr>
      <w:tr w:rsidR="00A34CEF" w:rsidRPr="0049085E" w14:paraId="6D1757C2" w14:textId="77777777" w:rsidTr="00ED1428">
        <w:tc>
          <w:tcPr>
            <w:tcW w:w="2500" w:type="pct"/>
          </w:tcPr>
          <w:p w14:paraId="39B7815B" w14:textId="77777777" w:rsidR="00A34CEF" w:rsidRPr="0049085E" w:rsidRDefault="00A34CEF" w:rsidP="00ED1428">
            <w:r w:rsidRPr="0049085E">
              <w:t>noemer</w:t>
            </w:r>
          </w:p>
        </w:tc>
        <w:tc>
          <w:tcPr>
            <w:tcW w:w="2500" w:type="pct"/>
          </w:tcPr>
          <w:p w14:paraId="4FEA5DA5" w14:textId="52AA2099" w:rsidR="00A34CEF" w:rsidRPr="0049085E" w:rsidRDefault="00A34CEF" w:rsidP="00ED1428">
            <w:r>
              <w:t>Woongebied-Transformatie</w:t>
            </w:r>
          </w:p>
        </w:tc>
      </w:tr>
      <w:tr w:rsidR="00A34CEF" w:rsidRPr="0049085E" w14:paraId="34002DCB" w14:textId="77777777" w:rsidTr="00ED1428">
        <w:tc>
          <w:tcPr>
            <w:tcW w:w="2500" w:type="pct"/>
          </w:tcPr>
          <w:p w14:paraId="338E9EFE" w14:textId="77777777" w:rsidR="00A34CEF" w:rsidRPr="0049085E" w:rsidRDefault="00A34CEF" w:rsidP="00ED1428">
            <w:r>
              <w:t>symboolcode</w:t>
            </w:r>
          </w:p>
        </w:tc>
        <w:tc>
          <w:tcPr>
            <w:tcW w:w="2500" w:type="pct"/>
          </w:tcPr>
          <w:p w14:paraId="0176574F" w14:textId="63B1779B" w:rsidR="00A34CEF" w:rsidRDefault="00A34CEF" w:rsidP="00ED1428"/>
        </w:tc>
      </w:tr>
      <w:tr w:rsidR="00A34CEF" w:rsidRPr="0049085E" w14:paraId="345160F2" w14:textId="77777777" w:rsidTr="00ED1428">
        <w:tc>
          <w:tcPr>
            <w:tcW w:w="2500" w:type="pct"/>
          </w:tcPr>
          <w:p w14:paraId="05E99227" w14:textId="77777777" w:rsidR="00A34CEF" w:rsidRPr="0049085E" w:rsidRDefault="00A34CEF" w:rsidP="00ED1428">
            <w:r w:rsidRPr="0049085E">
              <w:t>nauwkeurigheid</w:t>
            </w:r>
          </w:p>
        </w:tc>
        <w:tc>
          <w:tcPr>
            <w:tcW w:w="2500" w:type="pct"/>
          </w:tcPr>
          <w:p w14:paraId="6C989322" w14:textId="2A464FF9" w:rsidR="00A34CEF" w:rsidRPr="0049085E" w:rsidRDefault="00A34CEF" w:rsidP="00ED1428"/>
        </w:tc>
      </w:tr>
      <w:tr w:rsidR="00A34CEF" w:rsidRPr="0049085E" w14:paraId="73994D60" w14:textId="77777777" w:rsidTr="00ED1428">
        <w:tc>
          <w:tcPr>
            <w:tcW w:w="2500" w:type="pct"/>
          </w:tcPr>
          <w:p w14:paraId="31010133" w14:textId="77777777" w:rsidR="00A34CEF" w:rsidRPr="0049085E" w:rsidRDefault="00A34CEF" w:rsidP="00ED1428">
            <w:r w:rsidRPr="0049085E">
              <w:t>bronNauwkeurigheid</w:t>
            </w:r>
          </w:p>
        </w:tc>
        <w:tc>
          <w:tcPr>
            <w:tcW w:w="2500" w:type="pct"/>
          </w:tcPr>
          <w:p w14:paraId="0E97E0D7" w14:textId="77D84C81" w:rsidR="00A34CEF" w:rsidRPr="0049085E" w:rsidRDefault="00A34CEF" w:rsidP="00ED1428">
            <w:r>
              <w:t>geen</w:t>
            </w:r>
          </w:p>
        </w:tc>
      </w:tr>
      <w:tr w:rsidR="00A34CEF" w:rsidRPr="0049085E" w14:paraId="7234621E" w14:textId="77777777" w:rsidTr="00ED1428">
        <w:tc>
          <w:tcPr>
            <w:tcW w:w="2500" w:type="pct"/>
          </w:tcPr>
          <w:p w14:paraId="5B3A61B2" w14:textId="77777777" w:rsidR="00A34CEF" w:rsidRPr="0049085E" w:rsidRDefault="00A34CEF" w:rsidP="00ED1428">
            <w:r>
              <w:t>idealisatie</w:t>
            </w:r>
          </w:p>
        </w:tc>
        <w:tc>
          <w:tcPr>
            <w:tcW w:w="2500" w:type="pct"/>
          </w:tcPr>
          <w:p w14:paraId="69C2D363" w14:textId="3E3C77DB" w:rsidR="00A34CEF" w:rsidRPr="0049085E" w:rsidRDefault="00A34CEF" w:rsidP="00ED1428">
            <w:r>
              <w:t>http://standaarden.omgevingswet.overheid.nl/idealisatie/id/concept/Exact</w:t>
            </w:r>
          </w:p>
        </w:tc>
      </w:tr>
      <w:tr w:rsidR="00A34CEF" w:rsidRPr="0049085E" w14:paraId="1AD40C1D" w14:textId="77777777" w:rsidTr="00ED1428">
        <w:tc>
          <w:tcPr>
            <w:tcW w:w="2500" w:type="pct"/>
          </w:tcPr>
          <w:p w14:paraId="5EA4FAFA" w14:textId="77777777" w:rsidR="00A34CEF" w:rsidRDefault="00A34CEF" w:rsidP="00ED1428">
            <w:r>
              <w:t>regelingsgebied</w:t>
            </w:r>
          </w:p>
        </w:tc>
        <w:tc>
          <w:tcPr>
            <w:tcW w:w="2500" w:type="pct"/>
          </w:tcPr>
          <w:p w14:paraId="7A3D402E" w14:textId="0BE84E8D" w:rsidR="00A34CEF" w:rsidRDefault="00A34CEF" w:rsidP="00ED1428">
            <w:r>
              <w:t>False</w:t>
            </w:r>
          </w:p>
        </w:tc>
      </w:tr>
    </w:tbl>
    <w:p w14:paraId="61BADF1B" w14:textId="53E1817C" w:rsidR="00A34CEF" w:rsidRDefault="00A34CEF">
      <w:pPr>
        <w:pStyle w:val="Tekstopmerking"/>
      </w:pPr>
    </w:p>
  </w:comment>
  <w:comment w:id="53"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24D61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2FE9AF" w14:textId="77777777" w:rsidR="00A34CEF" w:rsidRPr="00D631F2" w:rsidRDefault="00A34CEF" w:rsidP="001977CC">
            <w:r>
              <w:rPr>
                <w:rStyle w:val="Verwijzingopmerking"/>
              </w:rPr>
              <w:annotationRef/>
            </w:r>
            <w:r w:rsidRPr="00D631F2">
              <w:t>Activiteit</w:t>
            </w:r>
          </w:p>
        </w:tc>
      </w:tr>
      <w:tr w:rsidR="00A34CEF" w:rsidRPr="00D631F2" w14:paraId="51A81FDB" w14:textId="77777777" w:rsidTr="001977CC">
        <w:tc>
          <w:tcPr>
            <w:tcW w:w="2500" w:type="pct"/>
          </w:tcPr>
          <w:p w14:paraId="1335D90B" w14:textId="77777777" w:rsidR="00A34CEF" w:rsidRPr="00D631F2" w:rsidRDefault="00A34CEF" w:rsidP="001977CC">
            <w:r w:rsidRPr="00D631F2">
              <w:t>activiteit</w:t>
            </w:r>
            <w:r>
              <w:t>en</w:t>
            </w:r>
          </w:p>
        </w:tc>
        <w:tc>
          <w:tcPr>
            <w:tcW w:w="2500" w:type="pct"/>
          </w:tcPr>
          <w:p w14:paraId="13D446AD" w14:textId="2F2548AC" w:rsidR="00A34CEF" w:rsidRPr="00D631F2" w:rsidRDefault="00A34CEF" w:rsidP="001977CC">
            <w:r>
              <w:t>Hoofdgebouw bouwen</w:t>
            </w:r>
          </w:p>
        </w:tc>
      </w:tr>
      <w:tr w:rsidR="00A34CEF" w:rsidRPr="00D631F2" w14:paraId="6FD0AAAA" w14:textId="77777777" w:rsidTr="001977CC">
        <w:tc>
          <w:tcPr>
            <w:tcW w:w="2500" w:type="pct"/>
          </w:tcPr>
          <w:p w14:paraId="39DAF990" w14:textId="77777777" w:rsidR="00A34CEF" w:rsidRPr="00D631F2" w:rsidRDefault="00A34CEF" w:rsidP="001977CC">
            <w:r>
              <w:t>bovenliggendeActiviteit</w:t>
            </w:r>
          </w:p>
        </w:tc>
        <w:tc>
          <w:tcPr>
            <w:tcW w:w="2500" w:type="pct"/>
          </w:tcPr>
          <w:p w14:paraId="20A4DD76" w14:textId="4461BDAF" w:rsidR="00A34CEF" w:rsidRDefault="00A34CEF" w:rsidP="001977CC"/>
        </w:tc>
      </w:tr>
      <w:tr w:rsidR="00A34CEF" w:rsidRPr="00D631F2" w14:paraId="46F9625D" w14:textId="77777777" w:rsidTr="001977CC">
        <w:tc>
          <w:tcPr>
            <w:tcW w:w="2500" w:type="pct"/>
          </w:tcPr>
          <w:p w14:paraId="333041CE" w14:textId="77777777" w:rsidR="00A34CEF" w:rsidRPr="00D631F2" w:rsidRDefault="00A34CEF" w:rsidP="001977CC">
            <w:r w:rsidRPr="00D631F2">
              <w:t>activiteitengroep</w:t>
            </w:r>
          </w:p>
        </w:tc>
        <w:tc>
          <w:tcPr>
            <w:tcW w:w="2500" w:type="pct"/>
          </w:tcPr>
          <w:p w14:paraId="5D595406" w14:textId="215E6092" w:rsidR="00A34CEF" w:rsidRPr="00D631F2" w:rsidRDefault="00A34CEF" w:rsidP="001977CC">
            <w:r>
              <w:t>http://standaarden.omgevingswet.overheid.nl/activiteit/id/concept/BouwactiviteitRuimtelijk</w:t>
            </w:r>
          </w:p>
        </w:tc>
      </w:tr>
      <w:tr w:rsidR="00A34CEF" w:rsidRPr="00D631F2" w14:paraId="7A0959D1" w14:textId="77777777" w:rsidTr="001977CC">
        <w:tc>
          <w:tcPr>
            <w:tcW w:w="2500" w:type="pct"/>
          </w:tcPr>
          <w:p w14:paraId="683F711C" w14:textId="77777777" w:rsidR="00A34CEF" w:rsidRPr="00D631F2" w:rsidRDefault="00A34CEF" w:rsidP="001977CC">
            <w:r>
              <w:t>activiteitregelkwalificatie</w:t>
            </w:r>
          </w:p>
        </w:tc>
        <w:tc>
          <w:tcPr>
            <w:tcW w:w="2500" w:type="pct"/>
          </w:tcPr>
          <w:p w14:paraId="64E32B84" w14:textId="1A6DA8EF" w:rsidR="00A34CEF" w:rsidRPr="00D631F2" w:rsidRDefault="00A34CEF" w:rsidP="001977CC">
            <w:r>
              <w:t>http://standaarden.omgevingswet.overheid.nl/activiteitregelkwalificatie/id/concept/Zorgplicht</w:t>
            </w:r>
          </w:p>
        </w:tc>
      </w:tr>
      <w:tr w:rsidR="00A34CEF" w:rsidRPr="00D631F2" w14:paraId="6FD6372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2A4172B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C79239" w14:textId="77777777" w:rsidR="00A34CEF" w:rsidRPr="0049085E" w:rsidRDefault="00A34CEF" w:rsidP="001977CC">
                  <w:r>
                    <w:t>Geometrie</w:t>
                  </w:r>
                </w:p>
              </w:tc>
            </w:tr>
            <w:tr w:rsidR="00F30DF1" w:rsidRPr="0049085E" w14:paraId="2DE74FB1" w14:textId="77777777" w:rsidTr="001977CC">
              <w:tc>
                <w:tcPr>
                  <w:tcW w:w="2500" w:type="pct"/>
                </w:tcPr>
                <w:p w14:paraId="2BDBBB4A" w14:textId="77777777" w:rsidR="00F30DF1" w:rsidRPr="0049085E" w:rsidRDefault="00F30DF1" w:rsidP="00F30DF1">
                  <w:r>
                    <w:t>bestandsnaam</w:t>
                  </w:r>
                </w:p>
              </w:tc>
              <w:tc>
                <w:tcPr>
                  <w:tcW w:w="2500" w:type="pct"/>
                </w:tcPr>
                <w:p w14:paraId="27ACDEAD" w14:textId="4DE7015E" w:rsidR="00F30DF1" w:rsidRPr="0049085E" w:rsidRDefault="00F30DF1" w:rsidP="00F30DF1">
                  <w:r w:rsidRPr="00F0661B">
                    <w:t>Woongebied_Transformatie.gml</w:t>
                  </w:r>
                </w:p>
              </w:tc>
            </w:tr>
            <w:tr w:rsidR="00F30DF1" w:rsidRPr="0049085E" w14:paraId="614E9C91" w14:textId="77777777" w:rsidTr="001977CC">
              <w:tc>
                <w:tcPr>
                  <w:tcW w:w="2500" w:type="pct"/>
                </w:tcPr>
                <w:p w14:paraId="1DE8FFA9" w14:textId="77777777" w:rsidR="00F30DF1" w:rsidRPr="0049085E" w:rsidRDefault="00F30DF1" w:rsidP="00F30DF1">
                  <w:r w:rsidRPr="0049085E">
                    <w:t>noemer</w:t>
                  </w:r>
                </w:p>
              </w:tc>
              <w:tc>
                <w:tcPr>
                  <w:tcW w:w="2500" w:type="pct"/>
                </w:tcPr>
                <w:p w14:paraId="0EA4BF61" w14:textId="322C42F3" w:rsidR="00F30DF1" w:rsidRPr="0049085E" w:rsidRDefault="00F30DF1" w:rsidP="00F30DF1">
                  <w:r w:rsidRPr="00F0661B">
                    <w:t>Woongebied-Transformatie</w:t>
                  </w:r>
                </w:p>
              </w:tc>
            </w:tr>
            <w:tr w:rsidR="00A34CEF" w:rsidRPr="0049085E" w14:paraId="56CD29A8" w14:textId="77777777" w:rsidTr="001977CC">
              <w:tc>
                <w:tcPr>
                  <w:tcW w:w="2500" w:type="pct"/>
                </w:tcPr>
                <w:p w14:paraId="1FD94696" w14:textId="77777777" w:rsidR="00A34CEF" w:rsidRPr="0049085E" w:rsidRDefault="00A34CEF" w:rsidP="001977CC">
                  <w:r>
                    <w:t>symboolcode</w:t>
                  </w:r>
                </w:p>
              </w:tc>
              <w:tc>
                <w:tcPr>
                  <w:tcW w:w="2500" w:type="pct"/>
                </w:tcPr>
                <w:p w14:paraId="6D75AF26" w14:textId="7B362580" w:rsidR="00A34CEF" w:rsidRDefault="00A34CEF" w:rsidP="001977CC"/>
              </w:tc>
            </w:tr>
            <w:tr w:rsidR="00A34CEF" w:rsidRPr="0049085E" w14:paraId="077D9E6A" w14:textId="77777777" w:rsidTr="001977CC">
              <w:tc>
                <w:tcPr>
                  <w:tcW w:w="2500" w:type="pct"/>
                </w:tcPr>
                <w:p w14:paraId="17C3FEC1" w14:textId="77777777" w:rsidR="00A34CEF" w:rsidRPr="0049085E" w:rsidRDefault="00A34CEF" w:rsidP="001977CC">
                  <w:r w:rsidRPr="0049085E">
                    <w:t>nauwkeurigheid</w:t>
                  </w:r>
                </w:p>
              </w:tc>
              <w:tc>
                <w:tcPr>
                  <w:tcW w:w="2500" w:type="pct"/>
                </w:tcPr>
                <w:p w14:paraId="5510FB18" w14:textId="6749943C" w:rsidR="00A34CEF" w:rsidRPr="0049085E" w:rsidRDefault="00A34CEF" w:rsidP="001977CC"/>
              </w:tc>
            </w:tr>
            <w:tr w:rsidR="00A34CEF" w:rsidRPr="0049085E" w14:paraId="7430F2F3" w14:textId="77777777" w:rsidTr="001977CC">
              <w:tc>
                <w:tcPr>
                  <w:tcW w:w="2500" w:type="pct"/>
                </w:tcPr>
                <w:p w14:paraId="7933020D" w14:textId="77777777" w:rsidR="00A34CEF" w:rsidRPr="0049085E" w:rsidRDefault="00A34CEF" w:rsidP="001977CC">
                  <w:r w:rsidRPr="0049085E">
                    <w:t>bron</w:t>
                  </w:r>
                  <w:r>
                    <w:t>N</w:t>
                  </w:r>
                  <w:r w:rsidRPr="0049085E">
                    <w:t>auwkeurigheid</w:t>
                  </w:r>
                </w:p>
              </w:tc>
              <w:tc>
                <w:tcPr>
                  <w:tcW w:w="2500" w:type="pct"/>
                </w:tcPr>
                <w:p w14:paraId="34E299BF" w14:textId="0CC74BAD" w:rsidR="00A34CEF" w:rsidRPr="0049085E" w:rsidRDefault="00A34CEF" w:rsidP="001977CC">
                  <w:r>
                    <w:t>geen</w:t>
                  </w:r>
                </w:p>
              </w:tc>
            </w:tr>
            <w:tr w:rsidR="00A34CEF" w:rsidRPr="0049085E" w14:paraId="2F9188AB" w14:textId="77777777" w:rsidTr="001977CC">
              <w:tc>
                <w:tcPr>
                  <w:tcW w:w="2500" w:type="pct"/>
                </w:tcPr>
                <w:p w14:paraId="14E547D2" w14:textId="77777777" w:rsidR="00A34CEF" w:rsidRPr="0049085E" w:rsidRDefault="00A34CEF" w:rsidP="001977CC">
                  <w:r>
                    <w:t>idealisatie</w:t>
                  </w:r>
                </w:p>
              </w:tc>
              <w:tc>
                <w:tcPr>
                  <w:tcW w:w="2500" w:type="pct"/>
                </w:tcPr>
                <w:p w14:paraId="3B00FA5D" w14:textId="53A90599" w:rsidR="00A34CEF" w:rsidRPr="0049085E" w:rsidRDefault="00A34CEF" w:rsidP="001977CC">
                  <w:r>
                    <w:t>geen</w:t>
                  </w:r>
                </w:p>
              </w:tc>
            </w:tr>
          </w:tbl>
          <w:p w14:paraId="7D34DB83" w14:textId="77777777" w:rsidR="00A34CEF" w:rsidRPr="00D631F2" w:rsidRDefault="00A34CEF" w:rsidP="001977CC"/>
        </w:tc>
      </w:tr>
    </w:tbl>
    <w:p w14:paraId="21092B54" w14:textId="080F026E" w:rsidR="00A34CEF" w:rsidRDefault="00A34CEF">
      <w:pPr>
        <w:pStyle w:val="Tekstopmerking"/>
      </w:pPr>
    </w:p>
  </w:comment>
  <w:comment w:id="54" w:author="Devlin Oosterwijk" w:date="2022-09-20T11:34: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4231E60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57F3D4" w14:textId="77777777" w:rsidR="00A34CEF" w:rsidRPr="0049085E" w:rsidRDefault="00A34CEF" w:rsidP="00ED1428">
            <w:r>
              <w:rPr>
                <w:rStyle w:val="Verwijzingopmerking"/>
              </w:rPr>
              <w:annotationRef/>
            </w:r>
            <w:r>
              <w:t>Geometrie</w:t>
            </w:r>
          </w:p>
        </w:tc>
      </w:tr>
      <w:tr w:rsidR="00A34CEF" w:rsidRPr="0049085E" w14:paraId="5AD37148" w14:textId="77777777" w:rsidTr="00ED1428">
        <w:tc>
          <w:tcPr>
            <w:tcW w:w="2500" w:type="pct"/>
          </w:tcPr>
          <w:p w14:paraId="0F5193FA" w14:textId="77777777" w:rsidR="00A34CEF" w:rsidRPr="0049085E" w:rsidRDefault="00A34CEF" w:rsidP="00ED1428">
            <w:r>
              <w:t>bestandsnaam</w:t>
            </w:r>
          </w:p>
        </w:tc>
        <w:tc>
          <w:tcPr>
            <w:tcW w:w="2500" w:type="pct"/>
          </w:tcPr>
          <w:p w14:paraId="47A6889B" w14:textId="722D07FD" w:rsidR="00A34CEF" w:rsidRPr="0049085E" w:rsidRDefault="00BC16CD" w:rsidP="00ED1428">
            <w:r w:rsidRPr="00BC16CD">
              <w:t>Woongebied_Transformatie.gml</w:t>
            </w:r>
          </w:p>
        </w:tc>
      </w:tr>
      <w:tr w:rsidR="00A34CEF" w:rsidRPr="0049085E" w14:paraId="1264EAF2" w14:textId="77777777" w:rsidTr="00ED1428">
        <w:tc>
          <w:tcPr>
            <w:tcW w:w="2500" w:type="pct"/>
          </w:tcPr>
          <w:p w14:paraId="7CADC23A" w14:textId="77777777" w:rsidR="00A34CEF" w:rsidRPr="0049085E" w:rsidRDefault="00A34CEF" w:rsidP="00ED1428">
            <w:r w:rsidRPr="0049085E">
              <w:t>noemer</w:t>
            </w:r>
          </w:p>
        </w:tc>
        <w:tc>
          <w:tcPr>
            <w:tcW w:w="2500" w:type="pct"/>
          </w:tcPr>
          <w:p w14:paraId="31011A91" w14:textId="631F0C44" w:rsidR="00A34CEF" w:rsidRPr="0049085E" w:rsidRDefault="00A34CEF" w:rsidP="00ED1428">
            <w:r>
              <w:t>Woongebied-Transformatie</w:t>
            </w:r>
          </w:p>
        </w:tc>
      </w:tr>
      <w:tr w:rsidR="00A34CEF" w:rsidRPr="0049085E" w14:paraId="7056318F" w14:textId="77777777" w:rsidTr="00ED1428">
        <w:tc>
          <w:tcPr>
            <w:tcW w:w="2500" w:type="pct"/>
          </w:tcPr>
          <w:p w14:paraId="4495F738" w14:textId="77777777" w:rsidR="00A34CEF" w:rsidRPr="0049085E" w:rsidRDefault="00A34CEF" w:rsidP="00ED1428">
            <w:r>
              <w:t>symboolcode</w:t>
            </w:r>
          </w:p>
        </w:tc>
        <w:tc>
          <w:tcPr>
            <w:tcW w:w="2500" w:type="pct"/>
          </w:tcPr>
          <w:p w14:paraId="4839E6C0" w14:textId="39266964" w:rsidR="00A34CEF" w:rsidRDefault="00A34CEF" w:rsidP="00ED1428"/>
        </w:tc>
      </w:tr>
      <w:tr w:rsidR="00A34CEF" w:rsidRPr="0049085E" w14:paraId="31BE922B" w14:textId="77777777" w:rsidTr="00ED1428">
        <w:tc>
          <w:tcPr>
            <w:tcW w:w="2500" w:type="pct"/>
          </w:tcPr>
          <w:p w14:paraId="35B824AD" w14:textId="77777777" w:rsidR="00A34CEF" w:rsidRPr="0049085E" w:rsidRDefault="00A34CEF" w:rsidP="00ED1428">
            <w:r w:rsidRPr="0049085E">
              <w:t>nauwkeurigheid</w:t>
            </w:r>
          </w:p>
        </w:tc>
        <w:tc>
          <w:tcPr>
            <w:tcW w:w="2500" w:type="pct"/>
          </w:tcPr>
          <w:p w14:paraId="7463BFB6" w14:textId="11A5EF42" w:rsidR="00A34CEF" w:rsidRPr="0049085E" w:rsidRDefault="00A34CEF" w:rsidP="00ED1428"/>
        </w:tc>
      </w:tr>
      <w:tr w:rsidR="00A34CEF" w:rsidRPr="0049085E" w14:paraId="0B349F7B" w14:textId="77777777" w:rsidTr="00ED1428">
        <w:tc>
          <w:tcPr>
            <w:tcW w:w="2500" w:type="pct"/>
          </w:tcPr>
          <w:p w14:paraId="76FA4892" w14:textId="77777777" w:rsidR="00A34CEF" w:rsidRPr="0049085E" w:rsidRDefault="00A34CEF" w:rsidP="00ED1428">
            <w:r w:rsidRPr="0049085E">
              <w:t>bronNauwkeurigheid</w:t>
            </w:r>
          </w:p>
        </w:tc>
        <w:tc>
          <w:tcPr>
            <w:tcW w:w="2500" w:type="pct"/>
          </w:tcPr>
          <w:p w14:paraId="7ABEF7C8" w14:textId="79EEBC04" w:rsidR="00A34CEF" w:rsidRPr="0049085E" w:rsidRDefault="00A34CEF" w:rsidP="00ED1428">
            <w:r>
              <w:t>geen</w:t>
            </w:r>
          </w:p>
        </w:tc>
      </w:tr>
      <w:tr w:rsidR="00A34CEF" w:rsidRPr="0049085E" w14:paraId="363DD1C9" w14:textId="77777777" w:rsidTr="00ED1428">
        <w:tc>
          <w:tcPr>
            <w:tcW w:w="2500" w:type="pct"/>
          </w:tcPr>
          <w:p w14:paraId="7CD6F3D8" w14:textId="77777777" w:rsidR="00A34CEF" w:rsidRPr="0049085E" w:rsidRDefault="00A34CEF" w:rsidP="00ED1428">
            <w:r>
              <w:t>idealisatie</w:t>
            </w:r>
          </w:p>
        </w:tc>
        <w:tc>
          <w:tcPr>
            <w:tcW w:w="2500" w:type="pct"/>
          </w:tcPr>
          <w:p w14:paraId="5D558E38" w14:textId="35DEE635" w:rsidR="00A34CEF" w:rsidRPr="0049085E" w:rsidRDefault="00A34CEF" w:rsidP="00ED1428">
            <w:r>
              <w:t>http://standaarden.omgevingswet.overheid.nl/idealisatie/id/concept/Exact</w:t>
            </w:r>
          </w:p>
        </w:tc>
      </w:tr>
      <w:tr w:rsidR="00A34CEF" w:rsidRPr="0049085E" w14:paraId="605A121A" w14:textId="77777777" w:rsidTr="00ED1428">
        <w:tc>
          <w:tcPr>
            <w:tcW w:w="2500" w:type="pct"/>
          </w:tcPr>
          <w:p w14:paraId="7CA5E4E2" w14:textId="77777777" w:rsidR="00A34CEF" w:rsidRDefault="00A34CEF" w:rsidP="00ED1428">
            <w:r>
              <w:t>regelingsgebied</w:t>
            </w:r>
          </w:p>
        </w:tc>
        <w:tc>
          <w:tcPr>
            <w:tcW w:w="2500" w:type="pct"/>
          </w:tcPr>
          <w:p w14:paraId="034A9C47" w14:textId="7ED590C6" w:rsidR="00A34CEF" w:rsidRDefault="00A34CEF" w:rsidP="00ED1428">
            <w:r>
              <w:t>False</w:t>
            </w:r>
          </w:p>
        </w:tc>
      </w:tr>
    </w:tbl>
    <w:p w14:paraId="7A4CDC71" w14:textId="7A756621" w:rsidR="00A34CEF" w:rsidRDefault="00A34CEF">
      <w:pPr>
        <w:pStyle w:val="Tekstopmerking"/>
      </w:pPr>
    </w:p>
  </w:comment>
  <w:comment w:id="55"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68602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03F87A" w14:textId="77777777" w:rsidR="00A34CEF" w:rsidRPr="00D631F2" w:rsidRDefault="00A34CEF" w:rsidP="001977CC">
            <w:r>
              <w:rPr>
                <w:rStyle w:val="Verwijzingopmerking"/>
              </w:rPr>
              <w:annotationRef/>
            </w:r>
            <w:r w:rsidRPr="00D631F2">
              <w:t>Activiteit</w:t>
            </w:r>
          </w:p>
        </w:tc>
      </w:tr>
      <w:tr w:rsidR="00A34CEF" w:rsidRPr="00D631F2" w14:paraId="6CC0EF44" w14:textId="77777777" w:rsidTr="001977CC">
        <w:tc>
          <w:tcPr>
            <w:tcW w:w="2500" w:type="pct"/>
          </w:tcPr>
          <w:p w14:paraId="4C794187" w14:textId="77777777" w:rsidR="00A34CEF" w:rsidRPr="00D631F2" w:rsidRDefault="00A34CEF" w:rsidP="001977CC">
            <w:r w:rsidRPr="00D631F2">
              <w:t>activiteit</w:t>
            </w:r>
            <w:r>
              <w:t>en</w:t>
            </w:r>
          </w:p>
        </w:tc>
        <w:tc>
          <w:tcPr>
            <w:tcW w:w="2500" w:type="pct"/>
          </w:tcPr>
          <w:p w14:paraId="62D3A72A" w14:textId="4FF5EB50" w:rsidR="00A34CEF" w:rsidRPr="00D631F2" w:rsidRDefault="00A34CEF" w:rsidP="001977CC">
            <w:r>
              <w:t>Hoofdgebouw bouwen</w:t>
            </w:r>
          </w:p>
        </w:tc>
      </w:tr>
      <w:tr w:rsidR="00A34CEF" w:rsidRPr="00D631F2" w14:paraId="2527E82F" w14:textId="77777777" w:rsidTr="001977CC">
        <w:tc>
          <w:tcPr>
            <w:tcW w:w="2500" w:type="pct"/>
          </w:tcPr>
          <w:p w14:paraId="40A7EAF4" w14:textId="77777777" w:rsidR="00A34CEF" w:rsidRPr="00D631F2" w:rsidRDefault="00A34CEF" w:rsidP="001977CC">
            <w:r>
              <w:t>bovenliggendeActiviteit</w:t>
            </w:r>
          </w:p>
        </w:tc>
        <w:tc>
          <w:tcPr>
            <w:tcW w:w="2500" w:type="pct"/>
          </w:tcPr>
          <w:p w14:paraId="04ED782C" w14:textId="28513E38" w:rsidR="00A34CEF" w:rsidRDefault="00A34CEF" w:rsidP="001977CC"/>
        </w:tc>
      </w:tr>
      <w:tr w:rsidR="00A34CEF" w:rsidRPr="00D631F2" w14:paraId="0BB299AF" w14:textId="77777777" w:rsidTr="001977CC">
        <w:tc>
          <w:tcPr>
            <w:tcW w:w="2500" w:type="pct"/>
          </w:tcPr>
          <w:p w14:paraId="07030F65" w14:textId="77777777" w:rsidR="00A34CEF" w:rsidRPr="00D631F2" w:rsidRDefault="00A34CEF" w:rsidP="001977CC">
            <w:r w:rsidRPr="00D631F2">
              <w:t>activiteitengroep</w:t>
            </w:r>
          </w:p>
        </w:tc>
        <w:tc>
          <w:tcPr>
            <w:tcW w:w="2500" w:type="pct"/>
          </w:tcPr>
          <w:p w14:paraId="1B7251A3" w14:textId="7D44541B" w:rsidR="00A34CEF" w:rsidRPr="00D631F2" w:rsidRDefault="00A34CEF" w:rsidP="001977CC">
            <w:r>
              <w:t>http://standaarden.omgevingswet.overheid.nl/activiteit/id/concept/BouwactiviteitRuimtelijk</w:t>
            </w:r>
          </w:p>
        </w:tc>
      </w:tr>
      <w:tr w:rsidR="00A34CEF" w:rsidRPr="00D631F2" w14:paraId="33F16880" w14:textId="77777777" w:rsidTr="001977CC">
        <w:tc>
          <w:tcPr>
            <w:tcW w:w="2500" w:type="pct"/>
          </w:tcPr>
          <w:p w14:paraId="5DBE7C47" w14:textId="77777777" w:rsidR="00A34CEF" w:rsidRPr="00D631F2" w:rsidRDefault="00A34CEF" w:rsidP="001977CC">
            <w:r>
              <w:t>activiteitregelkwalificatie</w:t>
            </w:r>
          </w:p>
        </w:tc>
        <w:tc>
          <w:tcPr>
            <w:tcW w:w="2500" w:type="pct"/>
          </w:tcPr>
          <w:p w14:paraId="6FB2A85A" w14:textId="6F6EA352" w:rsidR="00A34CEF" w:rsidRPr="00D631F2" w:rsidRDefault="00A34CEF" w:rsidP="001977CC">
            <w:r>
              <w:t>http://standaarden.omgevingswet.overheid.nl/activiteitregelkwalificatie/id/concept/Verbod</w:t>
            </w:r>
          </w:p>
        </w:tc>
      </w:tr>
      <w:tr w:rsidR="00A34CEF" w:rsidRPr="00D631F2" w14:paraId="4692752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0EEEE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42CE3E" w14:textId="77777777" w:rsidR="00A34CEF" w:rsidRPr="0049085E" w:rsidRDefault="00A34CEF" w:rsidP="001977CC">
                  <w:r>
                    <w:t>Geometrie</w:t>
                  </w:r>
                </w:p>
              </w:tc>
            </w:tr>
            <w:tr w:rsidR="00F30DF1" w:rsidRPr="0049085E" w14:paraId="5C7BD864" w14:textId="77777777" w:rsidTr="001977CC">
              <w:tc>
                <w:tcPr>
                  <w:tcW w:w="2500" w:type="pct"/>
                </w:tcPr>
                <w:p w14:paraId="794FC73E" w14:textId="77777777" w:rsidR="00F30DF1" w:rsidRPr="0049085E" w:rsidRDefault="00F30DF1" w:rsidP="00F30DF1">
                  <w:r>
                    <w:t>bestandsnaam</w:t>
                  </w:r>
                </w:p>
              </w:tc>
              <w:tc>
                <w:tcPr>
                  <w:tcW w:w="2500" w:type="pct"/>
                </w:tcPr>
                <w:p w14:paraId="049B7FA0" w14:textId="31341712" w:rsidR="00F30DF1" w:rsidRPr="0049085E" w:rsidRDefault="00F30DF1" w:rsidP="00F30DF1">
                  <w:r w:rsidRPr="002E770B">
                    <w:t>Woongebied_Transformatie.gml</w:t>
                  </w:r>
                </w:p>
              </w:tc>
            </w:tr>
            <w:tr w:rsidR="00F30DF1" w:rsidRPr="0049085E" w14:paraId="5D7F33B2" w14:textId="77777777" w:rsidTr="001977CC">
              <w:tc>
                <w:tcPr>
                  <w:tcW w:w="2500" w:type="pct"/>
                </w:tcPr>
                <w:p w14:paraId="1629682C" w14:textId="77777777" w:rsidR="00F30DF1" w:rsidRPr="0049085E" w:rsidRDefault="00F30DF1" w:rsidP="00F30DF1">
                  <w:r w:rsidRPr="0049085E">
                    <w:t>noemer</w:t>
                  </w:r>
                </w:p>
              </w:tc>
              <w:tc>
                <w:tcPr>
                  <w:tcW w:w="2500" w:type="pct"/>
                </w:tcPr>
                <w:p w14:paraId="4D8E0C6B" w14:textId="3665E0C9" w:rsidR="00F30DF1" w:rsidRPr="0049085E" w:rsidRDefault="00F30DF1" w:rsidP="00F30DF1">
                  <w:r w:rsidRPr="002E770B">
                    <w:t>Woongebied-Transformatie</w:t>
                  </w:r>
                </w:p>
              </w:tc>
            </w:tr>
            <w:tr w:rsidR="00A34CEF" w:rsidRPr="0049085E" w14:paraId="65D7977F" w14:textId="77777777" w:rsidTr="001977CC">
              <w:tc>
                <w:tcPr>
                  <w:tcW w:w="2500" w:type="pct"/>
                </w:tcPr>
                <w:p w14:paraId="73EF10CC" w14:textId="77777777" w:rsidR="00A34CEF" w:rsidRPr="0049085E" w:rsidRDefault="00A34CEF" w:rsidP="001977CC">
                  <w:r>
                    <w:t>symboolcode</w:t>
                  </w:r>
                </w:p>
              </w:tc>
              <w:tc>
                <w:tcPr>
                  <w:tcW w:w="2500" w:type="pct"/>
                </w:tcPr>
                <w:p w14:paraId="356459D9" w14:textId="39D9ECC4" w:rsidR="00A34CEF" w:rsidRDefault="00A34CEF" w:rsidP="001977CC"/>
              </w:tc>
            </w:tr>
            <w:tr w:rsidR="00A34CEF" w:rsidRPr="0049085E" w14:paraId="267051B9" w14:textId="77777777" w:rsidTr="001977CC">
              <w:tc>
                <w:tcPr>
                  <w:tcW w:w="2500" w:type="pct"/>
                </w:tcPr>
                <w:p w14:paraId="1ADBCFC9" w14:textId="77777777" w:rsidR="00A34CEF" w:rsidRPr="0049085E" w:rsidRDefault="00A34CEF" w:rsidP="001977CC">
                  <w:r w:rsidRPr="0049085E">
                    <w:t>nauwkeurigheid</w:t>
                  </w:r>
                </w:p>
              </w:tc>
              <w:tc>
                <w:tcPr>
                  <w:tcW w:w="2500" w:type="pct"/>
                </w:tcPr>
                <w:p w14:paraId="7DBF1407" w14:textId="785CF87C" w:rsidR="00A34CEF" w:rsidRPr="0049085E" w:rsidRDefault="00A34CEF" w:rsidP="001977CC"/>
              </w:tc>
            </w:tr>
            <w:tr w:rsidR="00A34CEF" w:rsidRPr="0049085E" w14:paraId="01C119F8" w14:textId="77777777" w:rsidTr="001977CC">
              <w:tc>
                <w:tcPr>
                  <w:tcW w:w="2500" w:type="pct"/>
                </w:tcPr>
                <w:p w14:paraId="3DFBDF61" w14:textId="77777777" w:rsidR="00A34CEF" w:rsidRPr="0049085E" w:rsidRDefault="00A34CEF" w:rsidP="001977CC">
                  <w:r w:rsidRPr="0049085E">
                    <w:t>bron</w:t>
                  </w:r>
                  <w:r>
                    <w:t>N</w:t>
                  </w:r>
                  <w:r w:rsidRPr="0049085E">
                    <w:t>auwkeurigheid</w:t>
                  </w:r>
                </w:p>
              </w:tc>
              <w:tc>
                <w:tcPr>
                  <w:tcW w:w="2500" w:type="pct"/>
                </w:tcPr>
                <w:p w14:paraId="02B5566C" w14:textId="5296187B" w:rsidR="00A34CEF" w:rsidRPr="0049085E" w:rsidRDefault="00A34CEF" w:rsidP="001977CC">
                  <w:r>
                    <w:t>geen</w:t>
                  </w:r>
                </w:p>
              </w:tc>
            </w:tr>
            <w:tr w:rsidR="00A34CEF" w:rsidRPr="0049085E" w14:paraId="19212733" w14:textId="77777777" w:rsidTr="001977CC">
              <w:tc>
                <w:tcPr>
                  <w:tcW w:w="2500" w:type="pct"/>
                </w:tcPr>
                <w:p w14:paraId="680E036E" w14:textId="77777777" w:rsidR="00A34CEF" w:rsidRPr="0049085E" w:rsidRDefault="00A34CEF" w:rsidP="001977CC">
                  <w:r>
                    <w:t>idealisatie</w:t>
                  </w:r>
                </w:p>
              </w:tc>
              <w:tc>
                <w:tcPr>
                  <w:tcW w:w="2500" w:type="pct"/>
                </w:tcPr>
                <w:p w14:paraId="7CA6769C" w14:textId="2A967CA7" w:rsidR="00A34CEF" w:rsidRPr="0049085E" w:rsidRDefault="00A34CEF" w:rsidP="001977CC">
                  <w:r>
                    <w:t>geen</w:t>
                  </w:r>
                </w:p>
              </w:tc>
            </w:tr>
          </w:tbl>
          <w:p w14:paraId="27E991FE" w14:textId="77777777" w:rsidR="00A34CEF" w:rsidRPr="00D631F2" w:rsidRDefault="00A34CEF" w:rsidP="001977CC"/>
        </w:tc>
      </w:tr>
    </w:tbl>
    <w:p w14:paraId="1D78D43D" w14:textId="7BA5DFCA" w:rsidR="00A34CEF" w:rsidRDefault="00A34CEF">
      <w:pPr>
        <w:pStyle w:val="Tekstopmerking"/>
      </w:pPr>
    </w:p>
  </w:comment>
  <w:comment w:id="56"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363618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631C01" w14:textId="77777777" w:rsidR="00A34CEF" w:rsidRPr="0049085E" w:rsidRDefault="00A34CEF" w:rsidP="00ED1428">
            <w:r>
              <w:rPr>
                <w:rStyle w:val="Verwijzingopmerking"/>
              </w:rPr>
              <w:annotationRef/>
            </w:r>
            <w:r>
              <w:t>Geometrie</w:t>
            </w:r>
          </w:p>
        </w:tc>
      </w:tr>
      <w:tr w:rsidR="00A34CEF" w:rsidRPr="0049085E" w14:paraId="39D2F3B2" w14:textId="77777777" w:rsidTr="00ED1428">
        <w:tc>
          <w:tcPr>
            <w:tcW w:w="2500" w:type="pct"/>
          </w:tcPr>
          <w:p w14:paraId="545C5A51" w14:textId="77777777" w:rsidR="00A34CEF" w:rsidRPr="0049085E" w:rsidRDefault="00A34CEF" w:rsidP="00ED1428">
            <w:r>
              <w:t>bestandsnaam</w:t>
            </w:r>
          </w:p>
        </w:tc>
        <w:tc>
          <w:tcPr>
            <w:tcW w:w="2500" w:type="pct"/>
          </w:tcPr>
          <w:p w14:paraId="7601B03C" w14:textId="16A7C097" w:rsidR="00A34CEF" w:rsidRPr="0049085E" w:rsidRDefault="00BC16CD" w:rsidP="00ED1428">
            <w:r w:rsidRPr="00BC16CD">
              <w:t>Woongebied_Transformatie.gml</w:t>
            </w:r>
          </w:p>
        </w:tc>
      </w:tr>
      <w:tr w:rsidR="00A34CEF" w:rsidRPr="0049085E" w14:paraId="542A1B0D" w14:textId="77777777" w:rsidTr="00ED1428">
        <w:tc>
          <w:tcPr>
            <w:tcW w:w="2500" w:type="pct"/>
          </w:tcPr>
          <w:p w14:paraId="6CDBBDEA" w14:textId="77777777" w:rsidR="00A34CEF" w:rsidRPr="0049085E" w:rsidRDefault="00A34CEF" w:rsidP="00ED1428">
            <w:r w:rsidRPr="0049085E">
              <w:t>noemer</w:t>
            </w:r>
          </w:p>
        </w:tc>
        <w:tc>
          <w:tcPr>
            <w:tcW w:w="2500" w:type="pct"/>
          </w:tcPr>
          <w:p w14:paraId="4511BA6F" w14:textId="59FAB4F5" w:rsidR="00A34CEF" w:rsidRPr="0049085E" w:rsidRDefault="00A34CEF" w:rsidP="00ED1428">
            <w:r>
              <w:t>Woongebied-Transformatie</w:t>
            </w:r>
          </w:p>
        </w:tc>
      </w:tr>
      <w:tr w:rsidR="00A34CEF" w:rsidRPr="0049085E" w14:paraId="31F4355F" w14:textId="77777777" w:rsidTr="00ED1428">
        <w:tc>
          <w:tcPr>
            <w:tcW w:w="2500" w:type="pct"/>
          </w:tcPr>
          <w:p w14:paraId="6E5C9CAF" w14:textId="77777777" w:rsidR="00A34CEF" w:rsidRPr="0049085E" w:rsidRDefault="00A34CEF" w:rsidP="00ED1428">
            <w:r>
              <w:t>symboolcode</w:t>
            </w:r>
          </w:p>
        </w:tc>
        <w:tc>
          <w:tcPr>
            <w:tcW w:w="2500" w:type="pct"/>
          </w:tcPr>
          <w:p w14:paraId="71F3D30B" w14:textId="01FD0B67" w:rsidR="00A34CEF" w:rsidRDefault="00A34CEF" w:rsidP="00ED1428"/>
        </w:tc>
      </w:tr>
      <w:tr w:rsidR="00A34CEF" w:rsidRPr="0049085E" w14:paraId="06C65F03" w14:textId="77777777" w:rsidTr="00ED1428">
        <w:tc>
          <w:tcPr>
            <w:tcW w:w="2500" w:type="pct"/>
          </w:tcPr>
          <w:p w14:paraId="00B05867" w14:textId="77777777" w:rsidR="00A34CEF" w:rsidRPr="0049085E" w:rsidRDefault="00A34CEF" w:rsidP="00ED1428">
            <w:r w:rsidRPr="0049085E">
              <w:t>nauwkeurigheid</w:t>
            </w:r>
          </w:p>
        </w:tc>
        <w:tc>
          <w:tcPr>
            <w:tcW w:w="2500" w:type="pct"/>
          </w:tcPr>
          <w:p w14:paraId="083C278F" w14:textId="63AB0D36" w:rsidR="00A34CEF" w:rsidRPr="0049085E" w:rsidRDefault="00A34CEF" w:rsidP="00ED1428"/>
        </w:tc>
      </w:tr>
      <w:tr w:rsidR="00A34CEF" w:rsidRPr="0049085E" w14:paraId="4EBF123C" w14:textId="77777777" w:rsidTr="00ED1428">
        <w:tc>
          <w:tcPr>
            <w:tcW w:w="2500" w:type="pct"/>
          </w:tcPr>
          <w:p w14:paraId="0337AEB4" w14:textId="77777777" w:rsidR="00A34CEF" w:rsidRPr="0049085E" w:rsidRDefault="00A34CEF" w:rsidP="00ED1428">
            <w:r w:rsidRPr="0049085E">
              <w:t>bronNauwkeurigheid</w:t>
            </w:r>
          </w:p>
        </w:tc>
        <w:tc>
          <w:tcPr>
            <w:tcW w:w="2500" w:type="pct"/>
          </w:tcPr>
          <w:p w14:paraId="0A35D87E" w14:textId="4E2927DB" w:rsidR="00A34CEF" w:rsidRPr="0049085E" w:rsidRDefault="00A34CEF" w:rsidP="00ED1428">
            <w:r>
              <w:t>geen</w:t>
            </w:r>
          </w:p>
        </w:tc>
      </w:tr>
      <w:tr w:rsidR="00A34CEF" w:rsidRPr="0049085E" w14:paraId="59FDDE84" w14:textId="77777777" w:rsidTr="00ED1428">
        <w:tc>
          <w:tcPr>
            <w:tcW w:w="2500" w:type="pct"/>
          </w:tcPr>
          <w:p w14:paraId="132B6051" w14:textId="77777777" w:rsidR="00A34CEF" w:rsidRPr="0049085E" w:rsidRDefault="00A34CEF" w:rsidP="00ED1428">
            <w:r>
              <w:t>idealisatie</w:t>
            </w:r>
          </w:p>
        </w:tc>
        <w:tc>
          <w:tcPr>
            <w:tcW w:w="2500" w:type="pct"/>
          </w:tcPr>
          <w:p w14:paraId="021AD22E" w14:textId="19D6E840" w:rsidR="00A34CEF" w:rsidRPr="0049085E" w:rsidRDefault="00A34CEF" w:rsidP="00ED1428">
            <w:r>
              <w:t>http://standaarden.omgevingswet.overheid.nl/idealisatie/id/concept/Exact</w:t>
            </w:r>
          </w:p>
        </w:tc>
      </w:tr>
      <w:tr w:rsidR="00A34CEF" w:rsidRPr="0049085E" w14:paraId="003F44FA" w14:textId="77777777" w:rsidTr="00ED1428">
        <w:tc>
          <w:tcPr>
            <w:tcW w:w="2500" w:type="pct"/>
          </w:tcPr>
          <w:p w14:paraId="7B4E4372" w14:textId="77777777" w:rsidR="00A34CEF" w:rsidRDefault="00A34CEF" w:rsidP="00ED1428">
            <w:r>
              <w:t>regelingsgebied</w:t>
            </w:r>
          </w:p>
        </w:tc>
        <w:tc>
          <w:tcPr>
            <w:tcW w:w="2500" w:type="pct"/>
          </w:tcPr>
          <w:p w14:paraId="047E66ED" w14:textId="4B8F8343" w:rsidR="00A34CEF" w:rsidRDefault="00A34CEF" w:rsidP="00ED1428">
            <w:r>
              <w:t>False</w:t>
            </w:r>
          </w:p>
        </w:tc>
      </w:tr>
    </w:tbl>
    <w:p w14:paraId="2D757FA4" w14:textId="1645EB1D" w:rsidR="00A34CEF" w:rsidRDefault="00A34CEF">
      <w:pPr>
        <w:pStyle w:val="Tekstopmerking"/>
      </w:pPr>
    </w:p>
  </w:comment>
  <w:comment w:id="57"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D631F2" w14:paraId="0F95677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0C07D5" w14:textId="77777777" w:rsidR="00A34CEF" w:rsidRPr="00D631F2" w:rsidRDefault="00A34CEF" w:rsidP="001977CC">
            <w:r>
              <w:rPr>
                <w:rStyle w:val="Verwijzingopmerking"/>
              </w:rPr>
              <w:annotationRef/>
            </w:r>
            <w:r w:rsidRPr="00D631F2">
              <w:t>Activiteit</w:t>
            </w:r>
          </w:p>
        </w:tc>
      </w:tr>
      <w:tr w:rsidR="00A34CEF" w:rsidRPr="00D631F2" w14:paraId="0754ABA1" w14:textId="77777777" w:rsidTr="001977CC">
        <w:tc>
          <w:tcPr>
            <w:tcW w:w="2500" w:type="pct"/>
          </w:tcPr>
          <w:p w14:paraId="71AE5DEC" w14:textId="77777777" w:rsidR="00A34CEF" w:rsidRPr="00D631F2" w:rsidRDefault="00A34CEF" w:rsidP="001977CC">
            <w:r w:rsidRPr="00D631F2">
              <w:t>activiteit</w:t>
            </w:r>
            <w:r>
              <w:t>en</w:t>
            </w:r>
          </w:p>
        </w:tc>
        <w:tc>
          <w:tcPr>
            <w:tcW w:w="2500" w:type="pct"/>
          </w:tcPr>
          <w:p w14:paraId="49561AF3" w14:textId="0DEF4A32" w:rsidR="00A34CEF" w:rsidRPr="00D631F2" w:rsidRDefault="00A34CEF" w:rsidP="001977CC">
            <w:r>
              <w:t>Hoofdgebouw bouwen</w:t>
            </w:r>
          </w:p>
        </w:tc>
      </w:tr>
      <w:tr w:rsidR="00A34CEF" w:rsidRPr="00D631F2" w14:paraId="5E1A5DCC" w14:textId="77777777" w:rsidTr="001977CC">
        <w:tc>
          <w:tcPr>
            <w:tcW w:w="2500" w:type="pct"/>
          </w:tcPr>
          <w:p w14:paraId="564900AD" w14:textId="77777777" w:rsidR="00A34CEF" w:rsidRPr="00D631F2" w:rsidRDefault="00A34CEF" w:rsidP="001977CC">
            <w:r>
              <w:t>bovenliggendeActiviteit</w:t>
            </w:r>
          </w:p>
        </w:tc>
        <w:tc>
          <w:tcPr>
            <w:tcW w:w="2500" w:type="pct"/>
          </w:tcPr>
          <w:p w14:paraId="49ABC7BC" w14:textId="2FFE142A" w:rsidR="00A34CEF" w:rsidRDefault="00A34CEF" w:rsidP="001977CC"/>
        </w:tc>
      </w:tr>
      <w:tr w:rsidR="00A34CEF" w:rsidRPr="00D631F2" w14:paraId="6D4E1B8C" w14:textId="77777777" w:rsidTr="001977CC">
        <w:tc>
          <w:tcPr>
            <w:tcW w:w="2500" w:type="pct"/>
          </w:tcPr>
          <w:p w14:paraId="348D4788" w14:textId="77777777" w:rsidR="00A34CEF" w:rsidRPr="00D631F2" w:rsidRDefault="00A34CEF" w:rsidP="001977CC">
            <w:r w:rsidRPr="00D631F2">
              <w:t>activiteitengroep</w:t>
            </w:r>
          </w:p>
        </w:tc>
        <w:tc>
          <w:tcPr>
            <w:tcW w:w="2500" w:type="pct"/>
          </w:tcPr>
          <w:p w14:paraId="2AFDFFE1" w14:textId="781AF1DF" w:rsidR="00A34CEF" w:rsidRPr="00D631F2" w:rsidRDefault="00A34CEF" w:rsidP="001977CC">
            <w:r>
              <w:t>http://standaarden.omgevingswet.overheid.nl/activiteit/id/concept/BouwactiviteitRuimtelijk</w:t>
            </w:r>
          </w:p>
        </w:tc>
      </w:tr>
      <w:tr w:rsidR="00A34CEF" w:rsidRPr="00D631F2" w14:paraId="0A333EC5" w14:textId="77777777" w:rsidTr="001977CC">
        <w:tc>
          <w:tcPr>
            <w:tcW w:w="2500" w:type="pct"/>
          </w:tcPr>
          <w:p w14:paraId="6883CEA1" w14:textId="77777777" w:rsidR="00A34CEF" w:rsidRPr="00D631F2" w:rsidRDefault="00A34CEF" w:rsidP="001977CC">
            <w:r>
              <w:t>activiteitregelkwalificatie</w:t>
            </w:r>
          </w:p>
        </w:tc>
        <w:tc>
          <w:tcPr>
            <w:tcW w:w="2500" w:type="pct"/>
          </w:tcPr>
          <w:p w14:paraId="239AF199" w14:textId="5D8F373F" w:rsidR="00A34CEF" w:rsidRPr="00D631F2" w:rsidRDefault="00A34CEF" w:rsidP="001977CC">
            <w:r>
              <w:t>http://standaarden.omgevingswet.overheid.nl/activiteitregelkwalificatie/id/concept/AndersGeduid</w:t>
            </w:r>
          </w:p>
        </w:tc>
      </w:tr>
      <w:tr w:rsidR="00A34CEF" w:rsidRPr="00D631F2" w14:paraId="1E4B5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4CEF" w:rsidRPr="0049085E" w14:paraId="588C074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BCA47" w14:textId="77777777" w:rsidR="00A34CEF" w:rsidRPr="0049085E" w:rsidRDefault="00A34CEF" w:rsidP="001977CC">
                  <w:r>
                    <w:t>Geometrie</w:t>
                  </w:r>
                </w:p>
              </w:tc>
            </w:tr>
            <w:tr w:rsidR="002B3C96" w:rsidRPr="0049085E" w14:paraId="12D6E508" w14:textId="77777777" w:rsidTr="001977CC">
              <w:tc>
                <w:tcPr>
                  <w:tcW w:w="2500" w:type="pct"/>
                </w:tcPr>
                <w:p w14:paraId="0EFFB71D" w14:textId="77777777" w:rsidR="002B3C96" w:rsidRPr="0049085E" w:rsidRDefault="002B3C96" w:rsidP="002B3C96">
                  <w:r>
                    <w:t>bestandsnaam</w:t>
                  </w:r>
                </w:p>
              </w:tc>
              <w:tc>
                <w:tcPr>
                  <w:tcW w:w="2500" w:type="pct"/>
                </w:tcPr>
                <w:p w14:paraId="03208D3C" w14:textId="20DC9800" w:rsidR="002B3C96" w:rsidRPr="0049085E" w:rsidRDefault="002B3C96" w:rsidP="002B3C96">
                  <w:r w:rsidRPr="00D30693">
                    <w:t>Woongebied_Transformatie.gml</w:t>
                  </w:r>
                </w:p>
              </w:tc>
            </w:tr>
            <w:tr w:rsidR="002B3C96" w:rsidRPr="0049085E" w14:paraId="17AD0913" w14:textId="77777777" w:rsidTr="001977CC">
              <w:tc>
                <w:tcPr>
                  <w:tcW w:w="2500" w:type="pct"/>
                </w:tcPr>
                <w:p w14:paraId="591D1A28" w14:textId="77777777" w:rsidR="002B3C96" w:rsidRPr="0049085E" w:rsidRDefault="002B3C96" w:rsidP="002B3C96">
                  <w:r w:rsidRPr="0049085E">
                    <w:t>noemer</w:t>
                  </w:r>
                </w:p>
              </w:tc>
              <w:tc>
                <w:tcPr>
                  <w:tcW w:w="2500" w:type="pct"/>
                </w:tcPr>
                <w:p w14:paraId="4C814E7E" w14:textId="49BFF478" w:rsidR="002B3C96" w:rsidRPr="0049085E" w:rsidRDefault="002B3C96" w:rsidP="002B3C96">
                  <w:r w:rsidRPr="00D30693">
                    <w:t>Woongebied-Transformatie</w:t>
                  </w:r>
                </w:p>
              </w:tc>
            </w:tr>
            <w:tr w:rsidR="00A34CEF" w:rsidRPr="0049085E" w14:paraId="6ABC848D" w14:textId="77777777" w:rsidTr="001977CC">
              <w:tc>
                <w:tcPr>
                  <w:tcW w:w="2500" w:type="pct"/>
                </w:tcPr>
                <w:p w14:paraId="6441D473" w14:textId="77777777" w:rsidR="00A34CEF" w:rsidRPr="0049085E" w:rsidRDefault="00A34CEF" w:rsidP="001977CC">
                  <w:r>
                    <w:t>symboolcode</w:t>
                  </w:r>
                </w:p>
              </w:tc>
              <w:tc>
                <w:tcPr>
                  <w:tcW w:w="2500" w:type="pct"/>
                </w:tcPr>
                <w:p w14:paraId="4C80229B" w14:textId="58917086" w:rsidR="00A34CEF" w:rsidRDefault="00A34CEF" w:rsidP="001977CC"/>
              </w:tc>
            </w:tr>
            <w:tr w:rsidR="00A34CEF" w:rsidRPr="0049085E" w14:paraId="0D5CBEF9" w14:textId="77777777" w:rsidTr="001977CC">
              <w:tc>
                <w:tcPr>
                  <w:tcW w:w="2500" w:type="pct"/>
                </w:tcPr>
                <w:p w14:paraId="5D35F2CE" w14:textId="77777777" w:rsidR="00A34CEF" w:rsidRPr="0049085E" w:rsidRDefault="00A34CEF" w:rsidP="001977CC">
                  <w:r w:rsidRPr="0049085E">
                    <w:t>nauwkeurigheid</w:t>
                  </w:r>
                </w:p>
              </w:tc>
              <w:tc>
                <w:tcPr>
                  <w:tcW w:w="2500" w:type="pct"/>
                </w:tcPr>
                <w:p w14:paraId="79B0C404" w14:textId="5E969E84" w:rsidR="00A34CEF" w:rsidRPr="0049085E" w:rsidRDefault="00A34CEF" w:rsidP="001977CC"/>
              </w:tc>
            </w:tr>
            <w:tr w:rsidR="00A34CEF" w:rsidRPr="0049085E" w14:paraId="62F98207" w14:textId="77777777" w:rsidTr="001977CC">
              <w:tc>
                <w:tcPr>
                  <w:tcW w:w="2500" w:type="pct"/>
                </w:tcPr>
                <w:p w14:paraId="3A171120" w14:textId="77777777" w:rsidR="00A34CEF" w:rsidRPr="0049085E" w:rsidRDefault="00A34CEF" w:rsidP="001977CC">
                  <w:r w:rsidRPr="0049085E">
                    <w:t>bron</w:t>
                  </w:r>
                  <w:r>
                    <w:t>N</w:t>
                  </w:r>
                  <w:r w:rsidRPr="0049085E">
                    <w:t>auwkeurigheid</w:t>
                  </w:r>
                </w:p>
              </w:tc>
              <w:tc>
                <w:tcPr>
                  <w:tcW w:w="2500" w:type="pct"/>
                </w:tcPr>
                <w:p w14:paraId="21F8DB15" w14:textId="2B5A344D" w:rsidR="00A34CEF" w:rsidRPr="0049085E" w:rsidRDefault="00A34CEF" w:rsidP="001977CC">
                  <w:r>
                    <w:t>geen</w:t>
                  </w:r>
                </w:p>
              </w:tc>
            </w:tr>
            <w:tr w:rsidR="00A34CEF" w:rsidRPr="0049085E" w14:paraId="25C6C249" w14:textId="77777777" w:rsidTr="001977CC">
              <w:tc>
                <w:tcPr>
                  <w:tcW w:w="2500" w:type="pct"/>
                </w:tcPr>
                <w:p w14:paraId="18FE38BD" w14:textId="77777777" w:rsidR="00A34CEF" w:rsidRPr="0049085E" w:rsidRDefault="00A34CEF" w:rsidP="001977CC">
                  <w:r>
                    <w:t>idealisatie</w:t>
                  </w:r>
                </w:p>
              </w:tc>
              <w:tc>
                <w:tcPr>
                  <w:tcW w:w="2500" w:type="pct"/>
                </w:tcPr>
                <w:p w14:paraId="6BD3573D" w14:textId="7E333C47" w:rsidR="00A34CEF" w:rsidRPr="0049085E" w:rsidRDefault="00A34CEF" w:rsidP="001977CC">
                  <w:r>
                    <w:t>geen</w:t>
                  </w:r>
                </w:p>
              </w:tc>
            </w:tr>
          </w:tbl>
          <w:p w14:paraId="55183F90" w14:textId="77777777" w:rsidR="00A34CEF" w:rsidRPr="00D631F2" w:rsidRDefault="00A34CEF" w:rsidP="001977CC"/>
        </w:tc>
      </w:tr>
    </w:tbl>
    <w:p w14:paraId="1148ED91" w14:textId="4B63AC1B" w:rsidR="00A34CEF" w:rsidRDefault="00A34CEF">
      <w:pPr>
        <w:pStyle w:val="Tekstopmerking"/>
      </w:pPr>
    </w:p>
  </w:comment>
  <w:comment w:id="58"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752B73C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BA810" w14:textId="77777777" w:rsidR="00A34CEF" w:rsidRPr="0049085E" w:rsidRDefault="00A34CEF" w:rsidP="00ED1428">
            <w:r>
              <w:rPr>
                <w:rStyle w:val="Verwijzingopmerking"/>
              </w:rPr>
              <w:annotationRef/>
            </w:r>
            <w:r>
              <w:t>Geometrie</w:t>
            </w:r>
          </w:p>
        </w:tc>
      </w:tr>
      <w:tr w:rsidR="00A34CEF" w:rsidRPr="0049085E" w14:paraId="693C8129" w14:textId="77777777" w:rsidTr="00ED1428">
        <w:tc>
          <w:tcPr>
            <w:tcW w:w="2500" w:type="pct"/>
          </w:tcPr>
          <w:p w14:paraId="1F05B72B" w14:textId="77777777" w:rsidR="00A34CEF" w:rsidRPr="0049085E" w:rsidRDefault="00A34CEF" w:rsidP="00ED1428">
            <w:r>
              <w:t>bestandsnaam</w:t>
            </w:r>
          </w:p>
        </w:tc>
        <w:tc>
          <w:tcPr>
            <w:tcW w:w="2500" w:type="pct"/>
          </w:tcPr>
          <w:p w14:paraId="3950BBAC" w14:textId="5E730103" w:rsidR="00A34CEF" w:rsidRPr="0049085E" w:rsidRDefault="00BC16CD" w:rsidP="00ED1428">
            <w:r w:rsidRPr="00BC16CD">
              <w:t>Woongebied_Transformatie.gml</w:t>
            </w:r>
          </w:p>
        </w:tc>
      </w:tr>
      <w:tr w:rsidR="00A34CEF" w:rsidRPr="0049085E" w14:paraId="4A66A9E6" w14:textId="77777777" w:rsidTr="00ED1428">
        <w:tc>
          <w:tcPr>
            <w:tcW w:w="2500" w:type="pct"/>
          </w:tcPr>
          <w:p w14:paraId="5133ED44" w14:textId="77777777" w:rsidR="00A34CEF" w:rsidRPr="0049085E" w:rsidRDefault="00A34CEF" w:rsidP="00ED1428">
            <w:r w:rsidRPr="0049085E">
              <w:t>noemer</w:t>
            </w:r>
          </w:p>
        </w:tc>
        <w:tc>
          <w:tcPr>
            <w:tcW w:w="2500" w:type="pct"/>
          </w:tcPr>
          <w:p w14:paraId="50222EB5" w14:textId="0E18BB4A" w:rsidR="00A34CEF" w:rsidRPr="0049085E" w:rsidRDefault="00A34CEF" w:rsidP="00ED1428">
            <w:r>
              <w:t>Woongebied-Transformatie</w:t>
            </w:r>
          </w:p>
        </w:tc>
      </w:tr>
      <w:tr w:rsidR="00A34CEF" w:rsidRPr="0049085E" w14:paraId="62FD9A28" w14:textId="77777777" w:rsidTr="00ED1428">
        <w:tc>
          <w:tcPr>
            <w:tcW w:w="2500" w:type="pct"/>
          </w:tcPr>
          <w:p w14:paraId="5F90B5B8" w14:textId="77777777" w:rsidR="00A34CEF" w:rsidRPr="0049085E" w:rsidRDefault="00A34CEF" w:rsidP="00ED1428">
            <w:r>
              <w:t>symboolcode</w:t>
            </w:r>
          </w:p>
        </w:tc>
        <w:tc>
          <w:tcPr>
            <w:tcW w:w="2500" w:type="pct"/>
          </w:tcPr>
          <w:p w14:paraId="4D983387" w14:textId="65D5BAA1" w:rsidR="00A34CEF" w:rsidRDefault="00A34CEF" w:rsidP="00ED1428"/>
        </w:tc>
      </w:tr>
      <w:tr w:rsidR="00A34CEF" w:rsidRPr="0049085E" w14:paraId="2E54A25A" w14:textId="77777777" w:rsidTr="00ED1428">
        <w:tc>
          <w:tcPr>
            <w:tcW w:w="2500" w:type="pct"/>
          </w:tcPr>
          <w:p w14:paraId="360FE1C0" w14:textId="77777777" w:rsidR="00A34CEF" w:rsidRPr="0049085E" w:rsidRDefault="00A34CEF" w:rsidP="00ED1428">
            <w:r w:rsidRPr="0049085E">
              <w:t>nauwkeurigheid</w:t>
            </w:r>
          </w:p>
        </w:tc>
        <w:tc>
          <w:tcPr>
            <w:tcW w:w="2500" w:type="pct"/>
          </w:tcPr>
          <w:p w14:paraId="1A5447D6" w14:textId="5365ADE5" w:rsidR="00A34CEF" w:rsidRPr="0049085E" w:rsidRDefault="00A34CEF" w:rsidP="00ED1428"/>
        </w:tc>
      </w:tr>
      <w:tr w:rsidR="00A34CEF" w:rsidRPr="0049085E" w14:paraId="6ACB9DD6" w14:textId="77777777" w:rsidTr="00ED1428">
        <w:tc>
          <w:tcPr>
            <w:tcW w:w="2500" w:type="pct"/>
          </w:tcPr>
          <w:p w14:paraId="7FE526B7" w14:textId="77777777" w:rsidR="00A34CEF" w:rsidRPr="0049085E" w:rsidRDefault="00A34CEF" w:rsidP="00ED1428">
            <w:r w:rsidRPr="0049085E">
              <w:t>bronNauwkeurigheid</w:t>
            </w:r>
          </w:p>
        </w:tc>
        <w:tc>
          <w:tcPr>
            <w:tcW w:w="2500" w:type="pct"/>
          </w:tcPr>
          <w:p w14:paraId="150B3A63" w14:textId="1B0F0DD9" w:rsidR="00A34CEF" w:rsidRPr="0049085E" w:rsidRDefault="00A34CEF" w:rsidP="00ED1428">
            <w:r>
              <w:t>geen</w:t>
            </w:r>
          </w:p>
        </w:tc>
      </w:tr>
      <w:tr w:rsidR="00A34CEF" w:rsidRPr="0049085E" w14:paraId="514A5309" w14:textId="77777777" w:rsidTr="00ED1428">
        <w:tc>
          <w:tcPr>
            <w:tcW w:w="2500" w:type="pct"/>
          </w:tcPr>
          <w:p w14:paraId="20730B96" w14:textId="77777777" w:rsidR="00A34CEF" w:rsidRPr="0049085E" w:rsidRDefault="00A34CEF" w:rsidP="00ED1428">
            <w:r>
              <w:t>idealisatie</w:t>
            </w:r>
          </w:p>
        </w:tc>
        <w:tc>
          <w:tcPr>
            <w:tcW w:w="2500" w:type="pct"/>
          </w:tcPr>
          <w:p w14:paraId="7890423F" w14:textId="3FAD7075" w:rsidR="00A34CEF" w:rsidRPr="0049085E" w:rsidRDefault="00A34CEF" w:rsidP="00ED1428">
            <w:r>
              <w:t>http://standaarden.omgevingswet.overheid.nl/idealisatie/id/concept/Exact</w:t>
            </w:r>
          </w:p>
        </w:tc>
      </w:tr>
      <w:tr w:rsidR="00A34CEF" w:rsidRPr="0049085E" w14:paraId="221C8DBF" w14:textId="77777777" w:rsidTr="00ED1428">
        <w:tc>
          <w:tcPr>
            <w:tcW w:w="2500" w:type="pct"/>
          </w:tcPr>
          <w:p w14:paraId="2B606CB1" w14:textId="77777777" w:rsidR="00A34CEF" w:rsidRDefault="00A34CEF" w:rsidP="00ED1428">
            <w:r>
              <w:t>regelingsgebied</w:t>
            </w:r>
          </w:p>
        </w:tc>
        <w:tc>
          <w:tcPr>
            <w:tcW w:w="2500" w:type="pct"/>
          </w:tcPr>
          <w:p w14:paraId="2D3695C6" w14:textId="120291DA" w:rsidR="00A34CEF" w:rsidRDefault="00A34CEF" w:rsidP="00ED1428">
            <w:r>
              <w:t>False</w:t>
            </w:r>
          </w:p>
        </w:tc>
      </w:tr>
    </w:tbl>
    <w:p w14:paraId="077F3951" w14:textId="3C76906F" w:rsidR="00A34CEF" w:rsidRDefault="00A34CEF">
      <w:pPr>
        <w:pStyle w:val="Tekstopmerking"/>
      </w:pPr>
    </w:p>
  </w:comment>
  <w:comment w:id="59" w:author="Devlin Oosterwijk" w:date="2022-09-20T11:35:00Z" w:initials="DO">
    <w:tbl>
      <w:tblPr>
        <w:tblStyle w:val="Annotatie"/>
        <w:tblW w:w="5000" w:type="pct"/>
        <w:tblLayout w:type="fixed"/>
        <w:tblLook w:val="0620" w:firstRow="1" w:lastRow="0" w:firstColumn="0" w:lastColumn="0" w:noHBand="1" w:noVBand="1"/>
      </w:tblPr>
      <w:tblGrid>
        <w:gridCol w:w="3963"/>
        <w:gridCol w:w="3964"/>
      </w:tblGrid>
      <w:tr w:rsidR="00A34CEF" w:rsidRPr="0049085E" w14:paraId="694910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8EFED" w14:textId="77777777" w:rsidR="00A34CEF" w:rsidRPr="0049085E" w:rsidRDefault="00A34CEF" w:rsidP="00ED1428">
            <w:r>
              <w:rPr>
                <w:rStyle w:val="Verwijzingopmerking"/>
              </w:rPr>
              <w:annotationRef/>
            </w:r>
            <w:r>
              <w:t>Geometrie</w:t>
            </w:r>
          </w:p>
        </w:tc>
      </w:tr>
      <w:tr w:rsidR="00A34CEF" w:rsidRPr="0049085E" w14:paraId="0415777B" w14:textId="77777777" w:rsidTr="00ED1428">
        <w:tc>
          <w:tcPr>
            <w:tcW w:w="2500" w:type="pct"/>
          </w:tcPr>
          <w:p w14:paraId="32FC3181" w14:textId="77777777" w:rsidR="00A34CEF" w:rsidRPr="0049085E" w:rsidRDefault="00A34CEF" w:rsidP="00ED1428">
            <w:r>
              <w:t>bestandsnaam</w:t>
            </w:r>
          </w:p>
        </w:tc>
        <w:tc>
          <w:tcPr>
            <w:tcW w:w="2500" w:type="pct"/>
          </w:tcPr>
          <w:p w14:paraId="1003FD34" w14:textId="20AB4F14" w:rsidR="00A34CEF" w:rsidRPr="0049085E" w:rsidRDefault="00BC16CD" w:rsidP="00ED1428">
            <w:r w:rsidRPr="00BC16CD">
              <w:t>Woongebied_Transformatie.gml</w:t>
            </w:r>
          </w:p>
        </w:tc>
      </w:tr>
      <w:tr w:rsidR="00A34CEF" w:rsidRPr="0049085E" w14:paraId="02EB0C09" w14:textId="77777777" w:rsidTr="00ED1428">
        <w:tc>
          <w:tcPr>
            <w:tcW w:w="2500" w:type="pct"/>
          </w:tcPr>
          <w:p w14:paraId="46955704" w14:textId="77777777" w:rsidR="00A34CEF" w:rsidRPr="0049085E" w:rsidRDefault="00A34CEF" w:rsidP="00ED1428">
            <w:r w:rsidRPr="0049085E">
              <w:t>noemer</w:t>
            </w:r>
          </w:p>
        </w:tc>
        <w:tc>
          <w:tcPr>
            <w:tcW w:w="2500" w:type="pct"/>
          </w:tcPr>
          <w:p w14:paraId="6A380A2B" w14:textId="152C5A0D" w:rsidR="00A34CEF" w:rsidRPr="0049085E" w:rsidRDefault="00A34CEF" w:rsidP="00ED1428">
            <w:r>
              <w:t>Woongebied-Transformatie</w:t>
            </w:r>
          </w:p>
        </w:tc>
      </w:tr>
      <w:tr w:rsidR="00A34CEF" w:rsidRPr="0049085E" w14:paraId="7029F8A2" w14:textId="77777777" w:rsidTr="00ED1428">
        <w:tc>
          <w:tcPr>
            <w:tcW w:w="2500" w:type="pct"/>
          </w:tcPr>
          <w:p w14:paraId="0E3964C7" w14:textId="77777777" w:rsidR="00A34CEF" w:rsidRPr="0049085E" w:rsidRDefault="00A34CEF" w:rsidP="00ED1428">
            <w:r>
              <w:t>symboolcode</w:t>
            </w:r>
          </w:p>
        </w:tc>
        <w:tc>
          <w:tcPr>
            <w:tcW w:w="2500" w:type="pct"/>
          </w:tcPr>
          <w:p w14:paraId="4ADBDFEA" w14:textId="618771D2" w:rsidR="00A34CEF" w:rsidRDefault="00A34CEF" w:rsidP="00ED1428"/>
        </w:tc>
      </w:tr>
      <w:tr w:rsidR="00A34CEF" w:rsidRPr="0049085E" w14:paraId="599E45C7" w14:textId="77777777" w:rsidTr="00ED1428">
        <w:tc>
          <w:tcPr>
            <w:tcW w:w="2500" w:type="pct"/>
          </w:tcPr>
          <w:p w14:paraId="15345CE2" w14:textId="77777777" w:rsidR="00A34CEF" w:rsidRPr="0049085E" w:rsidRDefault="00A34CEF" w:rsidP="00ED1428">
            <w:r w:rsidRPr="0049085E">
              <w:t>nauwkeurigheid</w:t>
            </w:r>
          </w:p>
        </w:tc>
        <w:tc>
          <w:tcPr>
            <w:tcW w:w="2500" w:type="pct"/>
          </w:tcPr>
          <w:p w14:paraId="14DC11A9" w14:textId="242681F9" w:rsidR="00A34CEF" w:rsidRPr="0049085E" w:rsidRDefault="00A34CEF" w:rsidP="00ED1428"/>
        </w:tc>
      </w:tr>
      <w:tr w:rsidR="00A34CEF" w:rsidRPr="0049085E" w14:paraId="77D6576A" w14:textId="77777777" w:rsidTr="00ED1428">
        <w:tc>
          <w:tcPr>
            <w:tcW w:w="2500" w:type="pct"/>
          </w:tcPr>
          <w:p w14:paraId="27E7C4C7" w14:textId="77777777" w:rsidR="00A34CEF" w:rsidRPr="0049085E" w:rsidRDefault="00A34CEF" w:rsidP="00ED1428">
            <w:r w:rsidRPr="0049085E">
              <w:t>bronNauwkeurigheid</w:t>
            </w:r>
          </w:p>
        </w:tc>
        <w:tc>
          <w:tcPr>
            <w:tcW w:w="2500" w:type="pct"/>
          </w:tcPr>
          <w:p w14:paraId="0174C5D6" w14:textId="78B5F1F0" w:rsidR="00A34CEF" w:rsidRPr="0049085E" w:rsidRDefault="00A34CEF" w:rsidP="00ED1428">
            <w:r>
              <w:t>geen</w:t>
            </w:r>
          </w:p>
        </w:tc>
      </w:tr>
      <w:tr w:rsidR="00A34CEF" w:rsidRPr="0049085E" w14:paraId="07605A1A" w14:textId="77777777" w:rsidTr="00ED1428">
        <w:tc>
          <w:tcPr>
            <w:tcW w:w="2500" w:type="pct"/>
          </w:tcPr>
          <w:p w14:paraId="74E471F2" w14:textId="77777777" w:rsidR="00A34CEF" w:rsidRPr="0049085E" w:rsidRDefault="00A34CEF" w:rsidP="00ED1428">
            <w:r>
              <w:t>idealisatie</w:t>
            </w:r>
          </w:p>
        </w:tc>
        <w:tc>
          <w:tcPr>
            <w:tcW w:w="2500" w:type="pct"/>
          </w:tcPr>
          <w:p w14:paraId="7AF440A1" w14:textId="2ABB320A" w:rsidR="00A34CEF" w:rsidRPr="0049085E" w:rsidRDefault="00A34CEF" w:rsidP="00ED1428">
            <w:r>
              <w:t>http://standaarden.omgevingswet.overheid.nl/idealisatie/id/concept/Exact</w:t>
            </w:r>
          </w:p>
        </w:tc>
      </w:tr>
      <w:tr w:rsidR="00A34CEF" w:rsidRPr="0049085E" w14:paraId="10873F1C" w14:textId="77777777" w:rsidTr="00ED1428">
        <w:tc>
          <w:tcPr>
            <w:tcW w:w="2500" w:type="pct"/>
          </w:tcPr>
          <w:p w14:paraId="166D436E" w14:textId="77777777" w:rsidR="00A34CEF" w:rsidRDefault="00A34CEF" w:rsidP="00ED1428">
            <w:r>
              <w:t>regelingsgebied</w:t>
            </w:r>
          </w:p>
        </w:tc>
        <w:tc>
          <w:tcPr>
            <w:tcW w:w="2500" w:type="pct"/>
          </w:tcPr>
          <w:p w14:paraId="78C09E56" w14:textId="1E951476" w:rsidR="00A34CEF" w:rsidRDefault="00A34CEF" w:rsidP="00ED1428">
            <w:r>
              <w:t>False</w:t>
            </w:r>
          </w:p>
        </w:tc>
      </w:tr>
    </w:tbl>
    <w:p w14:paraId="0A376B71" w14:textId="2F8CBE02" w:rsidR="00A34CEF" w:rsidRDefault="00A34CEF">
      <w:pPr>
        <w:pStyle w:val="Tekstopmerking"/>
      </w:pPr>
    </w:p>
  </w:comment>
  <w:comment w:id="60" w:author="Devlin Oosterwijk" w:date="2022-09-26T08:39:00Z" w:initials="DO">
    <w:tbl>
      <w:tblPr>
        <w:tblStyle w:val="Annotatie"/>
        <w:tblW w:w="5000" w:type="pct"/>
        <w:tblLayout w:type="fixed"/>
        <w:tblLook w:val="0620" w:firstRow="1" w:lastRow="0" w:firstColumn="0" w:lastColumn="0" w:noHBand="1" w:noVBand="1"/>
      </w:tblPr>
      <w:tblGrid>
        <w:gridCol w:w="3963"/>
        <w:gridCol w:w="3964"/>
      </w:tblGrid>
      <w:tr w:rsidR="00957408" w:rsidRPr="0049085E" w14:paraId="68A2201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187DE3" w14:textId="77777777" w:rsidR="00957408" w:rsidRPr="0049085E" w:rsidRDefault="00957408" w:rsidP="00ED1428">
            <w:r>
              <w:rPr>
                <w:rStyle w:val="Verwijzingopmerking"/>
              </w:rPr>
              <w:annotationRef/>
            </w:r>
            <w:r>
              <w:t>Geometrie</w:t>
            </w:r>
          </w:p>
        </w:tc>
      </w:tr>
      <w:tr w:rsidR="00957408" w:rsidRPr="0049085E" w14:paraId="596FB613" w14:textId="77777777" w:rsidTr="00ED1428">
        <w:tc>
          <w:tcPr>
            <w:tcW w:w="2500" w:type="pct"/>
          </w:tcPr>
          <w:p w14:paraId="2EB6F0A6" w14:textId="77777777" w:rsidR="00957408" w:rsidRPr="0049085E" w:rsidRDefault="00957408" w:rsidP="00ED1428">
            <w:r>
              <w:t>bestandsnaam</w:t>
            </w:r>
          </w:p>
        </w:tc>
        <w:tc>
          <w:tcPr>
            <w:tcW w:w="2500" w:type="pct"/>
          </w:tcPr>
          <w:p w14:paraId="3B3ACA4D" w14:textId="0C8BB06A" w:rsidR="00957408" w:rsidRPr="0049085E" w:rsidRDefault="00957408" w:rsidP="00ED1428">
            <w:r>
              <w:t>Woongebied_Transformatie.gml</w:t>
            </w:r>
          </w:p>
        </w:tc>
      </w:tr>
      <w:tr w:rsidR="00957408" w:rsidRPr="0049085E" w14:paraId="7DBCCE14" w14:textId="77777777" w:rsidTr="00ED1428">
        <w:tc>
          <w:tcPr>
            <w:tcW w:w="2500" w:type="pct"/>
          </w:tcPr>
          <w:p w14:paraId="2DA8E965" w14:textId="77777777" w:rsidR="00957408" w:rsidRPr="0049085E" w:rsidRDefault="00957408" w:rsidP="00ED1428">
            <w:r w:rsidRPr="0049085E">
              <w:t>noemer</w:t>
            </w:r>
          </w:p>
        </w:tc>
        <w:tc>
          <w:tcPr>
            <w:tcW w:w="2500" w:type="pct"/>
          </w:tcPr>
          <w:p w14:paraId="440E9026" w14:textId="7CCBAC2A" w:rsidR="00957408" w:rsidRPr="0049085E" w:rsidRDefault="00957408" w:rsidP="00ED1428">
            <w:r>
              <w:t>Woongebied-Transformatie</w:t>
            </w:r>
          </w:p>
        </w:tc>
      </w:tr>
      <w:tr w:rsidR="00957408" w:rsidRPr="0049085E" w14:paraId="468398FE" w14:textId="77777777" w:rsidTr="00ED1428">
        <w:tc>
          <w:tcPr>
            <w:tcW w:w="2500" w:type="pct"/>
          </w:tcPr>
          <w:p w14:paraId="4F3AD205" w14:textId="77777777" w:rsidR="00957408" w:rsidRPr="0049085E" w:rsidRDefault="00957408" w:rsidP="00ED1428">
            <w:r>
              <w:t>symboolcode</w:t>
            </w:r>
          </w:p>
        </w:tc>
        <w:tc>
          <w:tcPr>
            <w:tcW w:w="2500" w:type="pct"/>
          </w:tcPr>
          <w:p w14:paraId="1E97F44B" w14:textId="2C98C4C4" w:rsidR="00957408" w:rsidRDefault="00957408" w:rsidP="00ED1428"/>
        </w:tc>
      </w:tr>
      <w:tr w:rsidR="00957408" w:rsidRPr="0049085E" w14:paraId="7F6886C4" w14:textId="77777777" w:rsidTr="00ED1428">
        <w:tc>
          <w:tcPr>
            <w:tcW w:w="2500" w:type="pct"/>
          </w:tcPr>
          <w:p w14:paraId="41912782" w14:textId="77777777" w:rsidR="00957408" w:rsidRPr="0049085E" w:rsidRDefault="00957408" w:rsidP="00ED1428">
            <w:r w:rsidRPr="0049085E">
              <w:t>nauwkeurigheid</w:t>
            </w:r>
          </w:p>
        </w:tc>
        <w:tc>
          <w:tcPr>
            <w:tcW w:w="2500" w:type="pct"/>
          </w:tcPr>
          <w:p w14:paraId="78A57AE4" w14:textId="7BC15044" w:rsidR="00957408" w:rsidRPr="0049085E" w:rsidRDefault="00957408" w:rsidP="00ED1428"/>
        </w:tc>
      </w:tr>
      <w:tr w:rsidR="00957408" w:rsidRPr="0049085E" w14:paraId="7D87F0E0" w14:textId="77777777" w:rsidTr="00ED1428">
        <w:tc>
          <w:tcPr>
            <w:tcW w:w="2500" w:type="pct"/>
          </w:tcPr>
          <w:p w14:paraId="68071CD7" w14:textId="77777777" w:rsidR="00957408" w:rsidRPr="0049085E" w:rsidRDefault="00957408" w:rsidP="00ED1428">
            <w:r w:rsidRPr="0049085E">
              <w:t>bronNauwkeurigheid</w:t>
            </w:r>
          </w:p>
        </w:tc>
        <w:tc>
          <w:tcPr>
            <w:tcW w:w="2500" w:type="pct"/>
          </w:tcPr>
          <w:p w14:paraId="73EA45E2" w14:textId="76CA73A5" w:rsidR="00957408" w:rsidRPr="0049085E" w:rsidRDefault="00957408" w:rsidP="00ED1428">
            <w:r>
              <w:t>geen</w:t>
            </w:r>
          </w:p>
        </w:tc>
      </w:tr>
      <w:tr w:rsidR="00957408" w:rsidRPr="0049085E" w14:paraId="27594C41" w14:textId="77777777" w:rsidTr="00ED1428">
        <w:tc>
          <w:tcPr>
            <w:tcW w:w="2500" w:type="pct"/>
          </w:tcPr>
          <w:p w14:paraId="6330B24A" w14:textId="77777777" w:rsidR="00957408" w:rsidRPr="0049085E" w:rsidRDefault="00957408" w:rsidP="00ED1428">
            <w:r>
              <w:t>idealisatie</w:t>
            </w:r>
          </w:p>
        </w:tc>
        <w:tc>
          <w:tcPr>
            <w:tcW w:w="2500" w:type="pct"/>
          </w:tcPr>
          <w:p w14:paraId="5E34B6E5" w14:textId="164787EB" w:rsidR="00957408" w:rsidRPr="0049085E" w:rsidRDefault="00957408" w:rsidP="00ED1428">
            <w:r>
              <w:t>http://standaarden.omgevingswet.overheid.nl/idealisatie/id/concept/Exact</w:t>
            </w:r>
          </w:p>
        </w:tc>
      </w:tr>
      <w:tr w:rsidR="00957408" w:rsidRPr="0049085E" w14:paraId="7B636179" w14:textId="77777777" w:rsidTr="00ED1428">
        <w:tc>
          <w:tcPr>
            <w:tcW w:w="2500" w:type="pct"/>
          </w:tcPr>
          <w:p w14:paraId="27CF2405" w14:textId="77777777" w:rsidR="00957408" w:rsidRDefault="00957408" w:rsidP="00ED1428">
            <w:r>
              <w:t>regelingsgebied</w:t>
            </w:r>
          </w:p>
        </w:tc>
        <w:tc>
          <w:tcPr>
            <w:tcW w:w="2500" w:type="pct"/>
          </w:tcPr>
          <w:p w14:paraId="50A59574" w14:textId="1FB4E588" w:rsidR="00957408" w:rsidRDefault="00957408" w:rsidP="00ED1428">
            <w:r>
              <w:t>False</w:t>
            </w:r>
          </w:p>
        </w:tc>
      </w:tr>
    </w:tbl>
    <w:p w14:paraId="73546384" w14:textId="2E9F5319" w:rsidR="00957408" w:rsidRDefault="00957408">
      <w:pPr>
        <w:pStyle w:val="Tekstopmerking"/>
      </w:pPr>
    </w:p>
  </w:comment>
  <w:comment w:id="61" w:author="Devlin Oosterwijk" w:date="2022-09-20T11:39: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D2CB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759D" w14:textId="77777777" w:rsidR="00901F3A" w:rsidRPr="00D631F2" w:rsidRDefault="00901F3A" w:rsidP="001977CC">
            <w:r>
              <w:rPr>
                <w:rStyle w:val="Verwijzingopmerking"/>
              </w:rPr>
              <w:annotationRef/>
            </w:r>
            <w:r w:rsidRPr="00D631F2">
              <w:t>Activiteit</w:t>
            </w:r>
          </w:p>
        </w:tc>
      </w:tr>
      <w:tr w:rsidR="00901F3A" w:rsidRPr="00D631F2" w14:paraId="1F25E8F5" w14:textId="77777777" w:rsidTr="001977CC">
        <w:tc>
          <w:tcPr>
            <w:tcW w:w="2500" w:type="pct"/>
          </w:tcPr>
          <w:p w14:paraId="12DD4655" w14:textId="77777777" w:rsidR="00901F3A" w:rsidRPr="00D631F2" w:rsidRDefault="00901F3A" w:rsidP="001977CC">
            <w:r w:rsidRPr="00D631F2">
              <w:t>activiteit</w:t>
            </w:r>
            <w:r>
              <w:t>en</w:t>
            </w:r>
          </w:p>
        </w:tc>
        <w:tc>
          <w:tcPr>
            <w:tcW w:w="2500" w:type="pct"/>
          </w:tcPr>
          <w:p w14:paraId="4DDFD61D" w14:textId="65D1FB54" w:rsidR="00901F3A" w:rsidRPr="00D631F2" w:rsidRDefault="00901F3A" w:rsidP="001977CC">
            <w:r>
              <w:t>Hoofdgebouw bouwen</w:t>
            </w:r>
          </w:p>
        </w:tc>
      </w:tr>
      <w:tr w:rsidR="00901F3A" w:rsidRPr="00D631F2" w14:paraId="6E52E966" w14:textId="77777777" w:rsidTr="001977CC">
        <w:tc>
          <w:tcPr>
            <w:tcW w:w="2500" w:type="pct"/>
          </w:tcPr>
          <w:p w14:paraId="0C66D15B" w14:textId="77777777" w:rsidR="00901F3A" w:rsidRPr="00D631F2" w:rsidRDefault="00901F3A" w:rsidP="001977CC">
            <w:r>
              <w:t>bovenliggendeActiviteit</w:t>
            </w:r>
          </w:p>
        </w:tc>
        <w:tc>
          <w:tcPr>
            <w:tcW w:w="2500" w:type="pct"/>
          </w:tcPr>
          <w:p w14:paraId="5F7A3512" w14:textId="43A3C172" w:rsidR="00901F3A" w:rsidRDefault="00901F3A" w:rsidP="001977CC"/>
        </w:tc>
      </w:tr>
      <w:tr w:rsidR="00901F3A" w:rsidRPr="00D631F2" w14:paraId="52AF3267" w14:textId="77777777" w:rsidTr="001977CC">
        <w:tc>
          <w:tcPr>
            <w:tcW w:w="2500" w:type="pct"/>
          </w:tcPr>
          <w:p w14:paraId="7DD0E38A" w14:textId="77777777" w:rsidR="00901F3A" w:rsidRPr="00D631F2" w:rsidRDefault="00901F3A" w:rsidP="001977CC">
            <w:r w:rsidRPr="00D631F2">
              <w:t>activiteitengroep</w:t>
            </w:r>
          </w:p>
        </w:tc>
        <w:tc>
          <w:tcPr>
            <w:tcW w:w="2500" w:type="pct"/>
          </w:tcPr>
          <w:p w14:paraId="51B61E24" w14:textId="68FE0E93" w:rsidR="00901F3A" w:rsidRPr="00D631F2" w:rsidRDefault="00901F3A" w:rsidP="001977CC">
            <w:r>
              <w:t>http://standaarden.omgevingswet.overheid.nl/activiteit/id/concept/BouwactiviteitRuimtelijk</w:t>
            </w:r>
          </w:p>
        </w:tc>
      </w:tr>
      <w:tr w:rsidR="00901F3A" w:rsidRPr="00D631F2" w14:paraId="0BC9F0B1" w14:textId="77777777" w:rsidTr="001977CC">
        <w:tc>
          <w:tcPr>
            <w:tcW w:w="2500" w:type="pct"/>
          </w:tcPr>
          <w:p w14:paraId="262D85C4" w14:textId="77777777" w:rsidR="00901F3A" w:rsidRPr="00D631F2" w:rsidRDefault="00901F3A" w:rsidP="001977CC">
            <w:r>
              <w:t>activiteitregelkwalificatie</w:t>
            </w:r>
          </w:p>
        </w:tc>
        <w:tc>
          <w:tcPr>
            <w:tcW w:w="2500" w:type="pct"/>
          </w:tcPr>
          <w:p w14:paraId="3B717CB5" w14:textId="16C5CDE3" w:rsidR="00901F3A" w:rsidRPr="00D631F2" w:rsidRDefault="00901F3A" w:rsidP="001977CC">
            <w:r>
              <w:t>http://standaarden.omgevingswet.overheid.nl/activiteitregelkwalificatie/id/concept/AndersGeduid</w:t>
            </w:r>
          </w:p>
        </w:tc>
      </w:tr>
      <w:tr w:rsidR="00901F3A" w:rsidRPr="00D631F2" w14:paraId="4C476DA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33EC1B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236DF9" w14:textId="77777777" w:rsidR="00901F3A" w:rsidRPr="0049085E" w:rsidRDefault="00901F3A" w:rsidP="001977CC">
                  <w:r>
                    <w:t>Geometrie</w:t>
                  </w:r>
                </w:p>
              </w:tc>
            </w:tr>
            <w:tr w:rsidR="00901F3A" w:rsidRPr="0049085E" w14:paraId="215BD7D4" w14:textId="77777777" w:rsidTr="001977CC">
              <w:tc>
                <w:tcPr>
                  <w:tcW w:w="2500" w:type="pct"/>
                </w:tcPr>
                <w:p w14:paraId="099AAF00" w14:textId="77777777" w:rsidR="00901F3A" w:rsidRPr="0049085E" w:rsidRDefault="00901F3A" w:rsidP="001977CC">
                  <w:r>
                    <w:t>bestandsnaam</w:t>
                  </w:r>
                </w:p>
              </w:tc>
              <w:tc>
                <w:tcPr>
                  <w:tcW w:w="2500" w:type="pct"/>
                </w:tcPr>
                <w:p w14:paraId="0E384FD8" w14:textId="6A649C2D" w:rsidR="00901F3A" w:rsidRPr="0049085E" w:rsidRDefault="00BC16CD" w:rsidP="001977CC">
                  <w:r w:rsidRPr="00BC16CD">
                    <w:t>Bouwvlak.gml</w:t>
                  </w:r>
                </w:p>
              </w:tc>
            </w:tr>
            <w:tr w:rsidR="00901F3A" w:rsidRPr="0049085E" w14:paraId="196A176D" w14:textId="77777777" w:rsidTr="001977CC">
              <w:tc>
                <w:tcPr>
                  <w:tcW w:w="2500" w:type="pct"/>
                </w:tcPr>
                <w:p w14:paraId="5B73A8FF" w14:textId="77777777" w:rsidR="00901F3A" w:rsidRPr="0049085E" w:rsidRDefault="00901F3A" w:rsidP="001977CC">
                  <w:r w:rsidRPr="0049085E">
                    <w:t>noemer</w:t>
                  </w:r>
                </w:p>
              </w:tc>
              <w:tc>
                <w:tcPr>
                  <w:tcW w:w="2500" w:type="pct"/>
                </w:tcPr>
                <w:p w14:paraId="7F271553" w14:textId="6A7280A9" w:rsidR="00901F3A" w:rsidRPr="0049085E" w:rsidRDefault="00901F3A" w:rsidP="001977CC">
                  <w:r>
                    <w:t>Bouwvlak</w:t>
                  </w:r>
                </w:p>
              </w:tc>
            </w:tr>
            <w:tr w:rsidR="00901F3A" w:rsidRPr="0049085E" w14:paraId="4FF50ACD" w14:textId="77777777" w:rsidTr="001977CC">
              <w:tc>
                <w:tcPr>
                  <w:tcW w:w="2500" w:type="pct"/>
                </w:tcPr>
                <w:p w14:paraId="16117742" w14:textId="77777777" w:rsidR="00901F3A" w:rsidRPr="0049085E" w:rsidRDefault="00901F3A" w:rsidP="001977CC">
                  <w:r>
                    <w:t>symboolcode</w:t>
                  </w:r>
                </w:p>
              </w:tc>
              <w:tc>
                <w:tcPr>
                  <w:tcW w:w="2500" w:type="pct"/>
                </w:tcPr>
                <w:p w14:paraId="3718DD78" w14:textId="45BED313" w:rsidR="00901F3A" w:rsidRDefault="00901F3A" w:rsidP="001977CC"/>
              </w:tc>
            </w:tr>
            <w:tr w:rsidR="00901F3A" w:rsidRPr="0049085E" w14:paraId="4F2076A5" w14:textId="77777777" w:rsidTr="001977CC">
              <w:tc>
                <w:tcPr>
                  <w:tcW w:w="2500" w:type="pct"/>
                </w:tcPr>
                <w:p w14:paraId="06AC3BE2" w14:textId="77777777" w:rsidR="00901F3A" w:rsidRPr="0049085E" w:rsidRDefault="00901F3A" w:rsidP="001977CC">
                  <w:r w:rsidRPr="0049085E">
                    <w:t>nauwkeurigheid</w:t>
                  </w:r>
                </w:p>
              </w:tc>
              <w:tc>
                <w:tcPr>
                  <w:tcW w:w="2500" w:type="pct"/>
                </w:tcPr>
                <w:p w14:paraId="188205AD" w14:textId="44B44729" w:rsidR="00901F3A" w:rsidRPr="0049085E" w:rsidRDefault="00901F3A" w:rsidP="001977CC"/>
              </w:tc>
            </w:tr>
            <w:tr w:rsidR="00901F3A" w:rsidRPr="0049085E" w14:paraId="6FEB889D" w14:textId="77777777" w:rsidTr="001977CC">
              <w:tc>
                <w:tcPr>
                  <w:tcW w:w="2500" w:type="pct"/>
                </w:tcPr>
                <w:p w14:paraId="2B7465A5" w14:textId="77777777" w:rsidR="00901F3A" w:rsidRPr="0049085E" w:rsidRDefault="00901F3A" w:rsidP="001977CC">
                  <w:r w:rsidRPr="0049085E">
                    <w:t>bron</w:t>
                  </w:r>
                  <w:r>
                    <w:t>N</w:t>
                  </w:r>
                  <w:r w:rsidRPr="0049085E">
                    <w:t>auwkeurigheid</w:t>
                  </w:r>
                </w:p>
              </w:tc>
              <w:tc>
                <w:tcPr>
                  <w:tcW w:w="2500" w:type="pct"/>
                </w:tcPr>
                <w:p w14:paraId="2B6C2C48" w14:textId="443BB42B" w:rsidR="00901F3A" w:rsidRPr="0049085E" w:rsidRDefault="00901F3A" w:rsidP="001977CC">
                  <w:r>
                    <w:t>geen</w:t>
                  </w:r>
                </w:p>
              </w:tc>
            </w:tr>
            <w:tr w:rsidR="00901F3A" w:rsidRPr="0049085E" w14:paraId="68F7940F" w14:textId="77777777" w:rsidTr="001977CC">
              <w:tc>
                <w:tcPr>
                  <w:tcW w:w="2500" w:type="pct"/>
                </w:tcPr>
                <w:p w14:paraId="39E4F3A9" w14:textId="77777777" w:rsidR="00901F3A" w:rsidRPr="0049085E" w:rsidRDefault="00901F3A" w:rsidP="001977CC">
                  <w:r>
                    <w:t>idealisatie</w:t>
                  </w:r>
                </w:p>
              </w:tc>
              <w:tc>
                <w:tcPr>
                  <w:tcW w:w="2500" w:type="pct"/>
                </w:tcPr>
                <w:p w14:paraId="1F64615B" w14:textId="429C614E" w:rsidR="00901F3A" w:rsidRPr="0049085E" w:rsidRDefault="00901F3A" w:rsidP="001977CC">
                  <w:r>
                    <w:t>http://standaarden.omgevingswet.overheid.nl/idealisatie/id/concept/Exact</w:t>
                  </w:r>
                </w:p>
              </w:tc>
            </w:tr>
          </w:tbl>
          <w:p w14:paraId="7CF7DF88" w14:textId="77777777" w:rsidR="00901F3A" w:rsidRPr="00D631F2" w:rsidRDefault="00901F3A" w:rsidP="001977CC"/>
        </w:tc>
      </w:tr>
    </w:tbl>
    <w:p w14:paraId="141A5336" w14:textId="6B4756B1" w:rsidR="00901F3A" w:rsidRDefault="00901F3A">
      <w:pPr>
        <w:pStyle w:val="Tekstopmerking"/>
      </w:pPr>
    </w:p>
  </w:comment>
  <w:comment w:id="62" w:author="Devlin Oosterwijk" w:date="2022-09-20T11:38: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02E2AB3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BF27E" w14:textId="77777777" w:rsidR="00901F3A" w:rsidRPr="0049085E" w:rsidRDefault="00901F3A" w:rsidP="00ED1428">
            <w:r>
              <w:rPr>
                <w:rStyle w:val="Verwijzingopmerking"/>
              </w:rPr>
              <w:annotationRef/>
            </w:r>
            <w:r>
              <w:t>Geometrie</w:t>
            </w:r>
          </w:p>
        </w:tc>
      </w:tr>
      <w:tr w:rsidR="00901F3A" w:rsidRPr="0049085E" w14:paraId="49BFB5E0" w14:textId="77777777" w:rsidTr="00ED1428">
        <w:tc>
          <w:tcPr>
            <w:tcW w:w="2500" w:type="pct"/>
          </w:tcPr>
          <w:p w14:paraId="4CCFE002" w14:textId="77777777" w:rsidR="00901F3A" w:rsidRPr="0049085E" w:rsidRDefault="00901F3A" w:rsidP="00ED1428">
            <w:r>
              <w:t>bestandsnaam</w:t>
            </w:r>
          </w:p>
        </w:tc>
        <w:tc>
          <w:tcPr>
            <w:tcW w:w="2500" w:type="pct"/>
          </w:tcPr>
          <w:p w14:paraId="5DD183F2" w14:textId="50DD77E8" w:rsidR="00901F3A" w:rsidRPr="0049085E" w:rsidRDefault="000B09DC" w:rsidP="00ED1428">
            <w:r w:rsidRPr="000B09DC">
              <w:t>Bouwvlak.gml</w:t>
            </w:r>
          </w:p>
        </w:tc>
      </w:tr>
      <w:tr w:rsidR="00901F3A" w:rsidRPr="0049085E" w14:paraId="44AE3E69" w14:textId="77777777" w:rsidTr="00ED1428">
        <w:tc>
          <w:tcPr>
            <w:tcW w:w="2500" w:type="pct"/>
          </w:tcPr>
          <w:p w14:paraId="5AB13FD8" w14:textId="77777777" w:rsidR="00901F3A" w:rsidRPr="0049085E" w:rsidRDefault="00901F3A" w:rsidP="00ED1428">
            <w:r w:rsidRPr="0049085E">
              <w:t>noemer</w:t>
            </w:r>
          </w:p>
        </w:tc>
        <w:tc>
          <w:tcPr>
            <w:tcW w:w="2500" w:type="pct"/>
          </w:tcPr>
          <w:p w14:paraId="5CEB29C4" w14:textId="69259B9B" w:rsidR="00901F3A" w:rsidRPr="0049085E" w:rsidRDefault="000B09DC" w:rsidP="00ED1428">
            <w:r>
              <w:rPr>
                <w:noProof/>
              </w:rPr>
              <w:t>Bouwvlak</w:t>
            </w:r>
          </w:p>
        </w:tc>
      </w:tr>
      <w:tr w:rsidR="00901F3A" w:rsidRPr="0049085E" w14:paraId="0CE4C17D" w14:textId="77777777" w:rsidTr="00ED1428">
        <w:tc>
          <w:tcPr>
            <w:tcW w:w="2500" w:type="pct"/>
          </w:tcPr>
          <w:p w14:paraId="6B9D25CC" w14:textId="77777777" w:rsidR="00901F3A" w:rsidRPr="0049085E" w:rsidRDefault="00901F3A" w:rsidP="00ED1428">
            <w:r>
              <w:t>symboolcode</w:t>
            </w:r>
          </w:p>
        </w:tc>
        <w:tc>
          <w:tcPr>
            <w:tcW w:w="2500" w:type="pct"/>
          </w:tcPr>
          <w:p w14:paraId="06BFF348" w14:textId="1F0A5BBE" w:rsidR="00901F3A" w:rsidRDefault="00901F3A" w:rsidP="00ED1428"/>
        </w:tc>
      </w:tr>
      <w:tr w:rsidR="00901F3A" w:rsidRPr="0049085E" w14:paraId="6F447A3F" w14:textId="77777777" w:rsidTr="00ED1428">
        <w:tc>
          <w:tcPr>
            <w:tcW w:w="2500" w:type="pct"/>
          </w:tcPr>
          <w:p w14:paraId="3EDF91F5" w14:textId="77777777" w:rsidR="00901F3A" w:rsidRPr="0049085E" w:rsidRDefault="00901F3A" w:rsidP="00ED1428">
            <w:r w:rsidRPr="0049085E">
              <w:t>nauwkeurigheid</w:t>
            </w:r>
          </w:p>
        </w:tc>
        <w:tc>
          <w:tcPr>
            <w:tcW w:w="2500" w:type="pct"/>
          </w:tcPr>
          <w:p w14:paraId="21EF2AAA" w14:textId="6B6E4756" w:rsidR="00901F3A" w:rsidRPr="0049085E" w:rsidRDefault="00901F3A" w:rsidP="00ED1428"/>
        </w:tc>
      </w:tr>
      <w:tr w:rsidR="00901F3A" w:rsidRPr="0049085E" w14:paraId="5CB33573" w14:textId="77777777" w:rsidTr="00ED1428">
        <w:tc>
          <w:tcPr>
            <w:tcW w:w="2500" w:type="pct"/>
          </w:tcPr>
          <w:p w14:paraId="3112AF76" w14:textId="77777777" w:rsidR="00901F3A" w:rsidRPr="0049085E" w:rsidRDefault="00901F3A" w:rsidP="00ED1428">
            <w:r w:rsidRPr="0049085E">
              <w:t>bronNauwkeurigheid</w:t>
            </w:r>
          </w:p>
        </w:tc>
        <w:tc>
          <w:tcPr>
            <w:tcW w:w="2500" w:type="pct"/>
          </w:tcPr>
          <w:p w14:paraId="34E1FCFD" w14:textId="05441F1A" w:rsidR="00901F3A" w:rsidRPr="0049085E" w:rsidRDefault="00901F3A" w:rsidP="00ED1428">
            <w:r>
              <w:t>geen</w:t>
            </w:r>
          </w:p>
        </w:tc>
      </w:tr>
      <w:tr w:rsidR="00901F3A" w:rsidRPr="0049085E" w14:paraId="7199D32D" w14:textId="77777777" w:rsidTr="00ED1428">
        <w:tc>
          <w:tcPr>
            <w:tcW w:w="2500" w:type="pct"/>
          </w:tcPr>
          <w:p w14:paraId="621657D0" w14:textId="77777777" w:rsidR="00901F3A" w:rsidRPr="0049085E" w:rsidRDefault="00901F3A" w:rsidP="00ED1428">
            <w:r>
              <w:t>idealisatie</w:t>
            </w:r>
          </w:p>
        </w:tc>
        <w:tc>
          <w:tcPr>
            <w:tcW w:w="2500" w:type="pct"/>
          </w:tcPr>
          <w:p w14:paraId="0E33BB01" w14:textId="768859FE" w:rsidR="00901F3A" w:rsidRPr="0049085E" w:rsidRDefault="00901F3A" w:rsidP="00ED1428">
            <w:r>
              <w:t>http://standaarden.omgevingswet.overheid.nl/idealisatie/id/concept/Exact</w:t>
            </w:r>
          </w:p>
        </w:tc>
      </w:tr>
      <w:tr w:rsidR="00901F3A" w:rsidRPr="0049085E" w14:paraId="176E5BC9" w14:textId="77777777" w:rsidTr="00ED1428">
        <w:tc>
          <w:tcPr>
            <w:tcW w:w="2500" w:type="pct"/>
          </w:tcPr>
          <w:p w14:paraId="35475FEE" w14:textId="77777777" w:rsidR="00901F3A" w:rsidRDefault="00901F3A" w:rsidP="00ED1428">
            <w:r>
              <w:t>regelingsgebied</w:t>
            </w:r>
          </w:p>
        </w:tc>
        <w:tc>
          <w:tcPr>
            <w:tcW w:w="2500" w:type="pct"/>
          </w:tcPr>
          <w:p w14:paraId="0E380D99" w14:textId="3290FDD0" w:rsidR="00901F3A" w:rsidRDefault="00901F3A" w:rsidP="00ED1428">
            <w:r>
              <w:t>False</w:t>
            </w:r>
          </w:p>
        </w:tc>
      </w:tr>
    </w:tbl>
    <w:p w14:paraId="6C85E60A" w14:textId="7FC3E025" w:rsidR="00901F3A" w:rsidRDefault="00901F3A">
      <w:pPr>
        <w:pStyle w:val="Tekstopmerking"/>
      </w:pPr>
    </w:p>
  </w:comment>
  <w:comment w:id="63" w:author="Gerard Wolbers" w:date="2022-10-01T12:59:00Z" w:initials="GW">
    <w:tbl>
      <w:tblPr>
        <w:tblStyle w:val="Annotatie"/>
        <w:tblW w:w="5000" w:type="pct"/>
        <w:tblLayout w:type="fixed"/>
        <w:tblLook w:val="0620" w:firstRow="1" w:lastRow="0" w:firstColumn="0" w:lastColumn="0" w:noHBand="1" w:noVBand="1"/>
      </w:tblPr>
      <w:tblGrid>
        <w:gridCol w:w="3963"/>
        <w:gridCol w:w="3964"/>
      </w:tblGrid>
      <w:tr w:rsidR="00443C33" w:rsidRPr="00D631F2" w14:paraId="17B217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E2BC7" w14:textId="77777777" w:rsidR="00443C33" w:rsidRPr="00D631F2" w:rsidRDefault="00443C33" w:rsidP="001977CC">
            <w:r>
              <w:rPr>
                <w:rStyle w:val="Verwijzingopmerking"/>
              </w:rPr>
              <w:annotationRef/>
            </w:r>
            <w:r>
              <w:t>Gebiedsaanwijzing</w:t>
            </w:r>
          </w:p>
        </w:tc>
      </w:tr>
      <w:tr w:rsidR="00443C33" w:rsidRPr="00D631F2" w14:paraId="479B9451" w14:textId="77777777" w:rsidTr="001977CC">
        <w:tc>
          <w:tcPr>
            <w:tcW w:w="2500" w:type="pct"/>
          </w:tcPr>
          <w:p w14:paraId="264541BE" w14:textId="77777777" w:rsidR="00443C33" w:rsidRPr="00D631F2" w:rsidRDefault="00443C33" w:rsidP="001977CC">
            <w:r>
              <w:t>waarde</w:t>
            </w:r>
          </w:p>
        </w:tc>
        <w:tc>
          <w:tcPr>
            <w:tcW w:w="2500" w:type="pct"/>
          </w:tcPr>
          <w:p w14:paraId="49F7EF13" w14:textId="4DC96ABB" w:rsidR="00443C33" w:rsidRPr="00D631F2" w:rsidRDefault="00932CBB" w:rsidP="001977CC">
            <w:r>
              <w:t>Bouwvlak</w:t>
            </w:r>
          </w:p>
        </w:tc>
      </w:tr>
      <w:tr w:rsidR="00443C33" w:rsidRPr="00D631F2" w14:paraId="6AA502CD" w14:textId="77777777" w:rsidTr="001977CC">
        <w:tc>
          <w:tcPr>
            <w:tcW w:w="2500" w:type="pct"/>
          </w:tcPr>
          <w:p w14:paraId="3695B281" w14:textId="77777777" w:rsidR="00443C33" w:rsidRDefault="00443C33" w:rsidP="001977CC">
            <w:r>
              <w:t>type</w:t>
            </w:r>
          </w:p>
        </w:tc>
        <w:tc>
          <w:tcPr>
            <w:tcW w:w="2500" w:type="pct"/>
          </w:tcPr>
          <w:p w14:paraId="27EDD8DB" w14:textId="65952555" w:rsidR="00443C33" w:rsidRDefault="00932CBB" w:rsidP="001977CC">
            <w:r>
              <w:t>http://standaarden.omgevingswet.overheid.nl/typegebiedsaanwijzing/id/concept/Bouw</w:t>
            </w:r>
          </w:p>
        </w:tc>
      </w:tr>
      <w:tr w:rsidR="00443C33" w:rsidRPr="00D631F2" w14:paraId="49745464" w14:textId="77777777" w:rsidTr="001977CC">
        <w:tc>
          <w:tcPr>
            <w:tcW w:w="2500" w:type="pct"/>
          </w:tcPr>
          <w:p w14:paraId="576969FB" w14:textId="77777777" w:rsidR="00443C33" w:rsidRPr="00D631F2" w:rsidRDefault="00443C33" w:rsidP="001977CC">
            <w:r w:rsidRPr="00D631F2">
              <w:t>groep</w:t>
            </w:r>
          </w:p>
        </w:tc>
        <w:tc>
          <w:tcPr>
            <w:tcW w:w="2500" w:type="pct"/>
          </w:tcPr>
          <w:p w14:paraId="0213B787" w14:textId="3E55D3A3" w:rsidR="00443C33" w:rsidRPr="00D631F2" w:rsidRDefault="00932CBB" w:rsidP="001977CC">
            <w:r>
              <w:t>http://standaarden.omgevingswet.overheid.nl/bouw/id/concept/Bouwvlak</w:t>
            </w:r>
          </w:p>
        </w:tc>
      </w:tr>
      <w:tr w:rsidR="00443C33" w:rsidRPr="00D631F2" w14:paraId="6214FB7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43C33" w:rsidRPr="0049085E" w14:paraId="4DCD09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D64977" w14:textId="77777777" w:rsidR="00443C33" w:rsidRPr="0049085E" w:rsidRDefault="00443C33" w:rsidP="001977CC">
                  <w:r>
                    <w:t>Geometrie</w:t>
                  </w:r>
                </w:p>
              </w:tc>
            </w:tr>
            <w:tr w:rsidR="00443C33" w:rsidRPr="0049085E" w14:paraId="0CE3CBC5" w14:textId="77777777" w:rsidTr="001977CC">
              <w:tc>
                <w:tcPr>
                  <w:tcW w:w="2500" w:type="pct"/>
                </w:tcPr>
                <w:p w14:paraId="4DE45250" w14:textId="77777777" w:rsidR="00443C33" w:rsidRPr="0049085E" w:rsidRDefault="00443C33" w:rsidP="001977CC">
                  <w:r>
                    <w:t>bestandsnaam</w:t>
                  </w:r>
                </w:p>
              </w:tc>
              <w:tc>
                <w:tcPr>
                  <w:tcW w:w="2500" w:type="pct"/>
                </w:tcPr>
                <w:p w14:paraId="4B36B5A8" w14:textId="3CC03013" w:rsidR="00443C33" w:rsidRPr="0049085E" w:rsidRDefault="00932CBB" w:rsidP="001977CC">
                  <w:r>
                    <w:t>Bouwvlak.gml</w:t>
                  </w:r>
                </w:p>
              </w:tc>
            </w:tr>
            <w:tr w:rsidR="00443C33" w:rsidRPr="0049085E" w14:paraId="6713A57F" w14:textId="77777777" w:rsidTr="001977CC">
              <w:tc>
                <w:tcPr>
                  <w:tcW w:w="2500" w:type="pct"/>
                </w:tcPr>
                <w:p w14:paraId="1A0D00F6" w14:textId="77777777" w:rsidR="00443C33" w:rsidRPr="0049085E" w:rsidRDefault="00443C33" w:rsidP="001977CC">
                  <w:r w:rsidRPr="0049085E">
                    <w:t>noemer</w:t>
                  </w:r>
                </w:p>
              </w:tc>
              <w:tc>
                <w:tcPr>
                  <w:tcW w:w="2500" w:type="pct"/>
                </w:tcPr>
                <w:p w14:paraId="7FEAA046" w14:textId="2B621BE7" w:rsidR="00443C33" w:rsidRPr="0049085E" w:rsidRDefault="00932CBB" w:rsidP="001977CC">
                  <w:r>
                    <w:t>Bouwvlak</w:t>
                  </w:r>
                </w:p>
              </w:tc>
            </w:tr>
            <w:tr w:rsidR="00443C33" w:rsidRPr="0049085E" w14:paraId="0B88C535" w14:textId="77777777" w:rsidTr="001977CC">
              <w:tc>
                <w:tcPr>
                  <w:tcW w:w="2500" w:type="pct"/>
                </w:tcPr>
                <w:p w14:paraId="77C0F3F1" w14:textId="77777777" w:rsidR="00443C33" w:rsidRPr="0049085E" w:rsidRDefault="00443C33" w:rsidP="001977CC">
                  <w:r>
                    <w:t>symboolcode</w:t>
                  </w:r>
                </w:p>
              </w:tc>
              <w:tc>
                <w:tcPr>
                  <w:tcW w:w="2500" w:type="pct"/>
                </w:tcPr>
                <w:p w14:paraId="405B5997" w14:textId="30CC7B90" w:rsidR="00443C33" w:rsidRDefault="00443C33" w:rsidP="001977CC"/>
              </w:tc>
            </w:tr>
            <w:tr w:rsidR="00443C33" w:rsidRPr="0049085E" w14:paraId="2C167DB1" w14:textId="77777777" w:rsidTr="001977CC">
              <w:tc>
                <w:tcPr>
                  <w:tcW w:w="2500" w:type="pct"/>
                </w:tcPr>
                <w:p w14:paraId="19024372" w14:textId="77777777" w:rsidR="00443C33" w:rsidRPr="0049085E" w:rsidRDefault="00443C33" w:rsidP="001977CC">
                  <w:r w:rsidRPr="0049085E">
                    <w:t>nauwkeurigheid</w:t>
                  </w:r>
                </w:p>
              </w:tc>
              <w:tc>
                <w:tcPr>
                  <w:tcW w:w="2500" w:type="pct"/>
                </w:tcPr>
                <w:p w14:paraId="06E220F1" w14:textId="2FAD0447" w:rsidR="00443C33" w:rsidRPr="0049085E" w:rsidRDefault="00443C33" w:rsidP="001977CC"/>
              </w:tc>
            </w:tr>
            <w:tr w:rsidR="00443C33" w:rsidRPr="0049085E" w14:paraId="6510DB27" w14:textId="77777777" w:rsidTr="001977CC">
              <w:tc>
                <w:tcPr>
                  <w:tcW w:w="2500" w:type="pct"/>
                </w:tcPr>
                <w:p w14:paraId="75E0B55B" w14:textId="77777777" w:rsidR="00443C33" w:rsidRPr="0049085E" w:rsidRDefault="00443C33" w:rsidP="001977CC">
                  <w:r w:rsidRPr="0049085E">
                    <w:t>bronNauwkeurigheid</w:t>
                  </w:r>
                </w:p>
              </w:tc>
              <w:tc>
                <w:tcPr>
                  <w:tcW w:w="2500" w:type="pct"/>
                </w:tcPr>
                <w:p w14:paraId="489A5DE4" w14:textId="2836A71A" w:rsidR="00443C33" w:rsidRPr="0049085E" w:rsidRDefault="00932CBB" w:rsidP="001977CC">
                  <w:r>
                    <w:t>geen</w:t>
                  </w:r>
                </w:p>
              </w:tc>
            </w:tr>
            <w:tr w:rsidR="00443C33" w:rsidRPr="0049085E" w14:paraId="49C83C70" w14:textId="77777777" w:rsidTr="001977CC">
              <w:tc>
                <w:tcPr>
                  <w:tcW w:w="2500" w:type="pct"/>
                </w:tcPr>
                <w:p w14:paraId="52B45383" w14:textId="77777777" w:rsidR="00443C33" w:rsidRPr="0049085E" w:rsidRDefault="00443C33" w:rsidP="001977CC">
                  <w:r>
                    <w:t>idealisatie</w:t>
                  </w:r>
                </w:p>
              </w:tc>
              <w:tc>
                <w:tcPr>
                  <w:tcW w:w="2500" w:type="pct"/>
                </w:tcPr>
                <w:p w14:paraId="6AF4BB74" w14:textId="6E3A6C8A" w:rsidR="00443C33" w:rsidRPr="0049085E" w:rsidRDefault="00932CBB" w:rsidP="001977CC">
                  <w:r>
                    <w:t>http://standaarden.omgevingswet.overheid.nl/idealisatie/id/concept/Exact</w:t>
                  </w:r>
                </w:p>
              </w:tc>
            </w:tr>
          </w:tbl>
          <w:p w14:paraId="21C372BA" w14:textId="77777777" w:rsidR="00443C33" w:rsidRPr="00D631F2" w:rsidRDefault="00443C33" w:rsidP="001977CC"/>
        </w:tc>
      </w:tr>
    </w:tbl>
    <w:p w14:paraId="2AB0A2F0" w14:textId="5A0029BF" w:rsidR="00443C33" w:rsidRDefault="00443C33">
      <w:pPr>
        <w:pStyle w:val="Tekstopmerking"/>
      </w:pPr>
    </w:p>
  </w:comment>
  <w:comment w:id="64" w:author="Devlin Oosterwijk" w:date="2022-09-20T11:44: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61DE25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86AE6B" w14:textId="77777777" w:rsidR="00901F3A" w:rsidRPr="00D631F2" w:rsidRDefault="00901F3A" w:rsidP="001977CC">
            <w:r>
              <w:rPr>
                <w:rStyle w:val="Verwijzingopmerking"/>
              </w:rPr>
              <w:annotationRef/>
            </w:r>
            <w:r>
              <w:t>Omgevingsnorm</w:t>
            </w:r>
          </w:p>
        </w:tc>
      </w:tr>
      <w:tr w:rsidR="00901F3A" w:rsidRPr="00D631F2" w14:paraId="2C290CCD" w14:textId="77777777" w:rsidTr="001977CC">
        <w:tc>
          <w:tcPr>
            <w:tcW w:w="2500" w:type="pct"/>
          </w:tcPr>
          <w:p w14:paraId="2246DA58" w14:textId="77777777" w:rsidR="00901F3A" w:rsidRPr="00D631F2" w:rsidRDefault="00901F3A" w:rsidP="001977CC">
            <w:r>
              <w:t>omgevingsnorm</w:t>
            </w:r>
          </w:p>
        </w:tc>
        <w:tc>
          <w:tcPr>
            <w:tcW w:w="2500" w:type="pct"/>
          </w:tcPr>
          <w:p w14:paraId="13332542" w14:textId="15382B56" w:rsidR="00901F3A" w:rsidRPr="00D631F2" w:rsidRDefault="004C3809" w:rsidP="001977CC">
            <w:r>
              <w:t>Maximum aantal te bouwen woningen</w:t>
            </w:r>
          </w:p>
        </w:tc>
      </w:tr>
      <w:tr w:rsidR="00901F3A" w:rsidRPr="00D631F2" w14:paraId="687B31A0" w14:textId="77777777" w:rsidTr="001977CC">
        <w:tc>
          <w:tcPr>
            <w:tcW w:w="2500" w:type="pct"/>
          </w:tcPr>
          <w:p w14:paraId="3DDCD450" w14:textId="77777777" w:rsidR="00901F3A" w:rsidRPr="00D631F2" w:rsidRDefault="00901F3A" w:rsidP="001977CC">
            <w:r>
              <w:t>omgevingsnorm</w:t>
            </w:r>
            <w:r w:rsidRPr="00D631F2">
              <w:t>groep</w:t>
            </w:r>
          </w:p>
        </w:tc>
        <w:tc>
          <w:tcPr>
            <w:tcW w:w="2500" w:type="pct"/>
          </w:tcPr>
          <w:p w14:paraId="5BC9D19C" w14:textId="79AF960D" w:rsidR="00901F3A" w:rsidRPr="00D631F2" w:rsidRDefault="004C3809" w:rsidP="001977CC">
            <w:r>
              <w:t>http://standaarden.omgevingswet.overheid.nl/omgevingsnorm/id/concept/MaatvoeringBouwen</w:t>
            </w:r>
          </w:p>
        </w:tc>
      </w:tr>
      <w:tr w:rsidR="00901F3A" w:rsidRPr="00D631F2" w14:paraId="6FC012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B912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BACCD" w14:textId="77777777" w:rsidR="00901F3A" w:rsidRPr="0049085E" w:rsidRDefault="00901F3A" w:rsidP="001977CC">
                  <w:r>
                    <w:t>Waarde</w:t>
                  </w:r>
                </w:p>
              </w:tc>
            </w:tr>
            <w:tr w:rsidR="00901F3A" w:rsidRPr="0049085E" w14:paraId="545DE585" w14:textId="77777777" w:rsidTr="001977CC">
              <w:tc>
                <w:tcPr>
                  <w:tcW w:w="2500" w:type="pct"/>
                </w:tcPr>
                <w:p w14:paraId="09AAA489" w14:textId="77777777" w:rsidR="00901F3A" w:rsidRDefault="00901F3A" w:rsidP="001977CC">
                  <w:r>
                    <w:t>typeNorm</w:t>
                  </w:r>
                </w:p>
              </w:tc>
              <w:tc>
                <w:tcPr>
                  <w:tcW w:w="2500" w:type="pct"/>
                </w:tcPr>
                <w:p w14:paraId="7276D889" w14:textId="3BA4029C" w:rsidR="00901F3A" w:rsidRDefault="004C3809" w:rsidP="001977CC">
                  <w:r>
                    <w:t>http://standaarden.omgevingswet.overheid.nl/typenorm/id/concept/AantalWoningen</w:t>
                  </w:r>
                </w:p>
              </w:tc>
            </w:tr>
            <w:tr w:rsidR="00901F3A" w:rsidRPr="0049085E" w14:paraId="628AFFAB" w14:textId="77777777" w:rsidTr="001977CC">
              <w:tc>
                <w:tcPr>
                  <w:tcW w:w="2500" w:type="pct"/>
                </w:tcPr>
                <w:p w14:paraId="313B12EF" w14:textId="77777777" w:rsidR="00901F3A" w:rsidRPr="0049085E" w:rsidRDefault="00901F3A" w:rsidP="001977CC">
                  <w:r>
                    <w:t>kwalitatieveWaarde</w:t>
                  </w:r>
                </w:p>
              </w:tc>
              <w:tc>
                <w:tcPr>
                  <w:tcW w:w="2500" w:type="pct"/>
                </w:tcPr>
                <w:p w14:paraId="425218B7" w14:textId="035EECEA" w:rsidR="00901F3A" w:rsidRPr="0049085E" w:rsidRDefault="00901F3A" w:rsidP="001977CC"/>
              </w:tc>
            </w:tr>
            <w:tr w:rsidR="00901F3A" w:rsidRPr="0049085E" w14:paraId="0A87E6DB" w14:textId="77777777" w:rsidTr="001977CC">
              <w:tc>
                <w:tcPr>
                  <w:tcW w:w="2500" w:type="pct"/>
                </w:tcPr>
                <w:p w14:paraId="097F1F23" w14:textId="77777777" w:rsidR="00901F3A" w:rsidRPr="0049085E" w:rsidRDefault="00901F3A" w:rsidP="001977CC">
                  <w:r>
                    <w:t>waarde</w:t>
                  </w:r>
                </w:p>
              </w:tc>
              <w:tc>
                <w:tcPr>
                  <w:tcW w:w="2500" w:type="pct"/>
                </w:tcPr>
                <w:p w14:paraId="6CDA3749" w14:textId="3ED1BB03" w:rsidR="00901F3A" w:rsidRPr="0049085E" w:rsidRDefault="004C3809" w:rsidP="001977CC">
                  <w:r>
                    <w:t>83|http://standaarden.omgevingswet.overheid.nl/eenheid/id/concept/Aantal</w:t>
                  </w:r>
                </w:p>
              </w:tc>
            </w:tr>
          </w:tbl>
          <w:p w14:paraId="1AB01270" w14:textId="77777777" w:rsidR="00901F3A" w:rsidRPr="00D631F2" w:rsidRDefault="00901F3A" w:rsidP="001977CC"/>
        </w:tc>
      </w:tr>
      <w:tr w:rsidR="00901F3A" w:rsidRPr="00D631F2" w14:paraId="0CE25A1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6C8521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4D4D1" w14:textId="77777777" w:rsidR="00901F3A" w:rsidRPr="0049085E" w:rsidRDefault="00901F3A" w:rsidP="001977CC">
                  <w:r>
                    <w:t>Geometrie</w:t>
                  </w:r>
                </w:p>
              </w:tc>
            </w:tr>
            <w:tr w:rsidR="00901F3A" w:rsidRPr="0049085E" w14:paraId="10CF8318" w14:textId="77777777" w:rsidTr="001977CC">
              <w:tc>
                <w:tcPr>
                  <w:tcW w:w="2500" w:type="pct"/>
                </w:tcPr>
                <w:p w14:paraId="4A589CF7" w14:textId="77777777" w:rsidR="00901F3A" w:rsidRPr="0049085E" w:rsidRDefault="00901F3A" w:rsidP="001977CC">
                  <w:r>
                    <w:t>bestandsnaam</w:t>
                  </w:r>
                </w:p>
              </w:tc>
              <w:tc>
                <w:tcPr>
                  <w:tcW w:w="2500" w:type="pct"/>
                </w:tcPr>
                <w:p w14:paraId="448A82FA" w14:textId="17A04448" w:rsidR="00901F3A" w:rsidRPr="0049085E" w:rsidRDefault="004C3809" w:rsidP="001977CC">
                  <w:r>
                    <w:t>Maximum___Aantal_te_bouwen_woningen.gml</w:t>
                  </w:r>
                </w:p>
              </w:tc>
            </w:tr>
            <w:tr w:rsidR="00901F3A" w:rsidRPr="0049085E" w14:paraId="36BE546C" w14:textId="77777777" w:rsidTr="001977CC">
              <w:tc>
                <w:tcPr>
                  <w:tcW w:w="2500" w:type="pct"/>
                </w:tcPr>
                <w:p w14:paraId="03E4F422" w14:textId="77777777" w:rsidR="00901F3A" w:rsidRPr="0049085E" w:rsidRDefault="00901F3A" w:rsidP="001977CC">
                  <w:r w:rsidRPr="0049085E">
                    <w:t>noemer</w:t>
                  </w:r>
                </w:p>
              </w:tc>
              <w:tc>
                <w:tcPr>
                  <w:tcW w:w="2500" w:type="pct"/>
                </w:tcPr>
                <w:p w14:paraId="0176699D" w14:textId="0BF6F200" w:rsidR="00901F3A" w:rsidRPr="0049085E" w:rsidRDefault="004C3809" w:rsidP="001977CC">
                  <w:r>
                    <w:t>Maximum – Aantal te bouwen woningen</w:t>
                  </w:r>
                </w:p>
              </w:tc>
            </w:tr>
            <w:tr w:rsidR="00901F3A" w:rsidRPr="0049085E" w14:paraId="1915DF5D" w14:textId="77777777" w:rsidTr="001977CC">
              <w:tc>
                <w:tcPr>
                  <w:tcW w:w="2500" w:type="pct"/>
                </w:tcPr>
                <w:p w14:paraId="3EB98967" w14:textId="77777777" w:rsidR="00901F3A" w:rsidRPr="0049085E" w:rsidRDefault="00901F3A" w:rsidP="001977CC">
                  <w:r>
                    <w:t>symboolcode</w:t>
                  </w:r>
                </w:p>
              </w:tc>
              <w:tc>
                <w:tcPr>
                  <w:tcW w:w="2500" w:type="pct"/>
                </w:tcPr>
                <w:p w14:paraId="6ED9155F" w14:textId="0FFC484C" w:rsidR="00901F3A" w:rsidRDefault="00901F3A" w:rsidP="001977CC"/>
              </w:tc>
            </w:tr>
            <w:tr w:rsidR="00901F3A" w:rsidRPr="0049085E" w14:paraId="717BD686" w14:textId="77777777" w:rsidTr="001977CC">
              <w:tc>
                <w:tcPr>
                  <w:tcW w:w="2500" w:type="pct"/>
                </w:tcPr>
                <w:p w14:paraId="7726C461" w14:textId="77777777" w:rsidR="00901F3A" w:rsidRPr="0049085E" w:rsidRDefault="00901F3A" w:rsidP="001977CC">
                  <w:r w:rsidRPr="0049085E">
                    <w:t>nauwkeurigheid</w:t>
                  </w:r>
                </w:p>
              </w:tc>
              <w:tc>
                <w:tcPr>
                  <w:tcW w:w="2500" w:type="pct"/>
                </w:tcPr>
                <w:p w14:paraId="2548B606" w14:textId="5C6E4F58" w:rsidR="00901F3A" w:rsidRPr="0049085E" w:rsidRDefault="00901F3A" w:rsidP="001977CC"/>
              </w:tc>
            </w:tr>
            <w:tr w:rsidR="00901F3A" w:rsidRPr="0049085E" w14:paraId="4361E52A" w14:textId="77777777" w:rsidTr="001977CC">
              <w:tc>
                <w:tcPr>
                  <w:tcW w:w="2500" w:type="pct"/>
                </w:tcPr>
                <w:p w14:paraId="36E1C46C" w14:textId="77777777" w:rsidR="00901F3A" w:rsidRPr="0049085E" w:rsidRDefault="00901F3A" w:rsidP="001977CC">
                  <w:r w:rsidRPr="0049085E">
                    <w:t>bronNauwkeurigheid</w:t>
                  </w:r>
                </w:p>
              </w:tc>
              <w:tc>
                <w:tcPr>
                  <w:tcW w:w="2500" w:type="pct"/>
                </w:tcPr>
                <w:p w14:paraId="0E3932E3" w14:textId="1388F241" w:rsidR="00901F3A" w:rsidRPr="0049085E" w:rsidRDefault="004C3809" w:rsidP="001977CC">
                  <w:r>
                    <w:t>geen</w:t>
                  </w:r>
                </w:p>
              </w:tc>
            </w:tr>
            <w:tr w:rsidR="00901F3A" w:rsidRPr="0049085E" w14:paraId="330F6607" w14:textId="77777777" w:rsidTr="001977CC">
              <w:tc>
                <w:tcPr>
                  <w:tcW w:w="2500" w:type="pct"/>
                </w:tcPr>
                <w:p w14:paraId="1DA146AA" w14:textId="77777777" w:rsidR="00901F3A" w:rsidRPr="0049085E" w:rsidRDefault="00901F3A" w:rsidP="001977CC">
                  <w:r>
                    <w:t>idealisatie</w:t>
                  </w:r>
                </w:p>
              </w:tc>
              <w:tc>
                <w:tcPr>
                  <w:tcW w:w="2500" w:type="pct"/>
                </w:tcPr>
                <w:p w14:paraId="4F20A965" w14:textId="49FEA70E" w:rsidR="00901F3A" w:rsidRPr="0049085E" w:rsidRDefault="004C3809" w:rsidP="001977CC">
                  <w:r>
                    <w:t>http://standaarden.omgevingswet.overheid.nl/idealisatie/id/concept/Exact</w:t>
                  </w:r>
                </w:p>
              </w:tc>
            </w:tr>
          </w:tbl>
          <w:p w14:paraId="70C9E851" w14:textId="77777777" w:rsidR="00901F3A" w:rsidRPr="00D631F2" w:rsidRDefault="00901F3A" w:rsidP="001977CC"/>
        </w:tc>
      </w:tr>
    </w:tbl>
    <w:p w14:paraId="79200B8C" w14:textId="62A72F7F" w:rsidR="00901F3A" w:rsidRDefault="00901F3A">
      <w:pPr>
        <w:pStyle w:val="Tekstopmerking"/>
      </w:pPr>
    </w:p>
  </w:comment>
  <w:comment w:id="65" w:author="Devlin Oosterwijk" w:date="2022-09-20T11:42: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2CC665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085C37" w14:textId="77777777" w:rsidR="00901F3A" w:rsidRPr="00D631F2" w:rsidRDefault="00901F3A" w:rsidP="001977CC">
            <w:r>
              <w:rPr>
                <w:rStyle w:val="Verwijzingopmerking"/>
              </w:rPr>
              <w:annotationRef/>
            </w:r>
            <w:r w:rsidRPr="00D631F2">
              <w:t>Activiteit</w:t>
            </w:r>
          </w:p>
        </w:tc>
      </w:tr>
      <w:tr w:rsidR="00901F3A" w:rsidRPr="00D631F2" w14:paraId="20963D65" w14:textId="77777777" w:rsidTr="001977CC">
        <w:tc>
          <w:tcPr>
            <w:tcW w:w="2500" w:type="pct"/>
          </w:tcPr>
          <w:p w14:paraId="523B34D2" w14:textId="77777777" w:rsidR="00901F3A" w:rsidRPr="00D631F2" w:rsidRDefault="00901F3A" w:rsidP="001977CC">
            <w:r w:rsidRPr="00D631F2">
              <w:t>activiteit</w:t>
            </w:r>
            <w:r>
              <w:t>en</w:t>
            </w:r>
          </w:p>
        </w:tc>
        <w:tc>
          <w:tcPr>
            <w:tcW w:w="2500" w:type="pct"/>
          </w:tcPr>
          <w:p w14:paraId="4466389A" w14:textId="17970FD0" w:rsidR="00901F3A" w:rsidRPr="00D631F2" w:rsidRDefault="00901F3A" w:rsidP="001977CC">
            <w:r>
              <w:t>Hoofdgebouw bouwen</w:t>
            </w:r>
          </w:p>
        </w:tc>
      </w:tr>
      <w:tr w:rsidR="00901F3A" w:rsidRPr="00D631F2" w14:paraId="5EE989D1" w14:textId="77777777" w:rsidTr="001977CC">
        <w:tc>
          <w:tcPr>
            <w:tcW w:w="2500" w:type="pct"/>
          </w:tcPr>
          <w:p w14:paraId="3EBE102D" w14:textId="77777777" w:rsidR="00901F3A" w:rsidRPr="00D631F2" w:rsidRDefault="00901F3A" w:rsidP="001977CC">
            <w:r>
              <w:t>bovenliggendeActiviteit</w:t>
            </w:r>
          </w:p>
        </w:tc>
        <w:tc>
          <w:tcPr>
            <w:tcW w:w="2500" w:type="pct"/>
          </w:tcPr>
          <w:p w14:paraId="1C7F68F0" w14:textId="19464C32" w:rsidR="00901F3A" w:rsidRDefault="00901F3A" w:rsidP="001977CC"/>
        </w:tc>
      </w:tr>
      <w:tr w:rsidR="00901F3A" w:rsidRPr="00D631F2" w14:paraId="078C1794" w14:textId="77777777" w:rsidTr="001977CC">
        <w:tc>
          <w:tcPr>
            <w:tcW w:w="2500" w:type="pct"/>
          </w:tcPr>
          <w:p w14:paraId="4058ED78" w14:textId="77777777" w:rsidR="00901F3A" w:rsidRPr="00D631F2" w:rsidRDefault="00901F3A" w:rsidP="001977CC">
            <w:r w:rsidRPr="00D631F2">
              <w:t>activiteitengroep</w:t>
            </w:r>
          </w:p>
        </w:tc>
        <w:tc>
          <w:tcPr>
            <w:tcW w:w="2500" w:type="pct"/>
          </w:tcPr>
          <w:p w14:paraId="2E9AE691" w14:textId="669E1540" w:rsidR="00901F3A" w:rsidRPr="00D631F2" w:rsidRDefault="00901F3A" w:rsidP="001977CC">
            <w:r>
              <w:t>http://standaarden.omgevingswet.overheid.nl/activiteit/id/concept/BouwactiviteitRuimtelijk</w:t>
            </w:r>
          </w:p>
        </w:tc>
      </w:tr>
      <w:tr w:rsidR="00901F3A" w:rsidRPr="00D631F2" w14:paraId="38274A93" w14:textId="77777777" w:rsidTr="001977CC">
        <w:tc>
          <w:tcPr>
            <w:tcW w:w="2500" w:type="pct"/>
          </w:tcPr>
          <w:p w14:paraId="24714682" w14:textId="77777777" w:rsidR="00901F3A" w:rsidRPr="00D631F2" w:rsidRDefault="00901F3A" w:rsidP="001977CC">
            <w:r>
              <w:t>activiteitregelkwalificatie</w:t>
            </w:r>
          </w:p>
        </w:tc>
        <w:tc>
          <w:tcPr>
            <w:tcW w:w="2500" w:type="pct"/>
          </w:tcPr>
          <w:p w14:paraId="28AAB67B" w14:textId="3EFDB015" w:rsidR="00901F3A" w:rsidRPr="00D631F2" w:rsidRDefault="00901F3A" w:rsidP="001977CC">
            <w:r>
              <w:t>http://standaarden.omgevingswet.overheid.nl/activiteitregelkwalificatie/id/concept/AndersGeduid</w:t>
            </w:r>
          </w:p>
        </w:tc>
      </w:tr>
      <w:tr w:rsidR="00901F3A" w:rsidRPr="00D631F2" w14:paraId="71FEA3B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2D6B0D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4C497" w14:textId="77777777" w:rsidR="00901F3A" w:rsidRPr="0049085E" w:rsidRDefault="00901F3A" w:rsidP="001977CC">
                  <w:r>
                    <w:t>Geometrie</w:t>
                  </w:r>
                </w:p>
              </w:tc>
            </w:tr>
            <w:tr w:rsidR="003A0872" w:rsidRPr="0049085E" w14:paraId="0137AAD5" w14:textId="77777777" w:rsidTr="001977CC">
              <w:tc>
                <w:tcPr>
                  <w:tcW w:w="2500" w:type="pct"/>
                </w:tcPr>
                <w:p w14:paraId="314C1096" w14:textId="77777777" w:rsidR="003A0872" w:rsidRPr="0049085E" w:rsidRDefault="003A0872" w:rsidP="003A0872">
                  <w:r>
                    <w:t>bestandsnaam</w:t>
                  </w:r>
                </w:p>
              </w:tc>
              <w:tc>
                <w:tcPr>
                  <w:tcW w:w="2500" w:type="pct"/>
                </w:tcPr>
                <w:p w14:paraId="4E251F89" w14:textId="4EF4EE57" w:rsidR="003A0872" w:rsidRPr="0049085E" w:rsidRDefault="003A0872" w:rsidP="003A0872">
                  <w:r w:rsidRPr="00D3248C">
                    <w:t>Woongebied_Transformatie.gml</w:t>
                  </w:r>
                </w:p>
              </w:tc>
            </w:tr>
            <w:tr w:rsidR="003A0872" w:rsidRPr="0049085E" w14:paraId="632F5EF0" w14:textId="77777777" w:rsidTr="001977CC">
              <w:tc>
                <w:tcPr>
                  <w:tcW w:w="2500" w:type="pct"/>
                </w:tcPr>
                <w:p w14:paraId="4FA15B9C" w14:textId="77777777" w:rsidR="003A0872" w:rsidRPr="0049085E" w:rsidRDefault="003A0872" w:rsidP="003A0872">
                  <w:r w:rsidRPr="0049085E">
                    <w:t>noemer</w:t>
                  </w:r>
                </w:p>
              </w:tc>
              <w:tc>
                <w:tcPr>
                  <w:tcW w:w="2500" w:type="pct"/>
                </w:tcPr>
                <w:p w14:paraId="7C444C48" w14:textId="256860A4" w:rsidR="003A0872" w:rsidRPr="0049085E" w:rsidRDefault="003A0872" w:rsidP="003A0872">
                  <w:r w:rsidRPr="00D3248C">
                    <w:t>Woongebied-Transformatie</w:t>
                  </w:r>
                </w:p>
              </w:tc>
            </w:tr>
            <w:tr w:rsidR="00901F3A" w:rsidRPr="0049085E" w14:paraId="35631753" w14:textId="77777777" w:rsidTr="001977CC">
              <w:tc>
                <w:tcPr>
                  <w:tcW w:w="2500" w:type="pct"/>
                </w:tcPr>
                <w:p w14:paraId="2B5A15E6" w14:textId="77777777" w:rsidR="00901F3A" w:rsidRPr="0049085E" w:rsidRDefault="00901F3A" w:rsidP="001977CC">
                  <w:r>
                    <w:t>symboolcode</w:t>
                  </w:r>
                </w:p>
              </w:tc>
              <w:tc>
                <w:tcPr>
                  <w:tcW w:w="2500" w:type="pct"/>
                </w:tcPr>
                <w:p w14:paraId="3A06E3EF" w14:textId="603F4E39" w:rsidR="00901F3A" w:rsidRDefault="00901F3A" w:rsidP="001977CC"/>
              </w:tc>
            </w:tr>
            <w:tr w:rsidR="00901F3A" w:rsidRPr="0049085E" w14:paraId="436477F0" w14:textId="77777777" w:rsidTr="001977CC">
              <w:tc>
                <w:tcPr>
                  <w:tcW w:w="2500" w:type="pct"/>
                </w:tcPr>
                <w:p w14:paraId="35829A47" w14:textId="77777777" w:rsidR="00901F3A" w:rsidRPr="0049085E" w:rsidRDefault="00901F3A" w:rsidP="001977CC">
                  <w:r w:rsidRPr="0049085E">
                    <w:t>nauwkeurigheid</w:t>
                  </w:r>
                </w:p>
              </w:tc>
              <w:tc>
                <w:tcPr>
                  <w:tcW w:w="2500" w:type="pct"/>
                </w:tcPr>
                <w:p w14:paraId="6E656870" w14:textId="77A8C87B" w:rsidR="00901F3A" w:rsidRPr="0049085E" w:rsidRDefault="00901F3A" w:rsidP="001977CC"/>
              </w:tc>
            </w:tr>
            <w:tr w:rsidR="00901F3A" w:rsidRPr="0049085E" w14:paraId="668AB050" w14:textId="77777777" w:rsidTr="001977CC">
              <w:tc>
                <w:tcPr>
                  <w:tcW w:w="2500" w:type="pct"/>
                </w:tcPr>
                <w:p w14:paraId="005A17B8" w14:textId="77777777" w:rsidR="00901F3A" w:rsidRPr="0049085E" w:rsidRDefault="00901F3A" w:rsidP="001977CC">
                  <w:r w:rsidRPr="0049085E">
                    <w:t>bron</w:t>
                  </w:r>
                  <w:r>
                    <w:t>N</w:t>
                  </w:r>
                  <w:r w:rsidRPr="0049085E">
                    <w:t>auwkeurigheid</w:t>
                  </w:r>
                </w:p>
              </w:tc>
              <w:tc>
                <w:tcPr>
                  <w:tcW w:w="2500" w:type="pct"/>
                </w:tcPr>
                <w:p w14:paraId="1B4CA60B" w14:textId="64A55075" w:rsidR="00901F3A" w:rsidRPr="0049085E" w:rsidRDefault="00901F3A" w:rsidP="001977CC">
                  <w:r>
                    <w:t>geen</w:t>
                  </w:r>
                </w:p>
              </w:tc>
            </w:tr>
            <w:tr w:rsidR="00901F3A" w:rsidRPr="0049085E" w14:paraId="18706BFA" w14:textId="77777777" w:rsidTr="001977CC">
              <w:tc>
                <w:tcPr>
                  <w:tcW w:w="2500" w:type="pct"/>
                </w:tcPr>
                <w:p w14:paraId="719ADDC0" w14:textId="77777777" w:rsidR="00901F3A" w:rsidRPr="0049085E" w:rsidRDefault="00901F3A" w:rsidP="001977CC">
                  <w:r>
                    <w:t>idealisatie</w:t>
                  </w:r>
                </w:p>
              </w:tc>
              <w:tc>
                <w:tcPr>
                  <w:tcW w:w="2500" w:type="pct"/>
                </w:tcPr>
                <w:p w14:paraId="5D3A1625" w14:textId="3C7F69A1" w:rsidR="00901F3A" w:rsidRPr="0049085E" w:rsidRDefault="00901F3A" w:rsidP="001977CC">
                  <w:r>
                    <w:t>geen</w:t>
                  </w:r>
                </w:p>
              </w:tc>
            </w:tr>
          </w:tbl>
          <w:p w14:paraId="2BEB03D4" w14:textId="77777777" w:rsidR="00901F3A" w:rsidRPr="00D631F2" w:rsidRDefault="00901F3A" w:rsidP="001977CC"/>
        </w:tc>
      </w:tr>
    </w:tbl>
    <w:p w14:paraId="52CD4480" w14:textId="50DBC387" w:rsidR="00901F3A" w:rsidRDefault="00901F3A">
      <w:pPr>
        <w:pStyle w:val="Tekstopmerking"/>
      </w:pPr>
    </w:p>
  </w:comment>
  <w:comment w:id="66" w:author="Devlin Oosterwijk" w:date="2022-09-20T11:41: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76B8C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EE2E1A" w14:textId="77777777" w:rsidR="00901F3A" w:rsidRPr="0049085E" w:rsidRDefault="00901F3A" w:rsidP="00ED1428">
            <w:r>
              <w:rPr>
                <w:rStyle w:val="Verwijzingopmerking"/>
              </w:rPr>
              <w:annotationRef/>
            </w:r>
            <w:r>
              <w:t>Geometrie</w:t>
            </w:r>
          </w:p>
        </w:tc>
      </w:tr>
      <w:tr w:rsidR="00901F3A" w:rsidRPr="0049085E" w14:paraId="647BACE2" w14:textId="77777777" w:rsidTr="00ED1428">
        <w:tc>
          <w:tcPr>
            <w:tcW w:w="2500" w:type="pct"/>
          </w:tcPr>
          <w:p w14:paraId="23FA5B1A" w14:textId="77777777" w:rsidR="00901F3A" w:rsidRPr="0049085E" w:rsidRDefault="00901F3A" w:rsidP="00ED1428">
            <w:r>
              <w:t>bestandsnaam</w:t>
            </w:r>
          </w:p>
        </w:tc>
        <w:tc>
          <w:tcPr>
            <w:tcW w:w="2500" w:type="pct"/>
          </w:tcPr>
          <w:p w14:paraId="5685C24B" w14:textId="32DC4931" w:rsidR="00901F3A" w:rsidRPr="0049085E" w:rsidRDefault="00BC16CD" w:rsidP="00ED1428">
            <w:r w:rsidRPr="00BC16CD">
              <w:t>Woongebied_Transformatie.gml</w:t>
            </w:r>
          </w:p>
        </w:tc>
      </w:tr>
      <w:tr w:rsidR="00901F3A" w:rsidRPr="0049085E" w14:paraId="3AAA7C42" w14:textId="77777777" w:rsidTr="00ED1428">
        <w:tc>
          <w:tcPr>
            <w:tcW w:w="2500" w:type="pct"/>
          </w:tcPr>
          <w:p w14:paraId="77A43AAE" w14:textId="77777777" w:rsidR="00901F3A" w:rsidRPr="0049085E" w:rsidRDefault="00901F3A" w:rsidP="00ED1428">
            <w:r w:rsidRPr="0049085E">
              <w:t>noemer</w:t>
            </w:r>
          </w:p>
        </w:tc>
        <w:tc>
          <w:tcPr>
            <w:tcW w:w="2500" w:type="pct"/>
          </w:tcPr>
          <w:p w14:paraId="726C2A95" w14:textId="2AE07553" w:rsidR="00901F3A" w:rsidRPr="0049085E" w:rsidRDefault="00901F3A" w:rsidP="00ED1428">
            <w:r>
              <w:t>Woongebied-Transformatie</w:t>
            </w:r>
          </w:p>
        </w:tc>
      </w:tr>
      <w:tr w:rsidR="00901F3A" w:rsidRPr="0049085E" w14:paraId="178CF697" w14:textId="77777777" w:rsidTr="00ED1428">
        <w:tc>
          <w:tcPr>
            <w:tcW w:w="2500" w:type="pct"/>
          </w:tcPr>
          <w:p w14:paraId="396DB9A2" w14:textId="77777777" w:rsidR="00901F3A" w:rsidRPr="0049085E" w:rsidRDefault="00901F3A" w:rsidP="00ED1428">
            <w:r>
              <w:t>symboolcode</w:t>
            </w:r>
          </w:p>
        </w:tc>
        <w:tc>
          <w:tcPr>
            <w:tcW w:w="2500" w:type="pct"/>
          </w:tcPr>
          <w:p w14:paraId="41774488" w14:textId="0001BF75" w:rsidR="00901F3A" w:rsidRDefault="00901F3A" w:rsidP="00ED1428"/>
        </w:tc>
      </w:tr>
      <w:tr w:rsidR="00901F3A" w:rsidRPr="0049085E" w14:paraId="4EFAD3B3" w14:textId="77777777" w:rsidTr="00ED1428">
        <w:tc>
          <w:tcPr>
            <w:tcW w:w="2500" w:type="pct"/>
          </w:tcPr>
          <w:p w14:paraId="15DCC8E3" w14:textId="77777777" w:rsidR="00901F3A" w:rsidRPr="0049085E" w:rsidRDefault="00901F3A" w:rsidP="00ED1428">
            <w:r w:rsidRPr="0049085E">
              <w:t>nauwkeurigheid</w:t>
            </w:r>
          </w:p>
        </w:tc>
        <w:tc>
          <w:tcPr>
            <w:tcW w:w="2500" w:type="pct"/>
          </w:tcPr>
          <w:p w14:paraId="5213719F" w14:textId="5E1AA63F" w:rsidR="00901F3A" w:rsidRPr="0049085E" w:rsidRDefault="00901F3A" w:rsidP="00ED1428"/>
        </w:tc>
      </w:tr>
      <w:tr w:rsidR="00901F3A" w:rsidRPr="0049085E" w14:paraId="18A6248A" w14:textId="77777777" w:rsidTr="00ED1428">
        <w:tc>
          <w:tcPr>
            <w:tcW w:w="2500" w:type="pct"/>
          </w:tcPr>
          <w:p w14:paraId="07986C4C" w14:textId="77777777" w:rsidR="00901F3A" w:rsidRPr="0049085E" w:rsidRDefault="00901F3A" w:rsidP="00ED1428">
            <w:r w:rsidRPr="0049085E">
              <w:t>bronNauwkeurigheid</w:t>
            </w:r>
          </w:p>
        </w:tc>
        <w:tc>
          <w:tcPr>
            <w:tcW w:w="2500" w:type="pct"/>
          </w:tcPr>
          <w:p w14:paraId="7D7F5328" w14:textId="2D0DDC35" w:rsidR="00901F3A" w:rsidRPr="0049085E" w:rsidRDefault="00901F3A" w:rsidP="00ED1428">
            <w:r>
              <w:t>geen</w:t>
            </w:r>
          </w:p>
        </w:tc>
      </w:tr>
      <w:tr w:rsidR="00901F3A" w:rsidRPr="0049085E" w14:paraId="425C3EEB" w14:textId="77777777" w:rsidTr="00ED1428">
        <w:tc>
          <w:tcPr>
            <w:tcW w:w="2500" w:type="pct"/>
          </w:tcPr>
          <w:p w14:paraId="38D4711D" w14:textId="77777777" w:rsidR="00901F3A" w:rsidRPr="0049085E" w:rsidRDefault="00901F3A" w:rsidP="00ED1428">
            <w:r>
              <w:t>idealisatie</w:t>
            </w:r>
          </w:p>
        </w:tc>
        <w:tc>
          <w:tcPr>
            <w:tcW w:w="2500" w:type="pct"/>
          </w:tcPr>
          <w:p w14:paraId="49043B1A" w14:textId="42BB372E" w:rsidR="00901F3A" w:rsidRPr="0049085E" w:rsidRDefault="00901F3A" w:rsidP="00ED1428">
            <w:r>
              <w:t>http://standaarden.omgevingswet.overheid.nl/idealisatie/id/concept/Exact</w:t>
            </w:r>
          </w:p>
        </w:tc>
      </w:tr>
      <w:tr w:rsidR="00901F3A" w:rsidRPr="0049085E" w14:paraId="147BB80B" w14:textId="77777777" w:rsidTr="00ED1428">
        <w:tc>
          <w:tcPr>
            <w:tcW w:w="2500" w:type="pct"/>
          </w:tcPr>
          <w:p w14:paraId="67E69B7B" w14:textId="77777777" w:rsidR="00901F3A" w:rsidRDefault="00901F3A" w:rsidP="00ED1428">
            <w:r>
              <w:t>regelingsgebied</w:t>
            </w:r>
          </w:p>
        </w:tc>
        <w:tc>
          <w:tcPr>
            <w:tcW w:w="2500" w:type="pct"/>
          </w:tcPr>
          <w:p w14:paraId="14E79CEC" w14:textId="0717F102" w:rsidR="00901F3A" w:rsidRDefault="00901F3A" w:rsidP="00ED1428">
            <w:r>
              <w:t>False</w:t>
            </w:r>
          </w:p>
        </w:tc>
      </w:tr>
    </w:tbl>
    <w:p w14:paraId="1FAAEFE5" w14:textId="69503B36" w:rsidR="00901F3A" w:rsidRDefault="00901F3A">
      <w:pPr>
        <w:pStyle w:val="Tekstopmerking"/>
      </w:pPr>
    </w:p>
  </w:comment>
  <w:comment w:id="67"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DF7BEB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C9B89" w14:textId="77777777" w:rsidR="00901F3A" w:rsidRPr="00D631F2" w:rsidRDefault="00901F3A" w:rsidP="001977CC">
            <w:r>
              <w:rPr>
                <w:rStyle w:val="Verwijzingopmerking"/>
              </w:rPr>
              <w:annotationRef/>
            </w:r>
            <w:r>
              <w:t>Omgevingsnorm</w:t>
            </w:r>
          </w:p>
        </w:tc>
      </w:tr>
      <w:tr w:rsidR="00901F3A" w:rsidRPr="00D631F2" w14:paraId="7A9C74C4" w14:textId="77777777" w:rsidTr="001977CC">
        <w:tc>
          <w:tcPr>
            <w:tcW w:w="2500" w:type="pct"/>
          </w:tcPr>
          <w:p w14:paraId="045B8A09" w14:textId="77777777" w:rsidR="00901F3A" w:rsidRPr="00D631F2" w:rsidRDefault="00901F3A" w:rsidP="001977CC">
            <w:r>
              <w:t>omgevingsnorm</w:t>
            </w:r>
          </w:p>
        </w:tc>
        <w:tc>
          <w:tcPr>
            <w:tcW w:w="2500" w:type="pct"/>
          </w:tcPr>
          <w:p w14:paraId="46CB26CE" w14:textId="098BA837" w:rsidR="00901F3A" w:rsidRPr="00D631F2" w:rsidRDefault="004C3809" w:rsidP="001977CC">
            <w:r>
              <w:t>Maximum bouwhoogte</w:t>
            </w:r>
          </w:p>
        </w:tc>
      </w:tr>
      <w:tr w:rsidR="00901F3A" w:rsidRPr="00D631F2" w14:paraId="0CCE0464" w14:textId="77777777" w:rsidTr="001977CC">
        <w:tc>
          <w:tcPr>
            <w:tcW w:w="2500" w:type="pct"/>
          </w:tcPr>
          <w:p w14:paraId="5F386B6D" w14:textId="77777777" w:rsidR="00901F3A" w:rsidRPr="00D631F2" w:rsidRDefault="00901F3A" w:rsidP="001977CC">
            <w:r>
              <w:t>omgevingsnorm</w:t>
            </w:r>
            <w:r w:rsidRPr="00D631F2">
              <w:t>groep</w:t>
            </w:r>
          </w:p>
        </w:tc>
        <w:tc>
          <w:tcPr>
            <w:tcW w:w="2500" w:type="pct"/>
          </w:tcPr>
          <w:p w14:paraId="127E27EA" w14:textId="7CC1EB1B" w:rsidR="00901F3A" w:rsidRPr="00D631F2" w:rsidRDefault="004C3809" w:rsidP="001977CC">
            <w:r>
              <w:t>http://standaarden.omgevingswet.overheid.nl/omgevingsnorm/id/concept/MaatvoeringBouwen</w:t>
            </w:r>
          </w:p>
        </w:tc>
      </w:tr>
      <w:tr w:rsidR="00901F3A" w:rsidRPr="00D631F2" w14:paraId="41DE108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359588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8B35A3" w14:textId="77777777" w:rsidR="00901F3A" w:rsidRPr="0049085E" w:rsidRDefault="00901F3A" w:rsidP="001977CC">
                  <w:r>
                    <w:t>Waarde</w:t>
                  </w:r>
                </w:p>
              </w:tc>
            </w:tr>
            <w:tr w:rsidR="00901F3A" w:rsidRPr="0049085E" w14:paraId="1D9CA5B3" w14:textId="77777777" w:rsidTr="001977CC">
              <w:tc>
                <w:tcPr>
                  <w:tcW w:w="2500" w:type="pct"/>
                </w:tcPr>
                <w:p w14:paraId="44AB3198" w14:textId="77777777" w:rsidR="00901F3A" w:rsidRDefault="00901F3A" w:rsidP="001977CC">
                  <w:r>
                    <w:t>typeNorm</w:t>
                  </w:r>
                </w:p>
              </w:tc>
              <w:tc>
                <w:tcPr>
                  <w:tcW w:w="2500" w:type="pct"/>
                </w:tcPr>
                <w:p w14:paraId="769A6EE1" w14:textId="6CE0D729" w:rsidR="00901F3A" w:rsidRDefault="004C3809" w:rsidP="001977CC">
                  <w:r>
                    <w:t>http://standaarden.omgevingswet.overheid.nl/typenorm/id/concept/MaximumBouwhoogte</w:t>
                  </w:r>
                </w:p>
              </w:tc>
            </w:tr>
            <w:tr w:rsidR="00901F3A" w:rsidRPr="0049085E" w14:paraId="7F3FDCE4" w14:textId="77777777" w:rsidTr="001977CC">
              <w:tc>
                <w:tcPr>
                  <w:tcW w:w="2500" w:type="pct"/>
                </w:tcPr>
                <w:p w14:paraId="1D8D9687" w14:textId="77777777" w:rsidR="00901F3A" w:rsidRPr="0049085E" w:rsidRDefault="00901F3A" w:rsidP="001977CC">
                  <w:r>
                    <w:t>kwalitatieveWaarde</w:t>
                  </w:r>
                </w:p>
              </w:tc>
              <w:tc>
                <w:tcPr>
                  <w:tcW w:w="2500" w:type="pct"/>
                </w:tcPr>
                <w:p w14:paraId="5BD46BFE" w14:textId="567B2246" w:rsidR="00901F3A" w:rsidRPr="0049085E" w:rsidRDefault="00901F3A" w:rsidP="001977CC"/>
              </w:tc>
            </w:tr>
            <w:tr w:rsidR="00901F3A" w:rsidRPr="0049085E" w14:paraId="2D2A4671" w14:textId="77777777" w:rsidTr="001977CC">
              <w:tc>
                <w:tcPr>
                  <w:tcW w:w="2500" w:type="pct"/>
                </w:tcPr>
                <w:p w14:paraId="500A0D10" w14:textId="77777777" w:rsidR="00901F3A" w:rsidRPr="0049085E" w:rsidRDefault="00901F3A" w:rsidP="001977CC">
                  <w:r>
                    <w:t>waarde</w:t>
                  </w:r>
                </w:p>
              </w:tc>
              <w:tc>
                <w:tcPr>
                  <w:tcW w:w="2500" w:type="pct"/>
                </w:tcPr>
                <w:p w14:paraId="2CA410EE" w14:textId="2AB8C86C" w:rsidR="00901F3A" w:rsidRPr="0049085E" w:rsidRDefault="004C3809" w:rsidP="001977CC">
                  <w:r>
                    <w:t>25|http://standaarden.omgevingswet.overheid.nl/eenheid/id/concept/Meter</w:t>
                  </w:r>
                </w:p>
              </w:tc>
            </w:tr>
          </w:tbl>
          <w:p w14:paraId="49DD1792" w14:textId="77777777" w:rsidR="00901F3A" w:rsidRPr="00D631F2" w:rsidRDefault="00901F3A" w:rsidP="001977CC"/>
        </w:tc>
      </w:tr>
      <w:tr w:rsidR="00901F3A" w:rsidRPr="00D631F2" w14:paraId="3026895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25B279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2E1397" w14:textId="77777777" w:rsidR="00901F3A" w:rsidRPr="0049085E" w:rsidRDefault="00901F3A" w:rsidP="001977CC">
                  <w:r>
                    <w:t>Geometrie</w:t>
                  </w:r>
                </w:p>
              </w:tc>
            </w:tr>
            <w:tr w:rsidR="00901F3A" w:rsidRPr="0049085E" w14:paraId="3825B7BB" w14:textId="77777777" w:rsidTr="001977CC">
              <w:tc>
                <w:tcPr>
                  <w:tcW w:w="2500" w:type="pct"/>
                </w:tcPr>
                <w:p w14:paraId="4AE432BF" w14:textId="77777777" w:rsidR="00901F3A" w:rsidRPr="0049085E" w:rsidRDefault="00901F3A" w:rsidP="001977CC">
                  <w:r>
                    <w:t>bestandsnaam</w:t>
                  </w:r>
                </w:p>
              </w:tc>
              <w:tc>
                <w:tcPr>
                  <w:tcW w:w="2500" w:type="pct"/>
                </w:tcPr>
                <w:p w14:paraId="2F7BB6EF" w14:textId="70A6AEFB" w:rsidR="00901F3A" w:rsidRPr="0049085E" w:rsidRDefault="004C3809" w:rsidP="001977CC">
                  <w:r>
                    <w:t>Maximum___Bouwhoogte.gml</w:t>
                  </w:r>
                </w:p>
              </w:tc>
            </w:tr>
            <w:tr w:rsidR="00901F3A" w:rsidRPr="0049085E" w14:paraId="666E2918" w14:textId="77777777" w:rsidTr="001977CC">
              <w:tc>
                <w:tcPr>
                  <w:tcW w:w="2500" w:type="pct"/>
                </w:tcPr>
                <w:p w14:paraId="1A0650A9" w14:textId="77777777" w:rsidR="00901F3A" w:rsidRPr="0049085E" w:rsidRDefault="00901F3A" w:rsidP="001977CC">
                  <w:r w:rsidRPr="0049085E">
                    <w:t>noemer</w:t>
                  </w:r>
                </w:p>
              </w:tc>
              <w:tc>
                <w:tcPr>
                  <w:tcW w:w="2500" w:type="pct"/>
                </w:tcPr>
                <w:p w14:paraId="7F51210F" w14:textId="4FDCD445" w:rsidR="00901F3A" w:rsidRPr="0049085E" w:rsidRDefault="004C3809" w:rsidP="001977CC">
                  <w:r>
                    <w:t>Maximum - bouwhoogte</w:t>
                  </w:r>
                </w:p>
              </w:tc>
            </w:tr>
            <w:tr w:rsidR="00901F3A" w:rsidRPr="0049085E" w14:paraId="471AF1B9" w14:textId="77777777" w:rsidTr="001977CC">
              <w:tc>
                <w:tcPr>
                  <w:tcW w:w="2500" w:type="pct"/>
                </w:tcPr>
                <w:p w14:paraId="2B2B663F" w14:textId="77777777" w:rsidR="00901F3A" w:rsidRPr="0049085E" w:rsidRDefault="00901F3A" w:rsidP="001977CC">
                  <w:r>
                    <w:t>symboolcode</w:t>
                  </w:r>
                </w:p>
              </w:tc>
              <w:tc>
                <w:tcPr>
                  <w:tcW w:w="2500" w:type="pct"/>
                </w:tcPr>
                <w:p w14:paraId="3AFE4146" w14:textId="44A3EE89" w:rsidR="00901F3A" w:rsidRDefault="00901F3A" w:rsidP="001977CC"/>
              </w:tc>
            </w:tr>
            <w:tr w:rsidR="00901F3A" w:rsidRPr="0049085E" w14:paraId="69464220" w14:textId="77777777" w:rsidTr="001977CC">
              <w:tc>
                <w:tcPr>
                  <w:tcW w:w="2500" w:type="pct"/>
                </w:tcPr>
                <w:p w14:paraId="6FB81122" w14:textId="77777777" w:rsidR="00901F3A" w:rsidRPr="0049085E" w:rsidRDefault="00901F3A" w:rsidP="001977CC">
                  <w:r w:rsidRPr="0049085E">
                    <w:t>nauwkeurigheid</w:t>
                  </w:r>
                </w:p>
              </w:tc>
              <w:tc>
                <w:tcPr>
                  <w:tcW w:w="2500" w:type="pct"/>
                </w:tcPr>
                <w:p w14:paraId="037637C5" w14:textId="6002D6C8" w:rsidR="00901F3A" w:rsidRPr="0049085E" w:rsidRDefault="00901F3A" w:rsidP="001977CC"/>
              </w:tc>
            </w:tr>
            <w:tr w:rsidR="00901F3A" w:rsidRPr="0049085E" w14:paraId="1250BDF0" w14:textId="77777777" w:rsidTr="001977CC">
              <w:tc>
                <w:tcPr>
                  <w:tcW w:w="2500" w:type="pct"/>
                </w:tcPr>
                <w:p w14:paraId="4763C35B" w14:textId="77777777" w:rsidR="00901F3A" w:rsidRPr="0049085E" w:rsidRDefault="00901F3A" w:rsidP="001977CC">
                  <w:r w:rsidRPr="0049085E">
                    <w:t>bronNauwkeurigheid</w:t>
                  </w:r>
                </w:p>
              </w:tc>
              <w:tc>
                <w:tcPr>
                  <w:tcW w:w="2500" w:type="pct"/>
                </w:tcPr>
                <w:p w14:paraId="594A4BF4" w14:textId="4E0F8987" w:rsidR="00901F3A" w:rsidRPr="0049085E" w:rsidRDefault="004C3809" w:rsidP="001977CC">
                  <w:r>
                    <w:t>geen</w:t>
                  </w:r>
                </w:p>
              </w:tc>
            </w:tr>
            <w:tr w:rsidR="00901F3A" w:rsidRPr="0049085E" w14:paraId="2EEB2A5C" w14:textId="77777777" w:rsidTr="001977CC">
              <w:tc>
                <w:tcPr>
                  <w:tcW w:w="2500" w:type="pct"/>
                </w:tcPr>
                <w:p w14:paraId="3E93620D" w14:textId="77777777" w:rsidR="00901F3A" w:rsidRPr="0049085E" w:rsidRDefault="00901F3A" w:rsidP="001977CC">
                  <w:r>
                    <w:t>idealisatie</w:t>
                  </w:r>
                </w:p>
              </w:tc>
              <w:tc>
                <w:tcPr>
                  <w:tcW w:w="2500" w:type="pct"/>
                </w:tcPr>
                <w:p w14:paraId="3725599A" w14:textId="5A7F4DE2" w:rsidR="00901F3A" w:rsidRPr="0049085E" w:rsidRDefault="004C3809" w:rsidP="001977CC">
                  <w:r>
                    <w:t>http://standaarden.omgevingswet.overheid.nl/idealisatie/id/concept/Exact</w:t>
                  </w:r>
                </w:p>
              </w:tc>
            </w:tr>
          </w:tbl>
          <w:p w14:paraId="0EC4D4DB" w14:textId="77777777" w:rsidR="00901F3A" w:rsidRPr="00D631F2" w:rsidRDefault="00901F3A" w:rsidP="001977CC"/>
        </w:tc>
      </w:tr>
    </w:tbl>
    <w:p w14:paraId="4108285F" w14:textId="516F6F6C" w:rsidR="00901F3A" w:rsidRDefault="00901F3A">
      <w:pPr>
        <w:pStyle w:val="Tekstopmerking"/>
      </w:pPr>
    </w:p>
  </w:comment>
  <w:comment w:id="68"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D631F2" w14:paraId="5549DC2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895DB" w14:textId="77777777" w:rsidR="00901F3A" w:rsidRPr="00D631F2" w:rsidRDefault="00901F3A" w:rsidP="001977CC">
            <w:r>
              <w:rPr>
                <w:rStyle w:val="Verwijzingopmerking"/>
              </w:rPr>
              <w:annotationRef/>
            </w:r>
            <w:r w:rsidRPr="00D631F2">
              <w:t>Activiteit</w:t>
            </w:r>
          </w:p>
        </w:tc>
      </w:tr>
      <w:tr w:rsidR="00901F3A" w:rsidRPr="00D631F2" w14:paraId="1CF9B42D" w14:textId="77777777" w:rsidTr="001977CC">
        <w:tc>
          <w:tcPr>
            <w:tcW w:w="2500" w:type="pct"/>
          </w:tcPr>
          <w:p w14:paraId="0D8EDB92" w14:textId="77777777" w:rsidR="00901F3A" w:rsidRPr="00D631F2" w:rsidRDefault="00901F3A" w:rsidP="001977CC">
            <w:r w:rsidRPr="00D631F2">
              <w:t>activiteit</w:t>
            </w:r>
            <w:r>
              <w:t>en</w:t>
            </w:r>
          </w:p>
        </w:tc>
        <w:tc>
          <w:tcPr>
            <w:tcW w:w="2500" w:type="pct"/>
          </w:tcPr>
          <w:p w14:paraId="3C8A3400" w14:textId="7B8073A1" w:rsidR="00901F3A" w:rsidRPr="00D631F2" w:rsidRDefault="00901F3A" w:rsidP="001977CC">
            <w:r>
              <w:t>Hoofdgebouw bouwen</w:t>
            </w:r>
          </w:p>
        </w:tc>
      </w:tr>
      <w:tr w:rsidR="00901F3A" w:rsidRPr="00D631F2" w14:paraId="661E7EA4" w14:textId="77777777" w:rsidTr="001977CC">
        <w:tc>
          <w:tcPr>
            <w:tcW w:w="2500" w:type="pct"/>
          </w:tcPr>
          <w:p w14:paraId="3281E376" w14:textId="77777777" w:rsidR="00901F3A" w:rsidRPr="00D631F2" w:rsidRDefault="00901F3A" w:rsidP="001977CC">
            <w:r>
              <w:t>bovenliggendeActiviteit</w:t>
            </w:r>
          </w:p>
        </w:tc>
        <w:tc>
          <w:tcPr>
            <w:tcW w:w="2500" w:type="pct"/>
          </w:tcPr>
          <w:p w14:paraId="3BFFF9CA" w14:textId="09E0CF1F" w:rsidR="00901F3A" w:rsidRDefault="00901F3A" w:rsidP="001977CC"/>
        </w:tc>
      </w:tr>
      <w:tr w:rsidR="00901F3A" w:rsidRPr="00D631F2" w14:paraId="59B36E51" w14:textId="77777777" w:rsidTr="001977CC">
        <w:tc>
          <w:tcPr>
            <w:tcW w:w="2500" w:type="pct"/>
          </w:tcPr>
          <w:p w14:paraId="3AED45A0" w14:textId="77777777" w:rsidR="00901F3A" w:rsidRPr="00D631F2" w:rsidRDefault="00901F3A" w:rsidP="001977CC">
            <w:r w:rsidRPr="00D631F2">
              <w:t>activiteitengroep</w:t>
            </w:r>
          </w:p>
        </w:tc>
        <w:tc>
          <w:tcPr>
            <w:tcW w:w="2500" w:type="pct"/>
          </w:tcPr>
          <w:p w14:paraId="3B94E21E" w14:textId="2DC1F002" w:rsidR="00901F3A" w:rsidRPr="00D631F2" w:rsidRDefault="00901F3A" w:rsidP="001977CC">
            <w:r>
              <w:t>http://standaarden.omgevingswet.overheid.nl/activiteit/id/concept/BouwactiviteitRuimtelijk</w:t>
            </w:r>
          </w:p>
        </w:tc>
      </w:tr>
      <w:tr w:rsidR="00901F3A" w:rsidRPr="00D631F2" w14:paraId="7382A553" w14:textId="77777777" w:rsidTr="001977CC">
        <w:tc>
          <w:tcPr>
            <w:tcW w:w="2500" w:type="pct"/>
          </w:tcPr>
          <w:p w14:paraId="539BF5F6" w14:textId="77777777" w:rsidR="00901F3A" w:rsidRPr="00D631F2" w:rsidRDefault="00901F3A" w:rsidP="001977CC">
            <w:r>
              <w:t>activiteitregelkwalificatie</w:t>
            </w:r>
          </w:p>
        </w:tc>
        <w:tc>
          <w:tcPr>
            <w:tcW w:w="2500" w:type="pct"/>
          </w:tcPr>
          <w:p w14:paraId="2137C4B9" w14:textId="0B39EA6D" w:rsidR="00901F3A" w:rsidRPr="00D631F2" w:rsidRDefault="00901F3A" w:rsidP="001977CC">
            <w:r>
              <w:t>http://standaarden.omgevingswet.overheid.nl/activiteitregelkwalificatie/id/concept/AndersGeduid</w:t>
            </w:r>
          </w:p>
        </w:tc>
      </w:tr>
      <w:tr w:rsidR="00901F3A" w:rsidRPr="00D631F2" w14:paraId="5658029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01F3A" w:rsidRPr="0049085E" w14:paraId="7AA48E7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0D633A" w14:textId="77777777" w:rsidR="00901F3A" w:rsidRPr="0049085E" w:rsidRDefault="00901F3A" w:rsidP="001977CC">
                  <w:r>
                    <w:t>Geometrie</w:t>
                  </w:r>
                </w:p>
              </w:tc>
            </w:tr>
            <w:tr w:rsidR="003A0872" w:rsidRPr="0049085E" w14:paraId="584AB8FA" w14:textId="77777777" w:rsidTr="001977CC">
              <w:tc>
                <w:tcPr>
                  <w:tcW w:w="2500" w:type="pct"/>
                </w:tcPr>
                <w:p w14:paraId="15FB83AB" w14:textId="77777777" w:rsidR="003A0872" w:rsidRPr="0049085E" w:rsidRDefault="003A0872" w:rsidP="003A0872">
                  <w:r>
                    <w:t>bestandsnaam</w:t>
                  </w:r>
                </w:p>
              </w:tc>
              <w:tc>
                <w:tcPr>
                  <w:tcW w:w="2500" w:type="pct"/>
                </w:tcPr>
                <w:p w14:paraId="6CF6EF64" w14:textId="48CE88DB" w:rsidR="003A0872" w:rsidRPr="0049085E" w:rsidRDefault="003A0872" w:rsidP="003A0872">
                  <w:r w:rsidRPr="001D1536">
                    <w:t>Woongebied_Transformatie.gml</w:t>
                  </w:r>
                </w:p>
              </w:tc>
            </w:tr>
            <w:tr w:rsidR="003A0872" w:rsidRPr="0049085E" w14:paraId="6AB01001" w14:textId="77777777" w:rsidTr="001977CC">
              <w:tc>
                <w:tcPr>
                  <w:tcW w:w="2500" w:type="pct"/>
                </w:tcPr>
                <w:p w14:paraId="45A72D28" w14:textId="77777777" w:rsidR="003A0872" w:rsidRPr="0049085E" w:rsidRDefault="003A0872" w:rsidP="003A0872">
                  <w:r w:rsidRPr="0049085E">
                    <w:t>noemer</w:t>
                  </w:r>
                </w:p>
              </w:tc>
              <w:tc>
                <w:tcPr>
                  <w:tcW w:w="2500" w:type="pct"/>
                </w:tcPr>
                <w:p w14:paraId="397C254F" w14:textId="36651F89" w:rsidR="003A0872" w:rsidRPr="0049085E" w:rsidRDefault="003A0872" w:rsidP="003A0872">
                  <w:r w:rsidRPr="001D1536">
                    <w:t>Woongebied-Transformatie</w:t>
                  </w:r>
                </w:p>
              </w:tc>
            </w:tr>
            <w:tr w:rsidR="00901F3A" w:rsidRPr="0049085E" w14:paraId="1ECE63ED" w14:textId="77777777" w:rsidTr="001977CC">
              <w:tc>
                <w:tcPr>
                  <w:tcW w:w="2500" w:type="pct"/>
                </w:tcPr>
                <w:p w14:paraId="7F62DB10" w14:textId="77777777" w:rsidR="00901F3A" w:rsidRPr="0049085E" w:rsidRDefault="00901F3A" w:rsidP="001977CC">
                  <w:r>
                    <w:t>symboolcode</w:t>
                  </w:r>
                </w:p>
              </w:tc>
              <w:tc>
                <w:tcPr>
                  <w:tcW w:w="2500" w:type="pct"/>
                </w:tcPr>
                <w:p w14:paraId="0E7AF9D0" w14:textId="302FAE91" w:rsidR="00901F3A" w:rsidRDefault="00901F3A" w:rsidP="001977CC"/>
              </w:tc>
            </w:tr>
            <w:tr w:rsidR="00901F3A" w:rsidRPr="0049085E" w14:paraId="194D1ADC" w14:textId="77777777" w:rsidTr="001977CC">
              <w:tc>
                <w:tcPr>
                  <w:tcW w:w="2500" w:type="pct"/>
                </w:tcPr>
                <w:p w14:paraId="6EDC39E3" w14:textId="77777777" w:rsidR="00901F3A" w:rsidRPr="0049085E" w:rsidRDefault="00901F3A" w:rsidP="001977CC">
                  <w:r w:rsidRPr="0049085E">
                    <w:t>nauwkeurigheid</w:t>
                  </w:r>
                </w:p>
              </w:tc>
              <w:tc>
                <w:tcPr>
                  <w:tcW w:w="2500" w:type="pct"/>
                </w:tcPr>
                <w:p w14:paraId="11A59B8D" w14:textId="3048C472" w:rsidR="00901F3A" w:rsidRPr="0049085E" w:rsidRDefault="00901F3A" w:rsidP="001977CC"/>
              </w:tc>
            </w:tr>
            <w:tr w:rsidR="00901F3A" w:rsidRPr="0049085E" w14:paraId="63EECE2B" w14:textId="77777777" w:rsidTr="001977CC">
              <w:tc>
                <w:tcPr>
                  <w:tcW w:w="2500" w:type="pct"/>
                </w:tcPr>
                <w:p w14:paraId="3E0C2AF6" w14:textId="77777777" w:rsidR="00901F3A" w:rsidRPr="0049085E" w:rsidRDefault="00901F3A" w:rsidP="001977CC">
                  <w:r w:rsidRPr="0049085E">
                    <w:t>bron</w:t>
                  </w:r>
                  <w:r>
                    <w:t>N</w:t>
                  </w:r>
                  <w:r w:rsidRPr="0049085E">
                    <w:t>auwkeurigheid</w:t>
                  </w:r>
                </w:p>
              </w:tc>
              <w:tc>
                <w:tcPr>
                  <w:tcW w:w="2500" w:type="pct"/>
                </w:tcPr>
                <w:p w14:paraId="73D8EC51" w14:textId="44B3815F" w:rsidR="00901F3A" w:rsidRPr="0049085E" w:rsidRDefault="00901F3A" w:rsidP="001977CC">
                  <w:r>
                    <w:t>geen</w:t>
                  </w:r>
                </w:p>
              </w:tc>
            </w:tr>
            <w:tr w:rsidR="00901F3A" w:rsidRPr="0049085E" w14:paraId="22583649" w14:textId="77777777" w:rsidTr="001977CC">
              <w:tc>
                <w:tcPr>
                  <w:tcW w:w="2500" w:type="pct"/>
                </w:tcPr>
                <w:p w14:paraId="5B683371" w14:textId="77777777" w:rsidR="00901F3A" w:rsidRPr="0049085E" w:rsidRDefault="00901F3A" w:rsidP="001977CC">
                  <w:r>
                    <w:t>idealisatie</w:t>
                  </w:r>
                </w:p>
              </w:tc>
              <w:tc>
                <w:tcPr>
                  <w:tcW w:w="2500" w:type="pct"/>
                </w:tcPr>
                <w:p w14:paraId="478A5E80" w14:textId="2ED89B93" w:rsidR="00901F3A" w:rsidRPr="0049085E" w:rsidRDefault="00901F3A" w:rsidP="001977CC">
                  <w:r>
                    <w:t>geen</w:t>
                  </w:r>
                </w:p>
              </w:tc>
            </w:tr>
          </w:tbl>
          <w:p w14:paraId="2D274392" w14:textId="77777777" w:rsidR="00901F3A" w:rsidRPr="00D631F2" w:rsidRDefault="00901F3A" w:rsidP="001977CC"/>
        </w:tc>
      </w:tr>
    </w:tbl>
    <w:p w14:paraId="1AAE5438" w14:textId="096850CC" w:rsidR="00901F3A" w:rsidRDefault="00901F3A">
      <w:pPr>
        <w:pStyle w:val="Tekstopmerking"/>
      </w:pPr>
    </w:p>
  </w:comment>
  <w:comment w:id="69" w:author="Devlin Oosterwijk" w:date="2022-09-20T11:45:00Z" w:initials="DO">
    <w:tbl>
      <w:tblPr>
        <w:tblStyle w:val="Annotatie"/>
        <w:tblW w:w="5000" w:type="pct"/>
        <w:tblLayout w:type="fixed"/>
        <w:tblLook w:val="0620" w:firstRow="1" w:lastRow="0" w:firstColumn="0" w:lastColumn="0" w:noHBand="1" w:noVBand="1"/>
      </w:tblPr>
      <w:tblGrid>
        <w:gridCol w:w="3963"/>
        <w:gridCol w:w="3964"/>
      </w:tblGrid>
      <w:tr w:rsidR="00901F3A" w:rsidRPr="0049085E" w14:paraId="6B58306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96158" w14:textId="77777777" w:rsidR="00901F3A" w:rsidRPr="0049085E" w:rsidRDefault="00901F3A" w:rsidP="00ED1428">
            <w:r>
              <w:rPr>
                <w:rStyle w:val="Verwijzingopmerking"/>
              </w:rPr>
              <w:annotationRef/>
            </w:r>
            <w:r>
              <w:t>Geometrie</w:t>
            </w:r>
          </w:p>
        </w:tc>
      </w:tr>
      <w:tr w:rsidR="00901F3A" w:rsidRPr="0049085E" w14:paraId="1CB688E4" w14:textId="77777777" w:rsidTr="00ED1428">
        <w:tc>
          <w:tcPr>
            <w:tcW w:w="2500" w:type="pct"/>
          </w:tcPr>
          <w:p w14:paraId="3145CB8A" w14:textId="77777777" w:rsidR="00901F3A" w:rsidRPr="0049085E" w:rsidRDefault="00901F3A" w:rsidP="00ED1428">
            <w:r>
              <w:t>bestandsnaam</w:t>
            </w:r>
          </w:p>
        </w:tc>
        <w:tc>
          <w:tcPr>
            <w:tcW w:w="2500" w:type="pct"/>
          </w:tcPr>
          <w:p w14:paraId="5D9E4B2B" w14:textId="007BF0FE" w:rsidR="00901F3A" w:rsidRPr="0049085E" w:rsidRDefault="00BC16CD" w:rsidP="00ED1428">
            <w:r w:rsidRPr="00BC16CD">
              <w:t>Woongebied_Transformatie.gml</w:t>
            </w:r>
          </w:p>
        </w:tc>
      </w:tr>
      <w:tr w:rsidR="00901F3A" w:rsidRPr="0049085E" w14:paraId="63E98BA5" w14:textId="77777777" w:rsidTr="00ED1428">
        <w:tc>
          <w:tcPr>
            <w:tcW w:w="2500" w:type="pct"/>
          </w:tcPr>
          <w:p w14:paraId="21AE4542" w14:textId="77777777" w:rsidR="00901F3A" w:rsidRPr="0049085E" w:rsidRDefault="00901F3A" w:rsidP="00ED1428">
            <w:r w:rsidRPr="0049085E">
              <w:t>noemer</w:t>
            </w:r>
          </w:p>
        </w:tc>
        <w:tc>
          <w:tcPr>
            <w:tcW w:w="2500" w:type="pct"/>
          </w:tcPr>
          <w:p w14:paraId="35A3B1D2" w14:textId="2CED0A56" w:rsidR="00901F3A" w:rsidRPr="0049085E" w:rsidRDefault="00901F3A" w:rsidP="00ED1428">
            <w:r>
              <w:t>Woongebied-Transformatie</w:t>
            </w:r>
          </w:p>
        </w:tc>
      </w:tr>
      <w:tr w:rsidR="00901F3A" w:rsidRPr="0049085E" w14:paraId="28C0AA87" w14:textId="77777777" w:rsidTr="00ED1428">
        <w:tc>
          <w:tcPr>
            <w:tcW w:w="2500" w:type="pct"/>
          </w:tcPr>
          <w:p w14:paraId="119F284A" w14:textId="77777777" w:rsidR="00901F3A" w:rsidRPr="0049085E" w:rsidRDefault="00901F3A" w:rsidP="00ED1428">
            <w:r>
              <w:t>symboolcode</w:t>
            </w:r>
          </w:p>
        </w:tc>
        <w:tc>
          <w:tcPr>
            <w:tcW w:w="2500" w:type="pct"/>
          </w:tcPr>
          <w:p w14:paraId="21D94F37" w14:textId="1CB25711" w:rsidR="00901F3A" w:rsidRDefault="00901F3A" w:rsidP="00ED1428"/>
        </w:tc>
      </w:tr>
      <w:tr w:rsidR="00901F3A" w:rsidRPr="0049085E" w14:paraId="36003A50" w14:textId="77777777" w:rsidTr="00ED1428">
        <w:tc>
          <w:tcPr>
            <w:tcW w:w="2500" w:type="pct"/>
          </w:tcPr>
          <w:p w14:paraId="025AC3B4" w14:textId="77777777" w:rsidR="00901F3A" w:rsidRPr="0049085E" w:rsidRDefault="00901F3A" w:rsidP="00ED1428">
            <w:r w:rsidRPr="0049085E">
              <w:t>nauwkeurigheid</w:t>
            </w:r>
          </w:p>
        </w:tc>
        <w:tc>
          <w:tcPr>
            <w:tcW w:w="2500" w:type="pct"/>
          </w:tcPr>
          <w:p w14:paraId="6F128EE1" w14:textId="00C2E825" w:rsidR="00901F3A" w:rsidRPr="0049085E" w:rsidRDefault="00901F3A" w:rsidP="00ED1428"/>
        </w:tc>
      </w:tr>
      <w:tr w:rsidR="00901F3A" w:rsidRPr="0049085E" w14:paraId="090CF09F" w14:textId="77777777" w:rsidTr="00ED1428">
        <w:tc>
          <w:tcPr>
            <w:tcW w:w="2500" w:type="pct"/>
          </w:tcPr>
          <w:p w14:paraId="41C9E11C" w14:textId="77777777" w:rsidR="00901F3A" w:rsidRPr="0049085E" w:rsidRDefault="00901F3A" w:rsidP="00ED1428">
            <w:r w:rsidRPr="0049085E">
              <w:t>bronNauwkeurigheid</w:t>
            </w:r>
          </w:p>
        </w:tc>
        <w:tc>
          <w:tcPr>
            <w:tcW w:w="2500" w:type="pct"/>
          </w:tcPr>
          <w:p w14:paraId="78CDC509" w14:textId="395AF951" w:rsidR="00901F3A" w:rsidRPr="0049085E" w:rsidRDefault="00901F3A" w:rsidP="00ED1428">
            <w:r>
              <w:t>geen</w:t>
            </w:r>
          </w:p>
        </w:tc>
      </w:tr>
      <w:tr w:rsidR="00901F3A" w:rsidRPr="0049085E" w14:paraId="050F727C" w14:textId="77777777" w:rsidTr="00ED1428">
        <w:tc>
          <w:tcPr>
            <w:tcW w:w="2500" w:type="pct"/>
          </w:tcPr>
          <w:p w14:paraId="5077AB19" w14:textId="77777777" w:rsidR="00901F3A" w:rsidRPr="0049085E" w:rsidRDefault="00901F3A" w:rsidP="00ED1428">
            <w:r>
              <w:t>idealisatie</w:t>
            </w:r>
          </w:p>
        </w:tc>
        <w:tc>
          <w:tcPr>
            <w:tcW w:w="2500" w:type="pct"/>
          </w:tcPr>
          <w:p w14:paraId="19EBC5C9" w14:textId="20913CAC" w:rsidR="00901F3A" w:rsidRPr="0049085E" w:rsidRDefault="00901F3A" w:rsidP="00ED1428">
            <w:r>
              <w:t>http://standaarden.omgevingswet.overheid.nl/idealisatie/id/concept/Exact</w:t>
            </w:r>
          </w:p>
        </w:tc>
      </w:tr>
      <w:tr w:rsidR="00901F3A" w:rsidRPr="0049085E" w14:paraId="7E810DA1" w14:textId="77777777" w:rsidTr="00ED1428">
        <w:tc>
          <w:tcPr>
            <w:tcW w:w="2500" w:type="pct"/>
          </w:tcPr>
          <w:p w14:paraId="3CA7B6F2" w14:textId="77777777" w:rsidR="00901F3A" w:rsidRDefault="00901F3A" w:rsidP="00ED1428">
            <w:r>
              <w:t>regelingsgebied</w:t>
            </w:r>
          </w:p>
        </w:tc>
        <w:tc>
          <w:tcPr>
            <w:tcW w:w="2500" w:type="pct"/>
          </w:tcPr>
          <w:p w14:paraId="092228BA" w14:textId="40781D61" w:rsidR="00901F3A" w:rsidRDefault="00901F3A" w:rsidP="00ED1428">
            <w:r>
              <w:t>False</w:t>
            </w:r>
          </w:p>
        </w:tc>
      </w:tr>
    </w:tbl>
    <w:p w14:paraId="2CB77A36" w14:textId="37F4E42E" w:rsidR="00901F3A" w:rsidRDefault="00901F3A">
      <w:pPr>
        <w:pStyle w:val="Tekstopmerking"/>
      </w:pPr>
    </w:p>
  </w:comment>
  <w:comment w:id="70"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C77BD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10F445" w14:textId="77777777" w:rsidR="00E36AAD" w:rsidRPr="00D631F2" w:rsidRDefault="00E36AAD" w:rsidP="001977CC">
            <w:r>
              <w:rPr>
                <w:rStyle w:val="Verwijzingopmerking"/>
              </w:rPr>
              <w:annotationRef/>
            </w:r>
            <w:r w:rsidRPr="00D631F2">
              <w:t>Activiteit</w:t>
            </w:r>
          </w:p>
        </w:tc>
      </w:tr>
      <w:tr w:rsidR="00E36AAD" w:rsidRPr="00D631F2" w14:paraId="364125AE" w14:textId="77777777" w:rsidTr="001977CC">
        <w:tc>
          <w:tcPr>
            <w:tcW w:w="2500" w:type="pct"/>
          </w:tcPr>
          <w:p w14:paraId="08BA41CA" w14:textId="77777777" w:rsidR="00E36AAD" w:rsidRPr="00D631F2" w:rsidRDefault="00E36AAD" w:rsidP="001977CC">
            <w:r w:rsidRPr="00D631F2">
              <w:t>activiteit</w:t>
            </w:r>
            <w:r>
              <w:t>en</w:t>
            </w:r>
          </w:p>
        </w:tc>
        <w:tc>
          <w:tcPr>
            <w:tcW w:w="2500" w:type="pct"/>
          </w:tcPr>
          <w:p w14:paraId="6C7A98B4" w14:textId="7653D6F6" w:rsidR="00E36AAD" w:rsidRPr="00D631F2" w:rsidRDefault="00E36AAD" w:rsidP="001977CC">
            <w:r>
              <w:t>Hoofdgebouw bouwen</w:t>
            </w:r>
          </w:p>
        </w:tc>
      </w:tr>
      <w:tr w:rsidR="00E36AAD" w:rsidRPr="00D631F2" w14:paraId="4814237B" w14:textId="77777777" w:rsidTr="001977CC">
        <w:tc>
          <w:tcPr>
            <w:tcW w:w="2500" w:type="pct"/>
          </w:tcPr>
          <w:p w14:paraId="7C4F5A73" w14:textId="77777777" w:rsidR="00E36AAD" w:rsidRPr="00D631F2" w:rsidRDefault="00E36AAD" w:rsidP="001977CC">
            <w:r>
              <w:t>bovenliggendeActiviteit</w:t>
            </w:r>
          </w:p>
        </w:tc>
        <w:tc>
          <w:tcPr>
            <w:tcW w:w="2500" w:type="pct"/>
          </w:tcPr>
          <w:p w14:paraId="0B4DF09B" w14:textId="096A87CB" w:rsidR="00E36AAD" w:rsidRDefault="00E36AAD" w:rsidP="001977CC"/>
        </w:tc>
      </w:tr>
      <w:tr w:rsidR="00E36AAD" w:rsidRPr="00D631F2" w14:paraId="6929A7EF" w14:textId="77777777" w:rsidTr="001977CC">
        <w:tc>
          <w:tcPr>
            <w:tcW w:w="2500" w:type="pct"/>
          </w:tcPr>
          <w:p w14:paraId="47A1EFDD" w14:textId="77777777" w:rsidR="00E36AAD" w:rsidRPr="00D631F2" w:rsidRDefault="00E36AAD" w:rsidP="001977CC">
            <w:r w:rsidRPr="00D631F2">
              <w:t>activiteitengroep</w:t>
            </w:r>
          </w:p>
        </w:tc>
        <w:tc>
          <w:tcPr>
            <w:tcW w:w="2500" w:type="pct"/>
          </w:tcPr>
          <w:p w14:paraId="2A7BC462" w14:textId="22B7293F" w:rsidR="00E36AAD" w:rsidRPr="00D631F2" w:rsidRDefault="00E36AAD" w:rsidP="001977CC">
            <w:r>
              <w:t>http://standaarden.omgevingswet.overheid.nl/activiteit/id/concept/BouwactiviteitRuimtelijk</w:t>
            </w:r>
          </w:p>
        </w:tc>
      </w:tr>
      <w:tr w:rsidR="00E36AAD" w:rsidRPr="00D631F2" w14:paraId="3D934CC3" w14:textId="77777777" w:rsidTr="001977CC">
        <w:tc>
          <w:tcPr>
            <w:tcW w:w="2500" w:type="pct"/>
          </w:tcPr>
          <w:p w14:paraId="7E1C6ED6" w14:textId="77777777" w:rsidR="00E36AAD" w:rsidRPr="00D631F2" w:rsidRDefault="00E36AAD" w:rsidP="001977CC">
            <w:r>
              <w:t>activiteitregelkwalificatie</w:t>
            </w:r>
          </w:p>
        </w:tc>
        <w:tc>
          <w:tcPr>
            <w:tcW w:w="2500" w:type="pct"/>
          </w:tcPr>
          <w:p w14:paraId="23D500FA" w14:textId="4DA345AE" w:rsidR="00E36AAD" w:rsidRPr="00D631F2" w:rsidRDefault="00E36AAD" w:rsidP="001977CC">
            <w:r>
              <w:t>http://standaarden.omgevingswet.overheid.nl/activiteitregelkwalificatie/id/concept/AndersGeduid</w:t>
            </w:r>
          </w:p>
        </w:tc>
      </w:tr>
      <w:tr w:rsidR="00E36AAD" w:rsidRPr="00D631F2" w14:paraId="4DEC98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5D524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F4BBCA" w14:textId="77777777" w:rsidR="00E36AAD" w:rsidRPr="0049085E" w:rsidRDefault="00E36AAD" w:rsidP="001977CC">
                  <w:r>
                    <w:t>Geometrie</w:t>
                  </w:r>
                </w:p>
              </w:tc>
            </w:tr>
            <w:tr w:rsidR="00A750E2" w:rsidRPr="0049085E" w14:paraId="15122654" w14:textId="77777777" w:rsidTr="001977CC">
              <w:tc>
                <w:tcPr>
                  <w:tcW w:w="2500" w:type="pct"/>
                </w:tcPr>
                <w:p w14:paraId="5CDC8C5B" w14:textId="77777777" w:rsidR="00A750E2" w:rsidRPr="0049085E" w:rsidRDefault="00A750E2" w:rsidP="00A750E2">
                  <w:r>
                    <w:t>bestandsnaam</w:t>
                  </w:r>
                </w:p>
              </w:tc>
              <w:tc>
                <w:tcPr>
                  <w:tcW w:w="2500" w:type="pct"/>
                </w:tcPr>
                <w:p w14:paraId="1401687C" w14:textId="6800A08E" w:rsidR="00A750E2" w:rsidRPr="0049085E" w:rsidRDefault="00A750E2" w:rsidP="00A750E2">
                  <w:r w:rsidRPr="00E13ECF">
                    <w:t>Woongebied_Transformatie.gml</w:t>
                  </w:r>
                </w:p>
              </w:tc>
            </w:tr>
            <w:tr w:rsidR="00A750E2" w:rsidRPr="0049085E" w14:paraId="02A1693A" w14:textId="77777777" w:rsidTr="001977CC">
              <w:tc>
                <w:tcPr>
                  <w:tcW w:w="2500" w:type="pct"/>
                </w:tcPr>
                <w:p w14:paraId="745530B7" w14:textId="77777777" w:rsidR="00A750E2" w:rsidRPr="0049085E" w:rsidRDefault="00A750E2" w:rsidP="00A750E2">
                  <w:r w:rsidRPr="0049085E">
                    <w:t>noemer</w:t>
                  </w:r>
                </w:p>
              </w:tc>
              <w:tc>
                <w:tcPr>
                  <w:tcW w:w="2500" w:type="pct"/>
                </w:tcPr>
                <w:p w14:paraId="033AD246" w14:textId="7B1C55F4" w:rsidR="00A750E2" w:rsidRPr="0049085E" w:rsidRDefault="00A750E2" w:rsidP="00A750E2">
                  <w:r w:rsidRPr="00E13ECF">
                    <w:t>Woongebied-Transformatie</w:t>
                  </w:r>
                </w:p>
              </w:tc>
            </w:tr>
            <w:tr w:rsidR="00E36AAD" w:rsidRPr="0049085E" w14:paraId="31AA3C96" w14:textId="77777777" w:rsidTr="001977CC">
              <w:tc>
                <w:tcPr>
                  <w:tcW w:w="2500" w:type="pct"/>
                </w:tcPr>
                <w:p w14:paraId="054E867B" w14:textId="77777777" w:rsidR="00E36AAD" w:rsidRPr="0049085E" w:rsidRDefault="00E36AAD" w:rsidP="001977CC">
                  <w:r>
                    <w:t>symboolcode</w:t>
                  </w:r>
                </w:p>
              </w:tc>
              <w:tc>
                <w:tcPr>
                  <w:tcW w:w="2500" w:type="pct"/>
                </w:tcPr>
                <w:p w14:paraId="3089CDD5" w14:textId="439B6AD6" w:rsidR="00E36AAD" w:rsidRDefault="00E36AAD" w:rsidP="001977CC"/>
              </w:tc>
            </w:tr>
            <w:tr w:rsidR="00E36AAD" w:rsidRPr="0049085E" w14:paraId="2E380401" w14:textId="77777777" w:rsidTr="001977CC">
              <w:tc>
                <w:tcPr>
                  <w:tcW w:w="2500" w:type="pct"/>
                </w:tcPr>
                <w:p w14:paraId="6AE308D7" w14:textId="77777777" w:rsidR="00E36AAD" w:rsidRPr="0049085E" w:rsidRDefault="00E36AAD" w:rsidP="001977CC">
                  <w:r w:rsidRPr="0049085E">
                    <w:t>nauwkeurigheid</w:t>
                  </w:r>
                </w:p>
              </w:tc>
              <w:tc>
                <w:tcPr>
                  <w:tcW w:w="2500" w:type="pct"/>
                </w:tcPr>
                <w:p w14:paraId="22D70719" w14:textId="3C5E7D8B" w:rsidR="00E36AAD" w:rsidRPr="0049085E" w:rsidRDefault="00E36AAD" w:rsidP="001977CC"/>
              </w:tc>
            </w:tr>
            <w:tr w:rsidR="00E36AAD" w:rsidRPr="0049085E" w14:paraId="47DCD8D5" w14:textId="77777777" w:rsidTr="001977CC">
              <w:tc>
                <w:tcPr>
                  <w:tcW w:w="2500" w:type="pct"/>
                </w:tcPr>
                <w:p w14:paraId="35FE5D80" w14:textId="77777777" w:rsidR="00E36AAD" w:rsidRPr="0049085E" w:rsidRDefault="00E36AAD" w:rsidP="001977CC">
                  <w:r w:rsidRPr="0049085E">
                    <w:t>bron</w:t>
                  </w:r>
                  <w:r>
                    <w:t>N</w:t>
                  </w:r>
                  <w:r w:rsidRPr="0049085E">
                    <w:t>auwkeurigheid</w:t>
                  </w:r>
                </w:p>
              </w:tc>
              <w:tc>
                <w:tcPr>
                  <w:tcW w:w="2500" w:type="pct"/>
                </w:tcPr>
                <w:p w14:paraId="7A55C7BF" w14:textId="5EA0B292" w:rsidR="00E36AAD" w:rsidRPr="0049085E" w:rsidRDefault="00E36AAD" w:rsidP="001977CC">
                  <w:r>
                    <w:t>geen</w:t>
                  </w:r>
                </w:p>
              </w:tc>
            </w:tr>
            <w:tr w:rsidR="00E36AAD" w:rsidRPr="0049085E" w14:paraId="121F5C6E" w14:textId="77777777" w:rsidTr="001977CC">
              <w:tc>
                <w:tcPr>
                  <w:tcW w:w="2500" w:type="pct"/>
                </w:tcPr>
                <w:p w14:paraId="7E773353" w14:textId="77777777" w:rsidR="00E36AAD" w:rsidRPr="0049085E" w:rsidRDefault="00E36AAD" w:rsidP="001977CC">
                  <w:r>
                    <w:t>idealisatie</w:t>
                  </w:r>
                </w:p>
              </w:tc>
              <w:tc>
                <w:tcPr>
                  <w:tcW w:w="2500" w:type="pct"/>
                </w:tcPr>
                <w:p w14:paraId="3DF8F016" w14:textId="6075E9F0" w:rsidR="00E36AAD" w:rsidRPr="0049085E" w:rsidRDefault="00E36AAD" w:rsidP="001977CC">
                  <w:r>
                    <w:t>geen</w:t>
                  </w:r>
                </w:p>
              </w:tc>
            </w:tr>
          </w:tbl>
          <w:p w14:paraId="582992AB" w14:textId="77777777" w:rsidR="00E36AAD" w:rsidRPr="00D631F2" w:rsidRDefault="00E36AAD" w:rsidP="001977CC"/>
        </w:tc>
      </w:tr>
    </w:tbl>
    <w:p w14:paraId="183CE19D" w14:textId="08A2E29C" w:rsidR="00E36AAD" w:rsidRDefault="00E36AAD">
      <w:pPr>
        <w:pStyle w:val="Tekstopmerking"/>
      </w:pPr>
    </w:p>
  </w:comment>
  <w:comment w:id="71" w:author="Devlin Oosterwijk" w:date="2022-09-20T11:4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37557DC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65E6D6" w14:textId="77777777" w:rsidR="00E36AAD" w:rsidRPr="0049085E" w:rsidRDefault="00E36AAD" w:rsidP="00ED1428">
            <w:r>
              <w:rPr>
                <w:rStyle w:val="Verwijzingopmerking"/>
              </w:rPr>
              <w:annotationRef/>
            </w:r>
            <w:r>
              <w:t>Geometrie</w:t>
            </w:r>
          </w:p>
        </w:tc>
      </w:tr>
      <w:tr w:rsidR="00E36AAD" w:rsidRPr="0049085E" w14:paraId="1C558EDE" w14:textId="77777777" w:rsidTr="00ED1428">
        <w:tc>
          <w:tcPr>
            <w:tcW w:w="2500" w:type="pct"/>
          </w:tcPr>
          <w:p w14:paraId="65C7138E" w14:textId="77777777" w:rsidR="00E36AAD" w:rsidRPr="0049085E" w:rsidRDefault="00E36AAD" w:rsidP="00ED1428">
            <w:r>
              <w:t>bestandsnaam</w:t>
            </w:r>
          </w:p>
        </w:tc>
        <w:tc>
          <w:tcPr>
            <w:tcW w:w="2500" w:type="pct"/>
          </w:tcPr>
          <w:p w14:paraId="21462DBE" w14:textId="025630B9" w:rsidR="00E36AAD" w:rsidRPr="0049085E" w:rsidRDefault="00BC16CD" w:rsidP="00ED1428">
            <w:r w:rsidRPr="00BC16CD">
              <w:t>Woongebied_Transformatie.gml</w:t>
            </w:r>
          </w:p>
        </w:tc>
      </w:tr>
      <w:tr w:rsidR="00E36AAD" w:rsidRPr="0049085E" w14:paraId="58E80072" w14:textId="77777777" w:rsidTr="00ED1428">
        <w:tc>
          <w:tcPr>
            <w:tcW w:w="2500" w:type="pct"/>
          </w:tcPr>
          <w:p w14:paraId="1956A102" w14:textId="77777777" w:rsidR="00E36AAD" w:rsidRPr="0049085E" w:rsidRDefault="00E36AAD" w:rsidP="00ED1428">
            <w:r w:rsidRPr="0049085E">
              <w:t>noemer</w:t>
            </w:r>
          </w:p>
        </w:tc>
        <w:tc>
          <w:tcPr>
            <w:tcW w:w="2500" w:type="pct"/>
          </w:tcPr>
          <w:p w14:paraId="2B6B92B5" w14:textId="3476C436" w:rsidR="00E36AAD" w:rsidRPr="0049085E" w:rsidRDefault="00E36AAD" w:rsidP="00ED1428">
            <w:r>
              <w:t>Woongebied-Transformatie</w:t>
            </w:r>
          </w:p>
        </w:tc>
      </w:tr>
      <w:tr w:rsidR="00E36AAD" w:rsidRPr="0049085E" w14:paraId="6146E50D" w14:textId="77777777" w:rsidTr="00ED1428">
        <w:tc>
          <w:tcPr>
            <w:tcW w:w="2500" w:type="pct"/>
          </w:tcPr>
          <w:p w14:paraId="5765F552" w14:textId="77777777" w:rsidR="00E36AAD" w:rsidRPr="0049085E" w:rsidRDefault="00E36AAD" w:rsidP="00ED1428">
            <w:r>
              <w:t>symboolcode</w:t>
            </w:r>
          </w:p>
        </w:tc>
        <w:tc>
          <w:tcPr>
            <w:tcW w:w="2500" w:type="pct"/>
          </w:tcPr>
          <w:p w14:paraId="7D8137CE" w14:textId="4B5228D4" w:rsidR="00E36AAD" w:rsidRDefault="00E36AAD" w:rsidP="00ED1428"/>
        </w:tc>
      </w:tr>
      <w:tr w:rsidR="00E36AAD" w:rsidRPr="0049085E" w14:paraId="06842F8A" w14:textId="77777777" w:rsidTr="00ED1428">
        <w:tc>
          <w:tcPr>
            <w:tcW w:w="2500" w:type="pct"/>
          </w:tcPr>
          <w:p w14:paraId="77CE1071" w14:textId="77777777" w:rsidR="00E36AAD" w:rsidRPr="0049085E" w:rsidRDefault="00E36AAD" w:rsidP="00ED1428">
            <w:r w:rsidRPr="0049085E">
              <w:t>nauwkeurigheid</w:t>
            </w:r>
          </w:p>
        </w:tc>
        <w:tc>
          <w:tcPr>
            <w:tcW w:w="2500" w:type="pct"/>
          </w:tcPr>
          <w:p w14:paraId="3759AE65" w14:textId="29F5255C" w:rsidR="00E36AAD" w:rsidRPr="0049085E" w:rsidRDefault="00E36AAD" w:rsidP="00ED1428"/>
        </w:tc>
      </w:tr>
      <w:tr w:rsidR="00E36AAD" w:rsidRPr="0049085E" w14:paraId="4067F025" w14:textId="77777777" w:rsidTr="00ED1428">
        <w:tc>
          <w:tcPr>
            <w:tcW w:w="2500" w:type="pct"/>
          </w:tcPr>
          <w:p w14:paraId="18206241" w14:textId="77777777" w:rsidR="00E36AAD" w:rsidRPr="0049085E" w:rsidRDefault="00E36AAD" w:rsidP="00ED1428">
            <w:r w:rsidRPr="0049085E">
              <w:t>bronNauwkeurigheid</w:t>
            </w:r>
          </w:p>
        </w:tc>
        <w:tc>
          <w:tcPr>
            <w:tcW w:w="2500" w:type="pct"/>
          </w:tcPr>
          <w:p w14:paraId="2D661608" w14:textId="6BE47802" w:rsidR="00E36AAD" w:rsidRPr="0049085E" w:rsidRDefault="00E36AAD" w:rsidP="00ED1428">
            <w:r>
              <w:t>geen</w:t>
            </w:r>
          </w:p>
        </w:tc>
      </w:tr>
      <w:tr w:rsidR="00E36AAD" w:rsidRPr="0049085E" w14:paraId="1D347180" w14:textId="77777777" w:rsidTr="00ED1428">
        <w:tc>
          <w:tcPr>
            <w:tcW w:w="2500" w:type="pct"/>
          </w:tcPr>
          <w:p w14:paraId="6E74A0F7" w14:textId="77777777" w:rsidR="00E36AAD" w:rsidRPr="0049085E" w:rsidRDefault="00E36AAD" w:rsidP="00ED1428">
            <w:r>
              <w:t>idealisatie</w:t>
            </w:r>
          </w:p>
        </w:tc>
        <w:tc>
          <w:tcPr>
            <w:tcW w:w="2500" w:type="pct"/>
          </w:tcPr>
          <w:p w14:paraId="0B5028A8" w14:textId="506A511C" w:rsidR="00E36AAD" w:rsidRPr="0049085E" w:rsidRDefault="00E36AAD" w:rsidP="00ED1428">
            <w:r>
              <w:t>http://standaarden.omgevingswet.overheid.nl/idealisatie/id/concept/Exact</w:t>
            </w:r>
          </w:p>
        </w:tc>
      </w:tr>
      <w:tr w:rsidR="00E36AAD" w:rsidRPr="0049085E" w14:paraId="20C46E8C" w14:textId="77777777" w:rsidTr="00ED1428">
        <w:tc>
          <w:tcPr>
            <w:tcW w:w="2500" w:type="pct"/>
          </w:tcPr>
          <w:p w14:paraId="7FF30560" w14:textId="77777777" w:rsidR="00E36AAD" w:rsidRDefault="00E36AAD" w:rsidP="00ED1428">
            <w:r>
              <w:t>regelingsgebied</w:t>
            </w:r>
          </w:p>
        </w:tc>
        <w:tc>
          <w:tcPr>
            <w:tcW w:w="2500" w:type="pct"/>
          </w:tcPr>
          <w:p w14:paraId="292237D3" w14:textId="0A7DC08C" w:rsidR="00E36AAD" w:rsidRDefault="00E36AAD" w:rsidP="00ED1428">
            <w:r>
              <w:t>False</w:t>
            </w:r>
          </w:p>
        </w:tc>
      </w:tr>
    </w:tbl>
    <w:p w14:paraId="3FABE5BA" w14:textId="2AD1C2FB" w:rsidR="00E36AAD" w:rsidRDefault="00E36AAD">
      <w:pPr>
        <w:pStyle w:val="Tekstopmerking"/>
      </w:pPr>
    </w:p>
  </w:comment>
  <w:comment w:id="72"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BDA95B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A37560" w14:textId="77777777" w:rsidR="00E36AAD" w:rsidRPr="00D631F2" w:rsidRDefault="00E36AAD" w:rsidP="001977CC">
            <w:r>
              <w:rPr>
                <w:rStyle w:val="Verwijzingopmerking"/>
              </w:rPr>
              <w:annotationRef/>
            </w:r>
            <w:r w:rsidRPr="00D631F2">
              <w:t>Activiteit</w:t>
            </w:r>
          </w:p>
        </w:tc>
      </w:tr>
      <w:tr w:rsidR="00E36AAD" w:rsidRPr="00D631F2" w14:paraId="764F9BE5" w14:textId="77777777" w:rsidTr="001977CC">
        <w:tc>
          <w:tcPr>
            <w:tcW w:w="2500" w:type="pct"/>
          </w:tcPr>
          <w:p w14:paraId="4BADEC36" w14:textId="77777777" w:rsidR="00E36AAD" w:rsidRPr="00D631F2" w:rsidRDefault="00E36AAD" w:rsidP="001977CC">
            <w:r w:rsidRPr="00D631F2">
              <w:t>activiteit</w:t>
            </w:r>
            <w:r>
              <w:t>en</w:t>
            </w:r>
          </w:p>
        </w:tc>
        <w:tc>
          <w:tcPr>
            <w:tcW w:w="2500" w:type="pct"/>
          </w:tcPr>
          <w:p w14:paraId="6A4BBAF1" w14:textId="5DAB3A8C" w:rsidR="00E36AAD" w:rsidRPr="00D631F2" w:rsidRDefault="00E36AAD" w:rsidP="001977CC">
            <w:r>
              <w:t>Hoofdgebouw bouwen</w:t>
            </w:r>
          </w:p>
        </w:tc>
      </w:tr>
      <w:tr w:rsidR="00E36AAD" w:rsidRPr="00D631F2" w14:paraId="65214C81" w14:textId="77777777" w:rsidTr="001977CC">
        <w:tc>
          <w:tcPr>
            <w:tcW w:w="2500" w:type="pct"/>
          </w:tcPr>
          <w:p w14:paraId="671C930E" w14:textId="77777777" w:rsidR="00E36AAD" w:rsidRPr="00D631F2" w:rsidRDefault="00E36AAD" w:rsidP="001977CC">
            <w:r>
              <w:t>bovenliggendeActiviteit</w:t>
            </w:r>
          </w:p>
        </w:tc>
        <w:tc>
          <w:tcPr>
            <w:tcW w:w="2500" w:type="pct"/>
          </w:tcPr>
          <w:p w14:paraId="4E426B75" w14:textId="0CF1EFB1" w:rsidR="00E36AAD" w:rsidRDefault="00E36AAD" w:rsidP="001977CC"/>
        </w:tc>
      </w:tr>
      <w:tr w:rsidR="00E36AAD" w:rsidRPr="00D631F2" w14:paraId="31D2F088" w14:textId="77777777" w:rsidTr="001977CC">
        <w:tc>
          <w:tcPr>
            <w:tcW w:w="2500" w:type="pct"/>
          </w:tcPr>
          <w:p w14:paraId="4980EB5F" w14:textId="77777777" w:rsidR="00E36AAD" w:rsidRPr="00D631F2" w:rsidRDefault="00E36AAD" w:rsidP="001977CC">
            <w:r w:rsidRPr="00D631F2">
              <w:t>activiteitengroep</w:t>
            </w:r>
          </w:p>
        </w:tc>
        <w:tc>
          <w:tcPr>
            <w:tcW w:w="2500" w:type="pct"/>
          </w:tcPr>
          <w:p w14:paraId="71D274AC" w14:textId="66A3794B" w:rsidR="00E36AAD" w:rsidRPr="00D631F2" w:rsidRDefault="00E36AAD" w:rsidP="001977CC">
            <w:r>
              <w:t>http://standaarden.omgevingswet.overheid.nl/activiteit/id/concept/BouwactiviteitRuimtelijk</w:t>
            </w:r>
          </w:p>
        </w:tc>
      </w:tr>
      <w:tr w:rsidR="00E36AAD" w:rsidRPr="00D631F2" w14:paraId="353C2ABF" w14:textId="77777777" w:rsidTr="001977CC">
        <w:tc>
          <w:tcPr>
            <w:tcW w:w="2500" w:type="pct"/>
          </w:tcPr>
          <w:p w14:paraId="0462699A" w14:textId="77777777" w:rsidR="00E36AAD" w:rsidRPr="00D631F2" w:rsidRDefault="00E36AAD" w:rsidP="001977CC">
            <w:r>
              <w:t>activiteitregelkwalificatie</w:t>
            </w:r>
          </w:p>
        </w:tc>
        <w:tc>
          <w:tcPr>
            <w:tcW w:w="2500" w:type="pct"/>
          </w:tcPr>
          <w:p w14:paraId="4E79E467" w14:textId="18E8A01E" w:rsidR="00E36AAD" w:rsidRPr="00D631F2" w:rsidRDefault="00E36AAD" w:rsidP="001977CC">
            <w:r>
              <w:t>http://standaarden.omgevingswet.overheid.nl/activiteitregelkwalificatie/id/concept/AndersGeduid</w:t>
            </w:r>
          </w:p>
        </w:tc>
      </w:tr>
      <w:tr w:rsidR="00E36AAD" w:rsidRPr="00D631F2" w14:paraId="2F19DF4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61B4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0A75E" w14:textId="77777777" w:rsidR="00E36AAD" w:rsidRPr="0049085E" w:rsidRDefault="00E36AAD" w:rsidP="001977CC">
                  <w:r>
                    <w:t>Geometrie</w:t>
                  </w:r>
                </w:p>
              </w:tc>
            </w:tr>
            <w:tr w:rsidR="00A750E2" w:rsidRPr="0049085E" w14:paraId="58428E44" w14:textId="77777777" w:rsidTr="001977CC">
              <w:tc>
                <w:tcPr>
                  <w:tcW w:w="2500" w:type="pct"/>
                </w:tcPr>
                <w:p w14:paraId="5E43C263" w14:textId="77777777" w:rsidR="00A750E2" w:rsidRPr="0049085E" w:rsidRDefault="00A750E2" w:rsidP="00A750E2">
                  <w:r>
                    <w:t>bestandsnaam</w:t>
                  </w:r>
                </w:p>
              </w:tc>
              <w:tc>
                <w:tcPr>
                  <w:tcW w:w="2500" w:type="pct"/>
                </w:tcPr>
                <w:p w14:paraId="68852DFF" w14:textId="6716FBE5" w:rsidR="00A750E2" w:rsidRPr="0049085E" w:rsidRDefault="00A750E2" w:rsidP="00A750E2">
                  <w:r w:rsidRPr="002248DD">
                    <w:t>Woongebied_Transformatie.gml</w:t>
                  </w:r>
                </w:p>
              </w:tc>
            </w:tr>
            <w:tr w:rsidR="00A750E2" w:rsidRPr="0049085E" w14:paraId="6CCC6E8A" w14:textId="77777777" w:rsidTr="001977CC">
              <w:tc>
                <w:tcPr>
                  <w:tcW w:w="2500" w:type="pct"/>
                </w:tcPr>
                <w:p w14:paraId="0C589F7F" w14:textId="77777777" w:rsidR="00A750E2" w:rsidRPr="0049085E" w:rsidRDefault="00A750E2" w:rsidP="00A750E2">
                  <w:r w:rsidRPr="0049085E">
                    <w:t>noemer</w:t>
                  </w:r>
                </w:p>
              </w:tc>
              <w:tc>
                <w:tcPr>
                  <w:tcW w:w="2500" w:type="pct"/>
                </w:tcPr>
                <w:p w14:paraId="3EEB87FB" w14:textId="77CA7EAB" w:rsidR="00A750E2" w:rsidRPr="0049085E" w:rsidRDefault="00A750E2" w:rsidP="00A750E2">
                  <w:r w:rsidRPr="002248DD">
                    <w:t>Woongebied-Transformatie</w:t>
                  </w:r>
                </w:p>
              </w:tc>
            </w:tr>
            <w:tr w:rsidR="00E36AAD" w:rsidRPr="0049085E" w14:paraId="5536C0D0" w14:textId="77777777" w:rsidTr="001977CC">
              <w:tc>
                <w:tcPr>
                  <w:tcW w:w="2500" w:type="pct"/>
                </w:tcPr>
                <w:p w14:paraId="79B99379" w14:textId="77777777" w:rsidR="00E36AAD" w:rsidRPr="0049085E" w:rsidRDefault="00E36AAD" w:rsidP="001977CC">
                  <w:r>
                    <w:t>symboolcode</w:t>
                  </w:r>
                </w:p>
              </w:tc>
              <w:tc>
                <w:tcPr>
                  <w:tcW w:w="2500" w:type="pct"/>
                </w:tcPr>
                <w:p w14:paraId="5F5B8629" w14:textId="43D265DD" w:rsidR="00E36AAD" w:rsidRDefault="00E36AAD" w:rsidP="001977CC"/>
              </w:tc>
            </w:tr>
            <w:tr w:rsidR="00E36AAD" w:rsidRPr="0049085E" w14:paraId="5A09719D" w14:textId="77777777" w:rsidTr="001977CC">
              <w:tc>
                <w:tcPr>
                  <w:tcW w:w="2500" w:type="pct"/>
                </w:tcPr>
                <w:p w14:paraId="308FD750" w14:textId="77777777" w:rsidR="00E36AAD" w:rsidRPr="0049085E" w:rsidRDefault="00E36AAD" w:rsidP="001977CC">
                  <w:r w:rsidRPr="0049085E">
                    <w:t>nauwkeurigheid</w:t>
                  </w:r>
                </w:p>
              </w:tc>
              <w:tc>
                <w:tcPr>
                  <w:tcW w:w="2500" w:type="pct"/>
                </w:tcPr>
                <w:p w14:paraId="1943D32F" w14:textId="799A9ABC" w:rsidR="00E36AAD" w:rsidRPr="0049085E" w:rsidRDefault="00E36AAD" w:rsidP="001977CC"/>
              </w:tc>
            </w:tr>
            <w:tr w:rsidR="00E36AAD" w:rsidRPr="0049085E" w14:paraId="51E7D000" w14:textId="77777777" w:rsidTr="001977CC">
              <w:tc>
                <w:tcPr>
                  <w:tcW w:w="2500" w:type="pct"/>
                </w:tcPr>
                <w:p w14:paraId="37586F13" w14:textId="77777777" w:rsidR="00E36AAD" w:rsidRPr="0049085E" w:rsidRDefault="00E36AAD" w:rsidP="001977CC">
                  <w:r w:rsidRPr="0049085E">
                    <w:t>bron</w:t>
                  </w:r>
                  <w:r>
                    <w:t>N</w:t>
                  </w:r>
                  <w:r w:rsidRPr="0049085E">
                    <w:t>auwkeurigheid</w:t>
                  </w:r>
                </w:p>
              </w:tc>
              <w:tc>
                <w:tcPr>
                  <w:tcW w:w="2500" w:type="pct"/>
                </w:tcPr>
                <w:p w14:paraId="56A9F9FA" w14:textId="19308C25" w:rsidR="00E36AAD" w:rsidRPr="0049085E" w:rsidRDefault="00E36AAD" w:rsidP="001977CC">
                  <w:r>
                    <w:t>geen</w:t>
                  </w:r>
                </w:p>
              </w:tc>
            </w:tr>
            <w:tr w:rsidR="00E36AAD" w:rsidRPr="0049085E" w14:paraId="1F8E5BE3" w14:textId="77777777" w:rsidTr="001977CC">
              <w:tc>
                <w:tcPr>
                  <w:tcW w:w="2500" w:type="pct"/>
                </w:tcPr>
                <w:p w14:paraId="45236438" w14:textId="77777777" w:rsidR="00E36AAD" w:rsidRPr="0049085E" w:rsidRDefault="00E36AAD" w:rsidP="001977CC">
                  <w:r>
                    <w:t>idealisatie</w:t>
                  </w:r>
                </w:p>
              </w:tc>
              <w:tc>
                <w:tcPr>
                  <w:tcW w:w="2500" w:type="pct"/>
                </w:tcPr>
                <w:p w14:paraId="79C89879" w14:textId="398F8EC2" w:rsidR="00E36AAD" w:rsidRPr="0049085E" w:rsidRDefault="00E36AAD" w:rsidP="001977CC">
                  <w:r>
                    <w:t>geen</w:t>
                  </w:r>
                </w:p>
              </w:tc>
            </w:tr>
          </w:tbl>
          <w:p w14:paraId="3367C5BE" w14:textId="77777777" w:rsidR="00E36AAD" w:rsidRPr="00D631F2" w:rsidRDefault="00E36AAD" w:rsidP="001977CC"/>
        </w:tc>
      </w:tr>
    </w:tbl>
    <w:p w14:paraId="35BF7674" w14:textId="0E980ED9" w:rsidR="00E36AAD" w:rsidRDefault="00E36AAD">
      <w:pPr>
        <w:pStyle w:val="Tekstopmerking"/>
      </w:pPr>
    </w:p>
  </w:comment>
  <w:comment w:id="73"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D6BE5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419BC" w14:textId="77777777" w:rsidR="00E36AAD" w:rsidRPr="0049085E" w:rsidRDefault="00E36AAD" w:rsidP="00ED1428">
            <w:r>
              <w:rPr>
                <w:rStyle w:val="Verwijzingopmerking"/>
              </w:rPr>
              <w:annotationRef/>
            </w:r>
            <w:r>
              <w:t>Geometrie</w:t>
            </w:r>
          </w:p>
        </w:tc>
      </w:tr>
      <w:tr w:rsidR="00E36AAD" w:rsidRPr="0049085E" w14:paraId="19B4894B" w14:textId="77777777" w:rsidTr="00ED1428">
        <w:tc>
          <w:tcPr>
            <w:tcW w:w="2500" w:type="pct"/>
          </w:tcPr>
          <w:p w14:paraId="4F443C80" w14:textId="77777777" w:rsidR="00E36AAD" w:rsidRPr="0049085E" w:rsidRDefault="00E36AAD" w:rsidP="00ED1428">
            <w:r>
              <w:t>bestandsnaam</w:t>
            </w:r>
          </w:p>
        </w:tc>
        <w:tc>
          <w:tcPr>
            <w:tcW w:w="2500" w:type="pct"/>
          </w:tcPr>
          <w:p w14:paraId="07D1E115" w14:textId="0C9DC378" w:rsidR="00E36AAD" w:rsidRPr="0049085E" w:rsidRDefault="00BC16CD" w:rsidP="00ED1428">
            <w:r w:rsidRPr="00BC16CD">
              <w:t>Woongebied_Transformatie.gml</w:t>
            </w:r>
          </w:p>
        </w:tc>
      </w:tr>
      <w:tr w:rsidR="00E36AAD" w:rsidRPr="0049085E" w14:paraId="3440AF75" w14:textId="77777777" w:rsidTr="00ED1428">
        <w:tc>
          <w:tcPr>
            <w:tcW w:w="2500" w:type="pct"/>
          </w:tcPr>
          <w:p w14:paraId="3E03D198" w14:textId="77777777" w:rsidR="00E36AAD" w:rsidRPr="0049085E" w:rsidRDefault="00E36AAD" w:rsidP="00ED1428">
            <w:r w:rsidRPr="0049085E">
              <w:t>noemer</w:t>
            </w:r>
          </w:p>
        </w:tc>
        <w:tc>
          <w:tcPr>
            <w:tcW w:w="2500" w:type="pct"/>
          </w:tcPr>
          <w:p w14:paraId="338C9BC5" w14:textId="60381B1F" w:rsidR="00E36AAD" w:rsidRPr="0049085E" w:rsidRDefault="00E36AAD" w:rsidP="00ED1428">
            <w:r>
              <w:t>Woongebied-Transformatie</w:t>
            </w:r>
          </w:p>
        </w:tc>
      </w:tr>
      <w:tr w:rsidR="00E36AAD" w:rsidRPr="0049085E" w14:paraId="31964679" w14:textId="77777777" w:rsidTr="00ED1428">
        <w:tc>
          <w:tcPr>
            <w:tcW w:w="2500" w:type="pct"/>
          </w:tcPr>
          <w:p w14:paraId="3097DBA5" w14:textId="77777777" w:rsidR="00E36AAD" w:rsidRPr="0049085E" w:rsidRDefault="00E36AAD" w:rsidP="00ED1428">
            <w:r>
              <w:t>symboolcode</w:t>
            </w:r>
          </w:p>
        </w:tc>
        <w:tc>
          <w:tcPr>
            <w:tcW w:w="2500" w:type="pct"/>
          </w:tcPr>
          <w:p w14:paraId="4CD20F00" w14:textId="63756FD1" w:rsidR="00E36AAD" w:rsidRDefault="00E36AAD" w:rsidP="00ED1428"/>
        </w:tc>
      </w:tr>
      <w:tr w:rsidR="00E36AAD" w:rsidRPr="0049085E" w14:paraId="0B031291" w14:textId="77777777" w:rsidTr="00ED1428">
        <w:tc>
          <w:tcPr>
            <w:tcW w:w="2500" w:type="pct"/>
          </w:tcPr>
          <w:p w14:paraId="6D1A50C5" w14:textId="77777777" w:rsidR="00E36AAD" w:rsidRPr="0049085E" w:rsidRDefault="00E36AAD" w:rsidP="00ED1428">
            <w:r w:rsidRPr="0049085E">
              <w:t>nauwkeurigheid</w:t>
            </w:r>
          </w:p>
        </w:tc>
        <w:tc>
          <w:tcPr>
            <w:tcW w:w="2500" w:type="pct"/>
          </w:tcPr>
          <w:p w14:paraId="259973FA" w14:textId="2B4F92EC" w:rsidR="00E36AAD" w:rsidRPr="0049085E" w:rsidRDefault="00E36AAD" w:rsidP="00ED1428"/>
        </w:tc>
      </w:tr>
      <w:tr w:rsidR="00E36AAD" w:rsidRPr="0049085E" w14:paraId="03BE6C1E" w14:textId="77777777" w:rsidTr="00ED1428">
        <w:tc>
          <w:tcPr>
            <w:tcW w:w="2500" w:type="pct"/>
          </w:tcPr>
          <w:p w14:paraId="0FEC08DD" w14:textId="77777777" w:rsidR="00E36AAD" w:rsidRPr="0049085E" w:rsidRDefault="00E36AAD" w:rsidP="00ED1428">
            <w:r w:rsidRPr="0049085E">
              <w:t>bronNauwkeurigheid</w:t>
            </w:r>
          </w:p>
        </w:tc>
        <w:tc>
          <w:tcPr>
            <w:tcW w:w="2500" w:type="pct"/>
          </w:tcPr>
          <w:p w14:paraId="6D1CC4FF" w14:textId="500F0D5A" w:rsidR="00E36AAD" w:rsidRPr="0049085E" w:rsidRDefault="00E36AAD" w:rsidP="00ED1428">
            <w:r>
              <w:t>geen</w:t>
            </w:r>
          </w:p>
        </w:tc>
      </w:tr>
      <w:tr w:rsidR="00E36AAD" w:rsidRPr="0049085E" w14:paraId="07A39D40" w14:textId="77777777" w:rsidTr="00ED1428">
        <w:tc>
          <w:tcPr>
            <w:tcW w:w="2500" w:type="pct"/>
          </w:tcPr>
          <w:p w14:paraId="3B466994" w14:textId="77777777" w:rsidR="00E36AAD" w:rsidRPr="0049085E" w:rsidRDefault="00E36AAD" w:rsidP="00ED1428">
            <w:r>
              <w:t>idealisatie</w:t>
            </w:r>
          </w:p>
        </w:tc>
        <w:tc>
          <w:tcPr>
            <w:tcW w:w="2500" w:type="pct"/>
          </w:tcPr>
          <w:p w14:paraId="174D32D4" w14:textId="09BDF6FA" w:rsidR="00E36AAD" w:rsidRPr="0049085E" w:rsidRDefault="00E36AAD" w:rsidP="00ED1428">
            <w:r>
              <w:t>http://standaarden.omgevingswet.overheid.nl/idealisatie/id/concept/Exact</w:t>
            </w:r>
          </w:p>
        </w:tc>
      </w:tr>
      <w:tr w:rsidR="00E36AAD" w:rsidRPr="0049085E" w14:paraId="424DE9DE" w14:textId="77777777" w:rsidTr="00ED1428">
        <w:tc>
          <w:tcPr>
            <w:tcW w:w="2500" w:type="pct"/>
          </w:tcPr>
          <w:p w14:paraId="2AD45680" w14:textId="77777777" w:rsidR="00E36AAD" w:rsidRDefault="00E36AAD" w:rsidP="00ED1428">
            <w:r>
              <w:t>regelingsgebied</w:t>
            </w:r>
          </w:p>
        </w:tc>
        <w:tc>
          <w:tcPr>
            <w:tcW w:w="2500" w:type="pct"/>
          </w:tcPr>
          <w:p w14:paraId="2F073375" w14:textId="5E3792EF" w:rsidR="00E36AAD" w:rsidRDefault="00E36AAD" w:rsidP="00ED1428">
            <w:r>
              <w:t>False</w:t>
            </w:r>
          </w:p>
        </w:tc>
      </w:tr>
    </w:tbl>
    <w:p w14:paraId="5A61A092" w14:textId="4211C5BC" w:rsidR="00E36AAD" w:rsidRDefault="00E36AAD">
      <w:pPr>
        <w:pStyle w:val="Tekstopmerking"/>
      </w:pPr>
    </w:p>
  </w:comment>
  <w:comment w:id="74"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20CE96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F4A79B" w14:textId="77777777" w:rsidR="00E36AAD" w:rsidRPr="00D631F2" w:rsidRDefault="00E36AAD" w:rsidP="001977CC">
            <w:r>
              <w:rPr>
                <w:rStyle w:val="Verwijzingopmerking"/>
              </w:rPr>
              <w:annotationRef/>
            </w:r>
            <w:r w:rsidRPr="00D631F2">
              <w:t>Activiteit</w:t>
            </w:r>
          </w:p>
        </w:tc>
      </w:tr>
      <w:tr w:rsidR="00E36AAD" w:rsidRPr="00D631F2" w14:paraId="657E1A41" w14:textId="77777777" w:rsidTr="001977CC">
        <w:tc>
          <w:tcPr>
            <w:tcW w:w="2500" w:type="pct"/>
          </w:tcPr>
          <w:p w14:paraId="307D6C0E" w14:textId="77777777" w:rsidR="00E36AAD" w:rsidRPr="00D631F2" w:rsidRDefault="00E36AAD" w:rsidP="001977CC">
            <w:r w:rsidRPr="00D631F2">
              <w:t>activiteit</w:t>
            </w:r>
            <w:r>
              <w:t>en</w:t>
            </w:r>
          </w:p>
        </w:tc>
        <w:tc>
          <w:tcPr>
            <w:tcW w:w="2500" w:type="pct"/>
          </w:tcPr>
          <w:p w14:paraId="56A72688" w14:textId="3E4565A7" w:rsidR="00E36AAD" w:rsidRPr="00D631F2" w:rsidRDefault="00E36AAD" w:rsidP="001977CC">
            <w:r>
              <w:t>Hoofdgebouw bouwen</w:t>
            </w:r>
          </w:p>
        </w:tc>
      </w:tr>
      <w:tr w:rsidR="00E36AAD" w:rsidRPr="00D631F2" w14:paraId="4874BFDC" w14:textId="77777777" w:rsidTr="001977CC">
        <w:tc>
          <w:tcPr>
            <w:tcW w:w="2500" w:type="pct"/>
          </w:tcPr>
          <w:p w14:paraId="31C20A34" w14:textId="77777777" w:rsidR="00E36AAD" w:rsidRPr="00D631F2" w:rsidRDefault="00E36AAD" w:rsidP="001977CC">
            <w:r>
              <w:t>bovenliggendeActiviteit</w:t>
            </w:r>
          </w:p>
        </w:tc>
        <w:tc>
          <w:tcPr>
            <w:tcW w:w="2500" w:type="pct"/>
          </w:tcPr>
          <w:p w14:paraId="7C0E3784" w14:textId="07598C6A" w:rsidR="00E36AAD" w:rsidRDefault="00E36AAD" w:rsidP="001977CC"/>
        </w:tc>
      </w:tr>
      <w:tr w:rsidR="00E36AAD" w:rsidRPr="00D631F2" w14:paraId="100CEC5B" w14:textId="77777777" w:rsidTr="001977CC">
        <w:tc>
          <w:tcPr>
            <w:tcW w:w="2500" w:type="pct"/>
          </w:tcPr>
          <w:p w14:paraId="41F12CF8" w14:textId="77777777" w:rsidR="00E36AAD" w:rsidRPr="00D631F2" w:rsidRDefault="00E36AAD" w:rsidP="001977CC">
            <w:r w:rsidRPr="00D631F2">
              <w:t>activiteitengroep</w:t>
            </w:r>
          </w:p>
        </w:tc>
        <w:tc>
          <w:tcPr>
            <w:tcW w:w="2500" w:type="pct"/>
          </w:tcPr>
          <w:p w14:paraId="5C56FBF6" w14:textId="0ADEA562" w:rsidR="00E36AAD" w:rsidRPr="00D631F2" w:rsidRDefault="00E36AAD" w:rsidP="001977CC">
            <w:r>
              <w:t>http://standaarden.omgevingswet.overheid.nl/activiteit/id/concept/BouwactiviteitRuimtelijk</w:t>
            </w:r>
          </w:p>
        </w:tc>
      </w:tr>
      <w:tr w:rsidR="00E36AAD" w:rsidRPr="00D631F2" w14:paraId="0267D344" w14:textId="77777777" w:rsidTr="001977CC">
        <w:tc>
          <w:tcPr>
            <w:tcW w:w="2500" w:type="pct"/>
          </w:tcPr>
          <w:p w14:paraId="5AD40652" w14:textId="77777777" w:rsidR="00E36AAD" w:rsidRPr="00D631F2" w:rsidRDefault="00E36AAD" w:rsidP="001977CC">
            <w:r>
              <w:t>activiteitregelkwalificatie</w:t>
            </w:r>
          </w:p>
        </w:tc>
        <w:tc>
          <w:tcPr>
            <w:tcW w:w="2500" w:type="pct"/>
          </w:tcPr>
          <w:p w14:paraId="13035886" w14:textId="088632BE" w:rsidR="00E36AAD" w:rsidRPr="00D631F2" w:rsidRDefault="00E36AAD" w:rsidP="001977CC">
            <w:r>
              <w:t>http://standaarden.omgevingswet.overheid.nl/activiteitregelkwalificatie/id/concept/AndersGeduid</w:t>
            </w:r>
          </w:p>
        </w:tc>
      </w:tr>
      <w:tr w:rsidR="00E36AAD" w:rsidRPr="00D631F2" w14:paraId="3C780A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0236E6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208F39" w14:textId="77777777" w:rsidR="00E36AAD" w:rsidRPr="0049085E" w:rsidRDefault="00E36AAD" w:rsidP="001977CC">
                  <w:r>
                    <w:t>Geometrie</w:t>
                  </w:r>
                </w:p>
              </w:tc>
            </w:tr>
            <w:tr w:rsidR="00A750E2" w:rsidRPr="0049085E" w14:paraId="6803DBAF" w14:textId="77777777" w:rsidTr="001977CC">
              <w:tc>
                <w:tcPr>
                  <w:tcW w:w="2500" w:type="pct"/>
                </w:tcPr>
                <w:p w14:paraId="7A4F3716" w14:textId="77777777" w:rsidR="00A750E2" w:rsidRPr="0049085E" w:rsidRDefault="00A750E2" w:rsidP="00A750E2">
                  <w:r>
                    <w:t>bestandsnaam</w:t>
                  </w:r>
                </w:p>
              </w:tc>
              <w:tc>
                <w:tcPr>
                  <w:tcW w:w="2500" w:type="pct"/>
                </w:tcPr>
                <w:p w14:paraId="4C0146BF" w14:textId="454308C5" w:rsidR="00A750E2" w:rsidRPr="0049085E" w:rsidRDefault="00A750E2" w:rsidP="00A750E2">
                  <w:r w:rsidRPr="003E5032">
                    <w:t>Woongebied_Transformatie.gml</w:t>
                  </w:r>
                </w:p>
              </w:tc>
            </w:tr>
            <w:tr w:rsidR="00A750E2" w:rsidRPr="0049085E" w14:paraId="3BCBD095" w14:textId="77777777" w:rsidTr="001977CC">
              <w:tc>
                <w:tcPr>
                  <w:tcW w:w="2500" w:type="pct"/>
                </w:tcPr>
                <w:p w14:paraId="770FC1A8" w14:textId="77777777" w:rsidR="00A750E2" w:rsidRPr="0049085E" w:rsidRDefault="00A750E2" w:rsidP="00A750E2">
                  <w:r w:rsidRPr="0049085E">
                    <w:t>noemer</w:t>
                  </w:r>
                </w:p>
              </w:tc>
              <w:tc>
                <w:tcPr>
                  <w:tcW w:w="2500" w:type="pct"/>
                </w:tcPr>
                <w:p w14:paraId="32853840" w14:textId="37B43E31" w:rsidR="00A750E2" w:rsidRPr="0049085E" w:rsidRDefault="00A750E2" w:rsidP="00A750E2">
                  <w:r w:rsidRPr="003E5032">
                    <w:t>Woongebied-Transformatie</w:t>
                  </w:r>
                </w:p>
              </w:tc>
            </w:tr>
            <w:tr w:rsidR="00E36AAD" w:rsidRPr="0049085E" w14:paraId="52067553" w14:textId="77777777" w:rsidTr="001977CC">
              <w:tc>
                <w:tcPr>
                  <w:tcW w:w="2500" w:type="pct"/>
                </w:tcPr>
                <w:p w14:paraId="150DBC19" w14:textId="77777777" w:rsidR="00E36AAD" w:rsidRPr="0049085E" w:rsidRDefault="00E36AAD" w:rsidP="001977CC">
                  <w:r>
                    <w:t>symboolcode</w:t>
                  </w:r>
                </w:p>
              </w:tc>
              <w:tc>
                <w:tcPr>
                  <w:tcW w:w="2500" w:type="pct"/>
                </w:tcPr>
                <w:p w14:paraId="4AF5C800" w14:textId="3B064C4D" w:rsidR="00E36AAD" w:rsidRDefault="00E36AAD" w:rsidP="001977CC"/>
              </w:tc>
            </w:tr>
            <w:tr w:rsidR="00E36AAD" w:rsidRPr="0049085E" w14:paraId="772A6AEF" w14:textId="77777777" w:rsidTr="001977CC">
              <w:tc>
                <w:tcPr>
                  <w:tcW w:w="2500" w:type="pct"/>
                </w:tcPr>
                <w:p w14:paraId="5CCFDC60" w14:textId="77777777" w:rsidR="00E36AAD" w:rsidRPr="0049085E" w:rsidRDefault="00E36AAD" w:rsidP="001977CC">
                  <w:r w:rsidRPr="0049085E">
                    <w:t>nauwkeurigheid</w:t>
                  </w:r>
                </w:p>
              </w:tc>
              <w:tc>
                <w:tcPr>
                  <w:tcW w:w="2500" w:type="pct"/>
                </w:tcPr>
                <w:p w14:paraId="2D4625F1" w14:textId="7BA9ECED" w:rsidR="00E36AAD" w:rsidRPr="0049085E" w:rsidRDefault="00E36AAD" w:rsidP="001977CC"/>
              </w:tc>
            </w:tr>
            <w:tr w:rsidR="00E36AAD" w:rsidRPr="0049085E" w14:paraId="761E0C72" w14:textId="77777777" w:rsidTr="001977CC">
              <w:tc>
                <w:tcPr>
                  <w:tcW w:w="2500" w:type="pct"/>
                </w:tcPr>
                <w:p w14:paraId="3155519B" w14:textId="77777777" w:rsidR="00E36AAD" w:rsidRPr="0049085E" w:rsidRDefault="00E36AAD" w:rsidP="001977CC">
                  <w:r w:rsidRPr="0049085E">
                    <w:t>bron</w:t>
                  </w:r>
                  <w:r>
                    <w:t>N</w:t>
                  </w:r>
                  <w:r w:rsidRPr="0049085E">
                    <w:t>auwkeurigheid</w:t>
                  </w:r>
                </w:p>
              </w:tc>
              <w:tc>
                <w:tcPr>
                  <w:tcW w:w="2500" w:type="pct"/>
                </w:tcPr>
                <w:p w14:paraId="312867AC" w14:textId="4F0ABAE3" w:rsidR="00E36AAD" w:rsidRPr="0049085E" w:rsidRDefault="00E36AAD" w:rsidP="001977CC">
                  <w:r>
                    <w:t>geen</w:t>
                  </w:r>
                </w:p>
              </w:tc>
            </w:tr>
            <w:tr w:rsidR="00E36AAD" w:rsidRPr="0049085E" w14:paraId="0880DF36" w14:textId="77777777" w:rsidTr="001977CC">
              <w:tc>
                <w:tcPr>
                  <w:tcW w:w="2500" w:type="pct"/>
                </w:tcPr>
                <w:p w14:paraId="79D05EE2" w14:textId="77777777" w:rsidR="00E36AAD" w:rsidRPr="0049085E" w:rsidRDefault="00E36AAD" w:rsidP="001977CC">
                  <w:r>
                    <w:t>idealisatie</w:t>
                  </w:r>
                </w:p>
              </w:tc>
              <w:tc>
                <w:tcPr>
                  <w:tcW w:w="2500" w:type="pct"/>
                </w:tcPr>
                <w:p w14:paraId="49D4EC7A" w14:textId="3443AA4E" w:rsidR="00E36AAD" w:rsidRPr="0049085E" w:rsidRDefault="00E36AAD" w:rsidP="001977CC">
                  <w:r>
                    <w:t>geen</w:t>
                  </w:r>
                </w:p>
              </w:tc>
            </w:tr>
          </w:tbl>
          <w:p w14:paraId="52FFDAC1" w14:textId="77777777" w:rsidR="00E36AAD" w:rsidRPr="00D631F2" w:rsidRDefault="00E36AAD" w:rsidP="001977CC"/>
        </w:tc>
      </w:tr>
    </w:tbl>
    <w:p w14:paraId="257AD509" w14:textId="6438FD3D" w:rsidR="00E36AAD" w:rsidRDefault="00E36AAD">
      <w:pPr>
        <w:pStyle w:val="Tekstopmerking"/>
      </w:pPr>
    </w:p>
  </w:comment>
  <w:comment w:id="75"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F9FA8D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9AC31" w14:textId="77777777" w:rsidR="00E36AAD" w:rsidRPr="0049085E" w:rsidRDefault="00E36AAD" w:rsidP="00ED1428">
            <w:r>
              <w:rPr>
                <w:rStyle w:val="Verwijzingopmerking"/>
              </w:rPr>
              <w:annotationRef/>
            </w:r>
            <w:r>
              <w:t>Geometrie</w:t>
            </w:r>
          </w:p>
        </w:tc>
      </w:tr>
      <w:tr w:rsidR="00E36AAD" w:rsidRPr="0049085E" w14:paraId="0F117292" w14:textId="77777777" w:rsidTr="00ED1428">
        <w:tc>
          <w:tcPr>
            <w:tcW w:w="2500" w:type="pct"/>
          </w:tcPr>
          <w:p w14:paraId="2B1D4687" w14:textId="77777777" w:rsidR="00E36AAD" w:rsidRPr="0049085E" w:rsidRDefault="00E36AAD" w:rsidP="00ED1428">
            <w:r>
              <w:t>bestandsnaam</w:t>
            </w:r>
          </w:p>
        </w:tc>
        <w:tc>
          <w:tcPr>
            <w:tcW w:w="2500" w:type="pct"/>
          </w:tcPr>
          <w:p w14:paraId="1D277DCA" w14:textId="2D007ABD" w:rsidR="00E36AAD" w:rsidRPr="0049085E" w:rsidRDefault="00BC16CD" w:rsidP="00ED1428">
            <w:r w:rsidRPr="00BC16CD">
              <w:t>Woongebied_Transformatie.gml</w:t>
            </w:r>
          </w:p>
        </w:tc>
      </w:tr>
      <w:tr w:rsidR="00E36AAD" w:rsidRPr="0049085E" w14:paraId="0DC5E21E" w14:textId="77777777" w:rsidTr="00ED1428">
        <w:tc>
          <w:tcPr>
            <w:tcW w:w="2500" w:type="pct"/>
          </w:tcPr>
          <w:p w14:paraId="2B6509C1" w14:textId="77777777" w:rsidR="00E36AAD" w:rsidRPr="0049085E" w:rsidRDefault="00E36AAD" w:rsidP="00ED1428">
            <w:r w:rsidRPr="0049085E">
              <w:t>noemer</w:t>
            </w:r>
          </w:p>
        </w:tc>
        <w:tc>
          <w:tcPr>
            <w:tcW w:w="2500" w:type="pct"/>
          </w:tcPr>
          <w:p w14:paraId="5E340C39" w14:textId="27E2AC63" w:rsidR="00E36AAD" w:rsidRPr="0049085E" w:rsidRDefault="00E36AAD" w:rsidP="00ED1428">
            <w:r>
              <w:t>Woongebied-Transformatie</w:t>
            </w:r>
          </w:p>
        </w:tc>
      </w:tr>
      <w:tr w:rsidR="00E36AAD" w:rsidRPr="0049085E" w14:paraId="2267B940" w14:textId="77777777" w:rsidTr="00ED1428">
        <w:tc>
          <w:tcPr>
            <w:tcW w:w="2500" w:type="pct"/>
          </w:tcPr>
          <w:p w14:paraId="7B805297" w14:textId="77777777" w:rsidR="00E36AAD" w:rsidRPr="0049085E" w:rsidRDefault="00E36AAD" w:rsidP="00ED1428">
            <w:r>
              <w:t>symboolcode</w:t>
            </w:r>
          </w:p>
        </w:tc>
        <w:tc>
          <w:tcPr>
            <w:tcW w:w="2500" w:type="pct"/>
          </w:tcPr>
          <w:p w14:paraId="04ED65D1" w14:textId="3DFC0FB5" w:rsidR="00E36AAD" w:rsidRDefault="00E36AAD" w:rsidP="00ED1428"/>
        </w:tc>
      </w:tr>
      <w:tr w:rsidR="00E36AAD" w:rsidRPr="0049085E" w14:paraId="30ED2B52" w14:textId="77777777" w:rsidTr="00ED1428">
        <w:tc>
          <w:tcPr>
            <w:tcW w:w="2500" w:type="pct"/>
          </w:tcPr>
          <w:p w14:paraId="003A9A2E" w14:textId="77777777" w:rsidR="00E36AAD" w:rsidRPr="0049085E" w:rsidRDefault="00E36AAD" w:rsidP="00ED1428">
            <w:r w:rsidRPr="0049085E">
              <w:t>nauwkeurigheid</w:t>
            </w:r>
          </w:p>
        </w:tc>
        <w:tc>
          <w:tcPr>
            <w:tcW w:w="2500" w:type="pct"/>
          </w:tcPr>
          <w:p w14:paraId="63398697" w14:textId="09F36002" w:rsidR="00E36AAD" w:rsidRPr="0049085E" w:rsidRDefault="00E36AAD" w:rsidP="00ED1428"/>
        </w:tc>
      </w:tr>
      <w:tr w:rsidR="00E36AAD" w:rsidRPr="0049085E" w14:paraId="1D8E792F" w14:textId="77777777" w:rsidTr="00ED1428">
        <w:tc>
          <w:tcPr>
            <w:tcW w:w="2500" w:type="pct"/>
          </w:tcPr>
          <w:p w14:paraId="15A3B033" w14:textId="77777777" w:rsidR="00E36AAD" w:rsidRPr="0049085E" w:rsidRDefault="00E36AAD" w:rsidP="00ED1428">
            <w:r w:rsidRPr="0049085E">
              <w:t>bronNauwkeurigheid</w:t>
            </w:r>
          </w:p>
        </w:tc>
        <w:tc>
          <w:tcPr>
            <w:tcW w:w="2500" w:type="pct"/>
          </w:tcPr>
          <w:p w14:paraId="43AB4BF9" w14:textId="7C538A95" w:rsidR="00E36AAD" w:rsidRPr="0049085E" w:rsidRDefault="00E36AAD" w:rsidP="00ED1428">
            <w:r>
              <w:t>geen</w:t>
            </w:r>
          </w:p>
        </w:tc>
      </w:tr>
      <w:tr w:rsidR="00E36AAD" w:rsidRPr="0049085E" w14:paraId="410F1525" w14:textId="77777777" w:rsidTr="00ED1428">
        <w:tc>
          <w:tcPr>
            <w:tcW w:w="2500" w:type="pct"/>
          </w:tcPr>
          <w:p w14:paraId="7DCBBEDC" w14:textId="77777777" w:rsidR="00E36AAD" w:rsidRPr="0049085E" w:rsidRDefault="00E36AAD" w:rsidP="00ED1428">
            <w:r>
              <w:t>idealisatie</w:t>
            </w:r>
          </w:p>
        </w:tc>
        <w:tc>
          <w:tcPr>
            <w:tcW w:w="2500" w:type="pct"/>
          </w:tcPr>
          <w:p w14:paraId="0C66065F" w14:textId="7633C8CC" w:rsidR="00E36AAD" w:rsidRPr="0049085E" w:rsidRDefault="00E36AAD" w:rsidP="00ED1428">
            <w:r>
              <w:t>http://standaarden.omgevingswet.overheid.nl/idealisatie/id/concept/Exact</w:t>
            </w:r>
          </w:p>
        </w:tc>
      </w:tr>
      <w:tr w:rsidR="00E36AAD" w:rsidRPr="0049085E" w14:paraId="794081B0" w14:textId="77777777" w:rsidTr="00ED1428">
        <w:tc>
          <w:tcPr>
            <w:tcW w:w="2500" w:type="pct"/>
          </w:tcPr>
          <w:p w14:paraId="7AAB13D7" w14:textId="77777777" w:rsidR="00E36AAD" w:rsidRDefault="00E36AAD" w:rsidP="00ED1428">
            <w:r>
              <w:t>regelingsgebied</w:t>
            </w:r>
          </w:p>
        </w:tc>
        <w:tc>
          <w:tcPr>
            <w:tcW w:w="2500" w:type="pct"/>
          </w:tcPr>
          <w:p w14:paraId="1025126C" w14:textId="322E094B" w:rsidR="00E36AAD" w:rsidRDefault="00E36AAD" w:rsidP="00ED1428">
            <w:r>
              <w:t>False</w:t>
            </w:r>
          </w:p>
        </w:tc>
      </w:tr>
    </w:tbl>
    <w:p w14:paraId="2017C251" w14:textId="3ABC2F94" w:rsidR="00E36AAD" w:rsidRDefault="00E36AAD">
      <w:pPr>
        <w:pStyle w:val="Tekstopmerking"/>
      </w:pPr>
    </w:p>
  </w:comment>
  <w:comment w:id="76"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9E24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C8B06" w14:textId="77777777" w:rsidR="00E36AAD" w:rsidRPr="00D631F2" w:rsidRDefault="00E36AAD" w:rsidP="001977CC">
            <w:r>
              <w:rPr>
                <w:rStyle w:val="Verwijzingopmerking"/>
              </w:rPr>
              <w:annotationRef/>
            </w:r>
            <w:r w:rsidRPr="00D631F2">
              <w:t>Activiteit</w:t>
            </w:r>
          </w:p>
        </w:tc>
      </w:tr>
      <w:tr w:rsidR="00E36AAD" w:rsidRPr="00D631F2" w14:paraId="5DB6D710" w14:textId="77777777" w:rsidTr="001977CC">
        <w:tc>
          <w:tcPr>
            <w:tcW w:w="2500" w:type="pct"/>
          </w:tcPr>
          <w:p w14:paraId="14F0A204" w14:textId="77777777" w:rsidR="00E36AAD" w:rsidRPr="00D631F2" w:rsidRDefault="00E36AAD" w:rsidP="001977CC">
            <w:r w:rsidRPr="00D631F2">
              <w:t>activiteit</w:t>
            </w:r>
            <w:r>
              <w:t>en</w:t>
            </w:r>
          </w:p>
        </w:tc>
        <w:tc>
          <w:tcPr>
            <w:tcW w:w="2500" w:type="pct"/>
          </w:tcPr>
          <w:p w14:paraId="6E841F6F" w14:textId="62E0E118" w:rsidR="00E36AAD" w:rsidRPr="00D631F2" w:rsidRDefault="00E36AAD" w:rsidP="001977CC">
            <w:r>
              <w:t>Hoofdgebouw bouwen</w:t>
            </w:r>
          </w:p>
        </w:tc>
      </w:tr>
      <w:tr w:rsidR="00E36AAD" w:rsidRPr="00D631F2" w14:paraId="705A8BE2" w14:textId="77777777" w:rsidTr="001977CC">
        <w:tc>
          <w:tcPr>
            <w:tcW w:w="2500" w:type="pct"/>
          </w:tcPr>
          <w:p w14:paraId="4A6576D3" w14:textId="77777777" w:rsidR="00E36AAD" w:rsidRPr="00D631F2" w:rsidRDefault="00E36AAD" w:rsidP="001977CC">
            <w:r>
              <w:t>bovenliggendeActiviteit</w:t>
            </w:r>
          </w:p>
        </w:tc>
        <w:tc>
          <w:tcPr>
            <w:tcW w:w="2500" w:type="pct"/>
          </w:tcPr>
          <w:p w14:paraId="318C59B7" w14:textId="6828497B" w:rsidR="00E36AAD" w:rsidRDefault="00E36AAD" w:rsidP="001977CC"/>
        </w:tc>
      </w:tr>
      <w:tr w:rsidR="00E36AAD" w:rsidRPr="00D631F2" w14:paraId="0677CA70" w14:textId="77777777" w:rsidTr="001977CC">
        <w:tc>
          <w:tcPr>
            <w:tcW w:w="2500" w:type="pct"/>
          </w:tcPr>
          <w:p w14:paraId="5CB5451A" w14:textId="77777777" w:rsidR="00E36AAD" w:rsidRPr="00D631F2" w:rsidRDefault="00E36AAD" w:rsidP="001977CC">
            <w:r w:rsidRPr="00D631F2">
              <w:t>activiteitengroep</w:t>
            </w:r>
          </w:p>
        </w:tc>
        <w:tc>
          <w:tcPr>
            <w:tcW w:w="2500" w:type="pct"/>
          </w:tcPr>
          <w:p w14:paraId="3128D4C8" w14:textId="1A5A9553" w:rsidR="00E36AAD" w:rsidRPr="00D631F2" w:rsidRDefault="00E36AAD" w:rsidP="001977CC">
            <w:r>
              <w:t>http://standaarden.omgevingswet.overheid.nl/activiteit/id/concept/BouwactiviteitRuimtelijk</w:t>
            </w:r>
          </w:p>
        </w:tc>
      </w:tr>
      <w:tr w:rsidR="00E36AAD" w:rsidRPr="00D631F2" w14:paraId="41C6336F" w14:textId="77777777" w:rsidTr="001977CC">
        <w:tc>
          <w:tcPr>
            <w:tcW w:w="2500" w:type="pct"/>
          </w:tcPr>
          <w:p w14:paraId="3C9DCCA1" w14:textId="77777777" w:rsidR="00E36AAD" w:rsidRPr="00D631F2" w:rsidRDefault="00E36AAD" w:rsidP="001977CC">
            <w:r>
              <w:t>activiteitregelkwalificatie</w:t>
            </w:r>
          </w:p>
        </w:tc>
        <w:tc>
          <w:tcPr>
            <w:tcW w:w="2500" w:type="pct"/>
          </w:tcPr>
          <w:p w14:paraId="0CC02132" w14:textId="6B0BA0FC" w:rsidR="00E36AAD" w:rsidRPr="00D631F2" w:rsidRDefault="00E36AAD" w:rsidP="001977CC">
            <w:r>
              <w:t>http://standaarden.omgevingswet.overheid.nl/activiteitregelkwalificatie/id/concept/Vergunningplicht</w:t>
            </w:r>
          </w:p>
        </w:tc>
      </w:tr>
      <w:tr w:rsidR="00E36AAD" w:rsidRPr="00D631F2" w14:paraId="324696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CD4B8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B012F9" w14:textId="77777777" w:rsidR="00E36AAD" w:rsidRPr="0049085E" w:rsidRDefault="00E36AAD" w:rsidP="001977CC">
                  <w:r>
                    <w:t>Geometrie</w:t>
                  </w:r>
                </w:p>
              </w:tc>
            </w:tr>
            <w:tr w:rsidR="00A750E2" w:rsidRPr="0049085E" w14:paraId="2B64B6BD" w14:textId="77777777" w:rsidTr="001977CC">
              <w:tc>
                <w:tcPr>
                  <w:tcW w:w="2500" w:type="pct"/>
                </w:tcPr>
                <w:p w14:paraId="67BC51DA" w14:textId="77777777" w:rsidR="00A750E2" w:rsidRPr="0049085E" w:rsidRDefault="00A750E2" w:rsidP="00A750E2">
                  <w:r>
                    <w:t>bestandsnaam</w:t>
                  </w:r>
                </w:p>
              </w:tc>
              <w:tc>
                <w:tcPr>
                  <w:tcW w:w="2500" w:type="pct"/>
                </w:tcPr>
                <w:p w14:paraId="3E9D1613" w14:textId="4D1A70C1" w:rsidR="00A750E2" w:rsidRPr="0049085E" w:rsidRDefault="00A750E2" w:rsidP="00A750E2">
                  <w:r w:rsidRPr="00591072">
                    <w:t>Woongebied_Transformatie.gml</w:t>
                  </w:r>
                </w:p>
              </w:tc>
            </w:tr>
            <w:tr w:rsidR="00A750E2" w:rsidRPr="0049085E" w14:paraId="75AC2F88" w14:textId="77777777" w:rsidTr="001977CC">
              <w:tc>
                <w:tcPr>
                  <w:tcW w:w="2500" w:type="pct"/>
                </w:tcPr>
                <w:p w14:paraId="51C33059" w14:textId="77777777" w:rsidR="00A750E2" w:rsidRPr="0049085E" w:rsidRDefault="00A750E2" w:rsidP="00A750E2">
                  <w:r w:rsidRPr="0049085E">
                    <w:t>noemer</w:t>
                  </w:r>
                </w:p>
              </w:tc>
              <w:tc>
                <w:tcPr>
                  <w:tcW w:w="2500" w:type="pct"/>
                </w:tcPr>
                <w:p w14:paraId="4822AF4E" w14:textId="0A646E50" w:rsidR="00A750E2" w:rsidRPr="0049085E" w:rsidRDefault="00A750E2" w:rsidP="00A750E2">
                  <w:r w:rsidRPr="00591072">
                    <w:t>Woongebied-Transformatie</w:t>
                  </w:r>
                </w:p>
              </w:tc>
            </w:tr>
            <w:tr w:rsidR="00E36AAD" w:rsidRPr="0049085E" w14:paraId="69779706" w14:textId="77777777" w:rsidTr="001977CC">
              <w:tc>
                <w:tcPr>
                  <w:tcW w:w="2500" w:type="pct"/>
                </w:tcPr>
                <w:p w14:paraId="69A85955" w14:textId="77777777" w:rsidR="00E36AAD" w:rsidRPr="0049085E" w:rsidRDefault="00E36AAD" w:rsidP="001977CC">
                  <w:r>
                    <w:t>symboolcode</w:t>
                  </w:r>
                </w:p>
              </w:tc>
              <w:tc>
                <w:tcPr>
                  <w:tcW w:w="2500" w:type="pct"/>
                </w:tcPr>
                <w:p w14:paraId="7A78057D" w14:textId="743CA3C4" w:rsidR="00E36AAD" w:rsidRDefault="00E36AAD" w:rsidP="001977CC"/>
              </w:tc>
            </w:tr>
            <w:tr w:rsidR="00E36AAD" w:rsidRPr="0049085E" w14:paraId="33C102A2" w14:textId="77777777" w:rsidTr="001977CC">
              <w:tc>
                <w:tcPr>
                  <w:tcW w:w="2500" w:type="pct"/>
                </w:tcPr>
                <w:p w14:paraId="2BE9C2E2" w14:textId="77777777" w:rsidR="00E36AAD" w:rsidRPr="0049085E" w:rsidRDefault="00E36AAD" w:rsidP="001977CC">
                  <w:r w:rsidRPr="0049085E">
                    <w:t>nauwkeurigheid</w:t>
                  </w:r>
                </w:p>
              </w:tc>
              <w:tc>
                <w:tcPr>
                  <w:tcW w:w="2500" w:type="pct"/>
                </w:tcPr>
                <w:p w14:paraId="41E61BB0" w14:textId="55639834" w:rsidR="00E36AAD" w:rsidRPr="0049085E" w:rsidRDefault="00E36AAD" w:rsidP="001977CC"/>
              </w:tc>
            </w:tr>
            <w:tr w:rsidR="00E36AAD" w:rsidRPr="0049085E" w14:paraId="29612EDD" w14:textId="77777777" w:rsidTr="001977CC">
              <w:tc>
                <w:tcPr>
                  <w:tcW w:w="2500" w:type="pct"/>
                </w:tcPr>
                <w:p w14:paraId="0E8ED693" w14:textId="77777777" w:rsidR="00E36AAD" w:rsidRPr="0049085E" w:rsidRDefault="00E36AAD" w:rsidP="001977CC">
                  <w:r w:rsidRPr="0049085E">
                    <w:t>bron</w:t>
                  </w:r>
                  <w:r>
                    <w:t>N</w:t>
                  </w:r>
                  <w:r w:rsidRPr="0049085E">
                    <w:t>auwkeurigheid</w:t>
                  </w:r>
                </w:p>
              </w:tc>
              <w:tc>
                <w:tcPr>
                  <w:tcW w:w="2500" w:type="pct"/>
                </w:tcPr>
                <w:p w14:paraId="18CA7117" w14:textId="7D4539C6" w:rsidR="00E36AAD" w:rsidRPr="0049085E" w:rsidRDefault="00E36AAD" w:rsidP="001977CC">
                  <w:r>
                    <w:t>geen</w:t>
                  </w:r>
                </w:p>
              </w:tc>
            </w:tr>
            <w:tr w:rsidR="00E36AAD" w:rsidRPr="0049085E" w14:paraId="478C0703" w14:textId="77777777" w:rsidTr="001977CC">
              <w:tc>
                <w:tcPr>
                  <w:tcW w:w="2500" w:type="pct"/>
                </w:tcPr>
                <w:p w14:paraId="104F8DE9" w14:textId="77777777" w:rsidR="00E36AAD" w:rsidRPr="0049085E" w:rsidRDefault="00E36AAD" w:rsidP="001977CC">
                  <w:r>
                    <w:t>idealisatie</w:t>
                  </w:r>
                </w:p>
              </w:tc>
              <w:tc>
                <w:tcPr>
                  <w:tcW w:w="2500" w:type="pct"/>
                </w:tcPr>
                <w:p w14:paraId="5703CAE8" w14:textId="4B8672BD" w:rsidR="00E36AAD" w:rsidRPr="0049085E" w:rsidRDefault="00E36AAD" w:rsidP="001977CC">
                  <w:r>
                    <w:t>geen</w:t>
                  </w:r>
                </w:p>
              </w:tc>
            </w:tr>
          </w:tbl>
          <w:p w14:paraId="61F5EB09" w14:textId="77777777" w:rsidR="00E36AAD" w:rsidRPr="00D631F2" w:rsidRDefault="00E36AAD" w:rsidP="001977CC"/>
        </w:tc>
      </w:tr>
    </w:tbl>
    <w:p w14:paraId="3FE24BF9" w14:textId="58FB46DC" w:rsidR="00E36AAD" w:rsidRDefault="00E36AAD">
      <w:pPr>
        <w:pStyle w:val="Tekstopmerking"/>
      </w:pPr>
    </w:p>
  </w:comment>
  <w:comment w:id="77" w:author="Devlin Oosterwijk" w:date="2022-09-20T11:48: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9458E4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9A180" w14:textId="77777777" w:rsidR="00E36AAD" w:rsidRPr="0049085E" w:rsidRDefault="00E36AAD" w:rsidP="00ED1428">
            <w:r>
              <w:rPr>
                <w:rStyle w:val="Verwijzingopmerking"/>
              </w:rPr>
              <w:annotationRef/>
            </w:r>
            <w:r>
              <w:t>Geometrie</w:t>
            </w:r>
          </w:p>
        </w:tc>
      </w:tr>
      <w:tr w:rsidR="00E36AAD" w:rsidRPr="0049085E" w14:paraId="77E3166D" w14:textId="77777777" w:rsidTr="00ED1428">
        <w:tc>
          <w:tcPr>
            <w:tcW w:w="2500" w:type="pct"/>
          </w:tcPr>
          <w:p w14:paraId="6C6F3CE3" w14:textId="77777777" w:rsidR="00E36AAD" w:rsidRPr="0049085E" w:rsidRDefault="00E36AAD" w:rsidP="00ED1428">
            <w:r>
              <w:t>bestandsnaam</w:t>
            </w:r>
          </w:p>
        </w:tc>
        <w:tc>
          <w:tcPr>
            <w:tcW w:w="2500" w:type="pct"/>
          </w:tcPr>
          <w:p w14:paraId="027FB22D" w14:textId="3DFE8E59" w:rsidR="00E36AAD" w:rsidRPr="0049085E" w:rsidRDefault="00DC3AAA" w:rsidP="00ED1428">
            <w:r w:rsidRPr="00DC3AAA">
              <w:t>Woongebied_Transformatie.gml</w:t>
            </w:r>
          </w:p>
        </w:tc>
      </w:tr>
      <w:tr w:rsidR="00E36AAD" w:rsidRPr="0049085E" w14:paraId="0441684B" w14:textId="77777777" w:rsidTr="00ED1428">
        <w:tc>
          <w:tcPr>
            <w:tcW w:w="2500" w:type="pct"/>
          </w:tcPr>
          <w:p w14:paraId="5DE048A3" w14:textId="77777777" w:rsidR="00E36AAD" w:rsidRPr="0049085E" w:rsidRDefault="00E36AAD" w:rsidP="00ED1428">
            <w:r w:rsidRPr="0049085E">
              <w:t>noemer</w:t>
            </w:r>
          </w:p>
        </w:tc>
        <w:tc>
          <w:tcPr>
            <w:tcW w:w="2500" w:type="pct"/>
          </w:tcPr>
          <w:p w14:paraId="004F7B7F" w14:textId="016D4320" w:rsidR="00E36AAD" w:rsidRPr="0049085E" w:rsidRDefault="00E36AAD" w:rsidP="00ED1428">
            <w:r>
              <w:t>Woongebied-Transformatie</w:t>
            </w:r>
          </w:p>
        </w:tc>
      </w:tr>
      <w:tr w:rsidR="00E36AAD" w:rsidRPr="0049085E" w14:paraId="5E0F9F9B" w14:textId="77777777" w:rsidTr="00ED1428">
        <w:tc>
          <w:tcPr>
            <w:tcW w:w="2500" w:type="pct"/>
          </w:tcPr>
          <w:p w14:paraId="5C4ABEB7" w14:textId="77777777" w:rsidR="00E36AAD" w:rsidRPr="0049085E" w:rsidRDefault="00E36AAD" w:rsidP="00ED1428">
            <w:r>
              <w:t>symboolcode</w:t>
            </w:r>
          </w:p>
        </w:tc>
        <w:tc>
          <w:tcPr>
            <w:tcW w:w="2500" w:type="pct"/>
          </w:tcPr>
          <w:p w14:paraId="3A8366E8" w14:textId="57B4DCFE" w:rsidR="00E36AAD" w:rsidRDefault="00E36AAD" w:rsidP="00ED1428"/>
        </w:tc>
      </w:tr>
      <w:tr w:rsidR="00E36AAD" w:rsidRPr="0049085E" w14:paraId="15B87E59" w14:textId="77777777" w:rsidTr="00ED1428">
        <w:tc>
          <w:tcPr>
            <w:tcW w:w="2500" w:type="pct"/>
          </w:tcPr>
          <w:p w14:paraId="186AE889" w14:textId="77777777" w:rsidR="00E36AAD" w:rsidRPr="0049085E" w:rsidRDefault="00E36AAD" w:rsidP="00ED1428">
            <w:r w:rsidRPr="0049085E">
              <w:t>nauwkeurigheid</w:t>
            </w:r>
          </w:p>
        </w:tc>
        <w:tc>
          <w:tcPr>
            <w:tcW w:w="2500" w:type="pct"/>
          </w:tcPr>
          <w:p w14:paraId="58678079" w14:textId="508EE938" w:rsidR="00E36AAD" w:rsidRPr="0049085E" w:rsidRDefault="00E36AAD" w:rsidP="00ED1428"/>
        </w:tc>
      </w:tr>
      <w:tr w:rsidR="00E36AAD" w:rsidRPr="0049085E" w14:paraId="6CC5AD7A" w14:textId="77777777" w:rsidTr="00ED1428">
        <w:tc>
          <w:tcPr>
            <w:tcW w:w="2500" w:type="pct"/>
          </w:tcPr>
          <w:p w14:paraId="61D3CE62" w14:textId="77777777" w:rsidR="00E36AAD" w:rsidRPr="0049085E" w:rsidRDefault="00E36AAD" w:rsidP="00ED1428">
            <w:r w:rsidRPr="0049085E">
              <w:t>bronNauwkeurigheid</w:t>
            </w:r>
          </w:p>
        </w:tc>
        <w:tc>
          <w:tcPr>
            <w:tcW w:w="2500" w:type="pct"/>
          </w:tcPr>
          <w:p w14:paraId="15A16C55" w14:textId="348C58FA" w:rsidR="00E36AAD" w:rsidRPr="0049085E" w:rsidRDefault="00E36AAD" w:rsidP="00ED1428">
            <w:r>
              <w:t>geen</w:t>
            </w:r>
          </w:p>
        </w:tc>
      </w:tr>
      <w:tr w:rsidR="00E36AAD" w:rsidRPr="0049085E" w14:paraId="692D445D" w14:textId="77777777" w:rsidTr="00ED1428">
        <w:tc>
          <w:tcPr>
            <w:tcW w:w="2500" w:type="pct"/>
          </w:tcPr>
          <w:p w14:paraId="769D0ECA" w14:textId="77777777" w:rsidR="00E36AAD" w:rsidRPr="0049085E" w:rsidRDefault="00E36AAD" w:rsidP="00ED1428">
            <w:r>
              <w:t>idealisatie</w:t>
            </w:r>
          </w:p>
        </w:tc>
        <w:tc>
          <w:tcPr>
            <w:tcW w:w="2500" w:type="pct"/>
          </w:tcPr>
          <w:p w14:paraId="024D43C3" w14:textId="7A093D7D" w:rsidR="00E36AAD" w:rsidRPr="0049085E" w:rsidRDefault="00E36AAD" w:rsidP="00ED1428">
            <w:r>
              <w:t>http://standaarden.omgevingswet.overheid.nl/idealisatie/id/concept/Exact</w:t>
            </w:r>
          </w:p>
        </w:tc>
      </w:tr>
      <w:tr w:rsidR="00E36AAD" w:rsidRPr="0049085E" w14:paraId="3A08AF52" w14:textId="77777777" w:rsidTr="00ED1428">
        <w:tc>
          <w:tcPr>
            <w:tcW w:w="2500" w:type="pct"/>
          </w:tcPr>
          <w:p w14:paraId="08A48A4B" w14:textId="77777777" w:rsidR="00E36AAD" w:rsidRDefault="00E36AAD" w:rsidP="00ED1428">
            <w:r>
              <w:t>regelingsgebied</w:t>
            </w:r>
          </w:p>
        </w:tc>
        <w:tc>
          <w:tcPr>
            <w:tcW w:w="2500" w:type="pct"/>
          </w:tcPr>
          <w:p w14:paraId="2B5A15F2" w14:textId="4F97E54C" w:rsidR="00E36AAD" w:rsidRDefault="00E36AAD" w:rsidP="00ED1428">
            <w:r>
              <w:t>False</w:t>
            </w:r>
          </w:p>
        </w:tc>
      </w:tr>
    </w:tbl>
    <w:p w14:paraId="7AA7A82C" w14:textId="7A3A9E6C" w:rsidR="00E36AAD" w:rsidRDefault="00E36AAD">
      <w:pPr>
        <w:pStyle w:val="Tekstopmerking"/>
      </w:pPr>
    </w:p>
  </w:comment>
  <w:comment w:id="78"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A3A3DF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A81BAA" w14:textId="77777777" w:rsidR="00E36AAD" w:rsidRPr="0049085E" w:rsidRDefault="00E36AAD" w:rsidP="00ED1428">
            <w:r>
              <w:rPr>
                <w:rStyle w:val="Verwijzingopmerking"/>
              </w:rPr>
              <w:annotationRef/>
            </w:r>
            <w:r>
              <w:t>Geometrie</w:t>
            </w:r>
          </w:p>
        </w:tc>
      </w:tr>
      <w:tr w:rsidR="00E36AAD" w:rsidRPr="0049085E" w14:paraId="7840CA98" w14:textId="77777777" w:rsidTr="00ED1428">
        <w:tc>
          <w:tcPr>
            <w:tcW w:w="2500" w:type="pct"/>
          </w:tcPr>
          <w:p w14:paraId="17674A0D" w14:textId="77777777" w:rsidR="00E36AAD" w:rsidRPr="0049085E" w:rsidRDefault="00E36AAD" w:rsidP="00ED1428">
            <w:r>
              <w:t>bestandsnaam</w:t>
            </w:r>
          </w:p>
        </w:tc>
        <w:tc>
          <w:tcPr>
            <w:tcW w:w="2500" w:type="pct"/>
          </w:tcPr>
          <w:p w14:paraId="7090A618" w14:textId="6D21F563" w:rsidR="00E36AAD" w:rsidRPr="0049085E" w:rsidRDefault="00DC3AAA" w:rsidP="00ED1428">
            <w:r w:rsidRPr="00DC3AAA">
              <w:t>Woongebied_Transformatie.gml</w:t>
            </w:r>
          </w:p>
        </w:tc>
      </w:tr>
      <w:tr w:rsidR="00E36AAD" w:rsidRPr="0049085E" w14:paraId="57F8FB53" w14:textId="77777777" w:rsidTr="00ED1428">
        <w:tc>
          <w:tcPr>
            <w:tcW w:w="2500" w:type="pct"/>
          </w:tcPr>
          <w:p w14:paraId="68A92E5D" w14:textId="77777777" w:rsidR="00E36AAD" w:rsidRPr="0049085E" w:rsidRDefault="00E36AAD" w:rsidP="00ED1428">
            <w:r w:rsidRPr="0049085E">
              <w:t>noemer</w:t>
            </w:r>
          </w:p>
        </w:tc>
        <w:tc>
          <w:tcPr>
            <w:tcW w:w="2500" w:type="pct"/>
          </w:tcPr>
          <w:p w14:paraId="3D649D72" w14:textId="1B30D5D4" w:rsidR="00E36AAD" w:rsidRPr="0049085E" w:rsidRDefault="00E36AAD" w:rsidP="00ED1428">
            <w:r>
              <w:t>Woongebied-Transformatie</w:t>
            </w:r>
          </w:p>
        </w:tc>
      </w:tr>
      <w:tr w:rsidR="00E36AAD" w:rsidRPr="0049085E" w14:paraId="40C8B52F" w14:textId="77777777" w:rsidTr="00ED1428">
        <w:tc>
          <w:tcPr>
            <w:tcW w:w="2500" w:type="pct"/>
          </w:tcPr>
          <w:p w14:paraId="05CE81FD" w14:textId="77777777" w:rsidR="00E36AAD" w:rsidRPr="0049085E" w:rsidRDefault="00E36AAD" w:rsidP="00ED1428">
            <w:r>
              <w:t>symboolcode</w:t>
            </w:r>
          </w:p>
        </w:tc>
        <w:tc>
          <w:tcPr>
            <w:tcW w:w="2500" w:type="pct"/>
          </w:tcPr>
          <w:p w14:paraId="5E5D6A6D" w14:textId="3B87F0DF" w:rsidR="00E36AAD" w:rsidRDefault="00E36AAD" w:rsidP="00ED1428"/>
        </w:tc>
      </w:tr>
      <w:tr w:rsidR="00E36AAD" w:rsidRPr="0049085E" w14:paraId="08EFDD01" w14:textId="77777777" w:rsidTr="00ED1428">
        <w:tc>
          <w:tcPr>
            <w:tcW w:w="2500" w:type="pct"/>
          </w:tcPr>
          <w:p w14:paraId="6EDBA0E4" w14:textId="77777777" w:rsidR="00E36AAD" w:rsidRPr="0049085E" w:rsidRDefault="00E36AAD" w:rsidP="00ED1428">
            <w:r w:rsidRPr="0049085E">
              <w:t>nauwkeurigheid</w:t>
            </w:r>
          </w:p>
        </w:tc>
        <w:tc>
          <w:tcPr>
            <w:tcW w:w="2500" w:type="pct"/>
          </w:tcPr>
          <w:p w14:paraId="7AB83C57" w14:textId="69306018" w:rsidR="00E36AAD" w:rsidRPr="0049085E" w:rsidRDefault="00E36AAD" w:rsidP="00ED1428"/>
        </w:tc>
      </w:tr>
      <w:tr w:rsidR="00E36AAD" w:rsidRPr="0049085E" w14:paraId="7A679E25" w14:textId="77777777" w:rsidTr="00ED1428">
        <w:tc>
          <w:tcPr>
            <w:tcW w:w="2500" w:type="pct"/>
          </w:tcPr>
          <w:p w14:paraId="74FE2B87" w14:textId="77777777" w:rsidR="00E36AAD" w:rsidRPr="0049085E" w:rsidRDefault="00E36AAD" w:rsidP="00ED1428">
            <w:r w:rsidRPr="0049085E">
              <w:t>bronNauwkeurigheid</w:t>
            </w:r>
          </w:p>
        </w:tc>
        <w:tc>
          <w:tcPr>
            <w:tcW w:w="2500" w:type="pct"/>
          </w:tcPr>
          <w:p w14:paraId="55D8D4C6" w14:textId="519AAA53" w:rsidR="00E36AAD" w:rsidRPr="0049085E" w:rsidRDefault="00E36AAD" w:rsidP="00ED1428">
            <w:r>
              <w:t>geen</w:t>
            </w:r>
          </w:p>
        </w:tc>
      </w:tr>
      <w:tr w:rsidR="00E36AAD" w:rsidRPr="0049085E" w14:paraId="684ECB6A" w14:textId="77777777" w:rsidTr="00ED1428">
        <w:tc>
          <w:tcPr>
            <w:tcW w:w="2500" w:type="pct"/>
          </w:tcPr>
          <w:p w14:paraId="742AF90F" w14:textId="77777777" w:rsidR="00E36AAD" w:rsidRPr="0049085E" w:rsidRDefault="00E36AAD" w:rsidP="00ED1428">
            <w:r>
              <w:t>idealisatie</w:t>
            </w:r>
          </w:p>
        </w:tc>
        <w:tc>
          <w:tcPr>
            <w:tcW w:w="2500" w:type="pct"/>
          </w:tcPr>
          <w:p w14:paraId="2FA1ABF6" w14:textId="4C1E6176" w:rsidR="00E36AAD" w:rsidRPr="0049085E" w:rsidRDefault="00E36AAD" w:rsidP="00ED1428">
            <w:r>
              <w:t>http://standaarden.omgevingswet.overheid.nl/idealisatie/id/concept/Exact</w:t>
            </w:r>
          </w:p>
        </w:tc>
      </w:tr>
      <w:tr w:rsidR="00E36AAD" w:rsidRPr="0049085E" w14:paraId="25D2B570" w14:textId="77777777" w:rsidTr="00ED1428">
        <w:tc>
          <w:tcPr>
            <w:tcW w:w="2500" w:type="pct"/>
          </w:tcPr>
          <w:p w14:paraId="31DE938D" w14:textId="77777777" w:rsidR="00E36AAD" w:rsidRDefault="00E36AAD" w:rsidP="00ED1428">
            <w:r>
              <w:t>regelingsgebied</w:t>
            </w:r>
          </w:p>
        </w:tc>
        <w:tc>
          <w:tcPr>
            <w:tcW w:w="2500" w:type="pct"/>
          </w:tcPr>
          <w:p w14:paraId="42CF4D3B" w14:textId="104DA6C1" w:rsidR="00E36AAD" w:rsidRDefault="00E36AAD" w:rsidP="00ED1428">
            <w:r>
              <w:t>False</w:t>
            </w:r>
          </w:p>
        </w:tc>
      </w:tr>
    </w:tbl>
    <w:p w14:paraId="79321CB5" w14:textId="1F875DD6" w:rsidR="00E36AAD" w:rsidRDefault="00E36AAD">
      <w:pPr>
        <w:pStyle w:val="Tekstopmerking"/>
      </w:pPr>
    </w:p>
  </w:comment>
  <w:comment w:id="79"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345D48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5D0998" w14:textId="77777777" w:rsidR="00E36AAD" w:rsidRPr="00D631F2" w:rsidRDefault="00E36AAD" w:rsidP="001977CC">
            <w:r>
              <w:rPr>
                <w:rStyle w:val="Verwijzingopmerking"/>
              </w:rPr>
              <w:annotationRef/>
            </w:r>
            <w:r w:rsidRPr="00D631F2">
              <w:t>Activiteit</w:t>
            </w:r>
          </w:p>
        </w:tc>
      </w:tr>
      <w:tr w:rsidR="00E36AAD" w:rsidRPr="00D631F2" w14:paraId="00E22273" w14:textId="77777777" w:rsidTr="001977CC">
        <w:tc>
          <w:tcPr>
            <w:tcW w:w="2500" w:type="pct"/>
          </w:tcPr>
          <w:p w14:paraId="58F6FD62" w14:textId="77777777" w:rsidR="00E36AAD" w:rsidRPr="00D631F2" w:rsidRDefault="00E36AAD" w:rsidP="001977CC">
            <w:r w:rsidRPr="00D631F2">
              <w:t>activiteit</w:t>
            </w:r>
            <w:r>
              <w:t>en</w:t>
            </w:r>
          </w:p>
        </w:tc>
        <w:tc>
          <w:tcPr>
            <w:tcW w:w="2500" w:type="pct"/>
          </w:tcPr>
          <w:p w14:paraId="1663773D" w14:textId="5645EAE9" w:rsidR="00E36AAD" w:rsidRPr="00D631F2" w:rsidRDefault="00E36AAD" w:rsidP="001977CC">
            <w:r>
              <w:t>Hoofdgebouw bouwen</w:t>
            </w:r>
          </w:p>
        </w:tc>
      </w:tr>
      <w:tr w:rsidR="00E36AAD" w:rsidRPr="00D631F2" w14:paraId="3166171C" w14:textId="77777777" w:rsidTr="001977CC">
        <w:tc>
          <w:tcPr>
            <w:tcW w:w="2500" w:type="pct"/>
          </w:tcPr>
          <w:p w14:paraId="7E504D98" w14:textId="77777777" w:rsidR="00E36AAD" w:rsidRPr="00D631F2" w:rsidRDefault="00E36AAD" w:rsidP="001977CC">
            <w:r>
              <w:t>bovenliggendeActiviteit</w:t>
            </w:r>
          </w:p>
        </w:tc>
        <w:tc>
          <w:tcPr>
            <w:tcW w:w="2500" w:type="pct"/>
          </w:tcPr>
          <w:p w14:paraId="69BDCCC8" w14:textId="5351C61C" w:rsidR="00E36AAD" w:rsidRDefault="00E36AAD" w:rsidP="001977CC"/>
        </w:tc>
      </w:tr>
      <w:tr w:rsidR="00E36AAD" w:rsidRPr="00D631F2" w14:paraId="71BCE9FA" w14:textId="77777777" w:rsidTr="001977CC">
        <w:tc>
          <w:tcPr>
            <w:tcW w:w="2500" w:type="pct"/>
          </w:tcPr>
          <w:p w14:paraId="349149B7" w14:textId="77777777" w:rsidR="00E36AAD" w:rsidRPr="00D631F2" w:rsidRDefault="00E36AAD" w:rsidP="001977CC">
            <w:r w:rsidRPr="00D631F2">
              <w:t>activiteitengroep</w:t>
            </w:r>
          </w:p>
        </w:tc>
        <w:tc>
          <w:tcPr>
            <w:tcW w:w="2500" w:type="pct"/>
          </w:tcPr>
          <w:p w14:paraId="44C5C254" w14:textId="7BB6DEC7" w:rsidR="00E36AAD" w:rsidRPr="00D631F2" w:rsidRDefault="00E36AAD" w:rsidP="001977CC">
            <w:r>
              <w:t>http://standaarden.omgevingswet.overheid.nl/activiteit/id/concept/BouwactiviteitRuimtelijk</w:t>
            </w:r>
          </w:p>
        </w:tc>
      </w:tr>
      <w:tr w:rsidR="00E36AAD" w:rsidRPr="00D631F2" w14:paraId="027B3650" w14:textId="77777777" w:rsidTr="001977CC">
        <w:tc>
          <w:tcPr>
            <w:tcW w:w="2500" w:type="pct"/>
          </w:tcPr>
          <w:p w14:paraId="77691760" w14:textId="77777777" w:rsidR="00E36AAD" w:rsidRPr="00D631F2" w:rsidRDefault="00E36AAD" w:rsidP="001977CC">
            <w:r>
              <w:t>activiteitregelkwalificatie</w:t>
            </w:r>
          </w:p>
        </w:tc>
        <w:tc>
          <w:tcPr>
            <w:tcW w:w="2500" w:type="pct"/>
          </w:tcPr>
          <w:p w14:paraId="15B2ABF3" w14:textId="194F2018" w:rsidR="00E36AAD" w:rsidRPr="00D631F2" w:rsidRDefault="00E36AAD" w:rsidP="001977CC">
            <w:r>
              <w:t>http://standaarden.omgevingswet.overheid.nl/activiteitregelkwalificatie/id/concept/AndersGeduid</w:t>
            </w:r>
          </w:p>
        </w:tc>
      </w:tr>
      <w:tr w:rsidR="00E36AAD" w:rsidRPr="00D631F2" w14:paraId="6645601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51C92A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DF54E8" w14:textId="77777777" w:rsidR="00E36AAD" w:rsidRPr="0049085E" w:rsidRDefault="00E36AAD" w:rsidP="001977CC">
                  <w:r>
                    <w:t>Geometrie</w:t>
                  </w:r>
                </w:p>
              </w:tc>
            </w:tr>
            <w:tr w:rsidR="00A750E2" w:rsidRPr="0049085E" w14:paraId="62557229" w14:textId="77777777" w:rsidTr="001977CC">
              <w:tc>
                <w:tcPr>
                  <w:tcW w:w="2500" w:type="pct"/>
                </w:tcPr>
                <w:p w14:paraId="2D7C58F0" w14:textId="77777777" w:rsidR="00A750E2" w:rsidRPr="0049085E" w:rsidRDefault="00A750E2" w:rsidP="00A750E2">
                  <w:r>
                    <w:t>bestandsnaam</w:t>
                  </w:r>
                </w:p>
              </w:tc>
              <w:tc>
                <w:tcPr>
                  <w:tcW w:w="2500" w:type="pct"/>
                </w:tcPr>
                <w:p w14:paraId="166CADD5" w14:textId="48005AA6" w:rsidR="00A750E2" w:rsidRPr="0049085E" w:rsidRDefault="00A750E2" w:rsidP="00A750E2">
                  <w:r w:rsidRPr="0043772B">
                    <w:t>Woongebied_Transformatie.gml</w:t>
                  </w:r>
                </w:p>
              </w:tc>
            </w:tr>
            <w:tr w:rsidR="00A750E2" w:rsidRPr="0049085E" w14:paraId="1A54DB79" w14:textId="77777777" w:rsidTr="001977CC">
              <w:tc>
                <w:tcPr>
                  <w:tcW w:w="2500" w:type="pct"/>
                </w:tcPr>
                <w:p w14:paraId="03096810" w14:textId="77777777" w:rsidR="00A750E2" w:rsidRPr="0049085E" w:rsidRDefault="00A750E2" w:rsidP="00A750E2">
                  <w:r w:rsidRPr="0049085E">
                    <w:t>noemer</w:t>
                  </w:r>
                </w:p>
              </w:tc>
              <w:tc>
                <w:tcPr>
                  <w:tcW w:w="2500" w:type="pct"/>
                </w:tcPr>
                <w:p w14:paraId="1AE9E723" w14:textId="50A27DAD" w:rsidR="00A750E2" w:rsidRPr="0049085E" w:rsidRDefault="00A750E2" w:rsidP="00A750E2">
                  <w:r w:rsidRPr="0043772B">
                    <w:t>Woongebied-Transformatie</w:t>
                  </w:r>
                </w:p>
              </w:tc>
            </w:tr>
            <w:tr w:rsidR="00E36AAD" w:rsidRPr="0049085E" w14:paraId="349C9D54" w14:textId="77777777" w:rsidTr="001977CC">
              <w:tc>
                <w:tcPr>
                  <w:tcW w:w="2500" w:type="pct"/>
                </w:tcPr>
                <w:p w14:paraId="44746C73" w14:textId="77777777" w:rsidR="00E36AAD" w:rsidRPr="0049085E" w:rsidRDefault="00E36AAD" w:rsidP="001977CC">
                  <w:r>
                    <w:t>symboolcode</w:t>
                  </w:r>
                </w:p>
              </w:tc>
              <w:tc>
                <w:tcPr>
                  <w:tcW w:w="2500" w:type="pct"/>
                </w:tcPr>
                <w:p w14:paraId="41715A29" w14:textId="031B8737" w:rsidR="00E36AAD" w:rsidRDefault="00E36AAD" w:rsidP="001977CC"/>
              </w:tc>
            </w:tr>
            <w:tr w:rsidR="00E36AAD" w:rsidRPr="0049085E" w14:paraId="6C0E6AE7" w14:textId="77777777" w:rsidTr="001977CC">
              <w:tc>
                <w:tcPr>
                  <w:tcW w:w="2500" w:type="pct"/>
                </w:tcPr>
                <w:p w14:paraId="774C6F76" w14:textId="77777777" w:rsidR="00E36AAD" w:rsidRPr="0049085E" w:rsidRDefault="00E36AAD" w:rsidP="001977CC">
                  <w:r w:rsidRPr="0049085E">
                    <w:t>nauwkeurigheid</w:t>
                  </w:r>
                </w:p>
              </w:tc>
              <w:tc>
                <w:tcPr>
                  <w:tcW w:w="2500" w:type="pct"/>
                </w:tcPr>
                <w:p w14:paraId="4A5CFACD" w14:textId="521F01B3" w:rsidR="00E36AAD" w:rsidRPr="0049085E" w:rsidRDefault="00E36AAD" w:rsidP="001977CC"/>
              </w:tc>
            </w:tr>
            <w:tr w:rsidR="00E36AAD" w:rsidRPr="0049085E" w14:paraId="410502C0" w14:textId="77777777" w:rsidTr="001977CC">
              <w:tc>
                <w:tcPr>
                  <w:tcW w:w="2500" w:type="pct"/>
                </w:tcPr>
                <w:p w14:paraId="0028175C" w14:textId="77777777" w:rsidR="00E36AAD" w:rsidRPr="0049085E" w:rsidRDefault="00E36AAD" w:rsidP="001977CC">
                  <w:r w:rsidRPr="0049085E">
                    <w:t>bron</w:t>
                  </w:r>
                  <w:r>
                    <w:t>N</w:t>
                  </w:r>
                  <w:r w:rsidRPr="0049085E">
                    <w:t>auwkeurigheid</w:t>
                  </w:r>
                </w:p>
              </w:tc>
              <w:tc>
                <w:tcPr>
                  <w:tcW w:w="2500" w:type="pct"/>
                </w:tcPr>
                <w:p w14:paraId="1D14C638" w14:textId="7C173115" w:rsidR="00E36AAD" w:rsidRPr="0049085E" w:rsidRDefault="00E36AAD" w:rsidP="001977CC">
                  <w:r>
                    <w:t>geen</w:t>
                  </w:r>
                </w:p>
              </w:tc>
            </w:tr>
            <w:tr w:rsidR="00E36AAD" w:rsidRPr="0049085E" w14:paraId="597EFB65" w14:textId="77777777" w:rsidTr="001977CC">
              <w:tc>
                <w:tcPr>
                  <w:tcW w:w="2500" w:type="pct"/>
                </w:tcPr>
                <w:p w14:paraId="78474EA5" w14:textId="77777777" w:rsidR="00E36AAD" w:rsidRPr="0049085E" w:rsidRDefault="00E36AAD" w:rsidP="001977CC">
                  <w:r>
                    <w:t>idealisatie</w:t>
                  </w:r>
                </w:p>
              </w:tc>
              <w:tc>
                <w:tcPr>
                  <w:tcW w:w="2500" w:type="pct"/>
                </w:tcPr>
                <w:p w14:paraId="62A11A68" w14:textId="72BF5D8E" w:rsidR="00E36AAD" w:rsidRPr="0049085E" w:rsidRDefault="00E36AAD" w:rsidP="001977CC">
                  <w:r>
                    <w:t>geen</w:t>
                  </w:r>
                </w:p>
              </w:tc>
            </w:tr>
          </w:tbl>
          <w:p w14:paraId="777F35F1" w14:textId="77777777" w:rsidR="00E36AAD" w:rsidRPr="00D631F2" w:rsidRDefault="00E36AAD" w:rsidP="001977CC"/>
        </w:tc>
      </w:tr>
    </w:tbl>
    <w:p w14:paraId="00F45FD2" w14:textId="0E84A189" w:rsidR="00E36AAD" w:rsidRDefault="00E36AAD">
      <w:pPr>
        <w:pStyle w:val="Tekstopmerking"/>
      </w:pPr>
    </w:p>
  </w:comment>
  <w:comment w:id="80" w:author="Devlin Oosterwijk" w:date="2022-09-20T11:49: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319B4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1718A8" w14:textId="77777777" w:rsidR="00E36AAD" w:rsidRPr="0049085E" w:rsidRDefault="00E36AAD" w:rsidP="00ED1428">
            <w:r>
              <w:rPr>
                <w:rStyle w:val="Verwijzingopmerking"/>
              </w:rPr>
              <w:annotationRef/>
            </w:r>
            <w:r>
              <w:t>Geometrie</w:t>
            </w:r>
          </w:p>
        </w:tc>
      </w:tr>
      <w:tr w:rsidR="00E36AAD" w:rsidRPr="0049085E" w14:paraId="20FB40D5" w14:textId="77777777" w:rsidTr="00ED1428">
        <w:tc>
          <w:tcPr>
            <w:tcW w:w="2500" w:type="pct"/>
          </w:tcPr>
          <w:p w14:paraId="3C21352D" w14:textId="77777777" w:rsidR="00E36AAD" w:rsidRPr="0049085E" w:rsidRDefault="00E36AAD" w:rsidP="00ED1428">
            <w:r>
              <w:t>bestandsnaam</w:t>
            </w:r>
          </w:p>
        </w:tc>
        <w:tc>
          <w:tcPr>
            <w:tcW w:w="2500" w:type="pct"/>
          </w:tcPr>
          <w:p w14:paraId="6101E6AC" w14:textId="22C2EFA0" w:rsidR="00E36AAD" w:rsidRPr="0049085E" w:rsidRDefault="00DC3AAA" w:rsidP="00ED1428">
            <w:r w:rsidRPr="00DC3AAA">
              <w:t>Woongebied_Transformatie.gml</w:t>
            </w:r>
          </w:p>
        </w:tc>
      </w:tr>
      <w:tr w:rsidR="00E36AAD" w:rsidRPr="0049085E" w14:paraId="78505D4D" w14:textId="77777777" w:rsidTr="00ED1428">
        <w:tc>
          <w:tcPr>
            <w:tcW w:w="2500" w:type="pct"/>
          </w:tcPr>
          <w:p w14:paraId="61F2F7E1" w14:textId="77777777" w:rsidR="00E36AAD" w:rsidRPr="0049085E" w:rsidRDefault="00E36AAD" w:rsidP="00ED1428">
            <w:r w:rsidRPr="0049085E">
              <w:t>noemer</w:t>
            </w:r>
          </w:p>
        </w:tc>
        <w:tc>
          <w:tcPr>
            <w:tcW w:w="2500" w:type="pct"/>
          </w:tcPr>
          <w:p w14:paraId="411C5E09" w14:textId="1303E109" w:rsidR="00E36AAD" w:rsidRPr="0049085E" w:rsidRDefault="00E36AAD" w:rsidP="00ED1428">
            <w:r>
              <w:t>Woongebied-Transformatie</w:t>
            </w:r>
          </w:p>
        </w:tc>
      </w:tr>
      <w:tr w:rsidR="00E36AAD" w:rsidRPr="0049085E" w14:paraId="7028243E" w14:textId="77777777" w:rsidTr="00ED1428">
        <w:tc>
          <w:tcPr>
            <w:tcW w:w="2500" w:type="pct"/>
          </w:tcPr>
          <w:p w14:paraId="3E18519A" w14:textId="77777777" w:rsidR="00E36AAD" w:rsidRPr="0049085E" w:rsidRDefault="00E36AAD" w:rsidP="00ED1428">
            <w:r>
              <w:t>symboolcode</w:t>
            </w:r>
          </w:p>
        </w:tc>
        <w:tc>
          <w:tcPr>
            <w:tcW w:w="2500" w:type="pct"/>
          </w:tcPr>
          <w:p w14:paraId="45FF59E3" w14:textId="16DCC2EE" w:rsidR="00E36AAD" w:rsidRDefault="00E36AAD" w:rsidP="00ED1428"/>
        </w:tc>
      </w:tr>
      <w:tr w:rsidR="00E36AAD" w:rsidRPr="0049085E" w14:paraId="496D133D" w14:textId="77777777" w:rsidTr="00ED1428">
        <w:tc>
          <w:tcPr>
            <w:tcW w:w="2500" w:type="pct"/>
          </w:tcPr>
          <w:p w14:paraId="4F034300" w14:textId="77777777" w:rsidR="00E36AAD" w:rsidRPr="0049085E" w:rsidRDefault="00E36AAD" w:rsidP="00ED1428">
            <w:r w:rsidRPr="0049085E">
              <w:t>nauwkeurigheid</w:t>
            </w:r>
          </w:p>
        </w:tc>
        <w:tc>
          <w:tcPr>
            <w:tcW w:w="2500" w:type="pct"/>
          </w:tcPr>
          <w:p w14:paraId="4B2E472B" w14:textId="2E2EE1D4" w:rsidR="00E36AAD" w:rsidRPr="0049085E" w:rsidRDefault="00E36AAD" w:rsidP="00ED1428"/>
        </w:tc>
      </w:tr>
      <w:tr w:rsidR="00E36AAD" w:rsidRPr="0049085E" w14:paraId="7C4B6355" w14:textId="77777777" w:rsidTr="00ED1428">
        <w:tc>
          <w:tcPr>
            <w:tcW w:w="2500" w:type="pct"/>
          </w:tcPr>
          <w:p w14:paraId="7887E419" w14:textId="77777777" w:rsidR="00E36AAD" w:rsidRPr="0049085E" w:rsidRDefault="00E36AAD" w:rsidP="00ED1428">
            <w:r w:rsidRPr="0049085E">
              <w:t>bronNauwkeurigheid</w:t>
            </w:r>
          </w:p>
        </w:tc>
        <w:tc>
          <w:tcPr>
            <w:tcW w:w="2500" w:type="pct"/>
          </w:tcPr>
          <w:p w14:paraId="1046843A" w14:textId="5666E1E1" w:rsidR="00E36AAD" w:rsidRPr="0049085E" w:rsidRDefault="00E36AAD" w:rsidP="00ED1428">
            <w:r>
              <w:t>geen</w:t>
            </w:r>
          </w:p>
        </w:tc>
      </w:tr>
      <w:tr w:rsidR="00E36AAD" w:rsidRPr="0049085E" w14:paraId="072A335A" w14:textId="77777777" w:rsidTr="00ED1428">
        <w:tc>
          <w:tcPr>
            <w:tcW w:w="2500" w:type="pct"/>
          </w:tcPr>
          <w:p w14:paraId="732EB1E8" w14:textId="77777777" w:rsidR="00E36AAD" w:rsidRPr="0049085E" w:rsidRDefault="00E36AAD" w:rsidP="00ED1428">
            <w:r>
              <w:t>idealisatie</w:t>
            </w:r>
          </w:p>
        </w:tc>
        <w:tc>
          <w:tcPr>
            <w:tcW w:w="2500" w:type="pct"/>
          </w:tcPr>
          <w:p w14:paraId="616BFF33" w14:textId="0E633659" w:rsidR="00E36AAD" w:rsidRPr="0049085E" w:rsidRDefault="00E36AAD" w:rsidP="00ED1428">
            <w:r>
              <w:t>http://standaarden.omgevingswet.overheid.nl/idealisatie/id/concept/Exact</w:t>
            </w:r>
          </w:p>
        </w:tc>
      </w:tr>
      <w:tr w:rsidR="00E36AAD" w:rsidRPr="0049085E" w14:paraId="6416832C" w14:textId="77777777" w:rsidTr="00ED1428">
        <w:tc>
          <w:tcPr>
            <w:tcW w:w="2500" w:type="pct"/>
          </w:tcPr>
          <w:p w14:paraId="7900C5C7" w14:textId="77777777" w:rsidR="00E36AAD" w:rsidRDefault="00E36AAD" w:rsidP="00ED1428">
            <w:r>
              <w:t>regelingsgebied</w:t>
            </w:r>
          </w:p>
        </w:tc>
        <w:tc>
          <w:tcPr>
            <w:tcW w:w="2500" w:type="pct"/>
          </w:tcPr>
          <w:p w14:paraId="2DB06B70" w14:textId="243C3313" w:rsidR="00E36AAD" w:rsidRDefault="00E36AAD" w:rsidP="00ED1428">
            <w:r>
              <w:t>False</w:t>
            </w:r>
          </w:p>
        </w:tc>
      </w:tr>
    </w:tbl>
    <w:p w14:paraId="78212223" w14:textId="4EB326DE" w:rsidR="00E36AAD" w:rsidRDefault="00E36AAD">
      <w:pPr>
        <w:pStyle w:val="Tekstopmerking"/>
      </w:pPr>
    </w:p>
  </w:comment>
  <w:comment w:id="81"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4C5695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AA6A86" w14:textId="77777777" w:rsidR="00E36AAD" w:rsidRPr="00D631F2" w:rsidRDefault="00E36AAD" w:rsidP="001977CC">
            <w:r>
              <w:rPr>
                <w:rStyle w:val="Verwijzingopmerking"/>
              </w:rPr>
              <w:annotationRef/>
            </w:r>
            <w:r w:rsidRPr="00D631F2">
              <w:t>Activiteit</w:t>
            </w:r>
          </w:p>
        </w:tc>
      </w:tr>
      <w:tr w:rsidR="00E36AAD" w:rsidRPr="00D631F2" w14:paraId="4AF142BB" w14:textId="77777777" w:rsidTr="001977CC">
        <w:tc>
          <w:tcPr>
            <w:tcW w:w="2500" w:type="pct"/>
          </w:tcPr>
          <w:p w14:paraId="04667C68" w14:textId="77777777" w:rsidR="00E36AAD" w:rsidRPr="00D631F2" w:rsidRDefault="00E36AAD" w:rsidP="001977CC">
            <w:r w:rsidRPr="00D631F2">
              <w:t>activiteit</w:t>
            </w:r>
            <w:r>
              <w:t>en</w:t>
            </w:r>
          </w:p>
        </w:tc>
        <w:tc>
          <w:tcPr>
            <w:tcW w:w="2500" w:type="pct"/>
          </w:tcPr>
          <w:p w14:paraId="6ABF60CB" w14:textId="2B672A67" w:rsidR="00E36AAD" w:rsidRPr="00D631F2" w:rsidRDefault="006779B4" w:rsidP="001977CC">
            <w:r>
              <w:t>Hoofdgebouw bouwen</w:t>
            </w:r>
          </w:p>
        </w:tc>
      </w:tr>
      <w:tr w:rsidR="00E36AAD" w:rsidRPr="00D631F2" w14:paraId="37D80668" w14:textId="77777777" w:rsidTr="001977CC">
        <w:tc>
          <w:tcPr>
            <w:tcW w:w="2500" w:type="pct"/>
          </w:tcPr>
          <w:p w14:paraId="2499EADC" w14:textId="77777777" w:rsidR="00E36AAD" w:rsidRPr="00D631F2" w:rsidRDefault="00E36AAD" w:rsidP="001977CC">
            <w:r>
              <w:t>bovenliggendeActiviteit</w:t>
            </w:r>
          </w:p>
        </w:tc>
        <w:tc>
          <w:tcPr>
            <w:tcW w:w="2500" w:type="pct"/>
          </w:tcPr>
          <w:p w14:paraId="3FD3B51E" w14:textId="2CC3FE42" w:rsidR="00E36AAD" w:rsidRDefault="00E36AAD" w:rsidP="001977CC"/>
        </w:tc>
      </w:tr>
      <w:tr w:rsidR="00E36AAD" w:rsidRPr="00D631F2" w14:paraId="015F900F" w14:textId="77777777" w:rsidTr="001977CC">
        <w:tc>
          <w:tcPr>
            <w:tcW w:w="2500" w:type="pct"/>
          </w:tcPr>
          <w:p w14:paraId="757A9AB2" w14:textId="77777777" w:rsidR="00E36AAD" w:rsidRPr="00D631F2" w:rsidRDefault="00E36AAD" w:rsidP="001977CC">
            <w:r w:rsidRPr="00D631F2">
              <w:t>activiteitengroep</w:t>
            </w:r>
          </w:p>
        </w:tc>
        <w:tc>
          <w:tcPr>
            <w:tcW w:w="2500" w:type="pct"/>
          </w:tcPr>
          <w:p w14:paraId="7B8D9379" w14:textId="36B49403" w:rsidR="00E36AAD" w:rsidRPr="00D631F2" w:rsidRDefault="006779B4" w:rsidP="001977CC">
            <w:r>
              <w:t>http://standaarden.omgevingswet.overheid.nl/activiteit/id/concept/BouwactiviteitRuimtelijk</w:t>
            </w:r>
          </w:p>
        </w:tc>
      </w:tr>
      <w:tr w:rsidR="00E36AAD" w:rsidRPr="00D631F2" w14:paraId="16B1396A" w14:textId="77777777" w:rsidTr="001977CC">
        <w:tc>
          <w:tcPr>
            <w:tcW w:w="2500" w:type="pct"/>
          </w:tcPr>
          <w:p w14:paraId="4A262FBE" w14:textId="77777777" w:rsidR="00E36AAD" w:rsidRPr="00D631F2" w:rsidRDefault="00E36AAD" w:rsidP="001977CC">
            <w:r>
              <w:t>activiteitregelkwalificatie</w:t>
            </w:r>
          </w:p>
        </w:tc>
        <w:tc>
          <w:tcPr>
            <w:tcW w:w="2500" w:type="pct"/>
          </w:tcPr>
          <w:p w14:paraId="360270E1" w14:textId="162A60C3" w:rsidR="00E36AAD" w:rsidRPr="00D631F2" w:rsidRDefault="006779B4" w:rsidP="001977CC">
            <w:r>
              <w:t>http://standaarden.omgevingswet.overheid.nl/activiteitregelkwalificatie/id/concept/AndersGeduid</w:t>
            </w:r>
          </w:p>
        </w:tc>
      </w:tr>
      <w:tr w:rsidR="00E36AAD" w:rsidRPr="00D631F2" w14:paraId="0CA90B2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1DC37F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F44A89" w14:textId="77777777" w:rsidR="00E36AAD" w:rsidRPr="0049085E" w:rsidRDefault="00E36AAD" w:rsidP="001977CC">
                  <w:r>
                    <w:t>Geometrie</w:t>
                  </w:r>
                </w:p>
              </w:tc>
            </w:tr>
            <w:tr w:rsidR="00A750E2" w:rsidRPr="0049085E" w14:paraId="5EABDE37" w14:textId="77777777" w:rsidTr="001977CC">
              <w:tc>
                <w:tcPr>
                  <w:tcW w:w="2500" w:type="pct"/>
                </w:tcPr>
                <w:p w14:paraId="585CFD63" w14:textId="77777777" w:rsidR="00A750E2" w:rsidRPr="0049085E" w:rsidRDefault="00A750E2" w:rsidP="00A750E2">
                  <w:r>
                    <w:t>bestandsnaam</w:t>
                  </w:r>
                </w:p>
              </w:tc>
              <w:tc>
                <w:tcPr>
                  <w:tcW w:w="2500" w:type="pct"/>
                </w:tcPr>
                <w:p w14:paraId="0271B14F" w14:textId="6D5E66FB" w:rsidR="00A750E2" w:rsidRPr="0049085E" w:rsidRDefault="00A750E2" w:rsidP="00A750E2">
                  <w:r w:rsidRPr="00354AC2">
                    <w:t>Woongebied_Transformatie.gml</w:t>
                  </w:r>
                </w:p>
              </w:tc>
            </w:tr>
            <w:tr w:rsidR="00A750E2" w:rsidRPr="0049085E" w14:paraId="1F3282D7" w14:textId="77777777" w:rsidTr="001977CC">
              <w:tc>
                <w:tcPr>
                  <w:tcW w:w="2500" w:type="pct"/>
                </w:tcPr>
                <w:p w14:paraId="0278DEDF" w14:textId="77777777" w:rsidR="00A750E2" w:rsidRPr="0049085E" w:rsidRDefault="00A750E2" w:rsidP="00A750E2">
                  <w:r w:rsidRPr="0049085E">
                    <w:t>noemer</w:t>
                  </w:r>
                </w:p>
              </w:tc>
              <w:tc>
                <w:tcPr>
                  <w:tcW w:w="2500" w:type="pct"/>
                </w:tcPr>
                <w:p w14:paraId="720AB0EE" w14:textId="59A19FC5" w:rsidR="00A750E2" w:rsidRPr="0049085E" w:rsidRDefault="00A750E2" w:rsidP="00A750E2">
                  <w:r w:rsidRPr="00354AC2">
                    <w:t>Woongebied-Transformatie</w:t>
                  </w:r>
                </w:p>
              </w:tc>
            </w:tr>
            <w:tr w:rsidR="00E36AAD" w:rsidRPr="0049085E" w14:paraId="12C26D07" w14:textId="77777777" w:rsidTr="001977CC">
              <w:tc>
                <w:tcPr>
                  <w:tcW w:w="2500" w:type="pct"/>
                </w:tcPr>
                <w:p w14:paraId="6FD23D8E" w14:textId="77777777" w:rsidR="00E36AAD" w:rsidRPr="0049085E" w:rsidRDefault="00E36AAD" w:rsidP="001977CC">
                  <w:r>
                    <w:t>symboolcode</w:t>
                  </w:r>
                </w:p>
              </w:tc>
              <w:tc>
                <w:tcPr>
                  <w:tcW w:w="2500" w:type="pct"/>
                </w:tcPr>
                <w:p w14:paraId="6F906D6A" w14:textId="11D49FDF" w:rsidR="00E36AAD" w:rsidRDefault="00E36AAD" w:rsidP="001977CC"/>
              </w:tc>
            </w:tr>
            <w:tr w:rsidR="00E36AAD" w:rsidRPr="0049085E" w14:paraId="0B7AD84F" w14:textId="77777777" w:rsidTr="001977CC">
              <w:tc>
                <w:tcPr>
                  <w:tcW w:w="2500" w:type="pct"/>
                </w:tcPr>
                <w:p w14:paraId="47DD6036" w14:textId="77777777" w:rsidR="00E36AAD" w:rsidRPr="0049085E" w:rsidRDefault="00E36AAD" w:rsidP="001977CC">
                  <w:r w:rsidRPr="0049085E">
                    <w:t>nauwkeurigheid</w:t>
                  </w:r>
                </w:p>
              </w:tc>
              <w:tc>
                <w:tcPr>
                  <w:tcW w:w="2500" w:type="pct"/>
                </w:tcPr>
                <w:p w14:paraId="12C0DA13" w14:textId="2505F665" w:rsidR="00E36AAD" w:rsidRPr="0049085E" w:rsidRDefault="00E36AAD" w:rsidP="001977CC"/>
              </w:tc>
            </w:tr>
            <w:tr w:rsidR="00E36AAD" w:rsidRPr="0049085E" w14:paraId="5F6621A7" w14:textId="77777777" w:rsidTr="001977CC">
              <w:tc>
                <w:tcPr>
                  <w:tcW w:w="2500" w:type="pct"/>
                </w:tcPr>
                <w:p w14:paraId="02C8F42B" w14:textId="77777777" w:rsidR="00E36AAD" w:rsidRPr="0049085E" w:rsidRDefault="00E36AAD" w:rsidP="001977CC">
                  <w:r w:rsidRPr="0049085E">
                    <w:t>bron</w:t>
                  </w:r>
                  <w:r>
                    <w:t>N</w:t>
                  </w:r>
                  <w:r w:rsidRPr="0049085E">
                    <w:t>auwkeurigheid</w:t>
                  </w:r>
                </w:p>
              </w:tc>
              <w:tc>
                <w:tcPr>
                  <w:tcW w:w="2500" w:type="pct"/>
                </w:tcPr>
                <w:p w14:paraId="724BC233" w14:textId="048679D3" w:rsidR="00E36AAD" w:rsidRPr="0049085E" w:rsidRDefault="006779B4" w:rsidP="001977CC">
                  <w:r>
                    <w:t>geen</w:t>
                  </w:r>
                </w:p>
              </w:tc>
            </w:tr>
            <w:tr w:rsidR="00E36AAD" w:rsidRPr="0049085E" w14:paraId="40A68B7C" w14:textId="77777777" w:rsidTr="001977CC">
              <w:tc>
                <w:tcPr>
                  <w:tcW w:w="2500" w:type="pct"/>
                </w:tcPr>
                <w:p w14:paraId="6C25EFA3" w14:textId="77777777" w:rsidR="00E36AAD" w:rsidRPr="0049085E" w:rsidRDefault="00E36AAD" w:rsidP="001977CC">
                  <w:r>
                    <w:t>idealisatie</w:t>
                  </w:r>
                </w:p>
              </w:tc>
              <w:tc>
                <w:tcPr>
                  <w:tcW w:w="2500" w:type="pct"/>
                </w:tcPr>
                <w:p w14:paraId="0667369B" w14:textId="2847A56C" w:rsidR="00E36AAD" w:rsidRPr="0049085E" w:rsidRDefault="006779B4" w:rsidP="001977CC">
                  <w:r>
                    <w:t>geen</w:t>
                  </w:r>
                </w:p>
              </w:tc>
            </w:tr>
          </w:tbl>
          <w:p w14:paraId="5041F035" w14:textId="77777777" w:rsidR="00E36AAD" w:rsidRPr="00D631F2" w:rsidRDefault="00E36AAD" w:rsidP="001977CC"/>
        </w:tc>
      </w:tr>
    </w:tbl>
    <w:p w14:paraId="533865B6" w14:textId="4C1CBDB7" w:rsidR="00E36AAD" w:rsidRDefault="00E36AAD">
      <w:pPr>
        <w:pStyle w:val="Tekstopmerking"/>
      </w:pPr>
    </w:p>
  </w:comment>
  <w:comment w:id="82"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9F2C6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8E94E4" w14:textId="77777777" w:rsidR="00E36AAD" w:rsidRPr="0049085E" w:rsidRDefault="00E36AAD" w:rsidP="00ED1428">
            <w:r>
              <w:rPr>
                <w:rStyle w:val="Verwijzingopmerking"/>
              </w:rPr>
              <w:annotationRef/>
            </w:r>
            <w:r>
              <w:t>Geometrie</w:t>
            </w:r>
          </w:p>
        </w:tc>
      </w:tr>
      <w:tr w:rsidR="00E36AAD" w:rsidRPr="0049085E" w14:paraId="27E199AB" w14:textId="77777777" w:rsidTr="00ED1428">
        <w:tc>
          <w:tcPr>
            <w:tcW w:w="2500" w:type="pct"/>
          </w:tcPr>
          <w:p w14:paraId="21BE5D28" w14:textId="77777777" w:rsidR="00E36AAD" w:rsidRPr="0049085E" w:rsidRDefault="00E36AAD" w:rsidP="00ED1428">
            <w:r>
              <w:t>bestandsnaam</w:t>
            </w:r>
          </w:p>
        </w:tc>
        <w:tc>
          <w:tcPr>
            <w:tcW w:w="2500" w:type="pct"/>
          </w:tcPr>
          <w:p w14:paraId="1F0898FB" w14:textId="5179BA55" w:rsidR="00E36AAD" w:rsidRPr="0049085E" w:rsidRDefault="00DC3AAA" w:rsidP="00ED1428">
            <w:r w:rsidRPr="00DC3AAA">
              <w:t>Woongebied_Transformatie.gml</w:t>
            </w:r>
          </w:p>
        </w:tc>
      </w:tr>
      <w:tr w:rsidR="00E36AAD" w:rsidRPr="0049085E" w14:paraId="4C4F0CEE" w14:textId="77777777" w:rsidTr="00ED1428">
        <w:tc>
          <w:tcPr>
            <w:tcW w:w="2500" w:type="pct"/>
          </w:tcPr>
          <w:p w14:paraId="14D10FB6" w14:textId="77777777" w:rsidR="00E36AAD" w:rsidRPr="0049085E" w:rsidRDefault="00E36AAD" w:rsidP="00ED1428">
            <w:r w:rsidRPr="0049085E">
              <w:t>noemer</w:t>
            </w:r>
          </w:p>
        </w:tc>
        <w:tc>
          <w:tcPr>
            <w:tcW w:w="2500" w:type="pct"/>
          </w:tcPr>
          <w:p w14:paraId="335483BF" w14:textId="15207416" w:rsidR="00E36AAD" w:rsidRPr="0049085E" w:rsidRDefault="00E36AAD" w:rsidP="00ED1428">
            <w:r>
              <w:t>Woongebied-Transformatie</w:t>
            </w:r>
          </w:p>
        </w:tc>
      </w:tr>
      <w:tr w:rsidR="00E36AAD" w:rsidRPr="0049085E" w14:paraId="1F1613D0" w14:textId="77777777" w:rsidTr="00ED1428">
        <w:tc>
          <w:tcPr>
            <w:tcW w:w="2500" w:type="pct"/>
          </w:tcPr>
          <w:p w14:paraId="0FAFD870" w14:textId="77777777" w:rsidR="00E36AAD" w:rsidRPr="0049085E" w:rsidRDefault="00E36AAD" w:rsidP="00ED1428">
            <w:r>
              <w:t>symboolcode</w:t>
            </w:r>
          </w:p>
        </w:tc>
        <w:tc>
          <w:tcPr>
            <w:tcW w:w="2500" w:type="pct"/>
          </w:tcPr>
          <w:p w14:paraId="680EE939" w14:textId="1912275E" w:rsidR="00E36AAD" w:rsidRDefault="00E36AAD" w:rsidP="00ED1428"/>
        </w:tc>
      </w:tr>
      <w:tr w:rsidR="00E36AAD" w:rsidRPr="0049085E" w14:paraId="5B4BB71D" w14:textId="77777777" w:rsidTr="00ED1428">
        <w:tc>
          <w:tcPr>
            <w:tcW w:w="2500" w:type="pct"/>
          </w:tcPr>
          <w:p w14:paraId="2D02DFD1" w14:textId="77777777" w:rsidR="00E36AAD" w:rsidRPr="0049085E" w:rsidRDefault="00E36AAD" w:rsidP="00ED1428">
            <w:r w:rsidRPr="0049085E">
              <w:t>nauwkeurigheid</w:t>
            </w:r>
          </w:p>
        </w:tc>
        <w:tc>
          <w:tcPr>
            <w:tcW w:w="2500" w:type="pct"/>
          </w:tcPr>
          <w:p w14:paraId="625112D1" w14:textId="687CFD8A" w:rsidR="00E36AAD" w:rsidRPr="0049085E" w:rsidRDefault="00E36AAD" w:rsidP="00ED1428"/>
        </w:tc>
      </w:tr>
      <w:tr w:rsidR="00E36AAD" w:rsidRPr="0049085E" w14:paraId="00928C16" w14:textId="77777777" w:rsidTr="00ED1428">
        <w:tc>
          <w:tcPr>
            <w:tcW w:w="2500" w:type="pct"/>
          </w:tcPr>
          <w:p w14:paraId="02BCAF8D" w14:textId="77777777" w:rsidR="00E36AAD" w:rsidRPr="0049085E" w:rsidRDefault="00E36AAD" w:rsidP="00ED1428">
            <w:r w:rsidRPr="0049085E">
              <w:t>bronNauwkeurigheid</w:t>
            </w:r>
          </w:p>
        </w:tc>
        <w:tc>
          <w:tcPr>
            <w:tcW w:w="2500" w:type="pct"/>
          </w:tcPr>
          <w:p w14:paraId="1BA769CD" w14:textId="06A5F77E" w:rsidR="00E36AAD" w:rsidRPr="0049085E" w:rsidRDefault="00E36AAD" w:rsidP="00ED1428">
            <w:r>
              <w:t>geen</w:t>
            </w:r>
          </w:p>
        </w:tc>
      </w:tr>
      <w:tr w:rsidR="00E36AAD" w:rsidRPr="0049085E" w14:paraId="1EA1931B" w14:textId="77777777" w:rsidTr="00ED1428">
        <w:tc>
          <w:tcPr>
            <w:tcW w:w="2500" w:type="pct"/>
          </w:tcPr>
          <w:p w14:paraId="1114CB5D" w14:textId="77777777" w:rsidR="00E36AAD" w:rsidRPr="0049085E" w:rsidRDefault="00E36AAD" w:rsidP="00ED1428">
            <w:r>
              <w:t>idealisatie</w:t>
            </w:r>
          </w:p>
        </w:tc>
        <w:tc>
          <w:tcPr>
            <w:tcW w:w="2500" w:type="pct"/>
          </w:tcPr>
          <w:p w14:paraId="65CA5812" w14:textId="2D88823C" w:rsidR="00E36AAD" w:rsidRPr="0049085E" w:rsidRDefault="00E36AAD" w:rsidP="00ED1428">
            <w:r>
              <w:t>http://standaarden.omgevingswet.overheid.nl/idealisatie/id/concept/Exact</w:t>
            </w:r>
          </w:p>
        </w:tc>
      </w:tr>
      <w:tr w:rsidR="00E36AAD" w:rsidRPr="0049085E" w14:paraId="57A3F464" w14:textId="77777777" w:rsidTr="00ED1428">
        <w:tc>
          <w:tcPr>
            <w:tcW w:w="2500" w:type="pct"/>
          </w:tcPr>
          <w:p w14:paraId="37952576" w14:textId="77777777" w:rsidR="00E36AAD" w:rsidRDefault="00E36AAD" w:rsidP="00ED1428">
            <w:r>
              <w:t>regelingsgebied</w:t>
            </w:r>
          </w:p>
        </w:tc>
        <w:tc>
          <w:tcPr>
            <w:tcW w:w="2500" w:type="pct"/>
          </w:tcPr>
          <w:p w14:paraId="6FCAF19D" w14:textId="348E3E41" w:rsidR="00E36AAD" w:rsidRDefault="00E36AAD" w:rsidP="00ED1428">
            <w:r>
              <w:t>False</w:t>
            </w:r>
          </w:p>
        </w:tc>
      </w:tr>
    </w:tbl>
    <w:p w14:paraId="4C803502" w14:textId="47E390F2" w:rsidR="00E36AAD" w:rsidRDefault="00E36AAD">
      <w:pPr>
        <w:pStyle w:val="Tekstopmerking"/>
      </w:pPr>
    </w:p>
  </w:comment>
  <w:comment w:id="83"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A4D65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41685B" w14:textId="77777777" w:rsidR="00E36AAD" w:rsidRPr="00D631F2" w:rsidRDefault="00E36AAD" w:rsidP="001977CC">
            <w:r>
              <w:rPr>
                <w:rStyle w:val="Verwijzingopmerking"/>
              </w:rPr>
              <w:annotationRef/>
            </w:r>
            <w:r w:rsidRPr="00D631F2">
              <w:t>Activiteit</w:t>
            </w:r>
          </w:p>
        </w:tc>
      </w:tr>
      <w:tr w:rsidR="00E36AAD" w:rsidRPr="00D631F2" w14:paraId="75544663" w14:textId="77777777" w:rsidTr="001977CC">
        <w:tc>
          <w:tcPr>
            <w:tcW w:w="2500" w:type="pct"/>
          </w:tcPr>
          <w:p w14:paraId="463E44EA" w14:textId="77777777" w:rsidR="00E36AAD" w:rsidRPr="00D631F2" w:rsidRDefault="00E36AAD" w:rsidP="001977CC">
            <w:r w:rsidRPr="00D631F2">
              <w:t>activiteit</w:t>
            </w:r>
            <w:r>
              <w:t>en</w:t>
            </w:r>
          </w:p>
        </w:tc>
        <w:tc>
          <w:tcPr>
            <w:tcW w:w="2500" w:type="pct"/>
          </w:tcPr>
          <w:p w14:paraId="5DE6ABA8" w14:textId="6E908735" w:rsidR="00E36AAD" w:rsidRPr="00D631F2" w:rsidRDefault="006779B4" w:rsidP="001977CC">
            <w:r>
              <w:t>Hoofdgebouw bouwen</w:t>
            </w:r>
          </w:p>
        </w:tc>
      </w:tr>
      <w:tr w:rsidR="00E36AAD" w:rsidRPr="00D631F2" w14:paraId="209528F5" w14:textId="77777777" w:rsidTr="001977CC">
        <w:tc>
          <w:tcPr>
            <w:tcW w:w="2500" w:type="pct"/>
          </w:tcPr>
          <w:p w14:paraId="3D1D358E" w14:textId="77777777" w:rsidR="00E36AAD" w:rsidRPr="00D631F2" w:rsidRDefault="00E36AAD" w:rsidP="001977CC">
            <w:r>
              <w:t>bovenliggendeActiviteit</w:t>
            </w:r>
          </w:p>
        </w:tc>
        <w:tc>
          <w:tcPr>
            <w:tcW w:w="2500" w:type="pct"/>
          </w:tcPr>
          <w:p w14:paraId="249C7083" w14:textId="4C709E62" w:rsidR="00E36AAD" w:rsidRDefault="00E36AAD" w:rsidP="001977CC"/>
        </w:tc>
      </w:tr>
      <w:tr w:rsidR="00E36AAD" w:rsidRPr="00D631F2" w14:paraId="09D8AE10" w14:textId="77777777" w:rsidTr="001977CC">
        <w:tc>
          <w:tcPr>
            <w:tcW w:w="2500" w:type="pct"/>
          </w:tcPr>
          <w:p w14:paraId="155110E7" w14:textId="77777777" w:rsidR="00E36AAD" w:rsidRPr="00D631F2" w:rsidRDefault="00E36AAD" w:rsidP="001977CC">
            <w:r w:rsidRPr="00D631F2">
              <w:t>activiteitengroep</w:t>
            </w:r>
          </w:p>
        </w:tc>
        <w:tc>
          <w:tcPr>
            <w:tcW w:w="2500" w:type="pct"/>
          </w:tcPr>
          <w:p w14:paraId="620235D9" w14:textId="4571D69E" w:rsidR="00E36AAD" w:rsidRPr="00D631F2" w:rsidRDefault="006779B4" w:rsidP="001977CC">
            <w:r>
              <w:t>http://standaarden.omgevingswet.overheid.nl/activiteit/id/concept/BouwactiviteitRuimtelijk</w:t>
            </w:r>
          </w:p>
        </w:tc>
      </w:tr>
      <w:tr w:rsidR="00E36AAD" w:rsidRPr="00D631F2" w14:paraId="6826E0E3" w14:textId="77777777" w:rsidTr="001977CC">
        <w:tc>
          <w:tcPr>
            <w:tcW w:w="2500" w:type="pct"/>
          </w:tcPr>
          <w:p w14:paraId="589A4253" w14:textId="77777777" w:rsidR="00E36AAD" w:rsidRPr="00D631F2" w:rsidRDefault="00E36AAD" w:rsidP="001977CC">
            <w:r>
              <w:t>activiteitregelkwalificatie</w:t>
            </w:r>
          </w:p>
        </w:tc>
        <w:tc>
          <w:tcPr>
            <w:tcW w:w="2500" w:type="pct"/>
          </w:tcPr>
          <w:p w14:paraId="30EF51EE" w14:textId="20C0CFF2" w:rsidR="00E36AAD" w:rsidRPr="00D631F2" w:rsidRDefault="006779B4" w:rsidP="001977CC">
            <w:r>
              <w:t>http://standaarden.omgevingswet.overheid.nl/activiteitregelkwalificatie/id/concept/AndersGeduid</w:t>
            </w:r>
          </w:p>
        </w:tc>
      </w:tr>
      <w:tr w:rsidR="00E36AAD" w:rsidRPr="00D631F2" w14:paraId="0A09ED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FC445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E64F8" w14:textId="77777777" w:rsidR="00E36AAD" w:rsidRPr="0049085E" w:rsidRDefault="00E36AAD" w:rsidP="001977CC">
                  <w:r>
                    <w:t>Geometrie</w:t>
                  </w:r>
                </w:p>
              </w:tc>
            </w:tr>
            <w:tr w:rsidR="00A750E2" w:rsidRPr="0049085E" w14:paraId="0278A8C9" w14:textId="77777777" w:rsidTr="001977CC">
              <w:tc>
                <w:tcPr>
                  <w:tcW w:w="2500" w:type="pct"/>
                </w:tcPr>
                <w:p w14:paraId="77A27DB2" w14:textId="77777777" w:rsidR="00A750E2" w:rsidRPr="0049085E" w:rsidRDefault="00A750E2" w:rsidP="00A750E2">
                  <w:r>
                    <w:t>bestandsnaam</w:t>
                  </w:r>
                </w:p>
              </w:tc>
              <w:tc>
                <w:tcPr>
                  <w:tcW w:w="2500" w:type="pct"/>
                </w:tcPr>
                <w:p w14:paraId="2FBD0BC1" w14:textId="20ADF6D8" w:rsidR="00A750E2" w:rsidRPr="0049085E" w:rsidRDefault="00A750E2" w:rsidP="00A750E2">
                  <w:r w:rsidRPr="00F27DE1">
                    <w:t>Woongebied_Transformatie.gml</w:t>
                  </w:r>
                </w:p>
              </w:tc>
            </w:tr>
            <w:tr w:rsidR="00A750E2" w:rsidRPr="0049085E" w14:paraId="296DFF21" w14:textId="77777777" w:rsidTr="001977CC">
              <w:tc>
                <w:tcPr>
                  <w:tcW w:w="2500" w:type="pct"/>
                </w:tcPr>
                <w:p w14:paraId="69EFC6F0" w14:textId="77777777" w:rsidR="00A750E2" w:rsidRPr="0049085E" w:rsidRDefault="00A750E2" w:rsidP="00A750E2">
                  <w:r w:rsidRPr="0049085E">
                    <w:t>noemer</w:t>
                  </w:r>
                </w:p>
              </w:tc>
              <w:tc>
                <w:tcPr>
                  <w:tcW w:w="2500" w:type="pct"/>
                </w:tcPr>
                <w:p w14:paraId="2EAFCD91" w14:textId="4CE38B4B" w:rsidR="00A750E2" w:rsidRPr="0049085E" w:rsidRDefault="00A750E2" w:rsidP="00A750E2">
                  <w:r w:rsidRPr="00F27DE1">
                    <w:t>Woongebied-Transformatie</w:t>
                  </w:r>
                </w:p>
              </w:tc>
            </w:tr>
            <w:tr w:rsidR="00E36AAD" w:rsidRPr="0049085E" w14:paraId="7A727852" w14:textId="77777777" w:rsidTr="001977CC">
              <w:tc>
                <w:tcPr>
                  <w:tcW w:w="2500" w:type="pct"/>
                </w:tcPr>
                <w:p w14:paraId="7BE16B74" w14:textId="77777777" w:rsidR="00E36AAD" w:rsidRPr="0049085E" w:rsidRDefault="00E36AAD" w:rsidP="001977CC">
                  <w:r>
                    <w:t>symboolcode</w:t>
                  </w:r>
                </w:p>
              </w:tc>
              <w:tc>
                <w:tcPr>
                  <w:tcW w:w="2500" w:type="pct"/>
                </w:tcPr>
                <w:p w14:paraId="11E43283" w14:textId="66FD6096" w:rsidR="00E36AAD" w:rsidRDefault="00E36AAD" w:rsidP="001977CC"/>
              </w:tc>
            </w:tr>
            <w:tr w:rsidR="00E36AAD" w:rsidRPr="0049085E" w14:paraId="0BDDCCB0" w14:textId="77777777" w:rsidTr="001977CC">
              <w:tc>
                <w:tcPr>
                  <w:tcW w:w="2500" w:type="pct"/>
                </w:tcPr>
                <w:p w14:paraId="147ECC7D" w14:textId="77777777" w:rsidR="00E36AAD" w:rsidRPr="0049085E" w:rsidRDefault="00E36AAD" w:rsidP="001977CC">
                  <w:r w:rsidRPr="0049085E">
                    <w:t>nauwkeurigheid</w:t>
                  </w:r>
                </w:p>
              </w:tc>
              <w:tc>
                <w:tcPr>
                  <w:tcW w:w="2500" w:type="pct"/>
                </w:tcPr>
                <w:p w14:paraId="5F77A40F" w14:textId="216F35AF" w:rsidR="00E36AAD" w:rsidRPr="0049085E" w:rsidRDefault="00E36AAD" w:rsidP="001977CC"/>
              </w:tc>
            </w:tr>
            <w:tr w:rsidR="00E36AAD" w:rsidRPr="0049085E" w14:paraId="72C8B300" w14:textId="77777777" w:rsidTr="001977CC">
              <w:tc>
                <w:tcPr>
                  <w:tcW w:w="2500" w:type="pct"/>
                </w:tcPr>
                <w:p w14:paraId="57022B5E" w14:textId="77777777" w:rsidR="00E36AAD" w:rsidRPr="0049085E" w:rsidRDefault="00E36AAD" w:rsidP="001977CC">
                  <w:r w:rsidRPr="0049085E">
                    <w:t>bron</w:t>
                  </w:r>
                  <w:r>
                    <w:t>N</w:t>
                  </w:r>
                  <w:r w:rsidRPr="0049085E">
                    <w:t>auwkeurigheid</w:t>
                  </w:r>
                </w:p>
              </w:tc>
              <w:tc>
                <w:tcPr>
                  <w:tcW w:w="2500" w:type="pct"/>
                </w:tcPr>
                <w:p w14:paraId="09468E2B" w14:textId="419FB1AE" w:rsidR="00E36AAD" w:rsidRPr="0049085E" w:rsidRDefault="006779B4" w:rsidP="001977CC">
                  <w:r>
                    <w:t>geen</w:t>
                  </w:r>
                </w:p>
              </w:tc>
            </w:tr>
            <w:tr w:rsidR="00E36AAD" w:rsidRPr="0049085E" w14:paraId="63B354EE" w14:textId="77777777" w:rsidTr="001977CC">
              <w:tc>
                <w:tcPr>
                  <w:tcW w:w="2500" w:type="pct"/>
                </w:tcPr>
                <w:p w14:paraId="18880DB9" w14:textId="77777777" w:rsidR="00E36AAD" w:rsidRPr="0049085E" w:rsidRDefault="00E36AAD" w:rsidP="001977CC">
                  <w:r>
                    <w:t>idealisatie</w:t>
                  </w:r>
                </w:p>
              </w:tc>
              <w:tc>
                <w:tcPr>
                  <w:tcW w:w="2500" w:type="pct"/>
                </w:tcPr>
                <w:p w14:paraId="36833C76" w14:textId="3CA61CEB" w:rsidR="00E36AAD" w:rsidRPr="0049085E" w:rsidRDefault="006779B4" w:rsidP="001977CC">
                  <w:r>
                    <w:t>geen</w:t>
                  </w:r>
                </w:p>
              </w:tc>
            </w:tr>
          </w:tbl>
          <w:p w14:paraId="71CE1509" w14:textId="77777777" w:rsidR="00E36AAD" w:rsidRPr="00D631F2" w:rsidRDefault="00E36AAD" w:rsidP="001977CC"/>
        </w:tc>
      </w:tr>
    </w:tbl>
    <w:p w14:paraId="471AB518" w14:textId="39EF3BBF" w:rsidR="00E36AAD" w:rsidRDefault="00E36AAD">
      <w:pPr>
        <w:pStyle w:val="Tekstopmerking"/>
      </w:pPr>
    </w:p>
  </w:comment>
  <w:comment w:id="84"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A6A26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805E2" w14:textId="77777777" w:rsidR="00E36AAD" w:rsidRPr="0049085E" w:rsidRDefault="00E36AAD" w:rsidP="00ED1428">
            <w:r>
              <w:rPr>
                <w:rStyle w:val="Verwijzingopmerking"/>
              </w:rPr>
              <w:annotationRef/>
            </w:r>
            <w:r>
              <w:t>Geometrie</w:t>
            </w:r>
          </w:p>
        </w:tc>
      </w:tr>
      <w:tr w:rsidR="00E36AAD" w:rsidRPr="0049085E" w14:paraId="3D67B540" w14:textId="77777777" w:rsidTr="00ED1428">
        <w:tc>
          <w:tcPr>
            <w:tcW w:w="2500" w:type="pct"/>
          </w:tcPr>
          <w:p w14:paraId="68B1AB40" w14:textId="77777777" w:rsidR="00E36AAD" w:rsidRPr="0049085E" w:rsidRDefault="00E36AAD" w:rsidP="00ED1428">
            <w:r>
              <w:t>bestandsnaam</w:t>
            </w:r>
          </w:p>
        </w:tc>
        <w:tc>
          <w:tcPr>
            <w:tcW w:w="2500" w:type="pct"/>
          </w:tcPr>
          <w:p w14:paraId="0303A1ED" w14:textId="21875878" w:rsidR="00E36AAD" w:rsidRPr="0049085E" w:rsidRDefault="00DC3AAA" w:rsidP="00ED1428">
            <w:r w:rsidRPr="00DC3AAA">
              <w:t>Woongebied_Transformatie.gml</w:t>
            </w:r>
          </w:p>
        </w:tc>
      </w:tr>
      <w:tr w:rsidR="00E36AAD" w:rsidRPr="0049085E" w14:paraId="6890E497" w14:textId="77777777" w:rsidTr="00ED1428">
        <w:tc>
          <w:tcPr>
            <w:tcW w:w="2500" w:type="pct"/>
          </w:tcPr>
          <w:p w14:paraId="4EA11BE9" w14:textId="77777777" w:rsidR="00E36AAD" w:rsidRPr="0049085E" w:rsidRDefault="00E36AAD" w:rsidP="00ED1428">
            <w:r w:rsidRPr="0049085E">
              <w:t>noemer</w:t>
            </w:r>
          </w:p>
        </w:tc>
        <w:tc>
          <w:tcPr>
            <w:tcW w:w="2500" w:type="pct"/>
          </w:tcPr>
          <w:p w14:paraId="15B8AB50" w14:textId="44BFD592" w:rsidR="00E36AAD" w:rsidRPr="0049085E" w:rsidRDefault="00E36AAD" w:rsidP="00ED1428">
            <w:r>
              <w:t>Woongebied-Transformatie</w:t>
            </w:r>
          </w:p>
        </w:tc>
      </w:tr>
      <w:tr w:rsidR="00E36AAD" w:rsidRPr="0049085E" w14:paraId="28A72246" w14:textId="77777777" w:rsidTr="00ED1428">
        <w:tc>
          <w:tcPr>
            <w:tcW w:w="2500" w:type="pct"/>
          </w:tcPr>
          <w:p w14:paraId="199E6E77" w14:textId="77777777" w:rsidR="00E36AAD" w:rsidRPr="0049085E" w:rsidRDefault="00E36AAD" w:rsidP="00ED1428">
            <w:r>
              <w:t>symboolcode</w:t>
            </w:r>
          </w:p>
        </w:tc>
        <w:tc>
          <w:tcPr>
            <w:tcW w:w="2500" w:type="pct"/>
          </w:tcPr>
          <w:p w14:paraId="6E009D80" w14:textId="0E711510" w:rsidR="00E36AAD" w:rsidRDefault="00E36AAD" w:rsidP="00ED1428"/>
        </w:tc>
      </w:tr>
      <w:tr w:rsidR="00E36AAD" w:rsidRPr="0049085E" w14:paraId="5D56C204" w14:textId="77777777" w:rsidTr="00ED1428">
        <w:tc>
          <w:tcPr>
            <w:tcW w:w="2500" w:type="pct"/>
          </w:tcPr>
          <w:p w14:paraId="2EDAAB20" w14:textId="77777777" w:rsidR="00E36AAD" w:rsidRPr="0049085E" w:rsidRDefault="00E36AAD" w:rsidP="00ED1428">
            <w:r w:rsidRPr="0049085E">
              <w:t>nauwkeurigheid</w:t>
            </w:r>
          </w:p>
        </w:tc>
        <w:tc>
          <w:tcPr>
            <w:tcW w:w="2500" w:type="pct"/>
          </w:tcPr>
          <w:p w14:paraId="15E3C059" w14:textId="2341C42E" w:rsidR="00E36AAD" w:rsidRPr="0049085E" w:rsidRDefault="00E36AAD" w:rsidP="00ED1428"/>
        </w:tc>
      </w:tr>
      <w:tr w:rsidR="00E36AAD" w:rsidRPr="0049085E" w14:paraId="29254F8F" w14:textId="77777777" w:rsidTr="00ED1428">
        <w:tc>
          <w:tcPr>
            <w:tcW w:w="2500" w:type="pct"/>
          </w:tcPr>
          <w:p w14:paraId="645DE952" w14:textId="77777777" w:rsidR="00E36AAD" w:rsidRPr="0049085E" w:rsidRDefault="00E36AAD" w:rsidP="00ED1428">
            <w:r w:rsidRPr="0049085E">
              <w:t>bronNauwkeurigheid</w:t>
            </w:r>
          </w:p>
        </w:tc>
        <w:tc>
          <w:tcPr>
            <w:tcW w:w="2500" w:type="pct"/>
          </w:tcPr>
          <w:p w14:paraId="01CCCEC7" w14:textId="567D0C8B" w:rsidR="00E36AAD" w:rsidRPr="0049085E" w:rsidRDefault="00E36AAD" w:rsidP="00ED1428">
            <w:r>
              <w:t>geen</w:t>
            </w:r>
          </w:p>
        </w:tc>
      </w:tr>
      <w:tr w:rsidR="00E36AAD" w:rsidRPr="0049085E" w14:paraId="1CD455B2" w14:textId="77777777" w:rsidTr="00ED1428">
        <w:tc>
          <w:tcPr>
            <w:tcW w:w="2500" w:type="pct"/>
          </w:tcPr>
          <w:p w14:paraId="1769DB53" w14:textId="77777777" w:rsidR="00E36AAD" w:rsidRPr="0049085E" w:rsidRDefault="00E36AAD" w:rsidP="00ED1428">
            <w:r>
              <w:t>idealisatie</w:t>
            </w:r>
          </w:p>
        </w:tc>
        <w:tc>
          <w:tcPr>
            <w:tcW w:w="2500" w:type="pct"/>
          </w:tcPr>
          <w:p w14:paraId="530FB660" w14:textId="242037D2" w:rsidR="00E36AAD" w:rsidRPr="0049085E" w:rsidRDefault="00E36AAD" w:rsidP="00ED1428">
            <w:r>
              <w:t>http://standaarden.omgevingswet.overheid.nl/idealisatie/id/concept/Exact</w:t>
            </w:r>
          </w:p>
        </w:tc>
      </w:tr>
      <w:tr w:rsidR="00E36AAD" w:rsidRPr="0049085E" w14:paraId="490DFB97" w14:textId="77777777" w:rsidTr="00ED1428">
        <w:tc>
          <w:tcPr>
            <w:tcW w:w="2500" w:type="pct"/>
          </w:tcPr>
          <w:p w14:paraId="18E858D2" w14:textId="77777777" w:rsidR="00E36AAD" w:rsidRDefault="00E36AAD" w:rsidP="00ED1428">
            <w:r>
              <w:t>regelingsgebied</w:t>
            </w:r>
          </w:p>
        </w:tc>
        <w:tc>
          <w:tcPr>
            <w:tcW w:w="2500" w:type="pct"/>
          </w:tcPr>
          <w:p w14:paraId="24A42AE3" w14:textId="3BBF6DDC" w:rsidR="00E36AAD" w:rsidRDefault="00E36AAD" w:rsidP="00ED1428">
            <w:r>
              <w:t>False</w:t>
            </w:r>
          </w:p>
        </w:tc>
      </w:tr>
    </w:tbl>
    <w:p w14:paraId="4F249191" w14:textId="3879A161" w:rsidR="00E36AAD" w:rsidRDefault="00E36AAD">
      <w:pPr>
        <w:pStyle w:val="Tekstopmerking"/>
      </w:pPr>
    </w:p>
  </w:comment>
  <w:comment w:id="85"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73C63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CF4951" w14:textId="77777777" w:rsidR="00E36AAD" w:rsidRPr="00D631F2" w:rsidRDefault="00E36AAD" w:rsidP="001977CC">
            <w:r>
              <w:rPr>
                <w:rStyle w:val="Verwijzingopmerking"/>
              </w:rPr>
              <w:annotationRef/>
            </w:r>
            <w:r w:rsidRPr="00D631F2">
              <w:t>Activiteit</w:t>
            </w:r>
          </w:p>
        </w:tc>
      </w:tr>
      <w:tr w:rsidR="00E36AAD" w:rsidRPr="00D631F2" w14:paraId="0FD96468" w14:textId="77777777" w:rsidTr="001977CC">
        <w:tc>
          <w:tcPr>
            <w:tcW w:w="2500" w:type="pct"/>
          </w:tcPr>
          <w:p w14:paraId="32CC5103" w14:textId="77777777" w:rsidR="00E36AAD" w:rsidRPr="00D631F2" w:rsidRDefault="00E36AAD" w:rsidP="001977CC">
            <w:r w:rsidRPr="00D631F2">
              <w:t>activiteit</w:t>
            </w:r>
            <w:r>
              <w:t>en</w:t>
            </w:r>
          </w:p>
        </w:tc>
        <w:tc>
          <w:tcPr>
            <w:tcW w:w="2500" w:type="pct"/>
          </w:tcPr>
          <w:p w14:paraId="634CAEC3" w14:textId="4A241A02" w:rsidR="00E36AAD" w:rsidRPr="00D631F2" w:rsidRDefault="006779B4" w:rsidP="001977CC">
            <w:r>
              <w:t>Hoofdgebouw bouwen</w:t>
            </w:r>
          </w:p>
        </w:tc>
      </w:tr>
      <w:tr w:rsidR="00E36AAD" w:rsidRPr="00D631F2" w14:paraId="39E98206" w14:textId="77777777" w:rsidTr="001977CC">
        <w:tc>
          <w:tcPr>
            <w:tcW w:w="2500" w:type="pct"/>
          </w:tcPr>
          <w:p w14:paraId="21ED9D09" w14:textId="77777777" w:rsidR="00E36AAD" w:rsidRPr="00D631F2" w:rsidRDefault="00E36AAD" w:rsidP="001977CC">
            <w:r>
              <w:t>bovenliggendeActiviteit</w:t>
            </w:r>
          </w:p>
        </w:tc>
        <w:tc>
          <w:tcPr>
            <w:tcW w:w="2500" w:type="pct"/>
          </w:tcPr>
          <w:p w14:paraId="33AE1F0A" w14:textId="7E94C69A" w:rsidR="00E36AAD" w:rsidRDefault="00E36AAD" w:rsidP="001977CC"/>
        </w:tc>
      </w:tr>
      <w:tr w:rsidR="00E36AAD" w:rsidRPr="00D631F2" w14:paraId="117C3A64" w14:textId="77777777" w:rsidTr="001977CC">
        <w:tc>
          <w:tcPr>
            <w:tcW w:w="2500" w:type="pct"/>
          </w:tcPr>
          <w:p w14:paraId="4E2DED48" w14:textId="77777777" w:rsidR="00E36AAD" w:rsidRPr="00D631F2" w:rsidRDefault="00E36AAD" w:rsidP="001977CC">
            <w:r w:rsidRPr="00D631F2">
              <w:t>activiteitengroep</w:t>
            </w:r>
          </w:p>
        </w:tc>
        <w:tc>
          <w:tcPr>
            <w:tcW w:w="2500" w:type="pct"/>
          </w:tcPr>
          <w:p w14:paraId="52F4B979" w14:textId="258AEAB0" w:rsidR="00E36AAD" w:rsidRPr="00D631F2" w:rsidRDefault="006779B4" w:rsidP="001977CC">
            <w:r>
              <w:t>http://standaarden.omgevingswet.overheid.nl/activiteit/id/concept/BouwactiviteitRuimtelijk</w:t>
            </w:r>
          </w:p>
        </w:tc>
      </w:tr>
      <w:tr w:rsidR="00E36AAD" w:rsidRPr="00D631F2" w14:paraId="2205A98A" w14:textId="77777777" w:rsidTr="001977CC">
        <w:tc>
          <w:tcPr>
            <w:tcW w:w="2500" w:type="pct"/>
          </w:tcPr>
          <w:p w14:paraId="65D8C33A" w14:textId="77777777" w:rsidR="00E36AAD" w:rsidRPr="00D631F2" w:rsidRDefault="00E36AAD" w:rsidP="001977CC">
            <w:r>
              <w:t>activiteitregelkwalificatie</w:t>
            </w:r>
          </w:p>
        </w:tc>
        <w:tc>
          <w:tcPr>
            <w:tcW w:w="2500" w:type="pct"/>
          </w:tcPr>
          <w:p w14:paraId="47C66B0D" w14:textId="6567247F" w:rsidR="00E36AAD" w:rsidRPr="00D631F2" w:rsidRDefault="006779B4" w:rsidP="001977CC">
            <w:r>
              <w:t>http://standaarden.omgevingswet.overheid.nl/activiteitregelkwalificatie/id/concept/AndersGeduid</w:t>
            </w:r>
          </w:p>
        </w:tc>
      </w:tr>
      <w:tr w:rsidR="00E36AAD" w:rsidRPr="00D631F2" w14:paraId="02EFC6A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AF465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45E87A" w14:textId="77777777" w:rsidR="00E36AAD" w:rsidRPr="0049085E" w:rsidRDefault="00E36AAD" w:rsidP="001977CC">
                  <w:r>
                    <w:t>Geometrie</w:t>
                  </w:r>
                </w:p>
              </w:tc>
            </w:tr>
            <w:tr w:rsidR="00A750E2" w:rsidRPr="0049085E" w14:paraId="0FB35AB8" w14:textId="77777777" w:rsidTr="001977CC">
              <w:tc>
                <w:tcPr>
                  <w:tcW w:w="2500" w:type="pct"/>
                </w:tcPr>
                <w:p w14:paraId="3CF59FF0" w14:textId="77777777" w:rsidR="00A750E2" w:rsidRPr="0049085E" w:rsidRDefault="00A750E2" w:rsidP="00A750E2">
                  <w:r>
                    <w:t>bestandsnaam</w:t>
                  </w:r>
                </w:p>
              </w:tc>
              <w:tc>
                <w:tcPr>
                  <w:tcW w:w="2500" w:type="pct"/>
                </w:tcPr>
                <w:p w14:paraId="36059860" w14:textId="74CFDC9B" w:rsidR="00A750E2" w:rsidRPr="0049085E" w:rsidRDefault="00A750E2" w:rsidP="00A750E2">
                  <w:r w:rsidRPr="003B4ABC">
                    <w:t>Woongebied_Transformatie.gml</w:t>
                  </w:r>
                </w:p>
              </w:tc>
            </w:tr>
            <w:tr w:rsidR="00A750E2" w:rsidRPr="0049085E" w14:paraId="2641C4F7" w14:textId="77777777" w:rsidTr="001977CC">
              <w:tc>
                <w:tcPr>
                  <w:tcW w:w="2500" w:type="pct"/>
                </w:tcPr>
                <w:p w14:paraId="6EABEF07" w14:textId="77777777" w:rsidR="00A750E2" w:rsidRPr="0049085E" w:rsidRDefault="00A750E2" w:rsidP="00A750E2">
                  <w:r w:rsidRPr="0049085E">
                    <w:t>noemer</w:t>
                  </w:r>
                </w:p>
              </w:tc>
              <w:tc>
                <w:tcPr>
                  <w:tcW w:w="2500" w:type="pct"/>
                </w:tcPr>
                <w:p w14:paraId="54FDC37F" w14:textId="654F0F5B" w:rsidR="00A750E2" w:rsidRPr="0049085E" w:rsidRDefault="00A750E2" w:rsidP="00A750E2">
                  <w:r w:rsidRPr="003B4ABC">
                    <w:t>Woongebied-Transformatie</w:t>
                  </w:r>
                </w:p>
              </w:tc>
            </w:tr>
            <w:tr w:rsidR="00E36AAD" w:rsidRPr="0049085E" w14:paraId="2BB948ED" w14:textId="77777777" w:rsidTr="001977CC">
              <w:tc>
                <w:tcPr>
                  <w:tcW w:w="2500" w:type="pct"/>
                </w:tcPr>
                <w:p w14:paraId="442E0BCD" w14:textId="77777777" w:rsidR="00E36AAD" w:rsidRPr="0049085E" w:rsidRDefault="00E36AAD" w:rsidP="001977CC">
                  <w:r>
                    <w:t>symboolcode</w:t>
                  </w:r>
                </w:p>
              </w:tc>
              <w:tc>
                <w:tcPr>
                  <w:tcW w:w="2500" w:type="pct"/>
                </w:tcPr>
                <w:p w14:paraId="358789AC" w14:textId="25DCE09A" w:rsidR="00E36AAD" w:rsidRDefault="00E36AAD" w:rsidP="001977CC"/>
              </w:tc>
            </w:tr>
            <w:tr w:rsidR="00E36AAD" w:rsidRPr="0049085E" w14:paraId="0D635187" w14:textId="77777777" w:rsidTr="001977CC">
              <w:tc>
                <w:tcPr>
                  <w:tcW w:w="2500" w:type="pct"/>
                </w:tcPr>
                <w:p w14:paraId="7E2F83D6" w14:textId="77777777" w:rsidR="00E36AAD" w:rsidRPr="0049085E" w:rsidRDefault="00E36AAD" w:rsidP="001977CC">
                  <w:r w:rsidRPr="0049085E">
                    <w:t>nauwkeurigheid</w:t>
                  </w:r>
                </w:p>
              </w:tc>
              <w:tc>
                <w:tcPr>
                  <w:tcW w:w="2500" w:type="pct"/>
                </w:tcPr>
                <w:p w14:paraId="7FE19D7A" w14:textId="25A14552" w:rsidR="00E36AAD" w:rsidRPr="0049085E" w:rsidRDefault="00E36AAD" w:rsidP="001977CC"/>
              </w:tc>
            </w:tr>
            <w:tr w:rsidR="00E36AAD" w:rsidRPr="0049085E" w14:paraId="1886ED1C" w14:textId="77777777" w:rsidTr="001977CC">
              <w:tc>
                <w:tcPr>
                  <w:tcW w:w="2500" w:type="pct"/>
                </w:tcPr>
                <w:p w14:paraId="363B536D" w14:textId="77777777" w:rsidR="00E36AAD" w:rsidRPr="0049085E" w:rsidRDefault="00E36AAD" w:rsidP="001977CC">
                  <w:r w:rsidRPr="0049085E">
                    <w:t>bron</w:t>
                  </w:r>
                  <w:r>
                    <w:t>N</w:t>
                  </w:r>
                  <w:r w:rsidRPr="0049085E">
                    <w:t>auwkeurigheid</w:t>
                  </w:r>
                </w:p>
              </w:tc>
              <w:tc>
                <w:tcPr>
                  <w:tcW w:w="2500" w:type="pct"/>
                </w:tcPr>
                <w:p w14:paraId="1CFC5CF5" w14:textId="517CE0D4" w:rsidR="00E36AAD" w:rsidRPr="0049085E" w:rsidRDefault="006779B4" w:rsidP="001977CC">
                  <w:r>
                    <w:t>geen</w:t>
                  </w:r>
                </w:p>
              </w:tc>
            </w:tr>
            <w:tr w:rsidR="00E36AAD" w:rsidRPr="0049085E" w14:paraId="17C7213E" w14:textId="77777777" w:rsidTr="001977CC">
              <w:tc>
                <w:tcPr>
                  <w:tcW w:w="2500" w:type="pct"/>
                </w:tcPr>
                <w:p w14:paraId="0B43174D" w14:textId="77777777" w:rsidR="00E36AAD" w:rsidRPr="0049085E" w:rsidRDefault="00E36AAD" w:rsidP="001977CC">
                  <w:r>
                    <w:t>idealisatie</w:t>
                  </w:r>
                </w:p>
              </w:tc>
              <w:tc>
                <w:tcPr>
                  <w:tcW w:w="2500" w:type="pct"/>
                </w:tcPr>
                <w:p w14:paraId="27E1AD6E" w14:textId="650F5711" w:rsidR="00E36AAD" w:rsidRPr="0049085E" w:rsidRDefault="006779B4" w:rsidP="001977CC">
                  <w:r>
                    <w:t>geen</w:t>
                  </w:r>
                </w:p>
              </w:tc>
            </w:tr>
          </w:tbl>
          <w:p w14:paraId="4D52F78D" w14:textId="77777777" w:rsidR="00E36AAD" w:rsidRPr="00D631F2" w:rsidRDefault="00E36AAD" w:rsidP="001977CC"/>
        </w:tc>
      </w:tr>
    </w:tbl>
    <w:p w14:paraId="778C0C15" w14:textId="43A398E7" w:rsidR="00E36AAD" w:rsidRDefault="00E36AAD">
      <w:pPr>
        <w:pStyle w:val="Tekstopmerking"/>
      </w:pPr>
    </w:p>
  </w:comment>
  <w:comment w:id="86" w:author="Devlin Oosterwijk" w:date="2022-09-20T11:50: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323FB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92E9E6" w14:textId="77777777" w:rsidR="00E36AAD" w:rsidRPr="0049085E" w:rsidRDefault="00E36AAD" w:rsidP="00ED1428">
            <w:r>
              <w:rPr>
                <w:rStyle w:val="Verwijzingopmerking"/>
              </w:rPr>
              <w:annotationRef/>
            </w:r>
            <w:r>
              <w:t>Geometrie</w:t>
            </w:r>
          </w:p>
        </w:tc>
      </w:tr>
      <w:tr w:rsidR="00E36AAD" w:rsidRPr="0049085E" w14:paraId="4D15822C" w14:textId="77777777" w:rsidTr="00ED1428">
        <w:tc>
          <w:tcPr>
            <w:tcW w:w="2500" w:type="pct"/>
          </w:tcPr>
          <w:p w14:paraId="267F490E" w14:textId="77777777" w:rsidR="00E36AAD" w:rsidRPr="0049085E" w:rsidRDefault="00E36AAD" w:rsidP="00ED1428">
            <w:r>
              <w:t>bestandsnaam</w:t>
            </w:r>
          </w:p>
        </w:tc>
        <w:tc>
          <w:tcPr>
            <w:tcW w:w="2500" w:type="pct"/>
          </w:tcPr>
          <w:p w14:paraId="7C225B4D" w14:textId="4880D664" w:rsidR="00E36AAD" w:rsidRPr="0049085E" w:rsidRDefault="00DC3AAA" w:rsidP="00ED1428">
            <w:r w:rsidRPr="00DC3AAA">
              <w:t>Woongebied_Transformatie.gml</w:t>
            </w:r>
          </w:p>
        </w:tc>
      </w:tr>
      <w:tr w:rsidR="00E36AAD" w:rsidRPr="0049085E" w14:paraId="1ED7333B" w14:textId="77777777" w:rsidTr="00ED1428">
        <w:tc>
          <w:tcPr>
            <w:tcW w:w="2500" w:type="pct"/>
          </w:tcPr>
          <w:p w14:paraId="4D2FACB9" w14:textId="77777777" w:rsidR="00E36AAD" w:rsidRPr="0049085E" w:rsidRDefault="00E36AAD" w:rsidP="00ED1428">
            <w:r w:rsidRPr="0049085E">
              <w:t>noemer</w:t>
            </w:r>
          </w:p>
        </w:tc>
        <w:tc>
          <w:tcPr>
            <w:tcW w:w="2500" w:type="pct"/>
          </w:tcPr>
          <w:p w14:paraId="39020DC6" w14:textId="37A483EB" w:rsidR="00E36AAD" w:rsidRPr="0049085E" w:rsidRDefault="00E36AAD" w:rsidP="00ED1428">
            <w:r>
              <w:t>Woongebied-Transformatie</w:t>
            </w:r>
          </w:p>
        </w:tc>
      </w:tr>
      <w:tr w:rsidR="00E36AAD" w:rsidRPr="0049085E" w14:paraId="15E21E3A" w14:textId="77777777" w:rsidTr="00ED1428">
        <w:tc>
          <w:tcPr>
            <w:tcW w:w="2500" w:type="pct"/>
          </w:tcPr>
          <w:p w14:paraId="40D53128" w14:textId="77777777" w:rsidR="00E36AAD" w:rsidRPr="0049085E" w:rsidRDefault="00E36AAD" w:rsidP="00ED1428">
            <w:r>
              <w:t>symboolcode</w:t>
            </w:r>
          </w:p>
        </w:tc>
        <w:tc>
          <w:tcPr>
            <w:tcW w:w="2500" w:type="pct"/>
          </w:tcPr>
          <w:p w14:paraId="4DCB9363" w14:textId="3D65945B" w:rsidR="00E36AAD" w:rsidRDefault="00E36AAD" w:rsidP="00ED1428"/>
        </w:tc>
      </w:tr>
      <w:tr w:rsidR="00E36AAD" w:rsidRPr="0049085E" w14:paraId="1FB5A1B3" w14:textId="77777777" w:rsidTr="00ED1428">
        <w:tc>
          <w:tcPr>
            <w:tcW w:w="2500" w:type="pct"/>
          </w:tcPr>
          <w:p w14:paraId="1EAE41B5" w14:textId="77777777" w:rsidR="00E36AAD" w:rsidRPr="0049085E" w:rsidRDefault="00E36AAD" w:rsidP="00ED1428">
            <w:r w:rsidRPr="0049085E">
              <w:t>nauwkeurigheid</w:t>
            </w:r>
          </w:p>
        </w:tc>
        <w:tc>
          <w:tcPr>
            <w:tcW w:w="2500" w:type="pct"/>
          </w:tcPr>
          <w:p w14:paraId="1E1B7DCB" w14:textId="7CF9338F" w:rsidR="00E36AAD" w:rsidRPr="0049085E" w:rsidRDefault="00E36AAD" w:rsidP="00ED1428"/>
        </w:tc>
      </w:tr>
      <w:tr w:rsidR="00E36AAD" w:rsidRPr="0049085E" w14:paraId="1B7AF1A8" w14:textId="77777777" w:rsidTr="00ED1428">
        <w:tc>
          <w:tcPr>
            <w:tcW w:w="2500" w:type="pct"/>
          </w:tcPr>
          <w:p w14:paraId="16091869" w14:textId="77777777" w:rsidR="00E36AAD" w:rsidRPr="0049085E" w:rsidRDefault="00E36AAD" w:rsidP="00ED1428">
            <w:r w:rsidRPr="0049085E">
              <w:t>bronNauwkeurigheid</w:t>
            </w:r>
          </w:p>
        </w:tc>
        <w:tc>
          <w:tcPr>
            <w:tcW w:w="2500" w:type="pct"/>
          </w:tcPr>
          <w:p w14:paraId="75FA3973" w14:textId="3716AEEC" w:rsidR="00E36AAD" w:rsidRPr="0049085E" w:rsidRDefault="00E36AAD" w:rsidP="00ED1428">
            <w:r>
              <w:t>geen</w:t>
            </w:r>
          </w:p>
        </w:tc>
      </w:tr>
      <w:tr w:rsidR="00E36AAD" w:rsidRPr="0049085E" w14:paraId="6C67DA53" w14:textId="77777777" w:rsidTr="00ED1428">
        <w:tc>
          <w:tcPr>
            <w:tcW w:w="2500" w:type="pct"/>
          </w:tcPr>
          <w:p w14:paraId="56957DB1" w14:textId="77777777" w:rsidR="00E36AAD" w:rsidRPr="0049085E" w:rsidRDefault="00E36AAD" w:rsidP="00ED1428">
            <w:r>
              <w:t>idealisatie</w:t>
            </w:r>
          </w:p>
        </w:tc>
        <w:tc>
          <w:tcPr>
            <w:tcW w:w="2500" w:type="pct"/>
          </w:tcPr>
          <w:p w14:paraId="4003C9F7" w14:textId="74DBF4A8" w:rsidR="00E36AAD" w:rsidRPr="0049085E" w:rsidRDefault="00E36AAD" w:rsidP="00ED1428">
            <w:r>
              <w:t>http://standaarden.omgevingswet.overheid.nl/idealisatie/id/concept/Exact</w:t>
            </w:r>
          </w:p>
        </w:tc>
      </w:tr>
      <w:tr w:rsidR="00E36AAD" w:rsidRPr="0049085E" w14:paraId="48C24226" w14:textId="77777777" w:rsidTr="00ED1428">
        <w:tc>
          <w:tcPr>
            <w:tcW w:w="2500" w:type="pct"/>
          </w:tcPr>
          <w:p w14:paraId="672F9AEF" w14:textId="77777777" w:rsidR="00E36AAD" w:rsidRDefault="00E36AAD" w:rsidP="00ED1428">
            <w:r>
              <w:t>regelingsgebied</w:t>
            </w:r>
          </w:p>
        </w:tc>
        <w:tc>
          <w:tcPr>
            <w:tcW w:w="2500" w:type="pct"/>
          </w:tcPr>
          <w:p w14:paraId="2857BB89" w14:textId="5347B33B" w:rsidR="00E36AAD" w:rsidRDefault="00E36AAD" w:rsidP="00ED1428">
            <w:r>
              <w:t>False</w:t>
            </w:r>
          </w:p>
        </w:tc>
      </w:tr>
    </w:tbl>
    <w:p w14:paraId="129DEFAE" w14:textId="5F707B4D" w:rsidR="00E36AAD" w:rsidRDefault="00E36AAD">
      <w:pPr>
        <w:pStyle w:val="Tekstopmerking"/>
      </w:pPr>
    </w:p>
  </w:comment>
  <w:comment w:id="87"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B9FE00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63FAF8" w14:textId="77777777" w:rsidR="00E36AAD" w:rsidRPr="00D631F2" w:rsidRDefault="00E36AAD" w:rsidP="001977CC">
            <w:r>
              <w:rPr>
                <w:rStyle w:val="Verwijzingopmerking"/>
              </w:rPr>
              <w:annotationRef/>
            </w:r>
            <w:r w:rsidRPr="00D631F2">
              <w:t>Activiteit</w:t>
            </w:r>
          </w:p>
        </w:tc>
      </w:tr>
      <w:tr w:rsidR="00E36AAD" w:rsidRPr="00D631F2" w14:paraId="74AA6CA4" w14:textId="77777777" w:rsidTr="001977CC">
        <w:tc>
          <w:tcPr>
            <w:tcW w:w="2500" w:type="pct"/>
          </w:tcPr>
          <w:p w14:paraId="4F631209" w14:textId="77777777" w:rsidR="00E36AAD" w:rsidRPr="00D631F2" w:rsidRDefault="00E36AAD" w:rsidP="001977CC">
            <w:r w:rsidRPr="00D631F2">
              <w:t>activiteit</w:t>
            </w:r>
            <w:r>
              <w:t>en</w:t>
            </w:r>
          </w:p>
        </w:tc>
        <w:tc>
          <w:tcPr>
            <w:tcW w:w="2500" w:type="pct"/>
          </w:tcPr>
          <w:p w14:paraId="26B7CFC4" w14:textId="69E745C1" w:rsidR="00E36AAD" w:rsidRPr="00D631F2" w:rsidRDefault="006779B4" w:rsidP="001977CC">
            <w:r>
              <w:t>Woonruimte toevoegen</w:t>
            </w:r>
          </w:p>
        </w:tc>
      </w:tr>
      <w:tr w:rsidR="00E36AAD" w:rsidRPr="00D631F2" w14:paraId="6D63312D" w14:textId="77777777" w:rsidTr="001977CC">
        <w:tc>
          <w:tcPr>
            <w:tcW w:w="2500" w:type="pct"/>
          </w:tcPr>
          <w:p w14:paraId="4916B2A2" w14:textId="77777777" w:rsidR="00E36AAD" w:rsidRPr="00D631F2" w:rsidRDefault="00E36AAD" w:rsidP="001977CC">
            <w:r>
              <w:t>bovenliggendeActiviteit</w:t>
            </w:r>
          </w:p>
        </w:tc>
        <w:tc>
          <w:tcPr>
            <w:tcW w:w="2500" w:type="pct"/>
          </w:tcPr>
          <w:p w14:paraId="06CFCFCA" w14:textId="4CA766C7" w:rsidR="00E36AAD" w:rsidRDefault="00E36AAD" w:rsidP="001977CC"/>
        </w:tc>
      </w:tr>
      <w:tr w:rsidR="00E36AAD" w:rsidRPr="00D631F2" w14:paraId="53E2152A" w14:textId="77777777" w:rsidTr="001977CC">
        <w:tc>
          <w:tcPr>
            <w:tcW w:w="2500" w:type="pct"/>
          </w:tcPr>
          <w:p w14:paraId="11627F6A" w14:textId="77777777" w:rsidR="00E36AAD" w:rsidRPr="00D631F2" w:rsidRDefault="00E36AAD" w:rsidP="001977CC">
            <w:r w:rsidRPr="00D631F2">
              <w:t>activiteitengroep</w:t>
            </w:r>
          </w:p>
        </w:tc>
        <w:tc>
          <w:tcPr>
            <w:tcW w:w="2500" w:type="pct"/>
          </w:tcPr>
          <w:p w14:paraId="0ABEC6EC" w14:textId="0D5E5217" w:rsidR="00E36AAD" w:rsidRPr="00D631F2" w:rsidRDefault="006779B4" w:rsidP="001977CC">
            <w:r>
              <w:t>http://standaarden.omgevingswet.overheid.nl/activiteit/id/concept/Woonactiviteit</w:t>
            </w:r>
          </w:p>
        </w:tc>
      </w:tr>
      <w:tr w:rsidR="00E36AAD" w:rsidRPr="00D631F2" w14:paraId="30D33311" w14:textId="77777777" w:rsidTr="001977CC">
        <w:tc>
          <w:tcPr>
            <w:tcW w:w="2500" w:type="pct"/>
          </w:tcPr>
          <w:p w14:paraId="2352C666" w14:textId="77777777" w:rsidR="00E36AAD" w:rsidRPr="00D631F2" w:rsidRDefault="00E36AAD" w:rsidP="001977CC">
            <w:r>
              <w:t>activiteitregelkwalificatie</w:t>
            </w:r>
          </w:p>
        </w:tc>
        <w:tc>
          <w:tcPr>
            <w:tcW w:w="2500" w:type="pct"/>
          </w:tcPr>
          <w:p w14:paraId="3991FE3D" w14:textId="261D84AC" w:rsidR="00E36AAD" w:rsidRPr="00D631F2" w:rsidRDefault="006779B4" w:rsidP="001977CC">
            <w:r>
              <w:t>http://standaarden.omgevingswet.overheid.nl/activiteitregelkwalificatie/id/concept/AndersGeduid</w:t>
            </w:r>
          </w:p>
        </w:tc>
      </w:tr>
      <w:tr w:rsidR="00E36AAD" w:rsidRPr="00D631F2" w14:paraId="37DF50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6BF759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5AE2E7" w14:textId="77777777" w:rsidR="00E36AAD" w:rsidRPr="0049085E" w:rsidRDefault="00E36AAD" w:rsidP="001977CC">
                  <w:r>
                    <w:t>Geometrie</w:t>
                  </w:r>
                </w:p>
              </w:tc>
            </w:tr>
            <w:tr w:rsidR="00C442EE" w:rsidRPr="0049085E" w14:paraId="049AD83A" w14:textId="77777777" w:rsidTr="001977CC">
              <w:tc>
                <w:tcPr>
                  <w:tcW w:w="2500" w:type="pct"/>
                </w:tcPr>
                <w:p w14:paraId="7A0EC1C6" w14:textId="77777777" w:rsidR="00C442EE" w:rsidRPr="0049085E" w:rsidRDefault="00C442EE" w:rsidP="00C442EE">
                  <w:r>
                    <w:t>bestandsnaam</w:t>
                  </w:r>
                </w:p>
              </w:tc>
              <w:tc>
                <w:tcPr>
                  <w:tcW w:w="2500" w:type="pct"/>
                </w:tcPr>
                <w:p w14:paraId="232CB14F" w14:textId="26485B14" w:rsidR="00C442EE" w:rsidRPr="0049085E" w:rsidRDefault="00C442EE" w:rsidP="00C442EE">
                  <w:r w:rsidRPr="00032DF6">
                    <w:t>Woongebied_Transformatie.gml</w:t>
                  </w:r>
                </w:p>
              </w:tc>
            </w:tr>
            <w:tr w:rsidR="00C442EE" w:rsidRPr="0049085E" w14:paraId="0991FA52" w14:textId="77777777" w:rsidTr="001977CC">
              <w:tc>
                <w:tcPr>
                  <w:tcW w:w="2500" w:type="pct"/>
                </w:tcPr>
                <w:p w14:paraId="4365E936" w14:textId="77777777" w:rsidR="00C442EE" w:rsidRPr="0049085E" w:rsidRDefault="00C442EE" w:rsidP="00C442EE">
                  <w:r w:rsidRPr="0049085E">
                    <w:t>noemer</w:t>
                  </w:r>
                </w:p>
              </w:tc>
              <w:tc>
                <w:tcPr>
                  <w:tcW w:w="2500" w:type="pct"/>
                </w:tcPr>
                <w:p w14:paraId="37B082AD" w14:textId="40DAC497" w:rsidR="00C442EE" w:rsidRPr="0049085E" w:rsidRDefault="00C442EE" w:rsidP="00C442EE">
                  <w:r w:rsidRPr="00032DF6">
                    <w:t>Woongebied-Transformatie</w:t>
                  </w:r>
                </w:p>
              </w:tc>
            </w:tr>
            <w:tr w:rsidR="00E36AAD" w:rsidRPr="0049085E" w14:paraId="4F4A1DCD" w14:textId="77777777" w:rsidTr="001977CC">
              <w:tc>
                <w:tcPr>
                  <w:tcW w:w="2500" w:type="pct"/>
                </w:tcPr>
                <w:p w14:paraId="403CDC9A" w14:textId="77777777" w:rsidR="00E36AAD" w:rsidRPr="0049085E" w:rsidRDefault="00E36AAD" w:rsidP="001977CC">
                  <w:r>
                    <w:t>symboolcode</w:t>
                  </w:r>
                </w:p>
              </w:tc>
              <w:tc>
                <w:tcPr>
                  <w:tcW w:w="2500" w:type="pct"/>
                </w:tcPr>
                <w:p w14:paraId="79E7DE5A" w14:textId="676D81F3" w:rsidR="00E36AAD" w:rsidRDefault="00E36AAD" w:rsidP="001977CC"/>
              </w:tc>
            </w:tr>
            <w:tr w:rsidR="00E36AAD" w:rsidRPr="0049085E" w14:paraId="6776B631" w14:textId="77777777" w:rsidTr="001977CC">
              <w:tc>
                <w:tcPr>
                  <w:tcW w:w="2500" w:type="pct"/>
                </w:tcPr>
                <w:p w14:paraId="69662C18" w14:textId="77777777" w:rsidR="00E36AAD" w:rsidRPr="0049085E" w:rsidRDefault="00E36AAD" w:rsidP="001977CC">
                  <w:r w:rsidRPr="0049085E">
                    <w:t>nauwkeurigheid</w:t>
                  </w:r>
                </w:p>
              </w:tc>
              <w:tc>
                <w:tcPr>
                  <w:tcW w:w="2500" w:type="pct"/>
                </w:tcPr>
                <w:p w14:paraId="0FB680C5" w14:textId="6F1F26F5" w:rsidR="00E36AAD" w:rsidRPr="0049085E" w:rsidRDefault="00E36AAD" w:rsidP="001977CC"/>
              </w:tc>
            </w:tr>
            <w:tr w:rsidR="00E36AAD" w:rsidRPr="0049085E" w14:paraId="26CC891D" w14:textId="77777777" w:rsidTr="001977CC">
              <w:tc>
                <w:tcPr>
                  <w:tcW w:w="2500" w:type="pct"/>
                </w:tcPr>
                <w:p w14:paraId="50387195" w14:textId="77777777" w:rsidR="00E36AAD" w:rsidRPr="0049085E" w:rsidRDefault="00E36AAD" w:rsidP="001977CC">
                  <w:r w:rsidRPr="0049085E">
                    <w:t>bron</w:t>
                  </w:r>
                  <w:r>
                    <w:t>N</w:t>
                  </w:r>
                  <w:r w:rsidRPr="0049085E">
                    <w:t>auwkeurigheid</w:t>
                  </w:r>
                </w:p>
              </w:tc>
              <w:tc>
                <w:tcPr>
                  <w:tcW w:w="2500" w:type="pct"/>
                </w:tcPr>
                <w:p w14:paraId="206A3DAB" w14:textId="64DBA458" w:rsidR="00E36AAD" w:rsidRPr="0049085E" w:rsidRDefault="006779B4" w:rsidP="001977CC">
                  <w:r>
                    <w:t>geen</w:t>
                  </w:r>
                </w:p>
              </w:tc>
            </w:tr>
            <w:tr w:rsidR="00E36AAD" w:rsidRPr="0049085E" w14:paraId="5E668473" w14:textId="77777777" w:rsidTr="001977CC">
              <w:tc>
                <w:tcPr>
                  <w:tcW w:w="2500" w:type="pct"/>
                </w:tcPr>
                <w:p w14:paraId="0FB4D5A9" w14:textId="77777777" w:rsidR="00E36AAD" w:rsidRPr="0049085E" w:rsidRDefault="00E36AAD" w:rsidP="001977CC">
                  <w:r>
                    <w:t>idealisatie</w:t>
                  </w:r>
                </w:p>
              </w:tc>
              <w:tc>
                <w:tcPr>
                  <w:tcW w:w="2500" w:type="pct"/>
                </w:tcPr>
                <w:p w14:paraId="277569BF" w14:textId="0773095F" w:rsidR="00E36AAD" w:rsidRPr="0049085E" w:rsidRDefault="006779B4" w:rsidP="001977CC">
                  <w:r>
                    <w:t>geen</w:t>
                  </w:r>
                </w:p>
              </w:tc>
            </w:tr>
          </w:tbl>
          <w:p w14:paraId="1DF4153C" w14:textId="77777777" w:rsidR="00E36AAD" w:rsidRPr="00D631F2" w:rsidRDefault="00E36AAD" w:rsidP="001977CC"/>
        </w:tc>
      </w:tr>
    </w:tbl>
    <w:p w14:paraId="3F7F6948" w14:textId="0D0DDCFC" w:rsidR="00E36AAD" w:rsidRDefault="00E36AAD">
      <w:pPr>
        <w:pStyle w:val="Tekstopmerking"/>
      </w:pPr>
    </w:p>
  </w:comment>
  <w:comment w:id="88" w:author="Devlin Oosterwijk" w:date="2022-09-20T11:51: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C3D32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93AC13" w14:textId="77777777" w:rsidR="00E36AAD" w:rsidRPr="0049085E" w:rsidRDefault="00E36AAD" w:rsidP="00ED1428">
            <w:r>
              <w:rPr>
                <w:rStyle w:val="Verwijzingopmerking"/>
              </w:rPr>
              <w:annotationRef/>
            </w:r>
            <w:r>
              <w:t>Geometrie</w:t>
            </w:r>
          </w:p>
        </w:tc>
      </w:tr>
      <w:tr w:rsidR="00E36AAD" w:rsidRPr="0049085E" w14:paraId="1CD25ECA" w14:textId="77777777" w:rsidTr="00ED1428">
        <w:tc>
          <w:tcPr>
            <w:tcW w:w="2500" w:type="pct"/>
          </w:tcPr>
          <w:p w14:paraId="52C0FA7D" w14:textId="77777777" w:rsidR="00E36AAD" w:rsidRPr="0049085E" w:rsidRDefault="00E36AAD" w:rsidP="00ED1428">
            <w:r>
              <w:t>bestandsnaam</w:t>
            </w:r>
          </w:p>
        </w:tc>
        <w:tc>
          <w:tcPr>
            <w:tcW w:w="2500" w:type="pct"/>
          </w:tcPr>
          <w:p w14:paraId="505660F4" w14:textId="45D4AF2F" w:rsidR="00E36AAD" w:rsidRPr="0049085E" w:rsidRDefault="00DC3AAA" w:rsidP="00ED1428">
            <w:r w:rsidRPr="00DC3AAA">
              <w:t>Woongebied_Transformatie.gml</w:t>
            </w:r>
          </w:p>
        </w:tc>
      </w:tr>
      <w:tr w:rsidR="00E36AAD" w:rsidRPr="0049085E" w14:paraId="55A2AEF4" w14:textId="77777777" w:rsidTr="00ED1428">
        <w:tc>
          <w:tcPr>
            <w:tcW w:w="2500" w:type="pct"/>
          </w:tcPr>
          <w:p w14:paraId="4D8B1F4F" w14:textId="77777777" w:rsidR="00E36AAD" w:rsidRPr="0049085E" w:rsidRDefault="00E36AAD" w:rsidP="00ED1428">
            <w:r w:rsidRPr="0049085E">
              <w:t>noemer</w:t>
            </w:r>
          </w:p>
        </w:tc>
        <w:tc>
          <w:tcPr>
            <w:tcW w:w="2500" w:type="pct"/>
          </w:tcPr>
          <w:p w14:paraId="6D3CEED1" w14:textId="23C82529" w:rsidR="00E36AAD" w:rsidRPr="0049085E" w:rsidRDefault="00E36AAD" w:rsidP="00ED1428">
            <w:r>
              <w:t>Woongebied-Transformatie</w:t>
            </w:r>
          </w:p>
        </w:tc>
      </w:tr>
      <w:tr w:rsidR="00E36AAD" w:rsidRPr="0049085E" w14:paraId="48051201" w14:textId="77777777" w:rsidTr="00ED1428">
        <w:tc>
          <w:tcPr>
            <w:tcW w:w="2500" w:type="pct"/>
          </w:tcPr>
          <w:p w14:paraId="5D1E9730" w14:textId="77777777" w:rsidR="00E36AAD" w:rsidRPr="0049085E" w:rsidRDefault="00E36AAD" w:rsidP="00ED1428">
            <w:r>
              <w:t>symboolcode</w:t>
            </w:r>
          </w:p>
        </w:tc>
        <w:tc>
          <w:tcPr>
            <w:tcW w:w="2500" w:type="pct"/>
          </w:tcPr>
          <w:p w14:paraId="799AF063" w14:textId="504648C5" w:rsidR="00E36AAD" w:rsidRDefault="00E36AAD" w:rsidP="00ED1428"/>
        </w:tc>
      </w:tr>
      <w:tr w:rsidR="00E36AAD" w:rsidRPr="0049085E" w14:paraId="3BE8DC5E" w14:textId="77777777" w:rsidTr="00ED1428">
        <w:tc>
          <w:tcPr>
            <w:tcW w:w="2500" w:type="pct"/>
          </w:tcPr>
          <w:p w14:paraId="05909CF0" w14:textId="77777777" w:rsidR="00E36AAD" w:rsidRPr="0049085E" w:rsidRDefault="00E36AAD" w:rsidP="00ED1428">
            <w:r w:rsidRPr="0049085E">
              <w:t>nauwkeurigheid</w:t>
            </w:r>
          </w:p>
        </w:tc>
        <w:tc>
          <w:tcPr>
            <w:tcW w:w="2500" w:type="pct"/>
          </w:tcPr>
          <w:p w14:paraId="17E15E3C" w14:textId="33629438" w:rsidR="00E36AAD" w:rsidRPr="0049085E" w:rsidRDefault="00E36AAD" w:rsidP="00ED1428"/>
        </w:tc>
      </w:tr>
      <w:tr w:rsidR="00E36AAD" w:rsidRPr="0049085E" w14:paraId="00DF6DD6" w14:textId="77777777" w:rsidTr="00ED1428">
        <w:tc>
          <w:tcPr>
            <w:tcW w:w="2500" w:type="pct"/>
          </w:tcPr>
          <w:p w14:paraId="6F5AE14E" w14:textId="77777777" w:rsidR="00E36AAD" w:rsidRPr="0049085E" w:rsidRDefault="00E36AAD" w:rsidP="00ED1428">
            <w:r w:rsidRPr="0049085E">
              <w:t>bronNauwkeurigheid</w:t>
            </w:r>
          </w:p>
        </w:tc>
        <w:tc>
          <w:tcPr>
            <w:tcW w:w="2500" w:type="pct"/>
          </w:tcPr>
          <w:p w14:paraId="0C826167" w14:textId="23C960D6" w:rsidR="00E36AAD" w:rsidRPr="0049085E" w:rsidRDefault="00E36AAD" w:rsidP="00ED1428">
            <w:r>
              <w:t>geen</w:t>
            </w:r>
          </w:p>
        </w:tc>
      </w:tr>
      <w:tr w:rsidR="00E36AAD" w:rsidRPr="0049085E" w14:paraId="08A6544B" w14:textId="77777777" w:rsidTr="00ED1428">
        <w:tc>
          <w:tcPr>
            <w:tcW w:w="2500" w:type="pct"/>
          </w:tcPr>
          <w:p w14:paraId="16854DD0" w14:textId="77777777" w:rsidR="00E36AAD" w:rsidRPr="0049085E" w:rsidRDefault="00E36AAD" w:rsidP="00ED1428">
            <w:r>
              <w:t>idealisatie</w:t>
            </w:r>
          </w:p>
        </w:tc>
        <w:tc>
          <w:tcPr>
            <w:tcW w:w="2500" w:type="pct"/>
          </w:tcPr>
          <w:p w14:paraId="1306D858" w14:textId="06AF8EB5" w:rsidR="00E36AAD" w:rsidRPr="0049085E" w:rsidRDefault="00E36AAD" w:rsidP="00ED1428">
            <w:r>
              <w:t>http://standaarden.omgevingswet.overheid.nl/idealisatie/id/concept/Exact</w:t>
            </w:r>
          </w:p>
        </w:tc>
      </w:tr>
      <w:tr w:rsidR="00E36AAD" w:rsidRPr="0049085E" w14:paraId="34DC2980" w14:textId="77777777" w:rsidTr="00ED1428">
        <w:tc>
          <w:tcPr>
            <w:tcW w:w="2500" w:type="pct"/>
          </w:tcPr>
          <w:p w14:paraId="6FFC726F" w14:textId="77777777" w:rsidR="00E36AAD" w:rsidRDefault="00E36AAD" w:rsidP="00ED1428">
            <w:r>
              <w:t>regelingsgebied</w:t>
            </w:r>
          </w:p>
        </w:tc>
        <w:tc>
          <w:tcPr>
            <w:tcW w:w="2500" w:type="pct"/>
          </w:tcPr>
          <w:p w14:paraId="42BF02D3" w14:textId="2E60DB8F" w:rsidR="00E36AAD" w:rsidRDefault="00E36AAD" w:rsidP="00ED1428">
            <w:r>
              <w:t>False</w:t>
            </w:r>
          </w:p>
        </w:tc>
      </w:tr>
    </w:tbl>
    <w:p w14:paraId="6D808088" w14:textId="7D30ECF6" w:rsidR="00E36AAD" w:rsidRDefault="00E36AAD">
      <w:pPr>
        <w:pStyle w:val="Tekstopmerking"/>
      </w:pPr>
    </w:p>
  </w:comment>
  <w:comment w:id="89"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6C1FF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B5A684" w14:textId="77777777" w:rsidR="00E36AAD" w:rsidRPr="00D631F2" w:rsidRDefault="00E36AAD" w:rsidP="001977CC">
            <w:r>
              <w:rPr>
                <w:rStyle w:val="Verwijzingopmerking"/>
              </w:rPr>
              <w:annotationRef/>
            </w:r>
            <w:r w:rsidRPr="00D631F2">
              <w:t>Activiteit</w:t>
            </w:r>
          </w:p>
        </w:tc>
      </w:tr>
      <w:tr w:rsidR="00E36AAD" w:rsidRPr="00D631F2" w14:paraId="7D1A374F" w14:textId="77777777" w:rsidTr="001977CC">
        <w:tc>
          <w:tcPr>
            <w:tcW w:w="2500" w:type="pct"/>
          </w:tcPr>
          <w:p w14:paraId="0B7A7514" w14:textId="77777777" w:rsidR="00E36AAD" w:rsidRPr="00D631F2" w:rsidRDefault="00E36AAD" w:rsidP="001977CC">
            <w:r w:rsidRPr="00D631F2">
              <w:t>activiteit</w:t>
            </w:r>
            <w:r>
              <w:t>en</w:t>
            </w:r>
          </w:p>
        </w:tc>
        <w:tc>
          <w:tcPr>
            <w:tcW w:w="2500" w:type="pct"/>
          </w:tcPr>
          <w:p w14:paraId="73EA4306" w14:textId="3928604C" w:rsidR="00E36AAD" w:rsidRPr="00D631F2" w:rsidRDefault="006779B4" w:rsidP="001977CC">
            <w:r>
              <w:t>Woonruimte toevoegen</w:t>
            </w:r>
          </w:p>
        </w:tc>
      </w:tr>
      <w:tr w:rsidR="00E36AAD" w:rsidRPr="00D631F2" w14:paraId="48D551D1" w14:textId="77777777" w:rsidTr="001977CC">
        <w:tc>
          <w:tcPr>
            <w:tcW w:w="2500" w:type="pct"/>
          </w:tcPr>
          <w:p w14:paraId="71C8D4E5" w14:textId="77777777" w:rsidR="00E36AAD" w:rsidRPr="00D631F2" w:rsidRDefault="00E36AAD" w:rsidP="001977CC">
            <w:r>
              <w:t>bovenliggendeActiviteit</w:t>
            </w:r>
          </w:p>
        </w:tc>
        <w:tc>
          <w:tcPr>
            <w:tcW w:w="2500" w:type="pct"/>
          </w:tcPr>
          <w:p w14:paraId="409C577E" w14:textId="7968D165" w:rsidR="00E36AAD" w:rsidRDefault="00E36AAD" w:rsidP="001977CC"/>
        </w:tc>
      </w:tr>
      <w:tr w:rsidR="00E36AAD" w:rsidRPr="00D631F2" w14:paraId="5A5587B0" w14:textId="77777777" w:rsidTr="001977CC">
        <w:tc>
          <w:tcPr>
            <w:tcW w:w="2500" w:type="pct"/>
          </w:tcPr>
          <w:p w14:paraId="3AB09EFC" w14:textId="77777777" w:rsidR="00E36AAD" w:rsidRPr="00D631F2" w:rsidRDefault="00E36AAD" w:rsidP="001977CC">
            <w:r w:rsidRPr="00D631F2">
              <w:t>activiteitengroep</w:t>
            </w:r>
          </w:p>
        </w:tc>
        <w:tc>
          <w:tcPr>
            <w:tcW w:w="2500" w:type="pct"/>
          </w:tcPr>
          <w:p w14:paraId="24CFFE25" w14:textId="5BA1B58B" w:rsidR="00E36AAD" w:rsidRPr="00D631F2" w:rsidRDefault="006779B4" w:rsidP="001977CC">
            <w:r>
              <w:t>http://standaarden.omgevingswet.overheid.nl/activiteit/id/concept/Woonactiviteit</w:t>
            </w:r>
          </w:p>
        </w:tc>
      </w:tr>
      <w:tr w:rsidR="00E36AAD" w:rsidRPr="00D631F2" w14:paraId="756903B0" w14:textId="77777777" w:rsidTr="001977CC">
        <w:tc>
          <w:tcPr>
            <w:tcW w:w="2500" w:type="pct"/>
          </w:tcPr>
          <w:p w14:paraId="1E435843" w14:textId="77777777" w:rsidR="00E36AAD" w:rsidRPr="00D631F2" w:rsidRDefault="00E36AAD" w:rsidP="001977CC">
            <w:r>
              <w:t>activiteitregelkwalificatie</w:t>
            </w:r>
          </w:p>
        </w:tc>
        <w:tc>
          <w:tcPr>
            <w:tcW w:w="2500" w:type="pct"/>
          </w:tcPr>
          <w:p w14:paraId="189DB658" w14:textId="571DD844" w:rsidR="00E36AAD" w:rsidRPr="00D631F2" w:rsidRDefault="006779B4" w:rsidP="001977CC">
            <w:r>
              <w:t>http://standaarden.omgevingswet.overheid.nl/activiteitregelkwalificatie/id/concept/AndersGeduid</w:t>
            </w:r>
          </w:p>
        </w:tc>
      </w:tr>
      <w:tr w:rsidR="00E36AAD" w:rsidRPr="00D631F2" w14:paraId="29889BC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45A6421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BF8034" w14:textId="77777777" w:rsidR="00E36AAD" w:rsidRPr="0049085E" w:rsidRDefault="00E36AAD" w:rsidP="001977CC">
                  <w:r>
                    <w:t>Geometrie</w:t>
                  </w:r>
                </w:p>
              </w:tc>
            </w:tr>
            <w:tr w:rsidR="00C442EE" w:rsidRPr="0049085E" w14:paraId="1619DABD" w14:textId="77777777" w:rsidTr="001977CC">
              <w:tc>
                <w:tcPr>
                  <w:tcW w:w="2500" w:type="pct"/>
                </w:tcPr>
                <w:p w14:paraId="1642B8EA" w14:textId="77777777" w:rsidR="00C442EE" w:rsidRPr="0049085E" w:rsidRDefault="00C442EE" w:rsidP="00C442EE">
                  <w:r>
                    <w:t>bestandsnaam</w:t>
                  </w:r>
                </w:p>
              </w:tc>
              <w:tc>
                <w:tcPr>
                  <w:tcW w:w="2500" w:type="pct"/>
                </w:tcPr>
                <w:p w14:paraId="18BC97D7" w14:textId="7DD4A0DC" w:rsidR="00C442EE" w:rsidRPr="0049085E" w:rsidRDefault="00C442EE" w:rsidP="00C442EE">
                  <w:r w:rsidRPr="0022424C">
                    <w:t>Woongebied_Transformatie.gml</w:t>
                  </w:r>
                </w:p>
              </w:tc>
            </w:tr>
            <w:tr w:rsidR="00C442EE" w:rsidRPr="0049085E" w14:paraId="07D1CB35" w14:textId="77777777" w:rsidTr="001977CC">
              <w:tc>
                <w:tcPr>
                  <w:tcW w:w="2500" w:type="pct"/>
                </w:tcPr>
                <w:p w14:paraId="78E95102" w14:textId="77777777" w:rsidR="00C442EE" w:rsidRPr="0049085E" w:rsidRDefault="00C442EE" w:rsidP="00C442EE">
                  <w:r w:rsidRPr="0049085E">
                    <w:t>noemer</w:t>
                  </w:r>
                </w:p>
              </w:tc>
              <w:tc>
                <w:tcPr>
                  <w:tcW w:w="2500" w:type="pct"/>
                </w:tcPr>
                <w:p w14:paraId="29D5BD74" w14:textId="612C1B58" w:rsidR="00C442EE" w:rsidRPr="0049085E" w:rsidRDefault="00C442EE" w:rsidP="00C442EE">
                  <w:r w:rsidRPr="0022424C">
                    <w:t>Woongebied-Transformatie</w:t>
                  </w:r>
                </w:p>
              </w:tc>
            </w:tr>
            <w:tr w:rsidR="00E36AAD" w:rsidRPr="0049085E" w14:paraId="088006C1" w14:textId="77777777" w:rsidTr="001977CC">
              <w:tc>
                <w:tcPr>
                  <w:tcW w:w="2500" w:type="pct"/>
                </w:tcPr>
                <w:p w14:paraId="166D6F59" w14:textId="77777777" w:rsidR="00E36AAD" w:rsidRPr="0049085E" w:rsidRDefault="00E36AAD" w:rsidP="001977CC">
                  <w:r>
                    <w:t>symboolcode</w:t>
                  </w:r>
                </w:p>
              </w:tc>
              <w:tc>
                <w:tcPr>
                  <w:tcW w:w="2500" w:type="pct"/>
                </w:tcPr>
                <w:p w14:paraId="7F555A8E" w14:textId="1C33DEA2" w:rsidR="00E36AAD" w:rsidRDefault="00E36AAD" w:rsidP="001977CC"/>
              </w:tc>
            </w:tr>
            <w:tr w:rsidR="00E36AAD" w:rsidRPr="0049085E" w14:paraId="0FE31FA1" w14:textId="77777777" w:rsidTr="001977CC">
              <w:tc>
                <w:tcPr>
                  <w:tcW w:w="2500" w:type="pct"/>
                </w:tcPr>
                <w:p w14:paraId="328FD5AF" w14:textId="77777777" w:rsidR="00E36AAD" w:rsidRPr="0049085E" w:rsidRDefault="00E36AAD" w:rsidP="001977CC">
                  <w:r w:rsidRPr="0049085E">
                    <w:t>nauwkeurigheid</w:t>
                  </w:r>
                </w:p>
              </w:tc>
              <w:tc>
                <w:tcPr>
                  <w:tcW w:w="2500" w:type="pct"/>
                </w:tcPr>
                <w:p w14:paraId="53055D8F" w14:textId="0CF0AB45" w:rsidR="00E36AAD" w:rsidRPr="0049085E" w:rsidRDefault="00E36AAD" w:rsidP="001977CC"/>
              </w:tc>
            </w:tr>
            <w:tr w:rsidR="00E36AAD" w:rsidRPr="0049085E" w14:paraId="663E67B1" w14:textId="77777777" w:rsidTr="001977CC">
              <w:tc>
                <w:tcPr>
                  <w:tcW w:w="2500" w:type="pct"/>
                </w:tcPr>
                <w:p w14:paraId="17410D73" w14:textId="77777777" w:rsidR="00E36AAD" w:rsidRPr="0049085E" w:rsidRDefault="00E36AAD" w:rsidP="001977CC">
                  <w:r w:rsidRPr="0049085E">
                    <w:t>bron</w:t>
                  </w:r>
                  <w:r>
                    <w:t>N</w:t>
                  </w:r>
                  <w:r w:rsidRPr="0049085E">
                    <w:t>auwkeurigheid</w:t>
                  </w:r>
                </w:p>
              </w:tc>
              <w:tc>
                <w:tcPr>
                  <w:tcW w:w="2500" w:type="pct"/>
                </w:tcPr>
                <w:p w14:paraId="35ADC3D4" w14:textId="74D480D0" w:rsidR="00E36AAD" w:rsidRPr="0049085E" w:rsidRDefault="006779B4" w:rsidP="001977CC">
                  <w:r>
                    <w:t>geen</w:t>
                  </w:r>
                </w:p>
              </w:tc>
            </w:tr>
            <w:tr w:rsidR="00E36AAD" w:rsidRPr="0049085E" w14:paraId="19A26A8F" w14:textId="77777777" w:rsidTr="001977CC">
              <w:tc>
                <w:tcPr>
                  <w:tcW w:w="2500" w:type="pct"/>
                </w:tcPr>
                <w:p w14:paraId="031CDCAD" w14:textId="77777777" w:rsidR="00E36AAD" w:rsidRPr="0049085E" w:rsidRDefault="00E36AAD" w:rsidP="001977CC">
                  <w:r>
                    <w:t>idealisatie</w:t>
                  </w:r>
                </w:p>
              </w:tc>
              <w:tc>
                <w:tcPr>
                  <w:tcW w:w="2500" w:type="pct"/>
                </w:tcPr>
                <w:p w14:paraId="054A977E" w14:textId="2335CF4E" w:rsidR="00E36AAD" w:rsidRPr="0049085E" w:rsidRDefault="006779B4" w:rsidP="001977CC">
                  <w:r>
                    <w:t>geen</w:t>
                  </w:r>
                </w:p>
              </w:tc>
            </w:tr>
          </w:tbl>
          <w:p w14:paraId="06DEB9BF" w14:textId="77777777" w:rsidR="00E36AAD" w:rsidRPr="00D631F2" w:rsidRDefault="00E36AAD" w:rsidP="001977CC"/>
        </w:tc>
      </w:tr>
    </w:tbl>
    <w:p w14:paraId="7DB0ABAF" w14:textId="78CC289E" w:rsidR="00E36AAD" w:rsidRDefault="00E36AAD">
      <w:pPr>
        <w:pStyle w:val="Tekstopmerking"/>
      </w:pPr>
    </w:p>
  </w:comment>
  <w:comment w:id="90" w:author="Devlin Oosterwijk" w:date="2022-09-20T11:52: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1484D29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AA622B" w14:textId="77777777" w:rsidR="00E36AAD" w:rsidRPr="0049085E" w:rsidRDefault="00E36AAD" w:rsidP="00ED1428">
            <w:r>
              <w:rPr>
                <w:rStyle w:val="Verwijzingopmerking"/>
              </w:rPr>
              <w:annotationRef/>
            </w:r>
            <w:r>
              <w:t>Geometrie</w:t>
            </w:r>
          </w:p>
        </w:tc>
      </w:tr>
      <w:tr w:rsidR="00E36AAD" w:rsidRPr="0049085E" w14:paraId="792CF3CE" w14:textId="77777777" w:rsidTr="00ED1428">
        <w:tc>
          <w:tcPr>
            <w:tcW w:w="2500" w:type="pct"/>
          </w:tcPr>
          <w:p w14:paraId="468F5221" w14:textId="77777777" w:rsidR="00E36AAD" w:rsidRPr="0049085E" w:rsidRDefault="00E36AAD" w:rsidP="00ED1428">
            <w:r>
              <w:t>bestandsnaam</w:t>
            </w:r>
          </w:p>
        </w:tc>
        <w:tc>
          <w:tcPr>
            <w:tcW w:w="2500" w:type="pct"/>
          </w:tcPr>
          <w:p w14:paraId="034E9814" w14:textId="1CDB6C0A" w:rsidR="00E36AAD" w:rsidRPr="0049085E" w:rsidRDefault="00DC3AAA" w:rsidP="00ED1428">
            <w:r w:rsidRPr="00DC3AAA">
              <w:t>Woongebied_Transformatie.gml</w:t>
            </w:r>
          </w:p>
        </w:tc>
      </w:tr>
      <w:tr w:rsidR="00E36AAD" w:rsidRPr="0049085E" w14:paraId="4090A225" w14:textId="77777777" w:rsidTr="00ED1428">
        <w:tc>
          <w:tcPr>
            <w:tcW w:w="2500" w:type="pct"/>
          </w:tcPr>
          <w:p w14:paraId="4C921D0C" w14:textId="77777777" w:rsidR="00E36AAD" w:rsidRPr="0049085E" w:rsidRDefault="00E36AAD" w:rsidP="00ED1428">
            <w:r w:rsidRPr="0049085E">
              <w:t>noemer</w:t>
            </w:r>
          </w:p>
        </w:tc>
        <w:tc>
          <w:tcPr>
            <w:tcW w:w="2500" w:type="pct"/>
          </w:tcPr>
          <w:p w14:paraId="1C7145D4" w14:textId="707D336A" w:rsidR="00E36AAD" w:rsidRPr="0049085E" w:rsidRDefault="00E36AAD" w:rsidP="00ED1428">
            <w:r>
              <w:t>Woongebied-Transformatie</w:t>
            </w:r>
          </w:p>
        </w:tc>
      </w:tr>
      <w:tr w:rsidR="00E36AAD" w:rsidRPr="0049085E" w14:paraId="7C576DC5" w14:textId="77777777" w:rsidTr="00ED1428">
        <w:tc>
          <w:tcPr>
            <w:tcW w:w="2500" w:type="pct"/>
          </w:tcPr>
          <w:p w14:paraId="07A92DE7" w14:textId="77777777" w:rsidR="00E36AAD" w:rsidRPr="0049085E" w:rsidRDefault="00E36AAD" w:rsidP="00ED1428">
            <w:r>
              <w:t>symboolcode</w:t>
            </w:r>
          </w:p>
        </w:tc>
        <w:tc>
          <w:tcPr>
            <w:tcW w:w="2500" w:type="pct"/>
          </w:tcPr>
          <w:p w14:paraId="00529CD6" w14:textId="0E2A576E" w:rsidR="00E36AAD" w:rsidRDefault="00E36AAD" w:rsidP="00ED1428"/>
        </w:tc>
      </w:tr>
      <w:tr w:rsidR="00E36AAD" w:rsidRPr="0049085E" w14:paraId="6FEFAF89" w14:textId="77777777" w:rsidTr="00ED1428">
        <w:tc>
          <w:tcPr>
            <w:tcW w:w="2500" w:type="pct"/>
          </w:tcPr>
          <w:p w14:paraId="411B08F7" w14:textId="77777777" w:rsidR="00E36AAD" w:rsidRPr="0049085E" w:rsidRDefault="00E36AAD" w:rsidP="00ED1428">
            <w:r w:rsidRPr="0049085E">
              <w:t>nauwkeurigheid</w:t>
            </w:r>
          </w:p>
        </w:tc>
        <w:tc>
          <w:tcPr>
            <w:tcW w:w="2500" w:type="pct"/>
          </w:tcPr>
          <w:p w14:paraId="4533D142" w14:textId="0968DC6C" w:rsidR="00E36AAD" w:rsidRPr="0049085E" w:rsidRDefault="00E36AAD" w:rsidP="00ED1428"/>
        </w:tc>
      </w:tr>
      <w:tr w:rsidR="00E36AAD" w:rsidRPr="0049085E" w14:paraId="295C7654" w14:textId="77777777" w:rsidTr="00ED1428">
        <w:tc>
          <w:tcPr>
            <w:tcW w:w="2500" w:type="pct"/>
          </w:tcPr>
          <w:p w14:paraId="592DFD73" w14:textId="77777777" w:rsidR="00E36AAD" w:rsidRPr="0049085E" w:rsidRDefault="00E36AAD" w:rsidP="00ED1428">
            <w:r w:rsidRPr="0049085E">
              <w:t>bronNauwkeurigheid</w:t>
            </w:r>
          </w:p>
        </w:tc>
        <w:tc>
          <w:tcPr>
            <w:tcW w:w="2500" w:type="pct"/>
          </w:tcPr>
          <w:p w14:paraId="54610728" w14:textId="32237492" w:rsidR="00E36AAD" w:rsidRPr="0049085E" w:rsidRDefault="00E36AAD" w:rsidP="00ED1428">
            <w:r>
              <w:t>geen</w:t>
            </w:r>
          </w:p>
        </w:tc>
      </w:tr>
      <w:tr w:rsidR="00E36AAD" w:rsidRPr="0049085E" w14:paraId="7055A7C1" w14:textId="77777777" w:rsidTr="00ED1428">
        <w:tc>
          <w:tcPr>
            <w:tcW w:w="2500" w:type="pct"/>
          </w:tcPr>
          <w:p w14:paraId="5B344476" w14:textId="77777777" w:rsidR="00E36AAD" w:rsidRPr="0049085E" w:rsidRDefault="00E36AAD" w:rsidP="00ED1428">
            <w:r>
              <w:t>idealisatie</w:t>
            </w:r>
          </w:p>
        </w:tc>
        <w:tc>
          <w:tcPr>
            <w:tcW w:w="2500" w:type="pct"/>
          </w:tcPr>
          <w:p w14:paraId="7F335BCC" w14:textId="351E8CB2" w:rsidR="00E36AAD" w:rsidRPr="0049085E" w:rsidRDefault="00E36AAD" w:rsidP="00ED1428">
            <w:r>
              <w:t>http://standaarden.omgevingswet.overheid.nl/idealisatie/id/concept/Exact</w:t>
            </w:r>
          </w:p>
        </w:tc>
      </w:tr>
      <w:tr w:rsidR="00E36AAD" w:rsidRPr="0049085E" w14:paraId="2CBC1D5D" w14:textId="77777777" w:rsidTr="00ED1428">
        <w:tc>
          <w:tcPr>
            <w:tcW w:w="2500" w:type="pct"/>
          </w:tcPr>
          <w:p w14:paraId="211180B1" w14:textId="77777777" w:rsidR="00E36AAD" w:rsidRDefault="00E36AAD" w:rsidP="00ED1428">
            <w:r>
              <w:t>regelingsgebied</w:t>
            </w:r>
          </w:p>
        </w:tc>
        <w:tc>
          <w:tcPr>
            <w:tcW w:w="2500" w:type="pct"/>
          </w:tcPr>
          <w:p w14:paraId="3782B73B" w14:textId="0B2DF242" w:rsidR="00E36AAD" w:rsidRDefault="00E36AAD" w:rsidP="00ED1428">
            <w:r>
              <w:t>False</w:t>
            </w:r>
          </w:p>
        </w:tc>
      </w:tr>
    </w:tbl>
    <w:p w14:paraId="15985AA7" w14:textId="47BF44D6" w:rsidR="00E36AAD" w:rsidRDefault="00E36AAD">
      <w:pPr>
        <w:pStyle w:val="Tekstopmerking"/>
      </w:pPr>
    </w:p>
  </w:comment>
  <w:comment w:id="91"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C498B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30668" w14:textId="77777777" w:rsidR="00E36AAD" w:rsidRPr="00D631F2" w:rsidRDefault="00E36AAD" w:rsidP="001977CC">
            <w:r>
              <w:rPr>
                <w:rStyle w:val="Verwijzingopmerking"/>
              </w:rPr>
              <w:annotationRef/>
            </w:r>
            <w:r w:rsidRPr="00D631F2">
              <w:t>Activiteit</w:t>
            </w:r>
          </w:p>
        </w:tc>
      </w:tr>
      <w:tr w:rsidR="00E36AAD" w:rsidRPr="00D631F2" w14:paraId="2012163C" w14:textId="77777777" w:rsidTr="001977CC">
        <w:tc>
          <w:tcPr>
            <w:tcW w:w="2500" w:type="pct"/>
          </w:tcPr>
          <w:p w14:paraId="4C734DFD" w14:textId="77777777" w:rsidR="00E36AAD" w:rsidRPr="00D631F2" w:rsidRDefault="00E36AAD" w:rsidP="001977CC">
            <w:r w:rsidRPr="00D631F2">
              <w:t>activiteit</w:t>
            </w:r>
            <w:r>
              <w:t>en</w:t>
            </w:r>
          </w:p>
        </w:tc>
        <w:tc>
          <w:tcPr>
            <w:tcW w:w="2500" w:type="pct"/>
          </w:tcPr>
          <w:p w14:paraId="7E83C463" w14:textId="206A5DCA" w:rsidR="00E36AAD" w:rsidRPr="00D631F2" w:rsidRDefault="006779B4" w:rsidP="001977CC">
            <w:r>
              <w:t>Woonruimte gebruiken</w:t>
            </w:r>
          </w:p>
        </w:tc>
      </w:tr>
      <w:tr w:rsidR="00E36AAD" w:rsidRPr="00D631F2" w14:paraId="06E8773D" w14:textId="77777777" w:rsidTr="001977CC">
        <w:tc>
          <w:tcPr>
            <w:tcW w:w="2500" w:type="pct"/>
          </w:tcPr>
          <w:p w14:paraId="70EBB078" w14:textId="77777777" w:rsidR="00E36AAD" w:rsidRPr="00D631F2" w:rsidRDefault="00E36AAD" w:rsidP="001977CC">
            <w:r>
              <w:t>bovenliggendeActiviteit</w:t>
            </w:r>
          </w:p>
        </w:tc>
        <w:tc>
          <w:tcPr>
            <w:tcW w:w="2500" w:type="pct"/>
          </w:tcPr>
          <w:p w14:paraId="1CDDE009" w14:textId="181C7F5B" w:rsidR="00E36AAD" w:rsidRDefault="00E36AAD" w:rsidP="001977CC"/>
        </w:tc>
      </w:tr>
      <w:tr w:rsidR="00E36AAD" w:rsidRPr="00D631F2" w14:paraId="70D56FB7" w14:textId="77777777" w:rsidTr="001977CC">
        <w:tc>
          <w:tcPr>
            <w:tcW w:w="2500" w:type="pct"/>
          </w:tcPr>
          <w:p w14:paraId="1F331AF5" w14:textId="77777777" w:rsidR="00E36AAD" w:rsidRPr="00D631F2" w:rsidRDefault="00E36AAD" w:rsidP="001977CC">
            <w:r w:rsidRPr="00D631F2">
              <w:t>activiteitengroep</w:t>
            </w:r>
          </w:p>
        </w:tc>
        <w:tc>
          <w:tcPr>
            <w:tcW w:w="2500" w:type="pct"/>
          </w:tcPr>
          <w:p w14:paraId="069DDA89" w14:textId="18960906" w:rsidR="00E36AAD" w:rsidRPr="00D631F2" w:rsidRDefault="006779B4" w:rsidP="001977CC">
            <w:r>
              <w:t>http://standaarden.omgevingswet.overheid.nl/activiteit/id/concept/Woonactiviteit</w:t>
            </w:r>
          </w:p>
        </w:tc>
      </w:tr>
      <w:tr w:rsidR="00E36AAD" w:rsidRPr="00D631F2" w14:paraId="3377CC65" w14:textId="77777777" w:rsidTr="001977CC">
        <w:tc>
          <w:tcPr>
            <w:tcW w:w="2500" w:type="pct"/>
          </w:tcPr>
          <w:p w14:paraId="472BB74A" w14:textId="77777777" w:rsidR="00E36AAD" w:rsidRPr="00D631F2" w:rsidRDefault="00E36AAD" w:rsidP="001977CC">
            <w:r>
              <w:t>activiteitregelkwalificatie</w:t>
            </w:r>
          </w:p>
        </w:tc>
        <w:tc>
          <w:tcPr>
            <w:tcW w:w="2500" w:type="pct"/>
          </w:tcPr>
          <w:p w14:paraId="73237CCD" w14:textId="40F619E6" w:rsidR="00E36AAD" w:rsidRPr="00D631F2" w:rsidRDefault="006779B4" w:rsidP="001977CC">
            <w:r>
              <w:t>http://standaarden.omgevingswet.overheid.nl/activiteitregelkwalificatie/id/concept/AndersGeduid</w:t>
            </w:r>
          </w:p>
        </w:tc>
      </w:tr>
      <w:tr w:rsidR="00E36AAD" w:rsidRPr="00D631F2" w14:paraId="0791F7A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77F0C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E9055A" w14:textId="77777777" w:rsidR="00E36AAD" w:rsidRPr="0049085E" w:rsidRDefault="00E36AAD" w:rsidP="001977CC">
                  <w:r>
                    <w:t>Geometrie</w:t>
                  </w:r>
                </w:p>
              </w:tc>
            </w:tr>
            <w:tr w:rsidR="00C442EE" w:rsidRPr="0049085E" w14:paraId="40A8AF44" w14:textId="77777777" w:rsidTr="001977CC">
              <w:tc>
                <w:tcPr>
                  <w:tcW w:w="2500" w:type="pct"/>
                </w:tcPr>
                <w:p w14:paraId="500353A5" w14:textId="77777777" w:rsidR="00C442EE" w:rsidRPr="0049085E" w:rsidRDefault="00C442EE" w:rsidP="00C442EE">
                  <w:r>
                    <w:t>bestandsnaam</w:t>
                  </w:r>
                </w:p>
              </w:tc>
              <w:tc>
                <w:tcPr>
                  <w:tcW w:w="2500" w:type="pct"/>
                </w:tcPr>
                <w:p w14:paraId="2AACC25A" w14:textId="112EA9B7" w:rsidR="00C442EE" w:rsidRPr="0049085E" w:rsidRDefault="00C442EE" w:rsidP="00C442EE">
                  <w:r w:rsidRPr="0069062F">
                    <w:t>Woongebied_Transformatie.gml</w:t>
                  </w:r>
                </w:p>
              </w:tc>
            </w:tr>
            <w:tr w:rsidR="00C442EE" w:rsidRPr="0049085E" w14:paraId="10F43C40" w14:textId="77777777" w:rsidTr="001977CC">
              <w:tc>
                <w:tcPr>
                  <w:tcW w:w="2500" w:type="pct"/>
                </w:tcPr>
                <w:p w14:paraId="2258A2DD" w14:textId="77777777" w:rsidR="00C442EE" w:rsidRPr="0049085E" w:rsidRDefault="00C442EE" w:rsidP="00C442EE">
                  <w:r w:rsidRPr="0049085E">
                    <w:t>noemer</w:t>
                  </w:r>
                </w:p>
              </w:tc>
              <w:tc>
                <w:tcPr>
                  <w:tcW w:w="2500" w:type="pct"/>
                </w:tcPr>
                <w:p w14:paraId="3D6CC5FC" w14:textId="46318C00" w:rsidR="00C442EE" w:rsidRPr="0049085E" w:rsidRDefault="00C442EE" w:rsidP="00C442EE">
                  <w:r w:rsidRPr="0069062F">
                    <w:t>Woongebied-Transformatie</w:t>
                  </w:r>
                </w:p>
              </w:tc>
            </w:tr>
            <w:tr w:rsidR="00E36AAD" w:rsidRPr="0049085E" w14:paraId="30EE710C" w14:textId="77777777" w:rsidTr="001977CC">
              <w:tc>
                <w:tcPr>
                  <w:tcW w:w="2500" w:type="pct"/>
                </w:tcPr>
                <w:p w14:paraId="04B825B7" w14:textId="77777777" w:rsidR="00E36AAD" w:rsidRPr="0049085E" w:rsidRDefault="00E36AAD" w:rsidP="001977CC">
                  <w:r>
                    <w:t>symboolcode</w:t>
                  </w:r>
                </w:p>
              </w:tc>
              <w:tc>
                <w:tcPr>
                  <w:tcW w:w="2500" w:type="pct"/>
                </w:tcPr>
                <w:p w14:paraId="278B9561" w14:textId="226E6D0F" w:rsidR="00E36AAD" w:rsidRDefault="00E36AAD" w:rsidP="001977CC"/>
              </w:tc>
            </w:tr>
            <w:tr w:rsidR="00E36AAD" w:rsidRPr="0049085E" w14:paraId="28C9DC7D" w14:textId="77777777" w:rsidTr="001977CC">
              <w:tc>
                <w:tcPr>
                  <w:tcW w:w="2500" w:type="pct"/>
                </w:tcPr>
                <w:p w14:paraId="4673A5C9" w14:textId="77777777" w:rsidR="00E36AAD" w:rsidRPr="0049085E" w:rsidRDefault="00E36AAD" w:rsidP="001977CC">
                  <w:r w:rsidRPr="0049085E">
                    <w:t>nauwkeurigheid</w:t>
                  </w:r>
                </w:p>
              </w:tc>
              <w:tc>
                <w:tcPr>
                  <w:tcW w:w="2500" w:type="pct"/>
                </w:tcPr>
                <w:p w14:paraId="5DABF459" w14:textId="015A9FB6" w:rsidR="00E36AAD" w:rsidRPr="0049085E" w:rsidRDefault="00E36AAD" w:rsidP="001977CC"/>
              </w:tc>
            </w:tr>
            <w:tr w:rsidR="00E36AAD" w:rsidRPr="0049085E" w14:paraId="2E3B86F8" w14:textId="77777777" w:rsidTr="001977CC">
              <w:tc>
                <w:tcPr>
                  <w:tcW w:w="2500" w:type="pct"/>
                </w:tcPr>
                <w:p w14:paraId="631C7F4D" w14:textId="77777777" w:rsidR="00E36AAD" w:rsidRPr="0049085E" w:rsidRDefault="00E36AAD" w:rsidP="001977CC">
                  <w:r w:rsidRPr="0049085E">
                    <w:t>bron</w:t>
                  </w:r>
                  <w:r>
                    <w:t>N</w:t>
                  </w:r>
                  <w:r w:rsidRPr="0049085E">
                    <w:t>auwkeurigheid</w:t>
                  </w:r>
                </w:p>
              </w:tc>
              <w:tc>
                <w:tcPr>
                  <w:tcW w:w="2500" w:type="pct"/>
                </w:tcPr>
                <w:p w14:paraId="574C8949" w14:textId="56BC87FF" w:rsidR="00E36AAD" w:rsidRPr="0049085E" w:rsidRDefault="006779B4" w:rsidP="001977CC">
                  <w:r>
                    <w:t>geen</w:t>
                  </w:r>
                </w:p>
              </w:tc>
            </w:tr>
            <w:tr w:rsidR="00E36AAD" w:rsidRPr="0049085E" w14:paraId="4CC7D1B0" w14:textId="77777777" w:rsidTr="001977CC">
              <w:tc>
                <w:tcPr>
                  <w:tcW w:w="2500" w:type="pct"/>
                </w:tcPr>
                <w:p w14:paraId="3CB59C94" w14:textId="77777777" w:rsidR="00E36AAD" w:rsidRPr="0049085E" w:rsidRDefault="00E36AAD" w:rsidP="001977CC">
                  <w:r>
                    <w:t>idealisatie</w:t>
                  </w:r>
                </w:p>
              </w:tc>
              <w:tc>
                <w:tcPr>
                  <w:tcW w:w="2500" w:type="pct"/>
                </w:tcPr>
                <w:p w14:paraId="1E44B45B" w14:textId="1529F892" w:rsidR="00E36AAD" w:rsidRPr="0049085E" w:rsidRDefault="006779B4" w:rsidP="001977CC">
                  <w:r>
                    <w:t>geen</w:t>
                  </w:r>
                </w:p>
              </w:tc>
            </w:tr>
          </w:tbl>
          <w:p w14:paraId="28C4237B" w14:textId="77777777" w:rsidR="00E36AAD" w:rsidRPr="00D631F2" w:rsidRDefault="00E36AAD" w:rsidP="001977CC"/>
        </w:tc>
      </w:tr>
    </w:tbl>
    <w:p w14:paraId="2CA4A32D" w14:textId="05D6B6EF" w:rsidR="00E36AAD" w:rsidRDefault="00E36AAD">
      <w:pPr>
        <w:pStyle w:val="Tekstopmerking"/>
      </w:pPr>
    </w:p>
  </w:comment>
  <w:comment w:id="92" w:author="Devlin Oosterwijk" w:date="2022-09-20T11:53: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06B9E9B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A48DC" w14:textId="77777777" w:rsidR="00E36AAD" w:rsidRPr="0049085E" w:rsidRDefault="00E36AAD" w:rsidP="00ED1428">
            <w:r>
              <w:rPr>
                <w:rStyle w:val="Verwijzingopmerking"/>
              </w:rPr>
              <w:annotationRef/>
            </w:r>
            <w:r>
              <w:t>Geometrie</w:t>
            </w:r>
          </w:p>
        </w:tc>
      </w:tr>
      <w:tr w:rsidR="00E36AAD" w:rsidRPr="0049085E" w14:paraId="00DD6905" w14:textId="77777777" w:rsidTr="00ED1428">
        <w:tc>
          <w:tcPr>
            <w:tcW w:w="2500" w:type="pct"/>
          </w:tcPr>
          <w:p w14:paraId="25485B30" w14:textId="77777777" w:rsidR="00E36AAD" w:rsidRPr="0049085E" w:rsidRDefault="00E36AAD" w:rsidP="00ED1428">
            <w:r>
              <w:t>bestandsnaam</w:t>
            </w:r>
          </w:p>
        </w:tc>
        <w:tc>
          <w:tcPr>
            <w:tcW w:w="2500" w:type="pct"/>
          </w:tcPr>
          <w:p w14:paraId="63DF1960" w14:textId="314CDDF9" w:rsidR="00E36AAD" w:rsidRPr="0049085E" w:rsidRDefault="00DC3AAA" w:rsidP="00ED1428">
            <w:r w:rsidRPr="00DC3AAA">
              <w:t>Woongebied_Transformatie.gml</w:t>
            </w:r>
          </w:p>
        </w:tc>
      </w:tr>
      <w:tr w:rsidR="00E36AAD" w:rsidRPr="0049085E" w14:paraId="31E146B3" w14:textId="77777777" w:rsidTr="00ED1428">
        <w:tc>
          <w:tcPr>
            <w:tcW w:w="2500" w:type="pct"/>
          </w:tcPr>
          <w:p w14:paraId="4912A2EF" w14:textId="77777777" w:rsidR="00E36AAD" w:rsidRPr="0049085E" w:rsidRDefault="00E36AAD" w:rsidP="00ED1428">
            <w:r w:rsidRPr="0049085E">
              <w:t>noemer</w:t>
            </w:r>
          </w:p>
        </w:tc>
        <w:tc>
          <w:tcPr>
            <w:tcW w:w="2500" w:type="pct"/>
          </w:tcPr>
          <w:p w14:paraId="6B01748D" w14:textId="4C2CC5D3" w:rsidR="00E36AAD" w:rsidRPr="0049085E" w:rsidRDefault="00E36AAD" w:rsidP="00ED1428">
            <w:r>
              <w:t>Woongebied-Transformatie</w:t>
            </w:r>
          </w:p>
        </w:tc>
      </w:tr>
      <w:tr w:rsidR="00E36AAD" w:rsidRPr="0049085E" w14:paraId="5AB9122D" w14:textId="77777777" w:rsidTr="00ED1428">
        <w:tc>
          <w:tcPr>
            <w:tcW w:w="2500" w:type="pct"/>
          </w:tcPr>
          <w:p w14:paraId="2A621613" w14:textId="77777777" w:rsidR="00E36AAD" w:rsidRPr="0049085E" w:rsidRDefault="00E36AAD" w:rsidP="00ED1428">
            <w:r>
              <w:t>symboolcode</w:t>
            </w:r>
          </w:p>
        </w:tc>
        <w:tc>
          <w:tcPr>
            <w:tcW w:w="2500" w:type="pct"/>
          </w:tcPr>
          <w:p w14:paraId="0FF5909A" w14:textId="6CAE0837" w:rsidR="00E36AAD" w:rsidRDefault="00E36AAD" w:rsidP="00ED1428"/>
        </w:tc>
      </w:tr>
      <w:tr w:rsidR="00E36AAD" w:rsidRPr="0049085E" w14:paraId="2D3D2284" w14:textId="77777777" w:rsidTr="00ED1428">
        <w:tc>
          <w:tcPr>
            <w:tcW w:w="2500" w:type="pct"/>
          </w:tcPr>
          <w:p w14:paraId="08FB24F6" w14:textId="77777777" w:rsidR="00E36AAD" w:rsidRPr="0049085E" w:rsidRDefault="00E36AAD" w:rsidP="00ED1428">
            <w:r w:rsidRPr="0049085E">
              <w:t>nauwkeurigheid</w:t>
            </w:r>
          </w:p>
        </w:tc>
        <w:tc>
          <w:tcPr>
            <w:tcW w:w="2500" w:type="pct"/>
          </w:tcPr>
          <w:p w14:paraId="25C5B854" w14:textId="6B7E1AA4" w:rsidR="00E36AAD" w:rsidRPr="0049085E" w:rsidRDefault="00E36AAD" w:rsidP="00ED1428"/>
        </w:tc>
      </w:tr>
      <w:tr w:rsidR="00E36AAD" w:rsidRPr="0049085E" w14:paraId="7E5D86FA" w14:textId="77777777" w:rsidTr="00ED1428">
        <w:tc>
          <w:tcPr>
            <w:tcW w:w="2500" w:type="pct"/>
          </w:tcPr>
          <w:p w14:paraId="1D61FE0B" w14:textId="77777777" w:rsidR="00E36AAD" w:rsidRPr="0049085E" w:rsidRDefault="00E36AAD" w:rsidP="00ED1428">
            <w:r w:rsidRPr="0049085E">
              <w:t>bronNauwkeurigheid</w:t>
            </w:r>
          </w:p>
        </w:tc>
        <w:tc>
          <w:tcPr>
            <w:tcW w:w="2500" w:type="pct"/>
          </w:tcPr>
          <w:p w14:paraId="535BA88A" w14:textId="6FC9678F" w:rsidR="00E36AAD" w:rsidRPr="0049085E" w:rsidRDefault="00E36AAD" w:rsidP="00ED1428">
            <w:r>
              <w:t>geen</w:t>
            </w:r>
          </w:p>
        </w:tc>
      </w:tr>
      <w:tr w:rsidR="00E36AAD" w:rsidRPr="0049085E" w14:paraId="30F6BAE0" w14:textId="77777777" w:rsidTr="00ED1428">
        <w:tc>
          <w:tcPr>
            <w:tcW w:w="2500" w:type="pct"/>
          </w:tcPr>
          <w:p w14:paraId="651024A5" w14:textId="77777777" w:rsidR="00E36AAD" w:rsidRPr="0049085E" w:rsidRDefault="00E36AAD" w:rsidP="00ED1428">
            <w:r>
              <w:t>idealisatie</w:t>
            </w:r>
          </w:p>
        </w:tc>
        <w:tc>
          <w:tcPr>
            <w:tcW w:w="2500" w:type="pct"/>
          </w:tcPr>
          <w:p w14:paraId="375AC9A6" w14:textId="5DDF8F56" w:rsidR="00E36AAD" w:rsidRPr="0049085E" w:rsidRDefault="00E36AAD" w:rsidP="00ED1428">
            <w:r>
              <w:t>http://standaarden.omgevingswet.overheid.nl/idealisatie/id/concept/Exact</w:t>
            </w:r>
          </w:p>
        </w:tc>
      </w:tr>
      <w:tr w:rsidR="00E36AAD" w:rsidRPr="0049085E" w14:paraId="1BD503C5" w14:textId="77777777" w:rsidTr="00ED1428">
        <w:tc>
          <w:tcPr>
            <w:tcW w:w="2500" w:type="pct"/>
          </w:tcPr>
          <w:p w14:paraId="046BE77D" w14:textId="77777777" w:rsidR="00E36AAD" w:rsidRDefault="00E36AAD" w:rsidP="00ED1428">
            <w:r>
              <w:t>regelingsgebied</w:t>
            </w:r>
          </w:p>
        </w:tc>
        <w:tc>
          <w:tcPr>
            <w:tcW w:w="2500" w:type="pct"/>
          </w:tcPr>
          <w:p w14:paraId="3A9C5E28" w14:textId="39217553" w:rsidR="00E36AAD" w:rsidRDefault="00E36AAD" w:rsidP="00ED1428">
            <w:r>
              <w:t>False</w:t>
            </w:r>
          </w:p>
        </w:tc>
      </w:tr>
    </w:tbl>
    <w:p w14:paraId="07950267" w14:textId="55FE4ADF" w:rsidR="00E36AAD" w:rsidRDefault="00E36AAD">
      <w:pPr>
        <w:pStyle w:val="Tekstopmerking"/>
      </w:pPr>
    </w:p>
  </w:comment>
  <w:comment w:id="93"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37F96F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CC482C" w14:textId="77777777" w:rsidR="00E36AAD" w:rsidRPr="00D631F2" w:rsidRDefault="00E36AAD" w:rsidP="001977CC">
            <w:r>
              <w:rPr>
                <w:rStyle w:val="Verwijzingopmerking"/>
              </w:rPr>
              <w:annotationRef/>
            </w:r>
            <w:r w:rsidRPr="00D631F2">
              <w:t>Activiteit</w:t>
            </w:r>
          </w:p>
        </w:tc>
      </w:tr>
      <w:tr w:rsidR="00E36AAD" w:rsidRPr="00D631F2" w14:paraId="4ED53E0A" w14:textId="77777777" w:rsidTr="001977CC">
        <w:tc>
          <w:tcPr>
            <w:tcW w:w="2500" w:type="pct"/>
          </w:tcPr>
          <w:p w14:paraId="77312EA6" w14:textId="77777777" w:rsidR="00E36AAD" w:rsidRPr="00D631F2" w:rsidRDefault="00E36AAD" w:rsidP="001977CC">
            <w:r w:rsidRPr="00D631F2">
              <w:t>activiteit</w:t>
            </w:r>
            <w:r>
              <w:t>en</w:t>
            </w:r>
          </w:p>
        </w:tc>
        <w:tc>
          <w:tcPr>
            <w:tcW w:w="2500" w:type="pct"/>
          </w:tcPr>
          <w:p w14:paraId="34D79E00" w14:textId="211BF30E" w:rsidR="00E36AAD" w:rsidRPr="00D631F2" w:rsidRDefault="006779B4" w:rsidP="001977CC">
            <w:r>
              <w:t>Woonruimte gebruiken</w:t>
            </w:r>
          </w:p>
        </w:tc>
      </w:tr>
      <w:tr w:rsidR="00E36AAD" w:rsidRPr="00D631F2" w14:paraId="5D44EDEE" w14:textId="77777777" w:rsidTr="001977CC">
        <w:tc>
          <w:tcPr>
            <w:tcW w:w="2500" w:type="pct"/>
          </w:tcPr>
          <w:p w14:paraId="65B9EFE1" w14:textId="77777777" w:rsidR="00E36AAD" w:rsidRPr="00D631F2" w:rsidRDefault="00E36AAD" w:rsidP="001977CC">
            <w:r>
              <w:t>bovenliggendeActiviteit</w:t>
            </w:r>
          </w:p>
        </w:tc>
        <w:tc>
          <w:tcPr>
            <w:tcW w:w="2500" w:type="pct"/>
          </w:tcPr>
          <w:p w14:paraId="29347A4F" w14:textId="5A6B81C9" w:rsidR="00E36AAD" w:rsidRDefault="00E36AAD" w:rsidP="001977CC"/>
        </w:tc>
      </w:tr>
      <w:tr w:rsidR="00E36AAD" w:rsidRPr="00D631F2" w14:paraId="1745F08A" w14:textId="77777777" w:rsidTr="001977CC">
        <w:tc>
          <w:tcPr>
            <w:tcW w:w="2500" w:type="pct"/>
          </w:tcPr>
          <w:p w14:paraId="3868BD5F" w14:textId="77777777" w:rsidR="00E36AAD" w:rsidRPr="00D631F2" w:rsidRDefault="00E36AAD" w:rsidP="001977CC">
            <w:r w:rsidRPr="00D631F2">
              <w:t>activiteitengroep</w:t>
            </w:r>
          </w:p>
        </w:tc>
        <w:tc>
          <w:tcPr>
            <w:tcW w:w="2500" w:type="pct"/>
          </w:tcPr>
          <w:p w14:paraId="2535AD4C" w14:textId="14488DEA" w:rsidR="00E36AAD" w:rsidRPr="00D631F2" w:rsidRDefault="006779B4" w:rsidP="001977CC">
            <w:r>
              <w:t>http://standaarden.omgevingswet.overheid.nl/activiteit/id/concept/Woonactiviteit</w:t>
            </w:r>
          </w:p>
        </w:tc>
      </w:tr>
      <w:tr w:rsidR="00E36AAD" w:rsidRPr="00D631F2" w14:paraId="6C07FD52" w14:textId="77777777" w:rsidTr="001977CC">
        <w:tc>
          <w:tcPr>
            <w:tcW w:w="2500" w:type="pct"/>
          </w:tcPr>
          <w:p w14:paraId="71298CE3" w14:textId="77777777" w:rsidR="00E36AAD" w:rsidRPr="00D631F2" w:rsidRDefault="00E36AAD" w:rsidP="001977CC">
            <w:r>
              <w:t>activiteitregelkwalificatie</w:t>
            </w:r>
          </w:p>
        </w:tc>
        <w:tc>
          <w:tcPr>
            <w:tcW w:w="2500" w:type="pct"/>
          </w:tcPr>
          <w:p w14:paraId="620EC77D" w14:textId="432B4983" w:rsidR="00E36AAD" w:rsidRPr="00D631F2" w:rsidRDefault="006779B4" w:rsidP="001977CC">
            <w:r>
              <w:t>http://standaarden.omgevingswet.overheid.nl/activiteitregelkwalificatie/id/concept/AndersGeduid</w:t>
            </w:r>
          </w:p>
        </w:tc>
      </w:tr>
      <w:tr w:rsidR="00E36AAD" w:rsidRPr="00D631F2" w14:paraId="5FDCE0D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2B0B5C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8E16BF" w14:textId="77777777" w:rsidR="00E36AAD" w:rsidRPr="0049085E" w:rsidRDefault="00E36AAD" w:rsidP="001977CC">
                  <w:r>
                    <w:t>Geometrie</w:t>
                  </w:r>
                </w:p>
              </w:tc>
            </w:tr>
            <w:tr w:rsidR="00C442EE" w:rsidRPr="0049085E" w14:paraId="166B9870" w14:textId="77777777" w:rsidTr="001977CC">
              <w:tc>
                <w:tcPr>
                  <w:tcW w:w="2500" w:type="pct"/>
                </w:tcPr>
                <w:p w14:paraId="6DF5EB43" w14:textId="77777777" w:rsidR="00C442EE" w:rsidRPr="0049085E" w:rsidRDefault="00C442EE" w:rsidP="00C442EE">
                  <w:r>
                    <w:t>bestandsnaam</w:t>
                  </w:r>
                </w:p>
              </w:tc>
              <w:tc>
                <w:tcPr>
                  <w:tcW w:w="2500" w:type="pct"/>
                </w:tcPr>
                <w:p w14:paraId="0E4F61E7" w14:textId="7A471CB3" w:rsidR="00C442EE" w:rsidRPr="0049085E" w:rsidRDefault="00C442EE" w:rsidP="00C442EE">
                  <w:r w:rsidRPr="00E35FDD">
                    <w:t>Woongebied_Transformatie.gml</w:t>
                  </w:r>
                </w:p>
              </w:tc>
            </w:tr>
            <w:tr w:rsidR="00C442EE" w:rsidRPr="0049085E" w14:paraId="20B6E6BF" w14:textId="77777777" w:rsidTr="001977CC">
              <w:tc>
                <w:tcPr>
                  <w:tcW w:w="2500" w:type="pct"/>
                </w:tcPr>
                <w:p w14:paraId="38C3B909" w14:textId="77777777" w:rsidR="00C442EE" w:rsidRPr="0049085E" w:rsidRDefault="00C442EE" w:rsidP="00C442EE">
                  <w:r w:rsidRPr="0049085E">
                    <w:t>noemer</w:t>
                  </w:r>
                </w:p>
              </w:tc>
              <w:tc>
                <w:tcPr>
                  <w:tcW w:w="2500" w:type="pct"/>
                </w:tcPr>
                <w:p w14:paraId="479E5886" w14:textId="1525053A" w:rsidR="00C442EE" w:rsidRPr="0049085E" w:rsidRDefault="00C442EE" w:rsidP="00C442EE">
                  <w:r w:rsidRPr="00E35FDD">
                    <w:t>Woongebied-Transformatie</w:t>
                  </w:r>
                </w:p>
              </w:tc>
            </w:tr>
            <w:tr w:rsidR="00E36AAD" w:rsidRPr="0049085E" w14:paraId="235B94CF" w14:textId="77777777" w:rsidTr="001977CC">
              <w:tc>
                <w:tcPr>
                  <w:tcW w:w="2500" w:type="pct"/>
                </w:tcPr>
                <w:p w14:paraId="23BEED9A" w14:textId="77777777" w:rsidR="00E36AAD" w:rsidRPr="0049085E" w:rsidRDefault="00E36AAD" w:rsidP="001977CC">
                  <w:r>
                    <w:t>symboolcode</w:t>
                  </w:r>
                </w:p>
              </w:tc>
              <w:tc>
                <w:tcPr>
                  <w:tcW w:w="2500" w:type="pct"/>
                </w:tcPr>
                <w:p w14:paraId="6EADF9F8" w14:textId="23F40570" w:rsidR="00E36AAD" w:rsidRDefault="00E36AAD" w:rsidP="001977CC"/>
              </w:tc>
            </w:tr>
            <w:tr w:rsidR="00E36AAD" w:rsidRPr="0049085E" w14:paraId="17994597" w14:textId="77777777" w:rsidTr="001977CC">
              <w:tc>
                <w:tcPr>
                  <w:tcW w:w="2500" w:type="pct"/>
                </w:tcPr>
                <w:p w14:paraId="0B688A77" w14:textId="77777777" w:rsidR="00E36AAD" w:rsidRPr="0049085E" w:rsidRDefault="00E36AAD" w:rsidP="001977CC">
                  <w:r w:rsidRPr="0049085E">
                    <w:t>nauwkeurigheid</w:t>
                  </w:r>
                </w:p>
              </w:tc>
              <w:tc>
                <w:tcPr>
                  <w:tcW w:w="2500" w:type="pct"/>
                </w:tcPr>
                <w:p w14:paraId="4494B2B9" w14:textId="638162BE" w:rsidR="00E36AAD" w:rsidRPr="0049085E" w:rsidRDefault="00E36AAD" w:rsidP="001977CC"/>
              </w:tc>
            </w:tr>
            <w:tr w:rsidR="00E36AAD" w:rsidRPr="0049085E" w14:paraId="5CBC8406" w14:textId="77777777" w:rsidTr="001977CC">
              <w:tc>
                <w:tcPr>
                  <w:tcW w:w="2500" w:type="pct"/>
                </w:tcPr>
                <w:p w14:paraId="6E0F7849" w14:textId="77777777" w:rsidR="00E36AAD" w:rsidRPr="0049085E" w:rsidRDefault="00E36AAD" w:rsidP="001977CC">
                  <w:r w:rsidRPr="0049085E">
                    <w:t>bron</w:t>
                  </w:r>
                  <w:r>
                    <w:t>N</w:t>
                  </w:r>
                  <w:r w:rsidRPr="0049085E">
                    <w:t>auwkeurigheid</w:t>
                  </w:r>
                </w:p>
              </w:tc>
              <w:tc>
                <w:tcPr>
                  <w:tcW w:w="2500" w:type="pct"/>
                </w:tcPr>
                <w:p w14:paraId="62867ED4" w14:textId="701618C1" w:rsidR="00E36AAD" w:rsidRPr="0049085E" w:rsidRDefault="006779B4" w:rsidP="001977CC">
                  <w:r>
                    <w:t>geen</w:t>
                  </w:r>
                </w:p>
              </w:tc>
            </w:tr>
            <w:tr w:rsidR="00E36AAD" w:rsidRPr="0049085E" w14:paraId="1529A03B" w14:textId="77777777" w:rsidTr="001977CC">
              <w:tc>
                <w:tcPr>
                  <w:tcW w:w="2500" w:type="pct"/>
                </w:tcPr>
                <w:p w14:paraId="4721C16E" w14:textId="77777777" w:rsidR="00E36AAD" w:rsidRPr="0049085E" w:rsidRDefault="00E36AAD" w:rsidP="001977CC">
                  <w:r>
                    <w:t>idealisatie</w:t>
                  </w:r>
                </w:p>
              </w:tc>
              <w:tc>
                <w:tcPr>
                  <w:tcW w:w="2500" w:type="pct"/>
                </w:tcPr>
                <w:p w14:paraId="75067E56" w14:textId="66FA3C62" w:rsidR="00E36AAD" w:rsidRPr="0049085E" w:rsidRDefault="006779B4" w:rsidP="001977CC">
                  <w:r>
                    <w:t>geen</w:t>
                  </w:r>
                </w:p>
              </w:tc>
            </w:tr>
          </w:tbl>
          <w:p w14:paraId="78F4BBFD" w14:textId="77777777" w:rsidR="00E36AAD" w:rsidRPr="00D631F2" w:rsidRDefault="00E36AAD" w:rsidP="001977CC"/>
        </w:tc>
      </w:tr>
    </w:tbl>
    <w:p w14:paraId="0941ECA3" w14:textId="37AA120A" w:rsidR="00E36AAD" w:rsidRDefault="00E36AAD">
      <w:pPr>
        <w:pStyle w:val="Tekstopmerking"/>
      </w:pPr>
    </w:p>
  </w:comment>
  <w:comment w:id="94"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BB536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E21138" w14:textId="77777777" w:rsidR="00E36AAD" w:rsidRPr="0049085E" w:rsidRDefault="00E36AAD" w:rsidP="00ED1428">
            <w:r>
              <w:rPr>
                <w:rStyle w:val="Verwijzingopmerking"/>
              </w:rPr>
              <w:annotationRef/>
            </w:r>
            <w:r>
              <w:t>Geometrie</w:t>
            </w:r>
          </w:p>
        </w:tc>
      </w:tr>
      <w:tr w:rsidR="00E36AAD" w:rsidRPr="0049085E" w14:paraId="248E4733" w14:textId="77777777" w:rsidTr="00ED1428">
        <w:tc>
          <w:tcPr>
            <w:tcW w:w="2500" w:type="pct"/>
          </w:tcPr>
          <w:p w14:paraId="5C7C84BE" w14:textId="77777777" w:rsidR="00E36AAD" w:rsidRPr="0049085E" w:rsidRDefault="00E36AAD" w:rsidP="00ED1428">
            <w:r>
              <w:t>bestandsnaam</w:t>
            </w:r>
          </w:p>
        </w:tc>
        <w:tc>
          <w:tcPr>
            <w:tcW w:w="2500" w:type="pct"/>
          </w:tcPr>
          <w:p w14:paraId="2FFD540D" w14:textId="5C9E7AC1" w:rsidR="00E36AAD" w:rsidRPr="0049085E" w:rsidRDefault="00DC3AAA" w:rsidP="00ED1428">
            <w:r w:rsidRPr="00DC3AAA">
              <w:t>Woongebied_Transformatie.gml</w:t>
            </w:r>
          </w:p>
        </w:tc>
      </w:tr>
      <w:tr w:rsidR="00E36AAD" w:rsidRPr="0049085E" w14:paraId="46522511" w14:textId="77777777" w:rsidTr="00ED1428">
        <w:tc>
          <w:tcPr>
            <w:tcW w:w="2500" w:type="pct"/>
          </w:tcPr>
          <w:p w14:paraId="014E2627" w14:textId="77777777" w:rsidR="00E36AAD" w:rsidRPr="0049085E" w:rsidRDefault="00E36AAD" w:rsidP="00ED1428">
            <w:r w:rsidRPr="0049085E">
              <w:t>noemer</w:t>
            </w:r>
          </w:p>
        </w:tc>
        <w:tc>
          <w:tcPr>
            <w:tcW w:w="2500" w:type="pct"/>
          </w:tcPr>
          <w:p w14:paraId="2E1A699B" w14:textId="1D0D07B2" w:rsidR="00E36AAD" w:rsidRPr="0049085E" w:rsidRDefault="00E36AAD" w:rsidP="00ED1428">
            <w:r>
              <w:t>Woongebied-Transformatie</w:t>
            </w:r>
          </w:p>
        </w:tc>
      </w:tr>
      <w:tr w:rsidR="00E36AAD" w:rsidRPr="0049085E" w14:paraId="00132149" w14:textId="77777777" w:rsidTr="00ED1428">
        <w:tc>
          <w:tcPr>
            <w:tcW w:w="2500" w:type="pct"/>
          </w:tcPr>
          <w:p w14:paraId="5864E6A3" w14:textId="77777777" w:rsidR="00E36AAD" w:rsidRPr="0049085E" w:rsidRDefault="00E36AAD" w:rsidP="00ED1428">
            <w:r>
              <w:t>symboolcode</w:t>
            </w:r>
          </w:p>
        </w:tc>
        <w:tc>
          <w:tcPr>
            <w:tcW w:w="2500" w:type="pct"/>
          </w:tcPr>
          <w:p w14:paraId="31F0DB20" w14:textId="17ECEDB1" w:rsidR="00E36AAD" w:rsidRDefault="00E36AAD" w:rsidP="00ED1428"/>
        </w:tc>
      </w:tr>
      <w:tr w:rsidR="00E36AAD" w:rsidRPr="0049085E" w14:paraId="5D4F13BA" w14:textId="77777777" w:rsidTr="00ED1428">
        <w:tc>
          <w:tcPr>
            <w:tcW w:w="2500" w:type="pct"/>
          </w:tcPr>
          <w:p w14:paraId="78F0AC02" w14:textId="77777777" w:rsidR="00E36AAD" w:rsidRPr="0049085E" w:rsidRDefault="00E36AAD" w:rsidP="00ED1428">
            <w:r w:rsidRPr="0049085E">
              <w:t>nauwkeurigheid</w:t>
            </w:r>
          </w:p>
        </w:tc>
        <w:tc>
          <w:tcPr>
            <w:tcW w:w="2500" w:type="pct"/>
          </w:tcPr>
          <w:p w14:paraId="4403B54D" w14:textId="7767515A" w:rsidR="00E36AAD" w:rsidRPr="0049085E" w:rsidRDefault="00E36AAD" w:rsidP="00ED1428"/>
        </w:tc>
      </w:tr>
      <w:tr w:rsidR="00E36AAD" w:rsidRPr="0049085E" w14:paraId="24F4056F" w14:textId="77777777" w:rsidTr="00ED1428">
        <w:tc>
          <w:tcPr>
            <w:tcW w:w="2500" w:type="pct"/>
          </w:tcPr>
          <w:p w14:paraId="3DB4AEB9" w14:textId="77777777" w:rsidR="00E36AAD" w:rsidRPr="0049085E" w:rsidRDefault="00E36AAD" w:rsidP="00ED1428">
            <w:r w:rsidRPr="0049085E">
              <w:t>bronNauwkeurigheid</w:t>
            </w:r>
          </w:p>
        </w:tc>
        <w:tc>
          <w:tcPr>
            <w:tcW w:w="2500" w:type="pct"/>
          </w:tcPr>
          <w:p w14:paraId="579FB51D" w14:textId="54509A45" w:rsidR="00E36AAD" w:rsidRPr="0049085E" w:rsidRDefault="00E36AAD" w:rsidP="00ED1428">
            <w:r>
              <w:t>geen</w:t>
            </w:r>
          </w:p>
        </w:tc>
      </w:tr>
      <w:tr w:rsidR="00E36AAD" w:rsidRPr="0049085E" w14:paraId="580B7D57" w14:textId="77777777" w:rsidTr="00ED1428">
        <w:tc>
          <w:tcPr>
            <w:tcW w:w="2500" w:type="pct"/>
          </w:tcPr>
          <w:p w14:paraId="40813C61" w14:textId="77777777" w:rsidR="00E36AAD" w:rsidRPr="0049085E" w:rsidRDefault="00E36AAD" w:rsidP="00ED1428">
            <w:r>
              <w:t>idealisatie</w:t>
            </w:r>
          </w:p>
        </w:tc>
        <w:tc>
          <w:tcPr>
            <w:tcW w:w="2500" w:type="pct"/>
          </w:tcPr>
          <w:p w14:paraId="38F632E6" w14:textId="02B3620C" w:rsidR="00E36AAD" w:rsidRPr="0049085E" w:rsidRDefault="00E36AAD" w:rsidP="00ED1428">
            <w:r>
              <w:t>http://standaarden.omgevingswet.overheid.nl/idealisatie/id/concept/Exact</w:t>
            </w:r>
          </w:p>
        </w:tc>
      </w:tr>
      <w:tr w:rsidR="00E36AAD" w:rsidRPr="0049085E" w14:paraId="4CCCB1D8" w14:textId="77777777" w:rsidTr="00ED1428">
        <w:tc>
          <w:tcPr>
            <w:tcW w:w="2500" w:type="pct"/>
          </w:tcPr>
          <w:p w14:paraId="4BD46000" w14:textId="77777777" w:rsidR="00E36AAD" w:rsidRDefault="00E36AAD" w:rsidP="00ED1428">
            <w:r>
              <w:t>regelingsgebied</w:t>
            </w:r>
          </w:p>
        </w:tc>
        <w:tc>
          <w:tcPr>
            <w:tcW w:w="2500" w:type="pct"/>
          </w:tcPr>
          <w:p w14:paraId="2D73C155" w14:textId="41A5621E" w:rsidR="00E36AAD" w:rsidRDefault="00E36AAD" w:rsidP="00ED1428">
            <w:r>
              <w:t>False</w:t>
            </w:r>
          </w:p>
        </w:tc>
      </w:tr>
    </w:tbl>
    <w:p w14:paraId="395528C6" w14:textId="63CF8EBF" w:rsidR="00E36AAD" w:rsidRDefault="00E36AAD">
      <w:pPr>
        <w:pStyle w:val="Tekstopmerking"/>
      </w:pPr>
    </w:p>
  </w:comment>
  <w:comment w:id="95"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256A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2DCD2F" w14:textId="77777777" w:rsidR="00E36AAD" w:rsidRPr="00D631F2" w:rsidRDefault="00E36AAD" w:rsidP="001977CC">
            <w:r>
              <w:rPr>
                <w:rStyle w:val="Verwijzingopmerking"/>
              </w:rPr>
              <w:annotationRef/>
            </w:r>
            <w:r w:rsidRPr="00D631F2">
              <w:t>Activiteit</w:t>
            </w:r>
          </w:p>
        </w:tc>
      </w:tr>
      <w:tr w:rsidR="00E36AAD" w:rsidRPr="00D631F2" w14:paraId="09A0E2D5" w14:textId="77777777" w:rsidTr="001977CC">
        <w:tc>
          <w:tcPr>
            <w:tcW w:w="2500" w:type="pct"/>
          </w:tcPr>
          <w:p w14:paraId="446DD636" w14:textId="77777777" w:rsidR="00E36AAD" w:rsidRPr="00D631F2" w:rsidRDefault="00E36AAD" w:rsidP="001977CC">
            <w:r w:rsidRPr="00D631F2">
              <w:t>activiteit</w:t>
            </w:r>
            <w:r>
              <w:t>en</w:t>
            </w:r>
          </w:p>
        </w:tc>
        <w:tc>
          <w:tcPr>
            <w:tcW w:w="2500" w:type="pct"/>
          </w:tcPr>
          <w:p w14:paraId="44BFB573" w14:textId="3E99986C" w:rsidR="00E36AAD" w:rsidRPr="00D631F2" w:rsidRDefault="00E36AAD" w:rsidP="001977CC">
            <w:r>
              <w:t>Woonruimte gebruiken</w:t>
            </w:r>
          </w:p>
        </w:tc>
      </w:tr>
      <w:tr w:rsidR="00E36AAD" w:rsidRPr="00D631F2" w14:paraId="13CDEDBD" w14:textId="77777777" w:rsidTr="001977CC">
        <w:tc>
          <w:tcPr>
            <w:tcW w:w="2500" w:type="pct"/>
          </w:tcPr>
          <w:p w14:paraId="7C2AC7FD" w14:textId="77777777" w:rsidR="00E36AAD" w:rsidRPr="00D631F2" w:rsidRDefault="00E36AAD" w:rsidP="001977CC">
            <w:r>
              <w:t>bovenliggendeActiviteit</w:t>
            </w:r>
          </w:p>
        </w:tc>
        <w:tc>
          <w:tcPr>
            <w:tcW w:w="2500" w:type="pct"/>
          </w:tcPr>
          <w:p w14:paraId="1047211C" w14:textId="10395CF9" w:rsidR="00E36AAD" w:rsidRDefault="00E36AAD" w:rsidP="001977CC"/>
        </w:tc>
      </w:tr>
      <w:tr w:rsidR="00E36AAD" w:rsidRPr="00D631F2" w14:paraId="1134B6DB" w14:textId="77777777" w:rsidTr="001977CC">
        <w:tc>
          <w:tcPr>
            <w:tcW w:w="2500" w:type="pct"/>
          </w:tcPr>
          <w:p w14:paraId="5E2638D6" w14:textId="77777777" w:rsidR="00E36AAD" w:rsidRPr="00D631F2" w:rsidRDefault="00E36AAD" w:rsidP="001977CC">
            <w:r w:rsidRPr="00D631F2">
              <w:t>activiteitengroep</w:t>
            </w:r>
          </w:p>
        </w:tc>
        <w:tc>
          <w:tcPr>
            <w:tcW w:w="2500" w:type="pct"/>
          </w:tcPr>
          <w:p w14:paraId="7B5F4706" w14:textId="25245A15" w:rsidR="00E36AAD" w:rsidRPr="00D631F2" w:rsidRDefault="00E36AAD" w:rsidP="001977CC">
            <w:r>
              <w:t>http://standaarden.omgevingswet.overheid.nl/activiteit/id/concept/Woonactiviteit</w:t>
            </w:r>
          </w:p>
        </w:tc>
      </w:tr>
      <w:tr w:rsidR="00E36AAD" w:rsidRPr="00D631F2" w14:paraId="13522152" w14:textId="77777777" w:rsidTr="001977CC">
        <w:tc>
          <w:tcPr>
            <w:tcW w:w="2500" w:type="pct"/>
          </w:tcPr>
          <w:p w14:paraId="2E57A4D6" w14:textId="77777777" w:rsidR="00E36AAD" w:rsidRPr="00D631F2" w:rsidRDefault="00E36AAD" w:rsidP="001977CC">
            <w:r>
              <w:t>activiteitregelkwalificatie</w:t>
            </w:r>
          </w:p>
        </w:tc>
        <w:tc>
          <w:tcPr>
            <w:tcW w:w="2500" w:type="pct"/>
          </w:tcPr>
          <w:p w14:paraId="735B5ED6" w14:textId="71418E40" w:rsidR="00E36AAD" w:rsidRPr="00D631F2" w:rsidRDefault="00E36AAD" w:rsidP="001977CC">
            <w:r>
              <w:t>http://standaarden.omgevingswet.overheid.nl/activiteitregelkwalificatie/id/concept/AndersGeduid</w:t>
            </w:r>
          </w:p>
        </w:tc>
      </w:tr>
      <w:tr w:rsidR="00E36AAD" w:rsidRPr="00D631F2" w14:paraId="2F16DF3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53018C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D4F7B7" w14:textId="77777777" w:rsidR="00E36AAD" w:rsidRPr="0049085E" w:rsidRDefault="00E36AAD" w:rsidP="001977CC">
                  <w:r>
                    <w:t>Geometrie</w:t>
                  </w:r>
                </w:p>
              </w:tc>
            </w:tr>
            <w:tr w:rsidR="00C442EE" w:rsidRPr="0049085E" w14:paraId="380961D1" w14:textId="77777777" w:rsidTr="001977CC">
              <w:tc>
                <w:tcPr>
                  <w:tcW w:w="2500" w:type="pct"/>
                </w:tcPr>
                <w:p w14:paraId="71332FFB" w14:textId="77777777" w:rsidR="00C442EE" w:rsidRPr="0049085E" w:rsidRDefault="00C442EE" w:rsidP="00C442EE">
                  <w:r>
                    <w:t>bestandsnaam</w:t>
                  </w:r>
                </w:p>
              </w:tc>
              <w:tc>
                <w:tcPr>
                  <w:tcW w:w="2500" w:type="pct"/>
                </w:tcPr>
                <w:p w14:paraId="53C49809" w14:textId="5F7B1DA0" w:rsidR="00C442EE" w:rsidRPr="0049085E" w:rsidRDefault="00C442EE" w:rsidP="00C442EE">
                  <w:r w:rsidRPr="004E3530">
                    <w:t>Woongebied_Transformatie.gml</w:t>
                  </w:r>
                </w:p>
              </w:tc>
            </w:tr>
            <w:tr w:rsidR="00C442EE" w:rsidRPr="0049085E" w14:paraId="49275A01" w14:textId="77777777" w:rsidTr="001977CC">
              <w:tc>
                <w:tcPr>
                  <w:tcW w:w="2500" w:type="pct"/>
                </w:tcPr>
                <w:p w14:paraId="5AFA72E1" w14:textId="77777777" w:rsidR="00C442EE" w:rsidRPr="0049085E" w:rsidRDefault="00C442EE" w:rsidP="00C442EE">
                  <w:r w:rsidRPr="0049085E">
                    <w:t>noemer</w:t>
                  </w:r>
                </w:p>
              </w:tc>
              <w:tc>
                <w:tcPr>
                  <w:tcW w:w="2500" w:type="pct"/>
                </w:tcPr>
                <w:p w14:paraId="5516076A" w14:textId="112C7698" w:rsidR="00C442EE" w:rsidRPr="0049085E" w:rsidRDefault="00C442EE" w:rsidP="00C442EE">
                  <w:r w:rsidRPr="004E3530">
                    <w:t>Woongebied-Transformatie</w:t>
                  </w:r>
                </w:p>
              </w:tc>
            </w:tr>
            <w:tr w:rsidR="00E36AAD" w:rsidRPr="0049085E" w14:paraId="23442AD4" w14:textId="77777777" w:rsidTr="001977CC">
              <w:tc>
                <w:tcPr>
                  <w:tcW w:w="2500" w:type="pct"/>
                </w:tcPr>
                <w:p w14:paraId="05B4B2CE" w14:textId="77777777" w:rsidR="00E36AAD" w:rsidRPr="0049085E" w:rsidRDefault="00E36AAD" w:rsidP="001977CC">
                  <w:r>
                    <w:t>symboolcode</w:t>
                  </w:r>
                </w:p>
              </w:tc>
              <w:tc>
                <w:tcPr>
                  <w:tcW w:w="2500" w:type="pct"/>
                </w:tcPr>
                <w:p w14:paraId="003C4588" w14:textId="6B5D2746" w:rsidR="00E36AAD" w:rsidRDefault="00E36AAD" w:rsidP="001977CC"/>
              </w:tc>
            </w:tr>
            <w:tr w:rsidR="00E36AAD" w:rsidRPr="0049085E" w14:paraId="71351D90" w14:textId="77777777" w:rsidTr="001977CC">
              <w:tc>
                <w:tcPr>
                  <w:tcW w:w="2500" w:type="pct"/>
                </w:tcPr>
                <w:p w14:paraId="092BD83E" w14:textId="77777777" w:rsidR="00E36AAD" w:rsidRPr="0049085E" w:rsidRDefault="00E36AAD" w:rsidP="001977CC">
                  <w:r w:rsidRPr="0049085E">
                    <w:t>nauwkeurigheid</w:t>
                  </w:r>
                </w:p>
              </w:tc>
              <w:tc>
                <w:tcPr>
                  <w:tcW w:w="2500" w:type="pct"/>
                </w:tcPr>
                <w:p w14:paraId="7213807D" w14:textId="6FB89A78" w:rsidR="00E36AAD" w:rsidRPr="0049085E" w:rsidRDefault="00E36AAD" w:rsidP="001977CC"/>
              </w:tc>
            </w:tr>
            <w:tr w:rsidR="00E36AAD" w:rsidRPr="0049085E" w14:paraId="53372002" w14:textId="77777777" w:rsidTr="001977CC">
              <w:tc>
                <w:tcPr>
                  <w:tcW w:w="2500" w:type="pct"/>
                </w:tcPr>
                <w:p w14:paraId="1DBC1BB8" w14:textId="77777777" w:rsidR="00E36AAD" w:rsidRPr="0049085E" w:rsidRDefault="00E36AAD" w:rsidP="001977CC">
                  <w:r w:rsidRPr="0049085E">
                    <w:t>bron</w:t>
                  </w:r>
                  <w:r>
                    <w:t>N</w:t>
                  </w:r>
                  <w:r w:rsidRPr="0049085E">
                    <w:t>auwkeurigheid</w:t>
                  </w:r>
                </w:p>
              </w:tc>
              <w:tc>
                <w:tcPr>
                  <w:tcW w:w="2500" w:type="pct"/>
                </w:tcPr>
                <w:p w14:paraId="548025CE" w14:textId="7338208C" w:rsidR="00E36AAD" w:rsidRPr="0049085E" w:rsidRDefault="00E36AAD" w:rsidP="001977CC">
                  <w:r>
                    <w:t>geen</w:t>
                  </w:r>
                </w:p>
              </w:tc>
            </w:tr>
            <w:tr w:rsidR="00E36AAD" w:rsidRPr="0049085E" w14:paraId="5AF2C9D2" w14:textId="77777777" w:rsidTr="001977CC">
              <w:tc>
                <w:tcPr>
                  <w:tcW w:w="2500" w:type="pct"/>
                </w:tcPr>
                <w:p w14:paraId="04D3D435" w14:textId="77777777" w:rsidR="00E36AAD" w:rsidRPr="0049085E" w:rsidRDefault="00E36AAD" w:rsidP="001977CC">
                  <w:r>
                    <w:t>idealisatie</w:t>
                  </w:r>
                </w:p>
              </w:tc>
              <w:tc>
                <w:tcPr>
                  <w:tcW w:w="2500" w:type="pct"/>
                </w:tcPr>
                <w:p w14:paraId="4D80A2CF" w14:textId="474F32A9" w:rsidR="00E36AAD" w:rsidRPr="0049085E" w:rsidRDefault="00E36AAD" w:rsidP="001977CC">
                  <w:r>
                    <w:t>geen</w:t>
                  </w:r>
                </w:p>
              </w:tc>
            </w:tr>
          </w:tbl>
          <w:p w14:paraId="2F356956" w14:textId="77777777" w:rsidR="00E36AAD" w:rsidRPr="00D631F2" w:rsidRDefault="00E36AAD" w:rsidP="001977CC"/>
        </w:tc>
      </w:tr>
    </w:tbl>
    <w:p w14:paraId="67529A98" w14:textId="1B7ED638" w:rsidR="00E36AAD" w:rsidRDefault="00E36AAD">
      <w:pPr>
        <w:pStyle w:val="Tekstopmerking"/>
      </w:pPr>
    </w:p>
  </w:comment>
  <w:comment w:id="96" w:author="Devlin Oosterwijk" w:date="2022-09-20T11:54: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64B0FBA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C4384F" w14:textId="77777777" w:rsidR="00E36AAD" w:rsidRPr="0049085E" w:rsidRDefault="00E36AAD" w:rsidP="00ED1428">
            <w:r>
              <w:rPr>
                <w:rStyle w:val="Verwijzingopmerking"/>
              </w:rPr>
              <w:annotationRef/>
            </w:r>
            <w:r>
              <w:t>Geometrie</w:t>
            </w:r>
          </w:p>
        </w:tc>
      </w:tr>
      <w:tr w:rsidR="00E36AAD" w:rsidRPr="0049085E" w14:paraId="66C6537E" w14:textId="77777777" w:rsidTr="00ED1428">
        <w:tc>
          <w:tcPr>
            <w:tcW w:w="2500" w:type="pct"/>
          </w:tcPr>
          <w:p w14:paraId="74B2FE0C" w14:textId="77777777" w:rsidR="00E36AAD" w:rsidRPr="0049085E" w:rsidRDefault="00E36AAD" w:rsidP="00ED1428">
            <w:r>
              <w:t>bestandsnaam</w:t>
            </w:r>
          </w:p>
        </w:tc>
        <w:tc>
          <w:tcPr>
            <w:tcW w:w="2500" w:type="pct"/>
          </w:tcPr>
          <w:p w14:paraId="11C8FE09" w14:textId="311B53FD" w:rsidR="00E36AAD" w:rsidRPr="0049085E" w:rsidRDefault="00DC3AAA" w:rsidP="00ED1428">
            <w:r w:rsidRPr="00DC3AAA">
              <w:t>Woongebied_Transformatie.gml</w:t>
            </w:r>
          </w:p>
        </w:tc>
      </w:tr>
      <w:tr w:rsidR="00E36AAD" w:rsidRPr="0049085E" w14:paraId="111A335D" w14:textId="77777777" w:rsidTr="00ED1428">
        <w:tc>
          <w:tcPr>
            <w:tcW w:w="2500" w:type="pct"/>
          </w:tcPr>
          <w:p w14:paraId="617DF9C3" w14:textId="77777777" w:rsidR="00E36AAD" w:rsidRPr="0049085E" w:rsidRDefault="00E36AAD" w:rsidP="00ED1428">
            <w:r w:rsidRPr="0049085E">
              <w:t>noemer</w:t>
            </w:r>
          </w:p>
        </w:tc>
        <w:tc>
          <w:tcPr>
            <w:tcW w:w="2500" w:type="pct"/>
          </w:tcPr>
          <w:p w14:paraId="38E3AABF" w14:textId="4AD80437" w:rsidR="00E36AAD" w:rsidRPr="0049085E" w:rsidRDefault="00E36AAD" w:rsidP="00ED1428">
            <w:r>
              <w:t>Woongebied-Transformatie</w:t>
            </w:r>
          </w:p>
        </w:tc>
      </w:tr>
      <w:tr w:rsidR="00E36AAD" w:rsidRPr="0049085E" w14:paraId="5876CE71" w14:textId="77777777" w:rsidTr="00ED1428">
        <w:tc>
          <w:tcPr>
            <w:tcW w:w="2500" w:type="pct"/>
          </w:tcPr>
          <w:p w14:paraId="35311F53" w14:textId="77777777" w:rsidR="00E36AAD" w:rsidRPr="0049085E" w:rsidRDefault="00E36AAD" w:rsidP="00ED1428">
            <w:r>
              <w:t>symboolcode</w:t>
            </w:r>
          </w:p>
        </w:tc>
        <w:tc>
          <w:tcPr>
            <w:tcW w:w="2500" w:type="pct"/>
          </w:tcPr>
          <w:p w14:paraId="388B70E5" w14:textId="5C26969C" w:rsidR="00E36AAD" w:rsidRDefault="00E36AAD" w:rsidP="00ED1428"/>
        </w:tc>
      </w:tr>
      <w:tr w:rsidR="00E36AAD" w:rsidRPr="0049085E" w14:paraId="292120B1" w14:textId="77777777" w:rsidTr="00ED1428">
        <w:tc>
          <w:tcPr>
            <w:tcW w:w="2500" w:type="pct"/>
          </w:tcPr>
          <w:p w14:paraId="60DAA94E" w14:textId="77777777" w:rsidR="00E36AAD" w:rsidRPr="0049085E" w:rsidRDefault="00E36AAD" w:rsidP="00ED1428">
            <w:r w:rsidRPr="0049085E">
              <w:t>nauwkeurigheid</w:t>
            </w:r>
          </w:p>
        </w:tc>
        <w:tc>
          <w:tcPr>
            <w:tcW w:w="2500" w:type="pct"/>
          </w:tcPr>
          <w:p w14:paraId="3F9DF086" w14:textId="4F6CB656" w:rsidR="00E36AAD" w:rsidRPr="0049085E" w:rsidRDefault="00E36AAD" w:rsidP="00ED1428"/>
        </w:tc>
      </w:tr>
      <w:tr w:rsidR="00E36AAD" w:rsidRPr="0049085E" w14:paraId="46EED23A" w14:textId="77777777" w:rsidTr="00ED1428">
        <w:tc>
          <w:tcPr>
            <w:tcW w:w="2500" w:type="pct"/>
          </w:tcPr>
          <w:p w14:paraId="76F0023C" w14:textId="77777777" w:rsidR="00E36AAD" w:rsidRPr="0049085E" w:rsidRDefault="00E36AAD" w:rsidP="00ED1428">
            <w:r w:rsidRPr="0049085E">
              <w:t>bronNauwkeurigheid</w:t>
            </w:r>
          </w:p>
        </w:tc>
        <w:tc>
          <w:tcPr>
            <w:tcW w:w="2500" w:type="pct"/>
          </w:tcPr>
          <w:p w14:paraId="7092B320" w14:textId="312D23E7" w:rsidR="00E36AAD" w:rsidRPr="0049085E" w:rsidRDefault="00E36AAD" w:rsidP="00ED1428">
            <w:r>
              <w:t>geen</w:t>
            </w:r>
          </w:p>
        </w:tc>
      </w:tr>
      <w:tr w:rsidR="00E36AAD" w:rsidRPr="0049085E" w14:paraId="562CE202" w14:textId="77777777" w:rsidTr="00ED1428">
        <w:tc>
          <w:tcPr>
            <w:tcW w:w="2500" w:type="pct"/>
          </w:tcPr>
          <w:p w14:paraId="5303E1CC" w14:textId="77777777" w:rsidR="00E36AAD" w:rsidRPr="0049085E" w:rsidRDefault="00E36AAD" w:rsidP="00ED1428">
            <w:r>
              <w:t>idealisatie</w:t>
            </w:r>
          </w:p>
        </w:tc>
        <w:tc>
          <w:tcPr>
            <w:tcW w:w="2500" w:type="pct"/>
          </w:tcPr>
          <w:p w14:paraId="56FA2A12" w14:textId="0FFB40F3" w:rsidR="00E36AAD" w:rsidRPr="0049085E" w:rsidRDefault="00E36AAD" w:rsidP="00ED1428">
            <w:r>
              <w:t>http://standaarden.omgevingswet.overheid.nl/idealisatie/id/concept/Exact</w:t>
            </w:r>
          </w:p>
        </w:tc>
      </w:tr>
      <w:tr w:rsidR="00E36AAD" w:rsidRPr="0049085E" w14:paraId="0C56209F" w14:textId="77777777" w:rsidTr="00ED1428">
        <w:tc>
          <w:tcPr>
            <w:tcW w:w="2500" w:type="pct"/>
          </w:tcPr>
          <w:p w14:paraId="12E74F08" w14:textId="77777777" w:rsidR="00E36AAD" w:rsidRDefault="00E36AAD" w:rsidP="00ED1428">
            <w:r>
              <w:t>regelingsgebied</w:t>
            </w:r>
          </w:p>
        </w:tc>
        <w:tc>
          <w:tcPr>
            <w:tcW w:w="2500" w:type="pct"/>
          </w:tcPr>
          <w:p w14:paraId="4ECF9363" w14:textId="1210B890" w:rsidR="00E36AAD" w:rsidRDefault="00E36AAD" w:rsidP="00ED1428">
            <w:r>
              <w:t>False</w:t>
            </w:r>
          </w:p>
        </w:tc>
      </w:tr>
    </w:tbl>
    <w:p w14:paraId="1A34DBB1" w14:textId="5F2E3D91" w:rsidR="00E36AAD" w:rsidRDefault="00E36AAD">
      <w:pPr>
        <w:pStyle w:val="Tekstopmerking"/>
      </w:pPr>
    </w:p>
  </w:comment>
  <w:comment w:id="97"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1D56522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651153" w14:textId="77777777" w:rsidR="00E36AAD" w:rsidRPr="00D631F2" w:rsidRDefault="00E36AAD" w:rsidP="001977CC">
            <w:r>
              <w:rPr>
                <w:rStyle w:val="Verwijzingopmerking"/>
              </w:rPr>
              <w:annotationRef/>
            </w:r>
            <w:r w:rsidRPr="00D631F2">
              <w:t>Activiteit</w:t>
            </w:r>
          </w:p>
        </w:tc>
      </w:tr>
      <w:tr w:rsidR="00E36AAD" w:rsidRPr="00D631F2" w14:paraId="1C3D16F3" w14:textId="77777777" w:rsidTr="001977CC">
        <w:tc>
          <w:tcPr>
            <w:tcW w:w="2500" w:type="pct"/>
          </w:tcPr>
          <w:p w14:paraId="13997F94" w14:textId="77777777" w:rsidR="00E36AAD" w:rsidRPr="00D631F2" w:rsidRDefault="00E36AAD" w:rsidP="001977CC">
            <w:r w:rsidRPr="00D631F2">
              <w:t>activiteit</w:t>
            </w:r>
            <w:r>
              <w:t>en</w:t>
            </w:r>
          </w:p>
        </w:tc>
        <w:tc>
          <w:tcPr>
            <w:tcW w:w="2500" w:type="pct"/>
          </w:tcPr>
          <w:p w14:paraId="02C0099A" w14:textId="568D7CAE" w:rsidR="00E36AAD" w:rsidRPr="00D631F2" w:rsidRDefault="00E36AAD" w:rsidP="001977CC">
            <w:r>
              <w:t>Woonruimte gebruiken</w:t>
            </w:r>
          </w:p>
        </w:tc>
      </w:tr>
      <w:tr w:rsidR="00E36AAD" w:rsidRPr="00D631F2" w14:paraId="74EB569B" w14:textId="77777777" w:rsidTr="001977CC">
        <w:tc>
          <w:tcPr>
            <w:tcW w:w="2500" w:type="pct"/>
          </w:tcPr>
          <w:p w14:paraId="6EA63ABC" w14:textId="77777777" w:rsidR="00E36AAD" w:rsidRPr="00D631F2" w:rsidRDefault="00E36AAD" w:rsidP="001977CC">
            <w:r>
              <w:t>bovenliggendeActiviteit</w:t>
            </w:r>
          </w:p>
        </w:tc>
        <w:tc>
          <w:tcPr>
            <w:tcW w:w="2500" w:type="pct"/>
          </w:tcPr>
          <w:p w14:paraId="7A283E4F" w14:textId="44312FF6" w:rsidR="00E36AAD" w:rsidRDefault="00E36AAD" w:rsidP="001977CC"/>
        </w:tc>
      </w:tr>
      <w:tr w:rsidR="00E36AAD" w:rsidRPr="00D631F2" w14:paraId="3EFE7CD7" w14:textId="77777777" w:rsidTr="001977CC">
        <w:tc>
          <w:tcPr>
            <w:tcW w:w="2500" w:type="pct"/>
          </w:tcPr>
          <w:p w14:paraId="03666688" w14:textId="77777777" w:rsidR="00E36AAD" w:rsidRPr="00D631F2" w:rsidRDefault="00E36AAD" w:rsidP="001977CC">
            <w:r w:rsidRPr="00D631F2">
              <w:t>activiteitengroep</w:t>
            </w:r>
          </w:p>
        </w:tc>
        <w:tc>
          <w:tcPr>
            <w:tcW w:w="2500" w:type="pct"/>
          </w:tcPr>
          <w:p w14:paraId="0A782A61" w14:textId="47B36F88" w:rsidR="00E36AAD" w:rsidRPr="00D631F2" w:rsidRDefault="00E36AAD" w:rsidP="001977CC">
            <w:r>
              <w:t>http://standaarden.omgevingswet.overheid.nl/activiteit/id/concept/Woonactiviteit</w:t>
            </w:r>
          </w:p>
        </w:tc>
      </w:tr>
      <w:tr w:rsidR="00E36AAD" w:rsidRPr="00D631F2" w14:paraId="1685D81C" w14:textId="77777777" w:rsidTr="001977CC">
        <w:tc>
          <w:tcPr>
            <w:tcW w:w="2500" w:type="pct"/>
          </w:tcPr>
          <w:p w14:paraId="44082763" w14:textId="77777777" w:rsidR="00E36AAD" w:rsidRPr="00D631F2" w:rsidRDefault="00E36AAD" w:rsidP="001977CC">
            <w:r>
              <w:t>activiteitregelkwalificatie</w:t>
            </w:r>
          </w:p>
        </w:tc>
        <w:tc>
          <w:tcPr>
            <w:tcW w:w="2500" w:type="pct"/>
          </w:tcPr>
          <w:p w14:paraId="07DBCE4B" w14:textId="7994E601" w:rsidR="00E36AAD" w:rsidRPr="00D631F2" w:rsidRDefault="00E36AAD" w:rsidP="001977CC">
            <w:r>
              <w:t>http://standaarden.omgevingswet.overheid.nl/activiteitregelkwalificatie/id/concept/AndersGeduid</w:t>
            </w:r>
          </w:p>
        </w:tc>
      </w:tr>
      <w:tr w:rsidR="00E36AAD" w:rsidRPr="00D631F2" w14:paraId="4F0A7BA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196B1FC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05AE1" w14:textId="77777777" w:rsidR="00E36AAD" w:rsidRPr="0049085E" w:rsidRDefault="00E36AAD" w:rsidP="001977CC">
                  <w:r>
                    <w:t>Geometrie</w:t>
                  </w:r>
                </w:p>
              </w:tc>
            </w:tr>
            <w:tr w:rsidR="00C442EE" w:rsidRPr="0049085E" w14:paraId="1C8F6C92" w14:textId="77777777" w:rsidTr="001977CC">
              <w:tc>
                <w:tcPr>
                  <w:tcW w:w="2500" w:type="pct"/>
                </w:tcPr>
                <w:p w14:paraId="3DAE5441" w14:textId="77777777" w:rsidR="00C442EE" w:rsidRPr="0049085E" w:rsidRDefault="00C442EE" w:rsidP="00C442EE">
                  <w:r>
                    <w:t>bestandsnaam</w:t>
                  </w:r>
                </w:p>
              </w:tc>
              <w:tc>
                <w:tcPr>
                  <w:tcW w:w="2500" w:type="pct"/>
                </w:tcPr>
                <w:p w14:paraId="63E32857" w14:textId="7B8ABFD3" w:rsidR="00C442EE" w:rsidRPr="0049085E" w:rsidRDefault="00C442EE" w:rsidP="00C442EE">
                  <w:r w:rsidRPr="00FC6B25">
                    <w:t>Woongebied_Transformatie.gml</w:t>
                  </w:r>
                </w:p>
              </w:tc>
            </w:tr>
            <w:tr w:rsidR="00C442EE" w:rsidRPr="0049085E" w14:paraId="095A17DF" w14:textId="77777777" w:rsidTr="001977CC">
              <w:tc>
                <w:tcPr>
                  <w:tcW w:w="2500" w:type="pct"/>
                </w:tcPr>
                <w:p w14:paraId="4544E425" w14:textId="77777777" w:rsidR="00C442EE" w:rsidRPr="0049085E" w:rsidRDefault="00C442EE" w:rsidP="00C442EE">
                  <w:r w:rsidRPr="0049085E">
                    <w:t>noemer</w:t>
                  </w:r>
                </w:p>
              </w:tc>
              <w:tc>
                <w:tcPr>
                  <w:tcW w:w="2500" w:type="pct"/>
                </w:tcPr>
                <w:p w14:paraId="7EF147BD" w14:textId="14EDFC9D" w:rsidR="00C442EE" w:rsidRPr="0049085E" w:rsidRDefault="00C442EE" w:rsidP="00C442EE">
                  <w:r w:rsidRPr="00FC6B25">
                    <w:t>Woongebied-Transformatie</w:t>
                  </w:r>
                </w:p>
              </w:tc>
            </w:tr>
            <w:tr w:rsidR="00E36AAD" w:rsidRPr="0049085E" w14:paraId="4BD8D296" w14:textId="77777777" w:rsidTr="001977CC">
              <w:tc>
                <w:tcPr>
                  <w:tcW w:w="2500" w:type="pct"/>
                </w:tcPr>
                <w:p w14:paraId="60528360" w14:textId="77777777" w:rsidR="00E36AAD" w:rsidRPr="0049085E" w:rsidRDefault="00E36AAD" w:rsidP="001977CC">
                  <w:r>
                    <w:t>symboolcode</w:t>
                  </w:r>
                </w:p>
              </w:tc>
              <w:tc>
                <w:tcPr>
                  <w:tcW w:w="2500" w:type="pct"/>
                </w:tcPr>
                <w:p w14:paraId="5886F103" w14:textId="7BF92AA0" w:rsidR="00E36AAD" w:rsidRDefault="00E36AAD" w:rsidP="001977CC"/>
              </w:tc>
            </w:tr>
            <w:tr w:rsidR="00E36AAD" w:rsidRPr="0049085E" w14:paraId="3F9EB961" w14:textId="77777777" w:rsidTr="001977CC">
              <w:tc>
                <w:tcPr>
                  <w:tcW w:w="2500" w:type="pct"/>
                </w:tcPr>
                <w:p w14:paraId="58139DCE" w14:textId="77777777" w:rsidR="00E36AAD" w:rsidRPr="0049085E" w:rsidRDefault="00E36AAD" w:rsidP="001977CC">
                  <w:r w:rsidRPr="0049085E">
                    <w:t>nauwkeurigheid</w:t>
                  </w:r>
                </w:p>
              </w:tc>
              <w:tc>
                <w:tcPr>
                  <w:tcW w:w="2500" w:type="pct"/>
                </w:tcPr>
                <w:p w14:paraId="0399D576" w14:textId="20E524F4" w:rsidR="00E36AAD" w:rsidRPr="0049085E" w:rsidRDefault="00E36AAD" w:rsidP="001977CC"/>
              </w:tc>
            </w:tr>
            <w:tr w:rsidR="00E36AAD" w:rsidRPr="0049085E" w14:paraId="07C6215B" w14:textId="77777777" w:rsidTr="001977CC">
              <w:tc>
                <w:tcPr>
                  <w:tcW w:w="2500" w:type="pct"/>
                </w:tcPr>
                <w:p w14:paraId="473A89D7" w14:textId="77777777" w:rsidR="00E36AAD" w:rsidRPr="0049085E" w:rsidRDefault="00E36AAD" w:rsidP="001977CC">
                  <w:r w:rsidRPr="0049085E">
                    <w:t>bron</w:t>
                  </w:r>
                  <w:r>
                    <w:t>N</w:t>
                  </w:r>
                  <w:r w:rsidRPr="0049085E">
                    <w:t>auwkeurigheid</w:t>
                  </w:r>
                </w:p>
              </w:tc>
              <w:tc>
                <w:tcPr>
                  <w:tcW w:w="2500" w:type="pct"/>
                </w:tcPr>
                <w:p w14:paraId="2BC6E183" w14:textId="2838C0D0" w:rsidR="00E36AAD" w:rsidRPr="0049085E" w:rsidRDefault="00E36AAD" w:rsidP="001977CC">
                  <w:r>
                    <w:t>geen</w:t>
                  </w:r>
                </w:p>
              </w:tc>
            </w:tr>
            <w:tr w:rsidR="00E36AAD" w:rsidRPr="0049085E" w14:paraId="0BFBC74D" w14:textId="77777777" w:rsidTr="001977CC">
              <w:tc>
                <w:tcPr>
                  <w:tcW w:w="2500" w:type="pct"/>
                </w:tcPr>
                <w:p w14:paraId="56FA4D77" w14:textId="77777777" w:rsidR="00E36AAD" w:rsidRPr="0049085E" w:rsidRDefault="00E36AAD" w:rsidP="001977CC">
                  <w:r>
                    <w:t>idealisatie</w:t>
                  </w:r>
                </w:p>
              </w:tc>
              <w:tc>
                <w:tcPr>
                  <w:tcW w:w="2500" w:type="pct"/>
                </w:tcPr>
                <w:p w14:paraId="5B7AAAEA" w14:textId="3A86305A" w:rsidR="00E36AAD" w:rsidRPr="0049085E" w:rsidRDefault="00E36AAD" w:rsidP="001977CC">
                  <w:r>
                    <w:t>geen</w:t>
                  </w:r>
                </w:p>
              </w:tc>
            </w:tr>
          </w:tbl>
          <w:p w14:paraId="551984DA" w14:textId="77777777" w:rsidR="00E36AAD" w:rsidRPr="00D631F2" w:rsidRDefault="00E36AAD" w:rsidP="001977CC"/>
        </w:tc>
      </w:tr>
    </w:tbl>
    <w:p w14:paraId="0F0965B6" w14:textId="6036BB6A" w:rsidR="00E36AAD" w:rsidRDefault="00E36AAD">
      <w:pPr>
        <w:pStyle w:val="Tekstopmerking"/>
      </w:pPr>
    </w:p>
  </w:comment>
  <w:comment w:id="98"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5EB83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F7CFCC" w14:textId="77777777" w:rsidR="00E36AAD" w:rsidRPr="0049085E" w:rsidRDefault="00E36AAD" w:rsidP="00ED1428">
            <w:r>
              <w:rPr>
                <w:rStyle w:val="Verwijzingopmerking"/>
              </w:rPr>
              <w:annotationRef/>
            </w:r>
            <w:r>
              <w:t>Geometrie</w:t>
            </w:r>
          </w:p>
        </w:tc>
      </w:tr>
      <w:tr w:rsidR="00E36AAD" w:rsidRPr="0049085E" w14:paraId="7454C4F1" w14:textId="77777777" w:rsidTr="00ED1428">
        <w:tc>
          <w:tcPr>
            <w:tcW w:w="2500" w:type="pct"/>
          </w:tcPr>
          <w:p w14:paraId="672D10C3" w14:textId="77777777" w:rsidR="00E36AAD" w:rsidRPr="0049085E" w:rsidRDefault="00E36AAD" w:rsidP="00ED1428">
            <w:r>
              <w:t>bestandsnaam</w:t>
            </w:r>
          </w:p>
        </w:tc>
        <w:tc>
          <w:tcPr>
            <w:tcW w:w="2500" w:type="pct"/>
          </w:tcPr>
          <w:p w14:paraId="46E9043F" w14:textId="4827F402" w:rsidR="00E36AAD" w:rsidRPr="0049085E" w:rsidRDefault="00DC3AAA" w:rsidP="00ED1428">
            <w:r w:rsidRPr="00DC3AAA">
              <w:t>Woongebied_Transformatie.gml</w:t>
            </w:r>
          </w:p>
        </w:tc>
      </w:tr>
      <w:tr w:rsidR="00E36AAD" w:rsidRPr="0049085E" w14:paraId="4DE52602" w14:textId="77777777" w:rsidTr="00ED1428">
        <w:tc>
          <w:tcPr>
            <w:tcW w:w="2500" w:type="pct"/>
          </w:tcPr>
          <w:p w14:paraId="73144C81" w14:textId="77777777" w:rsidR="00E36AAD" w:rsidRPr="0049085E" w:rsidRDefault="00E36AAD" w:rsidP="00ED1428">
            <w:r w:rsidRPr="0049085E">
              <w:t>noemer</w:t>
            </w:r>
          </w:p>
        </w:tc>
        <w:tc>
          <w:tcPr>
            <w:tcW w:w="2500" w:type="pct"/>
          </w:tcPr>
          <w:p w14:paraId="6CC7F3E9" w14:textId="60CA6B52" w:rsidR="00E36AAD" w:rsidRPr="0049085E" w:rsidRDefault="00E36AAD" w:rsidP="00ED1428">
            <w:r>
              <w:t>Woongebied-Transformatie</w:t>
            </w:r>
          </w:p>
        </w:tc>
      </w:tr>
      <w:tr w:rsidR="00E36AAD" w:rsidRPr="0049085E" w14:paraId="11A0A6B2" w14:textId="77777777" w:rsidTr="00ED1428">
        <w:tc>
          <w:tcPr>
            <w:tcW w:w="2500" w:type="pct"/>
          </w:tcPr>
          <w:p w14:paraId="6AEFF803" w14:textId="77777777" w:rsidR="00E36AAD" w:rsidRPr="0049085E" w:rsidRDefault="00E36AAD" w:rsidP="00ED1428">
            <w:r>
              <w:t>symboolcode</w:t>
            </w:r>
          </w:p>
        </w:tc>
        <w:tc>
          <w:tcPr>
            <w:tcW w:w="2500" w:type="pct"/>
          </w:tcPr>
          <w:p w14:paraId="130A6A67" w14:textId="50840E3E" w:rsidR="00E36AAD" w:rsidRDefault="00E36AAD" w:rsidP="00ED1428"/>
        </w:tc>
      </w:tr>
      <w:tr w:rsidR="00E36AAD" w:rsidRPr="0049085E" w14:paraId="2309E0F1" w14:textId="77777777" w:rsidTr="00ED1428">
        <w:tc>
          <w:tcPr>
            <w:tcW w:w="2500" w:type="pct"/>
          </w:tcPr>
          <w:p w14:paraId="5B27B3C2" w14:textId="77777777" w:rsidR="00E36AAD" w:rsidRPr="0049085E" w:rsidRDefault="00E36AAD" w:rsidP="00ED1428">
            <w:r w:rsidRPr="0049085E">
              <w:t>nauwkeurigheid</w:t>
            </w:r>
          </w:p>
        </w:tc>
        <w:tc>
          <w:tcPr>
            <w:tcW w:w="2500" w:type="pct"/>
          </w:tcPr>
          <w:p w14:paraId="1D28030E" w14:textId="7523381D" w:rsidR="00E36AAD" w:rsidRPr="0049085E" w:rsidRDefault="00E36AAD" w:rsidP="00ED1428"/>
        </w:tc>
      </w:tr>
      <w:tr w:rsidR="00E36AAD" w:rsidRPr="0049085E" w14:paraId="1B683652" w14:textId="77777777" w:rsidTr="00ED1428">
        <w:tc>
          <w:tcPr>
            <w:tcW w:w="2500" w:type="pct"/>
          </w:tcPr>
          <w:p w14:paraId="4D074183" w14:textId="77777777" w:rsidR="00E36AAD" w:rsidRPr="0049085E" w:rsidRDefault="00E36AAD" w:rsidP="00ED1428">
            <w:r w:rsidRPr="0049085E">
              <w:t>bronNauwkeurigheid</w:t>
            </w:r>
          </w:p>
        </w:tc>
        <w:tc>
          <w:tcPr>
            <w:tcW w:w="2500" w:type="pct"/>
          </w:tcPr>
          <w:p w14:paraId="2A690EC4" w14:textId="40B6A02C" w:rsidR="00E36AAD" w:rsidRPr="0049085E" w:rsidRDefault="00E36AAD" w:rsidP="00ED1428">
            <w:r>
              <w:t>geen</w:t>
            </w:r>
          </w:p>
        </w:tc>
      </w:tr>
      <w:tr w:rsidR="00E36AAD" w:rsidRPr="0049085E" w14:paraId="46A8FBE7" w14:textId="77777777" w:rsidTr="00ED1428">
        <w:tc>
          <w:tcPr>
            <w:tcW w:w="2500" w:type="pct"/>
          </w:tcPr>
          <w:p w14:paraId="07F89559" w14:textId="77777777" w:rsidR="00E36AAD" w:rsidRPr="0049085E" w:rsidRDefault="00E36AAD" w:rsidP="00ED1428">
            <w:r>
              <w:t>idealisatie</w:t>
            </w:r>
          </w:p>
        </w:tc>
        <w:tc>
          <w:tcPr>
            <w:tcW w:w="2500" w:type="pct"/>
          </w:tcPr>
          <w:p w14:paraId="66863B97" w14:textId="59D9228D" w:rsidR="00E36AAD" w:rsidRPr="0049085E" w:rsidRDefault="00E36AAD" w:rsidP="00ED1428">
            <w:r>
              <w:t>http://standaarden.omgevingswet.overheid.nl/idealisatie/id/concept/Exact</w:t>
            </w:r>
          </w:p>
        </w:tc>
      </w:tr>
      <w:tr w:rsidR="00E36AAD" w:rsidRPr="0049085E" w14:paraId="4532FD59" w14:textId="77777777" w:rsidTr="00ED1428">
        <w:tc>
          <w:tcPr>
            <w:tcW w:w="2500" w:type="pct"/>
          </w:tcPr>
          <w:p w14:paraId="5BD4A3E9" w14:textId="77777777" w:rsidR="00E36AAD" w:rsidRDefault="00E36AAD" w:rsidP="00ED1428">
            <w:r>
              <w:t>regelingsgebied</w:t>
            </w:r>
          </w:p>
        </w:tc>
        <w:tc>
          <w:tcPr>
            <w:tcW w:w="2500" w:type="pct"/>
          </w:tcPr>
          <w:p w14:paraId="07A0F711" w14:textId="3D91C6B2" w:rsidR="00E36AAD" w:rsidRDefault="00E36AAD" w:rsidP="00ED1428">
            <w:r>
              <w:t>False</w:t>
            </w:r>
          </w:p>
        </w:tc>
      </w:tr>
    </w:tbl>
    <w:p w14:paraId="44D4CEF1" w14:textId="502E25AF" w:rsidR="00E36AAD" w:rsidRDefault="00E36AAD">
      <w:pPr>
        <w:pStyle w:val="Tekstopmerking"/>
      </w:pPr>
    </w:p>
  </w:comment>
  <w:comment w:id="99"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668C6E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9FBC4" w14:textId="77777777" w:rsidR="00E36AAD" w:rsidRPr="00D631F2" w:rsidRDefault="00E36AAD" w:rsidP="001977CC">
            <w:r>
              <w:rPr>
                <w:rStyle w:val="Verwijzingopmerking"/>
              </w:rPr>
              <w:annotationRef/>
            </w:r>
            <w:r w:rsidRPr="00D631F2">
              <w:t>Activiteit</w:t>
            </w:r>
          </w:p>
        </w:tc>
      </w:tr>
      <w:tr w:rsidR="00E36AAD" w:rsidRPr="00D631F2" w14:paraId="76190E10" w14:textId="77777777" w:rsidTr="001977CC">
        <w:tc>
          <w:tcPr>
            <w:tcW w:w="2500" w:type="pct"/>
          </w:tcPr>
          <w:p w14:paraId="3482F408" w14:textId="77777777" w:rsidR="00E36AAD" w:rsidRPr="00D631F2" w:rsidRDefault="00E36AAD" w:rsidP="001977CC">
            <w:r w:rsidRPr="00D631F2">
              <w:t>activiteit</w:t>
            </w:r>
            <w:r>
              <w:t>en</w:t>
            </w:r>
          </w:p>
        </w:tc>
        <w:tc>
          <w:tcPr>
            <w:tcW w:w="2500" w:type="pct"/>
          </w:tcPr>
          <w:p w14:paraId="1ED896AC" w14:textId="520AE509" w:rsidR="00E36AAD" w:rsidRPr="00D631F2" w:rsidRDefault="006779B4" w:rsidP="001977CC">
            <w:r>
              <w:t>Woonruimte gebruiken</w:t>
            </w:r>
          </w:p>
        </w:tc>
      </w:tr>
      <w:tr w:rsidR="00E36AAD" w:rsidRPr="00D631F2" w14:paraId="5B178F17" w14:textId="77777777" w:rsidTr="001977CC">
        <w:tc>
          <w:tcPr>
            <w:tcW w:w="2500" w:type="pct"/>
          </w:tcPr>
          <w:p w14:paraId="3A3D63E3" w14:textId="77777777" w:rsidR="00E36AAD" w:rsidRPr="00D631F2" w:rsidRDefault="00E36AAD" w:rsidP="001977CC">
            <w:r>
              <w:t>bovenliggendeActiviteit</w:t>
            </w:r>
          </w:p>
        </w:tc>
        <w:tc>
          <w:tcPr>
            <w:tcW w:w="2500" w:type="pct"/>
          </w:tcPr>
          <w:p w14:paraId="602DE0D7" w14:textId="5E491576" w:rsidR="00E36AAD" w:rsidRDefault="00E36AAD" w:rsidP="001977CC"/>
        </w:tc>
      </w:tr>
      <w:tr w:rsidR="00E36AAD" w:rsidRPr="00D631F2" w14:paraId="34136434" w14:textId="77777777" w:rsidTr="001977CC">
        <w:tc>
          <w:tcPr>
            <w:tcW w:w="2500" w:type="pct"/>
          </w:tcPr>
          <w:p w14:paraId="31D95048" w14:textId="77777777" w:rsidR="00E36AAD" w:rsidRPr="00D631F2" w:rsidRDefault="00E36AAD" w:rsidP="001977CC">
            <w:r w:rsidRPr="00D631F2">
              <w:t>activiteitengroep</w:t>
            </w:r>
          </w:p>
        </w:tc>
        <w:tc>
          <w:tcPr>
            <w:tcW w:w="2500" w:type="pct"/>
          </w:tcPr>
          <w:p w14:paraId="78E99559" w14:textId="5363BBDA" w:rsidR="00E36AAD" w:rsidRPr="00D631F2" w:rsidRDefault="006779B4" w:rsidP="001977CC">
            <w:r>
              <w:t>http://standaarden.omgevingswet.overheid.nl/activiteit/id/concept/Woonactiviteit</w:t>
            </w:r>
          </w:p>
        </w:tc>
      </w:tr>
      <w:tr w:rsidR="00E36AAD" w:rsidRPr="00D631F2" w14:paraId="1D3A2EDB" w14:textId="77777777" w:rsidTr="001977CC">
        <w:tc>
          <w:tcPr>
            <w:tcW w:w="2500" w:type="pct"/>
          </w:tcPr>
          <w:p w14:paraId="66F7F5E1" w14:textId="77777777" w:rsidR="00E36AAD" w:rsidRPr="00D631F2" w:rsidRDefault="00E36AAD" w:rsidP="001977CC">
            <w:r>
              <w:t>activiteitregelkwalificatie</w:t>
            </w:r>
          </w:p>
        </w:tc>
        <w:tc>
          <w:tcPr>
            <w:tcW w:w="2500" w:type="pct"/>
          </w:tcPr>
          <w:p w14:paraId="51A0B485" w14:textId="5E5E7029" w:rsidR="00E36AAD" w:rsidRPr="00D631F2" w:rsidRDefault="006779B4" w:rsidP="001977CC">
            <w:r>
              <w:t>http://standaarden.omgevingswet.overheid.nl/activiteitregelkwalificatie/id/concept/AndersGeduid</w:t>
            </w:r>
          </w:p>
        </w:tc>
      </w:tr>
      <w:tr w:rsidR="00E36AAD" w:rsidRPr="00D631F2" w14:paraId="581613B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6D9A4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4478C" w14:textId="77777777" w:rsidR="00E36AAD" w:rsidRPr="0049085E" w:rsidRDefault="00E36AAD" w:rsidP="001977CC">
                  <w:r>
                    <w:t>Geometrie</w:t>
                  </w:r>
                </w:p>
              </w:tc>
            </w:tr>
            <w:tr w:rsidR="00C442EE" w:rsidRPr="0049085E" w14:paraId="7E359EAA" w14:textId="77777777" w:rsidTr="001977CC">
              <w:tc>
                <w:tcPr>
                  <w:tcW w:w="2500" w:type="pct"/>
                </w:tcPr>
                <w:p w14:paraId="16829FAF" w14:textId="77777777" w:rsidR="00C442EE" w:rsidRPr="0049085E" w:rsidRDefault="00C442EE" w:rsidP="00C442EE">
                  <w:r>
                    <w:t>bestandsnaam</w:t>
                  </w:r>
                </w:p>
              </w:tc>
              <w:tc>
                <w:tcPr>
                  <w:tcW w:w="2500" w:type="pct"/>
                </w:tcPr>
                <w:p w14:paraId="2C34BCA4" w14:textId="68EA1FD0" w:rsidR="00C442EE" w:rsidRPr="0049085E" w:rsidRDefault="00C442EE" w:rsidP="00C442EE">
                  <w:r w:rsidRPr="001D2D17">
                    <w:t>Woongebied_Transformatie.gml</w:t>
                  </w:r>
                </w:p>
              </w:tc>
            </w:tr>
            <w:tr w:rsidR="00C442EE" w:rsidRPr="0049085E" w14:paraId="03DD7A2D" w14:textId="77777777" w:rsidTr="001977CC">
              <w:tc>
                <w:tcPr>
                  <w:tcW w:w="2500" w:type="pct"/>
                </w:tcPr>
                <w:p w14:paraId="6A14DDB6" w14:textId="77777777" w:rsidR="00C442EE" w:rsidRPr="0049085E" w:rsidRDefault="00C442EE" w:rsidP="00C442EE">
                  <w:r w:rsidRPr="0049085E">
                    <w:t>noemer</w:t>
                  </w:r>
                </w:p>
              </w:tc>
              <w:tc>
                <w:tcPr>
                  <w:tcW w:w="2500" w:type="pct"/>
                </w:tcPr>
                <w:p w14:paraId="3D8A75FF" w14:textId="78D36A6A" w:rsidR="00C442EE" w:rsidRPr="0049085E" w:rsidRDefault="00C442EE" w:rsidP="00C442EE">
                  <w:r w:rsidRPr="001D2D17">
                    <w:t>Woongebied-Transformatie</w:t>
                  </w:r>
                </w:p>
              </w:tc>
            </w:tr>
            <w:tr w:rsidR="00E36AAD" w:rsidRPr="0049085E" w14:paraId="2100F3ED" w14:textId="77777777" w:rsidTr="001977CC">
              <w:tc>
                <w:tcPr>
                  <w:tcW w:w="2500" w:type="pct"/>
                </w:tcPr>
                <w:p w14:paraId="62A4CF36" w14:textId="77777777" w:rsidR="00E36AAD" w:rsidRPr="0049085E" w:rsidRDefault="00E36AAD" w:rsidP="001977CC">
                  <w:r>
                    <w:t>symboolcode</w:t>
                  </w:r>
                </w:p>
              </w:tc>
              <w:tc>
                <w:tcPr>
                  <w:tcW w:w="2500" w:type="pct"/>
                </w:tcPr>
                <w:p w14:paraId="67AE33AA" w14:textId="59BC91B0" w:rsidR="00E36AAD" w:rsidRDefault="00E36AAD" w:rsidP="001977CC"/>
              </w:tc>
            </w:tr>
            <w:tr w:rsidR="00E36AAD" w:rsidRPr="0049085E" w14:paraId="58D5ED1F" w14:textId="77777777" w:rsidTr="001977CC">
              <w:tc>
                <w:tcPr>
                  <w:tcW w:w="2500" w:type="pct"/>
                </w:tcPr>
                <w:p w14:paraId="3C9A858B" w14:textId="77777777" w:rsidR="00E36AAD" w:rsidRPr="0049085E" w:rsidRDefault="00E36AAD" w:rsidP="001977CC">
                  <w:r w:rsidRPr="0049085E">
                    <w:t>nauwkeurigheid</w:t>
                  </w:r>
                </w:p>
              </w:tc>
              <w:tc>
                <w:tcPr>
                  <w:tcW w:w="2500" w:type="pct"/>
                </w:tcPr>
                <w:p w14:paraId="0F01F30D" w14:textId="322DFFF4" w:rsidR="00E36AAD" w:rsidRPr="0049085E" w:rsidRDefault="00E36AAD" w:rsidP="001977CC"/>
              </w:tc>
            </w:tr>
            <w:tr w:rsidR="00E36AAD" w:rsidRPr="0049085E" w14:paraId="15676565" w14:textId="77777777" w:rsidTr="001977CC">
              <w:tc>
                <w:tcPr>
                  <w:tcW w:w="2500" w:type="pct"/>
                </w:tcPr>
                <w:p w14:paraId="21F6AF55" w14:textId="77777777" w:rsidR="00E36AAD" w:rsidRPr="0049085E" w:rsidRDefault="00E36AAD" w:rsidP="001977CC">
                  <w:r w:rsidRPr="0049085E">
                    <w:t>bron</w:t>
                  </w:r>
                  <w:r>
                    <w:t>N</w:t>
                  </w:r>
                  <w:r w:rsidRPr="0049085E">
                    <w:t>auwkeurigheid</w:t>
                  </w:r>
                </w:p>
              </w:tc>
              <w:tc>
                <w:tcPr>
                  <w:tcW w:w="2500" w:type="pct"/>
                </w:tcPr>
                <w:p w14:paraId="0FB10708" w14:textId="26061809" w:rsidR="00E36AAD" w:rsidRPr="0049085E" w:rsidRDefault="006779B4" w:rsidP="001977CC">
                  <w:r>
                    <w:t>geen</w:t>
                  </w:r>
                </w:p>
              </w:tc>
            </w:tr>
            <w:tr w:rsidR="00E36AAD" w:rsidRPr="0049085E" w14:paraId="0DDAE213" w14:textId="77777777" w:rsidTr="001977CC">
              <w:tc>
                <w:tcPr>
                  <w:tcW w:w="2500" w:type="pct"/>
                </w:tcPr>
                <w:p w14:paraId="3AA9A2F7" w14:textId="77777777" w:rsidR="00E36AAD" w:rsidRPr="0049085E" w:rsidRDefault="00E36AAD" w:rsidP="001977CC">
                  <w:r>
                    <w:t>idealisatie</w:t>
                  </w:r>
                </w:p>
              </w:tc>
              <w:tc>
                <w:tcPr>
                  <w:tcW w:w="2500" w:type="pct"/>
                </w:tcPr>
                <w:p w14:paraId="18DDBE51" w14:textId="4C103112" w:rsidR="00E36AAD" w:rsidRPr="0049085E" w:rsidRDefault="006779B4" w:rsidP="001977CC">
                  <w:r>
                    <w:t>geen</w:t>
                  </w:r>
                </w:p>
              </w:tc>
            </w:tr>
          </w:tbl>
          <w:p w14:paraId="211FB2AB" w14:textId="77777777" w:rsidR="00E36AAD" w:rsidRPr="00D631F2" w:rsidRDefault="00E36AAD" w:rsidP="001977CC"/>
        </w:tc>
      </w:tr>
    </w:tbl>
    <w:p w14:paraId="4E69FBEC" w14:textId="61FEA21A" w:rsidR="00E36AAD" w:rsidRDefault="00E36AAD">
      <w:pPr>
        <w:pStyle w:val="Tekstopmerking"/>
      </w:pPr>
    </w:p>
  </w:comment>
  <w:comment w:id="100"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7BFB970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59CC2" w14:textId="77777777" w:rsidR="00E36AAD" w:rsidRPr="0049085E" w:rsidRDefault="00E36AAD" w:rsidP="00ED1428">
            <w:r>
              <w:rPr>
                <w:rStyle w:val="Verwijzingopmerking"/>
              </w:rPr>
              <w:annotationRef/>
            </w:r>
            <w:r>
              <w:t>Geometrie</w:t>
            </w:r>
          </w:p>
        </w:tc>
      </w:tr>
      <w:tr w:rsidR="00E36AAD" w:rsidRPr="0049085E" w14:paraId="6FCB09AE" w14:textId="77777777" w:rsidTr="00ED1428">
        <w:tc>
          <w:tcPr>
            <w:tcW w:w="2500" w:type="pct"/>
          </w:tcPr>
          <w:p w14:paraId="7DDE4F4B" w14:textId="77777777" w:rsidR="00E36AAD" w:rsidRPr="0049085E" w:rsidRDefault="00E36AAD" w:rsidP="00ED1428">
            <w:r>
              <w:t>bestandsnaam</w:t>
            </w:r>
          </w:p>
        </w:tc>
        <w:tc>
          <w:tcPr>
            <w:tcW w:w="2500" w:type="pct"/>
          </w:tcPr>
          <w:p w14:paraId="5494E967" w14:textId="7D3903C9" w:rsidR="00E36AAD" w:rsidRPr="0049085E" w:rsidRDefault="00DC3AAA" w:rsidP="00ED1428">
            <w:r w:rsidRPr="00DC3AAA">
              <w:t>Woongebied_Transformatie.gml</w:t>
            </w:r>
          </w:p>
        </w:tc>
      </w:tr>
      <w:tr w:rsidR="00E36AAD" w:rsidRPr="0049085E" w14:paraId="3EC81D1A" w14:textId="77777777" w:rsidTr="00ED1428">
        <w:tc>
          <w:tcPr>
            <w:tcW w:w="2500" w:type="pct"/>
          </w:tcPr>
          <w:p w14:paraId="5B3F3C50" w14:textId="77777777" w:rsidR="00E36AAD" w:rsidRPr="0049085E" w:rsidRDefault="00E36AAD" w:rsidP="00ED1428">
            <w:r w:rsidRPr="0049085E">
              <w:t>noemer</w:t>
            </w:r>
          </w:p>
        </w:tc>
        <w:tc>
          <w:tcPr>
            <w:tcW w:w="2500" w:type="pct"/>
          </w:tcPr>
          <w:p w14:paraId="23F9BCAE" w14:textId="09E7EFB5" w:rsidR="00E36AAD" w:rsidRPr="0049085E" w:rsidRDefault="00E36AAD" w:rsidP="00ED1428">
            <w:r>
              <w:t>Woongebied-Transformatie</w:t>
            </w:r>
          </w:p>
        </w:tc>
      </w:tr>
      <w:tr w:rsidR="00E36AAD" w:rsidRPr="0049085E" w14:paraId="502EA539" w14:textId="77777777" w:rsidTr="00ED1428">
        <w:tc>
          <w:tcPr>
            <w:tcW w:w="2500" w:type="pct"/>
          </w:tcPr>
          <w:p w14:paraId="1E1149A3" w14:textId="77777777" w:rsidR="00E36AAD" w:rsidRPr="0049085E" w:rsidRDefault="00E36AAD" w:rsidP="00ED1428">
            <w:r>
              <w:t>symboolcode</w:t>
            </w:r>
          </w:p>
        </w:tc>
        <w:tc>
          <w:tcPr>
            <w:tcW w:w="2500" w:type="pct"/>
          </w:tcPr>
          <w:p w14:paraId="1842A7DE" w14:textId="21E3A08A" w:rsidR="00E36AAD" w:rsidRDefault="00E36AAD" w:rsidP="00ED1428"/>
        </w:tc>
      </w:tr>
      <w:tr w:rsidR="00E36AAD" w:rsidRPr="0049085E" w14:paraId="264030E8" w14:textId="77777777" w:rsidTr="00ED1428">
        <w:tc>
          <w:tcPr>
            <w:tcW w:w="2500" w:type="pct"/>
          </w:tcPr>
          <w:p w14:paraId="288550AD" w14:textId="77777777" w:rsidR="00E36AAD" w:rsidRPr="0049085E" w:rsidRDefault="00E36AAD" w:rsidP="00ED1428">
            <w:r w:rsidRPr="0049085E">
              <w:t>nauwkeurigheid</w:t>
            </w:r>
          </w:p>
        </w:tc>
        <w:tc>
          <w:tcPr>
            <w:tcW w:w="2500" w:type="pct"/>
          </w:tcPr>
          <w:p w14:paraId="1D74D5F1" w14:textId="349280EF" w:rsidR="00E36AAD" w:rsidRPr="0049085E" w:rsidRDefault="00E36AAD" w:rsidP="00ED1428"/>
        </w:tc>
      </w:tr>
      <w:tr w:rsidR="00E36AAD" w:rsidRPr="0049085E" w14:paraId="1ACFFAB3" w14:textId="77777777" w:rsidTr="00ED1428">
        <w:tc>
          <w:tcPr>
            <w:tcW w:w="2500" w:type="pct"/>
          </w:tcPr>
          <w:p w14:paraId="07A0EA29" w14:textId="77777777" w:rsidR="00E36AAD" w:rsidRPr="0049085E" w:rsidRDefault="00E36AAD" w:rsidP="00ED1428">
            <w:r w:rsidRPr="0049085E">
              <w:t>bronNauwkeurigheid</w:t>
            </w:r>
          </w:p>
        </w:tc>
        <w:tc>
          <w:tcPr>
            <w:tcW w:w="2500" w:type="pct"/>
          </w:tcPr>
          <w:p w14:paraId="4343CB03" w14:textId="2576C358" w:rsidR="00E36AAD" w:rsidRPr="0049085E" w:rsidRDefault="00E36AAD" w:rsidP="00ED1428">
            <w:r>
              <w:t>geen</w:t>
            </w:r>
          </w:p>
        </w:tc>
      </w:tr>
      <w:tr w:rsidR="00E36AAD" w:rsidRPr="0049085E" w14:paraId="6C29589C" w14:textId="77777777" w:rsidTr="00ED1428">
        <w:tc>
          <w:tcPr>
            <w:tcW w:w="2500" w:type="pct"/>
          </w:tcPr>
          <w:p w14:paraId="37D158E1" w14:textId="77777777" w:rsidR="00E36AAD" w:rsidRPr="0049085E" w:rsidRDefault="00E36AAD" w:rsidP="00ED1428">
            <w:r>
              <w:t>idealisatie</w:t>
            </w:r>
          </w:p>
        </w:tc>
        <w:tc>
          <w:tcPr>
            <w:tcW w:w="2500" w:type="pct"/>
          </w:tcPr>
          <w:p w14:paraId="754B7DE3" w14:textId="63EE50BC" w:rsidR="00E36AAD" w:rsidRPr="0049085E" w:rsidRDefault="00E36AAD" w:rsidP="00ED1428">
            <w:r>
              <w:t>http://standaarden.omgevingswet.overheid.nl/idealisatie/id/concept/Exact</w:t>
            </w:r>
          </w:p>
        </w:tc>
      </w:tr>
      <w:tr w:rsidR="00E36AAD" w:rsidRPr="0049085E" w14:paraId="7666A29D" w14:textId="77777777" w:rsidTr="00ED1428">
        <w:tc>
          <w:tcPr>
            <w:tcW w:w="2500" w:type="pct"/>
          </w:tcPr>
          <w:p w14:paraId="09394F49" w14:textId="77777777" w:rsidR="00E36AAD" w:rsidRDefault="00E36AAD" w:rsidP="00ED1428">
            <w:r>
              <w:t>regelingsgebied</w:t>
            </w:r>
          </w:p>
        </w:tc>
        <w:tc>
          <w:tcPr>
            <w:tcW w:w="2500" w:type="pct"/>
          </w:tcPr>
          <w:p w14:paraId="76A36BAC" w14:textId="29C1AF17" w:rsidR="00E36AAD" w:rsidRDefault="00E36AAD" w:rsidP="00ED1428">
            <w:r>
              <w:t>False</w:t>
            </w:r>
          </w:p>
        </w:tc>
      </w:tr>
    </w:tbl>
    <w:p w14:paraId="51931B8E" w14:textId="5A79480F" w:rsidR="00E36AAD" w:rsidRDefault="00E36AAD">
      <w:pPr>
        <w:pStyle w:val="Tekstopmerking"/>
      </w:pPr>
    </w:p>
  </w:comment>
  <w:comment w:id="101"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757044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2AA106" w14:textId="77777777" w:rsidR="00E36AAD" w:rsidRPr="00D631F2" w:rsidRDefault="00E36AAD" w:rsidP="001977CC">
            <w:r>
              <w:rPr>
                <w:rStyle w:val="Verwijzingopmerking"/>
              </w:rPr>
              <w:annotationRef/>
            </w:r>
            <w:r w:rsidRPr="00D631F2">
              <w:t>Activiteit</w:t>
            </w:r>
          </w:p>
        </w:tc>
      </w:tr>
      <w:tr w:rsidR="00E36AAD" w:rsidRPr="00D631F2" w14:paraId="1EAF38B8" w14:textId="77777777" w:rsidTr="001977CC">
        <w:tc>
          <w:tcPr>
            <w:tcW w:w="2500" w:type="pct"/>
          </w:tcPr>
          <w:p w14:paraId="6EFE4DAF" w14:textId="77777777" w:rsidR="00E36AAD" w:rsidRPr="00D631F2" w:rsidRDefault="00E36AAD" w:rsidP="001977CC">
            <w:r w:rsidRPr="00D631F2">
              <w:t>activiteit</w:t>
            </w:r>
            <w:r>
              <w:t>en</w:t>
            </w:r>
          </w:p>
        </w:tc>
        <w:tc>
          <w:tcPr>
            <w:tcW w:w="2500" w:type="pct"/>
          </w:tcPr>
          <w:p w14:paraId="2CF71A0D" w14:textId="33E93CB9" w:rsidR="00E36AAD" w:rsidRPr="00D631F2" w:rsidRDefault="006779B4" w:rsidP="001977CC">
            <w:r>
              <w:t>Woonruimte gebruiken</w:t>
            </w:r>
          </w:p>
        </w:tc>
      </w:tr>
      <w:tr w:rsidR="00E36AAD" w:rsidRPr="00D631F2" w14:paraId="27E98499" w14:textId="77777777" w:rsidTr="001977CC">
        <w:tc>
          <w:tcPr>
            <w:tcW w:w="2500" w:type="pct"/>
          </w:tcPr>
          <w:p w14:paraId="431FB612" w14:textId="77777777" w:rsidR="00E36AAD" w:rsidRPr="00D631F2" w:rsidRDefault="00E36AAD" w:rsidP="001977CC">
            <w:r>
              <w:t>bovenliggendeActiviteit</w:t>
            </w:r>
          </w:p>
        </w:tc>
        <w:tc>
          <w:tcPr>
            <w:tcW w:w="2500" w:type="pct"/>
          </w:tcPr>
          <w:p w14:paraId="3298B877" w14:textId="59E8F229" w:rsidR="00E36AAD" w:rsidRDefault="00E36AAD" w:rsidP="001977CC"/>
        </w:tc>
      </w:tr>
      <w:tr w:rsidR="00E36AAD" w:rsidRPr="00D631F2" w14:paraId="4E429843" w14:textId="77777777" w:rsidTr="001977CC">
        <w:tc>
          <w:tcPr>
            <w:tcW w:w="2500" w:type="pct"/>
          </w:tcPr>
          <w:p w14:paraId="4490B37B" w14:textId="77777777" w:rsidR="00E36AAD" w:rsidRPr="00D631F2" w:rsidRDefault="00E36AAD" w:rsidP="001977CC">
            <w:r w:rsidRPr="00D631F2">
              <w:t>activiteitengroep</w:t>
            </w:r>
          </w:p>
        </w:tc>
        <w:tc>
          <w:tcPr>
            <w:tcW w:w="2500" w:type="pct"/>
          </w:tcPr>
          <w:p w14:paraId="7E423D9C" w14:textId="5EDF8489" w:rsidR="00E36AAD" w:rsidRPr="00D631F2" w:rsidRDefault="006779B4" w:rsidP="001977CC">
            <w:r>
              <w:t>http://standaarden.omgevingswet.overheid.nl/activiteit/id/concept/Woonactiviteit</w:t>
            </w:r>
          </w:p>
        </w:tc>
      </w:tr>
      <w:tr w:rsidR="00E36AAD" w:rsidRPr="00D631F2" w14:paraId="64537DF2" w14:textId="77777777" w:rsidTr="001977CC">
        <w:tc>
          <w:tcPr>
            <w:tcW w:w="2500" w:type="pct"/>
          </w:tcPr>
          <w:p w14:paraId="6BD80F4A" w14:textId="77777777" w:rsidR="00E36AAD" w:rsidRPr="00D631F2" w:rsidRDefault="00E36AAD" w:rsidP="001977CC">
            <w:r>
              <w:t>activiteitregelkwalificatie</w:t>
            </w:r>
          </w:p>
        </w:tc>
        <w:tc>
          <w:tcPr>
            <w:tcW w:w="2500" w:type="pct"/>
          </w:tcPr>
          <w:p w14:paraId="5ACF78A0" w14:textId="6971C9C5" w:rsidR="00E36AAD" w:rsidRPr="00D631F2" w:rsidRDefault="006779B4" w:rsidP="001977CC">
            <w:r>
              <w:t>http://standaarden.omgevingswet.overheid.nl/activiteitregelkwalificatie/id/concept/Informatieplicht</w:t>
            </w:r>
          </w:p>
        </w:tc>
      </w:tr>
      <w:tr w:rsidR="00E36AAD" w:rsidRPr="00D631F2" w14:paraId="1A4EF5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7455F29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13955D" w14:textId="77777777" w:rsidR="00E36AAD" w:rsidRPr="0049085E" w:rsidRDefault="00E36AAD" w:rsidP="001977CC">
                  <w:r>
                    <w:t>Geometrie</w:t>
                  </w:r>
                </w:p>
              </w:tc>
            </w:tr>
            <w:tr w:rsidR="00C442EE" w:rsidRPr="0049085E" w14:paraId="68EA4FFA" w14:textId="77777777" w:rsidTr="001977CC">
              <w:tc>
                <w:tcPr>
                  <w:tcW w:w="2500" w:type="pct"/>
                </w:tcPr>
                <w:p w14:paraId="2047802A" w14:textId="77777777" w:rsidR="00C442EE" w:rsidRPr="0049085E" w:rsidRDefault="00C442EE" w:rsidP="00C442EE">
                  <w:r>
                    <w:t>bestandsnaam</w:t>
                  </w:r>
                </w:p>
              </w:tc>
              <w:tc>
                <w:tcPr>
                  <w:tcW w:w="2500" w:type="pct"/>
                </w:tcPr>
                <w:p w14:paraId="720C9CDA" w14:textId="7CCA2772" w:rsidR="00C442EE" w:rsidRPr="0049085E" w:rsidRDefault="00C442EE" w:rsidP="00C442EE">
                  <w:r w:rsidRPr="00CD4440">
                    <w:t>Woongebied_Transformatie.gml</w:t>
                  </w:r>
                </w:p>
              </w:tc>
            </w:tr>
            <w:tr w:rsidR="00C442EE" w:rsidRPr="0049085E" w14:paraId="01979C86" w14:textId="77777777" w:rsidTr="001977CC">
              <w:tc>
                <w:tcPr>
                  <w:tcW w:w="2500" w:type="pct"/>
                </w:tcPr>
                <w:p w14:paraId="000B2289" w14:textId="77777777" w:rsidR="00C442EE" w:rsidRPr="0049085E" w:rsidRDefault="00C442EE" w:rsidP="00C442EE">
                  <w:r w:rsidRPr="0049085E">
                    <w:t>noemer</w:t>
                  </w:r>
                </w:p>
              </w:tc>
              <w:tc>
                <w:tcPr>
                  <w:tcW w:w="2500" w:type="pct"/>
                </w:tcPr>
                <w:p w14:paraId="463886C9" w14:textId="72582FC1" w:rsidR="00C442EE" w:rsidRPr="0049085E" w:rsidRDefault="00C442EE" w:rsidP="00C442EE">
                  <w:r w:rsidRPr="00CD4440">
                    <w:t>Woongebied-Transformatie</w:t>
                  </w:r>
                </w:p>
              </w:tc>
            </w:tr>
            <w:tr w:rsidR="00E36AAD" w:rsidRPr="0049085E" w14:paraId="4EBF7584" w14:textId="77777777" w:rsidTr="001977CC">
              <w:tc>
                <w:tcPr>
                  <w:tcW w:w="2500" w:type="pct"/>
                </w:tcPr>
                <w:p w14:paraId="305C7714" w14:textId="77777777" w:rsidR="00E36AAD" w:rsidRPr="0049085E" w:rsidRDefault="00E36AAD" w:rsidP="001977CC">
                  <w:r>
                    <w:t>symboolcode</w:t>
                  </w:r>
                </w:p>
              </w:tc>
              <w:tc>
                <w:tcPr>
                  <w:tcW w:w="2500" w:type="pct"/>
                </w:tcPr>
                <w:p w14:paraId="66510F29" w14:textId="3D9279F5" w:rsidR="00E36AAD" w:rsidRDefault="00E36AAD" w:rsidP="001977CC"/>
              </w:tc>
            </w:tr>
            <w:tr w:rsidR="00E36AAD" w:rsidRPr="0049085E" w14:paraId="2E23F191" w14:textId="77777777" w:rsidTr="001977CC">
              <w:tc>
                <w:tcPr>
                  <w:tcW w:w="2500" w:type="pct"/>
                </w:tcPr>
                <w:p w14:paraId="220C3467" w14:textId="77777777" w:rsidR="00E36AAD" w:rsidRPr="0049085E" w:rsidRDefault="00E36AAD" w:rsidP="001977CC">
                  <w:r w:rsidRPr="0049085E">
                    <w:t>nauwkeurigheid</w:t>
                  </w:r>
                </w:p>
              </w:tc>
              <w:tc>
                <w:tcPr>
                  <w:tcW w:w="2500" w:type="pct"/>
                </w:tcPr>
                <w:p w14:paraId="49431907" w14:textId="375D7523" w:rsidR="00E36AAD" w:rsidRPr="0049085E" w:rsidRDefault="00E36AAD" w:rsidP="001977CC"/>
              </w:tc>
            </w:tr>
            <w:tr w:rsidR="00E36AAD" w:rsidRPr="0049085E" w14:paraId="72FEA9F3" w14:textId="77777777" w:rsidTr="001977CC">
              <w:tc>
                <w:tcPr>
                  <w:tcW w:w="2500" w:type="pct"/>
                </w:tcPr>
                <w:p w14:paraId="33F72137" w14:textId="77777777" w:rsidR="00E36AAD" w:rsidRPr="0049085E" w:rsidRDefault="00E36AAD" w:rsidP="001977CC">
                  <w:r w:rsidRPr="0049085E">
                    <w:t>bron</w:t>
                  </w:r>
                  <w:r>
                    <w:t>N</w:t>
                  </w:r>
                  <w:r w:rsidRPr="0049085E">
                    <w:t>auwkeurigheid</w:t>
                  </w:r>
                </w:p>
              </w:tc>
              <w:tc>
                <w:tcPr>
                  <w:tcW w:w="2500" w:type="pct"/>
                </w:tcPr>
                <w:p w14:paraId="2AC21725" w14:textId="0C4FF6A8" w:rsidR="00E36AAD" w:rsidRPr="0049085E" w:rsidRDefault="006779B4" w:rsidP="001977CC">
                  <w:r>
                    <w:t>geen</w:t>
                  </w:r>
                </w:p>
              </w:tc>
            </w:tr>
            <w:tr w:rsidR="00E36AAD" w:rsidRPr="0049085E" w14:paraId="1FE1E096" w14:textId="77777777" w:rsidTr="001977CC">
              <w:tc>
                <w:tcPr>
                  <w:tcW w:w="2500" w:type="pct"/>
                </w:tcPr>
                <w:p w14:paraId="2ECAC25E" w14:textId="77777777" w:rsidR="00E36AAD" w:rsidRPr="0049085E" w:rsidRDefault="00E36AAD" w:rsidP="001977CC">
                  <w:r>
                    <w:t>idealisatie</w:t>
                  </w:r>
                </w:p>
              </w:tc>
              <w:tc>
                <w:tcPr>
                  <w:tcW w:w="2500" w:type="pct"/>
                </w:tcPr>
                <w:p w14:paraId="338F69FD" w14:textId="539D1D81" w:rsidR="00E36AAD" w:rsidRPr="0049085E" w:rsidRDefault="006779B4" w:rsidP="001977CC">
                  <w:r>
                    <w:t>geen</w:t>
                  </w:r>
                </w:p>
              </w:tc>
            </w:tr>
          </w:tbl>
          <w:p w14:paraId="37718D85" w14:textId="77777777" w:rsidR="00E36AAD" w:rsidRPr="00D631F2" w:rsidRDefault="00E36AAD" w:rsidP="001977CC"/>
        </w:tc>
      </w:tr>
    </w:tbl>
    <w:p w14:paraId="70E4E945" w14:textId="622EA13F" w:rsidR="00E36AAD" w:rsidRDefault="00E36AAD">
      <w:pPr>
        <w:pStyle w:val="Tekstopmerking"/>
      </w:pPr>
    </w:p>
  </w:comment>
  <w:comment w:id="102" w:author="Devlin Oosterwijk" w:date="2022-09-20T11:55: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18EB0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324BB2" w14:textId="77777777" w:rsidR="00E36AAD" w:rsidRPr="0049085E" w:rsidRDefault="00E36AAD" w:rsidP="00ED1428">
            <w:r>
              <w:rPr>
                <w:rStyle w:val="Verwijzingopmerking"/>
              </w:rPr>
              <w:annotationRef/>
            </w:r>
            <w:r>
              <w:t>Geometrie</w:t>
            </w:r>
          </w:p>
        </w:tc>
      </w:tr>
      <w:tr w:rsidR="00E36AAD" w:rsidRPr="0049085E" w14:paraId="4F50673B" w14:textId="77777777" w:rsidTr="00ED1428">
        <w:tc>
          <w:tcPr>
            <w:tcW w:w="2500" w:type="pct"/>
          </w:tcPr>
          <w:p w14:paraId="7A225B3A" w14:textId="77777777" w:rsidR="00E36AAD" w:rsidRPr="0049085E" w:rsidRDefault="00E36AAD" w:rsidP="00ED1428">
            <w:r>
              <w:t>bestandsnaam</w:t>
            </w:r>
          </w:p>
        </w:tc>
        <w:tc>
          <w:tcPr>
            <w:tcW w:w="2500" w:type="pct"/>
          </w:tcPr>
          <w:p w14:paraId="1312B257" w14:textId="67783C4F" w:rsidR="00E36AAD" w:rsidRPr="0049085E" w:rsidRDefault="00DC3AAA" w:rsidP="00ED1428">
            <w:r w:rsidRPr="00DC3AAA">
              <w:t>Woongebied_Transformatie.gml</w:t>
            </w:r>
          </w:p>
        </w:tc>
      </w:tr>
      <w:tr w:rsidR="00E36AAD" w:rsidRPr="0049085E" w14:paraId="2C2F476B" w14:textId="77777777" w:rsidTr="00ED1428">
        <w:tc>
          <w:tcPr>
            <w:tcW w:w="2500" w:type="pct"/>
          </w:tcPr>
          <w:p w14:paraId="5A95220A" w14:textId="77777777" w:rsidR="00E36AAD" w:rsidRPr="0049085E" w:rsidRDefault="00E36AAD" w:rsidP="00ED1428">
            <w:r w:rsidRPr="0049085E">
              <w:t>noemer</w:t>
            </w:r>
          </w:p>
        </w:tc>
        <w:tc>
          <w:tcPr>
            <w:tcW w:w="2500" w:type="pct"/>
          </w:tcPr>
          <w:p w14:paraId="2647D125" w14:textId="32AC5A09" w:rsidR="00E36AAD" w:rsidRPr="0049085E" w:rsidRDefault="00E36AAD" w:rsidP="00ED1428">
            <w:r>
              <w:t>Woongebied-Transformatie</w:t>
            </w:r>
          </w:p>
        </w:tc>
      </w:tr>
      <w:tr w:rsidR="00E36AAD" w:rsidRPr="0049085E" w14:paraId="7E80A99A" w14:textId="77777777" w:rsidTr="00ED1428">
        <w:tc>
          <w:tcPr>
            <w:tcW w:w="2500" w:type="pct"/>
          </w:tcPr>
          <w:p w14:paraId="2CD39895" w14:textId="77777777" w:rsidR="00E36AAD" w:rsidRPr="0049085E" w:rsidRDefault="00E36AAD" w:rsidP="00ED1428">
            <w:r>
              <w:t>symboolcode</w:t>
            </w:r>
          </w:p>
        </w:tc>
        <w:tc>
          <w:tcPr>
            <w:tcW w:w="2500" w:type="pct"/>
          </w:tcPr>
          <w:p w14:paraId="4C915542" w14:textId="1906DDD8" w:rsidR="00E36AAD" w:rsidRDefault="00E36AAD" w:rsidP="00ED1428"/>
        </w:tc>
      </w:tr>
      <w:tr w:rsidR="00E36AAD" w:rsidRPr="0049085E" w14:paraId="57F97A9F" w14:textId="77777777" w:rsidTr="00ED1428">
        <w:tc>
          <w:tcPr>
            <w:tcW w:w="2500" w:type="pct"/>
          </w:tcPr>
          <w:p w14:paraId="28F776FA" w14:textId="77777777" w:rsidR="00E36AAD" w:rsidRPr="0049085E" w:rsidRDefault="00E36AAD" w:rsidP="00ED1428">
            <w:r w:rsidRPr="0049085E">
              <w:t>nauwkeurigheid</w:t>
            </w:r>
          </w:p>
        </w:tc>
        <w:tc>
          <w:tcPr>
            <w:tcW w:w="2500" w:type="pct"/>
          </w:tcPr>
          <w:p w14:paraId="389C1C61" w14:textId="37796164" w:rsidR="00E36AAD" w:rsidRPr="0049085E" w:rsidRDefault="00E36AAD" w:rsidP="00ED1428"/>
        </w:tc>
      </w:tr>
      <w:tr w:rsidR="00E36AAD" w:rsidRPr="0049085E" w14:paraId="5EEF1FA2" w14:textId="77777777" w:rsidTr="00ED1428">
        <w:tc>
          <w:tcPr>
            <w:tcW w:w="2500" w:type="pct"/>
          </w:tcPr>
          <w:p w14:paraId="18E2073F" w14:textId="77777777" w:rsidR="00E36AAD" w:rsidRPr="0049085E" w:rsidRDefault="00E36AAD" w:rsidP="00ED1428">
            <w:r w:rsidRPr="0049085E">
              <w:t>bronNauwkeurigheid</w:t>
            </w:r>
          </w:p>
        </w:tc>
        <w:tc>
          <w:tcPr>
            <w:tcW w:w="2500" w:type="pct"/>
          </w:tcPr>
          <w:p w14:paraId="323CBB6D" w14:textId="1C77317B" w:rsidR="00E36AAD" w:rsidRPr="0049085E" w:rsidRDefault="00E36AAD" w:rsidP="00ED1428">
            <w:r>
              <w:t>geen</w:t>
            </w:r>
          </w:p>
        </w:tc>
      </w:tr>
      <w:tr w:rsidR="00E36AAD" w:rsidRPr="0049085E" w14:paraId="0BB55709" w14:textId="77777777" w:rsidTr="00ED1428">
        <w:tc>
          <w:tcPr>
            <w:tcW w:w="2500" w:type="pct"/>
          </w:tcPr>
          <w:p w14:paraId="169D7E4B" w14:textId="77777777" w:rsidR="00E36AAD" w:rsidRPr="0049085E" w:rsidRDefault="00E36AAD" w:rsidP="00ED1428">
            <w:r>
              <w:t>idealisatie</w:t>
            </w:r>
          </w:p>
        </w:tc>
        <w:tc>
          <w:tcPr>
            <w:tcW w:w="2500" w:type="pct"/>
          </w:tcPr>
          <w:p w14:paraId="3302C110" w14:textId="7F474600" w:rsidR="00E36AAD" w:rsidRPr="0049085E" w:rsidRDefault="00E36AAD" w:rsidP="00ED1428">
            <w:r>
              <w:t>http://standaarden.omgevingswet.overheid.nl/idealisatie/id/concept/Exact</w:t>
            </w:r>
          </w:p>
        </w:tc>
      </w:tr>
      <w:tr w:rsidR="00E36AAD" w:rsidRPr="0049085E" w14:paraId="7B6403A7" w14:textId="77777777" w:rsidTr="00ED1428">
        <w:tc>
          <w:tcPr>
            <w:tcW w:w="2500" w:type="pct"/>
          </w:tcPr>
          <w:p w14:paraId="46D8AE0A" w14:textId="77777777" w:rsidR="00E36AAD" w:rsidRDefault="00E36AAD" w:rsidP="00ED1428">
            <w:r>
              <w:t>regelingsgebied</w:t>
            </w:r>
          </w:p>
        </w:tc>
        <w:tc>
          <w:tcPr>
            <w:tcW w:w="2500" w:type="pct"/>
          </w:tcPr>
          <w:p w14:paraId="01999133" w14:textId="2144172A" w:rsidR="00E36AAD" w:rsidRDefault="00E36AAD" w:rsidP="00ED1428">
            <w:r>
              <w:t>False</w:t>
            </w:r>
          </w:p>
        </w:tc>
      </w:tr>
    </w:tbl>
    <w:p w14:paraId="237EEC60" w14:textId="46ED0B5D" w:rsidR="00E36AAD" w:rsidRDefault="00E36AAD">
      <w:pPr>
        <w:pStyle w:val="Tekstopmerking"/>
      </w:pPr>
    </w:p>
  </w:comment>
  <w:comment w:id="103"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03BA34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E664EA" w14:textId="77777777" w:rsidR="00E36AAD" w:rsidRPr="00D631F2" w:rsidRDefault="00E36AAD" w:rsidP="001977CC">
            <w:r>
              <w:rPr>
                <w:rStyle w:val="Verwijzingopmerking"/>
              </w:rPr>
              <w:annotationRef/>
            </w:r>
            <w:r w:rsidRPr="00D631F2">
              <w:t>Activiteit</w:t>
            </w:r>
          </w:p>
        </w:tc>
      </w:tr>
      <w:tr w:rsidR="00E36AAD" w:rsidRPr="00D631F2" w14:paraId="15092174" w14:textId="77777777" w:rsidTr="001977CC">
        <w:tc>
          <w:tcPr>
            <w:tcW w:w="2500" w:type="pct"/>
          </w:tcPr>
          <w:p w14:paraId="19776E9D" w14:textId="77777777" w:rsidR="00E36AAD" w:rsidRPr="00D631F2" w:rsidRDefault="00E36AAD" w:rsidP="001977CC">
            <w:r w:rsidRPr="00D631F2">
              <w:t>activiteit</w:t>
            </w:r>
            <w:r>
              <w:t>en</w:t>
            </w:r>
          </w:p>
        </w:tc>
        <w:tc>
          <w:tcPr>
            <w:tcW w:w="2500" w:type="pct"/>
          </w:tcPr>
          <w:p w14:paraId="15DB3190" w14:textId="34E2B3F1" w:rsidR="00E36AAD" w:rsidRPr="00D631F2" w:rsidRDefault="006779B4" w:rsidP="001977CC">
            <w:r>
              <w:t>Beroep, bedrijf of activiteit aan huis uitoefenen</w:t>
            </w:r>
          </w:p>
        </w:tc>
      </w:tr>
      <w:tr w:rsidR="00E36AAD" w:rsidRPr="00D631F2" w14:paraId="1F7765D1" w14:textId="77777777" w:rsidTr="001977CC">
        <w:tc>
          <w:tcPr>
            <w:tcW w:w="2500" w:type="pct"/>
          </w:tcPr>
          <w:p w14:paraId="1A552534" w14:textId="77777777" w:rsidR="00E36AAD" w:rsidRPr="00D631F2" w:rsidRDefault="00E36AAD" w:rsidP="001977CC">
            <w:r>
              <w:t>bovenliggendeActiviteit</w:t>
            </w:r>
          </w:p>
        </w:tc>
        <w:tc>
          <w:tcPr>
            <w:tcW w:w="2500" w:type="pct"/>
          </w:tcPr>
          <w:p w14:paraId="4F80E8FF" w14:textId="6E094DE3" w:rsidR="00E36AAD" w:rsidRDefault="00E36AAD" w:rsidP="001977CC"/>
        </w:tc>
      </w:tr>
      <w:tr w:rsidR="00E36AAD" w:rsidRPr="00D631F2" w14:paraId="203F0A14" w14:textId="77777777" w:rsidTr="001977CC">
        <w:tc>
          <w:tcPr>
            <w:tcW w:w="2500" w:type="pct"/>
          </w:tcPr>
          <w:p w14:paraId="4289BAF9" w14:textId="77777777" w:rsidR="00E36AAD" w:rsidRPr="00D631F2" w:rsidRDefault="00E36AAD" w:rsidP="001977CC">
            <w:r w:rsidRPr="00D631F2">
              <w:t>activiteitengroep</w:t>
            </w:r>
          </w:p>
        </w:tc>
        <w:tc>
          <w:tcPr>
            <w:tcW w:w="2500" w:type="pct"/>
          </w:tcPr>
          <w:p w14:paraId="38D6B734" w14:textId="2F50CF8C" w:rsidR="00E36AAD" w:rsidRPr="00D631F2" w:rsidRDefault="006779B4" w:rsidP="001977CC">
            <w:r>
              <w:t>http://standaarden.omgevingswet.overheid.nl/activiteit/id/concept/MilieubelastendeActiviteitMetBeperktEffect</w:t>
            </w:r>
          </w:p>
        </w:tc>
      </w:tr>
      <w:tr w:rsidR="00E36AAD" w:rsidRPr="00D631F2" w14:paraId="7A2D67A6" w14:textId="77777777" w:rsidTr="001977CC">
        <w:tc>
          <w:tcPr>
            <w:tcW w:w="2500" w:type="pct"/>
          </w:tcPr>
          <w:p w14:paraId="2D725FFB" w14:textId="77777777" w:rsidR="00E36AAD" w:rsidRPr="00D631F2" w:rsidRDefault="00E36AAD" w:rsidP="001977CC">
            <w:r>
              <w:t>activiteitregelkwalificatie</w:t>
            </w:r>
          </w:p>
        </w:tc>
        <w:tc>
          <w:tcPr>
            <w:tcW w:w="2500" w:type="pct"/>
          </w:tcPr>
          <w:p w14:paraId="17D8FB4D" w14:textId="3B71783C" w:rsidR="00E36AAD" w:rsidRPr="00D631F2" w:rsidRDefault="006779B4" w:rsidP="001977CC">
            <w:r>
              <w:t>http://standaarden.omgevingswet.overheid.nl/activiteitregelkwalificatie/id/concept/AndersGeduid</w:t>
            </w:r>
          </w:p>
        </w:tc>
      </w:tr>
      <w:tr w:rsidR="00E36AAD" w:rsidRPr="00D631F2" w14:paraId="7EB315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63C221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E51BA" w14:textId="77777777" w:rsidR="00E36AAD" w:rsidRPr="0049085E" w:rsidRDefault="00E36AAD" w:rsidP="001977CC">
                  <w:r>
                    <w:t>Geometrie</w:t>
                  </w:r>
                </w:p>
              </w:tc>
            </w:tr>
            <w:tr w:rsidR="00C442EE" w:rsidRPr="0049085E" w14:paraId="2B3FB5DD" w14:textId="77777777" w:rsidTr="001977CC">
              <w:tc>
                <w:tcPr>
                  <w:tcW w:w="2500" w:type="pct"/>
                </w:tcPr>
                <w:p w14:paraId="2984E49D" w14:textId="77777777" w:rsidR="00C442EE" w:rsidRPr="0049085E" w:rsidRDefault="00C442EE" w:rsidP="00C442EE">
                  <w:r>
                    <w:t>bestandsnaam</w:t>
                  </w:r>
                </w:p>
              </w:tc>
              <w:tc>
                <w:tcPr>
                  <w:tcW w:w="2500" w:type="pct"/>
                </w:tcPr>
                <w:p w14:paraId="6A4319BF" w14:textId="16D364D1" w:rsidR="00C442EE" w:rsidRPr="0049085E" w:rsidRDefault="00C442EE" w:rsidP="00C442EE">
                  <w:r w:rsidRPr="005820A6">
                    <w:t>Woongebied_Transformatie.gml</w:t>
                  </w:r>
                </w:p>
              </w:tc>
            </w:tr>
            <w:tr w:rsidR="00C442EE" w:rsidRPr="0049085E" w14:paraId="18080E00" w14:textId="77777777" w:rsidTr="001977CC">
              <w:tc>
                <w:tcPr>
                  <w:tcW w:w="2500" w:type="pct"/>
                </w:tcPr>
                <w:p w14:paraId="4630B454" w14:textId="77777777" w:rsidR="00C442EE" w:rsidRPr="0049085E" w:rsidRDefault="00C442EE" w:rsidP="00C442EE">
                  <w:r w:rsidRPr="0049085E">
                    <w:t>noemer</w:t>
                  </w:r>
                </w:p>
              </w:tc>
              <w:tc>
                <w:tcPr>
                  <w:tcW w:w="2500" w:type="pct"/>
                </w:tcPr>
                <w:p w14:paraId="5582DA93" w14:textId="46CF6E15" w:rsidR="00C442EE" w:rsidRPr="0049085E" w:rsidRDefault="00C442EE" w:rsidP="00C442EE">
                  <w:r w:rsidRPr="005820A6">
                    <w:t>Woongebied-Transformatie</w:t>
                  </w:r>
                </w:p>
              </w:tc>
            </w:tr>
            <w:tr w:rsidR="00E36AAD" w:rsidRPr="0049085E" w14:paraId="7A9A1D9D" w14:textId="77777777" w:rsidTr="001977CC">
              <w:tc>
                <w:tcPr>
                  <w:tcW w:w="2500" w:type="pct"/>
                </w:tcPr>
                <w:p w14:paraId="080DCC40" w14:textId="77777777" w:rsidR="00E36AAD" w:rsidRPr="0049085E" w:rsidRDefault="00E36AAD" w:rsidP="001977CC">
                  <w:r>
                    <w:t>symboolcode</w:t>
                  </w:r>
                </w:p>
              </w:tc>
              <w:tc>
                <w:tcPr>
                  <w:tcW w:w="2500" w:type="pct"/>
                </w:tcPr>
                <w:p w14:paraId="14617A36" w14:textId="28273105" w:rsidR="00E36AAD" w:rsidRDefault="00E36AAD" w:rsidP="001977CC"/>
              </w:tc>
            </w:tr>
            <w:tr w:rsidR="00E36AAD" w:rsidRPr="0049085E" w14:paraId="53CB9E5C" w14:textId="77777777" w:rsidTr="001977CC">
              <w:tc>
                <w:tcPr>
                  <w:tcW w:w="2500" w:type="pct"/>
                </w:tcPr>
                <w:p w14:paraId="056F127D" w14:textId="77777777" w:rsidR="00E36AAD" w:rsidRPr="0049085E" w:rsidRDefault="00E36AAD" w:rsidP="001977CC">
                  <w:r w:rsidRPr="0049085E">
                    <w:t>nauwkeurigheid</w:t>
                  </w:r>
                </w:p>
              </w:tc>
              <w:tc>
                <w:tcPr>
                  <w:tcW w:w="2500" w:type="pct"/>
                </w:tcPr>
                <w:p w14:paraId="11250208" w14:textId="0290476B" w:rsidR="00E36AAD" w:rsidRPr="0049085E" w:rsidRDefault="00E36AAD" w:rsidP="001977CC"/>
              </w:tc>
            </w:tr>
            <w:tr w:rsidR="00E36AAD" w:rsidRPr="0049085E" w14:paraId="7E2D7809" w14:textId="77777777" w:rsidTr="001977CC">
              <w:tc>
                <w:tcPr>
                  <w:tcW w:w="2500" w:type="pct"/>
                </w:tcPr>
                <w:p w14:paraId="458704C4" w14:textId="77777777" w:rsidR="00E36AAD" w:rsidRPr="0049085E" w:rsidRDefault="00E36AAD" w:rsidP="001977CC">
                  <w:r w:rsidRPr="0049085E">
                    <w:t>bron</w:t>
                  </w:r>
                  <w:r>
                    <w:t>N</w:t>
                  </w:r>
                  <w:r w:rsidRPr="0049085E">
                    <w:t>auwkeurigheid</w:t>
                  </w:r>
                </w:p>
              </w:tc>
              <w:tc>
                <w:tcPr>
                  <w:tcW w:w="2500" w:type="pct"/>
                </w:tcPr>
                <w:p w14:paraId="67CEA8C5" w14:textId="2A208CB7" w:rsidR="00E36AAD" w:rsidRPr="0049085E" w:rsidRDefault="006779B4" w:rsidP="001977CC">
                  <w:r>
                    <w:t>geen</w:t>
                  </w:r>
                </w:p>
              </w:tc>
            </w:tr>
            <w:tr w:rsidR="00E36AAD" w:rsidRPr="0049085E" w14:paraId="3CBF0DA5" w14:textId="77777777" w:rsidTr="001977CC">
              <w:tc>
                <w:tcPr>
                  <w:tcW w:w="2500" w:type="pct"/>
                </w:tcPr>
                <w:p w14:paraId="3162F5BE" w14:textId="77777777" w:rsidR="00E36AAD" w:rsidRPr="0049085E" w:rsidRDefault="00E36AAD" w:rsidP="001977CC">
                  <w:r>
                    <w:t>idealisatie</w:t>
                  </w:r>
                </w:p>
              </w:tc>
              <w:tc>
                <w:tcPr>
                  <w:tcW w:w="2500" w:type="pct"/>
                </w:tcPr>
                <w:p w14:paraId="3C7A5942" w14:textId="004249E6" w:rsidR="00E36AAD" w:rsidRPr="0049085E" w:rsidRDefault="006779B4" w:rsidP="001977CC">
                  <w:r>
                    <w:t>geen</w:t>
                  </w:r>
                </w:p>
              </w:tc>
            </w:tr>
          </w:tbl>
          <w:p w14:paraId="087B5686" w14:textId="77777777" w:rsidR="00E36AAD" w:rsidRPr="00D631F2" w:rsidRDefault="00E36AAD" w:rsidP="001977CC"/>
        </w:tc>
      </w:tr>
    </w:tbl>
    <w:p w14:paraId="3CAA83BB" w14:textId="374D43B1" w:rsidR="00E36AAD" w:rsidRDefault="00E36AAD">
      <w:pPr>
        <w:pStyle w:val="Tekstopmerking"/>
      </w:pPr>
    </w:p>
  </w:comment>
  <w:comment w:id="104" w:author="Devlin Oosterwijk" w:date="2022-09-20T11:56: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2E08D57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278AE8" w14:textId="77777777" w:rsidR="00E36AAD" w:rsidRPr="0049085E" w:rsidRDefault="00E36AAD" w:rsidP="00ED1428">
            <w:r>
              <w:rPr>
                <w:rStyle w:val="Verwijzingopmerking"/>
              </w:rPr>
              <w:annotationRef/>
            </w:r>
            <w:r>
              <w:t>Geometrie</w:t>
            </w:r>
          </w:p>
        </w:tc>
      </w:tr>
      <w:tr w:rsidR="00E36AAD" w:rsidRPr="0049085E" w14:paraId="0BF37DFF" w14:textId="77777777" w:rsidTr="00ED1428">
        <w:tc>
          <w:tcPr>
            <w:tcW w:w="2500" w:type="pct"/>
          </w:tcPr>
          <w:p w14:paraId="23F27214" w14:textId="77777777" w:rsidR="00E36AAD" w:rsidRPr="0049085E" w:rsidRDefault="00E36AAD" w:rsidP="00ED1428">
            <w:r>
              <w:t>bestandsnaam</w:t>
            </w:r>
          </w:p>
        </w:tc>
        <w:tc>
          <w:tcPr>
            <w:tcW w:w="2500" w:type="pct"/>
          </w:tcPr>
          <w:p w14:paraId="270F2B0E" w14:textId="6C2E0744" w:rsidR="00E36AAD" w:rsidRPr="0049085E" w:rsidRDefault="00DC3AAA" w:rsidP="00ED1428">
            <w:r w:rsidRPr="00DC3AAA">
              <w:t>Woongebied_Transformatie.gml</w:t>
            </w:r>
          </w:p>
        </w:tc>
      </w:tr>
      <w:tr w:rsidR="00E36AAD" w:rsidRPr="0049085E" w14:paraId="50FBE74B" w14:textId="77777777" w:rsidTr="00ED1428">
        <w:tc>
          <w:tcPr>
            <w:tcW w:w="2500" w:type="pct"/>
          </w:tcPr>
          <w:p w14:paraId="1735652C" w14:textId="77777777" w:rsidR="00E36AAD" w:rsidRPr="0049085E" w:rsidRDefault="00E36AAD" w:rsidP="00ED1428">
            <w:r w:rsidRPr="0049085E">
              <w:t>noemer</w:t>
            </w:r>
          </w:p>
        </w:tc>
        <w:tc>
          <w:tcPr>
            <w:tcW w:w="2500" w:type="pct"/>
          </w:tcPr>
          <w:p w14:paraId="76771209" w14:textId="39274A6D" w:rsidR="00E36AAD" w:rsidRPr="0049085E" w:rsidRDefault="00E36AAD" w:rsidP="00ED1428">
            <w:r>
              <w:t>Woongebied-Transformatie</w:t>
            </w:r>
          </w:p>
        </w:tc>
      </w:tr>
      <w:tr w:rsidR="00E36AAD" w:rsidRPr="0049085E" w14:paraId="624B033C" w14:textId="77777777" w:rsidTr="00ED1428">
        <w:tc>
          <w:tcPr>
            <w:tcW w:w="2500" w:type="pct"/>
          </w:tcPr>
          <w:p w14:paraId="6AE5042E" w14:textId="77777777" w:rsidR="00E36AAD" w:rsidRPr="0049085E" w:rsidRDefault="00E36AAD" w:rsidP="00ED1428">
            <w:r>
              <w:t>symboolcode</w:t>
            </w:r>
          </w:p>
        </w:tc>
        <w:tc>
          <w:tcPr>
            <w:tcW w:w="2500" w:type="pct"/>
          </w:tcPr>
          <w:p w14:paraId="6EDE540A" w14:textId="335F0526" w:rsidR="00E36AAD" w:rsidRDefault="00E36AAD" w:rsidP="00ED1428"/>
        </w:tc>
      </w:tr>
      <w:tr w:rsidR="00E36AAD" w:rsidRPr="0049085E" w14:paraId="61E96732" w14:textId="77777777" w:rsidTr="00ED1428">
        <w:tc>
          <w:tcPr>
            <w:tcW w:w="2500" w:type="pct"/>
          </w:tcPr>
          <w:p w14:paraId="72C7FB85" w14:textId="77777777" w:rsidR="00E36AAD" w:rsidRPr="0049085E" w:rsidRDefault="00E36AAD" w:rsidP="00ED1428">
            <w:r w:rsidRPr="0049085E">
              <w:t>nauwkeurigheid</w:t>
            </w:r>
          </w:p>
        </w:tc>
        <w:tc>
          <w:tcPr>
            <w:tcW w:w="2500" w:type="pct"/>
          </w:tcPr>
          <w:p w14:paraId="7D091EA4" w14:textId="5F555C91" w:rsidR="00E36AAD" w:rsidRPr="0049085E" w:rsidRDefault="00E36AAD" w:rsidP="00ED1428"/>
        </w:tc>
      </w:tr>
      <w:tr w:rsidR="00E36AAD" w:rsidRPr="0049085E" w14:paraId="2311941D" w14:textId="77777777" w:rsidTr="00ED1428">
        <w:tc>
          <w:tcPr>
            <w:tcW w:w="2500" w:type="pct"/>
          </w:tcPr>
          <w:p w14:paraId="5228DF7A" w14:textId="77777777" w:rsidR="00E36AAD" w:rsidRPr="0049085E" w:rsidRDefault="00E36AAD" w:rsidP="00ED1428">
            <w:r w:rsidRPr="0049085E">
              <w:t>bronNauwkeurigheid</w:t>
            </w:r>
          </w:p>
        </w:tc>
        <w:tc>
          <w:tcPr>
            <w:tcW w:w="2500" w:type="pct"/>
          </w:tcPr>
          <w:p w14:paraId="05121DE5" w14:textId="1F14B189" w:rsidR="00E36AAD" w:rsidRPr="0049085E" w:rsidRDefault="00E36AAD" w:rsidP="00ED1428">
            <w:r>
              <w:t>geen</w:t>
            </w:r>
          </w:p>
        </w:tc>
      </w:tr>
      <w:tr w:rsidR="00E36AAD" w:rsidRPr="0049085E" w14:paraId="1FC68975" w14:textId="77777777" w:rsidTr="00ED1428">
        <w:tc>
          <w:tcPr>
            <w:tcW w:w="2500" w:type="pct"/>
          </w:tcPr>
          <w:p w14:paraId="746BDFAB" w14:textId="77777777" w:rsidR="00E36AAD" w:rsidRPr="0049085E" w:rsidRDefault="00E36AAD" w:rsidP="00ED1428">
            <w:r>
              <w:t>idealisatie</w:t>
            </w:r>
          </w:p>
        </w:tc>
        <w:tc>
          <w:tcPr>
            <w:tcW w:w="2500" w:type="pct"/>
          </w:tcPr>
          <w:p w14:paraId="697099BB" w14:textId="25CA7D0A" w:rsidR="00E36AAD" w:rsidRPr="0049085E" w:rsidRDefault="00E36AAD" w:rsidP="00ED1428">
            <w:r>
              <w:t>http://standaarden.omgevingswet.overheid.nl/idealisatie/id/concept/Exact</w:t>
            </w:r>
          </w:p>
        </w:tc>
      </w:tr>
      <w:tr w:rsidR="00E36AAD" w:rsidRPr="0049085E" w14:paraId="15C0AB6F" w14:textId="77777777" w:rsidTr="00ED1428">
        <w:tc>
          <w:tcPr>
            <w:tcW w:w="2500" w:type="pct"/>
          </w:tcPr>
          <w:p w14:paraId="1E93FDE9" w14:textId="77777777" w:rsidR="00E36AAD" w:rsidRDefault="00E36AAD" w:rsidP="00ED1428">
            <w:r>
              <w:t>regelingsgebied</w:t>
            </w:r>
          </w:p>
        </w:tc>
        <w:tc>
          <w:tcPr>
            <w:tcW w:w="2500" w:type="pct"/>
          </w:tcPr>
          <w:p w14:paraId="2E809429" w14:textId="791923F1" w:rsidR="00E36AAD" w:rsidRDefault="00E36AAD" w:rsidP="00ED1428">
            <w:r>
              <w:t>False</w:t>
            </w:r>
          </w:p>
        </w:tc>
      </w:tr>
    </w:tbl>
    <w:p w14:paraId="615494FF" w14:textId="1B7D8031" w:rsidR="00E36AAD" w:rsidRDefault="00E36AAD">
      <w:pPr>
        <w:pStyle w:val="Tekstopmerking"/>
      </w:pPr>
    </w:p>
  </w:comment>
  <w:comment w:id="105"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D631F2" w14:paraId="42BF9C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895CF3" w14:textId="77777777" w:rsidR="00E36AAD" w:rsidRPr="00D631F2" w:rsidRDefault="00E36AAD" w:rsidP="001977CC">
            <w:r>
              <w:rPr>
                <w:rStyle w:val="Verwijzingopmerking"/>
              </w:rPr>
              <w:annotationRef/>
            </w:r>
            <w:r w:rsidRPr="00D631F2">
              <w:t>Activiteit</w:t>
            </w:r>
          </w:p>
        </w:tc>
      </w:tr>
      <w:tr w:rsidR="00E36AAD" w:rsidRPr="00D631F2" w14:paraId="29ECE848" w14:textId="77777777" w:rsidTr="001977CC">
        <w:tc>
          <w:tcPr>
            <w:tcW w:w="2500" w:type="pct"/>
          </w:tcPr>
          <w:p w14:paraId="4BF461AD" w14:textId="77777777" w:rsidR="00E36AAD" w:rsidRPr="00D631F2" w:rsidRDefault="00E36AAD" w:rsidP="001977CC">
            <w:r w:rsidRPr="00D631F2">
              <w:t>activiteit</w:t>
            </w:r>
            <w:r>
              <w:t>en</w:t>
            </w:r>
          </w:p>
        </w:tc>
        <w:tc>
          <w:tcPr>
            <w:tcW w:w="2500" w:type="pct"/>
          </w:tcPr>
          <w:p w14:paraId="7954166A" w14:textId="48A5661A" w:rsidR="00E36AAD" w:rsidRPr="00D631F2" w:rsidRDefault="006779B4" w:rsidP="001977CC">
            <w:r>
              <w:t>Beroep, bedrijf of activiteit aan huis uitoefenen</w:t>
            </w:r>
          </w:p>
        </w:tc>
      </w:tr>
      <w:tr w:rsidR="00E36AAD" w:rsidRPr="00D631F2" w14:paraId="427973A3" w14:textId="77777777" w:rsidTr="001977CC">
        <w:tc>
          <w:tcPr>
            <w:tcW w:w="2500" w:type="pct"/>
          </w:tcPr>
          <w:p w14:paraId="0097CABB" w14:textId="77777777" w:rsidR="00E36AAD" w:rsidRPr="00D631F2" w:rsidRDefault="00E36AAD" w:rsidP="001977CC">
            <w:r>
              <w:t>bovenliggendeActiviteit</w:t>
            </w:r>
          </w:p>
        </w:tc>
        <w:tc>
          <w:tcPr>
            <w:tcW w:w="2500" w:type="pct"/>
          </w:tcPr>
          <w:p w14:paraId="5A4920BA" w14:textId="44C47D75" w:rsidR="00E36AAD" w:rsidRDefault="00E36AAD" w:rsidP="001977CC"/>
        </w:tc>
      </w:tr>
      <w:tr w:rsidR="00E36AAD" w:rsidRPr="00D631F2" w14:paraId="785BF2E3" w14:textId="77777777" w:rsidTr="001977CC">
        <w:tc>
          <w:tcPr>
            <w:tcW w:w="2500" w:type="pct"/>
          </w:tcPr>
          <w:p w14:paraId="48560104" w14:textId="77777777" w:rsidR="00E36AAD" w:rsidRPr="00D631F2" w:rsidRDefault="00E36AAD" w:rsidP="001977CC">
            <w:r w:rsidRPr="00D631F2">
              <w:t>activiteitengroep</w:t>
            </w:r>
          </w:p>
        </w:tc>
        <w:tc>
          <w:tcPr>
            <w:tcW w:w="2500" w:type="pct"/>
          </w:tcPr>
          <w:p w14:paraId="2671D743" w14:textId="2CF17859" w:rsidR="00E36AAD" w:rsidRPr="00D631F2" w:rsidRDefault="006779B4" w:rsidP="001977CC">
            <w:r>
              <w:t>http://standaarden.omgevingswet.overheid.nl/activiteit/id/concept/MilieubelastendeActiviteitMetBeperktEffect</w:t>
            </w:r>
          </w:p>
        </w:tc>
      </w:tr>
      <w:tr w:rsidR="00E36AAD" w:rsidRPr="00D631F2" w14:paraId="6D61860F" w14:textId="77777777" w:rsidTr="001977CC">
        <w:tc>
          <w:tcPr>
            <w:tcW w:w="2500" w:type="pct"/>
          </w:tcPr>
          <w:p w14:paraId="7A81EE97" w14:textId="77777777" w:rsidR="00E36AAD" w:rsidRPr="00D631F2" w:rsidRDefault="00E36AAD" w:rsidP="001977CC">
            <w:r>
              <w:t>activiteitregelkwalificatie</w:t>
            </w:r>
          </w:p>
        </w:tc>
        <w:tc>
          <w:tcPr>
            <w:tcW w:w="2500" w:type="pct"/>
          </w:tcPr>
          <w:p w14:paraId="65AB0812" w14:textId="6BBE2A7C" w:rsidR="00E36AAD" w:rsidRPr="00D631F2" w:rsidRDefault="006779B4" w:rsidP="001977CC">
            <w:r>
              <w:t>http://standaarden.omgevingswet.overheid.nl/activiteitregelkwalificatie/id/concept/AndersGeduid</w:t>
            </w:r>
          </w:p>
        </w:tc>
      </w:tr>
      <w:tr w:rsidR="00E36AAD" w:rsidRPr="00D631F2" w14:paraId="07805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E36AAD" w:rsidRPr="0049085E" w14:paraId="0C8D286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60E063" w14:textId="77777777" w:rsidR="00E36AAD" w:rsidRPr="0049085E" w:rsidRDefault="00E36AAD" w:rsidP="001977CC">
                  <w:r>
                    <w:t>Geometrie</w:t>
                  </w:r>
                </w:p>
              </w:tc>
            </w:tr>
            <w:tr w:rsidR="00C442EE" w:rsidRPr="0049085E" w14:paraId="31D83D22" w14:textId="77777777" w:rsidTr="001977CC">
              <w:tc>
                <w:tcPr>
                  <w:tcW w:w="2500" w:type="pct"/>
                </w:tcPr>
                <w:p w14:paraId="1E52F917" w14:textId="77777777" w:rsidR="00C442EE" w:rsidRPr="0049085E" w:rsidRDefault="00C442EE" w:rsidP="00C442EE">
                  <w:r>
                    <w:t>bestandsnaam</w:t>
                  </w:r>
                </w:p>
              </w:tc>
              <w:tc>
                <w:tcPr>
                  <w:tcW w:w="2500" w:type="pct"/>
                </w:tcPr>
                <w:p w14:paraId="702AB7C0" w14:textId="1C50E847" w:rsidR="00C442EE" w:rsidRPr="0049085E" w:rsidRDefault="00C442EE" w:rsidP="00C442EE">
                  <w:r w:rsidRPr="008F0C0B">
                    <w:t>Woongebied_Transformatie.gml</w:t>
                  </w:r>
                </w:p>
              </w:tc>
            </w:tr>
            <w:tr w:rsidR="00C442EE" w:rsidRPr="0049085E" w14:paraId="130D2607" w14:textId="77777777" w:rsidTr="001977CC">
              <w:tc>
                <w:tcPr>
                  <w:tcW w:w="2500" w:type="pct"/>
                </w:tcPr>
                <w:p w14:paraId="4FAE08E8" w14:textId="77777777" w:rsidR="00C442EE" w:rsidRPr="0049085E" w:rsidRDefault="00C442EE" w:rsidP="00C442EE">
                  <w:r w:rsidRPr="0049085E">
                    <w:t>noemer</w:t>
                  </w:r>
                </w:p>
              </w:tc>
              <w:tc>
                <w:tcPr>
                  <w:tcW w:w="2500" w:type="pct"/>
                </w:tcPr>
                <w:p w14:paraId="62989807" w14:textId="66EBAAE1" w:rsidR="00C442EE" w:rsidRPr="0049085E" w:rsidRDefault="00C442EE" w:rsidP="00C442EE">
                  <w:r w:rsidRPr="008F0C0B">
                    <w:t>Woongebied-Transformatie</w:t>
                  </w:r>
                </w:p>
              </w:tc>
            </w:tr>
            <w:tr w:rsidR="00E36AAD" w:rsidRPr="0049085E" w14:paraId="68595845" w14:textId="77777777" w:rsidTr="001977CC">
              <w:tc>
                <w:tcPr>
                  <w:tcW w:w="2500" w:type="pct"/>
                </w:tcPr>
                <w:p w14:paraId="7A789A14" w14:textId="77777777" w:rsidR="00E36AAD" w:rsidRPr="0049085E" w:rsidRDefault="00E36AAD" w:rsidP="001977CC">
                  <w:r>
                    <w:t>symboolcode</w:t>
                  </w:r>
                </w:p>
              </w:tc>
              <w:tc>
                <w:tcPr>
                  <w:tcW w:w="2500" w:type="pct"/>
                </w:tcPr>
                <w:p w14:paraId="7FBBF2AA" w14:textId="13FF6B42" w:rsidR="00E36AAD" w:rsidRDefault="00E36AAD" w:rsidP="001977CC"/>
              </w:tc>
            </w:tr>
            <w:tr w:rsidR="00E36AAD" w:rsidRPr="0049085E" w14:paraId="0D8BE9AB" w14:textId="77777777" w:rsidTr="001977CC">
              <w:tc>
                <w:tcPr>
                  <w:tcW w:w="2500" w:type="pct"/>
                </w:tcPr>
                <w:p w14:paraId="469C3A4A" w14:textId="77777777" w:rsidR="00E36AAD" w:rsidRPr="0049085E" w:rsidRDefault="00E36AAD" w:rsidP="001977CC">
                  <w:r w:rsidRPr="0049085E">
                    <w:t>nauwkeurigheid</w:t>
                  </w:r>
                </w:p>
              </w:tc>
              <w:tc>
                <w:tcPr>
                  <w:tcW w:w="2500" w:type="pct"/>
                </w:tcPr>
                <w:p w14:paraId="7274FFF2" w14:textId="48C26FEF" w:rsidR="00E36AAD" w:rsidRPr="0049085E" w:rsidRDefault="00E36AAD" w:rsidP="001977CC"/>
              </w:tc>
            </w:tr>
            <w:tr w:rsidR="00E36AAD" w:rsidRPr="0049085E" w14:paraId="2A9B3FF9" w14:textId="77777777" w:rsidTr="001977CC">
              <w:tc>
                <w:tcPr>
                  <w:tcW w:w="2500" w:type="pct"/>
                </w:tcPr>
                <w:p w14:paraId="4B8FF73F" w14:textId="77777777" w:rsidR="00E36AAD" w:rsidRPr="0049085E" w:rsidRDefault="00E36AAD" w:rsidP="001977CC">
                  <w:r w:rsidRPr="0049085E">
                    <w:t>bron</w:t>
                  </w:r>
                  <w:r>
                    <w:t>N</w:t>
                  </w:r>
                  <w:r w:rsidRPr="0049085E">
                    <w:t>auwkeurigheid</w:t>
                  </w:r>
                </w:p>
              </w:tc>
              <w:tc>
                <w:tcPr>
                  <w:tcW w:w="2500" w:type="pct"/>
                </w:tcPr>
                <w:p w14:paraId="6D0D1994" w14:textId="76C55D9A" w:rsidR="00E36AAD" w:rsidRPr="0049085E" w:rsidRDefault="006779B4" w:rsidP="001977CC">
                  <w:r>
                    <w:t>geen</w:t>
                  </w:r>
                </w:p>
              </w:tc>
            </w:tr>
            <w:tr w:rsidR="00E36AAD" w:rsidRPr="0049085E" w14:paraId="34492C3A" w14:textId="77777777" w:rsidTr="001977CC">
              <w:tc>
                <w:tcPr>
                  <w:tcW w:w="2500" w:type="pct"/>
                </w:tcPr>
                <w:p w14:paraId="20F1FB04" w14:textId="77777777" w:rsidR="00E36AAD" w:rsidRPr="0049085E" w:rsidRDefault="00E36AAD" w:rsidP="001977CC">
                  <w:r>
                    <w:t>idealisatie</w:t>
                  </w:r>
                </w:p>
              </w:tc>
              <w:tc>
                <w:tcPr>
                  <w:tcW w:w="2500" w:type="pct"/>
                </w:tcPr>
                <w:p w14:paraId="7E378DD5" w14:textId="288EB18A" w:rsidR="00E36AAD" w:rsidRPr="0049085E" w:rsidRDefault="006779B4" w:rsidP="001977CC">
                  <w:r>
                    <w:t>geen</w:t>
                  </w:r>
                </w:p>
              </w:tc>
            </w:tr>
          </w:tbl>
          <w:p w14:paraId="76326CAE" w14:textId="77777777" w:rsidR="00E36AAD" w:rsidRPr="00D631F2" w:rsidRDefault="00E36AAD" w:rsidP="001977CC"/>
        </w:tc>
      </w:tr>
    </w:tbl>
    <w:p w14:paraId="10EF0D56" w14:textId="61ACB915" w:rsidR="00E36AAD" w:rsidRDefault="00E36AAD">
      <w:pPr>
        <w:pStyle w:val="Tekstopmerking"/>
      </w:pPr>
    </w:p>
  </w:comment>
  <w:comment w:id="106" w:author="Devlin Oosterwijk" w:date="2022-09-20T11:57:00Z" w:initials="DO">
    <w:tbl>
      <w:tblPr>
        <w:tblStyle w:val="Annotatie"/>
        <w:tblW w:w="5000" w:type="pct"/>
        <w:tblLayout w:type="fixed"/>
        <w:tblLook w:val="0620" w:firstRow="1" w:lastRow="0" w:firstColumn="0" w:lastColumn="0" w:noHBand="1" w:noVBand="1"/>
      </w:tblPr>
      <w:tblGrid>
        <w:gridCol w:w="3963"/>
        <w:gridCol w:w="3964"/>
      </w:tblGrid>
      <w:tr w:rsidR="00E36AAD" w:rsidRPr="0049085E" w14:paraId="592C11E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65F31A" w14:textId="77777777" w:rsidR="00E36AAD" w:rsidRPr="0049085E" w:rsidRDefault="00E36AAD" w:rsidP="00ED1428">
            <w:r>
              <w:rPr>
                <w:rStyle w:val="Verwijzingopmerking"/>
              </w:rPr>
              <w:annotationRef/>
            </w:r>
            <w:r>
              <w:t>Geometrie</w:t>
            </w:r>
          </w:p>
        </w:tc>
      </w:tr>
      <w:tr w:rsidR="00E36AAD" w:rsidRPr="0049085E" w14:paraId="1251F275" w14:textId="77777777" w:rsidTr="00ED1428">
        <w:tc>
          <w:tcPr>
            <w:tcW w:w="2500" w:type="pct"/>
          </w:tcPr>
          <w:p w14:paraId="0AB77C26" w14:textId="77777777" w:rsidR="00E36AAD" w:rsidRPr="0049085E" w:rsidRDefault="00E36AAD" w:rsidP="00ED1428">
            <w:r>
              <w:t>bestandsnaam</w:t>
            </w:r>
          </w:p>
        </w:tc>
        <w:tc>
          <w:tcPr>
            <w:tcW w:w="2500" w:type="pct"/>
          </w:tcPr>
          <w:p w14:paraId="3C227E3E" w14:textId="192044C6" w:rsidR="00E36AAD" w:rsidRPr="0049085E" w:rsidRDefault="00DC3AAA" w:rsidP="00ED1428">
            <w:r w:rsidRPr="00DC3AAA">
              <w:t>Woongebied_Transformatie.gml</w:t>
            </w:r>
          </w:p>
        </w:tc>
      </w:tr>
      <w:tr w:rsidR="00E36AAD" w:rsidRPr="0049085E" w14:paraId="1BB84D65" w14:textId="77777777" w:rsidTr="00ED1428">
        <w:tc>
          <w:tcPr>
            <w:tcW w:w="2500" w:type="pct"/>
          </w:tcPr>
          <w:p w14:paraId="6CCF357D" w14:textId="77777777" w:rsidR="00E36AAD" w:rsidRPr="0049085E" w:rsidRDefault="00E36AAD" w:rsidP="00ED1428">
            <w:r w:rsidRPr="0049085E">
              <w:t>noemer</w:t>
            </w:r>
          </w:p>
        </w:tc>
        <w:tc>
          <w:tcPr>
            <w:tcW w:w="2500" w:type="pct"/>
          </w:tcPr>
          <w:p w14:paraId="6443E515" w14:textId="5A088FBC" w:rsidR="00E36AAD" w:rsidRPr="0049085E" w:rsidRDefault="00E36AAD" w:rsidP="00ED1428">
            <w:r>
              <w:t>Woongebied-Transformatie</w:t>
            </w:r>
          </w:p>
        </w:tc>
      </w:tr>
      <w:tr w:rsidR="00E36AAD" w:rsidRPr="0049085E" w14:paraId="529CDC36" w14:textId="77777777" w:rsidTr="00ED1428">
        <w:tc>
          <w:tcPr>
            <w:tcW w:w="2500" w:type="pct"/>
          </w:tcPr>
          <w:p w14:paraId="087DCB59" w14:textId="77777777" w:rsidR="00E36AAD" w:rsidRPr="0049085E" w:rsidRDefault="00E36AAD" w:rsidP="00ED1428">
            <w:r>
              <w:t>symboolcode</w:t>
            </w:r>
          </w:p>
        </w:tc>
        <w:tc>
          <w:tcPr>
            <w:tcW w:w="2500" w:type="pct"/>
          </w:tcPr>
          <w:p w14:paraId="5CEEDCE3" w14:textId="157EF744" w:rsidR="00E36AAD" w:rsidRDefault="00E36AAD" w:rsidP="00ED1428"/>
        </w:tc>
      </w:tr>
      <w:tr w:rsidR="00E36AAD" w:rsidRPr="0049085E" w14:paraId="6BD2FF95" w14:textId="77777777" w:rsidTr="00ED1428">
        <w:tc>
          <w:tcPr>
            <w:tcW w:w="2500" w:type="pct"/>
          </w:tcPr>
          <w:p w14:paraId="66B8E519" w14:textId="77777777" w:rsidR="00E36AAD" w:rsidRPr="0049085E" w:rsidRDefault="00E36AAD" w:rsidP="00ED1428">
            <w:r w:rsidRPr="0049085E">
              <w:t>nauwkeurigheid</w:t>
            </w:r>
          </w:p>
        </w:tc>
        <w:tc>
          <w:tcPr>
            <w:tcW w:w="2500" w:type="pct"/>
          </w:tcPr>
          <w:p w14:paraId="5E39D5FC" w14:textId="42E0A89F" w:rsidR="00E36AAD" w:rsidRPr="0049085E" w:rsidRDefault="00E36AAD" w:rsidP="00ED1428"/>
        </w:tc>
      </w:tr>
      <w:tr w:rsidR="00E36AAD" w:rsidRPr="0049085E" w14:paraId="4C6D4E85" w14:textId="77777777" w:rsidTr="00ED1428">
        <w:tc>
          <w:tcPr>
            <w:tcW w:w="2500" w:type="pct"/>
          </w:tcPr>
          <w:p w14:paraId="18A3EB92" w14:textId="77777777" w:rsidR="00E36AAD" w:rsidRPr="0049085E" w:rsidRDefault="00E36AAD" w:rsidP="00ED1428">
            <w:r w:rsidRPr="0049085E">
              <w:t>bronNauwkeurigheid</w:t>
            </w:r>
          </w:p>
        </w:tc>
        <w:tc>
          <w:tcPr>
            <w:tcW w:w="2500" w:type="pct"/>
          </w:tcPr>
          <w:p w14:paraId="6390FE01" w14:textId="1DB09C38" w:rsidR="00E36AAD" w:rsidRPr="0049085E" w:rsidRDefault="00E36AAD" w:rsidP="00ED1428">
            <w:r>
              <w:t>geen</w:t>
            </w:r>
          </w:p>
        </w:tc>
      </w:tr>
      <w:tr w:rsidR="00E36AAD" w:rsidRPr="0049085E" w14:paraId="6E1B011F" w14:textId="77777777" w:rsidTr="00ED1428">
        <w:tc>
          <w:tcPr>
            <w:tcW w:w="2500" w:type="pct"/>
          </w:tcPr>
          <w:p w14:paraId="186A1C36" w14:textId="77777777" w:rsidR="00E36AAD" w:rsidRPr="0049085E" w:rsidRDefault="00E36AAD" w:rsidP="00ED1428">
            <w:r>
              <w:t>idealisatie</w:t>
            </w:r>
          </w:p>
        </w:tc>
        <w:tc>
          <w:tcPr>
            <w:tcW w:w="2500" w:type="pct"/>
          </w:tcPr>
          <w:p w14:paraId="39C8F991" w14:textId="29ABC5BF" w:rsidR="00E36AAD" w:rsidRPr="0049085E" w:rsidRDefault="00E36AAD" w:rsidP="00ED1428">
            <w:r>
              <w:t>http://standaarden.omgevingswet.overheid.nl/idealisatie/id/concept/Exact</w:t>
            </w:r>
          </w:p>
        </w:tc>
      </w:tr>
      <w:tr w:rsidR="00E36AAD" w:rsidRPr="0049085E" w14:paraId="32923436" w14:textId="77777777" w:rsidTr="00ED1428">
        <w:tc>
          <w:tcPr>
            <w:tcW w:w="2500" w:type="pct"/>
          </w:tcPr>
          <w:p w14:paraId="1D06ED1D" w14:textId="77777777" w:rsidR="00E36AAD" w:rsidRDefault="00E36AAD" w:rsidP="00ED1428">
            <w:r>
              <w:t>regelingsgebied</w:t>
            </w:r>
          </w:p>
        </w:tc>
        <w:tc>
          <w:tcPr>
            <w:tcW w:w="2500" w:type="pct"/>
          </w:tcPr>
          <w:p w14:paraId="2DC325E9" w14:textId="24348734" w:rsidR="00E36AAD" w:rsidRDefault="00E36AAD" w:rsidP="00ED1428">
            <w:r>
              <w:t>False</w:t>
            </w:r>
          </w:p>
        </w:tc>
      </w:tr>
    </w:tbl>
    <w:p w14:paraId="74681696" w14:textId="2DE9C9EB" w:rsidR="00E36AAD" w:rsidRDefault="00E36AAD">
      <w:pPr>
        <w:pStyle w:val="Tekstopmerking"/>
      </w:pPr>
    </w:p>
  </w:comment>
  <w:comment w:id="107"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61E7280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821EDE" w14:textId="77777777" w:rsidR="004979FC" w:rsidRPr="00D631F2" w:rsidRDefault="004979FC" w:rsidP="001977CC">
            <w:r>
              <w:rPr>
                <w:rStyle w:val="Verwijzingopmerking"/>
              </w:rPr>
              <w:annotationRef/>
            </w:r>
            <w:r w:rsidRPr="00D631F2">
              <w:t>Activiteit</w:t>
            </w:r>
          </w:p>
        </w:tc>
      </w:tr>
      <w:tr w:rsidR="004979FC" w:rsidRPr="00D631F2" w14:paraId="53CBE40B" w14:textId="77777777" w:rsidTr="001977CC">
        <w:tc>
          <w:tcPr>
            <w:tcW w:w="2500" w:type="pct"/>
          </w:tcPr>
          <w:p w14:paraId="7BF683DA" w14:textId="77777777" w:rsidR="004979FC" w:rsidRPr="00D631F2" w:rsidRDefault="004979FC" w:rsidP="001977CC">
            <w:r w:rsidRPr="00D631F2">
              <w:t>activiteit</w:t>
            </w:r>
            <w:r>
              <w:t>en</w:t>
            </w:r>
          </w:p>
        </w:tc>
        <w:tc>
          <w:tcPr>
            <w:tcW w:w="2500" w:type="pct"/>
          </w:tcPr>
          <w:p w14:paraId="3B2D4C10" w14:textId="1390F86D" w:rsidR="004979FC" w:rsidRPr="00D631F2" w:rsidRDefault="006779B4" w:rsidP="001977CC">
            <w:r>
              <w:t>Beroep, bedrijf of activiteit aan huis uitoefenen</w:t>
            </w:r>
          </w:p>
        </w:tc>
      </w:tr>
      <w:tr w:rsidR="004979FC" w:rsidRPr="00D631F2" w14:paraId="0CCB1493" w14:textId="77777777" w:rsidTr="001977CC">
        <w:tc>
          <w:tcPr>
            <w:tcW w:w="2500" w:type="pct"/>
          </w:tcPr>
          <w:p w14:paraId="4FF858DB" w14:textId="77777777" w:rsidR="004979FC" w:rsidRPr="00D631F2" w:rsidRDefault="004979FC" w:rsidP="001977CC">
            <w:r>
              <w:t>bovenliggendeActiviteit</w:t>
            </w:r>
          </w:p>
        </w:tc>
        <w:tc>
          <w:tcPr>
            <w:tcW w:w="2500" w:type="pct"/>
          </w:tcPr>
          <w:p w14:paraId="0575A1C1" w14:textId="7ED5CB57" w:rsidR="004979FC" w:rsidRDefault="004979FC" w:rsidP="001977CC"/>
        </w:tc>
      </w:tr>
      <w:tr w:rsidR="004979FC" w:rsidRPr="00D631F2" w14:paraId="080A3CDB" w14:textId="77777777" w:rsidTr="001977CC">
        <w:tc>
          <w:tcPr>
            <w:tcW w:w="2500" w:type="pct"/>
          </w:tcPr>
          <w:p w14:paraId="65E10C5D" w14:textId="77777777" w:rsidR="004979FC" w:rsidRPr="00D631F2" w:rsidRDefault="004979FC" w:rsidP="001977CC">
            <w:r w:rsidRPr="00D631F2">
              <w:t>activiteitengroep</w:t>
            </w:r>
          </w:p>
        </w:tc>
        <w:tc>
          <w:tcPr>
            <w:tcW w:w="2500" w:type="pct"/>
          </w:tcPr>
          <w:p w14:paraId="05A43823" w14:textId="2E5B78E8" w:rsidR="004979FC" w:rsidRPr="00D631F2" w:rsidRDefault="006779B4" w:rsidP="001977CC">
            <w:r>
              <w:t>http://standaarden.omgevingswet.overheid.nl/activiteit/id/concept/MilieubelastendeActiviteitMetBeperktEffect</w:t>
            </w:r>
          </w:p>
        </w:tc>
      </w:tr>
      <w:tr w:rsidR="004979FC" w:rsidRPr="00D631F2" w14:paraId="2FAA3277" w14:textId="77777777" w:rsidTr="001977CC">
        <w:tc>
          <w:tcPr>
            <w:tcW w:w="2500" w:type="pct"/>
          </w:tcPr>
          <w:p w14:paraId="0BCD627F" w14:textId="77777777" w:rsidR="004979FC" w:rsidRPr="00D631F2" w:rsidRDefault="004979FC" w:rsidP="001977CC">
            <w:r>
              <w:t>activiteitregelkwalificatie</w:t>
            </w:r>
          </w:p>
        </w:tc>
        <w:tc>
          <w:tcPr>
            <w:tcW w:w="2500" w:type="pct"/>
          </w:tcPr>
          <w:p w14:paraId="614859CF" w14:textId="7EAEBDCC" w:rsidR="004979FC" w:rsidRPr="00D631F2" w:rsidRDefault="006779B4" w:rsidP="001977CC">
            <w:r>
              <w:t>http://standaarden.omgevingswet.overheid.nl/activiteitregelkwalificatie/id/concept/AndersGeduid</w:t>
            </w:r>
          </w:p>
        </w:tc>
      </w:tr>
      <w:tr w:rsidR="004979FC" w:rsidRPr="00D631F2" w14:paraId="638A525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4921B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ED806" w14:textId="77777777" w:rsidR="004979FC" w:rsidRPr="0049085E" w:rsidRDefault="004979FC" w:rsidP="001977CC">
                  <w:r>
                    <w:t>Geometrie</w:t>
                  </w:r>
                </w:p>
              </w:tc>
            </w:tr>
            <w:tr w:rsidR="00C442EE" w:rsidRPr="0049085E" w14:paraId="748DFD39" w14:textId="77777777" w:rsidTr="001977CC">
              <w:tc>
                <w:tcPr>
                  <w:tcW w:w="2500" w:type="pct"/>
                </w:tcPr>
                <w:p w14:paraId="54237B89" w14:textId="77777777" w:rsidR="00C442EE" w:rsidRPr="0049085E" w:rsidRDefault="00C442EE" w:rsidP="00C442EE">
                  <w:r>
                    <w:t>bestandsnaam</w:t>
                  </w:r>
                </w:p>
              </w:tc>
              <w:tc>
                <w:tcPr>
                  <w:tcW w:w="2500" w:type="pct"/>
                </w:tcPr>
                <w:p w14:paraId="7047261C" w14:textId="74279996" w:rsidR="00C442EE" w:rsidRPr="0049085E" w:rsidRDefault="00C442EE" w:rsidP="00C442EE">
                  <w:r w:rsidRPr="006C5D51">
                    <w:t>Woongebied_Transformatie.gml</w:t>
                  </w:r>
                </w:p>
              </w:tc>
            </w:tr>
            <w:tr w:rsidR="00C442EE" w:rsidRPr="0049085E" w14:paraId="40225EB8" w14:textId="77777777" w:rsidTr="001977CC">
              <w:tc>
                <w:tcPr>
                  <w:tcW w:w="2500" w:type="pct"/>
                </w:tcPr>
                <w:p w14:paraId="06387A0F" w14:textId="77777777" w:rsidR="00C442EE" w:rsidRPr="0049085E" w:rsidRDefault="00C442EE" w:rsidP="00C442EE">
                  <w:r w:rsidRPr="0049085E">
                    <w:t>noemer</w:t>
                  </w:r>
                </w:p>
              </w:tc>
              <w:tc>
                <w:tcPr>
                  <w:tcW w:w="2500" w:type="pct"/>
                </w:tcPr>
                <w:p w14:paraId="3FAF38C9" w14:textId="2E3C17F0" w:rsidR="00C442EE" w:rsidRPr="0049085E" w:rsidRDefault="00C442EE" w:rsidP="00C442EE">
                  <w:r w:rsidRPr="006C5D51">
                    <w:t>Woongebied-Transformatie</w:t>
                  </w:r>
                </w:p>
              </w:tc>
            </w:tr>
            <w:tr w:rsidR="004979FC" w:rsidRPr="0049085E" w14:paraId="3D7EA569" w14:textId="77777777" w:rsidTr="001977CC">
              <w:tc>
                <w:tcPr>
                  <w:tcW w:w="2500" w:type="pct"/>
                </w:tcPr>
                <w:p w14:paraId="0198A1AC" w14:textId="77777777" w:rsidR="004979FC" w:rsidRPr="0049085E" w:rsidRDefault="004979FC" w:rsidP="001977CC">
                  <w:r>
                    <w:t>symboolcode</w:t>
                  </w:r>
                </w:p>
              </w:tc>
              <w:tc>
                <w:tcPr>
                  <w:tcW w:w="2500" w:type="pct"/>
                </w:tcPr>
                <w:p w14:paraId="577EFB61" w14:textId="416B6D38" w:rsidR="004979FC" w:rsidRDefault="004979FC" w:rsidP="001977CC"/>
              </w:tc>
            </w:tr>
            <w:tr w:rsidR="004979FC" w:rsidRPr="0049085E" w14:paraId="7D3FD393" w14:textId="77777777" w:rsidTr="001977CC">
              <w:tc>
                <w:tcPr>
                  <w:tcW w:w="2500" w:type="pct"/>
                </w:tcPr>
                <w:p w14:paraId="3E9C8509" w14:textId="77777777" w:rsidR="004979FC" w:rsidRPr="0049085E" w:rsidRDefault="004979FC" w:rsidP="001977CC">
                  <w:r w:rsidRPr="0049085E">
                    <w:t>nauwkeurigheid</w:t>
                  </w:r>
                </w:p>
              </w:tc>
              <w:tc>
                <w:tcPr>
                  <w:tcW w:w="2500" w:type="pct"/>
                </w:tcPr>
                <w:p w14:paraId="15A88696" w14:textId="5149DEAD" w:rsidR="004979FC" w:rsidRPr="0049085E" w:rsidRDefault="004979FC" w:rsidP="001977CC"/>
              </w:tc>
            </w:tr>
            <w:tr w:rsidR="004979FC" w:rsidRPr="0049085E" w14:paraId="2850F07A" w14:textId="77777777" w:rsidTr="001977CC">
              <w:tc>
                <w:tcPr>
                  <w:tcW w:w="2500" w:type="pct"/>
                </w:tcPr>
                <w:p w14:paraId="14A49941" w14:textId="77777777" w:rsidR="004979FC" w:rsidRPr="0049085E" w:rsidRDefault="004979FC" w:rsidP="001977CC">
                  <w:r w:rsidRPr="0049085E">
                    <w:t>bron</w:t>
                  </w:r>
                  <w:r>
                    <w:t>N</w:t>
                  </w:r>
                  <w:r w:rsidRPr="0049085E">
                    <w:t>auwkeurigheid</w:t>
                  </w:r>
                </w:p>
              </w:tc>
              <w:tc>
                <w:tcPr>
                  <w:tcW w:w="2500" w:type="pct"/>
                </w:tcPr>
                <w:p w14:paraId="099806FE" w14:textId="6CF28234" w:rsidR="004979FC" w:rsidRPr="0049085E" w:rsidRDefault="006779B4" w:rsidP="001977CC">
                  <w:r>
                    <w:t>geen</w:t>
                  </w:r>
                </w:p>
              </w:tc>
            </w:tr>
            <w:tr w:rsidR="004979FC" w:rsidRPr="0049085E" w14:paraId="65CEA0E7" w14:textId="77777777" w:rsidTr="001977CC">
              <w:tc>
                <w:tcPr>
                  <w:tcW w:w="2500" w:type="pct"/>
                </w:tcPr>
                <w:p w14:paraId="4426469F" w14:textId="77777777" w:rsidR="004979FC" w:rsidRPr="0049085E" w:rsidRDefault="004979FC" w:rsidP="001977CC">
                  <w:r>
                    <w:t>idealisatie</w:t>
                  </w:r>
                </w:p>
              </w:tc>
              <w:tc>
                <w:tcPr>
                  <w:tcW w:w="2500" w:type="pct"/>
                </w:tcPr>
                <w:p w14:paraId="0B70147C" w14:textId="191CA729" w:rsidR="004979FC" w:rsidRPr="0049085E" w:rsidRDefault="006779B4" w:rsidP="001977CC">
                  <w:r>
                    <w:t>geen</w:t>
                  </w:r>
                </w:p>
              </w:tc>
            </w:tr>
          </w:tbl>
          <w:p w14:paraId="42FF9F2D" w14:textId="77777777" w:rsidR="004979FC" w:rsidRPr="00D631F2" w:rsidRDefault="004979FC" w:rsidP="001977CC"/>
        </w:tc>
      </w:tr>
    </w:tbl>
    <w:p w14:paraId="3C06BC91" w14:textId="4C85E15F" w:rsidR="004979FC" w:rsidRDefault="004979FC">
      <w:pPr>
        <w:pStyle w:val="Tekstopmerking"/>
      </w:pPr>
    </w:p>
  </w:comment>
  <w:comment w:id="108" w:author="Devlin Oosterwijk" w:date="2022-09-20T11:58: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AFFEF4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4D854F" w14:textId="77777777" w:rsidR="004979FC" w:rsidRPr="0049085E" w:rsidRDefault="004979FC" w:rsidP="00ED1428">
            <w:r>
              <w:rPr>
                <w:rStyle w:val="Verwijzingopmerking"/>
              </w:rPr>
              <w:annotationRef/>
            </w:r>
            <w:r>
              <w:t>Geometrie</w:t>
            </w:r>
          </w:p>
        </w:tc>
      </w:tr>
      <w:tr w:rsidR="004979FC" w:rsidRPr="0049085E" w14:paraId="6662A1D2" w14:textId="77777777" w:rsidTr="00ED1428">
        <w:tc>
          <w:tcPr>
            <w:tcW w:w="2500" w:type="pct"/>
          </w:tcPr>
          <w:p w14:paraId="578A7C5C" w14:textId="77777777" w:rsidR="004979FC" w:rsidRPr="0049085E" w:rsidRDefault="004979FC" w:rsidP="00ED1428">
            <w:r>
              <w:t>bestandsnaam</w:t>
            </w:r>
          </w:p>
        </w:tc>
        <w:tc>
          <w:tcPr>
            <w:tcW w:w="2500" w:type="pct"/>
          </w:tcPr>
          <w:p w14:paraId="76D1B6E7" w14:textId="6B2EDF7D" w:rsidR="004979FC" w:rsidRPr="0049085E" w:rsidRDefault="00DC3AAA" w:rsidP="00ED1428">
            <w:r w:rsidRPr="00DC3AAA">
              <w:t>Woongebied_Transformatie.gml</w:t>
            </w:r>
          </w:p>
        </w:tc>
      </w:tr>
      <w:tr w:rsidR="004979FC" w:rsidRPr="0049085E" w14:paraId="74FE292E" w14:textId="77777777" w:rsidTr="00ED1428">
        <w:tc>
          <w:tcPr>
            <w:tcW w:w="2500" w:type="pct"/>
          </w:tcPr>
          <w:p w14:paraId="70E6D053" w14:textId="77777777" w:rsidR="004979FC" w:rsidRPr="0049085E" w:rsidRDefault="004979FC" w:rsidP="00ED1428">
            <w:r w:rsidRPr="0049085E">
              <w:t>noemer</w:t>
            </w:r>
          </w:p>
        </w:tc>
        <w:tc>
          <w:tcPr>
            <w:tcW w:w="2500" w:type="pct"/>
          </w:tcPr>
          <w:p w14:paraId="61D2F497" w14:textId="4777CCF6" w:rsidR="004979FC" w:rsidRPr="0049085E" w:rsidRDefault="004979FC" w:rsidP="00ED1428">
            <w:r>
              <w:t>Woongebied-Transformatie</w:t>
            </w:r>
          </w:p>
        </w:tc>
      </w:tr>
      <w:tr w:rsidR="004979FC" w:rsidRPr="0049085E" w14:paraId="19968135" w14:textId="77777777" w:rsidTr="00ED1428">
        <w:tc>
          <w:tcPr>
            <w:tcW w:w="2500" w:type="pct"/>
          </w:tcPr>
          <w:p w14:paraId="557ED23B" w14:textId="77777777" w:rsidR="004979FC" w:rsidRPr="0049085E" w:rsidRDefault="004979FC" w:rsidP="00ED1428">
            <w:r>
              <w:t>symboolcode</w:t>
            </w:r>
          </w:p>
        </w:tc>
        <w:tc>
          <w:tcPr>
            <w:tcW w:w="2500" w:type="pct"/>
          </w:tcPr>
          <w:p w14:paraId="7D53F979" w14:textId="59FEC32C" w:rsidR="004979FC" w:rsidRDefault="004979FC" w:rsidP="00ED1428"/>
        </w:tc>
      </w:tr>
      <w:tr w:rsidR="004979FC" w:rsidRPr="0049085E" w14:paraId="15363FC6" w14:textId="77777777" w:rsidTr="00ED1428">
        <w:tc>
          <w:tcPr>
            <w:tcW w:w="2500" w:type="pct"/>
          </w:tcPr>
          <w:p w14:paraId="3DE7979C" w14:textId="77777777" w:rsidR="004979FC" w:rsidRPr="0049085E" w:rsidRDefault="004979FC" w:rsidP="00ED1428">
            <w:r w:rsidRPr="0049085E">
              <w:t>nauwkeurigheid</w:t>
            </w:r>
          </w:p>
        </w:tc>
        <w:tc>
          <w:tcPr>
            <w:tcW w:w="2500" w:type="pct"/>
          </w:tcPr>
          <w:p w14:paraId="78B00ED7" w14:textId="1D92459B" w:rsidR="004979FC" w:rsidRPr="0049085E" w:rsidRDefault="004979FC" w:rsidP="00ED1428"/>
        </w:tc>
      </w:tr>
      <w:tr w:rsidR="004979FC" w:rsidRPr="0049085E" w14:paraId="5AF91DB2" w14:textId="77777777" w:rsidTr="00ED1428">
        <w:tc>
          <w:tcPr>
            <w:tcW w:w="2500" w:type="pct"/>
          </w:tcPr>
          <w:p w14:paraId="5D395789" w14:textId="77777777" w:rsidR="004979FC" w:rsidRPr="0049085E" w:rsidRDefault="004979FC" w:rsidP="00ED1428">
            <w:r w:rsidRPr="0049085E">
              <w:t>bronNauwkeurigheid</w:t>
            </w:r>
          </w:p>
        </w:tc>
        <w:tc>
          <w:tcPr>
            <w:tcW w:w="2500" w:type="pct"/>
          </w:tcPr>
          <w:p w14:paraId="7BDFFCFB" w14:textId="7C0CB83D" w:rsidR="004979FC" w:rsidRPr="0049085E" w:rsidRDefault="004979FC" w:rsidP="00ED1428">
            <w:r>
              <w:t>geen</w:t>
            </w:r>
          </w:p>
        </w:tc>
      </w:tr>
      <w:tr w:rsidR="004979FC" w:rsidRPr="0049085E" w14:paraId="71BEECCA" w14:textId="77777777" w:rsidTr="00ED1428">
        <w:tc>
          <w:tcPr>
            <w:tcW w:w="2500" w:type="pct"/>
          </w:tcPr>
          <w:p w14:paraId="21F520E3" w14:textId="77777777" w:rsidR="004979FC" w:rsidRPr="0049085E" w:rsidRDefault="004979FC" w:rsidP="00ED1428">
            <w:r>
              <w:t>idealisatie</w:t>
            </w:r>
          </w:p>
        </w:tc>
        <w:tc>
          <w:tcPr>
            <w:tcW w:w="2500" w:type="pct"/>
          </w:tcPr>
          <w:p w14:paraId="53FB7B88" w14:textId="4EEA7B2B" w:rsidR="004979FC" w:rsidRPr="0049085E" w:rsidRDefault="004979FC" w:rsidP="00ED1428">
            <w:r>
              <w:t>http://standaarden.omgevingswet.overheid.nl/idealisatie/id/concept/Exact</w:t>
            </w:r>
          </w:p>
        </w:tc>
      </w:tr>
      <w:tr w:rsidR="004979FC" w:rsidRPr="0049085E" w14:paraId="2BF8ADBA" w14:textId="77777777" w:rsidTr="00ED1428">
        <w:tc>
          <w:tcPr>
            <w:tcW w:w="2500" w:type="pct"/>
          </w:tcPr>
          <w:p w14:paraId="448F0029" w14:textId="77777777" w:rsidR="004979FC" w:rsidRDefault="004979FC" w:rsidP="00ED1428">
            <w:r>
              <w:t>regelingsgebied</w:t>
            </w:r>
          </w:p>
        </w:tc>
        <w:tc>
          <w:tcPr>
            <w:tcW w:w="2500" w:type="pct"/>
          </w:tcPr>
          <w:p w14:paraId="3D060B9F" w14:textId="25B0B81A" w:rsidR="004979FC" w:rsidRDefault="004979FC" w:rsidP="00ED1428">
            <w:r>
              <w:t>False</w:t>
            </w:r>
          </w:p>
        </w:tc>
      </w:tr>
    </w:tbl>
    <w:p w14:paraId="0BDD925D" w14:textId="7E2D7FAC" w:rsidR="004979FC" w:rsidRDefault="004979FC">
      <w:pPr>
        <w:pStyle w:val="Tekstopmerking"/>
      </w:pPr>
    </w:p>
  </w:comment>
  <w:comment w:id="109"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AF7E6F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97E9FA" w14:textId="77777777" w:rsidR="004979FC" w:rsidRPr="00D631F2" w:rsidRDefault="004979FC" w:rsidP="001977CC">
            <w:r>
              <w:rPr>
                <w:rStyle w:val="Verwijzingopmerking"/>
              </w:rPr>
              <w:annotationRef/>
            </w:r>
            <w:r w:rsidRPr="00D631F2">
              <w:t>Activiteit</w:t>
            </w:r>
          </w:p>
        </w:tc>
      </w:tr>
      <w:tr w:rsidR="004979FC" w:rsidRPr="00D631F2" w14:paraId="34CEA83C" w14:textId="77777777" w:rsidTr="001977CC">
        <w:tc>
          <w:tcPr>
            <w:tcW w:w="2500" w:type="pct"/>
          </w:tcPr>
          <w:p w14:paraId="7364BF69" w14:textId="77777777" w:rsidR="004979FC" w:rsidRPr="00D631F2" w:rsidRDefault="004979FC" w:rsidP="001977CC">
            <w:r w:rsidRPr="00D631F2">
              <w:t>activiteit</w:t>
            </w:r>
            <w:r>
              <w:t>en</w:t>
            </w:r>
          </w:p>
        </w:tc>
        <w:tc>
          <w:tcPr>
            <w:tcW w:w="2500" w:type="pct"/>
          </w:tcPr>
          <w:p w14:paraId="7B1020FE" w14:textId="2B059B6B" w:rsidR="004979FC" w:rsidRPr="00D631F2" w:rsidRDefault="006779B4" w:rsidP="001977CC">
            <w:r>
              <w:t>Beroep, bedrijf of activiteit aan huis uitoefenen</w:t>
            </w:r>
          </w:p>
        </w:tc>
      </w:tr>
      <w:tr w:rsidR="004979FC" w:rsidRPr="00D631F2" w14:paraId="081FF193" w14:textId="77777777" w:rsidTr="001977CC">
        <w:tc>
          <w:tcPr>
            <w:tcW w:w="2500" w:type="pct"/>
          </w:tcPr>
          <w:p w14:paraId="7718D84A" w14:textId="77777777" w:rsidR="004979FC" w:rsidRPr="00D631F2" w:rsidRDefault="004979FC" w:rsidP="001977CC">
            <w:r>
              <w:t>bovenliggendeActiviteit</w:t>
            </w:r>
          </w:p>
        </w:tc>
        <w:tc>
          <w:tcPr>
            <w:tcW w:w="2500" w:type="pct"/>
          </w:tcPr>
          <w:p w14:paraId="0F2E8E90" w14:textId="69CF017A" w:rsidR="004979FC" w:rsidRDefault="004979FC" w:rsidP="001977CC"/>
        </w:tc>
      </w:tr>
      <w:tr w:rsidR="004979FC" w:rsidRPr="00D631F2" w14:paraId="10431614" w14:textId="77777777" w:rsidTr="001977CC">
        <w:tc>
          <w:tcPr>
            <w:tcW w:w="2500" w:type="pct"/>
          </w:tcPr>
          <w:p w14:paraId="4C833DEA" w14:textId="77777777" w:rsidR="004979FC" w:rsidRPr="00D631F2" w:rsidRDefault="004979FC" w:rsidP="001977CC">
            <w:r w:rsidRPr="00D631F2">
              <w:t>activiteitengroep</w:t>
            </w:r>
          </w:p>
        </w:tc>
        <w:tc>
          <w:tcPr>
            <w:tcW w:w="2500" w:type="pct"/>
          </w:tcPr>
          <w:p w14:paraId="61EB059C" w14:textId="4AFA07F7" w:rsidR="004979FC" w:rsidRPr="00D631F2" w:rsidRDefault="006779B4" w:rsidP="001977CC">
            <w:r>
              <w:t>http://standaarden.omgevingswet.overheid.nl/activiteit/id/concept/MilieubelastendeActiviteitMetBeperktEffect</w:t>
            </w:r>
          </w:p>
        </w:tc>
      </w:tr>
      <w:tr w:rsidR="004979FC" w:rsidRPr="00D631F2" w14:paraId="7A7BF9E5" w14:textId="77777777" w:rsidTr="001977CC">
        <w:tc>
          <w:tcPr>
            <w:tcW w:w="2500" w:type="pct"/>
          </w:tcPr>
          <w:p w14:paraId="78B2C006" w14:textId="77777777" w:rsidR="004979FC" w:rsidRPr="00D631F2" w:rsidRDefault="004979FC" w:rsidP="001977CC">
            <w:r>
              <w:t>activiteitregelkwalificatie</w:t>
            </w:r>
          </w:p>
        </w:tc>
        <w:tc>
          <w:tcPr>
            <w:tcW w:w="2500" w:type="pct"/>
          </w:tcPr>
          <w:p w14:paraId="7C7DA04F" w14:textId="12B92D01" w:rsidR="004979FC" w:rsidRPr="00D631F2" w:rsidRDefault="006779B4" w:rsidP="001977CC">
            <w:r>
              <w:t>http://standaarden.omgevingswet.overheid.nl/activiteitregelkwalificatie/id/concept/AndersGeduid</w:t>
            </w:r>
          </w:p>
        </w:tc>
      </w:tr>
      <w:tr w:rsidR="004979FC" w:rsidRPr="00D631F2" w14:paraId="1BA6EBE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7ACE5E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2EC87F" w14:textId="77777777" w:rsidR="004979FC" w:rsidRPr="0049085E" w:rsidRDefault="004979FC" w:rsidP="001977CC">
                  <w:r>
                    <w:t>Geometrie</w:t>
                  </w:r>
                </w:p>
              </w:tc>
            </w:tr>
            <w:tr w:rsidR="00C442EE" w:rsidRPr="0049085E" w14:paraId="1F1574C7" w14:textId="77777777" w:rsidTr="001977CC">
              <w:tc>
                <w:tcPr>
                  <w:tcW w:w="2500" w:type="pct"/>
                </w:tcPr>
                <w:p w14:paraId="5A1857FC" w14:textId="77777777" w:rsidR="00C442EE" w:rsidRPr="0049085E" w:rsidRDefault="00C442EE" w:rsidP="00C442EE">
                  <w:r>
                    <w:t>bestandsnaam</w:t>
                  </w:r>
                </w:p>
              </w:tc>
              <w:tc>
                <w:tcPr>
                  <w:tcW w:w="2500" w:type="pct"/>
                </w:tcPr>
                <w:p w14:paraId="72F43EAD" w14:textId="595F1310" w:rsidR="00C442EE" w:rsidRPr="0049085E" w:rsidRDefault="00C442EE" w:rsidP="00C442EE">
                  <w:r w:rsidRPr="00794961">
                    <w:t>Woongebied_Transformatie.gml</w:t>
                  </w:r>
                </w:p>
              </w:tc>
            </w:tr>
            <w:tr w:rsidR="00C442EE" w:rsidRPr="0049085E" w14:paraId="4B99AB4C" w14:textId="77777777" w:rsidTr="001977CC">
              <w:tc>
                <w:tcPr>
                  <w:tcW w:w="2500" w:type="pct"/>
                </w:tcPr>
                <w:p w14:paraId="152DA893" w14:textId="77777777" w:rsidR="00C442EE" w:rsidRPr="0049085E" w:rsidRDefault="00C442EE" w:rsidP="00C442EE">
                  <w:r w:rsidRPr="0049085E">
                    <w:t>noemer</w:t>
                  </w:r>
                </w:p>
              </w:tc>
              <w:tc>
                <w:tcPr>
                  <w:tcW w:w="2500" w:type="pct"/>
                </w:tcPr>
                <w:p w14:paraId="13A8BE4F" w14:textId="2F6B33FD" w:rsidR="00C442EE" w:rsidRPr="0049085E" w:rsidRDefault="00C442EE" w:rsidP="00C442EE">
                  <w:r w:rsidRPr="00794961">
                    <w:t>Woongebied-Transformatie</w:t>
                  </w:r>
                </w:p>
              </w:tc>
            </w:tr>
            <w:tr w:rsidR="004979FC" w:rsidRPr="0049085E" w14:paraId="63D09DE1" w14:textId="77777777" w:rsidTr="001977CC">
              <w:tc>
                <w:tcPr>
                  <w:tcW w:w="2500" w:type="pct"/>
                </w:tcPr>
                <w:p w14:paraId="614D7134" w14:textId="77777777" w:rsidR="004979FC" w:rsidRPr="0049085E" w:rsidRDefault="004979FC" w:rsidP="001977CC">
                  <w:r>
                    <w:t>symboolcode</w:t>
                  </w:r>
                </w:p>
              </w:tc>
              <w:tc>
                <w:tcPr>
                  <w:tcW w:w="2500" w:type="pct"/>
                </w:tcPr>
                <w:p w14:paraId="72FCB5A0" w14:textId="68A2012E" w:rsidR="004979FC" w:rsidRDefault="004979FC" w:rsidP="001977CC"/>
              </w:tc>
            </w:tr>
            <w:tr w:rsidR="004979FC" w:rsidRPr="0049085E" w14:paraId="7E3C3855" w14:textId="77777777" w:rsidTr="001977CC">
              <w:tc>
                <w:tcPr>
                  <w:tcW w:w="2500" w:type="pct"/>
                </w:tcPr>
                <w:p w14:paraId="5545AA29" w14:textId="77777777" w:rsidR="004979FC" w:rsidRPr="0049085E" w:rsidRDefault="004979FC" w:rsidP="001977CC">
                  <w:r w:rsidRPr="0049085E">
                    <w:t>nauwkeurigheid</w:t>
                  </w:r>
                </w:p>
              </w:tc>
              <w:tc>
                <w:tcPr>
                  <w:tcW w:w="2500" w:type="pct"/>
                </w:tcPr>
                <w:p w14:paraId="6C9DD689" w14:textId="2A1433C1" w:rsidR="004979FC" w:rsidRPr="0049085E" w:rsidRDefault="004979FC" w:rsidP="001977CC"/>
              </w:tc>
            </w:tr>
            <w:tr w:rsidR="004979FC" w:rsidRPr="0049085E" w14:paraId="52486652" w14:textId="77777777" w:rsidTr="001977CC">
              <w:tc>
                <w:tcPr>
                  <w:tcW w:w="2500" w:type="pct"/>
                </w:tcPr>
                <w:p w14:paraId="674A0ABD" w14:textId="77777777" w:rsidR="004979FC" w:rsidRPr="0049085E" w:rsidRDefault="004979FC" w:rsidP="001977CC">
                  <w:r w:rsidRPr="0049085E">
                    <w:t>bron</w:t>
                  </w:r>
                  <w:r>
                    <w:t>N</w:t>
                  </w:r>
                  <w:r w:rsidRPr="0049085E">
                    <w:t>auwkeurigheid</w:t>
                  </w:r>
                </w:p>
              </w:tc>
              <w:tc>
                <w:tcPr>
                  <w:tcW w:w="2500" w:type="pct"/>
                </w:tcPr>
                <w:p w14:paraId="1E8AEA3A" w14:textId="57208BF2" w:rsidR="004979FC" w:rsidRPr="0049085E" w:rsidRDefault="006779B4" w:rsidP="001977CC">
                  <w:r>
                    <w:t>geen</w:t>
                  </w:r>
                </w:p>
              </w:tc>
            </w:tr>
            <w:tr w:rsidR="004979FC" w:rsidRPr="0049085E" w14:paraId="0D33ABBB" w14:textId="77777777" w:rsidTr="001977CC">
              <w:tc>
                <w:tcPr>
                  <w:tcW w:w="2500" w:type="pct"/>
                </w:tcPr>
                <w:p w14:paraId="3E8A3AEB" w14:textId="77777777" w:rsidR="004979FC" w:rsidRPr="0049085E" w:rsidRDefault="004979FC" w:rsidP="001977CC">
                  <w:r>
                    <w:t>idealisatie</w:t>
                  </w:r>
                </w:p>
              </w:tc>
              <w:tc>
                <w:tcPr>
                  <w:tcW w:w="2500" w:type="pct"/>
                </w:tcPr>
                <w:p w14:paraId="58032F1F" w14:textId="69EBB040" w:rsidR="004979FC" w:rsidRPr="0049085E" w:rsidRDefault="006779B4" w:rsidP="001977CC">
                  <w:r>
                    <w:t>geen</w:t>
                  </w:r>
                </w:p>
              </w:tc>
            </w:tr>
          </w:tbl>
          <w:p w14:paraId="124FD4E4" w14:textId="77777777" w:rsidR="004979FC" w:rsidRPr="00D631F2" w:rsidRDefault="004979FC" w:rsidP="001977CC"/>
        </w:tc>
      </w:tr>
    </w:tbl>
    <w:p w14:paraId="5EDD515A" w14:textId="6DB48B74" w:rsidR="004979FC" w:rsidRDefault="004979FC">
      <w:pPr>
        <w:pStyle w:val="Tekstopmerking"/>
      </w:pPr>
    </w:p>
  </w:comment>
  <w:comment w:id="110"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4CF93DF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3031F4" w14:textId="77777777" w:rsidR="004979FC" w:rsidRPr="0049085E" w:rsidRDefault="004979FC" w:rsidP="00ED1428">
            <w:r>
              <w:rPr>
                <w:rStyle w:val="Verwijzingopmerking"/>
              </w:rPr>
              <w:annotationRef/>
            </w:r>
            <w:r>
              <w:t>Geometrie</w:t>
            </w:r>
          </w:p>
        </w:tc>
      </w:tr>
      <w:tr w:rsidR="004979FC" w:rsidRPr="0049085E" w14:paraId="27B3AAA5" w14:textId="77777777" w:rsidTr="00ED1428">
        <w:tc>
          <w:tcPr>
            <w:tcW w:w="2500" w:type="pct"/>
          </w:tcPr>
          <w:p w14:paraId="10CC501B" w14:textId="77777777" w:rsidR="004979FC" w:rsidRPr="0049085E" w:rsidRDefault="004979FC" w:rsidP="00ED1428">
            <w:r>
              <w:t>bestandsnaam</w:t>
            </w:r>
          </w:p>
        </w:tc>
        <w:tc>
          <w:tcPr>
            <w:tcW w:w="2500" w:type="pct"/>
          </w:tcPr>
          <w:p w14:paraId="0929E7F0" w14:textId="4897D777" w:rsidR="004979FC" w:rsidRPr="0049085E" w:rsidRDefault="00DC3AAA" w:rsidP="00ED1428">
            <w:r w:rsidRPr="00DC3AAA">
              <w:t>Woongebied_Transformatie.gml</w:t>
            </w:r>
          </w:p>
        </w:tc>
      </w:tr>
      <w:tr w:rsidR="004979FC" w:rsidRPr="0049085E" w14:paraId="5831B0B2" w14:textId="77777777" w:rsidTr="00ED1428">
        <w:tc>
          <w:tcPr>
            <w:tcW w:w="2500" w:type="pct"/>
          </w:tcPr>
          <w:p w14:paraId="32A64838" w14:textId="77777777" w:rsidR="004979FC" w:rsidRPr="0049085E" w:rsidRDefault="004979FC" w:rsidP="00ED1428">
            <w:r w:rsidRPr="0049085E">
              <w:t>noemer</w:t>
            </w:r>
          </w:p>
        </w:tc>
        <w:tc>
          <w:tcPr>
            <w:tcW w:w="2500" w:type="pct"/>
          </w:tcPr>
          <w:p w14:paraId="302D62BD" w14:textId="7123379A" w:rsidR="004979FC" w:rsidRPr="0049085E" w:rsidRDefault="004979FC" w:rsidP="00ED1428">
            <w:r>
              <w:t>Woongebied-Transformatie</w:t>
            </w:r>
          </w:p>
        </w:tc>
      </w:tr>
      <w:tr w:rsidR="004979FC" w:rsidRPr="0049085E" w14:paraId="4DFAF118" w14:textId="77777777" w:rsidTr="00ED1428">
        <w:tc>
          <w:tcPr>
            <w:tcW w:w="2500" w:type="pct"/>
          </w:tcPr>
          <w:p w14:paraId="055473CF" w14:textId="77777777" w:rsidR="004979FC" w:rsidRPr="0049085E" w:rsidRDefault="004979FC" w:rsidP="00ED1428">
            <w:r>
              <w:t>symboolcode</w:t>
            </w:r>
          </w:p>
        </w:tc>
        <w:tc>
          <w:tcPr>
            <w:tcW w:w="2500" w:type="pct"/>
          </w:tcPr>
          <w:p w14:paraId="13EB8932" w14:textId="6F190508" w:rsidR="004979FC" w:rsidRDefault="004979FC" w:rsidP="00ED1428"/>
        </w:tc>
      </w:tr>
      <w:tr w:rsidR="004979FC" w:rsidRPr="0049085E" w14:paraId="71E0FDCC" w14:textId="77777777" w:rsidTr="00ED1428">
        <w:tc>
          <w:tcPr>
            <w:tcW w:w="2500" w:type="pct"/>
          </w:tcPr>
          <w:p w14:paraId="2F000CD2" w14:textId="77777777" w:rsidR="004979FC" w:rsidRPr="0049085E" w:rsidRDefault="004979FC" w:rsidP="00ED1428">
            <w:r w:rsidRPr="0049085E">
              <w:t>nauwkeurigheid</w:t>
            </w:r>
          </w:p>
        </w:tc>
        <w:tc>
          <w:tcPr>
            <w:tcW w:w="2500" w:type="pct"/>
          </w:tcPr>
          <w:p w14:paraId="2FF8ABBB" w14:textId="2DE2E7F0" w:rsidR="004979FC" w:rsidRPr="0049085E" w:rsidRDefault="004979FC" w:rsidP="00ED1428"/>
        </w:tc>
      </w:tr>
      <w:tr w:rsidR="004979FC" w:rsidRPr="0049085E" w14:paraId="70F1B2B3" w14:textId="77777777" w:rsidTr="00ED1428">
        <w:tc>
          <w:tcPr>
            <w:tcW w:w="2500" w:type="pct"/>
          </w:tcPr>
          <w:p w14:paraId="5F756548" w14:textId="77777777" w:rsidR="004979FC" w:rsidRPr="0049085E" w:rsidRDefault="004979FC" w:rsidP="00ED1428">
            <w:r w:rsidRPr="0049085E">
              <w:t>bronNauwkeurigheid</w:t>
            </w:r>
          </w:p>
        </w:tc>
        <w:tc>
          <w:tcPr>
            <w:tcW w:w="2500" w:type="pct"/>
          </w:tcPr>
          <w:p w14:paraId="35BB63D5" w14:textId="1C96CBD8" w:rsidR="004979FC" w:rsidRPr="0049085E" w:rsidRDefault="004979FC" w:rsidP="00ED1428">
            <w:r>
              <w:t>geen</w:t>
            </w:r>
          </w:p>
        </w:tc>
      </w:tr>
      <w:tr w:rsidR="004979FC" w:rsidRPr="0049085E" w14:paraId="0540BED1" w14:textId="77777777" w:rsidTr="00ED1428">
        <w:tc>
          <w:tcPr>
            <w:tcW w:w="2500" w:type="pct"/>
          </w:tcPr>
          <w:p w14:paraId="03617272" w14:textId="77777777" w:rsidR="004979FC" w:rsidRPr="0049085E" w:rsidRDefault="004979FC" w:rsidP="00ED1428">
            <w:r>
              <w:t>idealisatie</w:t>
            </w:r>
          </w:p>
        </w:tc>
        <w:tc>
          <w:tcPr>
            <w:tcW w:w="2500" w:type="pct"/>
          </w:tcPr>
          <w:p w14:paraId="4C7024CE" w14:textId="65E7AAC2" w:rsidR="004979FC" w:rsidRPr="0049085E" w:rsidRDefault="004979FC" w:rsidP="00ED1428">
            <w:r>
              <w:t>http://standaarden.omgevingswet.overheid.nl/idealisatie/id/concept/Exact</w:t>
            </w:r>
          </w:p>
        </w:tc>
      </w:tr>
      <w:tr w:rsidR="004979FC" w:rsidRPr="0049085E" w14:paraId="7CC96D77" w14:textId="77777777" w:rsidTr="00ED1428">
        <w:tc>
          <w:tcPr>
            <w:tcW w:w="2500" w:type="pct"/>
          </w:tcPr>
          <w:p w14:paraId="1FE51272" w14:textId="77777777" w:rsidR="004979FC" w:rsidRDefault="004979FC" w:rsidP="00ED1428">
            <w:r>
              <w:t>regelingsgebied</w:t>
            </w:r>
          </w:p>
        </w:tc>
        <w:tc>
          <w:tcPr>
            <w:tcW w:w="2500" w:type="pct"/>
          </w:tcPr>
          <w:p w14:paraId="320173EF" w14:textId="1565D838" w:rsidR="004979FC" w:rsidRDefault="004979FC" w:rsidP="00ED1428">
            <w:r>
              <w:t>False</w:t>
            </w:r>
          </w:p>
        </w:tc>
      </w:tr>
    </w:tbl>
    <w:p w14:paraId="7E4F4E5A" w14:textId="56795FAC" w:rsidR="004979FC" w:rsidRDefault="004979FC">
      <w:pPr>
        <w:pStyle w:val="Tekstopmerking"/>
      </w:pPr>
    </w:p>
  </w:comment>
  <w:comment w:id="111" w:author="Devlin Oosterwijk" w:date="2022-09-20T12:09: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531F1B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0BFE14" w14:textId="77777777" w:rsidR="004979FC" w:rsidRPr="00D631F2" w:rsidRDefault="004979FC" w:rsidP="001977CC">
            <w:r>
              <w:rPr>
                <w:rStyle w:val="Verwijzingopmerking"/>
              </w:rPr>
              <w:annotationRef/>
            </w:r>
            <w:r>
              <w:t>Omgevingsnorm</w:t>
            </w:r>
          </w:p>
        </w:tc>
      </w:tr>
      <w:tr w:rsidR="004979FC" w:rsidRPr="00D631F2" w14:paraId="0BBB9532" w14:textId="77777777" w:rsidTr="001977CC">
        <w:tc>
          <w:tcPr>
            <w:tcW w:w="2500" w:type="pct"/>
          </w:tcPr>
          <w:p w14:paraId="6B6C46D1" w14:textId="77777777" w:rsidR="004979FC" w:rsidRPr="00D631F2" w:rsidRDefault="004979FC" w:rsidP="001977CC">
            <w:r>
              <w:t>omgevingsnorm</w:t>
            </w:r>
          </w:p>
        </w:tc>
        <w:tc>
          <w:tcPr>
            <w:tcW w:w="2500" w:type="pct"/>
          </w:tcPr>
          <w:p w14:paraId="33E5A36E" w14:textId="4FEFAF5E" w:rsidR="004979FC" w:rsidRPr="00D631F2" w:rsidRDefault="008C5D07" w:rsidP="001977CC">
            <w:r>
              <w:t>Beroep, bedrijf of activiteit aan huis - Maximum bruto vloeroppervlakte</w:t>
            </w:r>
          </w:p>
        </w:tc>
      </w:tr>
      <w:tr w:rsidR="004979FC" w:rsidRPr="00D631F2" w14:paraId="31313A51" w14:textId="77777777" w:rsidTr="001977CC">
        <w:tc>
          <w:tcPr>
            <w:tcW w:w="2500" w:type="pct"/>
          </w:tcPr>
          <w:p w14:paraId="365757A9" w14:textId="77777777" w:rsidR="004979FC" w:rsidRPr="00D631F2" w:rsidRDefault="004979FC" w:rsidP="001977CC">
            <w:r>
              <w:t>omgevingsnorm</w:t>
            </w:r>
            <w:r w:rsidRPr="00D631F2">
              <w:t>groep</w:t>
            </w:r>
          </w:p>
        </w:tc>
        <w:tc>
          <w:tcPr>
            <w:tcW w:w="2500" w:type="pct"/>
          </w:tcPr>
          <w:p w14:paraId="4FCAC696" w14:textId="3C1832BD" w:rsidR="004979FC" w:rsidRPr="00D631F2" w:rsidRDefault="008C5D07" w:rsidP="001977CC">
            <w:r>
              <w:t>http://standaarden.omgevingswet.overheid.nl/omgevingsnorm/id/concept/Overig</w:t>
            </w:r>
          </w:p>
        </w:tc>
      </w:tr>
      <w:tr w:rsidR="004979FC" w:rsidRPr="00D631F2" w14:paraId="6A47A0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6277204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6F663" w14:textId="77777777" w:rsidR="004979FC" w:rsidRPr="0049085E" w:rsidRDefault="004979FC" w:rsidP="001977CC">
                  <w:r>
                    <w:t>Waarde</w:t>
                  </w:r>
                </w:p>
              </w:tc>
            </w:tr>
            <w:tr w:rsidR="004979FC" w:rsidRPr="0049085E" w14:paraId="7CB4D2B4" w14:textId="77777777" w:rsidTr="001977CC">
              <w:tc>
                <w:tcPr>
                  <w:tcW w:w="2500" w:type="pct"/>
                </w:tcPr>
                <w:p w14:paraId="0F1F6991" w14:textId="77777777" w:rsidR="004979FC" w:rsidRDefault="004979FC" w:rsidP="001977CC">
                  <w:r>
                    <w:t>typeNorm</w:t>
                  </w:r>
                </w:p>
              </w:tc>
              <w:tc>
                <w:tcPr>
                  <w:tcW w:w="2500" w:type="pct"/>
                </w:tcPr>
                <w:p w14:paraId="4321A49C" w14:textId="6D5E5700" w:rsidR="004979FC" w:rsidRDefault="008C5D07" w:rsidP="001977CC">
                  <w:r>
                    <w:t>http://standaarden.omgevingswet.overheid.nl/typenorm/id/concept/MaximumVloeroppervlakteBruto</w:t>
                  </w:r>
                </w:p>
              </w:tc>
            </w:tr>
            <w:tr w:rsidR="004979FC" w:rsidRPr="0049085E" w14:paraId="19BBE742" w14:textId="77777777" w:rsidTr="001977CC">
              <w:tc>
                <w:tcPr>
                  <w:tcW w:w="2500" w:type="pct"/>
                </w:tcPr>
                <w:p w14:paraId="40044205" w14:textId="77777777" w:rsidR="004979FC" w:rsidRPr="0049085E" w:rsidRDefault="004979FC" w:rsidP="001977CC">
                  <w:r>
                    <w:t>kwalitatieveWaarde</w:t>
                  </w:r>
                </w:p>
              </w:tc>
              <w:tc>
                <w:tcPr>
                  <w:tcW w:w="2500" w:type="pct"/>
                </w:tcPr>
                <w:p w14:paraId="7E6592C1" w14:textId="6BFD6E6C" w:rsidR="004979FC" w:rsidRPr="0049085E" w:rsidRDefault="004979FC" w:rsidP="001977CC"/>
              </w:tc>
            </w:tr>
            <w:tr w:rsidR="004979FC" w:rsidRPr="0049085E" w14:paraId="45AD2E35" w14:textId="77777777" w:rsidTr="001977CC">
              <w:tc>
                <w:tcPr>
                  <w:tcW w:w="2500" w:type="pct"/>
                </w:tcPr>
                <w:p w14:paraId="58A38D3E" w14:textId="77777777" w:rsidR="004979FC" w:rsidRPr="0049085E" w:rsidRDefault="004979FC" w:rsidP="001977CC">
                  <w:r>
                    <w:t>waarde</w:t>
                  </w:r>
                </w:p>
              </w:tc>
              <w:tc>
                <w:tcPr>
                  <w:tcW w:w="2500" w:type="pct"/>
                </w:tcPr>
                <w:p w14:paraId="156E5B31" w14:textId="48E1C53E" w:rsidR="004979FC" w:rsidRPr="0049085E" w:rsidRDefault="008C5D07" w:rsidP="001977CC">
                  <w:r>
                    <w:t>30|http://standaarden.omgevingswet.overheid.nl/eenheid/id/concept/Procent</w:t>
                  </w:r>
                </w:p>
              </w:tc>
            </w:tr>
          </w:tbl>
          <w:p w14:paraId="1FD28511" w14:textId="77777777" w:rsidR="004979FC" w:rsidRPr="00D631F2" w:rsidRDefault="004979FC" w:rsidP="001977CC"/>
        </w:tc>
      </w:tr>
      <w:tr w:rsidR="004979FC" w:rsidRPr="00D631F2" w14:paraId="1627D78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1FB91BD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8CEC" w14:textId="77777777" w:rsidR="004979FC" w:rsidRPr="0049085E" w:rsidRDefault="004979FC" w:rsidP="001977CC">
                  <w:r>
                    <w:t>Geometrie</w:t>
                  </w:r>
                </w:p>
              </w:tc>
            </w:tr>
            <w:tr w:rsidR="004979FC" w:rsidRPr="0049085E" w14:paraId="7D08EBC6" w14:textId="77777777" w:rsidTr="001977CC">
              <w:tc>
                <w:tcPr>
                  <w:tcW w:w="2500" w:type="pct"/>
                </w:tcPr>
                <w:p w14:paraId="1B6CF1DA" w14:textId="77777777" w:rsidR="004979FC" w:rsidRPr="0049085E" w:rsidRDefault="004979FC" w:rsidP="001977CC">
                  <w:r>
                    <w:t>bestandsnaam</w:t>
                  </w:r>
                </w:p>
              </w:tc>
              <w:tc>
                <w:tcPr>
                  <w:tcW w:w="2500" w:type="pct"/>
                </w:tcPr>
                <w:p w14:paraId="3D86F244" w14:textId="20B9455C" w:rsidR="004979FC" w:rsidRPr="0049085E" w:rsidRDefault="008C5D07" w:rsidP="001977CC">
                  <w:r>
                    <w:t>Beroep__bedrijf_of_activiteit_aan_huis_uitoefenen___Maximum_bruto_vloeroppervlakte.gml</w:t>
                  </w:r>
                </w:p>
              </w:tc>
            </w:tr>
            <w:tr w:rsidR="004979FC" w:rsidRPr="0049085E" w14:paraId="5719D276" w14:textId="77777777" w:rsidTr="001977CC">
              <w:tc>
                <w:tcPr>
                  <w:tcW w:w="2500" w:type="pct"/>
                </w:tcPr>
                <w:p w14:paraId="5A49F94C" w14:textId="77777777" w:rsidR="004979FC" w:rsidRPr="0049085E" w:rsidRDefault="004979FC" w:rsidP="001977CC">
                  <w:r w:rsidRPr="0049085E">
                    <w:t>noemer</w:t>
                  </w:r>
                </w:p>
              </w:tc>
              <w:tc>
                <w:tcPr>
                  <w:tcW w:w="2500" w:type="pct"/>
                </w:tcPr>
                <w:p w14:paraId="62EDC7E0" w14:textId="5B52EC0A" w:rsidR="004979FC" w:rsidRPr="0049085E" w:rsidRDefault="008C5D07" w:rsidP="001977CC">
                  <w:r>
                    <w:t>Beroep, bedrijf of activiteit aan huis uitoefenen - Maximum bruto vloeroppervlakte</w:t>
                  </w:r>
                </w:p>
              </w:tc>
            </w:tr>
            <w:tr w:rsidR="004979FC" w:rsidRPr="0049085E" w14:paraId="3EBFDF1E" w14:textId="77777777" w:rsidTr="001977CC">
              <w:tc>
                <w:tcPr>
                  <w:tcW w:w="2500" w:type="pct"/>
                </w:tcPr>
                <w:p w14:paraId="14ABDCE6" w14:textId="77777777" w:rsidR="004979FC" w:rsidRPr="0049085E" w:rsidRDefault="004979FC" w:rsidP="001977CC">
                  <w:r>
                    <w:t>symboolcode</w:t>
                  </w:r>
                </w:p>
              </w:tc>
              <w:tc>
                <w:tcPr>
                  <w:tcW w:w="2500" w:type="pct"/>
                </w:tcPr>
                <w:p w14:paraId="204629D7" w14:textId="2C69F09B" w:rsidR="004979FC" w:rsidRDefault="004979FC" w:rsidP="001977CC"/>
              </w:tc>
            </w:tr>
            <w:tr w:rsidR="004979FC" w:rsidRPr="0049085E" w14:paraId="51847DD9" w14:textId="77777777" w:rsidTr="001977CC">
              <w:tc>
                <w:tcPr>
                  <w:tcW w:w="2500" w:type="pct"/>
                </w:tcPr>
                <w:p w14:paraId="61DF5CB6" w14:textId="77777777" w:rsidR="004979FC" w:rsidRPr="0049085E" w:rsidRDefault="004979FC" w:rsidP="001977CC">
                  <w:r w:rsidRPr="0049085E">
                    <w:t>nauwkeurigheid</w:t>
                  </w:r>
                </w:p>
              </w:tc>
              <w:tc>
                <w:tcPr>
                  <w:tcW w:w="2500" w:type="pct"/>
                </w:tcPr>
                <w:p w14:paraId="50F491A6" w14:textId="77402905" w:rsidR="004979FC" w:rsidRPr="0049085E" w:rsidRDefault="004979FC" w:rsidP="001977CC"/>
              </w:tc>
            </w:tr>
            <w:tr w:rsidR="004979FC" w:rsidRPr="0049085E" w14:paraId="052A14C4" w14:textId="77777777" w:rsidTr="001977CC">
              <w:tc>
                <w:tcPr>
                  <w:tcW w:w="2500" w:type="pct"/>
                </w:tcPr>
                <w:p w14:paraId="62DCC0ED" w14:textId="77777777" w:rsidR="004979FC" w:rsidRPr="0049085E" w:rsidRDefault="004979FC" w:rsidP="001977CC">
                  <w:r w:rsidRPr="0049085E">
                    <w:t>bronNauwkeurigheid</w:t>
                  </w:r>
                </w:p>
              </w:tc>
              <w:tc>
                <w:tcPr>
                  <w:tcW w:w="2500" w:type="pct"/>
                </w:tcPr>
                <w:p w14:paraId="49E22ECC" w14:textId="10C5D5ED" w:rsidR="004979FC" w:rsidRPr="0049085E" w:rsidRDefault="008C5D07" w:rsidP="001977CC">
                  <w:r>
                    <w:t>geen</w:t>
                  </w:r>
                </w:p>
              </w:tc>
            </w:tr>
            <w:tr w:rsidR="004979FC" w:rsidRPr="0049085E" w14:paraId="755799A8" w14:textId="77777777" w:rsidTr="001977CC">
              <w:tc>
                <w:tcPr>
                  <w:tcW w:w="2500" w:type="pct"/>
                </w:tcPr>
                <w:p w14:paraId="3A6B4FB6" w14:textId="77777777" w:rsidR="004979FC" w:rsidRPr="0049085E" w:rsidRDefault="004979FC" w:rsidP="001977CC">
                  <w:r>
                    <w:t>idealisatie</w:t>
                  </w:r>
                </w:p>
              </w:tc>
              <w:tc>
                <w:tcPr>
                  <w:tcW w:w="2500" w:type="pct"/>
                </w:tcPr>
                <w:p w14:paraId="41DDCEE9" w14:textId="48C20CEF" w:rsidR="004979FC" w:rsidRPr="0049085E" w:rsidRDefault="008C5D07" w:rsidP="001977CC">
                  <w:r>
                    <w:t>http://standaarden.omgevingswet.overheid.nl/idealisatie/id/concept/Exact</w:t>
                  </w:r>
                </w:p>
              </w:tc>
            </w:tr>
          </w:tbl>
          <w:p w14:paraId="3CAEBA24" w14:textId="77777777" w:rsidR="004979FC" w:rsidRPr="00D631F2" w:rsidRDefault="004979FC" w:rsidP="001977CC"/>
        </w:tc>
      </w:tr>
    </w:tbl>
    <w:p w14:paraId="1111048A" w14:textId="11838DAA" w:rsidR="004979FC" w:rsidRDefault="004979FC">
      <w:pPr>
        <w:pStyle w:val="Tekstopmerking"/>
      </w:pPr>
    </w:p>
  </w:comment>
  <w:comment w:id="112" w:author="Devlin Oosterwijk" w:date="2022-09-20T12:00:00Z" w:initials="DO">
    <w:tbl>
      <w:tblPr>
        <w:tblStyle w:val="Annotatie"/>
        <w:tblW w:w="5000" w:type="pct"/>
        <w:tblLayout w:type="fixed"/>
        <w:tblLook w:val="0620" w:firstRow="1" w:lastRow="0" w:firstColumn="0" w:lastColumn="0" w:noHBand="1" w:noVBand="1"/>
      </w:tblPr>
      <w:tblGrid>
        <w:gridCol w:w="3963"/>
        <w:gridCol w:w="3964"/>
      </w:tblGrid>
      <w:tr w:rsidR="004979FC" w:rsidRPr="00D631F2" w14:paraId="068A8A7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040D9A" w14:textId="77777777" w:rsidR="004979FC" w:rsidRPr="00D631F2" w:rsidRDefault="004979FC" w:rsidP="001977CC">
            <w:r>
              <w:rPr>
                <w:rStyle w:val="Verwijzingopmerking"/>
              </w:rPr>
              <w:annotationRef/>
            </w:r>
            <w:r w:rsidRPr="00D631F2">
              <w:t>Activiteit</w:t>
            </w:r>
          </w:p>
        </w:tc>
      </w:tr>
      <w:tr w:rsidR="004979FC" w:rsidRPr="00D631F2" w14:paraId="4E2C18E1" w14:textId="77777777" w:rsidTr="001977CC">
        <w:tc>
          <w:tcPr>
            <w:tcW w:w="2500" w:type="pct"/>
          </w:tcPr>
          <w:p w14:paraId="0BEEAF94" w14:textId="77777777" w:rsidR="004979FC" w:rsidRPr="00D631F2" w:rsidRDefault="004979FC" w:rsidP="001977CC">
            <w:r w:rsidRPr="00D631F2">
              <w:t>activiteit</w:t>
            </w:r>
            <w:r>
              <w:t>en</w:t>
            </w:r>
          </w:p>
        </w:tc>
        <w:tc>
          <w:tcPr>
            <w:tcW w:w="2500" w:type="pct"/>
          </w:tcPr>
          <w:p w14:paraId="5ED28B05" w14:textId="62483DAB" w:rsidR="004979FC" w:rsidRPr="00D631F2" w:rsidRDefault="006779B4" w:rsidP="001977CC">
            <w:r>
              <w:t>Beroep, bedrijf of activiteit aan huis uitoefenen</w:t>
            </w:r>
          </w:p>
        </w:tc>
      </w:tr>
      <w:tr w:rsidR="004979FC" w:rsidRPr="00D631F2" w14:paraId="0CA9E77E" w14:textId="77777777" w:rsidTr="001977CC">
        <w:tc>
          <w:tcPr>
            <w:tcW w:w="2500" w:type="pct"/>
          </w:tcPr>
          <w:p w14:paraId="0CC35652" w14:textId="77777777" w:rsidR="004979FC" w:rsidRPr="00D631F2" w:rsidRDefault="004979FC" w:rsidP="001977CC">
            <w:r>
              <w:t>bovenliggendeActiviteit</w:t>
            </w:r>
          </w:p>
        </w:tc>
        <w:tc>
          <w:tcPr>
            <w:tcW w:w="2500" w:type="pct"/>
          </w:tcPr>
          <w:p w14:paraId="3CD32E74" w14:textId="21D7B9DA" w:rsidR="004979FC" w:rsidRDefault="004979FC" w:rsidP="001977CC"/>
        </w:tc>
      </w:tr>
      <w:tr w:rsidR="004979FC" w:rsidRPr="00D631F2" w14:paraId="42B03131" w14:textId="77777777" w:rsidTr="001977CC">
        <w:tc>
          <w:tcPr>
            <w:tcW w:w="2500" w:type="pct"/>
          </w:tcPr>
          <w:p w14:paraId="6D228DF5" w14:textId="77777777" w:rsidR="004979FC" w:rsidRPr="00D631F2" w:rsidRDefault="004979FC" w:rsidP="001977CC">
            <w:r w:rsidRPr="00D631F2">
              <w:t>activiteitengroep</w:t>
            </w:r>
          </w:p>
        </w:tc>
        <w:tc>
          <w:tcPr>
            <w:tcW w:w="2500" w:type="pct"/>
          </w:tcPr>
          <w:p w14:paraId="61ACF141" w14:textId="3443C21D" w:rsidR="004979FC" w:rsidRPr="00D631F2" w:rsidRDefault="006779B4" w:rsidP="001977CC">
            <w:r>
              <w:t>http://standaarden.omgevingswet.overheid.nl/activiteit/id/concept/MilieubelastendeActiviteitMetBeperktEffect</w:t>
            </w:r>
          </w:p>
        </w:tc>
      </w:tr>
      <w:tr w:rsidR="004979FC" w:rsidRPr="00D631F2" w14:paraId="6C61D469" w14:textId="77777777" w:rsidTr="001977CC">
        <w:tc>
          <w:tcPr>
            <w:tcW w:w="2500" w:type="pct"/>
          </w:tcPr>
          <w:p w14:paraId="7C5BF1D3" w14:textId="77777777" w:rsidR="004979FC" w:rsidRPr="00D631F2" w:rsidRDefault="004979FC" w:rsidP="001977CC">
            <w:r>
              <w:t>activiteitregelkwalificatie</w:t>
            </w:r>
          </w:p>
        </w:tc>
        <w:tc>
          <w:tcPr>
            <w:tcW w:w="2500" w:type="pct"/>
          </w:tcPr>
          <w:p w14:paraId="6E59215D" w14:textId="4936E770" w:rsidR="004979FC" w:rsidRPr="00D631F2" w:rsidRDefault="006779B4" w:rsidP="001977CC">
            <w:r>
              <w:t>http://standaarden.omgevingswet.overheid.nl/activiteitregelkwalificatie/id/concept/AndersGeduid</w:t>
            </w:r>
          </w:p>
        </w:tc>
      </w:tr>
      <w:tr w:rsidR="004979FC" w:rsidRPr="00D631F2" w14:paraId="29BA944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4979FC" w:rsidRPr="0049085E" w14:paraId="323C9C5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EA214" w14:textId="77777777" w:rsidR="004979FC" w:rsidRPr="0049085E" w:rsidRDefault="004979FC" w:rsidP="001977CC">
                  <w:r>
                    <w:t>Geometrie</w:t>
                  </w:r>
                </w:p>
              </w:tc>
            </w:tr>
            <w:tr w:rsidR="007235A4" w:rsidRPr="0049085E" w14:paraId="38137CA8" w14:textId="77777777" w:rsidTr="001977CC">
              <w:tc>
                <w:tcPr>
                  <w:tcW w:w="2500" w:type="pct"/>
                </w:tcPr>
                <w:p w14:paraId="5A460BCC" w14:textId="77777777" w:rsidR="007235A4" w:rsidRPr="0049085E" w:rsidRDefault="007235A4" w:rsidP="007235A4">
                  <w:r>
                    <w:t>bestandsnaam</w:t>
                  </w:r>
                </w:p>
              </w:tc>
              <w:tc>
                <w:tcPr>
                  <w:tcW w:w="2500" w:type="pct"/>
                </w:tcPr>
                <w:p w14:paraId="4C3F6BB2" w14:textId="57FE8A14" w:rsidR="007235A4" w:rsidRPr="0049085E" w:rsidRDefault="007235A4" w:rsidP="007235A4">
                  <w:r w:rsidRPr="00217AC4">
                    <w:t>Woongebied_Transformatie.gml</w:t>
                  </w:r>
                </w:p>
              </w:tc>
            </w:tr>
            <w:tr w:rsidR="007235A4" w:rsidRPr="0049085E" w14:paraId="464ACDC6" w14:textId="77777777" w:rsidTr="001977CC">
              <w:tc>
                <w:tcPr>
                  <w:tcW w:w="2500" w:type="pct"/>
                </w:tcPr>
                <w:p w14:paraId="5EA20F92" w14:textId="77777777" w:rsidR="007235A4" w:rsidRPr="0049085E" w:rsidRDefault="007235A4" w:rsidP="007235A4">
                  <w:r w:rsidRPr="0049085E">
                    <w:t>noemer</w:t>
                  </w:r>
                </w:p>
              </w:tc>
              <w:tc>
                <w:tcPr>
                  <w:tcW w:w="2500" w:type="pct"/>
                </w:tcPr>
                <w:p w14:paraId="0A3C4C61" w14:textId="5B0405D1" w:rsidR="007235A4" w:rsidRPr="0049085E" w:rsidRDefault="007235A4" w:rsidP="007235A4">
                  <w:r w:rsidRPr="00217AC4">
                    <w:t>Woongebied-Transformatie</w:t>
                  </w:r>
                </w:p>
              </w:tc>
            </w:tr>
            <w:tr w:rsidR="004979FC" w:rsidRPr="0049085E" w14:paraId="0041B193" w14:textId="77777777" w:rsidTr="001977CC">
              <w:tc>
                <w:tcPr>
                  <w:tcW w:w="2500" w:type="pct"/>
                </w:tcPr>
                <w:p w14:paraId="3EC50909" w14:textId="77777777" w:rsidR="004979FC" w:rsidRPr="0049085E" w:rsidRDefault="004979FC" w:rsidP="001977CC">
                  <w:r>
                    <w:t>symboolcode</w:t>
                  </w:r>
                </w:p>
              </w:tc>
              <w:tc>
                <w:tcPr>
                  <w:tcW w:w="2500" w:type="pct"/>
                </w:tcPr>
                <w:p w14:paraId="27F86B86" w14:textId="4C8B92A3" w:rsidR="004979FC" w:rsidRDefault="004979FC" w:rsidP="001977CC"/>
              </w:tc>
            </w:tr>
            <w:tr w:rsidR="004979FC" w:rsidRPr="0049085E" w14:paraId="127459F5" w14:textId="77777777" w:rsidTr="001977CC">
              <w:tc>
                <w:tcPr>
                  <w:tcW w:w="2500" w:type="pct"/>
                </w:tcPr>
                <w:p w14:paraId="73460939" w14:textId="77777777" w:rsidR="004979FC" w:rsidRPr="0049085E" w:rsidRDefault="004979FC" w:rsidP="001977CC">
                  <w:r w:rsidRPr="0049085E">
                    <w:t>nauwkeurigheid</w:t>
                  </w:r>
                </w:p>
              </w:tc>
              <w:tc>
                <w:tcPr>
                  <w:tcW w:w="2500" w:type="pct"/>
                </w:tcPr>
                <w:p w14:paraId="60DCD215" w14:textId="2185478A" w:rsidR="004979FC" w:rsidRPr="0049085E" w:rsidRDefault="004979FC" w:rsidP="001977CC"/>
              </w:tc>
            </w:tr>
            <w:tr w:rsidR="004979FC" w:rsidRPr="0049085E" w14:paraId="0F55578E" w14:textId="77777777" w:rsidTr="001977CC">
              <w:tc>
                <w:tcPr>
                  <w:tcW w:w="2500" w:type="pct"/>
                </w:tcPr>
                <w:p w14:paraId="14ABB5D1" w14:textId="77777777" w:rsidR="004979FC" w:rsidRPr="0049085E" w:rsidRDefault="004979FC" w:rsidP="001977CC">
                  <w:r w:rsidRPr="0049085E">
                    <w:t>bron</w:t>
                  </w:r>
                  <w:r>
                    <w:t>N</w:t>
                  </w:r>
                  <w:r w:rsidRPr="0049085E">
                    <w:t>auwkeurigheid</w:t>
                  </w:r>
                </w:p>
              </w:tc>
              <w:tc>
                <w:tcPr>
                  <w:tcW w:w="2500" w:type="pct"/>
                </w:tcPr>
                <w:p w14:paraId="1A6AD40B" w14:textId="389A2596" w:rsidR="004979FC" w:rsidRPr="0049085E" w:rsidRDefault="006779B4" w:rsidP="001977CC">
                  <w:r>
                    <w:t>geen</w:t>
                  </w:r>
                </w:p>
              </w:tc>
            </w:tr>
            <w:tr w:rsidR="004979FC" w:rsidRPr="0049085E" w14:paraId="060CD6F3" w14:textId="77777777" w:rsidTr="001977CC">
              <w:tc>
                <w:tcPr>
                  <w:tcW w:w="2500" w:type="pct"/>
                </w:tcPr>
                <w:p w14:paraId="580CA6D8" w14:textId="77777777" w:rsidR="004979FC" w:rsidRPr="0049085E" w:rsidRDefault="004979FC" w:rsidP="001977CC">
                  <w:r>
                    <w:t>idealisatie</w:t>
                  </w:r>
                </w:p>
              </w:tc>
              <w:tc>
                <w:tcPr>
                  <w:tcW w:w="2500" w:type="pct"/>
                </w:tcPr>
                <w:p w14:paraId="78699883" w14:textId="0E0FC771" w:rsidR="004979FC" w:rsidRPr="0049085E" w:rsidRDefault="006779B4" w:rsidP="001977CC">
                  <w:r>
                    <w:t>geen</w:t>
                  </w:r>
                </w:p>
              </w:tc>
            </w:tr>
          </w:tbl>
          <w:p w14:paraId="359ED769" w14:textId="77777777" w:rsidR="004979FC" w:rsidRPr="00D631F2" w:rsidRDefault="004979FC" w:rsidP="001977CC"/>
        </w:tc>
      </w:tr>
    </w:tbl>
    <w:p w14:paraId="354B15EB" w14:textId="75D796BF" w:rsidR="004979FC" w:rsidRDefault="004979FC">
      <w:pPr>
        <w:pStyle w:val="Tekstopmerking"/>
      </w:pPr>
    </w:p>
  </w:comment>
  <w:comment w:id="113" w:author="Devlin Oosterwijk" w:date="2022-09-20T11:59:00Z" w:initials="DO">
    <w:tbl>
      <w:tblPr>
        <w:tblStyle w:val="Annotatie"/>
        <w:tblW w:w="5000" w:type="pct"/>
        <w:tblLayout w:type="fixed"/>
        <w:tblLook w:val="0620" w:firstRow="1" w:lastRow="0" w:firstColumn="0" w:lastColumn="0" w:noHBand="1" w:noVBand="1"/>
      </w:tblPr>
      <w:tblGrid>
        <w:gridCol w:w="3963"/>
        <w:gridCol w:w="3964"/>
      </w:tblGrid>
      <w:tr w:rsidR="004979FC" w:rsidRPr="0049085E" w14:paraId="13BFB8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4A9B7" w14:textId="77777777" w:rsidR="004979FC" w:rsidRPr="0049085E" w:rsidRDefault="004979FC" w:rsidP="00ED1428">
            <w:r>
              <w:rPr>
                <w:rStyle w:val="Verwijzingopmerking"/>
              </w:rPr>
              <w:annotationRef/>
            </w:r>
            <w:r>
              <w:t>Geometrie</w:t>
            </w:r>
          </w:p>
        </w:tc>
      </w:tr>
      <w:tr w:rsidR="004979FC" w:rsidRPr="0049085E" w14:paraId="47D0C7E3" w14:textId="77777777" w:rsidTr="00ED1428">
        <w:tc>
          <w:tcPr>
            <w:tcW w:w="2500" w:type="pct"/>
          </w:tcPr>
          <w:p w14:paraId="3D1623B3" w14:textId="77777777" w:rsidR="004979FC" w:rsidRPr="0049085E" w:rsidRDefault="004979FC" w:rsidP="00ED1428">
            <w:r>
              <w:t>bestandsnaam</w:t>
            </w:r>
          </w:p>
        </w:tc>
        <w:tc>
          <w:tcPr>
            <w:tcW w:w="2500" w:type="pct"/>
          </w:tcPr>
          <w:p w14:paraId="15646704" w14:textId="3DFC7CBB" w:rsidR="004979FC" w:rsidRPr="0049085E" w:rsidRDefault="00DC3AAA" w:rsidP="00ED1428">
            <w:r w:rsidRPr="00DC3AAA">
              <w:t>Woongebied_Transformatie.gml</w:t>
            </w:r>
          </w:p>
        </w:tc>
      </w:tr>
      <w:tr w:rsidR="004979FC" w:rsidRPr="0049085E" w14:paraId="4C9B7E70" w14:textId="77777777" w:rsidTr="00ED1428">
        <w:tc>
          <w:tcPr>
            <w:tcW w:w="2500" w:type="pct"/>
          </w:tcPr>
          <w:p w14:paraId="2F913B96" w14:textId="77777777" w:rsidR="004979FC" w:rsidRPr="0049085E" w:rsidRDefault="004979FC" w:rsidP="00ED1428">
            <w:r w:rsidRPr="0049085E">
              <w:t>noemer</w:t>
            </w:r>
          </w:p>
        </w:tc>
        <w:tc>
          <w:tcPr>
            <w:tcW w:w="2500" w:type="pct"/>
          </w:tcPr>
          <w:p w14:paraId="71A7C773" w14:textId="55A4668A" w:rsidR="004979FC" w:rsidRPr="0049085E" w:rsidRDefault="004979FC" w:rsidP="00ED1428">
            <w:r>
              <w:t>Woongebied-Transformatie</w:t>
            </w:r>
          </w:p>
        </w:tc>
      </w:tr>
      <w:tr w:rsidR="004979FC" w:rsidRPr="0049085E" w14:paraId="51D6A947" w14:textId="77777777" w:rsidTr="00ED1428">
        <w:tc>
          <w:tcPr>
            <w:tcW w:w="2500" w:type="pct"/>
          </w:tcPr>
          <w:p w14:paraId="044E6BAD" w14:textId="77777777" w:rsidR="004979FC" w:rsidRPr="0049085E" w:rsidRDefault="004979FC" w:rsidP="00ED1428">
            <w:r>
              <w:t>symboolcode</w:t>
            </w:r>
          </w:p>
        </w:tc>
        <w:tc>
          <w:tcPr>
            <w:tcW w:w="2500" w:type="pct"/>
          </w:tcPr>
          <w:p w14:paraId="4F858F48" w14:textId="1EFEAC27" w:rsidR="004979FC" w:rsidRDefault="004979FC" w:rsidP="00ED1428"/>
        </w:tc>
      </w:tr>
      <w:tr w:rsidR="004979FC" w:rsidRPr="0049085E" w14:paraId="223ED80F" w14:textId="77777777" w:rsidTr="00ED1428">
        <w:tc>
          <w:tcPr>
            <w:tcW w:w="2500" w:type="pct"/>
          </w:tcPr>
          <w:p w14:paraId="3328E6C1" w14:textId="77777777" w:rsidR="004979FC" w:rsidRPr="0049085E" w:rsidRDefault="004979FC" w:rsidP="00ED1428">
            <w:r w:rsidRPr="0049085E">
              <w:t>nauwkeurigheid</w:t>
            </w:r>
          </w:p>
        </w:tc>
        <w:tc>
          <w:tcPr>
            <w:tcW w:w="2500" w:type="pct"/>
          </w:tcPr>
          <w:p w14:paraId="43294B69" w14:textId="2B1F1CDA" w:rsidR="004979FC" w:rsidRPr="0049085E" w:rsidRDefault="004979FC" w:rsidP="00ED1428"/>
        </w:tc>
      </w:tr>
      <w:tr w:rsidR="004979FC" w:rsidRPr="0049085E" w14:paraId="7AB91CD5" w14:textId="77777777" w:rsidTr="00ED1428">
        <w:tc>
          <w:tcPr>
            <w:tcW w:w="2500" w:type="pct"/>
          </w:tcPr>
          <w:p w14:paraId="5FF373EA" w14:textId="77777777" w:rsidR="004979FC" w:rsidRPr="0049085E" w:rsidRDefault="004979FC" w:rsidP="00ED1428">
            <w:r w:rsidRPr="0049085E">
              <w:t>bronNauwkeurigheid</w:t>
            </w:r>
          </w:p>
        </w:tc>
        <w:tc>
          <w:tcPr>
            <w:tcW w:w="2500" w:type="pct"/>
          </w:tcPr>
          <w:p w14:paraId="19B2C841" w14:textId="6EC86D7B" w:rsidR="004979FC" w:rsidRPr="0049085E" w:rsidRDefault="004979FC" w:rsidP="00ED1428">
            <w:r>
              <w:t>geen</w:t>
            </w:r>
          </w:p>
        </w:tc>
      </w:tr>
      <w:tr w:rsidR="004979FC" w:rsidRPr="0049085E" w14:paraId="3E415B30" w14:textId="77777777" w:rsidTr="00ED1428">
        <w:tc>
          <w:tcPr>
            <w:tcW w:w="2500" w:type="pct"/>
          </w:tcPr>
          <w:p w14:paraId="2A941290" w14:textId="77777777" w:rsidR="004979FC" w:rsidRPr="0049085E" w:rsidRDefault="004979FC" w:rsidP="00ED1428">
            <w:r>
              <w:t>idealisatie</w:t>
            </w:r>
          </w:p>
        </w:tc>
        <w:tc>
          <w:tcPr>
            <w:tcW w:w="2500" w:type="pct"/>
          </w:tcPr>
          <w:p w14:paraId="0D98E978" w14:textId="63AB04E7" w:rsidR="004979FC" w:rsidRPr="0049085E" w:rsidRDefault="004979FC" w:rsidP="00ED1428">
            <w:r>
              <w:t>http://standaarden.omgevingswet.overheid.nl/idealisatie/id/concept/Exact</w:t>
            </w:r>
          </w:p>
        </w:tc>
      </w:tr>
      <w:tr w:rsidR="004979FC" w:rsidRPr="0049085E" w14:paraId="7349B336" w14:textId="77777777" w:rsidTr="00ED1428">
        <w:tc>
          <w:tcPr>
            <w:tcW w:w="2500" w:type="pct"/>
          </w:tcPr>
          <w:p w14:paraId="6C541BEC" w14:textId="77777777" w:rsidR="004979FC" w:rsidRDefault="004979FC" w:rsidP="00ED1428">
            <w:r>
              <w:t>regelingsgebied</w:t>
            </w:r>
          </w:p>
        </w:tc>
        <w:tc>
          <w:tcPr>
            <w:tcW w:w="2500" w:type="pct"/>
          </w:tcPr>
          <w:p w14:paraId="71C0249E" w14:textId="0B00ACF7" w:rsidR="004979FC" w:rsidRDefault="004979FC" w:rsidP="00ED1428">
            <w:r>
              <w:t>False</w:t>
            </w:r>
          </w:p>
        </w:tc>
      </w:tr>
    </w:tbl>
    <w:p w14:paraId="0A71BD80" w14:textId="6D6D1B85" w:rsidR="004979FC" w:rsidRDefault="004979FC">
      <w:pPr>
        <w:pStyle w:val="Tekstopmerking"/>
      </w:pPr>
    </w:p>
  </w:comment>
  <w:comment w:id="114" w:author="Devlin Oosterwijk" w:date="2022-09-20T12:14: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058E3B5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774492" w14:textId="77777777" w:rsidR="007F3C3D" w:rsidRPr="00D631F2" w:rsidRDefault="007F3C3D" w:rsidP="001977CC">
            <w:r>
              <w:rPr>
                <w:rStyle w:val="Verwijzingopmerking"/>
              </w:rPr>
              <w:annotationRef/>
            </w:r>
            <w:r>
              <w:t>Omgevingsnorm</w:t>
            </w:r>
          </w:p>
        </w:tc>
      </w:tr>
      <w:tr w:rsidR="007F3C3D" w:rsidRPr="00D631F2" w14:paraId="4AF0A27E" w14:textId="77777777" w:rsidTr="001977CC">
        <w:tc>
          <w:tcPr>
            <w:tcW w:w="2500" w:type="pct"/>
          </w:tcPr>
          <w:p w14:paraId="3C86D863" w14:textId="77777777" w:rsidR="007F3C3D" w:rsidRPr="00D631F2" w:rsidRDefault="007F3C3D" w:rsidP="001977CC">
            <w:r>
              <w:t>omgevingsnorm</w:t>
            </w:r>
          </w:p>
        </w:tc>
        <w:tc>
          <w:tcPr>
            <w:tcW w:w="2500" w:type="pct"/>
          </w:tcPr>
          <w:p w14:paraId="1C2823C3" w14:textId="0B433ABE" w:rsidR="007F3C3D" w:rsidRPr="00D631F2" w:rsidRDefault="008C5D07" w:rsidP="001977CC">
            <w:r>
              <w:t>Beroep, bedrijf of activiteit aan huis - Maximum verkeersgeneratie</w:t>
            </w:r>
          </w:p>
        </w:tc>
      </w:tr>
      <w:tr w:rsidR="007F3C3D" w:rsidRPr="00D631F2" w14:paraId="0FF341F4" w14:textId="77777777" w:rsidTr="001977CC">
        <w:tc>
          <w:tcPr>
            <w:tcW w:w="2500" w:type="pct"/>
          </w:tcPr>
          <w:p w14:paraId="0C968D86" w14:textId="77777777" w:rsidR="007F3C3D" w:rsidRPr="00D631F2" w:rsidRDefault="007F3C3D" w:rsidP="001977CC">
            <w:r>
              <w:t>omgevingsnorm</w:t>
            </w:r>
            <w:r w:rsidRPr="00D631F2">
              <w:t>groep</w:t>
            </w:r>
          </w:p>
        </w:tc>
        <w:tc>
          <w:tcPr>
            <w:tcW w:w="2500" w:type="pct"/>
          </w:tcPr>
          <w:p w14:paraId="06C007AE" w14:textId="5506A85F" w:rsidR="007F3C3D" w:rsidRPr="00D631F2" w:rsidRDefault="008C5D07" w:rsidP="001977CC">
            <w:r>
              <w:t>http://standaarden.omgevingswet.overheid.nl/omgevingsnorm/id/concept/Overig</w:t>
            </w:r>
          </w:p>
        </w:tc>
      </w:tr>
      <w:tr w:rsidR="007F3C3D" w:rsidRPr="00D631F2" w14:paraId="61140F3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BBBC30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5F9C6" w14:textId="77777777" w:rsidR="007F3C3D" w:rsidRPr="0049085E" w:rsidRDefault="007F3C3D" w:rsidP="001977CC">
                  <w:r>
                    <w:t>Waarde</w:t>
                  </w:r>
                </w:p>
              </w:tc>
            </w:tr>
            <w:tr w:rsidR="007F3C3D" w:rsidRPr="0049085E" w14:paraId="26CE4AC2" w14:textId="77777777" w:rsidTr="001977CC">
              <w:tc>
                <w:tcPr>
                  <w:tcW w:w="2500" w:type="pct"/>
                </w:tcPr>
                <w:p w14:paraId="1D358976" w14:textId="77777777" w:rsidR="007F3C3D" w:rsidRDefault="007F3C3D" w:rsidP="001977CC">
                  <w:r>
                    <w:t>typeNorm</w:t>
                  </w:r>
                </w:p>
              </w:tc>
              <w:tc>
                <w:tcPr>
                  <w:tcW w:w="2500" w:type="pct"/>
                </w:tcPr>
                <w:p w14:paraId="29E73AFA" w14:textId="7C6620A6" w:rsidR="007F3C3D" w:rsidRDefault="008C5D07" w:rsidP="001977CC">
                  <w:r>
                    <w:t>http://standaarden.omgevingswet.overheid.nl/typenorm/id/concept/MaximumAantalBezoekers</w:t>
                  </w:r>
                </w:p>
              </w:tc>
            </w:tr>
            <w:tr w:rsidR="007F3C3D" w:rsidRPr="0049085E" w14:paraId="767C4037" w14:textId="77777777" w:rsidTr="001977CC">
              <w:tc>
                <w:tcPr>
                  <w:tcW w:w="2500" w:type="pct"/>
                </w:tcPr>
                <w:p w14:paraId="5316C852" w14:textId="77777777" w:rsidR="007F3C3D" w:rsidRPr="0049085E" w:rsidRDefault="007F3C3D" w:rsidP="001977CC">
                  <w:r>
                    <w:t>kwalitatieveWaarde</w:t>
                  </w:r>
                </w:p>
              </w:tc>
              <w:tc>
                <w:tcPr>
                  <w:tcW w:w="2500" w:type="pct"/>
                </w:tcPr>
                <w:p w14:paraId="2C0FD572" w14:textId="52609826" w:rsidR="007F3C3D" w:rsidRPr="0049085E" w:rsidRDefault="007F3C3D" w:rsidP="001977CC"/>
              </w:tc>
            </w:tr>
            <w:tr w:rsidR="007F3C3D" w:rsidRPr="0049085E" w14:paraId="3515897B" w14:textId="77777777" w:rsidTr="001977CC">
              <w:tc>
                <w:tcPr>
                  <w:tcW w:w="2500" w:type="pct"/>
                </w:tcPr>
                <w:p w14:paraId="17B87AF7" w14:textId="77777777" w:rsidR="007F3C3D" w:rsidRPr="0049085E" w:rsidRDefault="007F3C3D" w:rsidP="001977CC">
                  <w:r>
                    <w:t>waarde</w:t>
                  </w:r>
                </w:p>
              </w:tc>
              <w:tc>
                <w:tcPr>
                  <w:tcW w:w="2500" w:type="pct"/>
                </w:tcPr>
                <w:p w14:paraId="1B52084F" w14:textId="0A11400B" w:rsidR="007F3C3D" w:rsidRPr="0049085E" w:rsidRDefault="008C5D07" w:rsidP="001977CC">
                  <w:r>
                    <w:t>10|http://standaarden.omgevingswet.overheid.nl/eenheid/id/concept/Aantal</w:t>
                  </w:r>
                </w:p>
              </w:tc>
            </w:tr>
          </w:tbl>
          <w:p w14:paraId="1647F1CD" w14:textId="77777777" w:rsidR="007F3C3D" w:rsidRPr="00D631F2" w:rsidRDefault="007F3C3D" w:rsidP="001977CC"/>
        </w:tc>
      </w:tr>
      <w:tr w:rsidR="007F3C3D" w:rsidRPr="00D631F2" w14:paraId="278251C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394C443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980D8A" w14:textId="77777777" w:rsidR="007F3C3D" w:rsidRPr="0049085E" w:rsidRDefault="007F3C3D" w:rsidP="001977CC">
                  <w:r>
                    <w:t>Geometrie</w:t>
                  </w:r>
                </w:p>
              </w:tc>
            </w:tr>
            <w:tr w:rsidR="007F3C3D" w:rsidRPr="0049085E" w14:paraId="4E79812F" w14:textId="77777777" w:rsidTr="001977CC">
              <w:tc>
                <w:tcPr>
                  <w:tcW w:w="2500" w:type="pct"/>
                </w:tcPr>
                <w:p w14:paraId="3DE0FC91" w14:textId="77777777" w:rsidR="007F3C3D" w:rsidRPr="0049085E" w:rsidRDefault="007F3C3D" w:rsidP="001977CC">
                  <w:r>
                    <w:t>bestandsnaam</w:t>
                  </w:r>
                </w:p>
              </w:tc>
              <w:tc>
                <w:tcPr>
                  <w:tcW w:w="2500" w:type="pct"/>
                </w:tcPr>
                <w:p w14:paraId="7B462EAC" w14:textId="76CEEC2D" w:rsidR="007F3C3D" w:rsidRPr="0049085E" w:rsidRDefault="008C5D07" w:rsidP="001977CC">
                  <w:r>
                    <w:t>Beroep__bedrijf_of_activiteit_aan_huis_uitoefenen___Maximum_verkeersgeneratie.gml</w:t>
                  </w:r>
                </w:p>
              </w:tc>
            </w:tr>
            <w:tr w:rsidR="007F3C3D" w:rsidRPr="0049085E" w14:paraId="012F6119" w14:textId="77777777" w:rsidTr="001977CC">
              <w:tc>
                <w:tcPr>
                  <w:tcW w:w="2500" w:type="pct"/>
                </w:tcPr>
                <w:p w14:paraId="265DB5ED" w14:textId="77777777" w:rsidR="007F3C3D" w:rsidRPr="0049085E" w:rsidRDefault="007F3C3D" w:rsidP="001977CC">
                  <w:r w:rsidRPr="0049085E">
                    <w:t>noemer</w:t>
                  </w:r>
                </w:p>
              </w:tc>
              <w:tc>
                <w:tcPr>
                  <w:tcW w:w="2500" w:type="pct"/>
                </w:tcPr>
                <w:p w14:paraId="7419145E" w14:textId="7C80AFA5" w:rsidR="007F3C3D" w:rsidRPr="0049085E" w:rsidRDefault="008C5D07" w:rsidP="001977CC">
                  <w:r>
                    <w:t>Beroep, bedrijf of activiteit aan huis uitoefenen - Maximum verkeersgeneratie</w:t>
                  </w:r>
                </w:p>
              </w:tc>
            </w:tr>
            <w:tr w:rsidR="007F3C3D" w:rsidRPr="0049085E" w14:paraId="21F8F700" w14:textId="77777777" w:rsidTr="001977CC">
              <w:tc>
                <w:tcPr>
                  <w:tcW w:w="2500" w:type="pct"/>
                </w:tcPr>
                <w:p w14:paraId="11ACB4CE" w14:textId="77777777" w:rsidR="007F3C3D" w:rsidRPr="0049085E" w:rsidRDefault="007F3C3D" w:rsidP="001977CC">
                  <w:r>
                    <w:t>symboolcode</w:t>
                  </w:r>
                </w:p>
              </w:tc>
              <w:tc>
                <w:tcPr>
                  <w:tcW w:w="2500" w:type="pct"/>
                </w:tcPr>
                <w:p w14:paraId="29A10992" w14:textId="6A39E3FC" w:rsidR="007F3C3D" w:rsidRDefault="007F3C3D" w:rsidP="001977CC"/>
              </w:tc>
            </w:tr>
            <w:tr w:rsidR="007F3C3D" w:rsidRPr="0049085E" w14:paraId="3391E301" w14:textId="77777777" w:rsidTr="001977CC">
              <w:tc>
                <w:tcPr>
                  <w:tcW w:w="2500" w:type="pct"/>
                </w:tcPr>
                <w:p w14:paraId="67288BBC" w14:textId="77777777" w:rsidR="007F3C3D" w:rsidRPr="0049085E" w:rsidRDefault="007F3C3D" w:rsidP="001977CC">
                  <w:r w:rsidRPr="0049085E">
                    <w:t>nauwkeurigheid</w:t>
                  </w:r>
                </w:p>
              </w:tc>
              <w:tc>
                <w:tcPr>
                  <w:tcW w:w="2500" w:type="pct"/>
                </w:tcPr>
                <w:p w14:paraId="19858D7E" w14:textId="49EC20D3" w:rsidR="007F3C3D" w:rsidRPr="0049085E" w:rsidRDefault="007F3C3D" w:rsidP="001977CC"/>
              </w:tc>
            </w:tr>
            <w:tr w:rsidR="007F3C3D" w:rsidRPr="0049085E" w14:paraId="517B0B2A" w14:textId="77777777" w:rsidTr="001977CC">
              <w:tc>
                <w:tcPr>
                  <w:tcW w:w="2500" w:type="pct"/>
                </w:tcPr>
                <w:p w14:paraId="7EBE7B18" w14:textId="77777777" w:rsidR="007F3C3D" w:rsidRPr="0049085E" w:rsidRDefault="007F3C3D" w:rsidP="001977CC">
                  <w:r w:rsidRPr="0049085E">
                    <w:t>bronNauwkeurigheid</w:t>
                  </w:r>
                </w:p>
              </w:tc>
              <w:tc>
                <w:tcPr>
                  <w:tcW w:w="2500" w:type="pct"/>
                </w:tcPr>
                <w:p w14:paraId="6C8550D6" w14:textId="6271AF47" w:rsidR="007F3C3D" w:rsidRPr="0049085E" w:rsidRDefault="008C5D07" w:rsidP="001977CC">
                  <w:r>
                    <w:t>geen</w:t>
                  </w:r>
                </w:p>
              </w:tc>
            </w:tr>
            <w:tr w:rsidR="007F3C3D" w:rsidRPr="0049085E" w14:paraId="763721B9" w14:textId="77777777" w:rsidTr="001977CC">
              <w:tc>
                <w:tcPr>
                  <w:tcW w:w="2500" w:type="pct"/>
                </w:tcPr>
                <w:p w14:paraId="786839F9" w14:textId="77777777" w:rsidR="007F3C3D" w:rsidRPr="0049085E" w:rsidRDefault="007F3C3D" w:rsidP="001977CC">
                  <w:r>
                    <w:t>idealisatie</w:t>
                  </w:r>
                </w:p>
              </w:tc>
              <w:tc>
                <w:tcPr>
                  <w:tcW w:w="2500" w:type="pct"/>
                </w:tcPr>
                <w:p w14:paraId="5184FEFD" w14:textId="39C227C0" w:rsidR="007F3C3D" w:rsidRPr="0049085E" w:rsidRDefault="008C5D07" w:rsidP="001977CC">
                  <w:r>
                    <w:t>http://standaarden.omgevingswet.overheid.nl/idealisatie/id/concept/Exact</w:t>
                  </w:r>
                </w:p>
              </w:tc>
            </w:tr>
          </w:tbl>
          <w:p w14:paraId="3C15B30A" w14:textId="77777777" w:rsidR="007F3C3D" w:rsidRPr="00D631F2" w:rsidRDefault="007F3C3D" w:rsidP="001977CC"/>
        </w:tc>
      </w:tr>
    </w:tbl>
    <w:p w14:paraId="360F63F6" w14:textId="4D886CFA" w:rsidR="007F3C3D" w:rsidRDefault="007F3C3D">
      <w:pPr>
        <w:pStyle w:val="Tekstopmerking"/>
      </w:pPr>
    </w:p>
  </w:comment>
  <w:comment w:id="115"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262A6F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ECB6B7" w14:textId="77777777" w:rsidR="007F3C3D" w:rsidRPr="00D631F2" w:rsidRDefault="007F3C3D" w:rsidP="001977CC">
            <w:r>
              <w:rPr>
                <w:rStyle w:val="Verwijzingopmerking"/>
              </w:rPr>
              <w:annotationRef/>
            </w:r>
            <w:r w:rsidRPr="00D631F2">
              <w:t>Activiteit</w:t>
            </w:r>
          </w:p>
        </w:tc>
      </w:tr>
      <w:tr w:rsidR="007F3C3D" w:rsidRPr="00D631F2" w14:paraId="1C7CFECF" w14:textId="77777777" w:rsidTr="001977CC">
        <w:tc>
          <w:tcPr>
            <w:tcW w:w="2500" w:type="pct"/>
          </w:tcPr>
          <w:p w14:paraId="44FB1C94" w14:textId="77777777" w:rsidR="007F3C3D" w:rsidRPr="00D631F2" w:rsidRDefault="007F3C3D" w:rsidP="001977CC">
            <w:r w:rsidRPr="00D631F2">
              <w:t>activiteit</w:t>
            </w:r>
            <w:r>
              <w:t>en</w:t>
            </w:r>
          </w:p>
        </w:tc>
        <w:tc>
          <w:tcPr>
            <w:tcW w:w="2500" w:type="pct"/>
          </w:tcPr>
          <w:p w14:paraId="70843F4A" w14:textId="1A1030D4" w:rsidR="007F3C3D" w:rsidRPr="00D631F2" w:rsidRDefault="006779B4" w:rsidP="001977CC">
            <w:r>
              <w:t>Beroep, bedrijf of activiteit aan huis uitoefenen</w:t>
            </w:r>
          </w:p>
        </w:tc>
      </w:tr>
      <w:tr w:rsidR="007F3C3D" w:rsidRPr="00D631F2" w14:paraId="5C75DE96" w14:textId="77777777" w:rsidTr="001977CC">
        <w:tc>
          <w:tcPr>
            <w:tcW w:w="2500" w:type="pct"/>
          </w:tcPr>
          <w:p w14:paraId="024807AC" w14:textId="77777777" w:rsidR="007F3C3D" w:rsidRPr="00D631F2" w:rsidRDefault="007F3C3D" w:rsidP="001977CC">
            <w:r>
              <w:t>bovenliggendeActiviteit</w:t>
            </w:r>
          </w:p>
        </w:tc>
        <w:tc>
          <w:tcPr>
            <w:tcW w:w="2500" w:type="pct"/>
          </w:tcPr>
          <w:p w14:paraId="205AF501" w14:textId="1FFB6F2D" w:rsidR="007F3C3D" w:rsidRDefault="007F3C3D" w:rsidP="001977CC"/>
        </w:tc>
      </w:tr>
      <w:tr w:rsidR="007F3C3D" w:rsidRPr="00D631F2" w14:paraId="0E002060" w14:textId="77777777" w:rsidTr="001977CC">
        <w:tc>
          <w:tcPr>
            <w:tcW w:w="2500" w:type="pct"/>
          </w:tcPr>
          <w:p w14:paraId="30E90C51" w14:textId="77777777" w:rsidR="007F3C3D" w:rsidRPr="00D631F2" w:rsidRDefault="007F3C3D" w:rsidP="001977CC">
            <w:r w:rsidRPr="00D631F2">
              <w:t>activiteitengroep</w:t>
            </w:r>
          </w:p>
        </w:tc>
        <w:tc>
          <w:tcPr>
            <w:tcW w:w="2500" w:type="pct"/>
          </w:tcPr>
          <w:p w14:paraId="778A4182" w14:textId="50EEDC68" w:rsidR="007F3C3D" w:rsidRPr="00D631F2" w:rsidRDefault="006779B4" w:rsidP="001977CC">
            <w:r>
              <w:t>http://standaarden.omgevingswet.overheid.nl/activiteit/id/concept/MilieubelastendeActiviteitMetBeperktEffect</w:t>
            </w:r>
          </w:p>
        </w:tc>
      </w:tr>
      <w:tr w:rsidR="007F3C3D" w:rsidRPr="00D631F2" w14:paraId="45CD4522" w14:textId="77777777" w:rsidTr="001977CC">
        <w:tc>
          <w:tcPr>
            <w:tcW w:w="2500" w:type="pct"/>
          </w:tcPr>
          <w:p w14:paraId="35E6B800" w14:textId="77777777" w:rsidR="007F3C3D" w:rsidRPr="00D631F2" w:rsidRDefault="007F3C3D" w:rsidP="001977CC">
            <w:r>
              <w:t>activiteitregelkwalificatie</w:t>
            </w:r>
          </w:p>
        </w:tc>
        <w:tc>
          <w:tcPr>
            <w:tcW w:w="2500" w:type="pct"/>
          </w:tcPr>
          <w:p w14:paraId="6F2DA985" w14:textId="36202678" w:rsidR="007F3C3D" w:rsidRPr="00D631F2" w:rsidRDefault="006779B4" w:rsidP="001977CC">
            <w:r>
              <w:t>http://standaarden.omgevingswet.overheid.nl/activiteitregelkwalificatie/id/concept/AndersGeduid</w:t>
            </w:r>
          </w:p>
        </w:tc>
      </w:tr>
      <w:tr w:rsidR="007F3C3D" w:rsidRPr="00D631F2" w14:paraId="39A27B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6F22C62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1FFE4" w14:textId="77777777" w:rsidR="007F3C3D" w:rsidRPr="0049085E" w:rsidRDefault="007F3C3D" w:rsidP="001977CC">
                  <w:r>
                    <w:t>Geometrie</w:t>
                  </w:r>
                </w:p>
              </w:tc>
            </w:tr>
            <w:tr w:rsidR="007235A4" w:rsidRPr="0049085E" w14:paraId="65AC501E" w14:textId="77777777" w:rsidTr="001977CC">
              <w:tc>
                <w:tcPr>
                  <w:tcW w:w="2500" w:type="pct"/>
                </w:tcPr>
                <w:p w14:paraId="2419084F" w14:textId="77777777" w:rsidR="007235A4" w:rsidRPr="0049085E" w:rsidRDefault="007235A4" w:rsidP="007235A4">
                  <w:r>
                    <w:t>bestandsnaam</w:t>
                  </w:r>
                </w:p>
              </w:tc>
              <w:tc>
                <w:tcPr>
                  <w:tcW w:w="2500" w:type="pct"/>
                </w:tcPr>
                <w:p w14:paraId="6F608A73" w14:textId="49E7A140" w:rsidR="007235A4" w:rsidRPr="0049085E" w:rsidRDefault="007235A4" w:rsidP="007235A4">
                  <w:r w:rsidRPr="00B96652">
                    <w:t>Woongebied_Transformatie.gml</w:t>
                  </w:r>
                </w:p>
              </w:tc>
            </w:tr>
            <w:tr w:rsidR="007235A4" w:rsidRPr="0049085E" w14:paraId="303F07C6" w14:textId="77777777" w:rsidTr="001977CC">
              <w:tc>
                <w:tcPr>
                  <w:tcW w:w="2500" w:type="pct"/>
                </w:tcPr>
                <w:p w14:paraId="1E8A6FEF" w14:textId="77777777" w:rsidR="007235A4" w:rsidRPr="0049085E" w:rsidRDefault="007235A4" w:rsidP="007235A4">
                  <w:r w:rsidRPr="0049085E">
                    <w:t>noemer</w:t>
                  </w:r>
                </w:p>
              </w:tc>
              <w:tc>
                <w:tcPr>
                  <w:tcW w:w="2500" w:type="pct"/>
                </w:tcPr>
                <w:p w14:paraId="3FF4DFEB" w14:textId="5621EB51" w:rsidR="007235A4" w:rsidRPr="0049085E" w:rsidRDefault="007235A4" w:rsidP="007235A4">
                  <w:r w:rsidRPr="00B96652">
                    <w:t>Woongebied-Transformatie</w:t>
                  </w:r>
                </w:p>
              </w:tc>
            </w:tr>
            <w:tr w:rsidR="007F3C3D" w:rsidRPr="0049085E" w14:paraId="1C38CF13" w14:textId="77777777" w:rsidTr="001977CC">
              <w:tc>
                <w:tcPr>
                  <w:tcW w:w="2500" w:type="pct"/>
                </w:tcPr>
                <w:p w14:paraId="7D1A02C1" w14:textId="77777777" w:rsidR="007F3C3D" w:rsidRPr="0049085E" w:rsidRDefault="007F3C3D" w:rsidP="001977CC">
                  <w:r>
                    <w:t>symboolcode</w:t>
                  </w:r>
                </w:p>
              </w:tc>
              <w:tc>
                <w:tcPr>
                  <w:tcW w:w="2500" w:type="pct"/>
                </w:tcPr>
                <w:p w14:paraId="69E89F6C" w14:textId="185A6C39" w:rsidR="007F3C3D" w:rsidRDefault="007F3C3D" w:rsidP="001977CC"/>
              </w:tc>
            </w:tr>
            <w:tr w:rsidR="007F3C3D" w:rsidRPr="0049085E" w14:paraId="5E4D9815" w14:textId="77777777" w:rsidTr="001977CC">
              <w:tc>
                <w:tcPr>
                  <w:tcW w:w="2500" w:type="pct"/>
                </w:tcPr>
                <w:p w14:paraId="4A6CC167" w14:textId="77777777" w:rsidR="007F3C3D" w:rsidRPr="0049085E" w:rsidRDefault="007F3C3D" w:rsidP="001977CC">
                  <w:r w:rsidRPr="0049085E">
                    <w:t>nauwkeurigheid</w:t>
                  </w:r>
                </w:p>
              </w:tc>
              <w:tc>
                <w:tcPr>
                  <w:tcW w:w="2500" w:type="pct"/>
                </w:tcPr>
                <w:p w14:paraId="49445A6B" w14:textId="5FF6942E" w:rsidR="007F3C3D" w:rsidRPr="0049085E" w:rsidRDefault="007F3C3D" w:rsidP="001977CC"/>
              </w:tc>
            </w:tr>
            <w:tr w:rsidR="007F3C3D" w:rsidRPr="0049085E" w14:paraId="784B6C47" w14:textId="77777777" w:rsidTr="001977CC">
              <w:tc>
                <w:tcPr>
                  <w:tcW w:w="2500" w:type="pct"/>
                </w:tcPr>
                <w:p w14:paraId="61D035F8" w14:textId="77777777" w:rsidR="007F3C3D" w:rsidRPr="0049085E" w:rsidRDefault="007F3C3D" w:rsidP="001977CC">
                  <w:r w:rsidRPr="0049085E">
                    <w:t>bron</w:t>
                  </w:r>
                  <w:r>
                    <w:t>N</w:t>
                  </w:r>
                  <w:r w:rsidRPr="0049085E">
                    <w:t>auwkeurigheid</w:t>
                  </w:r>
                </w:p>
              </w:tc>
              <w:tc>
                <w:tcPr>
                  <w:tcW w:w="2500" w:type="pct"/>
                </w:tcPr>
                <w:p w14:paraId="0BB34ADB" w14:textId="1AB9D359" w:rsidR="007F3C3D" w:rsidRPr="0049085E" w:rsidRDefault="006779B4" w:rsidP="001977CC">
                  <w:r>
                    <w:t>geen</w:t>
                  </w:r>
                </w:p>
              </w:tc>
            </w:tr>
            <w:tr w:rsidR="007F3C3D" w:rsidRPr="0049085E" w14:paraId="576E34F8" w14:textId="77777777" w:rsidTr="001977CC">
              <w:tc>
                <w:tcPr>
                  <w:tcW w:w="2500" w:type="pct"/>
                </w:tcPr>
                <w:p w14:paraId="0085CCE5" w14:textId="77777777" w:rsidR="007F3C3D" w:rsidRPr="0049085E" w:rsidRDefault="007F3C3D" w:rsidP="001977CC">
                  <w:r>
                    <w:t>idealisatie</w:t>
                  </w:r>
                </w:p>
              </w:tc>
              <w:tc>
                <w:tcPr>
                  <w:tcW w:w="2500" w:type="pct"/>
                </w:tcPr>
                <w:p w14:paraId="28120C4A" w14:textId="6D8A6581" w:rsidR="007F3C3D" w:rsidRPr="0049085E" w:rsidRDefault="006779B4" w:rsidP="001977CC">
                  <w:r>
                    <w:t>geen</w:t>
                  </w:r>
                </w:p>
              </w:tc>
            </w:tr>
          </w:tbl>
          <w:p w14:paraId="39F2FB61" w14:textId="77777777" w:rsidR="007F3C3D" w:rsidRPr="00D631F2" w:rsidRDefault="007F3C3D" w:rsidP="001977CC"/>
        </w:tc>
      </w:tr>
    </w:tbl>
    <w:p w14:paraId="1CE14EA5" w14:textId="297AE117" w:rsidR="007F3C3D" w:rsidRDefault="007F3C3D">
      <w:pPr>
        <w:pStyle w:val="Tekstopmerking"/>
      </w:pPr>
    </w:p>
  </w:comment>
  <w:comment w:id="116" w:author="Devlin Oosterwijk" w:date="2022-09-20T12:11: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625DB45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EEC57" w14:textId="77777777" w:rsidR="007F3C3D" w:rsidRPr="0049085E" w:rsidRDefault="007F3C3D" w:rsidP="00ED1428">
            <w:r>
              <w:rPr>
                <w:rStyle w:val="Verwijzingopmerking"/>
              </w:rPr>
              <w:annotationRef/>
            </w:r>
            <w:r>
              <w:t>Geometrie</w:t>
            </w:r>
          </w:p>
        </w:tc>
      </w:tr>
      <w:tr w:rsidR="007F3C3D" w:rsidRPr="0049085E" w14:paraId="41B3D166" w14:textId="77777777" w:rsidTr="00ED1428">
        <w:tc>
          <w:tcPr>
            <w:tcW w:w="2500" w:type="pct"/>
          </w:tcPr>
          <w:p w14:paraId="3FDCA601" w14:textId="77777777" w:rsidR="007F3C3D" w:rsidRPr="0049085E" w:rsidRDefault="007F3C3D" w:rsidP="00ED1428">
            <w:r>
              <w:t>bestandsnaam</w:t>
            </w:r>
          </w:p>
        </w:tc>
        <w:tc>
          <w:tcPr>
            <w:tcW w:w="2500" w:type="pct"/>
          </w:tcPr>
          <w:p w14:paraId="0ED94EE1" w14:textId="453B03EC" w:rsidR="007F3C3D" w:rsidRPr="0049085E" w:rsidRDefault="00DC3AAA" w:rsidP="00ED1428">
            <w:r w:rsidRPr="00DC3AAA">
              <w:t>Woongebied_Transformatie.gml</w:t>
            </w:r>
          </w:p>
        </w:tc>
      </w:tr>
      <w:tr w:rsidR="007F3C3D" w:rsidRPr="0049085E" w14:paraId="2A5BA579" w14:textId="77777777" w:rsidTr="00ED1428">
        <w:tc>
          <w:tcPr>
            <w:tcW w:w="2500" w:type="pct"/>
          </w:tcPr>
          <w:p w14:paraId="2A7510B8" w14:textId="77777777" w:rsidR="007F3C3D" w:rsidRPr="0049085E" w:rsidRDefault="007F3C3D" w:rsidP="00ED1428">
            <w:r w:rsidRPr="0049085E">
              <w:t>noemer</w:t>
            </w:r>
          </w:p>
        </w:tc>
        <w:tc>
          <w:tcPr>
            <w:tcW w:w="2500" w:type="pct"/>
          </w:tcPr>
          <w:p w14:paraId="680F3470" w14:textId="0BDF1574" w:rsidR="007F3C3D" w:rsidRPr="0049085E" w:rsidRDefault="007F3C3D" w:rsidP="00ED1428">
            <w:r>
              <w:t>Woongebied-Transformatie</w:t>
            </w:r>
          </w:p>
        </w:tc>
      </w:tr>
      <w:tr w:rsidR="007F3C3D" w:rsidRPr="0049085E" w14:paraId="3272B7FB" w14:textId="77777777" w:rsidTr="00ED1428">
        <w:tc>
          <w:tcPr>
            <w:tcW w:w="2500" w:type="pct"/>
          </w:tcPr>
          <w:p w14:paraId="18E7E54E" w14:textId="77777777" w:rsidR="007F3C3D" w:rsidRPr="0049085E" w:rsidRDefault="007F3C3D" w:rsidP="00ED1428">
            <w:r>
              <w:t>symboolcode</w:t>
            </w:r>
          </w:p>
        </w:tc>
        <w:tc>
          <w:tcPr>
            <w:tcW w:w="2500" w:type="pct"/>
          </w:tcPr>
          <w:p w14:paraId="1354ACB8" w14:textId="0846C24F" w:rsidR="007F3C3D" w:rsidRDefault="007F3C3D" w:rsidP="00ED1428"/>
        </w:tc>
      </w:tr>
      <w:tr w:rsidR="007F3C3D" w:rsidRPr="0049085E" w14:paraId="34ADDB4C" w14:textId="77777777" w:rsidTr="00ED1428">
        <w:tc>
          <w:tcPr>
            <w:tcW w:w="2500" w:type="pct"/>
          </w:tcPr>
          <w:p w14:paraId="7608E74E" w14:textId="77777777" w:rsidR="007F3C3D" w:rsidRPr="0049085E" w:rsidRDefault="007F3C3D" w:rsidP="00ED1428">
            <w:r w:rsidRPr="0049085E">
              <w:t>nauwkeurigheid</w:t>
            </w:r>
          </w:p>
        </w:tc>
        <w:tc>
          <w:tcPr>
            <w:tcW w:w="2500" w:type="pct"/>
          </w:tcPr>
          <w:p w14:paraId="4E9E9458" w14:textId="1D9908E6" w:rsidR="007F3C3D" w:rsidRPr="0049085E" w:rsidRDefault="007F3C3D" w:rsidP="00ED1428"/>
        </w:tc>
      </w:tr>
      <w:tr w:rsidR="007F3C3D" w:rsidRPr="0049085E" w14:paraId="4DA15D24" w14:textId="77777777" w:rsidTr="00ED1428">
        <w:tc>
          <w:tcPr>
            <w:tcW w:w="2500" w:type="pct"/>
          </w:tcPr>
          <w:p w14:paraId="0CC2B899" w14:textId="77777777" w:rsidR="007F3C3D" w:rsidRPr="0049085E" w:rsidRDefault="007F3C3D" w:rsidP="00ED1428">
            <w:r w:rsidRPr="0049085E">
              <w:t>bronNauwkeurigheid</w:t>
            </w:r>
          </w:p>
        </w:tc>
        <w:tc>
          <w:tcPr>
            <w:tcW w:w="2500" w:type="pct"/>
          </w:tcPr>
          <w:p w14:paraId="25306BB9" w14:textId="2CF51C52" w:rsidR="007F3C3D" w:rsidRPr="0049085E" w:rsidRDefault="007F3C3D" w:rsidP="00ED1428">
            <w:r>
              <w:t>geen</w:t>
            </w:r>
          </w:p>
        </w:tc>
      </w:tr>
      <w:tr w:rsidR="007F3C3D" w:rsidRPr="0049085E" w14:paraId="73266D43" w14:textId="77777777" w:rsidTr="00ED1428">
        <w:tc>
          <w:tcPr>
            <w:tcW w:w="2500" w:type="pct"/>
          </w:tcPr>
          <w:p w14:paraId="427F0C1D" w14:textId="77777777" w:rsidR="007F3C3D" w:rsidRPr="0049085E" w:rsidRDefault="007F3C3D" w:rsidP="00ED1428">
            <w:r>
              <w:t>idealisatie</w:t>
            </w:r>
          </w:p>
        </w:tc>
        <w:tc>
          <w:tcPr>
            <w:tcW w:w="2500" w:type="pct"/>
          </w:tcPr>
          <w:p w14:paraId="1F008CCE" w14:textId="50A3D2AF" w:rsidR="007F3C3D" w:rsidRPr="0049085E" w:rsidRDefault="007F3C3D" w:rsidP="00ED1428">
            <w:r>
              <w:t>http://standaarden.omgevingswet.overheid.nl/idealisatie/id/concept/Exact</w:t>
            </w:r>
          </w:p>
        </w:tc>
      </w:tr>
      <w:tr w:rsidR="007F3C3D" w:rsidRPr="0049085E" w14:paraId="19DF8054" w14:textId="77777777" w:rsidTr="00ED1428">
        <w:tc>
          <w:tcPr>
            <w:tcW w:w="2500" w:type="pct"/>
          </w:tcPr>
          <w:p w14:paraId="243A868C" w14:textId="77777777" w:rsidR="007F3C3D" w:rsidRDefault="007F3C3D" w:rsidP="00ED1428">
            <w:r>
              <w:t>regelingsgebied</w:t>
            </w:r>
          </w:p>
        </w:tc>
        <w:tc>
          <w:tcPr>
            <w:tcW w:w="2500" w:type="pct"/>
          </w:tcPr>
          <w:p w14:paraId="74486F37" w14:textId="34A54A5F" w:rsidR="007F3C3D" w:rsidRDefault="007F3C3D" w:rsidP="00ED1428">
            <w:r>
              <w:t>False</w:t>
            </w:r>
          </w:p>
        </w:tc>
      </w:tr>
    </w:tbl>
    <w:p w14:paraId="3A04A5B2" w14:textId="2E4AC6FF" w:rsidR="007F3C3D" w:rsidRDefault="007F3C3D">
      <w:pPr>
        <w:pStyle w:val="Tekstopmerking"/>
      </w:pPr>
    </w:p>
  </w:comment>
  <w:comment w:id="117"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D631F2" w14:paraId="7FD4A9C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D913AE" w14:textId="77777777" w:rsidR="007F3C3D" w:rsidRPr="00D631F2" w:rsidRDefault="007F3C3D" w:rsidP="001977CC">
            <w:r>
              <w:rPr>
                <w:rStyle w:val="Verwijzingopmerking"/>
              </w:rPr>
              <w:annotationRef/>
            </w:r>
            <w:r w:rsidRPr="00D631F2">
              <w:t>Activiteit</w:t>
            </w:r>
          </w:p>
        </w:tc>
      </w:tr>
      <w:tr w:rsidR="007F3C3D" w:rsidRPr="00D631F2" w14:paraId="3D0B2DA9" w14:textId="77777777" w:rsidTr="001977CC">
        <w:tc>
          <w:tcPr>
            <w:tcW w:w="2500" w:type="pct"/>
          </w:tcPr>
          <w:p w14:paraId="1C829157" w14:textId="77777777" w:rsidR="007F3C3D" w:rsidRPr="00D631F2" w:rsidRDefault="007F3C3D" w:rsidP="001977CC">
            <w:r w:rsidRPr="00D631F2">
              <w:t>activiteit</w:t>
            </w:r>
            <w:r>
              <w:t>en</w:t>
            </w:r>
          </w:p>
        </w:tc>
        <w:tc>
          <w:tcPr>
            <w:tcW w:w="2500" w:type="pct"/>
          </w:tcPr>
          <w:p w14:paraId="580E70D3" w14:textId="64137821" w:rsidR="007F3C3D" w:rsidRPr="00D631F2" w:rsidRDefault="006779B4" w:rsidP="001977CC">
            <w:r>
              <w:t>Beroep, bedrijf of activiteit aan huis uitoefenen</w:t>
            </w:r>
          </w:p>
        </w:tc>
      </w:tr>
      <w:tr w:rsidR="007F3C3D" w:rsidRPr="00D631F2" w14:paraId="6A731433" w14:textId="77777777" w:rsidTr="001977CC">
        <w:tc>
          <w:tcPr>
            <w:tcW w:w="2500" w:type="pct"/>
          </w:tcPr>
          <w:p w14:paraId="70E39285" w14:textId="77777777" w:rsidR="007F3C3D" w:rsidRPr="00D631F2" w:rsidRDefault="007F3C3D" w:rsidP="001977CC">
            <w:r>
              <w:t>bovenliggendeActiviteit</w:t>
            </w:r>
          </w:p>
        </w:tc>
        <w:tc>
          <w:tcPr>
            <w:tcW w:w="2500" w:type="pct"/>
          </w:tcPr>
          <w:p w14:paraId="6578E842" w14:textId="5A1977D5" w:rsidR="007F3C3D" w:rsidRDefault="007F3C3D" w:rsidP="001977CC"/>
        </w:tc>
      </w:tr>
      <w:tr w:rsidR="007F3C3D" w:rsidRPr="00D631F2" w14:paraId="5776C79D" w14:textId="77777777" w:rsidTr="001977CC">
        <w:tc>
          <w:tcPr>
            <w:tcW w:w="2500" w:type="pct"/>
          </w:tcPr>
          <w:p w14:paraId="5BDADBC4" w14:textId="77777777" w:rsidR="007F3C3D" w:rsidRPr="00D631F2" w:rsidRDefault="007F3C3D" w:rsidP="001977CC">
            <w:r w:rsidRPr="00D631F2">
              <w:t>activiteitengroep</w:t>
            </w:r>
          </w:p>
        </w:tc>
        <w:tc>
          <w:tcPr>
            <w:tcW w:w="2500" w:type="pct"/>
          </w:tcPr>
          <w:p w14:paraId="762DD5FA" w14:textId="10AC21EC" w:rsidR="007F3C3D" w:rsidRPr="00D631F2" w:rsidRDefault="006779B4" w:rsidP="001977CC">
            <w:r>
              <w:t>http://standaarden.omgevingswet.overheid.nl/activiteit/id/concept/MilieubelastendeActiviteitMetBeperktEffect</w:t>
            </w:r>
          </w:p>
        </w:tc>
      </w:tr>
      <w:tr w:rsidR="007F3C3D" w:rsidRPr="00D631F2" w14:paraId="66ED8750" w14:textId="77777777" w:rsidTr="001977CC">
        <w:tc>
          <w:tcPr>
            <w:tcW w:w="2500" w:type="pct"/>
          </w:tcPr>
          <w:p w14:paraId="02D4AC2E" w14:textId="77777777" w:rsidR="007F3C3D" w:rsidRPr="00D631F2" w:rsidRDefault="007F3C3D" w:rsidP="001977CC">
            <w:r>
              <w:t>activiteitregelkwalificatie</w:t>
            </w:r>
          </w:p>
        </w:tc>
        <w:tc>
          <w:tcPr>
            <w:tcW w:w="2500" w:type="pct"/>
          </w:tcPr>
          <w:p w14:paraId="33DE0188" w14:textId="69CD5131" w:rsidR="007F3C3D" w:rsidRPr="00D631F2" w:rsidRDefault="006779B4" w:rsidP="001977CC">
            <w:r>
              <w:t>http://standaarden.omgevingswet.overheid.nl/activiteitregelkwalificatie/id/concept/AndersGeduid</w:t>
            </w:r>
          </w:p>
        </w:tc>
      </w:tr>
      <w:tr w:rsidR="007F3C3D" w:rsidRPr="00D631F2" w14:paraId="3BECB4F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F3C3D" w:rsidRPr="0049085E" w14:paraId="0B11965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6CEECA" w14:textId="77777777" w:rsidR="007F3C3D" w:rsidRPr="0049085E" w:rsidRDefault="007F3C3D" w:rsidP="001977CC">
                  <w:r>
                    <w:t>Geometrie</w:t>
                  </w:r>
                </w:p>
              </w:tc>
            </w:tr>
            <w:tr w:rsidR="007235A4" w:rsidRPr="0049085E" w14:paraId="258D60C2" w14:textId="77777777" w:rsidTr="001977CC">
              <w:tc>
                <w:tcPr>
                  <w:tcW w:w="2500" w:type="pct"/>
                </w:tcPr>
                <w:p w14:paraId="3CC19B71" w14:textId="77777777" w:rsidR="007235A4" w:rsidRPr="0049085E" w:rsidRDefault="007235A4" w:rsidP="007235A4">
                  <w:r>
                    <w:t>bestandsnaam</w:t>
                  </w:r>
                </w:p>
              </w:tc>
              <w:tc>
                <w:tcPr>
                  <w:tcW w:w="2500" w:type="pct"/>
                </w:tcPr>
                <w:p w14:paraId="6A74FFFC" w14:textId="20346CD4" w:rsidR="007235A4" w:rsidRPr="0049085E" w:rsidRDefault="007235A4" w:rsidP="007235A4">
                  <w:r w:rsidRPr="00BC77B2">
                    <w:t>Woongebied_Transformatie.gml</w:t>
                  </w:r>
                </w:p>
              </w:tc>
            </w:tr>
            <w:tr w:rsidR="007235A4" w:rsidRPr="0049085E" w14:paraId="329D2D21" w14:textId="77777777" w:rsidTr="001977CC">
              <w:tc>
                <w:tcPr>
                  <w:tcW w:w="2500" w:type="pct"/>
                </w:tcPr>
                <w:p w14:paraId="3BC5AFC5" w14:textId="77777777" w:rsidR="007235A4" w:rsidRPr="0049085E" w:rsidRDefault="007235A4" w:rsidP="007235A4">
                  <w:r w:rsidRPr="0049085E">
                    <w:t>noemer</w:t>
                  </w:r>
                </w:p>
              </w:tc>
              <w:tc>
                <w:tcPr>
                  <w:tcW w:w="2500" w:type="pct"/>
                </w:tcPr>
                <w:p w14:paraId="29F4E25F" w14:textId="163FCDBF" w:rsidR="007235A4" w:rsidRPr="0049085E" w:rsidRDefault="007235A4" w:rsidP="007235A4">
                  <w:r w:rsidRPr="00BC77B2">
                    <w:t>Woongebied-Transformatie</w:t>
                  </w:r>
                </w:p>
              </w:tc>
            </w:tr>
            <w:tr w:rsidR="007F3C3D" w:rsidRPr="0049085E" w14:paraId="256204A4" w14:textId="77777777" w:rsidTr="001977CC">
              <w:tc>
                <w:tcPr>
                  <w:tcW w:w="2500" w:type="pct"/>
                </w:tcPr>
                <w:p w14:paraId="52D923ED" w14:textId="77777777" w:rsidR="007F3C3D" w:rsidRPr="0049085E" w:rsidRDefault="007F3C3D" w:rsidP="001977CC">
                  <w:r>
                    <w:t>symboolcode</w:t>
                  </w:r>
                </w:p>
              </w:tc>
              <w:tc>
                <w:tcPr>
                  <w:tcW w:w="2500" w:type="pct"/>
                </w:tcPr>
                <w:p w14:paraId="6F442C3D" w14:textId="5EAF0B57" w:rsidR="007F3C3D" w:rsidRDefault="007F3C3D" w:rsidP="001977CC"/>
              </w:tc>
            </w:tr>
            <w:tr w:rsidR="007F3C3D" w:rsidRPr="0049085E" w14:paraId="6D020448" w14:textId="77777777" w:rsidTr="001977CC">
              <w:tc>
                <w:tcPr>
                  <w:tcW w:w="2500" w:type="pct"/>
                </w:tcPr>
                <w:p w14:paraId="3C58D162" w14:textId="77777777" w:rsidR="007F3C3D" w:rsidRPr="0049085E" w:rsidRDefault="007F3C3D" w:rsidP="001977CC">
                  <w:r w:rsidRPr="0049085E">
                    <w:t>nauwkeurigheid</w:t>
                  </w:r>
                </w:p>
              </w:tc>
              <w:tc>
                <w:tcPr>
                  <w:tcW w:w="2500" w:type="pct"/>
                </w:tcPr>
                <w:p w14:paraId="36657338" w14:textId="7C52FE51" w:rsidR="007F3C3D" w:rsidRPr="0049085E" w:rsidRDefault="007F3C3D" w:rsidP="001977CC"/>
              </w:tc>
            </w:tr>
            <w:tr w:rsidR="007F3C3D" w:rsidRPr="0049085E" w14:paraId="5D730AD3" w14:textId="77777777" w:rsidTr="001977CC">
              <w:tc>
                <w:tcPr>
                  <w:tcW w:w="2500" w:type="pct"/>
                </w:tcPr>
                <w:p w14:paraId="016B2F4D" w14:textId="77777777" w:rsidR="007F3C3D" w:rsidRPr="0049085E" w:rsidRDefault="007F3C3D" w:rsidP="001977CC">
                  <w:r w:rsidRPr="0049085E">
                    <w:t>bron</w:t>
                  </w:r>
                  <w:r>
                    <w:t>N</w:t>
                  </w:r>
                  <w:r w:rsidRPr="0049085E">
                    <w:t>auwkeurigheid</w:t>
                  </w:r>
                </w:p>
              </w:tc>
              <w:tc>
                <w:tcPr>
                  <w:tcW w:w="2500" w:type="pct"/>
                </w:tcPr>
                <w:p w14:paraId="08025B3E" w14:textId="085DD8C3" w:rsidR="007F3C3D" w:rsidRPr="0049085E" w:rsidRDefault="006779B4" w:rsidP="001977CC">
                  <w:r>
                    <w:t>geen</w:t>
                  </w:r>
                </w:p>
              </w:tc>
            </w:tr>
            <w:tr w:rsidR="007F3C3D" w:rsidRPr="0049085E" w14:paraId="022954E0" w14:textId="77777777" w:rsidTr="001977CC">
              <w:tc>
                <w:tcPr>
                  <w:tcW w:w="2500" w:type="pct"/>
                </w:tcPr>
                <w:p w14:paraId="217339ED" w14:textId="77777777" w:rsidR="007F3C3D" w:rsidRPr="0049085E" w:rsidRDefault="007F3C3D" w:rsidP="001977CC">
                  <w:r>
                    <w:t>idealisatie</w:t>
                  </w:r>
                </w:p>
              </w:tc>
              <w:tc>
                <w:tcPr>
                  <w:tcW w:w="2500" w:type="pct"/>
                </w:tcPr>
                <w:p w14:paraId="5C81FF3B" w14:textId="325D41CD" w:rsidR="007F3C3D" w:rsidRPr="0049085E" w:rsidRDefault="006779B4" w:rsidP="001977CC">
                  <w:r>
                    <w:t>geen</w:t>
                  </w:r>
                </w:p>
              </w:tc>
            </w:tr>
          </w:tbl>
          <w:p w14:paraId="06A9D212" w14:textId="77777777" w:rsidR="007F3C3D" w:rsidRPr="00D631F2" w:rsidRDefault="007F3C3D" w:rsidP="001977CC"/>
        </w:tc>
      </w:tr>
    </w:tbl>
    <w:p w14:paraId="56489D77" w14:textId="02E72996" w:rsidR="007F3C3D" w:rsidRDefault="007F3C3D">
      <w:pPr>
        <w:pStyle w:val="Tekstopmerking"/>
      </w:pPr>
    </w:p>
  </w:comment>
  <w:comment w:id="118" w:author="Devlin Oosterwijk" w:date="2022-09-20T12:15:00Z" w:initials="DO">
    <w:tbl>
      <w:tblPr>
        <w:tblStyle w:val="Annotatie"/>
        <w:tblW w:w="5000" w:type="pct"/>
        <w:tblLayout w:type="fixed"/>
        <w:tblLook w:val="0620" w:firstRow="1" w:lastRow="0" w:firstColumn="0" w:lastColumn="0" w:noHBand="1" w:noVBand="1"/>
      </w:tblPr>
      <w:tblGrid>
        <w:gridCol w:w="3963"/>
        <w:gridCol w:w="3964"/>
      </w:tblGrid>
      <w:tr w:rsidR="007F3C3D" w:rsidRPr="0049085E" w14:paraId="4E336A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2BCD8" w14:textId="77777777" w:rsidR="007F3C3D" w:rsidRPr="0049085E" w:rsidRDefault="007F3C3D" w:rsidP="00ED1428">
            <w:r>
              <w:rPr>
                <w:rStyle w:val="Verwijzingopmerking"/>
              </w:rPr>
              <w:annotationRef/>
            </w:r>
            <w:r>
              <w:t>Geometrie</w:t>
            </w:r>
          </w:p>
        </w:tc>
      </w:tr>
      <w:tr w:rsidR="007F3C3D" w:rsidRPr="0049085E" w14:paraId="6538D2C8" w14:textId="77777777" w:rsidTr="00ED1428">
        <w:tc>
          <w:tcPr>
            <w:tcW w:w="2500" w:type="pct"/>
          </w:tcPr>
          <w:p w14:paraId="25822940" w14:textId="77777777" w:rsidR="007F3C3D" w:rsidRPr="0049085E" w:rsidRDefault="007F3C3D" w:rsidP="00ED1428">
            <w:r>
              <w:t>bestandsnaam</w:t>
            </w:r>
          </w:p>
        </w:tc>
        <w:tc>
          <w:tcPr>
            <w:tcW w:w="2500" w:type="pct"/>
          </w:tcPr>
          <w:p w14:paraId="0D7539D8" w14:textId="5A506E20" w:rsidR="007F3C3D" w:rsidRPr="0049085E" w:rsidRDefault="00DC3AAA" w:rsidP="00ED1428">
            <w:r w:rsidRPr="00DC3AAA">
              <w:t>Woongebied_Transformatie.gml</w:t>
            </w:r>
          </w:p>
        </w:tc>
      </w:tr>
      <w:tr w:rsidR="007F3C3D" w:rsidRPr="0049085E" w14:paraId="0645AE5E" w14:textId="77777777" w:rsidTr="00ED1428">
        <w:tc>
          <w:tcPr>
            <w:tcW w:w="2500" w:type="pct"/>
          </w:tcPr>
          <w:p w14:paraId="4FFB2F27" w14:textId="77777777" w:rsidR="007F3C3D" w:rsidRPr="0049085E" w:rsidRDefault="007F3C3D" w:rsidP="00ED1428">
            <w:r w:rsidRPr="0049085E">
              <w:t>noemer</w:t>
            </w:r>
          </w:p>
        </w:tc>
        <w:tc>
          <w:tcPr>
            <w:tcW w:w="2500" w:type="pct"/>
          </w:tcPr>
          <w:p w14:paraId="724CC59B" w14:textId="52C3FC88" w:rsidR="007F3C3D" w:rsidRPr="0049085E" w:rsidRDefault="007F3C3D" w:rsidP="00ED1428">
            <w:r>
              <w:t>Woongebied-Transformatie</w:t>
            </w:r>
          </w:p>
        </w:tc>
      </w:tr>
      <w:tr w:rsidR="007F3C3D" w:rsidRPr="0049085E" w14:paraId="37188211" w14:textId="77777777" w:rsidTr="00ED1428">
        <w:tc>
          <w:tcPr>
            <w:tcW w:w="2500" w:type="pct"/>
          </w:tcPr>
          <w:p w14:paraId="3A3F04B8" w14:textId="77777777" w:rsidR="007F3C3D" w:rsidRPr="0049085E" w:rsidRDefault="007F3C3D" w:rsidP="00ED1428">
            <w:r>
              <w:t>symboolcode</w:t>
            </w:r>
          </w:p>
        </w:tc>
        <w:tc>
          <w:tcPr>
            <w:tcW w:w="2500" w:type="pct"/>
          </w:tcPr>
          <w:p w14:paraId="1EA4E601" w14:textId="43BBC898" w:rsidR="007F3C3D" w:rsidRDefault="007F3C3D" w:rsidP="00ED1428"/>
        </w:tc>
      </w:tr>
      <w:tr w:rsidR="007F3C3D" w:rsidRPr="0049085E" w14:paraId="2751E1C5" w14:textId="77777777" w:rsidTr="00ED1428">
        <w:tc>
          <w:tcPr>
            <w:tcW w:w="2500" w:type="pct"/>
          </w:tcPr>
          <w:p w14:paraId="42428783" w14:textId="77777777" w:rsidR="007F3C3D" w:rsidRPr="0049085E" w:rsidRDefault="007F3C3D" w:rsidP="00ED1428">
            <w:r w:rsidRPr="0049085E">
              <w:t>nauwkeurigheid</w:t>
            </w:r>
          </w:p>
        </w:tc>
        <w:tc>
          <w:tcPr>
            <w:tcW w:w="2500" w:type="pct"/>
          </w:tcPr>
          <w:p w14:paraId="0D55956B" w14:textId="160B4B3C" w:rsidR="007F3C3D" w:rsidRPr="0049085E" w:rsidRDefault="007F3C3D" w:rsidP="00ED1428"/>
        </w:tc>
      </w:tr>
      <w:tr w:rsidR="007F3C3D" w:rsidRPr="0049085E" w14:paraId="6EA5924D" w14:textId="77777777" w:rsidTr="00ED1428">
        <w:tc>
          <w:tcPr>
            <w:tcW w:w="2500" w:type="pct"/>
          </w:tcPr>
          <w:p w14:paraId="0B4F0961" w14:textId="77777777" w:rsidR="007F3C3D" w:rsidRPr="0049085E" w:rsidRDefault="007F3C3D" w:rsidP="00ED1428">
            <w:r w:rsidRPr="0049085E">
              <w:t>bronNauwkeurigheid</w:t>
            </w:r>
          </w:p>
        </w:tc>
        <w:tc>
          <w:tcPr>
            <w:tcW w:w="2500" w:type="pct"/>
          </w:tcPr>
          <w:p w14:paraId="7227744D" w14:textId="44CBFB7B" w:rsidR="007F3C3D" w:rsidRPr="0049085E" w:rsidRDefault="007F3C3D" w:rsidP="00ED1428">
            <w:r>
              <w:t>geen</w:t>
            </w:r>
          </w:p>
        </w:tc>
      </w:tr>
      <w:tr w:rsidR="007F3C3D" w:rsidRPr="0049085E" w14:paraId="3DF888D0" w14:textId="77777777" w:rsidTr="00ED1428">
        <w:tc>
          <w:tcPr>
            <w:tcW w:w="2500" w:type="pct"/>
          </w:tcPr>
          <w:p w14:paraId="60EA7634" w14:textId="77777777" w:rsidR="007F3C3D" w:rsidRPr="0049085E" w:rsidRDefault="007F3C3D" w:rsidP="00ED1428">
            <w:r>
              <w:t>idealisatie</w:t>
            </w:r>
          </w:p>
        </w:tc>
        <w:tc>
          <w:tcPr>
            <w:tcW w:w="2500" w:type="pct"/>
          </w:tcPr>
          <w:p w14:paraId="1DC587D4" w14:textId="7B8862A4" w:rsidR="007F3C3D" w:rsidRPr="0049085E" w:rsidRDefault="007F3C3D" w:rsidP="00ED1428">
            <w:r>
              <w:t>http://standaarden.omgevingswet.overheid.nl/idealisatie/id/concept/Exact</w:t>
            </w:r>
          </w:p>
        </w:tc>
      </w:tr>
      <w:tr w:rsidR="007F3C3D" w:rsidRPr="0049085E" w14:paraId="65C67B75" w14:textId="77777777" w:rsidTr="00ED1428">
        <w:tc>
          <w:tcPr>
            <w:tcW w:w="2500" w:type="pct"/>
          </w:tcPr>
          <w:p w14:paraId="02A56144" w14:textId="77777777" w:rsidR="007F3C3D" w:rsidRDefault="007F3C3D" w:rsidP="00ED1428">
            <w:r>
              <w:t>regelingsgebied</w:t>
            </w:r>
          </w:p>
        </w:tc>
        <w:tc>
          <w:tcPr>
            <w:tcW w:w="2500" w:type="pct"/>
          </w:tcPr>
          <w:p w14:paraId="1D912F0B" w14:textId="586E1F43" w:rsidR="007F3C3D" w:rsidRDefault="007F3C3D" w:rsidP="00ED1428">
            <w:r>
              <w:t>False</w:t>
            </w:r>
          </w:p>
        </w:tc>
      </w:tr>
    </w:tbl>
    <w:p w14:paraId="3C33338B" w14:textId="0A7B2CC5" w:rsidR="007F3C3D" w:rsidRDefault="007F3C3D">
      <w:pPr>
        <w:pStyle w:val="Tekstopmerking"/>
      </w:pPr>
    </w:p>
  </w:comment>
  <w:comment w:id="119" w:author="Devlin Oosterwijk" w:date="2022-09-20T15:19:00Z" w:initials="DO">
    <w:tbl>
      <w:tblPr>
        <w:tblStyle w:val="Annotatie"/>
        <w:tblW w:w="5000" w:type="pct"/>
        <w:tblLayout w:type="fixed"/>
        <w:tblLook w:val="0620" w:firstRow="1" w:lastRow="0" w:firstColumn="0" w:lastColumn="0" w:noHBand="1" w:noVBand="1"/>
      </w:tblPr>
      <w:tblGrid>
        <w:gridCol w:w="3963"/>
        <w:gridCol w:w="3964"/>
      </w:tblGrid>
      <w:tr w:rsidR="006779B4" w:rsidRPr="00D631F2" w14:paraId="48B012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ADD423" w14:textId="77777777" w:rsidR="006779B4" w:rsidRPr="00D631F2" w:rsidRDefault="006779B4" w:rsidP="001977CC">
            <w:r>
              <w:rPr>
                <w:rStyle w:val="Verwijzingopmerking"/>
              </w:rPr>
              <w:annotationRef/>
            </w:r>
            <w:r w:rsidRPr="00D631F2">
              <w:t>Activiteit</w:t>
            </w:r>
          </w:p>
        </w:tc>
      </w:tr>
      <w:tr w:rsidR="006779B4" w:rsidRPr="00D631F2" w14:paraId="4BB86F00" w14:textId="77777777" w:rsidTr="001977CC">
        <w:tc>
          <w:tcPr>
            <w:tcW w:w="2500" w:type="pct"/>
          </w:tcPr>
          <w:p w14:paraId="25C036B8" w14:textId="77777777" w:rsidR="006779B4" w:rsidRPr="00D631F2" w:rsidRDefault="006779B4" w:rsidP="001977CC">
            <w:r w:rsidRPr="00D631F2">
              <w:t>activiteit</w:t>
            </w:r>
            <w:r>
              <w:t>en</w:t>
            </w:r>
          </w:p>
        </w:tc>
        <w:tc>
          <w:tcPr>
            <w:tcW w:w="2500" w:type="pct"/>
          </w:tcPr>
          <w:p w14:paraId="59FFF720" w14:textId="288BB740" w:rsidR="006779B4" w:rsidRPr="00D631F2" w:rsidRDefault="006779B4" w:rsidP="001977CC">
            <w:r>
              <w:t>Gebouw met parkeerbehoefte toevoegen</w:t>
            </w:r>
          </w:p>
        </w:tc>
      </w:tr>
      <w:tr w:rsidR="006779B4" w:rsidRPr="00D631F2" w14:paraId="720DDD55" w14:textId="77777777" w:rsidTr="001977CC">
        <w:tc>
          <w:tcPr>
            <w:tcW w:w="2500" w:type="pct"/>
          </w:tcPr>
          <w:p w14:paraId="7D872DCF" w14:textId="77777777" w:rsidR="006779B4" w:rsidRPr="00D631F2" w:rsidRDefault="006779B4" w:rsidP="001977CC">
            <w:r>
              <w:t>bovenliggendeActiviteit</w:t>
            </w:r>
          </w:p>
        </w:tc>
        <w:tc>
          <w:tcPr>
            <w:tcW w:w="2500" w:type="pct"/>
          </w:tcPr>
          <w:p w14:paraId="45F56419" w14:textId="1301DB75" w:rsidR="006779B4" w:rsidRDefault="006779B4" w:rsidP="001977CC"/>
        </w:tc>
      </w:tr>
      <w:tr w:rsidR="006779B4" w:rsidRPr="00D631F2" w14:paraId="1A13D1C7" w14:textId="77777777" w:rsidTr="001977CC">
        <w:tc>
          <w:tcPr>
            <w:tcW w:w="2500" w:type="pct"/>
          </w:tcPr>
          <w:p w14:paraId="18F1064F" w14:textId="77777777" w:rsidR="006779B4" w:rsidRPr="00D631F2" w:rsidRDefault="006779B4" w:rsidP="001977CC">
            <w:r w:rsidRPr="00D631F2">
              <w:t>activiteitengroep</w:t>
            </w:r>
          </w:p>
        </w:tc>
        <w:tc>
          <w:tcPr>
            <w:tcW w:w="2500" w:type="pct"/>
          </w:tcPr>
          <w:p w14:paraId="718BC50F" w14:textId="24BD1235" w:rsidR="006779B4" w:rsidRPr="00D631F2" w:rsidRDefault="006779B4" w:rsidP="001977CC">
            <w:r>
              <w:t>http://standaarden.omgevingswet.overheid.nl/activiteit/id/concept/Parkeeractiviteit</w:t>
            </w:r>
          </w:p>
        </w:tc>
      </w:tr>
      <w:tr w:rsidR="006779B4" w:rsidRPr="00D631F2" w14:paraId="2F3D4DB0" w14:textId="77777777" w:rsidTr="001977CC">
        <w:tc>
          <w:tcPr>
            <w:tcW w:w="2500" w:type="pct"/>
          </w:tcPr>
          <w:p w14:paraId="0563868E" w14:textId="77777777" w:rsidR="006779B4" w:rsidRPr="00D631F2" w:rsidRDefault="006779B4" w:rsidP="001977CC">
            <w:r>
              <w:t>activiteitregelkwalificatie</w:t>
            </w:r>
          </w:p>
        </w:tc>
        <w:tc>
          <w:tcPr>
            <w:tcW w:w="2500" w:type="pct"/>
          </w:tcPr>
          <w:p w14:paraId="562D9F18" w14:textId="61C88A8E" w:rsidR="006779B4" w:rsidRPr="00D631F2" w:rsidRDefault="006779B4" w:rsidP="001977CC">
            <w:r>
              <w:t>http://standaarden.omgevingswet.overheid.nl/activiteitregelkwalificatie/id/concept/AndersGeduid</w:t>
            </w:r>
          </w:p>
        </w:tc>
      </w:tr>
      <w:tr w:rsidR="006779B4" w:rsidRPr="00D631F2" w14:paraId="21EB9CF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779B4" w:rsidRPr="0049085E" w14:paraId="12B05D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DA16FA" w14:textId="77777777" w:rsidR="006779B4" w:rsidRPr="0049085E" w:rsidRDefault="006779B4" w:rsidP="001977CC">
                  <w:r>
                    <w:t>Geometrie</w:t>
                  </w:r>
                </w:p>
              </w:tc>
            </w:tr>
            <w:tr w:rsidR="00986706" w:rsidRPr="0049085E" w14:paraId="532DB644" w14:textId="77777777" w:rsidTr="001977CC">
              <w:tc>
                <w:tcPr>
                  <w:tcW w:w="2500" w:type="pct"/>
                </w:tcPr>
                <w:p w14:paraId="1310E0B0" w14:textId="77777777" w:rsidR="00986706" w:rsidRPr="0049085E" w:rsidRDefault="00986706" w:rsidP="00986706">
                  <w:r>
                    <w:t>bestandsnaam</w:t>
                  </w:r>
                </w:p>
              </w:tc>
              <w:tc>
                <w:tcPr>
                  <w:tcW w:w="2500" w:type="pct"/>
                </w:tcPr>
                <w:p w14:paraId="09887644" w14:textId="138EBF67" w:rsidR="00986706" w:rsidRPr="0049085E" w:rsidRDefault="00986706" w:rsidP="00986706">
                  <w:r w:rsidRPr="0018703F">
                    <w:t>Woongebied_Transformatie.gml</w:t>
                  </w:r>
                </w:p>
              </w:tc>
            </w:tr>
            <w:tr w:rsidR="00986706" w:rsidRPr="0049085E" w14:paraId="5D4A2642" w14:textId="77777777" w:rsidTr="001977CC">
              <w:tc>
                <w:tcPr>
                  <w:tcW w:w="2500" w:type="pct"/>
                </w:tcPr>
                <w:p w14:paraId="1BB624F3" w14:textId="77777777" w:rsidR="00986706" w:rsidRPr="0049085E" w:rsidRDefault="00986706" w:rsidP="00986706">
                  <w:r w:rsidRPr="0049085E">
                    <w:t>noemer</w:t>
                  </w:r>
                </w:p>
              </w:tc>
              <w:tc>
                <w:tcPr>
                  <w:tcW w:w="2500" w:type="pct"/>
                </w:tcPr>
                <w:p w14:paraId="35B43460" w14:textId="665195DA" w:rsidR="00986706" w:rsidRPr="0049085E" w:rsidRDefault="00986706" w:rsidP="00986706">
                  <w:r w:rsidRPr="0018703F">
                    <w:t>Woongebied-Transformatie</w:t>
                  </w:r>
                </w:p>
              </w:tc>
            </w:tr>
            <w:tr w:rsidR="006779B4" w:rsidRPr="0049085E" w14:paraId="1113062F" w14:textId="77777777" w:rsidTr="001977CC">
              <w:tc>
                <w:tcPr>
                  <w:tcW w:w="2500" w:type="pct"/>
                </w:tcPr>
                <w:p w14:paraId="00AA9496" w14:textId="77777777" w:rsidR="006779B4" w:rsidRPr="0049085E" w:rsidRDefault="006779B4" w:rsidP="001977CC">
                  <w:r>
                    <w:t>symboolcode</w:t>
                  </w:r>
                </w:p>
              </w:tc>
              <w:tc>
                <w:tcPr>
                  <w:tcW w:w="2500" w:type="pct"/>
                </w:tcPr>
                <w:p w14:paraId="2B12F378" w14:textId="23DBAF5E" w:rsidR="006779B4" w:rsidRDefault="006779B4" w:rsidP="001977CC"/>
              </w:tc>
            </w:tr>
            <w:tr w:rsidR="006779B4" w:rsidRPr="0049085E" w14:paraId="08EFF3C4" w14:textId="77777777" w:rsidTr="001977CC">
              <w:tc>
                <w:tcPr>
                  <w:tcW w:w="2500" w:type="pct"/>
                </w:tcPr>
                <w:p w14:paraId="21E0F1E9" w14:textId="77777777" w:rsidR="006779B4" w:rsidRPr="0049085E" w:rsidRDefault="006779B4" w:rsidP="001977CC">
                  <w:r w:rsidRPr="0049085E">
                    <w:t>nauwkeurigheid</w:t>
                  </w:r>
                </w:p>
              </w:tc>
              <w:tc>
                <w:tcPr>
                  <w:tcW w:w="2500" w:type="pct"/>
                </w:tcPr>
                <w:p w14:paraId="4DAD35A6" w14:textId="3DE35FC6" w:rsidR="006779B4" w:rsidRPr="0049085E" w:rsidRDefault="006779B4" w:rsidP="001977CC"/>
              </w:tc>
            </w:tr>
            <w:tr w:rsidR="006779B4" w:rsidRPr="0049085E" w14:paraId="6CD7645E" w14:textId="77777777" w:rsidTr="001977CC">
              <w:tc>
                <w:tcPr>
                  <w:tcW w:w="2500" w:type="pct"/>
                </w:tcPr>
                <w:p w14:paraId="786768E3" w14:textId="77777777" w:rsidR="006779B4" w:rsidRPr="0049085E" w:rsidRDefault="006779B4" w:rsidP="001977CC">
                  <w:r w:rsidRPr="0049085E">
                    <w:t>bron</w:t>
                  </w:r>
                  <w:r>
                    <w:t>N</w:t>
                  </w:r>
                  <w:r w:rsidRPr="0049085E">
                    <w:t>auwkeurigheid</w:t>
                  </w:r>
                </w:p>
              </w:tc>
              <w:tc>
                <w:tcPr>
                  <w:tcW w:w="2500" w:type="pct"/>
                </w:tcPr>
                <w:p w14:paraId="322FBFA1" w14:textId="1BA7C5E9" w:rsidR="006779B4" w:rsidRPr="0049085E" w:rsidRDefault="006779B4" w:rsidP="001977CC">
                  <w:r>
                    <w:t>geen</w:t>
                  </w:r>
                </w:p>
              </w:tc>
            </w:tr>
            <w:tr w:rsidR="006779B4" w:rsidRPr="0049085E" w14:paraId="498D214D" w14:textId="77777777" w:rsidTr="001977CC">
              <w:tc>
                <w:tcPr>
                  <w:tcW w:w="2500" w:type="pct"/>
                </w:tcPr>
                <w:p w14:paraId="1E326509" w14:textId="77777777" w:rsidR="006779B4" w:rsidRPr="0049085E" w:rsidRDefault="006779B4" w:rsidP="001977CC">
                  <w:r>
                    <w:t>idealisatie</w:t>
                  </w:r>
                </w:p>
              </w:tc>
              <w:tc>
                <w:tcPr>
                  <w:tcW w:w="2500" w:type="pct"/>
                </w:tcPr>
                <w:p w14:paraId="0E5AB98D" w14:textId="1B9AA2D3" w:rsidR="006779B4" w:rsidRPr="0049085E" w:rsidRDefault="006779B4" w:rsidP="001977CC">
                  <w:r>
                    <w:t>geen</w:t>
                  </w:r>
                </w:p>
              </w:tc>
            </w:tr>
          </w:tbl>
          <w:p w14:paraId="464360F6" w14:textId="77777777" w:rsidR="006779B4" w:rsidRPr="00D631F2" w:rsidRDefault="006779B4" w:rsidP="001977CC"/>
        </w:tc>
      </w:tr>
    </w:tbl>
    <w:p w14:paraId="34F97FE8" w14:textId="66F1F3F7" w:rsidR="006779B4" w:rsidRDefault="006779B4">
      <w:pPr>
        <w:pStyle w:val="Tekstopmerking"/>
      </w:pPr>
    </w:p>
  </w:comment>
  <w:comment w:id="120"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529B90E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A6C59" w14:textId="77777777" w:rsidR="00181077" w:rsidRPr="00D631F2" w:rsidRDefault="00181077" w:rsidP="001977CC">
            <w:r>
              <w:rPr>
                <w:rStyle w:val="Verwijzingopmerking"/>
              </w:rPr>
              <w:annotationRef/>
            </w:r>
            <w:r w:rsidRPr="00D631F2">
              <w:t>Activiteit</w:t>
            </w:r>
          </w:p>
        </w:tc>
      </w:tr>
      <w:tr w:rsidR="00181077" w:rsidRPr="00D631F2" w14:paraId="5654A5B4" w14:textId="77777777" w:rsidTr="001977CC">
        <w:tc>
          <w:tcPr>
            <w:tcW w:w="2500" w:type="pct"/>
          </w:tcPr>
          <w:p w14:paraId="3512265D" w14:textId="77777777" w:rsidR="00181077" w:rsidRPr="00D631F2" w:rsidRDefault="00181077" w:rsidP="001977CC">
            <w:r w:rsidRPr="00D631F2">
              <w:t>activiteit</w:t>
            </w:r>
            <w:r>
              <w:t>en</w:t>
            </w:r>
          </w:p>
        </w:tc>
        <w:tc>
          <w:tcPr>
            <w:tcW w:w="2500" w:type="pct"/>
          </w:tcPr>
          <w:p w14:paraId="145685B8" w14:textId="30A7BDA3" w:rsidR="00181077" w:rsidRPr="00D631F2" w:rsidRDefault="006779B4" w:rsidP="001977CC">
            <w:r>
              <w:t>Verrichten van activiteiten in een gebied met archeologische verwachtingen</w:t>
            </w:r>
          </w:p>
        </w:tc>
      </w:tr>
      <w:tr w:rsidR="00181077" w:rsidRPr="00D631F2" w14:paraId="25DE6723" w14:textId="77777777" w:rsidTr="001977CC">
        <w:tc>
          <w:tcPr>
            <w:tcW w:w="2500" w:type="pct"/>
          </w:tcPr>
          <w:p w14:paraId="0865DDA2" w14:textId="77777777" w:rsidR="00181077" w:rsidRPr="00D631F2" w:rsidRDefault="00181077" w:rsidP="001977CC">
            <w:r>
              <w:t>bovenliggendeActiviteit</w:t>
            </w:r>
          </w:p>
        </w:tc>
        <w:tc>
          <w:tcPr>
            <w:tcW w:w="2500" w:type="pct"/>
          </w:tcPr>
          <w:p w14:paraId="46F45144" w14:textId="711B9FAF" w:rsidR="00181077" w:rsidRDefault="00181077" w:rsidP="001977CC"/>
        </w:tc>
      </w:tr>
      <w:tr w:rsidR="00181077" w:rsidRPr="00D631F2" w14:paraId="1A328CE9" w14:textId="77777777" w:rsidTr="001977CC">
        <w:tc>
          <w:tcPr>
            <w:tcW w:w="2500" w:type="pct"/>
          </w:tcPr>
          <w:p w14:paraId="60275D7D" w14:textId="77777777" w:rsidR="00181077" w:rsidRPr="00D631F2" w:rsidRDefault="00181077" w:rsidP="001977CC">
            <w:r w:rsidRPr="00D631F2">
              <w:t>activiteitengroep</w:t>
            </w:r>
          </w:p>
        </w:tc>
        <w:tc>
          <w:tcPr>
            <w:tcW w:w="2500" w:type="pct"/>
          </w:tcPr>
          <w:p w14:paraId="613A71F4" w14:textId="0AC258E5" w:rsidR="00181077" w:rsidRPr="00D631F2" w:rsidRDefault="006779B4" w:rsidP="001977CC">
            <w:r>
              <w:t>http://standaarden.omgevingswet.overheid.nl/activiteit/id/concept/CultureelErfgoedactiviteit</w:t>
            </w:r>
          </w:p>
        </w:tc>
      </w:tr>
      <w:tr w:rsidR="00181077" w:rsidRPr="00D631F2" w14:paraId="342442FF" w14:textId="77777777" w:rsidTr="001977CC">
        <w:tc>
          <w:tcPr>
            <w:tcW w:w="2500" w:type="pct"/>
          </w:tcPr>
          <w:p w14:paraId="2054965F" w14:textId="77777777" w:rsidR="00181077" w:rsidRPr="00D631F2" w:rsidRDefault="00181077" w:rsidP="001977CC">
            <w:r>
              <w:t>activiteitregelkwalificatie</w:t>
            </w:r>
          </w:p>
        </w:tc>
        <w:tc>
          <w:tcPr>
            <w:tcW w:w="2500" w:type="pct"/>
          </w:tcPr>
          <w:p w14:paraId="6819782D" w14:textId="0B7BDCA2" w:rsidR="00181077" w:rsidRPr="00D631F2" w:rsidRDefault="006779B4" w:rsidP="001977CC">
            <w:r>
              <w:t>http://standaarden.omgevingswet.overheid.nl/activiteitregelkwalificatie/id/concept/AndersGeduid</w:t>
            </w:r>
          </w:p>
        </w:tc>
      </w:tr>
      <w:tr w:rsidR="00181077" w:rsidRPr="00D631F2" w14:paraId="3F46975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00ABA5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2AF2A5" w14:textId="77777777" w:rsidR="00181077" w:rsidRPr="0049085E" w:rsidRDefault="00181077" w:rsidP="001977CC">
                  <w:r>
                    <w:t>Geometrie</w:t>
                  </w:r>
                </w:p>
              </w:tc>
            </w:tr>
            <w:tr w:rsidR="007235A4" w:rsidRPr="0049085E" w14:paraId="2323766D" w14:textId="77777777" w:rsidTr="001977CC">
              <w:tc>
                <w:tcPr>
                  <w:tcW w:w="2500" w:type="pct"/>
                </w:tcPr>
                <w:p w14:paraId="53EA4F6E" w14:textId="77777777" w:rsidR="007235A4" w:rsidRPr="0049085E" w:rsidRDefault="007235A4" w:rsidP="007235A4">
                  <w:r>
                    <w:t>bestandsnaam</w:t>
                  </w:r>
                </w:p>
              </w:tc>
              <w:tc>
                <w:tcPr>
                  <w:tcW w:w="2500" w:type="pct"/>
                </w:tcPr>
                <w:p w14:paraId="5EF61F81" w14:textId="46CAA056" w:rsidR="007235A4" w:rsidRPr="0049085E" w:rsidRDefault="007235A4" w:rsidP="007235A4">
                  <w:r w:rsidRPr="00B56B39">
                    <w:t>Gebieden_met_een_archeologische_verwachtingswaarde.gml</w:t>
                  </w:r>
                </w:p>
              </w:tc>
            </w:tr>
            <w:tr w:rsidR="007235A4" w:rsidRPr="0049085E" w14:paraId="2DD6D0E4" w14:textId="77777777" w:rsidTr="001977CC">
              <w:tc>
                <w:tcPr>
                  <w:tcW w:w="2500" w:type="pct"/>
                </w:tcPr>
                <w:p w14:paraId="2282EFEB" w14:textId="77777777" w:rsidR="007235A4" w:rsidRPr="0049085E" w:rsidRDefault="007235A4" w:rsidP="007235A4">
                  <w:r w:rsidRPr="0049085E">
                    <w:t>noemer</w:t>
                  </w:r>
                </w:p>
              </w:tc>
              <w:tc>
                <w:tcPr>
                  <w:tcW w:w="2500" w:type="pct"/>
                </w:tcPr>
                <w:p w14:paraId="143AC651" w14:textId="6675EC4A" w:rsidR="007235A4" w:rsidRPr="0049085E" w:rsidRDefault="007235A4" w:rsidP="007235A4">
                  <w:r w:rsidRPr="00B56B39">
                    <w:t>Gebieden met een archeologische verwachtingswaarde</w:t>
                  </w:r>
                </w:p>
              </w:tc>
            </w:tr>
            <w:tr w:rsidR="00181077" w:rsidRPr="0049085E" w14:paraId="334AAC8E" w14:textId="77777777" w:rsidTr="001977CC">
              <w:tc>
                <w:tcPr>
                  <w:tcW w:w="2500" w:type="pct"/>
                </w:tcPr>
                <w:p w14:paraId="25188EE6" w14:textId="77777777" w:rsidR="00181077" w:rsidRPr="0049085E" w:rsidRDefault="00181077" w:rsidP="001977CC">
                  <w:r>
                    <w:t>symboolcode</w:t>
                  </w:r>
                </w:p>
              </w:tc>
              <w:tc>
                <w:tcPr>
                  <w:tcW w:w="2500" w:type="pct"/>
                </w:tcPr>
                <w:p w14:paraId="3A2EDFC0" w14:textId="5E552FCF" w:rsidR="00181077" w:rsidRDefault="00181077" w:rsidP="001977CC"/>
              </w:tc>
            </w:tr>
            <w:tr w:rsidR="00181077" w:rsidRPr="0049085E" w14:paraId="72C30B84" w14:textId="77777777" w:rsidTr="001977CC">
              <w:tc>
                <w:tcPr>
                  <w:tcW w:w="2500" w:type="pct"/>
                </w:tcPr>
                <w:p w14:paraId="52CA9B53" w14:textId="77777777" w:rsidR="00181077" w:rsidRPr="0049085E" w:rsidRDefault="00181077" w:rsidP="001977CC">
                  <w:r w:rsidRPr="0049085E">
                    <w:t>nauwkeurigheid</w:t>
                  </w:r>
                </w:p>
              </w:tc>
              <w:tc>
                <w:tcPr>
                  <w:tcW w:w="2500" w:type="pct"/>
                </w:tcPr>
                <w:p w14:paraId="41B5B3E4" w14:textId="0517F50A" w:rsidR="00181077" w:rsidRPr="0049085E" w:rsidRDefault="00181077" w:rsidP="001977CC"/>
              </w:tc>
            </w:tr>
            <w:tr w:rsidR="00181077" w:rsidRPr="0049085E" w14:paraId="10726D8A" w14:textId="77777777" w:rsidTr="001977CC">
              <w:tc>
                <w:tcPr>
                  <w:tcW w:w="2500" w:type="pct"/>
                </w:tcPr>
                <w:p w14:paraId="3F9DB10D" w14:textId="77777777" w:rsidR="00181077" w:rsidRPr="0049085E" w:rsidRDefault="00181077" w:rsidP="001977CC">
                  <w:r w:rsidRPr="0049085E">
                    <w:t>bron</w:t>
                  </w:r>
                  <w:r>
                    <w:t>N</w:t>
                  </w:r>
                  <w:r w:rsidRPr="0049085E">
                    <w:t>auwkeurigheid</w:t>
                  </w:r>
                </w:p>
              </w:tc>
              <w:tc>
                <w:tcPr>
                  <w:tcW w:w="2500" w:type="pct"/>
                </w:tcPr>
                <w:p w14:paraId="1F9E215B" w14:textId="0E6F94C5" w:rsidR="00181077" w:rsidRPr="0049085E" w:rsidRDefault="006779B4" w:rsidP="001977CC">
                  <w:r>
                    <w:t>geen</w:t>
                  </w:r>
                </w:p>
              </w:tc>
            </w:tr>
            <w:tr w:rsidR="00181077" w:rsidRPr="0049085E" w14:paraId="38079BA3" w14:textId="77777777" w:rsidTr="001977CC">
              <w:tc>
                <w:tcPr>
                  <w:tcW w:w="2500" w:type="pct"/>
                </w:tcPr>
                <w:p w14:paraId="10E0F392" w14:textId="77777777" w:rsidR="00181077" w:rsidRPr="0049085E" w:rsidRDefault="00181077" w:rsidP="001977CC">
                  <w:r>
                    <w:t>idealisatie</w:t>
                  </w:r>
                </w:p>
              </w:tc>
              <w:tc>
                <w:tcPr>
                  <w:tcW w:w="2500" w:type="pct"/>
                </w:tcPr>
                <w:p w14:paraId="20ECD081" w14:textId="5E9DCD78" w:rsidR="00181077" w:rsidRPr="0049085E" w:rsidRDefault="006779B4" w:rsidP="001977CC">
                  <w:r>
                    <w:t>geen</w:t>
                  </w:r>
                </w:p>
              </w:tc>
            </w:tr>
          </w:tbl>
          <w:p w14:paraId="16EA8D97" w14:textId="77777777" w:rsidR="00181077" w:rsidRPr="00D631F2" w:rsidRDefault="00181077" w:rsidP="001977CC"/>
        </w:tc>
      </w:tr>
    </w:tbl>
    <w:p w14:paraId="59879717" w14:textId="1229F639" w:rsidR="00181077" w:rsidRDefault="00181077">
      <w:pPr>
        <w:pStyle w:val="Tekstopmerking"/>
      </w:pPr>
    </w:p>
  </w:comment>
  <w:comment w:id="121" w:author="Devlin Oosterwijk" w:date="2022-09-20T12:16: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82EA8E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0D3ECA" w14:textId="77777777" w:rsidR="00181077" w:rsidRPr="0049085E" w:rsidRDefault="00181077" w:rsidP="00ED1428">
            <w:r>
              <w:rPr>
                <w:rStyle w:val="Verwijzingopmerking"/>
              </w:rPr>
              <w:annotationRef/>
            </w:r>
            <w:r>
              <w:t>Geometrie</w:t>
            </w:r>
          </w:p>
        </w:tc>
      </w:tr>
      <w:tr w:rsidR="00181077" w:rsidRPr="0049085E" w14:paraId="2BC157A7" w14:textId="77777777" w:rsidTr="00ED1428">
        <w:tc>
          <w:tcPr>
            <w:tcW w:w="2500" w:type="pct"/>
          </w:tcPr>
          <w:p w14:paraId="4112270B" w14:textId="77777777" w:rsidR="00181077" w:rsidRPr="0049085E" w:rsidRDefault="00181077" w:rsidP="00ED1428">
            <w:r>
              <w:t>bestandsnaam</w:t>
            </w:r>
          </w:p>
        </w:tc>
        <w:tc>
          <w:tcPr>
            <w:tcW w:w="2500" w:type="pct"/>
          </w:tcPr>
          <w:p w14:paraId="7070A045" w14:textId="12C09689" w:rsidR="00181077" w:rsidRPr="0049085E" w:rsidRDefault="00DC3AAA" w:rsidP="00ED1428">
            <w:r w:rsidRPr="00DC3AAA">
              <w:t>Gebieden_met_een_archeologische_verwachtingswaarde.gml</w:t>
            </w:r>
          </w:p>
        </w:tc>
      </w:tr>
      <w:tr w:rsidR="00181077" w:rsidRPr="0049085E" w14:paraId="5E7BAC45" w14:textId="77777777" w:rsidTr="00ED1428">
        <w:tc>
          <w:tcPr>
            <w:tcW w:w="2500" w:type="pct"/>
          </w:tcPr>
          <w:p w14:paraId="334C5A64" w14:textId="77777777" w:rsidR="00181077" w:rsidRPr="0049085E" w:rsidRDefault="00181077" w:rsidP="00ED1428">
            <w:r w:rsidRPr="0049085E">
              <w:t>noemer</w:t>
            </w:r>
          </w:p>
        </w:tc>
        <w:tc>
          <w:tcPr>
            <w:tcW w:w="2500" w:type="pct"/>
          </w:tcPr>
          <w:p w14:paraId="13347510" w14:textId="47DEB529" w:rsidR="00181077" w:rsidRPr="0049085E" w:rsidRDefault="00181077" w:rsidP="00ED1428">
            <w:r>
              <w:t>Gebieden met een archeologische verwachtingswaarde</w:t>
            </w:r>
          </w:p>
        </w:tc>
      </w:tr>
      <w:tr w:rsidR="00181077" w:rsidRPr="0049085E" w14:paraId="79AA3FB5" w14:textId="77777777" w:rsidTr="00ED1428">
        <w:tc>
          <w:tcPr>
            <w:tcW w:w="2500" w:type="pct"/>
          </w:tcPr>
          <w:p w14:paraId="498CBB84" w14:textId="77777777" w:rsidR="00181077" w:rsidRPr="0049085E" w:rsidRDefault="00181077" w:rsidP="00ED1428">
            <w:r>
              <w:t>symboolcode</w:t>
            </w:r>
          </w:p>
        </w:tc>
        <w:tc>
          <w:tcPr>
            <w:tcW w:w="2500" w:type="pct"/>
          </w:tcPr>
          <w:p w14:paraId="370298BC" w14:textId="45D8B817" w:rsidR="00181077" w:rsidRDefault="00181077" w:rsidP="00ED1428"/>
        </w:tc>
      </w:tr>
      <w:tr w:rsidR="00181077" w:rsidRPr="0049085E" w14:paraId="572A3E69" w14:textId="77777777" w:rsidTr="00ED1428">
        <w:tc>
          <w:tcPr>
            <w:tcW w:w="2500" w:type="pct"/>
          </w:tcPr>
          <w:p w14:paraId="135AF3AD" w14:textId="77777777" w:rsidR="00181077" w:rsidRPr="0049085E" w:rsidRDefault="00181077" w:rsidP="00ED1428">
            <w:r w:rsidRPr="0049085E">
              <w:t>nauwkeurigheid</w:t>
            </w:r>
          </w:p>
        </w:tc>
        <w:tc>
          <w:tcPr>
            <w:tcW w:w="2500" w:type="pct"/>
          </w:tcPr>
          <w:p w14:paraId="2342DD23" w14:textId="261B2E29" w:rsidR="00181077" w:rsidRPr="0049085E" w:rsidRDefault="00181077" w:rsidP="00ED1428"/>
        </w:tc>
      </w:tr>
      <w:tr w:rsidR="00181077" w:rsidRPr="0049085E" w14:paraId="2B732447" w14:textId="77777777" w:rsidTr="00ED1428">
        <w:tc>
          <w:tcPr>
            <w:tcW w:w="2500" w:type="pct"/>
          </w:tcPr>
          <w:p w14:paraId="0AA932EA" w14:textId="77777777" w:rsidR="00181077" w:rsidRPr="0049085E" w:rsidRDefault="00181077" w:rsidP="00ED1428">
            <w:r w:rsidRPr="0049085E">
              <w:t>bronNauwkeurigheid</w:t>
            </w:r>
          </w:p>
        </w:tc>
        <w:tc>
          <w:tcPr>
            <w:tcW w:w="2500" w:type="pct"/>
          </w:tcPr>
          <w:p w14:paraId="1812FCA6" w14:textId="10BFE598" w:rsidR="00181077" w:rsidRPr="0049085E" w:rsidRDefault="00181077" w:rsidP="00ED1428">
            <w:r>
              <w:t>geen</w:t>
            </w:r>
          </w:p>
        </w:tc>
      </w:tr>
      <w:tr w:rsidR="00181077" w:rsidRPr="0049085E" w14:paraId="77FBE6BF" w14:textId="77777777" w:rsidTr="00ED1428">
        <w:tc>
          <w:tcPr>
            <w:tcW w:w="2500" w:type="pct"/>
          </w:tcPr>
          <w:p w14:paraId="7B438591" w14:textId="77777777" w:rsidR="00181077" w:rsidRPr="0049085E" w:rsidRDefault="00181077" w:rsidP="00ED1428">
            <w:r>
              <w:t>idealisatie</w:t>
            </w:r>
          </w:p>
        </w:tc>
        <w:tc>
          <w:tcPr>
            <w:tcW w:w="2500" w:type="pct"/>
          </w:tcPr>
          <w:p w14:paraId="6867FA58" w14:textId="68E29D55" w:rsidR="00181077" w:rsidRPr="0049085E" w:rsidRDefault="00181077" w:rsidP="00ED1428">
            <w:r>
              <w:t>http://standaarden.omgevingswet.overheid.nl/idealisatie/id/concept/Exact</w:t>
            </w:r>
          </w:p>
        </w:tc>
      </w:tr>
      <w:tr w:rsidR="00181077" w:rsidRPr="0049085E" w14:paraId="32F4FC40" w14:textId="77777777" w:rsidTr="00ED1428">
        <w:tc>
          <w:tcPr>
            <w:tcW w:w="2500" w:type="pct"/>
          </w:tcPr>
          <w:p w14:paraId="15D012FE" w14:textId="77777777" w:rsidR="00181077" w:rsidRDefault="00181077" w:rsidP="00ED1428">
            <w:r>
              <w:t>regelingsgebied</w:t>
            </w:r>
          </w:p>
        </w:tc>
        <w:tc>
          <w:tcPr>
            <w:tcW w:w="2500" w:type="pct"/>
          </w:tcPr>
          <w:p w14:paraId="6A755970" w14:textId="103CA614" w:rsidR="00181077" w:rsidRDefault="00181077" w:rsidP="00ED1428">
            <w:r>
              <w:t>False</w:t>
            </w:r>
          </w:p>
        </w:tc>
      </w:tr>
    </w:tbl>
    <w:p w14:paraId="5CE889D2" w14:textId="7B7DDF90" w:rsidR="00181077" w:rsidRDefault="00181077">
      <w:pPr>
        <w:pStyle w:val="Tekstopmerking"/>
      </w:pPr>
    </w:p>
  </w:comment>
  <w:comment w:id="122"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4E43322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4B4281" w14:textId="77777777" w:rsidR="00181077" w:rsidRPr="0049085E" w:rsidRDefault="00181077" w:rsidP="00ED1428">
            <w:r>
              <w:rPr>
                <w:rStyle w:val="Verwijzingopmerking"/>
              </w:rPr>
              <w:annotationRef/>
            </w:r>
            <w:r>
              <w:t>Geometrie</w:t>
            </w:r>
          </w:p>
        </w:tc>
      </w:tr>
      <w:tr w:rsidR="00181077" w:rsidRPr="0049085E" w14:paraId="713520AA" w14:textId="77777777" w:rsidTr="00ED1428">
        <w:tc>
          <w:tcPr>
            <w:tcW w:w="2500" w:type="pct"/>
          </w:tcPr>
          <w:p w14:paraId="02E782C5" w14:textId="77777777" w:rsidR="00181077" w:rsidRPr="0049085E" w:rsidRDefault="00181077" w:rsidP="00ED1428">
            <w:r>
              <w:t>bestandsnaam</w:t>
            </w:r>
          </w:p>
        </w:tc>
        <w:tc>
          <w:tcPr>
            <w:tcW w:w="2500" w:type="pct"/>
          </w:tcPr>
          <w:p w14:paraId="0690846E" w14:textId="26459D26" w:rsidR="00181077" w:rsidRPr="0049085E" w:rsidRDefault="00DC3AAA" w:rsidP="00ED1428">
            <w:r w:rsidRPr="00DC3AAA">
              <w:t>Gebieden_met_een_archeologische_verwachtingswaarde.gml</w:t>
            </w:r>
          </w:p>
        </w:tc>
      </w:tr>
      <w:tr w:rsidR="00181077" w:rsidRPr="0049085E" w14:paraId="3BDBB046" w14:textId="77777777" w:rsidTr="00ED1428">
        <w:tc>
          <w:tcPr>
            <w:tcW w:w="2500" w:type="pct"/>
          </w:tcPr>
          <w:p w14:paraId="1E330D24" w14:textId="77777777" w:rsidR="00181077" w:rsidRPr="0049085E" w:rsidRDefault="00181077" w:rsidP="00ED1428">
            <w:r w:rsidRPr="0049085E">
              <w:t>noemer</w:t>
            </w:r>
          </w:p>
        </w:tc>
        <w:tc>
          <w:tcPr>
            <w:tcW w:w="2500" w:type="pct"/>
          </w:tcPr>
          <w:p w14:paraId="278BDE4B" w14:textId="00AF56A2" w:rsidR="00181077" w:rsidRPr="0049085E" w:rsidRDefault="00181077" w:rsidP="00ED1428">
            <w:r>
              <w:t>Gebieden met een archeologische verwachtingswaarde</w:t>
            </w:r>
          </w:p>
        </w:tc>
      </w:tr>
      <w:tr w:rsidR="00181077" w:rsidRPr="0049085E" w14:paraId="5A598A81" w14:textId="77777777" w:rsidTr="00ED1428">
        <w:tc>
          <w:tcPr>
            <w:tcW w:w="2500" w:type="pct"/>
          </w:tcPr>
          <w:p w14:paraId="76063CC7" w14:textId="77777777" w:rsidR="00181077" w:rsidRPr="0049085E" w:rsidRDefault="00181077" w:rsidP="00ED1428">
            <w:r>
              <w:t>symboolcode</w:t>
            </w:r>
          </w:p>
        </w:tc>
        <w:tc>
          <w:tcPr>
            <w:tcW w:w="2500" w:type="pct"/>
          </w:tcPr>
          <w:p w14:paraId="685685D7" w14:textId="619B2E6F" w:rsidR="00181077" w:rsidRDefault="00181077" w:rsidP="00ED1428"/>
        </w:tc>
      </w:tr>
      <w:tr w:rsidR="00181077" w:rsidRPr="0049085E" w14:paraId="2214A564" w14:textId="77777777" w:rsidTr="00ED1428">
        <w:tc>
          <w:tcPr>
            <w:tcW w:w="2500" w:type="pct"/>
          </w:tcPr>
          <w:p w14:paraId="38236B4D" w14:textId="77777777" w:rsidR="00181077" w:rsidRPr="0049085E" w:rsidRDefault="00181077" w:rsidP="00ED1428">
            <w:r w:rsidRPr="0049085E">
              <w:t>nauwkeurigheid</w:t>
            </w:r>
          </w:p>
        </w:tc>
        <w:tc>
          <w:tcPr>
            <w:tcW w:w="2500" w:type="pct"/>
          </w:tcPr>
          <w:p w14:paraId="41D84D27" w14:textId="19515143" w:rsidR="00181077" w:rsidRPr="0049085E" w:rsidRDefault="00181077" w:rsidP="00ED1428"/>
        </w:tc>
      </w:tr>
      <w:tr w:rsidR="00181077" w:rsidRPr="0049085E" w14:paraId="3978A36F" w14:textId="77777777" w:rsidTr="00ED1428">
        <w:tc>
          <w:tcPr>
            <w:tcW w:w="2500" w:type="pct"/>
          </w:tcPr>
          <w:p w14:paraId="0D19A71A" w14:textId="77777777" w:rsidR="00181077" w:rsidRPr="0049085E" w:rsidRDefault="00181077" w:rsidP="00ED1428">
            <w:r w:rsidRPr="0049085E">
              <w:t>bronNauwkeurigheid</w:t>
            </w:r>
          </w:p>
        </w:tc>
        <w:tc>
          <w:tcPr>
            <w:tcW w:w="2500" w:type="pct"/>
          </w:tcPr>
          <w:p w14:paraId="2C2C45A5" w14:textId="2DD166B1" w:rsidR="00181077" w:rsidRPr="0049085E" w:rsidRDefault="00181077" w:rsidP="00ED1428">
            <w:r>
              <w:t>geen</w:t>
            </w:r>
          </w:p>
        </w:tc>
      </w:tr>
      <w:tr w:rsidR="00181077" w:rsidRPr="0049085E" w14:paraId="2BBF0FDC" w14:textId="77777777" w:rsidTr="00ED1428">
        <w:tc>
          <w:tcPr>
            <w:tcW w:w="2500" w:type="pct"/>
          </w:tcPr>
          <w:p w14:paraId="6422A0A7" w14:textId="77777777" w:rsidR="00181077" w:rsidRPr="0049085E" w:rsidRDefault="00181077" w:rsidP="00ED1428">
            <w:r>
              <w:t>idealisatie</w:t>
            </w:r>
          </w:p>
        </w:tc>
        <w:tc>
          <w:tcPr>
            <w:tcW w:w="2500" w:type="pct"/>
          </w:tcPr>
          <w:p w14:paraId="1F7A23E0" w14:textId="78663A24" w:rsidR="00181077" w:rsidRPr="0049085E" w:rsidRDefault="00181077" w:rsidP="00ED1428">
            <w:r>
              <w:t>http://standaarden.omgevingswet.overheid.nl/idealisatie/id/concept/Exact</w:t>
            </w:r>
          </w:p>
        </w:tc>
      </w:tr>
      <w:tr w:rsidR="00181077" w:rsidRPr="0049085E" w14:paraId="22F01D00" w14:textId="77777777" w:rsidTr="00ED1428">
        <w:tc>
          <w:tcPr>
            <w:tcW w:w="2500" w:type="pct"/>
          </w:tcPr>
          <w:p w14:paraId="5BD02956" w14:textId="77777777" w:rsidR="00181077" w:rsidRDefault="00181077" w:rsidP="00ED1428">
            <w:r>
              <w:t>regelingsgebied</w:t>
            </w:r>
          </w:p>
        </w:tc>
        <w:tc>
          <w:tcPr>
            <w:tcW w:w="2500" w:type="pct"/>
          </w:tcPr>
          <w:p w14:paraId="5BCEADD8" w14:textId="71168B48" w:rsidR="00181077" w:rsidRDefault="00181077" w:rsidP="00ED1428">
            <w:r>
              <w:t>False</w:t>
            </w:r>
          </w:p>
        </w:tc>
      </w:tr>
    </w:tbl>
    <w:p w14:paraId="5C2C8BE1" w14:textId="70954132" w:rsidR="00181077" w:rsidRDefault="00181077">
      <w:pPr>
        <w:pStyle w:val="Tekstopmerking"/>
      </w:pPr>
    </w:p>
  </w:comment>
  <w:comment w:id="123"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403220F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DDF5F9" w14:textId="77777777" w:rsidR="00181077" w:rsidRPr="00D631F2" w:rsidRDefault="00181077" w:rsidP="001977CC">
            <w:r>
              <w:rPr>
                <w:rStyle w:val="Verwijzingopmerking"/>
              </w:rPr>
              <w:annotationRef/>
            </w:r>
            <w:r w:rsidRPr="00D631F2">
              <w:t>Activiteit</w:t>
            </w:r>
          </w:p>
        </w:tc>
      </w:tr>
      <w:tr w:rsidR="00181077" w:rsidRPr="00D631F2" w14:paraId="417C381A" w14:textId="77777777" w:rsidTr="001977CC">
        <w:tc>
          <w:tcPr>
            <w:tcW w:w="2500" w:type="pct"/>
          </w:tcPr>
          <w:p w14:paraId="5E272620" w14:textId="77777777" w:rsidR="00181077" w:rsidRPr="00D631F2" w:rsidRDefault="00181077" w:rsidP="001977CC">
            <w:r w:rsidRPr="00D631F2">
              <w:t>activiteit</w:t>
            </w:r>
            <w:r>
              <w:t>en</w:t>
            </w:r>
          </w:p>
        </w:tc>
        <w:tc>
          <w:tcPr>
            <w:tcW w:w="2500" w:type="pct"/>
          </w:tcPr>
          <w:p w14:paraId="1EEE92A3" w14:textId="42262760" w:rsidR="00181077" w:rsidRPr="00D631F2" w:rsidRDefault="006779B4" w:rsidP="001977CC">
            <w:r>
              <w:t>Verrichten van activiteiten in een gebied met archeologische verwachtingen</w:t>
            </w:r>
          </w:p>
        </w:tc>
      </w:tr>
      <w:tr w:rsidR="00181077" w:rsidRPr="00D631F2" w14:paraId="69336D5A" w14:textId="77777777" w:rsidTr="001977CC">
        <w:tc>
          <w:tcPr>
            <w:tcW w:w="2500" w:type="pct"/>
          </w:tcPr>
          <w:p w14:paraId="558122D3" w14:textId="77777777" w:rsidR="00181077" w:rsidRPr="00D631F2" w:rsidRDefault="00181077" w:rsidP="001977CC">
            <w:r>
              <w:t>bovenliggendeActiviteit</w:t>
            </w:r>
          </w:p>
        </w:tc>
        <w:tc>
          <w:tcPr>
            <w:tcW w:w="2500" w:type="pct"/>
          </w:tcPr>
          <w:p w14:paraId="5621C946" w14:textId="62F8094A" w:rsidR="00181077" w:rsidRDefault="00181077" w:rsidP="001977CC"/>
        </w:tc>
      </w:tr>
      <w:tr w:rsidR="00181077" w:rsidRPr="00D631F2" w14:paraId="3D1A5F41" w14:textId="77777777" w:rsidTr="001977CC">
        <w:tc>
          <w:tcPr>
            <w:tcW w:w="2500" w:type="pct"/>
          </w:tcPr>
          <w:p w14:paraId="74F6F740" w14:textId="77777777" w:rsidR="00181077" w:rsidRPr="00D631F2" w:rsidRDefault="00181077" w:rsidP="001977CC">
            <w:r w:rsidRPr="00D631F2">
              <w:t>activiteitengroep</w:t>
            </w:r>
          </w:p>
        </w:tc>
        <w:tc>
          <w:tcPr>
            <w:tcW w:w="2500" w:type="pct"/>
          </w:tcPr>
          <w:p w14:paraId="41783F1F" w14:textId="347514FA" w:rsidR="00181077" w:rsidRPr="00D631F2" w:rsidRDefault="006779B4" w:rsidP="001977CC">
            <w:r>
              <w:t>http://standaarden.omgevingswet.overheid.nl/activiteit/id/concept/CultureelErfgoedactiviteit</w:t>
            </w:r>
          </w:p>
        </w:tc>
      </w:tr>
      <w:tr w:rsidR="00181077" w:rsidRPr="00D631F2" w14:paraId="3A6F8E67" w14:textId="77777777" w:rsidTr="001977CC">
        <w:tc>
          <w:tcPr>
            <w:tcW w:w="2500" w:type="pct"/>
          </w:tcPr>
          <w:p w14:paraId="37C51608" w14:textId="77777777" w:rsidR="00181077" w:rsidRPr="00D631F2" w:rsidRDefault="00181077" w:rsidP="001977CC">
            <w:r>
              <w:t>activiteitregelkwalificatie</w:t>
            </w:r>
          </w:p>
        </w:tc>
        <w:tc>
          <w:tcPr>
            <w:tcW w:w="2500" w:type="pct"/>
          </w:tcPr>
          <w:p w14:paraId="1EEB0D72" w14:textId="015119CF" w:rsidR="00181077" w:rsidRPr="00D631F2" w:rsidRDefault="006779B4" w:rsidP="001977CC">
            <w:r>
              <w:t>http://standaarden.omgevingswet.overheid.nl/activiteitregelkwalificatie/id/concept/Vergunningplicht</w:t>
            </w:r>
          </w:p>
        </w:tc>
      </w:tr>
      <w:tr w:rsidR="00181077" w:rsidRPr="00D631F2" w14:paraId="53B985D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751F0A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B6E3E7" w14:textId="77777777" w:rsidR="00181077" w:rsidRPr="0049085E" w:rsidRDefault="00181077" w:rsidP="001977CC">
                  <w:r>
                    <w:t>Geometrie</w:t>
                  </w:r>
                </w:p>
              </w:tc>
            </w:tr>
            <w:tr w:rsidR="007235A4" w:rsidRPr="0049085E" w14:paraId="41A84A9C" w14:textId="77777777" w:rsidTr="001977CC">
              <w:tc>
                <w:tcPr>
                  <w:tcW w:w="2500" w:type="pct"/>
                </w:tcPr>
                <w:p w14:paraId="7D8936E9" w14:textId="77777777" w:rsidR="007235A4" w:rsidRPr="0049085E" w:rsidRDefault="007235A4" w:rsidP="007235A4">
                  <w:r>
                    <w:t>bestandsnaam</w:t>
                  </w:r>
                </w:p>
              </w:tc>
              <w:tc>
                <w:tcPr>
                  <w:tcW w:w="2500" w:type="pct"/>
                </w:tcPr>
                <w:p w14:paraId="140C9477" w14:textId="4D4FABCF" w:rsidR="007235A4" w:rsidRPr="0049085E" w:rsidRDefault="007235A4" w:rsidP="007235A4">
                  <w:r w:rsidRPr="00D5479E">
                    <w:t>Gebieden_met_een_archeologische_verwachtingswaarde.gml</w:t>
                  </w:r>
                </w:p>
              </w:tc>
            </w:tr>
            <w:tr w:rsidR="007235A4" w:rsidRPr="0049085E" w14:paraId="733A5D88" w14:textId="77777777" w:rsidTr="001977CC">
              <w:tc>
                <w:tcPr>
                  <w:tcW w:w="2500" w:type="pct"/>
                </w:tcPr>
                <w:p w14:paraId="7043110B" w14:textId="77777777" w:rsidR="007235A4" w:rsidRPr="0049085E" w:rsidRDefault="007235A4" w:rsidP="007235A4">
                  <w:r w:rsidRPr="0049085E">
                    <w:t>noemer</w:t>
                  </w:r>
                </w:p>
              </w:tc>
              <w:tc>
                <w:tcPr>
                  <w:tcW w:w="2500" w:type="pct"/>
                </w:tcPr>
                <w:p w14:paraId="57F1D30C" w14:textId="047F101A" w:rsidR="007235A4" w:rsidRPr="0049085E" w:rsidRDefault="007235A4" w:rsidP="007235A4">
                  <w:r w:rsidRPr="00D5479E">
                    <w:t>Gebieden met een archeologische verwachtingswaarde</w:t>
                  </w:r>
                </w:p>
              </w:tc>
            </w:tr>
            <w:tr w:rsidR="00181077" w:rsidRPr="0049085E" w14:paraId="76A5E1CC" w14:textId="77777777" w:rsidTr="001977CC">
              <w:tc>
                <w:tcPr>
                  <w:tcW w:w="2500" w:type="pct"/>
                </w:tcPr>
                <w:p w14:paraId="21231302" w14:textId="77777777" w:rsidR="00181077" w:rsidRPr="0049085E" w:rsidRDefault="00181077" w:rsidP="001977CC">
                  <w:r>
                    <w:t>symboolcode</w:t>
                  </w:r>
                </w:p>
              </w:tc>
              <w:tc>
                <w:tcPr>
                  <w:tcW w:w="2500" w:type="pct"/>
                </w:tcPr>
                <w:p w14:paraId="599CFD15" w14:textId="7F2ADA61" w:rsidR="00181077" w:rsidRDefault="00181077" w:rsidP="001977CC"/>
              </w:tc>
            </w:tr>
            <w:tr w:rsidR="00181077" w:rsidRPr="0049085E" w14:paraId="5A6B83C4" w14:textId="77777777" w:rsidTr="001977CC">
              <w:tc>
                <w:tcPr>
                  <w:tcW w:w="2500" w:type="pct"/>
                </w:tcPr>
                <w:p w14:paraId="54D440C6" w14:textId="77777777" w:rsidR="00181077" w:rsidRPr="0049085E" w:rsidRDefault="00181077" w:rsidP="001977CC">
                  <w:r w:rsidRPr="0049085E">
                    <w:t>nauwkeurigheid</w:t>
                  </w:r>
                </w:p>
              </w:tc>
              <w:tc>
                <w:tcPr>
                  <w:tcW w:w="2500" w:type="pct"/>
                </w:tcPr>
                <w:p w14:paraId="6DC5DAE5" w14:textId="2A08A51D" w:rsidR="00181077" w:rsidRPr="0049085E" w:rsidRDefault="00181077" w:rsidP="001977CC"/>
              </w:tc>
            </w:tr>
            <w:tr w:rsidR="00181077" w:rsidRPr="0049085E" w14:paraId="31AA4596" w14:textId="77777777" w:rsidTr="001977CC">
              <w:tc>
                <w:tcPr>
                  <w:tcW w:w="2500" w:type="pct"/>
                </w:tcPr>
                <w:p w14:paraId="69AAEAB7" w14:textId="77777777" w:rsidR="00181077" w:rsidRPr="0049085E" w:rsidRDefault="00181077" w:rsidP="001977CC">
                  <w:r w:rsidRPr="0049085E">
                    <w:t>bron</w:t>
                  </w:r>
                  <w:r>
                    <w:t>N</w:t>
                  </w:r>
                  <w:r w:rsidRPr="0049085E">
                    <w:t>auwkeurigheid</w:t>
                  </w:r>
                </w:p>
              </w:tc>
              <w:tc>
                <w:tcPr>
                  <w:tcW w:w="2500" w:type="pct"/>
                </w:tcPr>
                <w:p w14:paraId="5CFB59A0" w14:textId="084622D5" w:rsidR="00181077" w:rsidRPr="0049085E" w:rsidRDefault="006779B4" w:rsidP="001977CC">
                  <w:r>
                    <w:t>geen</w:t>
                  </w:r>
                </w:p>
              </w:tc>
            </w:tr>
            <w:tr w:rsidR="00181077" w:rsidRPr="0049085E" w14:paraId="01F5ADF6" w14:textId="77777777" w:rsidTr="001977CC">
              <w:tc>
                <w:tcPr>
                  <w:tcW w:w="2500" w:type="pct"/>
                </w:tcPr>
                <w:p w14:paraId="6C3C6BFF" w14:textId="77777777" w:rsidR="00181077" w:rsidRPr="0049085E" w:rsidRDefault="00181077" w:rsidP="001977CC">
                  <w:r>
                    <w:t>idealisatie</w:t>
                  </w:r>
                </w:p>
              </w:tc>
              <w:tc>
                <w:tcPr>
                  <w:tcW w:w="2500" w:type="pct"/>
                </w:tcPr>
                <w:p w14:paraId="6508140A" w14:textId="3E95C492" w:rsidR="00181077" w:rsidRPr="0049085E" w:rsidRDefault="006779B4" w:rsidP="001977CC">
                  <w:r>
                    <w:t>geen</w:t>
                  </w:r>
                </w:p>
              </w:tc>
            </w:tr>
          </w:tbl>
          <w:p w14:paraId="491F602D" w14:textId="77777777" w:rsidR="00181077" w:rsidRPr="00D631F2" w:rsidRDefault="00181077" w:rsidP="001977CC"/>
        </w:tc>
      </w:tr>
    </w:tbl>
    <w:p w14:paraId="387C1DAB" w14:textId="0F4FDA94" w:rsidR="00181077" w:rsidRDefault="00181077">
      <w:pPr>
        <w:pStyle w:val="Tekstopmerking"/>
      </w:pPr>
    </w:p>
  </w:comment>
  <w:comment w:id="124"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22C946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011D2F" w14:textId="77777777" w:rsidR="00181077" w:rsidRPr="0049085E" w:rsidRDefault="00181077" w:rsidP="00ED1428">
            <w:r>
              <w:rPr>
                <w:rStyle w:val="Verwijzingopmerking"/>
              </w:rPr>
              <w:annotationRef/>
            </w:r>
            <w:r>
              <w:t>Geometrie</w:t>
            </w:r>
          </w:p>
        </w:tc>
      </w:tr>
      <w:tr w:rsidR="00181077" w:rsidRPr="0049085E" w14:paraId="29795276" w14:textId="77777777" w:rsidTr="00ED1428">
        <w:tc>
          <w:tcPr>
            <w:tcW w:w="2500" w:type="pct"/>
          </w:tcPr>
          <w:p w14:paraId="1E9F9FD7" w14:textId="77777777" w:rsidR="00181077" w:rsidRPr="0049085E" w:rsidRDefault="00181077" w:rsidP="00ED1428">
            <w:r>
              <w:t>bestandsnaam</w:t>
            </w:r>
          </w:p>
        </w:tc>
        <w:tc>
          <w:tcPr>
            <w:tcW w:w="2500" w:type="pct"/>
          </w:tcPr>
          <w:p w14:paraId="6CC3AAB8" w14:textId="3E544635" w:rsidR="00181077" w:rsidRPr="0049085E" w:rsidRDefault="00DC3AAA" w:rsidP="00ED1428">
            <w:r w:rsidRPr="00DC3AAA">
              <w:t>Gebieden_met_een_archeologische_verwachtingswaarde.gml</w:t>
            </w:r>
          </w:p>
        </w:tc>
      </w:tr>
      <w:tr w:rsidR="00181077" w:rsidRPr="0049085E" w14:paraId="0C8214AE" w14:textId="77777777" w:rsidTr="00ED1428">
        <w:tc>
          <w:tcPr>
            <w:tcW w:w="2500" w:type="pct"/>
          </w:tcPr>
          <w:p w14:paraId="2E5D539B" w14:textId="77777777" w:rsidR="00181077" w:rsidRPr="0049085E" w:rsidRDefault="00181077" w:rsidP="00ED1428">
            <w:r w:rsidRPr="0049085E">
              <w:t>noemer</w:t>
            </w:r>
          </w:p>
        </w:tc>
        <w:tc>
          <w:tcPr>
            <w:tcW w:w="2500" w:type="pct"/>
          </w:tcPr>
          <w:p w14:paraId="4D5D39E0" w14:textId="22A1AF44" w:rsidR="00181077" w:rsidRPr="0049085E" w:rsidRDefault="00181077" w:rsidP="00ED1428">
            <w:r>
              <w:t>Gebieden met een archeologische verwachtingswaarde</w:t>
            </w:r>
          </w:p>
        </w:tc>
      </w:tr>
      <w:tr w:rsidR="00181077" w:rsidRPr="0049085E" w14:paraId="634F9585" w14:textId="77777777" w:rsidTr="00ED1428">
        <w:tc>
          <w:tcPr>
            <w:tcW w:w="2500" w:type="pct"/>
          </w:tcPr>
          <w:p w14:paraId="75600391" w14:textId="77777777" w:rsidR="00181077" w:rsidRPr="0049085E" w:rsidRDefault="00181077" w:rsidP="00ED1428">
            <w:r>
              <w:t>symboolcode</w:t>
            </w:r>
          </w:p>
        </w:tc>
        <w:tc>
          <w:tcPr>
            <w:tcW w:w="2500" w:type="pct"/>
          </w:tcPr>
          <w:p w14:paraId="7F75BFE4" w14:textId="2FCD7588" w:rsidR="00181077" w:rsidRDefault="00181077" w:rsidP="00ED1428"/>
        </w:tc>
      </w:tr>
      <w:tr w:rsidR="00181077" w:rsidRPr="0049085E" w14:paraId="165F0014" w14:textId="77777777" w:rsidTr="00ED1428">
        <w:tc>
          <w:tcPr>
            <w:tcW w:w="2500" w:type="pct"/>
          </w:tcPr>
          <w:p w14:paraId="7F280DB8" w14:textId="77777777" w:rsidR="00181077" w:rsidRPr="0049085E" w:rsidRDefault="00181077" w:rsidP="00ED1428">
            <w:r w:rsidRPr="0049085E">
              <w:t>nauwkeurigheid</w:t>
            </w:r>
          </w:p>
        </w:tc>
        <w:tc>
          <w:tcPr>
            <w:tcW w:w="2500" w:type="pct"/>
          </w:tcPr>
          <w:p w14:paraId="3EA33618" w14:textId="7822B43A" w:rsidR="00181077" w:rsidRPr="0049085E" w:rsidRDefault="00181077" w:rsidP="00ED1428"/>
        </w:tc>
      </w:tr>
      <w:tr w:rsidR="00181077" w:rsidRPr="0049085E" w14:paraId="0F4059CA" w14:textId="77777777" w:rsidTr="00ED1428">
        <w:tc>
          <w:tcPr>
            <w:tcW w:w="2500" w:type="pct"/>
          </w:tcPr>
          <w:p w14:paraId="5592AC12" w14:textId="77777777" w:rsidR="00181077" w:rsidRPr="0049085E" w:rsidRDefault="00181077" w:rsidP="00ED1428">
            <w:r w:rsidRPr="0049085E">
              <w:t>bronNauwkeurigheid</w:t>
            </w:r>
          </w:p>
        </w:tc>
        <w:tc>
          <w:tcPr>
            <w:tcW w:w="2500" w:type="pct"/>
          </w:tcPr>
          <w:p w14:paraId="76E02034" w14:textId="64A79B1C" w:rsidR="00181077" w:rsidRPr="0049085E" w:rsidRDefault="00181077" w:rsidP="00ED1428">
            <w:r>
              <w:t>geen</w:t>
            </w:r>
          </w:p>
        </w:tc>
      </w:tr>
      <w:tr w:rsidR="00181077" w:rsidRPr="0049085E" w14:paraId="6105B43A" w14:textId="77777777" w:rsidTr="00ED1428">
        <w:tc>
          <w:tcPr>
            <w:tcW w:w="2500" w:type="pct"/>
          </w:tcPr>
          <w:p w14:paraId="32C14744" w14:textId="77777777" w:rsidR="00181077" w:rsidRPr="0049085E" w:rsidRDefault="00181077" w:rsidP="00ED1428">
            <w:r>
              <w:t>idealisatie</w:t>
            </w:r>
          </w:p>
        </w:tc>
        <w:tc>
          <w:tcPr>
            <w:tcW w:w="2500" w:type="pct"/>
          </w:tcPr>
          <w:p w14:paraId="3BD7CDFA" w14:textId="66D9BC8A" w:rsidR="00181077" w:rsidRPr="0049085E" w:rsidRDefault="00181077" w:rsidP="00ED1428">
            <w:r>
              <w:t>http://standaarden.omgevingswet.overheid.nl/idealisatie/id/concept/Exact</w:t>
            </w:r>
          </w:p>
        </w:tc>
      </w:tr>
      <w:tr w:rsidR="00181077" w:rsidRPr="0049085E" w14:paraId="33DF99E9" w14:textId="77777777" w:rsidTr="00ED1428">
        <w:tc>
          <w:tcPr>
            <w:tcW w:w="2500" w:type="pct"/>
          </w:tcPr>
          <w:p w14:paraId="32E00F0E" w14:textId="77777777" w:rsidR="00181077" w:rsidRDefault="00181077" w:rsidP="00ED1428">
            <w:r>
              <w:t>regelingsgebied</w:t>
            </w:r>
          </w:p>
        </w:tc>
        <w:tc>
          <w:tcPr>
            <w:tcW w:w="2500" w:type="pct"/>
          </w:tcPr>
          <w:p w14:paraId="58AE5AD6" w14:textId="35DA213E" w:rsidR="00181077" w:rsidRDefault="00181077" w:rsidP="00ED1428">
            <w:r>
              <w:t>False</w:t>
            </w:r>
          </w:p>
        </w:tc>
      </w:tr>
    </w:tbl>
    <w:p w14:paraId="1D757987" w14:textId="24205524" w:rsidR="00181077" w:rsidRDefault="00181077">
      <w:pPr>
        <w:pStyle w:val="Tekstopmerking"/>
      </w:pPr>
    </w:p>
  </w:comment>
  <w:comment w:id="125" w:author="Devlin Oosterwijk" w:date="2022-09-20T12:20: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2D811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3BAF6" w14:textId="77777777" w:rsidR="00181077" w:rsidRPr="00D631F2" w:rsidRDefault="00181077" w:rsidP="001977CC">
            <w:r>
              <w:rPr>
                <w:rStyle w:val="Verwijzingopmerking"/>
              </w:rPr>
              <w:annotationRef/>
            </w:r>
            <w:r>
              <w:t>Omgevingsnorm</w:t>
            </w:r>
          </w:p>
        </w:tc>
      </w:tr>
      <w:tr w:rsidR="00181077" w:rsidRPr="00D631F2" w14:paraId="4F87D6EF" w14:textId="77777777" w:rsidTr="001977CC">
        <w:tc>
          <w:tcPr>
            <w:tcW w:w="2500" w:type="pct"/>
          </w:tcPr>
          <w:p w14:paraId="66258804" w14:textId="77777777" w:rsidR="00181077" w:rsidRPr="00D631F2" w:rsidRDefault="00181077" w:rsidP="001977CC">
            <w:r>
              <w:t>omgevingsnorm</w:t>
            </w:r>
          </w:p>
        </w:tc>
        <w:tc>
          <w:tcPr>
            <w:tcW w:w="2500" w:type="pct"/>
          </w:tcPr>
          <w:p w14:paraId="48DFDF57" w14:textId="422CF883" w:rsidR="00181077" w:rsidRPr="00D631F2" w:rsidRDefault="002E5890" w:rsidP="001977CC">
            <w:r>
              <w:t>Graafwerkzaamheden diepte (in cm beneden peil)</w:t>
            </w:r>
          </w:p>
        </w:tc>
      </w:tr>
      <w:tr w:rsidR="00181077" w:rsidRPr="00D631F2" w14:paraId="2D1EF1DB" w14:textId="77777777" w:rsidTr="001977CC">
        <w:tc>
          <w:tcPr>
            <w:tcW w:w="2500" w:type="pct"/>
          </w:tcPr>
          <w:p w14:paraId="294D6FDC" w14:textId="77777777" w:rsidR="00181077" w:rsidRPr="00D631F2" w:rsidRDefault="00181077" w:rsidP="001977CC">
            <w:r>
              <w:t>omgevingsnorm</w:t>
            </w:r>
            <w:r w:rsidRPr="00D631F2">
              <w:t>groep</w:t>
            </w:r>
          </w:p>
        </w:tc>
        <w:tc>
          <w:tcPr>
            <w:tcW w:w="2500" w:type="pct"/>
          </w:tcPr>
          <w:p w14:paraId="1AC90704" w14:textId="7622F0B2" w:rsidR="00181077" w:rsidRPr="00D631F2" w:rsidRDefault="002E5890" w:rsidP="001977CC">
            <w:r>
              <w:t>http://standaarden.omgevingswet.overheid.nl/omgevingsnorm/id/concept/Overig</w:t>
            </w:r>
          </w:p>
        </w:tc>
      </w:tr>
      <w:tr w:rsidR="00181077" w:rsidRPr="00D631F2" w14:paraId="1C73B6A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5433EAE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312A64" w14:textId="77777777" w:rsidR="00181077" w:rsidRPr="0049085E" w:rsidRDefault="00181077" w:rsidP="001977CC">
                  <w:r>
                    <w:t>Waarde</w:t>
                  </w:r>
                </w:p>
              </w:tc>
            </w:tr>
            <w:tr w:rsidR="00181077" w:rsidRPr="0049085E" w14:paraId="557711F8" w14:textId="77777777" w:rsidTr="001977CC">
              <w:tc>
                <w:tcPr>
                  <w:tcW w:w="2500" w:type="pct"/>
                </w:tcPr>
                <w:p w14:paraId="66C7C967" w14:textId="77777777" w:rsidR="00181077" w:rsidRDefault="00181077" w:rsidP="001977CC">
                  <w:r>
                    <w:t>typeNorm</w:t>
                  </w:r>
                </w:p>
              </w:tc>
              <w:tc>
                <w:tcPr>
                  <w:tcW w:w="2500" w:type="pct"/>
                </w:tcPr>
                <w:p w14:paraId="19866FAD" w14:textId="74B610BF" w:rsidR="00181077" w:rsidRDefault="002E5890" w:rsidP="001977CC">
                  <w:r>
                    <w:t>http://standaarden.omgevingswet.overheid.nl/typenorm/id/concept/MaximumDiepte</w:t>
                  </w:r>
                </w:p>
              </w:tc>
            </w:tr>
            <w:tr w:rsidR="00181077" w:rsidRPr="0049085E" w14:paraId="25EDF728" w14:textId="77777777" w:rsidTr="001977CC">
              <w:tc>
                <w:tcPr>
                  <w:tcW w:w="2500" w:type="pct"/>
                </w:tcPr>
                <w:p w14:paraId="53F933EE" w14:textId="77777777" w:rsidR="00181077" w:rsidRPr="0049085E" w:rsidRDefault="00181077" w:rsidP="001977CC">
                  <w:r>
                    <w:t>kwalitatieveWaarde</w:t>
                  </w:r>
                </w:p>
              </w:tc>
              <w:tc>
                <w:tcPr>
                  <w:tcW w:w="2500" w:type="pct"/>
                </w:tcPr>
                <w:p w14:paraId="1A4A0D53" w14:textId="4A8F822A" w:rsidR="00181077" w:rsidRPr="0049085E" w:rsidRDefault="00181077" w:rsidP="001977CC"/>
              </w:tc>
            </w:tr>
            <w:tr w:rsidR="00181077" w:rsidRPr="0049085E" w14:paraId="5C6A3A86" w14:textId="77777777" w:rsidTr="001977CC">
              <w:tc>
                <w:tcPr>
                  <w:tcW w:w="2500" w:type="pct"/>
                </w:tcPr>
                <w:p w14:paraId="352F7061" w14:textId="77777777" w:rsidR="00181077" w:rsidRPr="0049085E" w:rsidRDefault="00181077" w:rsidP="001977CC">
                  <w:r>
                    <w:t>waarde</w:t>
                  </w:r>
                </w:p>
              </w:tc>
              <w:tc>
                <w:tcPr>
                  <w:tcW w:w="2500" w:type="pct"/>
                </w:tcPr>
                <w:p w14:paraId="77F71193" w14:textId="210C834C" w:rsidR="00181077" w:rsidRPr="0049085E" w:rsidRDefault="002E5890" w:rsidP="001977CC">
                  <w:r>
                    <w:t>250|http://standaarden.omgevingswet.overheid.nl/eenheid/id/concept/Centimeter</w:t>
                  </w:r>
                </w:p>
              </w:tc>
            </w:tr>
          </w:tbl>
          <w:p w14:paraId="725405E9" w14:textId="77777777" w:rsidR="00181077" w:rsidRPr="00D631F2" w:rsidRDefault="00181077" w:rsidP="001977CC"/>
        </w:tc>
      </w:tr>
      <w:tr w:rsidR="00181077" w:rsidRPr="00D631F2" w14:paraId="4DE62D6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4954748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33EE94" w14:textId="77777777" w:rsidR="00181077" w:rsidRPr="0049085E" w:rsidRDefault="00181077" w:rsidP="001977CC">
                  <w:r>
                    <w:t>Geometrie</w:t>
                  </w:r>
                </w:p>
              </w:tc>
            </w:tr>
            <w:tr w:rsidR="00181077" w:rsidRPr="0049085E" w14:paraId="02A3DF19" w14:textId="77777777" w:rsidTr="001977CC">
              <w:tc>
                <w:tcPr>
                  <w:tcW w:w="2500" w:type="pct"/>
                </w:tcPr>
                <w:p w14:paraId="4807A4A1" w14:textId="77777777" w:rsidR="00181077" w:rsidRPr="0049085E" w:rsidRDefault="00181077" w:rsidP="001977CC">
                  <w:r>
                    <w:t>bestandsnaam</w:t>
                  </w:r>
                </w:p>
              </w:tc>
              <w:tc>
                <w:tcPr>
                  <w:tcW w:w="2500" w:type="pct"/>
                </w:tcPr>
                <w:p w14:paraId="68438DCD" w14:textId="727C76E5" w:rsidR="00181077" w:rsidRPr="0049085E" w:rsidRDefault="002E5890" w:rsidP="001977CC">
                  <w:r>
                    <w:t>Graafwerkzaamheden_diepte.gml</w:t>
                  </w:r>
                </w:p>
              </w:tc>
            </w:tr>
            <w:tr w:rsidR="00181077" w:rsidRPr="0049085E" w14:paraId="13D980B3" w14:textId="77777777" w:rsidTr="001977CC">
              <w:tc>
                <w:tcPr>
                  <w:tcW w:w="2500" w:type="pct"/>
                </w:tcPr>
                <w:p w14:paraId="63B26B97" w14:textId="77777777" w:rsidR="00181077" w:rsidRPr="0049085E" w:rsidRDefault="00181077" w:rsidP="001977CC">
                  <w:r w:rsidRPr="0049085E">
                    <w:t>noemer</w:t>
                  </w:r>
                </w:p>
              </w:tc>
              <w:tc>
                <w:tcPr>
                  <w:tcW w:w="2500" w:type="pct"/>
                </w:tcPr>
                <w:p w14:paraId="4ED671D3" w14:textId="504BDCE8" w:rsidR="00181077" w:rsidRPr="0049085E" w:rsidRDefault="002E5890" w:rsidP="001977CC">
                  <w:r>
                    <w:t>Graafwerkzaamheden diepte (in cm beneden peil)</w:t>
                  </w:r>
                </w:p>
              </w:tc>
            </w:tr>
            <w:tr w:rsidR="00181077" w:rsidRPr="0049085E" w14:paraId="457D3A16" w14:textId="77777777" w:rsidTr="001977CC">
              <w:tc>
                <w:tcPr>
                  <w:tcW w:w="2500" w:type="pct"/>
                </w:tcPr>
                <w:p w14:paraId="1A2B0CBA" w14:textId="77777777" w:rsidR="00181077" w:rsidRPr="0049085E" w:rsidRDefault="00181077" w:rsidP="001977CC">
                  <w:r>
                    <w:t>symboolcode</w:t>
                  </w:r>
                </w:p>
              </w:tc>
              <w:tc>
                <w:tcPr>
                  <w:tcW w:w="2500" w:type="pct"/>
                </w:tcPr>
                <w:p w14:paraId="0093E9CE" w14:textId="22CB2A4B" w:rsidR="00181077" w:rsidRDefault="00181077" w:rsidP="001977CC"/>
              </w:tc>
            </w:tr>
            <w:tr w:rsidR="00181077" w:rsidRPr="0049085E" w14:paraId="578533F4" w14:textId="77777777" w:rsidTr="001977CC">
              <w:tc>
                <w:tcPr>
                  <w:tcW w:w="2500" w:type="pct"/>
                </w:tcPr>
                <w:p w14:paraId="702A24F3" w14:textId="77777777" w:rsidR="00181077" w:rsidRPr="0049085E" w:rsidRDefault="00181077" w:rsidP="001977CC">
                  <w:r w:rsidRPr="0049085E">
                    <w:t>nauwkeurigheid</w:t>
                  </w:r>
                </w:p>
              </w:tc>
              <w:tc>
                <w:tcPr>
                  <w:tcW w:w="2500" w:type="pct"/>
                </w:tcPr>
                <w:p w14:paraId="1BD8641C" w14:textId="672250C4" w:rsidR="00181077" w:rsidRPr="0049085E" w:rsidRDefault="00181077" w:rsidP="001977CC"/>
              </w:tc>
            </w:tr>
            <w:tr w:rsidR="00181077" w:rsidRPr="0049085E" w14:paraId="71FB3C6E" w14:textId="77777777" w:rsidTr="001977CC">
              <w:tc>
                <w:tcPr>
                  <w:tcW w:w="2500" w:type="pct"/>
                </w:tcPr>
                <w:p w14:paraId="2C26F0CF" w14:textId="77777777" w:rsidR="00181077" w:rsidRPr="0049085E" w:rsidRDefault="00181077" w:rsidP="001977CC">
                  <w:r w:rsidRPr="0049085E">
                    <w:t>bronNauwkeurigheid</w:t>
                  </w:r>
                </w:p>
              </w:tc>
              <w:tc>
                <w:tcPr>
                  <w:tcW w:w="2500" w:type="pct"/>
                </w:tcPr>
                <w:p w14:paraId="6CF0EE84" w14:textId="3DD078CE" w:rsidR="00181077" w:rsidRPr="0049085E" w:rsidRDefault="002E5890" w:rsidP="001977CC">
                  <w:r>
                    <w:t>geen</w:t>
                  </w:r>
                </w:p>
              </w:tc>
            </w:tr>
            <w:tr w:rsidR="00181077" w:rsidRPr="0049085E" w14:paraId="27C45D97" w14:textId="77777777" w:rsidTr="001977CC">
              <w:tc>
                <w:tcPr>
                  <w:tcW w:w="2500" w:type="pct"/>
                </w:tcPr>
                <w:p w14:paraId="4E4A392D" w14:textId="77777777" w:rsidR="00181077" w:rsidRPr="0049085E" w:rsidRDefault="00181077" w:rsidP="001977CC">
                  <w:r>
                    <w:t>idealisatie</w:t>
                  </w:r>
                </w:p>
              </w:tc>
              <w:tc>
                <w:tcPr>
                  <w:tcW w:w="2500" w:type="pct"/>
                </w:tcPr>
                <w:p w14:paraId="10805EDF" w14:textId="6FEF7668" w:rsidR="00181077" w:rsidRPr="0049085E" w:rsidRDefault="002E5890" w:rsidP="001977CC">
                  <w:r>
                    <w:t>http://standaarden.omgevingswet.overheid.nl/idealisatie/id/concept/Exact</w:t>
                  </w:r>
                </w:p>
              </w:tc>
            </w:tr>
          </w:tbl>
          <w:p w14:paraId="334735C2" w14:textId="77777777" w:rsidR="00181077" w:rsidRPr="00D631F2" w:rsidRDefault="00181077" w:rsidP="001977CC"/>
        </w:tc>
      </w:tr>
    </w:tbl>
    <w:p w14:paraId="274C24D3" w14:textId="12682DF9" w:rsidR="00181077" w:rsidRDefault="00181077">
      <w:pPr>
        <w:pStyle w:val="Tekstopmerking"/>
      </w:pPr>
    </w:p>
  </w:comment>
  <w:comment w:id="126" w:author="Devlin Oosterwijk" w:date="2022-09-20T12:21: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348E7F7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0471CC" w14:textId="77777777" w:rsidR="00181077" w:rsidRPr="00D631F2" w:rsidRDefault="00181077" w:rsidP="001977CC">
            <w:r>
              <w:rPr>
                <w:rStyle w:val="Verwijzingopmerking"/>
              </w:rPr>
              <w:annotationRef/>
            </w:r>
            <w:r>
              <w:t>Omgevingsnorm</w:t>
            </w:r>
          </w:p>
        </w:tc>
      </w:tr>
      <w:tr w:rsidR="00181077" w:rsidRPr="00D631F2" w14:paraId="5EABB1FC" w14:textId="77777777" w:rsidTr="001977CC">
        <w:tc>
          <w:tcPr>
            <w:tcW w:w="2500" w:type="pct"/>
          </w:tcPr>
          <w:p w14:paraId="59BCE8B2" w14:textId="77777777" w:rsidR="00181077" w:rsidRPr="00D631F2" w:rsidRDefault="00181077" w:rsidP="001977CC">
            <w:r>
              <w:t>omgevingsnorm</w:t>
            </w:r>
          </w:p>
        </w:tc>
        <w:tc>
          <w:tcPr>
            <w:tcW w:w="2500" w:type="pct"/>
          </w:tcPr>
          <w:p w14:paraId="3F37E728" w14:textId="3EF7AD4D" w:rsidR="00181077" w:rsidRPr="00D631F2" w:rsidRDefault="002E5890" w:rsidP="001977CC">
            <w:r>
              <w:t>Graafwerkzaamheden oppervlakte (in m2)</w:t>
            </w:r>
          </w:p>
        </w:tc>
      </w:tr>
      <w:tr w:rsidR="00181077" w:rsidRPr="00D631F2" w14:paraId="5E4E957D" w14:textId="77777777" w:rsidTr="001977CC">
        <w:tc>
          <w:tcPr>
            <w:tcW w:w="2500" w:type="pct"/>
          </w:tcPr>
          <w:p w14:paraId="7BD8032F" w14:textId="77777777" w:rsidR="00181077" w:rsidRPr="00D631F2" w:rsidRDefault="00181077" w:rsidP="001977CC">
            <w:r>
              <w:t>omgevingsnorm</w:t>
            </w:r>
            <w:r w:rsidRPr="00D631F2">
              <w:t>groep</w:t>
            </w:r>
          </w:p>
        </w:tc>
        <w:tc>
          <w:tcPr>
            <w:tcW w:w="2500" w:type="pct"/>
          </w:tcPr>
          <w:p w14:paraId="28FF1ED5" w14:textId="7114BBC8" w:rsidR="00181077" w:rsidRPr="00D631F2" w:rsidRDefault="002E5890" w:rsidP="001977CC">
            <w:r>
              <w:t>http://standaarden.omgevingswet.overheid.nl/omgevingsnorm/id/concept/Overig</w:t>
            </w:r>
          </w:p>
        </w:tc>
      </w:tr>
      <w:tr w:rsidR="00181077" w:rsidRPr="00D631F2" w14:paraId="643CB7C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1055F8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C9BA86" w14:textId="77777777" w:rsidR="00181077" w:rsidRPr="0049085E" w:rsidRDefault="00181077" w:rsidP="001977CC">
                  <w:r>
                    <w:t>Waarde</w:t>
                  </w:r>
                </w:p>
              </w:tc>
            </w:tr>
            <w:tr w:rsidR="00181077" w:rsidRPr="0049085E" w14:paraId="0625CCFC" w14:textId="77777777" w:rsidTr="001977CC">
              <w:tc>
                <w:tcPr>
                  <w:tcW w:w="2500" w:type="pct"/>
                </w:tcPr>
                <w:p w14:paraId="262F78E5" w14:textId="77777777" w:rsidR="00181077" w:rsidRDefault="00181077" w:rsidP="001977CC">
                  <w:r>
                    <w:t>typeNorm</w:t>
                  </w:r>
                </w:p>
              </w:tc>
              <w:tc>
                <w:tcPr>
                  <w:tcW w:w="2500" w:type="pct"/>
                </w:tcPr>
                <w:p w14:paraId="063DA669" w14:textId="75E180D3" w:rsidR="00181077" w:rsidRDefault="002E5890" w:rsidP="001977CC">
                  <w:r>
                    <w:t>http://standaarden.omgevingswet.overheid.nl/typenorm/id/concept/MaximumOppervlakte</w:t>
                  </w:r>
                </w:p>
              </w:tc>
            </w:tr>
            <w:tr w:rsidR="00181077" w:rsidRPr="0049085E" w14:paraId="5337616C" w14:textId="77777777" w:rsidTr="001977CC">
              <w:tc>
                <w:tcPr>
                  <w:tcW w:w="2500" w:type="pct"/>
                </w:tcPr>
                <w:p w14:paraId="733593EB" w14:textId="77777777" w:rsidR="00181077" w:rsidRPr="0049085E" w:rsidRDefault="00181077" w:rsidP="001977CC">
                  <w:r>
                    <w:t>kwalitatieveWaarde</w:t>
                  </w:r>
                </w:p>
              </w:tc>
              <w:tc>
                <w:tcPr>
                  <w:tcW w:w="2500" w:type="pct"/>
                </w:tcPr>
                <w:p w14:paraId="69789D4C" w14:textId="26060A68" w:rsidR="00181077" w:rsidRPr="0049085E" w:rsidRDefault="00181077" w:rsidP="001977CC"/>
              </w:tc>
            </w:tr>
            <w:tr w:rsidR="00181077" w:rsidRPr="0049085E" w14:paraId="3D653CD8" w14:textId="77777777" w:rsidTr="001977CC">
              <w:tc>
                <w:tcPr>
                  <w:tcW w:w="2500" w:type="pct"/>
                </w:tcPr>
                <w:p w14:paraId="0EA14CE5" w14:textId="77777777" w:rsidR="00181077" w:rsidRPr="0049085E" w:rsidRDefault="00181077" w:rsidP="001977CC">
                  <w:r>
                    <w:t>waarde</w:t>
                  </w:r>
                </w:p>
              </w:tc>
              <w:tc>
                <w:tcPr>
                  <w:tcW w:w="2500" w:type="pct"/>
                </w:tcPr>
                <w:p w14:paraId="5D0FACCE" w14:textId="1F2E99BB" w:rsidR="00181077" w:rsidRPr="0049085E" w:rsidRDefault="002E5890" w:rsidP="001977CC">
                  <w:r>
                    <w:t>200|http://standaarden.omgevingswet.overheid.nl/eenheid/id/concept/VierkanteMeter</w:t>
                  </w:r>
                </w:p>
              </w:tc>
            </w:tr>
          </w:tbl>
          <w:p w14:paraId="6FDBF46C" w14:textId="77777777" w:rsidR="00181077" w:rsidRPr="00D631F2" w:rsidRDefault="00181077" w:rsidP="001977CC"/>
        </w:tc>
      </w:tr>
      <w:tr w:rsidR="00181077" w:rsidRPr="00D631F2" w14:paraId="49FC129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6EC75DE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3913C" w14:textId="77777777" w:rsidR="00181077" w:rsidRPr="0049085E" w:rsidRDefault="00181077" w:rsidP="001977CC">
                  <w:r>
                    <w:t>Geometrie</w:t>
                  </w:r>
                </w:p>
              </w:tc>
            </w:tr>
            <w:tr w:rsidR="00181077" w:rsidRPr="0049085E" w14:paraId="2CF011E7" w14:textId="77777777" w:rsidTr="001977CC">
              <w:tc>
                <w:tcPr>
                  <w:tcW w:w="2500" w:type="pct"/>
                </w:tcPr>
                <w:p w14:paraId="716A15BF" w14:textId="77777777" w:rsidR="00181077" w:rsidRPr="0049085E" w:rsidRDefault="00181077" w:rsidP="001977CC">
                  <w:r>
                    <w:t>bestandsnaam</w:t>
                  </w:r>
                </w:p>
              </w:tc>
              <w:tc>
                <w:tcPr>
                  <w:tcW w:w="2500" w:type="pct"/>
                </w:tcPr>
                <w:p w14:paraId="0DD12E76" w14:textId="0F7871D8" w:rsidR="00181077" w:rsidRPr="0049085E" w:rsidRDefault="002E5890" w:rsidP="001977CC">
                  <w:r>
                    <w:t>Graafwerkzaamheden_oppervlakte.gml</w:t>
                  </w:r>
                </w:p>
              </w:tc>
            </w:tr>
            <w:tr w:rsidR="00181077" w:rsidRPr="0049085E" w14:paraId="5EC783E1" w14:textId="77777777" w:rsidTr="001977CC">
              <w:tc>
                <w:tcPr>
                  <w:tcW w:w="2500" w:type="pct"/>
                </w:tcPr>
                <w:p w14:paraId="10EB84C4" w14:textId="77777777" w:rsidR="00181077" w:rsidRPr="0049085E" w:rsidRDefault="00181077" w:rsidP="001977CC">
                  <w:r w:rsidRPr="0049085E">
                    <w:t>noemer</w:t>
                  </w:r>
                </w:p>
              </w:tc>
              <w:tc>
                <w:tcPr>
                  <w:tcW w:w="2500" w:type="pct"/>
                </w:tcPr>
                <w:p w14:paraId="36510F5F" w14:textId="0B6757D7" w:rsidR="00181077" w:rsidRPr="0049085E" w:rsidRDefault="002E5890" w:rsidP="001977CC">
                  <w:r>
                    <w:t>Graafwerkzaamheden oppervlakte (in m2)</w:t>
                  </w:r>
                </w:p>
              </w:tc>
            </w:tr>
            <w:tr w:rsidR="00181077" w:rsidRPr="0049085E" w14:paraId="0FCC5B8F" w14:textId="77777777" w:rsidTr="001977CC">
              <w:tc>
                <w:tcPr>
                  <w:tcW w:w="2500" w:type="pct"/>
                </w:tcPr>
                <w:p w14:paraId="271B3CCF" w14:textId="77777777" w:rsidR="00181077" w:rsidRPr="0049085E" w:rsidRDefault="00181077" w:rsidP="001977CC">
                  <w:r>
                    <w:t>symboolcode</w:t>
                  </w:r>
                </w:p>
              </w:tc>
              <w:tc>
                <w:tcPr>
                  <w:tcW w:w="2500" w:type="pct"/>
                </w:tcPr>
                <w:p w14:paraId="5AF8A485" w14:textId="41FD17F2" w:rsidR="00181077" w:rsidRDefault="00181077" w:rsidP="001977CC"/>
              </w:tc>
            </w:tr>
            <w:tr w:rsidR="00181077" w:rsidRPr="0049085E" w14:paraId="07BFC6C3" w14:textId="77777777" w:rsidTr="001977CC">
              <w:tc>
                <w:tcPr>
                  <w:tcW w:w="2500" w:type="pct"/>
                </w:tcPr>
                <w:p w14:paraId="2DE13D3D" w14:textId="77777777" w:rsidR="00181077" w:rsidRPr="0049085E" w:rsidRDefault="00181077" w:rsidP="001977CC">
                  <w:r w:rsidRPr="0049085E">
                    <w:t>nauwkeurigheid</w:t>
                  </w:r>
                </w:p>
              </w:tc>
              <w:tc>
                <w:tcPr>
                  <w:tcW w:w="2500" w:type="pct"/>
                </w:tcPr>
                <w:p w14:paraId="34F72128" w14:textId="258C863E" w:rsidR="00181077" w:rsidRPr="0049085E" w:rsidRDefault="00181077" w:rsidP="001977CC"/>
              </w:tc>
            </w:tr>
            <w:tr w:rsidR="00181077" w:rsidRPr="0049085E" w14:paraId="29CA86EB" w14:textId="77777777" w:rsidTr="001977CC">
              <w:tc>
                <w:tcPr>
                  <w:tcW w:w="2500" w:type="pct"/>
                </w:tcPr>
                <w:p w14:paraId="6338E866" w14:textId="77777777" w:rsidR="00181077" w:rsidRPr="0049085E" w:rsidRDefault="00181077" w:rsidP="001977CC">
                  <w:r w:rsidRPr="0049085E">
                    <w:t>bronNauwkeurigheid</w:t>
                  </w:r>
                </w:p>
              </w:tc>
              <w:tc>
                <w:tcPr>
                  <w:tcW w:w="2500" w:type="pct"/>
                </w:tcPr>
                <w:p w14:paraId="19388EC9" w14:textId="4CF9FC35" w:rsidR="00181077" w:rsidRPr="0049085E" w:rsidRDefault="002E5890" w:rsidP="001977CC">
                  <w:r>
                    <w:t>geen</w:t>
                  </w:r>
                </w:p>
              </w:tc>
            </w:tr>
            <w:tr w:rsidR="00181077" w:rsidRPr="0049085E" w14:paraId="1878B068" w14:textId="77777777" w:rsidTr="001977CC">
              <w:tc>
                <w:tcPr>
                  <w:tcW w:w="2500" w:type="pct"/>
                </w:tcPr>
                <w:p w14:paraId="59A6AD4D" w14:textId="77777777" w:rsidR="00181077" w:rsidRPr="0049085E" w:rsidRDefault="00181077" w:rsidP="001977CC">
                  <w:r>
                    <w:t>idealisatie</w:t>
                  </w:r>
                </w:p>
              </w:tc>
              <w:tc>
                <w:tcPr>
                  <w:tcW w:w="2500" w:type="pct"/>
                </w:tcPr>
                <w:p w14:paraId="6A534B32" w14:textId="0AE7E756" w:rsidR="00181077" w:rsidRPr="0049085E" w:rsidRDefault="002E5890" w:rsidP="001977CC">
                  <w:r>
                    <w:t>http://standaarden.omgevingswet.overheid.nl/idealisatie/id/concept/Exact</w:t>
                  </w:r>
                </w:p>
              </w:tc>
            </w:tr>
          </w:tbl>
          <w:p w14:paraId="69144731" w14:textId="77777777" w:rsidR="00181077" w:rsidRPr="00D631F2" w:rsidRDefault="00181077" w:rsidP="001977CC"/>
        </w:tc>
      </w:tr>
    </w:tbl>
    <w:p w14:paraId="766C9B72" w14:textId="66622B5B" w:rsidR="00181077" w:rsidRDefault="00181077">
      <w:pPr>
        <w:pStyle w:val="Tekstopmerking"/>
      </w:pPr>
    </w:p>
  </w:comment>
  <w:comment w:id="127" w:author="Devlin Oosterwijk" w:date="2022-09-20T12:18:00Z" w:initials="DO">
    <w:tbl>
      <w:tblPr>
        <w:tblStyle w:val="Annotatie"/>
        <w:tblW w:w="5000" w:type="pct"/>
        <w:tblLayout w:type="fixed"/>
        <w:tblLook w:val="0620" w:firstRow="1" w:lastRow="0" w:firstColumn="0" w:lastColumn="0" w:noHBand="1" w:noVBand="1"/>
      </w:tblPr>
      <w:tblGrid>
        <w:gridCol w:w="3963"/>
        <w:gridCol w:w="3964"/>
      </w:tblGrid>
      <w:tr w:rsidR="00181077" w:rsidRPr="00D631F2" w14:paraId="7846D86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6E6F2" w14:textId="77777777" w:rsidR="00181077" w:rsidRPr="00D631F2" w:rsidRDefault="00181077" w:rsidP="001977CC">
            <w:r>
              <w:rPr>
                <w:rStyle w:val="Verwijzingopmerking"/>
              </w:rPr>
              <w:annotationRef/>
            </w:r>
            <w:r w:rsidRPr="00D631F2">
              <w:t>Activiteit</w:t>
            </w:r>
          </w:p>
        </w:tc>
      </w:tr>
      <w:tr w:rsidR="00181077" w:rsidRPr="00D631F2" w14:paraId="1DC460FB" w14:textId="77777777" w:rsidTr="001977CC">
        <w:tc>
          <w:tcPr>
            <w:tcW w:w="2500" w:type="pct"/>
          </w:tcPr>
          <w:p w14:paraId="50E90FC8" w14:textId="77777777" w:rsidR="00181077" w:rsidRPr="00D631F2" w:rsidRDefault="00181077" w:rsidP="001977CC">
            <w:r w:rsidRPr="00D631F2">
              <w:t>activiteit</w:t>
            </w:r>
            <w:r>
              <w:t>en</w:t>
            </w:r>
          </w:p>
        </w:tc>
        <w:tc>
          <w:tcPr>
            <w:tcW w:w="2500" w:type="pct"/>
          </w:tcPr>
          <w:p w14:paraId="180F4B31" w14:textId="534123EB" w:rsidR="00181077" w:rsidRPr="00D631F2" w:rsidRDefault="006779B4" w:rsidP="001977CC">
            <w:r>
              <w:t>Verrichten van activiteiten in een gebied met archeologische verwachtingen</w:t>
            </w:r>
          </w:p>
        </w:tc>
      </w:tr>
      <w:tr w:rsidR="00181077" w:rsidRPr="00D631F2" w14:paraId="38E2146D" w14:textId="77777777" w:rsidTr="001977CC">
        <w:tc>
          <w:tcPr>
            <w:tcW w:w="2500" w:type="pct"/>
          </w:tcPr>
          <w:p w14:paraId="11C95048" w14:textId="77777777" w:rsidR="00181077" w:rsidRPr="00D631F2" w:rsidRDefault="00181077" w:rsidP="001977CC">
            <w:r>
              <w:t>bovenliggendeActiviteit</w:t>
            </w:r>
          </w:p>
        </w:tc>
        <w:tc>
          <w:tcPr>
            <w:tcW w:w="2500" w:type="pct"/>
          </w:tcPr>
          <w:p w14:paraId="73199E7D" w14:textId="552704C9" w:rsidR="00181077" w:rsidRDefault="00181077" w:rsidP="001977CC"/>
        </w:tc>
      </w:tr>
      <w:tr w:rsidR="00181077" w:rsidRPr="00D631F2" w14:paraId="5710D1DF" w14:textId="77777777" w:rsidTr="001977CC">
        <w:tc>
          <w:tcPr>
            <w:tcW w:w="2500" w:type="pct"/>
          </w:tcPr>
          <w:p w14:paraId="54366C8B" w14:textId="77777777" w:rsidR="00181077" w:rsidRPr="00D631F2" w:rsidRDefault="00181077" w:rsidP="001977CC">
            <w:r w:rsidRPr="00D631F2">
              <w:t>activiteitengroep</w:t>
            </w:r>
          </w:p>
        </w:tc>
        <w:tc>
          <w:tcPr>
            <w:tcW w:w="2500" w:type="pct"/>
          </w:tcPr>
          <w:p w14:paraId="46EEED42" w14:textId="31F53B4E" w:rsidR="00181077" w:rsidRPr="00D631F2" w:rsidRDefault="006779B4" w:rsidP="001977CC">
            <w:r>
              <w:t>http://standaarden.omgevingswet.overheid.nl/activiteit/id/concept/CultureelErfgoedactiviteit</w:t>
            </w:r>
          </w:p>
        </w:tc>
      </w:tr>
      <w:tr w:rsidR="00181077" w:rsidRPr="00D631F2" w14:paraId="31EB084D" w14:textId="77777777" w:rsidTr="001977CC">
        <w:tc>
          <w:tcPr>
            <w:tcW w:w="2500" w:type="pct"/>
          </w:tcPr>
          <w:p w14:paraId="3B502A22" w14:textId="77777777" w:rsidR="00181077" w:rsidRPr="00D631F2" w:rsidRDefault="00181077" w:rsidP="001977CC">
            <w:r>
              <w:t>activiteitregelkwalificatie</w:t>
            </w:r>
          </w:p>
        </w:tc>
        <w:tc>
          <w:tcPr>
            <w:tcW w:w="2500" w:type="pct"/>
          </w:tcPr>
          <w:p w14:paraId="0D6D3731" w14:textId="61019720" w:rsidR="00181077" w:rsidRPr="00D631F2" w:rsidRDefault="006779B4" w:rsidP="001977CC">
            <w:r>
              <w:t>http://standaarden.omgevingswet.overheid.nl/activiteitregelkwalificatie/id/concept/AndersGeduid</w:t>
            </w:r>
          </w:p>
        </w:tc>
      </w:tr>
      <w:tr w:rsidR="00181077" w:rsidRPr="00D631F2" w14:paraId="18596E9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81077" w:rsidRPr="0049085E" w14:paraId="3E6510A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AA3FFA" w14:textId="77777777" w:rsidR="00181077" w:rsidRPr="0049085E" w:rsidRDefault="00181077" w:rsidP="001977CC">
                  <w:r>
                    <w:t>Geometrie</w:t>
                  </w:r>
                </w:p>
              </w:tc>
            </w:tr>
            <w:tr w:rsidR="007235A4" w:rsidRPr="0049085E" w14:paraId="1A97F736" w14:textId="77777777" w:rsidTr="001977CC">
              <w:tc>
                <w:tcPr>
                  <w:tcW w:w="2500" w:type="pct"/>
                </w:tcPr>
                <w:p w14:paraId="463D4876" w14:textId="77777777" w:rsidR="007235A4" w:rsidRPr="0049085E" w:rsidRDefault="007235A4" w:rsidP="007235A4">
                  <w:r>
                    <w:t>bestandsnaam</w:t>
                  </w:r>
                </w:p>
              </w:tc>
              <w:tc>
                <w:tcPr>
                  <w:tcW w:w="2500" w:type="pct"/>
                </w:tcPr>
                <w:p w14:paraId="3811B6A0" w14:textId="45FA1358" w:rsidR="007235A4" w:rsidRPr="0049085E" w:rsidRDefault="007235A4" w:rsidP="007235A4">
                  <w:r w:rsidRPr="00D04415">
                    <w:t>Gebieden_met_een_archeologische_verwachtingswaarde.gml</w:t>
                  </w:r>
                </w:p>
              </w:tc>
            </w:tr>
            <w:tr w:rsidR="007235A4" w:rsidRPr="0049085E" w14:paraId="79A0DB9D" w14:textId="77777777" w:rsidTr="001977CC">
              <w:tc>
                <w:tcPr>
                  <w:tcW w:w="2500" w:type="pct"/>
                </w:tcPr>
                <w:p w14:paraId="52F39959" w14:textId="77777777" w:rsidR="007235A4" w:rsidRPr="0049085E" w:rsidRDefault="007235A4" w:rsidP="007235A4">
                  <w:r w:rsidRPr="0049085E">
                    <w:t>noemer</w:t>
                  </w:r>
                </w:p>
              </w:tc>
              <w:tc>
                <w:tcPr>
                  <w:tcW w:w="2500" w:type="pct"/>
                </w:tcPr>
                <w:p w14:paraId="664ED727" w14:textId="25C4FB86" w:rsidR="007235A4" w:rsidRPr="0049085E" w:rsidRDefault="007235A4" w:rsidP="007235A4">
                  <w:r w:rsidRPr="00D04415">
                    <w:t>Gebieden met een archeologische verwachtingswaarde</w:t>
                  </w:r>
                </w:p>
              </w:tc>
            </w:tr>
            <w:tr w:rsidR="00181077" w:rsidRPr="0049085E" w14:paraId="6A44C40C" w14:textId="77777777" w:rsidTr="001977CC">
              <w:tc>
                <w:tcPr>
                  <w:tcW w:w="2500" w:type="pct"/>
                </w:tcPr>
                <w:p w14:paraId="2B161E2E" w14:textId="77777777" w:rsidR="00181077" w:rsidRPr="0049085E" w:rsidRDefault="00181077" w:rsidP="001977CC">
                  <w:r>
                    <w:t>symboolcode</w:t>
                  </w:r>
                </w:p>
              </w:tc>
              <w:tc>
                <w:tcPr>
                  <w:tcW w:w="2500" w:type="pct"/>
                </w:tcPr>
                <w:p w14:paraId="0A90A634" w14:textId="502D65FD" w:rsidR="00181077" w:rsidRDefault="00181077" w:rsidP="001977CC"/>
              </w:tc>
            </w:tr>
            <w:tr w:rsidR="00181077" w:rsidRPr="0049085E" w14:paraId="1491E315" w14:textId="77777777" w:rsidTr="001977CC">
              <w:tc>
                <w:tcPr>
                  <w:tcW w:w="2500" w:type="pct"/>
                </w:tcPr>
                <w:p w14:paraId="6B21F22C" w14:textId="77777777" w:rsidR="00181077" w:rsidRPr="0049085E" w:rsidRDefault="00181077" w:rsidP="001977CC">
                  <w:r w:rsidRPr="0049085E">
                    <w:t>nauwkeurigheid</w:t>
                  </w:r>
                </w:p>
              </w:tc>
              <w:tc>
                <w:tcPr>
                  <w:tcW w:w="2500" w:type="pct"/>
                </w:tcPr>
                <w:p w14:paraId="10547ED1" w14:textId="78AE68FB" w:rsidR="00181077" w:rsidRPr="0049085E" w:rsidRDefault="00181077" w:rsidP="001977CC"/>
              </w:tc>
            </w:tr>
            <w:tr w:rsidR="00181077" w:rsidRPr="0049085E" w14:paraId="3006ACB0" w14:textId="77777777" w:rsidTr="001977CC">
              <w:tc>
                <w:tcPr>
                  <w:tcW w:w="2500" w:type="pct"/>
                </w:tcPr>
                <w:p w14:paraId="3BC15739" w14:textId="77777777" w:rsidR="00181077" w:rsidRPr="0049085E" w:rsidRDefault="00181077" w:rsidP="001977CC">
                  <w:r w:rsidRPr="0049085E">
                    <w:t>bron</w:t>
                  </w:r>
                  <w:r>
                    <w:t>N</w:t>
                  </w:r>
                  <w:r w:rsidRPr="0049085E">
                    <w:t>auwkeurigheid</w:t>
                  </w:r>
                </w:p>
              </w:tc>
              <w:tc>
                <w:tcPr>
                  <w:tcW w:w="2500" w:type="pct"/>
                </w:tcPr>
                <w:p w14:paraId="033C0133" w14:textId="0EE86518" w:rsidR="00181077" w:rsidRPr="0049085E" w:rsidRDefault="006779B4" w:rsidP="001977CC">
                  <w:r>
                    <w:t>geen</w:t>
                  </w:r>
                </w:p>
              </w:tc>
            </w:tr>
            <w:tr w:rsidR="00181077" w:rsidRPr="0049085E" w14:paraId="54E63E69" w14:textId="77777777" w:rsidTr="001977CC">
              <w:tc>
                <w:tcPr>
                  <w:tcW w:w="2500" w:type="pct"/>
                </w:tcPr>
                <w:p w14:paraId="0B1BA765" w14:textId="77777777" w:rsidR="00181077" w:rsidRPr="0049085E" w:rsidRDefault="00181077" w:rsidP="001977CC">
                  <w:r>
                    <w:t>idealisatie</w:t>
                  </w:r>
                </w:p>
              </w:tc>
              <w:tc>
                <w:tcPr>
                  <w:tcW w:w="2500" w:type="pct"/>
                </w:tcPr>
                <w:p w14:paraId="3EF194CC" w14:textId="001918C4" w:rsidR="00181077" w:rsidRPr="0049085E" w:rsidRDefault="006779B4" w:rsidP="001977CC">
                  <w:r>
                    <w:t>geen</w:t>
                  </w:r>
                </w:p>
              </w:tc>
            </w:tr>
          </w:tbl>
          <w:p w14:paraId="1FF515FE" w14:textId="77777777" w:rsidR="00181077" w:rsidRPr="00D631F2" w:rsidRDefault="00181077" w:rsidP="001977CC"/>
        </w:tc>
      </w:tr>
    </w:tbl>
    <w:p w14:paraId="6A65285D" w14:textId="39F37A7B" w:rsidR="00181077" w:rsidRDefault="00181077">
      <w:pPr>
        <w:pStyle w:val="Tekstopmerking"/>
      </w:pPr>
    </w:p>
  </w:comment>
  <w:comment w:id="128" w:author="Devlin Oosterwijk" w:date="2022-09-20T12:17:00Z" w:initials="DO">
    <w:tbl>
      <w:tblPr>
        <w:tblStyle w:val="Annotatie"/>
        <w:tblW w:w="5000" w:type="pct"/>
        <w:tblLayout w:type="fixed"/>
        <w:tblLook w:val="0620" w:firstRow="1" w:lastRow="0" w:firstColumn="0" w:lastColumn="0" w:noHBand="1" w:noVBand="1"/>
      </w:tblPr>
      <w:tblGrid>
        <w:gridCol w:w="3963"/>
        <w:gridCol w:w="3964"/>
      </w:tblGrid>
      <w:tr w:rsidR="00181077" w:rsidRPr="0049085E" w14:paraId="1E555C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BFE8DE" w14:textId="77777777" w:rsidR="00181077" w:rsidRPr="0049085E" w:rsidRDefault="00181077" w:rsidP="00ED1428">
            <w:r>
              <w:rPr>
                <w:rStyle w:val="Verwijzingopmerking"/>
              </w:rPr>
              <w:annotationRef/>
            </w:r>
            <w:r>
              <w:t>Geometrie</w:t>
            </w:r>
          </w:p>
        </w:tc>
      </w:tr>
      <w:tr w:rsidR="00181077" w:rsidRPr="0049085E" w14:paraId="3A664877" w14:textId="77777777" w:rsidTr="00ED1428">
        <w:tc>
          <w:tcPr>
            <w:tcW w:w="2500" w:type="pct"/>
          </w:tcPr>
          <w:p w14:paraId="4BC2ACAB" w14:textId="77777777" w:rsidR="00181077" w:rsidRPr="0049085E" w:rsidRDefault="00181077" w:rsidP="00ED1428">
            <w:r>
              <w:t>bestandsnaam</w:t>
            </w:r>
          </w:p>
        </w:tc>
        <w:tc>
          <w:tcPr>
            <w:tcW w:w="2500" w:type="pct"/>
          </w:tcPr>
          <w:p w14:paraId="06670CE4" w14:textId="2444E800" w:rsidR="00181077" w:rsidRPr="0049085E" w:rsidRDefault="00DC3AAA" w:rsidP="00ED1428">
            <w:r w:rsidRPr="00DC3AAA">
              <w:t>Gebieden_met_een_archeologische_verwachtingswaarde.gml</w:t>
            </w:r>
          </w:p>
        </w:tc>
      </w:tr>
      <w:tr w:rsidR="00181077" w:rsidRPr="0049085E" w14:paraId="7D5A8572" w14:textId="77777777" w:rsidTr="00ED1428">
        <w:tc>
          <w:tcPr>
            <w:tcW w:w="2500" w:type="pct"/>
          </w:tcPr>
          <w:p w14:paraId="00F6DB92" w14:textId="77777777" w:rsidR="00181077" w:rsidRPr="0049085E" w:rsidRDefault="00181077" w:rsidP="00ED1428">
            <w:r w:rsidRPr="0049085E">
              <w:t>noemer</w:t>
            </w:r>
          </w:p>
        </w:tc>
        <w:tc>
          <w:tcPr>
            <w:tcW w:w="2500" w:type="pct"/>
          </w:tcPr>
          <w:p w14:paraId="19521774" w14:textId="0963CFF9" w:rsidR="00181077" w:rsidRPr="0049085E" w:rsidRDefault="00181077" w:rsidP="00ED1428">
            <w:r>
              <w:t>Gebieden met een archeologische verwachtingswaarde</w:t>
            </w:r>
          </w:p>
        </w:tc>
      </w:tr>
      <w:tr w:rsidR="00181077" w:rsidRPr="0049085E" w14:paraId="5F3FE535" w14:textId="77777777" w:rsidTr="00ED1428">
        <w:tc>
          <w:tcPr>
            <w:tcW w:w="2500" w:type="pct"/>
          </w:tcPr>
          <w:p w14:paraId="14BE569F" w14:textId="77777777" w:rsidR="00181077" w:rsidRPr="0049085E" w:rsidRDefault="00181077" w:rsidP="00ED1428">
            <w:r>
              <w:t>symboolcode</w:t>
            </w:r>
          </w:p>
        </w:tc>
        <w:tc>
          <w:tcPr>
            <w:tcW w:w="2500" w:type="pct"/>
          </w:tcPr>
          <w:p w14:paraId="650DD8B8" w14:textId="552E3A87" w:rsidR="00181077" w:rsidRDefault="00181077" w:rsidP="00ED1428"/>
        </w:tc>
      </w:tr>
      <w:tr w:rsidR="00181077" w:rsidRPr="0049085E" w14:paraId="64689C70" w14:textId="77777777" w:rsidTr="00ED1428">
        <w:tc>
          <w:tcPr>
            <w:tcW w:w="2500" w:type="pct"/>
          </w:tcPr>
          <w:p w14:paraId="3148FE58" w14:textId="77777777" w:rsidR="00181077" w:rsidRPr="0049085E" w:rsidRDefault="00181077" w:rsidP="00ED1428">
            <w:r w:rsidRPr="0049085E">
              <w:t>nauwkeurigheid</w:t>
            </w:r>
          </w:p>
        </w:tc>
        <w:tc>
          <w:tcPr>
            <w:tcW w:w="2500" w:type="pct"/>
          </w:tcPr>
          <w:p w14:paraId="58523282" w14:textId="69883A49" w:rsidR="00181077" w:rsidRPr="0049085E" w:rsidRDefault="00181077" w:rsidP="00ED1428"/>
        </w:tc>
      </w:tr>
      <w:tr w:rsidR="00181077" w:rsidRPr="0049085E" w14:paraId="035ACE6C" w14:textId="77777777" w:rsidTr="00ED1428">
        <w:tc>
          <w:tcPr>
            <w:tcW w:w="2500" w:type="pct"/>
          </w:tcPr>
          <w:p w14:paraId="1C464E28" w14:textId="77777777" w:rsidR="00181077" w:rsidRPr="0049085E" w:rsidRDefault="00181077" w:rsidP="00ED1428">
            <w:r w:rsidRPr="0049085E">
              <w:t>bronNauwkeurigheid</w:t>
            </w:r>
          </w:p>
        </w:tc>
        <w:tc>
          <w:tcPr>
            <w:tcW w:w="2500" w:type="pct"/>
          </w:tcPr>
          <w:p w14:paraId="5031035C" w14:textId="344B1000" w:rsidR="00181077" w:rsidRPr="0049085E" w:rsidRDefault="00181077" w:rsidP="00ED1428">
            <w:r>
              <w:t>geen</w:t>
            </w:r>
          </w:p>
        </w:tc>
      </w:tr>
      <w:tr w:rsidR="00181077" w:rsidRPr="0049085E" w14:paraId="68E07D73" w14:textId="77777777" w:rsidTr="00ED1428">
        <w:tc>
          <w:tcPr>
            <w:tcW w:w="2500" w:type="pct"/>
          </w:tcPr>
          <w:p w14:paraId="4DADAB39" w14:textId="77777777" w:rsidR="00181077" w:rsidRPr="0049085E" w:rsidRDefault="00181077" w:rsidP="00ED1428">
            <w:r>
              <w:t>idealisatie</w:t>
            </w:r>
          </w:p>
        </w:tc>
        <w:tc>
          <w:tcPr>
            <w:tcW w:w="2500" w:type="pct"/>
          </w:tcPr>
          <w:p w14:paraId="1A8E8712" w14:textId="421ADFC7" w:rsidR="00181077" w:rsidRPr="0049085E" w:rsidRDefault="00181077" w:rsidP="00ED1428">
            <w:r>
              <w:t>http://standaarden.omgevingswet.overheid.nl/idealisatie/id/concept/Exact</w:t>
            </w:r>
          </w:p>
        </w:tc>
      </w:tr>
      <w:tr w:rsidR="00181077" w:rsidRPr="0049085E" w14:paraId="34A29257" w14:textId="77777777" w:rsidTr="00ED1428">
        <w:tc>
          <w:tcPr>
            <w:tcW w:w="2500" w:type="pct"/>
          </w:tcPr>
          <w:p w14:paraId="0739A2A9" w14:textId="77777777" w:rsidR="00181077" w:rsidRDefault="00181077" w:rsidP="00ED1428">
            <w:r>
              <w:t>regelingsgebied</w:t>
            </w:r>
          </w:p>
        </w:tc>
        <w:tc>
          <w:tcPr>
            <w:tcW w:w="2500" w:type="pct"/>
          </w:tcPr>
          <w:p w14:paraId="4921E6DD" w14:textId="6B1EDC51" w:rsidR="00181077" w:rsidRDefault="00181077" w:rsidP="00ED1428">
            <w:r>
              <w:t>False</w:t>
            </w:r>
          </w:p>
        </w:tc>
      </w:tr>
    </w:tbl>
    <w:p w14:paraId="683C22D4" w14:textId="5BD4D637" w:rsidR="00181077" w:rsidRDefault="00181077">
      <w:pPr>
        <w:pStyle w:val="Tekstopmerking"/>
      </w:pPr>
    </w:p>
  </w:comment>
  <w:comment w:id="129" w:author="Devlin Oosterwijk" w:date="2022-09-20T12:22: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D13D09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430497" w14:textId="77777777" w:rsidR="00FB4780" w:rsidRPr="0049085E" w:rsidRDefault="00FB4780" w:rsidP="00ED1428">
            <w:r>
              <w:rPr>
                <w:rStyle w:val="Verwijzingopmerking"/>
              </w:rPr>
              <w:annotationRef/>
            </w:r>
            <w:r>
              <w:t>Geometrie</w:t>
            </w:r>
          </w:p>
        </w:tc>
      </w:tr>
      <w:tr w:rsidR="00FB4780" w:rsidRPr="0049085E" w14:paraId="10EC0391" w14:textId="77777777" w:rsidTr="00ED1428">
        <w:tc>
          <w:tcPr>
            <w:tcW w:w="2500" w:type="pct"/>
          </w:tcPr>
          <w:p w14:paraId="4C356853" w14:textId="77777777" w:rsidR="00FB4780" w:rsidRPr="0049085E" w:rsidRDefault="00FB4780" w:rsidP="00ED1428">
            <w:r>
              <w:t>bestandsnaam</w:t>
            </w:r>
          </w:p>
        </w:tc>
        <w:tc>
          <w:tcPr>
            <w:tcW w:w="2500" w:type="pct"/>
          </w:tcPr>
          <w:p w14:paraId="37F01896" w14:textId="1AE1454C" w:rsidR="00FB4780" w:rsidRPr="0049085E" w:rsidRDefault="00DC3AAA" w:rsidP="00ED1428">
            <w:r w:rsidRPr="00DC3AAA">
              <w:t>Gebieden_met_een_archeologische_verwachtingswaarde.gml</w:t>
            </w:r>
          </w:p>
        </w:tc>
      </w:tr>
      <w:tr w:rsidR="00FB4780" w:rsidRPr="0049085E" w14:paraId="389A398A" w14:textId="77777777" w:rsidTr="00ED1428">
        <w:tc>
          <w:tcPr>
            <w:tcW w:w="2500" w:type="pct"/>
          </w:tcPr>
          <w:p w14:paraId="495199AE" w14:textId="77777777" w:rsidR="00FB4780" w:rsidRPr="0049085E" w:rsidRDefault="00FB4780" w:rsidP="00ED1428">
            <w:r w:rsidRPr="0049085E">
              <w:t>noemer</w:t>
            </w:r>
          </w:p>
        </w:tc>
        <w:tc>
          <w:tcPr>
            <w:tcW w:w="2500" w:type="pct"/>
          </w:tcPr>
          <w:p w14:paraId="5A819767" w14:textId="354C064E" w:rsidR="00FB4780" w:rsidRPr="0049085E" w:rsidRDefault="00FB4780" w:rsidP="00ED1428">
            <w:r>
              <w:t>Gebieden met een archeologische verwachtingswaarde</w:t>
            </w:r>
          </w:p>
        </w:tc>
      </w:tr>
      <w:tr w:rsidR="00FB4780" w:rsidRPr="0049085E" w14:paraId="00927A7B" w14:textId="77777777" w:rsidTr="00ED1428">
        <w:tc>
          <w:tcPr>
            <w:tcW w:w="2500" w:type="pct"/>
          </w:tcPr>
          <w:p w14:paraId="0F9E24EC" w14:textId="77777777" w:rsidR="00FB4780" w:rsidRPr="0049085E" w:rsidRDefault="00FB4780" w:rsidP="00ED1428">
            <w:r>
              <w:t>symboolcode</w:t>
            </w:r>
          </w:p>
        </w:tc>
        <w:tc>
          <w:tcPr>
            <w:tcW w:w="2500" w:type="pct"/>
          </w:tcPr>
          <w:p w14:paraId="40FB37A5" w14:textId="409AB627" w:rsidR="00FB4780" w:rsidRDefault="00FB4780" w:rsidP="00ED1428"/>
        </w:tc>
      </w:tr>
      <w:tr w:rsidR="00FB4780" w:rsidRPr="0049085E" w14:paraId="69A56A0E" w14:textId="77777777" w:rsidTr="00ED1428">
        <w:tc>
          <w:tcPr>
            <w:tcW w:w="2500" w:type="pct"/>
          </w:tcPr>
          <w:p w14:paraId="0E716361" w14:textId="77777777" w:rsidR="00FB4780" w:rsidRPr="0049085E" w:rsidRDefault="00FB4780" w:rsidP="00ED1428">
            <w:r w:rsidRPr="0049085E">
              <w:t>nauwkeurigheid</w:t>
            </w:r>
          </w:p>
        </w:tc>
        <w:tc>
          <w:tcPr>
            <w:tcW w:w="2500" w:type="pct"/>
          </w:tcPr>
          <w:p w14:paraId="2EFE378A" w14:textId="0A4ACB84" w:rsidR="00FB4780" w:rsidRPr="0049085E" w:rsidRDefault="00FB4780" w:rsidP="00ED1428"/>
        </w:tc>
      </w:tr>
      <w:tr w:rsidR="00FB4780" w:rsidRPr="0049085E" w14:paraId="4B56B71C" w14:textId="77777777" w:rsidTr="00ED1428">
        <w:tc>
          <w:tcPr>
            <w:tcW w:w="2500" w:type="pct"/>
          </w:tcPr>
          <w:p w14:paraId="09E29722" w14:textId="77777777" w:rsidR="00FB4780" w:rsidRPr="0049085E" w:rsidRDefault="00FB4780" w:rsidP="00ED1428">
            <w:r w:rsidRPr="0049085E">
              <w:t>bronNauwkeurigheid</w:t>
            </w:r>
          </w:p>
        </w:tc>
        <w:tc>
          <w:tcPr>
            <w:tcW w:w="2500" w:type="pct"/>
          </w:tcPr>
          <w:p w14:paraId="54CCAEB2" w14:textId="09208702" w:rsidR="00FB4780" w:rsidRPr="0049085E" w:rsidRDefault="00FB4780" w:rsidP="00ED1428">
            <w:r>
              <w:t>geen</w:t>
            </w:r>
          </w:p>
        </w:tc>
      </w:tr>
      <w:tr w:rsidR="00FB4780" w:rsidRPr="0049085E" w14:paraId="0F002386" w14:textId="77777777" w:rsidTr="00ED1428">
        <w:tc>
          <w:tcPr>
            <w:tcW w:w="2500" w:type="pct"/>
          </w:tcPr>
          <w:p w14:paraId="58BB7BD8" w14:textId="77777777" w:rsidR="00FB4780" w:rsidRPr="0049085E" w:rsidRDefault="00FB4780" w:rsidP="00ED1428">
            <w:r>
              <w:t>idealisatie</w:t>
            </w:r>
          </w:p>
        </w:tc>
        <w:tc>
          <w:tcPr>
            <w:tcW w:w="2500" w:type="pct"/>
          </w:tcPr>
          <w:p w14:paraId="2B8B0308" w14:textId="44A95410" w:rsidR="00FB4780" w:rsidRPr="0049085E" w:rsidRDefault="00FB4780" w:rsidP="00ED1428">
            <w:r>
              <w:t>http://standaarden.omgevingswet.overheid.nl/idealisatie/id/concept/Exact</w:t>
            </w:r>
          </w:p>
        </w:tc>
      </w:tr>
      <w:tr w:rsidR="00FB4780" w:rsidRPr="0049085E" w14:paraId="1DA335BA" w14:textId="77777777" w:rsidTr="00ED1428">
        <w:tc>
          <w:tcPr>
            <w:tcW w:w="2500" w:type="pct"/>
          </w:tcPr>
          <w:p w14:paraId="135F8873" w14:textId="77777777" w:rsidR="00FB4780" w:rsidRDefault="00FB4780" w:rsidP="00ED1428">
            <w:r>
              <w:t>regelingsgebied</w:t>
            </w:r>
          </w:p>
        </w:tc>
        <w:tc>
          <w:tcPr>
            <w:tcW w:w="2500" w:type="pct"/>
          </w:tcPr>
          <w:p w14:paraId="5302632A" w14:textId="499C3F60" w:rsidR="00FB4780" w:rsidRDefault="00FB4780" w:rsidP="00ED1428">
            <w:r>
              <w:t>False</w:t>
            </w:r>
          </w:p>
        </w:tc>
      </w:tr>
    </w:tbl>
    <w:p w14:paraId="411BCC6A" w14:textId="1950D087" w:rsidR="00FB4780" w:rsidRDefault="00FB4780">
      <w:pPr>
        <w:pStyle w:val="Tekstopmerking"/>
      </w:pPr>
    </w:p>
  </w:comment>
  <w:comment w:id="130"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9EE707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D8C445" w14:textId="77777777" w:rsidR="00FB4780" w:rsidRPr="0049085E" w:rsidRDefault="00FB4780" w:rsidP="00ED1428">
            <w:r>
              <w:rPr>
                <w:rStyle w:val="Verwijzingopmerking"/>
              </w:rPr>
              <w:annotationRef/>
            </w:r>
            <w:r>
              <w:t>Geometrie</w:t>
            </w:r>
          </w:p>
        </w:tc>
      </w:tr>
      <w:tr w:rsidR="00FB4780" w:rsidRPr="0049085E" w14:paraId="0DCAB35C" w14:textId="77777777" w:rsidTr="00ED1428">
        <w:tc>
          <w:tcPr>
            <w:tcW w:w="2500" w:type="pct"/>
          </w:tcPr>
          <w:p w14:paraId="5B5C9609" w14:textId="77777777" w:rsidR="00FB4780" w:rsidRPr="0049085E" w:rsidRDefault="00FB4780" w:rsidP="00ED1428">
            <w:r>
              <w:t>bestandsnaam</w:t>
            </w:r>
          </w:p>
        </w:tc>
        <w:tc>
          <w:tcPr>
            <w:tcW w:w="2500" w:type="pct"/>
          </w:tcPr>
          <w:p w14:paraId="09F4C232" w14:textId="5F2DFC73" w:rsidR="00FB4780" w:rsidRPr="0049085E" w:rsidRDefault="00DC3AAA" w:rsidP="00ED1428">
            <w:r w:rsidRPr="00DC3AAA">
              <w:t>Gebieden_met_een_archeologische_verwachtingswaarde.gml</w:t>
            </w:r>
          </w:p>
        </w:tc>
      </w:tr>
      <w:tr w:rsidR="00FB4780" w:rsidRPr="0049085E" w14:paraId="6D1AFAB0" w14:textId="77777777" w:rsidTr="00ED1428">
        <w:tc>
          <w:tcPr>
            <w:tcW w:w="2500" w:type="pct"/>
          </w:tcPr>
          <w:p w14:paraId="344F96EE" w14:textId="77777777" w:rsidR="00FB4780" w:rsidRPr="0049085E" w:rsidRDefault="00FB4780" w:rsidP="00ED1428">
            <w:r w:rsidRPr="0049085E">
              <w:t>noemer</w:t>
            </w:r>
          </w:p>
        </w:tc>
        <w:tc>
          <w:tcPr>
            <w:tcW w:w="2500" w:type="pct"/>
          </w:tcPr>
          <w:p w14:paraId="6C5DFF60" w14:textId="5785D16E" w:rsidR="00FB4780" w:rsidRPr="0049085E" w:rsidRDefault="00FB4780" w:rsidP="00ED1428">
            <w:r>
              <w:t>Gebieden met een archeologische verwachtingswaarde</w:t>
            </w:r>
          </w:p>
        </w:tc>
      </w:tr>
      <w:tr w:rsidR="00FB4780" w:rsidRPr="0049085E" w14:paraId="7FE9A4EE" w14:textId="77777777" w:rsidTr="00ED1428">
        <w:tc>
          <w:tcPr>
            <w:tcW w:w="2500" w:type="pct"/>
          </w:tcPr>
          <w:p w14:paraId="3F1012AC" w14:textId="77777777" w:rsidR="00FB4780" w:rsidRPr="0049085E" w:rsidRDefault="00FB4780" w:rsidP="00ED1428">
            <w:r>
              <w:t>symboolcode</w:t>
            </w:r>
          </w:p>
        </w:tc>
        <w:tc>
          <w:tcPr>
            <w:tcW w:w="2500" w:type="pct"/>
          </w:tcPr>
          <w:p w14:paraId="66A91724" w14:textId="43C045CC" w:rsidR="00FB4780" w:rsidRDefault="00FB4780" w:rsidP="00ED1428"/>
        </w:tc>
      </w:tr>
      <w:tr w:rsidR="00FB4780" w:rsidRPr="0049085E" w14:paraId="1B82C2DF" w14:textId="77777777" w:rsidTr="00ED1428">
        <w:tc>
          <w:tcPr>
            <w:tcW w:w="2500" w:type="pct"/>
          </w:tcPr>
          <w:p w14:paraId="41692B08" w14:textId="77777777" w:rsidR="00FB4780" w:rsidRPr="0049085E" w:rsidRDefault="00FB4780" w:rsidP="00ED1428">
            <w:r w:rsidRPr="0049085E">
              <w:t>nauwkeurigheid</w:t>
            </w:r>
          </w:p>
        </w:tc>
        <w:tc>
          <w:tcPr>
            <w:tcW w:w="2500" w:type="pct"/>
          </w:tcPr>
          <w:p w14:paraId="7AA4B362" w14:textId="42427EF9" w:rsidR="00FB4780" w:rsidRPr="0049085E" w:rsidRDefault="00FB4780" w:rsidP="00ED1428"/>
        </w:tc>
      </w:tr>
      <w:tr w:rsidR="00FB4780" w:rsidRPr="0049085E" w14:paraId="65542E45" w14:textId="77777777" w:rsidTr="00ED1428">
        <w:tc>
          <w:tcPr>
            <w:tcW w:w="2500" w:type="pct"/>
          </w:tcPr>
          <w:p w14:paraId="027A99B1" w14:textId="77777777" w:rsidR="00FB4780" w:rsidRPr="0049085E" w:rsidRDefault="00FB4780" w:rsidP="00ED1428">
            <w:r w:rsidRPr="0049085E">
              <w:t>bronNauwkeurigheid</w:t>
            </w:r>
          </w:p>
        </w:tc>
        <w:tc>
          <w:tcPr>
            <w:tcW w:w="2500" w:type="pct"/>
          </w:tcPr>
          <w:p w14:paraId="3466C304" w14:textId="0C0239B8" w:rsidR="00FB4780" w:rsidRPr="0049085E" w:rsidRDefault="00FB4780" w:rsidP="00ED1428">
            <w:r>
              <w:t>geen</w:t>
            </w:r>
          </w:p>
        </w:tc>
      </w:tr>
      <w:tr w:rsidR="00FB4780" w:rsidRPr="0049085E" w14:paraId="57A217AA" w14:textId="77777777" w:rsidTr="00ED1428">
        <w:tc>
          <w:tcPr>
            <w:tcW w:w="2500" w:type="pct"/>
          </w:tcPr>
          <w:p w14:paraId="697FF849" w14:textId="77777777" w:rsidR="00FB4780" w:rsidRPr="0049085E" w:rsidRDefault="00FB4780" w:rsidP="00ED1428">
            <w:r>
              <w:t>idealisatie</w:t>
            </w:r>
          </w:p>
        </w:tc>
        <w:tc>
          <w:tcPr>
            <w:tcW w:w="2500" w:type="pct"/>
          </w:tcPr>
          <w:p w14:paraId="6D6505F2" w14:textId="0BB8CD0D" w:rsidR="00FB4780" w:rsidRPr="0049085E" w:rsidRDefault="00FB4780" w:rsidP="00ED1428">
            <w:r>
              <w:t>http://standaarden.omgevingswet.overheid.nl/idealisatie/id/concept/Exact</w:t>
            </w:r>
          </w:p>
        </w:tc>
      </w:tr>
      <w:tr w:rsidR="00FB4780" w:rsidRPr="0049085E" w14:paraId="5AFA25F8" w14:textId="77777777" w:rsidTr="00ED1428">
        <w:tc>
          <w:tcPr>
            <w:tcW w:w="2500" w:type="pct"/>
          </w:tcPr>
          <w:p w14:paraId="0072AD41" w14:textId="77777777" w:rsidR="00FB4780" w:rsidRDefault="00FB4780" w:rsidP="00ED1428">
            <w:r>
              <w:t>regelingsgebied</w:t>
            </w:r>
          </w:p>
        </w:tc>
        <w:tc>
          <w:tcPr>
            <w:tcW w:w="2500" w:type="pct"/>
          </w:tcPr>
          <w:p w14:paraId="4A6D3795" w14:textId="3345F026" w:rsidR="00FB4780" w:rsidRDefault="00FB4780" w:rsidP="00ED1428">
            <w:r>
              <w:t>False</w:t>
            </w:r>
          </w:p>
        </w:tc>
      </w:tr>
    </w:tbl>
    <w:p w14:paraId="227B0A74" w14:textId="498F9467" w:rsidR="00FB4780" w:rsidRDefault="00FB4780">
      <w:pPr>
        <w:pStyle w:val="Tekstopmerking"/>
      </w:pPr>
    </w:p>
  </w:comment>
  <w:comment w:id="131"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2686097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34BEBB" w14:textId="77777777" w:rsidR="00FB4780" w:rsidRPr="00D631F2" w:rsidRDefault="00FB4780" w:rsidP="001977CC">
            <w:r>
              <w:rPr>
                <w:rStyle w:val="Verwijzingopmerking"/>
              </w:rPr>
              <w:annotationRef/>
            </w:r>
            <w:r w:rsidRPr="00D631F2">
              <w:t>Activiteit</w:t>
            </w:r>
          </w:p>
        </w:tc>
      </w:tr>
      <w:tr w:rsidR="00FB4780" w:rsidRPr="00D631F2" w14:paraId="6CAAF306" w14:textId="77777777" w:rsidTr="001977CC">
        <w:tc>
          <w:tcPr>
            <w:tcW w:w="2500" w:type="pct"/>
          </w:tcPr>
          <w:p w14:paraId="7F24F11D" w14:textId="77777777" w:rsidR="00FB4780" w:rsidRPr="00D631F2" w:rsidRDefault="00FB4780" w:rsidP="001977CC">
            <w:r w:rsidRPr="00D631F2">
              <w:t>activiteit</w:t>
            </w:r>
            <w:r>
              <w:t>en</w:t>
            </w:r>
          </w:p>
        </w:tc>
        <w:tc>
          <w:tcPr>
            <w:tcW w:w="2500" w:type="pct"/>
          </w:tcPr>
          <w:p w14:paraId="4742E729" w14:textId="3B6B78BC" w:rsidR="00FB4780" w:rsidRPr="00D631F2" w:rsidRDefault="00FE2408" w:rsidP="001977CC">
            <w:r>
              <w:t>Geluidgevoelig gebouw toevoegen</w:t>
            </w:r>
          </w:p>
        </w:tc>
      </w:tr>
      <w:tr w:rsidR="00FB4780" w:rsidRPr="00D631F2" w14:paraId="0B0F453C" w14:textId="77777777" w:rsidTr="001977CC">
        <w:tc>
          <w:tcPr>
            <w:tcW w:w="2500" w:type="pct"/>
          </w:tcPr>
          <w:p w14:paraId="753A12EE" w14:textId="77777777" w:rsidR="00FB4780" w:rsidRPr="00D631F2" w:rsidRDefault="00FB4780" w:rsidP="001977CC">
            <w:r>
              <w:t>bovenliggendeActiviteit</w:t>
            </w:r>
          </w:p>
        </w:tc>
        <w:tc>
          <w:tcPr>
            <w:tcW w:w="2500" w:type="pct"/>
          </w:tcPr>
          <w:p w14:paraId="4FF52813" w14:textId="42B48925" w:rsidR="00FB4780" w:rsidRDefault="00FB4780" w:rsidP="001977CC"/>
        </w:tc>
      </w:tr>
      <w:tr w:rsidR="00FB4780" w:rsidRPr="00D631F2" w14:paraId="13B3ADB4" w14:textId="77777777" w:rsidTr="001977CC">
        <w:tc>
          <w:tcPr>
            <w:tcW w:w="2500" w:type="pct"/>
          </w:tcPr>
          <w:p w14:paraId="63DFCA96" w14:textId="77777777" w:rsidR="00FB4780" w:rsidRPr="00D631F2" w:rsidRDefault="00FB4780" w:rsidP="001977CC">
            <w:r w:rsidRPr="00D631F2">
              <w:t>activiteitengroep</w:t>
            </w:r>
          </w:p>
        </w:tc>
        <w:tc>
          <w:tcPr>
            <w:tcW w:w="2500" w:type="pct"/>
          </w:tcPr>
          <w:p w14:paraId="1B6BDAC0" w14:textId="14979041" w:rsidR="00FB4780" w:rsidRPr="00D631F2" w:rsidRDefault="00FE2408" w:rsidP="001977CC">
            <w:r>
              <w:t>http://standaarden.omgevingswet.overheid.nl/activiteit/id/concept/PlanologischeGebruiksactiviteit</w:t>
            </w:r>
          </w:p>
        </w:tc>
      </w:tr>
      <w:tr w:rsidR="00FB4780" w:rsidRPr="00D631F2" w14:paraId="5C193A93" w14:textId="77777777" w:rsidTr="001977CC">
        <w:tc>
          <w:tcPr>
            <w:tcW w:w="2500" w:type="pct"/>
          </w:tcPr>
          <w:p w14:paraId="6F1B7D79" w14:textId="77777777" w:rsidR="00FB4780" w:rsidRPr="00D631F2" w:rsidRDefault="00FB4780" w:rsidP="001977CC">
            <w:r>
              <w:t>activiteitregelkwalificatie</w:t>
            </w:r>
          </w:p>
        </w:tc>
        <w:tc>
          <w:tcPr>
            <w:tcW w:w="2500" w:type="pct"/>
          </w:tcPr>
          <w:p w14:paraId="0CA975CF" w14:textId="4A0501BB" w:rsidR="00FB4780" w:rsidRPr="00D631F2" w:rsidRDefault="00FE2408" w:rsidP="001977CC">
            <w:r>
              <w:t>http://standaarden.omgevingswet.overheid.nl/activiteitregelkwalificatie/id/concept/AndersGeduid</w:t>
            </w:r>
          </w:p>
        </w:tc>
      </w:tr>
      <w:tr w:rsidR="00FB4780" w:rsidRPr="00D631F2" w14:paraId="58F189A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97856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F1F8" w14:textId="77777777" w:rsidR="00FB4780" w:rsidRPr="0049085E" w:rsidRDefault="00FB4780" w:rsidP="001977CC">
                  <w:r>
                    <w:t>Geometrie</w:t>
                  </w:r>
                </w:p>
              </w:tc>
            </w:tr>
            <w:tr w:rsidR="00583EC2" w:rsidRPr="0049085E" w14:paraId="2C72890B" w14:textId="77777777" w:rsidTr="001977CC">
              <w:tc>
                <w:tcPr>
                  <w:tcW w:w="2500" w:type="pct"/>
                </w:tcPr>
                <w:p w14:paraId="24E5466A" w14:textId="77777777" w:rsidR="00583EC2" w:rsidRPr="0049085E" w:rsidRDefault="00583EC2" w:rsidP="00583EC2">
                  <w:r>
                    <w:t>bestandsnaam</w:t>
                  </w:r>
                </w:p>
              </w:tc>
              <w:tc>
                <w:tcPr>
                  <w:tcW w:w="2500" w:type="pct"/>
                </w:tcPr>
                <w:p w14:paraId="0ACB185E" w14:textId="7C135D6A" w:rsidR="00583EC2" w:rsidRPr="0049085E" w:rsidRDefault="00583EC2" w:rsidP="00583EC2">
                  <w:r w:rsidRPr="00FD1FD6">
                    <w:t>Geluidaandachtsgebied.gml</w:t>
                  </w:r>
                </w:p>
              </w:tc>
            </w:tr>
            <w:tr w:rsidR="00583EC2" w:rsidRPr="0049085E" w14:paraId="4711C7CD" w14:textId="77777777" w:rsidTr="001977CC">
              <w:tc>
                <w:tcPr>
                  <w:tcW w:w="2500" w:type="pct"/>
                </w:tcPr>
                <w:p w14:paraId="41003BFE" w14:textId="77777777" w:rsidR="00583EC2" w:rsidRPr="0049085E" w:rsidRDefault="00583EC2" w:rsidP="00583EC2">
                  <w:r w:rsidRPr="0049085E">
                    <w:t>noemer</w:t>
                  </w:r>
                </w:p>
              </w:tc>
              <w:tc>
                <w:tcPr>
                  <w:tcW w:w="2500" w:type="pct"/>
                </w:tcPr>
                <w:p w14:paraId="410A66AD" w14:textId="0DF3B6A7" w:rsidR="00583EC2" w:rsidRPr="0049085E" w:rsidRDefault="00583EC2" w:rsidP="00583EC2">
                  <w:r w:rsidRPr="00FD1FD6">
                    <w:t>Geluidaandachtsgebied</w:t>
                  </w:r>
                </w:p>
              </w:tc>
            </w:tr>
            <w:tr w:rsidR="00FB4780" w:rsidRPr="0049085E" w14:paraId="7D7A0029" w14:textId="77777777" w:rsidTr="001977CC">
              <w:tc>
                <w:tcPr>
                  <w:tcW w:w="2500" w:type="pct"/>
                </w:tcPr>
                <w:p w14:paraId="102ACBDB" w14:textId="77777777" w:rsidR="00FB4780" w:rsidRPr="0049085E" w:rsidRDefault="00FB4780" w:rsidP="001977CC">
                  <w:r>
                    <w:t>symboolcode</w:t>
                  </w:r>
                </w:p>
              </w:tc>
              <w:tc>
                <w:tcPr>
                  <w:tcW w:w="2500" w:type="pct"/>
                </w:tcPr>
                <w:p w14:paraId="54DB55DE" w14:textId="3608A32C" w:rsidR="00FB4780" w:rsidRDefault="00FB4780" w:rsidP="001977CC"/>
              </w:tc>
            </w:tr>
            <w:tr w:rsidR="00FB4780" w:rsidRPr="0049085E" w14:paraId="26E192BD" w14:textId="77777777" w:rsidTr="001977CC">
              <w:tc>
                <w:tcPr>
                  <w:tcW w:w="2500" w:type="pct"/>
                </w:tcPr>
                <w:p w14:paraId="4C650EEB" w14:textId="77777777" w:rsidR="00FB4780" w:rsidRPr="0049085E" w:rsidRDefault="00FB4780" w:rsidP="001977CC">
                  <w:r w:rsidRPr="0049085E">
                    <w:t>nauwkeurigheid</w:t>
                  </w:r>
                </w:p>
              </w:tc>
              <w:tc>
                <w:tcPr>
                  <w:tcW w:w="2500" w:type="pct"/>
                </w:tcPr>
                <w:p w14:paraId="5BFA281C" w14:textId="0468A23C" w:rsidR="00FB4780" w:rsidRPr="0049085E" w:rsidRDefault="00FB4780" w:rsidP="001977CC"/>
              </w:tc>
            </w:tr>
            <w:tr w:rsidR="00FB4780" w:rsidRPr="0049085E" w14:paraId="3E9F2436" w14:textId="77777777" w:rsidTr="001977CC">
              <w:tc>
                <w:tcPr>
                  <w:tcW w:w="2500" w:type="pct"/>
                </w:tcPr>
                <w:p w14:paraId="36C72AF6" w14:textId="77777777" w:rsidR="00FB4780" w:rsidRPr="0049085E" w:rsidRDefault="00FB4780" w:rsidP="001977CC">
                  <w:r w:rsidRPr="0049085E">
                    <w:t>bron</w:t>
                  </w:r>
                  <w:r>
                    <w:t>N</w:t>
                  </w:r>
                  <w:r w:rsidRPr="0049085E">
                    <w:t>auwkeurigheid</w:t>
                  </w:r>
                </w:p>
              </w:tc>
              <w:tc>
                <w:tcPr>
                  <w:tcW w:w="2500" w:type="pct"/>
                </w:tcPr>
                <w:p w14:paraId="11C7F217" w14:textId="18BCCA1F" w:rsidR="00FB4780" w:rsidRPr="0049085E" w:rsidRDefault="00FE2408" w:rsidP="001977CC">
                  <w:r>
                    <w:t>geen</w:t>
                  </w:r>
                </w:p>
              </w:tc>
            </w:tr>
            <w:tr w:rsidR="00FB4780" w:rsidRPr="0049085E" w14:paraId="5D4B29FC" w14:textId="77777777" w:rsidTr="001977CC">
              <w:tc>
                <w:tcPr>
                  <w:tcW w:w="2500" w:type="pct"/>
                </w:tcPr>
                <w:p w14:paraId="7A3D0CDF" w14:textId="77777777" w:rsidR="00FB4780" w:rsidRPr="0049085E" w:rsidRDefault="00FB4780" w:rsidP="001977CC">
                  <w:r>
                    <w:t>idealisatie</w:t>
                  </w:r>
                </w:p>
              </w:tc>
              <w:tc>
                <w:tcPr>
                  <w:tcW w:w="2500" w:type="pct"/>
                </w:tcPr>
                <w:p w14:paraId="1323BE60" w14:textId="0949DAA9" w:rsidR="00FB4780" w:rsidRPr="0049085E" w:rsidRDefault="00FE2408" w:rsidP="001977CC">
                  <w:r>
                    <w:t>geen</w:t>
                  </w:r>
                </w:p>
              </w:tc>
            </w:tr>
          </w:tbl>
          <w:p w14:paraId="2796A2D5" w14:textId="77777777" w:rsidR="00FB4780" w:rsidRPr="00D631F2" w:rsidRDefault="00FB4780" w:rsidP="001977CC"/>
        </w:tc>
      </w:tr>
    </w:tbl>
    <w:p w14:paraId="43460805" w14:textId="453A1E43" w:rsidR="00FB4780" w:rsidRDefault="00FB4780">
      <w:pPr>
        <w:pStyle w:val="Tekstopmerking"/>
      </w:pPr>
    </w:p>
  </w:comment>
  <w:comment w:id="132" w:author="Devlin Oosterwijk" w:date="2022-09-20T12:23: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14A688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39965E" w14:textId="77777777" w:rsidR="00FB4780" w:rsidRPr="0049085E" w:rsidRDefault="00FB4780" w:rsidP="00ED1428">
            <w:r>
              <w:rPr>
                <w:rStyle w:val="Verwijzingopmerking"/>
              </w:rPr>
              <w:annotationRef/>
            </w:r>
            <w:r>
              <w:t>Geometrie</w:t>
            </w:r>
          </w:p>
        </w:tc>
      </w:tr>
      <w:tr w:rsidR="00FB4780" w:rsidRPr="0049085E" w14:paraId="55532ABD" w14:textId="77777777" w:rsidTr="00ED1428">
        <w:tc>
          <w:tcPr>
            <w:tcW w:w="2500" w:type="pct"/>
          </w:tcPr>
          <w:p w14:paraId="5E987E05" w14:textId="77777777" w:rsidR="00FB4780" w:rsidRPr="0049085E" w:rsidRDefault="00FB4780" w:rsidP="00ED1428">
            <w:r>
              <w:t>bestandsnaam</w:t>
            </w:r>
          </w:p>
        </w:tc>
        <w:tc>
          <w:tcPr>
            <w:tcW w:w="2500" w:type="pct"/>
          </w:tcPr>
          <w:p w14:paraId="1B277F81" w14:textId="5B4CB12E" w:rsidR="00FB4780" w:rsidRPr="0049085E" w:rsidRDefault="00D1401B" w:rsidP="00ED1428">
            <w:r w:rsidRPr="00D1401B">
              <w:t>Geluidaandachtsgebied.gml</w:t>
            </w:r>
          </w:p>
        </w:tc>
      </w:tr>
      <w:tr w:rsidR="00FB4780" w:rsidRPr="0049085E" w14:paraId="2CFB8AC1" w14:textId="77777777" w:rsidTr="00ED1428">
        <w:tc>
          <w:tcPr>
            <w:tcW w:w="2500" w:type="pct"/>
          </w:tcPr>
          <w:p w14:paraId="729B7B4F" w14:textId="77777777" w:rsidR="00FB4780" w:rsidRPr="0049085E" w:rsidRDefault="00FB4780" w:rsidP="00ED1428">
            <w:r w:rsidRPr="0049085E">
              <w:t>noemer</w:t>
            </w:r>
          </w:p>
        </w:tc>
        <w:tc>
          <w:tcPr>
            <w:tcW w:w="2500" w:type="pct"/>
          </w:tcPr>
          <w:p w14:paraId="51D6800E" w14:textId="26F9B619" w:rsidR="00FB4780" w:rsidRPr="0049085E" w:rsidRDefault="00D1401B" w:rsidP="00ED1428">
            <w:r w:rsidRPr="00D1401B">
              <w:t>Geluidaandachtsgebied</w:t>
            </w:r>
          </w:p>
        </w:tc>
      </w:tr>
      <w:tr w:rsidR="00FB4780" w:rsidRPr="0049085E" w14:paraId="170242B6" w14:textId="77777777" w:rsidTr="00ED1428">
        <w:tc>
          <w:tcPr>
            <w:tcW w:w="2500" w:type="pct"/>
          </w:tcPr>
          <w:p w14:paraId="4906D6A5" w14:textId="77777777" w:rsidR="00FB4780" w:rsidRPr="0049085E" w:rsidRDefault="00FB4780" w:rsidP="00ED1428">
            <w:r>
              <w:t>symboolcode</w:t>
            </w:r>
          </w:p>
        </w:tc>
        <w:tc>
          <w:tcPr>
            <w:tcW w:w="2500" w:type="pct"/>
          </w:tcPr>
          <w:p w14:paraId="26654B30" w14:textId="55D6683F" w:rsidR="00FB4780" w:rsidRDefault="00FB4780" w:rsidP="00ED1428"/>
        </w:tc>
      </w:tr>
      <w:tr w:rsidR="00FB4780" w:rsidRPr="0049085E" w14:paraId="52A98282" w14:textId="77777777" w:rsidTr="00ED1428">
        <w:tc>
          <w:tcPr>
            <w:tcW w:w="2500" w:type="pct"/>
          </w:tcPr>
          <w:p w14:paraId="4CC60487" w14:textId="77777777" w:rsidR="00FB4780" w:rsidRPr="0049085E" w:rsidRDefault="00FB4780" w:rsidP="00ED1428">
            <w:r w:rsidRPr="0049085E">
              <w:t>nauwkeurigheid</w:t>
            </w:r>
          </w:p>
        </w:tc>
        <w:tc>
          <w:tcPr>
            <w:tcW w:w="2500" w:type="pct"/>
          </w:tcPr>
          <w:p w14:paraId="63A882A9" w14:textId="1D6A2A08" w:rsidR="00FB4780" w:rsidRPr="0049085E" w:rsidRDefault="00FB4780" w:rsidP="00ED1428"/>
        </w:tc>
      </w:tr>
      <w:tr w:rsidR="00FB4780" w:rsidRPr="0049085E" w14:paraId="63192994" w14:textId="77777777" w:rsidTr="00ED1428">
        <w:tc>
          <w:tcPr>
            <w:tcW w:w="2500" w:type="pct"/>
          </w:tcPr>
          <w:p w14:paraId="4C008B65" w14:textId="77777777" w:rsidR="00FB4780" w:rsidRPr="0049085E" w:rsidRDefault="00FB4780" w:rsidP="00ED1428">
            <w:r w:rsidRPr="0049085E">
              <w:t>bronNauwkeurigheid</w:t>
            </w:r>
          </w:p>
        </w:tc>
        <w:tc>
          <w:tcPr>
            <w:tcW w:w="2500" w:type="pct"/>
          </w:tcPr>
          <w:p w14:paraId="4BF0772F" w14:textId="504136E9" w:rsidR="00FB4780" w:rsidRPr="0049085E" w:rsidRDefault="00FB4780" w:rsidP="00ED1428">
            <w:r>
              <w:t>geen</w:t>
            </w:r>
          </w:p>
        </w:tc>
      </w:tr>
      <w:tr w:rsidR="00FB4780" w:rsidRPr="0049085E" w14:paraId="55EC1554" w14:textId="77777777" w:rsidTr="00ED1428">
        <w:tc>
          <w:tcPr>
            <w:tcW w:w="2500" w:type="pct"/>
          </w:tcPr>
          <w:p w14:paraId="575CF4FF" w14:textId="77777777" w:rsidR="00FB4780" w:rsidRPr="0049085E" w:rsidRDefault="00FB4780" w:rsidP="00ED1428">
            <w:r>
              <w:t>idealisatie</w:t>
            </w:r>
          </w:p>
        </w:tc>
        <w:tc>
          <w:tcPr>
            <w:tcW w:w="2500" w:type="pct"/>
          </w:tcPr>
          <w:p w14:paraId="242FB97F" w14:textId="031C1250" w:rsidR="00FB4780" w:rsidRPr="0049085E" w:rsidRDefault="00FB4780" w:rsidP="00ED1428">
            <w:r>
              <w:t>http://standaarden.omgevingswet.overheid.nl/idealisatie/id/concept/Exact</w:t>
            </w:r>
          </w:p>
        </w:tc>
      </w:tr>
      <w:tr w:rsidR="00FB4780" w:rsidRPr="0049085E" w14:paraId="553C1A05" w14:textId="77777777" w:rsidTr="00ED1428">
        <w:tc>
          <w:tcPr>
            <w:tcW w:w="2500" w:type="pct"/>
          </w:tcPr>
          <w:p w14:paraId="5CFB0956" w14:textId="77777777" w:rsidR="00FB4780" w:rsidRDefault="00FB4780" w:rsidP="00ED1428">
            <w:r>
              <w:t>regelingsgebied</w:t>
            </w:r>
          </w:p>
        </w:tc>
        <w:tc>
          <w:tcPr>
            <w:tcW w:w="2500" w:type="pct"/>
          </w:tcPr>
          <w:p w14:paraId="25A20F92" w14:textId="33432C31" w:rsidR="00FB4780" w:rsidRDefault="00FB4780" w:rsidP="00ED1428">
            <w:r>
              <w:t>False</w:t>
            </w:r>
          </w:p>
        </w:tc>
      </w:tr>
    </w:tbl>
    <w:p w14:paraId="6830F46D" w14:textId="7DBF24AE" w:rsidR="00FB4780" w:rsidRDefault="00FB4780">
      <w:pPr>
        <w:pStyle w:val="Tekstopmerking"/>
      </w:pPr>
    </w:p>
  </w:comment>
  <w:comment w:id="133" w:author="Devlin Oosterwijk" w:date="2022-09-20T12:25: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567CFB5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C0BF70" w14:textId="77777777" w:rsidR="00FB4780" w:rsidRPr="0049085E" w:rsidRDefault="00FB4780" w:rsidP="00ED1428">
            <w:r>
              <w:rPr>
                <w:rStyle w:val="Verwijzingopmerking"/>
              </w:rPr>
              <w:annotationRef/>
            </w:r>
            <w:r>
              <w:t>Geometrie</w:t>
            </w:r>
          </w:p>
        </w:tc>
      </w:tr>
      <w:tr w:rsidR="00FB4780" w:rsidRPr="0049085E" w14:paraId="54AA33A9" w14:textId="77777777" w:rsidTr="00ED1428">
        <w:tc>
          <w:tcPr>
            <w:tcW w:w="2500" w:type="pct"/>
          </w:tcPr>
          <w:p w14:paraId="13C2EF4E" w14:textId="77777777" w:rsidR="00FB4780" w:rsidRPr="0049085E" w:rsidRDefault="00FB4780" w:rsidP="00ED1428">
            <w:r>
              <w:t>bestandsnaam</w:t>
            </w:r>
          </w:p>
        </w:tc>
        <w:tc>
          <w:tcPr>
            <w:tcW w:w="2500" w:type="pct"/>
          </w:tcPr>
          <w:p w14:paraId="38634DBE" w14:textId="18FDFCBE" w:rsidR="00FB4780" w:rsidRPr="0049085E" w:rsidRDefault="00D1401B" w:rsidP="00ED1428">
            <w:r w:rsidRPr="00D1401B">
              <w:t>Geluidaandachtsgebied.gml</w:t>
            </w:r>
          </w:p>
        </w:tc>
      </w:tr>
      <w:tr w:rsidR="00FB4780" w:rsidRPr="0049085E" w14:paraId="42A32D6C" w14:textId="77777777" w:rsidTr="00ED1428">
        <w:tc>
          <w:tcPr>
            <w:tcW w:w="2500" w:type="pct"/>
          </w:tcPr>
          <w:p w14:paraId="208CB8BB" w14:textId="77777777" w:rsidR="00FB4780" w:rsidRPr="0049085E" w:rsidRDefault="00FB4780" w:rsidP="00ED1428">
            <w:r w:rsidRPr="0049085E">
              <w:t>noemer</w:t>
            </w:r>
          </w:p>
        </w:tc>
        <w:tc>
          <w:tcPr>
            <w:tcW w:w="2500" w:type="pct"/>
          </w:tcPr>
          <w:p w14:paraId="5197ABB5" w14:textId="59B684DF" w:rsidR="00FB4780" w:rsidRPr="0049085E" w:rsidRDefault="00D1401B" w:rsidP="00ED1428">
            <w:r w:rsidRPr="00D1401B">
              <w:t>Geluidaandachtsgebied</w:t>
            </w:r>
          </w:p>
        </w:tc>
      </w:tr>
      <w:tr w:rsidR="00FB4780" w:rsidRPr="0049085E" w14:paraId="08BA8EF1" w14:textId="77777777" w:rsidTr="00ED1428">
        <w:tc>
          <w:tcPr>
            <w:tcW w:w="2500" w:type="pct"/>
          </w:tcPr>
          <w:p w14:paraId="09126CF1" w14:textId="77777777" w:rsidR="00FB4780" w:rsidRPr="0049085E" w:rsidRDefault="00FB4780" w:rsidP="00ED1428">
            <w:r>
              <w:t>symboolcode</w:t>
            </w:r>
          </w:p>
        </w:tc>
        <w:tc>
          <w:tcPr>
            <w:tcW w:w="2500" w:type="pct"/>
          </w:tcPr>
          <w:p w14:paraId="22EA11D3" w14:textId="2AEC8F71" w:rsidR="00FB4780" w:rsidRDefault="00FB4780" w:rsidP="00ED1428"/>
        </w:tc>
      </w:tr>
      <w:tr w:rsidR="00FB4780" w:rsidRPr="0049085E" w14:paraId="413C9A07" w14:textId="77777777" w:rsidTr="00ED1428">
        <w:tc>
          <w:tcPr>
            <w:tcW w:w="2500" w:type="pct"/>
          </w:tcPr>
          <w:p w14:paraId="780A6B5F" w14:textId="77777777" w:rsidR="00FB4780" w:rsidRPr="0049085E" w:rsidRDefault="00FB4780" w:rsidP="00ED1428">
            <w:r w:rsidRPr="0049085E">
              <w:t>nauwkeurigheid</w:t>
            </w:r>
          </w:p>
        </w:tc>
        <w:tc>
          <w:tcPr>
            <w:tcW w:w="2500" w:type="pct"/>
          </w:tcPr>
          <w:p w14:paraId="42C601B7" w14:textId="5047ADF4" w:rsidR="00FB4780" w:rsidRPr="0049085E" w:rsidRDefault="00FB4780" w:rsidP="00ED1428"/>
        </w:tc>
      </w:tr>
      <w:tr w:rsidR="00FB4780" w:rsidRPr="0049085E" w14:paraId="5793A30F" w14:textId="77777777" w:rsidTr="00ED1428">
        <w:tc>
          <w:tcPr>
            <w:tcW w:w="2500" w:type="pct"/>
          </w:tcPr>
          <w:p w14:paraId="4CEDE27F" w14:textId="77777777" w:rsidR="00FB4780" w:rsidRPr="0049085E" w:rsidRDefault="00FB4780" w:rsidP="00ED1428">
            <w:r w:rsidRPr="0049085E">
              <w:t>bronNauwkeurigheid</w:t>
            </w:r>
          </w:p>
        </w:tc>
        <w:tc>
          <w:tcPr>
            <w:tcW w:w="2500" w:type="pct"/>
          </w:tcPr>
          <w:p w14:paraId="5D1707D0" w14:textId="57D1773A" w:rsidR="00FB4780" w:rsidRPr="0049085E" w:rsidRDefault="00FB4780" w:rsidP="00ED1428">
            <w:r>
              <w:t>geen</w:t>
            </w:r>
          </w:p>
        </w:tc>
      </w:tr>
      <w:tr w:rsidR="00FB4780" w:rsidRPr="0049085E" w14:paraId="62FE8819" w14:textId="77777777" w:rsidTr="00ED1428">
        <w:tc>
          <w:tcPr>
            <w:tcW w:w="2500" w:type="pct"/>
          </w:tcPr>
          <w:p w14:paraId="55E350E3" w14:textId="77777777" w:rsidR="00FB4780" w:rsidRPr="0049085E" w:rsidRDefault="00FB4780" w:rsidP="00ED1428">
            <w:r>
              <w:t>idealisatie</w:t>
            </w:r>
          </w:p>
        </w:tc>
        <w:tc>
          <w:tcPr>
            <w:tcW w:w="2500" w:type="pct"/>
          </w:tcPr>
          <w:p w14:paraId="0CA2F786" w14:textId="0520F536" w:rsidR="00FB4780" w:rsidRPr="0049085E" w:rsidRDefault="00FB4780" w:rsidP="00ED1428">
            <w:r>
              <w:t>http://standaarden.omgevingswet.overheid.nl/idealisatie/id/concept/Exact</w:t>
            </w:r>
          </w:p>
        </w:tc>
      </w:tr>
      <w:tr w:rsidR="00FB4780" w:rsidRPr="0049085E" w14:paraId="6F41B8C3" w14:textId="77777777" w:rsidTr="00ED1428">
        <w:tc>
          <w:tcPr>
            <w:tcW w:w="2500" w:type="pct"/>
          </w:tcPr>
          <w:p w14:paraId="59B81EAB" w14:textId="77777777" w:rsidR="00FB4780" w:rsidRDefault="00FB4780" w:rsidP="00ED1428">
            <w:r>
              <w:t>regelingsgebied</w:t>
            </w:r>
          </w:p>
        </w:tc>
        <w:tc>
          <w:tcPr>
            <w:tcW w:w="2500" w:type="pct"/>
          </w:tcPr>
          <w:p w14:paraId="077D5C11" w14:textId="2BDE04C9" w:rsidR="00FB4780" w:rsidRDefault="00FB4780" w:rsidP="00ED1428">
            <w:r>
              <w:t>False</w:t>
            </w:r>
          </w:p>
        </w:tc>
      </w:tr>
    </w:tbl>
    <w:p w14:paraId="2F4425D7" w14:textId="475A00B5" w:rsidR="00FB4780" w:rsidRDefault="00FB4780">
      <w:pPr>
        <w:pStyle w:val="Tekstopmerking"/>
      </w:pPr>
    </w:p>
  </w:comment>
  <w:comment w:id="134"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4C3D472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8504D" w14:textId="77777777" w:rsidR="00FB4780" w:rsidRPr="0049085E" w:rsidRDefault="00FB4780" w:rsidP="00ED1428">
            <w:r>
              <w:rPr>
                <w:rStyle w:val="Verwijzingopmerking"/>
              </w:rPr>
              <w:annotationRef/>
            </w:r>
            <w:r>
              <w:t>Geometrie</w:t>
            </w:r>
          </w:p>
        </w:tc>
      </w:tr>
      <w:tr w:rsidR="00FB4780" w:rsidRPr="0049085E" w14:paraId="5CA045D0" w14:textId="77777777" w:rsidTr="00ED1428">
        <w:tc>
          <w:tcPr>
            <w:tcW w:w="2500" w:type="pct"/>
          </w:tcPr>
          <w:p w14:paraId="65DF9150" w14:textId="77777777" w:rsidR="00FB4780" w:rsidRPr="0049085E" w:rsidRDefault="00FB4780" w:rsidP="00ED1428">
            <w:r>
              <w:t>bestandsnaam</w:t>
            </w:r>
          </w:p>
        </w:tc>
        <w:tc>
          <w:tcPr>
            <w:tcW w:w="2500" w:type="pct"/>
          </w:tcPr>
          <w:p w14:paraId="4CD6845A" w14:textId="7C7E15E0" w:rsidR="00FB4780" w:rsidRPr="0049085E" w:rsidRDefault="00D1401B" w:rsidP="00ED1428">
            <w:r w:rsidRPr="00D1401B">
              <w:t>Geluidaandachtsgebied.gml</w:t>
            </w:r>
          </w:p>
        </w:tc>
      </w:tr>
      <w:tr w:rsidR="00FB4780" w:rsidRPr="0049085E" w14:paraId="6AACFB80" w14:textId="77777777" w:rsidTr="00ED1428">
        <w:tc>
          <w:tcPr>
            <w:tcW w:w="2500" w:type="pct"/>
          </w:tcPr>
          <w:p w14:paraId="0BA32398" w14:textId="77777777" w:rsidR="00FB4780" w:rsidRPr="0049085E" w:rsidRDefault="00FB4780" w:rsidP="00ED1428">
            <w:r w:rsidRPr="0049085E">
              <w:t>noemer</w:t>
            </w:r>
          </w:p>
        </w:tc>
        <w:tc>
          <w:tcPr>
            <w:tcW w:w="2500" w:type="pct"/>
          </w:tcPr>
          <w:p w14:paraId="0C992855" w14:textId="68A6C1DA" w:rsidR="00FB4780" w:rsidRPr="0049085E" w:rsidRDefault="00D1401B" w:rsidP="00ED1428">
            <w:r w:rsidRPr="00D1401B">
              <w:t>Geluidaandachtsgebied</w:t>
            </w:r>
          </w:p>
        </w:tc>
      </w:tr>
      <w:tr w:rsidR="00FB4780" w:rsidRPr="0049085E" w14:paraId="0F1B55E6" w14:textId="77777777" w:rsidTr="00ED1428">
        <w:tc>
          <w:tcPr>
            <w:tcW w:w="2500" w:type="pct"/>
          </w:tcPr>
          <w:p w14:paraId="0939474D" w14:textId="77777777" w:rsidR="00FB4780" w:rsidRPr="0049085E" w:rsidRDefault="00FB4780" w:rsidP="00ED1428">
            <w:r>
              <w:t>symboolcode</w:t>
            </w:r>
          </w:p>
        </w:tc>
        <w:tc>
          <w:tcPr>
            <w:tcW w:w="2500" w:type="pct"/>
          </w:tcPr>
          <w:p w14:paraId="75711ABA" w14:textId="13C33410" w:rsidR="00FB4780" w:rsidRDefault="00FB4780" w:rsidP="00ED1428"/>
        </w:tc>
      </w:tr>
      <w:tr w:rsidR="00FB4780" w:rsidRPr="0049085E" w14:paraId="39BC9367" w14:textId="77777777" w:rsidTr="00ED1428">
        <w:tc>
          <w:tcPr>
            <w:tcW w:w="2500" w:type="pct"/>
          </w:tcPr>
          <w:p w14:paraId="26BB03A4" w14:textId="77777777" w:rsidR="00FB4780" w:rsidRPr="0049085E" w:rsidRDefault="00FB4780" w:rsidP="00ED1428">
            <w:r w:rsidRPr="0049085E">
              <w:t>nauwkeurigheid</w:t>
            </w:r>
          </w:p>
        </w:tc>
        <w:tc>
          <w:tcPr>
            <w:tcW w:w="2500" w:type="pct"/>
          </w:tcPr>
          <w:p w14:paraId="6F876F0F" w14:textId="42B10EF9" w:rsidR="00FB4780" w:rsidRPr="0049085E" w:rsidRDefault="00FB4780" w:rsidP="00ED1428"/>
        </w:tc>
      </w:tr>
      <w:tr w:rsidR="00FB4780" w:rsidRPr="0049085E" w14:paraId="0C551CC9" w14:textId="77777777" w:rsidTr="00ED1428">
        <w:tc>
          <w:tcPr>
            <w:tcW w:w="2500" w:type="pct"/>
          </w:tcPr>
          <w:p w14:paraId="126FA120" w14:textId="77777777" w:rsidR="00FB4780" w:rsidRPr="0049085E" w:rsidRDefault="00FB4780" w:rsidP="00ED1428">
            <w:r w:rsidRPr="0049085E">
              <w:t>bronNauwkeurigheid</w:t>
            </w:r>
          </w:p>
        </w:tc>
        <w:tc>
          <w:tcPr>
            <w:tcW w:w="2500" w:type="pct"/>
          </w:tcPr>
          <w:p w14:paraId="5F84FFC5" w14:textId="72EAAC2B" w:rsidR="00FB4780" w:rsidRPr="0049085E" w:rsidRDefault="00FB4780" w:rsidP="00ED1428">
            <w:r>
              <w:t>geen</w:t>
            </w:r>
          </w:p>
        </w:tc>
      </w:tr>
      <w:tr w:rsidR="00FB4780" w:rsidRPr="0049085E" w14:paraId="625DCF01" w14:textId="77777777" w:rsidTr="00ED1428">
        <w:tc>
          <w:tcPr>
            <w:tcW w:w="2500" w:type="pct"/>
          </w:tcPr>
          <w:p w14:paraId="383DF3EE" w14:textId="77777777" w:rsidR="00FB4780" w:rsidRPr="0049085E" w:rsidRDefault="00FB4780" w:rsidP="00ED1428">
            <w:r>
              <w:t>idealisatie</w:t>
            </w:r>
          </w:p>
        </w:tc>
        <w:tc>
          <w:tcPr>
            <w:tcW w:w="2500" w:type="pct"/>
          </w:tcPr>
          <w:p w14:paraId="3BC3D20B" w14:textId="23426932" w:rsidR="00FB4780" w:rsidRPr="0049085E" w:rsidRDefault="00FB4780" w:rsidP="00ED1428">
            <w:r>
              <w:t>http://standaarden.omgevingswet.overheid.nl/idealisatie/id/concept/Exact</w:t>
            </w:r>
          </w:p>
        </w:tc>
      </w:tr>
      <w:tr w:rsidR="00FB4780" w:rsidRPr="0049085E" w14:paraId="4EA4FAC5" w14:textId="77777777" w:rsidTr="00ED1428">
        <w:tc>
          <w:tcPr>
            <w:tcW w:w="2500" w:type="pct"/>
          </w:tcPr>
          <w:p w14:paraId="43DB3F7E" w14:textId="77777777" w:rsidR="00FB4780" w:rsidRDefault="00FB4780" w:rsidP="00ED1428">
            <w:r>
              <w:t>regelingsgebied</w:t>
            </w:r>
          </w:p>
        </w:tc>
        <w:tc>
          <w:tcPr>
            <w:tcW w:w="2500" w:type="pct"/>
          </w:tcPr>
          <w:p w14:paraId="4D1F8E5A" w14:textId="037B08EE" w:rsidR="00FB4780" w:rsidRDefault="00FB4780" w:rsidP="00ED1428">
            <w:r>
              <w:t>False</w:t>
            </w:r>
          </w:p>
        </w:tc>
      </w:tr>
    </w:tbl>
    <w:p w14:paraId="07AC0EEB" w14:textId="2A353CDF" w:rsidR="00FB4780" w:rsidRDefault="00FB4780">
      <w:pPr>
        <w:pStyle w:val="Tekstopmerking"/>
      </w:pPr>
    </w:p>
  </w:comment>
  <w:comment w:id="135" w:author="Devlin Oosterwijk" w:date="2022-09-20T12:26: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CCCA33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A109" w14:textId="77777777" w:rsidR="00FB4780" w:rsidRPr="00D631F2" w:rsidRDefault="00FB4780" w:rsidP="001977CC">
            <w:r>
              <w:rPr>
                <w:rStyle w:val="Verwijzingopmerking"/>
              </w:rPr>
              <w:annotationRef/>
            </w:r>
            <w:r w:rsidRPr="00D631F2">
              <w:t>Activiteit</w:t>
            </w:r>
          </w:p>
        </w:tc>
      </w:tr>
      <w:tr w:rsidR="00FB4780" w:rsidRPr="00D631F2" w14:paraId="4F90A945" w14:textId="77777777" w:rsidTr="001977CC">
        <w:tc>
          <w:tcPr>
            <w:tcW w:w="2500" w:type="pct"/>
          </w:tcPr>
          <w:p w14:paraId="319E8A17" w14:textId="77777777" w:rsidR="00FB4780" w:rsidRPr="00D631F2" w:rsidRDefault="00FB4780" w:rsidP="001977CC">
            <w:r w:rsidRPr="00D631F2">
              <w:t>activiteit</w:t>
            </w:r>
            <w:r>
              <w:t>en</w:t>
            </w:r>
          </w:p>
        </w:tc>
        <w:tc>
          <w:tcPr>
            <w:tcW w:w="2500" w:type="pct"/>
          </w:tcPr>
          <w:p w14:paraId="2A2459AA" w14:textId="41C1617F" w:rsidR="00FB4780" w:rsidRPr="00D631F2" w:rsidRDefault="00FE2408" w:rsidP="001977CC">
            <w:r>
              <w:t>Geluidgevoelig gebouw toevoegen</w:t>
            </w:r>
          </w:p>
        </w:tc>
      </w:tr>
      <w:tr w:rsidR="00FB4780" w:rsidRPr="00D631F2" w14:paraId="2781E091" w14:textId="77777777" w:rsidTr="001977CC">
        <w:tc>
          <w:tcPr>
            <w:tcW w:w="2500" w:type="pct"/>
          </w:tcPr>
          <w:p w14:paraId="7BBAA616" w14:textId="77777777" w:rsidR="00FB4780" w:rsidRPr="00D631F2" w:rsidRDefault="00FB4780" w:rsidP="001977CC">
            <w:r>
              <w:t>bovenliggendeActiviteit</w:t>
            </w:r>
          </w:p>
        </w:tc>
        <w:tc>
          <w:tcPr>
            <w:tcW w:w="2500" w:type="pct"/>
          </w:tcPr>
          <w:p w14:paraId="42829B05" w14:textId="18E49AD4" w:rsidR="00FB4780" w:rsidRDefault="00FB4780" w:rsidP="001977CC"/>
        </w:tc>
      </w:tr>
      <w:tr w:rsidR="00FB4780" w:rsidRPr="00D631F2" w14:paraId="57C030FB" w14:textId="77777777" w:rsidTr="001977CC">
        <w:tc>
          <w:tcPr>
            <w:tcW w:w="2500" w:type="pct"/>
          </w:tcPr>
          <w:p w14:paraId="3C90D4AC" w14:textId="77777777" w:rsidR="00FB4780" w:rsidRPr="00D631F2" w:rsidRDefault="00FB4780" w:rsidP="001977CC">
            <w:r w:rsidRPr="00D631F2">
              <w:t>activiteitengroep</w:t>
            </w:r>
          </w:p>
        </w:tc>
        <w:tc>
          <w:tcPr>
            <w:tcW w:w="2500" w:type="pct"/>
          </w:tcPr>
          <w:p w14:paraId="1B3B9497" w14:textId="73352A4B" w:rsidR="00FB4780" w:rsidRPr="00D631F2" w:rsidRDefault="00FE2408" w:rsidP="001977CC">
            <w:r>
              <w:t>http://standaarden.omgevingswet.overheid.nl/activiteit/id/concept/PlanologischeGebruiksactiviteit</w:t>
            </w:r>
          </w:p>
        </w:tc>
      </w:tr>
      <w:tr w:rsidR="00FB4780" w:rsidRPr="00D631F2" w14:paraId="67122FF9" w14:textId="77777777" w:rsidTr="001977CC">
        <w:tc>
          <w:tcPr>
            <w:tcW w:w="2500" w:type="pct"/>
          </w:tcPr>
          <w:p w14:paraId="0323FC02" w14:textId="77777777" w:rsidR="00FB4780" w:rsidRPr="00D631F2" w:rsidRDefault="00FB4780" w:rsidP="001977CC">
            <w:r>
              <w:t>activiteitregelkwalificatie</w:t>
            </w:r>
          </w:p>
        </w:tc>
        <w:tc>
          <w:tcPr>
            <w:tcW w:w="2500" w:type="pct"/>
          </w:tcPr>
          <w:p w14:paraId="16877EA5" w14:textId="1735CB0A" w:rsidR="00FB4780" w:rsidRPr="00D631F2" w:rsidRDefault="00FE2408" w:rsidP="001977CC">
            <w:r>
              <w:t>http://standaarden.omgevingswet.overheid.nl/activiteitregelkwalificatie/id/concept/AndersGeduid</w:t>
            </w:r>
          </w:p>
        </w:tc>
      </w:tr>
      <w:tr w:rsidR="00FB4780" w:rsidRPr="00D631F2" w14:paraId="19975E0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59B55C3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C73E7F" w14:textId="77777777" w:rsidR="00FB4780" w:rsidRPr="0049085E" w:rsidRDefault="00FB4780" w:rsidP="001977CC">
                  <w:r>
                    <w:t>Geometrie</w:t>
                  </w:r>
                </w:p>
              </w:tc>
            </w:tr>
            <w:tr w:rsidR="00583EC2" w:rsidRPr="0049085E" w14:paraId="353463A6" w14:textId="77777777" w:rsidTr="001977CC">
              <w:tc>
                <w:tcPr>
                  <w:tcW w:w="2500" w:type="pct"/>
                </w:tcPr>
                <w:p w14:paraId="1D9F67CC" w14:textId="77777777" w:rsidR="00583EC2" w:rsidRPr="0049085E" w:rsidRDefault="00583EC2" w:rsidP="00583EC2">
                  <w:r>
                    <w:t>bestandsnaam</w:t>
                  </w:r>
                </w:p>
              </w:tc>
              <w:tc>
                <w:tcPr>
                  <w:tcW w:w="2500" w:type="pct"/>
                </w:tcPr>
                <w:p w14:paraId="075DD155" w14:textId="128D8C68" w:rsidR="00583EC2" w:rsidRPr="0049085E" w:rsidRDefault="00583EC2" w:rsidP="00583EC2">
                  <w:r w:rsidRPr="00A174FC">
                    <w:t>Geluidaandachtsgebied.gml</w:t>
                  </w:r>
                </w:p>
              </w:tc>
            </w:tr>
            <w:tr w:rsidR="00583EC2" w:rsidRPr="0049085E" w14:paraId="142D776A" w14:textId="77777777" w:rsidTr="001977CC">
              <w:tc>
                <w:tcPr>
                  <w:tcW w:w="2500" w:type="pct"/>
                </w:tcPr>
                <w:p w14:paraId="35DFB2DE" w14:textId="77777777" w:rsidR="00583EC2" w:rsidRPr="0049085E" w:rsidRDefault="00583EC2" w:rsidP="00583EC2">
                  <w:r w:rsidRPr="0049085E">
                    <w:t>noemer</w:t>
                  </w:r>
                </w:p>
              </w:tc>
              <w:tc>
                <w:tcPr>
                  <w:tcW w:w="2500" w:type="pct"/>
                </w:tcPr>
                <w:p w14:paraId="61DDC723" w14:textId="5B502ED9" w:rsidR="00583EC2" w:rsidRPr="0049085E" w:rsidRDefault="00583EC2" w:rsidP="00583EC2">
                  <w:r w:rsidRPr="00A174FC">
                    <w:t>Geluidaandachtsgebied</w:t>
                  </w:r>
                </w:p>
              </w:tc>
            </w:tr>
            <w:tr w:rsidR="00FB4780" w:rsidRPr="0049085E" w14:paraId="50E0231B" w14:textId="77777777" w:rsidTr="001977CC">
              <w:tc>
                <w:tcPr>
                  <w:tcW w:w="2500" w:type="pct"/>
                </w:tcPr>
                <w:p w14:paraId="2F4ACDFD" w14:textId="77777777" w:rsidR="00FB4780" w:rsidRPr="0049085E" w:rsidRDefault="00FB4780" w:rsidP="001977CC">
                  <w:r>
                    <w:t>symboolcode</w:t>
                  </w:r>
                </w:p>
              </w:tc>
              <w:tc>
                <w:tcPr>
                  <w:tcW w:w="2500" w:type="pct"/>
                </w:tcPr>
                <w:p w14:paraId="63CD2A64" w14:textId="785AD61A" w:rsidR="00FB4780" w:rsidRDefault="00FB4780" w:rsidP="001977CC"/>
              </w:tc>
            </w:tr>
            <w:tr w:rsidR="00FB4780" w:rsidRPr="0049085E" w14:paraId="4E660A0B" w14:textId="77777777" w:rsidTr="001977CC">
              <w:tc>
                <w:tcPr>
                  <w:tcW w:w="2500" w:type="pct"/>
                </w:tcPr>
                <w:p w14:paraId="41AFA869" w14:textId="77777777" w:rsidR="00FB4780" w:rsidRPr="0049085E" w:rsidRDefault="00FB4780" w:rsidP="001977CC">
                  <w:r w:rsidRPr="0049085E">
                    <w:t>nauwkeurigheid</w:t>
                  </w:r>
                </w:p>
              </w:tc>
              <w:tc>
                <w:tcPr>
                  <w:tcW w:w="2500" w:type="pct"/>
                </w:tcPr>
                <w:p w14:paraId="0ADCA9AD" w14:textId="4FD48A8C" w:rsidR="00FB4780" w:rsidRPr="0049085E" w:rsidRDefault="00FB4780" w:rsidP="001977CC"/>
              </w:tc>
            </w:tr>
            <w:tr w:rsidR="00FB4780" w:rsidRPr="0049085E" w14:paraId="2984EAFF" w14:textId="77777777" w:rsidTr="001977CC">
              <w:tc>
                <w:tcPr>
                  <w:tcW w:w="2500" w:type="pct"/>
                </w:tcPr>
                <w:p w14:paraId="3B9C2AAD" w14:textId="77777777" w:rsidR="00FB4780" w:rsidRPr="0049085E" w:rsidRDefault="00FB4780" w:rsidP="001977CC">
                  <w:r w:rsidRPr="0049085E">
                    <w:t>bron</w:t>
                  </w:r>
                  <w:r>
                    <w:t>N</w:t>
                  </w:r>
                  <w:r w:rsidRPr="0049085E">
                    <w:t>auwkeurigheid</w:t>
                  </w:r>
                </w:p>
              </w:tc>
              <w:tc>
                <w:tcPr>
                  <w:tcW w:w="2500" w:type="pct"/>
                </w:tcPr>
                <w:p w14:paraId="711E1127" w14:textId="741CDD58" w:rsidR="00FB4780" w:rsidRPr="0049085E" w:rsidRDefault="00FE2408" w:rsidP="001977CC">
                  <w:r>
                    <w:t>geen</w:t>
                  </w:r>
                </w:p>
              </w:tc>
            </w:tr>
            <w:tr w:rsidR="00FB4780" w:rsidRPr="0049085E" w14:paraId="589DB11F" w14:textId="77777777" w:rsidTr="001977CC">
              <w:tc>
                <w:tcPr>
                  <w:tcW w:w="2500" w:type="pct"/>
                </w:tcPr>
                <w:p w14:paraId="6B380CC7" w14:textId="77777777" w:rsidR="00FB4780" w:rsidRPr="0049085E" w:rsidRDefault="00FB4780" w:rsidP="001977CC">
                  <w:r>
                    <w:t>idealisatie</w:t>
                  </w:r>
                </w:p>
              </w:tc>
              <w:tc>
                <w:tcPr>
                  <w:tcW w:w="2500" w:type="pct"/>
                </w:tcPr>
                <w:p w14:paraId="604F2DD2" w14:textId="31D75230" w:rsidR="00FB4780" w:rsidRPr="0049085E" w:rsidRDefault="00FE2408" w:rsidP="001977CC">
                  <w:r>
                    <w:t>geen</w:t>
                  </w:r>
                </w:p>
              </w:tc>
            </w:tr>
          </w:tbl>
          <w:p w14:paraId="34A0D851" w14:textId="77777777" w:rsidR="00FB4780" w:rsidRPr="00D631F2" w:rsidRDefault="00FB4780" w:rsidP="001977CC"/>
        </w:tc>
      </w:tr>
    </w:tbl>
    <w:p w14:paraId="297EEE87" w14:textId="5EFF6B77" w:rsidR="00FB4780" w:rsidRDefault="00FB4780">
      <w:pPr>
        <w:pStyle w:val="Tekstopmerking"/>
      </w:pPr>
    </w:p>
  </w:comment>
  <w:comment w:id="136"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705F18B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AA67DB" w14:textId="77777777" w:rsidR="00FB4780" w:rsidRPr="00D631F2" w:rsidRDefault="00FB4780" w:rsidP="001977CC">
            <w:r>
              <w:rPr>
                <w:rStyle w:val="Verwijzingopmerking"/>
              </w:rPr>
              <w:annotationRef/>
            </w:r>
            <w:r w:rsidRPr="00D631F2">
              <w:t>Activiteit</w:t>
            </w:r>
          </w:p>
        </w:tc>
      </w:tr>
      <w:tr w:rsidR="00FB4780" w:rsidRPr="00D631F2" w14:paraId="75DAF1BF" w14:textId="77777777" w:rsidTr="001977CC">
        <w:tc>
          <w:tcPr>
            <w:tcW w:w="2500" w:type="pct"/>
          </w:tcPr>
          <w:p w14:paraId="0B4434B9" w14:textId="77777777" w:rsidR="00FB4780" w:rsidRPr="00D631F2" w:rsidRDefault="00FB4780" w:rsidP="001977CC">
            <w:r w:rsidRPr="00D631F2">
              <w:t>activiteit</w:t>
            </w:r>
            <w:r>
              <w:t>en</w:t>
            </w:r>
          </w:p>
        </w:tc>
        <w:tc>
          <w:tcPr>
            <w:tcW w:w="2500" w:type="pct"/>
          </w:tcPr>
          <w:p w14:paraId="52A743A5" w14:textId="7E0A4ABD" w:rsidR="00FB4780" w:rsidRPr="00D631F2" w:rsidRDefault="00DA5041" w:rsidP="001977CC">
            <w:r>
              <w:t>Geurveroorzakende activiteit verrichten</w:t>
            </w:r>
          </w:p>
        </w:tc>
      </w:tr>
      <w:tr w:rsidR="00FB4780" w:rsidRPr="00D631F2" w14:paraId="4074144F" w14:textId="77777777" w:rsidTr="001977CC">
        <w:tc>
          <w:tcPr>
            <w:tcW w:w="2500" w:type="pct"/>
          </w:tcPr>
          <w:p w14:paraId="6B79204C" w14:textId="77777777" w:rsidR="00FB4780" w:rsidRPr="00D631F2" w:rsidRDefault="00FB4780" w:rsidP="001977CC">
            <w:r>
              <w:t>bovenliggendeActiviteit</w:t>
            </w:r>
          </w:p>
        </w:tc>
        <w:tc>
          <w:tcPr>
            <w:tcW w:w="2500" w:type="pct"/>
          </w:tcPr>
          <w:p w14:paraId="20D903D0" w14:textId="2AD0D5C6" w:rsidR="00FB4780" w:rsidRDefault="00FB4780" w:rsidP="001977CC"/>
        </w:tc>
      </w:tr>
      <w:tr w:rsidR="00FB4780" w:rsidRPr="00D631F2" w14:paraId="27556BB7" w14:textId="77777777" w:rsidTr="001977CC">
        <w:tc>
          <w:tcPr>
            <w:tcW w:w="2500" w:type="pct"/>
          </w:tcPr>
          <w:p w14:paraId="403BFB0F" w14:textId="77777777" w:rsidR="00FB4780" w:rsidRPr="00D631F2" w:rsidRDefault="00FB4780" w:rsidP="001977CC">
            <w:r w:rsidRPr="00D631F2">
              <w:t>activiteitengroep</w:t>
            </w:r>
          </w:p>
        </w:tc>
        <w:tc>
          <w:tcPr>
            <w:tcW w:w="2500" w:type="pct"/>
          </w:tcPr>
          <w:p w14:paraId="581B388D" w14:textId="60AE0D0C" w:rsidR="00FB4780" w:rsidRPr="00D631F2" w:rsidRDefault="00DA5041" w:rsidP="001977CC">
            <w:r>
              <w:t>http://standaarden.omgevingswet.overheid.nl/activiteit/id/concept/MilieubelastendeActiviteit</w:t>
            </w:r>
          </w:p>
        </w:tc>
      </w:tr>
      <w:tr w:rsidR="00FB4780" w:rsidRPr="00D631F2" w14:paraId="36FF6DA0" w14:textId="77777777" w:rsidTr="001977CC">
        <w:tc>
          <w:tcPr>
            <w:tcW w:w="2500" w:type="pct"/>
          </w:tcPr>
          <w:p w14:paraId="131213F0" w14:textId="77777777" w:rsidR="00FB4780" w:rsidRPr="00D631F2" w:rsidRDefault="00FB4780" w:rsidP="001977CC">
            <w:r>
              <w:t>activiteitregelkwalificatie</w:t>
            </w:r>
          </w:p>
        </w:tc>
        <w:tc>
          <w:tcPr>
            <w:tcW w:w="2500" w:type="pct"/>
          </w:tcPr>
          <w:p w14:paraId="3793AA77" w14:textId="396E20A1" w:rsidR="00FB4780" w:rsidRPr="00D631F2" w:rsidRDefault="00DA5041" w:rsidP="001977CC">
            <w:r>
              <w:t>http://standaarden.omgevingswet.overheid.nl/activiteitregelkwalificatie/id/concept/AndersGeduid</w:t>
            </w:r>
          </w:p>
        </w:tc>
      </w:tr>
      <w:tr w:rsidR="00FB4780" w:rsidRPr="00D631F2" w14:paraId="20DB598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00A5970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D572A" w14:textId="77777777" w:rsidR="00FB4780" w:rsidRPr="0049085E" w:rsidRDefault="00FB4780" w:rsidP="001977CC">
                  <w:r>
                    <w:t>Geometrie</w:t>
                  </w:r>
                </w:p>
              </w:tc>
            </w:tr>
            <w:tr w:rsidR="00583EC2" w:rsidRPr="0049085E" w14:paraId="4AE43DBD" w14:textId="77777777" w:rsidTr="001977CC">
              <w:tc>
                <w:tcPr>
                  <w:tcW w:w="2500" w:type="pct"/>
                </w:tcPr>
                <w:p w14:paraId="6BA017A0" w14:textId="77777777" w:rsidR="00583EC2" w:rsidRPr="0049085E" w:rsidRDefault="00583EC2" w:rsidP="00583EC2">
                  <w:r>
                    <w:t>bestandsnaam</w:t>
                  </w:r>
                </w:p>
              </w:tc>
              <w:tc>
                <w:tcPr>
                  <w:tcW w:w="2500" w:type="pct"/>
                </w:tcPr>
                <w:p w14:paraId="77B737CA" w14:textId="3F461FF4" w:rsidR="00583EC2" w:rsidRPr="0049085E" w:rsidRDefault="00583EC2" w:rsidP="00583EC2">
                  <w:r w:rsidRPr="00C03004">
                    <w:t>Horeca___Categorie_I.gml</w:t>
                  </w:r>
                </w:p>
              </w:tc>
            </w:tr>
            <w:tr w:rsidR="00583EC2" w:rsidRPr="0049085E" w14:paraId="53AC30B7" w14:textId="77777777" w:rsidTr="001977CC">
              <w:tc>
                <w:tcPr>
                  <w:tcW w:w="2500" w:type="pct"/>
                </w:tcPr>
                <w:p w14:paraId="31215128" w14:textId="77777777" w:rsidR="00583EC2" w:rsidRPr="0049085E" w:rsidRDefault="00583EC2" w:rsidP="00583EC2">
                  <w:r w:rsidRPr="0049085E">
                    <w:t>noemer</w:t>
                  </w:r>
                </w:p>
              </w:tc>
              <w:tc>
                <w:tcPr>
                  <w:tcW w:w="2500" w:type="pct"/>
                </w:tcPr>
                <w:p w14:paraId="663328AC" w14:textId="00449CA0" w:rsidR="00583EC2" w:rsidRPr="0049085E" w:rsidRDefault="00583EC2" w:rsidP="00583EC2">
                  <w:r w:rsidRPr="00C03004">
                    <w:t>Horeca - Categorie I</w:t>
                  </w:r>
                </w:p>
              </w:tc>
            </w:tr>
            <w:tr w:rsidR="00FB4780" w:rsidRPr="0049085E" w14:paraId="09D6F3EF" w14:textId="77777777" w:rsidTr="001977CC">
              <w:tc>
                <w:tcPr>
                  <w:tcW w:w="2500" w:type="pct"/>
                </w:tcPr>
                <w:p w14:paraId="0FD5BB58" w14:textId="77777777" w:rsidR="00FB4780" w:rsidRPr="0049085E" w:rsidRDefault="00FB4780" w:rsidP="001977CC">
                  <w:r>
                    <w:t>symboolcode</w:t>
                  </w:r>
                </w:p>
              </w:tc>
              <w:tc>
                <w:tcPr>
                  <w:tcW w:w="2500" w:type="pct"/>
                </w:tcPr>
                <w:p w14:paraId="1580D0CD" w14:textId="22A2BECF" w:rsidR="00FB4780" w:rsidRDefault="00FB4780" w:rsidP="001977CC"/>
              </w:tc>
            </w:tr>
            <w:tr w:rsidR="00FB4780" w:rsidRPr="0049085E" w14:paraId="289979A7" w14:textId="77777777" w:rsidTr="001977CC">
              <w:tc>
                <w:tcPr>
                  <w:tcW w:w="2500" w:type="pct"/>
                </w:tcPr>
                <w:p w14:paraId="1658D8CA" w14:textId="77777777" w:rsidR="00FB4780" w:rsidRPr="0049085E" w:rsidRDefault="00FB4780" w:rsidP="001977CC">
                  <w:r w:rsidRPr="0049085E">
                    <w:t>nauwkeurigheid</w:t>
                  </w:r>
                </w:p>
              </w:tc>
              <w:tc>
                <w:tcPr>
                  <w:tcW w:w="2500" w:type="pct"/>
                </w:tcPr>
                <w:p w14:paraId="6981835D" w14:textId="587ECABD" w:rsidR="00FB4780" w:rsidRPr="0049085E" w:rsidRDefault="00FB4780" w:rsidP="001977CC"/>
              </w:tc>
            </w:tr>
            <w:tr w:rsidR="00FB4780" w:rsidRPr="0049085E" w14:paraId="6619C272" w14:textId="77777777" w:rsidTr="001977CC">
              <w:tc>
                <w:tcPr>
                  <w:tcW w:w="2500" w:type="pct"/>
                </w:tcPr>
                <w:p w14:paraId="22DCC09B" w14:textId="77777777" w:rsidR="00FB4780" w:rsidRPr="0049085E" w:rsidRDefault="00FB4780" w:rsidP="001977CC">
                  <w:r w:rsidRPr="0049085E">
                    <w:t>bron</w:t>
                  </w:r>
                  <w:r>
                    <w:t>N</w:t>
                  </w:r>
                  <w:r w:rsidRPr="0049085E">
                    <w:t>auwkeurigheid</w:t>
                  </w:r>
                </w:p>
              </w:tc>
              <w:tc>
                <w:tcPr>
                  <w:tcW w:w="2500" w:type="pct"/>
                </w:tcPr>
                <w:p w14:paraId="09D5B1FC" w14:textId="374E761F" w:rsidR="00FB4780" w:rsidRPr="0049085E" w:rsidRDefault="00DA5041" w:rsidP="001977CC">
                  <w:r>
                    <w:t>geen</w:t>
                  </w:r>
                </w:p>
              </w:tc>
            </w:tr>
            <w:tr w:rsidR="00FB4780" w:rsidRPr="0049085E" w14:paraId="09822B76" w14:textId="77777777" w:rsidTr="001977CC">
              <w:tc>
                <w:tcPr>
                  <w:tcW w:w="2500" w:type="pct"/>
                </w:tcPr>
                <w:p w14:paraId="05458E92" w14:textId="77777777" w:rsidR="00FB4780" w:rsidRPr="0049085E" w:rsidRDefault="00FB4780" w:rsidP="001977CC">
                  <w:r>
                    <w:t>idealisatie</w:t>
                  </w:r>
                </w:p>
              </w:tc>
              <w:tc>
                <w:tcPr>
                  <w:tcW w:w="2500" w:type="pct"/>
                </w:tcPr>
                <w:p w14:paraId="587B33E1" w14:textId="6E183371" w:rsidR="00FB4780" w:rsidRPr="0049085E" w:rsidRDefault="00DA5041" w:rsidP="001977CC">
                  <w:r>
                    <w:t>geen</w:t>
                  </w:r>
                </w:p>
              </w:tc>
            </w:tr>
          </w:tbl>
          <w:p w14:paraId="61CA16D8" w14:textId="77777777" w:rsidR="00FB4780" w:rsidRPr="00D631F2" w:rsidRDefault="00FB4780" w:rsidP="001977CC"/>
        </w:tc>
      </w:tr>
    </w:tbl>
    <w:p w14:paraId="53C6AC8B" w14:textId="1A064997" w:rsidR="00FB4780" w:rsidRDefault="00FB4780">
      <w:pPr>
        <w:pStyle w:val="Tekstopmerking"/>
      </w:pPr>
    </w:p>
  </w:comment>
  <w:comment w:id="137" w:author="Devlin Oosterwijk" w:date="2022-09-20T12:27: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6C907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376FCE" w14:textId="77777777" w:rsidR="00FB4780" w:rsidRPr="0049085E" w:rsidRDefault="00FB4780" w:rsidP="00ED1428">
            <w:r>
              <w:rPr>
                <w:rStyle w:val="Verwijzingopmerking"/>
              </w:rPr>
              <w:annotationRef/>
            </w:r>
            <w:r>
              <w:t>Geometrie</w:t>
            </w:r>
          </w:p>
        </w:tc>
      </w:tr>
      <w:tr w:rsidR="00FB4780" w:rsidRPr="0049085E" w14:paraId="01659CB6" w14:textId="77777777" w:rsidTr="00ED1428">
        <w:tc>
          <w:tcPr>
            <w:tcW w:w="2500" w:type="pct"/>
          </w:tcPr>
          <w:p w14:paraId="693C4FB5" w14:textId="77777777" w:rsidR="00FB4780" w:rsidRPr="0049085E" w:rsidRDefault="00FB4780" w:rsidP="00ED1428">
            <w:r>
              <w:t>bestandsnaam</w:t>
            </w:r>
          </w:p>
        </w:tc>
        <w:tc>
          <w:tcPr>
            <w:tcW w:w="2500" w:type="pct"/>
          </w:tcPr>
          <w:p w14:paraId="49CABA9B" w14:textId="2ACD0329" w:rsidR="00FB4780" w:rsidRPr="0049085E" w:rsidRDefault="00DC3AAA" w:rsidP="00ED1428">
            <w:r w:rsidRPr="00DC3AAA">
              <w:t>Horeca___Categorie_I.gml</w:t>
            </w:r>
          </w:p>
        </w:tc>
      </w:tr>
      <w:tr w:rsidR="00FB4780" w:rsidRPr="0049085E" w14:paraId="60B9BC4B" w14:textId="77777777" w:rsidTr="00ED1428">
        <w:tc>
          <w:tcPr>
            <w:tcW w:w="2500" w:type="pct"/>
          </w:tcPr>
          <w:p w14:paraId="3239A1C6" w14:textId="77777777" w:rsidR="00FB4780" w:rsidRPr="0049085E" w:rsidRDefault="00FB4780" w:rsidP="00ED1428">
            <w:r w:rsidRPr="0049085E">
              <w:t>noemer</w:t>
            </w:r>
          </w:p>
        </w:tc>
        <w:tc>
          <w:tcPr>
            <w:tcW w:w="2500" w:type="pct"/>
          </w:tcPr>
          <w:p w14:paraId="67FFF07C" w14:textId="0A832305" w:rsidR="00FB4780" w:rsidRPr="0049085E" w:rsidRDefault="00FB4780" w:rsidP="00ED1428">
            <w:r>
              <w:t>Horeca - Categorie I</w:t>
            </w:r>
          </w:p>
        </w:tc>
      </w:tr>
      <w:tr w:rsidR="00FB4780" w:rsidRPr="0049085E" w14:paraId="6E6570AC" w14:textId="77777777" w:rsidTr="00ED1428">
        <w:tc>
          <w:tcPr>
            <w:tcW w:w="2500" w:type="pct"/>
          </w:tcPr>
          <w:p w14:paraId="50797957" w14:textId="77777777" w:rsidR="00FB4780" w:rsidRPr="0049085E" w:rsidRDefault="00FB4780" w:rsidP="00ED1428">
            <w:r>
              <w:t>symboolcode</w:t>
            </w:r>
          </w:p>
        </w:tc>
        <w:tc>
          <w:tcPr>
            <w:tcW w:w="2500" w:type="pct"/>
          </w:tcPr>
          <w:p w14:paraId="5F30CE41" w14:textId="66A70F13" w:rsidR="00FB4780" w:rsidRDefault="00FB4780" w:rsidP="00ED1428"/>
        </w:tc>
      </w:tr>
      <w:tr w:rsidR="00FB4780" w:rsidRPr="0049085E" w14:paraId="701B5774" w14:textId="77777777" w:rsidTr="00ED1428">
        <w:tc>
          <w:tcPr>
            <w:tcW w:w="2500" w:type="pct"/>
          </w:tcPr>
          <w:p w14:paraId="44A06740" w14:textId="77777777" w:rsidR="00FB4780" w:rsidRPr="0049085E" w:rsidRDefault="00FB4780" w:rsidP="00ED1428">
            <w:r w:rsidRPr="0049085E">
              <w:t>nauwkeurigheid</w:t>
            </w:r>
          </w:p>
        </w:tc>
        <w:tc>
          <w:tcPr>
            <w:tcW w:w="2500" w:type="pct"/>
          </w:tcPr>
          <w:p w14:paraId="58A5EA53" w14:textId="31FA4A15" w:rsidR="00FB4780" w:rsidRPr="0049085E" w:rsidRDefault="00FB4780" w:rsidP="00ED1428"/>
        </w:tc>
      </w:tr>
      <w:tr w:rsidR="00FB4780" w:rsidRPr="0049085E" w14:paraId="5D0CF674" w14:textId="77777777" w:rsidTr="00ED1428">
        <w:tc>
          <w:tcPr>
            <w:tcW w:w="2500" w:type="pct"/>
          </w:tcPr>
          <w:p w14:paraId="63F6ED28" w14:textId="77777777" w:rsidR="00FB4780" w:rsidRPr="0049085E" w:rsidRDefault="00FB4780" w:rsidP="00ED1428">
            <w:r w:rsidRPr="0049085E">
              <w:t>bronNauwkeurigheid</w:t>
            </w:r>
          </w:p>
        </w:tc>
        <w:tc>
          <w:tcPr>
            <w:tcW w:w="2500" w:type="pct"/>
          </w:tcPr>
          <w:p w14:paraId="12F506A7" w14:textId="1FFF2CB5" w:rsidR="00FB4780" w:rsidRPr="0049085E" w:rsidRDefault="00FB4780" w:rsidP="00ED1428">
            <w:r>
              <w:t>geen</w:t>
            </w:r>
          </w:p>
        </w:tc>
      </w:tr>
      <w:tr w:rsidR="00FB4780" w:rsidRPr="0049085E" w14:paraId="4539830D" w14:textId="77777777" w:rsidTr="00ED1428">
        <w:tc>
          <w:tcPr>
            <w:tcW w:w="2500" w:type="pct"/>
          </w:tcPr>
          <w:p w14:paraId="5557AC69" w14:textId="77777777" w:rsidR="00FB4780" w:rsidRPr="0049085E" w:rsidRDefault="00FB4780" w:rsidP="00ED1428">
            <w:r>
              <w:t>idealisatie</w:t>
            </w:r>
          </w:p>
        </w:tc>
        <w:tc>
          <w:tcPr>
            <w:tcW w:w="2500" w:type="pct"/>
          </w:tcPr>
          <w:p w14:paraId="1F7E240B" w14:textId="3DF05FD7" w:rsidR="00FB4780" w:rsidRPr="0049085E" w:rsidRDefault="00FB4780" w:rsidP="00ED1428">
            <w:r>
              <w:t>http://standaarden.omgevingswet.overheid.nl/idealisatie/id/concept/Exact</w:t>
            </w:r>
          </w:p>
        </w:tc>
      </w:tr>
      <w:tr w:rsidR="00FB4780" w:rsidRPr="0049085E" w14:paraId="2A68215D" w14:textId="77777777" w:rsidTr="00ED1428">
        <w:tc>
          <w:tcPr>
            <w:tcW w:w="2500" w:type="pct"/>
          </w:tcPr>
          <w:p w14:paraId="4A656762" w14:textId="77777777" w:rsidR="00FB4780" w:rsidRDefault="00FB4780" w:rsidP="00ED1428">
            <w:r>
              <w:t>regelingsgebied</w:t>
            </w:r>
          </w:p>
        </w:tc>
        <w:tc>
          <w:tcPr>
            <w:tcW w:w="2500" w:type="pct"/>
          </w:tcPr>
          <w:p w14:paraId="2F3BF664" w14:textId="238C5E3E" w:rsidR="00FB4780" w:rsidRDefault="00FB4780" w:rsidP="00ED1428">
            <w:r>
              <w:t>False</w:t>
            </w:r>
          </w:p>
        </w:tc>
      </w:tr>
    </w:tbl>
    <w:p w14:paraId="492A9510" w14:textId="77D4A7C0" w:rsidR="00FB4780" w:rsidRDefault="00FB4780">
      <w:pPr>
        <w:pStyle w:val="Tekstopmerking"/>
      </w:pPr>
    </w:p>
  </w:comment>
  <w:comment w:id="138"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054A041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B93C45" w14:textId="77777777" w:rsidR="00FB4780" w:rsidRPr="0049085E" w:rsidRDefault="00FB4780" w:rsidP="00ED1428">
            <w:r>
              <w:rPr>
                <w:rStyle w:val="Verwijzingopmerking"/>
              </w:rPr>
              <w:annotationRef/>
            </w:r>
            <w:r>
              <w:t>Geometrie</w:t>
            </w:r>
          </w:p>
        </w:tc>
      </w:tr>
      <w:tr w:rsidR="00FB4780" w:rsidRPr="0049085E" w14:paraId="4E0A7F99" w14:textId="77777777" w:rsidTr="00ED1428">
        <w:tc>
          <w:tcPr>
            <w:tcW w:w="2500" w:type="pct"/>
          </w:tcPr>
          <w:p w14:paraId="038C158B" w14:textId="77777777" w:rsidR="00FB4780" w:rsidRPr="0049085E" w:rsidRDefault="00FB4780" w:rsidP="00ED1428">
            <w:r>
              <w:t>bestandsnaam</w:t>
            </w:r>
          </w:p>
        </w:tc>
        <w:tc>
          <w:tcPr>
            <w:tcW w:w="2500" w:type="pct"/>
          </w:tcPr>
          <w:p w14:paraId="30231C89" w14:textId="63ED6921" w:rsidR="00FB4780" w:rsidRPr="0049085E" w:rsidRDefault="00DC3AAA" w:rsidP="00ED1428">
            <w:r w:rsidRPr="00DC3AAA">
              <w:t>Horeca___Categorie_I.gml</w:t>
            </w:r>
          </w:p>
        </w:tc>
      </w:tr>
      <w:tr w:rsidR="00FB4780" w:rsidRPr="0049085E" w14:paraId="39D949BB" w14:textId="77777777" w:rsidTr="00ED1428">
        <w:tc>
          <w:tcPr>
            <w:tcW w:w="2500" w:type="pct"/>
          </w:tcPr>
          <w:p w14:paraId="03CDE388" w14:textId="77777777" w:rsidR="00FB4780" w:rsidRPr="0049085E" w:rsidRDefault="00FB4780" w:rsidP="00ED1428">
            <w:r w:rsidRPr="0049085E">
              <w:t>noemer</w:t>
            </w:r>
          </w:p>
        </w:tc>
        <w:tc>
          <w:tcPr>
            <w:tcW w:w="2500" w:type="pct"/>
          </w:tcPr>
          <w:p w14:paraId="0C9E8ECF" w14:textId="6A6EEEDA" w:rsidR="00FB4780" w:rsidRPr="0049085E" w:rsidRDefault="00FB4780" w:rsidP="00ED1428">
            <w:r>
              <w:t>Horeca - Categorie I</w:t>
            </w:r>
          </w:p>
        </w:tc>
      </w:tr>
      <w:tr w:rsidR="00FB4780" w:rsidRPr="0049085E" w14:paraId="57CD3F98" w14:textId="77777777" w:rsidTr="00ED1428">
        <w:tc>
          <w:tcPr>
            <w:tcW w:w="2500" w:type="pct"/>
          </w:tcPr>
          <w:p w14:paraId="5FEE5D0E" w14:textId="77777777" w:rsidR="00FB4780" w:rsidRPr="0049085E" w:rsidRDefault="00FB4780" w:rsidP="00ED1428">
            <w:r>
              <w:t>symboolcode</w:t>
            </w:r>
          </w:p>
        </w:tc>
        <w:tc>
          <w:tcPr>
            <w:tcW w:w="2500" w:type="pct"/>
          </w:tcPr>
          <w:p w14:paraId="5674BEEC" w14:textId="2DFA73E0" w:rsidR="00FB4780" w:rsidRDefault="00FB4780" w:rsidP="00ED1428"/>
        </w:tc>
      </w:tr>
      <w:tr w:rsidR="00FB4780" w:rsidRPr="0049085E" w14:paraId="627FBCF2" w14:textId="77777777" w:rsidTr="00ED1428">
        <w:tc>
          <w:tcPr>
            <w:tcW w:w="2500" w:type="pct"/>
          </w:tcPr>
          <w:p w14:paraId="780D9E94" w14:textId="77777777" w:rsidR="00FB4780" w:rsidRPr="0049085E" w:rsidRDefault="00FB4780" w:rsidP="00ED1428">
            <w:r w:rsidRPr="0049085E">
              <w:t>nauwkeurigheid</w:t>
            </w:r>
          </w:p>
        </w:tc>
        <w:tc>
          <w:tcPr>
            <w:tcW w:w="2500" w:type="pct"/>
          </w:tcPr>
          <w:p w14:paraId="3D899757" w14:textId="7C3C20AD" w:rsidR="00FB4780" w:rsidRPr="0049085E" w:rsidRDefault="00FB4780" w:rsidP="00ED1428"/>
        </w:tc>
      </w:tr>
      <w:tr w:rsidR="00FB4780" w:rsidRPr="0049085E" w14:paraId="1D74BFC6" w14:textId="77777777" w:rsidTr="00ED1428">
        <w:tc>
          <w:tcPr>
            <w:tcW w:w="2500" w:type="pct"/>
          </w:tcPr>
          <w:p w14:paraId="59806FAC" w14:textId="77777777" w:rsidR="00FB4780" w:rsidRPr="0049085E" w:rsidRDefault="00FB4780" w:rsidP="00ED1428">
            <w:r w:rsidRPr="0049085E">
              <w:t>bronNauwkeurigheid</w:t>
            </w:r>
          </w:p>
        </w:tc>
        <w:tc>
          <w:tcPr>
            <w:tcW w:w="2500" w:type="pct"/>
          </w:tcPr>
          <w:p w14:paraId="2F48F892" w14:textId="4AEF9735" w:rsidR="00FB4780" w:rsidRPr="0049085E" w:rsidRDefault="00FB4780" w:rsidP="00ED1428">
            <w:r>
              <w:t>geen</w:t>
            </w:r>
          </w:p>
        </w:tc>
      </w:tr>
      <w:tr w:rsidR="00FB4780" w:rsidRPr="0049085E" w14:paraId="40A43E4A" w14:textId="77777777" w:rsidTr="00ED1428">
        <w:tc>
          <w:tcPr>
            <w:tcW w:w="2500" w:type="pct"/>
          </w:tcPr>
          <w:p w14:paraId="22EDD464" w14:textId="77777777" w:rsidR="00FB4780" w:rsidRPr="0049085E" w:rsidRDefault="00FB4780" w:rsidP="00ED1428">
            <w:r>
              <w:t>idealisatie</w:t>
            </w:r>
          </w:p>
        </w:tc>
        <w:tc>
          <w:tcPr>
            <w:tcW w:w="2500" w:type="pct"/>
          </w:tcPr>
          <w:p w14:paraId="18F9C26B" w14:textId="6C8ED367" w:rsidR="00FB4780" w:rsidRPr="0049085E" w:rsidRDefault="00FB4780" w:rsidP="00ED1428">
            <w:r>
              <w:t>http://standaarden.omgevingswet.overheid.nl/idealisatie/id/concept/Exact</w:t>
            </w:r>
          </w:p>
        </w:tc>
      </w:tr>
      <w:tr w:rsidR="00FB4780" w:rsidRPr="0049085E" w14:paraId="38CC08E8" w14:textId="77777777" w:rsidTr="00ED1428">
        <w:tc>
          <w:tcPr>
            <w:tcW w:w="2500" w:type="pct"/>
          </w:tcPr>
          <w:p w14:paraId="77F6784B" w14:textId="77777777" w:rsidR="00FB4780" w:rsidRDefault="00FB4780" w:rsidP="00ED1428">
            <w:r>
              <w:t>regelingsgebied</w:t>
            </w:r>
          </w:p>
        </w:tc>
        <w:tc>
          <w:tcPr>
            <w:tcW w:w="2500" w:type="pct"/>
          </w:tcPr>
          <w:p w14:paraId="4571C62A" w14:textId="43A4D423" w:rsidR="00FB4780" w:rsidRDefault="00FB4780" w:rsidP="00ED1428">
            <w:r>
              <w:t>False</w:t>
            </w:r>
          </w:p>
        </w:tc>
      </w:tr>
    </w:tbl>
    <w:p w14:paraId="5CA5B5AA" w14:textId="067E8959" w:rsidR="00FB4780" w:rsidRDefault="00FB4780">
      <w:pPr>
        <w:pStyle w:val="Tekstopmerking"/>
      </w:pPr>
    </w:p>
  </w:comment>
  <w:comment w:id="139" w:author="Devlin Oosterwijk" w:date="2022-09-20T12:28:00Z" w:initials="DO">
    <w:tbl>
      <w:tblPr>
        <w:tblStyle w:val="Annotatie"/>
        <w:tblW w:w="5000" w:type="pct"/>
        <w:tblLayout w:type="fixed"/>
        <w:tblLook w:val="0620" w:firstRow="1" w:lastRow="0" w:firstColumn="0" w:lastColumn="0" w:noHBand="1" w:noVBand="1"/>
      </w:tblPr>
      <w:tblGrid>
        <w:gridCol w:w="3963"/>
        <w:gridCol w:w="3964"/>
      </w:tblGrid>
      <w:tr w:rsidR="00FB4780" w:rsidRPr="00D631F2" w14:paraId="59FE53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7FDBF" w14:textId="77777777" w:rsidR="00FB4780" w:rsidRPr="00D631F2" w:rsidRDefault="00FB4780" w:rsidP="001977CC">
            <w:r>
              <w:rPr>
                <w:rStyle w:val="Verwijzingopmerking"/>
              </w:rPr>
              <w:annotationRef/>
            </w:r>
            <w:r w:rsidRPr="00D631F2">
              <w:t>Activiteit</w:t>
            </w:r>
          </w:p>
        </w:tc>
      </w:tr>
      <w:tr w:rsidR="00FB4780" w:rsidRPr="00D631F2" w14:paraId="02DBAF66" w14:textId="77777777" w:rsidTr="001977CC">
        <w:tc>
          <w:tcPr>
            <w:tcW w:w="2500" w:type="pct"/>
          </w:tcPr>
          <w:p w14:paraId="0CDD75D6" w14:textId="77777777" w:rsidR="00FB4780" w:rsidRPr="00D631F2" w:rsidRDefault="00FB4780" w:rsidP="001977CC">
            <w:r w:rsidRPr="00D631F2">
              <w:t>activiteit</w:t>
            </w:r>
            <w:r>
              <w:t>en</w:t>
            </w:r>
          </w:p>
        </w:tc>
        <w:tc>
          <w:tcPr>
            <w:tcW w:w="2500" w:type="pct"/>
          </w:tcPr>
          <w:p w14:paraId="26FE3FA0" w14:textId="2C901E53" w:rsidR="00FB4780" w:rsidRPr="00D631F2" w:rsidRDefault="00DA5041" w:rsidP="001977CC">
            <w:r>
              <w:t>Geurveroorzakende activiteit verrichten</w:t>
            </w:r>
          </w:p>
        </w:tc>
      </w:tr>
      <w:tr w:rsidR="00FB4780" w:rsidRPr="00D631F2" w14:paraId="1FE238F3" w14:textId="77777777" w:rsidTr="001977CC">
        <w:tc>
          <w:tcPr>
            <w:tcW w:w="2500" w:type="pct"/>
          </w:tcPr>
          <w:p w14:paraId="40E4A077" w14:textId="77777777" w:rsidR="00FB4780" w:rsidRPr="00D631F2" w:rsidRDefault="00FB4780" w:rsidP="001977CC">
            <w:r>
              <w:t>bovenliggendeActiviteit</w:t>
            </w:r>
          </w:p>
        </w:tc>
        <w:tc>
          <w:tcPr>
            <w:tcW w:w="2500" w:type="pct"/>
          </w:tcPr>
          <w:p w14:paraId="1DECC8DB" w14:textId="248B15E3" w:rsidR="00FB4780" w:rsidRDefault="00FB4780" w:rsidP="001977CC"/>
        </w:tc>
      </w:tr>
      <w:tr w:rsidR="00FB4780" w:rsidRPr="00D631F2" w14:paraId="3F97F504" w14:textId="77777777" w:rsidTr="001977CC">
        <w:tc>
          <w:tcPr>
            <w:tcW w:w="2500" w:type="pct"/>
          </w:tcPr>
          <w:p w14:paraId="44AF8F61" w14:textId="77777777" w:rsidR="00FB4780" w:rsidRPr="00D631F2" w:rsidRDefault="00FB4780" w:rsidP="001977CC">
            <w:r w:rsidRPr="00D631F2">
              <w:t>activiteitengroep</w:t>
            </w:r>
          </w:p>
        </w:tc>
        <w:tc>
          <w:tcPr>
            <w:tcW w:w="2500" w:type="pct"/>
          </w:tcPr>
          <w:p w14:paraId="1E1C528F" w14:textId="778C0BB4" w:rsidR="00FB4780" w:rsidRPr="00D631F2" w:rsidRDefault="00DA5041" w:rsidP="001977CC">
            <w:r>
              <w:t>http://standaarden.omgevingswet.overheid.nl/activiteit/id/concept/MilieubelastendeActiviteit</w:t>
            </w:r>
          </w:p>
        </w:tc>
      </w:tr>
      <w:tr w:rsidR="00FB4780" w:rsidRPr="00D631F2" w14:paraId="111116B0" w14:textId="77777777" w:rsidTr="001977CC">
        <w:tc>
          <w:tcPr>
            <w:tcW w:w="2500" w:type="pct"/>
          </w:tcPr>
          <w:p w14:paraId="439F75B7" w14:textId="77777777" w:rsidR="00FB4780" w:rsidRPr="00D631F2" w:rsidRDefault="00FB4780" w:rsidP="001977CC">
            <w:r>
              <w:t>activiteitregelkwalificatie</w:t>
            </w:r>
          </w:p>
        </w:tc>
        <w:tc>
          <w:tcPr>
            <w:tcW w:w="2500" w:type="pct"/>
          </w:tcPr>
          <w:p w14:paraId="5773D076" w14:textId="5D1777F3" w:rsidR="00FB4780" w:rsidRPr="00D631F2" w:rsidRDefault="00DA5041" w:rsidP="001977CC">
            <w:r>
              <w:t>http://standaarden.omgevingswet.overheid.nl/activiteitregelkwalificatie/id/concept/AndersGeduid</w:t>
            </w:r>
          </w:p>
        </w:tc>
      </w:tr>
      <w:tr w:rsidR="00FB4780" w:rsidRPr="00D631F2" w14:paraId="0208CF4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B4780" w:rsidRPr="0049085E" w14:paraId="321C68F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00CEB" w14:textId="77777777" w:rsidR="00FB4780" w:rsidRPr="0049085E" w:rsidRDefault="00FB4780" w:rsidP="001977CC">
                  <w:r>
                    <w:t>Geometrie</w:t>
                  </w:r>
                </w:p>
              </w:tc>
            </w:tr>
            <w:tr w:rsidR="00583EC2" w:rsidRPr="0049085E" w14:paraId="5591B219" w14:textId="77777777" w:rsidTr="001977CC">
              <w:tc>
                <w:tcPr>
                  <w:tcW w:w="2500" w:type="pct"/>
                </w:tcPr>
                <w:p w14:paraId="06F2A9AA" w14:textId="77777777" w:rsidR="00583EC2" w:rsidRPr="0049085E" w:rsidRDefault="00583EC2" w:rsidP="00583EC2">
                  <w:r>
                    <w:t>bestandsnaam</w:t>
                  </w:r>
                </w:p>
              </w:tc>
              <w:tc>
                <w:tcPr>
                  <w:tcW w:w="2500" w:type="pct"/>
                </w:tcPr>
                <w:p w14:paraId="26639682" w14:textId="24627438" w:rsidR="00583EC2" w:rsidRPr="0049085E" w:rsidRDefault="00583EC2" w:rsidP="00583EC2">
                  <w:r w:rsidRPr="001F4C9F">
                    <w:t>Horeca___Categorie_I.gml</w:t>
                  </w:r>
                </w:p>
              </w:tc>
            </w:tr>
            <w:tr w:rsidR="00583EC2" w:rsidRPr="0049085E" w14:paraId="06C4C9B8" w14:textId="77777777" w:rsidTr="001977CC">
              <w:tc>
                <w:tcPr>
                  <w:tcW w:w="2500" w:type="pct"/>
                </w:tcPr>
                <w:p w14:paraId="516A3DC0" w14:textId="77777777" w:rsidR="00583EC2" w:rsidRPr="0049085E" w:rsidRDefault="00583EC2" w:rsidP="00583EC2">
                  <w:r w:rsidRPr="0049085E">
                    <w:t>noemer</w:t>
                  </w:r>
                </w:p>
              </w:tc>
              <w:tc>
                <w:tcPr>
                  <w:tcW w:w="2500" w:type="pct"/>
                </w:tcPr>
                <w:p w14:paraId="73CFD254" w14:textId="70115B49" w:rsidR="00583EC2" w:rsidRPr="0049085E" w:rsidRDefault="00583EC2" w:rsidP="00583EC2">
                  <w:r w:rsidRPr="001F4C9F">
                    <w:t>Horeca - Categorie I</w:t>
                  </w:r>
                </w:p>
              </w:tc>
            </w:tr>
            <w:tr w:rsidR="00FB4780" w:rsidRPr="0049085E" w14:paraId="2AB930F2" w14:textId="77777777" w:rsidTr="001977CC">
              <w:tc>
                <w:tcPr>
                  <w:tcW w:w="2500" w:type="pct"/>
                </w:tcPr>
                <w:p w14:paraId="467B4C38" w14:textId="77777777" w:rsidR="00FB4780" w:rsidRPr="0049085E" w:rsidRDefault="00FB4780" w:rsidP="001977CC">
                  <w:r>
                    <w:t>symboolcode</w:t>
                  </w:r>
                </w:p>
              </w:tc>
              <w:tc>
                <w:tcPr>
                  <w:tcW w:w="2500" w:type="pct"/>
                </w:tcPr>
                <w:p w14:paraId="0327D8EA" w14:textId="241625E8" w:rsidR="00FB4780" w:rsidRDefault="00FB4780" w:rsidP="001977CC"/>
              </w:tc>
            </w:tr>
            <w:tr w:rsidR="00FB4780" w:rsidRPr="0049085E" w14:paraId="14CA8319" w14:textId="77777777" w:rsidTr="001977CC">
              <w:tc>
                <w:tcPr>
                  <w:tcW w:w="2500" w:type="pct"/>
                </w:tcPr>
                <w:p w14:paraId="1D9786A4" w14:textId="77777777" w:rsidR="00FB4780" w:rsidRPr="0049085E" w:rsidRDefault="00FB4780" w:rsidP="001977CC">
                  <w:r w:rsidRPr="0049085E">
                    <w:t>nauwkeurigheid</w:t>
                  </w:r>
                </w:p>
              </w:tc>
              <w:tc>
                <w:tcPr>
                  <w:tcW w:w="2500" w:type="pct"/>
                </w:tcPr>
                <w:p w14:paraId="5914FA13" w14:textId="00B900AA" w:rsidR="00FB4780" w:rsidRPr="0049085E" w:rsidRDefault="00FB4780" w:rsidP="001977CC"/>
              </w:tc>
            </w:tr>
            <w:tr w:rsidR="00FB4780" w:rsidRPr="0049085E" w14:paraId="7DE15ED9" w14:textId="77777777" w:rsidTr="001977CC">
              <w:tc>
                <w:tcPr>
                  <w:tcW w:w="2500" w:type="pct"/>
                </w:tcPr>
                <w:p w14:paraId="3814018B" w14:textId="77777777" w:rsidR="00FB4780" w:rsidRPr="0049085E" w:rsidRDefault="00FB4780" w:rsidP="001977CC">
                  <w:r w:rsidRPr="0049085E">
                    <w:t>bron</w:t>
                  </w:r>
                  <w:r>
                    <w:t>N</w:t>
                  </w:r>
                  <w:r w:rsidRPr="0049085E">
                    <w:t>auwkeurigheid</w:t>
                  </w:r>
                </w:p>
              </w:tc>
              <w:tc>
                <w:tcPr>
                  <w:tcW w:w="2500" w:type="pct"/>
                </w:tcPr>
                <w:p w14:paraId="728BF275" w14:textId="7F2B5582" w:rsidR="00FB4780" w:rsidRPr="0049085E" w:rsidRDefault="00DA5041" w:rsidP="001977CC">
                  <w:r>
                    <w:t>geen</w:t>
                  </w:r>
                </w:p>
              </w:tc>
            </w:tr>
            <w:tr w:rsidR="00FB4780" w:rsidRPr="0049085E" w14:paraId="66F18F0D" w14:textId="77777777" w:rsidTr="001977CC">
              <w:tc>
                <w:tcPr>
                  <w:tcW w:w="2500" w:type="pct"/>
                </w:tcPr>
                <w:p w14:paraId="4A009DD9" w14:textId="77777777" w:rsidR="00FB4780" w:rsidRPr="0049085E" w:rsidRDefault="00FB4780" w:rsidP="001977CC">
                  <w:r>
                    <w:t>idealisatie</w:t>
                  </w:r>
                </w:p>
              </w:tc>
              <w:tc>
                <w:tcPr>
                  <w:tcW w:w="2500" w:type="pct"/>
                </w:tcPr>
                <w:p w14:paraId="14B460C8" w14:textId="07A5744C" w:rsidR="00FB4780" w:rsidRPr="0049085E" w:rsidRDefault="00DA5041" w:rsidP="001977CC">
                  <w:r>
                    <w:t>geen</w:t>
                  </w:r>
                </w:p>
              </w:tc>
            </w:tr>
          </w:tbl>
          <w:p w14:paraId="5C09E0FA" w14:textId="77777777" w:rsidR="00FB4780" w:rsidRPr="00D631F2" w:rsidRDefault="00FB4780" w:rsidP="001977CC"/>
        </w:tc>
      </w:tr>
    </w:tbl>
    <w:p w14:paraId="5FB96063" w14:textId="2705C02D" w:rsidR="00FB4780" w:rsidRDefault="00FB4780">
      <w:pPr>
        <w:pStyle w:val="Tekstopmerking"/>
      </w:pPr>
    </w:p>
  </w:comment>
  <w:comment w:id="140" w:author="Devlin Oosterwijk" w:date="2022-09-20T12:29: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16BBFED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F0553" w14:textId="77777777" w:rsidR="00FB4780" w:rsidRPr="0049085E" w:rsidRDefault="00FB4780" w:rsidP="00ED1428">
            <w:r>
              <w:rPr>
                <w:rStyle w:val="Verwijzingopmerking"/>
              </w:rPr>
              <w:annotationRef/>
            </w:r>
            <w:r>
              <w:t>Geometrie</w:t>
            </w:r>
          </w:p>
        </w:tc>
      </w:tr>
      <w:tr w:rsidR="00FB4780" w:rsidRPr="0049085E" w14:paraId="0C346653" w14:textId="77777777" w:rsidTr="00ED1428">
        <w:tc>
          <w:tcPr>
            <w:tcW w:w="2500" w:type="pct"/>
          </w:tcPr>
          <w:p w14:paraId="452B8492" w14:textId="77777777" w:rsidR="00FB4780" w:rsidRPr="0049085E" w:rsidRDefault="00FB4780" w:rsidP="00ED1428">
            <w:r>
              <w:t>bestandsnaam</w:t>
            </w:r>
          </w:p>
        </w:tc>
        <w:tc>
          <w:tcPr>
            <w:tcW w:w="2500" w:type="pct"/>
          </w:tcPr>
          <w:p w14:paraId="3189BD6A" w14:textId="3B7BB49E" w:rsidR="00FB4780" w:rsidRPr="0049085E" w:rsidRDefault="00DC3AAA" w:rsidP="00ED1428">
            <w:r w:rsidRPr="00DC3AAA">
              <w:t>Horeca___Categorie_I.gml</w:t>
            </w:r>
          </w:p>
        </w:tc>
      </w:tr>
      <w:tr w:rsidR="00FB4780" w:rsidRPr="0049085E" w14:paraId="619BD0F9" w14:textId="77777777" w:rsidTr="00ED1428">
        <w:tc>
          <w:tcPr>
            <w:tcW w:w="2500" w:type="pct"/>
          </w:tcPr>
          <w:p w14:paraId="51463752" w14:textId="77777777" w:rsidR="00FB4780" w:rsidRPr="0049085E" w:rsidRDefault="00FB4780" w:rsidP="00ED1428">
            <w:r w:rsidRPr="0049085E">
              <w:t>noemer</w:t>
            </w:r>
          </w:p>
        </w:tc>
        <w:tc>
          <w:tcPr>
            <w:tcW w:w="2500" w:type="pct"/>
          </w:tcPr>
          <w:p w14:paraId="0DC53556" w14:textId="2C1F6C19" w:rsidR="00FB4780" w:rsidRPr="0049085E" w:rsidRDefault="00FB4780" w:rsidP="00ED1428">
            <w:r>
              <w:t>Horeca - Categorie I</w:t>
            </w:r>
          </w:p>
        </w:tc>
      </w:tr>
      <w:tr w:rsidR="00FB4780" w:rsidRPr="0049085E" w14:paraId="4293FFF2" w14:textId="77777777" w:rsidTr="00ED1428">
        <w:tc>
          <w:tcPr>
            <w:tcW w:w="2500" w:type="pct"/>
          </w:tcPr>
          <w:p w14:paraId="31ACCB28" w14:textId="77777777" w:rsidR="00FB4780" w:rsidRPr="0049085E" w:rsidRDefault="00FB4780" w:rsidP="00ED1428">
            <w:r>
              <w:t>symboolcode</w:t>
            </w:r>
          </w:p>
        </w:tc>
        <w:tc>
          <w:tcPr>
            <w:tcW w:w="2500" w:type="pct"/>
          </w:tcPr>
          <w:p w14:paraId="4CFA8A2F" w14:textId="5F051CA3" w:rsidR="00FB4780" w:rsidRDefault="00FB4780" w:rsidP="00ED1428"/>
        </w:tc>
      </w:tr>
      <w:tr w:rsidR="00FB4780" w:rsidRPr="0049085E" w14:paraId="409D0B50" w14:textId="77777777" w:rsidTr="00ED1428">
        <w:tc>
          <w:tcPr>
            <w:tcW w:w="2500" w:type="pct"/>
          </w:tcPr>
          <w:p w14:paraId="42CEBCB5" w14:textId="77777777" w:rsidR="00FB4780" w:rsidRPr="0049085E" w:rsidRDefault="00FB4780" w:rsidP="00ED1428">
            <w:r w:rsidRPr="0049085E">
              <w:t>nauwkeurigheid</w:t>
            </w:r>
          </w:p>
        </w:tc>
        <w:tc>
          <w:tcPr>
            <w:tcW w:w="2500" w:type="pct"/>
          </w:tcPr>
          <w:p w14:paraId="102A44C6" w14:textId="62287DB1" w:rsidR="00FB4780" w:rsidRPr="0049085E" w:rsidRDefault="00FB4780" w:rsidP="00ED1428"/>
        </w:tc>
      </w:tr>
      <w:tr w:rsidR="00FB4780" w:rsidRPr="0049085E" w14:paraId="4AEE06BB" w14:textId="77777777" w:rsidTr="00ED1428">
        <w:tc>
          <w:tcPr>
            <w:tcW w:w="2500" w:type="pct"/>
          </w:tcPr>
          <w:p w14:paraId="63C7DC6B" w14:textId="77777777" w:rsidR="00FB4780" w:rsidRPr="0049085E" w:rsidRDefault="00FB4780" w:rsidP="00ED1428">
            <w:r w:rsidRPr="0049085E">
              <w:t>bronNauwkeurigheid</w:t>
            </w:r>
          </w:p>
        </w:tc>
        <w:tc>
          <w:tcPr>
            <w:tcW w:w="2500" w:type="pct"/>
          </w:tcPr>
          <w:p w14:paraId="055FE558" w14:textId="51E5E6B4" w:rsidR="00FB4780" w:rsidRPr="0049085E" w:rsidRDefault="00FB4780" w:rsidP="00ED1428">
            <w:r>
              <w:t>geen</w:t>
            </w:r>
          </w:p>
        </w:tc>
      </w:tr>
      <w:tr w:rsidR="00FB4780" w:rsidRPr="0049085E" w14:paraId="23355CB9" w14:textId="77777777" w:rsidTr="00ED1428">
        <w:tc>
          <w:tcPr>
            <w:tcW w:w="2500" w:type="pct"/>
          </w:tcPr>
          <w:p w14:paraId="288522C1" w14:textId="77777777" w:rsidR="00FB4780" w:rsidRPr="0049085E" w:rsidRDefault="00FB4780" w:rsidP="00ED1428">
            <w:r>
              <w:t>idealisatie</w:t>
            </w:r>
          </w:p>
        </w:tc>
        <w:tc>
          <w:tcPr>
            <w:tcW w:w="2500" w:type="pct"/>
          </w:tcPr>
          <w:p w14:paraId="16931265" w14:textId="057F36FA" w:rsidR="00FB4780" w:rsidRPr="0049085E" w:rsidRDefault="00FB4780" w:rsidP="00ED1428">
            <w:r>
              <w:t>http://standaarden.omgevingswet.overheid.nl/idealisatie/id/concept/Exact</w:t>
            </w:r>
          </w:p>
        </w:tc>
      </w:tr>
      <w:tr w:rsidR="00FB4780" w:rsidRPr="0049085E" w14:paraId="69144B1C" w14:textId="77777777" w:rsidTr="00ED1428">
        <w:tc>
          <w:tcPr>
            <w:tcW w:w="2500" w:type="pct"/>
          </w:tcPr>
          <w:p w14:paraId="5132E93E" w14:textId="77777777" w:rsidR="00FB4780" w:rsidRDefault="00FB4780" w:rsidP="00ED1428">
            <w:r>
              <w:t>regelingsgebied</w:t>
            </w:r>
          </w:p>
        </w:tc>
        <w:tc>
          <w:tcPr>
            <w:tcW w:w="2500" w:type="pct"/>
          </w:tcPr>
          <w:p w14:paraId="292AC6AB" w14:textId="76B9C158" w:rsidR="00FB4780" w:rsidRDefault="00FB4780" w:rsidP="00ED1428">
            <w:r>
              <w:t>False</w:t>
            </w:r>
          </w:p>
        </w:tc>
      </w:tr>
    </w:tbl>
    <w:p w14:paraId="59AECBC0" w14:textId="4A926BD4" w:rsidR="00FB4780" w:rsidRDefault="00FB4780">
      <w:pPr>
        <w:pStyle w:val="Tekstopmerking"/>
      </w:pPr>
    </w:p>
  </w:comment>
  <w:comment w:id="141" w:author="Devlin Oosterwijk" w:date="2022-09-20T12:30:00Z" w:initials="DO">
    <w:tbl>
      <w:tblPr>
        <w:tblStyle w:val="Annotatie"/>
        <w:tblW w:w="5000" w:type="pct"/>
        <w:tblLayout w:type="fixed"/>
        <w:tblLook w:val="0620" w:firstRow="1" w:lastRow="0" w:firstColumn="0" w:lastColumn="0" w:noHBand="1" w:noVBand="1"/>
      </w:tblPr>
      <w:tblGrid>
        <w:gridCol w:w="3963"/>
        <w:gridCol w:w="3964"/>
      </w:tblGrid>
      <w:tr w:rsidR="00FB4780" w:rsidRPr="0049085E" w14:paraId="7695EAD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FB1D0B" w14:textId="77777777" w:rsidR="00FB4780" w:rsidRPr="0049085E" w:rsidRDefault="00FB4780" w:rsidP="00ED1428">
            <w:r>
              <w:rPr>
                <w:rStyle w:val="Verwijzingopmerking"/>
              </w:rPr>
              <w:annotationRef/>
            </w:r>
            <w:r>
              <w:t>Geometrie</w:t>
            </w:r>
          </w:p>
        </w:tc>
      </w:tr>
      <w:tr w:rsidR="00FB4780" w:rsidRPr="0049085E" w14:paraId="0A9C9EEB" w14:textId="77777777" w:rsidTr="00ED1428">
        <w:tc>
          <w:tcPr>
            <w:tcW w:w="2500" w:type="pct"/>
          </w:tcPr>
          <w:p w14:paraId="705FFF25" w14:textId="77777777" w:rsidR="00FB4780" w:rsidRPr="0049085E" w:rsidRDefault="00FB4780" w:rsidP="00ED1428">
            <w:r>
              <w:t>bestandsnaam</w:t>
            </w:r>
          </w:p>
        </w:tc>
        <w:tc>
          <w:tcPr>
            <w:tcW w:w="2500" w:type="pct"/>
          </w:tcPr>
          <w:p w14:paraId="2DCC1DB6" w14:textId="0EFEB73C" w:rsidR="00FB4780" w:rsidRPr="0049085E" w:rsidRDefault="00DC3AAA" w:rsidP="00ED1428">
            <w:r w:rsidRPr="00DC3AAA">
              <w:t>Horeca___Categorie_I.gml</w:t>
            </w:r>
          </w:p>
        </w:tc>
      </w:tr>
      <w:tr w:rsidR="00FB4780" w:rsidRPr="0049085E" w14:paraId="7338F536" w14:textId="77777777" w:rsidTr="00ED1428">
        <w:tc>
          <w:tcPr>
            <w:tcW w:w="2500" w:type="pct"/>
          </w:tcPr>
          <w:p w14:paraId="35896202" w14:textId="77777777" w:rsidR="00FB4780" w:rsidRPr="0049085E" w:rsidRDefault="00FB4780" w:rsidP="00ED1428">
            <w:r w:rsidRPr="0049085E">
              <w:t>noemer</w:t>
            </w:r>
          </w:p>
        </w:tc>
        <w:tc>
          <w:tcPr>
            <w:tcW w:w="2500" w:type="pct"/>
          </w:tcPr>
          <w:p w14:paraId="7281A8E3" w14:textId="19D79CD9" w:rsidR="00FB4780" w:rsidRPr="0049085E" w:rsidRDefault="00FB4780" w:rsidP="00ED1428">
            <w:r>
              <w:t>Horeca - Categorie I</w:t>
            </w:r>
          </w:p>
        </w:tc>
      </w:tr>
      <w:tr w:rsidR="00FB4780" w:rsidRPr="0049085E" w14:paraId="7162B733" w14:textId="77777777" w:rsidTr="00ED1428">
        <w:tc>
          <w:tcPr>
            <w:tcW w:w="2500" w:type="pct"/>
          </w:tcPr>
          <w:p w14:paraId="6B24166B" w14:textId="77777777" w:rsidR="00FB4780" w:rsidRPr="0049085E" w:rsidRDefault="00FB4780" w:rsidP="00ED1428">
            <w:r>
              <w:t>symboolcode</w:t>
            </w:r>
          </w:p>
        </w:tc>
        <w:tc>
          <w:tcPr>
            <w:tcW w:w="2500" w:type="pct"/>
          </w:tcPr>
          <w:p w14:paraId="627D062C" w14:textId="0E42278E" w:rsidR="00FB4780" w:rsidRDefault="00FB4780" w:rsidP="00ED1428"/>
        </w:tc>
      </w:tr>
      <w:tr w:rsidR="00FB4780" w:rsidRPr="0049085E" w14:paraId="3DE7B1CD" w14:textId="77777777" w:rsidTr="00ED1428">
        <w:tc>
          <w:tcPr>
            <w:tcW w:w="2500" w:type="pct"/>
          </w:tcPr>
          <w:p w14:paraId="731B0AF9" w14:textId="77777777" w:rsidR="00FB4780" w:rsidRPr="0049085E" w:rsidRDefault="00FB4780" w:rsidP="00ED1428">
            <w:r w:rsidRPr="0049085E">
              <w:t>nauwkeurigheid</w:t>
            </w:r>
          </w:p>
        </w:tc>
        <w:tc>
          <w:tcPr>
            <w:tcW w:w="2500" w:type="pct"/>
          </w:tcPr>
          <w:p w14:paraId="6F80DE93" w14:textId="1AF41B6D" w:rsidR="00FB4780" w:rsidRPr="0049085E" w:rsidRDefault="00FB4780" w:rsidP="00ED1428"/>
        </w:tc>
      </w:tr>
      <w:tr w:rsidR="00FB4780" w:rsidRPr="0049085E" w14:paraId="0D0DAD07" w14:textId="77777777" w:rsidTr="00ED1428">
        <w:tc>
          <w:tcPr>
            <w:tcW w:w="2500" w:type="pct"/>
          </w:tcPr>
          <w:p w14:paraId="7C9CDDCF" w14:textId="77777777" w:rsidR="00FB4780" w:rsidRPr="0049085E" w:rsidRDefault="00FB4780" w:rsidP="00ED1428">
            <w:r w:rsidRPr="0049085E">
              <w:t>bronNauwkeurigheid</w:t>
            </w:r>
          </w:p>
        </w:tc>
        <w:tc>
          <w:tcPr>
            <w:tcW w:w="2500" w:type="pct"/>
          </w:tcPr>
          <w:p w14:paraId="28F65453" w14:textId="0DBE7734" w:rsidR="00FB4780" w:rsidRPr="0049085E" w:rsidRDefault="00FB4780" w:rsidP="00ED1428">
            <w:r>
              <w:t>geen</w:t>
            </w:r>
          </w:p>
        </w:tc>
      </w:tr>
      <w:tr w:rsidR="00FB4780" w:rsidRPr="0049085E" w14:paraId="6590D858" w14:textId="77777777" w:rsidTr="00ED1428">
        <w:tc>
          <w:tcPr>
            <w:tcW w:w="2500" w:type="pct"/>
          </w:tcPr>
          <w:p w14:paraId="60B393D9" w14:textId="77777777" w:rsidR="00FB4780" w:rsidRPr="0049085E" w:rsidRDefault="00FB4780" w:rsidP="00ED1428">
            <w:r>
              <w:t>idealisatie</w:t>
            </w:r>
          </w:p>
        </w:tc>
        <w:tc>
          <w:tcPr>
            <w:tcW w:w="2500" w:type="pct"/>
          </w:tcPr>
          <w:p w14:paraId="643BCF69" w14:textId="2BE6B0FF" w:rsidR="00FB4780" w:rsidRPr="0049085E" w:rsidRDefault="00FB4780" w:rsidP="00ED1428">
            <w:r>
              <w:t>http://standaarden.omgevingswet.overheid.nl/idealisatie/id/concept/Exact</w:t>
            </w:r>
          </w:p>
        </w:tc>
      </w:tr>
      <w:tr w:rsidR="00FB4780" w:rsidRPr="0049085E" w14:paraId="0AD64218" w14:textId="77777777" w:rsidTr="00ED1428">
        <w:tc>
          <w:tcPr>
            <w:tcW w:w="2500" w:type="pct"/>
          </w:tcPr>
          <w:p w14:paraId="00C882B6" w14:textId="77777777" w:rsidR="00FB4780" w:rsidRDefault="00FB4780" w:rsidP="00ED1428">
            <w:r>
              <w:t>regelingsgebied</w:t>
            </w:r>
          </w:p>
        </w:tc>
        <w:tc>
          <w:tcPr>
            <w:tcW w:w="2500" w:type="pct"/>
          </w:tcPr>
          <w:p w14:paraId="274B3252" w14:textId="27A66ACE" w:rsidR="00FB4780" w:rsidRDefault="00FB4780" w:rsidP="00ED1428">
            <w:r>
              <w:t>False</w:t>
            </w:r>
          </w:p>
        </w:tc>
      </w:tr>
    </w:tbl>
    <w:p w14:paraId="05D5D8B6" w14:textId="58B24A94" w:rsidR="00FB4780" w:rsidRDefault="00FB4780">
      <w:pPr>
        <w:pStyle w:val="Tekstopmerking"/>
      </w:pPr>
    </w:p>
  </w:comment>
  <w:comment w:id="142" w:author="Devlin Oosterwijk" w:date="2022-09-20T12:32: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64FC21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86E496" w14:textId="77777777" w:rsidR="00F36586" w:rsidRPr="0049085E" w:rsidRDefault="00F36586" w:rsidP="00ED1428">
            <w:r>
              <w:rPr>
                <w:rStyle w:val="Verwijzingopmerking"/>
              </w:rPr>
              <w:annotationRef/>
            </w:r>
            <w:r>
              <w:t>Geometrie</w:t>
            </w:r>
          </w:p>
        </w:tc>
      </w:tr>
      <w:tr w:rsidR="00F36586" w:rsidRPr="0049085E" w14:paraId="55F24A67" w14:textId="77777777" w:rsidTr="00ED1428">
        <w:tc>
          <w:tcPr>
            <w:tcW w:w="2500" w:type="pct"/>
          </w:tcPr>
          <w:p w14:paraId="3798C294" w14:textId="77777777" w:rsidR="00F36586" w:rsidRPr="0049085E" w:rsidRDefault="00F36586" w:rsidP="00ED1428">
            <w:r>
              <w:t>bestandsnaam</w:t>
            </w:r>
          </w:p>
        </w:tc>
        <w:tc>
          <w:tcPr>
            <w:tcW w:w="2500" w:type="pct"/>
          </w:tcPr>
          <w:p w14:paraId="7A6D80C7" w14:textId="3381F1A1" w:rsidR="00F36586" w:rsidRPr="0049085E" w:rsidRDefault="00DC3AAA" w:rsidP="00ED1428">
            <w:r w:rsidRPr="00DC3AAA">
              <w:t>Horeca___Categorie_I.gml</w:t>
            </w:r>
          </w:p>
        </w:tc>
      </w:tr>
      <w:tr w:rsidR="00F36586" w:rsidRPr="0049085E" w14:paraId="511DA412" w14:textId="77777777" w:rsidTr="00ED1428">
        <w:tc>
          <w:tcPr>
            <w:tcW w:w="2500" w:type="pct"/>
          </w:tcPr>
          <w:p w14:paraId="4B1D31DA" w14:textId="77777777" w:rsidR="00F36586" w:rsidRPr="0049085E" w:rsidRDefault="00F36586" w:rsidP="00ED1428">
            <w:r w:rsidRPr="0049085E">
              <w:t>noemer</w:t>
            </w:r>
          </w:p>
        </w:tc>
        <w:tc>
          <w:tcPr>
            <w:tcW w:w="2500" w:type="pct"/>
          </w:tcPr>
          <w:p w14:paraId="3A0E4945" w14:textId="360ED715" w:rsidR="00F36586" w:rsidRPr="0049085E" w:rsidRDefault="00F36586" w:rsidP="00ED1428">
            <w:r>
              <w:t>Horeca - Categorie I</w:t>
            </w:r>
          </w:p>
        </w:tc>
      </w:tr>
      <w:tr w:rsidR="00F36586" w:rsidRPr="0049085E" w14:paraId="5F2478F2" w14:textId="77777777" w:rsidTr="00ED1428">
        <w:tc>
          <w:tcPr>
            <w:tcW w:w="2500" w:type="pct"/>
          </w:tcPr>
          <w:p w14:paraId="792C35BB" w14:textId="77777777" w:rsidR="00F36586" w:rsidRPr="0049085E" w:rsidRDefault="00F36586" w:rsidP="00ED1428">
            <w:r>
              <w:t>symboolcode</w:t>
            </w:r>
          </w:p>
        </w:tc>
        <w:tc>
          <w:tcPr>
            <w:tcW w:w="2500" w:type="pct"/>
          </w:tcPr>
          <w:p w14:paraId="3016360E" w14:textId="725E0FD3" w:rsidR="00F36586" w:rsidRDefault="00F36586" w:rsidP="00ED1428"/>
        </w:tc>
      </w:tr>
      <w:tr w:rsidR="00F36586" w:rsidRPr="0049085E" w14:paraId="330FF758" w14:textId="77777777" w:rsidTr="00ED1428">
        <w:tc>
          <w:tcPr>
            <w:tcW w:w="2500" w:type="pct"/>
          </w:tcPr>
          <w:p w14:paraId="1540CF28" w14:textId="77777777" w:rsidR="00F36586" w:rsidRPr="0049085E" w:rsidRDefault="00F36586" w:rsidP="00ED1428">
            <w:r w:rsidRPr="0049085E">
              <w:t>nauwkeurigheid</w:t>
            </w:r>
          </w:p>
        </w:tc>
        <w:tc>
          <w:tcPr>
            <w:tcW w:w="2500" w:type="pct"/>
          </w:tcPr>
          <w:p w14:paraId="7257F2F1" w14:textId="1D9211A2" w:rsidR="00F36586" w:rsidRPr="0049085E" w:rsidRDefault="00F36586" w:rsidP="00ED1428"/>
        </w:tc>
      </w:tr>
      <w:tr w:rsidR="00F36586" w:rsidRPr="0049085E" w14:paraId="79568DF6" w14:textId="77777777" w:rsidTr="00ED1428">
        <w:tc>
          <w:tcPr>
            <w:tcW w:w="2500" w:type="pct"/>
          </w:tcPr>
          <w:p w14:paraId="0690C51C" w14:textId="77777777" w:rsidR="00F36586" w:rsidRPr="0049085E" w:rsidRDefault="00F36586" w:rsidP="00ED1428">
            <w:r w:rsidRPr="0049085E">
              <w:t>bronNauwkeurigheid</w:t>
            </w:r>
          </w:p>
        </w:tc>
        <w:tc>
          <w:tcPr>
            <w:tcW w:w="2500" w:type="pct"/>
          </w:tcPr>
          <w:p w14:paraId="7AE68A5A" w14:textId="33450327" w:rsidR="00F36586" w:rsidRPr="0049085E" w:rsidRDefault="00F36586" w:rsidP="00ED1428">
            <w:r>
              <w:t>geen</w:t>
            </w:r>
          </w:p>
        </w:tc>
      </w:tr>
      <w:tr w:rsidR="00F36586" w:rsidRPr="0049085E" w14:paraId="257E8208" w14:textId="77777777" w:rsidTr="00ED1428">
        <w:tc>
          <w:tcPr>
            <w:tcW w:w="2500" w:type="pct"/>
          </w:tcPr>
          <w:p w14:paraId="08910C88" w14:textId="77777777" w:rsidR="00F36586" w:rsidRPr="0049085E" w:rsidRDefault="00F36586" w:rsidP="00ED1428">
            <w:r>
              <w:t>idealisatie</w:t>
            </w:r>
          </w:p>
        </w:tc>
        <w:tc>
          <w:tcPr>
            <w:tcW w:w="2500" w:type="pct"/>
          </w:tcPr>
          <w:p w14:paraId="3F9A821E" w14:textId="26C17963" w:rsidR="00F36586" w:rsidRPr="0049085E" w:rsidRDefault="00F36586" w:rsidP="00ED1428">
            <w:r>
              <w:t>http://standaarden.omgevingswet.overheid.nl/idealisatie/id/concept/Exact</w:t>
            </w:r>
          </w:p>
        </w:tc>
      </w:tr>
      <w:tr w:rsidR="00F36586" w:rsidRPr="0049085E" w14:paraId="6296E413" w14:textId="77777777" w:rsidTr="00ED1428">
        <w:tc>
          <w:tcPr>
            <w:tcW w:w="2500" w:type="pct"/>
          </w:tcPr>
          <w:p w14:paraId="014F2B2D" w14:textId="77777777" w:rsidR="00F36586" w:rsidRDefault="00F36586" w:rsidP="00ED1428">
            <w:r>
              <w:t>regelingsgebied</w:t>
            </w:r>
          </w:p>
        </w:tc>
        <w:tc>
          <w:tcPr>
            <w:tcW w:w="2500" w:type="pct"/>
          </w:tcPr>
          <w:p w14:paraId="55380EA6" w14:textId="1721762C" w:rsidR="00F36586" w:rsidRDefault="00F36586" w:rsidP="00ED1428">
            <w:r>
              <w:t>False</w:t>
            </w:r>
          </w:p>
        </w:tc>
      </w:tr>
    </w:tbl>
    <w:p w14:paraId="18BF7FA9" w14:textId="51B8962D" w:rsidR="00F36586" w:rsidRDefault="00F36586">
      <w:pPr>
        <w:pStyle w:val="Tekstopmerking"/>
      </w:pPr>
    </w:p>
  </w:comment>
  <w:comment w:id="143"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49085E" w14:paraId="7CC8E6C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1C67F" w14:textId="77777777" w:rsidR="00F36586" w:rsidRPr="0049085E" w:rsidRDefault="00F36586" w:rsidP="00ED1428">
            <w:r>
              <w:rPr>
                <w:rStyle w:val="Verwijzingopmerking"/>
              </w:rPr>
              <w:annotationRef/>
            </w:r>
            <w:r>
              <w:t>Geometrie</w:t>
            </w:r>
          </w:p>
        </w:tc>
      </w:tr>
      <w:tr w:rsidR="00F36586" w:rsidRPr="0049085E" w14:paraId="248B22E3" w14:textId="77777777" w:rsidTr="00ED1428">
        <w:tc>
          <w:tcPr>
            <w:tcW w:w="2500" w:type="pct"/>
          </w:tcPr>
          <w:p w14:paraId="42495441" w14:textId="77777777" w:rsidR="00F36586" w:rsidRPr="0049085E" w:rsidRDefault="00F36586" w:rsidP="00ED1428">
            <w:r>
              <w:t>bestandsnaam</w:t>
            </w:r>
          </w:p>
        </w:tc>
        <w:tc>
          <w:tcPr>
            <w:tcW w:w="2500" w:type="pct"/>
          </w:tcPr>
          <w:p w14:paraId="123208E0" w14:textId="100419EE" w:rsidR="00F36586" w:rsidRPr="0049085E" w:rsidRDefault="00DC3AAA" w:rsidP="00ED1428">
            <w:r w:rsidRPr="00DC3AAA">
              <w:t>Horeca___Categorie_I.gml</w:t>
            </w:r>
          </w:p>
        </w:tc>
      </w:tr>
      <w:tr w:rsidR="00F36586" w:rsidRPr="0049085E" w14:paraId="40F7C0E4" w14:textId="77777777" w:rsidTr="00ED1428">
        <w:tc>
          <w:tcPr>
            <w:tcW w:w="2500" w:type="pct"/>
          </w:tcPr>
          <w:p w14:paraId="08C62A12" w14:textId="77777777" w:rsidR="00F36586" w:rsidRPr="0049085E" w:rsidRDefault="00F36586" w:rsidP="00ED1428">
            <w:r w:rsidRPr="0049085E">
              <w:t>noemer</w:t>
            </w:r>
          </w:p>
        </w:tc>
        <w:tc>
          <w:tcPr>
            <w:tcW w:w="2500" w:type="pct"/>
          </w:tcPr>
          <w:p w14:paraId="3548B295" w14:textId="6EAEF0C2" w:rsidR="00F36586" w:rsidRPr="0049085E" w:rsidRDefault="00F36586" w:rsidP="00ED1428">
            <w:r>
              <w:t>Horeca - Categorie I</w:t>
            </w:r>
          </w:p>
        </w:tc>
      </w:tr>
      <w:tr w:rsidR="00F36586" w:rsidRPr="0049085E" w14:paraId="6555B511" w14:textId="77777777" w:rsidTr="00ED1428">
        <w:tc>
          <w:tcPr>
            <w:tcW w:w="2500" w:type="pct"/>
          </w:tcPr>
          <w:p w14:paraId="7BAFBE98" w14:textId="77777777" w:rsidR="00F36586" w:rsidRPr="0049085E" w:rsidRDefault="00F36586" w:rsidP="00ED1428">
            <w:r>
              <w:t>symboolcode</w:t>
            </w:r>
          </w:p>
        </w:tc>
        <w:tc>
          <w:tcPr>
            <w:tcW w:w="2500" w:type="pct"/>
          </w:tcPr>
          <w:p w14:paraId="202FD045" w14:textId="48572289" w:rsidR="00F36586" w:rsidRDefault="00F36586" w:rsidP="00ED1428"/>
        </w:tc>
      </w:tr>
      <w:tr w:rsidR="00F36586" w:rsidRPr="0049085E" w14:paraId="25ADC019" w14:textId="77777777" w:rsidTr="00ED1428">
        <w:tc>
          <w:tcPr>
            <w:tcW w:w="2500" w:type="pct"/>
          </w:tcPr>
          <w:p w14:paraId="24102A63" w14:textId="77777777" w:rsidR="00F36586" w:rsidRPr="0049085E" w:rsidRDefault="00F36586" w:rsidP="00ED1428">
            <w:r w:rsidRPr="0049085E">
              <w:t>nauwkeurigheid</w:t>
            </w:r>
          </w:p>
        </w:tc>
        <w:tc>
          <w:tcPr>
            <w:tcW w:w="2500" w:type="pct"/>
          </w:tcPr>
          <w:p w14:paraId="1B36F04F" w14:textId="51D4B683" w:rsidR="00F36586" w:rsidRPr="0049085E" w:rsidRDefault="00F36586" w:rsidP="00ED1428"/>
        </w:tc>
      </w:tr>
      <w:tr w:rsidR="00F36586" w:rsidRPr="0049085E" w14:paraId="5FA8C67F" w14:textId="77777777" w:rsidTr="00ED1428">
        <w:tc>
          <w:tcPr>
            <w:tcW w:w="2500" w:type="pct"/>
          </w:tcPr>
          <w:p w14:paraId="15AF37CE" w14:textId="77777777" w:rsidR="00F36586" w:rsidRPr="0049085E" w:rsidRDefault="00F36586" w:rsidP="00ED1428">
            <w:r w:rsidRPr="0049085E">
              <w:t>bronNauwkeurigheid</w:t>
            </w:r>
          </w:p>
        </w:tc>
        <w:tc>
          <w:tcPr>
            <w:tcW w:w="2500" w:type="pct"/>
          </w:tcPr>
          <w:p w14:paraId="7DFCA091" w14:textId="5F0DE5CB" w:rsidR="00F36586" w:rsidRPr="0049085E" w:rsidRDefault="00F36586" w:rsidP="00ED1428">
            <w:r>
              <w:t>geen</w:t>
            </w:r>
          </w:p>
        </w:tc>
      </w:tr>
      <w:tr w:rsidR="00F36586" w:rsidRPr="0049085E" w14:paraId="001D7CBD" w14:textId="77777777" w:rsidTr="00ED1428">
        <w:tc>
          <w:tcPr>
            <w:tcW w:w="2500" w:type="pct"/>
          </w:tcPr>
          <w:p w14:paraId="68D3DEA9" w14:textId="77777777" w:rsidR="00F36586" w:rsidRPr="0049085E" w:rsidRDefault="00F36586" w:rsidP="00ED1428">
            <w:r>
              <w:t>idealisatie</w:t>
            </w:r>
          </w:p>
        </w:tc>
        <w:tc>
          <w:tcPr>
            <w:tcW w:w="2500" w:type="pct"/>
          </w:tcPr>
          <w:p w14:paraId="2311E225" w14:textId="254407F8" w:rsidR="00F36586" w:rsidRPr="0049085E" w:rsidRDefault="00F36586" w:rsidP="00ED1428">
            <w:r>
              <w:t>http://standaarden.omgevingswet.overheid.nl/idealisatie/id/concept/Exact</w:t>
            </w:r>
          </w:p>
        </w:tc>
      </w:tr>
      <w:tr w:rsidR="00F36586" w:rsidRPr="0049085E" w14:paraId="3A665F7C" w14:textId="77777777" w:rsidTr="00ED1428">
        <w:tc>
          <w:tcPr>
            <w:tcW w:w="2500" w:type="pct"/>
          </w:tcPr>
          <w:p w14:paraId="0647033B" w14:textId="77777777" w:rsidR="00F36586" w:rsidRDefault="00F36586" w:rsidP="00ED1428">
            <w:r>
              <w:t>regelingsgebied</w:t>
            </w:r>
          </w:p>
        </w:tc>
        <w:tc>
          <w:tcPr>
            <w:tcW w:w="2500" w:type="pct"/>
          </w:tcPr>
          <w:p w14:paraId="6D53941F" w14:textId="18910FFB" w:rsidR="00F36586" w:rsidRDefault="00F36586" w:rsidP="00ED1428">
            <w:r>
              <w:t>False</w:t>
            </w:r>
          </w:p>
        </w:tc>
      </w:tr>
    </w:tbl>
    <w:p w14:paraId="567C5839" w14:textId="0469F33D" w:rsidR="00F36586" w:rsidRDefault="00F36586">
      <w:pPr>
        <w:pStyle w:val="Tekstopmerking"/>
      </w:pPr>
    </w:p>
  </w:comment>
  <w:comment w:id="144" w:author="Devlin Oosterwijk" w:date="2022-09-20T12:34:00Z" w:initials="DO">
    <w:tbl>
      <w:tblPr>
        <w:tblStyle w:val="Annotatie"/>
        <w:tblW w:w="5000" w:type="pct"/>
        <w:tblLayout w:type="fixed"/>
        <w:tblLook w:val="0620" w:firstRow="1" w:lastRow="0" w:firstColumn="0" w:lastColumn="0" w:noHBand="1" w:noVBand="1"/>
      </w:tblPr>
      <w:tblGrid>
        <w:gridCol w:w="3963"/>
        <w:gridCol w:w="3964"/>
      </w:tblGrid>
      <w:tr w:rsidR="00F36586" w:rsidRPr="00D631F2" w14:paraId="7AFC6C5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E7CEFB" w14:textId="77777777" w:rsidR="00F36586" w:rsidRPr="00D631F2" w:rsidRDefault="00F36586" w:rsidP="001977CC">
            <w:r>
              <w:rPr>
                <w:rStyle w:val="Verwijzingopmerking"/>
              </w:rPr>
              <w:annotationRef/>
            </w:r>
            <w:r w:rsidRPr="00D631F2">
              <w:t>Activiteit</w:t>
            </w:r>
          </w:p>
        </w:tc>
      </w:tr>
      <w:tr w:rsidR="00F36586" w:rsidRPr="00D631F2" w14:paraId="6E1DAB3C" w14:textId="77777777" w:rsidTr="001977CC">
        <w:tc>
          <w:tcPr>
            <w:tcW w:w="2500" w:type="pct"/>
          </w:tcPr>
          <w:p w14:paraId="40D53ADE" w14:textId="77777777" w:rsidR="00F36586" w:rsidRPr="00D631F2" w:rsidRDefault="00F36586" w:rsidP="001977CC">
            <w:r w:rsidRPr="00D631F2">
              <w:t>activiteit</w:t>
            </w:r>
            <w:r>
              <w:t>en</w:t>
            </w:r>
          </w:p>
        </w:tc>
        <w:tc>
          <w:tcPr>
            <w:tcW w:w="2500" w:type="pct"/>
          </w:tcPr>
          <w:p w14:paraId="4F403AD4" w14:textId="7884EF68" w:rsidR="00F36586" w:rsidRPr="00D631F2" w:rsidRDefault="00DA5041" w:rsidP="001977CC">
            <w:r>
              <w:t>Geurveroorzakende activiteit verrichten</w:t>
            </w:r>
          </w:p>
        </w:tc>
      </w:tr>
      <w:tr w:rsidR="00F36586" w:rsidRPr="00D631F2" w14:paraId="4015288B" w14:textId="77777777" w:rsidTr="001977CC">
        <w:tc>
          <w:tcPr>
            <w:tcW w:w="2500" w:type="pct"/>
          </w:tcPr>
          <w:p w14:paraId="033EFCEF" w14:textId="77777777" w:rsidR="00F36586" w:rsidRPr="00D631F2" w:rsidRDefault="00F36586" w:rsidP="001977CC">
            <w:r>
              <w:t>bovenliggendeActiviteit</w:t>
            </w:r>
          </w:p>
        </w:tc>
        <w:tc>
          <w:tcPr>
            <w:tcW w:w="2500" w:type="pct"/>
          </w:tcPr>
          <w:p w14:paraId="227A121A" w14:textId="4303F284" w:rsidR="00F36586" w:rsidRDefault="00F36586" w:rsidP="001977CC"/>
        </w:tc>
      </w:tr>
      <w:tr w:rsidR="00F36586" w:rsidRPr="00D631F2" w14:paraId="282FC5DA" w14:textId="77777777" w:rsidTr="001977CC">
        <w:tc>
          <w:tcPr>
            <w:tcW w:w="2500" w:type="pct"/>
          </w:tcPr>
          <w:p w14:paraId="06C136B7" w14:textId="77777777" w:rsidR="00F36586" w:rsidRPr="00D631F2" w:rsidRDefault="00F36586" w:rsidP="001977CC">
            <w:r w:rsidRPr="00D631F2">
              <w:t>activiteitengroep</w:t>
            </w:r>
          </w:p>
        </w:tc>
        <w:tc>
          <w:tcPr>
            <w:tcW w:w="2500" w:type="pct"/>
          </w:tcPr>
          <w:p w14:paraId="3D5CB245" w14:textId="473ACC17" w:rsidR="00F36586" w:rsidRPr="00D631F2" w:rsidRDefault="00DA5041" w:rsidP="001977CC">
            <w:r>
              <w:t>http://standaarden.omgevingswet.overheid.nl/activiteit/id/concept/MilieubelastendeActiviteit</w:t>
            </w:r>
          </w:p>
        </w:tc>
      </w:tr>
      <w:tr w:rsidR="00F36586" w:rsidRPr="00D631F2" w14:paraId="3095B928" w14:textId="77777777" w:rsidTr="001977CC">
        <w:tc>
          <w:tcPr>
            <w:tcW w:w="2500" w:type="pct"/>
          </w:tcPr>
          <w:p w14:paraId="4BC60C4B" w14:textId="77777777" w:rsidR="00F36586" w:rsidRPr="00D631F2" w:rsidRDefault="00F36586" w:rsidP="001977CC">
            <w:r>
              <w:t>activiteitregelkwalificatie</w:t>
            </w:r>
          </w:p>
        </w:tc>
        <w:tc>
          <w:tcPr>
            <w:tcW w:w="2500" w:type="pct"/>
          </w:tcPr>
          <w:p w14:paraId="07D279C2" w14:textId="67052134" w:rsidR="00F36586" w:rsidRPr="00D631F2" w:rsidRDefault="00DA5041" w:rsidP="001977CC">
            <w:r>
              <w:t>http://standaarden.omgevingswet.overheid.nl/activiteitregelkwalificatie/id/concept/AndersGeduid</w:t>
            </w:r>
          </w:p>
        </w:tc>
      </w:tr>
      <w:tr w:rsidR="00F36586" w:rsidRPr="00D631F2" w14:paraId="7BC8B2D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36586" w:rsidRPr="0049085E" w14:paraId="6FDC8D1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ECF76A" w14:textId="77777777" w:rsidR="00F36586" w:rsidRPr="0049085E" w:rsidRDefault="00F36586" w:rsidP="001977CC">
                  <w:r>
                    <w:t>Geometrie</w:t>
                  </w:r>
                </w:p>
              </w:tc>
            </w:tr>
            <w:tr w:rsidR="00583EC2" w:rsidRPr="0049085E" w14:paraId="77D03CF9" w14:textId="77777777" w:rsidTr="001977CC">
              <w:tc>
                <w:tcPr>
                  <w:tcW w:w="2500" w:type="pct"/>
                </w:tcPr>
                <w:p w14:paraId="7B1CFD92" w14:textId="77777777" w:rsidR="00583EC2" w:rsidRPr="0049085E" w:rsidRDefault="00583EC2" w:rsidP="00583EC2">
                  <w:r>
                    <w:t>bestandsnaam</w:t>
                  </w:r>
                </w:p>
              </w:tc>
              <w:tc>
                <w:tcPr>
                  <w:tcW w:w="2500" w:type="pct"/>
                </w:tcPr>
                <w:p w14:paraId="2238CAFE" w14:textId="4FEA1929" w:rsidR="00583EC2" w:rsidRPr="0049085E" w:rsidRDefault="00583EC2" w:rsidP="00583EC2">
                  <w:r w:rsidRPr="00241753">
                    <w:t>Horeca___Categorie_I.gml</w:t>
                  </w:r>
                </w:p>
              </w:tc>
            </w:tr>
            <w:tr w:rsidR="00583EC2" w:rsidRPr="0049085E" w14:paraId="66651735" w14:textId="77777777" w:rsidTr="001977CC">
              <w:tc>
                <w:tcPr>
                  <w:tcW w:w="2500" w:type="pct"/>
                </w:tcPr>
                <w:p w14:paraId="0AC02056" w14:textId="77777777" w:rsidR="00583EC2" w:rsidRPr="0049085E" w:rsidRDefault="00583EC2" w:rsidP="00583EC2">
                  <w:r w:rsidRPr="0049085E">
                    <w:t>noemer</w:t>
                  </w:r>
                </w:p>
              </w:tc>
              <w:tc>
                <w:tcPr>
                  <w:tcW w:w="2500" w:type="pct"/>
                </w:tcPr>
                <w:p w14:paraId="07A52ABC" w14:textId="62D40E7D" w:rsidR="00583EC2" w:rsidRPr="0049085E" w:rsidRDefault="00583EC2" w:rsidP="00583EC2">
                  <w:r w:rsidRPr="00241753">
                    <w:t>Horeca - Categorie I</w:t>
                  </w:r>
                </w:p>
              </w:tc>
            </w:tr>
            <w:tr w:rsidR="00F36586" w:rsidRPr="0049085E" w14:paraId="25B367E1" w14:textId="77777777" w:rsidTr="001977CC">
              <w:tc>
                <w:tcPr>
                  <w:tcW w:w="2500" w:type="pct"/>
                </w:tcPr>
                <w:p w14:paraId="4F382CD6" w14:textId="77777777" w:rsidR="00F36586" w:rsidRPr="0049085E" w:rsidRDefault="00F36586" w:rsidP="001977CC">
                  <w:r>
                    <w:t>symboolcode</w:t>
                  </w:r>
                </w:p>
              </w:tc>
              <w:tc>
                <w:tcPr>
                  <w:tcW w:w="2500" w:type="pct"/>
                </w:tcPr>
                <w:p w14:paraId="391CECC1" w14:textId="76E2C633" w:rsidR="00F36586" w:rsidRDefault="00F36586" w:rsidP="001977CC"/>
              </w:tc>
            </w:tr>
            <w:tr w:rsidR="00F36586" w:rsidRPr="0049085E" w14:paraId="60945EE0" w14:textId="77777777" w:rsidTr="001977CC">
              <w:tc>
                <w:tcPr>
                  <w:tcW w:w="2500" w:type="pct"/>
                </w:tcPr>
                <w:p w14:paraId="6EA4EC51" w14:textId="77777777" w:rsidR="00F36586" w:rsidRPr="0049085E" w:rsidRDefault="00F36586" w:rsidP="001977CC">
                  <w:r w:rsidRPr="0049085E">
                    <w:t>nauwkeurigheid</w:t>
                  </w:r>
                </w:p>
              </w:tc>
              <w:tc>
                <w:tcPr>
                  <w:tcW w:w="2500" w:type="pct"/>
                </w:tcPr>
                <w:p w14:paraId="480AC780" w14:textId="74DA8970" w:rsidR="00F36586" w:rsidRPr="0049085E" w:rsidRDefault="00F36586" w:rsidP="001977CC"/>
              </w:tc>
            </w:tr>
            <w:tr w:rsidR="00F36586" w:rsidRPr="0049085E" w14:paraId="5ACC1386" w14:textId="77777777" w:rsidTr="001977CC">
              <w:tc>
                <w:tcPr>
                  <w:tcW w:w="2500" w:type="pct"/>
                </w:tcPr>
                <w:p w14:paraId="3708AE5D" w14:textId="77777777" w:rsidR="00F36586" w:rsidRPr="0049085E" w:rsidRDefault="00F36586" w:rsidP="001977CC">
                  <w:r w:rsidRPr="0049085E">
                    <w:t>bron</w:t>
                  </w:r>
                  <w:r>
                    <w:t>N</w:t>
                  </w:r>
                  <w:r w:rsidRPr="0049085E">
                    <w:t>auwkeurigheid</w:t>
                  </w:r>
                </w:p>
              </w:tc>
              <w:tc>
                <w:tcPr>
                  <w:tcW w:w="2500" w:type="pct"/>
                </w:tcPr>
                <w:p w14:paraId="6315EA58" w14:textId="4E7B280F" w:rsidR="00F36586" w:rsidRPr="0049085E" w:rsidRDefault="00DA5041" w:rsidP="001977CC">
                  <w:r>
                    <w:t>geen</w:t>
                  </w:r>
                </w:p>
              </w:tc>
            </w:tr>
            <w:tr w:rsidR="00F36586" w:rsidRPr="0049085E" w14:paraId="48B47387" w14:textId="77777777" w:rsidTr="001977CC">
              <w:tc>
                <w:tcPr>
                  <w:tcW w:w="2500" w:type="pct"/>
                </w:tcPr>
                <w:p w14:paraId="6215E88C" w14:textId="77777777" w:rsidR="00F36586" w:rsidRPr="0049085E" w:rsidRDefault="00F36586" w:rsidP="001977CC">
                  <w:r>
                    <w:t>idealisatie</w:t>
                  </w:r>
                </w:p>
              </w:tc>
              <w:tc>
                <w:tcPr>
                  <w:tcW w:w="2500" w:type="pct"/>
                </w:tcPr>
                <w:p w14:paraId="7D874023" w14:textId="13C8DFED" w:rsidR="00F36586" w:rsidRPr="0049085E" w:rsidRDefault="00DA5041" w:rsidP="001977CC">
                  <w:r>
                    <w:t>geen</w:t>
                  </w:r>
                </w:p>
              </w:tc>
            </w:tr>
          </w:tbl>
          <w:p w14:paraId="4DC0E2C6" w14:textId="77777777" w:rsidR="00F36586" w:rsidRPr="00D631F2" w:rsidRDefault="00F36586" w:rsidP="001977CC"/>
        </w:tc>
      </w:tr>
    </w:tbl>
    <w:p w14:paraId="563936F2" w14:textId="5D831942" w:rsidR="00F36586" w:rsidRDefault="00F36586">
      <w:pPr>
        <w:pStyle w:val="Tekstopmerking"/>
      </w:pPr>
    </w:p>
  </w:comment>
  <w:comment w:id="145"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EBEE0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0F5B5" w14:textId="77777777" w:rsidR="001A6B86" w:rsidRPr="00D631F2" w:rsidRDefault="001A6B86" w:rsidP="001977CC">
            <w:r>
              <w:rPr>
                <w:rStyle w:val="Verwijzingopmerking"/>
              </w:rPr>
              <w:annotationRef/>
            </w:r>
            <w:r w:rsidRPr="00D631F2">
              <w:t>Activiteit</w:t>
            </w:r>
          </w:p>
        </w:tc>
      </w:tr>
      <w:tr w:rsidR="001A6B86" w:rsidRPr="00D631F2" w14:paraId="4FED89CE" w14:textId="77777777" w:rsidTr="001977CC">
        <w:tc>
          <w:tcPr>
            <w:tcW w:w="2500" w:type="pct"/>
          </w:tcPr>
          <w:p w14:paraId="1BB53807" w14:textId="77777777" w:rsidR="001A6B86" w:rsidRPr="00D631F2" w:rsidRDefault="001A6B86" w:rsidP="001977CC">
            <w:r w:rsidRPr="00D631F2">
              <w:t>activiteit</w:t>
            </w:r>
            <w:r>
              <w:t>en</w:t>
            </w:r>
          </w:p>
        </w:tc>
        <w:tc>
          <w:tcPr>
            <w:tcW w:w="2500" w:type="pct"/>
          </w:tcPr>
          <w:p w14:paraId="12332A61" w14:textId="6C73DD41" w:rsidR="001A6B86" w:rsidRPr="00D631F2" w:rsidRDefault="00DA5041" w:rsidP="001977CC">
            <w:r>
              <w:t>Geurveroorzakende activiteit verrichten</w:t>
            </w:r>
          </w:p>
        </w:tc>
      </w:tr>
      <w:tr w:rsidR="001A6B86" w:rsidRPr="00D631F2" w14:paraId="5DC30B2F" w14:textId="77777777" w:rsidTr="001977CC">
        <w:tc>
          <w:tcPr>
            <w:tcW w:w="2500" w:type="pct"/>
          </w:tcPr>
          <w:p w14:paraId="66CC7103" w14:textId="77777777" w:rsidR="001A6B86" w:rsidRPr="00D631F2" w:rsidRDefault="001A6B86" w:rsidP="001977CC">
            <w:r>
              <w:t>bovenliggendeActiviteit</w:t>
            </w:r>
          </w:p>
        </w:tc>
        <w:tc>
          <w:tcPr>
            <w:tcW w:w="2500" w:type="pct"/>
          </w:tcPr>
          <w:p w14:paraId="4C185D60" w14:textId="14A43B58" w:rsidR="001A6B86" w:rsidRDefault="001A6B86" w:rsidP="001977CC"/>
        </w:tc>
      </w:tr>
      <w:tr w:rsidR="001A6B86" w:rsidRPr="00D631F2" w14:paraId="420B2EFA" w14:textId="77777777" w:rsidTr="001977CC">
        <w:tc>
          <w:tcPr>
            <w:tcW w:w="2500" w:type="pct"/>
          </w:tcPr>
          <w:p w14:paraId="1E90E5B7" w14:textId="77777777" w:rsidR="001A6B86" w:rsidRPr="00D631F2" w:rsidRDefault="001A6B86" w:rsidP="001977CC">
            <w:r w:rsidRPr="00D631F2">
              <w:t>activiteitengroep</w:t>
            </w:r>
          </w:p>
        </w:tc>
        <w:tc>
          <w:tcPr>
            <w:tcW w:w="2500" w:type="pct"/>
          </w:tcPr>
          <w:p w14:paraId="37C95694" w14:textId="653421F7" w:rsidR="001A6B86" w:rsidRPr="00D631F2" w:rsidRDefault="00DA5041" w:rsidP="001977CC">
            <w:r>
              <w:t>http://standaarden.omgevingswet.overheid.nl/activiteit/id/concept/MilieubelastendeActiviteit</w:t>
            </w:r>
          </w:p>
        </w:tc>
      </w:tr>
      <w:tr w:rsidR="001A6B86" w:rsidRPr="00D631F2" w14:paraId="2D811265" w14:textId="77777777" w:rsidTr="001977CC">
        <w:tc>
          <w:tcPr>
            <w:tcW w:w="2500" w:type="pct"/>
          </w:tcPr>
          <w:p w14:paraId="42160409" w14:textId="77777777" w:rsidR="001A6B86" w:rsidRPr="00D631F2" w:rsidRDefault="001A6B86" w:rsidP="001977CC">
            <w:r>
              <w:t>activiteitregelkwalificatie</w:t>
            </w:r>
          </w:p>
        </w:tc>
        <w:tc>
          <w:tcPr>
            <w:tcW w:w="2500" w:type="pct"/>
          </w:tcPr>
          <w:p w14:paraId="61A5B797" w14:textId="78669605" w:rsidR="001A6B86" w:rsidRPr="00D631F2" w:rsidRDefault="00DA5041" w:rsidP="001977CC">
            <w:r>
              <w:t>http://standaarden.omgevingswet.overheid.nl/activiteitregelkwalificatie/id/concept/AndersGeduid</w:t>
            </w:r>
          </w:p>
        </w:tc>
      </w:tr>
      <w:tr w:rsidR="001A6B86" w:rsidRPr="00D631F2" w14:paraId="5690BA2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AA04B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AB6DCE" w14:textId="77777777" w:rsidR="001A6B86" w:rsidRPr="0049085E" w:rsidRDefault="001A6B86" w:rsidP="001977CC">
                  <w:r>
                    <w:t>Geometrie</w:t>
                  </w:r>
                </w:p>
              </w:tc>
            </w:tr>
            <w:tr w:rsidR="00583EC2" w:rsidRPr="0049085E" w14:paraId="34283BF6" w14:textId="77777777" w:rsidTr="001977CC">
              <w:tc>
                <w:tcPr>
                  <w:tcW w:w="2500" w:type="pct"/>
                </w:tcPr>
                <w:p w14:paraId="428715BD" w14:textId="77777777" w:rsidR="00583EC2" w:rsidRPr="0049085E" w:rsidRDefault="00583EC2" w:rsidP="00583EC2">
                  <w:r>
                    <w:t>bestandsnaam</w:t>
                  </w:r>
                </w:p>
              </w:tc>
              <w:tc>
                <w:tcPr>
                  <w:tcW w:w="2500" w:type="pct"/>
                </w:tcPr>
                <w:p w14:paraId="5359B958" w14:textId="01E36D93" w:rsidR="00583EC2" w:rsidRPr="0049085E" w:rsidRDefault="00583EC2" w:rsidP="00583EC2">
                  <w:r w:rsidRPr="006836E9">
                    <w:t>Horeca___Categorie_I.gml</w:t>
                  </w:r>
                </w:p>
              </w:tc>
            </w:tr>
            <w:tr w:rsidR="00583EC2" w:rsidRPr="0049085E" w14:paraId="475145F0" w14:textId="77777777" w:rsidTr="001977CC">
              <w:tc>
                <w:tcPr>
                  <w:tcW w:w="2500" w:type="pct"/>
                </w:tcPr>
                <w:p w14:paraId="069121CA" w14:textId="77777777" w:rsidR="00583EC2" w:rsidRPr="0049085E" w:rsidRDefault="00583EC2" w:rsidP="00583EC2">
                  <w:r w:rsidRPr="0049085E">
                    <w:t>noemer</w:t>
                  </w:r>
                </w:p>
              </w:tc>
              <w:tc>
                <w:tcPr>
                  <w:tcW w:w="2500" w:type="pct"/>
                </w:tcPr>
                <w:p w14:paraId="08C9F88F" w14:textId="0CEF4472" w:rsidR="00583EC2" w:rsidRPr="0049085E" w:rsidRDefault="00583EC2" w:rsidP="00583EC2">
                  <w:r w:rsidRPr="006836E9">
                    <w:t>Horeca - Categorie I</w:t>
                  </w:r>
                </w:p>
              </w:tc>
            </w:tr>
            <w:tr w:rsidR="001A6B86" w:rsidRPr="0049085E" w14:paraId="473FD497" w14:textId="77777777" w:rsidTr="001977CC">
              <w:tc>
                <w:tcPr>
                  <w:tcW w:w="2500" w:type="pct"/>
                </w:tcPr>
                <w:p w14:paraId="13F4E6AD" w14:textId="77777777" w:rsidR="001A6B86" w:rsidRPr="0049085E" w:rsidRDefault="001A6B86" w:rsidP="001977CC">
                  <w:r>
                    <w:t>symboolcode</w:t>
                  </w:r>
                </w:p>
              </w:tc>
              <w:tc>
                <w:tcPr>
                  <w:tcW w:w="2500" w:type="pct"/>
                </w:tcPr>
                <w:p w14:paraId="35423033" w14:textId="326F3DB8" w:rsidR="001A6B86" w:rsidRDefault="001A6B86" w:rsidP="001977CC"/>
              </w:tc>
            </w:tr>
            <w:tr w:rsidR="001A6B86" w:rsidRPr="0049085E" w14:paraId="1D948DC3" w14:textId="77777777" w:rsidTr="001977CC">
              <w:tc>
                <w:tcPr>
                  <w:tcW w:w="2500" w:type="pct"/>
                </w:tcPr>
                <w:p w14:paraId="76CB8A4E" w14:textId="77777777" w:rsidR="001A6B86" w:rsidRPr="0049085E" w:rsidRDefault="001A6B86" w:rsidP="001977CC">
                  <w:r w:rsidRPr="0049085E">
                    <w:t>nauwkeurigheid</w:t>
                  </w:r>
                </w:p>
              </w:tc>
              <w:tc>
                <w:tcPr>
                  <w:tcW w:w="2500" w:type="pct"/>
                </w:tcPr>
                <w:p w14:paraId="7985D04A" w14:textId="709F989A" w:rsidR="001A6B86" w:rsidRPr="0049085E" w:rsidRDefault="001A6B86" w:rsidP="001977CC"/>
              </w:tc>
            </w:tr>
            <w:tr w:rsidR="001A6B86" w:rsidRPr="0049085E" w14:paraId="5F443462" w14:textId="77777777" w:rsidTr="001977CC">
              <w:tc>
                <w:tcPr>
                  <w:tcW w:w="2500" w:type="pct"/>
                </w:tcPr>
                <w:p w14:paraId="670F3473" w14:textId="77777777" w:rsidR="001A6B86" w:rsidRPr="0049085E" w:rsidRDefault="001A6B86" w:rsidP="001977CC">
                  <w:r w:rsidRPr="0049085E">
                    <w:t>bron</w:t>
                  </w:r>
                  <w:r>
                    <w:t>N</w:t>
                  </w:r>
                  <w:r w:rsidRPr="0049085E">
                    <w:t>auwkeurigheid</w:t>
                  </w:r>
                </w:p>
              </w:tc>
              <w:tc>
                <w:tcPr>
                  <w:tcW w:w="2500" w:type="pct"/>
                </w:tcPr>
                <w:p w14:paraId="4D5C0BF9" w14:textId="2A09A9CD" w:rsidR="001A6B86" w:rsidRPr="0049085E" w:rsidRDefault="00DA5041" w:rsidP="001977CC">
                  <w:r>
                    <w:t>geen</w:t>
                  </w:r>
                </w:p>
              </w:tc>
            </w:tr>
            <w:tr w:rsidR="001A6B86" w:rsidRPr="0049085E" w14:paraId="7487C817" w14:textId="77777777" w:rsidTr="001977CC">
              <w:tc>
                <w:tcPr>
                  <w:tcW w:w="2500" w:type="pct"/>
                </w:tcPr>
                <w:p w14:paraId="569A8724" w14:textId="77777777" w:rsidR="001A6B86" w:rsidRPr="0049085E" w:rsidRDefault="001A6B86" w:rsidP="001977CC">
                  <w:r>
                    <w:t>idealisatie</w:t>
                  </w:r>
                </w:p>
              </w:tc>
              <w:tc>
                <w:tcPr>
                  <w:tcW w:w="2500" w:type="pct"/>
                </w:tcPr>
                <w:p w14:paraId="013F4D5E" w14:textId="2B21B32D" w:rsidR="001A6B86" w:rsidRPr="0049085E" w:rsidRDefault="00DA5041" w:rsidP="001977CC">
                  <w:r>
                    <w:t>geen</w:t>
                  </w:r>
                </w:p>
              </w:tc>
            </w:tr>
          </w:tbl>
          <w:p w14:paraId="18141C5C" w14:textId="77777777" w:rsidR="001A6B86" w:rsidRPr="00D631F2" w:rsidRDefault="001A6B86" w:rsidP="001977CC"/>
        </w:tc>
      </w:tr>
    </w:tbl>
    <w:p w14:paraId="7308C423" w14:textId="0941737C" w:rsidR="001A6B86" w:rsidRDefault="001A6B86">
      <w:pPr>
        <w:pStyle w:val="Tekstopmerking"/>
      </w:pPr>
    </w:p>
  </w:comment>
  <w:comment w:id="146" w:author="Devlin Oosterwijk" w:date="2022-09-20T12:4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5485F7D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B568E6" w14:textId="77777777" w:rsidR="001A6B86" w:rsidRPr="0049085E" w:rsidRDefault="001A6B86" w:rsidP="00ED1428">
            <w:r>
              <w:rPr>
                <w:rStyle w:val="Verwijzingopmerking"/>
              </w:rPr>
              <w:annotationRef/>
            </w:r>
            <w:r>
              <w:t>Geometrie</w:t>
            </w:r>
          </w:p>
        </w:tc>
      </w:tr>
      <w:tr w:rsidR="001A6B86" w:rsidRPr="0049085E" w14:paraId="255547BC" w14:textId="77777777" w:rsidTr="00ED1428">
        <w:tc>
          <w:tcPr>
            <w:tcW w:w="2500" w:type="pct"/>
          </w:tcPr>
          <w:p w14:paraId="3281434D" w14:textId="77777777" w:rsidR="001A6B86" w:rsidRPr="0049085E" w:rsidRDefault="001A6B86" w:rsidP="00ED1428">
            <w:r>
              <w:t>bestandsnaam</w:t>
            </w:r>
          </w:p>
        </w:tc>
        <w:tc>
          <w:tcPr>
            <w:tcW w:w="2500" w:type="pct"/>
          </w:tcPr>
          <w:p w14:paraId="23FFBF29" w14:textId="49A82CCB" w:rsidR="001A6B86" w:rsidRPr="0049085E" w:rsidRDefault="00DC3AAA" w:rsidP="00ED1428">
            <w:r w:rsidRPr="00DC3AAA">
              <w:t>Horeca___Categorie_I.gml</w:t>
            </w:r>
          </w:p>
        </w:tc>
      </w:tr>
      <w:tr w:rsidR="001A6B86" w:rsidRPr="0049085E" w14:paraId="2AB64DEA" w14:textId="77777777" w:rsidTr="00ED1428">
        <w:tc>
          <w:tcPr>
            <w:tcW w:w="2500" w:type="pct"/>
          </w:tcPr>
          <w:p w14:paraId="53ADC7D8" w14:textId="77777777" w:rsidR="001A6B86" w:rsidRPr="0049085E" w:rsidRDefault="001A6B86" w:rsidP="00ED1428">
            <w:r w:rsidRPr="0049085E">
              <w:t>noemer</w:t>
            </w:r>
          </w:p>
        </w:tc>
        <w:tc>
          <w:tcPr>
            <w:tcW w:w="2500" w:type="pct"/>
          </w:tcPr>
          <w:p w14:paraId="4CD88D6C" w14:textId="1ADB5EBC" w:rsidR="001A6B86" w:rsidRPr="0049085E" w:rsidRDefault="001A6B86" w:rsidP="00ED1428">
            <w:r>
              <w:t>Horeca - Categorie I</w:t>
            </w:r>
          </w:p>
        </w:tc>
      </w:tr>
      <w:tr w:rsidR="001A6B86" w:rsidRPr="0049085E" w14:paraId="721DDE01" w14:textId="77777777" w:rsidTr="00ED1428">
        <w:tc>
          <w:tcPr>
            <w:tcW w:w="2500" w:type="pct"/>
          </w:tcPr>
          <w:p w14:paraId="2ED7D024" w14:textId="77777777" w:rsidR="001A6B86" w:rsidRPr="0049085E" w:rsidRDefault="001A6B86" w:rsidP="00ED1428">
            <w:r>
              <w:t>symboolcode</w:t>
            </w:r>
          </w:p>
        </w:tc>
        <w:tc>
          <w:tcPr>
            <w:tcW w:w="2500" w:type="pct"/>
          </w:tcPr>
          <w:p w14:paraId="2858CF85" w14:textId="6CCE0D57" w:rsidR="001A6B86" w:rsidRDefault="001A6B86" w:rsidP="00ED1428"/>
        </w:tc>
      </w:tr>
      <w:tr w:rsidR="001A6B86" w:rsidRPr="0049085E" w14:paraId="5BFF6473" w14:textId="77777777" w:rsidTr="00ED1428">
        <w:tc>
          <w:tcPr>
            <w:tcW w:w="2500" w:type="pct"/>
          </w:tcPr>
          <w:p w14:paraId="7EDAD182" w14:textId="77777777" w:rsidR="001A6B86" w:rsidRPr="0049085E" w:rsidRDefault="001A6B86" w:rsidP="00ED1428">
            <w:r w:rsidRPr="0049085E">
              <w:t>nauwkeurigheid</w:t>
            </w:r>
          </w:p>
        </w:tc>
        <w:tc>
          <w:tcPr>
            <w:tcW w:w="2500" w:type="pct"/>
          </w:tcPr>
          <w:p w14:paraId="2BA45FE3" w14:textId="37E2A18A" w:rsidR="001A6B86" w:rsidRPr="0049085E" w:rsidRDefault="001A6B86" w:rsidP="00ED1428"/>
        </w:tc>
      </w:tr>
      <w:tr w:rsidR="001A6B86" w:rsidRPr="0049085E" w14:paraId="0BFE3AB8" w14:textId="77777777" w:rsidTr="00ED1428">
        <w:tc>
          <w:tcPr>
            <w:tcW w:w="2500" w:type="pct"/>
          </w:tcPr>
          <w:p w14:paraId="6FBD7993" w14:textId="77777777" w:rsidR="001A6B86" w:rsidRPr="0049085E" w:rsidRDefault="001A6B86" w:rsidP="00ED1428">
            <w:r w:rsidRPr="0049085E">
              <w:t>bronNauwkeurigheid</w:t>
            </w:r>
          </w:p>
        </w:tc>
        <w:tc>
          <w:tcPr>
            <w:tcW w:w="2500" w:type="pct"/>
          </w:tcPr>
          <w:p w14:paraId="52EDE886" w14:textId="42068CD1" w:rsidR="001A6B86" w:rsidRPr="0049085E" w:rsidRDefault="001A6B86" w:rsidP="00ED1428">
            <w:r>
              <w:t>geen</w:t>
            </w:r>
          </w:p>
        </w:tc>
      </w:tr>
      <w:tr w:rsidR="001A6B86" w:rsidRPr="0049085E" w14:paraId="110CBF8E" w14:textId="77777777" w:rsidTr="00ED1428">
        <w:tc>
          <w:tcPr>
            <w:tcW w:w="2500" w:type="pct"/>
          </w:tcPr>
          <w:p w14:paraId="331F56BF" w14:textId="77777777" w:rsidR="001A6B86" w:rsidRPr="0049085E" w:rsidRDefault="001A6B86" w:rsidP="00ED1428">
            <w:r>
              <w:t>idealisatie</w:t>
            </w:r>
          </w:p>
        </w:tc>
        <w:tc>
          <w:tcPr>
            <w:tcW w:w="2500" w:type="pct"/>
          </w:tcPr>
          <w:p w14:paraId="544FB62D" w14:textId="2A8D6B10" w:rsidR="001A6B86" w:rsidRPr="0049085E" w:rsidRDefault="001A6B86" w:rsidP="00ED1428">
            <w:r>
              <w:t>http://standaarden.omgevingswet.overheid.nl/idealisatie/id/concept/Exact</w:t>
            </w:r>
          </w:p>
        </w:tc>
      </w:tr>
      <w:tr w:rsidR="001A6B86" w:rsidRPr="0049085E" w14:paraId="1F9573E3" w14:textId="77777777" w:rsidTr="00ED1428">
        <w:tc>
          <w:tcPr>
            <w:tcW w:w="2500" w:type="pct"/>
          </w:tcPr>
          <w:p w14:paraId="311D70F2" w14:textId="77777777" w:rsidR="001A6B86" w:rsidRDefault="001A6B86" w:rsidP="00ED1428">
            <w:r>
              <w:t>regelingsgebied</w:t>
            </w:r>
          </w:p>
        </w:tc>
        <w:tc>
          <w:tcPr>
            <w:tcW w:w="2500" w:type="pct"/>
          </w:tcPr>
          <w:p w14:paraId="5182BCE5" w14:textId="59343CC9" w:rsidR="001A6B86" w:rsidRDefault="001A6B86" w:rsidP="00ED1428">
            <w:r>
              <w:t>False</w:t>
            </w:r>
          </w:p>
        </w:tc>
      </w:tr>
    </w:tbl>
    <w:p w14:paraId="1165110D" w14:textId="438B8503" w:rsidR="001A6B86" w:rsidRDefault="001A6B86">
      <w:pPr>
        <w:pStyle w:val="Tekstopmerking"/>
      </w:pPr>
    </w:p>
  </w:comment>
  <w:comment w:id="147"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7DA9E4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DBDDD8" w14:textId="77777777" w:rsidR="001A6B86" w:rsidRPr="0049085E" w:rsidRDefault="001A6B86" w:rsidP="00ED1428">
            <w:r>
              <w:rPr>
                <w:rStyle w:val="Verwijzingopmerking"/>
              </w:rPr>
              <w:annotationRef/>
            </w:r>
            <w:r>
              <w:t>Geometrie</w:t>
            </w:r>
          </w:p>
        </w:tc>
      </w:tr>
      <w:tr w:rsidR="001A6B86" w:rsidRPr="0049085E" w14:paraId="16F1B89E" w14:textId="77777777" w:rsidTr="00ED1428">
        <w:tc>
          <w:tcPr>
            <w:tcW w:w="2500" w:type="pct"/>
          </w:tcPr>
          <w:p w14:paraId="08F7F353" w14:textId="77777777" w:rsidR="001A6B86" w:rsidRPr="0049085E" w:rsidRDefault="001A6B86" w:rsidP="00ED1428">
            <w:r>
              <w:t>bestandsnaam</w:t>
            </w:r>
          </w:p>
        </w:tc>
        <w:tc>
          <w:tcPr>
            <w:tcW w:w="2500" w:type="pct"/>
          </w:tcPr>
          <w:p w14:paraId="2B3E7A97" w14:textId="6D5566D0" w:rsidR="001A6B86" w:rsidRPr="0049085E" w:rsidRDefault="00DC3AAA" w:rsidP="00ED1428">
            <w:r w:rsidRPr="00DC3AAA">
              <w:t>Horeca___Categorie_I.gml</w:t>
            </w:r>
          </w:p>
        </w:tc>
      </w:tr>
      <w:tr w:rsidR="001A6B86" w:rsidRPr="0049085E" w14:paraId="4BA354BC" w14:textId="77777777" w:rsidTr="00ED1428">
        <w:tc>
          <w:tcPr>
            <w:tcW w:w="2500" w:type="pct"/>
          </w:tcPr>
          <w:p w14:paraId="52443CFF" w14:textId="77777777" w:rsidR="001A6B86" w:rsidRPr="0049085E" w:rsidRDefault="001A6B86" w:rsidP="00ED1428">
            <w:r w:rsidRPr="0049085E">
              <w:t>noemer</w:t>
            </w:r>
          </w:p>
        </w:tc>
        <w:tc>
          <w:tcPr>
            <w:tcW w:w="2500" w:type="pct"/>
          </w:tcPr>
          <w:p w14:paraId="1EE4D3F0" w14:textId="10526231" w:rsidR="001A6B86" w:rsidRPr="0049085E" w:rsidRDefault="001A6B86" w:rsidP="00ED1428">
            <w:r>
              <w:t>Horeca - Categorie I</w:t>
            </w:r>
          </w:p>
        </w:tc>
      </w:tr>
      <w:tr w:rsidR="001A6B86" w:rsidRPr="0049085E" w14:paraId="36817C3C" w14:textId="77777777" w:rsidTr="00ED1428">
        <w:tc>
          <w:tcPr>
            <w:tcW w:w="2500" w:type="pct"/>
          </w:tcPr>
          <w:p w14:paraId="53F69320" w14:textId="77777777" w:rsidR="001A6B86" w:rsidRPr="0049085E" w:rsidRDefault="001A6B86" w:rsidP="00ED1428">
            <w:r>
              <w:t>symboolcode</w:t>
            </w:r>
          </w:p>
        </w:tc>
        <w:tc>
          <w:tcPr>
            <w:tcW w:w="2500" w:type="pct"/>
          </w:tcPr>
          <w:p w14:paraId="357722DE" w14:textId="438DA5BA" w:rsidR="001A6B86" w:rsidRDefault="001A6B86" w:rsidP="00ED1428"/>
        </w:tc>
      </w:tr>
      <w:tr w:rsidR="001A6B86" w:rsidRPr="0049085E" w14:paraId="5CC4E82E" w14:textId="77777777" w:rsidTr="00ED1428">
        <w:tc>
          <w:tcPr>
            <w:tcW w:w="2500" w:type="pct"/>
          </w:tcPr>
          <w:p w14:paraId="2087DE9E" w14:textId="77777777" w:rsidR="001A6B86" w:rsidRPr="0049085E" w:rsidRDefault="001A6B86" w:rsidP="00ED1428">
            <w:r w:rsidRPr="0049085E">
              <w:t>nauwkeurigheid</w:t>
            </w:r>
          </w:p>
        </w:tc>
        <w:tc>
          <w:tcPr>
            <w:tcW w:w="2500" w:type="pct"/>
          </w:tcPr>
          <w:p w14:paraId="17741E8E" w14:textId="2C1BA5B1" w:rsidR="001A6B86" w:rsidRPr="0049085E" w:rsidRDefault="001A6B86" w:rsidP="00ED1428"/>
        </w:tc>
      </w:tr>
      <w:tr w:rsidR="001A6B86" w:rsidRPr="0049085E" w14:paraId="6F5BE42C" w14:textId="77777777" w:rsidTr="00ED1428">
        <w:tc>
          <w:tcPr>
            <w:tcW w:w="2500" w:type="pct"/>
          </w:tcPr>
          <w:p w14:paraId="090C0834" w14:textId="77777777" w:rsidR="001A6B86" w:rsidRPr="0049085E" w:rsidRDefault="001A6B86" w:rsidP="00ED1428">
            <w:r w:rsidRPr="0049085E">
              <w:t>bronNauwkeurigheid</w:t>
            </w:r>
          </w:p>
        </w:tc>
        <w:tc>
          <w:tcPr>
            <w:tcW w:w="2500" w:type="pct"/>
          </w:tcPr>
          <w:p w14:paraId="2DA35E0D" w14:textId="725FCF33" w:rsidR="001A6B86" w:rsidRPr="0049085E" w:rsidRDefault="001A6B86" w:rsidP="00ED1428">
            <w:r>
              <w:t>geen</w:t>
            </w:r>
          </w:p>
        </w:tc>
      </w:tr>
      <w:tr w:rsidR="001A6B86" w:rsidRPr="0049085E" w14:paraId="0BF3113A" w14:textId="77777777" w:rsidTr="00ED1428">
        <w:tc>
          <w:tcPr>
            <w:tcW w:w="2500" w:type="pct"/>
          </w:tcPr>
          <w:p w14:paraId="334D68D1" w14:textId="77777777" w:rsidR="001A6B86" w:rsidRPr="0049085E" w:rsidRDefault="001A6B86" w:rsidP="00ED1428">
            <w:r>
              <w:t>idealisatie</w:t>
            </w:r>
          </w:p>
        </w:tc>
        <w:tc>
          <w:tcPr>
            <w:tcW w:w="2500" w:type="pct"/>
          </w:tcPr>
          <w:p w14:paraId="3BBAE514" w14:textId="7C85AD3F" w:rsidR="001A6B86" w:rsidRPr="0049085E" w:rsidRDefault="001A6B86" w:rsidP="00ED1428">
            <w:r>
              <w:t>http://standaarden.omgevingswet.overheid.nl/idealisatie/id/concept/Exact</w:t>
            </w:r>
          </w:p>
        </w:tc>
      </w:tr>
      <w:tr w:rsidR="001A6B86" w:rsidRPr="0049085E" w14:paraId="43644964" w14:textId="77777777" w:rsidTr="00ED1428">
        <w:tc>
          <w:tcPr>
            <w:tcW w:w="2500" w:type="pct"/>
          </w:tcPr>
          <w:p w14:paraId="06E89333" w14:textId="77777777" w:rsidR="001A6B86" w:rsidRDefault="001A6B86" w:rsidP="00ED1428">
            <w:r>
              <w:t>regelingsgebied</w:t>
            </w:r>
          </w:p>
        </w:tc>
        <w:tc>
          <w:tcPr>
            <w:tcW w:w="2500" w:type="pct"/>
          </w:tcPr>
          <w:p w14:paraId="2363B6B0" w14:textId="4DB41CA9" w:rsidR="001A6B86" w:rsidRDefault="001A6B86" w:rsidP="00ED1428">
            <w:r>
              <w:t>False</w:t>
            </w:r>
          </w:p>
        </w:tc>
      </w:tr>
    </w:tbl>
    <w:p w14:paraId="0B0F658D" w14:textId="796057CB" w:rsidR="001A6B86" w:rsidRDefault="001A6B86">
      <w:pPr>
        <w:pStyle w:val="Tekstopmerking"/>
      </w:pPr>
    </w:p>
  </w:comment>
  <w:comment w:id="148"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6354463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4C548C" w14:textId="77777777" w:rsidR="001A6B86" w:rsidRPr="00D631F2" w:rsidRDefault="001A6B86" w:rsidP="001977CC">
            <w:r>
              <w:rPr>
                <w:rStyle w:val="Verwijzingopmerking"/>
              </w:rPr>
              <w:annotationRef/>
            </w:r>
            <w:r w:rsidRPr="00D631F2">
              <w:t>Activiteit</w:t>
            </w:r>
          </w:p>
        </w:tc>
      </w:tr>
      <w:tr w:rsidR="001A6B86" w:rsidRPr="00D631F2" w14:paraId="7D066D02" w14:textId="77777777" w:rsidTr="001977CC">
        <w:tc>
          <w:tcPr>
            <w:tcW w:w="2500" w:type="pct"/>
          </w:tcPr>
          <w:p w14:paraId="33159CA5" w14:textId="77777777" w:rsidR="001A6B86" w:rsidRPr="00D631F2" w:rsidRDefault="001A6B86" w:rsidP="001977CC">
            <w:r w:rsidRPr="00D631F2">
              <w:t>activiteit</w:t>
            </w:r>
            <w:r>
              <w:t>en</w:t>
            </w:r>
          </w:p>
        </w:tc>
        <w:tc>
          <w:tcPr>
            <w:tcW w:w="2500" w:type="pct"/>
          </w:tcPr>
          <w:p w14:paraId="5F272D6C" w14:textId="6FD92B52" w:rsidR="001A6B86" w:rsidRPr="00D631F2" w:rsidRDefault="00DA5041" w:rsidP="001977CC">
            <w:r>
              <w:t>Geurveroorzakende activiteit verrichten</w:t>
            </w:r>
          </w:p>
        </w:tc>
      </w:tr>
      <w:tr w:rsidR="001A6B86" w:rsidRPr="00D631F2" w14:paraId="5F1ABBA6" w14:textId="77777777" w:rsidTr="001977CC">
        <w:tc>
          <w:tcPr>
            <w:tcW w:w="2500" w:type="pct"/>
          </w:tcPr>
          <w:p w14:paraId="7A90F1B0" w14:textId="77777777" w:rsidR="001A6B86" w:rsidRPr="00D631F2" w:rsidRDefault="001A6B86" w:rsidP="001977CC">
            <w:r>
              <w:t>bovenliggendeActiviteit</w:t>
            </w:r>
          </w:p>
        </w:tc>
        <w:tc>
          <w:tcPr>
            <w:tcW w:w="2500" w:type="pct"/>
          </w:tcPr>
          <w:p w14:paraId="2594F8D5" w14:textId="1E37B443" w:rsidR="001A6B86" w:rsidRDefault="001A6B86" w:rsidP="001977CC"/>
        </w:tc>
      </w:tr>
      <w:tr w:rsidR="001A6B86" w:rsidRPr="00D631F2" w14:paraId="5E22F2DA" w14:textId="77777777" w:rsidTr="001977CC">
        <w:tc>
          <w:tcPr>
            <w:tcW w:w="2500" w:type="pct"/>
          </w:tcPr>
          <w:p w14:paraId="1F9DB8F5" w14:textId="77777777" w:rsidR="001A6B86" w:rsidRPr="00D631F2" w:rsidRDefault="001A6B86" w:rsidP="001977CC">
            <w:r w:rsidRPr="00D631F2">
              <w:t>activiteitengroep</w:t>
            </w:r>
          </w:p>
        </w:tc>
        <w:tc>
          <w:tcPr>
            <w:tcW w:w="2500" w:type="pct"/>
          </w:tcPr>
          <w:p w14:paraId="00CD46D4" w14:textId="6EA293A4" w:rsidR="001A6B86" w:rsidRPr="00D631F2" w:rsidRDefault="00DA5041" w:rsidP="001977CC">
            <w:r>
              <w:t>http://standaarden.omgevingswet.overheid.nl/activiteit/id/concept/MilieubelastendeActiviteit</w:t>
            </w:r>
          </w:p>
        </w:tc>
      </w:tr>
      <w:tr w:rsidR="001A6B86" w:rsidRPr="00D631F2" w14:paraId="74AFA9CD" w14:textId="77777777" w:rsidTr="001977CC">
        <w:tc>
          <w:tcPr>
            <w:tcW w:w="2500" w:type="pct"/>
          </w:tcPr>
          <w:p w14:paraId="7DCB8C1B" w14:textId="77777777" w:rsidR="001A6B86" w:rsidRPr="00D631F2" w:rsidRDefault="001A6B86" w:rsidP="001977CC">
            <w:r>
              <w:t>activiteitregelkwalificatie</w:t>
            </w:r>
          </w:p>
        </w:tc>
        <w:tc>
          <w:tcPr>
            <w:tcW w:w="2500" w:type="pct"/>
          </w:tcPr>
          <w:p w14:paraId="04CAD73B" w14:textId="1D14994D" w:rsidR="001A6B86" w:rsidRPr="00D631F2" w:rsidRDefault="00DA5041" w:rsidP="001977CC">
            <w:r>
              <w:t>http://standaarden.omgevingswet.overheid.nl/activiteitregelkwalificatie/id/concept/AndersGeduid</w:t>
            </w:r>
          </w:p>
        </w:tc>
      </w:tr>
      <w:tr w:rsidR="001A6B86" w:rsidRPr="00D631F2" w14:paraId="2642B7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D5F58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122698" w14:textId="77777777" w:rsidR="001A6B86" w:rsidRPr="0049085E" w:rsidRDefault="001A6B86" w:rsidP="001977CC">
                  <w:r>
                    <w:t>Geometrie</w:t>
                  </w:r>
                </w:p>
              </w:tc>
            </w:tr>
            <w:tr w:rsidR="00583EC2" w:rsidRPr="0049085E" w14:paraId="0A8BE141" w14:textId="77777777" w:rsidTr="001977CC">
              <w:tc>
                <w:tcPr>
                  <w:tcW w:w="2500" w:type="pct"/>
                </w:tcPr>
                <w:p w14:paraId="2DCA8B70" w14:textId="77777777" w:rsidR="00583EC2" w:rsidRPr="0049085E" w:rsidRDefault="00583EC2" w:rsidP="00583EC2">
                  <w:r>
                    <w:t>bestandsnaam</w:t>
                  </w:r>
                </w:p>
              </w:tc>
              <w:tc>
                <w:tcPr>
                  <w:tcW w:w="2500" w:type="pct"/>
                </w:tcPr>
                <w:p w14:paraId="4E5413E4" w14:textId="257D2E47" w:rsidR="00583EC2" w:rsidRPr="0049085E" w:rsidRDefault="00583EC2" w:rsidP="00583EC2">
                  <w:r w:rsidRPr="005E4F9D">
                    <w:t>Horeca___Categorie_I.gml</w:t>
                  </w:r>
                </w:p>
              </w:tc>
            </w:tr>
            <w:tr w:rsidR="00583EC2" w:rsidRPr="0049085E" w14:paraId="5287E1C1" w14:textId="77777777" w:rsidTr="001977CC">
              <w:tc>
                <w:tcPr>
                  <w:tcW w:w="2500" w:type="pct"/>
                </w:tcPr>
                <w:p w14:paraId="334D42C5" w14:textId="77777777" w:rsidR="00583EC2" w:rsidRPr="0049085E" w:rsidRDefault="00583EC2" w:rsidP="00583EC2">
                  <w:r w:rsidRPr="0049085E">
                    <w:t>noemer</w:t>
                  </w:r>
                </w:p>
              </w:tc>
              <w:tc>
                <w:tcPr>
                  <w:tcW w:w="2500" w:type="pct"/>
                </w:tcPr>
                <w:p w14:paraId="36075656" w14:textId="4E650DF1" w:rsidR="00583EC2" w:rsidRPr="0049085E" w:rsidRDefault="00583EC2" w:rsidP="00583EC2">
                  <w:r w:rsidRPr="005E4F9D">
                    <w:t>Horeca - Categorie I</w:t>
                  </w:r>
                </w:p>
              </w:tc>
            </w:tr>
            <w:tr w:rsidR="001A6B86" w:rsidRPr="0049085E" w14:paraId="428AA67A" w14:textId="77777777" w:rsidTr="001977CC">
              <w:tc>
                <w:tcPr>
                  <w:tcW w:w="2500" w:type="pct"/>
                </w:tcPr>
                <w:p w14:paraId="41EC9203" w14:textId="77777777" w:rsidR="001A6B86" w:rsidRPr="0049085E" w:rsidRDefault="001A6B86" w:rsidP="001977CC">
                  <w:r>
                    <w:t>symboolcode</w:t>
                  </w:r>
                </w:p>
              </w:tc>
              <w:tc>
                <w:tcPr>
                  <w:tcW w:w="2500" w:type="pct"/>
                </w:tcPr>
                <w:p w14:paraId="2BAA6252" w14:textId="1E2EFB43" w:rsidR="001A6B86" w:rsidRDefault="001A6B86" w:rsidP="001977CC"/>
              </w:tc>
            </w:tr>
            <w:tr w:rsidR="001A6B86" w:rsidRPr="0049085E" w14:paraId="639EE917" w14:textId="77777777" w:rsidTr="001977CC">
              <w:tc>
                <w:tcPr>
                  <w:tcW w:w="2500" w:type="pct"/>
                </w:tcPr>
                <w:p w14:paraId="5C21631F" w14:textId="77777777" w:rsidR="001A6B86" w:rsidRPr="0049085E" w:rsidRDefault="001A6B86" w:rsidP="001977CC">
                  <w:r w:rsidRPr="0049085E">
                    <w:t>nauwkeurigheid</w:t>
                  </w:r>
                </w:p>
              </w:tc>
              <w:tc>
                <w:tcPr>
                  <w:tcW w:w="2500" w:type="pct"/>
                </w:tcPr>
                <w:p w14:paraId="07E47D13" w14:textId="0B69EC12" w:rsidR="001A6B86" w:rsidRPr="0049085E" w:rsidRDefault="001A6B86" w:rsidP="001977CC"/>
              </w:tc>
            </w:tr>
            <w:tr w:rsidR="001A6B86" w:rsidRPr="0049085E" w14:paraId="260B6D3E" w14:textId="77777777" w:rsidTr="001977CC">
              <w:tc>
                <w:tcPr>
                  <w:tcW w:w="2500" w:type="pct"/>
                </w:tcPr>
                <w:p w14:paraId="6260F11E" w14:textId="77777777" w:rsidR="001A6B86" w:rsidRPr="0049085E" w:rsidRDefault="001A6B86" w:rsidP="001977CC">
                  <w:r w:rsidRPr="0049085E">
                    <w:t>bron</w:t>
                  </w:r>
                  <w:r>
                    <w:t>N</w:t>
                  </w:r>
                  <w:r w:rsidRPr="0049085E">
                    <w:t>auwkeurigheid</w:t>
                  </w:r>
                </w:p>
              </w:tc>
              <w:tc>
                <w:tcPr>
                  <w:tcW w:w="2500" w:type="pct"/>
                </w:tcPr>
                <w:p w14:paraId="3C0EFCF7" w14:textId="40853022" w:rsidR="001A6B86" w:rsidRPr="0049085E" w:rsidRDefault="00DA5041" w:rsidP="001977CC">
                  <w:r>
                    <w:t>geen</w:t>
                  </w:r>
                </w:p>
              </w:tc>
            </w:tr>
            <w:tr w:rsidR="001A6B86" w:rsidRPr="0049085E" w14:paraId="7BD1B562" w14:textId="77777777" w:rsidTr="001977CC">
              <w:tc>
                <w:tcPr>
                  <w:tcW w:w="2500" w:type="pct"/>
                </w:tcPr>
                <w:p w14:paraId="1F6AB160" w14:textId="77777777" w:rsidR="001A6B86" w:rsidRPr="0049085E" w:rsidRDefault="001A6B86" w:rsidP="001977CC">
                  <w:r>
                    <w:t>idealisatie</w:t>
                  </w:r>
                </w:p>
              </w:tc>
              <w:tc>
                <w:tcPr>
                  <w:tcW w:w="2500" w:type="pct"/>
                </w:tcPr>
                <w:p w14:paraId="5B237F26" w14:textId="69706D7C" w:rsidR="001A6B86" w:rsidRPr="0049085E" w:rsidRDefault="00DA5041" w:rsidP="001977CC">
                  <w:r>
                    <w:t>geen</w:t>
                  </w:r>
                </w:p>
              </w:tc>
            </w:tr>
          </w:tbl>
          <w:p w14:paraId="372875FA" w14:textId="77777777" w:rsidR="001A6B86" w:rsidRPr="00D631F2" w:rsidRDefault="001A6B86" w:rsidP="001977CC"/>
        </w:tc>
      </w:tr>
    </w:tbl>
    <w:p w14:paraId="2E6119CE" w14:textId="6889BF12" w:rsidR="001A6B86" w:rsidRDefault="001A6B86">
      <w:pPr>
        <w:pStyle w:val="Tekstopmerking"/>
      </w:pPr>
    </w:p>
  </w:comment>
  <w:comment w:id="149" w:author="Devlin Oosterwijk" w:date="2022-09-20T12:44: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EF2F17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D7CD7D" w14:textId="77777777" w:rsidR="001A6B86" w:rsidRPr="0049085E" w:rsidRDefault="001A6B86" w:rsidP="00ED1428">
            <w:r>
              <w:rPr>
                <w:rStyle w:val="Verwijzingopmerking"/>
              </w:rPr>
              <w:annotationRef/>
            </w:r>
            <w:r>
              <w:t>Geometrie</w:t>
            </w:r>
          </w:p>
        </w:tc>
      </w:tr>
      <w:tr w:rsidR="001A6B86" w:rsidRPr="0049085E" w14:paraId="205634FD" w14:textId="77777777" w:rsidTr="00ED1428">
        <w:tc>
          <w:tcPr>
            <w:tcW w:w="2500" w:type="pct"/>
          </w:tcPr>
          <w:p w14:paraId="6926B095" w14:textId="77777777" w:rsidR="001A6B86" w:rsidRPr="0049085E" w:rsidRDefault="001A6B86" w:rsidP="00ED1428">
            <w:r>
              <w:t>bestandsnaam</w:t>
            </w:r>
          </w:p>
        </w:tc>
        <w:tc>
          <w:tcPr>
            <w:tcW w:w="2500" w:type="pct"/>
          </w:tcPr>
          <w:p w14:paraId="0C51271D" w14:textId="6D8FA016" w:rsidR="001A6B86" w:rsidRPr="0049085E" w:rsidRDefault="00DC3AAA" w:rsidP="00ED1428">
            <w:r w:rsidRPr="00DC3AAA">
              <w:t>Woongebied_Transformatie.gml</w:t>
            </w:r>
          </w:p>
        </w:tc>
      </w:tr>
      <w:tr w:rsidR="001A6B86" w:rsidRPr="0049085E" w14:paraId="7543312E" w14:textId="77777777" w:rsidTr="00ED1428">
        <w:tc>
          <w:tcPr>
            <w:tcW w:w="2500" w:type="pct"/>
          </w:tcPr>
          <w:p w14:paraId="263BA341" w14:textId="77777777" w:rsidR="001A6B86" w:rsidRPr="0049085E" w:rsidRDefault="001A6B86" w:rsidP="00ED1428">
            <w:r w:rsidRPr="0049085E">
              <w:t>noemer</w:t>
            </w:r>
          </w:p>
        </w:tc>
        <w:tc>
          <w:tcPr>
            <w:tcW w:w="2500" w:type="pct"/>
          </w:tcPr>
          <w:p w14:paraId="58F2CA2E" w14:textId="2FF1266D" w:rsidR="001A6B86" w:rsidRPr="0049085E" w:rsidRDefault="001A6B86" w:rsidP="00ED1428">
            <w:r>
              <w:t>Woongebied-Transformatie</w:t>
            </w:r>
          </w:p>
        </w:tc>
      </w:tr>
      <w:tr w:rsidR="001A6B86" w:rsidRPr="0049085E" w14:paraId="5E4F935E" w14:textId="77777777" w:rsidTr="00ED1428">
        <w:tc>
          <w:tcPr>
            <w:tcW w:w="2500" w:type="pct"/>
          </w:tcPr>
          <w:p w14:paraId="2DC2B630" w14:textId="77777777" w:rsidR="001A6B86" w:rsidRPr="0049085E" w:rsidRDefault="001A6B86" w:rsidP="00ED1428">
            <w:r>
              <w:t>symboolcode</w:t>
            </w:r>
          </w:p>
        </w:tc>
        <w:tc>
          <w:tcPr>
            <w:tcW w:w="2500" w:type="pct"/>
          </w:tcPr>
          <w:p w14:paraId="21D4084F" w14:textId="515BE2FD" w:rsidR="001A6B86" w:rsidRDefault="001A6B86" w:rsidP="00ED1428"/>
        </w:tc>
      </w:tr>
      <w:tr w:rsidR="001A6B86" w:rsidRPr="0049085E" w14:paraId="2B13684E" w14:textId="77777777" w:rsidTr="00ED1428">
        <w:tc>
          <w:tcPr>
            <w:tcW w:w="2500" w:type="pct"/>
          </w:tcPr>
          <w:p w14:paraId="2DD560BB" w14:textId="77777777" w:rsidR="001A6B86" w:rsidRPr="0049085E" w:rsidRDefault="001A6B86" w:rsidP="00ED1428">
            <w:r w:rsidRPr="0049085E">
              <w:t>nauwkeurigheid</w:t>
            </w:r>
          </w:p>
        </w:tc>
        <w:tc>
          <w:tcPr>
            <w:tcW w:w="2500" w:type="pct"/>
          </w:tcPr>
          <w:p w14:paraId="6DECA8C4" w14:textId="4D1FE804" w:rsidR="001A6B86" w:rsidRPr="0049085E" w:rsidRDefault="001A6B86" w:rsidP="00ED1428"/>
        </w:tc>
      </w:tr>
      <w:tr w:rsidR="001A6B86" w:rsidRPr="0049085E" w14:paraId="06E9ACF6" w14:textId="77777777" w:rsidTr="00ED1428">
        <w:tc>
          <w:tcPr>
            <w:tcW w:w="2500" w:type="pct"/>
          </w:tcPr>
          <w:p w14:paraId="229550FA" w14:textId="77777777" w:rsidR="001A6B86" w:rsidRPr="0049085E" w:rsidRDefault="001A6B86" w:rsidP="00ED1428">
            <w:r w:rsidRPr="0049085E">
              <w:t>bronNauwkeurigheid</w:t>
            </w:r>
          </w:p>
        </w:tc>
        <w:tc>
          <w:tcPr>
            <w:tcW w:w="2500" w:type="pct"/>
          </w:tcPr>
          <w:p w14:paraId="55505C16" w14:textId="207F13A6" w:rsidR="001A6B86" w:rsidRPr="0049085E" w:rsidRDefault="001A6B86" w:rsidP="00ED1428">
            <w:r>
              <w:t>geen</w:t>
            </w:r>
          </w:p>
        </w:tc>
      </w:tr>
      <w:tr w:rsidR="001A6B86" w:rsidRPr="0049085E" w14:paraId="4B23E629" w14:textId="77777777" w:rsidTr="00ED1428">
        <w:tc>
          <w:tcPr>
            <w:tcW w:w="2500" w:type="pct"/>
          </w:tcPr>
          <w:p w14:paraId="4D9CFB3C" w14:textId="77777777" w:rsidR="001A6B86" w:rsidRPr="0049085E" w:rsidRDefault="001A6B86" w:rsidP="00ED1428">
            <w:r>
              <w:t>idealisatie</w:t>
            </w:r>
          </w:p>
        </w:tc>
        <w:tc>
          <w:tcPr>
            <w:tcW w:w="2500" w:type="pct"/>
          </w:tcPr>
          <w:p w14:paraId="1A5F0A89" w14:textId="0DA3DA01" w:rsidR="001A6B86" w:rsidRPr="0049085E" w:rsidRDefault="001A6B86" w:rsidP="00ED1428">
            <w:r>
              <w:t>http://standaarden.omgevingswet.overheid.nl/idealisatie/id/concept/Exact</w:t>
            </w:r>
          </w:p>
        </w:tc>
      </w:tr>
      <w:tr w:rsidR="001A6B86" w:rsidRPr="0049085E" w14:paraId="2A200DF6" w14:textId="77777777" w:rsidTr="00ED1428">
        <w:tc>
          <w:tcPr>
            <w:tcW w:w="2500" w:type="pct"/>
          </w:tcPr>
          <w:p w14:paraId="3B419C2B" w14:textId="77777777" w:rsidR="001A6B86" w:rsidRDefault="001A6B86" w:rsidP="00ED1428">
            <w:r>
              <w:t>regelingsgebied</w:t>
            </w:r>
          </w:p>
        </w:tc>
        <w:tc>
          <w:tcPr>
            <w:tcW w:w="2500" w:type="pct"/>
          </w:tcPr>
          <w:p w14:paraId="5F10FF53" w14:textId="2AF68528" w:rsidR="001A6B86" w:rsidRDefault="001A6B86" w:rsidP="00ED1428">
            <w:r>
              <w:t>False</w:t>
            </w:r>
          </w:p>
        </w:tc>
      </w:tr>
    </w:tbl>
    <w:p w14:paraId="26FEBB71" w14:textId="2AC4650B" w:rsidR="001A6B86" w:rsidRDefault="001A6B86">
      <w:pPr>
        <w:pStyle w:val="Tekstopmerking"/>
      </w:pPr>
    </w:p>
  </w:comment>
  <w:comment w:id="150" w:author="Devlin Oosterwijk" w:date="2022-09-20T12:47: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D82018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970405" w14:textId="77777777" w:rsidR="001A6B86" w:rsidRPr="0049085E" w:rsidRDefault="001A6B86" w:rsidP="00ED1428">
            <w:r>
              <w:rPr>
                <w:rStyle w:val="Verwijzingopmerking"/>
              </w:rPr>
              <w:annotationRef/>
            </w:r>
            <w:r>
              <w:t>Geometrie</w:t>
            </w:r>
          </w:p>
        </w:tc>
      </w:tr>
      <w:tr w:rsidR="001A6B86" w:rsidRPr="0049085E" w14:paraId="7F8FFF08" w14:textId="77777777" w:rsidTr="00ED1428">
        <w:tc>
          <w:tcPr>
            <w:tcW w:w="2500" w:type="pct"/>
          </w:tcPr>
          <w:p w14:paraId="0F810CA8" w14:textId="77777777" w:rsidR="001A6B86" w:rsidRPr="0049085E" w:rsidRDefault="001A6B86" w:rsidP="00ED1428">
            <w:r>
              <w:t>bestandsnaam</w:t>
            </w:r>
          </w:p>
        </w:tc>
        <w:tc>
          <w:tcPr>
            <w:tcW w:w="2500" w:type="pct"/>
          </w:tcPr>
          <w:p w14:paraId="64CF4B7E" w14:textId="16C48DE0" w:rsidR="001A6B86" w:rsidRPr="0049085E" w:rsidRDefault="00DC3AAA" w:rsidP="00ED1428">
            <w:r w:rsidRPr="00DC3AAA">
              <w:t>Woongebied_Transformatie.gml</w:t>
            </w:r>
          </w:p>
        </w:tc>
      </w:tr>
      <w:tr w:rsidR="001A6B86" w:rsidRPr="0049085E" w14:paraId="7DC8247F" w14:textId="77777777" w:rsidTr="00ED1428">
        <w:tc>
          <w:tcPr>
            <w:tcW w:w="2500" w:type="pct"/>
          </w:tcPr>
          <w:p w14:paraId="5237C313" w14:textId="77777777" w:rsidR="001A6B86" w:rsidRPr="0049085E" w:rsidRDefault="001A6B86" w:rsidP="00ED1428">
            <w:r w:rsidRPr="0049085E">
              <w:t>noemer</w:t>
            </w:r>
          </w:p>
        </w:tc>
        <w:tc>
          <w:tcPr>
            <w:tcW w:w="2500" w:type="pct"/>
          </w:tcPr>
          <w:p w14:paraId="4043A2C5" w14:textId="57379C8E" w:rsidR="001A6B86" w:rsidRPr="0049085E" w:rsidRDefault="001A6B86" w:rsidP="00ED1428">
            <w:r>
              <w:t>Woongebied-Transformatie</w:t>
            </w:r>
          </w:p>
        </w:tc>
      </w:tr>
      <w:tr w:rsidR="001A6B86" w:rsidRPr="0049085E" w14:paraId="507F11EF" w14:textId="77777777" w:rsidTr="00ED1428">
        <w:tc>
          <w:tcPr>
            <w:tcW w:w="2500" w:type="pct"/>
          </w:tcPr>
          <w:p w14:paraId="022D208A" w14:textId="77777777" w:rsidR="001A6B86" w:rsidRPr="0049085E" w:rsidRDefault="001A6B86" w:rsidP="00ED1428">
            <w:r>
              <w:t>symboolcode</w:t>
            </w:r>
          </w:p>
        </w:tc>
        <w:tc>
          <w:tcPr>
            <w:tcW w:w="2500" w:type="pct"/>
          </w:tcPr>
          <w:p w14:paraId="1846001D" w14:textId="0B7DC88F" w:rsidR="001A6B86" w:rsidRDefault="001A6B86" w:rsidP="00ED1428"/>
        </w:tc>
      </w:tr>
      <w:tr w:rsidR="001A6B86" w:rsidRPr="0049085E" w14:paraId="77818C1C" w14:textId="77777777" w:rsidTr="00ED1428">
        <w:tc>
          <w:tcPr>
            <w:tcW w:w="2500" w:type="pct"/>
          </w:tcPr>
          <w:p w14:paraId="35DFCD8D" w14:textId="77777777" w:rsidR="001A6B86" w:rsidRPr="0049085E" w:rsidRDefault="001A6B86" w:rsidP="00ED1428">
            <w:r w:rsidRPr="0049085E">
              <w:t>nauwkeurigheid</w:t>
            </w:r>
          </w:p>
        </w:tc>
        <w:tc>
          <w:tcPr>
            <w:tcW w:w="2500" w:type="pct"/>
          </w:tcPr>
          <w:p w14:paraId="65DD57E3" w14:textId="7383DFAD" w:rsidR="001A6B86" w:rsidRPr="0049085E" w:rsidRDefault="001A6B86" w:rsidP="00ED1428"/>
        </w:tc>
      </w:tr>
      <w:tr w:rsidR="001A6B86" w:rsidRPr="0049085E" w14:paraId="31990CE4" w14:textId="77777777" w:rsidTr="00ED1428">
        <w:tc>
          <w:tcPr>
            <w:tcW w:w="2500" w:type="pct"/>
          </w:tcPr>
          <w:p w14:paraId="3FE8F68C" w14:textId="77777777" w:rsidR="001A6B86" w:rsidRPr="0049085E" w:rsidRDefault="001A6B86" w:rsidP="00ED1428">
            <w:r w:rsidRPr="0049085E">
              <w:t>bronNauwkeurigheid</w:t>
            </w:r>
          </w:p>
        </w:tc>
        <w:tc>
          <w:tcPr>
            <w:tcW w:w="2500" w:type="pct"/>
          </w:tcPr>
          <w:p w14:paraId="674733BF" w14:textId="2D07060F" w:rsidR="001A6B86" w:rsidRPr="0049085E" w:rsidRDefault="001A6B86" w:rsidP="00ED1428">
            <w:r>
              <w:t>geen</w:t>
            </w:r>
          </w:p>
        </w:tc>
      </w:tr>
      <w:tr w:rsidR="001A6B86" w:rsidRPr="0049085E" w14:paraId="6B867F00" w14:textId="77777777" w:rsidTr="00ED1428">
        <w:tc>
          <w:tcPr>
            <w:tcW w:w="2500" w:type="pct"/>
          </w:tcPr>
          <w:p w14:paraId="57904CE3" w14:textId="77777777" w:rsidR="001A6B86" w:rsidRPr="0049085E" w:rsidRDefault="001A6B86" w:rsidP="00ED1428">
            <w:r>
              <w:t>idealisatie</w:t>
            </w:r>
          </w:p>
        </w:tc>
        <w:tc>
          <w:tcPr>
            <w:tcW w:w="2500" w:type="pct"/>
          </w:tcPr>
          <w:p w14:paraId="55E273EF" w14:textId="2FF6E22B" w:rsidR="001A6B86" w:rsidRPr="0049085E" w:rsidRDefault="001A6B86" w:rsidP="00ED1428">
            <w:r>
              <w:t>http://standaarden.omgevingswet.overheid.nl/idealisatie/id/concept/Exact</w:t>
            </w:r>
          </w:p>
        </w:tc>
      </w:tr>
      <w:tr w:rsidR="001A6B86" w:rsidRPr="0049085E" w14:paraId="6AC80803" w14:textId="77777777" w:rsidTr="00ED1428">
        <w:tc>
          <w:tcPr>
            <w:tcW w:w="2500" w:type="pct"/>
          </w:tcPr>
          <w:p w14:paraId="21C30169" w14:textId="77777777" w:rsidR="001A6B86" w:rsidRDefault="001A6B86" w:rsidP="00ED1428">
            <w:r>
              <w:t>regelingsgebied</w:t>
            </w:r>
          </w:p>
        </w:tc>
        <w:tc>
          <w:tcPr>
            <w:tcW w:w="2500" w:type="pct"/>
          </w:tcPr>
          <w:p w14:paraId="5119EDE3" w14:textId="5AAF14A2" w:rsidR="001A6B86" w:rsidRDefault="001A6B86" w:rsidP="00ED1428">
            <w:r>
              <w:t>False</w:t>
            </w:r>
          </w:p>
        </w:tc>
      </w:tr>
    </w:tbl>
    <w:p w14:paraId="001F7595" w14:textId="16E8402C" w:rsidR="001A6B86" w:rsidRDefault="001A6B86">
      <w:pPr>
        <w:pStyle w:val="Tekstopmerking"/>
      </w:pPr>
    </w:p>
  </w:comment>
  <w:comment w:id="151"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9868A8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C625E" w14:textId="77777777" w:rsidR="001A6B86" w:rsidRPr="0049085E" w:rsidRDefault="001A6B86" w:rsidP="00ED1428">
            <w:r>
              <w:rPr>
                <w:rStyle w:val="Verwijzingopmerking"/>
              </w:rPr>
              <w:annotationRef/>
            </w:r>
            <w:r>
              <w:t>Geometrie</w:t>
            </w:r>
          </w:p>
        </w:tc>
      </w:tr>
      <w:tr w:rsidR="001A6B86" w:rsidRPr="0049085E" w14:paraId="4038C6F6" w14:textId="77777777" w:rsidTr="00ED1428">
        <w:tc>
          <w:tcPr>
            <w:tcW w:w="2500" w:type="pct"/>
          </w:tcPr>
          <w:p w14:paraId="797C9FAC" w14:textId="77777777" w:rsidR="001A6B86" w:rsidRPr="0049085E" w:rsidRDefault="001A6B86" w:rsidP="00ED1428">
            <w:r>
              <w:t>bestandsnaam</w:t>
            </w:r>
          </w:p>
        </w:tc>
        <w:tc>
          <w:tcPr>
            <w:tcW w:w="2500" w:type="pct"/>
          </w:tcPr>
          <w:p w14:paraId="3D0692C1" w14:textId="5DCB314F" w:rsidR="001A6B86" w:rsidRPr="0049085E" w:rsidRDefault="00DC3AAA" w:rsidP="00ED1428">
            <w:r w:rsidRPr="00DC3AAA">
              <w:t>Woongebied_Transformatie.gml</w:t>
            </w:r>
          </w:p>
        </w:tc>
      </w:tr>
      <w:tr w:rsidR="001A6B86" w:rsidRPr="0049085E" w14:paraId="44165309" w14:textId="77777777" w:rsidTr="00ED1428">
        <w:tc>
          <w:tcPr>
            <w:tcW w:w="2500" w:type="pct"/>
          </w:tcPr>
          <w:p w14:paraId="5D35A4D5" w14:textId="77777777" w:rsidR="001A6B86" w:rsidRPr="0049085E" w:rsidRDefault="001A6B86" w:rsidP="00ED1428">
            <w:r w:rsidRPr="0049085E">
              <w:t>noemer</w:t>
            </w:r>
          </w:p>
        </w:tc>
        <w:tc>
          <w:tcPr>
            <w:tcW w:w="2500" w:type="pct"/>
          </w:tcPr>
          <w:p w14:paraId="6E015492" w14:textId="530B2E39" w:rsidR="001A6B86" w:rsidRPr="0049085E" w:rsidRDefault="001A6B86" w:rsidP="00ED1428">
            <w:r>
              <w:t>Woongebied-Transformatie</w:t>
            </w:r>
          </w:p>
        </w:tc>
      </w:tr>
      <w:tr w:rsidR="001A6B86" w:rsidRPr="0049085E" w14:paraId="625F8489" w14:textId="77777777" w:rsidTr="00ED1428">
        <w:tc>
          <w:tcPr>
            <w:tcW w:w="2500" w:type="pct"/>
          </w:tcPr>
          <w:p w14:paraId="277C4CA0" w14:textId="77777777" w:rsidR="001A6B86" w:rsidRPr="0049085E" w:rsidRDefault="001A6B86" w:rsidP="00ED1428">
            <w:r>
              <w:t>symboolcode</w:t>
            </w:r>
          </w:p>
        </w:tc>
        <w:tc>
          <w:tcPr>
            <w:tcW w:w="2500" w:type="pct"/>
          </w:tcPr>
          <w:p w14:paraId="66944D1F" w14:textId="6EF9111A" w:rsidR="001A6B86" w:rsidRDefault="001A6B86" w:rsidP="00ED1428"/>
        </w:tc>
      </w:tr>
      <w:tr w:rsidR="001A6B86" w:rsidRPr="0049085E" w14:paraId="30C8E5C5" w14:textId="77777777" w:rsidTr="00ED1428">
        <w:tc>
          <w:tcPr>
            <w:tcW w:w="2500" w:type="pct"/>
          </w:tcPr>
          <w:p w14:paraId="056C79A7" w14:textId="77777777" w:rsidR="001A6B86" w:rsidRPr="0049085E" w:rsidRDefault="001A6B86" w:rsidP="00ED1428">
            <w:r w:rsidRPr="0049085E">
              <w:t>nauwkeurigheid</w:t>
            </w:r>
          </w:p>
        </w:tc>
        <w:tc>
          <w:tcPr>
            <w:tcW w:w="2500" w:type="pct"/>
          </w:tcPr>
          <w:p w14:paraId="2D83B524" w14:textId="64120ED3" w:rsidR="001A6B86" w:rsidRPr="0049085E" w:rsidRDefault="001A6B86" w:rsidP="00ED1428"/>
        </w:tc>
      </w:tr>
      <w:tr w:rsidR="001A6B86" w:rsidRPr="0049085E" w14:paraId="45B17C6D" w14:textId="77777777" w:rsidTr="00ED1428">
        <w:tc>
          <w:tcPr>
            <w:tcW w:w="2500" w:type="pct"/>
          </w:tcPr>
          <w:p w14:paraId="2623792E" w14:textId="77777777" w:rsidR="001A6B86" w:rsidRPr="0049085E" w:rsidRDefault="001A6B86" w:rsidP="00ED1428">
            <w:r w:rsidRPr="0049085E">
              <w:t>bronNauwkeurigheid</w:t>
            </w:r>
          </w:p>
        </w:tc>
        <w:tc>
          <w:tcPr>
            <w:tcW w:w="2500" w:type="pct"/>
          </w:tcPr>
          <w:p w14:paraId="39EC9F8B" w14:textId="6F9CA6C9" w:rsidR="001A6B86" w:rsidRPr="0049085E" w:rsidRDefault="001A6B86" w:rsidP="00ED1428">
            <w:r>
              <w:t>geen</w:t>
            </w:r>
          </w:p>
        </w:tc>
      </w:tr>
      <w:tr w:rsidR="001A6B86" w:rsidRPr="0049085E" w14:paraId="2D30004A" w14:textId="77777777" w:rsidTr="00ED1428">
        <w:tc>
          <w:tcPr>
            <w:tcW w:w="2500" w:type="pct"/>
          </w:tcPr>
          <w:p w14:paraId="44FF2EC6" w14:textId="77777777" w:rsidR="001A6B86" w:rsidRPr="0049085E" w:rsidRDefault="001A6B86" w:rsidP="00ED1428">
            <w:r>
              <w:t>idealisatie</w:t>
            </w:r>
          </w:p>
        </w:tc>
        <w:tc>
          <w:tcPr>
            <w:tcW w:w="2500" w:type="pct"/>
          </w:tcPr>
          <w:p w14:paraId="0CB23F38" w14:textId="7E4B6A79" w:rsidR="001A6B86" w:rsidRPr="0049085E" w:rsidRDefault="001A6B86" w:rsidP="00ED1428">
            <w:r>
              <w:t>http://standaarden.omgevingswet.overheid.nl/idealisatie/id/concept/Exact</w:t>
            </w:r>
          </w:p>
        </w:tc>
      </w:tr>
      <w:tr w:rsidR="001A6B86" w:rsidRPr="0049085E" w14:paraId="37EA1081" w14:textId="77777777" w:rsidTr="00ED1428">
        <w:tc>
          <w:tcPr>
            <w:tcW w:w="2500" w:type="pct"/>
          </w:tcPr>
          <w:p w14:paraId="2587F286" w14:textId="77777777" w:rsidR="001A6B86" w:rsidRDefault="001A6B86" w:rsidP="00ED1428">
            <w:r>
              <w:t>regelingsgebied</w:t>
            </w:r>
          </w:p>
        </w:tc>
        <w:tc>
          <w:tcPr>
            <w:tcW w:w="2500" w:type="pct"/>
          </w:tcPr>
          <w:p w14:paraId="6B6FB7C6" w14:textId="021FDC79" w:rsidR="001A6B86" w:rsidRDefault="001A6B86" w:rsidP="00ED1428">
            <w:r>
              <w:t>False</w:t>
            </w:r>
          </w:p>
        </w:tc>
      </w:tr>
    </w:tbl>
    <w:p w14:paraId="70DF955F" w14:textId="2987FC28" w:rsidR="001A6B86" w:rsidRDefault="001A6B86">
      <w:pPr>
        <w:pStyle w:val="Tekstopmerking"/>
      </w:pPr>
    </w:p>
  </w:comment>
  <w:comment w:id="152"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2A9C468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E0A164" w14:textId="77777777" w:rsidR="001A6B86" w:rsidRPr="0049085E" w:rsidRDefault="001A6B86" w:rsidP="00ED1428">
            <w:r>
              <w:rPr>
                <w:rStyle w:val="Verwijzingopmerking"/>
              </w:rPr>
              <w:annotationRef/>
            </w:r>
            <w:r>
              <w:t>Geometrie</w:t>
            </w:r>
          </w:p>
        </w:tc>
      </w:tr>
      <w:tr w:rsidR="001A6B86" w:rsidRPr="0049085E" w14:paraId="2F44812C" w14:textId="77777777" w:rsidTr="00ED1428">
        <w:tc>
          <w:tcPr>
            <w:tcW w:w="2500" w:type="pct"/>
          </w:tcPr>
          <w:p w14:paraId="4849A026" w14:textId="77777777" w:rsidR="001A6B86" w:rsidRPr="0049085E" w:rsidRDefault="001A6B86" w:rsidP="00ED1428">
            <w:r>
              <w:t>bestandsnaam</w:t>
            </w:r>
          </w:p>
        </w:tc>
        <w:tc>
          <w:tcPr>
            <w:tcW w:w="2500" w:type="pct"/>
          </w:tcPr>
          <w:p w14:paraId="4B91B11D" w14:textId="24AC59FB" w:rsidR="001A6B86" w:rsidRPr="0049085E" w:rsidRDefault="00DC3AAA" w:rsidP="00ED1428">
            <w:r w:rsidRPr="00DC3AAA">
              <w:t>Woongebied_Transformatie.gml</w:t>
            </w:r>
          </w:p>
        </w:tc>
      </w:tr>
      <w:tr w:rsidR="001A6B86" w:rsidRPr="0049085E" w14:paraId="114E3D6B" w14:textId="77777777" w:rsidTr="00ED1428">
        <w:tc>
          <w:tcPr>
            <w:tcW w:w="2500" w:type="pct"/>
          </w:tcPr>
          <w:p w14:paraId="721C5471" w14:textId="77777777" w:rsidR="001A6B86" w:rsidRPr="0049085E" w:rsidRDefault="001A6B86" w:rsidP="00ED1428">
            <w:r w:rsidRPr="0049085E">
              <w:t>noemer</w:t>
            </w:r>
          </w:p>
        </w:tc>
        <w:tc>
          <w:tcPr>
            <w:tcW w:w="2500" w:type="pct"/>
          </w:tcPr>
          <w:p w14:paraId="43E05CA0" w14:textId="4B58494D" w:rsidR="001A6B86" w:rsidRPr="0049085E" w:rsidRDefault="001A6B86" w:rsidP="00ED1428">
            <w:r>
              <w:t>Woongebied-Transformatie</w:t>
            </w:r>
          </w:p>
        </w:tc>
      </w:tr>
      <w:tr w:rsidR="001A6B86" w:rsidRPr="0049085E" w14:paraId="2B1FCC88" w14:textId="77777777" w:rsidTr="00ED1428">
        <w:tc>
          <w:tcPr>
            <w:tcW w:w="2500" w:type="pct"/>
          </w:tcPr>
          <w:p w14:paraId="0196FCCE" w14:textId="77777777" w:rsidR="001A6B86" w:rsidRPr="0049085E" w:rsidRDefault="001A6B86" w:rsidP="00ED1428">
            <w:r>
              <w:t>symboolcode</w:t>
            </w:r>
          </w:p>
        </w:tc>
        <w:tc>
          <w:tcPr>
            <w:tcW w:w="2500" w:type="pct"/>
          </w:tcPr>
          <w:p w14:paraId="186D1087" w14:textId="1500DCAD" w:rsidR="001A6B86" w:rsidRDefault="001A6B86" w:rsidP="00ED1428"/>
        </w:tc>
      </w:tr>
      <w:tr w:rsidR="001A6B86" w:rsidRPr="0049085E" w14:paraId="4639F05F" w14:textId="77777777" w:rsidTr="00ED1428">
        <w:tc>
          <w:tcPr>
            <w:tcW w:w="2500" w:type="pct"/>
          </w:tcPr>
          <w:p w14:paraId="7DF6594D" w14:textId="77777777" w:rsidR="001A6B86" w:rsidRPr="0049085E" w:rsidRDefault="001A6B86" w:rsidP="00ED1428">
            <w:r w:rsidRPr="0049085E">
              <w:t>nauwkeurigheid</w:t>
            </w:r>
          </w:p>
        </w:tc>
        <w:tc>
          <w:tcPr>
            <w:tcW w:w="2500" w:type="pct"/>
          </w:tcPr>
          <w:p w14:paraId="6ECCEA00" w14:textId="5D1E9A2F" w:rsidR="001A6B86" w:rsidRPr="0049085E" w:rsidRDefault="001A6B86" w:rsidP="00ED1428"/>
        </w:tc>
      </w:tr>
      <w:tr w:rsidR="001A6B86" w:rsidRPr="0049085E" w14:paraId="2537C040" w14:textId="77777777" w:rsidTr="00ED1428">
        <w:tc>
          <w:tcPr>
            <w:tcW w:w="2500" w:type="pct"/>
          </w:tcPr>
          <w:p w14:paraId="37C7356B" w14:textId="77777777" w:rsidR="001A6B86" w:rsidRPr="0049085E" w:rsidRDefault="001A6B86" w:rsidP="00ED1428">
            <w:r w:rsidRPr="0049085E">
              <w:t>bronNauwkeurigheid</w:t>
            </w:r>
          </w:p>
        </w:tc>
        <w:tc>
          <w:tcPr>
            <w:tcW w:w="2500" w:type="pct"/>
          </w:tcPr>
          <w:p w14:paraId="70591998" w14:textId="023986D2" w:rsidR="001A6B86" w:rsidRPr="0049085E" w:rsidRDefault="001A6B86" w:rsidP="00ED1428">
            <w:r>
              <w:t>geen</w:t>
            </w:r>
          </w:p>
        </w:tc>
      </w:tr>
      <w:tr w:rsidR="001A6B86" w:rsidRPr="0049085E" w14:paraId="07AD875D" w14:textId="77777777" w:rsidTr="00ED1428">
        <w:tc>
          <w:tcPr>
            <w:tcW w:w="2500" w:type="pct"/>
          </w:tcPr>
          <w:p w14:paraId="66D71D9B" w14:textId="77777777" w:rsidR="001A6B86" w:rsidRPr="0049085E" w:rsidRDefault="001A6B86" w:rsidP="00ED1428">
            <w:r>
              <w:t>idealisatie</w:t>
            </w:r>
          </w:p>
        </w:tc>
        <w:tc>
          <w:tcPr>
            <w:tcW w:w="2500" w:type="pct"/>
          </w:tcPr>
          <w:p w14:paraId="6597B2A6" w14:textId="36DBA678" w:rsidR="001A6B86" w:rsidRPr="0049085E" w:rsidRDefault="001A6B86" w:rsidP="00ED1428">
            <w:r>
              <w:t>http://standaarden.omgevingswet.overheid.nl/idealisatie/id/concept/Exact</w:t>
            </w:r>
          </w:p>
        </w:tc>
      </w:tr>
      <w:tr w:rsidR="001A6B86" w:rsidRPr="0049085E" w14:paraId="4767579F" w14:textId="77777777" w:rsidTr="00ED1428">
        <w:tc>
          <w:tcPr>
            <w:tcW w:w="2500" w:type="pct"/>
          </w:tcPr>
          <w:p w14:paraId="272EB455" w14:textId="77777777" w:rsidR="001A6B86" w:rsidRDefault="001A6B86" w:rsidP="00ED1428">
            <w:r>
              <w:t>regelingsgebied</w:t>
            </w:r>
          </w:p>
        </w:tc>
        <w:tc>
          <w:tcPr>
            <w:tcW w:w="2500" w:type="pct"/>
          </w:tcPr>
          <w:p w14:paraId="45C8E789" w14:textId="1CFE0180" w:rsidR="001A6B86" w:rsidRDefault="001A6B86" w:rsidP="00ED1428">
            <w:r>
              <w:t>False</w:t>
            </w:r>
          </w:p>
        </w:tc>
      </w:tr>
    </w:tbl>
    <w:p w14:paraId="0595A5ED" w14:textId="62995B55" w:rsidR="001A6B86" w:rsidRDefault="001A6B86">
      <w:pPr>
        <w:pStyle w:val="Tekstopmerking"/>
      </w:pPr>
    </w:p>
  </w:comment>
  <w:comment w:id="153" w:author="Devlin Oosterwijk" w:date="2022-09-20T12:48: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C46C64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B030A3" w14:textId="77777777" w:rsidR="001A6B86" w:rsidRPr="00D631F2" w:rsidRDefault="001A6B86" w:rsidP="001977CC">
            <w:r>
              <w:rPr>
                <w:rStyle w:val="Verwijzingopmerking"/>
              </w:rPr>
              <w:annotationRef/>
            </w:r>
            <w:r w:rsidRPr="00D631F2">
              <w:t>Activiteit</w:t>
            </w:r>
          </w:p>
        </w:tc>
      </w:tr>
      <w:tr w:rsidR="001A6B86" w:rsidRPr="00D631F2" w14:paraId="489F5809" w14:textId="77777777" w:rsidTr="001977CC">
        <w:tc>
          <w:tcPr>
            <w:tcW w:w="2500" w:type="pct"/>
          </w:tcPr>
          <w:p w14:paraId="6230EB81" w14:textId="77777777" w:rsidR="001A6B86" w:rsidRPr="00D631F2" w:rsidRDefault="001A6B86" w:rsidP="001977CC">
            <w:r w:rsidRPr="00D631F2">
              <w:t>activiteit</w:t>
            </w:r>
            <w:r>
              <w:t>en</w:t>
            </w:r>
          </w:p>
        </w:tc>
        <w:tc>
          <w:tcPr>
            <w:tcW w:w="2500" w:type="pct"/>
          </w:tcPr>
          <w:p w14:paraId="09C794AD" w14:textId="7C7D620D" w:rsidR="001A6B86" w:rsidRPr="00D631F2" w:rsidRDefault="00DA5041" w:rsidP="001977CC">
            <w:r>
              <w:t>Gebouw met parkeerbehoefte toevoegen</w:t>
            </w:r>
          </w:p>
        </w:tc>
      </w:tr>
      <w:tr w:rsidR="001A6B86" w:rsidRPr="00D631F2" w14:paraId="3F30A7F8" w14:textId="77777777" w:rsidTr="001977CC">
        <w:tc>
          <w:tcPr>
            <w:tcW w:w="2500" w:type="pct"/>
          </w:tcPr>
          <w:p w14:paraId="24012B09" w14:textId="77777777" w:rsidR="001A6B86" w:rsidRPr="00D631F2" w:rsidRDefault="001A6B86" w:rsidP="001977CC">
            <w:r>
              <w:t>bovenliggendeActiviteit</w:t>
            </w:r>
          </w:p>
        </w:tc>
        <w:tc>
          <w:tcPr>
            <w:tcW w:w="2500" w:type="pct"/>
          </w:tcPr>
          <w:p w14:paraId="5BDCC2F9" w14:textId="23C7F0D7" w:rsidR="001A6B86" w:rsidRDefault="001A6B86" w:rsidP="001977CC"/>
        </w:tc>
      </w:tr>
      <w:tr w:rsidR="001A6B86" w:rsidRPr="00D631F2" w14:paraId="2EBB2B05" w14:textId="77777777" w:rsidTr="001977CC">
        <w:tc>
          <w:tcPr>
            <w:tcW w:w="2500" w:type="pct"/>
          </w:tcPr>
          <w:p w14:paraId="48A8A2F2" w14:textId="77777777" w:rsidR="001A6B86" w:rsidRPr="00D631F2" w:rsidRDefault="001A6B86" w:rsidP="001977CC">
            <w:r w:rsidRPr="00D631F2">
              <w:t>activiteitengroep</w:t>
            </w:r>
          </w:p>
        </w:tc>
        <w:tc>
          <w:tcPr>
            <w:tcW w:w="2500" w:type="pct"/>
          </w:tcPr>
          <w:p w14:paraId="087FED31" w14:textId="16840431" w:rsidR="001A6B86" w:rsidRPr="00D631F2" w:rsidRDefault="00DA5041" w:rsidP="001977CC">
            <w:r>
              <w:t>http://standaarden.omgevingswet.overheid.nl/activiteit/id/concept/BouwactiviteitRuimtelijk</w:t>
            </w:r>
          </w:p>
        </w:tc>
      </w:tr>
      <w:tr w:rsidR="001A6B86" w:rsidRPr="00D631F2" w14:paraId="57859B3C" w14:textId="77777777" w:rsidTr="001977CC">
        <w:tc>
          <w:tcPr>
            <w:tcW w:w="2500" w:type="pct"/>
          </w:tcPr>
          <w:p w14:paraId="5D6E3DD3" w14:textId="77777777" w:rsidR="001A6B86" w:rsidRPr="00D631F2" w:rsidRDefault="001A6B86" w:rsidP="001977CC">
            <w:r>
              <w:t>activiteitregelkwalificatie</w:t>
            </w:r>
          </w:p>
        </w:tc>
        <w:tc>
          <w:tcPr>
            <w:tcW w:w="2500" w:type="pct"/>
          </w:tcPr>
          <w:p w14:paraId="6946ADC7" w14:textId="0FB2E965" w:rsidR="001A6B86" w:rsidRPr="00D631F2" w:rsidRDefault="00DA5041" w:rsidP="001977CC">
            <w:r>
              <w:t>http://standaarden.omgevingswet.overheid.nl/activiteitregelkwalificatie/id/concept/Vergunningplicht</w:t>
            </w:r>
          </w:p>
        </w:tc>
      </w:tr>
      <w:tr w:rsidR="001A6B86" w:rsidRPr="00D631F2" w14:paraId="70F209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27634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A134DF" w14:textId="77777777" w:rsidR="001A6B86" w:rsidRPr="0049085E" w:rsidRDefault="001A6B86" w:rsidP="001977CC">
                  <w:r>
                    <w:t>Geometrie</w:t>
                  </w:r>
                </w:p>
              </w:tc>
            </w:tr>
            <w:tr w:rsidR="007B22BF" w:rsidRPr="0049085E" w14:paraId="7EB04707" w14:textId="77777777" w:rsidTr="001977CC">
              <w:tc>
                <w:tcPr>
                  <w:tcW w:w="2500" w:type="pct"/>
                </w:tcPr>
                <w:p w14:paraId="7BC1D114" w14:textId="77777777" w:rsidR="007B22BF" w:rsidRPr="0049085E" w:rsidRDefault="007B22BF" w:rsidP="007B22BF">
                  <w:r>
                    <w:t>bestandsnaam</w:t>
                  </w:r>
                </w:p>
              </w:tc>
              <w:tc>
                <w:tcPr>
                  <w:tcW w:w="2500" w:type="pct"/>
                </w:tcPr>
                <w:p w14:paraId="557EDB4F" w14:textId="7C4D6247" w:rsidR="007B22BF" w:rsidRPr="0049085E" w:rsidRDefault="007B22BF" w:rsidP="007B22BF">
                  <w:r w:rsidRPr="00B62944">
                    <w:t>Woongebied_Transformatie.gml</w:t>
                  </w:r>
                </w:p>
              </w:tc>
            </w:tr>
            <w:tr w:rsidR="007B22BF" w:rsidRPr="0049085E" w14:paraId="21D55D51" w14:textId="77777777" w:rsidTr="001977CC">
              <w:tc>
                <w:tcPr>
                  <w:tcW w:w="2500" w:type="pct"/>
                </w:tcPr>
                <w:p w14:paraId="4BA1D5DF" w14:textId="77777777" w:rsidR="007B22BF" w:rsidRPr="0049085E" w:rsidRDefault="007B22BF" w:rsidP="007B22BF">
                  <w:r w:rsidRPr="0049085E">
                    <w:t>noemer</w:t>
                  </w:r>
                </w:p>
              </w:tc>
              <w:tc>
                <w:tcPr>
                  <w:tcW w:w="2500" w:type="pct"/>
                </w:tcPr>
                <w:p w14:paraId="1A96AF72" w14:textId="3FC02C9D" w:rsidR="007B22BF" w:rsidRPr="0049085E" w:rsidRDefault="007B22BF" w:rsidP="007B22BF">
                  <w:r w:rsidRPr="00B62944">
                    <w:t>Woongebied-Transformatie</w:t>
                  </w:r>
                </w:p>
              </w:tc>
            </w:tr>
            <w:tr w:rsidR="001A6B86" w:rsidRPr="0049085E" w14:paraId="5AB81AE8" w14:textId="77777777" w:rsidTr="001977CC">
              <w:tc>
                <w:tcPr>
                  <w:tcW w:w="2500" w:type="pct"/>
                </w:tcPr>
                <w:p w14:paraId="1169A90C" w14:textId="77777777" w:rsidR="001A6B86" w:rsidRPr="0049085E" w:rsidRDefault="001A6B86" w:rsidP="001977CC">
                  <w:r>
                    <w:t>symboolcode</w:t>
                  </w:r>
                </w:p>
              </w:tc>
              <w:tc>
                <w:tcPr>
                  <w:tcW w:w="2500" w:type="pct"/>
                </w:tcPr>
                <w:p w14:paraId="1D86E2D1" w14:textId="1FC3598E" w:rsidR="001A6B86" w:rsidRDefault="001A6B86" w:rsidP="001977CC"/>
              </w:tc>
            </w:tr>
            <w:tr w:rsidR="001A6B86" w:rsidRPr="0049085E" w14:paraId="64508472" w14:textId="77777777" w:rsidTr="001977CC">
              <w:tc>
                <w:tcPr>
                  <w:tcW w:w="2500" w:type="pct"/>
                </w:tcPr>
                <w:p w14:paraId="63ED0BD9" w14:textId="77777777" w:rsidR="001A6B86" w:rsidRPr="0049085E" w:rsidRDefault="001A6B86" w:rsidP="001977CC">
                  <w:r w:rsidRPr="0049085E">
                    <w:t>nauwkeurigheid</w:t>
                  </w:r>
                </w:p>
              </w:tc>
              <w:tc>
                <w:tcPr>
                  <w:tcW w:w="2500" w:type="pct"/>
                </w:tcPr>
                <w:p w14:paraId="17EC6E4F" w14:textId="244F51DD" w:rsidR="001A6B86" w:rsidRPr="0049085E" w:rsidRDefault="001A6B86" w:rsidP="001977CC"/>
              </w:tc>
            </w:tr>
            <w:tr w:rsidR="001A6B86" w:rsidRPr="0049085E" w14:paraId="2CF7C030" w14:textId="77777777" w:rsidTr="001977CC">
              <w:tc>
                <w:tcPr>
                  <w:tcW w:w="2500" w:type="pct"/>
                </w:tcPr>
                <w:p w14:paraId="7FF5E8A5" w14:textId="77777777" w:rsidR="001A6B86" w:rsidRPr="0049085E" w:rsidRDefault="001A6B86" w:rsidP="001977CC">
                  <w:r w:rsidRPr="0049085E">
                    <w:t>bron</w:t>
                  </w:r>
                  <w:r>
                    <w:t>N</w:t>
                  </w:r>
                  <w:r w:rsidRPr="0049085E">
                    <w:t>auwkeurigheid</w:t>
                  </w:r>
                </w:p>
              </w:tc>
              <w:tc>
                <w:tcPr>
                  <w:tcW w:w="2500" w:type="pct"/>
                </w:tcPr>
                <w:p w14:paraId="17EAFCFA" w14:textId="55CB39CB" w:rsidR="001A6B86" w:rsidRPr="0049085E" w:rsidRDefault="00DA5041" w:rsidP="001977CC">
                  <w:r>
                    <w:t>geen</w:t>
                  </w:r>
                </w:p>
              </w:tc>
            </w:tr>
            <w:tr w:rsidR="001A6B86" w:rsidRPr="0049085E" w14:paraId="416C85DA" w14:textId="77777777" w:rsidTr="001977CC">
              <w:tc>
                <w:tcPr>
                  <w:tcW w:w="2500" w:type="pct"/>
                </w:tcPr>
                <w:p w14:paraId="3794C236" w14:textId="77777777" w:rsidR="001A6B86" w:rsidRPr="0049085E" w:rsidRDefault="001A6B86" w:rsidP="001977CC">
                  <w:r>
                    <w:t>idealisatie</w:t>
                  </w:r>
                </w:p>
              </w:tc>
              <w:tc>
                <w:tcPr>
                  <w:tcW w:w="2500" w:type="pct"/>
                </w:tcPr>
                <w:p w14:paraId="60EB641D" w14:textId="54000FAE" w:rsidR="001A6B86" w:rsidRPr="0049085E" w:rsidRDefault="00DA5041" w:rsidP="001977CC">
                  <w:r>
                    <w:t>geen</w:t>
                  </w:r>
                </w:p>
              </w:tc>
            </w:tr>
          </w:tbl>
          <w:p w14:paraId="7B57C373" w14:textId="77777777" w:rsidR="001A6B86" w:rsidRPr="00D631F2" w:rsidRDefault="001A6B86" w:rsidP="001977CC"/>
        </w:tc>
      </w:tr>
    </w:tbl>
    <w:p w14:paraId="60CDFE83" w14:textId="1050AA35" w:rsidR="001A6B86" w:rsidRDefault="001A6B86">
      <w:pPr>
        <w:pStyle w:val="Tekstopmerking"/>
      </w:pPr>
    </w:p>
  </w:comment>
  <w:comment w:id="154"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343D4C4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E28CB8" w14:textId="77777777" w:rsidR="001A6B86" w:rsidRPr="0049085E" w:rsidRDefault="001A6B86" w:rsidP="00ED1428">
            <w:r>
              <w:rPr>
                <w:rStyle w:val="Verwijzingopmerking"/>
              </w:rPr>
              <w:annotationRef/>
            </w:r>
            <w:r>
              <w:t>Geometrie</w:t>
            </w:r>
          </w:p>
        </w:tc>
      </w:tr>
      <w:tr w:rsidR="001A6B86" w:rsidRPr="0049085E" w14:paraId="76B468BF" w14:textId="77777777" w:rsidTr="00ED1428">
        <w:tc>
          <w:tcPr>
            <w:tcW w:w="2500" w:type="pct"/>
          </w:tcPr>
          <w:p w14:paraId="2EA42D0A" w14:textId="77777777" w:rsidR="001A6B86" w:rsidRPr="0049085E" w:rsidRDefault="001A6B86" w:rsidP="00ED1428">
            <w:r>
              <w:t>bestandsnaam</w:t>
            </w:r>
          </w:p>
        </w:tc>
        <w:tc>
          <w:tcPr>
            <w:tcW w:w="2500" w:type="pct"/>
          </w:tcPr>
          <w:p w14:paraId="6B60AC07" w14:textId="3558FD3E" w:rsidR="001A6B86" w:rsidRPr="0049085E" w:rsidRDefault="00DC3AAA" w:rsidP="00ED1428">
            <w:r w:rsidRPr="00DC3AAA">
              <w:t>Woongebied_Transformatie.gml</w:t>
            </w:r>
          </w:p>
        </w:tc>
      </w:tr>
      <w:tr w:rsidR="001A6B86" w:rsidRPr="0049085E" w14:paraId="5BAF389F" w14:textId="77777777" w:rsidTr="00ED1428">
        <w:tc>
          <w:tcPr>
            <w:tcW w:w="2500" w:type="pct"/>
          </w:tcPr>
          <w:p w14:paraId="02237049" w14:textId="77777777" w:rsidR="001A6B86" w:rsidRPr="0049085E" w:rsidRDefault="001A6B86" w:rsidP="00ED1428">
            <w:r w:rsidRPr="0049085E">
              <w:t>noemer</w:t>
            </w:r>
          </w:p>
        </w:tc>
        <w:tc>
          <w:tcPr>
            <w:tcW w:w="2500" w:type="pct"/>
          </w:tcPr>
          <w:p w14:paraId="24974E9A" w14:textId="41C62CED" w:rsidR="001A6B86" w:rsidRPr="0049085E" w:rsidRDefault="001A6B86" w:rsidP="00ED1428">
            <w:r>
              <w:t>Woongebied-Transformatie</w:t>
            </w:r>
          </w:p>
        </w:tc>
      </w:tr>
      <w:tr w:rsidR="001A6B86" w:rsidRPr="0049085E" w14:paraId="2B3FE4D3" w14:textId="77777777" w:rsidTr="00ED1428">
        <w:tc>
          <w:tcPr>
            <w:tcW w:w="2500" w:type="pct"/>
          </w:tcPr>
          <w:p w14:paraId="6C1C11F6" w14:textId="77777777" w:rsidR="001A6B86" w:rsidRPr="0049085E" w:rsidRDefault="001A6B86" w:rsidP="00ED1428">
            <w:r>
              <w:t>symboolcode</w:t>
            </w:r>
          </w:p>
        </w:tc>
        <w:tc>
          <w:tcPr>
            <w:tcW w:w="2500" w:type="pct"/>
          </w:tcPr>
          <w:p w14:paraId="0BEA0148" w14:textId="6AB65ECE" w:rsidR="001A6B86" w:rsidRDefault="001A6B86" w:rsidP="00ED1428"/>
        </w:tc>
      </w:tr>
      <w:tr w:rsidR="001A6B86" w:rsidRPr="0049085E" w14:paraId="1D4BAC58" w14:textId="77777777" w:rsidTr="00ED1428">
        <w:tc>
          <w:tcPr>
            <w:tcW w:w="2500" w:type="pct"/>
          </w:tcPr>
          <w:p w14:paraId="4D3A38EF" w14:textId="77777777" w:rsidR="001A6B86" w:rsidRPr="0049085E" w:rsidRDefault="001A6B86" w:rsidP="00ED1428">
            <w:r w:rsidRPr="0049085E">
              <w:t>nauwkeurigheid</w:t>
            </w:r>
          </w:p>
        </w:tc>
        <w:tc>
          <w:tcPr>
            <w:tcW w:w="2500" w:type="pct"/>
          </w:tcPr>
          <w:p w14:paraId="4DA71133" w14:textId="715FF573" w:rsidR="001A6B86" w:rsidRPr="0049085E" w:rsidRDefault="001A6B86" w:rsidP="00ED1428"/>
        </w:tc>
      </w:tr>
      <w:tr w:rsidR="001A6B86" w:rsidRPr="0049085E" w14:paraId="57E31739" w14:textId="77777777" w:rsidTr="00ED1428">
        <w:tc>
          <w:tcPr>
            <w:tcW w:w="2500" w:type="pct"/>
          </w:tcPr>
          <w:p w14:paraId="7B1F6523" w14:textId="77777777" w:rsidR="001A6B86" w:rsidRPr="0049085E" w:rsidRDefault="001A6B86" w:rsidP="00ED1428">
            <w:r w:rsidRPr="0049085E">
              <w:t>bronNauwkeurigheid</w:t>
            </w:r>
          </w:p>
        </w:tc>
        <w:tc>
          <w:tcPr>
            <w:tcW w:w="2500" w:type="pct"/>
          </w:tcPr>
          <w:p w14:paraId="7E77E041" w14:textId="1930DA9F" w:rsidR="001A6B86" w:rsidRPr="0049085E" w:rsidRDefault="001A6B86" w:rsidP="00ED1428">
            <w:r>
              <w:t>geen</w:t>
            </w:r>
          </w:p>
        </w:tc>
      </w:tr>
      <w:tr w:rsidR="001A6B86" w:rsidRPr="0049085E" w14:paraId="2835F0BB" w14:textId="77777777" w:rsidTr="00ED1428">
        <w:tc>
          <w:tcPr>
            <w:tcW w:w="2500" w:type="pct"/>
          </w:tcPr>
          <w:p w14:paraId="3DFEB80E" w14:textId="77777777" w:rsidR="001A6B86" w:rsidRPr="0049085E" w:rsidRDefault="001A6B86" w:rsidP="00ED1428">
            <w:r>
              <w:t>idealisatie</w:t>
            </w:r>
          </w:p>
        </w:tc>
        <w:tc>
          <w:tcPr>
            <w:tcW w:w="2500" w:type="pct"/>
          </w:tcPr>
          <w:p w14:paraId="6FE7BC76" w14:textId="61DD48E4" w:rsidR="001A6B86" w:rsidRPr="0049085E" w:rsidRDefault="001A6B86" w:rsidP="00ED1428">
            <w:r>
              <w:t>http://standaarden.omgevingswet.overheid.nl/idealisatie/id/concept/Exact</w:t>
            </w:r>
          </w:p>
        </w:tc>
      </w:tr>
      <w:tr w:rsidR="001A6B86" w:rsidRPr="0049085E" w14:paraId="3A5A60DC" w14:textId="77777777" w:rsidTr="00ED1428">
        <w:tc>
          <w:tcPr>
            <w:tcW w:w="2500" w:type="pct"/>
          </w:tcPr>
          <w:p w14:paraId="38610522" w14:textId="77777777" w:rsidR="001A6B86" w:rsidRDefault="001A6B86" w:rsidP="00ED1428">
            <w:r>
              <w:t>regelingsgebied</w:t>
            </w:r>
          </w:p>
        </w:tc>
        <w:tc>
          <w:tcPr>
            <w:tcW w:w="2500" w:type="pct"/>
          </w:tcPr>
          <w:p w14:paraId="7D0EC2F6" w14:textId="64E34BD6" w:rsidR="001A6B86" w:rsidRDefault="001A6B86" w:rsidP="00ED1428">
            <w:r>
              <w:t>False</w:t>
            </w:r>
          </w:p>
        </w:tc>
      </w:tr>
    </w:tbl>
    <w:p w14:paraId="51F6AC63" w14:textId="3842BDC0" w:rsidR="001A6B86" w:rsidRDefault="001A6B86">
      <w:pPr>
        <w:pStyle w:val="Tekstopmerking"/>
      </w:pPr>
    </w:p>
  </w:comment>
  <w:comment w:id="155" w:author="Devlin Oosterwijk" w:date="2022-09-20T12:49: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C8A4A5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3168B3" w14:textId="77777777" w:rsidR="001A6B86" w:rsidRPr="0049085E" w:rsidRDefault="001A6B86" w:rsidP="00ED1428">
            <w:r>
              <w:rPr>
                <w:rStyle w:val="Verwijzingopmerking"/>
              </w:rPr>
              <w:annotationRef/>
            </w:r>
            <w:r>
              <w:t>Geometrie</w:t>
            </w:r>
          </w:p>
        </w:tc>
      </w:tr>
      <w:tr w:rsidR="001A6B86" w:rsidRPr="0049085E" w14:paraId="29D700C4" w14:textId="77777777" w:rsidTr="00ED1428">
        <w:tc>
          <w:tcPr>
            <w:tcW w:w="2500" w:type="pct"/>
          </w:tcPr>
          <w:p w14:paraId="305183C7" w14:textId="77777777" w:rsidR="001A6B86" w:rsidRPr="0049085E" w:rsidRDefault="001A6B86" w:rsidP="00ED1428">
            <w:r>
              <w:t>bestandsnaam</w:t>
            </w:r>
          </w:p>
        </w:tc>
        <w:tc>
          <w:tcPr>
            <w:tcW w:w="2500" w:type="pct"/>
          </w:tcPr>
          <w:p w14:paraId="42394348" w14:textId="3D7A0C8A" w:rsidR="001A6B86" w:rsidRPr="0049085E" w:rsidRDefault="00DC3AAA" w:rsidP="00ED1428">
            <w:r w:rsidRPr="00DC3AAA">
              <w:t>Woongebied_Transformatie.gml</w:t>
            </w:r>
          </w:p>
        </w:tc>
      </w:tr>
      <w:tr w:rsidR="001A6B86" w:rsidRPr="0049085E" w14:paraId="6D987A31" w14:textId="77777777" w:rsidTr="00ED1428">
        <w:tc>
          <w:tcPr>
            <w:tcW w:w="2500" w:type="pct"/>
          </w:tcPr>
          <w:p w14:paraId="3845305A" w14:textId="77777777" w:rsidR="001A6B86" w:rsidRPr="0049085E" w:rsidRDefault="001A6B86" w:rsidP="00ED1428">
            <w:r w:rsidRPr="0049085E">
              <w:t>noemer</w:t>
            </w:r>
          </w:p>
        </w:tc>
        <w:tc>
          <w:tcPr>
            <w:tcW w:w="2500" w:type="pct"/>
          </w:tcPr>
          <w:p w14:paraId="515CBBAB" w14:textId="6B82D5D8" w:rsidR="001A6B86" w:rsidRPr="0049085E" w:rsidRDefault="001A6B86" w:rsidP="00ED1428">
            <w:r>
              <w:t>Woongebied-Transformatie</w:t>
            </w:r>
          </w:p>
        </w:tc>
      </w:tr>
      <w:tr w:rsidR="001A6B86" w:rsidRPr="0049085E" w14:paraId="0D79870B" w14:textId="77777777" w:rsidTr="00ED1428">
        <w:tc>
          <w:tcPr>
            <w:tcW w:w="2500" w:type="pct"/>
          </w:tcPr>
          <w:p w14:paraId="0D94994C" w14:textId="77777777" w:rsidR="001A6B86" w:rsidRPr="0049085E" w:rsidRDefault="001A6B86" w:rsidP="00ED1428">
            <w:r>
              <w:t>symboolcode</w:t>
            </w:r>
          </w:p>
        </w:tc>
        <w:tc>
          <w:tcPr>
            <w:tcW w:w="2500" w:type="pct"/>
          </w:tcPr>
          <w:p w14:paraId="18C9B6E1" w14:textId="1552C19F" w:rsidR="001A6B86" w:rsidRDefault="001A6B86" w:rsidP="00ED1428"/>
        </w:tc>
      </w:tr>
      <w:tr w:rsidR="001A6B86" w:rsidRPr="0049085E" w14:paraId="596FCBCB" w14:textId="77777777" w:rsidTr="00ED1428">
        <w:tc>
          <w:tcPr>
            <w:tcW w:w="2500" w:type="pct"/>
          </w:tcPr>
          <w:p w14:paraId="0A3E7868" w14:textId="77777777" w:rsidR="001A6B86" w:rsidRPr="0049085E" w:rsidRDefault="001A6B86" w:rsidP="00ED1428">
            <w:r w:rsidRPr="0049085E">
              <w:t>nauwkeurigheid</w:t>
            </w:r>
          </w:p>
        </w:tc>
        <w:tc>
          <w:tcPr>
            <w:tcW w:w="2500" w:type="pct"/>
          </w:tcPr>
          <w:p w14:paraId="199DE53B" w14:textId="22DAB7DF" w:rsidR="001A6B86" w:rsidRPr="0049085E" w:rsidRDefault="001A6B86" w:rsidP="00ED1428"/>
        </w:tc>
      </w:tr>
      <w:tr w:rsidR="001A6B86" w:rsidRPr="0049085E" w14:paraId="68675A23" w14:textId="77777777" w:rsidTr="00ED1428">
        <w:tc>
          <w:tcPr>
            <w:tcW w:w="2500" w:type="pct"/>
          </w:tcPr>
          <w:p w14:paraId="30EA0FE7" w14:textId="77777777" w:rsidR="001A6B86" w:rsidRPr="0049085E" w:rsidRDefault="001A6B86" w:rsidP="00ED1428">
            <w:r w:rsidRPr="0049085E">
              <w:t>bronNauwkeurigheid</w:t>
            </w:r>
          </w:p>
        </w:tc>
        <w:tc>
          <w:tcPr>
            <w:tcW w:w="2500" w:type="pct"/>
          </w:tcPr>
          <w:p w14:paraId="1E70CCA3" w14:textId="3553E920" w:rsidR="001A6B86" w:rsidRPr="0049085E" w:rsidRDefault="001A6B86" w:rsidP="00ED1428">
            <w:r>
              <w:t>geen</w:t>
            </w:r>
          </w:p>
        </w:tc>
      </w:tr>
      <w:tr w:rsidR="001A6B86" w:rsidRPr="0049085E" w14:paraId="69A5D2BE" w14:textId="77777777" w:rsidTr="00ED1428">
        <w:tc>
          <w:tcPr>
            <w:tcW w:w="2500" w:type="pct"/>
          </w:tcPr>
          <w:p w14:paraId="5FF9D125" w14:textId="77777777" w:rsidR="001A6B86" w:rsidRPr="0049085E" w:rsidRDefault="001A6B86" w:rsidP="00ED1428">
            <w:r>
              <w:t>idealisatie</w:t>
            </w:r>
          </w:p>
        </w:tc>
        <w:tc>
          <w:tcPr>
            <w:tcW w:w="2500" w:type="pct"/>
          </w:tcPr>
          <w:p w14:paraId="0DD96FE1" w14:textId="33A55A2D" w:rsidR="001A6B86" w:rsidRPr="0049085E" w:rsidRDefault="001A6B86" w:rsidP="00ED1428">
            <w:r>
              <w:t>http://standaarden.omgevingswet.overheid.nl/idealisatie/id/concept/Exact</w:t>
            </w:r>
          </w:p>
        </w:tc>
      </w:tr>
      <w:tr w:rsidR="001A6B86" w:rsidRPr="0049085E" w14:paraId="4607C23B" w14:textId="77777777" w:rsidTr="00ED1428">
        <w:tc>
          <w:tcPr>
            <w:tcW w:w="2500" w:type="pct"/>
          </w:tcPr>
          <w:p w14:paraId="1992B238" w14:textId="77777777" w:rsidR="001A6B86" w:rsidRDefault="001A6B86" w:rsidP="00ED1428">
            <w:r>
              <w:t>regelingsgebied</w:t>
            </w:r>
          </w:p>
        </w:tc>
        <w:tc>
          <w:tcPr>
            <w:tcW w:w="2500" w:type="pct"/>
          </w:tcPr>
          <w:p w14:paraId="2BCBD71A" w14:textId="1F8F2A8B" w:rsidR="001A6B86" w:rsidRDefault="001A6B86" w:rsidP="00ED1428">
            <w:r>
              <w:t>False</w:t>
            </w:r>
          </w:p>
        </w:tc>
      </w:tr>
    </w:tbl>
    <w:p w14:paraId="225D32FC" w14:textId="32B33DB5" w:rsidR="001A6B86" w:rsidRDefault="001A6B86">
      <w:pPr>
        <w:pStyle w:val="Tekstopmerking"/>
      </w:pPr>
    </w:p>
  </w:comment>
  <w:comment w:id="156"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04C652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9943AF" w14:textId="77777777" w:rsidR="001A6B86" w:rsidRPr="0049085E" w:rsidRDefault="001A6B86" w:rsidP="00ED1428">
            <w:r>
              <w:rPr>
                <w:rStyle w:val="Verwijzingopmerking"/>
              </w:rPr>
              <w:annotationRef/>
            </w:r>
            <w:r>
              <w:t>Geometrie</w:t>
            </w:r>
          </w:p>
        </w:tc>
      </w:tr>
      <w:tr w:rsidR="001A6B86" w:rsidRPr="0049085E" w14:paraId="6EAC4DC5" w14:textId="77777777" w:rsidTr="00ED1428">
        <w:tc>
          <w:tcPr>
            <w:tcW w:w="2500" w:type="pct"/>
          </w:tcPr>
          <w:p w14:paraId="47470036" w14:textId="77777777" w:rsidR="001A6B86" w:rsidRPr="0049085E" w:rsidRDefault="001A6B86" w:rsidP="00ED1428">
            <w:r>
              <w:t>bestandsnaam</w:t>
            </w:r>
          </w:p>
        </w:tc>
        <w:tc>
          <w:tcPr>
            <w:tcW w:w="2500" w:type="pct"/>
          </w:tcPr>
          <w:p w14:paraId="09DFEDA3" w14:textId="6CEB5BC5" w:rsidR="001A6B86" w:rsidRPr="0049085E" w:rsidRDefault="00DC3AAA" w:rsidP="00ED1428">
            <w:r w:rsidRPr="00DC3AAA">
              <w:t>Woongebied_Transformatie.gml</w:t>
            </w:r>
          </w:p>
        </w:tc>
      </w:tr>
      <w:tr w:rsidR="001A6B86" w:rsidRPr="0049085E" w14:paraId="59695A24" w14:textId="77777777" w:rsidTr="00ED1428">
        <w:tc>
          <w:tcPr>
            <w:tcW w:w="2500" w:type="pct"/>
          </w:tcPr>
          <w:p w14:paraId="63306A50" w14:textId="77777777" w:rsidR="001A6B86" w:rsidRPr="0049085E" w:rsidRDefault="001A6B86" w:rsidP="00ED1428">
            <w:r w:rsidRPr="0049085E">
              <w:t>noemer</w:t>
            </w:r>
          </w:p>
        </w:tc>
        <w:tc>
          <w:tcPr>
            <w:tcW w:w="2500" w:type="pct"/>
          </w:tcPr>
          <w:p w14:paraId="536B60B1" w14:textId="4F1801F4" w:rsidR="001A6B86" w:rsidRPr="0049085E" w:rsidRDefault="001A6B86" w:rsidP="00ED1428">
            <w:r>
              <w:t>Woongebied-Transformatie</w:t>
            </w:r>
          </w:p>
        </w:tc>
      </w:tr>
      <w:tr w:rsidR="001A6B86" w:rsidRPr="0049085E" w14:paraId="557452AA" w14:textId="77777777" w:rsidTr="00ED1428">
        <w:tc>
          <w:tcPr>
            <w:tcW w:w="2500" w:type="pct"/>
          </w:tcPr>
          <w:p w14:paraId="39B3E9E0" w14:textId="77777777" w:rsidR="001A6B86" w:rsidRPr="0049085E" w:rsidRDefault="001A6B86" w:rsidP="00ED1428">
            <w:r>
              <w:t>symboolcode</w:t>
            </w:r>
          </w:p>
        </w:tc>
        <w:tc>
          <w:tcPr>
            <w:tcW w:w="2500" w:type="pct"/>
          </w:tcPr>
          <w:p w14:paraId="46200533" w14:textId="670FDD35" w:rsidR="001A6B86" w:rsidRDefault="001A6B86" w:rsidP="00ED1428"/>
        </w:tc>
      </w:tr>
      <w:tr w:rsidR="001A6B86" w:rsidRPr="0049085E" w14:paraId="430C015C" w14:textId="77777777" w:rsidTr="00ED1428">
        <w:tc>
          <w:tcPr>
            <w:tcW w:w="2500" w:type="pct"/>
          </w:tcPr>
          <w:p w14:paraId="6A941521" w14:textId="77777777" w:rsidR="001A6B86" w:rsidRPr="0049085E" w:rsidRDefault="001A6B86" w:rsidP="00ED1428">
            <w:r w:rsidRPr="0049085E">
              <w:t>nauwkeurigheid</w:t>
            </w:r>
          </w:p>
        </w:tc>
        <w:tc>
          <w:tcPr>
            <w:tcW w:w="2500" w:type="pct"/>
          </w:tcPr>
          <w:p w14:paraId="4DFB76DE" w14:textId="66A625D9" w:rsidR="001A6B86" w:rsidRPr="0049085E" w:rsidRDefault="001A6B86" w:rsidP="00ED1428"/>
        </w:tc>
      </w:tr>
      <w:tr w:rsidR="001A6B86" w:rsidRPr="0049085E" w14:paraId="50122F39" w14:textId="77777777" w:rsidTr="00ED1428">
        <w:tc>
          <w:tcPr>
            <w:tcW w:w="2500" w:type="pct"/>
          </w:tcPr>
          <w:p w14:paraId="3E9CF0AD" w14:textId="77777777" w:rsidR="001A6B86" w:rsidRPr="0049085E" w:rsidRDefault="001A6B86" w:rsidP="00ED1428">
            <w:r w:rsidRPr="0049085E">
              <w:t>bronNauwkeurigheid</w:t>
            </w:r>
          </w:p>
        </w:tc>
        <w:tc>
          <w:tcPr>
            <w:tcW w:w="2500" w:type="pct"/>
          </w:tcPr>
          <w:p w14:paraId="25C9F6EA" w14:textId="182813CF" w:rsidR="001A6B86" w:rsidRPr="0049085E" w:rsidRDefault="001A6B86" w:rsidP="00ED1428">
            <w:r>
              <w:t>geen</w:t>
            </w:r>
          </w:p>
        </w:tc>
      </w:tr>
      <w:tr w:rsidR="001A6B86" w:rsidRPr="0049085E" w14:paraId="7E5A0A7D" w14:textId="77777777" w:rsidTr="00ED1428">
        <w:tc>
          <w:tcPr>
            <w:tcW w:w="2500" w:type="pct"/>
          </w:tcPr>
          <w:p w14:paraId="64AA6ABB" w14:textId="77777777" w:rsidR="001A6B86" w:rsidRPr="0049085E" w:rsidRDefault="001A6B86" w:rsidP="00ED1428">
            <w:r>
              <w:t>idealisatie</w:t>
            </w:r>
          </w:p>
        </w:tc>
        <w:tc>
          <w:tcPr>
            <w:tcW w:w="2500" w:type="pct"/>
          </w:tcPr>
          <w:p w14:paraId="78CD7DA5" w14:textId="31E7C0BF" w:rsidR="001A6B86" w:rsidRPr="0049085E" w:rsidRDefault="001A6B86" w:rsidP="00ED1428">
            <w:r>
              <w:t>http://standaarden.omgevingswet.overheid.nl/idealisatie/id/concept/Exact</w:t>
            </w:r>
          </w:p>
        </w:tc>
      </w:tr>
      <w:tr w:rsidR="001A6B86" w:rsidRPr="0049085E" w14:paraId="0C607445" w14:textId="77777777" w:rsidTr="00ED1428">
        <w:tc>
          <w:tcPr>
            <w:tcW w:w="2500" w:type="pct"/>
          </w:tcPr>
          <w:p w14:paraId="5F515ECF" w14:textId="77777777" w:rsidR="001A6B86" w:rsidRDefault="001A6B86" w:rsidP="00ED1428">
            <w:r>
              <w:t>regelingsgebied</w:t>
            </w:r>
          </w:p>
        </w:tc>
        <w:tc>
          <w:tcPr>
            <w:tcW w:w="2500" w:type="pct"/>
          </w:tcPr>
          <w:p w14:paraId="4FAF1FB6" w14:textId="250C6333" w:rsidR="001A6B86" w:rsidRDefault="001A6B86" w:rsidP="00ED1428">
            <w:r>
              <w:t>False</w:t>
            </w:r>
          </w:p>
        </w:tc>
      </w:tr>
    </w:tbl>
    <w:p w14:paraId="216B4B53" w14:textId="6B5924CD" w:rsidR="001A6B86" w:rsidRDefault="001A6B86">
      <w:pPr>
        <w:pStyle w:val="Tekstopmerking"/>
      </w:pPr>
    </w:p>
  </w:comment>
  <w:comment w:id="157"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147A378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350E81" w14:textId="77777777" w:rsidR="001A6B86" w:rsidRPr="00D631F2" w:rsidRDefault="001A6B86" w:rsidP="001977CC">
            <w:r>
              <w:rPr>
                <w:rStyle w:val="Verwijzingopmerking"/>
              </w:rPr>
              <w:annotationRef/>
            </w:r>
            <w:r w:rsidRPr="00D631F2">
              <w:t>Activiteit</w:t>
            </w:r>
          </w:p>
        </w:tc>
      </w:tr>
      <w:tr w:rsidR="001A6B86" w:rsidRPr="00D631F2" w14:paraId="0E220F6F" w14:textId="77777777" w:rsidTr="001977CC">
        <w:tc>
          <w:tcPr>
            <w:tcW w:w="2500" w:type="pct"/>
          </w:tcPr>
          <w:p w14:paraId="2FB095D3" w14:textId="77777777" w:rsidR="001A6B86" w:rsidRPr="00D631F2" w:rsidRDefault="001A6B86" w:rsidP="001977CC">
            <w:r w:rsidRPr="00D631F2">
              <w:t>activiteit</w:t>
            </w:r>
            <w:r>
              <w:t>en</w:t>
            </w:r>
          </w:p>
        </w:tc>
        <w:tc>
          <w:tcPr>
            <w:tcW w:w="2500" w:type="pct"/>
          </w:tcPr>
          <w:p w14:paraId="24709572" w14:textId="4F493751" w:rsidR="001A6B86" w:rsidRPr="00D631F2" w:rsidRDefault="00FE2408" w:rsidP="001977CC">
            <w:r>
              <w:t>Gebouw met parkeerbehoefte toevoegen</w:t>
            </w:r>
          </w:p>
        </w:tc>
      </w:tr>
      <w:tr w:rsidR="001A6B86" w:rsidRPr="00D631F2" w14:paraId="06D5E2A5" w14:textId="77777777" w:rsidTr="001977CC">
        <w:tc>
          <w:tcPr>
            <w:tcW w:w="2500" w:type="pct"/>
          </w:tcPr>
          <w:p w14:paraId="4BB6C0B5" w14:textId="77777777" w:rsidR="001A6B86" w:rsidRPr="00D631F2" w:rsidRDefault="001A6B86" w:rsidP="001977CC">
            <w:r>
              <w:t>bovenliggendeActiviteit</w:t>
            </w:r>
          </w:p>
        </w:tc>
        <w:tc>
          <w:tcPr>
            <w:tcW w:w="2500" w:type="pct"/>
          </w:tcPr>
          <w:p w14:paraId="3D0BC01D" w14:textId="54692D3B" w:rsidR="001A6B86" w:rsidRDefault="001A6B86" w:rsidP="001977CC"/>
        </w:tc>
      </w:tr>
      <w:tr w:rsidR="001A6B86" w:rsidRPr="00D631F2" w14:paraId="2E3C2CE5" w14:textId="77777777" w:rsidTr="001977CC">
        <w:tc>
          <w:tcPr>
            <w:tcW w:w="2500" w:type="pct"/>
          </w:tcPr>
          <w:p w14:paraId="566479B4" w14:textId="77777777" w:rsidR="001A6B86" w:rsidRPr="00D631F2" w:rsidRDefault="001A6B86" w:rsidP="001977CC">
            <w:r w:rsidRPr="00D631F2">
              <w:t>activiteitengroep</w:t>
            </w:r>
          </w:p>
        </w:tc>
        <w:tc>
          <w:tcPr>
            <w:tcW w:w="2500" w:type="pct"/>
          </w:tcPr>
          <w:p w14:paraId="679DDD35" w14:textId="022E9F17" w:rsidR="001A6B86" w:rsidRPr="00D631F2" w:rsidRDefault="00FE2408" w:rsidP="001977CC">
            <w:r>
              <w:t>http://standaarden.omgevingswet.overheid.nl/activiteit/id/concept/BouwactiviteitRuimtelijk</w:t>
            </w:r>
          </w:p>
        </w:tc>
      </w:tr>
      <w:tr w:rsidR="001A6B86" w:rsidRPr="00D631F2" w14:paraId="20801330" w14:textId="77777777" w:rsidTr="001977CC">
        <w:tc>
          <w:tcPr>
            <w:tcW w:w="2500" w:type="pct"/>
          </w:tcPr>
          <w:p w14:paraId="55932395" w14:textId="77777777" w:rsidR="001A6B86" w:rsidRPr="00D631F2" w:rsidRDefault="001A6B86" w:rsidP="001977CC">
            <w:r>
              <w:t>activiteitregelkwalificatie</w:t>
            </w:r>
          </w:p>
        </w:tc>
        <w:tc>
          <w:tcPr>
            <w:tcW w:w="2500" w:type="pct"/>
          </w:tcPr>
          <w:p w14:paraId="08C8F588" w14:textId="1A604FB8" w:rsidR="001A6B86" w:rsidRPr="00D631F2" w:rsidRDefault="00FE2408" w:rsidP="001977CC">
            <w:r>
              <w:t>http://standaarden.omgevingswet.overheid.nl/activiteitregelkwalificatie/id/concept/AndersGeduid</w:t>
            </w:r>
          </w:p>
        </w:tc>
      </w:tr>
      <w:tr w:rsidR="001A6B86" w:rsidRPr="00D631F2" w14:paraId="04B2C78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2644B14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6CD56D" w14:textId="77777777" w:rsidR="001A6B86" w:rsidRPr="0049085E" w:rsidRDefault="001A6B86" w:rsidP="001977CC">
                  <w:r>
                    <w:t>Geometrie</w:t>
                  </w:r>
                </w:p>
              </w:tc>
            </w:tr>
            <w:tr w:rsidR="007B22BF" w:rsidRPr="0049085E" w14:paraId="0583307E" w14:textId="77777777" w:rsidTr="001977CC">
              <w:tc>
                <w:tcPr>
                  <w:tcW w:w="2500" w:type="pct"/>
                </w:tcPr>
                <w:p w14:paraId="3450F1CA" w14:textId="77777777" w:rsidR="007B22BF" w:rsidRPr="0049085E" w:rsidRDefault="007B22BF" w:rsidP="007B22BF">
                  <w:r>
                    <w:t>bestandsnaam</w:t>
                  </w:r>
                </w:p>
              </w:tc>
              <w:tc>
                <w:tcPr>
                  <w:tcW w:w="2500" w:type="pct"/>
                </w:tcPr>
                <w:p w14:paraId="2058B0CB" w14:textId="7895D55F" w:rsidR="007B22BF" w:rsidRPr="0049085E" w:rsidRDefault="007B22BF" w:rsidP="007B22BF">
                  <w:r w:rsidRPr="00A80C6F">
                    <w:t>Woongebied_Transformatie.gml</w:t>
                  </w:r>
                </w:p>
              </w:tc>
            </w:tr>
            <w:tr w:rsidR="007B22BF" w:rsidRPr="0049085E" w14:paraId="45F729BE" w14:textId="77777777" w:rsidTr="001977CC">
              <w:tc>
                <w:tcPr>
                  <w:tcW w:w="2500" w:type="pct"/>
                </w:tcPr>
                <w:p w14:paraId="14E815F6" w14:textId="77777777" w:rsidR="007B22BF" w:rsidRPr="0049085E" w:rsidRDefault="007B22BF" w:rsidP="007B22BF">
                  <w:r w:rsidRPr="0049085E">
                    <w:t>noemer</w:t>
                  </w:r>
                </w:p>
              </w:tc>
              <w:tc>
                <w:tcPr>
                  <w:tcW w:w="2500" w:type="pct"/>
                </w:tcPr>
                <w:p w14:paraId="269F3D16" w14:textId="272787D6" w:rsidR="007B22BF" w:rsidRPr="0049085E" w:rsidRDefault="007B22BF" w:rsidP="007B22BF">
                  <w:r w:rsidRPr="00A80C6F">
                    <w:t>Woongebied-Transformatie</w:t>
                  </w:r>
                </w:p>
              </w:tc>
            </w:tr>
            <w:tr w:rsidR="001A6B86" w:rsidRPr="0049085E" w14:paraId="7E981963" w14:textId="77777777" w:rsidTr="001977CC">
              <w:tc>
                <w:tcPr>
                  <w:tcW w:w="2500" w:type="pct"/>
                </w:tcPr>
                <w:p w14:paraId="36093311" w14:textId="77777777" w:rsidR="001A6B86" w:rsidRPr="0049085E" w:rsidRDefault="001A6B86" w:rsidP="001977CC">
                  <w:r>
                    <w:t>symboolcode</w:t>
                  </w:r>
                </w:p>
              </w:tc>
              <w:tc>
                <w:tcPr>
                  <w:tcW w:w="2500" w:type="pct"/>
                </w:tcPr>
                <w:p w14:paraId="19F8F33D" w14:textId="510FBBFA" w:rsidR="001A6B86" w:rsidRDefault="001A6B86" w:rsidP="001977CC"/>
              </w:tc>
            </w:tr>
            <w:tr w:rsidR="001A6B86" w:rsidRPr="0049085E" w14:paraId="24903E98" w14:textId="77777777" w:rsidTr="001977CC">
              <w:tc>
                <w:tcPr>
                  <w:tcW w:w="2500" w:type="pct"/>
                </w:tcPr>
                <w:p w14:paraId="2C12EDF1" w14:textId="77777777" w:rsidR="001A6B86" w:rsidRPr="0049085E" w:rsidRDefault="001A6B86" w:rsidP="001977CC">
                  <w:r w:rsidRPr="0049085E">
                    <w:t>nauwkeurigheid</w:t>
                  </w:r>
                </w:p>
              </w:tc>
              <w:tc>
                <w:tcPr>
                  <w:tcW w:w="2500" w:type="pct"/>
                </w:tcPr>
                <w:p w14:paraId="6D3EFD81" w14:textId="63AB4BA5" w:rsidR="001A6B86" w:rsidRPr="0049085E" w:rsidRDefault="001A6B86" w:rsidP="001977CC"/>
              </w:tc>
            </w:tr>
            <w:tr w:rsidR="001A6B86" w:rsidRPr="0049085E" w14:paraId="2521BF23" w14:textId="77777777" w:rsidTr="001977CC">
              <w:tc>
                <w:tcPr>
                  <w:tcW w:w="2500" w:type="pct"/>
                </w:tcPr>
                <w:p w14:paraId="4CBE0317" w14:textId="77777777" w:rsidR="001A6B86" w:rsidRPr="0049085E" w:rsidRDefault="001A6B86" w:rsidP="001977CC">
                  <w:r w:rsidRPr="0049085E">
                    <w:t>bron</w:t>
                  </w:r>
                  <w:r>
                    <w:t>N</w:t>
                  </w:r>
                  <w:r w:rsidRPr="0049085E">
                    <w:t>auwkeurigheid</w:t>
                  </w:r>
                </w:p>
              </w:tc>
              <w:tc>
                <w:tcPr>
                  <w:tcW w:w="2500" w:type="pct"/>
                </w:tcPr>
                <w:p w14:paraId="30897A33" w14:textId="33465984" w:rsidR="001A6B86" w:rsidRPr="0049085E" w:rsidRDefault="00FE2408" w:rsidP="001977CC">
                  <w:r>
                    <w:t>geen</w:t>
                  </w:r>
                </w:p>
              </w:tc>
            </w:tr>
            <w:tr w:rsidR="001A6B86" w:rsidRPr="0049085E" w14:paraId="2989AECD" w14:textId="77777777" w:rsidTr="001977CC">
              <w:tc>
                <w:tcPr>
                  <w:tcW w:w="2500" w:type="pct"/>
                </w:tcPr>
                <w:p w14:paraId="1AAE5591" w14:textId="77777777" w:rsidR="001A6B86" w:rsidRPr="0049085E" w:rsidRDefault="001A6B86" w:rsidP="001977CC">
                  <w:r>
                    <w:t>idealisatie</w:t>
                  </w:r>
                </w:p>
              </w:tc>
              <w:tc>
                <w:tcPr>
                  <w:tcW w:w="2500" w:type="pct"/>
                </w:tcPr>
                <w:p w14:paraId="2D1569D4" w14:textId="64083C02" w:rsidR="001A6B86" w:rsidRPr="0049085E" w:rsidRDefault="00FE2408" w:rsidP="001977CC">
                  <w:r>
                    <w:t>geen</w:t>
                  </w:r>
                </w:p>
              </w:tc>
            </w:tr>
          </w:tbl>
          <w:p w14:paraId="2203BE93" w14:textId="77777777" w:rsidR="001A6B86" w:rsidRPr="00D631F2" w:rsidRDefault="001A6B86" w:rsidP="001977CC"/>
        </w:tc>
      </w:tr>
    </w:tbl>
    <w:p w14:paraId="05E988F1" w14:textId="599E1DE6" w:rsidR="001A6B86" w:rsidRDefault="001A6B86">
      <w:pPr>
        <w:pStyle w:val="Tekstopmerking"/>
      </w:pPr>
    </w:p>
  </w:comment>
  <w:comment w:id="158"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1F52D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B66960" w14:textId="77777777" w:rsidR="001A6B86" w:rsidRPr="0049085E" w:rsidRDefault="001A6B86" w:rsidP="00ED1428">
            <w:r>
              <w:rPr>
                <w:rStyle w:val="Verwijzingopmerking"/>
              </w:rPr>
              <w:annotationRef/>
            </w:r>
            <w:r>
              <w:t>Geometrie</w:t>
            </w:r>
          </w:p>
        </w:tc>
      </w:tr>
      <w:tr w:rsidR="001A6B86" w:rsidRPr="0049085E" w14:paraId="6A2C7E08" w14:textId="77777777" w:rsidTr="00ED1428">
        <w:tc>
          <w:tcPr>
            <w:tcW w:w="2500" w:type="pct"/>
          </w:tcPr>
          <w:p w14:paraId="75D375CF" w14:textId="77777777" w:rsidR="001A6B86" w:rsidRPr="0049085E" w:rsidRDefault="001A6B86" w:rsidP="00ED1428">
            <w:r>
              <w:t>bestandsnaam</w:t>
            </w:r>
          </w:p>
        </w:tc>
        <w:tc>
          <w:tcPr>
            <w:tcW w:w="2500" w:type="pct"/>
          </w:tcPr>
          <w:p w14:paraId="4C5B6B34" w14:textId="5F352143" w:rsidR="001A6B86" w:rsidRPr="0049085E" w:rsidRDefault="00DC3AAA" w:rsidP="00ED1428">
            <w:r w:rsidRPr="00DC3AAA">
              <w:t>Woongebied_Transformatie.gml</w:t>
            </w:r>
          </w:p>
        </w:tc>
      </w:tr>
      <w:tr w:rsidR="001A6B86" w:rsidRPr="0049085E" w14:paraId="0C6F16D9" w14:textId="77777777" w:rsidTr="00ED1428">
        <w:tc>
          <w:tcPr>
            <w:tcW w:w="2500" w:type="pct"/>
          </w:tcPr>
          <w:p w14:paraId="47EBF86F" w14:textId="77777777" w:rsidR="001A6B86" w:rsidRPr="0049085E" w:rsidRDefault="001A6B86" w:rsidP="00ED1428">
            <w:r w:rsidRPr="0049085E">
              <w:t>noemer</w:t>
            </w:r>
          </w:p>
        </w:tc>
        <w:tc>
          <w:tcPr>
            <w:tcW w:w="2500" w:type="pct"/>
          </w:tcPr>
          <w:p w14:paraId="42A69A02" w14:textId="3A7F12A2" w:rsidR="001A6B86" w:rsidRPr="0049085E" w:rsidRDefault="001A6B86" w:rsidP="00ED1428">
            <w:r>
              <w:t>Woongebied-Transformatie</w:t>
            </w:r>
          </w:p>
        </w:tc>
      </w:tr>
      <w:tr w:rsidR="001A6B86" w:rsidRPr="0049085E" w14:paraId="1F31C9C5" w14:textId="77777777" w:rsidTr="00ED1428">
        <w:tc>
          <w:tcPr>
            <w:tcW w:w="2500" w:type="pct"/>
          </w:tcPr>
          <w:p w14:paraId="1CCC2753" w14:textId="77777777" w:rsidR="001A6B86" w:rsidRPr="0049085E" w:rsidRDefault="001A6B86" w:rsidP="00ED1428">
            <w:r>
              <w:t>symboolcode</w:t>
            </w:r>
          </w:p>
        </w:tc>
        <w:tc>
          <w:tcPr>
            <w:tcW w:w="2500" w:type="pct"/>
          </w:tcPr>
          <w:p w14:paraId="5F0D603C" w14:textId="37FAB269" w:rsidR="001A6B86" w:rsidRDefault="001A6B86" w:rsidP="00ED1428"/>
        </w:tc>
      </w:tr>
      <w:tr w:rsidR="001A6B86" w:rsidRPr="0049085E" w14:paraId="6719FADA" w14:textId="77777777" w:rsidTr="00ED1428">
        <w:tc>
          <w:tcPr>
            <w:tcW w:w="2500" w:type="pct"/>
          </w:tcPr>
          <w:p w14:paraId="54165A97" w14:textId="77777777" w:rsidR="001A6B86" w:rsidRPr="0049085E" w:rsidRDefault="001A6B86" w:rsidP="00ED1428">
            <w:r w:rsidRPr="0049085E">
              <w:t>nauwkeurigheid</w:t>
            </w:r>
          </w:p>
        </w:tc>
        <w:tc>
          <w:tcPr>
            <w:tcW w:w="2500" w:type="pct"/>
          </w:tcPr>
          <w:p w14:paraId="789E2C64" w14:textId="279B2CA7" w:rsidR="001A6B86" w:rsidRPr="0049085E" w:rsidRDefault="001A6B86" w:rsidP="00ED1428"/>
        </w:tc>
      </w:tr>
      <w:tr w:rsidR="001A6B86" w:rsidRPr="0049085E" w14:paraId="1EBBE053" w14:textId="77777777" w:rsidTr="00ED1428">
        <w:tc>
          <w:tcPr>
            <w:tcW w:w="2500" w:type="pct"/>
          </w:tcPr>
          <w:p w14:paraId="6AB96737" w14:textId="77777777" w:rsidR="001A6B86" w:rsidRPr="0049085E" w:rsidRDefault="001A6B86" w:rsidP="00ED1428">
            <w:r w:rsidRPr="0049085E">
              <w:t>bronNauwkeurigheid</w:t>
            </w:r>
          </w:p>
        </w:tc>
        <w:tc>
          <w:tcPr>
            <w:tcW w:w="2500" w:type="pct"/>
          </w:tcPr>
          <w:p w14:paraId="65B9AA01" w14:textId="13041DF2" w:rsidR="001A6B86" w:rsidRPr="0049085E" w:rsidRDefault="001A6B86" w:rsidP="00ED1428">
            <w:r>
              <w:t>geen</w:t>
            </w:r>
          </w:p>
        </w:tc>
      </w:tr>
      <w:tr w:rsidR="001A6B86" w:rsidRPr="0049085E" w14:paraId="4E429821" w14:textId="77777777" w:rsidTr="00ED1428">
        <w:tc>
          <w:tcPr>
            <w:tcW w:w="2500" w:type="pct"/>
          </w:tcPr>
          <w:p w14:paraId="2899A293" w14:textId="77777777" w:rsidR="001A6B86" w:rsidRPr="0049085E" w:rsidRDefault="001A6B86" w:rsidP="00ED1428">
            <w:r>
              <w:t>idealisatie</w:t>
            </w:r>
          </w:p>
        </w:tc>
        <w:tc>
          <w:tcPr>
            <w:tcW w:w="2500" w:type="pct"/>
          </w:tcPr>
          <w:p w14:paraId="28FEB3C0" w14:textId="5C38E23B" w:rsidR="001A6B86" w:rsidRPr="0049085E" w:rsidRDefault="001A6B86" w:rsidP="00ED1428">
            <w:r>
              <w:t>http://standaarden.omgevingswet.overheid.nl/idealisatie/id/concept/Exact</w:t>
            </w:r>
          </w:p>
        </w:tc>
      </w:tr>
      <w:tr w:rsidR="001A6B86" w:rsidRPr="0049085E" w14:paraId="558CFD6A" w14:textId="77777777" w:rsidTr="00ED1428">
        <w:tc>
          <w:tcPr>
            <w:tcW w:w="2500" w:type="pct"/>
          </w:tcPr>
          <w:p w14:paraId="6BD2F97C" w14:textId="77777777" w:rsidR="001A6B86" w:rsidRDefault="001A6B86" w:rsidP="00ED1428">
            <w:r>
              <w:t>regelingsgebied</w:t>
            </w:r>
          </w:p>
        </w:tc>
        <w:tc>
          <w:tcPr>
            <w:tcW w:w="2500" w:type="pct"/>
          </w:tcPr>
          <w:p w14:paraId="17B9FF8A" w14:textId="30FB6002" w:rsidR="001A6B86" w:rsidRDefault="001A6B86" w:rsidP="00ED1428">
            <w:r>
              <w:t>False</w:t>
            </w:r>
          </w:p>
        </w:tc>
      </w:tr>
    </w:tbl>
    <w:p w14:paraId="735FA074" w14:textId="1CE2B2C3" w:rsidR="001A6B86" w:rsidRDefault="001A6B86">
      <w:pPr>
        <w:pStyle w:val="Tekstopmerking"/>
      </w:pPr>
    </w:p>
  </w:comment>
  <w:comment w:id="159" w:author="Devlin Oosterwijk" w:date="2022-09-20T12:50: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EB503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76EED5" w14:textId="77777777" w:rsidR="001A6B86" w:rsidRPr="00D631F2" w:rsidRDefault="001A6B86" w:rsidP="001977CC">
            <w:r>
              <w:rPr>
                <w:rStyle w:val="Verwijzingopmerking"/>
              </w:rPr>
              <w:annotationRef/>
            </w:r>
            <w:r w:rsidRPr="00D631F2">
              <w:t>Activiteit</w:t>
            </w:r>
          </w:p>
        </w:tc>
      </w:tr>
      <w:tr w:rsidR="001A6B86" w:rsidRPr="00D631F2" w14:paraId="6EDC7BD2" w14:textId="77777777" w:rsidTr="001977CC">
        <w:tc>
          <w:tcPr>
            <w:tcW w:w="2500" w:type="pct"/>
          </w:tcPr>
          <w:p w14:paraId="4144A5E2" w14:textId="77777777" w:rsidR="001A6B86" w:rsidRPr="00D631F2" w:rsidRDefault="001A6B86" w:rsidP="001977CC">
            <w:r w:rsidRPr="00D631F2">
              <w:t>activiteit</w:t>
            </w:r>
            <w:r>
              <w:t>en</w:t>
            </w:r>
          </w:p>
        </w:tc>
        <w:tc>
          <w:tcPr>
            <w:tcW w:w="2500" w:type="pct"/>
          </w:tcPr>
          <w:p w14:paraId="019C93BD" w14:textId="2BFA55BC" w:rsidR="001A6B86" w:rsidRPr="00D631F2" w:rsidRDefault="00FE2408" w:rsidP="001977CC">
            <w:r>
              <w:t>Gebouw met parkeerbehoefte toevoegen</w:t>
            </w:r>
          </w:p>
        </w:tc>
      </w:tr>
      <w:tr w:rsidR="001A6B86" w:rsidRPr="00D631F2" w14:paraId="55BFC91C" w14:textId="77777777" w:rsidTr="001977CC">
        <w:tc>
          <w:tcPr>
            <w:tcW w:w="2500" w:type="pct"/>
          </w:tcPr>
          <w:p w14:paraId="1B87100B" w14:textId="77777777" w:rsidR="001A6B86" w:rsidRPr="00D631F2" w:rsidRDefault="001A6B86" w:rsidP="001977CC">
            <w:r>
              <w:t>bovenliggendeActiviteit</w:t>
            </w:r>
          </w:p>
        </w:tc>
        <w:tc>
          <w:tcPr>
            <w:tcW w:w="2500" w:type="pct"/>
          </w:tcPr>
          <w:p w14:paraId="277F3277" w14:textId="43923029" w:rsidR="001A6B86" w:rsidRDefault="001A6B86" w:rsidP="001977CC"/>
        </w:tc>
      </w:tr>
      <w:tr w:rsidR="001A6B86" w:rsidRPr="00D631F2" w14:paraId="67D9CDC3" w14:textId="77777777" w:rsidTr="001977CC">
        <w:tc>
          <w:tcPr>
            <w:tcW w:w="2500" w:type="pct"/>
          </w:tcPr>
          <w:p w14:paraId="399314C2" w14:textId="77777777" w:rsidR="001A6B86" w:rsidRPr="00D631F2" w:rsidRDefault="001A6B86" w:rsidP="001977CC">
            <w:r w:rsidRPr="00D631F2">
              <w:t>activiteitengroep</w:t>
            </w:r>
          </w:p>
        </w:tc>
        <w:tc>
          <w:tcPr>
            <w:tcW w:w="2500" w:type="pct"/>
          </w:tcPr>
          <w:p w14:paraId="5A902B4B" w14:textId="5108D3F5" w:rsidR="001A6B86" w:rsidRPr="00D631F2" w:rsidRDefault="00FE2408" w:rsidP="001977CC">
            <w:r>
              <w:t>http://standaarden.omgevingswet.overheid.nl/activiteit/id/concept/BouwactiviteitRuimtelijk</w:t>
            </w:r>
          </w:p>
        </w:tc>
      </w:tr>
      <w:tr w:rsidR="001A6B86" w:rsidRPr="00D631F2" w14:paraId="2203FA1B" w14:textId="77777777" w:rsidTr="001977CC">
        <w:tc>
          <w:tcPr>
            <w:tcW w:w="2500" w:type="pct"/>
          </w:tcPr>
          <w:p w14:paraId="29B792CC" w14:textId="77777777" w:rsidR="001A6B86" w:rsidRPr="00D631F2" w:rsidRDefault="001A6B86" w:rsidP="001977CC">
            <w:r>
              <w:t>activiteitregelkwalificatie</w:t>
            </w:r>
          </w:p>
        </w:tc>
        <w:tc>
          <w:tcPr>
            <w:tcW w:w="2500" w:type="pct"/>
          </w:tcPr>
          <w:p w14:paraId="0287779A" w14:textId="6A8D90C1" w:rsidR="001A6B86" w:rsidRPr="00D631F2" w:rsidRDefault="00FE2408" w:rsidP="001977CC">
            <w:r>
              <w:t>http://standaarden.omgevingswet.overheid.nl/activiteitregelkwalificatie/id/concept/AndersGeduid</w:t>
            </w:r>
          </w:p>
        </w:tc>
      </w:tr>
      <w:tr w:rsidR="001A6B86" w:rsidRPr="00D631F2" w14:paraId="4C53DA2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1AD05CD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9EA944" w14:textId="77777777" w:rsidR="001A6B86" w:rsidRPr="0049085E" w:rsidRDefault="001A6B86" w:rsidP="001977CC">
                  <w:r>
                    <w:t>Geometrie</w:t>
                  </w:r>
                </w:p>
              </w:tc>
            </w:tr>
            <w:tr w:rsidR="007B22BF" w:rsidRPr="0049085E" w14:paraId="6E6EAE9F" w14:textId="77777777" w:rsidTr="001977CC">
              <w:tc>
                <w:tcPr>
                  <w:tcW w:w="2500" w:type="pct"/>
                </w:tcPr>
                <w:p w14:paraId="46855980" w14:textId="77777777" w:rsidR="007B22BF" w:rsidRPr="0049085E" w:rsidRDefault="007B22BF" w:rsidP="007B22BF">
                  <w:r>
                    <w:t>bestandsnaam</w:t>
                  </w:r>
                </w:p>
              </w:tc>
              <w:tc>
                <w:tcPr>
                  <w:tcW w:w="2500" w:type="pct"/>
                </w:tcPr>
                <w:p w14:paraId="04C75759" w14:textId="22FA755E" w:rsidR="007B22BF" w:rsidRPr="0049085E" w:rsidRDefault="007B22BF" w:rsidP="007B22BF">
                  <w:r w:rsidRPr="00C87024">
                    <w:t>Woongebied_Transformatie.gml</w:t>
                  </w:r>
                </w:p>
              </w:tc>
            </w:tr>
            <w:tr w:rsidR="007B22BF" w:rsidRPr="0049085E" w14:paraId="29C51614" w14:textId="77777777" w:rsidTr="001977CC">
              <w:tc>
                <w:tcPr>
                  <w:tcW w:w="2500" w:type="pct"/>
                </w:tcPr>
                <w:p w14:paraId="272DF9EE" w14:textId="77777777" w:rsidR="007B22BF" w:rsidRPr="0049085E" w:rsidRDefault="007B22BF" w:rsidP="007B22BF">
                  <w:r w:rsidRPr="0049085E">
                    <w:t>noemer</w:t>
                  </w:r>
                </w:p>
              </w:tc>
              <w:tc>
                <w:tcPr>
                  <w:tcW w:w="2500" w:type="pct"/>
                </w:tcPr>
                <w:p w14:paraId="29D9F628" w14:textId="7D754C1F" w:rsidR="007B22BF" w:rsidRPr="0049085E" w:rsidRDefault="007B22BF" w:rsidP="007B22BF">
                  <w:r w:rsidRPr="00C87024">
                    <w:t>Woongebied-Transformatie</w:t>
                  </w:r>
                </w:p>
              </w:tc>
            </w:tr>
            <w:tr w:rsidR="001A6B86" w:rsidRPr="0049085E" w14:paraId="70537C10" w14:textId="77777777" w:rsidTr="001977CC">
              <w:tc>
                <w:tcPr>
                  <w:tcW w:w="2500" w:type="pct"/>
                </w:tcPr>
                <w:p w14:paraId="08ECC3ED" w14:textId="77777777" w:rsidR="001A6B86" w:rsidRPr="0049085E" w:rsidRDefault="001A6B86" w:rsidP="001977CC">
                  <w:r>
                    <w:t>symboolcode</w:t>
                  </w:r>
                </w:p>
              </w:tc>
              <w:tc>
                <w:tcPr>
                  <w:tcW w:w="2500" w:type="pct"/>
                </w:tcPr>
                <w:p w14:paraId="7E251996" w14:textId="0EE99094" w:rsidR="001A6B86" w:rsidRDefault="001A6B86" w:rsidP="001977CC"/>
              </w:tc>
            </w:tr>
            <w:tr w:rsidR="001A6B86" w:rsidRPr="0049085E" w14:paraId="25F74EB7" w14:textId="77777777" w:rsidTr="001977CC">
              <w:tc>
                <w:tcPr>
                  <w:tcW w:w="2500" w:type="pct"/>
                </w:tcPr>
                <w:p w14:paraId="4DCB534B" w14:textId="77777777" w:rsidR="001A6B86" w:rsidRPr="0049085E" w:rsidRDefault="001A6B86" w:rsidP="001977CC">
                  <w:r w:rsidRPr="0049085E">
                    <w:t>nauwkeurigheid</w:t>
                  </w:r>
                </w:p>
              </w:tc>
              <w:tc>
                <w:tcPr>
                  <w:tcW w:w="2500" w:type="pct"/>
                </w:tcPr>
                <w:p w14:paraId="0C474A3A" w14:textId="315C26D4" w:rsidR="001A6B86" w:rsidRPr="0049085E" w:rsidRDefault="001A6B86" w:rsidP="001977CC"/>
              </w:tc>
            </w:tr>
            <w:tr w:rsidR="001A6B86" w:rsidRPr="0049085E" w14:paraId="6001226F" w14:textId="77777777" w:rsidTr="001977CC">
              <w:tc>
                <w:tcPr>
                  <w:tcW w:w="2500" w:type="pct"/>
                </w:tcPr>
                <w:p w14:paraId="1B938C70" w14:textId="77777777" w:rsidR="001A6B86" w:rsidRPr="0049085E" w:rsidRDefault="001A6B86" w:rsidP="001977CC">
                  <w:r w:rsidRPr="0049085E">
                    <w:t>bron</w:t>
                  </w:r>
                  <w:r>
                    <w:t>N</w:t>
                  </w:r>
                  <w:r w:rsidRPr="0049085E">
                    <w:t>auwkeurigheid</w:t>
                  </w:r>
                </w:p>
              </w:tc>
              <w:tc>
                <w:tcPr>
                  <w:tcW w:w="2500" w:type="pct"/>
                </w:tcPr>
                <w:p w14:paraId="067F62E2" w14:textId="4F3EFC2F" w:rsidR="001A6B86" w:rsidRPr="0049085E" w:rsidRDefault="00FE2408" w:rsidP="001977CC">
                  <w:r>
                    <w:t>geen</w:t>
                  </w:r>
                </w:p>
              </w:tc>
            </w:tr>
            <w:tr w:rsidR="001A6B86" w:rsidRPr="0049085E" w14:paraId="68DC7CC0" w14:textId="77777777" w:rsidTr="001977CC">
              <w:tc>
                <w:tcPr>
                  <w:tcW w:w="2500" w:type="pct"/>
                </w:tcPr>
                <w:p w14:paraId="2692EE38" w14:textId="77777777" w:rsidR="001A6B86" w:rsidRPr="0049085E" w:rsidRDefault="001A6B86" w:rsidP="001977CC">
                  <w:r>
                    <w:t>idealisatie</w:t>
                  </w:r>
                </w:p>
              </w:tc>
              <w:tc>
                <w:tcPr>
                  <w:tcW w:w="2500" w:type="pct"/>
                </w:tcPr>
                <w:p w14:paraId="6DC9916A" w14:textId="213798E4" w:rsidR="001A6B86" w:rsidRPr="0049085E" w:rsidRDefault="00FE2408" w:rsidP="001977CC">
                  <w:r>
                    <w:t>geen</w:t>
                  </w:r>
                </w:p>
              </w:tc>
            </w:tr>
          </w:tbl>
          <w:p w14:paraId="6DAACBA8" w14:textId="77777777" w:rsidR="001A6B86" w:rsidRPr="00D631F2" w:rsidRDefault="001A6B86" w:rsidP="001977CC"/>
        </w:tc>
      </w:tr>
    </w:tbl>
    <w:p w14:paraId="04F1EC75" w14:textId="47E5CAC9" w:rsidR="001A6B86" w:rsidRDefault="001A6B86">
      <w:pPr>
        <w:pStyle w:val="Tekstopmerking"/>
      </w:pPr>
    </w:p>
  </w:comment>
  <w:comment w:id="160"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2214597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B38C26" w14:textId="77777777" w:rsidR="001A6B86" w:rsidRPr="00D631F2" w:rsidRDefault="001A6B86" w:rsidP="001977CC">
            <w:r>
              <w:rPr>
                <w:rStyle w:val="Verwijzingopmerking"/>
              </w:rPr>
              <w:annotationRef/>
            </w:r>
            <w:r w:rsidRPr="00D631F2">
              <w:t>Activiteit</w:t>
            </w:r>
          </w:p>
        </w:tc>
      </w:tr>
      <w:tr w:rsidR="001A6B86" w:rsidRPr="00D631F2" w14:paraId="2B33F381" w14:textId="77777777" w:rsidTr="001977CC">
        <w:tc>
          <w:tcPr>
            <w:tcW w:w="2500" w:type="pct"/>
          </w:tcPr>
          <w:p w14:paraId="01B9AF0F" w14:textId="77777777" w:rsidR="001A6B86" w:rsidRPr="00D631F2" w:rsidRDefault="001A6B86" w:rsidP="001977CC">
            <w:r w:rsidRPr="00D631F2">
              <w:t>activiteit</w:t>
            </w:r>
            <w:r>
              <w:t>en</w:t>
            </w:r>
          </w:p>
        </w:tc>
        <w:tc>
          <w:tcPr>
            <w:tcW w:w="2500" w:type="pct"/>
          </w:tcPr>
          <w:p w14:paraId="4B7D9117" w14:textId="2AB7C488" w:rsidR="001A6B86" w:rsidRPr="00D631F2" w:rsidRDefault="00FE2408" w:rsidP="001977CC">
            <w:r>
              <w:t>Horeca-activiteit verrichten</w:t>
            </w:r>
          </w:p>
        </w:tc>
      </w:tr>
      <w:tr w:rsidR="001A6B86" w:rsidRPr="00D631F2" w14:paraId="48DF569A" w14:textId="77777777" w:rsidTr="001977CC">
        <w:tc>
          <w:tcPr>
            <w:tcW w:w="2500" w:type="pct"/>
          </w:tcPr>
          <w:p w14:paraId="031165AC" w14:textId="77777777" w:rsidR="001A6B86" w:rsidRPr="00D631F2" w:rsidRDefault="001A6B86" w:rsidP="001977CC">
            <w:r>
              <w:t>bovenliggendeActiviteit</w:t>
            </w:r>
          </w:p>
        </w:tc>
        <w:tc>
          <w:tcPr>
            <w:tcW w:w="2500" w:type="pct"/>
          </w:tcPr>
          <w:p w14:paraId="4D7627BD" w14:textId="4CB6F443" w:rsidR="001A6B86" w:rsidRDefault="001A6B86" w:rsidP="001977CC"/>
        </w:tc>
      </w:tr>
      <w:tr w:rsidR="001A6B86" w:rsidRPr="00D631F2" w14:paraId="74432B19" w14:textId="77777777" w:rsidTr="001977CC">
        <w:tc>
          <w:tcPr>
            <w:tcW w:w="2500" w:type="pct"/>
          </w:tcPr>
          <w:p w14:paraId="3B0A33BA" w14:textId="77777777" w:rsidR="001A6B86" w:rsidRPr="00D631F2" w:rsidRDefault="001A6B86" w:rsidP="001977CC">
            <w:r w:rsidRPr="00D631F2">
              <w:t>activiteitengroep</w:t>
            </w:r>
          </w:p>
        </w:tc>
        <w:tc>
          <w:tcPr>
            <w:tcW w:w="2500" w:type="pct"/>
          </w:tcPr>
          <w:p w14:paraId="116F41FC" w14:textId="53CB5962" w:rsidR="001A6B86" w:rsidRPr="00D631F2" w:rsidRDefault="00FE2408" w:rsidP="001977CC">
            <w:r>
              <w:t>http://standaarden.omgevingswet.overheid.nl/activiteit/id/concept/ExploitatieactiviteitHoreca</w:t>
            </w:r>
          </w:p>
        </w:tc>
      </w:tr>
      <w:tr w:rsidR="001A6B86" w:rsidRPr="00D631F2" w14:paraId="43E98DE9" w14:textId="77777777" w:rsidTr="001977CC">
        <w:tc>
          <w:tcPr>
            <w:tcW w:w="2500" w:type="pct"/>
          </w:tcPr>
          <w:p w14:paraId="4FD95405" w14:textId="77777777" w:rsidR="001A6B86" w:rsidRPr="00D631F2" w:rsidRDefault="001A6B86" w:rsidP="001977CC">
            <w:r>
              <w:t>activiteitregelkwalificatie</w:t>
            </w:r>
          </w:p>
        </w:tc>
        <w:tc>
          <w:tcPr>
            <w:tcW w:w="2500" w:type="pct"/>
          </w:tcPr>
          <w:p w14:paraId="5F791A0F" w14:textId="5B59D7AA" w:rsidR="001A6B86" w:rsidRPr="00D631F2" w:rsidRDefault="00FE2408" w:rsidP="001977CC">
            <w:r>
              <w:t>http://standaarden.omgevingswet.overheid.nl/activiteitregelkwalificatie/id/concept/AndersGeduid</w:t>
            </w:r>
          </w:p>
        </w:tc>
      </w:tr>
      <w:tr w:rsidR="001A6B86" w:rsidRPr="00D631F2" w14:paraId="1B962FB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05DF06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F60307" w14:textId="77777777" w:rsidR="001A6B86" w:rsidRPr="0049085E" w:rsidRDefault="001A6B86" w:rsidP="001977CC">
                  <w:r>
                    <w:t>Geometrie</w:t>
                  </w:r>
                </w:p>
              </w:tc>
            </w:tr>
            <w:tr w:rsidR="00D4766E" w:rsidRPr="0049085E" w14:paraId="1B23663E" w14:textId="77777777" w:rsidTr="001977CC">
              <w:tc>
                <w:tcPr>
                  <w:tcW w:w="2500" w:type="pct"/>
                </w:tcPr>
                <w:p w14:paraId="57FBBB24" w14:textId="77777777" w:rsidR="00D4766E" w:rsidRPr="0049085E" w:rsidRDefault="00D4766E" w:rsidP="00D4766E">
                  <w:r>
                    <w:t>bestandsnaam</w:t>
                  </w:r>
                </w:p>
              </w:tc>
              <w:tc>
                <w:tcPr>
                  <w:tcW w:w="2500" w:type="pct"/>
                </w:tcPr>
                <w:p w14:paraId="6F473E06" w14:textId="3F3CDFC5" w:rsidR="00D4766E" w:rsidRPr="0049085E" w:rsidRDefault="00D4766E" w:rsidP="00D4766E">
                  <w:r w:rsidRPr="004D1432">
                    <w:t>Horeca___Categorie_I.gml</w:t>
                  </w:r>
                </w:p>
              </w:tc>
            </w:tr>
            <w:tr w:rsidR="00D4766E" w:rsidRPr="0049085E" w14:paraId="5725A2C7" w14:textId="77777777" w:rsidTr="001977CC">
              <w:tc>
                <w:tcPr>
                  <w:tcW w:w="2500" w:type="pct"/>
                </w:tcPr>
                <w:p w14:paraId="381607F4" w14:textId="77777777" w:rsidR="00D4766E" w:rsidRPr="0049085E" w:rsidRDefault="00D4766E" w:rsidP="00D4766E">
                  <w:r w:rsidRPr="0049085E">
                    <w:t>noemer</w:t>
                  </w:r>
                </w:p>
              </w:tc>
              <w:tc>
                <w:tcPr>
                  <w:tcW w:w="2500" w:type="pct"/>
                </w:tcPr>
                <w:p w14:paraId="403BF4A8" w14:textId="1D615D9D" w:rsidR="00D4766E" w:rsidRPr="0049085E" w:rsidRDefault="00D4766E" w:rsidP="00D4766E">
                  <w:r w:rsidRPr="004D1432">
                    <w:t>Horeca - Categorie I</w:t>
                  </w:r>
                </w:p>
              </w:tc>
            </w:tr>
            <w:tr w:rsidR="001A6B86" w:rsidRPr="0049085E" w14:paraId="5D02F40E" w14:textId="77777777" w:rsidTr="001977CC">
              <w:tc>
                <w:tcPr>
                  <w:tcW w:w="2500" w:type="pct"/>
                </w:tcPr>
                <w:p w14:paraId="59E28CA6" w14:textId="77777777" w:rsidR="001A6B86" w:rsidRPr="0049085E" w:rsidRDefault="001A6B86" w:rsidP="001977CC">
                  <w:r>
                    <w:t>symboolcode</w:t>
                  </w:r>
                </w:p>
              </w:tc>
              <w:tc>
                <w:tcPr>
                  <w:tcW w:w="2500" w:type="pct"/>
                </w:tcPr>
                <w:p w14:paraId="633AACC5" w14:textId="23182284" w:rsidR="001A6B86" w:rsidRDefault="001A6B86" w:rsidP="001977CC"/>
              </w:tc>
            </w:tr>
            <w:tr w:rsidR="001A6B86" w:rsidRPr="0049085E" w14:paraId="566FD757" w14:textId="77777777" w:rsidTr="001977CC">
              <w:tc>
                <w:tcPr>
                  <w:tcW w:w="2500" w:type="pct"/>
                </w:tcPr>
                <w:p w14:paraId="5559ABE7" w14:textId="77777777" w:rsidR="001A6B86" w:rsidRPr="0049085E" w:rsidRDefault="001A6B86" w:rsidP="001977CC">
                  <w:r w:rsidRPr="0049085E">
                    <w:t>nauwkeurigheid</w:t>
                  </w:r>
                </w:p>
              </w:tc>
              <w:tc>
                <w:tcPr>
                  <w:tcW w:w="2500" w:type="pct"/>
                </w:tcPr>
                <w:p w14:paraId="6C24AF8E" w14:textId="6FF0D640" w:rsidR="001A6B86" w:rsidRPr="0049085E" w:rsidRDefault="001A6B86" w:rsidP="001977CC"/>
              </w:tc>
            </w:tr>
            <w:tr w:rsidR="001A6B86" w:rsidRPr="0049085E" w14:paraId="0C58521D" w14:textId="77777777" w:rsidTr="001977CC">
              <w:tc>
                <w:tcPr>
                  <w:tcW w:w="2500" w:type="pct"/>
                </w:tcPr>
                <w:p w14:paraId="1BA50F15" w14:textId="77777777" w:rsidR="001A6B86" w:rsidRPr="0049085E" w:rsidRDefault="001A6B86" w:rsidP="001977CC">
                  <w:r w:rsidRPr="0049085E">
                    <w:t>bron</w:t>
                  </w:r>
                  <w:r>
                    <w:t>N</w:t>
                  </w:r>
                  <w:r w:rsidRPr="0049085E">
                    <w:t>auwkeurigheid</w:t>
                  </w:r>
                </w:p>
              </w:tc>
              <w:tc>
                <w:tcPr>
                  <w:tcW w:w="2500" w:type="pct"/>
                </w:tcPr>
                <w:p w14:paraId="26405061" w14:textId="1EFFD13F" w:rsidR="001A6B86" w:rsidRPr="0049085E" w:rsidRDefault="00FE2408" w:rsidP="001977CC">
                  <w:r>
                    <w:t>geen</w:t>
                  </w:r>
                </w:p>
              </w:tc>
            </w:tr>
            <w:tr w:rsidR="001A6B86" w:rsidRPr="0049085E" w14:paraId="4C2141C6" w14:textId="77777777" w:rsidTr="001977CC">
              <w:tc>
                <w:tcPr>
                  <w:tcW w:w="2500" w:type="pct"/>
                </w:tcPr>
                <w:p w14:paraId="3352D0D8" w14:textId="77777777" w:rsidR="001A6B86" w:rsidRPr="0049085E" w:rsidRDefault="001A6B86" w:rsidP="001977CC">
                  <w:r>
                    <w:t>idealisatie</w:t>
                  </w:r>
                </w:p>
              </w:tc>
              <w:tc>
                <w:tcPr>
                  <w:tcW w:w="2500" w:type="pct"/>
                </w:tcPr>
                <w:p w14:paraId="0B22ABB0" w14:textId="626EA2DF" w:rsidR="001A6B86" w:rsidRPr="0049085E" w:rsidRDefault="00FE2408" w:rsidP="001977CC">
                  <w:r>
                    <w:t>geen</w:t>
                  </w:r>
                </w:p>
              </w:tc>
            </w:tr>
          </w:tbl>
          <w:p w14:paraId="32E523AB" w14:textId="77777777" w:rsidR="001A6B86" w:rsidRPr="00D631F2" w:rsidRDefault="001A6B86" w:rsidP="001977CC"/>
        </w:tc>
      </w:tr>
    </w:tbl>
    <w:p w14:paraId="7D4A8483" w14:textId="6BB0413C" w:rsidR="001A6B86" w:rsidRDefault="001A6B86">
      <w:pPr>
        <w:pStyle w:val="Tekstopmerking"/>
      </w:pPr>
    </w:p>
  </w:comment>
  <w:comment w:id="161" w:author="Devlin Oosterwijk" w:date="2022-09-20T12:51: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C44F21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1FA1C" w14:textId="77777777" w:rsidR="001A6B86" w:rsidRPr="0049085E" w:rsidRDefault="001A6B86" w:rsidP="00ED1428">
            <w:r>
              <w:rPr>
                <w:rStyle w:val="Verwijzingopmerking"/>
              </w:rPr>
              <w:annotationRef/>
            </w:r>
            <w:r>
              <w:t>Geometrie</w:t>
            </w:r>
          </w:p>
        </w:tc>
      </w:tr>
      <w:tr w:rsidR="001A6B86" w:rsidRPr="0049085E" w14:paraId="3554E000" w14:textId="77777777" w:rsidTr="00ED1428">
        <w:tc>
          <w:tcPr>
            <w:tcW w:w="2500" w:type="pct"/>
          </w:tcPr>
          <w:p w14:paraId="0C08481B" w14:textId="77777777" w:rsidR="001A6B86" w:rsidRPr="0049085E" w:rsidRDefault="001A6B86" w:rsidP="00ED1428">
            <w:r>
              <w:t>bestandsnaam</w:t>
            </w:r>
          </w:p>
        </w:tc>
        <w:tc>
          <w:tcPr>
            <w:tcW w:w="2500" w:type="pct"/>
          </w:tcPr>
          <w:p w14:paraId="34C2EEEE" w14:textId="2BFD06FB" w:rsidR="001A6B86" w:rsidRPr="0049085E" w:rsidRDefault="007E38B8" w:rsidP="00ED1428">
            <w:r w:rsidRPr="007E38B8">
              <w:t>Horeca___Categorie_I.gml</w:t>
            </w:r>
          </w:p>
        </w:tc>
      </w:tr>
      <w:tr w:rsidR="001A6B86" w:rsidRPr="0049085E" w14:paraId="28374FEF" w14:textId="77777777" w:rsidTr="00ED1428">
        <w:tc>
          <w:tcPr>
            <w:tcW w:w="2500" w:type="pct"/>
          </w:tcPr>
          <w:p w14:paraId="14223B0A" w14:textId="77777777" w:rsidR="001A6B86" w:rsidRPr="0049085E" w:rsidRDefault="001A6B86" w:rsidP="00ED1428">
            <w:r w:rsidRPr="0049085E">
              <w:t>noemer</w:t>
            </w:r>
          </w:p>
        </w:tc>
        <w:tc>
          <w:tcPr>
            <w:tcW w:w="2500" w:type="pct"/>
          </w:tcPr>
          <w:p w14:paraId="003FBCB6" w14:textId="71AFDFF3" w:rsidR="001A6B86" w:rsidRPr="0049085E" w:rsidRDefault="001A6B86" w:rsidP="00ED1428">
            <w:r>
              <w:t>Horeca - Categorie I</w:t>
            </w:r>
          </w:p>
        </w:tc>
      </w:tr>
      <w:tr w:rsidR="001A6B86" w:rsidRPr="0049085E" w14:paraId="13337ACC" w14:textId="77777777" w:rsidTr="00ED1428">
        <w:tc>
          <w:tcPr>
            <w:tcW w:w="2500" w:type="pct"/>
          </w:tcPr>
          <w:p w14:paraId="6D02580B" w14:textId="77777777" w:rsidR="001A6B86" w:rsidRPr="0049085E" w:rsidRDefault="001A6B86" w:rsidP="00ED1428">
            <w:r>
              <w:t>symboolcode</w:t>
            </w:r>
          </w:p>
        </w:tc>
        <w:tc>
          <w:tcPr>
            <w:tcW w:w="2500" w:type="pct"/>
          </w:tcPr>
          <w:p w14:paraId="0DF88C85" w14:textId="032F646B" w:rsidR="001A6B86" w:rsidRDefault="001A6B86" w:rsidP="00ED1428"/>
        </w:tc>
      </w:tr>
      <w:tr w:rsidR="001A6B86" w:rsidRPr="0049085E" w14:paraId="1ED9C075" w14:textId="77777777" w:rsidTr="00ED1428">
        <w:tc>
          <w:tcPr>
            <w:tcW w:w="2500" w:type="pct"/>
          </w:tcPr>
          <w:p w14:paraId="38FAAB97" w14:textId="77777777" w:rsidR="001A6B86" w:rsidRPr="0049085E" w:rsidRDefault="001A6B86" w:rsidP="00ED1428">
            <w:r w:rsidRPr="0049085E">
              <w:t>nauwkeurigheid</w:t>
            </w:r>
          </w:p>
        </w:tc>
        <w:tc>
          <w:tcPr>
            <w:tcW w:w="2500" w:type="pct"/>
          </w:tcPr>
          <w:p w14:paraId="0395A4A3" w14:textId="4C2C0927" w:rsidR="001A6B86" w:rsidRPr="0049085E" w:rsidRDefault="001A6B86" w:rsidP="00ED1428"/>
        </w:tc>
      </w:tr>
      <w:tr w:rsidR="001A6B86" w:rsidRPr="0049085E" w14:paraId="45483AE4" w14:textId="77777777" w:rsidTr="00ED1428">
        <w:tc>
          <w:tcPr>
            <w:tcW w:w="2500" w:type="pct"/>
          </w:tcPr>
          <w:p w14:paraId="22B907AC" w14:textId="77777777" w:rsidR="001A6B86" w:rsidRPr="0049085E" w:rsidRDefault="001A6B86" w:rsidP="00ED1428">
            <w:r w:rsidRPr="0049085E">
              <w:t>bronNauwkeurigheid</w:t>
            </w:r>
          </w:p>
        </w:tc>
        <w:tc>
          <w:tcPr>
            <w:tcW w:w="2500" w:type="pct"/>
          </w:tcPr>
          <w:p w14:paraId="2F6809AF" w14:textId="417E7941" w:rsidR="001A6B86" w:rsidRPr="0049085E" w:rsidRDefault="001A6B86" w:rsidP="00ED1428">
            <w:r>
              <w:t>geen</w:t>
            </w:r>
          </w:p>
        </w:tc>
      </w:tr>
      <w:tr w:rsidR="001A6B86" w:rsidRPr="0049085E" w14:paraId="799455DA" w14:textId="77777777" w:rsidTr="00ED1428">
        <w:tc>
          <w:tcPr>
            <w:tcW w:w="2500" w:type="pct"/>
          </w:tcPr>
          <w:p w14:paraId="7F081F21" w14:textId="77777777" w:rsidR="001A6B86" w:rsidRPr="0049085E" w:rsidRDefault="001A6B86" w:rsidP="00ED1428">
            <w:r>
              <w:t>idealisatie</w:t>
            </w:r>
          </w:p>
        </w:tc>
        <w:tc>
          <w:tcPr>
            <w:tcW w:w="2500" w:type="pct"/>
          </w:tcPr>
          <w:p w14:paraId="759F412D" w14:textId="5CA1AF5E" w:rsidR="001A6B86" w:rsidRPr="0049085E" w:rsidRDefault="001A6B86" w:rsidP="00ED1428">
            <w:r>
              <w:t>http://standaarden.omgevingswet.overheid.nl/idealisatie/id/concept/Exact</w:t>
            </w:r>
          </w:p>
        </w:tc>
      </w:tr>
      <w:tr w:rsidR="001A6B86" w:rsidRPr="0049085E" w14:paraId="2271A7B5" w14:textId="77777777" w:rsidTr="00ED1428">
        <w:tc>
          <w:tcPr>
            <w:tcW w:w="2500" w:type="pct"/>
          </w:tcPr>
          <w:p w14:paraId="4AAE8BCC" w14:textId="77777777" w:rsidR="001A6B86" w:rsidRDefault="001A6B86" w:rsidP="00ED1428">
            <w:r>
              <w:t>regelingsgebied</w:t>
            </w:r>
          </w:p>
        </w:tc>
        <w:tc>
          <w:tcPr>
            <w:tcW w:w="2500" w:type="pct"/>
          </w:tcPr>
          <w:p w14:paraId="2535F7D7" w14:textId="1EC02865" w:rsidR="001A6B86" w:rsidRDefault="001A6B86" w:rsidP="00ED1428">
            <w:r>
              <w:t>False</w:t>
            </w:r>
          </w:p>
        </w:tc>
      </w:tr>
    </w:tbl>
    <w:p w14:paraId="06A2AFBB" w14:textId="7D3B91DC" w:rsidR="001A6B86" w:rsidRDefault="001A6B86">
      <w:pPr>
        <w:pStyle w:val="Tekstopmerking"/>
      </w:pPr>
    </w:p>
  </w:comment>
  <w:comment w:id="162"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4FA9978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B5005" w14:textId="77777777" w:rsidR="001A6B86" w:rsidRPr="0049085E" w:rsidRDefault="001A6B86" w:rsidP="00ED1428">
            <w:r>
              <w:rPr>
                <w:rStyle w:val="Verwijzingopmerking"/>
              </w:rPr>
              <w:annotationRef/>
            </w:r>
            <w:r>
              <w:t>Geometrie</w:t>
            </w:r>
          </w:p>
        </w:tc>
      </w:tr>
      <w:tr w:rsidR="001A6B86" w:rsidRPr="0049085E" w14:paraId="085CFAD1" w14:textId="77777777" w:rsidTr="00ED1428">
        <w:tc>
          <w:tcPr>
            <w:tcW w:w="2500" w:type="pct"/>
          </w:tcPr>
          <w:p w14:paraId="3826C300" w14:textId="77777777" w:rsidR="001A6B86" w:rsidRPr="0049085E" w:rsidRDefault="001A6B86" w:rsidP="00ED1428">
            <w:r>
              <w:t>bestandsnaam</w:t>
            </w:r>
          </w:p>
        </w:tc>
        <w:tc>
          <w:tcPr>
            <w:tcW w:w="2500" w:type="pct"/>
          </w:tcPr>
          <w:p w14:paraId="4213B03D" w14:textId="12913FC4" w:rsidR="001A6B86" w:rsidRPr="0049085E" w:rsidRDefault="007E38B8" w:rsidP="00ED1428">
            <w:r w:rsidRPr="007E38B8">
              <w:t>Horeca___Categorie_I.gml</w:t>
            </w:r>
          </w:p>
        </w:tc>
      </w:tr>
      <w:tr w:rsidR="001A6B86" w:rsidRPr="0049085E" w14:paraId="77E77445" w14:textId="77777777" w:rsidTr="00ED1428">
        <w:tc>
          <w:tcPr>
            <w:tcW w:w="2500" w:type="pct"/>
          </w:tcPr>
          <w:p w14:paraId="720ED18E" w14:textId="77777777" w:rsidR="001A6B86" w:rsidRPr="0049085E" w:rsidRDefault="001A6B86" w:rsidP="00ED1428">
            <w:r w:rsidRPr="0049085E">
              <w:t>noemer</w:t>
            </w:r>
          </w:p>
        </w:tc>
        <w:tc>
          <w:tcPr>
            <w:tcW w:w="2500" w:type="pct"/>
          </w:tcPr>
          <w:p w14:paraId="3D8A262D" w14:textId="2B2614A7" w:rsidR="001A6B86" w:rsidRPr="0049085E" w:rsidRDefault="001A6B86" w:rsidP="00ED1428">
            <w:r>
              <w:t>Horeca - Categorie I</w:t>
            </w:r>
          </w:p>
        </w:tc>
      </w:tr>
      <w:tr w:rsidR="001A6B86" w:rsidRPr="0049085E" w14:paraId="5B286066" w14:textId="77777777" w:rsidTr="00ED1428">
        <w:tc>
          <w:tcPr>
            <w:tcW w:w="2500" w:type="pct"/>
          </w:tcPr>
          <w:p w14:paraId="056478CD" w14:textId="77777777" w:rsidR="001A6B86" w:rsidRPr="0049085E" w:rsidRDefault="001A6B86" w:rsidP="00ED1428">
            <w:r>
              <w:t>symboolcode</w:t>
            </w:r>
          </w:p>
        </w:tc>
        <w:tc>
          <w:tcPr>
            <w:tcW w:w="2500" w:type="pct"/>
          </w:tcPr>
          <w:p w14:paraId="7A7AFC27" w14:textId="6EF32268" w:rsidR="001A6B86" w:rsidRDefault="001A6B86" w:rsidP="00ED1428"/>
        </w:tc>
      </w:tr>
      <w:tr w:rsidR="001A6B86" w:rsidRPr="0049085E" w14:paraId="086EA27E" w14:textId="77777777" w:rsidTr="00ED1428">
        <w:tc>
          <w:tcPr>
            <w:tcW w:w="2500" w:type="pct"/>
          </w:tcPr>
          <w:p w14:paraId="37070930" w14:textId="77777777" w:rsidR="001A6B86" w:rsidRPr="0049085E" w:rsidRDefault="001A6B86" w:rsidP="00ED1428">
            <w:r w:rsidRPr="0049085E">
              <w:t>nauwkeurigheid</w:t>
            </w:r>
          </w:p>
        </w:tc>
        <w:tc>
          <w:tcPr>
            <w:tcW w:w="2500" w:type="pct"/>
          </w:tcPr>
          <w:p w14:paraId="23F85200" w14:textId="007BE486" w:rsidR="001A6B86" w:rsidRPr="0049085E" w:rsidRDefault="001A6B86" w:rsidP="00ED1428"/>
        </w:tc>
      </w:tr>
      <w:tr w:rsidR="001A6B86" w:rsidRPr="0049085E" w14:paraId="532DC326" w14:textId="77777777" w:rsidTr="00ED1428">
        <w:tc>
          <w:tcPr>
            <w:tcW w:w="2500" w:type="pct"/>
          </w:tcPr>
          <w:p w14:paraId="175C831C" w14:textId="77777777" w:rsidR="001A6B86" w:rsidRPr="0049085E" w:rsidRDefault="001A6B86" w:rsidP="00ED1428">
            <w:r w:rsidRPr="0049085E">
              <w:t>bronNauwkeurigheid</w:t>
            </w:r>
          </w:p>
        </w:tc>
        <w:tc>
          <w:tcPr>
            <w:tcW w:w="2500" w:type="pct"/>
          </w:tcPr>
          <w:p w14:paraId="531E79A6" w14:textId="48457C34" w:rsidR="001A6B86" w:rsidRPr="0049085E" w:rsidRDefault="001A6B86" w:rsidP="00ED1428">
            <w:r>
              <w:t>geen</w:t>
            </w:r>
          </w:p>
        </w:tc>
      </w:tr>
      <w:tr w:rsidR="001A6B86" w:rsidRPr="0049085E" w14:paraId="2EFD3576" w14:textId="77777777" w:rsidTr="00ED1428">
        <w:tc>
          <w:tcPr>
            <w:tcW w:w="2500" w:type="pct"/>
          </w:tcPr>
          <w:p w14:paraId="1DA46D96" w14:textId="77777777" w:rsidR="001A6B86" w:rsidRPr="0049085E" w:rsidRDefault="001A6B86" w:rsidP="00ED1428">
            <w:r>
              <w:t>idealisatie</w:t>
            </w:r>
          </w:p>
        </w:tc>
        <w:tc>
          <w:tcPr>
            <w:tcW w:w="2500" w:type="pct"/>
          </w:tcPr>
          <w:p w14:paraId="480CD2BB" w14:textId="12C2C492" w:rsidR="001A6B86" w:rsidRPr="0049085E" w:rsidRDefault="001A6B86" w:rsidP="00ED1428">
            <w:r>
              <w:t>http://standaarden.omgevingswet.overheid.nl/idealisatie/id/concept/Exact</w:t>
            </w:r>
          </w:p>
        </w:tc>
      </w:tr>
      <w:tr w:rsidR="001A6B86" w:rsidRPr="0049085E" w14:paraId="42749C19" w14:textId="77777777" w:rsidTr="00ED1428">
        <w:tc>
          <w:tcPr>
            <w:tcW w:w="2500" w:type="pct"/>
          </w:tcPr>
          <w:p w14:paraId="42F8CE6D" w14:textId="77777777" w:rsidR="001A6B86" w:rsidRDefault="001A6B86" w:rsidP="00ED1428">
            <w:r>
              <w:t>regelingsgebied</w:t>
            </w:r>
          </w:p>
        </w:tc>
        <w:tc>
          <w:tcPr>
            <w:tcW w:w="2500" w:type="pct"/>
          </w:tcPr>
          <w:p w14:paraId="5E140E47" w14:textId="5BA1321B" w:rsidR="001A6B86" w:rsidRDefault="001A6B86" w:rsidP="00ED1428">
            <w:r>
              <w:t>False</w:t>
            </w:r>
          </w:p>
        </w:tc>
      </w:tr>
    </w:tbl>
    <w:p w14:paraId="3C71B7D8" w14:textId="0E9550EA" w:rsidR="001A6B86" w:rsidRDefault="001A6B86">
      <w:pPr>
        <w:pStyle w:val="Tekstopmerking"/>
      </w:pPr>
    </w:p>
  </w:comment>
  <w:comment w:id="163"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58DF6DE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DB5882" w14:textId="77777777" w:rsidR="001A6B86" w:rsidRPr="00D631F2" w:rsidRDefault="001A6B86" w:rsidP="001977CC">
            <w:r>
              <w:rPr>
                <w:rStyle w:val="Verwijzingopmerking"/>
              </w:rPr>
              <w:annotationRef/>
            </w:r>
            <w:r w:rsidRPr="00D631F2">
              <w:t>Activiteit</w:t>
            </w:r>
          </w:p>
        </w:tc>
      </w:tr>
      <w:tr w:rsidR="001A6B86" w:rsidRPr="00D631F2" w14:paraId="40F55ACC" w14:textId="77777777" w:rsidTr="001977CC">
        <w:tc>
          <w:tcPr>
            <w:tcW w:w="2500" w:type="pct"/>
          </w:tcPr>
          <w:p w14:paraId="0E8769D2" w14:textId="77777777" w:rsidR="001A6B86" w:rsidRPr="00D631F2" w:rsidRDefault="001A6B86" w:rsidP="001977CC">
            <w:r w:rsidRPr="00D631F2">
              <w:t>activiteit</w:t>
            </w:r>
            <w:r>
              <w:t>en</w:t>
            </w:r>
          </w:p>
        </w:tc>
        <w:tc>
          <w:tcPr>
            <w:tcW w:w="2500" w:type="pct"/>
          </w:tcPr>
          <w:p w14:paraId="7BF35448" w14:textId="4560A904" w:rsidR="001A6B86" w:rsidRPr="00D631F2" w:rsidRDefault="00FE2408" w:rsidP="001977CC">
            <w:r>
              <w:t>Horeca-activiteit verrichten</w:t>
            </w:r>
          </w:p>
        </w:tc>
      </w:tr>
      <w:tr w:rsidR="001A6B86" w:rsidRPr="00D631F2" w14:paraId="37C60EF3" w14:textId="77777777" w:rsidTr="001977CC">
        <w:tc>
          <w:tcPr>
            <w:tcW w:w="2500" w:type="pct"/>
          </w:tcPr>
          <w:p w14:paraId="1FA91BB4" w14:textId="77777777" w:rsidR="001A6B86" w:rsidRPr="00D631F2" w:rsidRDefault="001A6B86" w:rsidP="001977CC">
            <w:r>
              <w:t>bovenliggendeActiviteit</w:t>
            </w:r>
          </w:p>
        </w:tc>
        <w:tc>
          <w:tcPr>
            <w:tcW w:w="2500" w:type="pct"/>
          </w:tcPr>
          <w:p w14:paraId="359888D4" w14:textId="0045E5E8" w:rsidR="001A6B86" w:rsidRDefault="001A6B86" w:rsidP="001977CC"/>
        </w:tc>
      </w:tr>
      <w:tr w:rsidR="001A6B86" w:rsidRPr="00D631F2" w14:paraId="71194BC6" w14:textId="77777777" w:rsidTr="001977CC">
        <w:tc>
          <w:tcPr>
            <w:tcW w:w="2500" w:type="pct"/>
          </w:tcPr>
          <w:p w14:paraId="44384343" w14:textId="77777777" w:rsidR="001A6B86" w:rsidRPr="00D631F2" w:rsidRDefault="001A6B86" w:rsidP="001977CC">
            <w:r w:rsidRPr="00D631F2">
              <w:t>activiteitengroep</w:t>
            </w:r>
          </w:p>
        </w:tc>
        <w:tc>
          <w:tcPr>
            <w:tcW w:w="2500" w:type="pct"/>
          </w:tcPr>
          <w:p w14:paraId="3D794A04" w14:textId="58D95C63" w:rsidR="001A6B86" w:rsidRPr="00D631F2" w:rsidRDefault="00FE2408" w:rsidP="001977CC">
            <w:r>
              <w:t>http://standaarden.omgevingswet.overheid.nl/activiteit/id/concept/ExploitatieactiviteitHoreca</w:t>
            </w:r>
          </w:p>
        </w:tc>
      </w:tr>
      <w:tr w:rsidR="001A6B86" w:rsidRPr="00D631F2" w14:paraId="04469443" w14:textId="77777777" w:rsidTr="001977CC">
        <w:tc>
          <w:tcPr>
            <w:tcW w:w="2500" w:type="pct"/>
          </w:tcPr>
          <w:p w14:paraId="727CE057" w14:textId="77777777" w:rsidR="001A6B86" w:rsidRPr="00D631F2" w:rsidRDefault="001A6B86" w:rsidP="001977CC">
            <w:r>
              <w:t>activiteitregelkwalificatie</w:t>
            </w:r>
          </w:p>
        </w:tc>
        <w:tc>
          <w:tcPr>
            <w:tcW w:w="2500" w:type="pct"/>
          </w:tcPr>
          <w:p w14:paraId="3BB75BB9" w14:textId="6EC10B67" w:rsidR="001A6B86" w:rsidRPr="00D631F2" w:rsidRDefault="00FE2408" w:rsidP="001977CC">
            <w:r>
              <w:t>http://standaarden.omgevingswet.overheid.nl/activiteitregelkwalificatie/id/concept/AndersGeduid</w:t>
            </w:r>
          </w:p>
        </w:tc>
      </w:tr>
      <w:tr w:rsidR="001A6B86" w:rsidRPr="00D631F2" w14:paraId="4A0474F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744886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B28FD4" w14:textId="77777777" w:rsidR="001A6B86" w:rsidRPr="0049085E" w:rsidRDefault="001A6B86" w:rsidP="001977CC">
                  <w:r>
                    <w:t>Geometrie</w:t>
                  </w:r>
                </w:p>
              </w:tc>
            </w:tr>
            <w:tr w:rsidR="00D4766E" w:rsidRPr="0049085E" w14:paraId="5868B354" w14:textId="77777777" w:rsidTr="001977CC">
              <w:tc>
                <w:tcPr>
                  <w:tcW w:w="2500" w:type="pct"/>
                </w:tcPr>
                <w:p w14:paraId="5B322086" w14:textId="77777777" w:rsidR="00D4766E" w:rsidRPr="0049085E" w:rsidRDefault="00D4766E" w:rsidP="00D4766E">
                  <w:r>
                    <w:t>bestandsnaam</w:t>
                  </w:r>
                </w:p>
              </w:tc>
              <w:tc>
                <w:tcPr>
                  <w:tcW w:w="2500" w:type="pct"/>
                </w:tcPr>
                <w:p w14:paraId="2D16A29A" w14:textId="27D85A8B" w:rsidR="00D4766E" w:rsidRPr="0049085E" w:rsidRDefault="00D4766E" w:rsidP="00D4766E">
                  <w:r w:rsidRPr="008028F8">
                    <w:t>Horeca___Categorie_I.gml</w:t>
                  </w:r>
                </w:p>
              </w:tc>
            </w:tr>
            <w:tr w:rsidR="00D4766E" w:rsidRPr="0049085E" w14:paraId="7E97A32B" w14:textId="77777777" w:rsidTr="001977CC">
              <w:tc>
                <w:tcPr>
                  <w:tcW w:w="2500" w:type="pct"/>
                </w:tcPr>
                <w:p w14:paraId="43B47EFF" w14:textId="77777777" w:rsidR="00D4766E" w:rsidRPr="0049085E" w:rsidRDefault="00D4766E" w:rsidP="00D4766E">
                  <w:r w:rsidRPr="0049085E">
                    <w:t>noemer</w:t>
                  </w:r>
                </w:p>
              </w:tc>
              <w:tc>
                <w:tcPr>
                  <w:tcW w:w="2500" w:type="pct"/>
                </w:tcPr>
                <w:p w14:paraId="7E78E289" w14:textId="32164A3C" w:rsidR="00D4766E" w:rsidRPr="0049085E" w:rsidRDefault="00D4766E" w:rsidP="00D4766E">
                  <w:r w:rsidRPr="008028F8">
                    <w:t>Horeca - Categorie I</w:t>
                  </w:r>
                </w:p>
              </w:tc>
            </w:tr>
            <w:tr w:rsidR="001A6B86" w:rsidRPr="0049085E" w14:paraId="14F73A79" w14:textId="77777777" w:rsidTr="001977CC">
              <w:tc>
                <w:tcPr>
                  <w:tcW w:w="2500" w:type="pct"/>
                </w:tcPr>
                <w:p w14:paraId="1A5B9D23" w14:textId="77777777" w:rsidR="001A6B86" w:rsidRPr="0049085E" w:rsidRDefault="001A6B86" w:rsidP="001977CC">
                  <w:r>
                    <w:t>symboolcode</w:t>
                  </w:r>
                </w:p>
              </w:tc>
              <w:tc>
                <w:tcPr>
                  <w:tcW w:w="2500" w:type="pct"/>
                </w:tcPr>
                <w:p w14:paraId="47A80C93" w14:textId="06218529" w:rsidR="001A6B86" w:rsidRDefault="001A6B86" w:rsidP="001977CC"/>
              </w:tc>
            </w:tr>
            <w:tr w:rsidR="001A6B86" w:rsidRPr="0049085E" w14:paraId="4EEC464F" w14:textId="77777777" w:rsidTr="001977CC">
              <w:tc>
                <w:tcPr>
                  <w:tcW w:w="2500" w:type="pct"/>
                </w:tcPr>
                <w:p w14:paraId="6B8AE9FA" w14:textId="77777777" w:rsidR="001A6B86" w:rsidRPr="0049085E" w:rsidRDefault="001A6B86" w:rsidP="001977CC">
                  <w:r w:rsidRPr="0049085E">
                    <w:t>nauwkeurigheid</w:t>
                  </w:r>
                </w:p>
              </w:tc>
              <w:tc>
                <w:tcPr>
                  <w:tcW w:w="2500" w:type="pct"/>
                </w:tcPr>
                <w:p w14:paraId="4B3F1A99" w14:textId="4EFE3402" w:rsidR="001A6B86" w:rsidRPr="0049085E" w:rsidRDefault="001A6B86" w:rsidP="001977CC"/>
              </w:tc>
            </w:tr>
            <w:tr w:rsidR="001A6B86" w:rsidRPr="0049085E" w14:paraId="08F09D97" w14:textId="77777777" w:rsidTr="001977CC">
              <w:tc>
                <w:tcPr>
                  <w:tcW w:w="2500" w:type="pct"/>
                </w:tcPr>
                <w:p w14:paraId="59521FA9" w14:textId="77777777" w:rsidR="001A6B86" w:rsidRPr="0049085E" w:rsidRDefault="001A6B86" w:rsidP="001977CC">
                  <w:r w:rsidRPr="0049085E">
                    <w:t>bron</w:t>
                  </w:r>
                  <w:r>
                    <w:t>N</w:t>
                  </w:r>
                  <w:r w:rsidRPr="0049085E">
                    <w:t>auwkeurigheid</w:t>
                  </w:r>
                </w:p>
              </w:tc>
              <w:tc>
                <w:tcPr>
                  <w:tcW w:w="2500" w:type="pct"/>
                </w:tcPr>
                <w:p w14:paraId="3E9583DD" w14:textId="5BE5E40B" w:rsidR="001A6B86" w:rsidRPr="0049085E" w:rsidRDefault="00FE2408" w:rsidP="001977CC">
                  <w:r>
                    <w:t>geen</w:t>
                  </w:r>
                </w:p>
              </w:tc>
            </w:tr>
            <w:tr w:rsidR="001A6B86" w:rsidRPr="0049085E" w14:paraId="66997E5B" w14:textId="77777777" w:rsidTr="001977CC">
              <w:tc>
                <w:tcPr>
                  <w:tcW w:w="2500" w:type="pct"/>
                </w:tcPr>
                <w:p w14:paraId="11DA5757" w14:textId="77777777" w:rsidR="001A6B86" w:rsidRPr="0049085E" w:rsidRDefault="001A6B86" w:rsidP="001977CC">
                  <w:r>
                    <w:t>idealisatie</w:t>
                  </w:r>
                </w:p>
              </w:tc>
              <w:tc>
                <w:tcPr>
                  <w:tcW w:w="2500" w:type="pct"/>
                </w:tcPr>
                <w:p w14:paraId="005561E7" w14:textId="14A03916" w:rsidR="001A6B86" w:rsidRPr="0049085E" w:rsidRDefault="00FE2408" w:rsidP="001977CC">
                  <w:r>
                    <w:t>geen</w:t>
                  </w:r>
                </w:p>
              </w:tc>
            </w:tr>
          </w:tbl>
          <w:p w14:paraId="2991660B" w14:textId="77777777" w:rsidR="001A6B86" w:rsidRPr="00D631F2" w:rsidRDefault="001A6B86" w:rsidP="001977CC"/>
        </w:tc>
      </w:tr>
    </w:tbl>
    <w:p w14:paraId="47FE4674" w14:textId="2807C75A" w:rsidR="001A6B86" w:rsidRDefault="001A6B86">
      <w:pPr>
        <w:pStyle w:val="Tekstopmerking"/>
      </w:pPr>
    </w:p>
  </w:comment>
  <w:comment w:id="164"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5232CE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40E1CC" w14:textId="77777777" w:rsidR="001A6B86" w:rsidRPr="0049085E" w:rsidRDefault="001A6B86" w:rsidP="00ED1428">
            <w:r>
              <w:rPr>
                <w:rStyle w:val="Verwijzingopmerking"/>
              </w:rPr>
              <w:annotationRef/>
            </w:r>
            <w:r>
              <w:t>Geometrie</w:t>
            </w:r>
          </w:p>
        </w:tc>
      </w:tr>
      <w:tr w:rsidR="001A6B86" w:rsidRPr="0049085E" w14:paraId="0AF07B19" w14:textId="77777777" w:rsidTr="00ED1428">
        <w:tc>
          <w:tcPr>
            <w:tcW w:w="2500" w:type="pct"/>
          </w:tcPr>
          <w:p w14:paraId="017F1D19" w14:textId="77777777" w:rsidR="001A6B86" w:rsidRPr="0049085E" w:rsidRDefault="001A6B86" w:rsidP="00ED1428">
            <w:r>
              <w:t>bestandsnaam</w:t>
            </w:r>
          </w:p>
        </w:tc>
        <w:tc>
          <w:tcPr>
            <w:tcW w:w="2500" w:type="pct"/>
          </w:tcPr>
          <w:p w14:paraId="048C06E0" w14:textId="54E80F83" w:rsidR="001A6B86" w:rsidRPr="0049085E" w:rsidRDefault="007E38B8" w:rsidP="00ED1428">
            <w:r w:rsidRPr="007E38B8">
              <w:t>Horeca___Categorie_I.gml</w:t>
            </w:r>
          </w:p>
        </w:tc>
      </w:tr>
      <w:tr w:rsidR="001A6B86" w:rsidRPr="0049085E" w14:paraId="4B6685C5" w14:textId="77777777" w:rsidTr="00ED1428">
        <w:tc>
          <w:tcPr>
            <w:tcW w:w="2500" w:type="pct"/>
          </w:tcPr>
          <w:p w14:paraId="46AF2423" w14:textId="77777777" w:rsidR="001A6B86" w:rsidRPr="0049085E" w:rsidRDefault="001A6B86" w:rsidP="00ED1428">
            <w:r w:rsidRPr="0049085E">
              <w:t>noemer</w:t>
            </w:r>
          </w:p>
        </w:tc>
        <w:tc>
          <w:tcPr>
            <w:tcW w:w="2500" w:type="pct"/>
          </w:tcPr>
          <w:p w14:paraId="480A3A2C" w14:textId="75D89E84" w:rsidR="001A6B86" w:rsidRPr="0049085E" w:rsidRDefault="001A6B86" w:rsidP="00ED1428">
            <w:r>
              <w:t>Horeca - Categorie I</w:t>
            </w:r>
          </w:p>
        </w:tc>
      </w:tr>
      <w:tr w:rsidR="001A6B86" w:rsidRPr="0049085E" w14:paraId="46D3CBFE" w14:textId="77777777" w:rsidTr="00ED1428">
        <w:tc>
          <w:tcPr>
            <w:tcW w:w="2500" w:type="pct"/>
          </w:tcPr>
          <w:p w14:paraId="3726C3F6" w14:textId="77777777" w:rsidR="001A6B86" w:rsidRPr="0049085E" w:rsidRDefault="001A6B86" w:rsidP="00ED1428">
            <w:r>
              <w:t>symboolcode</w:t>
            </w:r>
          </w:p>
        </w:tc>
        <w:tc>
          <w:tcPr>
            <w:tcW w:w="2500" w:type="pct"/>
          </w:tcPr>
          <w:p w14:paraId="653895B2" w14:textId="1246361A" w:rsidR="001A6B86" w:rsidRDefault="001A6B86" w:rsidP="00ED1428"/>
        </w:tc>
      </w:tr>
      <w:tr w:rsidR="001A6B86" w:rsidRPr="0049085E" w14:paraId="74ABDBDD" w14:textId="77777777" w:rsidTr="00ED1428">
        <w:tc>
          <w:tcPr>
            <w:tcW w:w="2500" w:type="pct"/>
          </w:tcPr>
          <w:p w14:paraId="4645B28E" w14:textId="77777777" w:rsidR="001A6B86" w:rsidRPr="0049085E" w:rsidRDefault="001A6B86" w:rsidP="00ED1428">
            <w:r w:rsidRPr="0049085E">
              <w:t>nauwkeurigheid</w:t>
            </w:r>
          </w:p>
        </w:tc>
        <w:tc>
          <w:tcPr>
            <w:tcW w:w="2500" w:type="pct"/>
          </w:tcPr>
          <w:p w14:paraId="7ADFBEE9" w14:textId="2A963892" w:rsidR="001A6B86" w:rsidRPr="0049085E" w:rsidRDefault="001A6B86" w:rsidP="00ED1428"/>
        </w:tc>
      </w:tr>
      <w:tr w:rsidR="001A6B86" w:rsidRPr="0049085E" w14:paraId="735F08D3" w14:textId="77777777" w:rsidTr="00ED1428">
        <w:tc>
          <w:tcPr>
            <w:tcW w:w="2500" w:type="pct"/>
          </w:tcPr>
          <w:p w14:paraId="001EAACB" w14:textId="77777777" w:rsidR="001A6B86" w:rsidRPr="0049085E" w:rsidRDefault="001A6B86" w:rsidP="00ED1428">
            <w:r w:rsidRPr="0049085E">
              <w:t>bronNauwkeurigheid</w:t>
            </w:r>
          </w:p>
        </w:tc>
        <w:tc>
          <w:tcPr>
            <w:tcW w:w="2500" w:type="pct"/>
          </w:tcPr>
          <w:p w14:paraId="338AEAD0" w14:textId="3C7301C4" w:rsidR="001A6B86" w:rsidRPr="0049085E" w:rsidRDefault="001A6B86" w:rsidP="00ED1428">
            <w:r>
              <w:t>geen</w:t>
            </w:r>
          </w:p>
        </w:tc>
      </w:tr>
      <w:tr w:rsidR="001A6B86" w:rsidRPr="0049085E" w14:paraId="36321758" w14:textId="77777777" w:rsidTr="00ED1428">
        <w:tc>
          <w:tcPr>
            <w:tcW w:w="2500" w:type="pct"/>
          </w:tcPr>
          <w:p w14:paraId="1FE27805" w14:textId="77777777" w:rsidR="001A6B86" w:rsidRPr="0049085E" w:rsidRDefault="001A6B86" w:rsidP="00ED1428">
            <w:r>
              <w:t>idealisatie</w:t>
            </w:r>
          </w:p>
        </w:tc>
        <w:tc>
          <w:tcPr>
            <w:tcW w:w="2500" w:type="pct"/>
          </w:tcPr>
          <w:p w14:paraId="4E232AE9" w14:textId="5A629B7C" w:rsidR="001A6B86" w:rsidRPr="0049085E" w:rsidRDefault="001A6B86" w:rsidP="00ED1428">
            <w:r>
              <w:t>http://standaarden.omgevingswet.overheid.nl/idealisatie/id/concept/Exact</w:t>
            </w:r>
          </w:p>
        </w:tc>
      </w:tr>
      <w:tr w:rsidR="001A6B86" w:rsidRPr="0049085E" w14:paraId="087EB9A6" w14:textId="77777777" w:rsidTr="00ED1428">
        <w:tc>
          <w:tcPr>
            <w:tcW w:w="2500" w:type="pct"/>
          </w:tcPr>
          <w:p w14:paraId="3AB6579F" w14:textId="77777777" w:rsidR="001A6B86" w:rsidRDefault="001A6B86" w:rsidP="00ED1428">
            <w:r>
              <w:t>regelingsgebied</w:t>
            </w:r>
          </w:p>
        </w:tc>
        <w:tc>
          <w:tcPr>
            <w:tcW w:w="2500" w:type="pct"/>
          </w:tcPr>
          <w:p w14:paraId="004C41A3" w14:textId="0D82A8B2" w:rsidR="001A6B86" w:rsidRDefault="001A6B86" w:rsidP="00ED1428">
            <w:r>
              <w:t>False</w:t>
            </w:r>
          </w:p>
        </w:tc>
      </w:tr>
    </w:tbl>
    <w:p w14:paraId="5D58A39D" w14:textId="00A4C7F6" w:rsidR="001A6B86" w:rsidRDefault="001A6B86">
      <w:pPr>
        <w:pStyle w:val="Tekstopmerking"/>
      </w:pPr>
    </w:p>
  </w:comment>
  <w:comment w:id="165" w:author="Devlin Oosterwijk" w:date="2022-09-20T12:52: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39955B0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367E3B" w14:textId="77777777" w:rsidR="001A6B86" w:rsidRPr="00D631F2" w:rsidRDefault="001A6B86" w:rsidP="001977CC">
            <w:r>
              <w:rPr>
                <w:rStyle w:val="Verwijzingopmerking"/>
              </w:rPr>
              <w:annotationRef/>
            </w:r>
            <w:r w:rsidRPr="00D631F2">
              <w:t>Activiteit</w:t>
            </w:r>
          </w:p>
        </w:tc>
      </w:tr>
      <w:tr w:rsidR="001A6B86" w:rsidRPr="00D631F2" w14:paraId="76972385" w14:textId="77777777" w:rsidTr="001977CC">
        <w:tc>
          <w:tcPr>
            <w:tcW w:w="2500" w:type="pct"/>
          </w:tcPr>
          <w:p w14:paraId="31D1DADC" w14:textId="77777777" w:rsidR="001A6B86" w:rsidRPr="00D631F2" w:rsidRDefault="001A6B86" w:rsidP="001977CC">
            <w:r w:rsidRPr="00D631F2">
              <w:t>activiteit</w:t>
            </w:r>
            <w:r>
              <w:t>en</w:t>
            </w:r>
          </w:p>
        </w:tc>
        <w:tc>
          <w:tcPr>
            <w:tcW w:w="2500" w:type="pct"/>
          </w:tcPr>
          <w:p w14:paraId="5AC5F00E" w14:textId="03766DAB" w:rsidR="001A6B86" w:rsidRPr="00D631F2" w:rsidRDefault="00FE2408" w:rsidP="001977CC">
            <w:r>
              <w:t>Horeca-activiteit verrichten</w:t>
            </w:r>
          </w:p>
        </w:tc>
      </w:tr>
      <w:tr w:rsidR="001A6B86" w:rsidRPr="00D631F2" w14:paraId="3A295398" w14:textId="77777777" w:rsidTr="001977CC">
        <w:tc>
          <w:tcPr>
            <w:tcW w:w="2500" w:type="pct"/>
          </w:tcPr>
          <w:p w14:paraId="1F3AAEBD" w14:textId="77777777" w:rsidR="001A6B86" w:rsidRPr="00D631F2" w:rsidRDefault="001A6B86" w:rsidP="001977CC">
            <w:r>
              <w:t>bovenliggendeActiviteit</w:t>
            </w:r>
          </w:p>
        </w:tc>
        <w:tc>
          <w:tcPr>
            <w:tcW w:w="2500" w:type="pct"/>
          </w:tcPr>
          <w:p w14:paraId="294E413C" w14:textId="4774D4D4" w:rsidR="001A6B86" w:rsidRDefault="001A6B86" w:rsidP="001977CC"/>
        </w:tc>
      </w:tr>
      <w:tr w:rsidR="001A6B86" w:rsidRPr="00D631F2" w14:paraId="73FEB15C" w14:textId="77777777" w:rsidTr="001977CC">
        <w:tc>
          <w:tcPr>
            <w:tcW w:w="2500" w:type="pct"/>
          </w:tcPr>
          <w:p w14:paraId="5E78BBEB" w14:textId="77777777" w:rsidR="001A6B86" w:rsidRPr="00D631F2" w:rsidRDefault="001A6B86" w:rsidP="001977CC">
            <w:r w:rsidRPr="00D631F2">
              <w:t>activiteitengroep</w:t>
            </w:r>
          </w:p>
        </w:tc>
        <w:tc>
          <w:tcPr>
            <w:tcW w:w="2500" w:type="pct"/>
          </w:tcPr>
          <w:p w14:paraId="58CE0E12" w14:textId="20C5678B" w:rsidR="001A6B86" w:rsidRPr="00D631F2" w:rsidRDefault="00FE2408" w:rsidP="001977CC">
            <w:r>
              <w:t>http://standaarden.omgevingswet.overheid.nl/activiteit/id/concept/ExploitatieactiviteitHoreca</w:t>
            </w:r>
          </w:p>
        </w:tc>
      </w:tr>
      <w:tr w:rsidR="001A6B86" w:rsidRPr="00D631F2" w14:paraId="7E9997C9" w14:textId="77777777" w:rsidTr="001977CC">
        <w:tc>
          <w:tcPr>
            <w:tcW w:w="2500" w:type="pct"/>
          </w:tcPr>
          <w:p w14:paraId="0CE71B0C" w14:textId="77777777" w:rsidR="001A6B86" w:rsidRPr="00D631F2" w:rsidRDefault="001A6B86" w:rsidP="001977CC">
            <w:r>
              <w:t>activiteitregelkwalificatie</w:t>
            </w:r>
          </w:p>
        </w:tc>
        <w:tc>
          <w:tcPr>
            <w:tcW w:w="2500" w:type="pct"/>
          </w:tcPr>
          <w:p w14:paraId="19056252" w14:textId="42927F32" w:rsidR="001A6B86" w:rsidRPr="00D631F2" w:rsidRDefault="00FE2408" w:rsidP="001977CC">
            <w:r>
              <w:t>http://standaarden.omgevingswet.overheid.nl/activiteitregelkwalificatie/id/concept/AndersGeduid</w:t>
            </w:r>
          </w:p>
        </w:tc>
      </w:tr>
      <w:tr w:rsidR="001A6B86" w:rsidRPr="00D631F2" w14:paraId="2FB2FEE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54C26A9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60FC78" w14:textId="77777777" w:rsidR="001A6B86" w:rsidRPr="0049085E" w:rsidRDefault="001A6B86" w:rsidP="001977CC">
                  <w:r>
                    <w:t>Geometrie</w:t>
                  </w:r>
                </w:p>
              </w:tc>
            </w:tr>
            <w:tr w:rsidR="00D4766E" w:rsidRPr="0049085E" w14:paraId="6EF31381" w14:textId="77777777" w:rsidTr="001977CC">
              <w:tc>
                <w:tcPr>
                  <w:tcW w:w="2500" w:type="pct"/>
                </w:tcPr>
                <w:p w14:paraId="417F6138" w14:textId="77777777" w:rsidR="00D4766E" w:rsidRPr="0049085E" w:rsidRDefault="00D4766E" w:rsidP="00D4766E">
                  <w:r>
                    <w:t>bestandsnaam</w:t>
                  </w:r>
                </w:p>
              </w:tc>
              <w:tc>
                <w:tcPr>
                  <w:tcW w:w="2500" w:type="pct"/>
                </w:tcPr>
                <w:p w14:paraId="4EC176B0" w14:textId="0C96FF8F" w:rsidR="00D4766E" w:rsidRPr="0049085E" w:rsidRDefault="00D4766E" w:rsidP="00D4766E">
                  <w:r w:rsidRPr="000459C4">
                    <w:t>Horeca___Categorie_I.gml</w:t>
                  </w:r>
                </w:p>
              </w:tc>
            </w:tr>
            <w:tr w:rsidR="00D4766E" w:rsidRPr="0049085E" w14:paraId="1C8A2EE1" w14:textId="77777777" w:rsidTr="001977CC">
              <w:tc>
                <w:tcPr>
                  <w:tcW w:w="2500" w:type="pct"/>
                </w:tcPr>
                <w:p w14:paraId="7E402655" w14:textId="77777777" w:rsidR="00D4766E" w:rsidRPr="0049085E" w:rsidRDefault="00D4766E" w:rsidP="00D4766E">
                  <w:r w:rsidRPr="0049085E">
                    <w:t>noemer</w:t>
                  </w:r>
                </w:p>
              </w:tc>
              <w:tc>
                <w:tcPr>
                  <w:tcW w:w="2500" w:type="pct"/>
                </w:tcPr>
                <w:p w14:paraId="7E0B8F6C" w14:textId="17D6BFA2" w:rsidR="00D4766E" w:rsidRPr="0049085E" w:rsidRDefault="00D4766E" w:rsidP="00D4766E">
                  <w:r w:rsidRPr="000459C4">
                    <w:t>Horeca - Categorie I</w:t>
                  </w:r>
                </w:p>
              </w:tc>
            </w:tr>
            <w:tr w:rsidR="001A6B86" w:rsidRPr="0049085E" w14:paraId="03D9D357" w14:textId="77777777" w:rsidTr="001977CC">
              <w:tc>
                <w:tcPr>
                  <w:tcW w:w="2500" w:type="pct"/>
                </w:tcPr>
                <w:p w14:paraId="7C351EF6" w14:textId="77777777" w:rsidR="001A6B86" w:rsidRPr="0049085E" w:rsidRDefault="001A6B86" w:rsidP="001977CC">
                  <w:r>
                    <w:t>symboolcode</w:t>
                  </w:r>
                </w:p>
              </w:tc>
              <w:tc>
                <w:tcPr>
                  <w:tcW w:w="2500" w:type="pct"/>
                </w:tcPr>
                <w:p w14:paraId="1CF1D089" w14:textId="17D2FB1B" w:rsidR="001A6B86" w:rsidRDefault="001A6B86" w:rsidP="001977CC"/>
              </w:tc>
            </w:tr>
            <w:tr w:rsidR="001A6B86" w:rsidRPr="0049085E" w14:paraId="6D5641BA" w14:textId="77777777" w:rsidTr="001977CC">
              <w:tc>
                <w:tcPr>
                  <w:tcW w:w="2500" w:type="pct"/>
                </w:tcPr>
                <w:p w14:paraId="568D7397" w14:textId="77777777" w:rsidR="001A6B86" w:rsidRPr="0049085E" w:rsidRDefault="001A6B86" w:rsidP="001977CC">
                  <w:r w:rsidRPr="0049085E">
                    <w:t>nauwkeurigheid</w:t>
                  </w:r>
                </w:p>
              </w:tc>
              <w:tc>
                <w:tcPr>
                  <w:tcW w:w="2500" w:type="pct"/>
                </w:tcPr>
                <w:p w14:paraId="0B985089" w14:textId="13F7E778" w:rsidR="001A6B86" w:rsidRPr="0049085E" w:rsidRDefault="001A6B86" w:rsidP="001977CC"/>
              </w:tc>
            </w:tr>
            <w:tr w:rsidR="001A6B86" w:rsidRPr="0049085E" w14:paraId="39BA01F3" w14:textId="77777777" w:rsidTr="001977CC">
              <w:tc>
                <w:tcPr>
                  <w:tcW w:w="2500" w:type="pct"/>
                </w:tcPr>
                <w:p w14:paraId="212471FC" w14:textId="77777777" w:rsidR="001A6B86" w:rsidRPr="0049085E" w:rsidRDefault="001A6B86" w:rsidP="001977CC">
                  <w:r w:rsidRPr="0049085E">
                    <w:t>bron</w:t>
                  </w:r>
                  <w:r>
                    <w:t>N</w:t>
                  </w:r>
                  <w:r w:rsidRPr="0049085E">
                    <w:t>auwkeurigheid</w:t>
                  </w:r>
                </w:p>
              </w:tc>
              <w:tc>
                <w:tcPr>
                  <w:tcW w:w="2500" w:type="pct"/>
                </w:tcPr>
                <w:p w14:paraId="0E359C4E" w14:textId="25B3D6BE" w:rsidR="001A6B86" w:rsidRPr="0049085E" w:rsidRDefault="00FE2408" w:rsidP="001977CC">
                  <w:r>
                    <w:t>geen</w:t>
                  </w:r>
                </w:p>
              </w:tc>
            </w:tr>
            <w:tr w:rsidR="001A6B86" w:rsidRPr="0049085E" w14:paraId="39741527" w14:textId="77777777" w:rsidTr="001977CC">
              <w:tc>
                <w:tcPr>
                  <w:tcW w:w="2500" w:type="pct"/>
                </w:tcPr>
                <w:p w14:paraId="2FE9A829" w14:textId="77777777" w:rsidR="001A6B86" w:rsidRPr="0049085E" w:rsidRDefault="001A6B86" w:rsidP="001977CC">
                  <w:r>
                    <w:t>idealisatie</w:t>
                  </w:r>
                </w:p>
              </w:tc>
              <w:tc>
                <w:tcPr>
                  <w:tcW w:w="2500" w:type="pct"/>
                </w:tcPr>
                <w:p w14:paraId="31E5016A" w14:textId="2168E42C" w:rsidR="001A6B86" w:rsidRPr="0049085E" w:rsidRDefault="00FE2408" w:rsidP="001977CC">
                  <w:r>
                    <w:t>geen</w:t>
                  </w:r>
                </w:p>
              </w:tc>
            </w:tr>
          </w:tbl>
          <w:p w14:paraId="355C443F" w14:textId="77777777" w:rsidR="001A6B86" w:rsidRPr="00D631F2" w:rsidRDefault="001A6B86" w:rsidP="001977CC"/>
        </w:tc>
      </w:tr>
    </w:tbl>
    <w:p w14:paraId="25685CE4" w14:textId="00E8B6FD" w:rsidR="001A6B86" w:rsidRDefault="001A6B86">
      <w:pPr>
        <w:pStyle w:val="Tekstopmerking"/>
      </w:pPr>
    </w:p>
  </w:comment>
  <w:comment w:id="166" w:author="Devlin Oosterwijk" w:date="2022-09-20T12:57: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1600BB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E58A8B" w14:textId="77777777" w:rsidR="00A1771B" w:rsidRPr="00D631F2" w:rsidRDefault="00A1771B" w:rsidP="001977CC">
            <w:r>
              <w:rPr>
                <w:rStyle w:val="Verwijzingopmerking"/>
              </w:rPr>
              <w:annotationRef/>
            </w:r>
            <w:r>
              <w:t>Omgevingsnorm</w:t>
            </w:r>
          </w:p>
        </w:tc>
      </w:tr>
      <w:tr w:rsidR="00A1771B" w:rsidRPr="00D631F2" w14:paraId="1ADC5586" w14:textId="77777777" w:rsidTr="001977CC">
        <w:tc>
          <w:tcPr>
            <w:tcW w:w="2500" w:type="pct"/>
          </w:tcPr>
          <w:p w14:paraId="352EC87B" w14:textId="77777777" w:rsidR="00A1771B" w:rsidRPr="00D631F2" w:rsidRDefault="00A1771B" w:rsidP="001977CC">
            <w:r>
              <w:t>omgevingsnorm</w:t>
            </w:r>
          </w:p>
        </w:tc>
        <w:tc>
          <w:tcPr>
            <w:tcW w:w="2500" w:type="pct"/>
          </w:tcPr>
          <w:p w14:paraId="5ECDDE77" w14:textId="5916FA87" w:rsidR="00A1771B" w:rsidRPr="00D631F2" w:rsidRDefault="008C5D07" w:rsidP="001977CC">
            <w:r>
              <w:t>Openingstijd</w:t>
            </w:r>
          </w:p>
        </w:tc>
      </w:tr>
      <w:tr w:rsidR="00A1771B" w:rsidRPr="00D631F2" w14:paraId="0890D62C" w14:textId="77777777" w:rsidTr="001977CC">
        <w:tc>
          <w:tcPr>
            <w:tcW w:w="2500" w:type="pct"/>
          </w:tcPr>
          <w:p w14:paraId="11C9A470" w14:textId="77777777" w:rsidR="00A1771B" w:rsidRPr="00D631F2" w:rsidRDefault="00A1771B" w:rsidP="001977CC">
            <w:r>
              <w:t>omgevingsnorm</w:t>
            </w:r>
            <w:r w:rsidRPr="00D631F2">
              <w:t>groep</w:t>
            </w:r>
          </w:p>
        </w:tc>
        <w:tc>
          <w:tcPr>
            <w:tcW w:w="2500" w:type="pct"/>
          </w:tcPr>
          <w:p w14:paraId="7FB61D59" w14:textId="51C99B1D" w:rsidR="00A1771B" w:rsidRPr="00D631F2" w:rsidRDefault="008C5D07" w:rsidP="001977CC">
            <w:r>
              <w:t>http://standaarden.omgevingswet.overheid.nl/omgevingsnorm/id/concept/Overig</w:t>
            </w:r>
          </w:p>
        </w:tc>
      </w:tr>
      <w:tr w:rsidR="00A1771B" w:rsidRPr="00D631F2" w14:paraId="6F7C582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20773F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750CC2" w14:textId="77777777" w:rsidR="00A1771B" w:rsidRPr="0049085E" w:rsidRDefault="00A1771B" w:rsidP="001977CC">
                  <w:r>
                    <w:t>Waarde</w:t>
                  </w:r>
                </w:p>
              </w:tc>
            </w:tr>
            <w:tr w:rsidR="00A1771B" w:rsidRPr="0049085E" w14:paraId="1B148646" w14:textId="77777777" w:rsidTr="001977CC">
              <w:tc>
                <w:tcPr>
                  <w:tcW w:w="2500" w:type="pct"/>
                </w:tcPr>
                <w:p w14:paraId="19D94BB7" w14:textId="77777777" w:rsidR="00A1771B" w:rsidRDefault="00A1771B" w:rsidP="001977CC">
                  <w:r>
                    <w:t>typeNorm</w:t>
                  </w:r>
                </w:p>
              </w:tc>
              <w:tc>
                <w:tcPr>
                  <w:tcW w:w="2500" w:type="pct"/>
                </w:tcPr>
                <w:p w14:paraId="403A63D4" w14:textId="32A5445B" w:rsidR="00A1771B" w:rsidRDefault="008C5D07" w:rsidP="001977CC">
                  <w:r>
                    <w:t>http://standaarden.omgevingswet.overheid.nl/typenorm/id/concept/NogToeTeVoegen</w:t>
                  </w:r>
                </w:p>
              </w:tc>
            </w:tr>
            <w:tr w:rsidR="00A1771B" w:rsidRPr="0049085E" w14:paraId="0C2716C8" w14:textId="77777777" w:rsidTr="001977CC">
              <w:tc>
                <w:tcPr>
                  <w:tcW w:w="2500" w:type="pct"/>
                </w:tcPr>
                <w:p w14:paraId="7D6FDF20" w14:textId="77777777" w:rsidR="00A1771B" w:rsidRPr="0049085E" w:rsidRDefault="00A1771B" w:rsidP="001977CC">
                  <w:r>
                    <w:t>kwalitatieveWaarde</w:t>
                  </w:r>
                </w:p>
              </w:tc>
              <w:tc>
                <w:tcPr>
                  <w:tcW w:w="2500" w:type="pct"/>
                </w:tcPr>
                <w:p w14:paraId="47CFDB91" w14:textId="2DD64A88" w:rsidR="00A1771B" w:rsidRPr="0049085E" w:rsidRDefault="00A1771B" w:rsidP="001977CC"/>
              </w:tc>
            </w:tr>
            <w:tr w:rsidR="00A1771B" w:rsidRPr="0049085E" w14:paraId="6BCECAB5" w14:textId="77777777" w:rsidTr="001977CC">
              <w:tc>
                <w:tcPr>
                  <w:tcW w:w="2500" w:type="pct"/>
                </w:tcPr>
                <w:p w14:paraId="52A1A69C" w14:textId="77777777" w:rsidR="00A1771B" w:rsidRPr="0049085E" w:rsidRDefault="00A1771B" w:rsidP="001977CC">
                  <w:r>
                    <w:t>waarde</w:t>
                  </w:r>
                </w:p>
              </w:tc>
              <w:tc>
                <w:tcPr>
                  <w:tcW w:w="2500" w:type="pct"/>
                </w:tcPr>
                <w:p w14:paraId="1E81921B" w14:textId="655AB728" w:rsidR="00A1771B" w:rsidRPr="0049085E" w:rsidRDefault="008C5D07" w:rsidP="001977CC">
                  <w:r>
                    <w:t>7|http://standaarden.omgevingswet.overheid.nl/eenheid/id/concept/Uur</w:t>
                  </w:r>
                </w:p>
              </w:tc>
            </w:tr>
          </w:tbl>
          <w:p w14:paraId="774364BB" w14:textId="77777777" w:rsidR="00A1771B" w:rsidRPr="00D631F2" w:rsidRDefault="00A1771B" w:rsidP="001977CC"/>
        </w:tc>
      </w:tr>
      <w:tr w:rsidR="00A1771B" w:rsidRPr="00D631F2" w14:paraId="6952460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68FC482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5005D4" w14:textId="77777777" w:rsidR="00A1771B" w:rsidRPr="0049085E" w:rsidRDefault="00A1771B" w:rsidP="001977CC">
                  <w:r>
                    <w:t>Geometrie</w:t>
                  </w:r>
                </w:p>
              </w:tc>
            </w:tr>
            <w:tr w:rsidR="00A1771B" w:rsidRPr="0049085E" w14:paraId="3C017769" w14:textId="77777777" w:rsidTr="001977CC">
              <w:tc>
                <w:tcPr>
                  <w:tcW w:w="2500" w:type="pct"/>
                </w:tcPr>
                <w:p w14:paraId="31687AC6" w14:textId="77777777" w:rsidR="00A1771B" w:rsidRPr="0049085E" w:rsidRDefault="00A1771B" w:rsidP="001977CC">
                  <w:r>
                    <w:t>bestandsnaam</w:t>
                  </w:r>
                </w:p>
              </w:tc>
              <w:tc>
                <w:tcPr>
                  <w:tcW w:w="2500" w:type="pct"/>
                </w:tcPr>
                <w:p w14:paraId="103AD4C6" w14:textId="54E4E356" w:rsidR="00A1771B" w:rsidRPr="0049085E" w:rsidRDefault="008C5D07" w:rsidP="001977CC">
                  <w:r>
                    <w:t>Openingstijd.gml</w:t>
                  </w:r>
                </w:p>
              </w:tc>
            </w:tr>
            <w:tr w:rsidR="00A1771B" w:rsidRPr="0049085E" w14:paraId="572D12C5" w14:textId="77777777" w:rsidTr="001977CC">
              <w:tc>
                <w:tcPr>
                  <w:tcW w:w="2500" w:type="pct"/>
                </w:tcPr>
                <w:p w14:paraId="1F4EDBED" w14:textId="77777777" w:rsidR="00A1771B" w:rsidRPr="0049085E" w:rsidRDefault="00A1771B" w:rsidP="001977CC">
                  <w:r w:rsidRPr="0049085E">
                    <w:t>noemer</w:t>
                  </w:r>
                </w:p>
              </w:tc>
              <w:tc>
                <w:tcPr>
                  <w:tcW w:w="2500" w:type="pct"/>
                </w:tcPr>
                <w:p w14:paraId="2F57D257" w14:textId="46B65070" w:rsidR="00A1771B" w:rsidRPr="0049085E" w:rsidRDefault="008C5D07" w:rsidP="001977CC">
                  <w:r>
                    <w:t>Openingstijd</w:t>
                  </w:r>
                </w:p>
              </w:tc>
            </w:tr>
            <w:tr w:rsidR="00A1771B" w:rsidRPr="0049085E" w14:paraId="0C66A6B8" w14:textId="77777777" w:rsidTr="001977CC">
              <w:tc>
                <w:tcPr>
                  <w:tcW w:w="2500" w:type="pct"/>
                </w:tcPr>
                <w:p w14:paraId="7735EE1F" w14:textId="77777777" w:rsidR="00A1771B" w:rsidRPr="0049085E" w:rsidRDefault="00A1771B" w:rsidP="001977CC">
                  <w:r>
                    <w:t>symboolcode</w:t>
                  </w:r>
                </w:p>
              </w:tc>
              <w:tc>
                <w:tcPr>
                  <w:tcW w:w="2500" w:type="pct"/>
                </w:tcPr>
                <w:p w14:paraId="6AFD244E" w14:textId="06B07025" w:rsidR="00A1771B" w:rsidRDefault="00A1771B" w:rsidP="001977CC"/>
              </w:tc>
            </w:tr>
            <w:tr w:rsidR="00A1771B" w:rsidRPr="0049085E" w14:paraId="211A9B7D" w14:textId="77777777" w:rsidTr="001977CC">
              <w:tc>
                <w:tcPr>
                  <w:tcW w:w="2500" w:type="pct"/>
                </w:tcPr>
                <w:p w14:paraId="5916A75A" w14:textId="77777777" w:rsidR="00A1771B" w:rsidRPr="0049085E" w:rsidRDefault="00A1771B" w:rsidP="001977CC">
                  <w:r w:rsidRPr="0049085E">
                    <w:t>nauwkeurigheid</w:t>
                  </w:r>
                </w:p>
              </w:tc>
              <w:tc>
                <w:tcPr>
                  <w:tcW w:w="2500" w:type="pct"/>
                </w:tcPr>
                <w:p w14:paraId="551EFE9C" w14:textId="39CADEE2" w:rsidR="00A1771B" w:rsidRPr="0049085E" w:rsidRDefault="00A1771B" w:rsidP="001977CC"/>
              </w:tc>
            </w:tr>
            <w:tr w:rsidR="00A1771B" w:rsidRPr="0049085E" w14:paraId="6361DF27" w14:textId="77777777" w:rsidTr="001977CC">
              <w:tc>
                <w:tcPr>
                  <w:tcW w:w="2500" w:type="pct"/>
                </w:tcPr>
                <w:p w14:paraId="14CBC4B5" w14:textId="77777777" w:rsidR="00A1771B" w:rsidRPr="0049085E" w:rsidRDefault="00A1771B" w:rsidP="001977CC">
                  <w:r w:rsidRPr="0049085E">
                    <w:t>bronNauwkeurigheid</w:t>
                  </w:r>
                </w:p>
              </w:tc>
              <w:tc>
                <w:tcPr>
                  <w:tcW w:w="2500" w:type="pct"/>
                </w:tcPr>
                <w:p w14:paraId="6846135E" w14:textId="28F7B8C9" w:rsidR="00A1771B" w:rsidRPr="0049085E" w:rsidRDefault="008C5D07" w:rsidP="001977CC">
                  <w:r>
                    <w:t>geen</w:t>
                  </w:r>
                </w:p>
              </w:tc>
            </w:tr>
            <w:tr w:rsidR="00A1771B" w:rsidRPr="0049085E" w14:paraId="2D113CA5" w14:textId="77777777" w:rsidTr="001977CC">
              <w:tc>
                <w:tcPr>
                  <w:tcW w:w="2500" w:type="pct"/>
                </w:tcPr>
                <w:p w14:paraId="3CBACB7C" w14:textId="77777777" w:rsidR="00A1771B" w:rsidRPr="0049085E" w:rsidRDefault="00A1771B" w:rsidP="001977CC">
                  <w:r>
                    <w:t>idealisatie</w:t>
                  </w:r>
                </w:p>
              </w:tc>
              <w:tc>
                <w:tcPr>
                  <w:tcW w:w="2500" w:type="pct"/>
                </w:tcPr>
                <w:p w14:paraId="651D3899" w14:textId="2E422CFE" w:rsidR="00A1771B" w:rsidRPr="0049085E" w:rsidRDefault="008C5D07" w:rsidP="001977CC">
                  <w:r>
                    <w:t>http://standaarden.omgevingswet.overheid.nl/idealisatie/id/concept/Exact</w:t>
                  </w:r>
                </w:p>
              </w:tc>
            </w:tr>
          </w:tbl>
          <w:p w14:paraId="09505179" w14:textId="77777777" w:rsidR="00A1771B" w:rsidRPr="00D631F2" w:rsidRDefault="00A1771B" w:rsidP="001977CC"/>
        </w:tc>
      </w:tr>
    </w:tbl>
    <w:p w14:paraId="17953A67" w14:textId="145567CB" w:rsidR="00A1771B" w:rsidRDefault="00A1771B">
      <w:pPr>
        <w:pStyle w:val="Tekstopmerking"/>
      </w:pPr>
    </w:p>
  </w:comment>
  <w:comment w:id="167"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EBB7D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064CC1" w14:textId="77777777" w:rsidR="00A1771B" w:rsidRPr="00D631F2" w:rsidRDefault="00A1771B" w:rsidP="001977CC">
            <w:r>
              <w:rPr>
                <w:rStyle w:val="Verwijzingopmerking"/>
              </w:rPr>
              <w:annotationRef/>
            </w:r>
            <w:r w:rsidRPr="00D631F2">
              <w:t>Activiteit</w:t>
            </w:r>
          </w:p>
        </w:tc>
      </w:tr>
      <w:tr w:rsidR="00A1771B" w:rsidRPr="00D631F2" w14:paraId="64C4B063" w14:textId="77777777" w:rsidTr="001977CC">
        <w:tc>
          <w:tcPr>
            <w:tcW w:w="2500" w:type="pct"/>
          </w:tcPr>
          <w:p w14:paraId="39D12F76" w14:textId="77777777" w:rsidR="00A1771B" w:rsidRPr="00D631F2" w:rsidRDefault="00A1771B" w:rsidP="001977CC">
            <w:r w:rsidRPr="00D631F2">
              <w:t>activiteit</w:t>
            </w:r>
            <w:r>
              <w:t>en</w:t>
            </w:r>
          </w:p>
        </w:tc>
        <w:tc>
          <w:tcPr>
            <w:tcW w:w="2500" w:type="pct"/>
          </w:tcPr>
          <w:p w14:paraId="2916A500" w14:textId="3A8395C6" w:rsidR="00A1771B" w:rsidRPr="00D631F2" w:rsidRDefault="00FE2408" w:rsidP="001977CC">
            <w:r>
              <w:t>Horeca-activiteit verrichten</w:t>
            </w:r>
          </w:p>
        </w:tc>
      </w:tr>
      <w:tr w:rsidR="00A1771B" w:rsidRPr="00D631F2" w14:paraId="43779239" w14:textId="77777777" w:rsidTr="001977CC">
        <w:tc>
          <w:tcPr>
            <w:tcW w:w="2500" w:type="pct"/>
          </w:tcPr>
          <w:p w14:paraId="68AFB96D" w14:textId="77777777" w:rsidR="00A1771B" w:rsidRPr="00D631F2" w:rsidRDefault="00A1771B" w:rsidP="001977CC">
            <w:r>
              <w:t>bovenliggendeActiviteit</w:t>
            </w:r>
          </w:p>
        </w:tc>
        <w:tc>
          <w:tcPr>
            <w:tcW w:w="2500" w:type="pct"/>
          </w:tcPr>
          <w:p w14:paraId="38698747" w14:textId="2E972FA8" w:rsidR="00A1771B" w:rsidRDefault="00A1771B" w:rsidP="001977CC"/>
        </w:tc>
      </w:tr>
      <w:tr w:rsidR="00A1771B" w:rsidRPr="00D631F2" w14:paraId="65EF90B7" w14:textId="77777777" w:rsidTr="001977CC">
        <w:tc>
          <w:tcPr>
            <w:tcW w:w="2500" w:type="pct"/>
          </w:tcPr>
          <w:p w14:paraId="5D316FF8" w14:textId="77777777" w:rsidR="00A1771B" w:rsidRPr="00D631F2" w:rsidRDefault="00A1771B" w:rsidP="001977CC">
            <w:r w:rsidRPr="00D631F2">
              <w:t>activiteitengroep</w:t>
            </w:r>
          </w:p>
        </w:tc>
        <w:tc>
          <w:tcPr>
            <w:tcW w:w="2500" w:type="pct"/>
          </w:tcPr>
          <w:p w14:paraId="4CA16013" w14:textId="0AA025C2" w:rsidR="00A1771B" w:rsidRPr="00D631F2" w:rsidRDefault="00FE2408" w:rsidP="001977CC">
            <w:r>
              <w:t>http://standaarden.omgevingswet.overheid.nl/activiteit/id/concept/ExploitatieactiviteitHoreca</w:t>
            </w:r>
          </w:p>
        </w:tc>
      </w:tr>
      <w:tr w:rsidR="00A1771B" w:rsidRPr="00D631F2" w14:paraId="000D13D7" w14:textId="77777777" w:rsidTr="001977CC">
        <w:tc>
          <w:tcPr>
            <w:tcW w:w="2500" w:type="pct"/>
          </w:tcPr>
          <w:p w14:paraId="328FB830" w14:textId="77777777" w:rsidR="00A1771B" w:rsidRPr="00D631F2" w:rsidRDefault="00A1771B" w:rsidP="001977CC">
            <w:r>
              <w:t>activiteitregelkwalificatie</w:t>
            </w:r>
          </w:p>
        </w:tc>
        <w:tc>
          <w:tcPr>
            <w:tcW w:w="2500" w:type="pct"/>
          </w:tcPr>
          <w:p w14:paraId="4E99DF01" w14:textId="5D1124A3" w:rsidR="00A1771B" w:rsidRPr="00D631F2" w:rsidRDefault="00FE2408" w:rsidP="001977CC">
            <w:r>
              <w:t>http://standaarden.omgevingswet.overheid.nl/activiteitregelkwalificatie/id/concept/AndersGeduid</w:t>
            </w:r>
          </w:p>
        </w:tc>
      </w:tr>
      <w:tr w:rsidR="00A1771B" w:rsidRPr="00D631F2" w14:paraId="0A58D94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44548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ED6DB" w14:textId="77777777" w:rsidR="00A1771B" w:rsidRPr="0049085E" w:rsidRDefault="00A1771B" w:rsidP="001977CC">
                  <w:r>
                    <w:t>Geometrie</w:t>
                  </w:r>
                </w:p>
              </w:tc>
            </w:tr>
            <w:tr w:rsidR="00D4766E" w:rsidRPr="0049085E" w14:paraId="23690402" w14:textId="77777777" w:rsidTr="001977CC">
              <w:tc>
                <w:tcPr>
                  <w:tcW w:w="2500" w:type="pct"/>
                </w:tcPr>
                <w:p w14:paraId="70F88648" w14:textId="77777777" w:rsidR="00D4766E" w:rsidRPr="0049085E" w:rsidRDefault="00D4766E" w:rsidP="00D4766E">
                  <w:r>
                    <w:t>bestandsnaam</w:t>
                  </w:r>
                </w:p>
              </w:tc>
              <w:tc>
                <w:tcPr>
                  <w:tcW w:w="2500" w:type="pct"/>
                </w:tcPr>
                <w:p w14:paraId="09447C81" w14:textId="4211C8D4" w:rsidR="00D4766E" w:rsidRPr="0049085E" w:rsidRDefault="00D4766E" w:rsidP="00D4766E">
                  <w:r w:rsidRPr="00164FF6">
                    <w:t>Horeca___Categorie_I.gml</w:t>
                  </w:r>
                </w:p>
              </w:tc>
            </w:tr>
            <w:tr w:rsidR="00D4766E" w:rsidRPr="0049085E" w14:paraId="27D74D19" w14:textId="77777777" w:rsidTr="001977CC">
              <w:tc>
                <w:tcPr>
                  <w:tcW w:w="2500" w:type="pct"/>
                </w:tcPr>
                <w:p w14:paraId="0ECB7B79" w14:textId="77777777" w:rsidR="00D4766E" w:rsidRPr="0049085E" w:rsidRDefault="00D4766E" w:rsidP="00D4766E">
                  <w:r w:rsidRPr="0049085E">
                    <w:t>noemer</w:t>
                  </w:r>
                </w:p>
              </w:tc>
              <w:tc>
                <w:tcPr>
                  <w:tcW w:w="2500" w:type="pct"/>
                </w:tcPr>
                <w:p w14:paraId="2F4C9405" w14:textId="3F52426F" w:rsidR="00D4766E" w:rsidRPr="0049085E" w:rsidRDefault="00D4766E" w:rsidP="00D4766E">
                  <w:r w:rsidRPr="00164FF6">
                    <w:t>Horeca - Categorie I</w:t>
                  </w:r>
                </w:p>
              </w:tc>
            </w:tr>
            <w:tr w:rsidR="00A1771B" w:rsidRPr="0049085E" w14:paraId="17241313" w14:textId="77777777" w:rsidTr="001977CC">
              <w:tc>
                <w:tcPr>
                  <w:tcW w:w="2500" w:type="pct"/>
                </w:tcPr>
                <w:p w14:paraId="09B5844A" w14:textId="77777777" w:rsidR="00A1771B" w:rsidRPr="0049085E" w:rsidRDefault="00A1771B" w:rsidP="001977CC">
                  <w:r>
                    <w:t>symboolcode</w:t>
                  </w:r>
                </w:p>
              </w:tc>
              <w:tc>
                <w:tcPr>
                  <w:tcW w:w="2500" w:type="pct"/>
                </w:tcPr>
                <w:p w14:paraId="13A0B3F2" w14:textId="6605DB2E" w:rsidR="00A1771B" w:rsidRDefault="00A1771B" w:rsidP="001977CC"/>
              </w:tc>
            </w:tr>
            <w:tr w:rsidR="00A1771B" w:rsidRPr="0049085E" w14:paraId="5351CB84" w14:textId="77777777" w:rsidTr="001977CC">
              <w:tc>
                <w:tcPr>
                  <w:tcW w:w="2500" w:type="pct"/>
                </w:tcPr>
                <w:p w14:paraId="5DFC704E" w14:textId="77777777" w:rsidR="00A1771B" w:rsidRPr="0049085E" w:rsidRDefault="00A1771B" w:rsidP="001977CC">
                  <w:r w:rsidRPr="0049085E">
                    <w:t>nauwkeurigheid</w:t>
                  </w:r>
                </w:p>
              </w:tc>
              <w:tc>
                <w:tcPr>
                  <w:tcW w:w="2500" w:type="pct"/>
                </w:tcPr>
                <w:p w14:paraId="386D4737" w14:textId="09B6513A" w:rsidR="00A1771B" w:rsidRPr="0049085E" w:rsidRDefault="00A1771B" w:rsidP="001977CC"/>
              </w:tc>
            </w:tr>
            <w:tr w:rsidR="00A1771B" w:rsidRPr="0049085E" w14:paraId="395B4AA4" w14:textId="77777777" w:rsidTr="001977CC">
              <w:tc>
                <w:tcPr>
                  <w:tcW w:w="2500" w:type="pct"/>
                </w:tcPr>
                <w:p w14:paraId="03F96C2F" w14:textId="77777777" w:rsidR="00A1771B" w:rsidRPr="0049085E" w:rsidRDefault="00A1771B" w:rsidP="001977CC">
                  <w:r w:rsidRPr="0049085E">
                    <w:t>bron</w:t>
                  </w:r>
                  <w:r>
                    <w:t>N</w:t>
                  </w:r>
                  <w:r w:rsidRPr="0049085E">
                    <w:t>auwkeurigheid</w:t>
                  </w:r>
                </w:p>
              </w:tc>
              <w:tc>
                <w:tcPr>
                  <w:tcW w:w="2500" w:type="pct"/>
                </w:tcPr>
                <w:p w14:paraId="12B809C3" w14:textId="162CF9C3" w:rsidR="00A1771B" w:rsidRPr="0049085E" w:rsidRDefault="00FE2408" w:rsidP="001977CC">
                  <w:r>
                    <w:t>geen</w:t>
                  </w:r>
                </w:p>
              </w:tc>
            </w:tr>
            <w:tr w:rsidR="00A1771B" w:rsidRPr="0049085E" w14:paraId="00015ECC" w14:textId="77777777" w:rsidTr="001977CC">
              <w:tc>
                <w:tcPr>
                  <w:tcW w:w="2500" w:type="pct"/>
                </w:tcPr>
                <w:p w14:paraId="7E4B5662" w14:textId="77777777" w:rsidR="00A1771B" w:rsidRPr="0049085E" w:rsidRDefault="00A1771B" w:rsidP="001977CC">
                  <w:r>
                    <w:t>idealisatie</w:t>
                  </w:r>
                </w:p>
              </w:tc>
              <w:tc>
                <w:tcPr>
                  <w:tcW w:w="2500" w:type="pct"/>
                </w:tcPr>
                <w:p w14:paraId="2B3DE184" w14:textId="1674B29E" w:rsidR="00A1771B" w:rsidRPr="0049085E" w:rsidRDefault="00FE2408" w:rsidP="001977CC">
                  <w:r>
                    <w:t>geen</w:t>
                  </w:r>
                </w:p>
              </w:tc>
            </w:tr>
          </w:tbl>
          <w:p w14:paraId="4F9E636B" w14:textId="77777777" w:rsidR="00A1771B" w:rsidRPr="00D631F2" w:rsidRDefault="00A1771B" w:rsidP="001977CC"/>
        </w:tc>
      </w:tr>
    </w:tbl>
    <w:p w14:paraId="406A38D3" w14:textId="0D93BB6E" w:rsidR="00A1771B" w:rsidRDefault="00A1771B">
      <w:pPr>
        <w:pStyle w:val="Tekstopmerking"/>
      </w:pPr>
    </w:p>
  </w:comment>
  <w:comment w:id="168" w:author="Devlin Oosterwijk" w:date="2022-09-20T12:54: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CC93AB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6F09B" w14:textId="77777777" w:rsidR="00A1771B" w:rsidRPr="0049085E" w:rsidRDefault="00A1771B" w:rsidP="00ED1428">
            <w:r>
              <w:rPr>
                <w:rStyle w:val="Verwijzingopmerking"/>
              </w:rPr>
              <w:annotationRef/>
            </w:r>
            <w:r>
              <w:t>Geometrie</w:t>
            </w:r>
          </w:p>
        </w:tc>
      </w:tr>
      <w:tr w:rsidR="00A1771B" w:rsidRPr="0049085E" w14:paraId="571BC6CB" w14:textId="77777777" w:rsidTr="00ED1428">
        <w:tc>
          <w:tcPr>
            <w:tcW w:w="2500" w:type="pct"/>
          </w:tcPr>
          <w:p w14:paraId="4EDE07C5" w14:textId="77777777" w:rsidR="00A1771B" w:rsidRPr="0049085E" w:rsidRDefault="00A1771B" w:rsidP="00ED1428">
            <w:r>
              <w:t>bestandsnaam</w:t>
            </w:r>
          </w:p>
        </w:tc>
        <w:tc>
          <w:tcPr>
            <w:tcW w:w="2500" w:type="pct"/>
          </w:tcPr>
          <w:p w14:paraId="36DCFE7D" w14:textId="58B0EA6A" w:rsidR="00A1771B" w:rsidRPr="0049085E" w:rsidRDefault="007E38B8" w:rsidP="00ED1428">
            <w:r w:rsidRPr="007E38B8">
              <w:t>Horeca___Categorie_I.gml</w:t>
            </w:r>
          </w:p>
        </w:tc>
      </w:tr>
      <w:tr w:rsidR="00A1771B" w:rsidRPr="0049085E" w14:paraId="7E60FC7E" w14:textId="77777777" w:rsidTr="00ED1428">
        <w:tc>
          <w:tcPr>
            <w:tcW w:w="2500" w:type="pct"/>
          </w:tcPr>
          <w:p w14:paraId="5FA63B3A" w14:textId="77777777" w:rsidR="00A1771B" w:rsidRPr="0049085E" w:rsidRDefault="00A1771B" w:rsidP="00ED1428">
            <w:r w:rsidRPr="0049085E">
              <w:t>noemer</w:t>
            </w:r>
          </w:p>
        </w:tc>
        <w:tc>
          <w:tcPr>
            <w:tcW w:w="2500" w:type="pct"/>
          </w:tcPr>
          <w:p w14:paraId="073B05FA" w14:textId="2F9AEC4C" w:rsidR="00A1771B" w:rsidRPr="0049085E" w:rsidRDefault="00A1771B" w:rsidP="00ED1428">
            <w:r>
              <w:t>Horeca - Categorie I</w:t>
            </w:r>
          </w:p>
        </w:tc>
      </w:tr>
      <w:tr w:rsidR="00A1771B" w:rsidRPr="0049085E" w14:paraId="76D44711" w14:textId="77777777" w:rsidTr="00ED1428">
        <w:tc>
          <w:tcPr>
            <w:tcW w:w="2500" w:type="pct"/>
          </w:tcPr>
          <w:p w14:paraId="69C36236" w14:textId="77777777" w:rsidR="00A1771B" w:rsidRPr="0049085E" w:rsidRDefault="00A1771B" w:rsidP="00ED1428">
            <w:r>
              <w:t>symboolcode</w:t>
            </w:r>
          </w:p>
        </w:tc>
        <w:tc>
          <w:tcPr>
            <w:tcW w:w="2500" w:type="pct"/>
          </w:tcPr>
          <w:p w14:paraId="079B95F3" w14:textId="6567D974" w:rsidR="00A1771B" w:rsidRDefault="00A1771B" w:rsidP="00ED1428"/>
        </w:tc>
      </w:tr>
      <w:tr w:rsidR="00A1771B" w:rsidRPr="0049085E" w14:paraId="2C85E3C0" w14:textId="77777777" w:rsidTr="00ED1428">
        <w:tc>
          <w:tcPr>
            <w:tcW w:w="2500" w:type="pct"/>
          </w:tcPr>
          <w:p w14:paraId="48B7556E" w14:textId="77777777" w:rsidR="00A1771B" w:rsidRPr="0049085E" w:rsidRDefault="00A1771B" w:rsidP="00ED1428">
            <w:r w:rsidRPr="0049085E">
              <w:t>nauwkeurigheid</w:t>
            </w:r>
          </w:p>
        </w:tc>
        <w:tc>
          <w:tcPr>
            <w:tcW w:w="2500" w:type="pct"/>
          </w:tcPr>
          <w:p w14:paraId="3C553959" w14:textId="5C0E19AC" w:rsidR="00A1771B" w:rsidRPr="0049085E" w:rsidRDefault="00A1771B" w:rsidP="00ED1428"/>
        </w:tc>
      </w:tr>
      <w:tr w:rsidR="00A1771B" w:rsidRPr="0049085E" w14:paraId="046F219C" w14:textId="77777777" w:rsidTr="00ED1428">
        <w:tc>
          <w:tcPr>
            <w:tcW w:w="2500" w:type="pct"/>
          </w:tcPr>
          <w:p w14:paraId="277EFD1D" w14:textId="77777777" w:rsidR="00A1771B" w:rsidRPr="0049085E" w:rsidRDefault="00A1771B" w:rsidP="00ED1428">
            <w:r w:rsidRPr="0049085E">
              <w:t>bronNauwkeurigheid</w:t>
            </w:r>
          </w:p>
        </w:tc>
        <w:tc>
          <w:tcPr>
            <w:tcW w:w="2500" w:type="pct"/>
          </w:tcPr>
          <w:p w14:paraId="4DC11C7F" w14:textId="09962C45" w:rsidR="00A1771B" w:rsidRPr="0049085E" w:rsidRDefault="00A1771B" w:rsidP="00ED1428">
            <w:r>
              <w:t>geen</w:t>
            </w:r>
          </w:p>
        </w:tc>
      </w:tr>
      <w:tr w:rsidR="00A1771B" w:rsidRPr="0049085E" w14:paraId="4C6BE69B" w14:textId="77777777" w:rsidTr="00ED1428">
        <w:tc>
          <w:tcPr>
            <w:tcW w:w="2500" w:type="pct"/>
          </w:tcPr>
          <w:p w14:paraId="36691F9C" w14:textId="77777777" w:rsidR="00A1771B" w:rsidRPr="0049085E" w:rsidRDefault="00A1771B" w:rsidP="00ED1428">
            <w:r>
              <w:t>idealisatie</w:t>
            </w:r>
          </w:p>
        </w:tc>
        <w:tc>
          <w:tcPr>
            <w:tcW w:w="2500" w:type="pct"/>
          </w:tcPr>
          <w:p w14:paraId="79EE7783" w14:textId="1666BF6C" w:rsidR="00A1771B" w:rsidRPr="0049085E" w:rsidRDefault="00A1771B" w:rsidP="00ED1428">
            <w:r>
              <w:t>http://standaarden.omgevingswet.overheid.nl/idealisatie/id/concept/Exact</w:t>
            </w:r>
          </w:p>
        </w:tc>
      </w:tr>
      <w:tr w:rsidR="00A1771B" w:rsidRPr="0049085E" w14:paraId="24B201E9" w14:textId="77777777" w:rsidTr="00ED1428">
        <w:tc>
          <w:tcPr>
            <w:tcW w:w="2500" w:type="pct"/>
          </w:tcPr>
          <w:p w14:paraId="627AB8A0" w14:textId="77777777" w:rsidR="00A1771B" w:rsidRDefault="00A1771B" w:rsidP="00ED1428">
            <w:r>
              <w:t>regelingsgebied</w:t>
            </w:r>
          </w:p>
        </w:tc>
        <w:tc>
          <w:tcPr>
            <w:tcW w:w="2500" w:type="pct"/>
          </w:tcPr>
          <w:p w14:paraId="1909B6AE" w14:textId="32CCB2AD" w:rsidR="00A1771B" w:rsidRDefault="00A1771B" w:rsidP="00ED1428">
            <w:r>
              <w:t>False</w:t>
            </w:r>
          </w:p>
        </w:tc>
      </w:tr>
    </w:tbl>
    <w:p w14:paraId="20230052" w14:textId="5C00132C" w:rsidR="00A1771B" w:rsidRDefault="00A1771B">
      <w:pPr>
        <w:pStyle w:val="Tekstopmerking"/>
      </w:pPr>
    </w:p>
  </w:comment>
  <w:comment w:id="169" w:author="Devlin Oosterwijk" w:date="2022-09-20T12:58: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67CE7C4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DE673" w14:textId="77777777" w:rsidR="00A1771B" w:rsidRPr="00D631F2" w:rsidRDefault="00A1771B" w:rsidP="001977CC">
            <w:r>
              <w:rPr>
                <w:rStyle w:val="Verwijzingopmerking"/>
              </w:rPr>
              <w:annotationRef/>
            </w:r>
            <w:r>
              <w:t>Omgevingsnorm</w:t>
            </w:r>
          </w:p>
        </w:tc>
      </w:tr>
      <w:tr w:rsidR="00A1771B" w:rsidRPr="00D631F2" w14:paraId="4CC3633C" w14:textId="77777777" w:rsidTr="001977CC">
        <w:tc>
          <w:tcPr>
            <w:tcW w:w="2500" w:type="pct"/>
          </w:tcPr>
          <w:p w14:paraId="778299F7" w14:textId="77777777" w:rsidR="00A1771B" w:rsidRPr="00D631F2" w:rsidRDefault="00A1771B" w:rsidP="001977CC">
            <w:r>
              <w:t>omgevingsnorm</w:t>
            </w:r>
          </w:p>
        </w:tc>
        <w:tc>
          <w:tcPr>
            <w:tcW w:w="2500" w:type="pct"/>
          </w:tcPr>
          <w:p w14:paraId="68598154" w14:textId="49567260" w:rsidR="00A1771B" w:rsidRPr="00D631F2" w:rsidRDefault="008C5D07" w:rsidP="001977CC">
            <w:r>
              <w:t>Sluitingstijd</w:t>
            </w:r>
          </w:p>
        </w:tc>
      </w:tr>
      <w:tr w:rsidR="00A1771B" w:rsidRPr="00D631F2" w14:paraId="337951A9" w14:textId="77777777" w:rsidTr="001977CC">
        <w:tc>
          <w:tcPr>
            <w:tcW w:w="2500" w:type="pct"/>
          </w:tcPr>
          <w:p w14:paraId="7EC2C7F7" w14:textId="77777777" w:rsidR="00A1771B" w:rsidRPr="00D631F2" w:rsidRDefault="00A1771B" w:rsidP="001977CC">
            <w:r>
              <w:t>omgevingsnorm</w:t>
            </w:r>
            <w:r w:rsidRPr="00D631F2">
              <w:t>groep</w:t>
            </w:r>
          </w:p>
        </w:tc>
        <w:tc>
          <w:tcPr>
            <w:tcW w:w="2500" w:type="pct"/>
          </w:tcPr>
          <w:p w14:paraId="117E4066" w14:textId="75CD5754" w:rsidR="00A1771B" w:rsidRPr="00D631F2" w:rsidRDefault="008C5D07" w:rsidP="001977CC">
            <w:r>
              <w:t>http://standaarden.omgevingswet.overheid.nl/omgevingsnorm/id/concept/Overig</w:t>
            </w:r>
          </w:p>
        </w:tc>
      </w:tr>
      <w:tr w:rsidR="00A1771B" w:rsidRPr="00D631F2" w14:paraId="3B3773C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0CBE20D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3E9A9C" w14:textId="77777777" w:rsidR="00A1771B" w:rsidRPr="0049085E" w:rsidRDefault="00A1771B" w:rsidP="001977CC">
                  <w:r>
                    <w:t>Waarde</w:t>
                  </w:r>
                </w:p>
              </w:tc>
            </w:tr>
            <w:tr w:rsidR="00A1771B" w:rsidRPr="0049085E" w14:paraId="7A229299" w14:textId="77777777" w:rsidTr="001977CC">
              <w:tc>
                <w:tcPr>
                  <w:tcW w:w="2500" w:type="pct"/>
                </w:tcPr>
                <w:p w14:paraId="74FE036F" w14:textId="77777777" w:rsidR="00A1771B" w:rsidRDefault="00A1771B" w:rsidP="001977CC">
                  <w:r>
                    <w:t>typeNorm</w:t>
                  </w:r>
                </w:p>
              </w:tc>
              <w:tc>
                <w:tcPr>
                  <w:tcW w:w="2500" w:type="pct"/>
                </w:tcPr>
                <w:p w14:paraId="4FD6AFC9" w14:textId="3E68E5F8" w:rsidR="00A1771B" w:rsidRDefault="008C5D07" w:rsidP="001977CC">
                  <w:r>
                    <w:t>http://standaarden.omgevingswet.overheid.nl/typenorm/id/concept/NogToeTeVoegen</w:t>
                  </w:r>
                </w:p>
              </w:tc>
            </w:tr>
            <w:tr w:rsidR="00A1771B" w:rsidRPr="0049085E" w14:paraId="75460925" w14:textId="77777777" w:rsidTr="001977CC">
              <w:tc>
                <w:tcPr>
                  <w:tcW w:w="2500" w:type="pct"/>
                </w:tcPr>
                <w:p w14:paraId="1B5EFCF5" w14:textId="77777777" w:rsidR="00A1771B" w:rsidRPr="0049085E" w:rsidRDefault="00A1771B" w:rsidP="001977CC">
                  <w:r>
                    <w:t>kwalitatieveWaarde</w:t>
                  </w:r>
                </w:p>
              </w:tc>
              <w:tc>
                <w:tcPr>
                  <w:tcW w:w="2500" w:type="pct"/>
                </w:tcPr>
                <w:p w14:paraId="261B02C5" w14:textId="4EA31511" w:rsidR="00A1771B" w:rsidRPr="0049085E" w:rsidRDefault="00A1771B" w:rsidP="001977CC"/>
              </w:tc>
            </w:tr>
            <w:tr w:rsidR="00A1771B" w:rsidRPr="0049085E" w14:paraId="696FDE80" w14:textId="77777777" w:rsidTr="001977CC">
              <w:tc>
                <w:tcPr>
                  <w:tcW w:w="2500" w:type="pct"/>
                </w:tcPr>
                <w:p w14:paraId="1AD9B885" w14:textId="77777777" w:rsidR="00A1771B" w:rsidRPr="0049085E" w:rsidRDefault="00A1771B" w:rsidP="001977CC">
                  <w:r>
                    <w:t>waarde</w:t>
                  </w:r>
                </w:p>
              </w:tc>
              <w:tc>
                <w:tcPr>
                  <w:tcW w:w="2500" w:type="pct"/>
                </w:tcPr>
                <w:p w14:paraId="2D888555" w14:textId="36799824" w:rsidR="00A1771B" w:rsidRPr="0049085E" w:rsidRDefault="008C5D07" w:rsidP="001977CC">
                  <w:r>
                    <w:t>23|http://standaarden.omgevingswet.overheid.nl/eenheid/id/concept/Uur</w:t>
                  </w:r>
                </w:p>
              </w:tc>
            </w:tr>
          </w:tbl>
          <w:p w14:paraId="03B7BF6D" w14:textId="77777777" w:rsidR="00A1771B" w:rsidRPr="00D631F2" w:rsidRDefault="00A1771B" w:rsidP="001977CC"/>
        </w:tc>
      </w:tr>
      <w:tr w:rsidR="00A1771B" w:rsidRPr="00D631F2" w14:paraId="6F3E543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1EA409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61F941" w14:textId="77777777" w:rsidR="00A1771B" w:rsidRPr="0049085E" w:rsidRDefault="00A1771B" w:rsidP="001977CC">
                  <w:r>
                    <w:t>Geometrie</w:t>
                  </w:r>
                </w:p>
              </w:tc>
            </w:tr>
            <w:tr w:rsidR="00A1771B" w:rsidRPr="0049085E" w14:paraId="4C17E1F5" w14:textId="77777777" w:rsidTr="001977CC">
              <w:tc>
                <w:tcPr>
                  <w:tcW w:w="2500" w:type="pct"/>
                </w:tcPr>
                <w:p w14:paraId="160E74DC" w14:textId="77777777" w:rsidR="00A1771B" w:rsidRPr="0049085E" w:rsidRDefault="00A1771B" w:rsidP="001977CC">
                  <w:r>
                    <w:t>bestandsnaam</w:t>
                  </w:r>
                </w:p>
              </w:tc>
              <w:tc>
                <w:tcPr>
                  <w:tcW w:w="2500" w:type="pct"/>
                </w:tcPr>
                <w:p w14:paraId="43A5D637" w14:textId="1913C2C7" w:rsidR="00A1771B" w:rsidRPr="0049085E" w:rsidRDefault="008C5D07" w:rsidP="001977CC">
                  <w:r>
                    <w:t>Sluitingstijd.gml</w:t>
                  </w:r>
                </w:p>
              </w:tc>
            </w:tr>
            <w:tr w:rsidR="00A1771B" w:rsidRPr="0049085E" w14:paraId="1C11398D" w14:textId="77777777" w:rsidTr="001977CC">
              <w:tc>
                <w:tcPr>
                  <w:tcW w:w="2500" w:type="pct"/>
                </w:tcPr>
                <w:p w14:paraId="4B445602" w14:textId="77777777" w:rsidR="00A1771B" w:rsidRPr="0049085E" w:rsidRDefault="00A1771B" w:rsidP="001977CC">
                  <w:r w:rsidRPr="0049085E">
                    <w:t>noemer</w:t>
                  </w:r>
                </w:p>
              </w:tc>
              <w:tc>
                <w:tcPr>
                  <w:tcW w:w="2500" w:type="pct"/>
                </w:tcPr>
                <w:p w14:paraId="17A47B0C" w14:textId="50A75CC0" w:rsidR="00A1771B" w:rsidRPr="0049085E" w:rsidRDefault="008C5D07" w:rsidP="001977CC">
                  <w:r>
                    <w:t>Sluitingstijd</w:t>
                  </w:r>
                </w:p>
              </w:tc>
            </w:tr>
            <w:tr w:rsidR="00A1771B" w:rsidRPr="0049085E" w14:paraId="491D22C6" w14:textId="77777777" w:rsidTr="001977CC">
              <w:tc>
                <w:tcPr>
                  <w:tcW w:w="2500" w:type="pct"/>
                </w:tcPr>
                <w:p w14:paraId="5BD9A6EB" w14:textId="77777777" w:rsidR="00A1771B" w:rsidRPr="0049085E" w:rsidRDefault="00A1771B" w:rsidP="001977CC">
                  <w:r>
                    <w:t>symboolcode</w:t>
                  </w:r>
                </w:p>
              </w:tc>
              <w:tc>
                <w:tcPr>
                  <w:tcW w:w="2500" w:type="pct"/>
                </w:tcPr>
                <w:p w14:paraId="47E57743" w14:textId="77EBECD5" w:rsidR="00A1771B" w:rsidRDefault="00A1771B" w:rsidP="001977CC"/>
              </w:tc>
            </w:tr>
            <w:tr w:rsidR="00A1771B" w:rsidRPr="0049085E" w14:paraId="7D53D14E" w14:textId="77777777" w:rsidTr="001977CC">
              <w:tc>
                <w:tcPr>
                  <w:tcW w:w="2500" w:type="pct"/>
                </w:tcPr>
                <w:p w14:paraId="7DCBF32C" w14:textId="77777777" w:rsidR="00A1771B" w:rsidRPr="0049085E" w:rsidRDefault="00A1771B" w:rsidP="001977CC">
                  <w:r w:rsidRPr="0049085E">
                    <w:t>nauwkeurigheid</w:t>
                  </w:r>
                </w:p>
              </w:tc>
              <w:tc>
                <w:tcPr>
                  <w:tcW w:w="2500" w:type="pct"/>
                </w:tcPr>
                <w:p w14:paraId="143CD8BF" w14:textId="30E9A064" w:rsidR="00A1771B" w:rsidRPr="0049085E" w:rsidRDefault="00A1771B" w:rsidP="001977CC"/>
              </w:tc>
            </w:tr>
            <w:tr w:rsidR="00A1771B" w:rsidRPr="0049085E" w14:paraId="6B16CB5A" w14:textId="77777777" w:rsidTr="001977CC">
              <w:tc>
                <w:tcPr>
                  <w:tcW w:w="2500" w:type="pct"/>
                </w:tcPr>
                <w:p w14:paraId="139186D7" w14:textId="77777777" w:rsidR="00A1771B" w:rsidRPr="0049085E" w:rsidRDefault="00A1771B" w:rsidP="001977CC">
                  <w:r w:rsidRPr="0049085E">
                    <w:t>bronNauwkeurigheid</w:t>
                  </w:r>
                </w:p>
              </w:tc>
              <w:tc>
                <w:tcPr>
                  <w:tcW w:w="2500" w:type="pct"/>
                </w:tcPr>
                <w:p w14:paraId="50EE8FFD" w14:textId="300990AE" w:rsidR="00A1771B" w:rsidRPr="0049085E" w:rsidRDefault="008C5D07" w:rsidP="001977CC">
                  <w:r>
                    <w:t>geen</w:t>
                  </w:r>
                </w:p>
              </w:tc>
            </w:tr>
            <w:tr w:rsidR="00A1771B" w:rsidRPr="0049085E" w14:paraId="57A1D4FB" w14:textId="77777777" w:rsidTr="001977CC">
              <w:tc>
                <w:tcPr>
                  <w:tcW w:w="2500" w:type="pct"/>
                </w:tcPr>
                <w:p w14:paraId="648431DB" w14:textId="77777777" w:rsidR="00A1771B" w:rsidRPr="0049085E" w:rsidRDefault="00A1771B" w:rsidP="001977CC">
                  <w:r>
                    <w:t>idealisatie</w:t>
                  </w:r>
                </w:p>
              </w:tc>
              <w:tc>
                <w:tcPr>
                  <w:tcW w:w="2500" w:type="pct"/>
                </w:tcPr>
                <w:p w14:paraId="3E7989A2" w14:textId="747E010D" w:rsidR="00A1771B" w:rsidRPr="0049085E" w:rsidRDefault="008C5D07" w:rsidP="001977CC">
                  <w:r>
                    <w:t>http://standaarden.omgevingswet.overheid.nl/idealisatie/id/concept/Exact</w:t>
                  </w:r>
                </w:p>
              </w:tc>
            </w:tr>
          </w:tbl>
          <w:p w14:paraId="767485CF" w14:textId="77777777" w:rsidR="00A1771B" w:rsidRPr="00D631F2" w:rsidRDefault="00A1771B" w:rsidP="001977CC"/>
        </w:tc>
      </w:tr>
    </w:tbl>
    <w:p w14:paraId="633A6597" w14:textId="453222FD" w:rsidR="00A1771B" w:rsidRDefault="00A1771B">
      <w:pPr>
        <w:pStyle w:val="Tekstopmerking"/>
      </w:pPr>
    </w:p>
  </w:comment>
  <w:comment w:id="170"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416F30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95AF35" w14:textId="77777777" w:rsidR="00A1771B" w:rsidRPr="00D631F2" w:rsidRDefault="00A1771B" w:rsidP="001977CC">
            <w:r>
              <w:rPr>
                <w:rStyle w:val="Verwijzingopmerking"/>
              </w:rPr>
              <w:annotationRef/>
            </w:r>
            <w:r w:rsidRPr="00D631F2">
              <w:t>Activiteit</w:t>
            </w:r>
          </w:p>
        </w:tc>
      </w:tr>
      <w:tr w:rsidR="00A1771B" w:rsidRPr="00D631F2" w14:paraId="1D36057A" w14:textId="77777777" w:rsidTr="001977CC">
        <w:tc>
          <w:tcPr>
            <w:tcW w:w="2500" w:type="pct"/>
          </w:tcPr>
          <w:p w14:paraId="61ABAA43" w14:textId="77777777" w:rsidR="00A1771B" w:rsidRPr="00D631F2" w:rsidRDefault="00A1771B" w:rsidP="001977CC">
            <w:r w:rsidRPr="00D631F2">
              <w:t>activiteit</w:t>
            </w:r>
            <w:r>
              <w:t>en</w:t>
            </w:r>
          </w:p>
        </w:tc>
        <w:tc>
          <w:tcPr>
            <w:tcW w:w="2500" w:type="pct"/>
          </w:tcPr>
          <w:p w14:paraId="11AFB817" w14:textId="56F6A3F2" w:rsidR="00A1771B" w:rsidRPr="00D631F2" w:rsidRDefault="00FE2408" w:rsidP="001977CC">
            <w:r>
              <w:t>Horeca-activiteit verrichten</w:t>
            </w:r>
          </w:p>
        </w:tc>
      </w:tr>
      <w:tr w:rsidR="00A1771B" w:rsidRPr="00D631F2" w14:paraId="19808D72" w14:textId="77777777" w:rsidTr="001977CC">
        <w:tc>
          <w:tcPr>
            <w:tcW w:w="2500" w:type="pct"/>
          </w:tcPr>
          <w:p w14:paraId="3C7CD8DC" w14:textId="77777777" w:rsidR="00A1771B" w:rsidRPr="00D631F2" w:rsidRDefault="00A1771B" w:rsidP="001977CC">
            <w:r>
              <w:t>bovenliggendeActiviteit</w:t>
            </w:r>
          </w:p>
        </w:tc>
        <w:tc>
          <w:tcPr>
            <w:tcW w:w="2500" w:type="pct"/>
          </w:tcPr>
          <w:p w14:paraId="1C984AF6" w14:textId="510C20D4" w:rsidR="00A1771B" w:rsidRDefault="00A1771B" w:rsidP="001977CC"/>
        </w:tc>
      </w:tr>
      <w:tr w:rsidR="00A1771B" w:rsidRPr="00D631F2" w14:paraId="0A4371CE" w14:textId="77777777" w:rsidTr="001977CC">
        <w:tc>
          <w:tcPr>
            <w:tcW w:w="2500" w:type="pct"/>
          </w:tcPr>
          <w:p w14:paraId="73BF0C3A" w14:textId="77777777" w:rsidR="00A1771B" w:rsidRPr="00D631F2" w:rsidRDefault="00A1771B" w:rsidP="001977CC">
            <w:r w:rsidRPr="00D631F2">
              <w:t>activiteitengroep</w:t>
            </w:r>
          </w:p>
        </w:tc>
        <w:tc>
          <w:tcPr>
            <w:tcW w:w="2500" w:type="pct"/>
          </w:tcPr>
          <w:p w14:paraId="034507A8" w14:textId="40B9A862" w:rsidR="00A1771B" w:rsidRPr="00D631F2" w:rsidRDefault="00FE2408" w:rsidP="001977CC">
            <w:r>
              <w:t>http://standaarden.omgevingswet.overheid.nl/activiteit/id/concept/ExploitatieactiviteitHoreca</w:t>
            </w:r>
          </w:p>
        </w:tc>
      </w:tr>
      <w:tr w:rsidR="00A1771B" w:rsidRPr="00D631F2" w14:paraId="021E5276" w14:textId="77777777" w:rsidTr="001977CC">
        <w:tc>
          <w:tcPr>
            <w:tcW w:w="2500" w:type="pct"/>
          </w:tcPr>
          <w:p w14:paraId="5871A109" w14:textId="77777777" w:rsidR="00A1771B" w:rsidRPr="00D631F2" w:rsidRDefault="00A1771B" w:rsidP="001977CC">
            <w:r>
              <w:t>activiteitregelkwalificatie</w:t>
            </w:r>
          </w:p>
        </w:tc>
        <w:tc>
          <w:tcPr>
            <w:tcW w:w="2500" w:type="pct"/>
          </w:tcPr>
          <w:p w14:paraId="1A3BC5C2" w14:textId="4230B107" w:rsidR="00A1771B" w:rsidRPr="00D631F2" w:rsidRDefault="00FE2408" w:rsidP="001977CC">
            <w:r>
              <w:t>http://standaarden.omgevingswet.overheid.nl/activiteitregelkwalificatie/id/concept/AndersGeduid</w:t>
            </w:r>
          </w:p>
        </w:tc>
      </w:tr>
      <w:tr w:rsidR="00A1771B" w:rsidRPr="00D631F2" w14:paraId="361B185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3164250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4E2812" w14:textId="77777777" w:rsidR="00A1771B" w:rsidRPr="0049085E" w:rsidRDefault="00A1771B" w:rsidP="001977CC">
                  <w:r>
                    <w:t>Geometrie</w:t>
                  </w:r>
                </w:p>
              </w:tc>
            </w:tr>
            <w:tr w:rsidR="00D4766E" w:rsidRPr="0049085E" w14:paraId="6F9EF2F1" w14:textId="77777777" w:rsidTr="001977CC">
              <w:tc>
                <w:tcPr>
                  <w:tcW w:w="2500" w:type="pct"/>
                </w:tcPr>
                <w:p w14:paraId="69ECD933" w14:textId="77777777" w:rsidR="00D4766E" w:rsidRPr="0049085E" w:rsidRDefault="00D4766E" w:rsidP="00D4766E">
                  <w:r>
                    <w:t>bestandsnaam</w:t>
                  </w:r>
                </w:p>
              </w:tc>
              <w:tc>
                <w:tcPr>
                  <w:tcW w:w="2500" w:type="pct"/>
                </w:tcPr>
                <w:p w14:paraId="3E55760F" w14:textId="18770ABB" w:rsidR="00D4766E" w:rsidRPr="0049085E" w:rsidRDefault="00D4766E" w:rsidP="00D4766E">
                  <w:r w:rsidRPr="00B47DF8">
                    <w:t>Horeca___Categorie_I.gml</w:t>
                  </w:r>
                </w:p>
              </w:tc>
            </w:tr>
            <w:tr w:rsidR="00D4766E" w:rsidRPr="0049085E" w14:paraId="402DB449" w14:textId="77777777" w:rsidTr="001977CC">
              <w:tc>
                <w:tcPr>
                  <w:tcW w:w="2500" w:type="pct"/>
                </w:tcPr>
                <w:p w14:paraId="3FDAEB0E" w14:textId="77777777" w:rsidR="00D4766E" w:rsidRPr="0049085E" w:rsidRDefault="00D4766E" w:rsidP="00D4766E">
                  <w:r w:rsidRPr="0049085E">
                    <w:t>noemer</w:t>
                  </w:r>
                </w:p>
              </w:tc>
              <w:tc>
                <w:tcPr>
                  <w:tcW w:w="2500" w:type="pct"/>
                </w:tcPr>
                <w:p w14:paraId="4C785A51" w14:textId="29E35F28" w:rsidR="00D4766E" w:rsidRPr="0049085E" w:rsidRDefault="00D4766E" w:rsidP="00D4766E">
                  <w:r w:rsidRPr="00B47DF8">
                    <w:t>Horeca - Categorie I</w:t>
                  </w:r>
                </w:p>
              </w:tc>
            </w:tr>
            <w:tr w:rsidR="00A1771B" w:rsidRPr="0049085E" w14:paraId="4A03C583" w14:textId="77777777" w:rsidTr="001977CC">
              <w:tc>
                <w:tcPr>
                  <w:tcW w:w="2500" w:type="pct"/>
                </w:tcPr>
                <w:p w14:paraId="346A2CB6" w14:textId="77777777" w:rsidR="00A1771B" w:rsidRPr="0049085E" w:rsidRDefault="00A1771B" w:rsidP="001977CC">
                  <w:r>
                    <w:t>symboolcode</w:t>
                  </w:r>
                </w:p>
              </w:tc>
              <w:tc>
                <w:tcPr>
                  <w:tcW w:w="2500" w:type="pct"/>
                </w:tcPr>
                <w:p w14:paraId="684213F0" w14:textId="51237ACF" w:rsidR="00A1771B" w:rsidRDefault="00A1771B" w:rsidP="001977CC"/>
              </w:tc>
            </w:tr>
            <w:tr w:rsidR="00A1771B" w:rsidRPr="0049085E" w14:paraId="0372B03D" w14:textId="77777777" w:rsidTr="001977CC">
              <w:tc>
                <w:tcPr>
                  <w:tcW w:w="2500" w:type="pct"/>
                </w:tcPr>
                <w:p w14:paraId="0DBD1EF1" w14:textId="77777777" w:rsidR="00A1771B" w:rsidRPr="0049085E" w:rsidRDefault="00A1771B" w:rsidP="001977CC">
                  <w:r w:rsidRPr="0049085E">
                    <w:t>nauwkeurigheid</w:t>
                  </w:r>
                </w:p>
              </w:tc>
              <w:tc>
                <w:tcPr>
                  <w:tcW w:w="2500" w:type="pct"/>
                </w:tcPr>
                <w:p w14:paraId="2B58A9B1" w14:textId="592B450B" w:rsidR="00A1771B" w:rsidRPr="0049085E" w:rsidRDefault="00A1771B" w:rsidP="001977CC"/>
              </w:tc>
            </w:tr>
            <w:tr w:rsidR="00A1771B" w:rsidRPr="0049085E" w14:paraId="25EFCCBC" w14:textId="77777777" w:rsidTr="001977CC">
              <w:tc>
                <w:tcPr>
                  <w:tcW w:w="2500" w:type="pct"/>
                </w:tcPr>
                <w:p w14:paraId="61DFCBD5" w14:textId="77777777" w:rsidR="00A1771B" w:rsidRPr="0049085E" w:rsidRDefault="00A1771B" w:rsidP="001977CC">
                  <w:r w:rsidRPr="0049085E">
                    <w:t>bron</w:t>
                  </w:r>
                  <w:r>
                    <w:t>N</w:t>
                  </w:r>
                  <w:r w:rsidRPr="0049085E">
                    <w:t>auwkeurigheid</w:t>
                  </w:r>
                </w:p>
              </w:tc>
              <w:tc>
                <w:tcPr>
                  <w:tcW w:w="2500" w:type="pct"/>
                </w:tcPr>
                <w:p w14:paraId="619B82A5" w14:textId="7B02D373" w:rsidR="00A1771B" w:rsidRPr="0049085E" w:rsidRDefault="00FE2408" w:rsidP="001977CC">
                  <w:r>
                    <w:t>geen</w:t>
                  </w:r>
                </w:p>
              </w:tc>
            </w:tr>
            <w:tr w:rsidR="00A1771B" w:rsidRPr="0049085E" w14:paraId="3A4C1DBE" w14:textId="77777777" w:rsidTr="001977CC">
              <w:tc>
                <w:tcPr>
                  <w:tcW w:w="2500" w:type="pct"/>
                </w:tcPr>
                <w:p w14:paraId="7B8E0523" w14:textId="77777777" w:rsidR="00A1771B" w:rsidRPr="0049085E" w:rsidRDefault="00A1771B" w:rsidP="001977CC">
                  <w:r>
                    <w:t>idealisatie</w:t>
                  </w:r>
                </w:p>
              </w:tc>
              <w:tc>
                <w:tcPr>
                  <w:tcW w:w="2500" w:type="pct"/>
                </w:tcPr>
                <w:p w14:paraId="1267FC70" w14:textId="082B3D50" w:rsidR="00A1771B" w:rsidRPr="0049085E" w:rsidRDefault="00FE2408" w:rsidP="001977CC">
                  <w:r>
                    <w:t>geen</w:t>
                  </w:r>
                </w:p>
              </w:tc>
            </w:tr>
          </w:tbl>
          <w:p w14:paraId="151DDFB0" w14:textId="77777777" w:rsidR="00A1771B" w:rsidRPr="00D631F2" w:rsidRDefault="00A1771B" w:rsidP="001977CC"/>
        </w:tc>
      </w:tr>
    </w:tbl>
    <w:p w14:paraId="312F5EE1" w14:textId="48826ED1" w:rsidR="00A1771B" w:rsidRDefault="00A1771B">
      <w:pPr>
        <w:pStyle w:val="Tekstopmerking"/>
      </w:pPr>
    </w:p>
  </w:comment>
  <w:comment w:id="171"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674AD48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B7FBFD" w14:textId="77777777" w:rsidR="00A1771B" w:rsidRPr="0049085E" w:rsidRDefault="00A1771B" w:rsidP="00ED1428">
            <w:r>
              <w:rPr>
                <w:rStyle w:val="Verwijzingopmerking"/>
              </w:rPr>
              <w:annotationRef/>
            </w:r>
            <w:r>
              <w:t>Geometrie</w:t>
            </w:r>
          </w:p>
        </w:tc>
      </w:tr>
      <w:tr w:rsidR="00A1771B" w:rsidRPr="0049085E" w14:paraId="4EDA2FEF" w14:textId="77777777" w:rsidTr="00ED1428">
        <w:tc>
          <w:tcPr>
            <w:tcW w:w="2500" w:type="pct"/>
          </w:tcPr>
          <w:p w14:paraId="3CC9158B" w14:textId="77777777" w:rsidR="00A1771B" w:rsidRPr="0049085E" w:rsidRDefault="00A1771B" w:rsidP="00ED1428">
            <w:r>
              <w:t>bestandsnaam</w:t>
            </w:r>
          </w:p>
        </w:tc>
        <w:tc>
          <w:tcPr>
            <w:tcW w:w="2500" w:type="pct"/>
          </w:tcPr>
          <w:p w14:paraId="094C4AB1" w14:textId="041F7F09" w:rsidR="00A1771B" w:rsidRPr="0049085E" w:rsidRDefault="007E38B8" w:rsidP="00ED1428">
            <w:r w:rsidRPr="007E38B8">
              <w:t>Horeca___Categorie_I.gml</w:t>
            </w:r>
          </w:p>
        </w:tc>
      </w:tr>
      <w:tr w:rsidR="00A1771B" w:rsidRPr="0049085E" w14:paraId="76588507" w14:textId="77777777" w:rsidTr="00ED1428">
        <w:tc>
          <w:tcPr>
            <w:tcW w:w="2500" w:type="pct"/>
          </w:tcPr>
          <w:p w14:paraId="236DB02E" w14:textId="77777777" w:rsidR="00A1771B" w:rsidRPr="0049085E" w:rsidRDefault="00A1771B" w:rsidP="00ED1428">
            <w:r w:rsidRPr="0049085E">
              <w:t>noemer</w:t>
            </w:r>
          </w:p>
        </w:tc>
        <w:tc>
          <w:tcPr>
            <w:tcW w:w="2500" w:type="pct"/>
          </w:tcPr>
          <w:p w14:paraId="420C8BB5" w14:textId="3F1A9DF4" w:rsidR="00A1771B" w:rsidRPr="0049085E" w:rsidRDefault="00A1771B" w:rsidP="00ED1428">
            <w:r>
              <w:t>Horeca - Categorie I</w:t>
            </w:r>
          </w:p>
        </w:tc>
      </w:tr>
      <w:tr w:rsidR="00A1771B" w:rsidRPr="0049085E" w14:paraId="6CE2583A" w14:textId="77777777" w:rsidTr="00ED1428">
        <w:tc>
          <w:tcPr>
            <w:tcW w:w="2500" w:type="pct"/>
          </w:tcPr>
          <w:p w14:paraId="3CF45B6C" w14:textId="77777777" w:rsidR="00A1771B" w:rsidRPr="0049085E" w:rsidRDefault="00A1771B" w:rsidP="00ED1428">
            <w:r>
              <w:t>symboolcode</w:t>
            </w:r>
          </w:p>
        </w:tc>
        <w:tc>
          <w:tcPr>
            <w:tcW w:w="2500" w:type="pct"/>
          </w:tcPr>
          <w:p w14:paraId="05641E12" w14:textId="7B2A6E28" w:rsidR="00A1771B" w:rsidRDefault="00A1771B" w:rsidP="00ED1428"/>
        </w:tc>
      </w:tr>
      <w:tr w:rsidR="00A1771B" w:rsidRPr="0049085E" w14:paraId="32E1C89A" w14:textId="77777777" w:rsidTr="00ED1428">
        <w:tc>
          <w:tcPr>
            <w:tcW w:w="2500" w:type="pct"/>
          </w:tcPr>
          <w:p w14:paraId="425F920C" w14:textId="77777777" w:rsidR="00A1771B" w:rsidRPr="0049085E" w:rsidRDefault="00A1771B" w:rsidP="00ED1428">
            <w:r w:rsidRPr="0049085E">
              <w:t>nauwkeurigheid</w:t>
            </w:r>
          </w:p>
        </w:tc>
        <w:tc>
          <w:tcPr>
            <w:tcW w:w="2500" w:type="pct"/>
          </w:tcPr>
          <w:p w14:paraId="67729C44" w14:textId="25D0F08A" w:rsidR="00A1771B" w:rsidRPr="0049085E" w:rsidRDefault="00A1771B" w:rsidP="00ED1428"/>
        </w:tc>
      </w:tr>
      <w:tr w:rsidR="00A1771B" w:rsidRPr="0049085E" w14:paraId="3E9AE52F" w14:textId="77777777" w:rsidTr="00ED1428">
        <w:tc>
          <w:tcPr>
            <w:tcW w:w="2500" w:type="pct"/>
          </w:tcPr>
          <w:p w14:paraId="1AD98501" w14:textId="77777777" w:rsidR="00A1771B" w:rsidRPr="0049085E" w:rsidRDefault="00A1771B" w:rsidP="00ED1428">
            <w:r w:rsidRPr="0049085E">
              <w:t>bronNauwkeurigheid</w:t>
            </w:r>
          </w:p>
        </w:tc>
        <w:tc>
          <w:tcPr>
            <w:tcW w:w="2500" w:type="pct"/>
          </w:tcPr>
          <w:p w14:paraId="25D02EAA" w14:textId="70733679" w:rsidR="00A1771B" w:rsidRPr="0049085E" w:rsidRDefault="00A1771B" w:rsidP="00ED1428">
            <w:r>
              <w:t>geen</w:t>
            </w:r>
          </w:p>
        </w:tc>
      </w:tr>
      <w:tr w:rsidR="00A1771B" w:rsidRPr="0049085E" w14:paraId="00EEB10C" w14:textId="77777777" w:rsidTr="00ED1428">
        <w:tc>
          <w:tcPr>
            <w:tcW w:w="2500" w:type="pct"/>
          </w:tcPr>
          <w:p w14:paraId="5757031B" w14:textId="77777777" w:rsidR="00A1771B" w:rsidRPr="0049085E" w:rsidRDefault="00A1771B" w:rsidP="00ED1428">
            <w:r>
              <w:t>idealisatie</w:t>
            </w:r>
          </w:p>
        </w:tc>
        <w:tc>
          <w:tcPr>
            <w:tcW w:w="2500" w:type="pct"/>
          </w:tcPr>
          <w:p w14:paraId="401F0424" w14:textId="3800F3CC" w:rsidR="00A1771B" w:rsidRPr="0049085E" w:rsidRDefault="00A1771B" w:rsidP="00ED1428">
            <w:r>
              <w:t>http://standaarden.omgevingswet.overheid.nl/idealisatie/id/concept/Exact</w:t>
            </w:r>
          </w:p>
        </w:tc>
      </w:tr>
      <w:tr w:rsidR="00A1771B" w:rsidRPr="0049085E" w14:paraId="7FDB8895" w14:textId="77777777" w:rsidTr="00ED1428">
        <w:tc>
          <w:tcPr>
            <w:tcW w:w="2500" w:type="pct"/>
          </w:tcPr>
          <w:p w14:paraId="600AD646" w14:textId="77777777" w:rsidR="00A1771B" w:rsidRDefault="00A1771B" w:rsidP="00ED1428">
            <w:r>
              <w:t>regelingsgebied</w:t>
            </w:r>
          </w:p>
        </w:tc>
        <w:tc>
          <w:tcPr>
            <w:tcW w:w="2500" w:type="pct"/>
          </w:tcPr>
          <w:p w14:paraId="1ACB2F1F" w14:textId="63E252C0" w:rsidR="00A1771B" w:rsidRDefault="00A1771B" w:rsidP="00ED1428">
            <w:r>
              <w:t>False</w:t>
            </w:r>
          </w:p>
        </w:tc>
      </w:tr>
    </w:tbl>
    <w:p w14:paraId="156F362B" w14:textId="2413B18B" w:rsidR="00A1771B" w:rsidRDefault="00A1771B">
      <w:pPr>
        <w:pStyle w:val="Tekstopmerking"/>
      </w:pPr>
    </w:p>
  </w:comment>
  <w:comment w:id="172"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D631F2" w14:paraId="311FB02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478755" w14:textId="77777777" w:rsidR="00A1771B" w:rsidRPr="00D631F2" w:rsidRDefault="00A1771B" w:rsidP="001977CC">
            <w:r>
              <w:rPr>
                <w:rStyle w:val="Verwijzingopmerking"/>
              </w:rPr>
              <w:annotationRef/>
            </w:r>
            <w:r w:rsidRPr="00D631F2">
              <w:t>Activiteit</w:t>
            </w:r>
          </w:p>
        </w:tc>
      </w:tr>
      <w:tr w:rsidR="00A1771B" w:rsidRPr="00D631F2" w14:paraId="69539B53" w14:textId="77777777" w:rsidTr="001977CC">
        <w:tc>
          <w:tcPr>
            <w:tcW w:w="2500" w:type="pct"/>
          </w:tcPr>
          <w:p w14:paraId="27B6A88F" w14:textId="77777777" w:rsidR="00A1771B" w:rsidRPr="00D631F2" w:rsidRDefault="00A1771B" w:rsidP="001977CC">
            <w:r w:rsidRPr="00D631F2">
              <w:t>activiteit</w:t>
            </w:r>
            <w:r>
              <w:t>en</w:t>
            </w:r>
          </w:p>
        </w:tc>
        <w:tc>
          <w:tcPr>
            <w:tcW w:w="2500" w:type="pct"/>
          </w:tcPr>
          <w:p w14:paraId="256D333E" w14:textId="55FF08A3" w:rsidR="00A1771B" w:rsidRPr="00D631F2" w:rsidRDefault="00FE2408" w:rsidP="001977CC">
            <w:r>
              <w:t>Horeca-activiteit verrichten</w:t>
            </w:r>
          </w:p>
        </w:tc>
      </w:tr>
      <w:tr w:rsidR="00A1771B" w:rsidRPr="00D631F2" w14:paraId="1A8C3107" w14:textId="77777777" w:rsidTr="001977CC">
        <w:tc>
          <w:tcPr>
            <w:tcW w:w="2500" w:type="pct"/>
          </w:tcPr>
          <w:p w14:paraId="477ABC22" w14:textId="77777777" w:rsidR="00A1771B" w:rsidRPr="00D631F2" w:rsidRDefault="00A1771B" w:rsidP="001977CC">
            <w:r>
              <w:t>bovenliggendeActiviteit</w:t>
            </w:r>
          </w:p>
        </w:tc>
        <w:tc>
          <w:tcPr>
            <w:tcW w:w="2500" w:type="pct"/>
          </w:tcPr>
          <w:p w14:paraId="4A903D4B" w14:textId="5A53DAE9" w:rsidR="00A1771B" w:rsidRDefault="00A1771B" w:rsidP="001977CC"/>
        </w:tc>
      </w:tr>
      <w:tr w:rsidR="00A1771B" w:rsidRPr="00D631F2" w14:paraId="3032B346" w14:textId="77777777" w:rsidTr="001977CC">
        <w:tc>
          <w:tcPr>
            <w:tcW w:w="2500" w:type="pct"/>
          </w:tcPr>
          <w:p w14:paraId="0F4197A9" w14:textId="77777777" w:rsidR="00A1771B" w:rsidRPr="00D631F2" w:rsidRDefault="00A1771B" w:rsidP="001977CC">
            <w:r w:rsidRPr="00D631F2">
              <w:t>activiteitengroep</w:t>
            </w:r>
          </w:p>
        </w:tc>
        <w:tc>
          <w:tcPr>
            <w:tcW w:w="2500" w:type="pct"/>
          </w:tcPr>
          <w:p w14:paraId="6263F81F" w14:textId="490EFDD0" w:rsidR="00A1771B" w:rsidRPr="00D631F2" w:rsidRDefault="00FE2408" w:rsidP="001977CC">
            <w:r>
              <w:t>http://standaarden.omgevingswet.overheid.nl/activiteit/id/concept/ExploitatieactiviteitHoreca</w:t>
            </w:r>
          </w:p>
        </w:tc>
      </w:tr>
      <w:tr w:rsidR="00A1771B" w:rsidRPr="00D631F2" w14:paraId="67BA4B59" w14:textId="77777777" w:rsidTr="001977CC">
        <w:tc>
          <w:tcPr>
            <w:tcW w:w="2500" w:type="pct"/>
          </w:tcPr>
          <w:p w14:paraId="2414617E" w14:textId="77777777" w:rsidR="00A1771B" w:rsidRPr="00D631F2" w:rsidRDefault="00A1771B" w:rsidP="001977CC">
            <w:r>
              <w:t>activiteitregelkwalificatie</w:t>
            </w:r>
          </w:p>
        </w:tc>
        <w:tc>
          <w:tcPr>
            <w:tcW w:w="2500" w:type="pct"/>
          </w:tcPr>
          <w:p w14:paraId="3CECE92E" w14:textId="360378F5" w:rsidR="00A1771B" w:rsidRPr="00D631F2" w:rsidRDefault="00FE2408" w:rsidP="001977CC">
            <w:r>
              <w:t>http://standaarden.omgevingswet.overheid.nl/activiteitregelkwalificatie/id/concept/AndersGeduid</w:t>
            </w:r>
          </w:p>
        </w:tc>
      </w:tr>
      <w:tr w:rsidR="00A1771B" w:rsidRPr="00D631F2" w14:paraId="05A85F4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1771B" w:rsidRPr="0049085E" w14:paraId="470734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973AA" w14:textId="77777777" w:rsidR="00A1771B" w:rsidRPr="0049085E" w:rsidRDefault="00A1771B" w:rsidP="001977CC">
                  <w:r>
                    <w:t>Geometrie</w:t>
                  </w:r>
                </w:p>
              </w:tc>
            </w:tr>
            <w:tr w:rsidR="00D4766E" w:rsidRPr="0049085E" w14:paraId="406213B1" w14:textId="77777777" w:rsidTr="001977CC">
              <w:tc>
                <w:tcPr>
                  <w:tcW w:w="2500" w:type="pct"/>
                </w:tcPr>
                <w:p w14:paraId="7A852402" w14:textId="77777777" w:rsidR="00D4766E" w:rsidRPr="0049085E" w:rsidRDefault="00D4766E" w:rsidP="00D4766E">
                  <w:r>
                    <w:t>bestandsnaam</w:t>
                  </w:r>
                </w:p>
              </w:tc>
              <w:tc>
                <w:tcPr>
                  <w:tcW w:w="2500" w:type="pct"/>
                </w:tcPr>
                <w:p w14:paraId="60C3535D" w14:textId="5BD2A534" w:rsidR="00D4766E" w:rsidRPr="0049085E" w:rsidRDefault="00D4766E" w:rsidP="00D4766E">
                  <w:r w:rsidRPr="00EA693D">
                    <w:t>Horeca___Categorie_I.gml</w:t>
                  </w:r>
                </w:p>
              </w:tc>
            </w:tr>
            <w:tr w:rsidR="00D4766E" w:rsidRPr="0049085E" w14:paraId="77768D9E" w14:textId="77777777" w:rsidTr="001977CC">
              <w:tc>
                <w:tcPr>
                  <w:tcW w:w="2500" w:type="pct"/>
                </w:tcPr>
                <w:p w14:paraId="0D9A3F47" w14:textId="77777777" w:rsidR="00D4766E" w:rsidRPr="0049085E" w:rsidRDefault="00D4766E" w:rsidP="00D4766E">
                  <w:r w:rsidRPr="0049085E">
                    <w:t>noemer</w:t>
                  </w:r>
                </w:p>
              </w:tc>
              <w:tc>
                <w:tcPr>
                  <w:tcW w:w="2500" w:type="pct"/>
                </w:tcPr>
                <w:p w14:paraId="717A2F54" w14:textId="3B18A40B" w:rsidR="00D4766E" w:rsidRPr="0049085E" w:rsidRDefault="00D4766E" w:rsidP="00D4766E">
                  <w:r w:rsidRPr="00EA693D">
                    <w:t>Horeca - Categorie I</w:t>
                  </w:r>
                </w:p>
              </w:tc>
            </w:tr>
            <w:tr w:rsidR="00A1771B" w:rsidRPr="0049085E" w14:paraId="0DF7B008" w14:textId="77777777" w:rsidTr="001977CC">
              <w:tc>
                <w:tcPr>
                  <w:tcW w:w="2500" w:type="pct"/>
                </w:tcPr>
                <w:p w14:paraId="1A23DA04" w14:textId="77777777" w:rsidR="00A1771B" w:rsidRPr="0049085E" w:rsidRDefault="00A1771B" w:rsidP="001977CC">
                  <w:r>
                    <w:t>symboolcode</w:t>
                  </w:r>
                </w:p>
              </w:tc>
              <w:tc>
                <w:tcPr>
                  <w:tcW w:w="2500" w:type="pct"/>
                </w:tcPr>
                <w:p w14:paraId="6C6F896B" w14:textId="1B59B82B" w:rsidR="00A1771B" w:rsidRDefault="00A1771B" w:rsidP="001977CC"/>
              </w:tc>
            </w:tr>
            <w:tr w:rsidR="00A1771B" w:rsidRPr="0049085E" w14:paraId="24AF4C98" w14:textId="77777777" w:rsidTr="001977CC">
              <w:tc>
                <w:tcPr>
                  <w:tcW w:w="2500" w:type="pct"/>
                </w:tcPr>
                <w:p w14:paraId="7228D495" w14:textId="77777777" w:rsidR="00A1771B" w:rsidRPr="0049085E" w:rsidRDefault="00A1771B" w:rsidP="001977CC">
                  <w:r w:rsidRPr="0049085E">
                    <w:t>nauwkeurigheid</w:t>
                  </w:r>
                </w:p>
              </w:tc>
              <w:tc>
                <w:tcPr>
                  <w:tcW w:w="2500" w:type="pct"/>
                </w:tcPr>
                <w:p w14:paraId="23704261" w14:textId="5BFB07E3" w:rsidR="00A1771B" w:rsidRPr="0049085E" w:rsidRDefault="00A1771B" w:rsidP="001977CC"/>
              </w:tc>
            </w:tr>
            <w:tr w:rsidR="00A1771B" w:rsidRPr="0049085E" w14:paraId="6038C075" w14:textId="77777777" w:rsidTr="001977CC">
              <w:tc>
                <w:tcPr>
                  <w:tcW w:w="2500" w:type="pct"/>
                </w:tcPr>
                <w:p w14:paraId="741A3663" w14:textId="77777777" w:rsidR="00A1771B" w:rsidRPr="0049085E" w:rsidRDefault="00A1771B" w:rsidP="001977CC">
                  <w:r w:rsidRPr="0049085E">
                    <w:t>bron</w:t>
                  </w:r>
                  <w:r>
                    <w:t>N</w:t>
                  </w:r>
                  <w:r w:rsidRPr="0049085E">
                    <w:t>auwkeurigheid</w:t>
                  </w:r>
                </w:p>
              </w:tc>
              <w:tc>
                <w:tcPr>
                  <w:tcW w:w="2500" w:type="pct"/>
                </w:tcPr>
                <w:p w14:paraId="2CA565A2" w14:textId="57A35ADB" w:rsidR="00A1771B" w:rsidRPr="0049085E" w:rsidRDefault="00FE2408" w:rsidP="001977CC">
                  <w:r>
                    <w:t>geen</w:t>
                  </w:r>
                </w:p>
              </w:tc>
            </w:tr>
            <w:tr w:rsidR="00A1771B" w:rsidRPr="0049085E" w14:paraId="456E8D7F" w14:textId="77777777" w:rsidTr="001977CC">
              <w:tc>
                <w:tcPr>
                  <w:tcW w:w="2500" w:type="pct"/>
                </w:tcPr>
                <w:p w14:paraId="7C3C22B7" w14:textId="77777777" w:rsidR="00A1771B" w:rsidRPr="0049085E" w:rsidRDefault="00A1771B" w:rsidP="001977CC">
                  <w:r>
                    <w:t>idealisatie</w:t>
                  </w:r>
                </w:p>
              </w:tc>
              <w:tc>
                <w:tcPr>
                  <w:tcW w:w="2500" w:type="pct"/>
                </w:tcPr>
                <w:p w14:paraId="2A0CBAFF" w14:textId="5230338F" w:rsidR="00A1771B" w:rsidRPr="0049085E" w:rsidRDefault="00FE2408" w:rsidP="001977CC">
                  <w:r>
                    <w:t>geen</w:t>
                  </w:r>
                </w:p>
              </w:tc>
            </w:tr>
          </w:tbl>
          <w:p w14:paraId="3D371834" w14:textId="77777777" w:rsidR="00A1771B" w:rsidRPr="00D631F2" w:rsidRDefault="00A1771B" w:rsidP="001977CC"/>
        </w:tc>
      </w:tr>
    </w:tbl>
    <w:p w14:paraId="2BA450C3" w14:textId="275BFF36" w:rsidR="00A1771B" w:rsidRDefault="00A1771B">
      <w:pPr>
        <w:pStyle w:val="Tekstopmerking"/>
      </w:pPr>
    </w:p>
  </w:comment>
  <w:comment w:id="173" w:author="Devlin Oosterwijk" w:date="2022-09-20T12:55:00Z" w:initials="DO">
    <w:tbl>
      <w:tblPr>
        <w:tblStyle w:val="Annotatie"/>
        <w:tblW w:w="5000" w:type="pct"/>
        <w:tblLayout w:type="fixed"/>
        <w:tblLook w:val="0620" w:firstRow="1" w:lastRow="0" w:firstColumn="0" w:lastColumn="0" w:noHBand="1" w:noVBand="1"/>
      </w:tblPr>
      <w:tblGrid>
        <w:gridCol w:w="3963"/>
        <w:gridCol w:w="3964"/>
      </w:tblGrid>
      <w:tr w:rsidR="00A1771B" w:rsidRPr="0049085E" w14:paraId="74F904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FC158" w14:textId="77777777" w:rsidR="00A1771B" w:rsidRPr="0049085E" w:rsidRDefault="00A1771B" w:rsidP="00ED1428">
            <w:r>
              <w:rPr>
                <w:rStyle w:val="Verwijzingopmerking"/>
              </w:rPr>
              <w:annotationRef/>
            </w:r>
            <w:r>
              <w:t>Geometrie</w:t>
            </w:r>
          </w:p>
        </w:tc>
      </w:tr>
      <w:tr w:rsidR="00A1771B" w:rsidRPr="0049085E" w14:paraId="1CA37997" w14:textId="77777777" w:rsidTr="00ED1428">
        <w:tc>
          <w:tcPr>
            <w:tcW w:w="2500" w:type="pct"/>
          </w:tcPr>
          <w:p w14:paraId="10399F97" w14:textId="77777777" w:rsidR="00A1771B" w:rsidRPr="0049085E" w:rsidRDefault="00A1771B" w:rsidP="00ED1428">
            <w:r>
              <w:t>bestandsnaam</w:t>
            </w:r>
          </w:p>
        </w:tc>
        <w:tc>
          <w:tcPr>
            <w:tcW w:w="2500" w:type="pct"/>
          </w:tcPr>
          <w:p w14:paraId="0DAC0E0B" w14:textId="33B06F65" w:rsidR="00A1771B" w:rsidRPr="0049085E" w:rsidRDefault="007E38B8" w:rsidP="00ED1428">
            <w:r w:rsidRPr="007E38B8">
              <w:t>Horeca___Categorie_I.gml</w:t>
            </w:r>
          </w:p>
        </w:tc>
      </w:tr>
      <w:tr w:rsidR="00A1771B" w:rsidRPr="0049085E" w14:paraId="5E6E3C56" w14:textId="77777777" w:rsidTr="00ED1428">
        <w:tc>
          <w:tcPr>
            <w:tcW w:w="2500" w:type="pct"/>
          </w:tcPr>
          <w:p w14:paraId="467C552B" w14:textId="77777777" w:rsidR="00A1771B" w:rsidRPr="0049085E" w:rsidRDefault="00A1771B" w:rsidP="00ED1428">
            <w:r w:rsidRPr="0049085E">
              <w:t>noemer</w:t>
            </w:r>
          </w:p>
        </w:tc>
        <w:tc>
          <w:tcPr>
            <w:tcW w:w="2500" w:type="pct"/>
          </w:tcPr>
          <w:p w14:paraId="2ADC3F1E" w14:textId="6B3B1DF1" w:rsidR="00A1771B" w:rsidRPr="0049085E" w:rsidRDefault="00A1771B" w:rsidP="00ED1428">
            <w:r>
              <w:t>Horeca - Categorie I</w:t>
            </w:r>
          </w:p>
        </w:tc>
      </w:tr>
      <w:tr w:rsidR="00A1771B" w:rsidRPr="0049085E" w14:paraId="00298FEB" w14:textId="77777777" w:rsidTr="00ED1428">
        <w:tc>
          <w:tcPr>
            <w:tcW w:w="2500" w:type="pct"/>
          </w:tcPr>
          <w:p w14:paraId="460D924C" w14:textId="77777777" w:rsidR="00A1771B" w:rsidRPr="0049085E" w:rsidRDefault="00A1771B" w:rsidP="00ED1428">
            <w:r>
              <w:t>symboolcode</w:t>
            </w:r>
          </w:p>
        </w:tc>
        <w:tc>
          <w:tcPr>
            <w:tcW w:w="2500" w:type="pct"/>
          </w:tcPr>
          <w:p w14:paraId="11B24C66" w14:textId="55F89598" w:rsidR="00A1771B" w:rsidRDefault="00A1771B" w:rsidP="00ED1428"/>
        </w:tc>
      </w:tr>
      <w:tr w:rsidR="00A1771B" w:rsidRPr="0049085E" w14:paraId="72F77D52" w14:textId="77777777" w:rsidTr="00ED1428">
        <w:tc>
          <w:tcPr>
            <w:tcW w:w="2500" w:type="pct"/>
          </w:tcPr>
          <w:p w14:paraId="5582D9F3" w14:textId="77777777" w:rsidR="00A1771B" w:rsidRPr="0049085E" w:rsidRDefault="00A1771B" w:rsidP="00ED1428">
            <w:r w:rsidRPr="0049085E">
              <w:t>nauwkeurigheid</w:t>
            </w:r>
          </w:p>
        </w:tc>
        <w:tc>
          <w:tcPr>
            <w:tcW w:w="2500" w:type="pct"/>
          </w:tcPr>
          <w:p w14:paraId="17F0263C" w14:textId="3C8FC98D" w:rsidR="00A1771B" w:rsidRPr="0049085E" w:rsidRDefault="00A1771B" w:rsidP="00ED1428"/>
        </w:tc>
      </w:tr>
      <w:tr w:rsidR="00A1771B" w:rsidRPr="0049085E" w14:paraId="496342B2" w14:textId="77777777" w:rsidTr="00ED1428">
        <w:tc>
          <w:tcPr>
            <w:tcW w:w="2500" w:type="pct"/>
          </w:tcPr>
          <w:p w14:paraId="1B8FB577" w14:textId="77777777" w:rsidR="00A1771B" w:rsidRPr="0049085E" w:rsidRDefault="00A1771B" w:rsidP="00ED1428">
            <w:r w:rsidRPr="0049085E">
              <w:t>bronNauwkeurigheid</w:t>
            </w:r>
          </w:p>
        </w:tc>
        <w:tc>
          <w:tcPr>
            <w:tcW w:w="2500" w:type="pct"/>
          </w:tcPr>
          <w:p w14:paraId="733167AD" w14:textId="2CAB5AB8" w:rsidR="00A1771B" w:rsidRPr="0049085E" w:rsidRDefault="00A1771B" w:rsidP="00ED1428">
            <w:r>
              <w:t>geen</w:t>
            </w:r>
          </w:p>
        </w:tc>
      </w:tr>
      <w:tr w:rsidR="00A1771B" w:rsidRPr="0049085E" w14:paraId="4136A5D9" w14:textId="77777777" w:rsidTr="00ED1428">
        <w:tc>
          <w:tcPr>
            <w:tcW w:w="2500" w:type="pct"/>
          </w:tcPr>
          <w:p w14:paraId="00028168" w14:textId="77777777" w:rsidR="00A1771B" w:rsidRPr="0049085E" w:rsidRDefault="00A1771B" w:rsidP="00ED1428">
            <w:r>
              <w:t>idealisatie</w:t>
            </w:r>
          </w:p>
        </w:tc>
        <w:tc>
          <w:tcPr>
            <w:tcW w:w="2500" w:type="pct"/>
          </w:tcPr>
          <w:p w14:paraId="7B2B24FB" w14:textId="30FCC6B7" w:rsidR="00A1771B" w:rsidRPr="0049085E" w:rsidRDefault="00A1771B" w:rsidP="00ED1428">
            <w:r>
              <w:t>http://standaarden.omgevingswet.overheid.nl/idealisatie/id/concept/Exact</w:t>
            </w:r>
          </w:p>
        </w:tc>
      </w:tr>
      <w:tr w:rsidR="00A1771B" w:rsidRPr="0049085E" w14:paraId="64675114" w14:textId="77777777" w:rsidTr="00ED1428">
        <w:tc>
          <w:tcPr>
            <w:tcW w:w="2500" w:type="pct"/>
          </w:tcPr>
          <w:p w14:paraId="6885566A" w14:textId="77777777" w:rsidR="00A1771B" w:rsidRDefault="00A1771B" w:rsidP="00ED1428">
            <w:r>
              <w:t>regelingsgebied</w:t>
            </w:r>
          </w:p>
        </w:tc>
        <w:tc>
          <w:tcPr>
            <w:tcW w:w="2500" w:type="pct"/>
          </w:tcPr>
          <w:p w14:paraId="5E50FF84" w14:textId="40BB8B5C" w:rsidR="00A1771B" w:rsidRDefault="00A1771B" w:rsidP="00ED1428">
            <w:r>
              <w:t>False</w:t>
            </w:r>
          </w:p>
        </w:tc>
      </w:tr>
    </w:tbl>
    <w:p w14:paraId="29C433A0" w14:textId="6A9E5C35" w:rsidR="00A1771B" w:rsidRDefault="00A1771B">
      <w:pPr>
        <w:pStyle w:val="Tekstopmerking"/>
      </w:pPr>
    </w:p>
  </w:comment>
  <w:comment w:id="174"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61B47C0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C84965" w14:textId="77777777" w:rsidR="001A6B86" w:rsidRPr="0049085E" w:rsidRDefault="001A6B86" w:rsidP="00ED1428">
            <w:r>
              <w:rPr>
                <w:rStyle w:val="Verwijzingopmerking"/>
              </w:rPr>
              <w:annotationRef/>
            </w:r>
            <w:r>
              <w:t>Geometrie</w:t>
            </w:r>
          </w:p>
        </w:tc>
      </w:tr>
      <w:tr w:rsidR="001A6B86" w:rsidRPr="0049085E" w14:paraId="763B2474" w14:textId="77777777" w:rsidTr="00ED1428">
        <w:tc>
          <w:tcPr>
            <w:tcW w:w="2500" w:type="pct"/>
          </w:tcPr>
          <w:p w14:paraId="64083984" w14:textId="77777777" w:rsidR="001A6B86" w:rsidRPr="0049085E" w:rsidRDefault="001A6B86" w:rsidP="00ED1428">
            <w:r>
              <w:t>bestandsnaam</w:t>
            </w:r>
          </w:p>
        </w:tc>
        <w:tc>
          <w:tcPr>
            <w:tcW w:w="2500" w:type="pct"/>
          </w:tcPr>
          <w:p w14:paraId="2A9376A3" w14:textId="63E18002" w:rsidR="001A6B86" w:rsidRPr="0049085E" w:rsidRDefault="007E38B8" w:rsidP="00ED1428">
            <w:r w:rsidRPr="007E38B8">
              <w:t>Horeca___Categorie_I.gml</w:t>
            </w:r>
          </w:p>
        </w:tc>
      </w:tr>
      <w:tr w:rsidR="001A6B86" w:rsidRPr="0049085E" w14:paraId="727522FD" w14:textId="77777777" w:rsidTr="00ED1428">
        <w:tc>
          <w:tcPr>
            <w:tcW w:w="2500" w:type="pct"/>
          </w:tcPr>
          <w:p w14:paraId="55F25CCB" w14:textId="77777777" w:rsidR="001A6B86" w:rsidRPr="0049085E" w:rsidRDefault="001A6B86" w:rsidP="00ED1428">
            <w:r w:rsidRPr="0049085E">
              <w:t>noemer</w:t>
            </w:r>
          </w:p>
        </w:tc>
        <w:tc>
          <w:tcPr>
            <w:tcW w:w="2500" w:type="pct"/>
          </w:tcPr>
          <w:p w14:paraId="4DDEABE4" w14:textId="725CBB17" w:rsidR="001A6B86" w:rsidRPr="0049085E" w:rsidRDefault="001A6B86" w:rsidP="00ED1428">
            <w:r>
              <w:t>Horeca - Categorie I</w:t>
            </w:r>
          </w:p>
        </w:tc>
      </w:tr>
      <w:tr w:rsidR="001A6B86" w:rsidRPr="0049085E" w14:paraId="629993FC" w14:textId="77777777" w:rsidTr="00ED1428">
        <w:tc>
          <w:tcPr>
            <w:tcW w:w="2500" w:type="pct"/>
          </w:tcPr>
          <w:p w14:paraId="12CC49F6" w14:textId="77777777" w:rsidR="001A6B86" w:rsidRPr="0049085E" w:rsidRDefault="001A6B86" w:rsidP="00ED1428">
            <w:r>
              <w:t>symboolcode</w:t>
            </w:r>
          </w:p>
        </w:tc>
        <w:tc>
          <w:tcPr>
            <w:tcW w:w="2500" w:type="pct"/>
          </w:tcPr>
          <w:p w14:paraId="423E1432" w14:textId="6A824EF9" w:rsidR="001A6B86" w:rsidRDefault="001A6B86" w:rsidP="00ED1428"/>
        </w:tc>
      </w:tr>
      <w:tr w:rsidR="001A6B86" w:rsidRPr="0049085E" w14:paraId="04FB89ED" w14:textId="77777777" w:rsidTr="00ED1428">
        <w:tc>
          <w:tcPr>
            <w:tcW w:w="2500" w:type="pct"/>
          </w:tcPr>
          <w:p w14:paraId="38CF11E0" w14:textId="77777777" w:rsidR="001A6B86" w:rsidRPr="0049085E" w:rsidRDefault="001A6B86" w:rsidP="00ED1428">
            <w:r w:rsidRPr="0049085E">
              <w:t>nauwkeurigheid</w:t>
            </w:r>
          </w:p>
        </w:tc>
        <w:tc>
          <w:tcPr>
            <w:tcW w:w="2500" w:type="pct"/>
          </w:tcPr>
          <w:p w14:paraId="7AED845B" w14:textId="241C9CC5" w:rsidR="001A6B86" w:rsidRPr="0049085E" w:rsidRDefault="001A6B86" w:rsidP="00ED1428"/>
        </w:tc>
      </w:tr>
      <w:tr w:rsidR="001A6B86" w:rsidRPr="0049085E" w14:paraId="70B32DB4" w14:textId="77777777" w:rsidTr="00ED1428">
        <w:tc>
          <w:tcPr>
            <w:tcW w:w="2500" w:type="pct"/>
          </w:tcPr>
          <w:p w14:paraId="40E70E1B" w14:textId="77777777" w:rsidR="001A6B86" w:rsidRPr="0049085E" w:rsidRDefault="001A6B86" w:rsidP="00ED1428">
            <w:r w:rsidRPr="0049085E">
              <w:t>bronNauwkeurigheid</w:t>
            </w:r>
          </w:p>
        </w:tc>
        <w:tc>
          <w:tcPr>
            <w:tcW w:w="2500" w:type="pct"/>
          </w:tcPr>
          <w:p w14:paraId="7B1506CF" w14:textId="20269300" w:rsidR="001A6B86" w:rsidRPr="0049085E" w:rsidRDefault="001A6B86" w:rsidP="00ED1428">
            <w:r>
              <w:t>geen</w:t>
            </w:r>
          </w:p>
        </w:tc>
      </w:tr>
      <w:tr w:rsidR="001A6B86" w:rsidRPr="0049085E" w14:paraId="2F5C2EF7" w14:textId="77777777" w:rsidTr="00ED1428">
        <w:tc>
          <w:tcPr>
            <w:tcW w:w="2500" w:type="pct"/>
          </w:tcPr>
          <w:p w14:paraId="24ED51FF" w14:textId="77777777" w:rsidR="001A6B86" w:rsidRPr="0049085E" w:rsidRDefault="001A6B86" w:rsidP="00ED1428">
            <w:r>
              <w:t>idealisatie</w:t>
            </w:r>
          </w:p>
        </w:tc>
        <w:tc>
          <w:tcPr>
            <w:tcW w:w="2500" w:type="pct"/>
          </w:tcPr>
          <w:p w14:paraId="3F6F6400" w14:textId="397A30D6" w:rsidR="001A6B86" w:rsidRPr="0049085E" w:rsidRDefault="001A6B86" w:rsidP="00ED1428">
            <w:r>
              <w:t>http://standaarden.omgevingswet.overheid.nl/idealisatie/id/concept/Exact</w:t>
            </w:r>
          </w:p>
        </w:tc>
      </w:tr>
      <w:tr w:rsidR="001A6B86" w:rsidRPr="0049085E" w14:paraId="5477CBD7" w14:textId="77777777" w:rsidTr="00ED1428">
        <w:tc>
          <w:tcPr>
            <w:tcW w:w="2500" w:type="pct"/>
          </w:tcPr>
          <w:p w14:paraId="7E8280D5" w14:textId="77777777" w:rsidR="001A6B86" w:rsidRDefault="001A6B86" w:rsidP="00ED1428">
            <w:r>
              <w:t>regelingsgebied</w:t>
            </w:r>
          </w:p>
        </w:tc>
        <w:tc>
          <w:tcPr>
            <w:tcW w:w="2500" w:type="pct"/>
          </w:tcPr>
          <w:p w14:paraId="6F957A0A" w14:textId="486EF191" w:rsidR="001A6B86" w:rsidRDefault="001A6B86" w:rsidP="00ED1428">
            <w:r>
              <w:t>False</w:t>
            </w:r>
          </w:p>
        </w:tc>
      </w:tr>
    </w:tbl>
    <w:p w14:paraId="7E6406BB" w14:textId="12D3DAD7" w:rsidR="001A6B86" w:rsidRDefault="001A6B86">
      <w:pPr>
        <w:pStyle w:val="Tekstopmerking"/>
      </w:pPr>
    </w:p>
  </w:comment>
  <w:comment w:id="175"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D631F2" w14:paraId="7FBE40A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E3E71" w14:textId="77777777" w:rsidR="001A6B86" w:rsidRPr="00D631F2" w:rsidRDefault="001A6B86" w:rsidP="001977CC">
            <w:r>
              <w:rPr>
                <w:rStyle w:val="Verwijzingopmerking"/>
              </w:rPr>
              <w:annotationRef/>
            </w:r>
            <w:r w:rsidRPr="00D631F2">
              <w:t>Activiteit</w:t>
            </w:r>
          </w:p>
        </w:tc>
      </w:tr>
      <w:tr w:rsidR="001A6B86" w:rsidRPr="00D631F2" w14:paraId="45CF5F87" w14:textId="77777777" w:rsidTr="001977CC">
        <w:tc>
          <w:tcPr>
            <w:tcW w:w="2500" w:type="pct"/>
          </w:tcPr>
          <w:p w14:paraId="40C32B12" w14:textId="77777777" w:rsidR="001A6B86" w:rsidRPr="00D631F2" w:rsidRDefault="001A6B86" w:rsidP="001977CC">
            <w:r w:rsidRPr="00D631F2">
              <w:t>activiteit</w:t>
            </w:r>
            <w:r>
              <w:t>en</w:t>
            </w:r>
          </w:p>
        </w:tc>
        <w:tc>
          <w:tcPr>
            <w:tcW w:w="2500" w:type="pct"/>
          </w:tcPr>
          <w:p w14:paraId="1A583AAB" w14:textId="4F2287D7" w:rsidR="001A6B86" w:rsidRPr="00D631F2" w:rsidRDefault="00FE2408" w:rsidP="001977CC">
            <w:r>
              <w:t>Horeca-activiteit verrichten</w:t>
            </w:r>
          </w:p>
        </w:tc>
      </w:tr>
      <w:tr w:rsidR="001A6B86" w:rsidRPr="00D631F2" w14:paraId="188F5F2B" w14:textId="77777777" w:rsidTr="001977CC">
        <w:tc>
          <w:tcPr>
            <w:tcW w:w="2500" w:type="pct"/>
          </w:tcPr>
          <w:p w14:paraId="3F909ABB" w14:textId="77777777" w:rsidR="001A6B86" w:rsidRPr="00D631F2" w:rsidRDefault="001A6B86" w:rsidP="001977CC">
            <w:r>
              <w:t>bovenliggendeActiviteit</w:t>
            </w:r>
          </w:p>
        </w:tc>
        <w:tc>
          <w:tcPr>
            <w:tcW w:w="2500" w:type="pct"/>
          </w:tcPr>
          <w:p w14:paraId="298CC5DC" w14:textId="5C9A02EF" w:rsidR="001A6B86" w:rsidRDefault="001A6B86" w:rsidP="001977CC"/>
        </w:tc>
      </w:tr>
      <w:tr w:rsidR="001A6B86" w:rsidRPr="00D631F2" w14:paraId="428C77AD" w14:textId="77777777" w:rsidTr="001977CC">
        <w:tc>
          <w:tcPr>
            <w:tcW w:w="2500" w:type="pct"/>
          </w:tcPr>
          <w:p w14:paraId="4F42AAB8" w14:textId="77777777" w:rsidR="001A6B86" w:rsidRPr="00D631F2" w:rsidRDefault="001A6B86" w:rsidP="001977CC">
            <w:r w:rsidRPr="00D631F2">
              <w:t>activiteitengroep</w:t>
            </w:r>
          </w:p>
        </w:tc>
        <w:tc>
          <w:tcPr>
            <w:tcW w:w="2500" w:type="pct"/>
          </w:tcPr>
          <w:p w14:paraId="4B9C343A" w14:textId="02B24F0A" w:rsidR="001A6B86" w:rsidRPr="00D631F2" w:rsidRDefault="00FE2408" w:rsidP="001977CC">
            <w:r>
              <w:t>http://standaarden.omgevingswet.overheid.nl/activiteit/id/concept/ExploitatieactiviteitHoreca</w:t>
            </w:r>
          </w:p>
        </w:tc>
      </w:tr>
      <w:tr w:rsidR="001A6B86" w:rsidRPr="00D631F2" w14:paraId="317D15E0" w14:textId="77777777" w:rsidTr="001977CC">
        <w:tc>
          <w:tcPr>
            <w:tcW w:w="2500" w:type="pct"/>
          </w:tcPr>
          <w:p w14:paraId="21D80330" w14:textId="77777777" w:rsidR="001A6B86" w:rsidRPr="00D631F2" w:rsidRDefault="001A6B86" w:rsidP="001977CC">
            <w:r>
              <w:t>activiteitregelkwalificatie</w:t>
            </w:r>
          </w:p>
        </w:tc>
        <w:tc>
          <w:tcPr>
            <w:tcW w:w="2500" w:type="pct"/>
          </w:tcPr>
          <w:p w14:paraId="76FF0C05" w14:textId="3F1006FC" w:rsidR="001A6B86" w:rsidRPr="00D631F2" w:rsidRDefault="00FE2408" w:rsidP="001977CC">
            <w:r>
              <w:t>http://standaarden.omgevingswet.overheid.nl/activiteitregelkwalificatie/id/concept/Meldingsplicht</w:t>
            </w:r>
          </w:p>
        </w:tc>
      </w:tr>
      <w:tr w:rsidR="001A6B86" w:rsidRPr="00D631F2" w14:paraId="5B433E5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A6B86" w:rsidRPr="0049085E" w14:paraId="3CEF32A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D082B" w14:textId="77777777" w:rsidR="001A6B86" w:rsidRPr="0049085E" w:rsidRDefault="001A6B86" w:rsidP="001977CC">
                  <w:r>
                    <w:t>Geometrie</w:t>
                  </w:r>
                </w:p>
              </w:tc>
            </w:tr>
            <w:tr w:rsidR="008547C9" w:rsidRPr="0049085E" w14:paraId="3507FAAD" w14:textId="77777777" w:rsidTr="001977CC">
              <w:tc>
                <w:tcPr>
                  <w:tcW w:w="2500" w:type="pct"/>
                </w:tcPr>
                <w:p w14:paraId="3F7668F6" w14:textId="77777777" w:rsidR="008547C9" w:rsidRPr="0049085E" w:rsidRDefault="008547C9" w:rsidP="008547C9">
                  <w:r>
                    <w:t>bestandsnaam</w:t>
                  </w:r>
                </w:p>
              </w:tc>
              <w:tc>
                <w:tcPr>
                  <w:tcW w:w="2500" w:type="pct"/>
                </w:tcPr>
                <w:p w14:paraId="3CA585BA" w14:textId="0EEB134F" w:rsidR="008547C9" w:rsidRPr="0049085E" w:rsidRDefault="008547C9" w:rsidP="008547C9">
                  <w:r w:rsidRPr="00B45935">
                    <w:t>Horeca___Categorie_I.gml</w:t>
                  </w:r>
                </w:p>
              </w:tc>
            </w:tr>
            <w:tr w:rsidR="008547C9" w:rsidRPr="0049085E" w14:paraId="7368AD11" w14:textId="77777777" w:rsidTr="001977CC">
              <w:tc>
                <w:tcPr>
                  <w:tcW w:w="2500" w:type="pct"/>
                </w:tcPr>
                <w:p w14:paraId="0E288AFA" w14:textId="77777777" w:rsidR="008547C9" w:rsidRPr="0049085E" w:rsidRDefault="008547C9" w:rsidP="008547C9">
                  <w:r w:rsidRPr="0049085E">
                    <w:t>noemer</w:t>
                  </w:r>
                </w:p>
              </w:tc>
              <w:tc>
                <w:tcPr>
                  <w:tcW w:w="2500" w:type="pct"/>
                </w:tcPr>
                <w:p w14:paraId="44686147" w14:textId="6B506BA1" w:rsidR="008547C9" w:rsidRPr="0049085E" w:rsidRDefault="008547C9" w:rsidP="008547C9">
                  <w:r w:rsidRPr="00B45935">
                    <w:t>Horeca - Categorie I</w:t>
                  </w:r>
                </w:p>
              </w:tc>
            </w:tr>
            <w:tr w:rsidR="001A6B86" w:rsidRPr="0049085E" w14:paraId="7F9B9BEE" w14:textId="77777777" w:rsidTr="001977CC">
              <w:tc>
                <w:tcPr>
                  <w:tcW w:w="2500" w:type="pct"/>
                </w:tcPr>
                <w:p w14:paraId="11C461EF" w14:textId="77777777" w:rsidR="001A6B86" w:rsidRPr="0049085E" w:rsidRDefault="001A6B86" w:rsidP="001977CC">
                  <w:r>
                    <w:t>symboolcode</w:t>
                  </w:r>
                </w:p>
              </w:tc>
              <w:tc>
                <w:tcPr>
                  <w:tcW w:w="2500" w:type="pct"/>
                </w:tcPr>
                <w:p w14:paraId="35EDD1EF" w14:textId="791DF61F" w:rsidR="001A6B86" w:rsidRDefault="001A6B86" w:rsidP="001977CC"/>
              </w:tc>
            </w:tr>
            <w:tr w:rsidR="001A6B86" w:rsidRPr="0049085E" w14:paraId="17D2BD5A" w14:textId="77777777" w:rsidTr="001977CC">
              <w:tc>
                <w:tcPr>
                  <w:tcW w:w="2500" w:type="pct"/>
                </w:tcPr>
                <w:p w14:paraId="0FB9FF10" w14:textId="77777777" w:rsidR="001A6B86" w:rsidRPr="0049085E" w:rsidRDefault="001A6B86" w:rsidP="001977CC">
                  <w:r w:rsidRPr="0049085E">
                    <w:t>nauwkeurigheid</w:t>
                  </w:r>
                </w:p>
              </w:tc>
              <w:tc>
                <w:tcPr>
                  <w:tcW w:w="2500" w:type="pct"/>
                </w:tcPr>
                <w:p w14:paraId="6D7AB731" w14:textId="0D77F681" w:rsidR="001A6B86" w:rsidRPr="0049085E" w:rsidRDefault="001A6B86" w:rsidP="001977CC"/>
              </w:tc>
            </w:tr>
            <w:tr w:rsidR="001A6B86" w:rsidRPr="0049085E" w14:paraId="1B5D6BCE" w14:textId="77777777" w:rsidTr="001977CC">
              <w:tc>
                <w:tcPr>
                  <w:tcW w:w="2500" w:type="pct"/>
                </w:tcPr>
                <w:p w14:paraId="0AB6E490" w14:textId="77777777" w:rsidR="001A6B86" w:rsidRPr="0049085E" w:rsidRDefault="001A6B86" w:rsidP="001977CC">
                  <w:r w:rsidRPr="0049085E">
                    <w:t>bron</w:t>
                  </w:r>
                  <w:r>
                    <w:t>N</w:t>
                  </w:r>
                  <w:r w:rsidRPr="0049085E">
                    <w:t>auwkeurigheid</w:t>
                  </w:r>
                </w:p>
              </w:tc>
              <w:tc>
                <w:tcPr>
                  <w:tcW w:w="2500" w:type="pct"/>
                </w:tcPr>
                <w:p w14:paraId="256B2B00" w14:textId="4F4E637A" w:rsidR="001A6B86" w:rsidRPr="0049085E" w:rsidRDefault="00FE2408" w:rsidP="001977CC">
                  <w:r>
                    <w:t>geen</w:t>
                  </w:r>
                </w:p>
              </w:tc>
            </w:tr>
            <w:tr w:rsidR="001A6B86" w:rsidRPr="0049085E" w14:paraId="54BF0C84" w14:textId="77777777" w:rsidTr="001977CC">
              <w:tc>
                <w:tcPr>
                  <w:tcW w:w="2500" w:type="pct"/>
                </w:tcPr>
                <w:p w14:paraId="69FD7847" w14:textId="77777777" w:rsidR="001A6B86" w:rsidRPr="0049085E" w:rsidRDefault="001A6B86" w:rsidP="001977CC">
                  <w:r>
                    <w:t>idealisatie</w:t>
                  </w:r>
                </w:p>
              </w:tc>
              <w:tc>
                <w:tcPr>
                  <w:tcW w:w="2500" w:type="pct"/>
                </w:tcPr>
                <w:p w14:paraId="3BFC2FB5" w14:textId="14BDAF52" w:rsidR="001A6B86" w:rsidRPr="0049085E" w:rsidRDefault="00FE2408" w:rsidP="001977CC">
                  <w:r>
                    <w:t>geen</w:t>
                  </w:r>
                </w:p>
              </w:tc>
            </w:tr>
          </w:tbl>
          <w:p w14:paraId="40501505" w14:textId="77777777" w:rsidR="001A6B86" w:rsidRPr="00D631F2" w:rsidRDefault="001A6B86" w:rsidP="001977CC"/>
        </w:tc>
      </w:tr>
    </w:tbl>
    <w:p w14:paraId="1C54425F" w14:textId="3DBAEA5E" w:rsidR="001A6B86" w:rsidRDefault="001A6B86">
      <w:pPr>
        <w:pStyle w:val="Tekstopmerking"/>
      </w:pPr>
    </w:p>
  </w:comment>
  <w:comment w:id="176" w:author="Devlin Oosterwijk" w:date="2022-09-20T12:53:00Z" w:initials="DO">
    <w:tbl>
      <w:tblPr>
        <w:tblStyle w:val="Annotatie"/>
        <w:tblW w:w="5000" w:type="pct"/>
        <w:tblLayout w:type="fixed"/>
        <w:tblLook w:val="0620" w:firstRow="1" w:lastRow="0" w:firstColumn="0" w:lastColumn="0" w:noHBand="1" w:noVBand="1"/>
      </w:tblPr>
      <w:tblGrid>
        <w:gridCol w:w="3963"/>
        <w:gridCol w:w="3964"/>
      </w:tblGrid>
      <w:tr w:rsidR="001A6B86" w:rsidRPr="0049085E" w14:paraId="19B1BB54"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CB2E07" w14:textId="77777777" w:rsidR="001A6B86" w:rsidRPr="0049085E" w:rsidRDefault="001A6B86" w:rsidP="00ED1428">
            <w:r>
              <w:rPr>
                <w:rStyle w:val="Verwijzingopmerking"/>
              </w:rPr>
              <w:annotationRef/>
            </w:r>
            <w:r>
              <w:t>Geometrie</w:t>
            </w:r>
          </w:p>
        </w:tc>
      </w:tr>
      <w:tr w:rsidR="001A6B86" w:rsidRPr="0049085E" w14:paraId="67B53D41" w14:textId="77777777" w:rsidTr="00ED1428">
        <w:tc>
          <w:tcPr>
            <w:tcW w:w="2500" w:type="pct"/>
          </w:tcPr>
          <w:p w14:paraId="526C57DC" w14:textId="77777777" w:rsidR="001A6B86" w:rsidRPr="0049085E" w:rsidRDefault="001A6B86" w:rsidP="00ED1428">
            <w:r>
              <w:t>bestandsnaam</w:t>
            </w:r>
          </w:p>
        </w:tc>
        <w:tc>
          <w:tcPr>
            <w:tcW w:w="2500" w:type="pct"/>
          </w:tcPr>
          <w:p w14:paraId="217384AA" w14:textId="704FAFC6" w:rsidR="001A6B86" w:rsidRPr="0049085E" w:rsidRDefault="007E38B8" w:rsidP="00ED1428">
            <w:r w:rsidRPr="007E38B8">
              <w:t>Horeca___Categorie_I.gml</w:t>
            </w:r>
          </w:p>
        </w:tc>
      </w:tr>
      <w:tr w:rsidR="001A6B86" w:rsidRPr="0049085E" w14:paraId="649EED9B" w14:textId="77777777" w:rsidTr="00ED1428">
        <w:tc>
          <w:tcPr>
            <w:tcW w:w="2500" w:type="pct"/>
          </w:tcPr>
          <w:p w14:paraId="2EFBDC1A" w14:textId="77777777" w:rsidR="001A6B86" w:rsidRPr="0049085E" w:rsidRDefault="001A6B86" w:rsidP="00ED1428">
            <w:r w:rsidRPr="0049085E">
              <w:t>noemer</w:t>
            </w:r>
          </w:p>
        </w:tc>
        <w:tc>
          <w:tcPr>
            <w:tcW w:w="2500" w:type="pct"/>
          </w:tcPr>
          <w:p w14:paraId="0F37A418" w14:textId="5A9BD55C" w:rsidR="001A6B86" w:rsidRPr="0049085E" w:rsidRDefault="001A6B86" w:rsidP="00ED1428">
            <w:r>
              <w:t>Horeca - Categorie I</w:t>
            </w:r>
          </w:p>
        </w:tc>
      </w:tr>
      <w:tr w:rsidR="001A6B86" w:rsidRPr="0049085E" w14:paraId="5C00C0DF" w14:textId="77777777" w:rsidTr="00ED1428">
        <w:tc>
          <w:tcPr>
            <w:tcW w:w="2500" w:type="pct"/>
          </w:tcPr>
          <w:p w14:paraId="400E38B0" w14:textId="77777777" w:rsidR="001A6B86" w:rsidRPr="0049085E" w:rsidRDefault="001A6B86" w:rsidP="00ED1428">
            <w:r>
              <w:t>symboolcode</w:t>
            </w:r>
          </w:p>
        </w:tc>
        <w:tc>
          <w:tcPr>
            <w:tcW w:w="2500" w:type="pct"/>
          </w:tcPr>
          <w:p w14:paraId="7CA1888F" w14:textId="2755053D" w:rsidR="001A6B86" w:rsidRDefault="001A6B86" w:rsidP="00ED1428"/>
        </w:tc>
      </w:tr>
      <w:tr w:rsidR="001A6B86" w:rsidRPr="0049085E" w14:paraId="654252AA" w14:textId="77777777" w:rsidTr="00ED1428">
        <w:tc>
          <w:tcPr>
            <w:tcW w:w="2500" w:type="pct"/>
          </w:tcPr>
          <w:p w14:paraId="23F40CA5" w14:textId="77777777" w:rsidR="001A6B86" w:rsidRPr="0049085E" w:rsidRDefault="001A6B86" w:rsidP="00ED1428">
            <w:r w:rsidRPr="0049085E">
              <w:t>nauwkeurigheid</w:t>
            </w:r>
          </w:p>
        </w:tc>
        <w:tc>
          <w:tcPr>
            <w:tcW w:w="2500" w:type="pct"/>
          </w:tcPr>
          <w:p w14:paraId="6495E36A" w14:textId="03B6AE56" w:rsidR="001A6B86" w:rsidRPr="0049085E" w:rsidRDefault="001A6B86" w:rsidP="00ED1428"/>
        </w:tc>
      </w:tr>
      <w:tr w:rsidR="001A6B86" w:rsidRPr="0049085E" w14:paraId="698BB918" w14:textId="77777777" w:rsidTr="00ED1428">
        <w:tc>
          <w:tcPr>
            <w:tcW w:w="2500" w:type="pct"/>
          </w:tcPr>
          <w:p w14:paraId="3C6A38F2" w14:textId="77777777" w:rsidR="001A6B86" w:rsidRPr="0049085E" w:rsidRDefault="001A6B86" w:rsidP="00ED1428">
            <w:r w:rsidRPr="0049085E">
              <w:t>bronNauwkeurigheid</w:t>
            </w:r>
          </w:p>
        </w:tc>
        <w:tc>
          <w:tcPr>
            <w:tcW w:w="2500" w:type="pct"/>
          </w:tcPr>
          <w:p w14:paraId="5217790D" w14:textId="5843BB8B" w:rsidR="001A6B86" w:rsidRPr="0049085E" w:rsidRDefault="001A6B86" w:rsidP="00ED1428">
            <w:r>
              <w:t>geen</w:t>
            </w:r>
          </w:p>
        </w:tc>
      </w:tr>
      <w:tr w:rsidR="001A6B86" w:rsidRPr="0049085E" w14:paraId="6A211C7F" w14:textId="77777777" w:rsidTr="00ED1428">
        <w:tc>
          <w:tcPr>
            <w:tcW w:w="2500" w:type="pct"/>
          </w:tcPr>
          <w:p w14:paraId="3048B199" w14:textId="77777777" w:rsidR="001A6B86" w:rsidRPr="0049085E" w:rsidRDefault="001A6B86" w:rsidP="00ED1428">
            <w:r>
              <w:t>idealisatie</w:t>
            </w:r>
          </w:p>
        </w:tc>
        <w:tc>
          <w:tcPr>
            <w:tcW w:w="2500" w:type="pct"/>
          </w:tcPr>
          <w:p w14:paraId="6FD2194A" w14:textId="4BED80D1" w:rsidR="001A6B86" w:rsidRPr="0049085E" w:rsidRDefault="001A6B86" w:rsidP="00ED1428">
            <w:r>
              <w:t>http://standaarden.omgevingswet.overheid.nl/idealisatie/id/concept/Exact</w:t>
            </w:r>
          </w:p>
        </w:tc>
      </w:tr>
      <w:tr w:rsidR="001A6B86" w:rsidRPr="0049085E" w14:paraId="71AB87BE" w14:textId="77777777" w:rsidTr="00ED1428">
        <w:tc>
          <w:tcPr>
            <w:tcW w:w="2500" w:type="pct"/>
          </w:tcPr>
          <w:p w14:paraId="134F34A4" w14:textId="77777777" w:rsidR="001A6B86" w:rsidRDefault="001A6B86" w:rsidP="00ED1428">
            <w:r>
              <w:t>regelingsgebied</w:t>
            </w:r>
          </w:p>
        </w:tc>
        <w:tc>
          <w:tcPr>
            <w:tcW w:w="2500" w:type="pct"/>
          </w:tcPr>
          <w:p w14:paraId="60A33EC2" w14:textId="7C85FBE6" w:rsidR="001A6B86" w:rsidRDefault="001A6B86" w:rsidP="00ED1428">
            <w:r>
              <w:t>False</w:t>
            </w:r>
          </w:p>
        </w:tc>
      </w:tr>
    </w:tbl>
    <w:p w14:paraId="12F9FDC6" w14:textId="5C837A1C" w:rsidR="001A6B86" w:rsidRDefault="001A6B8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75387" w15:done="0"/>
  <w15:commentEx w15:paraId="5FEBAEF7" w15:done="0"/>
  <w15:commentEx w15:paraId="5FD0352C" w15:done="0"/>
  <w15:commentEx w15:paraId="171F538D" w15:done="0"/>
  <w15:commentEx w15:paraId="7DD4DF00" w15:done="0"/>
  <w15:commentEx w15:paraId="55DE878B" w15:done="0"/>
  <w15:commentEx w15:paraId="439ACBE0" w15:done="0"/>
  <w15:commentEx w15:paraId="4CEAFC28" w15:done="0"/>
  <w15:commentEx w15:paraId="57CB58B4" w15:done="0"/>
  <w15:commentEx w15:paraId="0003242F" w15:done="0"/>
  <w15:commentEx w15:paraId="1EAE6B21" w15:done="0"/>
  <w15:commentEx w15:paraId="3081BCB9" w15:done="0"/>
  <w15:commentEx w15:paraId="3C4E6299" w15:done="0"/>
  <w15:commentEx w15:paraId="1D25C249" w15:done="0"/>
  <w15:commentEx w15:paraId="3F4180DA" w15:done="0"/>
  <w15:commentEx w15:paraId="147D7230" w15:done="0"/>
  <w15:commentEx w15:paraId="4FED079C" w15:done="0"/>
  <w15:commentEx w15:paraId="090785EB" w15:done="0"/>
  <w15:commentEx w15:paraId="0870E9CB" w15:done="0"/>
  <w15:commentEx w15:paraId="1D11CECC" w15:done="0"/>
  <w15:commentEx w15:paraId="044E2F42" w15:done="0"/>
  <w15:commentEx w15:paraId="09E16C05" w15:done="0"/>
  <w15:commentEx w15:paraId="5C0FF449" w15:done="0"/>
  <w15:commentEx w15:paraId="2FC6B037" w15:done="0"/>
  <w15:commentEx w15:paraId="30A44555" w15:done="0"/>
  <w15:commentEx w15:paraId="42E9D7E3" w15:done="0"/>
  <w15:commentEx w15:paraId="4192A4E5" w15:done="0"/>
  <w15:commentEx w15:paraId="73608DBF" w15:done="0"/>
  <w15:commentEx w15:paraId="3387C46A" w15:done="0"/>
  <w15:commentEx w15:paraId="715BD937" w15:done="0"/>
  <w15:commentEx w15:paraId="361151F2" w15:done="0"/>
  <w15:commentEx w15:paraId="7B41ABCC" w15:done="0"/>
  <w15:commentEx w15:paraId="5E9DCBFB" w15:done="0"/>
  <w15:commentEx w15:paraId="48E724D4" w15:done="0"/>
  <w15:commentEx w15:paraId="12064898" w15:done="0"/>
  <w15:commentEx w15:paraId="68D4E387" w15:done="0"/>
  <w15:commentEx w15:paraId="546A7F14" w15:done="0"/>
  <w15:commentEx w15:paraId="3024970E" w15:done="0"/>
  <w15:commentEx w15:paraId="57225B74" w15:done="0"/>
  <w15:commentEx w15:paraId="5A00D790" w15:done="0"/>
  <w15:commentEx w15:paraId="2C5A7781" w15:done="0"/>
  <w15:commentEx w15:paraId="48826530" w15:done="0"/>
  <w15:commentEx w15:paraId="16C0A4EE" w15:done="0"/>
  <w15:commentEx w15:paraId="72FD6606" w15:done="0"/>
  <w15:commentEx w15:paraId="50A1BA8B" w15:done="0"/>
  <w15:commentEx w15:paraId="45E701A7" w15:done="0"/>
  <w15:commentEx w15:paraId="0472A2FD" w15:done="0"/>
  <w15:commentEx w15:paraId="138497C4" w15:done="0"/>
  <w15:commentEx w15:paraId="59F9A240" w15:done="0"/>
  <w15:commentEx w15:paraId="3327FD87" w15:done="0"/>
  <w15:commentEx w15:paraId="2517AE59" w15:done="0"/>
  <w15:commentEx w15:paraId="7755C238" w15:done="0"/>
  <w15:commentEx w15:paraId="61BADF1B" w15:done="0"/>
  <w15:commentEx w15:paraId="21092B54" w15:done="0"/>
  <w15:commentEx w15:paraId="7A4CDC71" w15:done="0"/>
  <w15:commentEx w15:paraId="1D78D43D" w15:done="0"/>
  <w15:commentEx w15:paraId="2D757FA4" w15:done="0"/>
  <w15:commentEx w15:paraId="1148ED91" w15:done="0"/>
  <w15:commentEx w15:paraId="077F3951" w15:done="0"/>
  <w15:commentEx w15:paraId="0A376B71" w15:done="0"/>
  <w15:commentEx w15:paraId="73546384" w15:done="0"/>
  <w15:commentEx w15:paraId="141A5336" w15:done="0"/>
  <w15:commentEx w15:paraId="6C85E60A" w15:done="0"/>
  <w15:commentEx w15:paraId="2AB0A2F0" w15:done="0"/>
  <w15:commentEx w15:paraId="79200B8C" w15:done="0"/>
  <w15:commentEx w15:paraId="52CD4480" w15:done="0"/>
  <w15:commentEx w15:paraId="1FAAEFE5" w15:done="0"/>
  <w15:commentEx w15:paraId="4108285F" w15:done="0"/>
  <w15:commentEx w15:paraId="1AAE5438" w15:done="0"/>
  <w15:commentEx w15:paraId="2CB77A36" w15:done="0"/>
  <w15:commentEx w15:paraId="183CE19D" w15:done="0"/>
  <w15:commentEx w15:paraId="3FABE5BA" w15:done="0"/>
  <w15:commentEx w15:paraId="35BF7674" w15:done="0"/>
  <w15:commentEx w15:paraId="5A61A092" w15:done="0"/>
  <w15:commentEx w15:paraId="257AD509" w15:done="0"/>
  <w15:commentEx w15:paraId="2017C251" w15:done="0"/>
  <w15:commentEx w15:paraId="3FE24BF9" w15:done="0"/>
  <w15:commentEx w15:paraId="7AA7A82C" w15:done="0"/>
  <w15:commentEx w15:paraId="79321CB5" w15:done="0"/>
  <w15:commentEx w15:paraId="00F45FD2" w15:done="0"/>
  <w15:commentEx w15:paraId="78212223" w15:done="0"/>
  <w15:commentEx w15:paraId="533865B6" w15:done="0"/>
  <w15:commentEx w15:paraId="4C803502" w15:done="0"/>
  <w15:commentEx w15:paraId="471AB518" w15:done="0"/>
  <w15:commentEx w15:paraId="4F249191" w15:done="0"/>
  <w15:commentEx w15:paraId="778C0C15" w15:done="0"/>
  <w15:commentEx w15:paraId="129DEFAE" w15:done="0"/>
  <w15:commentEx w15:paraId="3F7F6948" w15:done="0"/>
  <w15:commentEx w15:paraId="6D808088" w15:done="0"/>
  <w15:commentEx w15:paraId="7DB0ABAF" w15:done="0"/>
  <w15:commentEx w15:paraId="15985AA7" w15:done="0"/>
  <w15:commentEx w15:paraId="2CA4A32D" w15:done="0"/>
  <w15:commentEx w15:paraId="07950267" w15:done="0"/>
  <w15:commentEx w15:paraId="0941ECA3" w15:done="0"/>
  <w15:commentEx w15:paraId="395528C6" w15:done="0"/>
  <w15:commentEx w15:paraId="67529A98" w15:done="0"/>
  <w15:commentEx w15:paraId="1A34DBB1" w15:done="0"/>
  <w15:commentEx w15:paraId="0F0965B6" w15:done="0"/>
  <w15:commentEx w15:paraId="44D4CEF1" w15:done="0"/>
  <w15:commentEx w15:paraId="4E69FBEC" w15:done="0"/>
  <w15:commentEx w15:paraId="51931B8E" w15:done="0"/>
  <w15:commentEx w15:paraId="70E4E945" w15:done="0"/>
  <w15:commentEx w15:paraId="237EEC60" w15:done="0"/>
  <w15:commentEx w15:paraId="3CAA83BB" w15:done="0"/>
  <w15:commentEx w15:paraId="615494FF" w15:done="0"/>
  <w15:commentEx w15:paraId="10EF0D56" w15:done="0"/>
  <w15:commentEx w15:paraId="74681696" w15:done="0"/>
  <w15:commentEx w15:paraId="3C06BC91" w15:done="0"/>
  <w15:commentEx w15:paraId="0BDD925D" w15:done="0"/>
  <w15:commentEx w15:paraId="5EDD515A" w15:done="0"/>
  <w15:commentEx w15:paraId="7E4F4E5A" w15:done="0"/>
  <w15:commentEx w15:paraId="1111048A" w15:done="0"/>
  <w15:commentEx w15:paraId="354B15EB" w15:done="0"/>
  <w15:commentEx w15:paraId="0A71BD80" w15:done="0"/>
  <w15:commentEx w15:paraId="360F63F6" w15:done="0"/>
  <w15:commentEx w15:paraId="1CE14EA5" w15:done="0"/>
  <w15:commentEx w15:paraId="3A04A5B2" w15:done="0"/>
  <w15:commentEx w15:paraId="56489D77" w15:done="0"/>
  <w15:commentEx w15:paraId="3C33338B" w15:done="0"/>
  <w15:commentEx w15:paraId="34F97FE8" w15:done="0"/>
  <w15:commentEx w15:paraId="59879717" w15:done="0"/>
  <w15:commentEx w15:paraId="5CE889D2" w15:done="0"/>
  <w15:commentEx w15:paraId="5C2C8BE1" w15:done="0"/>
  <w15:commentEx w15:paraId="387C1DAB" w15:done="0"/>
  <w15:commentEx w15:paraId="1D757987" w15:done="0"/>
  <w15:commentEx w15:paraId="274C24D3" w15:done="0"/>
  <w15:commentEx w15:paraId="766C9B72" w15:done="0"/>
  <w15:commentEx w15:paraId="6A65285D" w15:done="0"/>
  <w15:commentEx w15:paraId="683C22D4" w15:done="0"/>
  <w15:commentEx w15:paraId="411BCC6A" w15:done="0"/>
  <w15:commentEx w15:paraId="227B0A74" w15:done="0"/>
  <w15:commentEx w15:paraId="43460805" w15:done="0"/>
  <w15:commentEx w15:paraId="6830F46D" w15:done="0"/>
  <w15:commentEx w15:paraId="2F4425D7" w15:done="0"/>
  <w15:commentEx w15:paraId="07AC0EEB" w15:done="0"/>
  <w15:commentEx w15:paraId="297EEE87" w15:done="0"/>
  <w15:commentEx w15:paraId="53C6AC8B" w15:done="0"/>
  <w15:commentEx w15:paraId="492A9510" w15:done="0"/>
  <w15:commentEx w15:paraId="5CA5B5AA" w15:done="0"/>
  <w15:commentEx w15:paraId="5FB96063" w15:done="0"/>
  <w15:commentEx w15:paraId="59AECBC0" w15:done="0"/>
  <w15:commentEx w15:paraId="05D5D8B6" w15:done="0"/>
  <w15:commentEx w15:paraId="18BF7FA9" w15:done="0"/>
  <w15:commentEx w15:paraId="567C5839" w15:done="0"/>
  <w15:commentEx w15:paraId="563936F2" w15:done="0"/>
  <w15:commentEx w15:paraId="7308C423" w15:done="0"/>
  <w15:commentEx w15:paraId="1165110D" w15:done="0"/>
  <w15:commentEx w15:paraId="0B0F658D" w15:done="0"/>
  <w15:commentEx w15:paraId="2E6119CE" w15:done="0"/>
  <w15:commentEx w15:paraId="26FEBB71" w15:done="0"/>
  <w15:commentEx w15:paraId="001F7595" w15:done="0"/>
  <w15:commentEx w15:paraId="70DF955F" w15:done="0"/>
  <w15:commentEx w15:paraId="0595A5ED" w15:done="0"/>
  <w15:commentEx w15:paraId="60CDFE83" w15:done="0"/>
  <w15:commentEx w15:paraId="51F6AC63" w15:done="0"/>
  <w15:commentEx w15:paraId="225D32FC" w15:done="0"/>
  <w15:commentEx w15:paraId="216B4B53" w15:done="0"/>
  <w15:commentEx w15:paraId="05E988F1" w15:done="0"/>
  <w15:commentEx w15:paraId="735FA074" w15:done="0"/>
  <w15:commentEx w15:paraId="04F1EC75" w15:done="0"/>
  <w15:commentEx w15:paraId="7D4A8483" w15:done="0"/>
  <w15:commentEx w15:paraId="06A2AFBB" w15:done="0"/>
  <w15:commentEx w15:paraId="3C71B7D8" w15:done="0"/>
  <w15:commentEx w15:paraId="47FE4674" w15:done="0"/>
  <w15:commentEx w15:paraId="5D58A39D" w15:done="0"/>
  <w15:commentEx w15:paraId="25685CE4" w15:done="0"/>
  <w15:commentEx w15:paraId="17953A67" w15:done="0"/>
  <w15:commentEx w15:paraId="406A38D3" w15:done="0"/>
  <w15:commentEx w15:paraId="20230052" w15:done="0"/>
  <w15:commentEx w15:paraId="633A6597" w15:done="0"/>
  <w15:commentEx w15:paraId="312F5EE1" w15:done="0"/>
  <w15:commentEx w15:paraId="156F362B" w15:done="0"/>
  <w15:commentEx w15:paraId="2BA450C3" w15:done="0"/>
  <w15:commentEx w15:paraId="29C433A0" w15:done="0"/>
  <w15:commentEx w15:paraId="7E6406BB" w15:done="0"/>
  <w15:commentEx w15:paraId="1C54425F" w15:done="0"/>
  <w15:commentEx w15:paraId="12F9FD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5126" w16cex:dateUtc="2022-09-27T08:37:00Z"/>
  <w16cex:commentExtensible w16cex:durableId="26D183DB" w16cex:dateUtc="2022-09-18T09:47:00Z"/>
  <w16cex:commentExtensible w16cex:durableId="26D18481" w16cex:dateUtc="2022-09-18T09:50:00Z"/>
  <w16cex:commentExtensible w16cex:durableId="26D41D71" w16cex:dateUtc="2022-09-20T09:07:00Z"/>
  <w16cex:commentExtensible w16cex:durableId="26D41D81" w16cex:dateUtc="2022-09-20T09:07:00Z"/>
  <w16cex:commentExtensible w16cex:durableId="26D41D92" w16cex:dateUtc="2022-09-20T09:08:00Z"/>
  <w16cex:commentExtensible w16cex:durableId="26D41DFD" w16cex:dateUtc="2022-09-20T09:09:00Z"/>
  <w16cex:commentExtensible w16cex:durableId="26D41DD0" w16cex:dateUtc="2022-09-20T09:09:00Z"/>
  <w16cex:commentExtensible w16cex:durableId="26D41E54" w16cex:dateUtc="2022-09-20T09:11:00Z"/>
  <w16cex:commentExtensible w16cex:durableId="26D41E18" w16cex:dateUtc="2022-09-20T09:10:00Z"/>
  <w16cex:commentExtensible w16cex:durableId="26D41E88" w16cex:dateUtc="2022-09-20T09:12:00Z"/>
  <w16cex:commentExtensible w16cex:durableId="26D41E7D" w16cex:dateUtc="2022-09-20T09:11:00Z"/>
  <w16cex:commentExtensible w16cex:durableId="26D41EAC" w16cex:dateUtc="2022-09-20T09:12:00Z"/>
  <w16cex:commentExtensible w16cex:durableId="26D41E98" w16cex:dateUtc="2022-09-20T09:12:00Z"/>
  <w16cex:commentExtensible w16cex:durableId="26D41F14" w16cex:dateUtc="2022-09-20T09:14:00Z"/>
  <w16cex:commentExtensible w16cex:durableId="26D41ED1" w16cex:dateUtc="2022-09-20T09:13:00Z"/>
  <w16cex:commentExtensible w16cex:durableId="26D454E7" w16cex:dateUtc="2022-09-20T13:04:00Z"/>
  <w16cex:commentExtensible w16cex:durableId="26D41F85" w16cex:dateUtc="2022-09-20T09:16:00Z"/>
  <w16cex:commentExtensible w16cex:durableId="26D41F5A" w16cex:dateUtc="2022-09-20T09:15:00Z"/>
  <w16cex:commentExtensible w16cex:durableId="26D41FDC" w16cex:dateUtc="2022-09-20T09:17:00Z"/>
  <w16cex:commentExtensible w16cex:durableId="26D41FB8" w16cex:dateUtc="2022-09-20T09:17:00Z"/>
  <w16cex:commentExtensible w16cex:durableId="26D42003" w16cex:dateUtc="2022-09-20T09:18:00Z"/>
  <w16cex:commentExtensible w16cex:durableId="26D41FF0" w16cex:dateUtc="2022-09-20T09:18:00Z"/>
  <w16cex:commentExtensible w16cex:durableId="26D42034" w16cex:dateUtc="2022-09-20T09:19:00Z"/>
  <w16cex:commentExtensible w16cex:durableId="26D42014" w16cex:dateUtc="2022-09-20T09:18:00Z"/>
  <w16cex:commentExtensible w16cex:durableId="26D42141" w16cex:dateUtc="2022-09-20T09:23:00Z"/>
  <w16cex:commentExtensible w16cex:durableId="26D420C7" w16cex:dateUtc="2022-09-20T09:21:00Z"/>
  <w16cex:commentExtensible w16cex:durableId="26D4217D" w16cex:dateUtc="2022-09-20T09:24:00Z"/>
  <w16cex:commentExtensible w16cex:durableId="26D4215C" w16cex:dateUtc="2022-09-20T09:24:00Z"/>
  <w16cex:commentExtensible w16cex:durableId="26D4219E" w16cex:dateUtc="2022-09-20T09:25:00Z"/>
  <w16cex:commentExtensible w16cex:durableId="26D4218F" w16cex:dateUtc="2022-09-20T09:25:00Z"/>
  <w16cex:commentExtensible w16cex:durableId="26D421BB" w16cex:dateUtc="2022-09-20T09:25:00Z"/>
  <w16cex:commentExtensible w16cex:durableId="26D452F6" w16cex:dateUtc="2022-09-20T12:55:00Z"/>
  <w16cex:commentExtensible w16cex:durableId="26D421CB" w16cex:dateUtc="2022-09-20T09:26:00Z"/>
  <w16cex:commentExtensible w16cex:durableId="26D421D8" w16cex:dateUtc="2022-09-20T09:26:00Z"/>
  <w16cex:commentExtensible w16cex:durableId="26E2B58E" w16cex:dateUtc="2022-10-01T10:48:00Z"/>
  <w16cex:commentExtensible w16cex:durableId="26D42229" w16cex:dateUtc="2022-09-20T09:27:00Z"/>
  <w16cex:commentExtensible w16cex:durableId="26D421FE" w16cex:dateUtc="2022-09-20T09:26:00Z"/>
  <w16cex:commentExtensible w16cex:durableId="26D45698" w16cex:dateUtc="2022-09-20T13:11:00Z"/>
  <w16cex:commentExtensible w16cex:durableId="26D4224F" w16cex:dateUtc="2022-09-20T09:28:00Z"/>
  <w16cex:commentExtensible w16cex:durableId="26D42241" w16cex:dateUtc="2022-09-20T09:28:00Z"/>
  <w16cex:commentExtensible w16cex:durableId="26D422D4" w16cex:dateUtc="2022-09-20T09:30:00Z"/>
  <w16cex:commentExtensible w16cex:durableId="26D422B8" w16cex:dateUtc="2022-09-20T09:30:00Z"/>
  <w16cex:commentExtensible w16cex:durableId="26D42332" w16cex:dateUtc="2022-09-20T09:32:00Z"/>
  <w16cex:commentExtensible w16cex:durableId="26D42344" w16cex:dateUtc="2022-09-20T09:32:00Z"/>
  <w16cex:commentExtensible w16cex:durableId="26D4234C" w16cex:dateUtc="2022-09-20T09:32:00Z"/>
  <w16cex:commentExtensible w16cex:durableId="26D42354" w16cex:dateUtc="2022-09-20T09:32:00Z"/>
  <w16cex:commentExtensible w16cex:durableId="26D4235D" w16cex:dateUtc="2022-09-20T09:32:00Z"/>
  <w16cex:commentExtensible w16cex:durableId="26D42364" w16cex:dateUtc="2022-09-20T09:32:00Z"/>
  <w16cex:commentExtensible w16cex:durableId="26D42388" w16cex:dateUtc="2022-09-20T09:33:00Z"/>
  <w16cex:commentExtensible w16cex:durableId="26D42372" w16cex:dateUtc="2022-09-20T09:33:00Z"/>
  <w16cex:commentExtensible w16cex:durableId="26D42394" w16cex:dateUtc="2022-09-20T09:33:00Z"/>
  <w16cex:commentExtensible w16cex:durableId="26D423B1" w16cex:dateUtc="2022-09-20T09:34:00Z"/>
  <w16cex:commentExtensible w16cex:durableId="26D423D9" w16cex:dateUtc="2022-09-20T09:34:00Z"/>
  <w16cex:commentExtensible w16cex:durableId="26D423CB" w16cex:dateUtc="2022-09-20T09:34:00Z"/>
  <w16cex:commentExtensible w16cex:durableId="26D423F4" w16cex:dateUtc="2022-09-20T09:35:00Z"/>
  <w16cex:commentExtensible w16cex:durableId="26D423E9" w16cex:dateUtc="2022-09-20T09:35:00Z"/>
  <w16cex:commentExtensible w16cex:durableId="26D4240A" w16cex:dateUtc="2022-09-20T09:35:00Z"/>
  <w16cex:commentExtensible w16cex:durableId="26D423FF" w16cex:dateUtc="2022-09-20T09:35:00Z"/>
  <w16cex:commentExtensible w16cex:durableId="26D42412" w16cex:dateUtc="2022-09-20T09:35:00Z"/>
  <w16cex:commentExtensible w16cex:durableId="26DBE3DE" w16cex:dateUtc="2022-09-26T06:39:00Z"/>
  <w16cex:commentExtensible w16cex:durableId="26D42507" w16cex:dateUtc="2022-09-20T09:39:00Z"/>
  <w16cex:commentExtensible w16cex:durableId="26D424BB" w16cex:dateUtc="2022-09-20T09:38:00Z"/>
  <w16cex:commentExtensible w16cex:durableId="26E2B823" w16cex:dateUtc="2022-10-01T10:59:00Z"/>
  <w16cex:commentExtensible w16cex:durableId="26D4261A" w16cex:dateUtc="2022-09-20T09:44:00Z"/>
  <w16cex:commentExtensible w16cex:durableId="26D42589" w16cex:dateUtc="2022-09-20T09:42:00Z"/>
  <w16cex:commentExtensible w16cex:durableId="26D42564" w16cex:dateUtc="2022-09-20T09:41:00Z"/>
  <w16cex:commentExtensible w16cex:durableId="26D426D2" w16cex:dateUtc="2022-09-20T09:47:00Z"/>
  <w16cex:commentExtensible w16cex:durableId="26D4266B" w16cex:dateUtc="2022-09-20T09:45:00Z"/>
  <w16cex:commentExtensible w16cex:durableId="26D42646" w16cex:dateUtc="2022-09-20T09:45:00Z"/>
  <w16cex:commentExtensible w16cex:durableId="26D426ED" w16cex:dateUtc="2022-09-20T09:47:00Z"/>
  <w16cex:commentExtensible w16cex:durableId="26D426DF" w16cex:dateUtc="2022-09-20T09:47:00Z"/>
  <w16cex:commentExtensible w16cex:durableId="26D42704" w16cex:dateUtc="2022-09-20T09:48:00Z"/>
  <w16cex:commentExtensible w16cex:durableId="26D426F8" w16cex:dateUtc="2022-09-20T09:48:00Z"/>
  <w16cex:commentExtensible w16cex:durableId="26D4271B" w16cex:dateUtc="2022-09-20T09:48:00Z"/>
  <w16cex:commentExtensible w16cex:durableId="26D4270F" w16cex:dateUtc="2022-09-20T09:48:00Z"/>
  <w16cex:commentExtensible w16cex:durableId="26D42735" w16cex:dateUtc="2022-09-20T09:49:00Z"/>
  <w16cex:commentExtensible w16cex:durableId="26D42729" w16cex:dateUtc="2022-09-20T09:48:00Z"/>
  <w16cex:commentExtensible w16cex:durableId="26D42747" w16cex:dateUtc="2022-09-20T09:49:00Z"/>
  <w16cex:commentExtensible w16cex:durableId="26D42767" w16cex:dateUtc="2022-09-20T09:49:00Z"/>
  <w16cex:commentExtensible w16cex:durableId="26D4275D" w16cex:dateUtc="2022-09-20T09:49:00Z"/>
  <w16cex:commentExtensible w16cex:durableId="26D4277D" w16cex:dateUtc="2022-09-20T09:50:00Z"/>
  <w16cex:commentExtensible w16cex:durableId="26D42771" w16cex:dateUtc="2022-09-20T09:50:00Z"/>
  <w16cex:commentExtensible w16cex:durableId="26D42796" w16cex:dateUtc="2022-09-20T09:50:00Z"/>
  <w16cex:commentExtensible w16cex:durableId="26D42789" w16cex:dateUtc="2022-09-20T09:50:00Z"/>
  <w16cex:commentExtensible w16cex:durableId="26D427AC" w16cex:dateUtc="2022-09-20T09:51:00Z"/>
  <w16cex:commentExtensible w16cex:durableId="26D427A0" w16cex:dateUtc="2022-09-20T09:50:00Z"/>
  <w16cex:commentExtensible w16cex:durableId="26D427F2" w16cex:dateUtc="2022-09-20T09:52:00Z"/>
  <w16cex:commentExtensible w16cex:durableId="26D427BD" w16cex:dateUtc="2022-09-20T09:51:00Z"/>
  <w16cex:commentExtensible w16cex:durableId="26D42812" w16cex:dateUtc="2022-09-20T09:52:00Z"/>
  <w16cex:commentExtensible w16cex:durableId="26D42800" w16cex:dateUtc="2022-09-20T09:52:00Z"/>
  <w16cex:commentExtensible w16cex:durableId="26D4284E" w16cex:dateUtc="2022-09-20T09:53:00Z"/>
  <w16cex:commentExtensible w16cex:durableId="26D4283F" w16cex:dateUtc="2022-09-20T09:53:00Z"/>
  <w16cex:commentExtensible w16cex:durableId="26D4286C" w16cex:dateUtc="2022-09-20T09:54:00Z"/>
  <w16cex:commentExtensible w16cex:durableId="26D4285B" w16cex:dateUtc="2022-09-20T09:54:00Z"/>
  <w16cex:commentExtensible w16cex:durableId="26D4288C" w16cex:dateUtc="2022-09-20T09:54:00Z"/>
  <w16cex:commentExtensible w16cex:durableId="26D4287B" w16cex:dateUtc="2022-09-20T09:54:00Z"/>
  <w16cex:commentExtensible w16cex:durableId="26D428A6" w16cex:dateUtc="2022-09-20T09:55:00Z"/>
  <w16cex:commentExtensible w16cex:durableId="26D42895" w16cex:dateUtc="2022-09-20T09:55:00Z"/>
  <w16cex:commentExtensible w16cex:durableId="26D428BD" w16cex:dateUtc="2022-09-20T09:55:00Z"/>
  <w16cex:commentExtensible w16cex:durableId="26D428AF" w16cex:dateUtc="2022-09-20T09:55:00Z"/>
  <w16cex:commentExtensible w16cex:durableId="26D428E3" w16cex:dateUtc="2022-09-20T09:56:00Z"/>
  <w16cex:commentExtensible w16cex:durableId="26D428C7" w16cex:dateUtc="2022-09-20T09:55:00Z"/>
  <w16cex:commentExtensible w16cex:durableId="26D42915" w16cex:dateUtc="2022-09-20T09:57:00Z"/>
  <w16cex:commentExtensible w16cex:durableId="26D428EF" w16cex:dateUtc="2022-09-20T09:56:00Z"/>
  <w16cex:commentExtensible w16cex:durableId="26D4293A" w16cex:dateUtc="2022-09-20T09:57:00Z"/>
  <w16cex:commentExtensible w16cex:durableId="26D42930" w16cex:dateUtc="2022-09-20T09:57:00Z"/>
  <w16cex:commentExtensible w16cex:durableId="26D42989" w16cex:dateUtc="2022-09-20T09:59:00Z"/>
  <w16cex:commentExtensible w16cex:durableId="26D4294D" w16cex:dateUtc="2022-09-20T09:58:00Z"/>
  <w16cex:commentExtensible w16cex:durableId="26D429AE" w16cex:dateUtc="2022-09-20T09:59:00Z"/>
  <w16cex:commentExtensible w16cex:durableId="26D429A5" w16cex:dateUtc="2022-09-20T09:59:00Z"/>
  <w16cex:commentExtensible w16cex:durableId="26D42BFD" w16cex:dateUtc="2022-09-20T10:09:00Z"/>
  <w16cex:commentExtensible w16cex:durableId="26D429CB" w16cex:dateUtc="2022-09-20T10:00:00Z"/>
  <w16cex:commentExtensible w16cex:durableId="26D429BF" w16cex:dateUtc="2022-09-20T09:59:00Z"/>
  <w16cex:commentExtensible w16cex:durableId="26D42D33" w16cex:dateUtc="2022-09-20T10:14:00Z"/>
  <w16cex:commentExtensible w16cex:durableId="26D42C84" w16cex:dateUtc="2022-09-20T10:11:00Z"/>
  <w16cex:commentExtensible w16cex:durableId="26D42C63" w16cex:dateUtc="2022-09-20T10:11:00Z"/>
  <w16cex:commentExtensible w16cex:durableId="26D42D5D" w16cex:dateUtc="2022-09-20T10:15:00Z"/>
  <w16cex:commentExtensible w16cex:durableId="26D42D44" w16cex:dateUtc="2022-09-20T10:15:00Z"/>
  <w16cex:commentExtensible w16cex:durableId="26D4587F" w16cex:dateUtc="2022-09-20T13:19:00Z"/>
  <w16cex:commentExtensible w16cex:durableId="26D42DA0" w16cex:dateUtc="2022-09-20T10:16:00Z"/>
  <w16cex:commentExtensible w16cex:durableId="26D42D8E" w16cex:dateUtc="2022-09-20T10:16:00Z"/>
  <w16cex:commentExtensible w16cex:durableId="26D42DBC" w16cex:dateUtc="2022-09-20T10:17:00Z"/>
  <w16cex:commentExtensible w16cex:durableId="26D42E13" w16cex:dateUtc="2022-09-20T10:18:00Z"/>
  <w16cex:commentExtensible w16cex:durableId="26D42DCF" w16cex:dateUtc="2022-09-20T10:17:00Z"/>
  <w16cex:commentExtensible w16cex:durableId="26D42E92" w16cex:dateUtc="2022-09-20T10:20:00Z"/>
  <w16cex:commentExtensible w16cex:durableId="26D42EC4" w16cex:dateUtc="2022-09-20T10:21:00Z"/>
  <w16cex:commentExtensible w16cex:durableId="26D42E04" w16cex:dateUtc="2022-09-20T10:18:00Z"/>
  <w16cex:commentExtensible w16cex:durableId="26D42DEC" w16cex:dateUtc="2022-09-20T10:17:00Z"/>
  <w16cex:commentExtensible w16cex:durableId="26D42EF2" w16cex:dateUtc="2022-09-20T10:22:00Z"/>
  <w16cex:commentExtensible w16cex:durableId="26D42F25" w16cex:dateUtc="2022-09-20T10:23:00Z"/>
  <w16cex:commentExtensible w16cex:durableId="26D42FBD" w16cex:dateUtc="2022-09-20T10:25:00Z"/>
  <w16cex:commentExtensible w16cex:durableId="26D42F41" w16cex:dateUtc="2022-09-20T10:23:00Z"/>
  <w16cex:commentExtensible w16cex:durableId="26D42FD0" w16cex:dateUtc="2022-09-20T10:25:00Z"/>
  <w16cex:commentExtensible w16cex:durableId="26D43013" w16cex:dateUtc="2022-09-20T10:26:00Z"/>
  <w16cex:commentExtensible w16cex:durableId="26D43009" w16cex:dateUtc="2022-09-20T10:26:00Z"/>
  <w16cex:commentExtensible w16cex:durableId="26D4306E" w16cex:dateUtc="2022-09-20T10:28:00Z"/>
  <w16cex:commentExtensible w16cex:durableId="26D43024" w16cex:dateUtc="2022-09-20T10:27:00Z"/>
  <w16cex:commentExtensible w16cex:durableId="26D4308E" w16cex:dateUtc="2022-09-20T10:29:00Z"/>
  <w16cex:commentExtensible w16cex:durableId="26D43084" w16cex:dateUtc="2022-09-20T10:28:00Z"/>
  <w16cex:commentExtensible w16cex:durableId="26D430A3" w16cex:dateUtc="2022-09-20T10:29:00Z"/>
  <w16cex:commentExtensible w16cex:durableId="26D430CF" w16cex:dateUtc="2022-09-20T10:30:00Z"/>
  <w16cex:commentExtensible w16cex:durableId="26D43178" w16cex:dateUtc="2022-09-20T10:32:00Z"/>
  <w16cex:commentExtensible w16cex:durableId="26D431C9" w16cex:dateUtc="2022-09-20T10:34:00Z"/>
  <w16cex:commentExtensible w16cex:durableId="26D431BD" w16cex:dateUtc="2022-09-20T10:34:00Z"/>
  <w16cex:commentExtensible w16cex:durableId="26D4340F" w16cex:dateUtc="2022-09-20T10:43:00Z"/>
  <w16cex:commentExtensible w16cex:durableId="26D433F2" w16cex:dateUtc="2022-09-20T10:43:00Z"/>
  <w16cex:commentExtensible w16cex:durableId="26D43425" w16cex:dateUtc="2022-09-20T10:44:00Z"/>
  <w16cex:commentExtensible w16cex:durableId="26D43419" w16cex:dateUtc="2022-09-20T10:44:00Z"/>
  <w16cex:commentExtensible w16cex:durableId="26D4343D" w16cex:dateUtc="2022-09-20T10:44:00Z"/>
  <w16cex:commentExtensible w16cex:durableId="26D434F3" w16cex:dateUtc="2022-09-20T10:47:00Z"/>
  <w16cex:commentExtensible w16cex:durableId="26D43518" w16cex:dateUtc="2022-09-20T10:48:00Z"/>
  <w16cex:commentExtensible w16cex:durableId="26D43538" w16cex:dateUtc="2022-09-20T10:48:00Z"/>
  <w16cex:commentExtensible w16cex:durableId="26D4352B" w16cex:dateUtc="2022-09-20T10:48:00Z"/>
  <w16cex:commentExtensible w16cex:durableId="26D43553" w16cex:dateUtc="2022-09-20T10:49:00Z"/>
  <w16cex:commentExtensible w16cex:durableId="26D43567" w16cex:dateUtc="2022-09-20T10:49:00Z"/>
  <w16cex:commentExtensible w16cex:durableId="26D4359C" w16cex:dateUtc="2022-09-20T10:50:00Z"/>
  <w16cex:commentExtensible w16cex:durableId="26D43592" w16cex:dateUtc="2022-09-20T10:50:00Z"/>
  <w16cex:commentExtensible w16cex:durableId="26D435C1" w16cex:dateUtc="2022-09-20T10:51:00Z"/>
  <w16cex:commentExtensible w16cex:durableId="26D435AB" w16cex:dateUtc="2022-09-20T10:50:00Z"/>
  <w16cex:commentExtensible w16cex:durableId="26D435E6" w16cex:dateUtc="2022-09-20T10:51:00Z"/>
  <w16cex:commentExtensible w16cex:durableId="26D435D7" w16cex:dateUtc="2022-09-20T10:51:00Z"/>
  <w16cex:commentExtensible w16cex:durableId="26D43601" w16cex:dateUtc="2022-09-20T10:52:00Z"/>
  <w16cex:commentExtensible w16cex:durableId="26D435F7" w16cex:dateUtc="2022-09-20T10:52:00Z"/>
  <w16cex:commentExtensible w16cex:durableId="26D43622" w16cex:dateUtc="2022-09-20T10:52:00Z"/>
  <w16cex:commentExtensible w16cex:durableId="26D43612" w16cex:dateUtc="2022-09-20T10:52:00Z"/>
  <w16cex:commentExtensible w16cex:durableId="26D43734" w16cex:dateUtc="2022-09-20T10:57:00Z"/>
  <w16cex:commentExtensible w16cex:durableId="26D436C0" w16cex:dateUtc="2022-09-20T10:55:00Z"/>
  <w16cex:commentExtensible w16cex:durableId="26D436A1" w16cex:dateUtc="2022-09-20T10:54:00Z"/>
  <w16cex:commentExtensible w16cex:durableId="26D4375E" w16cex:dateUtc="2022-09-20T10:58:00Z"/>
  <w16cex:commentExtensible w16cex:durableId="26D436CB" w16cex:dateUtc="2022-09-20T10:55:00Z"/>
  <w16cex:commentExtensible w16cex:durableId="26D436A8" w16cex:dateUtc="2022-09-20T10:55:00Z"/>
  <w16cex:commentExtensible w16cex:durableId="26D436DC" w16cex:dateUtc="2022-09-20T10:55:00Z"/>
  <w16cex:commentExtensible w16cex:durableId="26D436AF" w16cex:dateUtc="2022-09-20T10:55:00Z"/>
  <w16cex:commentExtensible w16cex:durableId="26D43650" w16cex:dateUtc="2022-09-20T10:53:00Z"/>
  <w16cex:commentExtensible w16cex:durableId="26D43639" w16cex:dateUtc="2022-09-20T10:53:00Z"/>
  <w16cex:commentExtensible w16cex:durableId="26D43661" w16cex:dateUtc="2022-09-2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75387" w16cid:durableId="26DD5126"/>
  <w16cid:commentId w16cid:paraId="5FEBAEF7" w16cid:durableId="26D183DB"/>
  <w16cid:commentId w16cid:paraId="5FD0352C" w16cid:durableId="26D18481"/>
  <w16cid:commentId w16cid:paraId="171F538D" w16cid:durableId="26D41D71"/>
  <w16cid:commentId w16cid:paraId="7DD4DF00" w16cid:durableId="26D41D81"/>
  <w16cid:commentId w16cid:paraId="55DE878B" w16cid:durableId="26D41D92"/>
  <w16cid:commentId w16cid:paraId="439ACBE0" w16cid:durableId="26D41DFD"/>
  <w16cid:commentId w16cid:paraId="4CEAFC28" w16cid:durableId="26D41DD0"/>
  <w16cid:commentId w16cid:paraId="57CB58B4" w16cid:durableId="26D41E54"/>
  <w16cid:commentId w16cid:paraId="0003242F" w16cid:durableId="26D41E18"/>
  <w16cid:commentId w16cid:paraId="1EAE6B21" w16cid:durableId="26D41E88"/>
  <w16cid:commentId w16cid:paraId="3081BCB9" w16cid:durableId="26D41E7D"/>
  <w16cid:commentId w16cid:paraId="3C4E6299" w16cid:durableId="26D41EAC"/>
  <w16cid:commentId w16cid:paraId="1D25C249" w16cid:durableId="26D41E98"/>
  <w16cid:commentId w16cid:paraId="3F4180DA" w16cid:durableId="26D41F14"/>
  <w16cid:commentId w16cid:paraId="147D7230" w16cid:durableId="26D41ED1"/>
  <w16cid:commentId w16cid:paraId="4FED079C" w16cid:durableId="26D454E7"/>
  <w16cid:commentId w16cid:paraId="090785EB" w16cid:durableId="26D41F85"/>
  <w16cid:commentId w16cid:paraId="0870E9CB" w16cid:durableId="26D41F5A"/>
  <w16cid:commentId w16cid:paraId="1D11CECC" w16cid:durableId="26D41FDC"/>
  <w16cid:commentId w16cid:paraId="044E2F42" w16cid:durableId="26D41FB8"/>
  <w16cid:commentId w16cid:paraId="09E16C05" w16cid:durableId="26D42003"/>
  <w16cid:commentId w16cid:paraId="5C0FF449" w16cid:durableId="26D41FF0"/>
  <w16cid:commentId w16cid:paraId="2FC6B037" w16cid:durableId="26D42034"/>
  <w16cid:commentId w16cid:paraId="30A44555" w16cid:durableId="26D42014"/>
  <w16cid:commentId w16cid:paraId="42E9D7E3" w16cid:durableId="26D42141"/>
  <w16cid:commentId w16cid:paraId="4192A4E5" w16cid:durableId="26D420C7"/>
  <w16cid:commentId w16cid:paraId="73608DBF" w16cid:durableId="26D4217D"/>
  <w16cid:commentId w16cid:paraId="3387C46A" w16cid:durableId="26D4215C"/>
  <w16cid:commentId w16cid:paraId="715BD937" w16cid:durableId="26D4219E"/>
  <w16cid:commentId w16cid:paraId="361151F2" w16cid:durableId="26D4218F"/>
  <w16cid:commentId w16cid:paraId="7B41ABCC" w16cid:durableId="26D421BB"/>
  <w16cid:commentId w16cid:paraId="5E9DCBFB" w16cid:durableId="26D452F6"/>
  <w16cid:commentId w16cid:paraId="48E724D4" w16cid:durableId="26D421CB"/>
  <w16cid:commentId w16cid:paraId="12064898" w16cid:durableId="26D421D8"/>
  <w16cid:commentId w16cid:paraId="68D4E387" w16cid:durableId="26E2B58E"/>
  <w16cid:commentId w16cid:paraId="546A7F14" w16cid:durableId="26D42229"/>
  <w16cid:commentId w16cid:paraId="3024970E" w16cid:durableId="26D421FE"/>
  <w16cid:commentId w16cid:paraId="57225B74" w16cid:durableId="26D45698"/>
  <w16cid:commentId w16cid:paraId="5A00D790" w16cid:durableId="26D4224F"/>
  <w16cid:commentId w16cid:paraId="2C5A7781" w16cid:durableId="26D42241"/>
  <w16cid:commentId w16cid:paraId="48826530" w16cid:durableId="26D422D4"/>
  <w16cid:commentId w16cid:paraId="16C0A4EE" w16cid:durableId="26D422B8"/>
  <w16cid:commentId w16cid:paraId="72FD6606" w16cid:durableId="26D42332"/>
  <w16cid:commentId w16cid:paraId="50A1BA8B" w16cid:durableId="26D42344"/>
  <w16cid:commentId w16cid:paraId="45E701A7" w16cid:durableId="26D4234C"/>
  <w16cid:commentId w16cid:paraId="0472A2FD" w16cid:durableId="26D42354"/>
  <w16cid:commentId w16cid:paraId="138497C4" w16cid:durableId="26D4235D"/>
  <w16cid:commentId w16cid:paraId="59F9A240" w16cid:durableId="26D42364"/>
  <w16cid:commentId w16cid:paraId="3327FD87" w16cid:durableId="26D42388"/>
  <w16cid:commentId w16cid:paraId="2517AE59" w16cid:durableId="26D42372"/>
  <w16cid:commentId w16cid:paraId="7755C238" w16cid:durableId="26D42394"/>
  <w16cid:commentId w16cid:paraId="61BADF1B" w16cid:durableId="26D423B1"/>
  <w16cid:commentId w16cid:paraId="21092B54" w16cid:durableId="26D423D9"/>
  <w16cid:commentId w16cid:paraId="7A4CDC71" w16cid:durableId="26D423CB"/>
  <w16cid:commentId w16cid:paraId="1D78D43D" w16cid:durableId="26D423F4"/>
  <w16cid:commentId w16cid:paraId="2D757FA4" w16cid:durableId="26D423E9"/>
  <w16cid:commentId w16cid:paraId="1148ED91" w16cid:durableId="26D4240A"/>
  <w16cid:commentId w16cid:paraId="077F3951" w16cid:durableId="26D423FF"/>
  <w16cid:commentId w16cid:paraId="0A376B71" w16cid:durableId="26D42412"/>
  <w16cid:commentId w16cid:paraId="73546384" w16cid:durableId="26DBE3DE"/>
  <w16cid:commentId w16cid:paraId="141A5336" w16cid:durableId="26D42507"/>
  <w16cid:commentId w16cid:paraId="6C85E60A" w16cid:durableId="26D424BB"/>
  <w16cid:commentId w16cid:paraId="2AB0A2F0" w16cid:durableId="26E2B823"/>
  <w16cid:commentId w16cid:paraId="79200B8C" w16cid:durableId="26D4261A"/>
  <w16cid:commentId w16cid:paraId="52CD4480" w16cid:durableId="26D42589"/>
  <w16cid:commentId w16cid:paraId="1FAAEFE5" w16cid:durableId="26D42564"/>
  <w16cid:commentId w16cid:paraId="4108285F" w16cid:durableId="26D426D2"/>
  <w16cid:commentId w16cid:paraId="1AAE5438" w16cid:durableId="26D4266B"/>
  <w16cid:commentId w16cid:paraId="2CB77A36" w16cid:durableId="26D42646"/>
  <w16cid:commentId w16cid:paraId="183CE19D" w16cid:durableId="26D426ED"/>
  <w16cid:commentId w16cid:paraId="3FABE5BA" w16cid:durableId="26D426DF"/>
  <w16cid:commentId w16cid:paraId="35BF7674" w16cid:durableId="26D42704"/>
  <w16cid:commentId w16cid:paraId="5A61A092" w16cid:durableId="26D426F8"/>
  <w16cid:commentId w16cid:paraId="257AD509" w16cid:durableId="26D4271B"/>
  <w16cid:commentId w16cid:paraId="2017C251" w16cid:durableId="26D4270F"/>
  <w16cid:commentId w16cid:paraId="3FE24BF9" w16cid:durableId="26D42735"/>
  <w16cid:commentId w16cid:paraId="7AA7A82C" w16cid:durableId="26D42729"/>
  <w16cid:commentId w16cid:paraId="79321CB5" w16cid:durableId="26D42747"/>
  <w16cid:commentId w16cid:paraId="00F45FD2" w16cid:durableId="26D42767"/>
  <w16cid:commentId w16cid:paraId="78212223" w16cid:durableId="26D4275D"/>
  <w16cid:commentId w16cid:paraId="533865B6" w16cid:durableId="26D4277D"/>
  <w16cid:commentId w16cid:paraId="4C803502" w16cid:durableId="26D42771"/>
  <w16cid:commentId w16cid:paraId="471AB518" w16cid:durableId="26D42796"/>
  <w16cid:commentId w16cid:paraId="4F249191" w16cid:durableId="26D42789"/>
  <w16cid:commentId w16cid:paraId="778C0C15" w16cid:durableId="26D427AC"/>
  <w16cid:commentId w16cid:paraId="129DEFAE" w16cid:durableId="26D427A0"/>
  <w16cid:commentId w16cid:paraId="3F7F6948" w16cid:durableId="26D427F2"/>
  <w16cid:commentId w16cid:paraId="6D808088" w16cid:durableId="26D427BD"/>
  <w16cid:commentId w16cid:paraId="7DB0ABAF" w16cid:durableId="26D42812"/>
  <w16cid:commentId w16cid:paraId="15985AA7" w16cid:durableId="26D42800"/>
  <w16cid:commentId w16cid:paraId="2CA4A32D" w16cid:durableId="26D4284E"/>
  <w16cid:commentId w16cid:paraId="07950267" w16cid:durableId="26D4283F"/>
  <w16cid:commentId w16cid:paraId="0941ECA3" w16cid:durableId="26D4286C"/>
  <w16cid:commentId w16cid:paraId="395528C6" w16cid:durableId="26D4285B"/>
  <w16cid:commentId w16cid:paraId="67529A98" w16cid:durableId="26D4288C"/>
  <w16cid:commentId w16cid:paraId="1A34DBB1" w16cid:durableId="26D4287B"/>
  <w16cid:commentId w16cid:paraId="0F0965B6" w16cid:durableId="26D428A6"/>
  <w16cid:commentId w16cid:paraId="44D4CEF1" w16cid:durableId="26D42895"/>
  <w16cid:commentId w16cid:paraId="4E69FBEC" w16cid:durableId="26D428BD"/>
  <w16cid:commentId w16cid:paraId="51931B8E" w16cid:durableId="26D428AF"/>
  <w16cid:commentId w16cid:paraId="70E4E945" w16cid:durableId="26D428E3"/>
  <w16cid:commentId w16cid:paraId="237EEC60" w16cid:durableId="26D428C7"/>
  <w16cid:commentId w16cid:paraId="3CAA83BB" w16cid:durableId="26D42915"/>
  <w16cid:commentId w16cid:paraId="615494FF" w16cid:durableId="26D428EF"/>
  <w16cid:commentId w16cid:paraId="10EF0D56" w16cid:durableId="26D4293A"/>
  <w16cid:commentId w16cid:paraId="74681696" w16cid:durableId="26D42930"/>
  <w16cid:commentId w16cid:paraId="3C06BC91" w16cid:durableId="26D42989"/>
  <w16cid:commentId w16cid:paraId="0BDD925D" w16cid:durableId="26D4294D"/>
  <w16cid:commentId w16cid:paraId="5EDD515A" w16cid:durableId="26D429AE"/>
  <w16cid:commentId w16cid:paraId="7E4F4E5A" w16cid:durableId="26D429A5"/>
  <w16cid:commentId w16cid:paraId="1111048A" w16cid:durableId="26D42BFD"/>
  <w16cid:commentId w16cid:paraId="354B15EB" w16cid:durableId="26D429CB"/>
  <w16cid:commentId w16cid:paraId="0A71BD80" w16cid:durableId="26D429BF"/>
  <w16cid:commentId w16cid:paraId="360F63F6" w16cid:durableId="26D42D33"/>
  <w16cid:commentId w16cid:paraId="1CE14EA5" w16cid:durableId="26D42C84"/>
  <w16cid:commentId w16cid:paraId="3A04A5B2" w16cid:durableId="26D42C63"/>
  <w16cid:commentId w16cid:paraId="56489D77" w16cid:durableId="26D42D5D"/>
  <w16cid:commentId w16cid:paraId="3C33338B" w16cid:durableId="26D42D44"/>
  <w16cid:commentId w16cid:paraId="34F97FE8" w16cid:durableId="26D4587F"/>
  <w16cid:commentId w16cid:paraId="59879717" w16cid:durableId="26D42DA0"/>
  <w16cid:commentId w16cid:paraId="5CE889D2" w16cid:durableId="26D42D8E"/>
  <w16cid:commentId w16cid:paraId="5C2C8BE1" w16cid:durableId="26D42DBC"/>
  <w16cid:commentId w16cid:paraId="387C1DAB" w16cid:durableId="26D42E13"/>
  <w16cid:commentId w16cid:paraId="1D757987" w16cid:durableId="26D42DCF"/>
  <w16cid:commentId w16cid:paraId="274C24D3" w16cid:durableId="26D42E92"/>
  <w16cid:commentId w16cid:paraId="766C9B72" w16cid:durableId="26D42EC4"/>
  <w16cid:commentId w16cid:paraId="6A65285D" w16cid:durableId="26D42E04"/>
  <w16cid:commentId w16cid:paraId="683C22D4" w16cid:durableId="26D42DEC"/>
  <w16cid:commentId w16cid:paraId="411BCC6A" w16cid:durableId="26D42EF2"/>
  <w16cid:commentId w16cid:paraId="227B0A74" w16cid:durableId="26D42F25"/>
  <w16cid:commentId w16cid:paraId="43460805" w16cid:durableId="26D42FBD"/>
  <w16cid:commentId w16cid:paraId="6830F46D" w16cid:durableId="26D42F41"/>
  <w16cid:commentId w16cid:paraId="2F4425D7" w16cid:durableId="26D42FD0"/>
  <w16cid:commentId w16cid:paraId="07AC0EEB" w16cid:durableId="26D43013"/>
  <w16cid:commentId w16cid:paraId="297EEE87" w16cid:durableId="26D43009"/>
  <w16cid:commentId w16cid:paraId="53C6AC8B" w16cid:durableId="26D4306E"/>
  <w16cid:commentId w16cid:paraId="492A9510" w16cid:durableId="26D43024"/>
  <w16cid:commentId w16cid:paraId="5CA5B5AA" w16cid:durableId="26D4308E"/>
  <w16cid:commentId w16cid:paraId="5FB96063" w16cid:durableId="26D43084"/>
  <w16cid:commentId w16cid:paraId="59AECBC0" w16cid:durableId="26D430A3"/>
  <w16cid:commentId w16cid:paraId="05D5D8B6" w16cid:durableId="26D430CF"/>
  <w16cid:commentId w16cid:paraId="18BF7FA9" w16cid:durableId="26D43178"/>
  <w16cid:commentId w16cid:paraId="567C5839" w16cid:durableId="26D431C9"/>
  <w16cid:commentId w16cid:paraId="563936F2" w16cid:durableId="26D431BD"/>
  <w16cid:commentId w16cid:paraId="7308C423" w16cid:durableId="26D4340F"/>
  <w16cid:commentId w16cid:paraId="1165110D" w16cid:durableId="26D433F2"/>
  <w16cid:commentId w16cid:paraId="0B0F658D" w16cid:durableId="26D43425"/>
  <w16cid:commentId w16cid:paraId="2E6119CE" w16cid:durableId="26D43419"/>
  <w16cid:commentId w16cid:paraId="26FEBB71" w16cid:durableId="26D4343D"/>
  <w16cid:commentId w16cid:paraId="001F7595" w16cid:durableId="26D434F3"/>
  <w16cid:commentId w16cid:paraId="70DF955F" w16cid:durableId="26D43518"/>
  <w16cid:commentId w16cid:paraId="0595A5ED" w16cid:durableId="26D43538"/>
  <w16cid:commentId w16cid:paraId="60CDFE83" w16cid:durableId="26D4352B"/>
  <w16cid:commentId w16cid:paraId="51F6AC63" w16cid:durableId="26D43553"/>
  <w16cid:commentId w16cid:paraId="225D32FC" w16cid:durableId="26D43567"/>
  <w16cid:commentId w16cid:paraId="216B4B53" w16cid:durableId="26D4359C"/>
  <w16cid:commentId w16cid:paraId="05E988F1" w16cid:durableId="26D43592"/>
  <w16cid:commentId w16cid:paraId="735FA074" w16cid:durableId="26D435C1"/>
  <w16cid:commentId w16cid:paraId="04F1EC75" w16cid:durableId="26D435AB"/>
  <w16cid:commentId w16cid:paraId="7D4A8483" w16cid:durableId="26D435E6"/>
  <w16cid:commentId w16cid:paraId="06A2AFBB" w16cid:durableId="26D435D7"/>
  <w16cid:commentId w16cid:paraId="3C71B7D8" w16cid:durableId="26D43601"/>
  <w16cid:commentId w16cid:paraId="47FE4674" w16cid:durableId="26D435F7"/>
  <w16cid:commentId w16cid:paraId="5D58A39D" w16cid:durableId="26D43622"/>
  <w16cid:commentId w16cid:paraId="25685CE4" w16cid:durableId="26D43612"/>
  <w16cid:commentId w16cid:paraId="17953A67" w16cid:durableId="26D43734"/>
  <w16cid:commentId w16cid:paraId="406A38D3" w16cid:durableId="26D436C0"/>
  <w16cid:commentId w16cid:paraId="20230052" w16cid:durableId="26D436A1"/>
  <w16cid:commentId w16cid:paraId="633A6597" w16cid:durableId="26D4375E"/>
  <w16cid:commentId w16cid:paraId="312F5EE1" w16cid:durableId="26D436CB"/>
  <w16cid:commentId w16cid:paraId="156F362B" w16cid:durableId="26D436A8"/>
  <w16cid:commentId w16cid:paraId="2BA450C3" w16cid:durableId="26D436DC"/>
  <w16cid:commentId w16cid:paraId="29C433A0" w16cid:durableId="26D436AF"/>
  <w16cid:commentId w16cid:paraId="7E6406BB" w16cid:durableId="26D43650"/>
  <w16cid:commentId w16cid:paraId="1C54425F" w16cid:durableId="26D43639"/>
  <w16cid:commentId w16cid:paraId="12F9FDC6" w16cid:durableId="26D43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5D229" w14:textId="77777777" w:rsidR="00DB15B8" w:rsidRDefault="00DB15B8" w:rsidP="002F250F">
      <w:pPr>
        <w:spacing w:line="240" w:lineRule="auto"/>
      </w:pPr>
      <w:r>
        <w:separator/>
      </w:r>
    </w:p>
  </w:endnote>
  <w:endnote w:type="continuationSeparator" w:id="0">
    <w:p w14:paraId="21636459" w14:textId="77777777" w:rsidR="00DB15B8" w:rsidRDefault="00DB15B8"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16DA" w14:textId="77777777" w:rsidR="00795B5B" w:rsidRDefault="00795B5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4ABC" w14:textId="24612178" w:rsidR="00974A16" w:rsidRDefault="00000000">
    <w:pPr>
      <w:pStyle w:val="Voettekst"/>
    </w:pPr>
    <w:fldSimple w:instr=" TITLE  ">
      <w:r w:rsidR="008E5317">
        <w:t>Basismodel Correctlocatie Rotterdam</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1AB4" w14:textId="77777777" w:rsidR="00795B5B" w:rsidRDefault="00795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EC32" w14:textId="77777777" w:rsidR="00DB15B8" w:rsidRDefault="00DB15B8" w:rsidP="002F250F">
      <w:pPr>
        <w:spacing w:line="240" w:lineRule="auto"/>
      </w:pPr>
      <w:r>
        <w:separator/>
      </w:r>
    </w:p>
  </w:footnote>
  <w:footnote w:type="continuationSeparator" w:id="0">
    <w:p w14:paraId="37EF4DCB" w14:textId="77777777" w:rsidR="00DB15B8" w:rsidRDefault="00DB15B8"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6B56" w14:textId="77777777" w:rsidR="00795B5B" w:rsidRDefault="00795B5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D8F" w14:textId="77777777" w:rsidR="00795B5B" w:rsidRDefault="00795B5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84FD" w14:textId="77777777" w:rsidR="00795B5B" w:rsidRDefault="00795B5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1E73D4"/>
    <w:multiLevelType w:val="hybridMultilevel"/>
    <w:tmpl w:val="CF2C5C9C"/>
    <w:lvl w:ilvl="0" w:tplc="427C1668">
      <w:numFmt w:val="bullet"/>
      <w:lvlText w:val=""/>
      <w:lvlJc w:val="left"/>
      <w:pPr>
        <w:ind w:left="1785" w:hanging="705"/>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971F0E"/>
    <w:multiLevelType w:val="hybridMultilevel"/>
    <w:tmpl w:val="A42CD488"/>
    <w:lvl w:ilvl="0" w:tplc="14DEF05A">
      <w:numFmt w:val="bullet"/>
      <w:lvlText w:val="•"/>
      <w:lvlJc w:val="left"/>
      <w:pPr>
        <w:ind w:left="1065" w:hanging="705"/>
      </w:pPr>
      <w:rPr>
        <w:rFonts w:ascii="Tahoma" w:eastAsiaTheme="minorHAnsi" w:hAnsi="Tahoma" w:cs="Tahoma" w:hint="default"/>
      </w:rPr>
    </w:lvl>
    <w:lvl w:ilvl="1" w:tplc="427C1668">
      <w:numFmt w:val="bullet"/>
      <w:lvlText w:val=""/>
      <w:lvlJc w:val="left"/>
      <w:pPr>
        <w:ind w:left="1785" w:hanging="705"/>
      </w:pPr>
      <w:rPr>
        <w:rFonts w:ascii="Symbol" w:eastAsiaTheme="minorHAnsi" w:hAnsi="Symbol"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5" w15:restartNumberingAfterBreak="0">
    <w:nsid w:val="6E7E3700"/>
    <w:multiLevelType w:val="hybridMultilevel"/>
    <w:tmpl w:val="6F489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78049760">
    <w:abstractNumId w:val="12"/>
  </w:num>
  <w:num w:numId="2" w16cid:durableId="2096122169">
    <w:abstractNumId w:val="16"/>
  </w:num>
  <w:num w:numId="3" w16cid:durableId="374087861">
    <w:abstractNumId w:val="11"/>
  </w:num>
  <w:num w:numId="4" w16cid:durableId="1473132203">
    <w:abstractNumId w:val="9"/>
  </w:num>
  <w:num w:numId="5" w16cid:durableId="46102595">
    <w:abstractNumId w:val="7"/>
  </w:num>
  <w:num w:numId="6" w16cid:durableId="775057932">
    <w:abstractNumId w:val="6"/>
  </w:num>
  <w:num w:numId="7" w16cid:durableId="1323125493">
    <w:abstractNumId w:val="5"/>
  </w:num>
  <w:num w:numId="8" w16cid:durableId="2133742653">
    <w:abstractNumId w:val="4"/>
  </w:num>
  <w:num w:numId="9" w16cid:durableId="105739611">
    <w:abstractNumId w:val="8"/>
  </w:num>
  <w:num w:numId="10" w16cid:durableId="2087416484">
    <w:abstractNumId w:val="3"/>
  </w:num>
  <w:num w:numId="11" w16cid:durableId="1522624324">
    <w:abstractNumId w:val="2"/>
  </w:num>
  <w:num w:numId="12" w16cid:durableId="1617563695">
    <w:abstractNumId w:val="1"/>
  </w:num>
  <w:num w:numId="13" w16cid:durableId="927924982">
    <w:abstractNumId w:val="0"/>
  </w:num>
  <w:num w:numId="14" w16cid:durableId="2083600200">
    <w:abstractNumId w:val="14"/>
  </w:num>
  <w:num w:numId="15" w16cid:durableId="622079919">
    <w:abstractNumId w:val="15"/>
  </w:num>
  <w:num w:numId="16" w16cid:durableId="1258442288">
    <w:abstractNumId w:val="13"/>
  </w:num>
  <w:num w:numId="17" w16cid:durableId="136612860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Devlin Oosterwijk">
    <w15:presenceInfo w15:providerId="AD" w15:userId="S::devlin.oosterwijk@rhdhv.com::1735db9b-2ed5-44a0-9484-7e07c4fb30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5B"/>
    <w:rsid w:val="00000EA9"/>
    <w:rsid w:val="0001679F"/>
    <w:rsid w:val="00020F94"/>
    <w:rsid w:val="00024628"/>
    <w:rsid w:val="00030D07"/>
    <w:rsid w:val="00031342"/>
    <w:rsid w:val="00044ECD"/>
    <w:rsid w:val="00045DE8"/>
    <w:rsid w:val="0004785B"/>
    <w:rsid w:val="00050A28"/>
    <w:rsid w:val="00060C37"/>
    <w:rsid w:val="00061E32"/>
    <w:rsid w:val="000657D5"/>
    <w:rsid w:val="00070B3D"/>
    <w:rsid w:val="00071E4B"/>
    <w:rsid w:val="000809BC"/>
    <w:rsid w:val="000A2DBC"/>
    <w:rsid w:val="000A64EB"/>
    <w:rsid w:val="000A6F78"/>
    <w:rsid w:val="000B09DC"/>
    <w:rsid w:val="000B24B0"/>
    <w:rsid w:val="000B277F"/>
    <w:rsid w:val="000B2C1D"/>
    <w:rsid w:val="000B42F4"/>
    <w:rsid w:val="000B47DF"/>
    <w:rsid w:val="000B4C4E"/>
    <w:rsid w:val="000C48B1"/>
    <w:rsid w:val="000C64D1"/>
    <w:rsid w:val="000D0330"/>
    <w:rsid w:val="000D17D1"/>
    <w:rsid w:val="000D5769"/>
    <w:rsid w:val="000E29C8"/>
    <w:rsid w:val="000E59F7"/>
    <w:rsid w:val="000E7DF4"/>
    <w:rsid w:val="000F5C33"/>
    <w:rsid w:val="000F5FA4"/>
    <w:rsid w:val="00115E3D"/>
    <w:rsid w:val="00136402"/>
    <w:rsid w:val="00137B27"/>
    <w:rsid w:val="00150D95"/>
    <w:rsid w:val="001576BA"/>
    <w:rsid w:val="00160E4F"/>
    <w:rsid w:val="00163EDC"/>
    <w:rsid w:val="00165B78"/>
    <w:rsid w:val="001701B6"/>
    <w:rsid w:val="0017617B"/>
    <w:rsid w:val="00181077"/>
    <w:rsid w:val="0018661E"/>
    <w:rsid w:val="00186DCE"/>
    <w:rsid w:val="00187E95"/>
    <w:rsid w:val="001A6B86"/>
    <w:rsid w:val="001A729A"/>
    <w:rsid w:val="001B1AA6"/>
    <w:rsid w:val="001C242C"/>
    <w:rsid w:val="001C31A5"/>
    <w:rsid w:val="001C3CFA"/>
    <w:rsid w:val="001C51E7"/>
    <w:rsid w:val="001C7DA0"/>
    <w:rsid w:val="001C7FCF"/>
    <w:rsid w:val="001D506D"/>
    <w:rsid w:val="001D63BA"/>
    <w:rsid w:val="001E26E1"/>
    <w:rsid w:val="001E4A5F"/>
    <w:rsid w:val="001E4B5A"/>
    <w:rsid w:val="001E5FE4"/>
    <w:rsid w:val="001F17F8"/>
    <w:rsid w:val="001F3DDA"/>
    <w:rsid w:val="001F6BDC"/>
    <w:rsid w:val="00200004"/>
    <w:rsid w:val="00202FFD"/>
    <w:rsid w:val="00207D19"/>
    <w:rsid w:val="0021440A"/>
    <w:rsid w:val="0021528B"/>
    <w:rsid w:val="002156F6"/>
    <w:rsid w:val="00215AC4"/>
    <w:rsid w:val="002161F7"/>
    <w:rsid w:val="00221360"/>
    <w:rsid w:val="0022369D"/>
    <w:rsid w:val="00225125"/>
    <w:rsid w:val="002277C6"/>
    <w:rsid w:val="00231834"/>
    <w:rsid w:val="00234605"/>
    <w:rsid w:val="00241890"/>
    <w:rsid w:val="00244494"/>
    <w:rsid w:val="00246438"/>
    <w:rsid w:val="002464FB"/>
    <w:rsid w:val="00246EC4"/>
    <w:rsid w:val="002500AD"/>
    <w:rsid w:val="00250CEF"/>
    <w:rsid w:val="002663C0"/>
    <w:rsid w:val="00270CCB"/>
    <w:rsid w:val="00272A52"/>
    <w:rsid w:val="002739B8"/>
    <w:rsid w:val="00287313"/>
    <w:rsid w:val="0029651E"/>
    <w:rsid w:val="00297BCF"/>
    <w:rsid w:val="002A0191"/>
    <w:rsid w:val="002B1243"/>
    <w:rsid w:val="002B3C96"/>
    <w:rsid w:val="002C41B5"/>
    <w:rsid w:val="002D0FFF"/>
    <w:rsid w:val="002D104C"/>
    <w:rsid w:val="002D526B"/>
    <w:rsid w:val="002E0AF2"/>
    <w:rsid w:val="002E14D0"/>
    <w:rsid w:val="002E4589"/>
    <w:rsid w:val="002E5890"/>
    <w:rsid w:val="002F250F"/>
    <w:rsid w:val="002F2A6D"/>
    <w:rsid w:val="0031108E"/>
    <w:rsid w:val="00320996"/>
    <w:rsid w:val="00321A1A"/>
    <w:rsid w:val="00333278"/>
    <w:rsid w:val="003364C9"/>
    <w:rsid w:val="00346F38"/>
    <w:rsid w:val="00360B55"/>
    <w:rsid w:val="003640C2"/>
    <w:rsid w:val="00376E70"/>
    <w:rsid w:val="0038060D"/>
    <w:rsid w:val="00383DCA"/>
    <w:rsid w:val="00391836"/>
    <w:rsid w:val="00391CDA"/>
    <w:rsid w:val="00396850"/>
    <w:rsid w:val="00397E46"/>
    <w:rsid w:val="003A0872"/>
    <w:rsid w:val="003A184A"/>
    <w:rsid w:val="003A5525"/>
    <w:rsid w:val="003B2E2B"/>
    <w:rsid w:val="003C1EF3"/>
    <w:rsid w:val="003C339A"/>
    <w:rsid w:val="003D0C21"/>
    <w:rsid w:val="003D35BB"/>
    <w:rsid w:val="003D490E"/>
    <w:rsid w:val="003D4BED"/>
    <w:rsid w:val="0040417C"/>
    <w:rsid w:val="00405BF0"/>
    <w:rsid w:val="00407010"/>
    <w:rsid w:val="00411C71"/>
    <w:rsid w:val="004141BB"/>
    <w:rsid w:val="004274F9"/>
    <w:rsid w:val="00432B3B"/>
    <w:rsid w:val="00432FAB"/>
    <w:rsid w:val="00443C33"/>
    <w:rsid w:val="0044497B"/>
    <w:rsid w:val="0044539B"/>
    <w:rsid w:val="00446494"/>
    <w:rsid w:val="004503BA"/>
    <w:rsid w:val="0045224C"/>
    <w:rsid w:val="004641C0"/>
    <w:rsid w:val="004742D3"/>
    <w:rsid w:val="00487468"/>
    <w:rsid w:val="00497466"/>
    <w:rsid w:val="004979FC"/>
    <w:rsid w:val="004B1FA5"/>
    <w:rsid w:val="004B3295"/>
    <w:rsid w:val="004B40D8"/>
    <w:rsid w:val="004C101C"/>
    <w:rsid w:val="004C111E"/>
    <w:rsid w:val="004C162C"/>
    <w:rsid w:val="004C3809"/>
    <w:rsid w:val="004C5478"/>
    <w:rsid w:val="004C603C"/>
    <w:rsid w:val="004D6DE5"/>
    <w:rsid w:val="004E7E16"/>
    <w:rsid w:val="00502B25"/>
    <w:rsid w:val="00511F41"/>
    <w:rsid w:val="00512057"/>
    <w:rsid w:val="00525F29"/>
    <w:rsid w:val="00526966"/>
    <w:rsid w:val="00535A76"/>
    <w:rsid w:val="00536600"/>
    <w:rsid w:val="00541607"/>
    <w:rsid w:val="00543052"/>
    <w:rsid w:val="00550899"/>
    <w:rsid w:val="005514A7"/>
    <w:rsid w:val="00557D26"/>
    <w:rsid w:val="00570024"/>
    <w:rsid w:val="00575514"/>
    <w:rsid w:val="00582A63"/>
    <w:rsid w:val="00582EB4"/>
    <w:rsid w:val="005835FA"/>
    <w:rsid w:val="00583EC2"/>
    <w:rsid w:val="00586801"/>
    <w:rsid w:val="00590F9D"/>
    <w:rsid w:val="005945D4"/>
    <w:rsid w:val="005A1ED0"/>
    <w:rsid w:val="005A58A0"/>
    <w:rsid w:val="005A5E97"/>
    <w:rsid w:val="005C5089"/>
    <w:rsid w:val="005D0361"/>
    <w:rsid w:val="005D12F6"/>
    <w:rsid w:val="005F04F0"/>
    <w:rsid w:val="005F639D"/>
    <w:rsid w:val="00605F21"/>
    <w:rsid w:val="00606953"/>
    <w:rsid w:val="00613439"/>
    <w:rsid w:val="0061377F"/>
    <w:rsid w:val="00615F4F"/>
    <w:rsid w:val="006222E1"/>
    <w:rsid w:val="006224F5"/>
    <w:rsid w:val="00622DC4"/>
    <w:rsid w:val="00623D85"/>
    <w:rsid w:val="006252F3"/>
    <w:rsid w:val="00630D3A"/>
    <w:rsid w:val="00631B60"/>
    <w:rsid w:val="00635E1A"/>
    <w:rsid w:val="00642176"/>
    <w:rsid w:val="00645F51"/>
    <w:rsid w:val="0066121D"/>
    <w:rsid w:val="00661585"/>
    <w:rsid w:val="00661779"/>
    <w:rsid w:val="00677769"/>
    <w:rsid w:val="006779B4"/>
    <w:rsid w:val="00680D99"/>
    <w:rsid w:val="006A3537"/>
    <w:rsid w:val="006B34DF"/>
    <w:rsid w:val="006B404E"/>
    <w:rsid w:val="006C76E7"/>
    <w:rsid w:val="006E3899"/>
    <w:rsid w:val="006E5DFE"/>
    <w:rsid w:val="006E6A0D"/>
    <w:rsid w:val="007050BC"/>
    <w:rsid w:val="007139D4"/>
    <w:rsid w:val="0071541F"/>
    <w:rsid w:val="007235A4"/>
    <w:rsid w:val="0072414E"/>
    <w:rsid w:val="00725B66"/>
    <w:rsid w:val="00731503"/>
    <w:rsid w:val="00731CF9"/>
    <w:rsid w:val="007332DF"/>
    <w:rsid w:val="00740D17"/>
    <w:rsid w:val="00752A5D"/>
    <w:rsid w:val="007642E3"/>
    <w:rsid w:val="00772E45"/>
    <w:rsid w:val="0078130C"/>
    <w:rsid w:val="00781F70"/>
    <w:rsid w:val="0078273B"/>
    <w:rsid w:val="00782D61"/>
    <w:rsid w:val="00792F53"/>
    <w:rsid w:val="00795B5B"/>
    <w:rsid w:val="007A6455"/>
    <w:rsid w:val="007B22BF"/>
    <w:rsid w:val="007C4F03"/>
    <w:rsid w:val="007D6C5D"/>
    <w:rsid w:val="007D793D"/>
    <w:rsid w:val="007E38B8"/>
    <w:rsid w:val="007F3219"/>
    <w:rsid w:val="007F3C3D"/>
    <w:rsid w:val="007F5DC8"/>
    <w:rsid w:val="007F6988"/>
    <w:rsid w:val="008030FB"/>
    <w:rsid w:val="008064ED"/>
    <w:rsid w:val="008104DA"/>
    <w:rsid w:val="00810DEB"/>
    <w:rsid w:val="00817884"/>
    <w:rsid w:val="00823035"/>
    <w:rsid w:val="0082317D"/>
    <w:rsid w:val="00827B03"/>
    <w:rsid w:val="00844199"/>
    <w:rsid w:val="00852FD9"/>
    <w:rsid w:val="0085320F"/>
    <w:rsid w:val="00854452"/>
    <w:rsid w:val="008547C9"/>
    <w:rsid w:val="00881150"/>
    <w:rsid w:val="0088252A"/>
    <w:rsid w:val="008826E3"/>
    <w:rsid w:val="0089036A"/>
    <w:rsid w:val="00890696"/>
    <w:rsid w:val="00891316"/>
    <w:rsid w:val="00892A92"/>
    <w:rsid w:val="0089638D"/>
    <w:rsid w:val="008A775C"/>
    <w:rsid w:val="008C529B"/>
    <w:rsid w:val="008C5D07"/>
    <w:rsid w:val="008C70D6"/>
    <w:rsid w:val="008C7182"/>
    <w:rsid w:val="008D311B"/>
    <w:rsid w:val="008D4FAD"/>
    <w:rsid w:val="008D609C"/>
    <w:rsid w:val="008D757A"/>
    <w:rsid w:val="008D787D"/>
    <w:rsid w:val="008E0F56"/>
    <w:rsid w:val="008E4F57"/>
    <w:rsid w:val="008E5317"/>
    <w:rsid w:val="008E5673"/>
    <w:rsid w:val="008E5D34"/>
    <w:rsid w:val="008F6C4F"/>
    <w:rsid w:val="00901F3A"/>
    <w:rsid w:val="00902F32"/>
    <w:rsid w:val="00905113"/>
    <w:rsid w:val="00905793"/>
    <w:rsid w:val="00912364"/>
    <w:rsid w:val="009148BA"/>
    <w:rsid w:val="00920281"/>
    <w:rsid w:val="0092322D"/>
    <w:rsid w:val="00925BE4"/>
    <w:rsid w:val="009271A8"/>
    <w:rsid w:val="00932CBB"/>
    <w:rsid w:val="00932FC4"/>
    <w:rsid w:val="009440C9"/>
    <w:rsid w:val="00947725"/>
    <w:rsid w:val="00950013"/>
    <w:rsid w:val="00956118"/>
    <w:rsid w:val="00957408"/>
    <w:rsid w:val="00965E71"/>
    <w:rsid w:val="00974A16"/>
    <w:rsid w:val="00974C42"/>
    <w:rsid w:val="00975EDC"/>
    <w:rsid w:val="00977EF0"/>
    <w:rsid w:val="00986706"/>
    <w:rsid w:val="00987D86"/>
    <w:rsid w:val="009A6FA8"/>
    <w:rsid w:val="009A71AB"/>
    <w:rsid w:val="009B087A"/>
    <w:rsid w:val="009C4D38"/>
    <w:rsid w:val="009C65E8"/>
    <w:rsid w:val="009D6E8F"/>
    <w:rsid w:val="009E4646"/>
    <w:rsid w:val="009F0694"/>
    <w:rsid w:val="009F4DEF"/>
    <w:rsid w:val="00A14104"/>
    <w:rsid w:val="00A162AB"/>
    <w:rsid w:val="00A1771B"/>
    <w:rsid w:val="00A21E2A"/>
    <w:rsid w:val="00A22D0B"/>
    <w:rsid w:val="00A307E9"/>
    <w:rsid w:val="00A30C6B"/>
    <w:rsid w:val="00A34CEF"/>
    <w:rsid w:val="00A43463"/>
    <w:rsid w:val="00A45944"/>
    <w:rsid w:val="00A46B59"/>
    <w:rsid w:val="00A61A45"/>
    <w:rsid w:val="00A70664"/>
    <w:rsid w:val="00A72331"/>
    <w:rsid w:val="00A7298B"/>
    <w:rsid w:val="00A750E2"/>
    <w:rsid w:val="00A7590F"/>
    <w:rsid w:val="00A75C58"/>
    <w:rsid w:val="00A83BF9"/>
    <w:rsid w:val="00A86420"/>
    <w:rsid w:val="00A9155E"/>
    <w:rsid w:val="00AA053C"/>
    <w:rsid w:val="00AA1304"/>
    <w:rsid w:val="00AA365D"/>
    <w:rsid w:val="00AA74D1"/>
    <w:rsid w:val="00AB1E74"/>
    <w:rsid w:val="00AD5F31"/>
    <w:rsid w:val="00AF587D"/>
    <w:rsid w:val="00B01E1C"/>
    <w:rsid w:val="00B13243"/>
    <w:rsid w:val="00B146C6"/>
    <w:rsid w:val="00B2378F"/>
    <w:rsid w:val="00B24440"/>
    <w:rsid w:val="00B32FFD"/>
    <w:rsid w:val="00B41FF8"/>
    <w:rsid w:val="00B42701"/>
    <w:rsid w:val="00B528CD"/>
    <w:rsid w:val="00B54D7B"/>
    <w:rsid w:val="00B67E36"/>
    <w:rsid w:val="00B71FBC"/>
    <w:rsid w:val="00B729B9"/>
    <w:rsid w:val="00B920C7"/>
    <w:rsid w:val="00B92872"/>
    <w:rsid w:val="00B959D7"/>
    <w:rsid w:val="00B967A1"/>
    <w:rsid w:val="00B979F3"/>
    <w:rsid w:val="00BA6524"/>
    <w:rsid w:val="00BA7C60"/>
    <w:rsid w:val="00BC16CD"/>
    <w:rsid w:val="00BC773D"/>
    <w:rsid w:val="00BC7C87"/>
    <w:rsid w:val="00BD3AF7"/>
    <w:rsid w:val="00BD4562"/>
    <w:rsid w:val="00BE4AA2"/>
    <w:rsid w:val="00BE51C0"/>
    <w:rsid w:val="00BF486B"/>
    <w:rsid w:val="00BF4C97"/>
    <w:rsid w:val="00C059BB"/>
    <w:rsid w:val="00C06C53"/>
    <w:rsid w:val="00C074C5"/>
    <w:rsid w:val="00C11990"/>
    <w:rsid w:val="00C13497"/>
    <w:rsid w:val="00C146E2"/>
    <w:rsid w:val="00C16C8F"/>
    <w:rsid w:val="00C2586F"/>
    <w:rsid w:val="00C303C5"/>
    <w:rsid w:val="00C442EE"/>
    <w:rsid w:val="00C561C5"/>
    <w:rsid w:val="00C56647"/>
    <w:rsid w:val="00C614EF"/>
    <w:rsid w:val="00C70276"/>
    <w:rsid w:val="00C7238B"/>
    <w:rsid w:val="00C8195A"/>
    <w:rsid w:val="00C912F1"/>
    <w:rsid w:val="00C95794"/>
    <w:rsid w:val="00CA7321"/>
    <w:rsid w:val="00CB7FCC"/>
    <w:rsid w:val="00CD02CA"/>
    <w:rsid w:val="00CD426F"/>
    <w:rsid w:val="00CD6FCA"/>
    <w:rsid w:val="00CD7BD4"/>
    <w:rsid w:val="00CE56EC"/>
    <w:rsid w:val="00CE7E05"/>
    <w:rsid w:val="00D1401B"/>
    <w:rsid w:val="00D14CA4"/>
    <w:rsid w:val="00D16B33"/>
    <w:rsid w:val="00D32893"/>
    <w:rsid w:val="00D3658D"/>
    <w:rsid w:val="00D4766E"/>
    <w:rsid w:val="00D50F42"/>
    <w:rsid w:val="00D510A5"/>
    <w:rsid w:val="00D521A9"/>
    <w:rsid w:val="00D54668"/>
    <w:rsid w:val="00D617E9"/>
    <w:rsid w:val="00D634AE"/>
    <w:rsid w:val="00D94A23"/>
    <w:rsid w:val="00DA5041"/>
    <w:rsid w:val="00DB15B8"/>
    <w:rsid w:val="00DB332F"/>
    <w:rsid w:val="00DC3AAA"/>
    <w:rsid w:val="00DC5580"/>
    <w:rsid w:val="00DC762D"/>
    <w:rsid w:val="00DD76C4"/>
    <w:rsid w:val="00DE00DF"/>
    <w:rsid w:val="00DE60B5"/>
    <w:rsid w:val="00DE6322"/>
    <w:rsid w:val="00DF4709"/>
    <w:rsid w:val="00E07E10"/>
    <w:rsid w:val="00E13308"/>
    <w:rsid w:val="00E15267"/>
    <w:rsid w:val="00E15E49"/>
    <w:rsid w:val="00E31F39"/>
    <w:rsid w:val="00E334EB"/>
    <w:rsid w:val="00E3665B"/>
    <w:rsid w:val="00E36AAD"/>
    <w:rsid w:val="00E41ADE"/>
    <w:rsid w:val="00E45393"/>
    <w:rsid w:val="00E45486"/>
    <w:rsid w:val="00E46179"/>
    <w:rsid w:val="00E4725F"/>
    <w:rsid w:val="00E5172F"/>
    <w:rsid w:val="00E637D9"/>
    <w:rsid w:val="00E64075"/>
    <w:rsid w:val="00E64ABB"/>
    <w:rsid w:val="00E65E37"/>
    <w:rsid w:val="00E742A3"/>
    <w:rsid w:val="00E7525B"/>
    <w:rsid w:val="00E75F4F"/>
    <w:rsid w:val="00E771BD"/>
    <w:rsid w:val="00E80221"/>
    <w:rsid w:val="00E80A29"/>
    <w:rsid w:val="00E90F86"/>
    <w:rsid w:val="00E967D5"/>
    <w:rsid w:val="00E97A02"/>
    <w:rsid w:val="00EB1173"/>
    <w:rsid w:val="00EB17EC"/>
    <w:rsid w:val="00EB2070"/>
    <w:rsid w:val="00EB4A19"/>
    <w:rsid w:val="00EC2590"/>
    <w:rsid w:val="00EC3A09"/>
    <w:rsid w:val="00ED4B12"/>
    <w:rsid w:val="00EF0D79"/>
    <w:rsid w:val="00EF6FAB"/>
    <w:rsid w:val="00EF705D"/>
    <w:rsid w:val="00F04AE5"/>
    <w:rsid w:val="00F06027"/>
    <w:rsid w:val="00F07E48"/>
    <w:rsid w:val="00F13404"/>
    <w:rsid w:val="00F17BC4"/>
    <w:rsid w:val="00F21F36"/>
    <w:rsid w:val="00F2593E"/>
    <w:rsid w:val="00F2693C"/>
    <w:rsid w:val="00F2752F"/>
    <w:rsid w:val="00F30DF1"/>
    <w:rsid w:val="00F31FCE"/>
    <w:rsid w:val="00F36586"/>
    <w:rsid w:val="00F37E98"/>
    <w:rsid w:val="00F42B41"/>
    <w:rsid w:val="00F501A8"/>
    <w:rsid w:val="00F61FD7"/>
    <w:rsid w:val="00F8094C"/>
    <w:rsid w:val="00F85FDF"/>
    <w:rsid w:val="00F871B5"/>
    <w:rsid w:val="00F91DE5"/>
    <w:rsid w:val="00F934FA"/>
    <w:rsid w:val="00F94860"/>
    <w:rsid w:val="00FA6101"/>
    <w:rsid w:val="00FA6A70"/>
    <w:rsid w:val="00FA6FE3"/>
    <w:rsid w:val="00FA756E"/>
    <w:rsid w:val="00FB0274"/>
    <w:rsid w:val="00FB4780"/>
    <w:rsid w:val="00FC1B7D"/>
    <w:rsid w:val="00FC5614"/>
    <w:rsid w:val="00FC5738"/>
    <w:rsid w:val="00FD1F14"/>
    <w:rsid w:val="00FD483C"/>
    <w:rsid w:val="00FE2408"/>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57D2"/>
  <w15:docId w15:val="{79AAEC8F-693C-4B08-AE5B-7C532426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224F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795B5B"/>
    <w:pPr>
      <w:spacing w:line="240" w:lineRule="auto"/>
    </w:pPr>
    <w:rPr>
      <w:rFonts w:ascii="Tahoma" w:hAnsi="Tahoma"/>
      <w:sz w:val="20"/>
    </w:rPr>
  </w:style>
  <w:style w:type="paragraph" w:styleId="Lijstalinea">
    <w:name w:val="List Paragraph"/>
    <w:basedOn w:val="Standaard"/>
    <w:uiPriority w:val="34"/>
    <w:rsid w:val="000B277F"/>
    <w:pPr>
      <w:ind w:left="720"/>
      <w:contextualSpacing/>
    </w:pPr>
  </w:style>
  <w:style w:type="character" w:styleId="Onopgelostemelding">
    <w:name w:val="Unresolved Mention"/>
    <w:basedOn w:val="Standaardalinea-lettertype"/>
    <w:uiPriority w:val="99"/>
    <w:unhideWhenUsed/>
    <w:rsid w:val="000B277F"/>
    <w:rPr>
      <w:color w:val="605E5C"/>
      <w:shd w:val="clear" w:color="auto" w:fill="E1DFDD"/>
    </w:rPr>
  </w:style>
  <w:style w:type="table" w:customStyle="1" w:styleId="Sjabloon">
    <w:name w:val="Sjabloon"/>
    <w:basedOn w:val="Standaardtabel"/>
    <w:uiPriority w:val="99"/>
    <w:rsid w:val="000B277F"/>
    <w:pPr>
      <w:spacing w:line="240" w:lineRule="auto"/>
    </w:pPr>
    <w:rPr>
      <w:sz w:val="16"/>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jc w:val="right"/>
    </w:trPr>
    <w:tblStylePr w:type="firstRow">
      <w:rPr>
        <w:b/>
        <w:color w:val="FFFFFF" w:themeColor="background1"/>
      </w:rPr>
      <w:tblPr/>
      <w:tcPr>
        <w:shd w:val="clear" w:color="auto" w:fill="943634" w:themeFill="accent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911C-331A-4C8C-B264-FC668AD4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756</TotalTime>
  <Pages>20</Pages>
  <Words>6364</Words>
  <Characters>35004</Characters>
  <Application>Microsoft Office Word</Application>
  <DocSecurity>0</DocSecurity>
  <Lines>291</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Basismodel Correctlocatie Rotterdam</vt:lpstr>
      <vt:lpstr>Basismodel Correctlocatie Rotterdam</vt:lpstr>
    </vt:vector>
  </TitlesOfParts>
  <Company/>
  <LinksUpToDate>false</LinksUpToDate>
  <CharactersWithSpaces>41286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Basismodel Correctlocatie Rotterdam</dc:title>
  <dc:creator>Gerard Wolbers</dc:creator>
  <cp:lastModifiedBy>Gerard Wolbers</cp:lastModifiedBy>
  <cp:revision>40</cp:revision>
  <dcterms:created xsi:type="dcterms:W3CDTF">2022-09-26T07:05:00Z</dcterms:created>
  <dcterms:modified xsi:type="dcterms:W3CDTF">2022-10-04T07:58:00Z</dcterms:modified>
</cp:coreProperties>
</file>