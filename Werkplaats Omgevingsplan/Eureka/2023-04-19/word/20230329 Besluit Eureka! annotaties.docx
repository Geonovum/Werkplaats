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E649" w14:textId="6B464114" w:rsidR="002D104C" w:rsidRDefault="005168E1"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702818">
        <w:rPr>
          <w:rStyle w:val="Verwijzingopmerking"/>
          <w:rFonts w:eastAsiaTheme="minorHAnsi" w:cstheme="minorBidi"/>
          <w:b w:val="0"/>
          <w:spacing w:val="0"/>
          <w:kern w:val="0"/>
        </w:rPr>
        <w:commentReference w:id="1"/>
      </w:r>
      <w:r w:rsidRPr="005168E1">
        <w:t>Basismodel</w:t>
      </w:r>
      <w:r w:rsidR="00FF3FAC">
        <w:t xml:space="preserve"> </w:t>
      </w:r>
      <w:r w:rsidRPr="005168E1">
        <w:t>omgevingsplan</w:t>
      </w:r>
      <w:r w:rsidR="00FF3FAC">
        <w:t xml:space="preserve"> </w:t>
      </w:r>
      <w:r w:rsidRPr="005168E1">
        <w:t>Breda,</w:t>
      </w:r>
      <w:r w:rsidR="00FF3FAC">
        <w:t xml:space="preserve"> </w:t>
      </w:r>
      <w:r w:rsidRPr="005168E1">
        <w:t>deelgebied</w:t>
      </w:r>
      <w:r w:rsidR="00FF3FAC">
        <w:t xml:space="preserve"> </w:t>
      </w:r>
      <w:r w:rsidRPr="005168E1">
        <w:t>Eureka</w:t>
      </w:r>
    </w:p>
    <w:p w14:paraId="45FB4E7C" w14:textId="65450C7B" w:rsidR="003876F0" w:rsidRDefault="003876F0" w:rsidP="00060C37">
      <w:pPr>
        <w:pStyle w:val="Kop6"/>
      </w:pPr>
      <w:r>
        <w:t>Artikel</w:t>
      </w:r>
      <w:r w:rsidR="00FF3FAC">
        <w:t xml:space="preserve"> </w:t>
      </w:r>
      <w:r>
        <w:t>I</w:t>
      </w:r>
      <w:r>
        <w:tab/>
      </w:r>
    </w:p>
    <w:p w14:paraId="1B20D492" w14:textId="10A904D0" w:rsidR="00060C37" w:rsidRDefault="00880E17" w:rsidP="00060C37">
      <w:r w:rsidRPr="00880E17">
        <w:t>Het</w:t>
      </w:r>
      <w:r w:rsidR="00FF3FAC">
        <w:t xml:space="preserve"> </w:t>
      </w:r>
      <w:r w:rsidRPr="00880E17">
        <w:t>omgevingsplan</w:t>
      </w:r>
      <w:r w:rsidR="00FF3FAC">
        <w:t xml:space="preserve"> </w:t>
      </w:r>
      <w:r w:rsidRPr="00880E17">
        <w:t>Breda</w:t>
      </w:r>
      <w:r w:rsidR="00FF3FAC">
        <w:t xml:space="preserve"> </w:t>
      </w:r>
      <w:r w:rsidRPr="00880E17">
        <w:t>wordt</w:t>
      </w:r>
      <w:r w:rsidR="00FF3FAC">
        <w:t xml:space="preserve"> </w:t>
      </w:r>
      <w:r w:rsidRPr="00880E17">
        <w:t>gewijzigd</w:t>
      </w:r>
      <w:r w:rsidR="00FF3FAC">
        <w:t xml:space="preserve"> </w:t>
      </w:r>
      <w:r w:rsidRPr="00880E17">
        <w:t>zoals</w:t>
      </w:r>
      <w:r w:rsidR="00FF3FAC">
        <w:t xml:space="preserve"> </w:t>
      </w:r>
      <w:r w:rsidRPr="00880E17">
        <w:t>is</w:t>
      </w:r>
      <w:r w:rsidR="00FF3FAC">
        <w:t xml:space="preserve"> </w:t>
      </w:r>
      <w:r w:rsidRPr="00880E17">
        <w:t>aangegeven</w:t>
      </w:r>
      <w:r w:rsidR="00FF3FAC">
        <w:t xml:space="preserve"> </w:t>
      </w:r>
      <w:r w:rsidRPr="00880E17">
        <w:t>in</w:t>
      </w:r>
      <w:r w:rsidR="00FF3FAC">
        <w:t xml:space="preserve"> </w:t>
      </w:r>
      <w:r w:rsidRPr="00880E17">
        <w:t>WijzigBijlage</w:t>
      </w:r>
      <w:r w:rsidR="00FF3FAC">
        <w:t xml:space="preserve"> </w:t>
      </w:r>
      <w:r w:rsidRPr="00880E17">
        <w:t>1.</w:t>
      </w:r>
    </w:p>
    <w:p w14:paraId="04CB04E1" w14:textId="587DD8BF" w:rsidR="003876F0" w:rsidRDefault="003876F0" w:rsidP="00060C37">
      <w:pPr>
        <w:pStyle w:val="Kop6"/>
      </w:pPr>
      <w:r>
        <w:t>Artikel</w:t>
      </w:r>
      <w:r w:rsidR="00FF3FAC">
        <w:t xml:space="preserve"> </w:t>
      </w:r>
      <w:r>
        <w:t>II</w:t>
      </w:r>
      <w:r>
        <w:tab/>
      </w:r>
    </w:p>
    <w:p w14:paraId="28149AAB" w14:textId="1D6DB8C5" w:rsidR="00A307E9" w:rsidRDefault="000F1935" w:rsidP="00060C37">
      <w:r w:rsidRPr="000F1935">
        <w:t>Het</w:t>
      </w:r>
      <w:r w:rsidR="00FF3FAC">
        <w:t xml:space="preserve"> </w:t>
      </w:r>
      <w:r w:rsidRPr="000F1935">
        <w:t>gehele</w:t>
      </w:r>
      <w:r w:rsidR="00FF3FAC">
        <w:t xml:space="preserve"> </w:t>
      </w:r>
      <w:r w:rsidRPr="000F1935">
        <w:t>bestemmingsplan</w:t>
      </w:r>
      <w:r w:rsidR="00FF3FAC">
        <w:t xml:space="preserve"> </w:t>
      </w:r>
      <w:r w:rsidRPr="000F1935">
        <w:t>Linie-Doornbos</w:t>
      </w:r>
      <w:r w:rsidR="00FF3FAC">
        <w:t xml:space="preserve"> </w:t>
      </w:r>
      <w:r w:rsidRPr="000F1935">
        <w:t>voor</w:t>
      </w:r>
      <w:r w:rsidR="00FF3FAC">
        <w:t xml:space="preserve"> </w:t>
      </w:r>
      <w:r w:rsidRPr="000F1935">
        <w:t>de</w:t>
      </w:r>
      <w:r w:rsidR="00FF3FAC">
        <w:t xml:space="preserve"> </w:t>
      </w:r>
      <w:r w:rsidRPr="000F1935">
        <w:t>locatie</w:t>
      </w:r>
      <w:r w:rsidR="00FF3FAC">
        <w:t xml:space="preserve"> </w:t>
      </w:r>
      <w:r w:rsidRPr="000F1935">
        <w:t>Eureka!</w:t>
      </w:r>
      <w:r w:rsidR="00FF3FAC">
        <w:t xml:space="preserve"> </w:t>
      </w:r>
      <w:r w:rsidRPr="000F1935">
        <w:t>(NL.IMRO.0758.BP2012020001-0501)</w:t>
      </w:r>
      <w:r w:rsidR="00FF3FAC">
        <w:t xml:space="preserve"> </w:t>
      </w:r>
      <w:r w:rsidRPr="000F1935">
        <w:t>vervalt.</w:t>
      </w:r>
    </w:p>
    <w:p w14:paraId="597CEB9A" w14:textId="24CF8287" w:rsidR="001E15C4" w:rsidRDefault="000F1935" w:rsidP="000F1935">
      <w:pPr>
        <w:pStyle w:val="Kop6"/>
      </w:pPr>
      <w:r>
        <w:t>Artikel</w:t>
      </w:r>
      <w:r w:rsidR="00FF3FAC">
        <w:t xml:space="preserve"> </w:t>
      </w:r>
      <w:r>
        <w:t>III</w:t>
      </w:r>
      <w:r>
        <w:tab/>
      </w:r>
    </w:p>
    <w:p w14:paraId="17E37945" w14:textId="0DBA3276" w:rsidR="000F1935" w:rsidRPr="001E15C4" w:rsidRDefault="00AB6B29" w:rsidP="001E15C4">
      <w:r w:rsidRPr="00AB6B29">
        <w:t>Dit</w:t>
      </w:r>
      <w:r w:rsidR="00FF3FAC">
        <w:t xml:space="preserve"> </w:t>
      </w:r>
      <w:r w:rsidRPr="00AB6B29">
        <w:t>besluit</w:t>
      </w:r>
      <w:r w:rsidR="00FF3FAC">
        <w:t xml:space="preserve"> </w:t>
      </w:r>
      <w:r w:rsidRPr="00AB6B29">
        <w:t>treedt</w:t>
      </w:r>
      <w:r w:rsidR="00FF3FAC">
        <w:t xml:space="preserve"> </w:t>
      </w:r>
      <w:r w:rsidRPr="00AB6B29">
        <w:t>in</w:t>
      </w:r>
      <w:r w:rsidR="00FF3FAC">
        <w:t xml:space="preserve"> </w:t>
      </w:r>
      <w:r w:rsidRPr="00AB6B29">
        <w:t>werking</w:t>
      </w:r>
      <w:r w:rsidR="00FF3FAC">
        <w:t xml:space="preserve"> </w:t>
      </w:r>
      <w:r w:rsidRPr="00AB6B29">
        <w:t>op</w:t>
      </w:r>
      <w:r w:rsidR="00FF3FAC">
        <w:t xml:space="preserve"> </w:t>
      </w:r>
      <w:r w:rsidR="000A2AC8">
        <w:t>19</w:t>
      </w:r>
      <w:r w:rsidR="00FF3FAC">
        <w:t xml:space="preserve"> </w:t>
      </w:r>
      <w:r w:rsidR="000A2AC8">
        <w:t>april</w:t>
      </w:r>
      <w:r w:rsidR="00FF3FAC">
        <w:t xml:space="preserve"> </w:t>
      </w:r>
      <w:r w:rsidR="000A2AC8">
        <w:t>2023</w:t>
      </w:r>
      <w:r w:rsidRPr="00AB6B29">
        <w:t>.</w:t>
      </w:r>
    </w:p>
    <w:p w14:paraId="31592810" w14:textId="77777777" w:rsidR="000F1935" w:rsidRDefault="000F1935" w:rsidP="00060C37"/>
    <w:p w14:paraId="70E10F44" w14:textId="2438253C" w:rsidR="005A7E64" w:rsidRDefault="005A7E64" w:rsidP="005A7E64">
      <w:r>
        <w:t>Aldus</w:t>
      </w:r>
      <w:r w:rsidR="00FF3FAC">
        <w:t xml:space="preserve"> </w:t>
      </w:r>
      <w:r>
        <w:t>besloten</w:t>
      </w:r>
      <w:r w:rsidR="00FF3FAC">
        <w:t xml:space="preserve"> </w:t>
      </w:r>
      <w:r>
        <w:t>in</w:t>
      </w:r>
      <w:r w:rsidR="00FF3FAC">
        <w:t xml:space="preserve"> </w:t>
      </w:r>
      <w:r>
        <w:t>de</w:t>
      </w:r>
      <w:r w:rsidR="00FF3FAC">
        <w:t xml:space="preserve"> </w:t>
      </w:r>
      <w:r>
        <w:t>vergadering</w:t>
      </w:r>
      <w:r w:rsidR="00FF3FAC">
        <w:t xml:space="preserve"> </w:t>
      </w:r>
      <w:r>
        <w:t>d.d.</w:t>
      </w:r>
      <w:r w:rsidR="00FF3FAC">
        <w:t xml:space="preserve"> </w:t>
      </w:r>
      <w:r w:rsidR="000A2AC8">
        <w:t>5</w:t>
      </w:r>
      <w:r w:rsidR="00FF3FAC">
        <w:t xml:space="preserve"> </w:t>
      </w:r>
      <w:r w:rsidR="000A2AC8">
        <w:t>april</w:t>
      </w:r>
      <w:r w:rsidR="00FF3FAC">
        <w:t xml:space="preserve"> </w:t>
      </w:r>
      <w:r w:rsidR="000A2AC8">
        <w:t>2023</w:t>
      </w:r>
    </w:p>
    <w:p w14:paraId="732B1879" w14:textId="2DE5EC94" w:rsidR="00655D85" w:rsidRDefault="005A7E64" w:rsidP="005A7E64">
      <w:r>
        <w:t>De</w:t>
      </w:r>
      <w:r w:rsidR="00FF3FAC">
        <w:t xml:space="preserve"> </w:t>
      </w:r>
      <w:r>
        <w:t>griffier,</w:t>
      </w:r>
    </w:p>
    <w:p w14:paraId="0E7308F3" w14:textId="050635DE" w:rsidR="005A7E64" w:rsidRDefault="005A7E64" w:rsidP="00920281">
      <w:r>
        <w:t>De</w:t>
      </w:r>
      <w:r w:rsidR="00FF3FAC">
        <w:t xml:space="preserve"> </w:t>
      </w:r>
      <w:r>
        <w:t>voorzitter,</w:t>
      </w:r>
    </w:p>
    <w:p w14:paraId="3BAE5B80" w14:textId="1D716F5A" w:rsidR="008B73FE" w:rsidRDefault="00E44F70" w:rsidP="000C48B1">
      <w:pPr>
        <w:pStyle w:val="Titel"/>
      </w:pPr>
      <w:commentRangeStart w:id="2"/>
      <w:r w:rsidRPr="00E44F70">
        <w:lastRenderedPageBreak/>
        <w:t>Omgevingsplan</w:t>
      </w:r>
      <w:r w:rsidR="00FF3FAC">
        <w:t xml:space="preserve"> </w:t>
      </w:r>
      <w:r w:rsidRPr="00E44F70">
        <w:t>Breda</w:t>
      </w:r>
      <w:r w:rsidR="00FF3FAC">
        <w:t xml:space="preserve"> </w:t>
      </w:r>
      <w:r w:rsidRPr="00E44F70">
        <w:t>deelgebied</w:t>
      </w:r>
      <w:r w:rsidR="00FF3FAC">
        <w:t xml:space="preserve"> </w:t>
      </w:r>
      <w:r w:rsidRPr="00E44F70">
        <w:t>Eureka</w:t>
      </w:r>
      <w:commentRangeEnd w:id="2"/>
      <w:r w:rsidR="00DD1B11">
        <w:rPr>
          <w:rStyle w:val="Verwijzingopmerking"/>
          <w:rFonts w:eastAsiaTheme="minorHAnsi" w:cstheme="minorBidi"/>
          <w:b w:val="0"/>
          <w:spacing w:val="0"/>
          <w:kern w:val="0"/>
        </w:rPr>
        <w:commentReference w:id="2"/>
      </w:r>
    </w:p>
    <w:p w14:paraId="560CFB5D" w14:textId="03E00970" w:rsidR="003876F0" w:rsidRDefault="003876F0" w:rsidP="008B73FE">
      <w:pPr>
        <w:pStyle w:val="Kop1"/>
      </w:pPr>
      <w:r>
        <w:lastRenderedPageBreak/>
        <w:t>Hoofdstuk</w:t>
      </w:r>
      <w:r w:rsidR="00FF3FAC">
        <w:t xml:space="preserve"> </w:t>
      </w:r>
      <w:r>
        <w:t>1</w:t>
      </w:r>
      <w:r>
        <w:tab/>
        <w:t>Algemene</w:t>
      </w:r>
      <w:r w:rsidR="00FF3FAC">
        <w:t xml:space="preserve"> </w:t>
      </w:r>
      <w:r>
        <w:t>bepalingen</w:t>
      </w:r>
    </w:p>
    <w:p w14:paraId="0E63BEAF" w14:textId="7B2817AC" w:rsidR="003876F0" w:rsidRDefault="003876F0" w:rsidP="003A78EE">
      <w:pPr>
        <w:pStyle w:val="Kop6"/>
      </w:pPr>
      <w:commentRangeStart w:id="3"/>
      <w:r>
        <w:t>Artikel</w:t>
      </w:r>
      <w:r w:rsidR="00FF3FAC">
        <w:t xml:space="preserve"> </w:t>
      </w:r>
      <w:r>
        <w:t>1.1</w:t>
      </w:r>
      <w:r>
        <w:tab/>
        <w:t>Begripsbepalingen</w:t>
      </w:r>
      <w:commentRangeEnd w:id="3"/>
      <w:r w:rsidR="00EC70E4">
        <w:rPr>
          <w:rStyle w:val="Verwijzingopmerking"/>
          <w:rFonts w:eastAsiaTheme="minorHAnsi" w:cstheme="minorBidi"/>
          <w:i w:val="0"/>
          <w:iCs w:val="0"/>
        </w:rPr>
        <w:commentReference w:id="3"/>
      </w:r>
    </w:p>
    <w:p w14:paraId="0821756F" w14:textId="4CB2D540" w:rsidR="003876F0" w:rsidRDefault="005D326C" w:rsidP="005D326C">
      <w:r>
        <w:t>Bijlage</w:t>
      </w:r>
      <w:r w:rsidR="00FF3FAC">
        <w:t xml:space="preserve"> </w:t>
      </w:r>
      <w:r>
        <w:t>I</w:t>
      </w:r>
      <w:r w:rsidR="00FF3FAC">
        <w:t xml:space="preserve"> </w:t>
      </w:r>
      <w:r>
        <w:t>bij</w:t>
      </w:r>
      <w:r w:rsidR="00FF3FAC">
        <w:t xml:space="preserve"> </w:t>
      </w:r>
      <w:r>
        <w:t>dit</w:t>
      </w:r>
      <w:r w:rsidR="00FF3FAC">
        <w:t xml:space="preserve"> </w:t>
      </w:r>
      <w:r>
        <w:t>omgevingsplan</w:t>
      </w:r>
      <w:r w:rsidR="00FF3FAC">
        <w:t xml:space="preserve"> </w:t>
      </w:r>
      <w:r>
        <w:t>bevat</w:t>
      </w:r>
      <w:r w:rsidR="00FF3FAC">
        <w:t xml:space="preserve"> </w:t>
      </w:r>
      <w:r>
        <w:t>begripsbepalingen</w:t>
      </w:r>
      <w:r w:rsidR="00FF3FAC">
        <w:t xml:space="preserve"> </w:t>
      </w:r>
      <w:r>
        <w:t>voor</w:t>
      </w:r>
      <w:r w:rsidR="00FF3FAC">
        <w:t xml:space="preserve"> </w:t>
      </w:r>
      <w:r>
        <w:t>de</w:t>
      </w:r>
      <w:r w:rsidR="00FF3FAC">
        <w:t xml:space="preserve"> </w:t>
      </w:r>
      <w:r>
        <w:t>toepassing</w:t>
      </w:r>
      <w:r w:rsidR="00FF3FAC">
        <w:t xml:space="preserve"> </w:t>
      </w:r>
      <w:r>
        <w:t>van</w:t>
      </w:r>
      <w:r w:rsidR="00FF3FAC">
        <w:t xml:space="preserve"> </w:t>
      </w:r>
      <w:r>
        <w:t>dit</w:t>
      </w:r>
      <w:r w:rsidR="00FF3FAC">
        <w:t xml:space="preserve"> </w:t>
      </w:r>
      <w:r>
        <w:t>omgevingsplan.</w:t>
      </w:r>
    </w:p>
    <w:p w14:paraId="1731D5E6" w14:textId="5E27C555" w:rsidR="003876F0" w:rsidRDefault="003876F0" w:rsidP="003A78EE">
      <w:pPr>
        <w:pStyle w:val="Kop6"/>
      </w:pPr>
      <w:commentRangeStart w:id="4"/>
      <w:r>
        <w:t>Artikel</w:t>
      </w:r>
      <w:r w:rsidR="00FF3FAC">
        <w:t xml:space="preserve"> </w:t>
      </w:r>
      <w:r>
        <w:t>1.2</w:t>
      </w:r>
      <w:r>
        <w:tab/>
        <w:t>Aanvullende</w:t>
      </w:r>
      <w:r w:rsidR="00FF3FAC">
        <w:t xml:space="preserve"> </w:t>
      </w:r>
      <w:r>
        <w:t>begripsbepalingen</w:t>
      </w:r>
      <w:commentRangeEnd w:id="4"/>
      <w:r w:rsidR="00EC70E4">
        <w:rPr>
          <w:rStyle w:val="Verwijzingopmerking"/>
          <w:rFonts w:eastAsiaTheme="minorHAnsi" w:cstheme="minorBidi"/>
          <w:i w:val="0"/>
          <w:iCs w:val="0"/>
        </w:rPr>
        <w:commentReference w:id="4"/>
      </w:r>
    </w:p>
    <w:p w14:paraId="2B9D60A2" w14:textId="6DBCF7EC" w:rsidR="003876F0" w:rsidRDefault="00A70FB5" w:rsidP="00E77942">
      <w:r>
        <w:t>Artikel</w:t>
      </w:r>
      <w:r w:rsidR="00FF3FAC">
        <w:t xml:space="preserve"> </w:t>
      </w:r>
      <w:r>
        <w:t>1.1</w:t>
      </w:r>
      <w:r w:rsidR="00FF3FAC">
        <w:t xml:space="preserve"> </w:t>
      </w:r>
      <w:r w:rsidR="005D326C">
        <w:t>van</w:t>
      </w:r>
      <w:r w:rsidR="00FF3FAC">
        <w:t xml:space="preserve"> </w:t>
      </w:r>
      <w:r w:rsidR="005D326C">
        <w:t>het</w:t>
      </w:r>
      <w:r w:rsidR="00FF3FAC">
        <w:t xml:space="preserve"> </w:t>
      </w:r>
      <w:r w:rsidR="005D326C">
        <w:t>Omgevingsbesluit,</w:t>
      </w:r>
      <w:r w:rsidR="00FF3FAC">
        <w:t xml:space="preserve"> </w:t>
      </w:r>
      <w:r w:rsidR="005D326C">
        <w:t>artikel</w:t>
      </w:r>
      <w:r w:rsidR="00FF3FAC">
        <w:t xml:space="preserve"> </w:t>
      </w:r>
      <w:r w:rsidR="005D326C">
        <w:t>1.1</w:t>
      </w:r>
      <w:r w:rsidR="00FF3FAC">
        <w:t xml:space="preserve"> </w:t>
      </w:r>
      <w:r w:rsidR="005D326C">
        <w:t>van</w:t>
      </w:r>
      <w:r w:rsidR="00FF3FAC">
        <w:t xml:space="preserve"> </w:t>
      </w:r>
      <w:r w:rsidR="005D326C">
        <w:t>het</w:t>
      </w:r>
      <w:r w:rsidR="00FF3FAC">
        <w:t xml:space="preserve"> </w:t>
      </w:r>
      <w:r w:rsidR="005D326C">
        <w:t>Besluit</w:t>
      </w:r>
      <w:r w:rsidR="00FF3FAC">
        <w:t xml:space="preserve"> </w:t>
      </w:r>
      <w:r w:rsidR="005D326C">
        <w:t>kwaliteit</w:t>
      </w:r>
      <w:r w:rsidR="00FF3FAC">
        <w:t xml:space="preserve"> </w:t>
      </w:r>
      <w:r w:rsidR="005D326C">
        <w:t>leefomgeving,</w:t>
      </w:r>
      <w:r w:rsidR="00FF3FAC">
        <w:t xml:space="preserve"> </w:t>
      </w:r>
      <w:r w:rsidR="005D326C">
        <w:t>artikel</w:t>
      </w:r>
      <w:r w:rsidR="00FF3FAC">
        <w:t xml:space="preserve"> </w:t>
      </w:r>
      <w:r w:rsidR="005D326C">
        <w:t>1.1</w:t>
      </w:r>
      <w:r w:rsidR="00FF3FAC">
        <w:t xml:space="preserve"> </w:t>
      </w:r>
      <w:r w:rsidR="005D326C">
        <w:t>van</w:t>
      </w:r>
      <w:r w:rsidR="00FF3FAC">
        <w:t xml:space="preserve"> </w:t>
      </w:r>
      <w:r w:rsidR="005D326C">
        <w:t>het</w:t>
      </w:r>
      <w:r w:rsidR="00FF3FAC">
        <w:t xml:space="preserve"> </w:t>
      </w:r>
      <w:r w:rsidR="005D326C">
        <w:t>Besluit</w:t>
      </w:r>
      <w:r w:rsidR="00FF3FAC">
        <w:t xml:space="preserve"> </w:t>
      </w:r>
      <w:r w:rsidR="005D326C">
        <w:t>activiteiten</w:t>
      </w:r>
      <w:r w:rsidR="00FF3FAC">
        <w:t xml:space="preserve"> </w:t>
      </w:r>
      <w:r w:rsidR="005D326C">
        <w:t>leefomgeving</w:t>
      </w:r>
      <w:r w:rsidR="00FF3FAC">
        <w:t xml:space="preserve"> </w:t>
      </w:r>
      <w:r w:rsidR="005D326C">
        <w:t>en</w:t>
      </w:r>
      <w:r w:rsidR="00FF3FAC">
        <w:t xml:space="preserve"> </w:t>
      </w:r>
      <w:r w:rsidR="005D326C">
        <w:t>artikel</w:t>
      </w:r>
      <w:r w:rsidR="00FF3FAC">
        <w:t xml:space="preserve"> </w:t>
      </w:r>
      <w:r w:rsidR="005D326C">
        <w:t>1.1</w:t>
      </w:r>
      <w:r w:rsidR="00FF3FAC">
        <w:t xml:space="preserve"> </w:t>
      </w:r>
      <w:r w:rsidR="005D326C">
        <w:t>van</w:t>
      </w:r>
      <w:r w:rsidR="00FF3FAC">
        <w:t xml:space="preserve"> </w:t>
      </w:r>
      <w:r w:rsidR="005D326C">
        <w:t>het</w:t>
      </w:r>
      <w:r w:rsidR="00FF3FAC">
        <w:t xml:space="preserve"> </w:t>
      </w:r>
      <w:r w:rsidR="005D326C">
        <w:t>Besluit</w:t>
      </w:r>
      <w:r w:rsidR="00FF3FAC">
        <w:t xml:space="preserve"> </w:t>
      </w:r>
      <w:r w:rsidR="005D326C">
        <w:t>bouwwerken</w:t>
      </w:r>
      <w:r w:rsidR="00FF3FAC">
        <w:t xml:space="preserve"> </w:t>
      </w:r>
      <w:r w:rsidR="005D326C">
        <w:t>leefomgeving,</w:t>
      </w:r>
      <w:r w:rsidR="00FF3FAC">
        <w:t xml:space="preserve"> </w:t>
      </w:r>
      <w:r w:rsidR="005D326C">
        <w:t>zijn</w:t>
      </w:r>
      <w:r w:rsidR="00FF3FAC">
        <w:t xml:space="preserve"> </w:t>
      </w:r>
      <w:r w:rsidR="005D326C">
        <w:t>van</w:t>
      </w:r>
      <w:r w:rsidR="00FF3FAC">
        <w:t xml:space="preserve"> </w:t>
      </w:r>
      <w:r w:rsidR="005D326C">
        <w:t>overeenkomstige</w:t>
      </w:r>
      <w:r w:rsidR="00FF3FAC">
        <w:t xml:space="preserve"> </w:t>
      </w:r>
      <w:r w:rsidR="005D326C">
        <w:t>toepassing</w:t>
      </w:r>
      <w:r w:rsidR="00FF3FAC">
        <w:t xml:space="preserve"> </w:t>
      </w:r>
      <w:r w:rsidR="005D326C">
        <w:t>op</w:t>
      </w:r>
      <w:r w:rsidR="00FF3FAC">
        <w:t xml:space="preserve"> </w:t>
      </w:r>
      <w:r w:rsidR="005D326C">
        <w:t>dit</w:t>
      </w:r>
      <w:r w:rsidR="00FF3FAC">
        <w:t xml:space="preserve"> </w:t>
      </w:r>
      <w:r w:rsidR="005D326C">
        <w:t>omgevingsplan,</w:t>
      </w:r>
      <w:r w:rsidR="00FF3FAC">
        <w:t xml:space="preserve"> </w:t>
      </w:r>
      <w:r w:rsidR="005D326C">
        <w:t>tenzij</w:t>
      </w:r>
      <w:r w:rsidR="00FF3FAC">
        <w:t xml:space="preserve"> </w:t>
      </w:r>
      <w:r w:rsidR="005D326C">
        <w:t>in</w:t>
      </w:r>
      <w:r w:rsidR="00FF3FAC">
        <w:t xml:space="preserve"> </w:t>
      </w:r>
      <w:r w:rsidR="005D326C">
        <w:t>bijlage</w:t>
      </w:r>
      <w:r w:rsidR="00FF3FAC">
        <w:t xml:space="preserve"> </w:t>
      </w:r>
      <w:r w:rsidR="005D326C">
        <w:t>I</w:t>
      </w:r>
      <w:r w:rsidR="00FF3FAC">
        <w:t xml:space="preserve"> </w:t>
      </w:r>
      <w:r w:rsidR="005D326C">
        <w:t>daarvan</w:t>
      </w:r>
      <w:r w:rsidR="00FF3FAC">
        <w:t xml:space="preserve"> </w:t>
      </w:r>
      <w:r w:rsidR="005D326C">
        <w:t>is</w:t>
      </w:r>
      <w:r w:rsidR="00FF3FAC">
        <w:t xml:space="preserve"> </w:t>
      </w:r>
      <w:r w:rsidR="005D326C">
        <w:t>afgeweken.</w:t>
      </w:r>
    </w:p>
    <w:p w14:paraId="6E2B1EF6" w14:textId="1BAE9EF1" w:rsidR="003876F0" w:rsidRDefault="003876F0" w:rsidP="008B73FE">
      <w:pPr>
        <w:pStyle w:val="Kop1"/>
      </w:pPr>
      <w:r>
        <w:lastRenderedPageBreak/>
        <w:t>Hoofdstuk</w:t>
      </w:r>
      <w:r w:rsidR="00FF3FAC">
        <w:t xml:space="preserve"> </w:t>
      </w:r>
      <w:r>
        <w:t>2</w:t>
      </w:r>
      <w:r>
        <w:tab/>
        <w:t>Doelen</w:t>
      </w:r>
    </w:p>
    <w:p w14:paraId="7D4DB98B" w14:textId="54578044" w:rsidR="003876F0" w:rsidRDefault="003876F0" w:rsidP="00FF4D46">
      <w:pPr>
        <w:pStyle w:val="Kop2"/>
      </w:pPr>
      <w:r>
        <w:t>Afdeling</w:t>
      </w:r>
      <w:r w:rsidR="00FF3FAC">
        <w:t xml:space="preserve"> </w:t>
      </w:r>
      <w:r>
        <w:t>2.1</w:t>
      </w:r>
      <w:r>
        <w:tab/>
        <w:t>Doelen</w:t>
      </w:r>
      <w:r w:rsidR="00FF3FAC">
        <w:t xml:space="preserve"> </w:t>
      </w:r>
      <w:r>
        <w:t>omgevingsplan</w:t>
      </w:r>
    </w:p>
    <w:p w14:paraId="3B5975A5" w14:textId="3BF4995E" w:rsidR="003876F0" w:rsidRDefault="003876F0" w:rsidP="003A78EE">
      <w:pPr>
        <w:pStyle w:val="Kop6"/>
      </w:pPr>
      <w:r>
        <w:t>Artikel</w:t>
      </w:r>
      <w:r w:rsidR="00FF3FAC">
        <w:t xml:space="preserve"> </w:t>
      </w:r>
      <w:r>
        <w:t>2.1</w:t>
      </w:r>
      <w:r>
        <w:tab/>
        <w:t>Doelen</w:t>
      </w:r>
      <w:r w:rsidR="00FF3FAC">
        <w:t xml:space="preserve"> </w:t>
      </w:r>
      <w:r>
        <w:t>omgevingsplan</w:t>
      </w:r>
    </w:p>
    <w:p w14:paraId="021AE178" w14:textId="1ABADD1C" w:rsidR="00E13943" w:rsidRDefault="005D326C" w:rsidP="005D326C">
      <w:commentRangeStart w:id="5"/>
      <w:r>
        <w:t>Dit</w:t>
      </w:r>
      <w:r w:rsidR="00FF3FAC">
        <w:t xml:space="preserve"> </w:t>
      </w:r>
      <w:commentRangeEnd w:id="5"/>
      <w:r w:rsidR="005F376E">
        <w:rPr>
          <w:rStyle w:val="Verwijzingopmerking"/>
        </w:rPr>
        <w:commentReference w:id="5"/>
      </w:r>
      <w:r>
        <w:t>omgevingsplan</w:t>
      </w:r>
      <w:r w:rsidR="00FF3FAC">
        <w:t xml:space="preserve"> </w:t>
      </w:r>
      <w:r>
        <w:t>is,</w:t>
      </w:r>
      <w:r w:rsidR="00FF3FAC">
        <w:t xml:space="preserve"> </w:t>
      </w:r>
      <w:r>
        <w:t>met</w:t>
      </w:r>
      <w:r w:rsidR="00FF3FAC">
        <w:t xml:space="preserve"> </w:t>
      </w:r>
      <w:r>
        <w:t>het</w:t>
      </w:r>
      <w:r w:rsidR="00FF3FAC">
        <w:t xml:space="preserve"> </w:t>
      </w:r>
      <w:r>
        <w:t>oog</w:t>
      </w:r>
      <w:r w:rsidR="00FF3FAC">
        <w:t xml:space="preserve"> </w:t>
      </w:r>
      <w:r>
        <w:t>op</w:t>
      </w:r>
      <w:r w:rsidR="00FF3FAC">
        <w:t xml:space="preserve"> </w:t>
      </w:r>
      <w:r>
        <w:t>de</w:t>
      </w:r>
      <w:r w:rsidR="00FF3FAC">
        <w:t xml:space="preserve"> </w:t>
      </w:r>
      <w:r>
        <w:t>doelen</w:t>
      </w:r>
      <w:r w:rsidR="00FF3FAC">
        <w:t xml:space="preserve"> </w:t>
      </w:r>
      <w:r>
        <w:t>van</w:t>
      </w:r>
      <w:r w:rsidR="00FF3FAC">
        <w:t xml:space="preserve"> </w:t>
      </w:r>
      <w:r>
        <w:t>artikel</w:t>
      </w:r>
      <w:r w:rsidR="00FF3FAC">
        <w:t xml:space="preserve"> </w:t>
      </w:r>
      <w:r>
        <w:t>1.3</w:t>
      </w:r>
      <w:r w:rsidR="00FF3FAC">
        <w:t xml:space="preserve"> </w:t>
      </w:r>
      <w:r>
        <w:t>van</w:t>
      </w:r>
      <w:r w:rsidR="00FF3FAC">
        <w:t xml:space="preserve"> </w:t>
      </w:r>
      <w:r>
        <w:t>de</w:t>
      </w:r>
      <w:r w:rsidR="00FF3FAC">
        <w:t xml:space="preserve"> </w:t>
      </w:r>
      <w:r>
        <w:t>Omgevingswet,</w:t>
      </w:r>
      <w:r w:rsidR="00FF3FAC">
        <w:t xml:space="preserve"> </w:t>
      </w:r>
      <w:r>
        <w:t>gericht</w:t>
      </w:r>
      <w:r w:rsidR="00FF3FAC">
        <w:t xml:space="preserve"> </w:t>
      </w:r>
      <w:r>
        <w:t>op:</w:t>
      </w:r>
    </w:p>
    <w:p w14:paraId="166764A2" w14:textId="33FE8195" w:rsidR="00E13943" w:rsidRDefault="00E13943" w:rsidP="00175391">
      <w:pPr>
        <w:pStyle w:val="Opsommingmetnummering"/>
      </w:pPr>
      <w:r>
        <w:t>a.</w:t>
      </w:r>
      <w:r>
        <w:tab/>
      </w:r>
      <w:r w:rsidR="005D326C">
        <w:t>een</w:t>
      </w:r>
      <w:r w:rsidR="00FF3FAC">
        <w:t xml:space="preserve"> </w:t>
      </w:r>
      <w:r w:rsidR="005D326C">
        <w:t>evenwichtige</w:t>
      </w:r>
      <w:r w:rsidR="00FF3FAC">
        <w:t xml:space="preserve"> </w:t>
      </w:r>
      <w:r w:rsidR="005D326C">
        <w:t>toedeling</w:t>
      </w:r>
      <w:r w:rsidR="00FF3FAC">
        <w:t xml:space="preserve"> </w:t>
      </w:r>
      <w:r w:rsidR="005D326C">
        <w:t>van</w:t>
      </w:r>
      <w:r w:rsidR="00FF3FAC">
        <w:t xml:space="preserve"> </w:t>
      </w:r>
      <w:r w:rsidR="005D326C">
        <w:t>functies</w:t>
      </w:r>
      <w:r w:rsidR="00FF3FAC">
        <w:t xml:space="preserve"> </w:t>
      </w:r>
      <w:r w:rsidR="005D326C">
        <w:t>aan</w:t>
      </w:r>
      <w:r w:rsidR="00FF3FAC">
        <w:t xml:space="preserve"> </w:t>
      </w:r>
      <w:r w:rsidR="005D326C">
        <w:t>locaties;</w:t>
      </w:r>
    </w:p>
    <w:p w14:paraId="02655B66" w14:textId="7BF1375E" w:rsidR="00E13943" w:rsidRDefault="00E13943" w:rsidP="00175391">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p>
    <w:p w14:paraId="4FEE4D4A" w14:textId="0C42568C" w:rsidR="00E13943" w:rsidRDefault="00E13943" w:rsidP="00175391">
      <w:pPr>
        <w:pStyle w:val="Opsommingmetnummering"/>
      </w:pPr>
      <w:r>
        <w:t>c.</w:t>
      </w:r>
      <w:r>
        <w:tab/>
      </w:r>
      <w:r w:rsidR="005D326C">
        <w:t>het</w:t>
      </w:r>
      <w:r w:rsidR="00FF3FAC">
        <w:t xml:space="preserve"> </w:t>
      </w:r>
      <w:r w:rsidR="005D326C">
        <w:t>waarborgen</w:t>
      </w:r>
      <w:r w:rsidR="00FF3FAC">
        <w:t xml:space="preserve"> </w:t>
      </w:r>
      <w:r w:rsidR="005D326C">
        <w:t>van</w:t>
      </w:r>
      <w:r w:rsidR="00FF3FAC">
        <w:t xml:space="preserve"> </w:t>
      </w:r>
      <w:r w:rsidR="005D326C">
        <w:t>de</w:t>
      </w:r>
      <w:r w:rsidR="00FF3FAC">
        <w:t xml:space="preserve"> </w:t>
      </w:r>
      <w:r w:rsidR="005D326C">
        <w:t>veiligheid;</w:t>
      </w:r>
    </w:p>
    <w:p w14:paraId="5396C936" w14:textId="57BE1CED" w:rsidR="00E13943" w:rsidRDefault="00E13943" w:rsidP="00175391">
      <w:pPr>
        <w:pStyle w:val="Opsommingmetnummering"/>
      </w:pPr>
      <w:r>
        <w:t>d.</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p>
    <w:p w14:paraId="56649D30" w14:textId="32733307" w:rsidR="00CC535F" w:rsidRDefault="00CC535F" w:rsidP="00CC535F">
      <w:pPr>
        <w:pStyle w:val="Opsommingmetnummering"/>
      </w:pPr>
      <w:r>
        <w:t>e.</w:t>
      </w:r>
      <w:r w:rsidR="00655D85">
        <w:tab/>
      </w:r>
      <w:r>
        <w:t>h</w:t>
      </w:r>
      <w:r w:rsidR="005D326C">
        <w:t>et</w:t>
      </w:r>
      <w:r w:rsidR="00FF3FAC">
        <w:t xml:space="preserve"> </w:t>
      </w:r>
      <w:r w:rsidR="005D326C">
        <w:t>beschermen</w:t>
      </w:r>
      <w:r w:rsidR="00FF3FAC">
        <w:t xml:space="preserve"> </w:t>
      </w:r>
      <w:r w:rsidR="005D326C">
        <w:t>van</w:t>
      </w:r>
      <w:r w:rsidR="00FF3FAC">
        <w:t xml:space="preserve"> </w:t>
      </w:r>
      <w:r w:rsidR="005D326C">
        <w:t>het</w:t>
      </w:r>
      <w:r w:rsidR="00FF3FAC">
        <w:t xml:space="preserve"> </w:t>
      </w:r>
      <w:r w:rsidR="005D326C">
        <w:t>milieu;</w:t>
      </w:r>
    </w:p>
    <w:p w14:paraId="63B0641E" w14:textId="1E86B1C8" w:rsidR="00B659CB" w:rsidRPr="00B659CB" w:rsidRDefault="008E4EBD" w:rsidP="001D375D">
      <w:pPr>
        <w:pStyle w:val="Opsommingmetnummering"/>
      </w:pPr>
      <w:r>
        <w:t>f</w:t>
      </w:r>
      <w:r w:rsidR="00B659CB">
        <w:t>.</w:t>
      </w:r>
      <w:r w:rsidR="00655D85">
        <w:tab/>
      </w:r>
      <w:r w:rsidR="00B659CB" w:rsidRPr="00B659CB">
        <w:t>het</w:t>
      </w:r>
      <w:r w:rsidR="00FF3FAC">
        <w:t xml:space="preserve"> </w:t>
      </w:r>
      <w:r w:rsidR="00B659CB" w:rsidRPr="00B659CB">
        <w:t>beschermen</w:t>
      </w:r>
      <w:r w:rsidR="00FF3FAC">
        <w:t xml:space="preserve"> </w:t>
      </w:r>
      <w:r w:rsidR="00B659CB" w:rsidRPr="00B659CB">
        <w:t>van</w:t>
      </w:r>
      <w:r w:rsidR="00FF3FAC">
        <w:t xml:space="preserve"> </w:t>
      </w:r>
      <w:r w:rsidR="00B659CB" w:rsidRPr="00B659CB">
        <w:t>omgevingskwaliteit</w:t>
      </w:r>
    </w:p>
    <w:p w14:paraId="21A13707" w14:textId="614E9A49" w:rsidR="00336542" w:rsidRPr="00336542" w:rsidRDefault="008E4EBD" w:rsidP="00CC535F">
      <w:pPr>
        <w:pStyle w:val="Opsommingmetnummering"/>
      </w:pPr>
      <w:r>
        <w:t>g</w:t>
      </w:r>
      <w:r w:rsidR="00CC535F">
        <w:t>.</w:t>
      </w:r>
      <w:r w:rsidR="00CC535F">
        <w:tab/>
      </w:r>
      <w:r w:rsidR="00336542" w:rsidRPr="00336542">
        <w:t>het</w:t>
      </w:r>
      <w:r w:rsidR="00FF3FAC">
        <w:t xml:space="preserve"> </w:t>
      </w:r>
      <w:r w:rsidR="00336542" w:rsidRPr="00336542">
        <w:t>beschermen</w:t>
      </w:r>
      <w:r w:rsidR="00FF3FAC">
        <w:t xml:space="preserve"> </w:t>
      </w:r>
      <w:r w:rsidR="00336542" w:rsidRPr="00336542">
        <w:t>van</w:t>
      </w:r>
      <w:r w:rsidR="00FF3FAC">
        <w:t xml:space="preserve"> </w:t>
      </w:r>
      <w:r w:rsidR="00336542" w:rsidRPr="00336542">
        <w:t>stedenbouwkundige</w:t>
      </w:r>
      <w:r w:rsidR="00FF3FAC">
        <w:t xml:space="preserve"> </w:t>
      </w:r>
      <w:r w:rsidR="00336542" w:rsidRPr="00336542">
        <w:t>en</w:t>
      </w:r>
      <w:r w:rsidR="00FF3FAC">
        <w:t xml:space="preserve"> </w:t>
      </w:r>
      <w:r w:rsidR="00336542" w:rsidRPr="00336542">
        <w:t>landschappelijke</w:t>
      </w:r>
      <w:r w:rsidR="00FF3FAC">
        <w:t xml:space="preserve"> </w:t>
      </w:r>
      <w:r w:rsidR="00336542" w:rsidRPr="00336542">
        <w:t>waarden</w:t>
      </w:r>
      <w:r w:rsidR="00853D1C">
        <w:t>;</w:t>
      </w:r>
    </w:p>
    <w:p w14:paraId="600FEF52" w14:textId="49435865" w:rsidR="0094266C" w:rsidRPr="0094266C" w:rsidRDefault="008E4EBD" w:rsidP="001D375D">
      <w:pPr>
        <w:pStyle w:val="Opsommingmetnummering"/>
      </w:pPr>
      <w:r>
        <w:t>h</w:t>
      </w:r>
      <w:r w:rsidR="0094266C">
        <w:t>.</w:t>
      </w:r>
      <w:r w:rsidR="0094266C">
        <w:tab/>
      </w:r>
      <w:r w:rsidR="0094266C" w:rsidRPr="0094266C">
        <w:t>het</w:t>
      </w:r>
      <w:r w:rsidR="00FF3FAC">
        <w:t xml:space="preserve"> </w:t>
      </w:r>
      <w:r w:rsidR="0094266C" w:rsidRPr="0094266C">
        <w:t>beschermen</w:t>
      </w:r>
      <w:r w:rsidR="00FF3FAC">
        <w:t xml:space="preserve"> </w:t>
      </w:r>
      <w:r w:rsidR="0094266C" w:rsidRPr="0094266C">
        <w:t>van</w:t>
      </w:r>
      <w:r w:rsidR="00FF3FAC">
        <w:t xml:space="preserve"> </w:t>
      </w:r>
      <w:r w:rsidR="0094266C" w:rsidRPr="0094266C">
        <w:t>cultuurhistorische</w:t>
      </w:r>
      <w:r w:rsidR="00FF3FAC">
        <w:t xml:space="preserve"> </w:t>
      </w:r>
      <w:r w:rsidR="0094266C" w:rsidRPr="0094266C">
        <w:t>waarden</w:t>
      </w:r>
      <w:r w:rsidR="0094266C">
        <w:t>;</w:t>
      </w:r>
    </w:p>
    <w:p w14:paraId="21B6BF47" w14:textId="00C1072E" w:rsidR="00E13943" w:rsidRDefault="008E4EBD" w:rsidP="00175391">
      <w:pPr>
        <w:pStyle w:val="Opsommingmetnummering"/>
      </w:pPr>
      <w:r>
        <w:t>i</w:t>
      </w:r>
      <w:r w:rsidR="00E13943">
        <w:t>.</w:t>
      </w:r>
      <w:r w:rsidR="00E13943">
        <w:tab/>
      </w:r>
      <w:r w:rsidR="005D326C">
        <w:t>het</w:t>
      </w:r>
      <w:r w:rsidR="00FF3FAC">
        <w:t xml:space="preserve"> </w:t>
      </w:r>
      <w:r w:rsidR="005D326C">
        <w:t>behoud</w:t>
      </w:r>
      <w:r w:rsidR="00FF3FAC">
        <w:t xml:space="preserve"> </w:t>
      </w:r>
      <w:r w:rsidR="005D326C">
        <w:t>van</w:t>
      </w:r>
      <w:r w:rsidR="00FF3FAC">
        <w:t xml:space="preserve"> </w:t>
      </w:r>
      <w:r w:rsidR="005D326C">
        <w:t>cultureel</w:t>
      </w:r>
      <w:r w:rsidR="00FF3FAC">
        <w:t xml:space="preserve"> </w:t>
      </w:r>
      <w:r w:rsidR="005D326C">
        <w:t>erfgoed;</w:t>
      </w:r>
    </w:p>
    <w:p w14:paraId="61750E61" w14:textId="39EE50BF" w:rsidR="000B06EA" w:rsidRPr="000B06EA" w:rsidRDefault="008E4EBD" w:rsidP="001D375D">
      <w:pPr>
        <w:pStyle w:val="Opsommingmetnummering"/>
      </w:pPr>
      <w:r>
        <w:t>j</w:t>
      </w:r>
      <w:r w:rsidR="000B06EA">
        <w:t>.</w:t>
      </w:r>
      <w:r w:rsidR="000B06EA">
        <w:tab/>
      </w:r>
      <w:r w:rsidR="000B06EA" w:rsidRPr="000B06EA">
        <w:t>het</w:t>
      </w:r>
      <w:r w:rsidR="00FF3FAC">
        <w:t xml:space="preserve"> </w:t>
      </w:r>
      <w:r w:rsidR="000B06EA" w:rsidRPr="000B06EA">
        <w:t>beschermen</w:t>
      </w:r>
      <w:r w:rsidR="00FF3FAC">
        <w:t xml:space="preserve"> </w:t>
      </w:r>
      <w:r w:rsidR="000B06EA" w:rsidRPr="000B06EA">
        <w:t>van</w:t>
      </w:r>
      <w:r w:rsidR="00FF3FAC">
        <w:t xml:space="preserve"> </w:t>
      </w:r>
      <w:r w:rsidR="000B06EA" w:rsidRPr="000B06EA">
        <w:t>de</w:t>
      </w:r>
      <w:r w:rsidR="00FF3FAC">
        <w:t xml:space="preserve"> </w:t>
      </w:r>
      <w:r w:rsidR="000B06EA" w:rsidRPr="000B06EA">
        <w:t>architectonische</w:t>
      </w:r>
      <w:r w:rsidR="00FF3FAC">
        <w:t xml:space="preserve"> </w:t>
      </w:r>
      <w:r w:rsidR="000B06EA" w:rsidRPr="000B06EA">
        <w:t>kwaliteit</w:t>
      </w:r>
      <w:r w:rsidR="00FF3FAC">
        <w:t xml:space="preserve"> </w:t>
      </w:r>
      <w:r w:rsidR="000B06EA" w:rsidRPr="000B06EA">
        <w:t>van</w:t>
      </w:r>
      <w:r w:rsidR="00FF3FAC">
        <w:t xml:space="preserve"> </w:t>
      </w:r>
      <w:r w:rsidR="000B06EA" w:rsidRPr="000B06EA">
        <w:t>bouwwerken</w:t>
      </w:r>
      <w:r w:rsidR="000B06EA">
        <w:t>;</w:t>
      </w:r>
    </w:p>
    <w:p w14:paraId="6D8EF132" w14:textId="1C8DB403" w:rsidR="006604CA" w:rsidRPr="000B06EA" w:rsidRDefault="008E4EBD" w:rsidP="001D375D">
      <w:pPr>
        <w:pStyle w:val="Opsommingmetnummering"/>
      </w:pPr>
      <w:r>
        <w:t>k</w:t>
      </w:r>
      <w:r w:rsidR="006604CA">
        <w:t>.</w:t>
      </w:r>
      <w:r w:rsidR="006604CA">
        <w:tab/>
      </w:r>
      <w:r w:rsidR="006604CA" w:rsidRPr="006604CA">
        <w:t>het</w:t>
      </w:r>
      <w:r w:rsidR="00FF3FAC">
        <w:t xml:space="preserve"> </w:t>
      </w:r>
      <w:r w:rsidR="006604CA" w:rsidRPr="006604CA">
        <w:t>realiseren</w:t>
      </w:r>
      <w:r w:rsidR="00FF3FAC">
        <w:t xml:space="preserve"> </w:t>
      </w:r>
      <w:r w:rsidR="006604CA" w:rsidRPr="006604CA">
        <w:t>van</w:t>
      </w:r>
      <w:r w:rsidR="00FF3FAC">
        <w:t xml:space="preserve"> </w:t>
      </w:r>
      <w:r w:rsidR="006604CA" w:rsidRPr="006604CA">
        <w:t>een</w:t>
      </w:r>
      <w:r w:rsidR="00FF3FAC">
        <w:t xml:space="preserve"> </w:t>
      </w:r>
      <w:r w:rsidR="006604CA" w:rsidRPr="006604CA">
        <w:t>hoge</w:t>
      </w:r>
      <w:r w:rsidR="00FF3FAC">
        <w:t xml:space="preserve"> </w:t>
      </w:r>
      <w:r w:rsidR="006604CA" w:rsidRPr="006604CA">
        <w:t>architectonische</w:t>
      </w:r>
      <w:r w:rsidR="00FF3FAC">
        <w:t xml:space="preserve"> </w:t>
      </w:r>
      <w:r w:rsidR="006604CA" w:rsidRPr="006604CA">
        <w:t>kwaliteit</w:t>
      </w:r>
      <w:r w:rsidR="00FF3FAC">
        <w:t xml:space="preserve"> </w:t>
      </w:r>
      <w:r w:rsidR="006604CA" w:rsidRPr="006604CA">
        <w:t>van</w:t>
      </w:r>
      <w:r w:rsidR="00FF3FAC">
        <w:t xml:space="preserve"> </w:t>
      </w:r>
      <w:r w:rsidR="006604CA" w:rsidRPr="006604CA">
        <w:t>het</w:t>
      </w:r>
      <w:r w:rsidR="00FF3FAC">
        <w:t xml:space="preserve"> </w:t>
      </w:r>
      <w:r w:rsidR="006604CA" w:rsidRPr="006604CA">
        <w:t>openbaar</w:t>
      </w:r>
      <w:r w:rsidR="00FF3FAC">
        <w:t xml:space="preserve"> </w:t>
      </w:r>
      <w:r w:rsidR="006604CA" w:rsidRPr="006604CA">
        <w:t>gebied</w:t>
      </w:r>
      <w:r w:rsidR="00FF3FAC">
        <w:t xml:space="preserve"> </w:t>
      </w:r>
      <w:r w:rsidR="006604CA" w:rsidRPr="006604CA">
        <w:t>en</w:t>
      </w:r>
      <w:r w:rsidR="00FF3FAC">
        <w:t xml:space="preserve"> </w:t>
      </w:r>
      <w:r w:rsidR="006604CA" w:rsidRPr="006604CA">
        <w:t>van</w:t>
      </w:r>
      <w:r w:rsidR="00FF3FAC">
        <w:t xml:space="preserve"> </w:t>
      </w:r>
      <w:r w:rsidR="006604CA" w:rsidRPr="006604CA">
        <w:t>bebouwing</w:t>
      </w:r>
      <w:r w:rsidR="005F5016">
        <w:t>;</w:t>
      </w:r>
    </w:p>
    <w:p w14:paraId="24C535F8" w14:textId="70D0F716" w:rsidR="00E13943" w:rsidRDefault="008E4EBD" w:rsidP="00175391">
      <w:pPr>
        <w:pStyle w:val="Opsommingmetnummering"/>
      </w:pPr>
      <w:r>
        <w:t>l</w:t>
      </w:r>
      <w:r w:rsidR="00E13943">
        <w:t>.</w:t>
      </w:r>
      <w:r w:rsidR="00E13943">
        <w:tab/>
      </w:r>
      <w:r w:rsidR="005D326C">
        <w:t>het</w:t>
      </w:r>
      <w:r w:rsidR="00FF3FAC">
        <w:t xml:space="preserve"> </w:t>
      </w:r>
      <w:r w:rsidR="00B659CB" w:rsidRPr="00B659CB">
        <w:t>beschermen</w:t>
      </w:r>
      <w:r w:rsidR="00FF3FAC">
        <w:t xml:space="preserve"> </w:t>
      </w:r>
      <w:r w:rsidR="00B659CB" w:rsidRPr="00B659CB">
        <w:t>tegen</w:t>
      </w:r>
      <w:r w:rsidR="00FF3FAC">
        <w:t xml:space="preserve"> </w:t>
      </w:r>
      <w:r w:rsidR="00B659CB" w:rsidRPr="00B659CB">
        <w:t>de</w:t>
      </w:r>
      <w:r w:rsidR="00FF3FAC">
        <w:t xml:space="preserve"> </w:t>
      </w:r>
      <w:r w:rsidR="00B659CB" w:rsidRPr="00B659CB">
        <w:t>gevolgen</w:t>
      </w:r>
      <w:r w:rsidR="00FF3FAC">
        <w:t xml:space="preserve"> </w:t>
      </w:r>
      <w:r w:rsidR="005D326C">
        <w:t>van</w:t>
      </w:r>
      <w:r w:rsidR="00FF3FAC">
        <w:t xml:space="preserve"> </w:t>
      </w:r>
      <w:r w:rsidR="005D326C">
        <w:t>klimaatverandering;</w:t>
      </w:r>
    </w:p>
    <w:p w14:paraId="28D7170D" w14:textId="7C3181F1" w:rsidR="006425B9" w:rsidRPr="006425B9" w:rsidRDefault="008E4EBD" w:rsidP="00175391">
      <w:pPr>
        <w:pStyle w:val="Opsommingmetnummering"/>
      </w:pPr>
      <w:r>
        <w:t>m</w:t>
      </w:r>
      <w:r w:rsidR="006425B9" w:rsidRPr="006425B9">
        <w:t>.</w:t>
      </w:r>
      <w:r w:rsidR="006425B9" w:rsidRPr="006425B9">
        <w:tab/>
        <w:t>het</w:t>
      </w:r>
      <w:r w:rsidR="00FF3FAC">
        <w:t xml:space="preserve"> </w:t>
      </w:r>
      <w:r w:rsidR="006425B9" w:rsidRPr="006425B9">
        <w:t>beperken</w:t>
      </w:r>
      <w:r w:rsidR="00FF3FAC">
        <w:t xml:space="preserve"> </w:t>
      </w:r>
      <w:r w:rsidR="006425B9" w:rsidRPr="006425B9">
        <w:t>van</w:t>
      </w:r>
      <w:r w:rsidR="00FF3FAC">
        <w:t xml:space="preserve"> </w:t>
      </w:r>
      <w:r w:rsidR="006425B9" w:rsidRPr="006425B9">
        <w:t>wateroverlast;</w:t>
      </w:r>
    </w:p>
    <w:p w14:paraId="33815EE5" w14:textId="2AC8199E" w:rsidR="00E13943" w:rsidRDefault="008E4EBD" w:rsidP="00175391">
      <w:pPr>
        <w:pStyle w:val="Opsommingmetnummering"/>
      </w:pPr>
      <w:r>
        <w:t>n</w:t>
      </w:r>
      <w:r w:rsidR="00E13943">
        <w:t>.</w:t>
      </w:r>
      <w:r w:rsidR="00E13943">
        <w:tab/>
      </w:r>
      <w:r w:rsidR="005D326C">
        <w:t>het</w:t>
      </w:r>
      <w:r w:rsidR="00FF3FAC">
        <w:t xml:space="preserve"> </w:t>
      </w:r>
      <w:r w:rsidR="005D326C">
        <w:t>waarborgen</w:t>
      </w:r>
      <w:r w:rsidR="00FF3FAC">
        <w:t xml:space="preserve"> </w:t>
      </w:r>
      <w:r w:rsidR="005D326C">
        <w:t>van</w:t>
      </w:r>
      <w:r w:rsidR="00FF3FAC">
        <w:t xml:space="preserve"> </w:t>
      </w:r>
      <w:r w:rsidR="005D326C">
        <w:t>een</w:t>
      </w:r>
      <w:r w:rsidR="00FF3FAC">
        <w:t xml:space="preserve"> </w:t>
      </w:r>
      <w:r w:rsidR="005D326C">
        <w:t>goede</w:t>
      </w:r>
      <w:r w:rsidR="00FF3FAC">
        <w:t xml:space="preserve"> </w:t>
      </w:r>
      <w:r w:rsidR="005D326C">
        <w:t>kwaliteit</w:t>
      </w:r>
      <w:r w:rsidR="00FF3FAC">
        <w:t xml:space="preserve"> </w:t>
      </w:r>
      <w:r w:rsidR="005D326C">
        <w:t>van</w:t>
      </w:r>
      <w:r w:rsidR="00FF3FAC">
        <w:t xml:space="preserve"> </w:t>
      </w:r>
      <w:r w:rsidR="005D326C">
        <w:t>bouwwerken;</w:t>
      </w:r>
    </w:p>
    <w:p w14:paraId="05C79350" w14:textId="5F3DAB8A" w:rsidR="00E13943" w:rsidRDefault="008E4EBD" w:rsidP="00175391">
      <w:pPr>
        <w:pStyle w:val="Opsommingmetnummering"/>
      </w:pPr>
      <w:r>
        <w:t>o</w:t>
      </w:r>
      <w:r w:rsidR="00E13943">
        <w:t>.</w:t>
      </w:r>
      <w:r w:rsidR="00E13943">
        <w:tab/>
      </w:r>
      <w:r w:rsidR="005D326C">
        <w:t>het</w:t>
      </w:r>
      <w:r w:rsidR="00FF3FAC">
        <w:t xml:space="preserve"> </w:t>
      </w:r>
      <w:r w:rsidR="005D326C">
        <w:t>beheren</w:t>
      </w:r>
      <w:r w:rsidR="00FF3FAC">
        <w:t xml:space="preserve"> </w:t>
      </w:r>
      <w:r w:rsidR="005D326C">
        <w:t>van</w:t>
      </w:r>
      <w:r w:rsidR="00FF3FAC">
        <w:t xml:space="preserve"> </w:t>
      </w:r>
      <w:r w:rsidR="005D326C">
        <w:t>watersystemen;</w:t>
      </w:r>
    </w:p>
    <w:p w14:paraId="678C7F22" w14:textId="47978B04" w:rsidR="00E13943" w:rsidRDefault="00516FFE" w:rsidP="00175391">
      <w:pPr>
        <w:pStyle w:val="Opsommingmetnummering"/>
      </w:pPr>
      <w:r>
        <w:t>p</w:t>
      </w:r>
      <w:r w:rsidR="00E13943">
        <w:t>.</w:t>
      </w:r>
      <w:r w:rsidR="00E13943">
        <w:tab/>
      </w:r>
      <w:r w:rsidR="005D326C">
        <w:t>het</w:t>
      </w:r>
      <w:r w:rsidR="00FF3FAC">
        <w:t xml:space="preserve"> </w:t>
      </w:r>
      <w:r w:rsidR="005D326C">
        <w:t>gebruiken</w:t>
      </w:r>
      <w:r w:rsidR="00FF3FAC">
        <w:t xml:space="preserve"> </w:t>
      </w:r>
      <w:r w:rsidR="005D326C">
        <w:t>van</w:t>
      </w:r>
      <w:r w:rsidR="00FF3FAC">
        <w:t xml:space="preserve"> </w:t>
      </w:r>
      <w:r w:rsidR="005D326C">
        <w:t>bouwwerken;</w:t>
      </w:r>
    </w:p>
    <w:p w14:paraId="1F39E8E0" w14:textId="6A2CFE93" w:rsidR="000D54B7" w:rsidRPr="000D54B7" w:rsidRDefault="00516FFE" w:rsidP="001D375D">
      <w:pPr>
        <w:pStyle w:val="Opsommingmetnummering"/>
      </w:pPr>
      <w:r>
        <w:t>q</w:t>
      </w:r>
      <w:r w:rsidR="000D54B7">
        <w:t>.</w:t>
      </w:r>
      <w:r w:rsidR="00655D85">
        <w:tab/>
      </w:r>
      <w:r w:rsidR="000D54B7" w:rsidRPr="000D54B7">
        <w:t>het</w:t>
      </w:r>
      <w:r w:rsidR="00FF3FAC">
        <w:t xml:space="preserve"> </w:t>
      </w:r>
      <w:r w:rsidR="000D54B7" w:rsidRPr="000D54B7">
        <w:t>bereiken</w:t>
      </w:r>
      <w:r w:rsidR="00FF3FAC">
        <w:t xml:space="preserve"> </w:t>
      </w:r>
      <w:r w:rsidR="000D54B7" w:rsidRPr="000D54B7">
        <w:t>en</w:t>
      </w:r>
      <w:r w:rsidR="00FF3FAC">
        <w:t xml:space="preserve"> </w:t>
      </w:r>
      <w:r w:rsidR="000D54B7" w:rsidRPr="000D54B7">
        <w:t>in</w:t>
      </w:r>
      <w:r w:rsidR="00FF3FAC">
        <w:t xml:space="preserve"> </w:t>
      </w:r>
      <w:r w:rsidR="000D54B7" w:rsidRPr="000D54B7">
        <w:t>stand</w:t>
      </w:r>
      <w:r w:rsidR="00FF3FAC">
        <w:t xml:space="preserve"> </w:t>
      </w:r>
      <w:r w:rsidR="000D54B7" w:rsidRPr="000D54B7">
        <w:t>houden</w:t>
      </w:r>
      <w:r w:rsidR="00FF3FAC">
        <w:t xml:space="preserve"> </w:t>
      </w:r>
      <w:r w:rsidR="000D54B7" w:rsidRPr="000D54B7">
        <w:t>van</w:t>
      </w:r>
      <w:r w:rsidR="00FF3FAC">
        <w:t xml:space="preserve"> </w:t>
      </w:r>
      <w:r w:rsidR="000D54B7" w:rsidRPr="000D54B7">
        <w:t>voldoende</w:t>
      </w:r>
      <w:r w:rsidR="00FF3FAC">
        <w:t xml:space="preserve"> </w:t>
      </w:r>
      <w:r w:rsidR="000D54B7" w:rsidRPr="000D54B7">
        <w:t>woonruimte</w:t>
      </w:r>
      <w:r w:rsidR="009C2762">
        <w:t>;</w:t>
      </w:r>
    </w:p>
    <w:p w14:paraId="68BCF76C" w14:textId="18A1FD87" w:rsidR="00540E3B" w:rsidRPr="000D54B7" w:rsidRDefault="00516FFE" w:rsidP="001D375D">
      <w:pPr>
        <w:pStyle w:val="Opsommingmetnummering"/>
      </w:pPr>
      <w:r>
        <w:t>r</w:t>
      </w:r>
      <w:r w:rsidR="00540E3B">
        <w:t>.</w:t>
      </w:r>
      <w:r w:rsidR="00655D85">
        <w:tab/>
      </w:r>
      <w:r w:rsidR="00540E3B" w:rsidRPr="00540E3B">
        <w:t>het</w:t>
      </w:r>
      <w:r w:rsidR="00FF3FAC">
        <w:t xml:space="preserve"> </w:t>
      </w:r>
      <w:r w:rsidR="00540E3B" w:rsidRPr="00540E3B">
        <w:t>aanbieden</w:t>
      </w:r>
      <w:r w:rsidR="00FF3FAC">
        <w:t xml:space="preserve"> </w:t>
      </w:r>
      <w:r w:rsidR="00540E3B" w:rsidRPr="00540E3B">
        <w:t>van</w:t>
      </w:r>
      <w:r w:rsidR="00FF3FAC">
        <w:t xml:space="preserve"> </w:t>
      </w:r>
      <w:r w:rsidR="00540E3B" w:rsidRPr="00540E3B">
        <w:t>een</w:t>
      </w:r>
      <w:r w:rsidR="00FF3FAC">
        <w:t xml:space="preserve"> </w:t>
      </w:r>
      <w:r w:rsidR="00540E3B" w:rsidRPr="00540E3B">
        <w:t>gevarieerde</w:t>
      </w:r>
      <w:r w:rsidR="00FF3FAC">
        <w:t xml:space="preserve"> </w:t>
      </w:r>
      <w:r w:rsidR="00540E3B" w:rsidRPr="00540E3B">
        <w:t>woningvoorraad</w:t>
      </w:r>
      <w:r w:rsidR="00540E3B">
        <w:t>;</w:t>
      </w:r>
    </w:p>
    <w:p w14:paraId="1950BB26" w14:textId="5B30E81A" w:rsidR="005D326C" w:rsidRDefault="00516FFE" w:rsidP="00175391">
      <w:pPr>
        <w:pStyle w:val="Opsommingmetnummering"/>
      </w:pPr>
      <w:r>
        <w:t>s</w:t>
      </w:r>
      <w:r w:rsidR="005D326C">
        <w:t>.</w:t>
      </w:r>
      <w:r w:rsidR="005D326C">
        <w:tab/>
        <w:t>het</w:t>
      </w:r>
      <w:r w:rsidR="00FF3FAC">
        <w:t xml:space="preserve"> </w:t>
      </w:r>
      <w:r w:rsidR="005D326C">
        <w:t>behouden</w:t>
      </w:r>
      <w:r w:rsidR="00FF3FAC">
        <w:t xml:space="preserve"> </w:t>
      </w:r>
      <w:r w:rsidR="005D326C">
        <w:t>van</w:t>
      </w:r>
      <w:r w:rsidR="00FF3FAC">
        <w:t xml:space="preserve"> </w:t>
      </w:r>
      <w:r w:rsidR="005D326C">
        <w:t>een</w:t>
      </w:r>
      <w:r w:rsidR="00FF3FAC">
        <w:t xml:space="preserve"> </w:t>
      </w:r>
      <w:r w:rsidR="005D326C">
        <w:t>klimaatbestendig</w:t>
      </w:r>
      <w:r w:rsidR="00FF3FAC">
        <w:t xml:space="preserve"> </w:t>
      </w:r>
      <w:r w:rsidR="005D326C">
        <w:t>watersysteem;</w:t>
      </w:r>
    </w:p>
    <w:p w14:paraId="50593419" w14:textId="6714E8F0" w:rsidR="00540E3B" w:rsidRPr="00540E3B" w:rsidRDefault="00516FFE" w:rsidP="001D375D">
      <w:pPr>
        <w:pStyle w:val="Opsommingmetnummering"/>
      </w:pPr>
      <w:r>
        <w:t>t</w:t>
      </w:r>
      <w:r w:rsidR="00540E3B">
        <w:t>.</w:t>
      </w:r>
      <w:r w:rsidR="00655D85">
        <w:tab/>
      </w:r>
      <w:r w:rsidR="00540E3B" w:rsidRPr="00540E3B">
        <w:t>het</w:t>
      </w:r>
      <w:r w:rsidR="00FF3FAC">
        <w:t xml:space="preserve"> </w:t>
      </w:r>
      <w:r w:rsidR="00540E3B" w:rsidRPr="00540E3B">
        <w:t>realiseren</w:t>
      </w:r>
      <w:r w:rsidR="00FF3FAC">
        <w:t xml:space="preserve"> </w:t>
      </w:r>
      <w:r w:rsidR="00540E3B" w:rsidRPr="00540E3B">
        <w:t>van</w:t>
      </w:r>
      <w:r w:rsidR="00FF3FAC">
        <w:t xml:space="preserve"> </w:t>
      </w:r>
      <w:r w:rsidR="00540E3B" w:rsidRPr="00540E3B">
        <w:t>een</w:t>
      </w:r>
      <w:r w:rsidR="00FF3FAC">
        <w:t xml:space="preserve"> </w:t>
      </w:r>
      <w:r w:rsidR="00540E3B" w:rsidRPr="00540E3B">
        <w:t>klimaatbestendig</w:t>
      </w:r>
      <w:r w:rsidR="00FF3FAC">
        <w:t xml:space="preserve"> </w:t>
      </w:r>
      <w:r w:rsidR="00540E3B" w:rsidRPr="00540E3B">
        <w:t>woongebied;</w:t>
      </w:r>
    </w:p>
    <w:p w14:paraId="70E41B8F" w14:textId="7012131E" w:rsidR="005D326C" w:rsidRDefault="00516FFE" w:rsidP="00175391">
      <w:pPr>
        <w:pStyle w:val="Opsommingmetnummering"/>
      </w:pPr>
      <w:r>
        <w:t>u</w:t>
      </w:r>
      <w:r w:rsidR="005D326C">
        <w:t>.</w:t>
      </w:r>
      <w:r w:rsidR="005D326C">
        <w:tab/>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akoestisch</w:t>
      </w:r>
      <w:r w:rsidR="00FF3FAC">
        <w:t xml:space="preserve"> </w:t>
      </w:r>
      <w:r w:rsidR="005D326C">
        <w:t>aanvaardbaar</w:t>
      </w:r>
      <w:r w:rsidR="00FF3FAC">
        <w:t xml:space="preserve"> </w:t>
      </w:r>
      <w:r w:rsidR="005D326C">
        <w:t>woongebied;</w:t>
      </w:r>
    </w:p>
    <w:p w14:paraId="40924E21" w14:textId="4EA0CE1A" w:rsidR="005D326C" w:rsidRDefault="00516FFE" w:rsidP="00175391">
      <w:pPr>
        <w:pStyle w:val="Opsommingmetnummering"/>
      </w:pPr>
      <w:r>
        <w:t>v</w:t>
      </w:r>
      <w:r w:rsidR="005D326C">
        <w:t>.</w:t>
      </w:r>
      <w:r w:rsidR="005D326C">
        <w:tab/>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veilig</w:t>
      </w:r>
      <w:r w:rsidR="00FF3FAC">
        <w:t xml:space="preserve"> </w:t>
      </w:r>
      <w:r w:rsidR="005D326C">
        <w:t>woongebied;</w:t>
      </w:r>
    </w:p>
    <w:p w14:paraId="554C96BB" w14:textId="716B61D0" w:rsidR="00540E3B" w:rsidRPr="00540E3B" w:rsidRDefault="00516FFE" w:rsidP="001D375D">
      <w:pPr>
        <w:pStyle w:val="Opsommingmetnummering"/>
      </w:pPr>
      <w:r>
        <w:t>w</w:t>
      </w:r>
      <w:r w:rsidR="002610B8">
        <w:t>.</w:t>
      </w:r>
      <w:r w:rsidR="00655D85">
        <w:tab/>
      </w:r>
      <w:r w:rsidR="005D326C">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40E3B" w:rsidRPr="00540E3B">
        <w:t>fietsvriendelijk</w:t>
      </w:r>
      <w:r w:rsidR="00FF3FAC">
        <w:t xml:space="preserve"> </w:t>
      </w:r>
      <w:r w:rsidR="005D326C">
        <w:t>woongebied</w:t>
      </w:r>
      <w:r w:rsidR="005F5016">
        <w:t>;</w:t>
      </w:r>
    </w:p>
    <w:p w14:paraId="7B40AA72" w14:textId="32827973" w:rsidR="005D326C" w:rsidRDefault="00516FFE" w:rsidP="00175391">
      <w:pPr>
        <w:pStyle w:val="Opsommingmetnummering"/>
      </w:pPr>
      <w:r>
        <w:t>x</w:t>
      </w:r>
      <w:r w:rsidR="005D326C">
        <w:t>.</w:t>
      </w:r>
      <w:r w:rsidR="005D326C">
        <w:tab/>
      </w:r>
      <w:r w:rsidR="002610B8" w:rsidRPr="002610B8">
        <w:t>het</w:t>
      </w:r>
      <w:r w:rsidR="00FF3FAC">
        <w:t xml:space="preserve"> </w:t>
      </w:r>
      <w:r w:rsidR="002610B8" w:rsidRPr="002610B8">
        <w:t>realiseren</w:t>
      </w:r>
      <w:r w:rsidR="00FF3FAC">
        <w:t xml:space="preserve"> </w:t>
      </w:r>
      <w:r w:rsidR="002610B8" w:rsidRPr="002610B8">
        <w:t>van</w:t>
      </w:r>
      <w:r w:rsidR="00FF3FAC">
        <w:t xml:space="preserve"> </w:t>
      </w:r>
      <w:r w:rsidR="002610B8" w:rsidRPr="002610B8">
        <w:t>een</w:t>
      </w:r>
      <w:r w:rsidR="00FF3FAC">
        <w:t xml:space="preserve"> </w:t>
      </w:r>
      <w:r w:rsidR="002610B8" w:rsidRPr="002610B8">
        <w:t>suburbaan</w:t>
      </w:r>
      <w:r w:rsidR="00FF3FAC">
        <w:t xml:space="preserve"> </w:t>
      </w:r>
      <w:r w:rsidR="002610B8" w:rsidRPr="002610B8">
        <w:t>woonmilieu</w:t>
      </w:r>
      <w:r w:rsidR="00FF3FAC">
        <w:t xml:space="preserve"> </w:t>
      </w:r>
      <w:r w:rsidR="002610B8" w:rsidRPr="002610B8">
        <w:t>in</w:t>
      </w:r>
      <w:r w:rsidR="00FF3FAC">
        <w:t xml:space="preserve"> </w:t>
      </w:r>
      <w:r w:rsidR="002610B8" w:rsidRPr="002610B8">
        <w:t>een</w:t>
      </w:r>
      <w:r w:rsidR="00FF3FAC">
        <w:t xml:space="preserve"> </w:t>
      </w:r>
      <w:r w:rsidR="002610B8" w:rsidRPr="002610B8">
        <w:t>groen-blauwe</w:t>
      </w:r>
      <w:r w:rsidR="00FF3FAC">
        <w:t xml:space="preserve"> </w:t>
      </w:r>
      <w:r w:rsidR="002610B8" w:rsidRPr="002610B8">
        <w:t>setting</w:t>
      </w:r>
      <w:r w:rsidR="002610B8">
        <w:t>;</w:t>
      </w:r>
      <w:r w:rsidR="00FF3FAC">
        <w:t xml:space="preserve"> </w:t>
      </w:r>
      <w:r w:rsidR="005D326C">
        <w:t>en</w:t>
      </w:r>
    </w:p>
    <w:p w14:paraId="44DC6121" w14:textId="2A7F7315" w:rsidR="005D326C" w:rsidRDefault="00516FFE" w:rsidP="00655D85">
      <w:pPr>
        <w:pStyle w:val="Opsommingmetnummering"/>
      </w:pPr>
      <w:r>
        <w:t>y</w:t>
      </w:r>
      <w:r w:rsidR="005D326C">
        <w:t>.</w:t>
      </w:r>
      <w:r w:rsidR="005D326C">
        <w:tab/>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speel-</w:t>
      </w:r>
      <w:r w:rsidR="00FF3FAC">
        <w:t xml:space="preserve"> </w:t>
      </w:r>
      <w:r w:rsidR="005D326C">
        <w:t>en</w:t>
      </w:r>
      <w:r w:rsidR="00FF3FAC">
        <w:t xml:space="preserve"> </w:t>
      </w:r>
      <w:r w:rsidR="005D326C">
        <w:t>beweegvriendelijk</w:t>
      </w:r>
      <w:r w:rsidR="00FF3FAC">
        <w:t xml:space="preserve"> </w:t>
      </w:r>
      <w:r w:rsidR="005D326C">
        <w:t>woongebied.</w:t>
      </w:r>
    </w:p>
    <w:p w14:paraId="0D484CF3" w14:textId="6363F43E" w:rsidR="003876F0" w:rsidRDefault="003876F0" w:rsidP="008B73FE">
      <w:pPr>
        <w:pStyle w:val="Kop1"/>
      </w:pPr>
      <w:r>
        <w:lastRenderedPageBreak/>
        <w:t>Hoofdstuk</w:t>
      </w:r>
      <w:r w:rsidR="00FF3FAC">
        <w:t xml:space="preserve"> </w:t>
      </w:r>
      <w:r>
        <w:t>4</w:t>
      </w:r>
      <w:r>
        <w:tab/>
        <w:t>Aanwijzingen</w:t>
      </w:r>
      <w:r w:rsidR="00FF3FAC">
        <w:t xml:space="preserve"> </w:t>
      </w:r>
      <w:r>
        <w:t>in</w:t>
      </w:r>
      <w:r w:rsidR="00FF3FAC">
        <w:t xml:space="preserve"> </w:t>
      </w:r>
      <w:r>
        <w:t>de</w:t>
      </w:r>
      <w:r w:rsidR="00FF3FAC">
        <w:t xml:space="preserve"> </w:t>
      </w:r>
      <w:r>
        <w:t>fysieke</w:t>
      </w:r>
      <w:r w:rsidR="00FF3FAC">
        <w:t xml:space="preserve"> </w:t>
      </w:r>
      <w:r>
        <w:t>leefomgeving</w:t>
      </w:r>
    </w:p>
    <w:p w14:paraId="69DEDE4F" w14:textId="1E1372D4" w:rsidR="003876F0" w:rsidRDefault="003876F0" w:rsidP="00FF4D46">
      <w:pPr>
        <w:pStyle w:val="Kop2"/>
      </w:pPr>
      <w:r>
        <w:t>Afdeling</w:t>
      </w:r>
      <w:r w:rsidR="00FF3FAC">
        <w:t xml:space="preserve"> </w:t>
      </w:r>
      <w:r>
        <w:t>4.1</w:t>
      </w:r>
      <w:r>
        <w:tab/>
        <w:t>Thema’s</w:t>
      </w:r>
    </w:p>
    <w:p w14:paraId="78956280" w14:textId="1B9CA0E7" w:rsidR="003876F0" w:rsidRDefault="003876F0" w:rsidP="00107B09">
      <w:pPr>
        <w:pStyle w:val="Kop3"/>
      </w:pPr>
      <w:r>
        <w:t>Paragraaf</w:t>
      </w:r>
      <w:r w:rsidR="00FF3FAC">
        <w:t xml:space="preserve"> </w:t>
      </w:r>
      <w:r>
        <w:t>4.1.1</w:t>
      </w:r>
      <w:r>
        <w:tab/>
        <w:t>(Bouw)werken</w:t>
      </w:r>
    </w:p>
    <w:p w14:paraId="32D0BF61" w14:textId="34B35B9A" w:rsidR="003876F0" w:rsidRDefault="003876F0" w:rsidP="003A78EE">
      <w:pPr>
        <w:pStyle w:val="Kop6"/>
      </w:pPr>
      <w:r>
        <w:t>Artikel</w:t>
      </w:r>
      <w:r w:rsidR="00FF3FAC">
        <w:t xml:space="preserve"> </w:t>
      </w:r>
      <w:r>
        <w:t>4.1</w:t>
      </w:r>
      <w:r>
        <w:tab/>
        <w:t>Toepassingsbereik</w:t>
      </w:r>
    </w:p>
    <w:p w14:paraId="670B1EC1" w14:textId="38BB7090" w:rsidR="003876F0" w:rsidRDefault="005D326C" w:rsidP="005D326C">
      <w:commentRangeStart w:id="6"/>
      <w:r>
        <w:t>Deze</w:t>
      </w:r>
      <w:r w:rsidR="00FF3FAC">
        <w:t xml:space="preserve"> </w:t>
      </w:r>
      <w:commentRangeEnd w:id="6"/>
      <w:r w:rsidR="00463F9A">
        <w:rPr>
          <w:rStyle w:val="Verwijzingopmerking"/>
        </w:rPr>
        <w:commentReference w:id="6"/>
      </w:r>
      <w:r>
        <w:t>paragraaf</w:t>
      </w:r>
      <w:r w:rsidR="00FF3FAC">
        <w:t xml:space="preserve"> </w:t>
      </w:r>
      <w:r>
        <w:t>gaat</w:t>
      </w:r>
      <w:r w:rsidR="00FF3FAC">
        <w:t xml:space="preserve"> </w:t>
      </w:r>
      <w:r>
        <w:t>over</w:t>
      </w:r>
      <w:r w:rsidR="00FF3FAC">
        <w:t xml:space="preserve"> </w:t>
      </w:r>
      <w:r>
        <w:t>activiteiten</w:t>
      </w:r>
      <w:r w:rsidR="00FF3FAC">
        <w:t xml:space="preserve"> </w:t>
      </w:r>
      <w:r>
        <w:t>met</w:t>
      </w:r>
      <w:r w:rsidR="00FF3FAC">
        <w:t xml:space="preserve"> </w:t>
      </w:r>
      <w:r>
        <w:t>betrekking</w:t>
      </w:r>
      <w:r w:rsidR="00FF3FAC">
        <w:t xml:space="preserve"> </w:t>
      </w:r>
      <w:r>
        <w:t>tot</w:t>
      </w:r>
      <w:r w:rsidR="00FF3FAC">
        <w:t xml:space="preserve"> </w:t>
      </w:r>
      <w:r>
        <w:t>bouwwerken</w:t>
      </w:r>
      <w:r w:rsidR="00FF3FAC">
        <w:t xml:space="preserve"> </w:t>
      </w:r>
      <w:r>
        <w:t>en</w:t>
      </w:r>
      <w:r w:rsidR="00FF3FAC">
        <w:t xml:space="preserve"> </w:t>
      </w:r>
      <w:r>
        <w:t>andere</w:t>
      </w:r>
      <w:r w:rsidR="00FF3FAC">
        <w:t xml:space="preserve"> </w:t>
      </w:r>
      <w:r>
        <w:t>werken.</w:t>
      </w:r>
    </w:p>
    <w:p w14:paraId="5B91D4B3" w14:textId="0E61FFC0" w:rsidR="003876F0" w:rsidRDefault="003876F0" w:rsidP="003A78EE">
      <w:pPr>
        <w:pStyle w:val="Kop6"/>
      </w:pPr>
      <w:r>
        <w:t>Artikel</w:t>
      </w:r>
      <w:r w:rsidR="00FF3FAC">
        <w:t xml:space="preserve"> </w:t>
      </w:r>
      <w:r>
        <w:t>4.2</w:t>
      </w:r>
      <w:r>
        <w:tab/>
        <w:t>Doelen</w:t>
      </w:r>
    </w:p>
    <w:p w14:paraId="416E18F4" w14:textId="720BCBC8" w:rsidR="00E13943" w:rsidRDefault="00DB5589" w:rsidP="00DB5589">
      <w:pPr>
        <w:pStyle w:val="Lidmetnummering"/>
      </w:pPr>
      <w:r>
        <w:t>1</w:t>
      </w:r>
      <w:r>
        <w:tab/>
      </w:r>
      <w:commentRangeStart w:id="7"/>
      <w:r w:rsidR="005D326C">
        <w:t>Voor</w:t>
      </w:r>
      <w:r w:rsidR="00FF3FAC">
        <w:t xml:space="preserve"> </w:t>
      </w:r>
      <w:r w:rsidR="005D326C">
        <w:t>activiteiten</w:t>
      </w:r>
      <w:r w:rsidR="00FF3FAC">
        <w:t xml:space="preserve"> </w:t>
      </w:r>
      <w:commentRangeEnd w:id="7"/>
      <w:r w:rsidR="00DD116C">
        <w:rPr>
          <w:rStyle w:val="Verwijzingopmerking"/>
        </w:rPr>
        <w:commentReference w:id="7"/>
      </w:r>
      <w:r w:rsidR="005D326C">
        <w:t>met</w:t>
      </w:r>
      <w:r w:rsidR="00FF3FAC">
        <w:t xml:space="preserve"> </w:t>
      </w:r>
      <w:r w:rsidR="005D326C">
        <w:t>betrekking</w:t>
      </w:r>
      <w:r w:rsidR="00FF3FAC">
        <w:t xml:space="preserve"> </w:t>
      </w:r>
      <w:r w:rsidR="005D326C">
        <w:t>tot</w:t>
      </w:r>
      <w:r w:rsidR="00FF3FAC">
        <w:t xml:space="preserve"> </w:t>
      </w:r>
      <w:r w:rsidR="005D326C">
        <w:t>bouwwerken</w:t>
      </w:r>
      <w:r w:rsidR="00FF3FAC">
        <w:t xml:space="preserve"> </w:t>
      </w:r>
      <w:r w:rsidR="005D326C">
        <w:t>en</w:t>
      </w:r>
      <w:r w:rsidR="00FF3FAC">
        <w:t xml:space="preserve"> </w:t>
      </w:r>
      <w:r w:rsidR="005D326C">
        <w:t>andere</w:t>
      </w:r>
      <w:r w:rsidR="00FF3FAC">
        <w:t xml:space="preserve"> </w:t>
      </w:r>
      <w:r w:rsidR="005D326C">
        <w:t>werken</w:t>
      </w:r>
      <w:r w:rsidR="00FF3FAC">
        <w:t xml:space="preserve"> </w:t>
      </w:r>
      <w:r w:rsidR="005D326C">
        <w:t>gelden</w:t>
      </w:r>
      <w:r w:rsidR="00FF3FAC">
        <w:t xml:space="preserve"> </w:t>
      </w:r>
      <w:r w:rsidR="005D326C">
        <w:t>de</w:t>
      </w:r>
      <w:r w:rsidR="00FF3FAC">
        <w:t xml:space="preserve"> </w:t>
      </w:r>
      <w:r w:rsidR="005D326C">
        <w:t>volgende</w:t>
      </w:r>
      <w:r w:rsidR="00FF3FAC">
        <w:t xml:space="preserve"> </w:t>
      </w:r>
      <w:r w:rsidR="005D326C">
        <w:t>doelen;</w:t>
      </w:r>
    </w:p>
    <w:p w14:paraId="7FBC274C" w14:textId="6A7A43D2"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stedenbouwkundige</w:t>
      </w:r>
      <w:r w:rsidR="00FF3FAC">
        <w:t xml:space="preserve"> </w:t>
      </w:r>
      <w:r w:rsidR="005D326C">
        <w:t>en</w:t>
      </w:r>
      <w:r w:rsidR="00FF3FAC">
        <w:t xml:space="preserve"> </w:t>
      </w:r>
      <w:r w:rsidR="005D326C">
        <w:t>landschappelijke</w:t>
      </w:r>
      <w:r w:rsidR="00FF3FAC">
        <w:t xml:space="preserve"> </w:t>
      </w:r>
      <w:r w:rsidR="005D326C">
        <w:t>waarden;</w:t>
      </w:r>
    </w:p>
    <w:p w14:paraId="653E8650" w14:textId="33BCF4BA"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cultuurhistorische</w:t>
      </w:r>
      <w:r w:rsidR="00FF3FAC">
        <w:t xml:space="preserve"> </w:t>
      </w:r>
      <w:r w:rsidR="005D326C">
        <w:t>waarden;</w:t>
      </w:r>
    </w:p>
    <w:p w14:paraId="3BD49BBC" w14:textId="73C90F1E" w:rsidR="00E13943" w:rsidRDefault="00E13943" w:rsidP="006B3802">
      <w:pPr>
        <w:pStyle w:val="Opsommingmetnummering"/>
      </w:pPr>
      <w:r>
        <w:t>c.</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p>
    <w:p w14:paraId="1F4B35D1" w14:textId="48E3697F" w:rsidR="00832206" w:rsidRPr="00832206" w:rsidRDefault="00A374E3" w:rsidP="00437A28">
      <w:pPr>
        <w:pStyle w:val="Opsommingmetnummering"/>
      </w:pPr>
      <w:r>
        <w:t>d</w:t>
      </w:r>
      <w:r w:rsidR="00E13943">
        <w:t>.</w:t>
      </w:r>
      <w:r w:rsidR="00E13943">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architectonische</w:t>
      </w:r>
      <w:r w:rsidR="00FF3FAC">
        <w:t xml:space="preserve"> </w:t>
      </w:r>
      <w:r w:rsidR="005D326C">
        <w:t>kwaliteit</w:t>
      </w:r>
      <w:r w:rsidR="00FF3FAC">
        <w:t xml:space="preserve"> </w:t>
      </w:r>
      <w:r w:rsidR="005D326C">
        <w:t>van</w:t>
      </w:r>
      <w:r w:rsidR="00FF3FAC">
        <w:t xml:space="preserve"> </w:t>
      </w:r>
      <w:r w:rsidR="005D326C">
        <w:t>bouwwerken.</w:t>
      </w:r>
    </w:p>
    <w:p w14:paraId="0442CC35" w14:textId="731DD08B" w:rsidR="00E13943" w:rsidRDefault="00DB5589" w:rsidP="00DB5589">
      <w:pPr>
        <w:pStyle w:val="Lidmetnummering"/>
      </w:pPr>
      <w:r>
        <w:t>2</w:t>
      </w:r>
      <w:r>
        <w:tab/>
      </w:r>
      <w:r w:rsidR="005D326C">
        <w:t>In</w:t>
      </w:r>
      <w:r w:rsidR="00FF3FAC">
        <w:t xml:space="preserve"> </w:t>
      </w:r>
      <w:r w:rsidR="005D326C">
        <w:t>aanvulling</w:t>
      </w:r>
      <w:r w:rsidR="00FF3FAC">
        <w:t xml:space="preserve"> </w:t>
      </w:r>
      <w:r w:rsidR="005D326C">
        <w:t>op</w:t>
      </w:r>
      <w:r w:rsidR="00FF3FAC">
        <w:t xml:space="preserve"> </w:t>
      </w:r>
      <w:r w:rsidR="005D326C">
        <w:t>het</w:t>
      </w:r>
      <w:r w:rsidR="00FF3FAC">
        <w:t xml:space="preserve"> </w:t>
      </w:r>
      <w:r w:rsidR="005D326C">
        <w:t>eerste</w:t>
      </w:r>
      <w:r w:rsidR="00FF3FAC">
        <w:t xml:space="preserve"> </w:t>
      </w:r>
      <w:r w:rsidR="005D326C">
        <w:t>lid</w:t>
      </w:r>
      <w:r w:rsidR="00FF3FAC">
        <w:t xml:space="preserve"> </w:t>
      </w:r>
      <w:r w:rsidR="005D326C">
        <w:t>gelden</w:t>
      </w:r>
      <w:r w:rsidR="00FF3FAC">
        <w:t xml:space="preserve"> </w:t>
      </w:r>
      <w:r w:rsidR="005D326C" w:rsidRPr="009803E6">
        <w:t>binnen</w:t>
      </w:r>
      <w:r w:rsidR="00FF3FAC">
        <w:t xml:space="preserve"> </w:t>
      </w:r>
      <w:commentRangeStart w:id="8"/>
      <w:commentRangeStart w:id="9"/>
      <w:r w:rsidR="005D326C" w:rsidRPr="00EC70E4">
        <w:rPr>
          <w:rStyle w:val="Noemer"/>
        </w:rPr>
        <w:t>Woongebied-Transformatie</w:t>
      </w:r>
      <w:r w:rsidR="00FF3FAC">
        <w:t xml:space="preserve"> </w:t>
      </w:r>
      <w:commentRangeEnd w:id="8"/>
      <w:r w:rsidR="00832206">
        <w:rPr>
          <w:rStyle w:val="Verwijzingopmerking"/>
        </w:rPr>
        <w:commentReference w:id="8"/>
      </w:r>
      <w:commentRangeEnd w:id="9"/>
      <w:r w:rsidR="00DD116C">
        <w:rPr>
          <w:rStyle w:val="Verwijzingopmerking"/>
        </w:rPr>
        <w:commentReference w:id="9"/>
      </w:r>
      <w:r w:rsidR="005D326C">
        <w:t>de</w:t>
      </w:r>
      <w:r w:rsidR="00FF3FAC">
        <w:t xml:space="preserve"> </w:t>
      </w:r>
      <w:r w:rsidR="005D326C">
        <w:t>volgende</w:t>
      </w:r>
      <w:r w:rsidR="00FF3FAC">
        <w:t xml:space="preserve"> </w:t>
      </w:r>
      <w:r w:rsidR="005D326C">
        <w:t>doelen:</w:t>
      </w:r>
    </w:p>
    <w:p w14:paraId="166FE2D1" w14:textId="4AB1B8EC" w:rsidR="00E13943" w:rsidRDefault="00E13943" w:rsidP="006B3802">
      <w:pPr>
        <w:pStyle w:val="Opsommingmetnummering"/>
      </w:pPr>
      <w:r>
        <w:t>a.</w:t>
      </w:r>
      <w:r>
        <w:tab/>
      </w:r>
      <w:r w:rsidR="005D326C">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suburbaan</w:t>
      </w:r>
      <w:r w:rsidR="00FF3FAC">
        <w:t xml:space="preserve"> </w:t>
      </w:r>
      <w:r w:rsidR="005D326C">
        <w:t>woonmilieu</w:t>
      </w:r>
      <w:r w:rsidR="00FF3FAC">
        <w:t xml:space="preserve"> </w:t>
      </w:r>
      <w:r w:rsidR="005D326C">
        <w:t>in</w:t>
      </w:r>
      <w:r w:rsidR="00FF3FAC">
        <w:t xml:space="preserve"> </w:t>
      </w:r>
      <w:r w:rsidR="005D326C">
        <w:t>een</w:t>
      </w:r>
      <w:r w:rsidR="00FF3FAC">
        <w:t xml:space="preserve"> </w:t>
      </w:r>
      <w:r w:rsidR="005D326C">
        <w:t>groen-blauwe</w:t>
      </w:r>
      <w:r w:rsidR="00FF3FAC">
        <w:t xml:space="preserve"> </w:t>
      </w:r>
      <w:r w:rsidR="005D326C">
        <w:t>setting;</w:t>
      </w:r>
    </w:p>
    <w:p w14:paraId="34C06BF6" w14:textId="35C6EF9A" w:rsidR="00E13943" w:rsidRDefault="00A374E3" w:rsidP="006B3802">
      <w:pPr>
        <w:pStyle w:val="Opsommingmetnummering"/>
      </w:pPr>
      <w:r>
        <w:t>b</w:t>
      </w:r>
      <w:r w:rsidR="00E13943">
        <w:t>.</w:t>
      </w:r>
      <w:r w:rsidR="00E13943">
        <w:tab/>
      </w:r>
      <w:r w:rsidR="005D326C">
        <w:t>het</w:t>
      </w:r>
      <w:r w:rsidR="00FF3FAC">
        <w:t xml:space="preserve"> </w:t>
      </w:r>
      <w:r w:rsidR="005D326C">
        <w:t>behoud</w:t>
      </w:r>
      <w:r w:rsidR="00FF3FAC">
        <w:t xml:space="preserve"> </w:t>
      </w:r>
      <w:r w:rsidR="005D326C">
        <w:t>van</w:t>
      </w:r>
      <w:r w:rsidR="00FF3FAC">
        <w:t xml:space="preserve"> </w:t>
      </w:r>
      <w:r w:rsidR="005D326C">
        <w:t>cultureel</w:t>
      </w:r>
      <w:r w:rsidR="00FF3FAC">
        <w:t xml:space="preserve"> </w:t>
      </w:r>
      <w:r w:rsidR="005D326C">
        <w:t>erfgoed;</w:t>
      </w:r>
    </w:p>
    <w:p w14:paraId="56B14A0B" w14:textId="4A24F62E" w:rsidR="005D326C" w:rsidRDefault="00A374E3" w:rsidP="006B3802">
      <w:pPr>
        <w:pStyle w:val="Opsommingmetnummering"/>
      </w:pPr>
      <w:r>
        <w:t>c</w:t>
      </w:r>
      <w:r w:rsidR="00E13943">
        <w:t>.</w:t>
      </w:r>
      <w:r w:rsidR="00E13943">
        <w:tab/>
      </w:r>
      <w:r w:rsidR="005D326C">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klimaatbestendig</w:t>
      </w:r>
      <w:r w:rsidR="00FF3FAC">
        <w:t xml:space="preserve"> </w:t>
      </w:r>
      <w:r w:rsidR="005D326C">
        <w:t>woongebied.</w:t>
      </w:r>
    </w:p>
    <w:p w14:paraId="7C10FC52" w14:textId="009E002A" w:rsidR="003876F0" w:rsidRDefault="003876F0" w:rsidP="003A78EE">
      <w:pPr>
        <w:pStyle w:val="Kop6"/>
      </w:pPr>
      <w:r>
        <w:t>Artikel</w:t>
      </w:r>
      <w:r w:rsidR="00FF3FAC">
        <w:t xml:space="preserve"> </w:t>
      </w:r>
      <w:r>
        <w:t>4.3</w:t>
      </w:r>
      <w:r>
        <w:tab/>
        <w:t>Hoofdgebouwen</w:t>
      </w:r>
      <w:r w:rsidR="00FF3FAC">
        <w:t xml:space="preserve"> </w:t>
      </w:r>
      <w:r>
        <w:t>bouwen</w:t>
      </w:r>
    </w:p>
    <w:p w14:paraId="4F9F3EB0" w14:textId="40F5D8CB" w:rsidR="00E13943" w:rsidRDefault="005D326C" w:rsidP="005D326C">
      <w:r>
        <w:t>Met</w:t>
      </w:r>
      <w:r w:rsidR="00FF3FAC">
        <w:t xml:space="preserve"> </w:t>
      </w:r>
      <w:r>
        <w:t>het</w:t>
      </w:r>
      <w:r w:rsidR="00FF3FAC">
        <w:t xml:space="preserve"> </w:t>
      </w:r>
      <w:r>
        <w:t>oog</w:t>
      </w:r>
      <w:r w:rsidR="00FF3FAC">
        <w:t xml:space="preserve"> </w:t>
      </w:r>
      <w:r>
        <w:t>op</w:t>
      </w:r>
      <w:r w:rsidR="00FF3FAC">
        <w:t xml:space="preserve"> </w:t>
      </w:r>
      <w:r>
        <w:t>de</w:t>
      </w:r>
      <w:r w:rsidR="00FF3FAC">
        <w:t xml:space="preserve"> </w:t>
      </w:r>
      <w:r>
        <w:t>doelen,</w:t>
      </w:r>
      <w:r w:rsidR="00FF3FAC">
        <w:t xml:space="preserve"> </w:t>
      </w:r>
      <w:r>
        <w:t>bedoeld</w:t>
      </w:r>
      <w:r w:rsidR="00FF3FAC">
        <w:t xml:space="preserve"> </w:t>
      </w:r>
      <w:r>
        <w:t>in</w:t>
      </w:r>
      <w:r w:rsidR="00FF3FAC">
        <w:t xml:space="preserve"> </w:t>
      </w:r>
      <w:r>
        <w:t>artikel</w:t>
      </w:r>
      <w:r w:rsidR="00FF3FAC">
        <w:t xml:space="preserve"> </w:t>
      </w:r>
      <w:r>
        <w:t>4.2,</w:t>
      </w:r>
      <w:r w:rsidR="00FF3FAC">
        <w:t xml:space="preserve"> </w:t>
      </w:r>
      <w:r>
        <w:t>wordt</w:t>
      </w:r>
      <w:r w:rsidR="00FF3FAC">
        <w:t xml:space="preserve"> </w:t>
      </w:r>
      <w:r>
        <w:t>bij</w:t>
      </w:r>
      <w:r w:rsidR="00FF3FAC">
        <w:t xml:space="preserve"> </w:t>
      </w:r>
      <w:r>
        <w:t>het</w:t>
      </w:r>
      <w:r w:rsidR="00FF3FAC">
        <w:t xml:space="preserve"> </w:t>
      </w:r>
      <w:r>
        <w:t>bouwen</w:t>
      </w:r>
      <w:r w:rsidR="00FF3FAC">
        <w:t xml:space="preserve"> </w:t>
      </w:r>
      <w:r>
        <w:t>van</w:t>
      </w:r>
      <w:r w:rsidR="00FF3FAC">
        <w:t xml:space="preserve"> </w:t>
      </w:r>
      <w:r>
        <w:t>hoofdgebouw</w:t>
      </w:r>
      <w:r w:rsidR="001B295E">
        <w:t>en</w:t>
      </w:r>
      <w:r w:rsidR="00FF3FAC">
        <w:t xml:space="preserve"> </w:t>
      </w:r>
      <w:r w:rsidR="008D06DD">
        <w:t>binnen</w:t>
      </w:r>
      <w:r w:rsidR="00FF3FAC">
        <w:t xml:space="preserve"> </w:t>
      </w:r>
      <w:commentRangeStart w:id="10"/>
      <w:r w:rsidR="008D06DD">
        <w:t>Woongebied-Transformatie</w:t>
      </w:r>
      <w:commentRangeEnd w:id="10"/>
      <w:r w:rsidR="004E7CDE">
        <w:rPr>
          <w:rStyle w:val="Verwijzingopmerking"/>
        </w:rPr>
        <w:commentReference w:id="10"/>
      </w:r>
      <w:r w:rsidR="00FF3FAC">
        <w:t xml:space="preserve"> </w:t>
      </w:r>
      <w:r>
        <w:t>voldaan</w:t>
      </w:r>
      <w:r w:rsidR="00FF3FAC">
        <w:t xml:space="preserve"> </w:t>
      </w:r>
      <w:r>
        <w:t>aan:</w:t>
      </w:r>
    </w:p>
    <w:p w14:paraId="04669E24" w14:textId="61E315D6" w:rsidR="00E13943" w:rsidRPr="00B431BD" w:rsidRDefault="00E13943" w:rsidP="00B431BD">
      <w:pPr>
        <w:pStyle w:val="Opsommingmetnummering"/>
      </w:pPr>
      <w:r w:rsidRPr="00B431BD">
        <w:t>a.</w:t>
      </w:r>
      <w:r w:rsidRPr="00B431BD">
        <w:tab/>
      </w:r>
      <w:r w:rsidR="005D326C" w:rsidRPr="00B431BD">
        <w:t>paragraaf</w:t>
      </w:r>
      <w:r w:rsidR="00FF3FAC">
        <w:t xml:space="preserve"> </w:t>
      </w:r>
      <w:r w:rsidR="005D326C" w:rsidRPr="00B431BD">
        <w:t>5.2.1</w:t>
      </w:r>
      <w:r w:rsidR="00FF3FAC">
        <w:t xml:space="preserve"> </w:t>
      </w:r>
      <w:r w:rsidR="005D326C" w:rsidRPr="00B431BD">
        <w:t>Bouwen</w:t>
      </w:r>
      <w:r w:rsidR="00FF3FAC">
        <w:t xml:space="preserve"> </w:t>
      </w:r>
      <w:r w:rsidR="005D326C" w:rsidRPr="00B431BD">
        <w:t>-</w:t>
      </w:r>
      <w:r w:rsidR="00FF3FAC">
        <w:t xml:space="preserve"> </w:t>
      </w:r>
      <w:r w:rsidR="005D326C" w:rsidRPr="00B431BD">
        <w:t>algemeen;</w:t>
      </w:r>
    </w:p>
    <w:p w14:paraId="1F717D4E" w14:textId="0E923190" w:rsidR="003876F0" w:rsidRPr="00B431BD" w:rsidRDefault="00E13943" w:rsidP="00B431BD">
      <w:pPr>
        <w:pStyle w:val="Opsommingmetnummering"/>
      </w:pPr>
      <w:r w:rsidRPr="00B431BD">
        <w:t>b.</w:t>
      </w:r>
      <w:r w:rsidRPr="00B431BD">
        <w:tab/>
      </w:r>
      <w:r w:rsidR="005D326C" w:rsidRPr="00B431BD">
        <w:t>paragraaf</w:t>
      </w:r>
      <w:r w:rsidR="00FF3FAC">
        <w:t xml:space="preserve"> </w:t>
      </w:r>
      <w:r w:rsidR="005D326C" w:rsidRPr="00B431BD">
        <w:t>5.2.</w:t>
      </w:r>
      <w:r w:rsidR="000B126B" w:rsidRPr="00B431BD">
        <w:t>3</w:t>
      </w:r>
      <w:r w:rsidR="00FF3FAC">
        <w:t xml:space="preserve"> </w:t>
      </w:r>
      <w:r w:rsidR="005D326C" w:rsidRPr="00B431BD">
        <w:t>Bouwen</w:t>
      </w:r>
      <w:r w:rsidR="00FF3FAC">
        <w:t xml:space="preserve"> </w:t>
      </w:r>
      <w:r w:rsidR="005D326C" w:rsidRPr="00B431BD">
        <w:t>van</w:t>
      </w:r>
      <w:r w:rsidR="00FF3FAC">
        <w:t xml:space="preserve"> </w:t>
      </w:r>
      <w:r w:rsidR="005D326C" w:rsidRPr="00B431BD">
        <w:t>een</w:t>
      </w:r>
      <w:r w:rsidR="00FF3FAC">
        <w:t xml:space="preserve"> </w:t>
      </w:r>
      <w:r w:rsidR="005D326C" w:rsidRPr="00B431BD">
        <w:t>hoofdgebouw</w:t>
      </w:r>
      <w:r w:rsidR="00FF3FAC">
        <w:t xml:space="preserve"> </w:t>
      </w:r>
      <w:r w:rsidR="000B126B" w:rsidRPr="00B431BD">
        <w:t>–</w:t>
      </w:r>
      <w:r w:rsidR="00FF3FAC">
        <w:t xml:space="preserve"> </w:t>
      </w:r>
      <w:r w:rsidR="000B126B" w:rsidRPr="00B431BD">
        <w:t>categorie</w:t>
      </w:r>
      <w:r w:rsidR="00FF3FAC">
        <w:t xml:space="preserve"> </w:t>
      </w:r>
      <w:r w:rsidR="000B126B" w:rsidRPr="00B431BD">
        <w:t>II;</w:t>
      </w:r>
    </w:p>
    <w:p w14:paraId="5B3D60CB" w14:textId="3D54C6FF" w:rsidR="002C512A" w:rsidRPr="00B431BD" w:rsidRDefault="002C512A" w:rsidP="00B431BD">
      <w:pPr>
        <w:pStyle w:val="Opsommingmetnummering"/>
      </w:pPr>
      <w:r w:rsidRPr="00B431BD">
        <w:t>c.</w:t>
      </w:r>
      <w:r w:rsidR="00655D85">
        <w:tab/>
      </w:r>
      <w:r w:rsidRPr="00B431BD">
        <w:t>paragraaf</w:t>
      </w:r>
      <w:r w:rsidR="00FF3FAC">
        <w:t xml:space="preserve"> </w:t>
      </w:r>
      <w:r w:rsidRPr="00B431BD">
        <w:t>5.2.40</w:t>
      </w:r>
      <w:r w:rsidR="00FF3FAC">
        <w:t xml:space="preserve"> </w:t>
      </w:r>
      <w:r w:rsidRPr="00B431BD">
        <w:t>Bodemgevoelig</w:t>
      </w:r>
      <w:r w:rsidR="00FF3FAC">
        <w:t xml:space="preserve"> </w:t>
      </w:r>
      <w:r w:rsidRPr="00B431BD">
        <w:t>gebouw</w:t>
      </w:r>
      <w:r w:rsidR="00FF3FAC">
        <w:t xml:space="preserve"> </w:t>
      </w:r>
      <w:r w:rsidRPr="00B431BD">
        <w:t>bouwen</w:t>
      </w:r>
      <w:r w:rsidR="00FF3FAC">
        <w:t xml:space="preserve"> </w:t>
      </w:r>
      <w:r w:rsidRPr="00B431BD">
        <w:t>PM;</w:t>
      </w:r>
      <w:r w:rsidR="00FF3FAC">
        <w:t xml:space="preserve"> </w:t>
      </w:r>
      <w:r w:rsidRPr="00B431BD">
        <w:t>en</w:t>
      </w:r>
    </w:p>
    <w:p w14:paraId="3A9CBFE5" w14:textId="10D145D4" w:rsidR="002C512A" w:rsidRPr="00B431BD" w:rsidRDefault="002C512A" w:rsidP="00B431BD">
      <w:pPr>
        <w:pStyle w:val="Opsommingmetnummering"/>
      </w:pPr>
      <w:r w:rsidRPr="00B431BD">
        <w:t>d.</w:t>
      </w:r>
      <w:r w:rsidR="00655D85">
        <w:tab/>
      </w:r>
      <w:r w:rsidRPr="00B431BD">
        <w:t>paragraaf</w:t>
      </w:r>
      <w:r w:rsidR="00FF3FAC">
        <w:t xml:space="preserve"> </w:t>
      </w:r>
      <w:r w:rsidRPr="00B431BD">
        <w:t>5.2.44</w:t>
      </w:r>
      <w:r w:rsidR="00FF3FAC">
        <w:t xml:space="preserve"> </w:t>
      </w:r>
      <w:r w:rsidRPr="00B431BD">
        <w:t>Duurzaamheid.</w:t>
      </w:r>
    </w:p>
    <w:p w14:paraId="1FF92CBF" w14:textId="31746341" w:rsidR="003876F0" w:rsidRDefault="003876F0" w:rsidP="003A78EE">
      <w:pPr>
        <w:pStyle w:val="Kop6"/>
      </w:pPr>
      <w:r>
        <w:t>Artikel</w:t>
      </w:r>
      <w:r w:rsidR="00FF3FAC">
        <w:t xml:space="preserve"> </w:t>
      </w:r>
      <w:r>
        <w:t>4.4</w:t>
      </w:r>
      <w:r>
        <w:tab/>
        <w:t>Bijbehorende</w:t>
      </w:r>
      <w:r w:rsidR="00FF3FAC">
        <w:t xml:space="preserve"> </w:t>
      </w:r>
      <w:r>
        <w:t>bouwwerken</w:t>
      </w:r>
      <w:r w:rsidR="00FF3FAC">
        <w:t xml:space="preserve"> </w:t>
      </w:r>
      <w:r>
        <w:t>bouwen</w:t>
      </w:r>
    </w:p>
    <w:p w14:paraId="6EDB6B6F" w14:textId="4C839E03" w:rsidR="00E13943" w:rsidRDefault="005D326C" w:rsidP="005D326C">
      <w:r>
        <w:t>Met</w:t>
      </w:r>
      <w:r w:rsidR="00FF3FAC">
        <w:t xml:space="preserve"> </w:t>
      </w:r>
      <w:r>
        <w:t>het</w:t>
      </w:r>
      <w:r w:rsidR="00FF3FAC">
        <w:t xml:space="preserve"> </w:t>
      </w:r>
      <w:r>
        <w:t>oog</w:t>
      </w:r>
      <w:r w:rsidR="00FF3FAC">
        <w:t xml:space="preserve"> </w:t>
      </w:r>
      <w:r>
        <w:t>op</w:t>
      </w:r>
      <w:r w:rsidR="00FF3FAC">
        <w:t xml:space="preserve"> </w:t>
      </w:r>
      <w:r>
        <w:t>de</w:t>
      </w:r>
      <w:r w:rsidR="00FF3FAC">
        <w:t xml:space="preserve"> </w:t>
      </w:r>
      <w:r>
        <w:t>doelen,</w:t>
      </w:r>
      <w:r w:rsidR="00FF3FAC">
        <w:t xml:space="preserve"> </w:t>
      </w:r>
      <w:r>
        <w:t>bedoeld</w:t>
      </w:r>
      <w:r w:rsidR="00FF3FAC">
        <w:t xml:space="preserve"> </w:t>
      </w:r>
      <w:r>
        <w:t>in</w:t>
      </w:r>
      <w:r w:rsidR="00FF3FAC">
        <w:t xml:space="preserve"> </w:t>
      </w:r>
      <w:r>
        <w:t>artikel</w:t>
      </w:r>
      <w:r w:rsidR="00FF3FAC">
        <w:t xml:space="preserve"> </w:t>
      </w:r>
      <w:r>
        <w:t>4.2,</w:t>
      </w:r>
      <w:r w:rsidR="00FF3FAC">
        <w:t xml:space="preserve"> </w:t>
      </w:r>
      <w:r>
        <w:t>wordt</w:t>
      </w:r>
      <w:r w:rsidR="00FF3FAC">
        <w:t xml:space="preserve"> </w:t>
      </w:r>
      <w:r>
        <w:t>bij</w:t>
      </w:r>
      <w:r w:rsidR="00FF3FAC">
        <w:t xml:space="preserve"> </w:t>
      </w:r>
      <w:r>
        <w:t>het</w:t>
      </w:r>
      <w:r w:rsidR="00FF3FAC">
        <w:t xml:space="preserve"> </w:t>
      </w:r>
      <w:r>
        <w:t>bouwen</w:t>
      </w:r>
      <w:r w:rsidR="00FF3FAC">
        <w:t xml:space="preserve"> </w:t>
      </w:r>
      <w:r>
        <w:t>van</w:t>
      </w:r>
      <w:r w:rsidR="00FF3FAC">
        <w:t xml:space="preserve"> </w:t>
      </w:r>
      <w:r>
        <w:t>een</w:t>
      </w:r>
      <w:r w:rsidR="00FF3FAC">
        <w:t xml:space="preserve"> </w:t>
      </w:r>
      <w:r>
        <w:t>bijbehorend</w:t>
      </w:r>
      <w:r w:rsidR="00FF3FAC">
        <w:t xml:space="preserve"> </w:t>
      </w:r>
      <w:r>
        <w:t>bouwwerk</w:t>
      </w:r>
      <w:r w:rsidR="00FF3FAC">
        <w:t xml:space="preserve"> </w:t>
      </w:r>
      <w:r w:rsidR="00261B8C">
        <w:t>binnen</w:t>
      </w:r>
      <w:r w:rsidR="00FF3FAC">
        <w:t xml:space="preserve"> </w:t>
      </w:r>
      <w:commentRangeStart w:id="11"/>
      <w:r w:rsidR="00261B8C">
        <w:t>Woongebied-Transformatie</w:t>
      </w:r>
      <w:commentRangeEnd w:id="11"/>
      <w:r w:rsidR="009E26C2">
        <w:rPr>
          <w:rStyle w:val="Verwijzingopmerking"/>
        </w:rPr>
        <w:commentReference w:id="11"/>
      </w:r>
      <w:r w:rsidR="00FF3FAC">
        <w:t xml:space="preserve"> </w:t>
      </w:r>
      <w:r>
        <w:t>voldaan</w:t>
      </w:r>
      <w:r w:rsidR="00FF3FAC">
        <w:t xml:space="preserve"> </w:t>
      </w:r>
      <w:r>
        <w:t>aan:</w:t>
      </w:r>
    </w:p>
    <w:p w14:paraId="18D0ED40" w14:textId="1069F328" w:rsidR="00E13943" w:rsidRDefault="00E13943" w:rsidP="006B3802">
      <w:pPr>
        <w:pStyle w:val="Opsommingmetnummering"/>
      </w:pPr>
      <w:r>
        <w:t>a.</w:t>
      </w:r>
      <w:r>
        <w:tab/>
      </w:r>
      <w:r w:rsidR="005D326C">
        <w:t>paragraaf</w:t>
      </w:r>
      <w:r w:rsidR="00FF3FAC">
        <w:t xml:space="preserve"> </w:t>
      </w:r>
      <w:r w:rsidR="005D326C">
        <w:t>5.2.1</w:t>
      </w:r>
      <w:r w:rsidR="00FF3FAC">
        <w:t xml:space="preserve"> </w:t>
      </w:r>
      <w:r w:rsidR="005D326C">
        <w:t>Bouwen</w:t>
      </w:r>
      <w:r w:rsidR="00FF3FAC">
        <w:t xml:space="preserve"> </w:t>
      </w:r>
      <w:r w:rsidR="005D326C">
        <w:t>-</w:t>
      </w:r>
      <w:r w:rsidR="00FF3FAC">
        <w:t xml:space="preserve"> </w:t>
      </w:r>
      <w:r w:rsidR="005D326C">
        <w:t>algemeen;</w:t>
      </w:r>
      <w:r w:rsidR="00FF3FAC">
        <w:t xml:space="preserve"> </w:t>
      </w:r>
      <w:r w:rsidR="005D326C">
        <w:t>en</w:t>
      </w:r>
    </w:p>
    <w:p w14:paraId="1E916486" w14:textId="161E2F7D" w:rsidR="003876F0" w:rsidRDefault="00E13943" w:rsidP="006B3802">
      <w:pPr>
        <w:pStyle w:val="Opsommingmetnummering"/>
      </w:pPr>
      <w:r>
        <w:t>b.</w:t>
      </w:r>
      <w:r>
        <w:tab/>
      </w:r>
      <w:r w:rsidR="005D326C">
        <w:t>paragraaf</w:t>
      </w:r>
      <w:r w:rsidR="00FF3FAC">
        <w:t xml:space="preserve"> </w:t>
      </w:r>
      <w:r w:rsidR="005D326C">
        <w:t>5.2.8</w:t>
      </w:r>
      <w:r w:rsidR="00FF3FAC">
        <w:t xml:space="preserve"> </w:t>
      </w:r>
      <w:r w:rsidR="005D326C">
        <w:t>Bouwen</w:t>
      </w:r>
      <w:r w:rsidR="00FF3FAC">
        <w:t xml:space="preserve"> </w:t>
      </w:r>
      <w:r w:rsidR="005D326C">
        <w:t>van</w:t>
      </w:r>
      <w:r w:rsidR="00FF3FAC">
        <w:t xml:space="preserve"> </w:t>
      </w:r>
      <w:r w:rsidR="005D326C">
        <w:t>een</w:t>
      </w:r>
      <w:r w:rsidR="00FF3FAC">
        <w:t xml:space="preserve"> </w:t>
      </w:r>
      <w:r w:rsidR="005D326C">
        <w:t>bijbehorend</w:t>
      </w:r>
      <w:r w:rsidR="00FF3FAC">
        <w:t xml:space="preserve"> </w:t>
      </w:r>
      <w:r w:rsidR="005D326C">
        <w:t>bouwwerk.</w:t>
      </w:r>
    </w:p>
    <w:p w14:paraId="29603629" w14:textId="4D500CC7" w:rsidR="003876F0" w:rsidRPr="00C17511" w:rsidRDefault="003876F0" w:rsidP="003A78EE">
      <w:pPr>
        <w:pStyle w:val="Kop6"/>
      </w:pPr>
      <w:r w:rsidRPr="00C17511">
        <w:t>Artikel</w:t>
      </w:r>
      <w:r w:rsidR="00FF3FAC">
        <w:t xml:space="preserve"> </w:t>
      </w:r>
      <w:r w:rsidRPr="00C17511">
        <w:t>4.5</w:t>
      </w:r>
      <w:r w:rsidRPr="00C17511">
        <w:tab/>
        <w:t>Bouwwerken,</w:t>
      </w:r>
      <w:r w:rsidR="00FF3FAC">
        <w:t xml:space="preserve"> </w:t>
      </w:r>
      <w:r w:rsidRPr="00C17511">
        <w:t>geen</w:t>
      </w:r>
      <w:r w:rsidR="00FF3FAC">
        <w:t xml:space="preserve"> </w:t>
      </w:r>
      <w:r w:rsidRPr="00C17511">
        <w:t>gebouwen</w:t>
      </w:r>
      <w:r w:rsidR="00FF3FAC">
        <w:t xml:space="preserve"> </w:t>
      </w:r>
      <w:r w:rsidRPr="00C17511">
        <w:t>zijnde</w:t>
      </w:r>
      <w:r w:rsidR="00FF3FAC">
        <w:t xml:space="preserve"> </w:t>
      </w:r>
      <w:r w:rsidRPr="00C17511">
        <w:t>bouwen</w:t>
      </w:r>
    </w:p>
    <w:p w14:paraId="6729EE0F" w14:textId="52BF6C22" w:rsidR="00E13943" w:rsidRPr="00C17511" w:rsidRDefault="005D326C" w:rsidP="0048320B">
      <w:r w:rsidRPr="00C17511">
        <w:t>Met</w:t>
      </w:r>
      <w:r w:rsidR="00FF3FAC">
        <w:t xml:space="preserve"> </w:t>
      </w:r>
      <w:r w:rsidRPr="00C17511">
        <w:t>het</w:t>
      </w:r>
      <w:r w:rsidR="00FF3FAC">
        <w:t xml:space="preserve"> </w:t>
      </w:r>
      <w:r w:rsidRPr="00C17511">
        <w:t>oog</w:t>
      </w:r>
      <w:r w:rsidR="00FF3FAC">
        <w:t xml:space="preserve"> </w:t>
      </w:r>
      <w:r w:rsidRPr="00C17511">
        <w:t>op</w:t>
      </w:r>
      <w:r w:rsidR="00FF3FAC">
        <w:t xml:space="preserve"> </w:t>
      </w:r>
      <w:r w:rsidRPr="00C17511">
        <w:t>de</w:t>
      </w:r>
      <w:r w:rsidR="00FF3FAC">
        <w:t xml:space="preserve"> </w:t>
      </w:r>
      <w:r w:rsidRPr="00C17511">
        <w:t>doelen,</w:t>
      </w:r>
      <w:r w:rsidR="00FF3FAC">
        <w:t xml:space="preserve"> </w:t>
      </w:r>
      <w:r w:rsidRPr="00C17511">
        <w:t>bedoeld</w:t>
      </w:r>
      <w:r w:rsidR="00FF3FAC">
        <w:t xml:space="preserve"> </w:t>
      </w:r>
      <w:r w:rsidRPr="00C17511">
        <w:t>in</w:t>
      </w:r>
      <w:r w:rsidR="00FF3FAC">
        <w:t xml:space="preserve"> </w:t>
      </w:r>
      <w:r w:rsidRPr="00C17511">
        <w:t>artikel</w:t>
      </w:r>
      <w:r w:rsidR="00FF3FAC">
        <w:t xml:space="preserve"> </w:t>
      </w:r>
      <w:r w:rsidRPr="00C17511">
        <w:t>4.2,</w:t>
      </w:r>
      <w:r w:rsidR="00FF3FAC">
        <w:t xml:space="preserve"> </w:t>
      </w:r>
      <w:r w:rsidRPr="00C17511">
        <w:t>wordt</w:t>
      </w:r>
      <w:r w:rsidR="00FF3FAC">
        <w:t xml:space="preserve"> </w:t>
      </w:r>
      <w:r w:rsidRPr="00C17511">
        <w:t>bij</w:t>
      </w:r>
      <w:r w:rsidR="00FF3FAC">
        <w:t xml:space="preserve"> </w:t>
      </w:r>
      <w:r w:rsidRPr="00C17511">
        <w:t>het</w:t>
      </w:r>
      <w:r w:rsidR="00FF3FAC">
        <w:t xml:space="preserve"> </w:t>
      </w:r>
      <w:r w:rsidRPr="00C17511">
        <w:t>bouwen</w:t>
      </w:r>
      <w:r w:rsidR="00FF3FAC">
        <w:t xml:space="preserve"> </w:t>
      </w:r>
      <w:r w:rsidRPr="00C17511">
        <w:t>van</w:t>
      </w:r>
      <w:r w:rsidR="00FF3FAC">
        <w:t xml:space="preserve"> </w:t>
      </w:r>
      <w:r w:rsidRPr="00C17511">
        <w:t>een</w:t>
      </w:r>
      <w:r w:rsidR="00FF3FAC">
        <w:t xml:space="preserve"> </w:t>
      </w:r>
      <w:r w:rsidRPr="00C17511">
        <w:t>bouwwerk,</w:t>
      </w:r>
      <w:r w:rsidR="00FF3FAC">
        <w:t xml:space="preserve"> </w:t>
      </w:r>
      <w:r w:rsidRPr="00C17511">
        <w:t>geen</w:t>
      </w:r>
      <w:r w:rsidR="00FF3FAC">
        <w:t xml:space="preserve"> </w:t>
      </w:r>
      <w:r w:rsidRPr="00C17511">
        <w:t>gebouw</w:t>
      </w:r>
      <w:r w:rsidR="00FF3FAC">
        <w:t xml:space="preserve"> </w:t>
      </w:r>
      <w:r w:rsidRPr="00C17511">
        <w:t>zijnde</w:t>
      </w:r>
      <w:r w:rsidR="00FF3FAC">
        <w:t xml:space="preserve"> </w:t>
      </w:r>
      <w:r w:rsidR="00BB577E" w:rsidRPr="00C17511">
        <w:t>binnen</w:t>
      </w:r>
      <w:r w:rsidR="00FF3FAC">
        <w:t xml:space="preserve"> </w:t>
      </w:r>
      <w:commentRangeStart w:id="12"/>
      <w:r w:rsidR="00BB577E" w:rsidRPr="00C17511">
        <w:t>Woongebied-Transformatie</w:t>
      </w:r>
      <w:commentRangeEnd w:id="12"/>
      <w:r w:rsidR="000E503B">
        <w:rPr>
          <w:rStyle w:val="Verwijzingopmerking"/>
        </w:rPr>
        <w:commentReference w:id="12"/>
      </w:r>
      <w:r w:rsidR="00FF3FAC">
        <w:t xml:space="preserve"> </w:t>
      </w:r>
      <w:r w:rsidRPr="00C17511">
        <w:t>voldaan</w:t>
      </w:r>
      <w:r w:rsidR="00FF3FAC">
        <w:t xml:space="preserve"> </w:t>
      </w:r>
      <w:r w:rsidRPr="00C17511">
        <w:t>aan:</w:t>
      </w:r>
    </w:p>
    <w:p w14:paraId="03D2B324" w14:textId="118D8C0F" w:rsidR="00E13943" w:rsidRPr="00C17511" w:rsidRDefault="00E13943" w:rsidP="006B3802">
      <w:pPr>
        <w:pStyle w:val="Opsommingmetnummering"/>
      </w:pPr>
      <w:r w:rsidRPr="00C17511">
        <w:t>a.</w:t>
      </w:r>
      <w:r w:rsidRPr="00C17511">
        <w:tab/>
      </w:r>
      <w:r w:rsidR="005D326C" w:rsidRPr="00C17511">
        <w:t>paragraaf</w:t>
      </w:r>
      <w:r w:rsidR="00FF3FAC">
        <w:t xml:space="preserve"> </w:t>
      </w:r>
      <w:r w:rsidR="005D326C" w:rsidRPr="00C17511">
        <w:t>5.2.1</w:t>
      </w:r>
      <w:r w:rsidR="00FF3FAC">
        <w:t xml:space="preserve"> </w:t>
      </w:r>
      <w:r w:rsidR="005D326C" w:rsidRPr="00C17511">
        <w:t>Bouwen</w:t>
      </w:r>
      <w:r w:rsidR="00FF3FAC">
        <w:t xml:space="preserve"> </w:t>
      </w:r>
      <w:r w:rsidR="005D326C" w:rsidRPr="00C17511">
        <w:t>-</w:t>
      </w:r>
      <w:r w:rsidR="00FF3FAC">
        <w:t xml:space="preserve"> </w:t>
      </w:r>
      <w:r w:rsidR="005D326C" w:rsidRPr="00C17511">
        <w:t>algemeen;</w:t>
      </w:r>
      <w:r w:rsidR="00FF3FAC">
        <w:t xml:space="preserve"> </w:t>
      </w:r>
      <w:r w:rsidR="005D326C" w:rsidRPr="00C17511">
        <w:t>en</w:t>
      </w:r>
    </w:p>
    <w:p w14:paraId="7E275A2E" w14:textId="299CD4FD" w:rsidR="003876F0" w:rsidRDefault="00E13943" w:rsidP="006B3802">
      <w:pPr>
        <w:pStyle w:val="Opsommingmetnummering"/>
      </w:pPr>
      <w:r w:rsidRPr="00C17511">
        <w:t>b.</w:t>
      </w:r>
      <w:r w:rsidRPr="00C17511">
        <w:tab/>
      </w:r>
      <w:r w:rsidR="005D326C" w:rsidRPr="00C17511">
        <w:t>paragraaf</w:t>
      </w:r>
      <w:r w:rsidR="00FF3FAC">
        <w:t xml:space="preserve"> </w:t>
      </w:r>
      <w:r w:rsidR="005D326C" w:rsidRPr="00C17511">
        <w:t>5.2.9</w:t>
      </w:r>
      <w:r w:rsidR="00FF3FAC">
        <w:t xml:space="preserve"> </w:t>
      </w:r>
      <w:r w:rsidR="005D326C" w:rsidRPr="00C17511">
        <w:t>Bouwen</w:t>
      </w:r>
      <w:r w:rsidR="00FF3FAC">
        <w:t xml:space="preserve"> </w:t>
      </w:r>
      <w:r w:rsidR="005D326C" w:rsidRPr="00C17511">
        <w:t>van</w:t>
      </w:r>
      <w:r w:rsidR="00FF3FAC">
        <w:t xml:space="preserve"> </w:t>
      </w:r>
      <w:r w:rsidR="005D326C" w:rsidRPr="00C17511">
        <w:t>een</w:t>
      </w:r>
      <w:r w:rsidR="00FF3FAC">
        <w:t xml:space="preserve"> </w:t>
      </w:r>
      <w:r w:rsidR="005D326C" w:rsidRPr="00C17511">
        <w:t>bouwwerk,</w:t>
      </w:r>
      <w:r w:rsidR="00FF3FAC">
        <w:t xml:space="preserve"> </w:t>
      </w:r>
      <w:r w:rsidR="005D326C" w:rsidRPr="00C17511">
        <w:t>geen</w:t>
      </w:r>
      <w:r w:rsidR="00FF3FAC">
        <w:t xml:space="preserve"> </w:t>
      </w:r>
      <w:r w:rsidR="005D326C" w:rsidRPr="00C17511">
        <w:t>gebouw</w:t>
      </w:r>
      <w:r w:rsidR="00FF3FAC">
        <w:t xml:space="preserve"> </w:t>
      </w:r>
      <w:r w:rsidR="005D326C" w:rsidRPr="00C17511">
        <w:t>zijnde.</w:t>
      </w:r>
    </w:p>
    <w:p w14:paraId="7890254F" w14:textId="3C1E919C" w:rsidR="003876F0" w:rsidRPr="00913171" w:rsidRDefault="003876F0" w:rsidP="003A78EE">
      <w:pPr>
        <w:pStyle w:val="Kop6"/>
      </w:pPr>
      <w:r w:rsidRPr="00913171">
        <w:t>Artikel</w:t>
      </w:r>
      <w:r w:rsidR="00FF3FAC">
        <w:t xml:space="preserve"> </w:t>
      </w:r>
      <w:r w:rsidRPr="00913171">
        <w:t>4.9</w:t>
      </w:r>
      <w:r w:rsidRPr="00913171">
        <w:tab/>
        <w:t>Erven,</w:t>
      </w:r>
      <w:r w:rsidR="00FF3FAC">
        <w:t xml:space="preserve"> </w:t>
      </w:r>
      <w:r w:rsidRPr="00913171">
        <w:t>terreinen,</w:t>
      </w:r>
      <w:r w:rsidR="00FF3FAC">
        <w:t xml:space="preserve"> </w:t>
      </w:r>
      <w:r w:rsidRPr="00913171">
        <w:t>tuinen</w:t>
      </w:r>
      <w:r w:rsidR="00FF3FAC">
        <w:t xml:space="preserve"> </w:t>
      </w:r>
      <w:r w:rsidRPr="00913171">
        <w:t>en</w:t>
      </w:r>
      <w:r w:rsidR="00FF3FAC">
        <w:t xml:space="preserve"> </w:t>
      </w:r>
      <w:r w:rsidRPr="00913171">
        <w:t>dakterrassen</w:t>
      </w:r>
      <w:r w:rsidR="00FF3FAC">
        <w:t xml:space="preserve"> </w:t>
      </w:r>
      <w:r w:rsidRPr="00913171">
        <w:t>gebruiken</w:t>
      </w:r>
    </w:p>
    <w:p w14:paraId="6130DC51" w14:textId="078C3A25" w:rsidR="005D326C" w:rsidRDefault="005D326C" w:rsidP="005D326C">
      <w:commentRangeStart w:id="13"/>
      <w:r w:rsidRPr="00913171">
        <w:t>Met</w:t>
      </w:r>
      <w:r w:rsidR="00FF3FAC">
        <w:t xml:space="preserve"> </w:t>
      </w:r>
      <w:commentRangeEnd w:id="13"/>
      <w:r w:rsidR="00566919">
        <w:rPr>
          <w:rStyle w:val="Verwijzingopmerking"/>
        </w:rPr>
        <w:commentReference w:id="13"/>
      </w:r>
      <w:r w:rsidRPr="00913171">
        <w:t>het</w:t>
      </w:r>
      <w:r w:rsidR="00FF3FAC">
        <w:t xml:space="preserve"> </w:t>
      </w:r>
      <w:r w:rsidRPr="00913171">
        <w:t>oog</w:t>
      </w:r>
      <w:r w:rsidR="00FF3FAC">
        <w:t xml:space="preserve"> </w:t>
      </w:r>
      <w:r w:rsidRPr="00913171">
        <w:t>op</w:t>
      </w:r>
      <w:r w:rsidR="00FF3FAC">
        <w:t xml:space="preserve"> </w:t>
      </w:r>
      <w:r w:rsidRPr="00913171">
        <w:t>de</w:t>
      </w:r>
      <w:r w:rsidR="00FF3FAC">
        <w:t xml:space="preserve"> </w:t>
      </w:r>
      <w:r w:rsidRPr="00913171">
        <w:t>doelen,</w:t>
      </w:r>
      <w:r w:rsidR="00FF3FAC">
        <w:t xml:space="preserve"> </w:t>
      </w:r>
      <w:r w:rsidRPr="00913171">
        <w:t>bedoeld</w:t>
      </w:r>
      <w:r w:rsidR="00FF3FAC">
        <w:t xml:space="preserve"> </w:t>
      </w:r>
      <w:r w:rsidRPr="00913171">
        <w:t>in</w:t>
      </w:r>
      <w:r w:rsidR="00FF3FAC">
        <w:t xml:space="preserve"> </w:t>
      </w:r>
      <w:r w:rsidRPr="00913171">
        <w:t>artikel</w:t>
      </w:r>
      <w:r w:rsidR="00FF3FAC">
        <w:t xml:space="preserve"> </w:t>
      </w:r>
      <w:r w:rsidRPr="00913171">
        <w:t>4.2,</w:t>
      </w:r>
      <w:r w:rsidR="00FF3FAC">
        <w:t xml:space="preserve"> </w:t>
      </w:r>
      <w:r w:rsidRPr="00913171">
        <w:t>wordt</w:t>
      </w:r>
      <w:r w:rsidR="00FF3FAC">
        <w:t xml:space="preserve"> </w:t>
      </w:r>
      <w:r w:rsidRPr="00913171">
        <w:t>bij</w:t>
      </w:r>
      <w:r w:rsidR="00FF3FAC">
        <w:t xml:space="preserve"> </w:t>
      </w:r>
      <w:r w:rsidRPr="00913171">
        <w:t>het</w:t>
      </w:r>
      <w:r w:rsidR="00FF3FAC">
        <w:t xml:space="preserve"> </w:t>
      </w:r>
      <w:r w:rsidRPr="00913171">
        <w:t>gebruiken</w:t>
      </w:r>
      <w:r w:rsidR="00FF3FAC">
        <w:t xml:space="preserve"> </w:t>
      </w:r>
      <w:r w:rsidRPr="00913171">
        <w:t>van</w:t>
      </w:r>
      <w:r w:rsidR="00FF3FAC">
        <w:t xml:space="preserve"> </w:t>
      </w:r>
      <w:r w:rsidRPr="00913171">
        <w:t>open</w:t>
      </w:r>
      <w:r w:rsidR="00FF3FAC">
        <w:t xml:space="preserve"> </w:t>
      </w:r>
      <w:r w:rsidRPr="00913171">
        <w:t>erven,</w:t>
      </w:r>
      <w:r w:rsidR="00FF3FAC">
        <w:t xml:space="preserve"> </w:t>
      </w:r>
      <w:r w:rsidRPr="00913171">
        <w:t>terreinen,</w:t>
      </w:r>
      <w:r w:rsidR="00FF3FAC">
        <w:t xml:space="preserve"> </w:t>
      </w:r>
      <w:r w:rsidRPr="00913171">
        <w:t>tuinen</w:t>
      </w:r>
      <w:r w:rsidR="00FF3FAC">
        <w:t xml:space="preserve"> </w:t>
      </w:r>
      <w:r w:rsidRPr="00913171">
        <w:t>en</w:t>
      </w:r>
      <w:r w:rsidR="00FF3FAC">
        <w:t xml:space="preserve"> </w:t>
      </w:r>
      <w:r w:rsidRPr="00913171">
        <w:t>dakterrassen</w:t>
      </w:r>
      <w:r w:rsidR="00FF3FAC">
        <w:t xml:space="preserve"> </w:t>
      </w:r>
      <w:r w:rsidRPr="00913171">
        <w:t>voldaan</w:t>
      </w:r>
      <w:r w:rsidR="00FF3FAC">
        <w:t xml:space="preserve"> </w:t>
      </w:r>
      <w:r w:rsidRPr="00913171">
        <w:t>aan</w:t>
      </w:r>
      <w:r w:rsidR="00FF3FAC">
        <w:t xml:space="preserve"> </w:t>
      </w:r>
      <w:r w:rsidRPr="00913171">
        <w:t>paragraaf</w:t>
      </w:r>
      <w:r w:rsidR="00FF3FAC">
        <w:t xml:space="preserve"> </w:t>
      </w:r>
      <w:r w:rsidRPr="00913171">
        <w:t>5.2.15</w:t>
      </w:r>
      <w:r w:rsidR="00FF3FAC">
        <w:t xml:space="preserve"> </w:t>
      </w:r>
      <w:r w:rsidRPr="00913171">
        <w:t>Gebruik</w:t>
      </w:r>
      <w:r w:rsidR="00FF3FAC">
        <w:t xml:space="preserve"> </w:t>
      </w:r>
      <w:r w:rsidRPr="00913171">
        <w:t>van</w:t>
      </w:r>
      <w:r w:rsidR="00FF3FAC">
        <w:t xml:space="preserve"> </w:t>
      </w:r>
      <w:r w:rsidRPr="00913171">
        <w:t>open</w:t>
      </w:r>
      <w:r w:rsidR="00FF3FAC">
        <w:t xml:space="preserve"> </w:t>
      </w:r>
      <w:r w:rsidRPr="00913171">
        <w:t>erven,</w:t>
      </w:r>
      <w:r w:rsidR="00FF3FAC">
        <w:t xml:space="preserve"> </w:t>
      </w:r>
      <w:r w:rsidRPr="00913171">
        <w:t>terreinen,</w:t>
      </w:r>
      <w:r w:rsidR="00FF3FAC">
        <w:t xml:space="preserve"> </w:t>
      </w:r>
      <w:r w:rsidRPr="00913171">
        <w:t>tuinen</w:t>
      </w:r>
      <w:r w:rsidR="00FF3FAC">
        <w:t xml:space="preserve"> </w:t>
      </w:r>
      <w:r w:rsidRPr="00913171">
        <w:t>en</w:t>
      </w:r>
      <w:r w:rsidR="00FF3FAC">
        <w:t xml:space="preserve"> </w:t>
      </w:r>
      <w:r w:rsidRPr="00913171">
        <w:t>dakterrassen.</w:t>
      </w:r>
    </w:p>
    <w:p w14:paraId="2D185557" w14:textId="5E328D16" w:rsidR="003876F0" w:rsidRDefault="003876F0" w:rsidP="00107B09">
      <w:pPr>
        <w:pStyle w:val="Kop3"/>
      </w:pPr>
      <w:r>
        <w:t>Paragraaf</w:t>
      </w:r>
      <w:r w:rsidR="00FF3FAC">
        <w:t xml:space="preserve"> </w:t>
      </w:r>
      <w:r>
        <w:t>4.1.2</w:t>
      </w:r>
      <w:r>
        <w:tab/>
        <w:t>Woonruimte</w:t>
      </w:r>
    </w:p>
    <w:p w14:paraId="61B20D4E" w14:textId="53FDD8C3" w:rsidR="003876F0" w:rsidRDefault="003876F0" w:rsidP="003A78EE">
      <w:pPr>
        <w:pStyle w:val="Kop6"/>
      </w:pPr>
      <w:r>
        <w:t>Artikel</w:t>
      </w:r>
      <w:r w:rsidR="00FF3FAC">
        <w:t xml:space="preserve"> </w:t>
      </w:r>
      <w:r>
        <w:t>4.13</w:t>
      </w:r>
      <w:r>
        <w:tab/>
        <w:t>Toepassingsbereik</w:t>
      </w:r>
    </w:p>
    <w:p w14:paraId="51BE75F9" w14:textId="4A650C63" w:rsidR="003876F0" w:rsidRDefault="005D326C" w:rsidP="005D326C">
      <w:commentRangeStart w:id="14"/>
      <w:r>
        <w:t>Deze</w:t>
      </w:r>
      <w:r w:rsidR="00FF3FAC">
        <w:t xml:space="preserve"> </w:t>
      </w:r>
      <w:r>
        <w:t>paragraaf</w:t>
      </w:r>
      <w:r w:rsidR="00FF3FAC">
        <w:t xml:space="preserve"> </w:t>
      </w:r>
      <w:commentRangeEnd w:id="14"/>
      <w:r w:rsidR="00922335">
        <w:rPr>
          <w:rStyle w:val="Verwijzingopmerking"/>
        </w:rPr>
        <w:commentReference w:id="14"/>
      </w:r>
      <w:r>
        <w:t>gaat</w:t>
      </w:r>
      <w:r w:rsidR="00FF3FAC">
        <w:t xml:space="preserve"> </w:t>
      </w:r>
      <w:r>
        <w:t>over</w:t>
      </w:r>
      <w:r w:rsidR="00FF3FAC">
        <w:t xml:space="preserve"> </w:t>
      </w:r>
      <w:r>
        <w:t>activiteiten</w:t>
      </w:r>
      <w:r w:rsidR="00FF3FAC">
        <w:t xml:space="preserve"> </w:t>
      </w:r>
      <w:r>
        <w:t>met</w:t>
      </w:r>
      <w:r w:rsidR="00FF3FAC">
        <w:t xml:space="preserve"> </w:t>
      </w:r>
      <w:r>
        <w:t>betrekking</w:t>
      </w:r>
      <w:r w:rsidR="00FF3FAC">
        <w:t xml:space="preserve"> </w:t>
      </w:r>
      <w:r>
        <w:t>tot</w:t>
      </w:r>
      <w:r w:rsidR="00FF3FAC">
        <w:t xml:space="preserve"> </w:t>
      </w:r>
      <w:r>
        <w:t>woonruimte.</w:t>
      </w:r>
    </w:p>
    <w:p w14:paraId="67F660EF" w14:textId="096098C0" w:rsidR="003876F0" w:rsidRDefault="003876F0" w:rsidP="003A78EE">
      <w:pPr>
        <w:pStyle w:val="Kop6"/>
      </w:pPr>
      <w:r>
        <w:lastRenderedPageBreak/>
        <w:t>Artikel</w:t>
      </w:r>
      <w:r w:rsidR="00FF3FAC">
        <w:t xml:space="preserve"> </w:t>
      </w:r>
      <w:r>
        <w:t>4.14</w:t>
      </w:r>
      <w:r>
        <w:tab/>
        <w:t>Doelen</w:t>
      </w:r>
    </w:p>
    <w:p w14:paraId="093D8F09" w14:textId="155FF932" w:rsidR="00E13943" w:rsidRDefault="005D326C" w:rsidP="005D326C">
      <w:commentRangeStart w:id="15"/>
      <w:r>
        <w:t>Voor</w:t>
      </w:r>
      <w:r w:rsidR="00FF3FAC">
        <w:t xml:space="preserve"> </w:t>
      </w:r>
      <w:r>
        <w:t>activiteiten</w:t>
      </w:r>
      <w:r w:rsidR="00FF3FAC">
        <w:t xml:space="preserve"> </w:t>
      </w:r>
      <w:commentRangeEnd w:id="15"/>
      <w:r w:rsidR="00EE2A5C">
        <w:rPr>
          <w:rStyle w:val="Verwijzingopmerking"/>
        </w:rPr>
        <w:commentReference w:id="15"/>
      </w:r>
      <w:r>
        <w:t>met</w:t>
      </w:r>
      <w:r w:rsidR="00FF3FAC">
        <w:t xml:space="preserve"> </w:t>
      </w:r>
      <w:r>
        <w:t>betrekking</w:t>
      </w:r>
      <w:r w:rsidR="00FF3FAC">
        <w:t xml:space="preserve"> </w:t>
      </w:r>
      <w:r>
        <w:t>tot</w:t>
      </w:r>
      <w:r w:rsidR="00FF3FAC">
        <w:t xml:space="preserve"> </w:t>
      </w:r>
      <w:r>
        <w:t>woonruimte</w:t>
      </w:r>
      <w:r w:rsidR="00FF3FAC">
        <w:t xml:space="preserve"> </w:t>
      </w:r>
      <w:r>
        <w:t>gelden</w:t>
      </w:r>
      <w:r w:rsidR="00FF3FAC">
        <w:t xml:space="preserve"> </w:t>
      </w:r>
      <w:r>
        <w:t>de</w:t>
      </w:r>
      <w:r w:rsidR="00FF3FAC">
        <w:t xml:space="preserve"> </w:t>
      </w:r>
      <w:r>
        <w:t>volgende</w:t>
      </w:r>
      <w:r w:rsidR="00FF3FAC">
        <w:t xml:space="preserve"> </w:t>
      </w:r>
      <w:r>
        <w:t>doelen:</w:t>
      </w:r>
    </w:p>
    <w:p w14:paraId="0E27D3C8" w14:textId="1CFEE142" w:rsidR="00E13943" w:rsidRDefault="00E13943" w:rsidP="006B3802">
      <w:pPr>
        <w:pStyle w:val="Opsommingmetnummering"/>
      </w:pPr>
      <w:r>
        <w:t>a.</w:t>
      </w:r>
      <w:r>
        <w:tab/>
      </w:r>
      <w:r w:rsidR="005D326C">
        <w:t>het</w:t>
      </w:r>
      <w:r w:rsidR="00FF3FAC">
        <w:t xml:space="preserve"> </w:t>
      </w:r>
      <w:r w:rsidR="005D326C">
        <w:t>bereiken</w:t>
      </w:r>
      <w:r w:rsidR="00FF3FAC">
        <w:t xml:space="preserve"> </w:t>
      </w:r>
      <w:r w:rsidR="005D326C">
        <w:t>en</w:t>
      </w:r>
      <w:r w:rsidR="00FF3FAC">
        <w:t xml:space="preserve"> </w:t>
      </w:r>
      <w:r w:rsidR="005D326C">
        <w:t>in</w:t>
      </w:r>
      <w:r w:rsidR="00FF3FAC">
        <w:t xml:space="preserve"> </w:t>
      </w:r>
      <w:r w:rsidR="005D326C">
        <w:t>stand</w:t>
      </w:r>
      <w:r w:rsidR="00FF3FAC">
        <w:t xml:space="preserve"> </w:t>
      </w:r>
      <w:r w:rsidR="005D326C">
        <w:t>houden</w:t>
      </w:r>
      <w:r w:rsidR="00FF3FAC">
        <w:t xml:space="preserve"> </w:t>
      </w:r>
      <w:r w:rsidR="005D326C">
        <w:t>van</w:t>
      </w:r>
      <w:r w:rsidR="00FF3FAC">
        <w:t xml:space="preserve"> </w:t>
      </w:r>
      <w:r w:rsidR="005D326C">
        <w:t>voldoende</w:t>
      </w:r>
      <w:r w:rsidR="00FF3FAC">
        <w:t xml:space="preserve"> </w:t>
      </w:r>
      <w:r w:rsidR="005D326C">
        <w:t>woonruimte;</w:t>
      </w:r>
    </w:p>
    <w:p w14:paraId="5B21E39A" w14:textId="5BB4879B" w:rsidR="00E13943" w:rsidRDefault="00E13943" w:rsidP="006B3802">
      <w:pPr>
        <w:pStyle w:val="Opsommingmetnummering"/>
      </w:pPr>
      <w:r>
        <w:t>b.</w:t>
      </w:r>
      <w:r>
        <w:tab/>
      </w:r>
      <w:r w:rsidR="005D326C">
        <w:t>het</w:t>
      </w:r>
      <w:r w:rsidR="00FF3FAC">
        <w:t xml:space="preserve"> </w:t>
      </w:r>
      <w:r w:rsidR="005D326C">
        <w:t>aanbieden</w:t>
      </w:r>
      <w:r w:rsidR="00FF3FAC">
        <w:t xml:space="preserve"> </w:t>
      </w:r>
      <w:r w:rsidR="005D326C">
        <w:t>van</w:t>
      </w:r>
      <w:r w:rsidR="00FF3FAC">
        <w:t xml:space="preserve"> </w:t>
      </w:r>
      <w:r w:rsidR="005D326C">
        <w:t>een</w:t>
      </w:r>
      <w:r w:rsidR="00FF3FAC">
        <w:t xml:space="preserve"> </w:t>
      </w:r>
      <w:r w:rsidR="005D326C">
        <w:t>gevarieerde</w:t>
      </w:r>
      <w:r w:rsidR="00FF3FAC">
        <w:t xml:space="preserve"> </w:t>
      </w:r>
      <w:r w:rsidR="005D326C">
        <w:t>woningvoorraad;</w:t>
      </w:r>
      <w:r w:rsidR="00FF3FAC">
        <w:t xml:space="preserve"> </w:t>
      </w:r>
      <w:r w:rsidR="005D326C">
        <w:t>en</w:t>
      </w:r>
    </w:p>
    <w:p w14:paraId="1DA6C77E" w14:textId="62BD6872" w:rsidR="005D326C" w:rsidRDefault="00E13943" w:rsidP="006B3802">
      <w:pPr>
        <w:pStyle w:val="Opsommingmetnummering"/>
      </w:pPr>
      <w:r>
        <w:t>c.</w:t>
      </w:r>
      <w:r>
        <w:tab/>
      </w:r>
      <w:r w:rsidR="005D326C">
        <w:t>het</w:t>
      </w:r>
      <w:r w:rsidR="00FF3FAC">
        <w:t xml:space="preserve"> </w:t>
      </w:r>
      <w:r w:rsidR="00BA3014">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p>
    <w:p w14:paraId="02B7DF44" w14:textId="5064268B" w:rsidR="003876F0" w:rsidRDefault="003876F0" w:rsidP="003A78EE">
      <w:pPr>
        <w:pStyle w:val="Kop6"/>
      </w:pPr>
      <w:r>
        <w:t>Artikel</w:t>
      </w:r>
      <w:r w:rsidR="00FF3FAC">
        <w:t xml:space="preserve"> </w:t>
      </w:r>
      <w:r>
        <w:t>4.15</w:t>
      </w:r>
      <w:r>
        <w:tab/>
        <w:t>Woonruimte</w:t>
      </w:r>
      <w:r w:rsidR="00FF3FAC">
        <w:t xml:space="preserve"> </w:t>
      </w:r>
      <w:r>
        <w:t>toevoegen</w:t>
      </w:r>
    </w:p>
    <w:p w14:paraId="76D0029C" w14:textId="49393A67" w:rsidR="003876F0" w:rsidRDefault="005D326C" w:rsidP="005D326C">
      <w:commentRangeStart w:id="16"/>
      <w:r>
        <w:t>Met</w:t>
      </w:r>
      <w:r w:rsidR="00FF3FAC">
        <w:t xml:space="preserve"> </w:t>
      </w:r>
      <w:r>
        <w:t>het</w:t>
      </w:r>
      <w:r w:rsidR="00FF3FAC">
        <w:t xml:space="preserve"> </w:t>
      </w:r>
      <w:r>
        <w:t>oog</w:t>
      </w:r>
      <w:r w:rsidR="00FF3FAC">
        <w:t xml:space="preserve"> </w:t>
      </w:r>
      <w:commentRangeEnd w:id="16"/>
      <w:r w:rsidR="00EE2A5C">
        <w:rPr>
          <w:rStyle w:val="Verwijzingopmerking"/>
        </w:rPr>
        <w:commentReference w:id="16"/>
      </w:r>
      <w:r>
        <w:t>op</w:t>
      </w:r>
      <w:r w:rsidR="00FF3FAC">
        <w:t xml:space="preserve"> </w:t>
      </w:r>
      <w:r>
        <w:t>de</w:t>
      </w:r>
      <w:r w:rsidR="00FF3FAC">
        <w:t xml:space="preserve"> </w:t>
      </w:r>
      <w:r>
        <w:t>doelen,</w:t>
      </w:r>
      <w:r w:rsidR="00FF3FAC">
        <w:t xml:space="preserve"> </w:t>
      </w:r>
      <w:r>
        <w:t>bedoeld</w:t>
      </w:r>
      <w:r w:rsidR="00FF3FAC">
        <w:t xml:space="preserve"> </w:t>
      </w:r>
      <w:r>
        <w:t>in</w:t>
      </w:r>
      <w:r w:rsidR="00FF3FAC">
        <w:t xml:space="preserve"> </w:t>
      </w:r>
      <w:r>
        <w:t>artikel</w:t>
      </w:r>
      <w:r w:rsidR="00FF3FAC">
        <w:t xml:space="preserve"> </w:t>
      </w:r>
      <w:r>
        <w:t>4.14,</w:t>
      </w:r>
      <w:r w:rsidR="00FF3FAC">
        <w:t xml:space="preserve"> </w:t>
      </w:r>
      <w:r>
        <w:t>wordt</w:t>
      </w:r>
      <w:r w:rsidR="00FF3FAC">
        <w:t xml:space="preserve"> </w:t>
      </w:r>
      <w:r>
        <w:t>bij</w:t>
      </w:r>
      <w:r w:rsidR="00FF3FAC">
        <w:t xml:space="preserve"> </w:t>
      </w:r>
      <w:r>
        <w:t>het</w:t>
      </w:r>
      <w:r w:rsidR="00FF3FAC">
        <w:t xml:space="preserve"> </w:t>
      </w:r>
      <w:r>
        <w:t>toevoegen</w:t>
      </w:r>
      <w:r w:rsidR="00FF3FAC">
        <w:t xml:space="preserve"> </w:t>
      </w:r>
      <w:r>
        <w:t>van</w:t>
      </w:r>
      <w:r w:rsidR="00FF3FAC">
        <w:t xml:space="preserve"> </w:t>
      </w:r>
      <w:r>
        <w:t>woonruimte</w:t>
      </w:r>
      <w:r w:rsidR="00FF3FAC">
        <w:t xml:space="preserve"> </w:t>
      </w:r>
      <w:r>
        <w:t>voldaan</w:t>
      </w:r>
      <w:r w:rsidR="00FF3FAC">
        <w:t xml:space="preserve"> </w:t>
      </w:r>
      <w:r>
        <w:t>aan</w:t>
      </w:r>
      <w:r w:rsidR="00FF3FAC">
        <w:t xml:space="preserve"> </w:t>
      </w:r>
      <w:r>
        <w:t>de</w:t>
      </w:r>
      <w:r w:rsidR="00FF3FAC">
        <w:t xml:space="preserve"> </w:t>
      </w:r>
      <w:r>
        <w:t>regels</w:t>
      </w:r>
      <w:r w:rsidR="00FF3FAC">
        <w:t xml:space="preserve"> </w:t>
      </w:r>
      <w:r>
        <w:t>in</w:t>
      </w:r>
      <w:r w:rsidR="00FF3FAC">
        <w:t xml:space="preserve"> </w:t>
      </w:r>
      <w:r>
        <w:t>paragraaf</w:t>
      </w:r>
      <w:r w:rsidR="00FF3FAC">
        <w:t xml:space="preserve"> </w:t>
      </w:r>
      <w:r>
        <w:t>5.2.16</w:t>
      </w:r>
      <w:r w:rsidR="00FF3FAC">
        <w:t xml:space="preserve"> </w:t>
      </w:r>
      <w:r>
        <w:t>Woonruimte</w:t>
      </w:r>
      <w:r w:rsidR="00FF3FAC">
        <w:t xml:space="preserve"> </w:t>
      </w:r>
      <w:r>
        <w:t>toevoegen.</w:t>
      </w:r>
    </w:p>
    <w:p w14:paraId="101627CC" w14:textId="0A5B64E3" w:rsidR="003876F0" w:rsidRDefault="003876F0" w:rsidP="003A78EE">
      <w:pPr>
        <w:pStyle w:val="Kop6"/>
      </w:pPr>
      <w:r>
        <w:t>Artikel</w:t>
      </w:r>
      <w:r w:rsidR="00FF3FAC">
        <w:t xml:space="preserve"> </w:t>
      </w:r>
      <w:r>
        <w:t>4.17</w:t>
      </w:r>
      <w:r>
        <w:tab/>
        <w:t>Woonruimte</w:t>
      </w:r>
      <w:r w:rsidR="00FF3FAC">
        <w:t xml:space="preserve"> </w:t>
      </w:r>
      <w:r>
        <w:t>gebruiken</w:t>
      </w:r>
    </w:p>
    <w:p w14:paraId="257B5BCE" w14:textId="4AF39D35" w:rsidR="003876F0" w:rsidRDefault="005D326C" w:rsidP="005D326C">
      <w:commentRangeStart w:id="17"/>
      <w:r>
        <w:t>Met</w:t>
      </w:r>
      <w:r w:rsidR="00FF3FAC">
        <w:t xml:space="preserve"> </w:t>
      </w:r>
      <w:r>
        <w:t>het</w:t>
      </w:r>
      <w:r w:rsidR="00FF3FAC">
        <w:t xml:space="preserve"> </w:t>
      </w:r>
      <w:r>
        <w:t>oog</w:t>
      </w:r>
      <w:r w:rsidR="00FF3FAC">
        <w:t xml:space="preserve"> </w:t>
      </w:r>
      <w:commentRangeEnd w:id="17"/>
      <w:r w:rsidR="00EE2A5C">
        <w:rPr>
          <w:rStyle w:val="Verwijzingopmerking"/>
        </w:rPr>
        <w:commentReference w:id="17"/>
      </w:r>
      <w:r>
        <w:t>op</w:t>
      </w:r>
      <w:r w:rsidR="00FF3FAC">
        <w:t xml:space="preserve"> </w:t>
      </w:r>
      <w:r>
        <w:t>de</w:t>
      </w:r>
      <w:r w:rsidR="00FF3FAC">
        <w:t xml:space="preserve"> </w:t>
      </w:r>
      <w:r>
        <w:t>doelen,</w:t>
      </w:r>
      <w:r w:rsidR="00FF3FAC">
        <w:t xml:space="preserve"> </w:t>
      </w:r>
      <w:r>
        <w:t>bedoeld</w:t>
      </w:r>
      <w:r w:rsidR="00FF3FAC">
        <w:t xml:space="preserve"> </w:t>
      </w:r>
      <w:r>
        <w:t>in</w:t>
      </w:r>
      <w:r w:rsidR="00FF3FAC">
        <w:t xml:space="preserve"> </w:t>
      </w:r>
      <w:r>
        <w:t>artikel</w:t>
      </w:r>
      <w:r w:rsidR="00FF3FAC">
        <w:t xml:space="preserve"> </w:t>
      </w:r>
      <w:r>
        <w:t>4.14,</w:t>
      </w:r>
      <w:r w:rsidR="00FF3FAC">
        <w:t xml:space="preserve"> </w:t>
      </w:r>
      <w:r>
        <w:t>wordt</w:t>
      </w:r>
      <w:r w:rsidR="00FF3FAC">
        <w:t xml:space="preserve"> </w:t>
      </w:r>
      <w:r>
        <w:t>bij</w:t>
      </w:r>
      <w:r w:rsidR="00FF3FAC">
        <w:t xml:space="preserve"> </w:t>
      </w:r>
      <w:r>
        <w:t>het</w:t>
      </w:r>
      <w:r w:rsidR="00FF3FAC">
        <w:t xml:space="preserve"> </w:t>
      </w:r>
      <w:r>
        <w:t>gebruiken</w:t>
      </w:r>
      <w:r w:rsidR="00FF3FAC">
        <w:t xml:space="preserve"> </w:t>
      </w:r>
      <w:r>
        <w:t>van</w:t>
      </w:r>
      <w:r w:rsidR="00FF3FAC">
        <w:t xml:space="preserve"> </w:t>
      </w:r>
      <w:r>
        <w:t>woonruimte</w:t>
      </w:r>
      <w:r w:rsidR="00FF3FAC">
        <w:t xml:space="preserve"> </w:t>
      </w:r>
      <w:r>
        <w:t>voldaan</w:t>
      </w:r>
      <w:r w:rsidR="00FF3FAC">
        <w:t xml:space="preserve"> </w:t>
      </w:r>
      <w:r>
        <w:t>aan</w:t>
      </w:r>
      <w:r w:rsidR="00FF3FAC">
        <w:t xml:space="preserve"> </w:t>
      </w:r>
      <w:r>
        <w:t>paragraaf</w:t>
      </w:r>
      <w:r w:rsidR="00FF3FAC">
        <w:t xml:space="preserve"> </w:t>
      </w:r>
      <w:r>
        <w:t>5.2.18</w:t>
      </w:r>
      <w:r w:rsidR="00FF3FAC">
        <w:t xml:space="preserve"> </w:t>
      </w:r>
      <w:r>
        <w:t>Woonruimte</w:t>
      </w:r>
      <w:r w:rsidR="00FF3FAC">
        <w:t xml:space="preserve"> </w:t>
      </w:r>
      <w:r>
        <w:t>gebruiken.</w:t>
      </w:r>
    </w:p>
    <w:p w14:paraId="4BA89275" w14:textId="1AFD97C7" w:rsidR="003876F0" w:rsidRDefault="003876F0" w:rsidP="003A78EE">
      <w:pPr>
        <w:pStyle w:val="Kop6"/>
      </w:pPr>
      <w:r>
        <w:t>Artikel</w:t>
      </w:r>
      <w:r w:rsidR="00FF3FAC">
        <w:t xml:space="preserve"> </w:t>
      </w:r>
      <w:r>
        <w:t>4.18</w:t>
      </w:r>
      <w:r>
        <w:tab/>
        <w:t>Beroep</w:t>
      </w:r>
      <w:r w:rsidR="00FF3FAC">
        <w:t xml:space="preserve"> </w:t>
      </w:r>
      <w:r>
        <w:t>of</w:t>
      </w:r>
      <w:r w:rsidR="00FF3FAC">
        <w:t xml:space="preserve"> </w:t>
      </w:r>
      <w:r>
        <w:t>bedrijf</w:t>
      </w:r>
      <w:r w:rsidR="00FF3FAC">
        <w:t xml:space="preserve"> </w:t>
      </w:r>
      <w:r>
        <w:t>aan</w:t>
      </w:r>
      <w:r w:rsidR="00FF3FAC">
        <w:t xml:space="preserve"> </w:t>
      </w:r>
      <w:r>
        <w:t>huis</w:t>
      </w:r>
      <w:r w:rsidR="00FF3FAC">
        <w:t xml:space="preserve"> </w:t>
      </w:r>
      <w:r>
        <w:t>uitoefenen</w:t>
      </w:r>
    </w:p>
    <w:p w14:paraId="5C825C44" w14:textId="36082C16" w:rsidR="003876F0" w:rsidRDefault="005D326C" w:rsidP="005D326C">
      <w:commentRangeStart w:id="18"/>
      <w:r>
        <w:t>Met</w:t>
      </w:r>
      <w:r w:rsidR="00FF3FAC">
        <w:t xml:space="preserve"> </w:t>
      </w:r>
      <w:r>
        <w:t>het</w:t>
      </w:r>
      <w:r w:rsidR="00FF3FAC">
        <w:t xml:space="preserve"> </w:t>
      </w:r>
      <w:r>
        <w:t>oog</w:t>
      </w:r>
      <w:r w:rsidR="00FF3FAC">
        <w:t xml:space="preserve"> </w:t>
      </w:r>
      <w:commentRangeEnd w:id="18"/>
      <w:r w:rsidR="00EE2A5C">
        <w:rPr>
          <w:rStyle w:val="Verwijzingopmerking"/>
        </w:rPr>
        <w:commentReference w:id="18"/>
      </w:r>
      <w:r>
        <w:t>op</w:t>
      </w:r>
      <w:r w:rsidR="00FF3FAC">
        <w:t xml:space="preserve"> </w:t>
      </w:r>
      <w:r>
        <w:t>de</w:t>
      </w:r>
      <w:r w:rsidR="00FF3FAC">
        <w:t xml:space="preserve"> </w:t>
      </w:r>
      <w:r>
        <w:t>doelen,</w:t>
      </w:r>
      <w:r w:rsidR="00FF3FAC">
        <w:t xml:space="preserve"> </w:t>
      </w:r>
      <w:r>
        <w:t>bedoeld</w:t>
      </w:r>
      <w:r w:rsidR="00FF3FAC">
        <w:t xml:space="preserve"> </w:t>
      </w:r>
      <w:r>
        <w:t>in</w:t>
      </w:r>
      <w:r w:rsidR="00FF3FAC">
        <w:t xml:space="preserve"> </w:t>
      </w:r>
      <w:r>
        <w:t>artikel</w:t>
      </w:r>
      <w:r w:rsidR="00FF3FAC">
        <w:t xml:space="preserve"> </w:t>
      </w:r>
      <w:r>
        <w:t>4.14,</w:t>
      </w:r>
      <w:r w:rsidR="00FF3FAC">
        <w:t xml:space="preserve"> </w:t>
      </w:r>
      <w:r>
        <w:t>wordt</w:t>
      </w:r>
      <w:r w:rsidR="00FF3FAC">
        <w:t xml:space="preserve"> </w:t>
      </w:r>
      <w:r>
        <w:t>bij</w:t>
      </w:r>
      <w:r w:rsidR="00FF3FAC">
        <w:t xml:space="preserve"> </w:t>
      </w:r>
      <w:r>
        <w:t>het</w:t>
      </w:r>
      <w:r w:rsidR="00FF3FAC">
        <w:t xml:space="preserve"> </w:t>
      </w:r>
      <w:r>
        <w:t>uitoefenen</w:t>
      </w:r>
      <w:r w:rsidR="00FF3FAC">
        <w:t xml:space="preserve"> </w:t>
      </w:r>
      <w:r>
        <w:t>van</w:t>
      </w:r>
      <w:r w:rsidR="00FF3FAC">
        <w:t xml:space="preserve"> </w:t>
      </w:r>
      <w:r>
        <w:t>een</w:t>
      </w:r>
      <w:r w:rsidR="00FF3FAC">
        <w:t xml:space="preserve"> </w:t>
      </w:r>
      <w:r>
        <w:t>beroep</w:t>
      </w:r>
      <w:r w:rsidR="00FF3FAC">
        <w:t xml:space="preserve"> </w:t>
      </w:r>
      <w:r>
        <w:t>of</w:t>
      </w:r>
      <w:r w:rsidR="00FF3FAC">
        <w:t xml:space="preserve"> </w:t>
      </w:r>
      <w:r>
        <w:t>bedrijf</w:t>
      </w:r>
      <w:r w:rsidR="00FF3FAC">
        <w:t xml:space="preserve"> </w:t>
      </w:r>
      <w:r>
        <w:t>aan</w:t>
      </w:r>
      <w:r w:rsidR="00FF3FAC">
        <w:t xml:space="preserve"> </w:t>
      </w:r>
      <w:r>
        <w:t>huis</w:t>
      </w:r>
      <w:r w:rsidR="00FF3FAC">
        <w:t xml:space="preserve"> </w:t>
      </w:r>
      <w:r>
        <w:t>voldaan</w:t>
      </w:r>
      <w:r w:rsidR="00FF3FAC">
        <w:t xml:space="preserve"> </w:t>
      </w:r>
      <w:r>
        <w:t>aan</w:t>
      </w:r>
      <w:r w:rsidR="00FF3FAC">
        <w:t xml:space="preserve"> </w:t>
      </w:r>
      <w:r>
        <w:t>paragraaf</w:t>
      </w:r>
      <w:r w:rsidR="00FF3FAC">
        <w:t xml:space="preserve"> </w:t>
      </w:r>
      <w:r>
        <w:t>5.2.19</w:t>
      </w:r>
      <w:r w:rsidR="00FF3FAC">
        <w:t xml:space="preserve"> </w:t>
      </w:r>
      <w:r>
        <w:t>Beroep</w:t>
      </w:r>
      <w:r w:rsidR="00FF3FAC">
        <w:t xml:space="preserve"> </w:t>
      </w:r>
      <w:r>
        <w:t>of</w:t>
      </w:r>
      <w:r w:rsidR="00FF3FAC">
        <w:t xml:space="preserve"> </w:t>
      </w:r>
      <w:r>
        <w:t>bedrijf</w:t>
      </w:r>
      <w:r w:rsidR="00FF3FAC">
        <w:t xml:space="preserve"> </w:t>
      </w:r>
      <w:r>
        <w:t>aan</w:t>
      </w:r>
      <w:r w:rsidR="00FF3FAC">
        <w:t xml:space="preserve"> </w:t>
      </w:r>
      <w:r>
        <w:t>huis.</w:t>
      </w:r>
    </w:p>
    <w:p w14:paraId="63FC9DCA" w14:textId="62B4FB23" w:rsidR="003876F0" w:rsidRDefault="003876F0" w:rsidP="00107B09">
      <w:pPr>
        <w:pStyle w:val="Kop3"/>
      </w:pPr>
      <w:r>
        <w:t>Paragraaf</w:t>
      </w:r>
      <w:r w:rsidR="00FF3FAC">
        <w:t xml:space="preserve"> </w:t>
      </w:r>
      <w:r>
        <w:t>4.1.4</w:t>
      </w:r>
      <w:r>
        <w:tab/>
        <w:t>Cultureel</w:t>
      </w:r>
      <w:r w:rsidR="00FF3FAC">
        <w:t xml:space="preserve"> </w:t>
      </w:r>
      <w:r>
        <w:t>erfgoed</w:t>
      </w:r>
    </w:p>
    <w:p w14:paraId="574FFCF3" w14:textId="03B5585D" w:rsidR="003876F0" w:rsidRDefault="003876F0" w:rsidP="003A78EE">
      <w:pPr>
        <w:pStyle w:val="Kop6"/>
      </w:pPr>
      <w:r>
        <w:t>Artikel</w:t>
      </w:r>
      <w:r w:rsidR="00FF3FAC">
        <w:t xml:space="preserve"> </w:t>
      </w:r>
      <w:r>
        <w:t>4.32</w:t>
      </w:r>
      <w:r>
        <w:tab/>
        <w:t>Toepassingsbereik</w:t>
      </w:r>
    </w:p>
    <w:p w14:paraId="1E1C3808" w14:textId="600865FF" w:rsidR="003876F0" w:rsidRDefault="005D326C" w:rsidP="005D326C">
      <w:commentRangeStart w:id="19"/>
      <w:r>
        <w:t>Deze</w:t>
      </w:r>
      <w:r w:rsidR="00FF3FAC">
        <w:t xml:space="preserve"> </w:t>
      </w:r>
      <w:r>
        <w:t>paragraaf</w:t>
      </w:r>
      <w:r w:rsidR="00FF3FAC">
        <w:t xml:space="preserve"> </w:t>
      </w:r>
      <w:commentRangeEnd w:id="19"/>
      <w:r w:rsidR="00822B61">
        <w:rPr>
          <w:rStyle w:val="Verwijzingopmerking"/>
        </w:rPr>
        <w:commentReference w:id="19"/>
      </w:r>
      <w:r>
        <w:t>gaat</w:t>
      </w:r>
      <w:r w:rsidR="00FF3FAC">
        <w:t xml:space="preserve"> </w:t>
      </w:r>
      <w:r>
        <w:t>over</w:t>
      </w:r>
      <w:r w:rsidR="00FF3FAC">
        <w:t xml:space="preserve"> </w:t>
      </w:r>
      <w:r>
        <w:t>activiteiten</w:t>
      </w:r>
      <w:r w:rsidR="00FF3FAC">
        <w:t xml:space="preserve"> </w:t>
      </w:r>
      <w:r>
        <w:t>met</w:t>
      </w:r>
      <w:r w:rsidR="00FF3FAC">
        <w:t xml:space="preserve"> </w:t>
      </w:r>
      <w:r>
        <w:t>betrekking</w:t>
      </w:r>
      <w:r w:rsidR="00FF3FAC">
        <w:t xml:space="preserve"> </w:t>
      </w:r>
      <w:r>
        <w:t>tot</w:t>
      </w:r>
      <w:r w:rsidR="00FF3FAC">
        <w:t xml:space="preserve"> </w:t>
      </w:r>
      <w:r>
        <w:t>cultureel</w:t>
      </w:r>
      <w:r w:rsidR="00FF3FAC">
        <w:t xml:space="preserve"> </w:t>
      </w:r>
      <w:r>
        <w:t>erfgoed.</w:t>
      </w:r>
    </w:p>
    <w:p w14:paraId="673F0450" w14:textId="072E203C" w:rsidR="003876F0" w:rsidRDefault="003876F0" w:rsidP="003A78EE">
      <w:pPr>
        <w:pStyle w:val="Kop6"/>
      </w:pPr>
      <w:r>
        <w:t>Artikel</w:t>
      </w:r>
      <w:r w:rsidR="00FF3FAC">
        <w:t xml:space="preserve"> </w:t>
      </w:r>
      <w:r>
        <w:t>4.33</w:t>
      </w:r>
      <w:r>
        <w:tab/>
        <w:t>Doelen</w:t>
      </w:r>
    </w:p>
    <w:p w14:paraId="592C5968" w14:textId="4B4F29D2" w:rsidR="00E13943" w:rsidRDefault="005D326C" w:rsidP="005D326C">
      <w:commentRangeStart w:id="20"/>
      <w:commentRangeStart w:id="21"/>
      <w:r>
        <w:t>Voor</w:t>
      </w:r>
      <w:r w:rsidR="00FF3FAC">
        <w:t xml:space="preserve"> </w:t>
      </w:r>
      <w:r>
        <w:t>activiteiten</w:t>
      </w:r>
      <w:r w:rsidR="00FF3FAC">
        <w:t xml:space="preserve"> </w:t>
      </w:r>
      <w:commentRangeEnd w:id="20"/>
      <w:r w:rsidR="00822B61">
        <w:rPr>
          <w:rStyle w:val="Verwijzingopmerking"/>
        </w:rPr>
        <w:commentReference w:id="20"/>
      </w:r>
      <w:commentRangeEnd w:id="21"/>
      <w:r w:rsidR="00EE2A5C">
        <w:rPr>
          <w:rStyle w:val="Verwijzingopmerking"/>
        </w:rPr>
        <w:commentReference w:id="21"/>
      </w:r>
      <w:r>
        <w:t>met</w:t>
      </w:r>
      <w:r w:rsidR="00FF3FAC">
        <w:t xml:space="preserve"> </w:t>
      </w:r>
      <w:r>
        <w:t>betrekking</w:t>
      </w:r>
      <w:r w:rsidR="00FF3FAC">
        <w:t xml:space="preserve"> </w:t>
      </w:r>
      <w:r>
        <w:t>tot</w:t>
      </w:r>
      <w:r w:rsidR="00FF3FAC">
        <w:t xml:space="preserve"> </w:t>
      </w:r>
      <w:r>
        <w:t>cultureel</w:t>
      </w:r>
      <w:r w:rsidR="00FF3FAC">
        <w:t xml:space="preserve"> </w:t>
      </w:r>
      <w:r>
        <w:t>erfgoed</w:t>
      </w:r>
      <w:r w:rsidR="00FF3FAC">
        <w:t xml:space="preserve"> </w:t>
      </w:r>
      <w:r>
        <w:t>gelden</w:t>
      </w:r>
      <w:r w:rsidR="00FF3FAC">
        <w:t xml:space="preserve"> </w:t>
      </w:r>
      <w:r>
        <w:t>de</w:t>
      </w:r>
      <w:r w:rsidR="00FF3FAC">
        <w:t xml:space="preserve"> </w:t>
      </w:r>
      <w:r>
        <w:t>volgende</w:t>
      </w:r>
      <w:r w:rsidR="00FF3FAC">
        <w:t xml:space="preserve"> </w:t>
      </w:r>
      <w:r>
        <w:t>doelen:</w:t>
      </w:r>
    </w:p>
    <w:p w14:paraId="7C5248F6" w14:textId="39D8118A"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landschappelijke</w:t>
      </w:r>
      <w:r w:rsidR="00FF3FAC">
        <w:t xml:space="preserve"> </w:t>
      </w:r>
      <w:r w:rsidR="005D326C">
        <w:t>of</w:t>
      </w:r>
      <w:r w:rsidR="00FF3FAC">
        <w:t xml:space="preserve"> </w:t>
      </w:r>
      <w:r w:rsidR="005D326C">
        <w:t>stedenbouwkundige</w:t>
      </w:r>
      <w:r w:rsidR="00FF3FAC">
        <w:t xml:space="preserve"> </w:t>
      </w:r>
      <w:r w:rsidR="005D326C">
        <w:t>waarden;</w:t>
      </w:r>
      <w:r w:rsidR="00FF3FAC">
        <w:t xml:space="preserve"> </w:t>
      </w:r>
      <w:r w:rsidR="005D326C">
        <w:t>en</w:t>
      </w:r>
    </w:p>
    <w:p w14:paraId="3BBB9169" w14:textId="15F2FAC0" w:rsidR="003876F0" w:rsidRDefault="00E13943" w:rsidP="006B3802">
      <w:pPr>
        <w:pStyle w:val="Opsommingmetnummering"/>
      </w:pPr>
      <w:r>
        <w:t>b.</w:t>
      </w:r>
      <w:r>
        <w:tab/>
      </w:r>
      <w:r w:rsidR="005D326C">
        <w:t>het</w:t>
      </w:r>
      <w:r w:rsidR="00FF3FAC">
        <w:t xml:space="preserve"> </w:t>
      </w:r>
      <w:r w:rsidR="005D326C">
        <w:t>behoud</w:t>
      </w:r>
      <w:r w:rsidR="00FF3FAC">
        <w:t xml:space="preserve"> </w:t>
      </w:r>
      <w:r w:rsidR="005D326C">
        <w:t>van</w:t>
      </w:r>
      <w:r w:rsidR="00FF3FAC">
        <w:t xml:space="preserve"> </w:t>
      </w:r>
      <w:r w:rsidR="005D326C">
        <w:t>cultureel</w:t>
      </w:r>
      <w:r w:rsidR="00FF3FAC">
        <w:t xml:space="preserve"> </w:t>
      </w:r>
      <w:r w:rsidR="005D326C">
        <w:t>erfgoed.</w:t>
      </w:r>
    </w:p>
    <w:p w14:paraId="0C39C397" w14:textId="14DBE0D4" w:rsidR="003876F0" w:rsidRDefault="003876F0" w:rsidP="003A78EE">
      <w:pPr>
        <w:pStyle w:val="Kop6"/>
      </w:pPr>
      <w:r>
        <w:t>Artikel</w:t>
      </w:r>
      <w:r w:rsidR="00FF3FAC">
        <w:t xml:space="preserve"> </w:t>
      </w:r>
      <w:r>
        <w:t>4.</w:t>
      </w:r>
      <w:r w:rsidR="00650AE7">
        <w:t>1000</w:t>
      </w:r>
      <w:r>
        <w:tab/>
        <w:t>Activiteiten</w:t>
      </w:r>
      <w:r w:rsidR="00FF3FAC">
        <w:t xml:space="preserve"> </w:t>
      </w:r>
      <w:r>
        <w:t>in</w:t>
      </w:r>
      <w:r w:rsidR="00FF3FAC">
        <w:t xml:space="preserve"> </w:t>
      </w:r>
      <w:r w:rsidR="009C6B3E">
        <w:t>een</w:t>
      </w:r>
      <w:r w:rsidR="00FF3FAC">
        <w:t xml:space="preserve"> </w:t>
      </w:r>
      <w:r>
        <w:t>gebied</w:t>
      </w:r>
      <w:r w:rsidR="00FF3FAC">
        <w:t xml:space="preserve"> </w:t>
      </w:r>
      <w:r>
        <w:t>met</w:t>
      </w:r>
      <w:r w:rsidR="00FF3FAC">
        <w:t xml:space="preserve"> </w:t>
      </w:r>
      <w:r>
        <w:t>archeologische</w:t>
      </w:r>
      <w:r w:rsidR="00FF3FAC">
        <w:t xml:space="preserve"> </w:t>
      </w:r>
      <w:r>
        <w:t>verwachting</w:t>
      </w:r>
      <w:r w:rsidR="009C6B3E">
        <w:t>en</w:t>
      </w:r>
    </w:p>
    <w:p w14:paraId="3E7926F8" w14:textId="785EAE16" w:rsidR="003876F0" w:rsidRDefault="005D326C" w:rsidP="005D326C">
      <w:r>
        <w:t>Met</w:t>
      </w:r>
      <w:r w:rsidR="00FF3FAC">
        <w:t xml:space="preserve"> </w:t>
      </w:r>
      <w:r>
        <w:t>het</w:t>
      </w:r>
      <w:r w:rsidR="00FF3FAC">
        <w:t xml:space="preserve"> </w:t>
      </w:r>
      <w:r>
        <w:t>oog</w:t>
      </w:r>
      <w:r w:rsidR="00FF3FAC">
        <w:t xml:space="preserve"> </w:t>
      </w:r>
      <w:r>
        <w:t>op</w:t>
      </w:r>
      <w:r w:rsidR="00FF3FAC">
        <w:t xml:space="preserve"> </w:t>
      </w:r>
      <w:r>
        <w:t>de</w:t>
      </w:r>
      <w:r w:rsidR="00FF3FAC">
        <w:t xml:space="preserve"> </w:t>
      </w:r>
      <w:r>
        <w:t>doelen,</w:t>
      </w:r>
      <w:r w:rsidR="00FF3FAC">
        <w:t xml:space="preserve"> </w:t>
      </w:r>
      <w:r>
        <w:t>bedoeld</w:t>
      </w:r>
      <w:r w:rsidR="00FF3FAC">
        <w:t xml:space="preserve"> </w:t>
      </w:r>
      <w:r>
        <w:t>in</w:t>
      </w:r>
      <w:r w:rsidR="00FF3FAC">
        <w:t xml:space="preserve"> </w:t>
      </w:r>
      <w:r>
        <w:t>artikel</w:t>
      </w:r>
      <w:r w:rsidR="00FF3FAC">
        <w:t xml:space="preserve"> </w:t>
      </w:r>
      <w:r>
        <w:t>4.</w:t>
      </w:r>
      <w:r w:rsidR="008A573F">
        <w:t>33</w:t>
      </w:r>
      <w:r>
        <w:t>,</w:t>
      </w:r>
      <w:r w:rsidR="00FF3FAC">
        <w:t xml:space="preserve"> </w:t>
      </w:r>
      <w:r>
        <w:t>wordt</w:t>
      </w:r>
      <w:r w:rsidR="00FF3FAC">
        <w:t xml:space="preserve"> </w:t>
      </w:r>
      <w:r>
        <w:t>bij</w:t>
      </w:r>
      <w:r w:rsidR="00FF3FAC">
        <w:t xml:space="preserve"> </w:t>
      </w:r>
      <w:r>
        <w:t>het</w:t>
      </w:r>
      <w:r w:rsidR="00FF3FAC">
        <w:t xml:space="preserve"> </w:t>
      </w:r>
      <w:r>
        <w:t>verrichten</w:t>
      </w:r>
      <w:r w:rsidR="00FF3FAC">
        <w:t xml:space="preserve"> </w:t>
      </w:r>
      <w:r>
        <w:t>van</w:t>
      </w:r>
      <w:r w:rsidR="00FF3FAC">
        <w:t xml:space="preserve"> </w:t>
      </w:r>
      <w:r>
        <w:t>activiteiten</w:t>
      </w:r>
      <w:r w:rsidR="00FF3FAC">
        <w:t xml:space="preserve"> </w:t>
      </w:r>
      <w:r>
        <w:t>in</w:t>
      </w:r>
      <w:r w:rsidR="00FF3FAC">
        <w:t xml:space="preserve"> </w:t>
      </w:r>
      <w:r w:rsidR="004A7611">
        <w:t>een</w:t>
      </w:r>
      <w:r w:rsidR="00FF3FAC">
        <w:t xml:space="preserve"> </w:t>
      </w:r>
      <w:commentRangeStart w:id="22"/>
      <w:commentRangeStart w:id="23"/>
      <w:r w:rsidR="00D260A0" w:rsidRPr="00D260A0">
        <w:rPr>
          <w:rStyle w:val="Noemer"/>
        </w:rPr>
        <w:t>Gebied met archeologische verwachtingen</w:t>
      </w:r>
      <w:commentRangeEnd w:id="22"/>
      <w:r w:rsidR="0073610A" w:rsidRPr="00D260A0">
        <w:commentReference w:id="22"/>
      </w:r>
      <w:r w:rsidR="00FF3FAC">
        <w:t xml:space="preserve"> </w:t>
      </w:r>
      <w:commentRangeEnd w:id="23"/>
      <w:r w:rsidR="00822B61">
        <w:rPr>
          <w:rStyle w:val="Verwijzingopmerking"/>
        </w:rPr>
        <w:commentReference w:id="23"/>
      </w:r>
      <w:r>
        <w:t>voldaan</w:t>
      </w:r>
      <w:r w:rsidR="00FF3FAC">
        <w:t xml:space="preserve"> </w:t>
      </w:r>
      <w:r>
        <w:t>aan</w:t>
      </w:r>
      <w:r w:rsidR="00FF3FAC">
        <w:t xml:space="preserve"> </w:t>
      </w:r>
      <w:r>
        <w:t>paragraaf</w:t>
      </w:r>
      <w:r w:rsidR="00FF3FAC">
        <w:t xml:space="preserve"> </w:t>
      </w:r>
      <w:r>
        <w:t>5.2.34</w:t>
      </w:r>
      <w:r w:rsidR="00FF3FAC">
        <w:t xml:space="preserve"> </w:t>
      </w:r>
      <w:r>
        <w:t>Activiteiten</w:t>
      </w:r>
      <w:r w:rsidR="00FF3FAC">
        <w:t xml:space="preserve"> </w:t>
      </w:r>
      <w:r>
        <w:t>in</w:t>
      </w:r>
      <w:r w:rsidR="00FF3FAC">
        <w:t xml:space="preserve"> </w:t>
      </w:r>
      <w:r>
        <w:t>gebieden</w:t>
      </w:r>
      <w:r w:rsidR="00FF3FAC">
        <w:t xml:space="preserve"> </w:t>
      </w:r>
      <w:r>
        <w:t>met</w:t>
      </w:r>
      <w:r w:rsidR="00FF3FAC">
        <w:t xml:space="preserve"> </w:t>
      </w:r>
      <w:r>
        <w:t>archeologische</w:t>
      </w:r>
      <w:r w:rsidR="00FF3FAC">
        <w:t xml:space="preserve"> </w:t>
      </w:r>
      <w:r>
        <w:t>verwachting.</w:t>
      </w:r>
    </w:p>
    <w:p w14:paraId="166F3D51" w14:textId="146DFCDA" w:rsidR="003876F0" w:rsidRDefault="003876F0" w:rsidP="00FF4D46">
      <w:pPr>
        <w:pStyle w:val="Kop2"/>
      </w:pPr>
      <w:r>
        <w:t>Afdeling</w:t>
      </w:r>
      <w:r w:rsidR="00FF3FAC">
        <w:t xml:space="preserve"> </w:t>
      </w:r>
      <w:r>
        <w:t>4.2</w:t>
      </w:r>
      <w:r>
        <w:tab/>
        <w:t>Gebiedstypen</w:t>
      </w:r>
    </w:p>
    <w:p w14:paraId="07534FA8" w14:textId="76B7C8C4" w:rsidR="003876F0" w:rsidRDefault="003876F0" w:rsidP="00107B09">
      <w:pPr>
        <w:pStyle w:val="Kop3"/>
      </w:pPr>
      <w:r>
        <w:t>Paragraaf</w:t>
      </w:r>
      <w:r w:rsidR="00FF3FAC">
        <w:t xml:space="preserve"> </w:t>
      </w:r>
      <w:r>
        <w:t>4.2.1</w:t>
      </w:r>
      <w:r>
        <w:tab/>
        <w:t>Algemeen</w:t>
      </w:r>
    </w:p>
    <w:p w14:paraId="656D116C" w14:textId="6149CA0C" w:rsidR="003876F0" w:rsidRDefault="003876F0" w:rsidP="003A78EE">
      <w:pPr>
        <w:pStyle w:val="Kop6"/>
      </w:pPr>
      <w:r>
        <w:t>Artikel</w:t>
      </w:r>
      <w:r w:rsidR="00FF3FAC">
        <w:t xml:space="preserve"> </w:t>
      </w:r>
      <w:r>
        <w:t>4.53</w:t>
      </w:r>
      <w:r>
        <w:tab/>
        <w:t>Toepassingsbereik</w:t>
      </w:r>
    </w:p>
    <w:p w14:paraId="18912705" w14:textId="371B9170" w:rsidR="00E13943" w:rsidRDefault="005D326C" w:rsidP="005D326C">
      <w:commentRangeStart w:id="24"/>
      <w:r>
        <w:t>Deze</w:t>
      </w:r>
      <w:r w:rsidR="00FF3FAC">
        <w:t xml:space="preserve"> </w:t>
      </w:r>
      <w:commentRangeEnd w:id="24"/>
      <w:r w:rsidR="00631B23">
        <w:rPr>
          <w:rStyle w:val="Verwijzingopmerking"/>
        </w:rPr>
        <w:commentReference w:id="24"/>
      </w:r>
      <w:r>
        <w:t>afdeling</w:t>
      </w:r>
      <w:r w:rsidR="00FF3FAC">
        <w:t xml:space="preserve"> </w:t>
      </w:r>
      <w:r>
        <w:t>gaat</w:t>
      </w:r>
      <w:r w:rsidR="00FF3FAC">
        <w:t xml:space="preserve"> </w:t>
      </w:r>
      <w:r>
        <w:t>over</w:t>
      </w:r>
      <w:r w:rsidR="00FF3FAC">
        <w:t xml:space="preserve"> </w:t>
      </w:r>
      <w:r>
        <w:t>de</w:t>
      </w:r>
      <w:r w:rsidR="00FF3FAC">
        <w:t xml:space="preserve"> </w:t>
      </w:r>
      <w:r>
        <w:t>volgende</w:t>
      </w:r>
      <w:r w:rsidR="00FF3FAC">
        <w:t xml:space="preserve"> </w:t>
      </w:r>
      <w:r>
        <w:t>activiteiten</w:t>
      </w:r>
      <w:r w:rsidR="00FF3FAC">
        <w:t xml:space="preserve"> </w:t>
      </w:r>
      <w:r>
        <w:t>met</w:t>
      </w:r>
      <w:r w:rsidR="00FF3FAC">
        <w:t xml:space="preserve"> </w:t>
      </w:r>
      <w:r>
        <w:t>gebruiksruimte:</w:t>
      </w:r>
    </w:p>
    <w:p w14:paraId="7FE8857B" w14:textId="299154FC" w:rsidR="00E13943" w:rsidRDefault="00B40FE6" w:rsidP="006B3802">
      <w:pPr>
        <w:pStyle w:val="Opsommingmetnummering"/>
      </w:pPr>
      <w:r>
        <w:t>a</w:t>
      </w:r>
      <w:r w:rsidR="00E13943">
        <w:t>.</w:t>
      </w:r>
      <w:r w:rsidR="00E13943">
        <w:tab/>
      </w:r>
      <w:r w:rsidR="005D326C">
        <w:t>agrarische</w:t>
      </w:r>
      <w:r w:rsidR="00FF3FAC">
        <w:t xml:space="preserve"> </w:t>
      </w:r>
      <w:r w:rsidR="005D326C">
        <w:t>activiteiten;</w:t>
      </w:r>
    </w:p>
    <w:p w14:paraId="6D4CB7C0" w14:textId="14D25466" w:rsidR="00E13943" w:rsidRDefault="00B40FE6" w:rsidP="006B3802">
      <w:pPr>
        <w:pStyle w:val="Opsommingmetnummering"/>
      </w:pPr>
      <w:r>
        <w:t>b</w:t>
      </w:r>
      <w:r w:rsidR="00E13943">
        <w:t>.</w:t>
      </w:r>
      <w:r w:rsidR="00E13943">
        <w:tab/>
      </w:r>
      <w:r w:rsidR="005D326C">
        <w:t>bedrijfsactiviteiten;</w:t>
      </w:r>
    </w:p>
    <w:p w14:paraId="45A50437" w14:textId="14964212" w:rsidR="00E13943" w:rsidRDefault="00B40FE6" w:rsidP="006B3802">
      <w:pPr>
        <w:pStyle w:val="Opsommingmetnummering"/>
      </w:pPr>
      <w:r>
        <w:t>c</w:t>
      </w:r>
      <w:r w:rsidR="00E13943">
        <w:t>.</w:t>
      </w:r>
      <w:r w:rsidR="00E13943">
        <w:tab/>
      </w:r>
      <w:r w:rsidR="005D326C">
        <w:t>culturele</w:t>
      </w:r>
      <w:r w:rsidR="00FF3FAC">
        <w:t xml:space="preserve"> </w:t>
      </w:r>
      <w:r w:rsidR="005D326C">
        <w:t>activiteiten;</w:t>
      </w:r>
    </w:p>
    <w:p w14:paraId="36003C43" w14:textId="1337C8EA" w:rsidR="00E13943" w:rsidRDefault="00B40FE6" w:rsidP="006B3802">
      <w:pPr>
        <w:pStyle w:val="Opsommingmetnummering"/>
      </w:pPr>
      <w:r>
        <w:t>d</w:t>
      </w:r>
      <w:r w:rsidR="00E13943">
        <w:t>.</w:t>
      </w:r>
      <w:r w:rsidR="00E13943">
        <w:tab/>
      </w:r>
      <w:r w:rsidR="005D326C">
        <w:t>detailhandelsactiviteiten;</w:t>
      </w:r>
    </w:p>
    <w:p w14:paraId="2442AC77" w14:textId="131C1F28" w:rsidR="00E13943" w:rsidRDefault="00B40FE6" w:rsidP="006B3802">
      <w:pPr>
        <w:pStyle w:val="Opsommingmetnummering"/>
      </w:pPr>
      <w:r>
        <w:t>e</w:t>
      </w:r>
      <w:r w:rsidR="00E13943">
        <w:t>.</w:t>
      </w:r>
      <w:r w:rsidR="00E13943">
        <w:tab/>
      </w:r>
      <w:r w:rsidR="005D326C">
        <w:t>dienstverleningsactiviteiten;</w:t>
      </w:r>
    </w:p>
    <w:p w14:paraId="7F6CB95F" w14:textId="1ECD61C9" w:rsidR="00E13943" w:rsidRDefault="00B40FE6" w:rsidP="006B3802">
      <w:pPr>
        <w:pStyle w:val="Opsommingmetnummering"/>
      </w:pPr>
      <w:r>
        <w:t>f</w:t>
      </w:r>
      <w:r w:rsidR="00E13943">
        <w:t>.</w:t>
      </w:r>
      <w:r w:rsidR="00E13943">
        <w:tab/>
      </w:r>
      <w:r w:rsidR="005D326C">
        <w:t>horeca-activiteiten;</w:t>
      </w:r>
    </w:p>
    <w:p w14:paraId="071B424F" w14:textId="0F916A39" w:rsidR="00E13943" w:rsidRDefault="00B40FE6" w:rsidP="006B3802">
      <w:pPr>
        <w:pStyle w:val="Opsommingmetnummering"/>
      </w:pPr>
      <w:r>
        <w:t>g</w:t>
      </w:r>
      <w:r w:rsidR="00E13943">
        <w:t>.</w:t>
      </w:r>
      <w:r w:rsidR="00E13943">
        <w:tab/>
      </w:r>
      <w:r w:rsidR="005D326C">
        <w:t>industriële</w:t>
      </w:r>
      <w:r w:rsidR="00FF3FAC">
        <w:t xml:space="preserve"> </w:t>
      </w:r>
      <w:r w:rsidR="005D326C">
        <w:t>activiteiten;</w:t>
      </w:r>
    </w:p>
    <w:p w14:paraId="02073B85" w14:textId="554493F6" w:rsidR="00E13943" w:rsidRDefault="00B40FE6" w:rsidP="006B3802">
      <w:pPr>
        <w:pStyle w:val="Opsommingmetnummering"/>
      </w:pPr>
      <w:r>
        <w:t>h.</w:t>
      </w:r>
      <w:r w:rsidR="00E13943">
        <w:tab/>
      </w:r>
      <w:r w:rsidR="005D326C">
        <w:t>kantooractiviteiten;</w:t>
      </w:r>
    </w:p>
    <w:p w14:paraId="75F9FD64" w14:textId="44C96D19" w:rsidR="00E13943" w:rsidRDefault="00B40FE6" w:rsidP="006B3802">
      <w:pPr>
        <w:pStyle w:val="Opsommingmetnummering"/>
      </w:pPr>
      <w:r>
        <w:t>i</w:t>
      </w:r>
      <w:r w:rsidR="00E13943">
        <w:t>.</w:t>
      </w:r>
      <w:r w:rsidR="00E13943">
        <w:tab/>
      </w:r>
      <w:r w:rsidR="005D326C">
        <w:t>maatschappelijke</w:t>
      </w:r>
      <w:r w:rsidR="00FF3FAC">
        <w:t xml:space="preserve"> </w:t>
      </w:r>
      <w:r w:rsidR="005D326C">
        <w:t>activiteiten;</w:t>
      </w:r>
    </w:p>
    <w:p w14:paraId="76388767" w14:textId="212F9080" w:rsidR="00E13943" w:rsidRDefault="00B40FE6" w:rsidP="006B3802">
      <w:pPr>
        <w:pStyle w:val="Opsommingmetnummering"/>
      </w:pPr>
      <w:r>
        <w:t>j</w:t>
      </w:r>
      <w:r w:rsidR="00E13943">
        <w:t>.</w:t>
      </w:r>
      <w:r w:rsidR="00E13943">
        <w:tab/>
      </w:r>
      <w:r w:rsidR="005D326C">
        <w:t>recreatie-activiteiten;</w:t>
      </w:r>
    </w:p>
    <w:p w14:paraId="278D838A" w14:textId="71589D0D" w:rsidR="00E13943" w:rsidRDefault="00B40FE6" w:rsidP="006B3802">
      <w:pPr>
        <w:pStyle w:val="Opsommingmetnummering"/>
      </w:pPr>
      <w:r>
        <w:t>k</w:t>
      </w:r>
      <w:r w:rsidR="00E13943">
        <w:t>.</w:t>
      </w:r>
      <w:r w:rsidR="00E13943">
        <w:tab/>
      </w:r>
      <w:r w:rsidR="005D326C">
        <w:t>sportactiviteiten;</w:t>
      </w:r>
      <w:r w:rsidR="00FF3FAC">
        <w:t xml:space="preserve"> </w:t>
      </w:r>
      <w:r w:rsidR="005D326C">
        <w:t>en</w:t>
      </w:r>
    </w:p>
    <w:p w14:paraId="04A81DB5" w14:textId="78BEDD00" w:rsidR="005D326C" w:rsidRDefault="00B40FE6" w:rsidP="006B3802">
      <w:pPr>
        <w:pStyle w:val="Opsommingmetnummering"/>
      </w:pPr>
      <w:r>
        <w:t>l</w:t>
      </w:r>
      <w:r w:rsidR="00E13943">
        <w:t>.</w:t>
      </w:r>
      <w:r w:rsidR="00E13943">
        <w:tab/>
      </w:r>
      <w:r w:rsidR="005D326C">
        <w:t>wonen.</w:t>
      </w:r>
    </w:p>
    <w:p w14:paraId="683A1B5E" w14:textId="324EE424" w:rsidR="003876F0" w:rsidRDefault="003876F0" w:rsidP="00107B09">
      <w:pPr>
        <w:pStyle w:val="Kop3"/>
      </w:pPr>
      <w:commentRangeStart w:id="25"/>
      <w:r>
        <w:lastRenderedPageBreak/>
        <w:t>Paragraaf</w:t>
      </w:r>
      <w:r w:rsidR="00FF3FAC">
        <w:t xml:space="preserve"> </w:t>
      </w:r>
      <w:r>
        <w:t>4.2.4</w:t>
      </w:r>
      <w:r>
        <w:tab/>
        <w:t>Woongebied-</w:t>
      </w:r>
      <w:r w:rsidR="00853C44">
        <w:t>T</w:t>
      </w:r>
      <w:r>
        <w:t>ransformatie</w:t>
      </w:r>
      <w:commentRangeEnd w:id="25"/>
      <w:r w:rsidR="00133234">
        <w:rPr>
          <w:rStyle w:val="Verwijzingopmerking"/>
          <w:rFonts w:eastAsiaTheme="minorHAnsi" w:cstheme="minorBidi"/>
          <w:b w:val="0"/>
          <w:bCs w:val="0"/>
        </w:rPr>
        <w:commentReference w:id="25"/>
      </w:r>
    </w:p>
    <w:p w14:paraId="7F370DBF" w14:textId="0140C7ED" w:rsidR="003876F0" w:rsidRDefault="003876F0" w:rsidP="003A78EE">
      <w:pPr>
        <w:pStyle w:val="Kop6"/>
      </w:pPr>
      <w:r>
        <w:t>Artikel</w:t>
      </w:r>
      <w:r w:rsidR="00FF3FAC">
        <w:t xml:space="preserve"> </w:t>
      </w:r>
      <w:r>
        <w:t>4.61</w:t>
      </w:r>
      <w:r>
        <w:tab/>
        <w:t>Aanwijzing</w:t>
      </w:r>
    </w:p>
    <w:p w14:paraId="778D0F91" w14:textId="4FFB5434" w:rsidR="003876F0" w:rsidRDefault="005D326C" w:rsidP="005D326C">
      <w:r>
        <w:t>Er</w:t>
      </w:r>
      <w:r w:rsidR="00FF3FAC">
        <w:t xml:space="preserve"> </w:t>
      </w:r>
      <w:r>
        <w:t>is</w:t>
      </w:r>
      <w:r w:rsidR="00FF3FAC">
        <w:t xml:space="preserve"> </w:t>
      </w:r>
      <w:r>
        <w:t>een</w:t>
      </w:r>
      <w:r w:rsidR="00FF3FAC">
        <w:t xml:space="preserve"> </w:t>
      </w:r>
      <w:r>
        <w:t>gebiedstype</w:t>
      </w:r>
      <w:r w:rsidR="00FF3FAC">
        <w:t xml:space="preserve"> </w:t>
      </w:r>
      <w:commentRangeStart w:id="26"/>
      <w:commentRangeStart w:id="27"/>
      <w:r w:rsidRPr="00756114">
        <w:rPr>
          <w:rStyle w:val="Noemer"/>
        </w:rPr>
        <w:t>Woongebied-Transformatie</w:t>
      </w:r>
      <w:commentRangeEnd w:id="26"/>
      <w:r w:rsidR="001A1304">
        <w:rPr>
          <w:rStyle w:val="Verwijzingopmerking"/>
        </w:rPr>
        <w:commentReference w:id="26"/>
      </w:r>
      <w:commentRangeEnd w:id="27"/>
      <w:r w:rsidR="007D72A2">
        <w:rPr>
          <w:rStyle w:val="Verwijzingopmerking"/>
        </w:rPr>
        <w:commentReference w:id="27"/>
      </w:r>
      <w:r>
        <w:t>.</w:t>
      </w:r>
    </w:p>
    <w:p w14:paraId="01F4E44E" w14:textId="2DE2BF0A" w:rsidR="003876F0" w:rsidRDefault="003876F0" w:rsidP="003A78EE">
      <w:pPr>
        <w:pStyle w:val="Kop6"/>
      </w:pPr>
      <w:r>
        <w:t>Artikel</w:t>
      </w:r>
      <w:r w:rsidR="00FF3FAC">
        <w:t xml:space="preserve"> </w:t>
      </w:r>
      <w:r>
        <w:t>4.62</w:t>
      </w:r>
      <w:r>
        <w:tab/>
        <w:t>Doelen</w:t>
      </w:r>
      <w:r w:rsidR="00FF3FAC">
        <w:t xml:space="preserve"> </w:t>
      </w:r>
      <w:r>
        <w:t>en</w:t>
      </w:r>
      <w:r w:rsidR="00FF3FAC">
        <w:t xml:space="preserve"> </w:t>
      </w:r>
      <w:r>
        <w:t>waarden</w:t>
      </w:r>
    </w:p>
    <w:p w14:paraId="391BCAD7" w14:textId="6438DA79" w:rsidR="00E13943" w:rsidRDefault="005D326C" w:rsidP="005D326C">
      <w:r>
        <w:t>Binnen</w:t>
      </w:r>
      <w:r w:rsidR="00FF3FAC">
        <w:t xml:space="preserve"> </w:t>
      </w:r>
      <w:commentRangeStart w:id="28"/>
      <w:r>
        <w:t>'Woongebied-Transformatie'</w:t>
      </w:r>
      <w:r w:rsidR="00FF3FAC">
        <w:t xml:space="preserve"> </w:t>
      </w:r>
      <w:commentRangeEnd w:id="28"/>
      <w:r w:rsidR="0092201B">
        <w:rPr>
          <w:rStyle w:val="Verwijzingopmerking"/>
        </w:rPr>
        <w:commentReference w:id="28"/>
      </w:r>
      <w:r>
        <w:t>gelden</w:t>
      </w:r>
      <w:r w:rsidR="00FF3FAC">
        <w:t xml:space="preserve"> </w:t>
      </w:r>
      <w:r>
        <w:t>de</w:t>
      </w:r>
      <w:r w:rsidR="00FF3FAC">
        <w:t xml:space="preserve"> </w:t>
      </w:r>
      <w:r>
        <w:t>volgende</w:t>
      </w:r>
      <w:r w:rsidR="00FF3FAC">
        <w:t xml:space="preserve"> </w:t>
      </w:r>
      <w:r>
        <w:t>doelen</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2.1:</w:t>
      </w:r>
    </w:p>
    <w:p w14:paraId="55187328" w14:textId="074D7D50" w:rsidR="00E13943" w:rsidRDefault="00E13943" w:rsidP="006B3802">
      <w:pPr>
        <w:pStyle w:val="Opsommingmetnummering"/>
      </w:pPr>
      <w:r>
        <w:t>a.</w:t>
      </w:r>
      <w:r>
        <w:tab/>
      </w:r>
      <w:r w:rsidR="005D326C">
        <w:t>het</w:t>
      </w:r>
      <w:r w:rsidR="00FF3FAC">
        <w:t xml:space="preserve"> </w:t>
      </w:r>
      <w:r w:rsidR="005D326C">
        <w:t>waarborgen</w:t>
      </w:r>
      <w:r w:rsidR="00FF3FAC">
        <w:t xml:space="preserve"> </w:t>
      </w:r>
      <w:r w:rsidR="005D326C">
        <w:t>van</w:t>
      </w:r>
      <w:r w:rsidR="00FF3FAC">
        <w:t xml:space="preserve"> </w:t>
      </w:r>
      <w:r w:rsidR="005D326C">
        <w:t>de</w:t>
      </w:r>
      <w:r w:rsidR="00FF3FAC">
        <w:t xml:space="preserve"> </w:t>
      </w:r>
      <w:r w:rsidR="005D326C">
        <w:t>veiligheid;</w:t>
      </w:r>
    </w:p>
    <w:p w14:paraId="2173F98B" w14:textId="4DB21C98"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p>
    <w:p w14:paraId="7272B971" w14:textId="317F68CA" w:rsidR="00E13943" w:rsidRDefault="00E13943" w:rsidP="006B3802">
      <w:pPr>
        <w:pStyle w:val="Opsommingmetnummering"/>
      </w:pPr>
      <w:r>
        <w:t>c.</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p>
    <w:p w14:paraId="1ABC2FAA" w14:textId="75B64BBB" w:rsidR="00E13943" w:rsidRDefault="00E13943" w:rsidP="006B3802">
      <w:pPr>
        <w:pStyle w:val="Opsommingmetnummering"/>
      </w:pPr>
      <w:r>
        <w:t>d.</w:t>
      </w:r>
      <w:r>
        <w:tab/>
      </w:r>
      <w:r w:rsidR="005D326C">
        <w:t>het</w:t>
      </w:r>
      <w:r w:rsidR="00FF3FAC">
        <w:t xml:space="preserve"> </w:t>
      </w:r>
      <w:r w:rsidR="005D326C">
        <w:t>beschermen</w:t>
      </w:r>
      <w:r w:rsidR="00FF3FAC">
        <w:t xml:space="preserve"> </w:t>
      </w:r>
      <w:r w:rsidR="005D326C">
        <w:t>van</w:t>
      </w:r>
      <w:r w:rsidR="00FF3FAC">
        <w:t xml:space="preserve"> </w:t>
      </w:r>
      <w:r w:rsidR="005D326C">
        <w:t>het</w:t>
      </w:r>
      <w:r w:rsidR="00FF3FAC">
        <w:t xml:space="preserve"> </w:t>
      </w:r>
      <w:r w:rsidR="005D326C">
        <w:t>milieu;</w:t>
      </w:r>
    </w:p>
    <w:p w14:paraId="59764EFA" w14:textId="69BE0A01" w:rsidR="00E13943" w:rsidRDefault="00E13943" w:rsidP="006B3802">
      <w:pPr>
        <w:pStyle w:val="Opsommingmetnummering"/>
      </w:pPr>
      <w:r>
        <w:t>e.</w:t>
      </w:r>
      <w:r>
        <w:tab/>
      </w:r>
      <w:r w:rsidR="005D326C">
        <w:t>het</w:t>
      </w:r>
      <w:r w:rsidR="00FF3FAC">
        <w:t xml:space="preserve"> </w:t>
      </w:r>
      <w:r w:rsidR="005D326C">
        <w:t>beschermen</w:t>
      </w:r>
      <w:r w:rsidR="00FF3FAC">
        <w:t xml:space="preserve"> </w:t>
      </w:r>
      <w:r w:rsidR="005D326C">
        <w:t>van</w:t>
      </w:r>
      <w:r w:rsidR="00FF3FAC">
        <w:t xml:space="preserve"> </w:t>
      </w:r>
      <w:r w:rsidR="005D326C">
        <w:t>landschappelijke</w:t>
      </w:r>
      <w:r w:rsidR="00FF3FAC">
        <w:t xml:space="preserve"> </w:t>
      </w:r>
      <w:r w:rsidR="005D326C">
        <w:t>of</w:t>
      </w:r>
      <w:r w:rsidR="00FF3FAC">
        <w:t xml:space="preserve"> </w:t>
      </w:r>
      <w:r w:rsidR="005D326C">
        <w:t>stedenbouwkundige</w:t>
      </w:r>
      <w:r w:rsidR="00FF3FAC">
        <w:t xml:space="preserve"> </w:t>
      </w:r>
      <w:r w:rsidR="005D326C">
        <w:t>waarden;</w:t>
      </w:r>
    </w:p>
    <w:p w14:paraId="447F65B3" w14:textId="121D4063" w:rsidR="00E13943" w:rsidRDefault="00E13943" w:rsidP="006B3802">
      <w:pPr>
        <w:pStyle w:val="Opsommingmetnummering"/>
      </w:pPr>
      <w:r>
        <w:t>f.</w:t>
      </w:r>
      <w:r>
        <w:tab/>
      </w:r>
      <w:r w:rsidR="00623FEB">
        <w:t>het</w:t>
      </w:r>
      <w:r w:rsidR="00FF3FAC">
        <w:t xml:space="preserve"> </w:t>
      </w:r>
      <w:r w:rsidR="00623FEB">
        <w:t>waarborgen</w:t>
      </w:r>
      <w:r w:rsidR="00FF3FAC">
        <w:t xml:space="preserve"> </w:t>
      </w:r>
      <w:r w:rsidR="00623FEB">
        <w:t>van</w:t>
      </w:r>
      <w:r w:rsidR="00FF3FAC">
        <w:t xml:space="preserve"> </w:t>
      </w:r>
      <w:r w:rsidR="00623FEB">
        <w:t>een</w:t>
      </w:r>
      <w:r w:rsidR="00FF3FAC">
        <w:t xml:space="preserve"> </w:t>
      </w:r>
      <w:r w:rsidR="00623FEB">
        <w:t>goede</w:t>
      </w:r>
      <w:r w:rsidR="00FF3FAC">
        <w:t xml:space="preserve"> </w:t>
      </w:r>
      <w:r w:rsidR="005D326C">
        <w:t>kwaliteit</w:t>
      </w:r>
      <w:r w:rsidR="00FF3FAC">
        <w:t xml:space="preserve"> </w:t>
      </w:r>
      <w:r w:rsidR="005D326C">
        <w:t>van</w:t>
      </w:r>
      <w:r w:rsidR="00FF3FAC">
        <w:t xml:space="preserve"> </w:t>
      </w:r>
      <w:r w:rsidR="005D326C">
        <w:t>bouwwerken;</w:t>
      </w:r>
    </w:p>
    <w:p w14:paraId="2BB6033F" w14:textId="66A41816" w:rsidR="00E13943" w:rsidRDefault="00E13943" w:rsidP="006B3802">
      <w:pPr>
        <w:pStyle w:val="Opsommingmetnummering"/>
      </w:pPr>
      <w:r>
        <w:t>g.</w:t>
      </w:r>
      <w:r>
        <w:tab/>
      </w:r>
      <w:r w:rsidR="005D326C">
        <w:t>het</w:t>
      </w:r>
      <w:r w:rsidR="00FF3FAC">
        <w:t xml:space="preserve"> </w:t>
      </w:r>
      <w:r w:rsidR="005D326C">
        <w:t>beschermen</w:t>
      </w:r>
      <w:r w:rsidR="00FF3FAC">
        <w:t xml:space="preserve"> </w:t>
      </w:r>
      <w:r w:rsidR="005D326C">
        <w:t>van</w:t>
      </w:r>
      <w:r w:rsidR="00FF3FAC">
        <w:t xml:space="preserve"> </w:t>
      </w:r>
      <w:r w:rsidR="005D326C">
        <w:t>cultureel</w:t>
      </w:r>
      <w:r w:rsidR="00FF3FAC">
        <w:t xml:space="preserve"> </w:t>
      </w:r>
      <w:r w:rsidR="005D326C">
        <w:t>erfgoed;</w:t>
      </w:r>
    </w:p>
    <w:p w14:paraId="7E094380" w14:textId="757E555C" w:rsidR="00E13943" w:rsidRDefault="009C5C55" w:rsidP="006B3802">
      <w:pPr>
        <w:pStyle w:val="Opsommingmetnummering"/>
      </w:pPr>
      <w:r>
        <w:t>h</w:t>
      </w:r>
      <w:r w:rsidR="00E13943">
        <w:t>.</w:t>
      </w:r>
      <w:r w:rsidR="00E13943">
        <w:tab/>
      </w:r>
      <w:r w:rsidR="005D326C">
        <w:t>het</w:t>
      </w:r>
      <w:r w:rsidR="00FF3FAC">
        <w:t xml:space="preserve"> </w:t>
      </w:r>
      <w:r w:rsidR="005D326C">
        <w:t>beschermen</w:t>
      </w:r>
      <w:r w:rsidR="00FF3FAC">
        <w:t xml:space="preserve"> </w:t>
      </w:r>
      <w:r w:rsidR="005D326C">
        <w:t>tegen</w:t>
      </w:r>
      <w:r w:rsidR="00FF3FAC">
        <w:t xml:space="preserve"> </w:t>
      </w:r>
      <w:r w:rsidR="005D326C">
        <w:t>de</w:t>
      </w:r>
      <w:r w:rsidR="00FF3FAC">
        <w:t xml:space="preserve"> </w:t>
      </w:r>
      <w:r w:rsidR="005D326C">
        <w:t>gevolgen</w:t>
      </w:r>
      <w:r w:rsidR="00FF3FAC">
        <w:t xml:space="preserve"> </w:t>
      </w:r>
      <w:r w:rsidR="005D326C">
        <w:t>van</w:t>
      </w:r>
      <w:r w:rsidR="00FF3FAC">
        <w:t xml:space="preserve"> </w:t>
      </w:r>
      <w:r w:rsidR="005D326C">
        <w:t>klimaatverandering;</w:t>
      </w:r>
    </w:p>
    <w:p w14:paraId="156E0387" w14:textId="51D7A875" w:rsidR="00E13943" w:rsidRDefault="009C5C55" w:rsidP="006B3802">
      <w:pPr>
        <w:pStyle w:val="Opsommingmetnummering"/>
      </w:pPr>
      <w:r>
        <w:t>i</w:t>
      </w:r>
      <w:r w:rsidR="00E13943">
        <w:t>.</w:t>
      </w:r>
      <w:r w:rsidR="00E13943">
        <w:tab/>
      </w:r>
      <w:r w:rsidR="005D326C">
        <w:t>het</w:t>
      </w:r>
      <w:r w:rsidR="00FF3FAC">
        <w:t xml:space="preserve"> </w:t>
      </w:r>
      <w:r w:rsidR="005D326C">
        <w:t>beschermen</w:t>
      </w:r>
      <w:r w:rsidR="00FF3FAC">
        <w:t xml:space="preserve"> </w:t>
      </w:r>
      <w:r w:rsidR="005D326C">
        <w:t>van</w:t>
      </w:r>
      <w:r w:rsidR="00FF3FAC">
        <w:t xml:space="preserve"> </w:t>
      </w:r>
      <w:r w:rsidR="005D326C">
        <w:t>omgevingskwaliteit;</w:t>
      </w:r>
    </w:p>
    <w:p w14:paraId="7961448A" w14:textId="516C59F3" w:rsidR="00E13943" w:rsidRDefault="009C5C55" w:rsidP="006B3802">
      <w:pPr>
        <w:pStyle w:val="Opsommingmetnummering"/>
      </w:pPr>
      <w:r>
        <w:t>j</w:t>
      </w:r>
      <w:r w:rsidR="00E13943">
        <w:t>.</w:t>
      </w:r>
      <w:r w:rsidR="00E13943">
        <w:tab/>
      </w:r>
      <w:r w:rsidR="005D326C">
        <w:t>het</w:t>
      </w:r>
      <w:r w:rsidR="00FF3FAC">
        <w:t xml:space="preserve"> </w:t>
      </w:r>
      <w:r w:rsidR="00DB1437">
        <w:t>bereiken</w:t>
      </w:r>
      <w:r w:rsidR="00FF3FAC">
        <w:t xml:space="preserve"> </w:t>
      </w:r>
      <w:r w:rsidR="00DB1437">
        <w:t>en</w:t>
      </w:r>
      <w:r w:rsidR="00FF3FAC">
        <w:t xml:space="preserve"> </w:t>
      </w:r>
      <w:r w:rsidR="00DB1437">
        <w:t>in</w:t>
      </w:r>
      <w:r w:rsidR="00FF3FAC">
        <w:t xml:space="preserve"> </w:t>
      </w:r>
      <w:r w:rsidR="00DB1437">
        <w:t>stand</w:t>
      </w:r>
      <w:r w:rsidR="00FF3FAC">
        <w:t xml:space="preserve"> </w:t>
      </w:r>
      <w:r w:rsidR="00DB1437">
        <w:t>houden</w:t>
      </w:r>
      <w:r w:rsidR="00FF3FAC">
        <w:t xml:space="preserve"> </w:t>
      </w:r>
      <w:r w:rsidR="00DB1437">
        <w:t>van</w:t>
      </w:r>
      <w:r w:rsidR="00FF3FAC">
        <w:t xml:space="preserve"> </w:t>
      </w:r>
      <w:r w:rsidR="005D326C">
        <w:t>voldoende</w:t>
      </w:r>
      <w:r w:rsidR="00FF3FAC">
        <w:t xml:space="preserve"> </w:t>
      </w:r>
      <w:r w:rsidR="005D326C">
        <w:t>woonruim</w:t>
      </w:r>
      <w:r w:rsidR="00A528E9">
        <w:t>t</w:t>
      </w:r>
      <w:r w:rsidR="005D326C">
        <w:t>e;</w:t>
      </w:r>
    </w:p>
    <w:p w14:paraId="56A34A26" w14:textId="5EA925B9" w:rsidR="00E13943" w:rsidRDefault="009C5C55" w:rsidP="006B3802">
      <w:pPr>
        <w:pStyle w:val="Opsommingmetnummering"/>
      </w:pPr>
      <w:r>
        <w:t>k</w:t>
      </w:r>
      <w:r w:rsidR="00E13943">
        <w:t>.</w:t>
      </w:r>
      <w:r w:rsidR="00E13943">
        <w:tab/>
      </w:r>
      <w:r w:rsidR="005D326C">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hoge</w:t>
      </w:r>
      <w:r w:rsidR="00FF3FAC">
        <w:t xml:space="preserve"> </w:t>
      </w:r>
      <w:r w:rsidR="005D326C">
        <w:t>architectonische</w:t>
      </w:r>
      <w:r w:rsidR="00FF3FAC">
        <w:t xml:space="preserve"> </w:t>
      </w:r>
      <w:r w:rsidR="005D326C">
        <w:t>kwaliteit</w:t>
      </w:r>
      <w:r w:rsidR="00FF3FAC">
        <w:t xml:space="preserve"> </w:t>
      </w:r>
      <w:r w:rsidR="005D326C">
        <w:t>van</w:t>
      </w:r>
      <w:r w:rsidR="00FF3FAC">
        <w:t xml:space="preserve"> </w:t>
      </w:r>
      <w:r w:rsidR="005D326C">
        <w:t>het</w:t>
      </w:r>
      <w:r w:rsidR="00FF3FAC">
        <w:t xml:space="preserve"> </w:t>
      </w:r>
      <w:r w:rsidR="005D326C">
        <w:t>openbaar</w:t>
      </w:r>
      <w:r w:rsidR="00FF3FAC">
        <w:t xml:space="preserve"> </w:t>
      </w:r>
      <w:r w:rsidR="005D326C">
        <w:t>gebied</w:t>
      </w:r>
      <w:r w:rsidR="00FF3FAC">
        <w:t xml:space="preserve"> </w:t>
      </w:r>
      <w:r w:rsidR="005D326C">
        <w:t>en</w:t>
      </w:r>
      <w:r w:rsidR="00FF3FAC">
        <w:t xml:space="preserve"> </w:t>
      </w:r>
      <w:r w:rsidR="005D326C">
        <w:t>van</w:t>
      </w:r>
      <w:r w:rsidR="00FF3FAC">
        <w:t xml:space="preserve"> </w:t>
      </w:r>
      <w:r w:rsidR="005D326C">
        <w:t>bebouwing;</w:t>
      </w:r>
    </w:p>
    <w:p w14:paraId="301803C4" w14:textId="16323466" w:rsidR="00E13943" w:rsidRDefault="009C5C55" w:rsidP="006B3802">
      <w:pPr>
        <w:pStyle w:val="Opsommingmetnummering"/>
      </w:pPr>
      <w:r>
        <w:t>l</w:t>
      </w:r>
      <w:r w:rsidR="00E13943">
        <w:t>.</w:t>
      </w:r>
      <w:r w:rsidR="00E13943">
        <w:tab/>
      </w:r>
      <w:r w:rsidR="005D326C">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fietsvriendelijk</w:t>
      </w:r>
      <w:r w:rsidR="00FF3FAC">
        <w:t xml:space="preserve"> </w:t>
      </w:r>
      <w:r w:rsidR="005D326C">
        <w:t>woongebied;</w:t>
      </w:r>
    </w:p>
    <w:p w14:paraId="0EBEF7DF" w14:textId="69B70647" w:rsidR="00E13943" w:rsidRDefault="009C5C55" w:rsidP="006B3802">
      <w:pPr>
        <w:pStyle w:val="Opsommingmetnummering"/>
      </w:pPr>
      <w:r>
        <w:t>m</w:t>
      </w:r>
      <w:r w:rsidR="00E13943">
        <w:t>.</w:t>
      </w:r>
      <w:r w:rsidR="00E13943">
        <w:tab/>
      </w:r>
      <w:r w:rsidR="005D326C">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akoestisch</w:t>
      </w:r>
      <w:r w:rsidR="00FF3FAC">
        <w:t xml:space="preserve"> </w:t>
      </w:r>
      <w:r w:rsidR="005D326C">
        <w:t>aanvaardbaar</w:t>
      </w:r>
      <w:r w:rsidR="00FF3FAC">
        <w:t xml:space="preserve"> </w:t>
      </w:r>
      <w:r w:rsidR="005D326C">
        <w:t>woongebied;</w:t>
      </w:r>
    </w:p>
    <w:p w14:paraId="761DF00D" w14:textId="1121F4C6" w:rsidR="00E13943" w:rsidRDefault="009C5C55" w:rsidP="006B3802">
      <w:pPr>
        <w:pStyle w:val="Opsommingmetnummering"/>
      </w:pPr>
      <w:r>
        <w:t>n</w:t>
      </w:r>
      <w:r w:rsidR="00E13943">
        <w:t>.</w:t>
      </w:r>
      <w:r w:rsidR="00E13943">
        <w:tab/>
      </w:r>
      <w:r w:rsidR="005D326C">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veilig</w:t>
      </w:r>
      <w:r w:rsidR="00FF3FAC">
        <w:t xml:space="preserve"> </w:t>
      </w:r>
      <w:r w:rsidR="005D326C">
        <w:t>woongebied;</w:t>
      </w:r>
    </w:p>
    <w:p w14:paraId="3C4BCDFA" w14:textId="7141DEEC" w:rsidR="00E13943" w:rsidRDefault="009C5C55" w:rsidP="006B3802">
      <w:pPr>
        <w:pStyle w:val="Opsommingmetnummering"/>
      </w:pPr>
      <w:r>
        <w:t>o</w:t>
      </w:r>
      <w:r w:rsidR="00E13943">
        <w:t>.</w:t>
      </w:r>
      <w:r w:rsidR="00E13943">
        <w:tab/>
      </w:r>
      <w:r w:rsidR="005D326C">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klimaatbestendig</w:t>
      </w:r>
      <w:r w:rsidR="00FF3FAC">
        <w:t xml:space="preserve"> </w:t>
      </w:r>
      <w:r w:rsidR="005D326C">
        <w:t>woongebied;</w:t>
      </w:r>
      <w:r w:rsidR="00FF3FAC">
        <w:t xml:space="preserve"> </w:t>
      </w:r>
      <w:r w:rsidR="005D326C">
        <w:t>en</w:t>
      </w:r>
    </w:p>
    <w:p w14:paraId="7802865A" w14:textId="74369175" w:rsidR="005D326C" w:rsidRDefault="009C5C55" w:rsidP="006B3802">
      <w:pPr>
        <w:pStyle w:val="Opsommingmetnummering"/>
      </w:pPr>
      <w:r>
        <w:t>p</w:t>
      </w:r>
      <w:r w:rsidR="00E13943">
        <w:t>.</w:t>
      </w:r>
      <w:r w:rsidR="00E13943">
        <w:tab/>
      </w:r>
      <w:r w:rsidR="005D326C">
        <w:t>het</w:t>
      </w:r>
      <w:r w:rsidR="00FF3FAC">
        <w:t xml:space="preserve"> </w:t>
      </w:r>
      <w:r w:rsidR="005D326C">
        <w:t>realiseren</w:t>
      </w:r>
      <w:r w:rsidR="00FF3FAC">
        <w:t xml:space="preserve"> </w:t>
      </w:r>
      <w:r w:rsidR="005D326C">
        <w:t>van</w:t>
      </w:r>
      <w:r w:rsidR="00FF3FAC">
        <w:t xml:space="preserve"> </w:t>
      </w:r>
      <w:r w:rsidR="005D326C">
        <w:t>een</w:t>
      </w:r>
      <w:r w:rsidR="00FF3FAC">
        <w:t xml:space="preserve"> </w:t>
      </w:r>
      <w:r w:rsidR="005D326C">
        <w:t>speel-</w:t>
      </w:r>
      <w:r w:rsidR="00FF3FAC">
        <w:t xml:space="preserve"> </w:t>
      </w:r>
      <w:r w:rsidR="005D326C">
        <w:t>en</w:t>
      </w:r>
      <w:r w:rsidR="00FF3FAC">
        <w:t xml:space="preserve"> </w:t>
      </w:r>
      <w:r w:rsidR="005D326C">
        <w:t>beweegvriendelijk</w:t>
      </w:r>
      <w:r w:rsidR="00FF3FAC">
        <w:t xml:space="preserve"> </w:t>
      </w:r>
      <w:r w:rsidR="005D326C">
        <w:t>woongebied.</w:t>
      </w:r>
    </w:p>
    <w:p w14:paraId="2D505CC5" w14:textId="01254411" w:rsidR="003876F0" w:rsidRPr="00E0565B" w:rsidRDefault="003876F0" w:rsidP="003A78EE">
      <w:pPr>
        <w:pStyle w:val="Kop6"/>
      </w:pPr>
      <w:r w:rsidRPr="00E0565B">
        <w:t>Artikel</w:t>
      </w:r>
      <w:r w:rsidR="00FF3FAC">
        <w:t xml:space="preserve"> </w:t>
      </w:r>
      <w:r w:rsidRPr="00E0565B">
        <w:t>4.63</w:t>
      </w:r>
      <w:r w:rsidRPr="00E0565B">
        <w:tab/>
        <w:t>Regels</w:t>
      </w:r>
      <w:r w:rsidR="00FF3FAC">
        <w:t xml:space="preserve"> </w:t>
      </w:r>
      <w:r w:rsidRPr="00E0565B">
        <w:t>voor</w:t>
      </w:r>
      <w:r w:rsidR="00FF3FAC">
        <w:t xml:space="preserve"> </w:t>
      </w:r>
      <w:r w:rsidRPr="00E0565B">
        <w:t>activiteiten</w:t>
      </w:r>
      <w:r w:rsidR="00FF3FAC">
        <w:t xml:space="preserve"> </w:t>
      </w:r>
      <w:r w:rsidRPr="00E0565B">
        <w:t>met</w:t>
      </w:r>
      <w:r w:rsidR="00FF3FAC">
        <w:t xml:space="preserve"> </w:t>
      </w:r>
      <w:r w:rsidRPr="00E0565B">
        <w:t>gebruiksruimte</w:t>
      </w:r>
    </w:p>
    <w:p w14:paraId="19741DBB" w14:textId="05675FE7" w:rsidR="00E13943" w:rsidRPr="00E0565B" w:rsidRDefault="00DB5589" w:rsidP="00DB5589">
      <w:pPr>
        <w:pStyle w:val="Lidmetnummering"/>
      </w:pPr>
      <w:r w:rsidRPr="00E0565B">
        <w:t>1</w:t>
      </w:r>
      <w:r w:rsidRPr="00E0565B">
        <w:tab/>
      </w:r>
      <w:r w:rsidR="005D326C" w:rsidRPr="00E0565B">
        <w:t>Met</w:t>
      </w:r>
      <w:r w:rsidR="00FF3FAC">
        <w:t xml:space="preserve"> </w:t>
      </w:r>
      <w:r w:rsidR="005D326C" w:rsidRPr="00E0565B">
        <w:t>het</w:t>
      </w:r>
      <w:r w:rsidR="00FF3FAC">
        <w:t xml:space="preserve"> </w:t>
      </w:r>
      <w:r w:rsidR="005D326C" w:rsidRPr="00E0565B">
        <w:t>oog</w:t>
      </w:r>
      <w:r w:rsidR="00FF3FAC">
        <w:t xml:space="preserve"> </w:t>
      </w:r>
      <w:r w:rsidR="005D326C" w:rsidRPr="00E0565B">
        <w:t>op</w:t>
      </w:r>
      <w:r w:rsidR="00FF3FAC">
        <w:t xml:space="preserve"> </w:t>
      </w:r>
      <w:r w:rsidR="005D326C" w:rsidRPr="00E0565B">
        <w:t>een</w:t>
      </w:r>
      <w:r w:rsidR="00FF3FAC">
        <w:t xml:space="preserve"> </w:t>
      </w:r>
      <w:r w:rsidR="005D326C" w:rsidRPr="00E0565B">
        <w:t>evenwichtige</w:t>
      </w:r>
      <w:r w:rsidR="00FF3FAC">
        <w:t xml:space="preserve"> </w:t>
      </w:r>
      <w:r w:rsidR="005D326C" w:rsidRPr="00E0565B">
        <w:t>toedeling</w:t>
      </w:r>
      <w:r w:rsidR="00FF3FAC">
        <w:t xml:space="preserve"> </w:t>
      </w:r>
      <w:r w:rsidR="005D326C" w:rsidRPr="00E0565B">
        <w:t>van</w:t>
      </w:r>
      <w:r w:rsidR="00FF3FAC">
        <w:t xml:space="preserve"> </w:t>
      </w:r>
      <w:r w:rsidR="005D326C" w:rsidRPr="00E0565B">
        <w:t>functies</w:t>
      </w:r>
      <w:r w:rsidR="00FF3FAC">
        <w:t xml:space="preserve"> </w:t>
      </w:r>
      <w:r w:rsidR="005D326C" w:rsidRPr="00E0565B">
        <w:t>aan</w:t>
      </w:r>
      <w:r w:rsidR="00FF3FAC">
        <w:t xml:space="preserve"> </w:t>
      </w:r>
      <w:r w:rsidR="005D326C" w:rsidRPr="00E0565B">
        <w:t>locaties</w:t>
      </w:r>
      <w:r w:rsidR="00FF3FAC">
        <w:t xml:space="preserve"> </w:t>
      </w:r>
      <w:r w:rsidR="005D326C" w:rsidRPr="00E0565B">
        <w:t>worden</w:t>
      </w:r>
      <w:r w:rsidR="00FF3FAC">
        <w:t xml:space="preserve"> </w:t>
      </w:r>
      <w:r w:rsidR="005D326C" w:rsidRPr="00E0565B">
        <w:t>binnen</w:t>
      </w:r>
      <w:r w:rsidR="00FF3FAC">
        <w:t xml:space="preserve"> </w:t>
      </w:r>
      <w:commentRangeStart w:id="29"/>
      <w:r w:rsidR="005D326C" w:rsidRPr="00553463">
        <w:rPr>
          <w:rStyle w:val="Noemer"/>
        </w:rPr>
        <w:t>Woongebied-Transformatie</w:t>
      </w:r>
      <w:commentRangeEnd w:id="29"/>
      <w:r w:rsidR="001F76F9">
        <w:rPr>
          <w:rStyle w:val="Verwijzingopmerking"/>
        </w:rPr>
        <w:commentReference w:id="29"/>
      </w:r>
      <w:r w:rsidR="005D326C" w:rsidRPr="00E0565B">
        <w:t>,</w:t>
      </w:r>
      <w:r w:rsidR="00FF3FAC">
        <w:t xml:space="preserve"> </w:t>
      </w:r>
      <w:r w:rsidR="005D326C" w:rsidRPr="00E0565B">
        <w:t>voor</w:t>
      </w:r>
      <w:r w:rsidR="00FF3FAC">
        <w:t xml:space="preserve"> </w:t>
      </w:r>
      <w:r w:rsidR="005D326C" w:rsidRPr="00E0565B">
        <w:t>zover</w:t>
      </w:r>
      <w:r w:rsidR="00FF3FAC">
        <w:t xml:space="preserve"> </w:t>
      </w:r>
      <w:r w:rsidR="005D326C" w:rsidRPr="00E0565B">
        <w:t>het</w:t>
      </w:r>
      <w:r w:rsidR="00FF3FAC">
        <w:t xml:space="preserve"> </w:t>
      </w:r>
      <w:r w:rsidR="005D326C" w:rsidRPr="00E0565B">
        <w:t>gaat</w:t>
      </w:r>
      <w:r w:rsidR="00FF3FAC">
        <w:t xml:space="preserve"> </w:t>
      </w:r>
      <w:r w:rsidR="005D326C" w:rsidRPr="00E0565B">
        <w:t>om</w:t>
      </w:r>
      <w:r w:rsidR="00FF3FAC">
        <w:t xml:space="preserve"> </w:t>
      </w:r>
      <w:r w:rsidR="005D326C" w:rsidRPr="00E0565B">
        <w:t>activiteiten</w:t>
      </w:r>
      <w:r w:rsidR="00FF3FAC">
        <w:t xml:space="preserve"> </w:t>
      </w:r>
      <w:r w:rsidR="005D326C" w:rsidRPr="00E0565B">
        <w:t>met</w:t>
      </w:r>
      <w:r w:rsidR="00FF3FAC">
        <w:t xml:space="preserve"> </w:t>
      </w:r>
      <w:r w:rsidR="005D326C" w:rsidRPr="00E0565B">
        <w:t>gebruiksruimte</w:t>
      </w:r>
      <w:r w:rsidR="00FF3FAC">
        <w:t xml:space="preserve"> </w:t>
      </w:r>
      <w:r w:rsidR="005D326C" w:rsidRPr="00E0565B">
        <w:t>als</w:t>
      </w:r>
      <w:r w:rsidR="00FF3FAC">
        <w:t xml:space="preserve"> </w:t>
      </w:r>
      <w:r w:rsidR="005D326C" w:rsidRPr="00E0565B">
        <w:t>bedoeld</w:t>
      </w:r>
      <w:r w:rsidR="00FF3FAC">
        <w:t xml:space="preserve"> </w:t>
      </w:r>
      <w:r w:rsidR="005D326C" w:rsidRPr="00E0565B">
        <w:t>in</w:t>
      </w:r>
      <w:r w:rsidR="00FF3FAC">
        <w:t xml:space="preserve"> </w:t>
      </w:r>
      <w:r w:rsidR="005D326C" w:rsidRPr="00E0565B">
        <w:t>artikel</w:t>
      </w:r>
      <w:r w:rsidR="00FF3FAC">
        <w:t xml:space="preserve"> </w:t>
      </w:r>
      <w:r w:rsidR="005D326C" w:rsidRPr="00E0565B">
        <w:t>4.53,</w:t>
      </w:r>
      <w:r w:rsidR="00FF3FAC">
        <w:t xml:space="preserve"> </w:t>
      </w:r>
      <w:r w:rsidR="005D326C" w:rsidRPr="00E0565B">
        <w:t>alleen</w:t>
      </w:r>
      <w:r w:rsidR="00FF3FAC">
        <w:t xml:space="preserve"> </w:t>
      </w:r>
      <w:r w:rsidR="005D326C" w:rsidRPr="00E0565B">
        <w:t>de</w:t>
      </w:r>
      <w:r w:rsidR="00FF3FAC">
        <w:t xml:space="preserve"> </w:t>
      </w:r>
      <w:r w:rsidR="005D326C" w:rsidRPr="00E0565B">
        <w:t>volgende</w:t>
      </w:r>
      <w:r w:rsidR="00FF3FAC">
        <w:t xml:space="preserve"> </w:t>
      </w:r>
      <w:r w:rsidR="005D326C" w:rsidRPr="00E0565B">
        <w:t>activiteiten</w:t>
      </w:r>
      <w:r w:rsidR="00FF3FAC">
        <w:t xml:space="preserve"> </w:t>
      </w:r>
      <w:r w:rsidR="005D326C" w:rsidRPr="00E0565B">
        <w:t>verricht:</w:t>
      </w:r>
    </w:p>
    <w:p w14:paraId="56224FC3" w14:textId="3B312B47" w:rsidR="00E13943" w:rsidRPr="00E0565B" w:rsidRDefault="008F1D4B" w:rsidP="00316A3C">
      <w:pPr>
        <w:pStyle w:val="Opsommingmetnummering"/>
      </w:pPr>
      <w:r w:rsidRPr="00E0565B">
        <w:t>a</w:t>
      </w:r>
      <w:r w:rsidR="00E13943" w:rsidRPr="00E0565B">
        <w:t>.</w:t>
      </w:r>
      <w:r w:rsidR="00E13943" w:rsidRPr="00E0565B">
        <w:tab/>
      </w:r>
      <w:r w:rsidR="005D326C" w:rsidRPr="00E0565B">
        <w:t>dienstverleningsactiviteiten,</w:t>
      </w:r>
      <w:r w:rsidR="00FF3FAC">
        <w:t xml:space="preserve"> </w:t>
      </w:r>
      <w:r w:rsidR="005D326C" w:rsidRPr="00E0565B">
        <w:t>uitsluitend</w:t>
      </w:r>
      <w:r w:rsidR="00FF3FAC">
        <w:t xml:space="preserve"> </w:t>
      </w:r>
      <w:r w:rsidR="006E6164" w:rsidRPr="00E0565B">
        <w:t>binnen</w:t>
      </w:r>
      <w:r w:rsidR="00FF3FAC">
        <w:t xml:space="preserve"> </w:t>
      </w:r>
      <w:r w:rsidR="00CD5DD5">
        <w:t>de</w:t>
      </w:r>
      <w:r w:rsidR="00FF3FAC">
        <w:t xml:space="preserve"> </w:t>
      </w:r>
      <w:r w:rsidR="00CD5DD5">
        <w:t>locatie</w:t>
      </w:r>
      <w:r w:rsidR="00FF3FAC">
        <w:t xml:space="preserve"> </w:t>
      </w:r>
      <w:commentRangeStart w:id="30"/>
      <w:r w:rsidR="003E6E30" w:rsidRPr="00553463">
        <w:rPr>
          <w:rStyle w:val="Noemer"/>
        </w:rPr>
        <w:t>Begane grond</w:t>
      </w:r>
      <w:commentRangeEnd w:id="30"/>
      <w:r w:rsidR="00316A3C" w:rsidRPr="00553463">
        <w:commentReference w:id="30"/>
      </w:r>
      <w:r w:rsidR="00FF3FAC">
        <w:t xml:space="preserve"> </w:t>
      </w:r>
      <w:r w:rsidR="007B7223">
        <w:t>op</w:t>
      </w:r>
      <w:r w:rsidR="00FF3FAC">
        <w:t xml:space="preserve"> </w:t>
      </w:r>
      <w:r w:rsidR="007B7223">
        <w:t>de</w:t>
      </w:r>
      <w:r w:rsidR="00FF3FAC">
        <w:t xml:space="preserve"> </w:t>
      </w:r>
      <w:r w:rsidR="007B7223">
        <w:t>begane</w:t>
      </w:r>
      <w:r w:rsidR="00FF3FAC">
        <w:t xml:space="preserve"> </w:t>
      </w:r>
      <w:r w:rsidR="007B7223">
        <w:t>grond</w:t>
      </w:r>
      <w:r w:rsidR="00FF3FAC">
        <w:t xml:space="preserve"> </w:t>
      </w:r>
      <w:r w:rsidR="00002970">
        <w:t>en</w:t>
      </w:r>
      <w:r w:rsidR="00FF3FAC">
        <w:t xml:space="preserve"> </w:t>
      </w:r>
      <w:r w:rsidR="00002970">
        <w:t>op</w:t>
      </w:r>
      <w:r w:rsidR="00FF3FAC">
        <w:t xml:space="preserve"> </w:t>
      </w:r>
      <w:r w:rsidR="00002970">
        <w:t>de</w:t>
      </w:r>
      <w:r w:rsidR="00FF3FAC">
        <w:t xml:space="preserve"> </w:t>
      </w:r>
      <w:r w:rsidR="00002970">
        <w:t>eerste</w:t>
      </w:r>
      <w:r w:rsidR="00FF3FAC">
        <w:t xml:space="preserve"> </w:t>
      </w:r>
      <w:r w:rsidR="00002970">
        <w:t>verdieping</w:t>
      </w:r>
      <w:r w:rsidR="003E6E30">
        <w:t>;</w:t>
      </w:r>
    </w:p>
    <w:p w14:paraId="73854658" w14:textId="439BBFF0" w:rsidR="00E13943" w:rsidRPr="00E0565B" w:rsidRDefault="008F1D4B" w:rsidP="004D5D21">
      <w:pPr>
        <w:pStyle w:val="Opsommingmetnummering"/>
      </w:pPr>
      <w:r w:rsidRPr="00E0565B">
        <w:t>b</w:t>
      </w:r>
      <w:r w:rsidR="00E13943" w:rsidRPr="00E0565B">
        <w:t>.</w:t>
      </w:r>
      <w:r w:rsidR="00E13943" w:rsidRPr="00E0565B">
        <w:tab/>
      </w:r>
      <w:r w:rsidR="005D326C" w:rsidRPr="00E0565B">
        <w:t>horeca-activiteiten,</w:t>
      </w:r>
      <w:r w:rsidR="00FF3FAC">
        <w:t xml:space="preserve"> </w:t>
      </w:r>
      <w:r w:rsidR="005D326C" w:rsidRPr="00E0565B">
        <w:t>uitsluitend</w:t>
      </w:r>
      <w:r w:rsidR="00FF3FAC">
        <w:t xml:space="preserve"> </w:t>
      </w:r>
      <w:r w:rsidR="000E69E4" w:rsidRPr="00E0565B">
        <w:t>binnen</w:t>
      </w:r>
      <w:r w:rsidR="00FF3FAC">
        <w:t xml:space="preserve"> </w:t>
      </w:r>
      <w:r w:rsidR="00316A3C">
        <w:t>de</w:t>
      </w:r>
      <w:r w:rsidR="00FF3FAC">
        <w:t xml:space="preserve"> </w:t>
      </w:r>
      <w:r w:rsidR="00316A3C">
        <w:t>locatie</w:t>
      </w:r>
      <w:r w:rsidR="00FF3FAC">
        <w:t xml:space="preserve"> </w:t>
      </w:r>
      <w:commentRangeStart w:id="31"/>
      <w:r w:rsidR="00316A3C" w:rsidRPr="00553463">
        <w:rPr>
          <w:rStyle w:val="Noemer"/>
        </w:rPr>
        <w:t>Begane grond</w:t>
      </w:r>
      <w:commentRangeEnd w:id="31"/>
      <w:r w:rsidR="004D5D21" w:rsidRPr="00553463">
        <w:commentReference w:id="31"/>
      </w:r>
      <w:r w:rsidR="00FF3FAC">
        <w:t xml:space="preserve"> </w:t>
      </w:r>
      <w:r w:rsidR="00DE68FD">
        <w:t>op</w:t>
      </w:r>
      <w:r w:rsidR="00FF3FAC">
        <w:t xml:space="preserve"> </w:t>
      </w:r>
      <w:r w:rsidR="00DE68FD">
        <w:t>de</w:t>
      </w:r>
      <w:r w:rsidR="00FF3FAC">
        <w:t xml:space="preserve"> </w:t>
      </w:r>
      <w:r w:rsidR="00DE68FD">
        <w:t>begane</w:t>
      </w:r>
      <w:r w:rsidR="00FF3FAC">
        <w:t xml:space="preserve"> </w:t>
      </w:r>
      <w:r w:rsidR="00DE68FD">
        <w:t>grond</w:t>
      </w:r>
      <w:r w:rsidR="00FF3FAC">
        <w:t xml:space="preserve"> </w:t>
      </w:r>
      <w:r w:rsidR="00002970">
        <w:t>en</w:t>
      </w:r>
      <w:r w:rsidR="00FF3FAC">
        <w:t xml:space="preserve"> </w:t>
      </w:r>
      <w:r w:rsidR="00002970">
        <w:t>op</w:t>
      </w:r>
      <w:r w:rsidR="00FF3FAC">
        <w:t xml:space="preserve"> </w:t>
      </w:r>
      <w:r w:rsidR="00002970">
        <w:t>de</w:t>
      </w:r>
      <w:r w:rsidR="00FF3FAC">
        <w:t xml:space="preserve"> </w:t>
      </w:r>
      <w:r w:rsidR="00002970">
        <w:t>eerste</w:t>
      </w:r>
      <w:r w:rsidR="00FF3FAC">
        <w:t xml:space="preserve"> </w:t>
      </w:r>
      <w:r w:rsidR="00002970">
        <w:t>verdieping</w:t>
      </w:r>
      <w:r w:rsidR="00FF3FAC">
        <w:t xml:space="preserve"> </w:t>
      </w:r>
      <w:r w:rsidR="004D5D21">
        <w:t>e</w:t>
      </w:r>
      <w:r w:rsidR="00DE76EC">
        <w:t>n</w:t>
      </w:r>
      <w:r w:rsidR="00FF3FAC">
        <w:t xml:space="preserve"> </w:t>
      </w:r>
      <w:r w:rsidR="00DE76EC" w:rsidRPr="00DE76EC">
        <w:t>voor</w:t>
      </w:r>
      <w:r w:rsidR="00FF3FAC">
        <w:t xml:space="preserve"> </w:t>
      </w:r>
      <w:r w:rsidR="00DE76EC" w:rsidRPr="00DE76EC">
        <w:t>zover</w:t>
      </w:r>
      <w:r w:rsidR="00FF3FAC">
        <w:t xml:space="preserve"> </w:t>
      </w:r>
      <w:r w:rsidR="00DE76EC" w:rsidRPr="00DE76EC">
        <w:t>de</w:t>
      </w:r>
      <w:r w:rsidR="00FF3FAC">
        <w:t xml:space="preserve"> </w:t>
      </w:r>
      <w:r w:rsidR="00DE76EC" w:rsidRPr="00DE76EC">
        <w:t>horeca-activiteiten</w:t>
      </w:r>
      <w:r w:rsidR="00FF3FAC">
        <w:t xml:space="preserve"> </w:t>
      </w:r>
      <w:r w:rsidR="00DE76EC" w:rsidRPr="00DE76EC">
        <w:t>niet</w:t>
      </w:r>
      <w:r w:rsidR="00FF3FAC">
        <w:t xml:space="preserve"> </w:t>
      </w:r>
      <w:r w:rsidR="00DE76EC" w:rsidRPr="00DE76EC">
        <w:t>inpandig</w:t>
      </w:r>
      <w:r w:rsidR="00FF3FAC">
        <w:t xml:space="preserve"> </w:t>
      </w:r>
      <w:r w:rsidR="00DE76EC" w:rsidRPr="00DE76EC">
        <w:t>plaatsvinden,</w:t>
      </w:r>
      <w:r w:rsidR="00FF3FAC">
        <w:t xml:space="preserve"> </w:t>
      </w:r>
      <w:r w:rsidR="00DE76EC" w:rsidRPr="00DE76EC">
        <w:t>uitsluitend</w:t>
      </w:r>
      <w:r w:rsidR="00FF3FAC">
        <w:t xml:space="preserve"> </w:t>
      </w:r>
      <w:r w:rsidR="00DE76EC" w:rsidRPr="00DE76EC">
        <w:t>binnen</w:t>
      </w:r>
      <w:r w:rsidR="00FF3FAC">
        <w:t xml:space="preserve"> </w:t>
      </w:r>
      <w:r w:rsidR="004D5D21">
        <w:t>de</w:t>
      </w:r>
      <w:r w:rsidR="00FF3FAC">
        <w:t xml:space="preserve"> </w:t>
      </w:r>
      <w:r w:rsidR="004D5D21">
        <w:t>locatie</w:t>
      </w:r>
      <w:r w:rsidR="00FF3FAC">
        <w:t xml:space="preserve"> </w:t>
      </w:r>
      <w:commentRangeStart w:id="32"/>
      <w:r w:rsidR="004D5D21" w:rsidRPr="00553463">
        <w:rPr>
          <w:rStyle w:val="Noemer"/>
        </w:rPr>
        <w:t>Terras</w:t>
      </w:r>
      <w:commentRangeEnd w:id="32"/>
      <w:r w:rsidR="004D5D21">
        <w:rPr>
          <w:rStyle w:val="Verwijzingopmerking"/>
        </w:rPr>
        <w:commentReference w:id="32"/>
      </w:r>
      <w:r w:rsidR="004D5D21">
        <w:t>;</w:t>
      </w:r>
    </w:p>
    <w:p w14:paraId="4DB441EE" w14:textId="4BA8F2E6" w:rsidR="00E13943" w:rsidRDefault="008F1D4B" w:rsidP="005C4E6E">
      <w:pPr>
        <w:pStyle w:val="Opsommingmetnummering"/>
      </w:pPr>
      <w:r w:rsidRPr="00E0565B">
        <w:t>c</w:t>
      </w:r>
      <w:r w:rsidR="00E13943" w:rsidRPr="00E0565B">
        <w:t>.</w:t>
      </w:r>
      <w:r w:rsidR="00E13943" w:rsidRPr="00E0565B">
        <w:tab/>
      </w:r>
      <w:r w:rsidR="005D326C" w:rsidRPr="00E0565B">
        <w:t>maatschappelijke</w:t>
      </w:r>
      <w:r w:rsidR="00FF3FAC">
        <w:t xml:space="preserve"> </w:t>
      </w:r>
      <w:r w:rsidR="005D326C" w:rsidRPr="00E0565B">
        <w:t>activiteiten:</w:t>
      </w:r>
    </w:p>
    <w:p w14:paraId="36E2B85F" w14:textId="68A3B56C" w:rsidR="00761425" w:rsidRDefault="006F3B50" w:rsidP="00BA797E">
      <w:pPr>
        <w:pStyle w:val="Opsommingmetnummering"/>
        <w:ind w:left="850"/>
      </w:pPr>
      <w:r>
        <w:t>1.</w:t>
      </w:r>
      <w:r>
        <w:tab/>
      </w:r>
      <w:r w:rsidR="00017389">
        <w:t>uitsluitend</w:t>
      </w:r>
      <w:r w:rsidR="00FF3FAC">
        <w:t xml:space="preserve"> </w:t>
      </w:r>
      <w:r w:rsidR="00017389">
        <w:t>als</w:t>
      </w:r>
      <w:r w:rsidR="00FF3FAC">
        <w:t xml:space="preserve"> </w:t>
      </w:r>
      <w:r w:rsidR="00017389">
        <w:t>het</w:t>
      </w:r>
      <w:r w:rsidR="00FF3FAC">
        <w:t xml:space="preserve"> </w:t>
      </w:r>
      <w:r w:rsidR="00017389">
        <w:t>gaat</w:t>
      </w:r>
      <w:r w:rsidR="00FF3FAC">
        <w:t xml:space="preserve"> </w:t>
      </w:r>
      <w:r w:rsidR="00017389">
        <w:t>om</w:t>
      </w:r>
      <w:r w:rsidR="00FF3FAC">
        <w:t xml:space="preserve"> </w:t>
      </w:r>
      <w:r w:rsidR="00017389">
        <w:t>maatschappelijke</w:t>
      </w:r>
      <w:r w:rsidR="00FF3FAC">
        <w:t xml:space="preserve"> </w:t>
      </w:r>
      <w:r w:rsidR="00017389">
        <w:t>activiteit</w:t>
      </w:r>
      <w:r w:rsidR="00425BB9">
        <w:t>en</w:t>
      </w:r>
      <w:r w:rsidR="00FF3FAC">
        <w:t xml:space="preserve"> </w:t>
      </w:r>
      <w:r w:rsidR="00017389">
        <w:t>–</w:t>
      </w:r>
      <w:r w:rsidR="00FF3FAC">
        <w:t xml:space="preserve"> </w:t>
      </w:r>
      <w:r w:rsidR="00017389">
        <w:t>categorie</w:t>
      </w:r>
      <w:r w:rsidR="00FF3FAC">
        <w:t xml:space="preserve"> </w:t>
      </w:r>
      <w:r w:rsidR="00C408F8">
        <w:t>I</w:t>
      </w:r>
      <w:r w:rsidR="00017389">
        <w:t>,</w:t>
      </w:r>
      <w:r w:rsidR="00FF3FAC">
        <w:t xml:space="preserve"> </w:t>
      </w:r>
      <w:r w:rsidR="00017389">
        <w:t>binnen</w:t>
      </w:r>
      <w:r w:rsidR="00FF3FAC">
        <w:t xml:space="preserve"> </w:t>
      </w:r>
      <w:r w:rsidR="00017389">
        <w:t>de</w:t>
      </w:r>
      <w:r w:rsidR="00FF3FAC">
        <w:t xml:space="preserve"> </w:t>
      </w:r>
      <w:r w:rsidR="00017389">
        <w:t>locatie</w:t>
      </w:r>
      <w:r w:rsidR="00FF3FAC">
        <w:t xml:space="preserve"> </w:t>
      </w:r>
      <w:commentRangeStart w:id="33"/>
      <w:r w:rsidR="00D155AD" w:rsidRPr="00553463">
        <w:rPr>
          <w:rStyle w:val="Noemer"/>
        </w:rPr>
        <w:t>Maatschappelijke activiteiten - categorie I</w:t>
      </w:r>
      <w:commentRangeEnd w:id="33"/>
      <w:r w:rsidR="00C408F8" w:rsidRPr="00553463">
        <w:commentReference w:id="33"/>
      </w:r>
      <w:r w:rsidR="00C408F8">
        <w:t>;</w:t>
      </w:r>
    </w:p>
    <w:p w14:paraId="22DF23DF" w14:textId="2CCB9AB9" w:rsidR="00C3230E" w:rsidRDefault="006F3B50" w:rsidP="00BA797E">
      <w:pPr>
        <w:pStyle w:val="Opsommingmetnummering"/>
        <w:ind w:left="850"/>
      </w:pPr>
      <w:r>
        <w:t>2.</w:t>
      </w:r>
      <w:r>
        <w:tab/>
      </w:r>
      <w:r w:rsidR="00C408F8">
        <w:t>uitsl</w:t>
      </w:r>
      <w:r w:rsidR="006E06BA" w:rsidRPr="00E0565B">
        <w:t>uitend</w:t>
      </w:r>
      <w:r w:rsidR="00FF3FAC">
        <w:t xml:space="preserve"> </w:t>
      </w:r>
      <w:r w:rsidR="006E06BA" w:rsidRPr="00E0565B">
        <w:t>als</w:t>
      </w:r>
      <w:r w:rsidR="00FF3FAC">
        <w:t xml:space="preserve"> </w:t>
      </w:r>
      <w:r w:rsidR="006E06BA" w:rsidRPr="00E0565B">
        <w:t>het</w:t>
      </w:r>
      <w:r w:rsidR="00FF3FAC">
        <w:t xml:space="preserve"> </w:t>
      </w:r>
      <w:r w:rsidR="006E06BA" w:rsidRPr="00E0565B">
        <w:t>gaat</w:t>
      </w:r>
      <w:r w:rsidR="00FF3FAC">
        <w:t xml:space="preserve"> </w:t>
      </w:r>
      <w:r w:rsidR="006E06BA" w:rsidRPr="00E0565B">
        <w:t>om</w:t>
      </w:r>
      <w:r w:rsidR="00FF3FAC">
        <w:t xml:space="preserve"> </w:t>
      </w:r>
      <w:r w:rsidR="009750B8" w:rsidRPr="00E0565B">
        <w:t>het</w:t>
      </w:r>
      <w:r w:rsidR="00FF3FAC">
        <w:t xml:space="preserve"> </w:t>
      </w:r>
      <w:r w:rsidR="005D326C" w:rsidRPr="00E0565B">
        <w:t>exploiteren</w:t>
      </w:r>
      <w:r w:rsidR="00FF3FAC">
        <w:t xml:space="preserve"> </w:t>
      </w:r>
      <w:r w:rsidR="005D326C" w:rsidRPr="00E0565B">
        <w:t>van</w:t>
      </w:r>
      <w:r w:rsidR="00FF3FAC">
        <w:t xml:space="preserve"> </w:t>
      </w:r>
      <w:r w:rsidR="005D326C" w:rsidRPr="00E0565B">
        <w:t>een</w:t>
      </w:r>
      <w:r w:rsidR="00FF3FAC">
        <w:t xml:space="preserve"> </w:t>
      </w:r>
      <w:r w:rsidR="005D326C" w:rsidRPr="00E0565B">
        <w:t>kliniek</w:t>
      </w:r>
      <w:r w:rsidR="00FF3FAC">
        <w:t xml:space="preserve"> </w:t>
      </w:r>
      <w:r w:rsidR="005D326C" w:rsidRPr="00E0565B">
        <w:t>voor</w:t>
      </w:r>
      <w:r w:rsidR="00FF3FAC">
        <w:t xml:space="preserve"> </w:t>
      </w:r>
      <w:r w:rsidR="005D326C" w:rsidRPr="00E0565B">
        <w:t>verslavingszorg,</w:t>
      </w:r>
      <w:r w:rsidR="00FF3FAC">
        <w:t xml:space="preserve"> </w:t>
      </w:r>
      <w:r w:rsidR="005D326C" w:rsidRPr="00E0565B">
        <w:t>als</w:t>
      </w:r>
      <w:r w:rsidR="00FF3FAC">
        <w:t xml:space="preserve"> </w:t>
      </w:r>
      <w:r w:rsidR="005D326C" w:rsidRPr="00E0565B">
        <w:t>bedoeld</w:t>
      </w:r>
      <w:r w:rsidR="00FF3FAC">
        <w:t xml:space="preserve"> </w:t>
      </w:r>
      <w:r w:rsidR="005D326C" w:rsidRPr="00E0565B">
        <w:t>in</w:t>
      </w:r>
      <w:r w:rsidR="00FF3FAC">
        <w:t xml:space="preserve"> </w:t>
      </w:r>
      <w:r w:rsidR="005D326C" w:rsidRPr="00E0565B">
        <w:t>Artikel</w:t>
      </w:r>
      <w:r w:rsidR="00FF3FAC">
        <w:t xml:space="preserve"> </w:t>
      </w:r>
      <w:r w:rsidR="005D326C" w:rsidRPr="00E0565B">
        <w:t>5.</w:t>
      </w:r>
      <w:r w:rsidR="00462F09">
        <w:t>1063</w:t>
      </w:r>
      <w:r w:rsidR="00C203F6">
        <w:t>,</w:t>
      </w:r>
      <w:r w:rsidR="00FF3FAC">
        <w:t xml:space="preserve"> </w:t>
      </w:r>
      <w:r w:rsidR="00C203F6">
        <w:t>aanhef</w:t>
      </w:r>
      <w:r w:rsidR="00FF3FAC">
        <w:t xml:space="preserve"> </w:t>
      </w:r>
      <w:r w:rsidR="00C203F6">
        <w:t>en</w:t>
      </w:r>
      <w:r w:rsidR="00FF3FAC">
        <w:t xml:space="preserve"> </w:t>
      </w:r>
      <w:r w:rsidR="008B0E29">
        <w:t>onder</w:t>
      </w:r>
      <w:r w:rsidR="00FF3FAC">
        <w:t xml:space="preserve"> </w:t>
      </w:r>
      <w:r w:rsidR="008B0E29">
        <w:t>b</w:t>
      </w:r>
      <w:r w:rsidR="005D326C" w:rsidRPr="00E0565B">
        <w:t>,</w:t>
      </w:r>
      <w:r w:rsidR="00FF3FAC">
        <w:t xml:space="preserve"> </w:t>
      </w:r>
      <w:r w:rsidR="005D326C" w:rsidRPr="00E0565B">
        <w:t>binnen</w:t>
      </w:r>
      <w:r w:rsidR="00FF3FAC">
        <w:t xml:space="preserve"> </w:t>
      </w:r>
      <w:r w:rsidR="005D326C" w:rsidRPr="00E0565B">
        <w:t>de</w:t>
      </w:r>
      <w:r w:rsidR="00FF3FAC">
        <w:t xml:space="preserve"> </w:t>
      </w:r>
      <w:r w:rsidR="004D5D21">
        <w:t>locatie</w:t>
      </w:r>
      <w:r w:rsidR="00FF3FAC">
        <w:t xml:space="preserve"> </w:t>
      </w:r>
      <w:commentRangeStart w:id="34"/>
      <w:r w:rsidR="00FC41AE" w:rsidRPr="00553463">
        <w:rPr>
          <w:rStyle w:val="Noemer"/>
        </w:rPr>
        <w:t>Kliniek voor verslavingszorg</w:t>
      </w:r>
      <w:commentRangeEnd w:id="34"/>
      <w:r w:rsidR="00FC41AE">
        <w:rPr>
          <w:rStyle w:val="Verwijzingopmerking"/>
        </w:rPr>
        <w:commentReference w:id="34"/>
      </w:r>
      <w:r w:rsidR="00BE490C">
        <w:rPr>
          <w:rStyle w:val="Verwijzingopmerking"/>
        </w:rPr>
        <w:t>;</w:t>
      </w:r>
      <w:r w:rsidR="00FF3FAC">
        <w:rPr>
          <w:rStyle w:val="Verwijzingopmerking"/>
        </w:rPr>
        <w:t xml:space="preserve"> </w:t>
      </w:r>
      <w:r w:rsidR="005D326C" w:rsidRPr="00E0565B">
        <w:t>of</w:t>
      </w:r>
    </w:p>
    <w:p w14:paraId="7C461CAA" w14:textId="2F7DDB2C" w:rsidR="00655D85" w:rsidRDefault="006F3B50" w:rsidP="00BA797E">
      <w:pPr>
        <w:pStyle w:val="Opsommingmetnummering"/>
        <w:ind w:left="850"/>
      </w:pPr>
      <w:r>
        <w:t>3.</w:t>
      </w:r>
      <w:r>
        <w:tab/>
      </w:r>
      <w:r w:rsidR="00E53391" w:rsidRPr="00E0565B">
        <w:t>uitsluitend</w:t>
      </w:r>
      <w:r w:rsidR="00FF3FAC">
        <w:t xml:space="preserve"> </w:t>
      </w:r>
      <w:r w:rsidR="00E53391" w:rsidRPr="00E0565B">
        <w:t>als</w:t>
      </w:r>
      <w:r w:rsidR="00FF3FAC">
        <w:t xml:space="preserve"> </w:t>
      </w:r>
      <w:r w:rsidR="00E53391" w:rsidRPr="00E0565B">
        <w:t>het</w:t>
      </w:r>
      <w:r w:rsidR="00FF3FAC">
        <w:t xml:space="preserve"> </w:t>
      </w:r>
      <w:r w:rsidR="00E53391" w:rsidRPr="00E0565B">
        <w:t>gaat</w:t>
      </w:r>
      <w:r w:rsidR="00FF3FAC">
        <w:t xml:space="preserve"> </w:t>
      </w:r>
      <w:r w:rsidR="00E53391" w:rsidRPr="00E0565B">
        <w:t>om</w:t>
      </w:r>
      <w:r w:rsidR="00FF3FAC">
        <w:t xml:space="preserve"> </w:t>
      </w:r>
      <w:r w:rsidR="00E53391" w:rsidRPr="00E0565B">
        <w:t>een</w:t>
      </w:r>
      <w:r w:rsidR="00FF3FAC">
        <w:t xml:space="preserve"> </w:t>
      </w:r>
      <w:r w:rsidR="00E53391" w:rsidRPr="00E0565B">
        <w:t>begraafplaats</w:t>
      </w:r>
      <w:r w:rsidR="00C3230E">
        <w:t>,</w:t>
      </w:r>
      <w:r w:rsidR="00FF3FAC">
        <w:t xml:space="preserve"> </w:t>
      </w:r>
      <w:r w:rsidR="00C3230E">
        <w:t>als</w:t>
      </w:r>
      <w:r w:rsidR="00FF3FAC">
        <w:t xml:space="preserve"> </w:t>
      </w:r>
      <w:r w:rsidR="00C3230E">
        <w:t>bedoeld</w:t>
      </w:r>
      <w:r w:rsidR="00FF3FAC">
        <w:t xml:space="preserve"> </w:t>
      </w:r>
      <w:r w:rsidR="00C3230E">
        <w:t>in</w:t>
      </w:r>
      <w:r w:rsidR="00FF3FAC">
        <w:t xml:space="preserve"> </w:t>
      </w:r>
      <w:r w:rsidR="00C3230E">
        <w:t>Artikel</w:t>
      </w:r>
      <w:r w:rsidR="00FF3FAC">
        <w:t xml:space="preserve"> </w:t>
      </w:r>
      <w:r w:rsidR="00C3230E">
        <w:t>5.1069,</w:t>
      </w:r>
      <w:r w:rsidR="00FF3FAC">
        <w:t xml:space="preserve"> </w:t>
      </w:r>
      <w:r w:rsidR="00C3230E">
        <w:t>binnen</w:t>
      </w:r>
      <w:r w:rsidR="00FF3FAC">
        <w:t xml:space="preserve"> </w:t>
      </w:r>
      <w:r w:rsidR="005D326C" w:rsidRPr="00E0565B">
        <w:t>de</w:t>
      </w:r>
      <w:r w:rsidR="00FF3FAC">
        <w:t xml:space="preserve"> </w:t>
      </w:r>
      <w:r w:rsidR="0048637F">
        <w:t>locatie</w:t>
      </w:r>
      <w:r w:rsidR="00FF3FAC">
        <w:t xml:space="preserve"> </w:t>
      </w:r>
      <w:commentRangeStart w:id="35"/>
      <w:r w:rsidR="00C3230E" w:rsidRPr="00553463">
        <w:rPr>
          <w:rStyle w:val="Noemer"/>
        </w:rPr>
        <w:t>Begraafplaats</w:t>
      </w:r>
      <w:commentRangeEnd w:id="35"/>
      <w:r w:rsidR="00C3230E">
        <w:rPr>
          <w:rStyle w:val="Verwijzingopmerking"/>
        </w:rPr>
        <w:commentReference w:id="35"/>
      </w:r>
      <w:r w:rsidR="00761425">
        <w:t>;</w:t>
      </w:r>
    </w:p>
    <w:p w14:paraId="1CEAC52A" w14:textId="28C6A9EF" w:rsidR="002E4656" w:rsidRDefault="00A97094" w:rsidP="002E4656">
      <w:pPr>
        <w:pStyle w:val="Opsommingmetnummering"/>
      </w:pPr>
      <w:r>
        <w:t>d</w:t>
      </w:r>
      <w:r w:rsidR="00E13943" w:rsidRPr="00E0565B">
        <w:t>.</w:t>
      </w:r>
      <w:r w:rsidR="00E13943" w:rsidRPr="00E0565B">
        <w:tab/>
      </w:r>
      <w:r w:rsidR="005D326C" w:rsidRPr="00E0565B">
        <w:t>wonen.</w:t>
      </w:r>
    </w:p>
    <w:p w14:paraId="00545D2B" w14:textId="51472482" w:rsidR="00655D85" w:rsidRPr="008976FF" w:rsidRDefault="002E4656" w:rsidP="008976FF">
      <w:pPr>
        <w:pStyle w:val="Lidmetnummering"/>
      </w:pPr>
      <w:r w:rsidRPr="008976FF">
        <w:t>2</w:t>
      </w:r>
      <w:r w:rsidR="008976FF">
        <w:tab/>
      </w:r>
      <w:commentRangeStart w:id="36"/>
      <w:r w:rsidR="00C82603" w:rsidRPr="008976FF">
        <w:t>Bij</w:t>
      </w:r>
      <w:commentRangeEnd w:id="36"/>
      <w:r w:rsidR="00F152A3">
        <w:rPr>
          <w:rStyle w:val="Verwijzingopmerking"/>
        </w:rPr>
        <w:commentReference w:id="36"/>
      </w:r>
      <w:r w:rsidR="00FF3FAC">
        <w:t xml:space="preserve"> </w:t>
      </w:r>
      <w:r w:rsidR="00C82603" w:rsidRPr="008976FF">
        <w:t>het</w:t>
      </w:r>
      <w:r w:rsidR="00FF3FAC">
        <w:t xml:space="preserve"> </w:t>
      </w:r>
      <w:r w:rsidR="00C82603" w:rsidRPr="008976FF">
        <w:t>verrichten</w:t>
      </w:r>
      <w:r w:rsidR="00FF3FAC">
        <w:t xml:space="preserve"> </w:t>
      </w:r>
      <w:r w:rsidR="00C82603" w:rsidRPr="008976FF">
        <w:t>van</w:t>
      </w:r>
      <w:r w:rsidR="00FF3FAC">
        <w:t xml:space="preserve"> </w:t>
      </w:r>
      <w:r w:rsidR="00C82603" w:rsidRPr="008976FF">
        <w:t>dienstverleningsactiviteiten</w:t>
      </w:r>
      <w:r w:rsidR="00FF3FAC">
        <w:t xml:space="preserve"> </w:t>
      </w:r>
      <w:r w:rsidR="00C82603" w:rsidRPr="008976FF">
        <w:t>wordt</w:t>
      </w:r>
      <w:r w:rsidR="00FF3FAC">
        <w:t xml:space="preserve"> </w:t>
      </w:r>
      <w:r w:rsidR="00C82603" w:rsidRPr="008976FF">
        <w:t>voldaan</w:t>
      </w:r>
      <w:r w:rsidR="00FF3FAC">
        <w:t xml:space="preserve"> </w:t>
      </w:r>
      <w:r w:rsidR="00C82603" w:rsidRPr="008976FF">
        <w:t>aan:</w:t>
      </w:r>
    </w:p>
    <w:p w14:paraId="537070FA" w14:textId="07CFA7F8" w:rsidR="00655D85" w:rsidRPr="00CD44B5" w:rsidRDefault="00CD44B5" w:rsidP="000E2319">
      <w:pPr>
        <w:pStyle w:val="Opsommingmetnummering"/>
      </w:pPr>
      <w:r>
        <w:t>a</w:t>
      </w:r>
      <w:r w:rsidR="008976FF" w:rsidRPr="00CD44B5">
        <w:t>.</w:t>
      </w:r>
      <w:r w:rsidR="000E2319">
        <w:tab/>
      </w:r>
      <w:r w:rsidR="00C82603" w:rsidRPr="00CD44B5">
        <w:t>Paragraaf</w:t>
      </w:r>
      <w:r w:rsidR="00FF3FAC">
        <w:t xml:space="preserve"> </w:t>
      </w:r>
      <w:r w:rsidR="00C82603" w:rsidRPr="00CD44B5">
        <w:t>5.3.15</w:t>
      </w:r>
      <w:r w:rsidR="00FF3FAC">
        <w:t xml:space="preserve"> </w:t>
      </w:r>
      <w:r w:rsidR="00C82603" w:rsidRPr="00CD44B5">
        <w:t>Gebouw</w:t>
      </w:r>
      <w:r w:rsidR="00FF3FAC">
        <w:t xml:space="preserve"> </w:t>
      </w:r>
      <w:r w:rsidR="00C82603" w:rsidRPr="00CD44B5">
        <w:t>met</w:t>
      </w:r>
      <w:r w:rsidR="00FF3FAC">
        <w:t xml:space="preserve"> </w:t>
      </w:r>
      <w:r w:rsidR="00C82603" w:rsidRPr="00CD44B5">
        <w:t>parkeerbehoefte</w:t>
      </w:r>
      <w:r w:rsidR="00FF3FAC">
        <w:t xml:space="preserve"> </w:t>
      </w:r>
      <w:r w:rsidR="00C82603" w:rsidRPr="00CD44B5">
        <w:t>toevoegen</w:t>
      </w:r>
      <w:r w:rsidR="00FF3FAC">
        <w:t xml:space="preserve"> </w:t>
      </w:r>
      <w:r w:rsidR="00C82603" w:rsidRPr="00CD44B5">
        <w:t>–</w:t>
      </w:r>
      <w:r w:rsidR="00FF3FAC">
        <w:t xml:space="preserve"> </w:t>
      </w:r>
      <w:r w:rsidR="00C82603" w:rsidRPr="00CD44B5">
        <w:t>algemeen</w:t>
      </w:r>
      <w:r w:rsidR="00FF3FAC">
        <w:t xml:space="preserve"> </w:t>
      </w:r>
      <w:r>
        <w:t>PM</w:t>
      </w:r>
      <w:r w:rsidR="00C82603" w:rsidRPr="00CD44B5">
        <w:t>;</w:t>
      </w:r>
    </w:p>
    <w:p w14:paraId="1DC1F514" w14:textId="1BB0847D" w:rsidR="00655D85" w:rsidRPr="008976FF" w:rsidRDefault="00CD44B5" w:rsidP="000E2319">
      <w:pPr>
        <w:pStyle w:val="Opsommingmetnummering"/>
      </w:pPr>
      <w:r>
        <w:t>b</w:t>
      </w:r>
      <w:r w:rsidR="008976FF" w:rsidRPr="008976FF">
        <w:t>.</w:t>
      </w:r>
      <w:r w:rsidR="000E2319">
        <w:tab/>
      </w:r>
      <w:r w:rsidR="00C82603" w:rsidRPr="008976FF">
        <w:t>Paragraaf</w:t>
      </w:r>
      <w:r w:rsidR="00FF3FAC">
        <w:t xml:space="preserve"> </w:t>
      </w:r>
      <w:r w:rsidR="0075325C" w:rsidRPr="008976FF">
        <w:t>5.3.16/</w:t>
      </w:r>
      <w:r w:rsidR="00FF3FAC">
        <w:t xml:space="preserve"> </w:t>
      </w:r>
      <w:r w:rsidR="00C82603" w:rsidRPr="008976FF">
        <w:t>5.3.17</w:t>
      </w:r>
      <w:r w:rsidR="00FF3FAC">
        <w:t xml:space="preserve"> </w:t>
      </w:r>
      <w:r w:rsidR="00C82603" w:rsidRPr="008976FF">
        <w:t>/</w:t>
      </w:r>
      <w:r w:rsidR="00FF3FAC">
        <w:t xml:space="preserve"> </w:t>
      </w:r>
      <w:r w:rsidR="00C82603" w:rsidRPr="008976FF">
        <w:t>5.3.18</w:t>
      </w:r>
      <w:r w:rsidR="00FF3FAC">
        <w:t xml:space="preserve"> </w:t>
      </w:r>
      <w:r w:rsidR="00F579A5" w:rsidRPr="00F579A5">
        <w:t>Gebouw</w:t>
      </w:r>
      <w:r w:rsidR="00FF3FAC">
        <w:t xml:space="preserve"> </w:t>
      </w:r>
      <w:r w:rsidR="00F579A5" w:rsidRPr="00F579A5">
        <w:t>met</w:t>
      </w:r>
      <w:r w:rsidR="00FF3FAC">
        <w:t xml:space="preserve"> </w:t>
      </w:r>
      <w:r w:rsidR="00F579A5" w:rsidRPr="00F579A5">
        <w:t>parkeerbehoefte</w:t>
      </w:r>
      <w:r w:rsidR="00FF3FAC">
        <w:t xml:space="preserve"> </w:t>
      </w:r>
      <w:r w:rsidR="00F579A5" w:rsidRPr="00F579A5">
        <w:t>toevoegen</w:t>
      </w:r>
      <w:r w:rsidR="00FF3FAC">
        <w:t xml:space="preserve"> </w:t>
      </w:r>
      <w:r w:rsidR="00F579A5" w:rsidRPr="00F579A5">
        <w:t>–</w:t>
      </w:r>
      <w:r w:rsidR="00FF3FAC">
        <w:t xml:space="preserve"> </w:t>
      </w:r>
      <w:r w:rsidR="00F579A5" w:rsidRPr="00F579A5">
        <w:t>categorie</w:t>
      </w:r>
      <w:r w:rsidR="00FF3FAC">
        <w:t xml:space="preserve"> </w:t>
      </w:r>
      <w:r w:rsidR="00F579A5" w:rsidRPr="00F579A5">
        <w:t>I/categorie</w:t>
      </w:r>
      <w:r w:rsidR="00FF3FAC">
        <w:t xml:space="preserve"> </w:t>
      </w:r>
      <w:r w:rsidR="00F579A5" w:rsidRPr="00F579A5">
        <w:t>II/categorie</w:t>
      </w:r>
      <w:r w:rsidR="00FF3FAC">
        <w:t xml:space="preserve"> </w:t>
      </w:r>
      <w:r w:rsidR="00F579A5" w:rsidRPr="00F579A5">
        <w:t>III</w:t>
      </w:r>
      <w:r w:rsidR="00FF3FAC">
        <w:t xml:space="preserve"> </w:t>
      </w:r>
      <w:r w:rsidR="004C6E86">
        <w:t>PM</w:t>
      </w:r>
      <w:r w:rsidR="00C82603" w:rsidRPr="008976FF">
        <w:t>;</w:t>
      </w:r>
    </w:p>
    <w:p w14:paraId="315FAFAC" w14:textId="69A34B69" w:rsidR="00655D85" w:rsidRPr="008976FF" w:rsidRDefault="00CD44B5" w:rsidP="000E2319">
      <w:pPr>
        <w:pStyle w:val="Opsommingmetnummering"/>
      </w:pPr>
      <w:r>
        <w:t>c</w:t>
      </w:r>
      <w:r w:rsidR="008976FF" w:rsidRPr="008976FF">
        <w:t>.</w:t>
      </w:r>
      <w:r w:rsidR="000E2319">
        <w:tab/>
      </w:r>
      <w:r w:rsidR="00C82603" w:rsidRPr="008976FF">
        <w:t>Paragraaf</w:t>
      </w:r>
      <w:r w:rsidR="00FF3FAC">
        <w:t xml:space="preserve"> </w:t>
      </w:r>
      <w:r w:rsidR="00C82603" w:rsidRPr="008976FF">
        <w:t>5.3.21</w:t>
      </w:r>
      <w:r w:rsidR="00FF3FAC">
        <w:t xml:space="preserve"> </w:t>
      </w:r>
      <w:r w:rsidR="00C82603" w:rsidRPr="008976FF">
        <w:t>Kwetsbare</w:t>
      </w:r>
      <w:r w:rsidR="00FF3FAC">
        <w:t xml:space="preserve"> </w:t>
      </w:r>
      <w:r w:rsidR="00C82603" w:rsidRPr="008976FF">
        <w:t>gebouwen</w:t>
      </w:r>
      <w:r w:rsidR="00FF3FAC">
        <w:t xml:space="preserve"> </w:t>
      </w:r>
      <w:r w:rsidR="00C82603" w:rsidRPr="008976FF">
        <w:t>en</w:t>
      </w:r>
      <w:r w:rsidR="00FF3FAC">
        <w:t xml:space="preserve"> </w:t>
      </w:r>
      <w:r w:rsidR="00C82603" w:rsidRPr="008976FF">
        <w:t>locaties</w:t>
      </w:r>
      <w:r w:rsidR="00FF3FAC">
        <w:t xml:space="preserve"> </w:t>
      </w:r>
      <w:r w:rsidR="00C82603" w:rsidRPr="008976FF">
        <w:t>toevoegen</w:t>
      </w:r>
      <w:r w:rsidR="00FF3FAC">
        <w:t xml:space="preserve"> </w:t>
      </w:r>
      <w:r w:rsidR="00C82603" w:rsidRPr="008976FF">
        <w:t>–</w:t>
      </w:r>
      <w:r w:rsidR="00FF3FAC">
        <w:t xml:space="preserve"> </w:t>
      </w:r>
      <w:r w:rsidR="00C82603" w:rsidRPr="008976FF">
        <w:t>categorie</w:t>
      </w:r>
      <w:r w:rsidR="00FF3FAC">
        <w:t xml:space="preserve"> </w:t>
      </w:r>
      <w:r w:rsidR="00C82603" w:rsidRPr="008976FF">
        <w:t>I</w:t>
      </w:r>
      <w:r w:rsidR="00FF3FAC">
        <w:t xml:space="preserve"> </w:t>
      </w:r>
      <w:r w:rsidR="00671C61">
        <w:t>PM</w:t>
      </w:r>
      <w:r w:rsidR="00C82603" w:rsidRPr="008976FF">
        <w:t>;</w:t>
      </w:r>
    </w:p>
    <w:p w14:paraId="664B13DB" w14:textId="228C5B03" w:rsidR="00655D85" w:rsidRPr="008976FF" w:rsidRDefault="00CD44B5" w:rsidP="000E2319">
      <w:pPr>
        <w:pStyle w:val="Opsommingmetnummering"/>
      </w:pPr>
      <w:r>
        <w:t>d</w:t>
      </w:r>
      <w:r w:rsidR="008976FF" w:rsidRPr="008976FF">
        <w:t>.</w:t>
      </w:r>
      <w:r w:rsidR="000E2319">
        <w:tab/>
      </w:r>
      <w:r w:rsidR="00C82603" w:rsidRPr="008976FF">
        <w:t>Paragraaf</w:t>
      </w:r>
      <w:r w:rsidR="00FF3FAC">
        <w:t xml:space="preserve"> </w:t>
      </w:r>
      <w:r w:rsidR="00C82603" w:rsidRPr="008976FF">
        <w:t>5.3.22</w:t>
      </w:r>
      <w:r w:rsidR="00FF3FAC">
        <w:t xml:space="preserve"> </w:t>
      </w:r>
      <w:r w:rsidR="00C82603" w:rsidRPr="008976FF">
        <w:t>Kwetsbare</w:t>
      </w:r>
      <w:r w:rsidR="00FF3FAC">
        <w:t xml:space="preserve"> </w:t>
      </w:r>
      <w:r w:rsidR="00C82603" w:rsidRPr="008976FF">
        <w:t>gebouwen</w:t>
      </w:r>
      <w:r w:rsidR="00FF3FAC">
        <w:t xml:space="preserve"> </w:t>
      </w:r>
      <w:r w:rsidR="00C82603" w:rsidRPr="008976FF">
        <w:t>en</w:t>
      </w:r>
      <w:r w:rsidR="00FF3FAC">
        <w:t xml:space="preserve"> </w:t>
      </w:r>
      <w:r w:rsidR="00C82603" w:rsidRPr="008976FF">
        <w:t>locaties</w:t>
      </w:r>
      <w:r w:rsidR="00FF3FAC">
        <w:t xml:space="preserve"> </w:t>
      </w:r>
      <w:r w:rsidR="00C82603" w:rsidRPr="008976FF">
        <w:t>toevoegen</w:t>
      </w:r>
      <w:r w:rsidR="00FF3FAC">
        <w:t xml:space="preserve"> </w:t>
      </w:r>
      <w:r w:rsidR="00C82603" w:rsidRPr="008976FF">
        <w:t>–</w:t>
      </w:r>
      <w:r w:rsidR="00FF3FAC">
        <w:t xml:space="preserve"> </w:t>
      </w:r>
      <w:r w:rsidR="00C82603" w:rsidRPr="008976FF">
        <w:t>categorie</w:t>
      </w:r>
      <w:r w:rsidR="00FF3FAC">
        <w:t xml:space="preserve"> </w:t>
      </w:r>
      <w:r w:rsidR="00C82603" w:rsidRPr="008976FF">
        <w:t>II</w:t>
      </w:r>
      <w:r w:rsidR="00FF3FAC">
        <w:t xml:space="preserve"> </w:t>
      </w:r>
      <w:r w:rsidR="00671C61">
        <w:t>PM</w:t>
      </w:r>
      <w:r w:rsidR="00C82603" w:rsidRPr="008976FF">
        <w:t>;</w:t>
      </w:r>
      <w:r w:rsidR="00FF3FAC">
        <w:t xml:space="preserve"> </w:t>
      </w:r>
      <w:r w:rsidR="00C82603" w:rsidRPr="008976FF">
        <w:t>en</w:t>
      </w:r>
    </w:p>
    <w:p w14:paraId="28212B78" w14:textId="6DFD2DCB" w:rsidR="00C82603" w:rsidRPr="008976FF" w:rsidRDefault="00CD44B5" w:rsidP="000E2319">
      <w:pPr>
        <w:pStyle w:val="Opsommingmetnummering"/>
      </w:pPr>
      <w:r>
        <w:t>e</w:t>
      </w:r>
      <w:r w:rsidR="008976FF" w:rsidRPr="008976FF">
        <w:t>.</w:t>
      </w:r>
      <w:r w:rsidR="000E2319">
        <w:tab/>
      </w:r>
      <w:r w:rsidR="00C82603" w:rsidRPr="008976FF">
        <w:t>Paragraaf</w:t>
      </w:r>
      <w:r w:rsidR="00FF3FAC">
        <w:t xml:space="preserve"> </w:t>
      </w:r>
      <w:r w:rsidR="00C82603" w:rsidRPr="008976FF">
        <w:t>5.3.</w:t>
      </w:r>
      <w:r w:rsidR="00591B0E">
        <w:t>101</w:t>
      </w:r>
      <w:r w:rsidR="00FF3FAC">
        <w:t xml:space="preserve"> </w:t>
      </w:r>
      <w:r w:rsidR="00C82603" w:rsidRPr="008976FF">
        <w:t>Dienstverleningsactiviteit</w:t>
      </w:r>
      <w:r w:rsidR="00FF3FAC">
        <w:t xml:space="preserve"> </w:t>
      </w:r>
      <w:r w:rsidR="00C82603" w:rsidRPr="008976FF">
        <w:t>verrichten.</w:t>
      </w:r>
    </w:p>
    <w:p w14:paraId="7152EDD1" w14:textId="5FF6D190" w:rsidR="00E13943" w:rsidRPr="00E0565B" w:rsidRDefault="00DF5AB3" w:rsidP="00DB5589">
      <w:pPr>
        <w:pStyle w:val="Lidmetnummering"/>
      </w:pPr>
      <w:r>
        <w:t>3</w:t>
      </w:r>
      <w:r w:rsidR="00DB5589" w:rsidRPr="00E0565B">
        <w:tab/>
      </w:r>
      <w:commentRangeStart w:id="37"/>
      <w:r w:rsidR="005D326C" w:rsidRPr="00E0565B">
        <w:t>Bij</w:t>
      </w:r>
      <w:commentRangeEnd w:id="37"/>
      <w:r w:rsidR="00F152A3">
        <w:rPr>
          <w:rStyle w:val="Verwijzingopmerking"/>
        </w:rPr>
        <w:commentReference w:id="37"/>
      </w:r>
      <w:r w:rsidR="00FF3FAC">
        <w:t xml:space="preserve"> </w:t>
      </w:r>
      <w:r w:rsidR="005D326C" w:rsidRPr="00E0565B">
        <w:t>het</w:t>
      </w:r>
      <w:r w:rsidR="00FF3FAC">
        <w:t xml:space="preserve"> </w:t>
      </w:r>
      <w:r w:rsidR="005D326C" w:rsidRPr="00E0565B">
        <w:t>verrichten</w:t>
      </w:r>
      <w:r w:rsidR="00FF3FAC">
        <w:t xml:space="preserve"> </w:t>
      </w:r>
      <w:r w:rsidR="005D326C" w:rsidRPr="00E0565B">
        <w:t>van</w:t>
      </w:r>
      <w:r w:rsidR="00FF3FAC">
        <w:t xml:space="preserve"> </w:t>
      </w:r>
      <w:r w:rsidR="005D326C" w:rsidRPr="00E0565B">
        <w:t>horeca-activiteiten</w:t>
      </w:r>
      <w:r w:rsidR="00FF3FAC">
        <w:t xml:space="preserve"> </w:t>
      </w:r>
      <w:r w:rsidR="005D326C" w:rsidRPr="00E0565B">
        <w:t>wordt</w:t>
      </w:r>
      <w:r w:rsidR="00FF3FAC">
        <w:t xml:space="preserve"> </w:t>
      </w:r>
      <w:r w:rsidR="005D326C" w:rsidRPr="00E0565B">
        <w:t>voldaan</w:t>
      </w:r>
      <w:r w:rsidR="00FF3FAC">
        <w:t xml:space="preserve"> </w:t>
      </w:r>
      <w:r w:rsidR="005D326C" w:rsidRPr="00E0565B">
        <w:t>aan:</w:t>
      </w:r>
    </w:p>
    <w:p w14:paraId="03D4EE4C" w14:textId="205AE086" w:rsidR="00E13943" w:rsidRPr="00E0565B" w:rsidRDefault="00E13943" w:rsidP="006B3802">
      <w:pPr>
        <w:pStyle w:val="Opsommingmetnummering"/>
      </w:pPr>
      <w:r w:rsidRPr="00E0565B">
        <w:t>a.</w:t>
      </w:r>
      <w:r w:rsidRPr="00E0565B">
        <w:tab/>
      </w:r>
      <w:r w:rsidR="005D326C" w:rsidRPr="00E0565B">
        <w:t>Paragraaf</w:t>
      </w:r>
      <w:r w:rsidR="00FF3FAC">
        <w:t xml:space="preserve"> </w:t>
      </w:r>
      <w:r w:rsidR="005D326C" w:rsidRPr="00E0565B">
        <w:t>5.3.5</w:t>
      </w:r>
      <w:r w:rsidR="00FF3FAC">
        <w:t xml:space="preserve"> </w:t>
      </w:r>
      <w:r w:rsidR="005D326C" w:rsidRPr="00E0565B">
        <w:t>Geluidveroorzakende</w:t>
      </w:r>
      <w:r w:rsidR="00FF3FAC">
        <w:t xml:space="preserve"> </w:t>
      </w:r>
      <w:r w:rsidR="005D326C" w:rsidRPr="00E0565B">
        <w:t>activiteit</w:t>
      </w:r>
      <w:r w:rsidR="00FF3FAC">
        <w:t xml:space="preserve"> </w:t>
      </w:r>
      <w:r w:rsidR="005D326C" w:rsidRPr="00E0565B">
        <w:t>verrichten;</w:t>
      </w:r>
    </w:p>
    <w:p w14:paraId="1B78C5D9" w14:textId="26FDD338" w:rsidR="00E13943" w:rsidRPr="00E0565B" w:rsidRDefault="00E13943" w:rsidP="006B3802">
      <w:pPr>
        <w:pStyle w:val="Opsommingmetnummering"/>
      </w:pPr>
      <w:r w:rsidRPr="00E0565B">
        <w:lastRenderedPageBreak/>
        <w:t>b.</w:t>
      </w:r>
      <w:r w:rsidRPr="00E0565B">
        <w:tab/>
      </w:r>
      <w:r w:rsidR="005D326C" w:rsidRPr="00E0565B">
        <w:t>Paragraaf</w:t>
      </w:r>
      <w:r w:rsidR="00FF3FAC">
        <w:t xml:space="preserve"> </w:t>
      </w:r>
      <w:r w:rsidR="005D326C" w:rsidRPr="00E0565B">
        <w:t>5.3.15</w:t>
      </w:r>
      <w:r w:rsidR="00FF3FAC">
        <w:t xml:space="preserve"> </w:t>
      </w:r>
      <w:r w:rsidR="005D326C" w:rsidRPr="00E0565B">
        <w:t>Gebouw</w:t>
      </w:r>
      <w:r w:rsidR="00FF3FAC">
        <w:t xml:space="preserve"> </w:t>
      </w:r>
      <w:r w:rsidR="005D326C" w:rsidRPr="00E0565B">
        <w:t>met</w:t>
      </w:r>
      <w:r w:rsidR="00FF3FAC">
        <w:t xml:space="preserve"> </w:t>
      </w:r>
      <w:r w:rsidR="005D326C" w:rsidRPr="00E0565B">
        <w:t>parkeerbehoefte</w:t>
      </w:r>
      <w:r w:rsidR="00FF3FAC">
        <w:t xml:space="preserve"> </w:t>
      </w:r>
      <w:r w:rsidR="005D326C" w:rsidRPr="00E0565B">
        <w:t>toevoegen</w:t>
      </w:r>
      <w:r w:rsidR="00FF3FAC">
        <w:t xml:space="preserve"> </w:t>
      </w:r>
      <w:r w:rsidR="005D326C" w:rsidRPr="00E0565B">
        <w:t>–</w:t>
      </w:r>
      <w:r w:rsidR="00FF3FAC">
        <w:t xml:space="preserve"> </w:t>
      </w:r>
      <w:r w:rsidR="005D326C" w:rsidRPr="00E0565B">
        <w:t>algemeen</w:t>
      </w:r>
      <w:r w:rsidR="00FF3FAC">
        <w:t xml:space="preserve"> </w:t>
      </w:r>
      <w:r w:rsidR="00BD1695" w:rsidRPr="00E0565B">
        <w:t>PM</w:t>
      </w:r>
      <w:r w:rsidR="005D326C" w:rsidRPr="00E0565B">
        <w:t>;</w:t>
      </w:r>
    </w:p>
    <w:p w14:paraId="05DE293D" w14:textId="72F0CBAD" w:rsidR="00E13943" w:rsidRPr="00E0565B" w:rsidRDefault="00E13943" w:rsidP="006B3802">
      <w:pPr>
        <w:pStyle w:val="Opsommingmetnummering"/>
      </w:pPr>
      <w:r w:rsidRPr="00E0565B">
        <w:t>c.</w:t>
      </w:r>
      <w:r w:rsidRPr="00E0565B">
        <w:tab/>
      </w:r>
      <w:r w:rsidR="005D326C" w:rsidRPr="00E0565B">
        <w:t>Paragraaf</w:t>
      </w:r>
      <w:r w:rsidR="00FF3FAC">
        <w:t xml:space="preserve"> </w:t>
      </w:r>
      <w:r w:rsidR="005D326C" w:rsidRPr="00E0565B">
        <w:t>5.3.16</w:t>
      </w:r>
      <w:r w:rsidR="00FF3FAC">
        <w:t xml:space="preserve"> </w:t>
      </w:r>
      <w:r w:rsidR="005D326C" w:rsidRPr="00E0565B">
        <w:t>/</w:t>
      </w:r>
      <w:r w:rsidR="00FF3FAC">
        <w:t xml:space="preserve"> </w:t>
      </w:r>
      <w:r w:rsidR="005D326C" w:rsidRPr="00E0565B">
        <w:t>5.3.17</w:t>
      </w:r>
      <w:r w:rsidR="00FF3FAC">
        <w:t xml:space="preserve"> </w:t>
      </w:r>
      <w:r w:rsidR="005D326C" w:rsidRPr="00E0565B">
        <w:t>/</w:t>
      </w:r>
      <w:r w:rsidR="00FF3FAC">
        <w:t xml:space="preserve"> </w:t>
      </w:r>
      <w:r w:rsidR="005D326C" w:rsidRPr="00E0565B">
        <w:t>5.3.18</w:t>
      </w:r>
      <w:r w:rsidR="00FF3FAC">
        <w:t xml:space="preserve"> </w:t>
      </w:r>
      <w:r w:rsidR="004C6E86" w:rsidRPr="004C6E86">
        <w:t>Gebouw</w:t>
      </w:r>
      <w:r w:rsidR="00FF3FAC">
        <w:t xml:space="preserve"> </w:t>
      </w:r>
      <w:r w:rsidR="004C6E86" w:rsidRPr="004C6E86">
        <w:t>met</w:t>
      </w:r>
      <w:r w:rsidR="00FF3FAC">
        <w:t xml:space="preserve"> </w:t>
      </w:r>
      <w:r w:rsidR="004C6E86" w:rsidRPr="004C6E86">
        <w:t>parkeerbehoefte</w:t>
      </w:r>
      <w:r w:rsidR="00FF3FAC">
        <w:t xml:space="preserve"> </w:t>
      </w:r>
      <w:r w:rsidR="004C6E86" w:rsidRPr="004C6E86">
        <w:t>toevoegen</w:t>
      </w:r>
      <w:r w:rsidR="00FF3FAC">
        <w:t xml:space="preserve"> </w:t>
      </w:r>
      <w:r w:rsidR="004C6E86" w:rsidRPr="004C6E86">
        <w:t>–</w:t>
      </w:r>
      <w:r w:rsidR="00FF3FAC">
        <w:t xml:space="preserve"> </w:t>
      </w:r>
      <w:r w:rsidR="004C6E86" w:rsidRPr="004C6E86">
        <w:t>categorie</w:t>
      </w:r>
      <w:r w:rsidR="00FF3FAC">
        <w:t xml:space="preserve"> </w:t>
      </w:r>
      <w:r w:rsidR="004C6E86" w:rsidRPr="004C6E86">
        <w:t>I/categorie</w:t>
      </w:r>
      <w:r w:rsidR="00FF3FAC">
        <w:t xml:space="preserve"> </w:t>
      </w:r>
      <w:r w:rsidR="004C6E86" w:rsidRPr="004C6E86">
        <w:t>II/categorie</w:t>
      </w:r>
      <w:r w:rsidR="00FF3FAC">
        <w:t xml:space="preserve"> </w:t>
      </w:r>
      <w:r w:rsidR="004C6E86" w:rsidRPr="004C6E86">
        <w:t>III</w:t>
      </w:r>
      <w:r w:rsidR="00FF3FAC">
        <w:t xml:space="preserve"> </w:t>
      </w:r>
      <w:r w:rsidR="004C6E86">
        <w:t>PM</w:t>
      </w:r>
      <w:r w:rsidR="005D326C" w:rsidRPr="00E0565B">
        <w:t>;</w:t>
      </w:r>
    </w:p>
    <w:p w14:paraId="4E12045A" w14:textId="46F3A0D6" w:rsidR="00E13943" w:rsidRPr="00E0565B" w:rsidRDefault="00E13943" w:rsidP="006B3802">
      <w:pPr>
        <w:pStyle w:val="Opsommingmetnummering"/>
      </w:pPr>
      <w:r w:rsidRPr="00E0565B">
        <w:t>d.</w:t>
      </w:r>
      <w:r w:rsidRPr="00E0565B">
        <w:tab/>
      </w:r>
      <w:r w:rsidR="005D326C" w:rsidRPr="00E0565B">
        <w:t>Paragraaf</w:t>
      </w:r>
      <w:r w:rsidR="00FF3FAC">
        <w:t xml:space="preserve"> </w:t>
      </w:r>
      <w:r w:rsidR="005D326C" w:rsidRPr="00E0565B">
        <w:t>5.3.21</w:t>
      </w:r>
      <w:r w:rsidR="00FF3FAC">
        <w:t xml:space="preserve"> </w:t>
      </w:r>
      <w:r w:rsidR="005D326C" w:rsidRPr="00E0565B">
        <w:t>Kwetsbare</w:t>
      </w:r>
      <w:r w:rsidR="00FF3FAC">
        <w:t xml:space="preserve"> </w:t>
      </w:r>
      <w:r w:rsidR="005D326C" w:rsidRPr="00E0565B">
        <w:t>gebouwen</w:t>
      </w:r>
      <w:r w:rsidR="00FF3FAC">
        <w:t xml:space="preserve"> </w:t>
      </w:r>
      <w:r w:rsidR="005D326C" w:rsidRPr="00E0565B">
        <w:t>en</w:t>
      </w:r>
      <w:r w:rsidR="00FF3FAC">
        <w:t xml:space="preserve"> </w:t>
      </w:r>
      <w:r w:rsidR="005D326C" w:rsidRPr="00E0565B">
        <w:t>locaties</w:t>
      </w:r>
      <w:r w:rsidR="00FF3FAC">
        <w:t xml:space="preserve"> </w:t>
      </w:r>
      <w:r w:rsidR="005D326C" w:rsidRPr="00E0565B">
        <w:t>toevoegen</w:t>
      </w:r>
      <w:r w:rsidR="00FF3FAC">
        <w:t xml:space="preserve"> </w:t>
      </w:r>
      <w:r w:rsidR="005D326C" w:rsidRPr="00E0565B">
        <w:t>–</w:t>
      </w:r>
      <w:r w:rsidR="00FF3FAC">
        <w:t xml:space="preserve"> </w:t>
      </w:r>
      <w:r w:rsidR="005D326C" w:rsidRPr="00E0565B">
        <w:t>categorie</w:t>
      </w:r>
      <w:r w:rsidR="00FF3FAC">
        <w:t xml:space="preserve"> </w:t>
      </w:r>
      <w:r w:rsidR="005D326C" w:rsidRPr="00E0565B">
        <w:t>I</w:t>
      </w:r>
      <w:r w:rsidR="00FF3FAC">
        <w:t xml:space="preserve"> </w:t>
      </w:r>
      <w:r w:rsidR="00BD1695" w:rsidRPr="00E0565B">
        <w:t>PM</w:t>
      </w:r>
      <w:r w:rsidR="005D326C" w:rsidRPr="00E0565B">
        <w:t>;</w:t>
      </w:r>
    </w:p>
    <w:p w14:paraId="5E051FB5" w14:textId="35D988C6" w:rsidR="00E13943" w:rsidRPr="00E0565B" w:rsidRDefault="00E13943" w:rsidP="006B3802">
      <w:pPr>
        <w:pStyle w:val="Opsommingmetnummering"/>
      </w:pPr>
      <w:r w:rsidRPr="00E0565B">
        <w:t>e.</w:t>
      </w:r>
      <w:r w:rsidRPr="00E0565B">
        <w:tab/>
      </w:r>
      <w:r w:rsidR="005D326C" w:rsidRPr="00E0565B">
        <w:t>Paragraaf</w:t>
      </w:r>
      <w:r w:rsidR="00FF3FAC">
        <w:t xml:space="preserve"> </w:t>
      </w:r>
      <w:r w:rsidR="005D326C" w:rsidRPr="00E0565B">
        <w:t>5.3.22</w:t>
      </w:r>
      <w:r w:rsidR="00FF3FAC">
        <w:t xml:space="preserve"> </w:t>
      </w:r>
      <w:r w:rsidR="005D326C" w:rsidRPr="00E0565B">
        <w:t>Kwetsbare</w:t>
      </w:r>
      <w:r w:rsidR="00FF3FAC">
        <w:t xml:space="preserve"> </w:t>
      </w:r>
      <w:r w:rsidR="005D326C" w:rsidRPr="00E0565B">
        <w:t>gebouwen</w:t>
      </w:r>
      <w:r w:rsidR="00FF3FAC">
        <w:t xml:space="preserve"> </w:t>
      </w:r>
      <w:r w:rsidR="005D326C" w:rsidRPr="00E0565B">
        <w:t>en</w:t>
      </w:r>
      <w:r w:rsidR="00FF3FAC">
        <w:t xml:space="preserve"> </w:t>
      </w:r>
      <w:r w:rsidR="005D326C" w:rsidRPr="00E0565B">
        <w:t>locaties</w:t>
      </w:r>
      <w:r w:rsidR="00FF3FAC">
        <w:t xml:space="preserve"> </w:t>
      </w:r>
      <w:r w:rsidR="005D326C" w:rsidRPr="00E0565B">
        <w:t>toevoegen</w:t>
      </w:r>
      <w:r w:rsidR="00FF3FAC">
        <w:t xml:space="preserve"> </w:t>
      </w:r>
      <w:r w:rsidR="005D326C" w:rsidRPr="00E0565B">
        <w:t>–</w:t>
      </w:r>
      <w:r w:rsidR="00FF3FAC">
        <w:t xml:space="preserve"> </w:t>
      </w:r>
      <w:r w:rsidR="005D326C" w:rsidRPr="00E0565B">
        <w:t>categorie</w:t>
      </w:r>
      <w:r w:rsidR="00FF3FAC">
        <w:t xml:space="preserve"> </w:t>
      </w:r>
      <w:r w:rsidR="005D326C" w:rsidRPr="00E0565B">
        <w:t>II</w:t>
      </w:r>
      <w:r w:rsidR="00FF3FAC">
        <w:t xml:space="preserve"> </w:t>
      </w:r>
      <w:r w:rsidR="00BD1695" w:rsidRPr="00E0565B">
        <w:t>P</w:t>
      </w:r>
      <w:r w:rsidR="00573121">
        <w:t>M</w:t>
      </w:r>
      <w:r w:rsidR="005D326C" w:rsidRPr="00E0565B">
        <w:t>;</w:t>
      </w:r>
      <w:r w:rsidR="00FF3FAC">
        <w:t xml:space="preserve"> </w:t>
      </w:r>
      <w:r w:rsidR="005D326C" w:rsidRPr="00E0565B">
        <w:t>en</w:t>
      </w:r>
    </w:p>
    <w:p w14:paraId="5DB626BA" w14:textId="1805A8FF" w:rsidR="00DC3EF0" w:rsidRPr="00E0565B" w:rsidRDefault="00E13943" w:rsidP="006B3802">
      <w:pPr>
        <w:pStyle w:val="Opsommingmetnummering"/>
      </w:pPr>
      <w:r w:rsidRPr="00E0565B">
        <w:t>f.</w:t>
      </w:r>
      <w:r w:rsidRPr="00E0565B">
        <w:tab/>
      </w:r>
      <w:r w:rsidR="005D326C" w:rsidRPr="00E0565B">
        <w:t>voor</w:t>
      </w:r>
      <w:r w:rsidR="00FF3FAC">
        <w:t xml:space="preserve"> </w:t>
      </w:r>
      <w:r w:rsidR="005D326C" w:rsidRPr="00E0565B">
        <w:t>zover</w:t>
      </w:r>
      <w:r w:rsidR="00FF3FAC">
        <w:t xml:space="preserve"> </w:t>
      </w:r>
      <w:r w:rsidR="005D326C" w:rsidRPr="00E0565B">
        <w:t>de</w:t>
      </w:r>
      <w:r w:rsidR="00FF3FAC">
        <w:t xml:space="preserve"> </w:t>
      </w:r>
      <w:r w:rsidR="005D326C" w:rsidRPr="00E0565B">
        <w:t>activiteit</w:t>
      </w:r>
      <w:r w:rsidR="00FF3FAC">
        <w:t xml:space="preserve"> </w:t>
      </w:r>
      <w:r w:rsidR="005D326C" w:rsidRPr="00E0565B">
        <w:t>betrekking</w:t>
      </w:r>
      <w:r w:rsidR="00FF3FAC">
        <w:t xml:space="preserve"> </w:t>
      </w:r>
      <w:r w:rsidR="005D326C" w:rsidRPr="00E0565B">
        <w:t>heeft</w:t>
      </w:r>
      <w:r w:rsidR="00FF3FAC">
        <w:t xml:space="preserve"> </w:t>
      </w:r>
      <w:r w:rsidR="005D326C" w:rsidRPr="00E0565B">
        <w:t>op:</w:t>
      </w:r>
    </w:p>
    <w:p w14:paraId="2E488C77" w14:textId="4761C920" w:rsidR="00DC3EF0" w:rsidRPr="00E0565B" w:rsidRDefault="00DC3EF0" w:rsidP="00D5569C">
      <w:pPr>
        <w:pStyle w:val="Opsommingmetnummering"/>
        <w:ind w:left="850"/>
      </w:pPr>
      <w:r w:rsidRPr="00E0565B">
        <w:t>1.</w:t>
      </w:r>
      <w:r w:rsidRPr="00E0565B">
        <w:tab/>
      </w:r>
      <w:r w:rsidR="005D326C" w:rsidRPr="00E0565B">
        <w:t>Horeca-activiteit</w:t>
      </w:r>
      <w:r w:rsidR="00FF3FAC">
        <w:t xml:space="preserve"> </w:t>
      </w:r>
      <w:r w:rsidR="005D326C" w:rsidRPr="00E0565B">
        <w:t>–</w:t>
      </w:r>
      <w:r w:rsidR="00FF3FAC">
        <w:t xml:space="preserve"> </w:t>
      </w:r>
      <w:r w:rsidR="005D326C" w:rsidRPr="00E0565B">
        <w:t>categorie</w:t>
      </w:r>
      <w:r w:rsidR="00FF3FAC">
        <w:t xml:space="preserve"> </w:t>
      </w:r>
      <w:r w:rsidR="005D326C" w:rsidRPr="00E0565B">
        <w:t>I</w:t>
      </w:r>
      <w:r w:rsidR="00FF3FAC">
        <w:t xml:space="preserve"> </w:t>
      </w:r>
      <w:r w:rsidR="005D326C" w:rsidRPr="00E0565B">
        <w:t>wordt</w:t>
      </w:r>
      <w:r w:rsidR="00FF3FAC">
        <w:t xml:space="preserve"> </w:t>
      </w:r>
      <w:r w:rsidR="005D326C" w:rsidRPr="00E0565B">
        <w:t>voldaan</w:t>
      </w:r>
      <w:r w:rsidR="00FF3FAC">
        <w:t xml:space="preserve"> </w:t>
      </w:r>
      <w:r w:rsidR="005D326C" w:rsidRPr="00E0565B">
        <w:t>aan:</w:t>
      </w:r>
      <w:r w:rsidR="00FF3FAC">
        <w:t xml:space="preserve"> </w:t>
      </w:r>
      <w:r w:rsidR="005D326C" w:rsidRPr="00E0565B">
        <w:t>Paragraaf</w:t>
      </w:r>
      <w:r w:rsidR="00FF3FAC">
        <w:t xml:space="preserve"> </w:t>
      </w:r>
      <w:r w:rsidR="005D326C" w:rsidRPr="00E0565B">
        <w:t>5.3.45</w:t>
      </w:r>
      <w:r w:rsidR="00FF3FAC">
        <w:t xml:space="preserve"> </w:t>
      </w:r>
      <w:r w:rsidR="005D326C" w:rsidRPr="00E0565B">
        <w:t>Horeca-activiteit</w:t>
      </w:r>
      <w:r w:rsidR="00FF3FAC">
        <w:t xml:space="preserve"> </w:t>
      </w:r>
      <w:r w:rsidR="005D326C" w:rsidRPr="00E0565B">
        <w:t>verrichten</w:t>
      </w:r>
      <w:r w:rsidR="00FF3FAC">
        <w:t xml:space="preserve"> </w:t>
      </w:r>
      <w:r w:rsidR="005D326C" w:rsidRPr="00E0565B">
        <w:t>–</w:t>
      </w:r>
      <w:r w:rsidR="00FF3FAC">
        <w:t xml:space="preserve"> </w:t>
      </w:r>
      <w:r w:rsidR="005D326C" w:rsidRPr="00E0565B">
        <w:t>categorie</w:t>
      </w:r>
      <w:r w:rsidR="00FF3FAC">
        <w:t xml:space="preserve"> </w:t>
      </w:r>
      <w:r w:rsidR="005D326C" w:rsidRPr="00E0565B">
        <w:t>I;</w:t>
      </w:r>
    </w:p>
    <w:p w14:paraId="2CD63D36" w14:textId="45BA201A" w:rsidR="00DC3EF0" w:rsidRPr="00E0565B" w:rsidRDefault="00DC3EF0" w:rsidP="00D5569C">
      <w:pPr>
        <w:pStyle w:val="Opsommingmetnummering"/>
        <w:ind w:left="850"/>
      </w:pPr>
      <w:r w:rsidRPr="00E0565B">
        <w:t>2.</w:t>
      </w:r>
      <w:r w:rsidRPr="00E0565B">
        <w:tab/>
      </w:r>
      <w:r w:rsidR="005D326C" w:rsidRPr="00E0565B">
        <w:t>Horeca-activiteit</w:t>
      </w:r>
      <w:r w:rsidR="00FF3FAC">
        <w:t xml:space="preserve"> </w:t>
      </w:r>
      <w:r w:rsidR="005D326C" w:rsidRPr="00E0565B">
        <w:t>–</w:t>
      </w:r>
      <w:r w:rsidR="00FF3FAC">
        <w:t xml:space="preserve"> </w:t>
      </w:r>
      <w:r w:rsidR="005D326C" w:rsidRPr="00E0565B">
        <w:t>categorie</w:t>
      </w:r>
      <w:r w:rsidR="00FF3FAC">
        <w:t xml:space="preserve"> </w:t>
      </w:r>
      <w:r w:rsidR="005D326C" w:rsidRPr="00E0565B">
        <w:t>II</w:t>
      </w:r>
      <w:r w:rsidR="00FF3FAC">
        <w:t xml:space="preserve"> </w:t>
      </w:r>
      <w:r w:rsidR="005D326C" w:rsidRPr="00E0565B">
        <w:t>wordt</w:t>
      </w:r>
      <w:r w:rsidR="00FF3FAC">
        <w:t xml:space="preserve"> </w:t>
      </w:r>
      <w:r w:rsidR="005D326C" w:rsidRPr="00E0565B">
        <w:t>voldaan</w:t>
      </w:r>
      <w:r w:rsidR="00FF3FAC">
        <w:t xml:space="preserve"> </w:t>
      </w:r>
      <w:r w:rsidR="005D326C" w:rsidRPr="00E0565B">
        <w:t>aan:</w:t>
      </w:r>
      <w:r w:rsidR="00FF3FAC">
        <w:t xml:space="preserve"> </w:t>
      </w:r>
      <w:r w:rsidR="005D326C" w:rsidRPr="00E0565B">
        <w:t>Paragraaf</w:t>
      </w:r>
      <w:r w:rsidR="00FF3FAC">
        <w:t xml:space="preserve"> </w:t>
      </w:r>
      <w:r w:rsidR="005D326C" w:rsidRPr="00E0565B">
        <w:t>5.3.46</w:t>
      </w:r>
      <w:r w:rsidR="00FF3FAC">
        <w:t xml:space="preserve"> </w:t>
      </w:r>
      <w:r w:rsidR="005D326C" w:rsidRPr="00E0565B">
        <w:t>Horeca-activiteit</w:t>
      </w:r>
      <w:r w:rsidR="00FF3FAC">
        <w:t xml:space="preserve"> </w:t>
      </w:r>
      <w:r w:rsidR="005D326C" w:rsidRPr="00E0565B">
        <w:t>verrichten</w:t>
      </w:r>
      <w:r w:rsidR="00FF3FAC">
        <w:t xml:space="preserve"> </w:t>
      </w:r>
      <w:r w:rsidR="005D326C" w:rsidRPr="00E0565B">
        <w:t>–</w:t>
      </w:r>
      <w:r w:rsidR="00FF3FAC">
        <w:t xml:space="preserve"> </w:t>
      </w:r>
      <w:r w:rsidR="005D326C" w:rsidRPr="00E0565B">
        <w:t>categorie</w:t>
      </w:r>
      <w:r w:rsidR="00FF3FAC">
        <w:t xml:space="preserve"> </w:t>
      </w:r>
      <w:r w:rsidR="005D326C" w:rsidRPr="00E0565B">
        <w:t>II;</w:t>
      </w:r>
      <w:r w:rsidR="00FF3FAC">
        <w:t xml:space="preserve"> </w:t>
      </w:r>
      <w:r w:rsidR="005D326C" w:rsidRPr="00E0565B">
        <w:t>of</w:t>
      </w:r>
    </w:p>
    <w:p w14:paraId="6D6AA589" w14:textId="62BBCD0D" w:rsidR="005D4CFF" w:rsidRPr="005D4CFF" w:rsidRDefault="00DC3EF0" w:rsidP="008005E5">
      <w:pPr>
        <w:pStyle w:val="Opsommingmetnummering"/>
        <w:ind w:left="850"/>
      </w:pPr>
      <w:r w:rsidRPr="00E0565B">
        <w:t>3.</w:t>
      </w:r>
      <w:r w:rsidRPr="00E0565B">
        <w:tab/>
      </w:r>
      <w:r w:rsidR="005D326C" w:rsidRPr="00E0565B">
        <w:t>Horeca-activiteit</w:t>
      </w:r>
      <w:r w:rsidR="00FF3FAC">
        <w:t xml:space="preserve"> </w:t>
      </w:r>
      <w:r w:rsidR="005D326C" w:rsidRPr="00E0565B">
        <w:t>–</w:t>
      </w:r>
      <w:r w:rsidR="00FF3FAC">
        <w:t xml:space="preserve"> </w:t>
      </w:r>
      <w:r w:rsidR="005D326C" w:rsidRPr="00E0565B">
        <w:t>categorie</w:t>
      </w:r>
      <w:r w:rsidR="00FF3FAC">
        <w:t xml:space="preserve"> </w:t>
      </w:r>
      <w:r w:rsidR="005D326C" w:rsidRPr="00E0565B">
        <w:t>III</w:t>
      </w:r>
      <w:r w:rsidR="00FF3FAC">
        <w:t xml:space="preserve"> </w:t>
      </w:r>
      <w:r w:rsidR="005D326C" w:rsidRPr="00E0565B">
        <w:t>wordt</w:t>
      </w:r>
      <w:r w:rsidR="00FF3FAC">
        <w:t xml:space="preserve"> </w:t>
      </w:r>
      <w:r w:rsidR="005D326C" w:rsidRPr="00E0565B">
        <w:t>voldaan</w:t>
      </w:r>
      <w:r w:rsidR="00FF3FAC">
        <w:t xml:space="preserve"> </w:t>
      </w:r>
      <w:r w:rsidR="005D326C" w:rsidRPr="00E0565B">
        <w:t>aan:</w:t>
      </w:r>
      <w:r w:rsidR="00FF3FAC">
        <w:t xml:space="preserve"> </w:t>
      </w:r>
      <w:r w:rsidR="005D326C" w:rsidRPr="00E0565B">
        <w:t>Paragraaf</w:t>
      </w:r>
      <w:r w:rsidR="00FF3FAC">
        <w:t xml:space="preserve"> </w:t>
      </w:r>
      <w:r w:rsidR="005D326C" w:rsidRPr="00E0565B">
        <w:t>5.</w:t>
      </w:r>
      <w:r w:rsidR="00F30FF4">
        <w:t>3.100</w:t>
      </w:r>
      <w:r w:rsidR="00FF3FAC">
        <w:t xml:space="preserve"> </w:t>
      </w:r>
      <w:r w:rsidR="005D326C" w:rsidRPr="00E0565B">
        <w:t>Horeca-activiteit</w:t>
      </w:r>
      <w:r w:rsidR="00FF3FAC">
        <w:t xml:space="preserve"> </w:t>
      </w:r>
      <w:r w:rsidR="005D326C" w:rsidRPr="00E0565B">
        <w:t>verrichten</w:t>
      </w:r>
      <w:r w:rsidR="00FF3FAC">
        <w:t xml:space="preserve"> </w:t>
      </w:r>
      <w:r w:rsidR="005D326C" w:rsidRPr="00E0565B">
        <w:t>–</w:t>
      </w:r>
      <w:r w:rsidR="00FF3FAC">
        <w:t xml:space="preserve"> </w:t>
      </w:r>
      <w:r w:rsidR="005D326C" w:rsidRPr="00E0565B">
        <w:t>categorie</w:t>
      </w:r>
      <w:r w:rsidR="00FF3FAC">
        <w:t xml:space="preserve"> </w:t>
      </w:r>
      <w:r w:rsidR="005D326C" w:rsidRPr="00E0565B">
        <w:t>III</w:t>
      </w:r>
      <w:r w:rsidR="00FE3D3F">
        <w:t>.</w:t>
      </w:r>
    </w:p>
    <w:p w14:paraId="2094998C" w14:textId="0A1A642B" w:rsidR="00E13943" w:rsidRPr="00E0565B" w:rsidRDefault="00DF5AB3" w:rsidP="00DB5589">
      <w:pPr>
        <w:pStyle w:val="Lidmetnummering"/>
      </w:pPr>
      <w:r>
        <w:t>4</w:t>
      </w:r>
      <w:r w:rsidR="00DB5589" w:rsidRPr="00E0565B">
        <w:tab/>
      </w:r>
      <w:commentRangeStart w:id="38"/>
      <w:r w:rsidR="005D326C" w:rsidRPr="00E0565B">
        <w:t>Bij</w:t>
      </w:r>
      <w:commentRangeEnd w:id="38"/>
      <w:r w:rsidR="00F152A3">
        <w:rPr>
          <w:rStyle w:val="Verwijzingopmerking"/>
        </w:rPr>
        <w:commentReference w:id="38"/>
      </w:r>
      <w:r w:rsidR="00FF3FAC">
        <w:t xml:space="preserve"> </w:t>
      </w:r>
      <w:r w:rsidR="005D326C" w:rsidRPr="00E0565B">
        <w:t>het</w:t>
      </w:r>
      <w:r w:rsidR="00FF3FAC">
        <w:t xml:space="preserve"> </w:t>
      </w:r>
      <w:r w:rsidR="005D326C" w:rsidRPr="00E0565B">
        <w:t>verrichten</w:t>
      </w:r>
      <w:r w:rsidR="00FF3FAC">
        <w:t xml:space="preserve"> </w:t>
      </w:r>
      <w:r w:rsidR="005D326C" w:rsidRPr="00E0565B">
        <w:t>van</w:t>
      </w:r>
      <w:r w:rsidR="00FF3FAC">
        <w:t xml:space="preserve"> </w:t>
      </w:r>
      <w:r w:rsidR="005D326C" w:rsidRPr="00E0565B">
        <w:t>maatschappelijke</w:t>
      </w:r>
      <w:r w:rsidR="00FF3FAC">
        <w:t xml:space="preserve"> </w:t>
      </w:r>
      <w:r w:rsidR="005D326C" w:rsidRPr="00E0565B">
        <w:t>activiteiten</w:t>
      </w:r>
      <w:r w:rsidR="00FF3FAC">
        <w:t xml:space="preserve"> </w:t>
      </w:r>
      <w:r w:rsidR="005D326C" w:rsidRPr="00E0565B">
        <w:t>wordt</w:t>
      </w:r>
      <w:r w:rsidR="00FF3FAC">
        <w:t xml:space="preserve"> </w:t>
      </w:r>
      <w:r w:rsidR="005D326C" w:rsidRPr="00E0565B">
        <w:t>voldaan</w:t>
      </w:r>
      <w:r w:rsidR="00FF3FAC">
        <w:t xml:space="preserve"> </w:t>
      </w:r>
      <w:r w:rsidR="005D326C" w:rsidRPr="00E0565B">
        <w:t>aan:</w:t>
      </w:r>
    </w:p>
    <w:p w14:paraId="4E6979B9" w14:textId="0C8C4513" w:rsidR="00D871D4" w:rsidRPr="00E0565B" w:rsidRDefault="00E13943" w:rsidP="00D871D4">
      <w:pPr>
        <w:pStyle w:val="Opsommingmetnummering"/>
      </w:pPr>
      <w:r w:rsidRPr="00E0565B">
        <w:t>a.</w:t>
      </w:r>
      <w:r w:rsidRPr="00E0565B">
        <w:tab/>
      </w:r>
      <w:r w:rsidR="00D871D4" w:rsidRPr="00E0565B">
        <w:t>voor</w:t>
      </w:r>
      <w:r w:rsidR="00FF3FAC">
        <w:t xml:space="preserve"> </w:t>
      </w:r>
      <w:r w:rsidR="00D871D4" w:rsidRPr="00E0565B">
        <w:t>zover</w:t>
      </w:r>
      <w:r w:rsidR="00FF3FAC">
        <w:t xml:space="preserve"> </w:t>
      </w:r>
      <w:r w:rsidR="00D871D4" w:rsidRPr="00E0565B">
        <w:t>het</w:t>
      </w:r>
      <w:r w:rsidR="00FF3FAC">
        <w:t xml:space="preserve"> </w:t>
      </w:r>
      <w:r w:rsidR="00D871D4" w:rsidRPr="00E0565B">
        <w:t>gaat</w:t>
      </w:r>
      <w:r w:rsidR="00FF3FAC">
        <w:t xml:space="preserve"> </w:t>
      </w:r>
      <w:r w:rsidR="00D871D4" w:rsidRPr="00E0565B">
        <w:t>om</w:t>
      </w:r>
      <w:r w:rsidR="00FF3FAC">
        <w:t xml:space="preserve"> </w:t>
      </w:r>
      <w:r w:rsidR="00D871D4" w:rsidRPr="00E0565B">
        <w:t>maatschappelijke</w:t>
      </w:r>
      <w:r w:rsidR="00FF3FAC">
        <w:t xml:space="preserve"> </w:t>
      </w:r>
      <w:r w:rsidR="00D871D4" w:rsidRPr="00E0565B">
        <w:t>activiteiten</w:t>
      </w:r>
      <w:r w:rsidR="00FF3FAC">
        <w:t xml:space="preserve"> </w:t>
      </w:r>
      <w:r w:rsidR="00D871D4" w:rsidRPr="00E0565B">
        <w:t>–</w:t>
      </w:r>
      <w:r w:rsidR="00FF3FAC">
        <w:t xml:space="preserve"> </w:t>
      </w:r>
      <w:r w:rsidR="00D871D4" w:rsidRPr="00E0565B">
        <w:t>categorie</w:t>
      </w:r>
      <w:r w:rsidR="00FF3FAC">
        <w:t xml:space="preserve"> </w:t>
      </w:r>
      <w:r w:rsidR="00D871D4" w:rsidRPr="00E0565B">
        <w:t>I:</w:t>
      </w:r>
    </w:p>
    <w:p w14:paraId="71EDB25D" w14:textId="45B184F1" w:rsidR="00E13943" w:rsidRPr="00E0565B" w:rsidRDefault="00D871D4" w:rsidP="00D871D4">
      <w:pPr>
        <w:pStyle w:val="Opsommingmetnummering"/>
        <w:ind w:left="850"/>
      </w:pPr>
      <w:r w:rsidRPr="00E0565B">
        <w:t>1.</w:t>
      </w:r>
      <w:r w:rsidR="000E2319">
        <w:tab/>
      </w:r>
      <w:r w:rsidR="005D326C" w:rsidRPr="00E0565B">
        <w:t>Paragraaf</w:t>
      </w:r>
      <w:r w:rsidR="00FF3FAC">
        <w:t xml:space="preserve"> </w:t>
      </w:r>
      <w:r w:rsidR="005D326C" w:rsidRPr="00E0565B">
        <w:t>5.3.3</w:t>
      </w:r>
      <w:r w:rsidR="00FF3FAC">
        <w:t xml:space="preserve"> </w:t>
      </w:r>
      <w:r w:rsidR="005D326C" w:rsidRPr="00E0565B">
        <w:t>Trillinggevoelig</w:t>
      </w:r>
      <w:r w:rsidR="00FF3FAC">
        <w:t xml:space="preserve"> </w:t>
      </w:r>
      <w:r w:rsidR="005D326C" w:rsidRPr="00E0565B">
        <w:t>gebouw</w:t>
      </w:r>
      <w:r w:rsidR="00FF3FAC">
        <w:t xml:space="preserve"> </w:t>
      </w:r>
      <w:r w:rsidR="005D326C" w:rsidRPr="00E0565B">
        <w:t>toevoegen</w:t>
      </w:r>
      <w:r w:rsidR="00FF3FAC">
        <w:t xml:space="preserve"> </w:t>
      </w:r>
      <w:r w:rsidR="00BD1695" w:rsidRPr="00E0565B">
        <w:t>PM</w:t>
      </w:r>
      <w:r w:rsidR="005D326C" w:rsidRPr="00E0565B">
        <w:t>;</w:t>
      </w:r>
    </w:p>
    <w:p w14:paraId="368E6DD9" w14:textId="604AFC94" w:rsidR="00E13943" w:rsidRPr="00E0565B" w:rsidRDefault="00D871D4" w:rsidP="00D871D4">
      <w:pPr>
        <w:pStyle w:val="Opsommingmetnummering"/>
        <w:ind w:left="850"/>
      </w:pPr>
      <w:r w:rsidRPr="00E0565B">
        <w:t>2</w:t>
      </w:r>
      <w:r w:rsidR="00E13943" w:rsidRPr="00E0565B">
        <w:t>.</w:t>
      </w:r>
      <w:r w:rsidR="00E13943" w:rsidRPr="00E0565B">
        <w:tab/>
      </w:r>
      <w:r w:rsidR="005D326C" w:rsidRPr="00E0565B">
        <w:t>Paragraaf</w:t>
      </w:r>
      <w:r w:rsidR="00FF3FAC">
        <w:t xml:space="preserve"> </w:t>
      </w:r>
      <w:r w:rsidR="005D326C" w:rsidRPr="00E0565B">
        <w:t>5.3.7</w:t>
      </w:r>
      <w:r w:rsidR="00FF3FAC">
        <w:t xml:space="preserve"> </w:t>
      </w:r>
      <w:r w:rsidR="005D326C" w:rsidRPr="00E0565B">
        <w:t>Geluidgevoelig</w:t>
      </w:r>
      <w:r w:rsidR="00FF3FAC">
        <w:t xml:space="preserve"> </w:t>
      </w:r>
      <w:r w:rsidR="005D326C" w:rsidRPr="00E0565B">
        <w:t>gebouw</w:t>
      </w:r>
      <w:r w:rsidR="00FF3FAC">
        <w:t xml:space="preserve"> </w:t>
      </w:r>
      <w:r w:rsidR="005D326C" w:rsidRPr="00E0565B">
        <w:t>toevoegen</w:t>
      </w:r>
      <w:r w:rsidR="00FF3FAC">
        <w:t xml:space="preserve"> </w:t>
      </w:r>
      <w:r w:rsidR="005D326C" w:rsidRPr="00E0565B">
        <w:t>binnen</w:t>
      </w:r>
      <w:r w:rsidR="00FF3FAC">
        <w:t xml:space="preserve"> </w:t>
      </w:r>
      <w:r w:rsidR="005D326C" w:rsidRPr="00E0565B">
        <w:t>geluidaandachtsgebied</w:t>
      </w:r>
      <w:r w:rsidR="00FF3FAC">
        <w:t xml:space="preserve"> </w:t>
      </w:r>
      <w:r w:rsidR="005D326C" w:rsidRPr="00E0565B">
        <w:t>–</w:t>
      </w:r>
      <w:r w:rsidR="00FF3FAC">
        <w:t xml:space="preserve"> </w:t>
      </w:r>
      <w:r w:rsidR="005D326C" w:rsidRPr="00E0565B">
        <w:t>categorie</w:t>
      </w:r>
      <w:r w:rsidR="00FF3FAC">
        <w:t xml:space="preserve"> </w:t>
      </w:r>
      <w:r w:rsidR="005D326C" w:rsidRPr="00E0565B">
        <w:t>I;</w:t>
      </w:r>
    </w:p>
    <w:p w14:paraId="555B4E7B" w14:textId="37068A9A" w:rsidR="00E13943" w:rsidRPr="00E0565B" w:rsidRDefault="00D871D4" w:rsidP="00D871D4">
      <w:pPr>
        <w:pStyle w:val="Opsommingmetnummering"/>
        <w:ind w:left="850"/>
      </w:pPr>
      <w:r w:rsidRPr="00E0565B">
        <w:t>3</w:t>
      </w:r>
      <w:r w:rsidR="00E13943" w:rsidRPr="00E0565B">
        <w:t>.</w:t>
      </w:r>
      <w:r w:rsidR="00E13943" w:rsidRPr="00E0565B">
        <w:tab/>
      </w:r>
      <w:r w:rsidR="005D326C" w:rsidRPr="00E0565B">
        <w:t>Paragraaf</w:t>
      </w:r>
      <w:r w:rsidR="00FF3FAC">
        <w:t xml:space="preserve"> </w:t>
      </w:r>
      <w:r w:rsidR="005D326C" w:rsidRPr="00E0565B">
        <w:t>5.3.12</w:t>
      </w:r>
      <w:r w:rsidR="00FF3FAC">
        <w:t xml:space="preserve"> </w:t>
      </w:r>
      <w:r w:rsidR="005D326C" w:rsidRPr="00E0565B">
        <w:t>Geurgevoelig</w:t>
      </w:r>
      <w:r w:rsidR="00FF3FAC">
        <w:t xml:space="preserve"> </w:t>
      </w:r>
      <w:r w:rsidR="005D326C" w:rsidRPr="00E0565B">
        <w:t>gebouw</w:t>
      </w:r>
      <w:r w:rsidR="00FF3FAC">
        <w:t xml:space="preserve"> </w:t>
      </w:r>
      <w:r w:rsidR="005D326C" w:rsidRPr="00E0565B">
        <w:t>toevoegen</w:t>
      </w:r>
      <w:r w:rsidR="00FF3FAC">
        <w:t xml:space="preserve"> </w:t>
      </w:r>
      <w:r w:rsidR="005D326C" w:rsidRPr="00E0565B">
        <w:t>–</w:t>
      </w:r>
      <w:r w:rsidR="00FF3FAC">
        <w:t xml:space="preserve"> </w:t>
      </w:r>
      <w:r w:rsidR="005D326C" w:rsidRPr="00E0565B">
        <w:t>categorie</w:t>
      </w:r>
      <w:r w:rsidR="00FF3FAC">
        <w:t xml:space="preserve"> </w:t>
      </w:r>
      <w:r w:rsidR="005D326C" w:rsidRPr="00E0565B">
        <w:t>II</w:t>
      </w:r>
      <w:r w:rsidR="00FF3FAC">
        <w:t xml:space="preserve"> </w:t>
      </w:r>
      <w:r w:rsidR="00967E6A" w:rsidRPr="00E0565B">
        <w:t>PM</w:t>
      </w:r>
      <w:r w:rsidR="005D326C" w:rsidRPr="00E0565B">
        <w:t>;</w:t>
      </w:r>
    </w:p>
    <w:p w14:paraId="1A94516B" w14:textId="3B97D43F" w:rsidR="00E13943" w:rsidRPr="00E0565B" w:rsidRDefault="00D871D4" w:rsidP="00D871D4">
      <w:pPr>
        <w:pStyle w:val="Opsommingmetnummering"/>
        <w:ind w:left="850"/>
      </w:pPr>
      <w:r w:rsidRPr="00E0565B">
        <w:t>4</w:t>
      </w:r>
      <w:r w:rsidR="00E13943" w:rsidRPr="00E0565B">
        <w:t>.</w:t>
      </w:r>
      <w:r w:rsidR="00E13943" w:rsidRPr="00E0565B">
        <w:tab/>
      </w:r>
      <w:r w:rsidR="005D326C" w:rsidRPr="00E0565B">
        <w:t>Paragraaf</w:t>
      </w:r>
      <w:r w:rsidR="00FF3FAC">
        <w:t xml:space="preserve"> </w:t>
      </w:r>
      <w:r w:rsidR="005D326C" w:rsidRPr="00E0565B">
        <w:t>5.3.15</w:t>
      </w:r>
      <w:r w:rsidR="00FF3FAC">
        <w:t xml:space="preserve"> </w:t>
      </w:r>
      <w:r w:rsidR="005D326C" w:rsidRPr="00E0565B">
        <w:t>Gebouw</w:t>
      </w:r>
      <w:r w:rsidR="00FF3FAC">
        <w:t xml:space="preserve"> </w:t>
      </w:r>
      <w:r w:rsidR="005D326C" w:rsidRPr="00E0565B">
        <w:t>met</w:t>
      </w:r>
      <w:r w:rsidR="00FF3FAC">
        <w:t xml:space="preserve"> </w:t>
      </w:r>
      <w:r w:rsidR="005D326C" w:rsidRPr="00E0565B">
        <w:t>parkeerbehoefte</w:t>
      </w:r>
      <w:r w:rsidR="00FF3FAC">
        <w:t xml:space="preserve"> </w:t>
      </w:r>
      <w:r w:rsidR="005D326C" w:rsidRPr="00E0565B">
        <w:t>toevoegen</w:t>
      </w:r>
      <w:r w:rsidR="00FF3FAC">
        <w:t xml:space="preserve"> </w:t>
      </w:r>
      <w:r w:rsidR="005D326C" w:rsidRPr="00E0565B">
        <w:t>–</w:t>
      </w:r>
      <w:r w:rsidR="00FF3FAC">
        <w:t xml:space="preserve"> </w:t>
      </w:r>
      <w:r w:rsidR="005D326C" w:rsidRPr="00E0565B">
        <w:t>algemeen</w:t>
      </w:r>
      <w:r w:rsidR="00FF3FAC">
        <w:t xml:space="preserve"> </w:t>
      </w:r>
      <w:r w:rsidR="00967E6A" w:rsidRPr="00E0565B">
        <w:t>PM</w:t>
      </w:r>
      <w:r w:rsidR="005D326C" w:rsidRPr="00E0565B">
        <w:t>;</w:t>
      </w:r>
    </w:p>
    <w:p w14:paraId="4BFDB3F2" w14:textId="40ACA7BE" w:rsidR="00E13943" w:rsidRPr="00E0565B" w:rsidRDefault="00D871D4" w:rsidP="00D871D4">
      <w:pPr>
        <w:pStyle w:val="Opsommingmetnummering"/>
        <w:ind w:left="850"/>
      </w:pPr>
      <w:r w:rsidRPr="00E0565B">
        <w:t>5</w:t>
      </w:r>
      <w:r w:rsidR="00E13943" w:rsidRPr="00E0565B">
        <w:t>.</w:t>
      </w:r>
      <w:r w:rsidR="00E13943" w:rsidRPr="00E0565B">
        <w:tab/>
      </w:r>
      <w:r w:rsidR="005D326C" w:rsidRPr="00E0565B">
        <w:t>Paragraaf</w:t>
      </w:r>
      <w:r w:rsidR="00FF3FAC">
        <w:t xml:space="preserve"> </w:t>
      </w:r>
      <w:r w:rsidR="005D326C" w:rsidRPr="00E0565B">
        <w:t>5.3.16</w:t>
      </w:r>
      <w:r w:rsidR="00FF3FAC">
        <w:t xml:space="preserve"> </w:t>
      </w:r>
      <w:r w:rsidR="005D326C" w:rsidRPr="00E0565B">
        <w:t>/</w:t>
      </w:r>
      <w:r w:rsidR="00FF3FAC">
        <w:t xml:space="preserve"> </w:t>
      </w:r>
      <w:r w:rsidR="00CF67FD" w:rsidRPr="00E0565B">
        <w:t>5.3.17/</w:t>
      </w:r>
      <w:r w:rsidR="00FF3FAC">
        <w:t xml:space="preserve"> </w:t>
      </w:r>
      <w:r w:rsidR="005D326C" w:rsidRPr="00E0565B">
        <w:t>5.3.18</w:t>
      </w:r>
      <w:r w:rsidR="00FF3FAC">
        <w:t xml:space="preserve"> </w:t>
      </w:r>
      <w:r w:rsidR="005A4762" w:rsidRPr="005A4762">
        <w:t>Gebouw</w:t>
      </w:r>
      <w:r w:rsidR="00FF3FAC">
        <w:t xml:space="preserve"> </w:t>
      </w:r>
      <w:r w:rsidR="005A4762" w:rsidRPr="005A4762">
        <w:t>met</w:t>
      </w:r>
      <w:r w:rsidR="00FF3FAC">
        <w:t xml:space="preserve"> </w:t>
      </w:r>
      <w:r w:rsidR="005A4762" w:rsidRPr="005A4762">
        <w:t>parkeerbehoefte</w:t>
      </w:r>
      <w:r w:rsidR="00FF3FAC">
        <w:t xml:space="preserve"> </w:t>
      </w:r>
      <w:r w:rsidR="005A4762" w:rsidRPr="005A4762">
        <w:t>toevoegen</w:t>
      </w:r>
      <w:r w:rsidR="00FF3FAC">
        <w:t xml:space="preserve"> </w:t>
      </w:r>
      <w:r w:rsidR="005A4762" w:rsidRPr="005A4762">
        <w:t>–</w:t>
      </w:r>
      <w:r w:rsidR="00FF3FAC">
        <w:t xml:space="preserve"> </w:t>
      </w:r>
      <w:r w:rsidR="005A4762" w:rsidRPr="005A4762">
        <w:t>categorie</w:t>
      </w:r>
      <w:r w:rsidR="00FF3FAC">
        <w:t xml:space="preserve"> </w:t>
      </w:r>
      <w:r w:rsidR="005A4762" w:rsidRPr="005A4762">
        <w:t>I/categorie</w:t>
      </w:r>
      <w:r w:rsidR="00FF3FAC">
        <w:t xml:space="preserve"> </w:t>
      </w:r>
      <w:r w:rsidR="005A4762" w:rsidRPr="005A4762">
        <w:t>II/categorie</w:t>
      </w:r>
      <w:r w:rsidR="00FF3FAC">
        <w:t xml:space="preserve"> </w:t>
      </w:r>
      <w:r w:rsidR="005A4762" w:rsidRPr="005A4762">
        <w:t>III</w:t>
      </w:r>
      <w:r w:rsidR="00FF3FAC">
        <w:t xml:space="preserve"> </w:t>
      </w:r>
      <w:r w:rsidR="005A4762">
        <w:t>PM</w:t>
      </w:r>
      <w:r w:rsidR="005D326C" w:rsidRPr="00E0565B">
        <w:t>;</w:t>
      </w:r>
    </w:p>
    <w:p w14:paraId="6FFA03CA" w14:textId="7EC6AE3D" w:rsidR="00E13943" w:rsidRPr="00E0565B" w:rsidRDefault="00D871D4" w:rsidP="00D871D4">
      <w:pPr>
        <w:pStyle w:val="Opsommingmetnummering"/>
        <w:ind w:left="850"/>
      </w:pPr>
      <w:r w:rsidRPr="00E0565B">
        <w:t>6</w:t>
      </w:r>
      <w:r w:rsidR="00E13943" w:rsidRPr="00E0565B">
        <w:t>.</w:t>
      </w:r>
      <w:r w:rsidR="00E13943" w:rsidRPr="00E0565B">
        <w:tab/>
      </w:r>
      <w:r w:rsidR="005D326C" w:rsidRPr="00E0565B">
        <w:t>Paragraaf</w:t>
      </w:r>
      <w:r w:rsidR="00FF3FAC">
        <w:t xml:space="preserve"> </w:t>
      </w:r>
      <w:r w:rsidR="005D326C" w:rsidRPr="00E0565B">
        <w:t>5.3.21</w:t>
      </w:r>
      <w:r w:rsidR="00FF3FAC">
        <w:t xml:space="preserve"> </w:t>
      </w:r>
      <w:r w:rsidR="005D326C" w:rsidRPr="00E0565B">
        <w:t>Kwetsbare</w:t>
      </w:r>
      <w:r w:rsidR="00FF3FAC">
        <w:t xml:space="preserve"> </w:t>
      </w:r>
      <w:r w:rsidR="005D326C" w:rsidRPr="00E0565B">
        <w:t>gebouwen</w:t>
      </w:r>
      <w:r w:rsidR="00FF3FAC">
        <w:t xml:space="preserve"> </w:t>
      </w:r>
      <w:r w:rsidR="005D326C" w:rsidRPr="00E0565B">
        <w:t>en</w:t>
      </w:r>
      <w:r w:rsidR="00FF3FAC">
        <w:t xml:space="preserve"> </w:t>
      </w:r>
      <w:r w:rsidR="005D326C" w:rsidRPr="00E0565B">
        <w:t>locaties</w:t>
      </w:r>
      <w:r w:rsidR="00FF3FAC">
        <w:t xml:space="preserve"> </w:t>
      </w:r>
      <w:r w:rsidR="005D326C" w:rsidRPr="00E0565B">
        <w:t>toevoegen</w:t>
      </w:r>
      <w:r w:rsidR="00FF3FAC">
        <w:t xml:space="preserve"> </w:t>
      </w:r>
      <w:r w:rsidR="005D326C" w:rsidRPr="00E0565B">
        <w:t>–</w:t>
      </w:r>
      <w:r w:rsidR="00FF3FAC">
        <w:t xml:space="preserve"> </w:t>
      </w:r>
      <w:r w:rsidR="005D326C" w:rsidRPr="00E0565B">
        <w:t>categorie</w:t>
      </w:r>
      <w:r w:rsidR="00FF3FAC">
        <w:t xml:space="preserve"> </w:t>
      </w:r>
      <w:r w:rsidR="005D326C" w:rsidRPr="00E0565B">
        <w:t>I</w:t>
      </w:r>
      <w:r w:rsidR="00FF3FAC">
        <w:t xml:space="preserve"> </w:t>
      </w:r>
      <w:r w:rsidR="00967E6A" w:rsidRPr="00E0565B">
        <w:t>PM</w:t>
      </w:r>
      <w:r w:rsidR="005D326C" w:rsidRPr="00E0565B">
        <w:t>;</w:t>
      </w:r>
    </w:p>
    <w:p w14:paraId="641585E3" w14:textId="43A9FF6F" w:rsidR="00E13943" w:rsidRPr="00E0565B" w:rsidRDefault="00D871D4" w:rsidP="00D871D4">
      <w:pPr>
        <w:pStyle w:val="Opsommingmetnummering"/>
        <w:ind w:left="850"/>
      </w:pPr>
      <w:r w:rsidRPr="00E0565B">
        <w:t>7</w:t>
      </w:r>
      <w:r w:rsidR="00E13943" w:rsidRPr="00E0565B">
        <w:t>.</w:t>
      </w:r>
      <w:r w:rsidR="00E13943" w:rsidRPr="00E0565B">
        <w:tab/>
      </w:r>
      <w:r w:rsidR="005D326C" w:rsidRPr="00E0565B">
        <w:t>Paragraaf</w:t>
      </w:r>
      <w:r w:rsidR="00FF3FAC">
        <w:t xml:space="preserve"> </w:t>
      </w:r>
      <w:r w:rsidR="005D326C" w:rsidRPr="00E0565B">
        <w:t>5.3.22</w:t>
      </w:r>
      <w:r w:rsidR="00FF3FAC">
        <w:t xml:space="preserve"> </w:t>
      </w:r>
      <w:r w:rsidR="005D326C" w:rsidRPr="00E0565B">
        <w:t>Kwetsbare</w:t>
      </w:r>
      <w:r w:rsidR="00FF3FAC">
        <w:t xml:space="preserve"> </w:t>
      </w:r>
      <w:r w:rsidR="005D326C" w:rsidRPr="00E0565B">
        <w:t>gebouwen</w:t>
      </w:r>
      <w:r w:rsidR="00FF3FAC">
        <w:t xml:space="preserve"> </w:t>
      </w:r>
      <w:r w:rsidR="005D326C" w:rsidRPr="00E0565B">
        <w:t>en</w:t>
      </w:r>
      <w:r w:rsidR="00FF3FAC">
        <w:t xml:space="preserve"> </w:t>
      </w:r>
      <w:r w:rsidR="005D326C" w:rsidRPr="00E0565B">
        <w:t>locaties</w:t>
      </w:r>
      <w:r w:rsidR="00FF3FAC">
        <w:t xml:space="preserve"> </w:t>
      </w:r>
      <w:r w:rsidR="005D326C" w:rsidRPr="00E0565B">
        <w:t>toevoegen</w:t>
      </w:r>
      <w:r w:rsidR="00FF3FAC">
        <w:t xml:space="preserve"> </w:t>
      </w:r>
      <w:r w:rsidR="005D326C" w:rsidRPr="00E0565B">
        <w:t>–</w:t>
      </w:r>
      <w:r w:rsidR="00FF3FAC">
        <w:t xml:space="preserve"> </w:t>
      </w:r>
      <w:r w:rsidR="005D326C" w:rsidRPr="00E0565B">
        <w:t>categorie</w:t>
      </w:r>
      <w:r w:rsidR="00FF3FAC">
        <w:t xml:space="preserve"> </w:t>
      </w:r>
      <w:r w:rsidR="005D326C" w:rsidRPr="00E0565B">
        <w:t>II</w:t>
      </w:r>
      <w:r w:rsidR="00FF3FAC">
        <w:t xml:space="preserve"> </w:t>
      </w:r>
      <w:r w:rsidR="00967E6A" w:rsidRPr="00E0565B">
        <w:t>PM</w:t>
      </w:r>
      <w:r w:rsidR="005D326C" w:rsidRPr="00E0565B">
        <w:t>;</w:t>
      </w:r>
      <w:r w:rsidR="00FF3FAC">
        <w:t xml:space="preserve"> </w:t>
      </w:r>
      <w:r w:rsidR="005D326C" w:rsidRPr="00E0565B">
        <w:t>en</w:t>
      </w:r>
    </w:p>
    <w:p w14:paraId="3A94A3F1" w14:textId="2E516964" w:rsidR="00E025EB" w:rsidRPr="00E0565B" w:rsidRDefault="00D871D4" w:rsidP="00D871D4">
      <w:pPr>
        <w:pStyle w:val="Opsommingmetnummering"/>
        <w:ind w:left="850"/>
      </w:pPr>
      <w:r w:rsidRPr="00E0565B">
        <w:t>8</w:t>
      </w:r>
      <w:r w:rsidR="00E13943" w:rsidRPr="00E0565B">
        <w:t>.</w:t>
      </w:r>
      <w:r w:rsidR="00E13943" w:rsidRPr="00E0565B">
        <w:tab/>
      </w:r>
      <w:r w:rsidR="005D326C" w:rsidRPr="00E0565B">
        <w:t>Paragraaf</w:t>
      </w:r>
      <w:r w:rsidR="00FF3FAC">
        <w:t xml:space="preserve"> </w:t>
      </w:r>
      <w:r w:rsidR="005D326C" w:rsidRPr="00E0565B">
        <w:t>5.3.</w:t>
      </w:r>
      <w:r w:rsidR="00591B0E">
        <w:t>102</w:t>
      </w:r>
      <w:r w:rsidR="00FF3FAC">
        <w:t xml:space="preserve"> </w:t>
      </w:r>
      <w:r w:rsidR="005D326C" w:rsidRPr="00E0565B">
        <w:t>Maatschappelijke</w:t>
      </w:r>
      <w:r w:rsidR="00FF3FAC">
        <w:t xml:space="preserve"> </w:t>
      </w:r>
      <w:r w:rsidR="005D326C" w:rsidRPr="00E0565B">
        <w:t>activiteit</w:t>
      </w:r>
      <w:r w:rsidR="00FF3FAC">
        <w:t xml:space="preserve"> </w:t>
      </w:r>
      <w:r w:rsidR="005D326C" w:rsidRPr="00E0565B">
        <w:t>verrichten</w:t>
      </w:r>
      <w:r w:rsidR="00FF3FAC">
        <w:t xml:space="preserve"> </w:t>
      </w:r>
      <w:r w:rsidR="005D326C" w:rsidRPr="00E0565B">
        <w:t>–</w:t>
      </w:r>
      <w:r w:rsidR="00FF3FAC">
        <w:t xml:space="preserve"> </w:t>
      </w:r>
      <w:r w:rsidR="005D326C" w:rsidRPr="00E0565B">
        <w:t>categorie</w:t>
      </w:r>
      <w:r w:rsidR="00FF3FAC">
        <w:t xml:space="preserve"> </w:t>
      </w:r>
      <w:r w:rsidR="005D326C" w:rsidRPr="00E0565B">
        <w:t>I.</w:t>
      </w:r>
    </w:p>
    <w:p w14:paraId="6A65D32A" w14:textId="3B3710E7" w:rsidR="00E13943" w:rsidRPr="00E0565B" w:rsidRDefault="00A20240" w:rsidP="00F152A3">
      <w:pPr>
        <w:pStyle w:val="Opsommingmetnummering"/>
      </w:pPr>
      <w:r w:rsidRPr="00E0565B">
        <w:t>b.</w:t>
      </w:r>
      <w:r w:rsidR="00F152A3">
        <w:tab/>
      </w:r>
      <w:r w:rsidRPr="00E0565B">
        <w:t>voor</w:t>
      </w:r>
      <w:r w:rsidR="00FF3FAC">
        <w:t xml:space="preserve"> </w:t>
      </w:r>
      <w:r w:rsidRPr="00E0565B">
        <w:t>zover</w:t>
      </w:r>
      <w:r w:rsidR="00FF3FAC">
        <w:t xml:space="preserve"> </w:t>
      </w:r>
      <w:r w:rsidRPr="00E0565B">
        <w:t>het</w:t>
      </w:r>
      <w:r w:rsidR="00FF3FAC">
        <w:t xml:space="preserve"> </w:t>
      </w:r>
      <w:r w:rsidRPr="00E0565B">
        <w:t>gaat</w:t>
      </w:r>
      <w:r w:rsidR="00FF3FAC">
        <w:t xml:space="preserve"> </w:t>
      </w:r>
      <w:r w:rsidRPr="00E0565B">
        <w:t>om</w:t>
      </w:r>
      <w:r w:rsidR="00FF3FAC">
        <w:t xml:space="preserve"> </w:t>
      </w:r>
      <w:r w:rsidRPr="00E0565B">
        <w:t>m</w:t>
      </w:r>
      <w:r w:rsidR="005D326C" w:rsidRPr="00E0565B">
        <w:t>aatschappelijke</w:t>
      </w:r>
      <w:r w:rsidR="00FF3FAC">
        <w:t xml:space="preserve"> </w:t>
      </w:r>
      <w:r w:rsidR="005D326C" w:rsidRPr="00E0565B">
        <w:t>activiteiten</w:t>
      </w:r>
      <w:r w:rsidR="00FF3FAC">
        <w:t xml:space="preserve"> </w:t>
      </w:r>
      <w:r w:rsidR="005D326C" w:rsidRPr="00E0565B">
        <w:t>–</w:t>
      </w:r>
      <w:r w:rsidR="00FF3FAC">
        <w:t xml:space="preserve"> </w:t>
      </w:r>
      <w:r w:rsidR="005D326C" w:rsidRPr="00E0565B">
        <w:t>categorie</w:t>
      </w:r>
      <w:r w:rsidR="00FF3FAC">
        <w:t xml:space="preserve"> </w:t>
      </w:r>
      <w:r w:rsidR="005D326C" w:rsidRPr="00E0565B">
        <w:t>II:</w:t>
      </w:r>
    </w:p>
    <w:p w14:paraId="0165906C" w14:textId="58F07AFB" w:rsidR="00E13943" w:rsidRPr="00E0565B" w:rsidRDefault="00EA57DD" w:rsidP="00EA57DD">
      <w:pPr>
        <w:pStyle w:val="Opsommingmetnummering"/>
        <w:ind w:left="850"/>
      </w:pPr>
      <w:r w:rsidRPr="00E0565B">
        <w:t>1</w:t>
      </w:r>
      <w:r w:rsidR="00E13943" w:rsidRPr="00E0565B">
        <w:t>.</w:t>
      </w:r>
      <w:r w:rsidR="00E13943" w:rsidRPr="00E0565B">
        <w:tab/>
      </w:r>
      <w:r w:rsidR="005D326C" w:rsidRPr="00E0565B">
        <w:t>Paragraaf</w:t>
      </w:r>
      <w:r w:rsidR="00FF3FAC">
        <w:t xml:space="preserve"> </w:t>
      </w:r>
      <w:r w:rsidR="005D326C" w:rsidRPr="00E0565B">
        <w:t>5.3.15</w:t>
      </w:r>
      <w:r w:rsidR="00FF3FAC">
        <w:t xml:space="preserve"> </w:t>
      </w:r>
      <w:r w:rsidR="005D326C" w:rsidRPr="00E0565B">
        <w:t>Gebouw</w:t>
      </w:r>
      <w:r w:rsidR="00FF3FAC">
        <w:t xml:space="preserve"> </w:t>
      </w:r>
      <w:r w:rsidR="005D326C" w:rsidRPr="00E0565B">
        <w:t>met</w:t>
      </w:r>
      <w:r w:rsidR="00FF3FAC">
        <w:t xml:space="preserve"> </w:t>
      </w:r>
      <w:r w:rsidR="005D326C" w:rsidRPr="00E0565B">
        <w:t>parkeerbehoefte</w:t>
      </w:r>
      <w:r w:rsidR="00FF3FAC">
        <w:t xml:space="preserve"> </w:t>
      </w:r>
      <w:r w:rsidR="005D326C" w:rsidRPr="00E0565B">
        <w:t>toevoegen</w:t>
      </w:r>
      <w:r w:rsidR="00FF3FAC">
        <w:t xml:space="preserve"> </w:t>
      </w:r>
      <w:r w:rsidR="005D326C" w:rsidRPr="00E0565B">
        <w:t>–</w:t>
      </w:r>
      <w:r w:rsidR="00FF3FAC">
        <w:t xml:space="preserve"> </w:t>
      </w:r>
      <w:r w:rsidR="005D326C" w:rsidRPr="00E0565B">
        <w:t>algemeen</w:t>
      </w:r>
      <w:r w:rsidR="00FF3FAC">
        <w:t xml:space="preserve"> </w:t>
      </w:r>
      <w:r w:rsidR="000E5461" w:rsidRPr="00E0565B">
        <w:t>PM</w:t>
      </w:r>
      <w:r w:rsidR="005D326C" w:rsidRPr="00E0565B">
        <w:t>;</w:t>
      </w:r>
    </w:p>
    <w:p w14:paraId="540102CE" w14:textId="16E4225E" w:rsidR="00E13943" w:rsidRPr="00E0565B" w:rsidRDefault="00EA57DD" w:rsidP="00EA57DD">
      <w:pPr>
        <w:pStyle w:val="Opsommingmetnummering"/>
        <w:ind w:left="850"/>
      </w:pPr>
      <w:r w:rsidRPr="00E0565B">
        <w:t>2</w:t>
      </w:r>
      <w:r w:rsidR="00E13943" w:rsidRPr="00E0565B">
        <w:t>.</w:t>
      </w:r>
      <w:r w:rsidR="00E13943" w:rsidRPr="00E0565B">
        <w:tab/>
      </w:r>
      <w:r w:rsidR="005D326C" w:rsidRPr="00E0565B">
        <w:t>Paragraaf</w:t>
      </w:r>
      <w:r w:rsidR="00FF3FAC">
        <w:t xml:space="preserve"> </w:t>
      </w:r>
      <w:r w:rsidR="00CF67FD" w:rsidRPr="00E0565B">
        <w:t>5.3.16/</w:t>
      </w:r>
      <w:r w:rsidR="00FF3FAC">
        <w:t xml:space="preserve"> </w:t>
      </w:r>
      <w:r w:rsidR="005D326C" w:rsidRPr="00E0565B">
        <w:t>5.3.17</w:t>
      </w:r>
      <w:r w:rsidR="00FF3FAC">
        <w:t xml:space="preserve"> </w:t>
      </w:r>
      <w:r w:rsidR="005D326C" w:rsidRPr="00E0565B">
        <w:t>/</w:t>
      </w:r>
      <w:r w:rsidR="00FF3FAC">
        <w:t xml:space="preserve"> </w:t>
      </w:r>
      <w:r w:rsidR="005D326C" w:rsidRPr="00E0565B">
        <w:t>5.3.18</w:t>
      </w:r>
      <w:r w:rsidR="00FF3FAC">
        <w:t xml:space="preserve"> </w:t>
      </w:r>
      <w:r w:rsidR="002A29C4" w:rsidRPr="002A29C4">
        <w:t>Gebouw</w:t>
      </w:r>
      <w:r w:rsidR="00FF3FAC">
        <w:t xml:space="preserve"> </w:t>
      </w:r>
      <w:r w:rsidR="002A29C4" w:rsidRPr="002A29C4">
        <w:t>met</w:t>
      </w:r>
      <w:r w:rsidR="00FF3FAC">
        <w:t xml:space="preserve"> </w:t>
      </w:r>
      <w:r w:rsidR="002A29C4" w:rsidRPr="002A29C4">
        <w:t>parkeerbehoefte</w:t>
      </w:r>
      <w:r w:rsidR="00FF3FAC">
        <w:t xml:space="preserve"> </w:t>
      </w:r>
      <w:r w:rsidR="002A29C4" w:rsidRPr="002A29C4">
        <w:t>toevoegen</w:t>
      </w:r>
      <w:r w:rsidR="00FF3FAC">
        <w:t xml:space="preserve"> </w:t>
      </w:r>
      <w:r w:rsidR="002A29C4" w:rsidRPr="002A29C4">
        <w:t>–</w:t>
      </w:r>
      <w:r w:rsidR="00FF3FAC">
        <w:t xml:space="preserve"> </w:t>
      </w:r>
      <w:r w:rsidR="002A29C4" w:rsidRPr="002A29C4">
        <w:t>categorie</w:t>
      </w:r>
      <w:r w:rsidR="00FF3FAC">
        <w:t xml:space="preserve"> </w:t>
      </w:r>
      <w:r w:rsidR="002A29C4" w:rsidRPr="002A29C4">
        <w:t>I/categorie</w:t>
      </w:r>
      <w:r w:rsidR="00FF3FAC">
        <w:t xml:space="preserve"> </w:t>
      </w:r>
      <w:r w:rsidR="002A29C4" w:rsidRPr="002A29C4">
        <w:t>II/categorie</w:t>
      </w:r>
      <w:r w:rsidR="00FF3FAC">
        <w:t xml:space="preserve"> </w:t>
      </w:r>
      <w:r w:rsidR="002A29C4" w:rsidRPr="002A29C4">
        <w:t>III</w:t>
      </w:r>
      <w:r w:rsidR="00FF3FAC">
        <w:t xml:space="preserve"> </w:t>
      </w:r>
      <w:r w:rsidR="005D326C" w:rsidRPr="00E0565B">
        <w:t>PM;</w:t>
      </w:r>
      <w:r w:rsidR="00FF3FAC">
        <w:t xml:space="preserve"> </w:t>
      </w:r>
      <w:r w:rsidR="005D326C" w:rsidRPr="00E0565B">
        <w:t>en</w:t>
      </w:r>
    </w:p>
    <w:p w14:paraId="768833A2" w14:textId="58595BF3" w:rsidR="00E025EB" w:rsidRPr="00E0565B" w:rsidRDefault="00EA57DD" w:rsidP="00EA57DD">
      <w:pPr>
        <w:pStyle w:val="Opsommingmetnummering"/>
        <w:ind w:left="850"/>
      </w:pPr>
      <w:r w:rsidRPr="00E0565B">
        <w:t>3</w:t>
      </w:r>
      <w:r w:rsidR="00E13943" w:rsidRPr="00E0565B">
        <w:t>.</w:t>
      </w:r>
      <w:r w:rsidR="00E13943" w:rsidRPr="00E0565B">
        <w:tab/>
      </w:r>
      <w:r w:rsidR="005D326C" w:rsidRPr="00E0565B">
        <w:t>Paragraaf</w:t>
      </w:r>
      <w:r w:rsidR="00FF3FAC">
        <w:t xml:space="preserve"> </w:t>
      </w:r>
      <w:r w:rsidR="005D326C" w:rsidRPr="00E0565B">
        <w:t>5.3.</w:t>
      </w:r>
      <w:r w:rsidR="00591B0E">
        <w:t>103</w:t>
      </w:r>
      <w:r w:rsidR="00FF3FAC">
        <w:t xml:space="preserve"> </w:t>
      </w:r>
      <w:r w:rsidR="005D326C" w:rsidRPr="00E0565B">
        <w:t>Maatschappelijke</w:t>
      </w:r>
      <w:r w:rsidR="00FF3FAC">
        <w:t xml:space="preserve"> </w:t>
      </w:r>
      <w:r w:rsidR="005D326C" w:rsidRPr="00E0565B">
        <w:t>activiteit</w:t>
      </w:r>
      <w:r w:rsidR="00FF3FAC">
        <w:t xml:space="preserve"> </w:t>
      </w:r>
      <w:r w:rsidR="005D326C" w:rsidRPr="00E0565B">
        <w:t>verrichten</w:t>
      </w:r>
      <w:r w:rsidR="00FF3FAC">
        <w:t xml:space="preserve"> </w:t>
      </w:r>
      <w:r w:rsidR="005D326C" w:rsidRPr="00E0565B">
        <w:t>–</w:t>
      </w:r>
      <w:r w:rsidR="00FF3FAC">
        <w:t xml:space="preserve"> </w:t>
      </w:r>
      <w:r w:rsidR="005D326C" w:rsidRPr="00E0565B">
        <w:t>categorie</w:t>
      </w:r>
      <w:r w:rsidR="00FF3FAC">
        <w:t xml:space="preserve"> </w:t>
      </w:r>
      <w:r w:rsidR="005D326C" w:rsidRPr="00E0565B">
        <w:t>II</w:t>
      </w:r>
      <w:r w:rsidR="00636512" w:rsidRPr="00E0565B">
        <w:t>.</w:t>
      </w:r>
    </w:p>
    <w:p w14:paraId="4855FBF3" w14:textId="0234D3D0" w:rsidR="00E13943" w:rsidRPr="00E0565B" w:rsidRDefault="00DF5AB3" w:rsidP="00DB5589">
      <w:pPr>
        <w:pStyle w:val="Lidmetnummering"/>
      </w:pPr>
      <w:r>
        <w:t>5</w:t>
      </w:r>
      <w:r w:rsidR="00DB5589" w:rsidRPr="00E0565B">
        <w:tab/>
      </w:r>
      <w:commentRangeStart w:id="39"/>
      <w:r w:rsidR="005D326C" w:rsidRPr="00E0565B">
        <w:t>Bij</w:t>
      </w:r>
      <w:commentRangeEnd w:id="39"/>
      <w:r w:rsidR="00F152A3">
        <w:rPr>
          <w:rStyle w:val="Verwijzingopmerking"/>
        </w:rPr>
        <w:commentReference w:id="39"/>
      </w:r>
      <w:r w:rsidR="00FF3FAC">
        <w:t xml:space="preserve"> </w:t>
      </w:r>
      <w:r w:rsidR="005D326C" w:rsidRPr="00E0565B">
        <w:t>wonen</w:t>
      </w:r>
      <w:r w:rsidR="00FF3FAC">
        <w:t xml:space="preserve"> </w:t>
      </w:r>
      <w:r w:rsidR="005D326C" w:rsidRPr="00E0565B">
        <w:t>wordt</w:t>
      </w:r>
      <w:r w:rsidR="00FF3FAC">
        <w:t xml:space="preserve"> </w:t>
      </w:r>
      <w:r w:rsidR="005D326C" w:rsidRPr="00E0565B">
        <w:t>voldaan</w:t>
      </w:r>
      <w:r w:rsidR="00FF3FAC">
        <w:t xml:space="preserve"> </w:t>
      </w:r>
      <w:r w:rsidR="005D326C" w:rsidRPr="00E0565B">
        <w:t>aan:</w:t>
      </w:r>
    </w:p>
    <w:p w14:paraId="22D154CF" w14:textId="355DAFE7" w:rsidR="00E13943" w:rsidRPr="00E0565B" w:rsidRDefault="00E13943" w:rsidP="006B3802">
      <w:pPr>
        <w:pStyle w:val="Opsommingmetnummering"/>
      </w:pPr>
      <w:r w:rsidRPr="00E0565B">
        <w:t>a.</w:t>
      </w:r>
      <w:r w:rsidRPr="00E0565B">
        <w:tab/>
      </w:r>
      <w:r w:rsidR="005D326C" w:rsidRPr="00E0565B">
        <w:t>Paragraaf</w:t>
      </w:r>
      <w:r w:rsidR="00FF3FAC">
        <w:t xml:space="preserve"> </w:t>
      </w:r>
      <w:r w:rsidR="005D326C" w:rsidRPr="00E0565B">
        <w:t>5.3.3</w:t>
      </w:r>
      <w:r w:rsidR="00FF3FAC">
        <w:t xml:space="preserve"> </w:t>
      </w:r>
      <w:r w:rsidR="005D326C" w:rsidRPr="00E0565B">
        <w:t>Trillinggevoelig</w:t>
      </w:r>
      <w:r w:rsidR="00FF3FAC">
        <w:t xml:space="preserve"> </w:t>
      </w:r>
      <w:r w:rsidR="005D326C" w:rsidRPr="00E0565B">
        <w:t>gebouw</w:t>
      </w:r>
      <w:r w:rsidR="00FF3FAC">
        <w:t xml:space="preserve"> </w:t>
      </w:r>
      <w:r w:rsidR="005D326C" w:rsidRPr="00E0565B">
        <w:t>toevoegen</w:t>
      </w:r>
      <w:r w:rsidR="00FF3FAC">
        <w:t xml:space="preserve"> </w:t>
      </w:r>
      <w:r w:rsidR="00636512" w:rsidRPr="00E0565B">
        <w:t>PM</w:t>
      </w:r>
      <w:r w:rsidR="005D326C" w:rsidRPr="00E0565B">
        <w:t>;</w:t>
      </w:r>
    </w:p>
    <w:p w14:paraId="203FCD05" w14:textId="7F583A6C" w:rsidR="00E13943" w:rsidRPr="00E0565B" w:rsidRDefault="00E13943" w:rsidP="006B3802">
      <w:pPr>
        <w:pStyle w:val="Opsommingmetnummering"/>
      </w:pPr>
      <w:r w:rsidRPr="00E0565B">
        <w:t>b.</w:t>
      </w:r>
      <w:r w:rsidRPr="00E0565B">
        <w:tab/>
      </w:r>
      <w:r w:rsidR="005D326C" w:rsidRPr="00E0565B">
        <w:t>Paragraaf</w:t>
      </w:r>
      <w:r w:rsidR="00FF3FAC">
        <w:t xml:space="preserve"> </w:t>
      </w:r>
      <w:r w:rsidR="005D326C" w:rsidRPr="00E0565B">
        <w:t>5.3.7.</w:t>
      </w:r>
      <w:r w:rsidR="00FF3FAC">
        <w:t xml:space="preserve"> </w:t>
      </w:r>
      <w:r w:rsidR="005D326C" w:rsidRPr="00E0565B">
        <w:t>Geluidgevoelig</w:t>
      </w:r>
      <w:r w:rsidR="00FF3FAC">
        <w:t xml:space="preserve"> </w:t>
      </w:r>
      <w:r w:rsidR="005D326C" w:rsidRPr="00E0565B">
        <w:t>gebouw</w:t>
      </w:r>
      <w:r w:rsidR="00FF3FAC">
        <w:t xml:space="preserve"> </w:t>
      </w:r>
      <w:r w:rsidR="005D326C" w:rsidRPr="00E0565B">
        <w:t>toevoegen</w:t>
      </w:r>
      <w:r w:rsidR="00FF3FAC">
        <w:t xml:space="preserve"> </w:t>
      </w:r>
      <w:r w:rsidR="005D326C" w:rsidRPr="00E0565B">
        <w:t>binnen</w:t>
      </w:r>
      <w:r w:rsidR="00FF3FAC">
        <w:t xml:space="preserve"> </w:t>
      </w:r>
      <w:r w:rsidR="005D326C" w:rsidRPr="00E0565B">
        <w:t>een</w:t>
      </w:r>
      <w:r w:rsidR="00FF3FAC">
        <w:t xml:space="preserve"> </w:t>
      </w:r>
      <w:r w:rsidR="005D326C" w:rsidRPr="00E0565B">
        <w:t>geluidsaandachtsgebied</w:t>
      </w:r>
      <w:r w:rsidR="00FF3FAC">
        <w:t xml:space="preserve"> </w:t>
      </w:r>
      <w:r w:rsidR="00824009">
        <w:t>–</w:t>
      </w:r>
      <w:r w:rsidR="00FF3FAC">
        <w:t xml:space="preserve"> </w:t>
      </w:r>
      <w:r w:rsidR="00824009">
        <w:t>categorie</w:t>
      </w:r>
      <w:r w:rsidR="00FF3FAC">
        <w:t xml:space="preserve"> </w:t>
      </w:r>
      <w:r w:rsidR="00824009">
        <w:t>I</w:t>
      </w:r>
      <w:r w:rsidR="005D326C" w:rsidRPr="00E0565B">
        <w:t>;</w:t>
      </w:r>
    </w:p>
    <w:p w14:paraId="48142F67" w14:textId="29D2C3FB" w:rsidR="00E13943" w:rsidRPr="00E0565B" w:rsidRDefault="00E13943" w:rsidP="006B3802">
      <w:pPr>
        <w:pStyle w:val="Opsommingmetnummering"/>
      </w:pPr>
      <w:r w:rsidRPr="00E0565B">
        <w:t>c.</w:t>
      </w:r>
      <w:r w:rsidRPr="00E0565B">
        <w:tab/>
      </w:r>
      <w:r w:rsidR="005D326C" w:rsidRPr="00E0565B">
        <w:t>Paragraaf</w:t>
      </w:r>
      <w:r w:rsidR="00FF3FAC">
        <w:t xml:space="preserve"> </w:t>
      </w:r>
      <w:r w:rsidR="005D326C" w:rsidRPr="00E0565B">
        <w:t>5.3.12</w:t>
      </w:r>
      <w:r w:rsidR="00FF3FAC">
        <w:t xml:space="preserve"> </w:t>
      </w:r>
      <w:r w:rsidR="005D326C" w:rsidRPr="00E0565B">
        <w:t>Geurgevoelig</w:t>
      </w:r>
      <w:r w:rsidR="00FF3FAC">
        <w:t xml:space="preserve"> </w:t>
      </w:r>
      <w:r w:rsidR="005D326C" w:rsidRPr="00E0565B">
        <w:t>gebouw</w:t>
      </w:r>
      <w:r w:rsidR="00FF3FAC">
        <w:t xml:space="preserve"> </w:t>
      </w:r>
      <w:r w:rsidR="005D326C" w:rsidRPr="00E0565B">
        <w:t>toevoegen</w:t>
      </w:r>
      <w:r w:rsidR="00FF3FAC">
        <w:t xml:space="preserve"> </w:t>
      </w:r>
      <w:r w:rsidR="005D326C" w:rsidRPr="00E0565B">
        <w:t>–</w:t>
      </w:r>
      <w:r w:rsidR="00FF3FAC">
        <w:t xml:space="preserve"> </w:t>
      </w:r>
      <w:r w:rsidR="005D326C" w:rsidRPr="00E0565B">
        <w:t>categorie</w:t>
      </w:r>
      <w:r w:rsidR="00FF3FAC">
        <w:t xml:space="preserve"> </w:t>
      </w:r>
      <w:r w:rsidR="005D326C" w:rsidRPr="00E0565B">
        <w:t>II</w:t>
      </w:r>
      <w:r w:rsidR="00FF3FAC">
        <w:t xml:space="preserve"> </w:t>
      </w:r>
      <w:r w:rsidR="00636512" w:rsidRPr="00E0565B">
        <w:t>PM</w:t>
      </w:r>
      <w:r w:rsidR="005D326C" w:rsidRPr="00E0565B">
        <w:t>;</w:t>
      </w:r>
    </w:p>
    <w:p w14:paraId="64EB54B6" w14:textId="36F45AAA" w:rsidR="00E13943" w:rsidRPr="00E0565B" w:rsidRDefault="00E13943" w:rsidP="006B3802">
      <w:pPr>
        <w:pStyle w:val="Opsommingmetnummering"/>
      </w:pPr>
      <w:r w:rsidRPr="00E0565B">
        <w:t>d.</w:t>
      </w:r>
      <w:r w:rsidRPr="00E0565B">
        <w:tab/>
      </w:r>
      <w:r w:rsidR="005D326C" w:rsidRPr="00E0565B">
        <w:t>Paragraaf</w:t>
      </w:r>
      <w:r w:rsidR="00FF3FAC">
        <w:t xml:space="preserve"> </w:t>
      </w:r>
      <w:r w:rsidR="005D326C" w:rsidRPr="00E0565B">
        <w:t>5.3.15</w:t>
      </w:r>
      <w:r w:rsidR="00FF3FAC">
        <w:t xml:space="preserve"> </w:t>
      </w:r>
      <w:r w:rsidR="005D326C" w:rsidRPr="00E0565B">
        <w:t>Gebouw</w:t>
      </w:r>
      <w:r w:rsidR="00FF3FAC">
        <w:t xml:space="preserve"> </w:t>
      </w:r>
      <w:r w:rsidR="005D326C" w:rsidRPr="00E0565B">
        <w:t>met</w:t>
      </w:r>
      <w:r w:rsidR="00FF3FAC">
        <w:t xml:space="preserve"> </w:t>
      </w:r>
      <w:r w:rsidR="005D326C" w:rsidRPr="00E0565B">
        <w:t>parkeerbehoefte</w:t>
      </w:r>
      <w:r w:rsidR="00FF3FAC">
        <w:t xml:space="preserve"> </w:t>
      </w:r>
      <w:r w:rsidR="005D326C" w:rsidRPr="00E0565B">
        <w:t>toevoegen</w:t>
      </w:r>
      <w:r w:rsidR="00FF3FAC">
        <w:t xml:space="preserve"> </w:t>
      </w:r>
      <w:r w:rsidR="005D326C" w:rsidRPr="00E0565B">
        <w:t>–</w:t>
      </w:r>
      <w:r w:rsidR="00FF3FAC">
        <w:t xml:space="preserve"> </w:t>
      </w:r>
      <w:r w:rsidR="005D326C" w:rsidRPr="00E0565B">
        <w:t>algemeen</w:t>
      </w:r>
      <w:r w:rsidR="00FF3FAC">
        <w:t xml:space="preserve"> </w:t>
      </w:r>
      <w:r w:rsidR="00636512" w:rsidRPr="00E0565B">
        <w:t>PM</w:t>
      </w:r>
      <w:r w:rsidR="005D326C" w:rsidRPr="00E0565B">
        <w:t>;</w:t>
      </w:r>
    </w:p>
    <w:p w14:paraId="61279DBE" w14:textId="37DD11F0" w:rsidR="00E13943" w:rsidRPr="00E0565B" w:rsidRDefault="00E13943" w:rsidP="006B3802">
      <w:pPr>
        <w:pStyle w:val="Opsommingmetnummering"/>
      </w:pPr>
      <w:r w:rsidRPr="00E0565B">
        <w:t>e.</w:t>
      </w:r>
      <w:r w:rsidRPr="00E0565B">
        <w:tab/>
      </w:r>
      <w:r w:rsidR="005D326C" w:rsidRPr="00E0565B">
        <w:t>Paragraaf</w:t>
      </w:r>
      <w:r w:rsidR="00FF3FAC">
        <w:t xml:space="preserve"> </w:t>
      </w:r>
      <w:r w:rsidR="005D326C" w:rsidRPr="00E0565B">
        <w:t>5.3.16</w:t>
      </w:r>
      <w:r w:rsidR="00FF3FAC">
        <w:t xml:space="preserve"> </w:t>
      </w:r>
      <w:r w:rsidR="005D326C" w:rsidRPr="00E0565B">
        <w:t>/</w:t>
      </w:r>
      <w:r w:rsidR="00FF3FAC">
        <w:t xml:space="preserve"> </w:t>
      </w:r>
      <w:r w:rsidR="005D326C" w:rsidRPr="00E0565B">
        <w:t>5.3.17</w:t>
      </w:r>
      <w:r w:rsidR="00FF3FAC">
        <w:t xml:space="preserve"> </w:t>
      </w:r>
      <w:r w:rsidR="005D326C" w:rsidRPr="00E0565B">
        <w:t>/</w:t>
      </w:r>
      <w:r w:rsidR="00FF3FAC">
        <w:t xml:space="preserve"> </w:t>
      </w:r>
      <w:r w:rsidR="005D326C" w:rsidRPr="00E0565B">
        <w:t>5.3.18</w:t>
      </w:r>
      <w:r w:rsidR="00FF3FAC">
        <w:t xml:space="preserve"> </w:t>
      </w:r>
      <w:r w:rsidR="005A4762" w:rsidRPr="005A4762">
        <w:t>Gebouw</w:t>
      </w:r>
      <w:r w:rsidR="00FF3FAC">
        <w:t xml:space="preserve"> </w:t>
      </w:r>
      <w:r w:rsidR="005A4762" w:rsidRPr="005A4762">
        <w:t>met</w:t>
      </w:r>
      <w:r w:rsidR="00FF3FAC">
        <w:t xml:space="preserve"> </w:t>
      </w:r>
      <w:r w:rsidR="005A4762" w:rsidRPr="005A4762">
        <w:t>parkeerbehoefte</w:t>
      </w:r>
      <w:r w:rsidR="00FF3FAC">
        <w:t xml:space="preserve"> </w:t>
      </w:r>
      <w:r w:rsidR="005A4762" w:rsidRPr="005A4762">
        <w:t>toevoegen</w:t>
      </w:r>
      <w:r w:rsidR="00FF3FAC">
        <w:t xml:space="preserve"> </w:t>
      </w:r>
      <w:r w:rsidR="005A4762" w:rsidRPr="005A4762">
        <w:t>–</w:t>
      </w:r>
      <w:r w:rsidR="00FF3FAC">
        <w:t xml:space="preserve"> </w:t>
      </w:r>
      <w:r w:rsidR="005A4762" w:rsidRPr="005A4762">
        <w:t>categorie</w:t>
      </w:r>
      <w:r w:rsidR="00FF3FAC">
        <w:t xml:space="preserve"> </w:t>
      </w:r>
      <w:r w:rsidR="005A4762" w:rsidRPr="005A4762">
        <w:t>I/categorie</w:t>
      </w:r>
      <w:r w:rsidR="00FF3FAC">
        <w:t xml:space="preserve"> </w:t>
      </w:r>
      <w:r w:rsidR="005A4762" w:rsidRPr="005A4762">
        <w:t>II/categorie</w:t>
      </w:r>
      <w:r w:rsidR="00FF3FAC">
        <w:t xml:space="preserve"> </w:t>
      </w:r>
      <w:r w:rsidR="005A4762" w:rsidRPr="005A4762">
        <w:t>III</w:t>
      </w:r>
      <w:r w:rsidR="00FF3FAC">
        <w:t xml:space="preserve"> </w:t>
      </w:r>
      <w:r w:rsidR="005D326C" w:rsidRPr="00E0565B">
        <w:t>PM;</w:t>
      </w:r>
    </w:p>
    <w:p w14:paraId="5E5573C9" w14:textId="61EAD8FC" w:rsidR="00E13943" w:rsidRPr="00E0565B" w:rsidRDefault="00E13943" w:rsidP="006B3802">
      <w:pPr>
        <w:pStyle w:val="Opsommingmetnummering"/>
      </w:pPr>
      <w:r w:rsidRPr="00E0565B">
        <w:t>f.</w:t>
      </w:r>
      <w:r w:rsidRPr="00E0565B">
        <w:tab/>
      </w:r>
      <w:r w:rsidR="005D326C" w:rsidRPr="00E0565B">
        <w:t>Paragraaf</w:t>
      </w:r>
      <w:r w:rsidR="00FF3FAC">
        <w:t xml:space="preserve"> </w:t>
      </w:r>
      <w:r w:rsidR="005D326C" w:rsidRPr="00E0565B">
        <w:t>5.3.21</w:t>
      </w:r>
      <w:r w:rsidR="00FF3FAC">
        <w:t xml:space="preserve"> </w:t>
      </w:r>
      <w:r w:rsidR="005D326C" w:rsidRPr="00E0565B">
        <w:t>Kwetsbare</w:t>
      </w:r>
      <w:r w:rsidR="00FF3FAC">
        <w:t xml:space="preserve"> </w:t>
      </w:r>
      <w:r w:rsidR="005D326C" w:rsidRPr="00E0565B">
        <w:t>gebouwen</w:t>
      </w:r>
      <w:r w:rsidR="00FF3FAC">
        <w:t xml:space="preserve"> </w:t>
      </w:r>
      <w:r w:rsidR="005D326C" w:rsidRPr="00E0565B">
        <w:t>en</w:t>
      </w:r>
      <w:r w:rsidR="00FF3FAC">
        <w:t xml:space="preserve"> </w:t>
      </w:r>
      <w:r w:rsidR="005D326C" w:rsidRPr="00E0565B">
        <w:t>locaties</w:t>
      </w:r>
      <w:r w:rsidR="00FF3FAC">
        <w:t xml:space="preserve"> </w:t>
      </w:r>
      <w:r w:rsidR="005D326C" w:rsidRPr="00E0565B">
        <w:t>toevoegen</w:t>
      </w:r>
      <w:r w:rsidR="00FF3FAC">
        <w:t xml:space="preserve"> </w:t>
      </w:r>
      <w:r w:rsidR="005D326C" w:rsidRPr="00E0565B">
        <w:t>–</w:t>
      </w:r>
      <w:r w:rsidR="00FF3FAC">
        <w:t xml:space="preserve"> </w:t>
      </w:r>
      <w:r w:rsidR="005D326C" w:rsidRPr="00E0565B">
        <w:t>categorie</w:t>
      </w:r>
      <w:r w:rsidR="00FF3FAC">
        <w:t xml:space="preserve"> </w:t>
      </w:r>
      <w:r w:rsidR="005D326C" w:rsidRPr="00E0565B">
        <w:t>I</w:t>
      </w:r>
      <w:r w:rsidR="00FF3FAC">
        <w:t xml:space="preserve"> </w:t>
      </w:r>
      <w:r w:rsidR="00636512" w:rsidRPr="00E0565B">
        <w:t>PM</w:t>
      </w:r>
      <w:r w:rsidR="005D326C" w:rsidRPr="00E0565B">
        <w:t>;</w:t>
      </w:r>
      <w:r w:rsidR="00FF3FAC">
        <w:t xml:space="preserve"> </w:t>
      </w:r>
      <w:r w:rsidR="005D326C" w:rsidRPr="00E0565B">
        <w:t>en</w:t>
      </w:r>
    </w:p>
    <w:p w14:paraId="7B27CCD0" w14:textId="5FCF2713" w:rsidR="00B9222A" w:rsidRDefault="00E13943" w:rsidP="006B3802">
      <w:pPr>
        <w:pStyle w:val="Opsommingmetnummering"/>
      </w:pPr>
      <w:r w:rsidRPr="00E0565B">
        <w:t>g.</w:t>
      </w:r>
      <w:r w:rsidRPr="00E0565B">
        <w:tab/>
      </w:r>
      <w:r w:rsidR="005D326C" w:rsidRPr="00E0565B">
        <w:t>Paragraaf</w:t>
      </w:r>
      <w:r w:rsidR="00FF3FAC">
        <w:t xml:space="preserve"> </w:t>
      </w:r>
      <w:r w:rsidR="005D326C" w:rsidRPr="00E0565B">
        <w:t>5.3.22</w:t>
      </w:r>
      <w:r w:rsidR="00FF3FAC">
        <w:t xml:space="preserve"> </w:t>
      </w:r>
      <w:r w:rsidR="005D326C" w:rsidRPr="00E0565B">
        <w:t>Kwetsbare</w:t>
      </w:r>
      <w:r w:rsidR="00FF3FAC">
        <w:t xml:space="preserve"> </w:t>
      </w:r>
      <w:r w:rsidR="005D326C" w:rsidRPr="00E0565B">
        <w:t>gebouwen</w:t>
      </w:r>
      <w:r w:rsidR="00FF3FAC">
        <w:t xml:space="preserve"> </w:t>
      </w:r>
      <w:r w:rsidR="005D326C" w:rsidRPr="00E0565B">
        <w:t>en</w:t>
      </w:r>
      <w:r w:rsidR="00FF3FAC">
        <w:t xml:space="preserve"> </w:t>
      </w:r>
      <w:r w:rsidR="005D326C" w:rsidRPr="00E0565B">
        <w:t>locaties</w:t>
      </w:r>
      <w:r w:rsidR="00FF3FAC">
        <w:t xml:space="preserve"> </w:t>
      </w:r>
      <w:r w:rsidR="005D326C" w:rsidRPr="00E0565B">
        <w:t>toevoegen</w:t>
      </w:r>
      <w:r w:rsidR="00FF3FAC">
        <w:t xml:space="preserve"> </w:t>
      </w:r>
      <w:r w:rsidR="005D326C" w:rsidRPr="00E0565B">
        <w:t>–</w:t>
      </w:r>
      <w:r w:rsidR="00FF3FAC">
        <w:t xml:space="preserve"> </w:t>
      </w:r>
      <w:r w:rsidR="005D326C" w:rsidRPr="00E0565B">
        <w:t>categorie</w:t>
      </w:r>
      <w:r w:rsidR="00FF3FAC">
        <w:t xml:space="preserve"> </w:t>
      </w:r>
      <w:r w:rsidR="005D326C" w:rsidRPr="00E0565B">
        <w:t>II</w:t>
      </w:r>
      <w:r w:rsidR="00FF3FAC">
        <w:t xml:space="preserve"> </w:t>
      </w:r>
      <w:r w:rsidR="00636512" w:rsidRPr="00E0565B">
        <w:t>PM.</w:t>
      </w:r>
    </w:p>
    <w:p w14:paraId="23DBAF62" w14:textId="3A48A0A2" w:rsidR="00973DA2" w:rsidRDefault="00A65D6F" w:rsidP="000E2319">
      <w:pPr>
        <w:pStyle w:val="Lidmetnummering"/>
      </w:pPr>
      <w:r>
        <w:t>6</w:t>
      </w:r>
      <w:r>
        <w:tab/>
      </w:r>
      <w:commentRangeStart w:id="40"/>
      <w:r w:rsidRPr="00E0565B">
        <w:t>Bij</w:t>
      </w:r>
      <w:commentRangeEnd w:id="40"/>
      <w:r w:rsidR="00F152A3">
        <w:rPr>
          <w:rStyle w:val="Verwijzingopmerking"/>
        </w:rPr>
        <w:commentReference w:id="40"/>
      </w:r>
      <w:r w:rsidR="00FF3FAC">
        <w:t xml:space="preserve"> </w:t>
      </w:r>
      <w:r w:rsidR="00973DA2">
        <w:t>het</w:t>
      </w:r>
      <w:r w:rsidR="00FF3FAC">
        <w:t xml:space="preserve"> </w:t>
      </w:r>
      <w:r w:rsidR="00973DA2">
        <w:t>bieden</w:t>
      </w:r>
      <w:r w:rsidR="00FF3FAC">
        <w:t xml:space="preserve"> </w:t>
      </w:r>
      <w:r w:rsidR="00973DA2">
        <w:t>van</w:t>
      </w:r>
      <w:r w:rsidR="00FF3FAC">
        <w:t xml:space="preserve"> </w:t>
      </w:r>
      <w:r w:rsidR="00973DA2">
        <w:t>gelegenheid</w:t>
      </w:r>
      <w:r w:rsidR="00FF3FAC">
        <w:t xml:space="preserve"> </w:t>
      </w:r>
      <w:r w:rsidR="00973DA2">
        <w:t>voor</w:t>
      </w:r>
      <w:r w:rsidR="00FF3FAC">
        <w:t xml:space="preserve"> </w:t>
      </w:r>
      <w:r w:rsidR="00973DA2">
        <w:t>het</w:t>
      </w:r>
      <w:r w:rsidR="00FF3FAC">
        <w:t xml:space="preserve"> </w:t>
      </w:r>
      <w:r w:rsidR="00973DA2">
        <w:t>tanken</w:t>
      </w:r>
      <w:r w:rsidR="00FF3FAC">
        <w:t xml:space="preserve"> </w:t>
      </w:r>
      <w:r w:rsidR="00973DA2">
        <w:t>van</w:t>
      </w:r>
      <w:r w:rsidR="00FF3FAC">
        <w:t xml:space="preserve"> </w:t>
      </w:r>
      <w:r w:rsidR="00973DA2">
        <w:t>voertuigen</w:t>
      </w:r>
      <w:r w:rsidR="00FF3FAC">
        <w:t xml:space="preserve"> </w:t>
      </w:r>
      <w:r w:rsidR="00973DA2">
        <w:t>of</w:t>
      </w:r>
      <w:r w:rsidR="00FF3FAC">
        <w:t xml:space="preserve"> </w:t>
      </w:r>
      <w:r w:rsidR="00973DA2">
        <w:t>werktuigen</w:t>
      </w:r>
      <w:r w:rsidR="00FF3FAC">
        <w:t xml:space="preserve"> </w:t>
      </w:r>
      <w:r w:rsidR="00973DA2">
        <w:t>wordt</w:t>
      </w:r>
      <w:r w:rsidR="00FF3FAC">
        <w:t xml:space="preserve"> </w:t>
      </w:r>
      <w:r w:rsidR="00973DA2" w:rsidRPr="000E2319">
        <w:t>voldaan</w:t>
      </w:r>
      <w:r w:rsidR="00FF3FAC">
        <w:t xml:space="preserve"> </w:t>
      </w:r>
      <w:r w:rsidR="00973DA2">
        <w:t>aan:</w:t>
      </w:r>
    </w:p>
    <w:p w14:paraId="0CB0AFFE" w14:textId="2D3A1467" w:rsidR="004B68DC" w:rsidRPr="004B68DC" w:rsidRDefault="006F3B50" w:rsidP="000E2319">
      <w:pPr>
        <w:pStyle w:val="Opsommingmetnummering"/>
      </w:pPr>
      <w:r w:rsidRPr="004B68DC">
        <w:t>a.</w:t>
      </w:r>
      <w:r w:rsidRPr="004B68DC">
        <w:tab/>
      </w:r>
      <w:r w:rsidR="007D3CF4" w:rsidRPr="00E0565B">
        <w:t>Paragraaf</w:t>
      </w:r>
      <w:r w:rsidR="00FF3FAC">
        <w:t xml:space="preserve"> </w:t>
      </w:r>
      <w:r w:rsidR="007D3CF4" w:rsidRPr="00E0565B">
        <w:t>5.3.21</w:t>
      </w:r>
      <w:r w:rsidR="00FF3FAC">
        <w:t xml:space="preserve"> </w:t>
      </w:r>
      <w:r w:rsidR="007D3CF4" w:rsidRPr="00E0565B">
        <w:t>Kwetsbare</w:t>
      </w:r>
      <w:r w:rsidR="00FF3FAC">
        <w:t xml:space="preserve"> </w:t>
      </w:r>
      <w:r w:rsidR="007D3CF4" w:rsidRPr="00E0565B">
        <w:t>gebouwen</w:t>
      </w:r>
      <w:r w:rsidR="00FF3FAC">
        <w:t xml:space="preserve"> </w:t>
      </w:r>
      <w:r w:rsidR="007D3CF4" w:rsidRPr="00E0565B">
        <w:t>en</w:t>
      </w:r>
      <w:r w:rsidR="00FF3FAC">
        <w:t xml:space="preserve"> </w:t>
      </w:r>
      <w:r w:rsidR="007D3CF4" w:rsidRPr="00E0565B">
        <w:t>locaties</w:t>
      </w:r>
      <w:r w:rsidR="00FF3FAC">
        <w:t xml:space="preserve"> </w:t>
      </w:r>
      <w:r w:rsidR="007D3CF4" w:rsidRPr="00E0565B">
        <w:t>toevoegen</w:t>
      </w:r>
      <w:r w:rsidR="00FF3FAC">
        <w:t xml:space="preserve"> </w:t>
      </w:r>
      <w:r w:rsidR="007D3CF4" w:rsidRPr="00E0565B">
        <w:t>–</w:t>
      </w:r>
      <w:r w:rsidR="00FF3FAC">
        <w:t xml:space="preserve"> </w:t>
      </w:r>
      <w:r w:rsidR="007D3CF4" w:rsidRPr="00E0565B">
        <w:t>categorie</w:t>
      </w:r>
      <w:r w:rsidR="00FF3FAC">
        <w:t xml:space="preserve"> </w:t>
      </w:r>
      <w:r w:rsidR="007D3CF4" w:rsidRPr="00E0565B">
        <w:t>I</w:t>
      </w:r>
      <w:r w:rsidR="00FF3FAC">
        <w:t xml:space="preserve"> </w:t>
      </w:r>
      <w:r w:rsidR="007D3CF4" w:rsidRPr="00E0565B">
        <w:t>PM;</w:t>
      </w:r>
      <w:r w:rsidR="00FF3FAC">
        <w:t xml:space="preserve"> </w:t>
      </w:r>
      <w:r w:rsidR="00944DE3">
        <w:t>en</w:t>
      </w:r>
    </w:p>
    <w:p w14:paraId="4113CBE8" w14:textId="5C5814E5" w:rsidR="00A65D6F" w:rsidRPr="00E0565B" w:rsidRDefault="006F3B50" w:rsidP="000E2319">
      <w:pPr>
        <w:pStyle w:val="Opsommingmetnummering"/>
      </w:pPr>
      <w:r w:rsidRPr="00E0565B">
        <w:t>b.</w:t>
      </w:r>
      <w:r w:rsidRPr="00E0565B">
        <w:tab/>
      </w:r>
      <w:r w:rsidR="00973DA2">
        <w:t>Paragraaf</w:t>
      </w:r>
      <w:r w:rsidR="00FF3FAC">
        <w:t xml:space="preserve"> </w:t>
      </w:r>
      <w:r w:rsidR="00973DA2">
        <w:t>5.3.</w:t>
      </w:r>
      <w:r w:rsidR="004B2746">
        <w:t>104</w:t>
      </w:r>
      <w:r w:rsidR="00FF3FAC">
        <w:t xml:space="preserve"> </w:t>
      </w:r>
      <w:r w:rsidR="00973DA2">
        <w:t>Bieden</w:t>
      </w:r>
      <w:r w:rsidR="00FF3FAC">
        <w:t xml:space="preserve"> </w:t>
      </w:r>
      <w:r w:rsidR="00973DA2">
        <w:t>van</w:t>
      </w:r>
      <w:r w:rsidR="00FF3FAC">
        <w:t xml:space="preserve"> </w:t>
      </w:r>
      <w:r w:rsidR="00973DA2">
        <w:t>gelegenheid</w:t>
      </w:r>
      <w:r w:rsidR="00FF3FAC">
        <w:t xml:space="preserve"> </w:t>
      </w:r>
      <w:r w:rsidR="00973DA2">
        <w:t>voor</w:t>
      </w:r>
      <w:r w:rsidR="00FF3FAC">
        <w:t xml:space="preserve"> </w:t>
      </w:r>
      <w:r w:rsidR="00973DA2">
        <w:t>het</w:t>
      </w:r>
      <w:r w:rsidR="00FF3FAC">
        <w:t xml:space="preserve"> </w:t>
      </w:r>
      <w:r w:rsidR="00973DA2">
        <w:t>tanken</w:t>
      </w:r>
      <w:r w:rsidR="00FF3FAC">
        <w:t xml:space="preserve"> </w:t>
      </w:r>
      <w:r w:rsidR="00973DA2">
        <w:t>van</w:t>
      </w:r>
      <w:r w:rsidR="00FF3FAC">
        <w:t xml:space="preserve"> </w:t>
      </w:r>
      <w:r w:rsidR="00973DA2">
        <w:t>voertuigen</w:t>
      </w:r>
      <w:r w:rsidR="00FF3FAC">
        <w:t xml:space="preserve"> </w:t>
      </w:r>
      <w:r w:rsidR="00973DA2">
        <w:t>of</w:t>
      </w:r>
      <w:r w:rsidR="00FF3FAC">
        <w:t xml:space="preserve"> </w:t>
      </w:r>
      <w:r w:rsidR="00973DA2">
        <w:t>werktuigen</w:t>
      </w:r>
      <w:r w:rsidR="000E382A">
        <w:t>.</w:t>
      </w:r>
    </w:p>
    <w:p w14:paraId="45477CAF" w14:textId="6FDA5370" w:rsidR="003876F0" w:rsidRDefault="003876F0" w:rsidP="008B73FE">
      <w:pPr>
        <w:pStyle w:val="Kop1"/>
      </w:pPr>
      <w:commentRangeStart w:id="41"/>
      <w:r>
        <w:lastRenderedPageBreak/>
        <w:t>Hoofdstuk</w:t>
      </w:r>
      <w:r w:rsidR="00FF3FAC">
        <w:t xml:space="preserve"> </w:t>
      </w:r>
      <w:r>
        <w:t>5</w:t>
      </w:r>
      <w:r>
        <w:tab/>
        <w:t>Activiteiten</w:t>
      </w:r>
      <w:commentRangeEnd w:id="41"/>
      <w:r w:rsidR="00EE269D">
        <w:rPr>
          <w:rStyle w:val="Verwijzingopmerking"/>
          <w:b w:val="0"/>
        </w:rPr>
        <w:commentReference w:id="41"/>
      </w:r>
    </w:p>
    <w:p w14:paraId="15EE55EF" w14:textId="66F9664E" w:rsidR="003876F0" w:rsidRDefault="003876F0" w:rsidP="00FF4D46">
      <w:pPr>
        <w:pStyle w:val="Kop2"/>
      </w:pPr>
      <w:commentRangeStart w:id="42"/>
      <w:r>
        <w:t>Afdeling</w:t>
      </w:r>
      <w:r w:rsidR="00FF3FAC">
        <w:t xml:space="preserve"> </w:t>
      </w:r>
      <w:r>
        <w:t>5.1</w:t>
      </w:r>
      <w:commentRangeEnd w:id="42"/>
      <w:r w:rsidR="009A75EC">
        <w:rPr>
          <w:rStyle w:val="Verwijzingopmerking"/>
          <w:rFonts w:eastAsiaTheme="minorHAnsi" w:cstheme="minorBidi"/>
          <w:b w:val="0"/>
          <w:bCs w:val="0"/>
          <w:noProof w:val="0"/>
          <w:kern w:val="0"/>
          <w:lang w:eastAsia="en-US" w:bidi="ar-SA"/>
        </w:rPr>
        <w:commentReference w:id="42"/>
      </w:r>
      <w:r>
        <w:tab/>
        <w:t>Algemene</w:t>
      </w:r>
      <w:r w:rsidR="00FF3FAC">
        <w:t xml:space="preserve"> </w:t>
      </w:r>
      <w:r>
        <w:t>bepalingen</w:t>
      </w:r>
    </w:p>
    <w:p w14:paraId="3203D31F" w14:textId="2FF135F9" w:rsidR="003876F0" w:rsidRDefault="003876F0" w:rsidP="003A78EE">
      <w:pPr>
        <w:pStyle w:val="Kop6"/>
      </w:pPr>
      <w:r>
        <w:t>Artikel</w:t>
      </w:r>
      <w:r w:rsidR="00FF3FAC">
        <w:t xml:space="preserve"> </w:t>
      </w:r>
      <w:r>
        <w:t>5.</w:t>
      </w:r>
      <w:r w:rsidR="00A4597D">
        <w:t>1000</w:t>
      </w:r>
      <w:r>
        <w:tab/>
        <w:t>Voorrangsbepaling</w:t>
      </w:r>
    </w:p>
    <w:p w14:paraId="6596A2E0" w14:textId="0490503D" w:rsidR="00655D85" w:rsidRPr="001C1919" w:rsidRDefault="00753EB7" w:rsidP="00753EB7">
      <w:commentRangeStart w:id="43"/>
      <w:r w:rsidRPr="00753EB7">
        <w:t>De</w:t>
      </w:r>
      <w:r w:rsidR="00FF3FAC">
        <w:t xml:space="preserve"> </w:t>
      </w:r>
      <w:r w:rsidRPr="00753EB7">
        <w:t>regels</w:t>
      </w:r>
      <w:commentRangeEnd w:id="43"/>
      <w:r w:rsidR="001A5CCD">
        <w:rPr>
          <w:rStyle w:val="Verwijzingopmerking"/>
        </w:rPr>
        <w:commentReference w:id="43"/>
      </w:r>
      <w:r w:rsidR="00FF3FAC">
        <w:t xml:space="preserve"> </w:t>
      </w:r>
      <w:r w:rsidRPr="00753EB7">
        <w:t>in</w:t>
      </w:r>
      <w:r w:rsidR="00FF3FAC">
        <w:t xml:space="preserve"> </w:t>
      </w:r>
      <w:r w:rsidRPr="00753EB7">
        <w:t>paragraaf</w:t>
      </w:r>
      <w:r w:rsidR="00FF3FAC">
        <w:t xml:space="preserve"> </w:t>
      </w:r>
      <w:r w:rsidRPr="00753EB7">
        <w:t>§</w:t>
      </w:r>
      <w:r w:rsidR="00FF3FAC">
        <w:t xml:space="preserve"> </w:t>
      </w:r>
      <w:r w:rsidRPr="00753EB7">
        <w:t>22.2.3</w:t>
      </w:r>
      <w:r w:rsidR="00FF3FAC">
        <w:t xml:space="preserve"> </w:t>
      </w:r>
      <w:r w:rsidRPr="00753EB7">
        <w:t>Bouwen</w:t>
      </w:r>
      <w:r w:rsidR="00FF3FAC">
        <w:t xml:space="preserve"> </w:t>
      </w:r>
      <w:r w:rsidRPr="00753EB7">
        <w:t>en</w:t>
      </w:r>
      <w:r w:rsidR="00FF3FAC">
        <w:t xml:space="preserve"> </w:t>
      </w:r>
      <w:r w:rsidRPr="00753EB7">
        <w:t>in</w:t>
      </w:r>
      <w:r w:rsidR="00FF3FAC">
        <w:t xml:space="preserve"> </w:t>
      </w:r>
      <w:r w:rsidRPr="00753EB7">
        <w:t>stand</w:t>
      </w:r>
      <w:r w:rsidR="00FF3FAC">
        <w:t xml:space="preserve"> </w:t>
      </w:r>
      <w:r w:rsidRPr="00753EB7">
        <w:t>houden</w:t>
      </w:r>
      <w:r w:rsidR="00FF3FAC">
        <w:t xml:space="preserve"> </w:t>
      </w:r>
      <w:r w:rsidRPr="00753EB7">
        <w:t>van</w:t>
      </w:r>
      <w:r w:rsidR="00FF3FAC">
        <w:t xml:space="preserve"> </w:t>
      </w:r>
      <w:r w:rsidRPr="00753EB7">
        <w:t>bouwwerken</w:t>
      </w:r>
      <w:r w:rsidR="00FF3FAC">
        <w:t xml:space="preserve"> </w:t>
      </w:r>
      <w:r w:rsidRPr="00753EB7">
        <w:t>zijn</w:t>
      </w:r>
      <w:r w:rsidR="00FF3FAC">
        <w:t xml:space="preserve"> </w:t>
      </w:r>
      <w:r w:rsidRPr="00753EB7">
        <w:t>niet</w:t>
      </w:r>
      <w:r w:rsidR="00FF3FAC">
        <w:t xml:space="preserve"> </w:t>
      </w:r>
      <w:r w:rsidRPr="00753EB7">
        <w:t>van</w:t>
      </w:r>
      <w:r w:rsidR="00FF3FAC">
        <w:t xml:space="preserve"> </w:t>
      </w:r>
      <w:r w:rsidRPr="00753EB7">
        <w:t>toepassing</w:t>
      </w:r>
      <w:r w:rsidR="00FF3FAC">
        <w:t xml:space="preserve"> </w:t>
      </w:r>
      <w:r w:rsidRPr="00753EB7">
        <w:t>voor</w:t>
      </w:r>
      <w:r w:rsidR="00FF3FAC">
        <w:t xml:space="preserve"> </w:t>
      </w:r>
      <w:r w:rsidRPr="00753EB7">
        <w:t>zover</w:t>
      </w:r>
      <w:r w:rsidR="00FF3FAC">
        <w:t xml:space="preserve"> </w:t>
      </w:r>
      <w:r w:rsidRPr="00753EB7">
        <w:t>die</w:t>
      </w:r>
      <w:r w:rsidR="00FF3FAC">
        <w:t xml:space="preserve"> </w:t>
      </w:r>
      <w:r w:rsidRPr="00753EB7">
        <w:t>regels</w:t>
      </w:r>
      <w:r w:rsidR="00FF3FAC">
        <w:t xml:space="preserve"> </w:t>
      </w:r>
      <w:r w:rsidRPr="00753EB7">
        <w:t>in</w:t>
      </w:r>
      <w:r w:rsidR="00FF3FAC">
        <w:t xml:space="preserve"> </w:t>
      </w:r>
      <w:r w:rsidRPr="00753EB7">
        <w:t>strijd</w:t>
      </w:r>
      <w:r w:rsidR="00FF3FAC">
        <w:t xml:space="preserve"> </w:t>
      </w:r>
      <w:r w:rsidRPr="00753EB7">
        <w:t>zijn</w:t>
      </w:r>
      <w:r w:rsidR="00FF3FAC">
        <w:t xml:space="preserve"> </w:t>
      </w:r>
      <w:r w:rsidRPr="00753EB7">
        <w:t>met</w:t>
      </w:r>
      <w:r w:rsidR="00FF3FAC">
        <w:t xml:space="preserve"> </w:t>
      </w:r>
      <w:r w:rsidRPr="00753EB7">
        <w:t>regels</w:t>
      </w:r>
      <w:r w:rsidR="00FF3FAC">
        <w:t xml:space="preserve"> </w:t>
      </w:r>
      <w:r w:rsidRPr="00753EB7">
        <w:t>in</w:t>
      </w:r>
      <w:r w:rsidR="00FF3FAC">
        <w:t xml:space="preserve"> </w:t>
      </w:r>
      <w:r w:rsidRPr="00753EB7">
        <w:t>hoofdstuk</w:t>
      </w:r>
      <w:r w:rsidR="00FF3FAC">
        <w:t xml:space="preserve"> </w:t>
      </w:r>
      <w:r w:rsidRPr="00753EB7">
        <w:t>5.</w:t>
      </w:r>
    </w:p>
    <w:p w14:paraId="0637AFCC" w14:textId="7DBF6804" w:rsidR="003876F0" w:rsidRDefault="003876F0" w:rsidP="003A78EE">
      <w:pPr>
        <w:pStyle w:val="Kop6"/>
      </w:pPr>
      <w:r>
        <w:t>Artikel</w:t>
      </w:r>
      <w:r w:rsidR="00FF3FAC">
        <w:t xml:space="preserve"> </w:t>
      </w:r>
      <w:r>
        <w:t>5.1</w:t>
      </w:r>
      <w:r>
        <w:tab/>
      </w:r>
      <w:commentRangeStart w:id="44"/>
      <w:r>
        <w:t>Toepassingsbereik</w:t>
      </w:r>
      <w:commentRangeEnd w:id="44"/>
      <w:r w:rsidR="00050335">
        <w:rPr>
          <w:rStyle w:val="Verwijzingopmerking"/>
          <w:rFonts w:eastAsiaTheme="minorHAnsi" w:cstheme="minorBidi"/>
          <w:i w:val="0"/>
          <w:iCs w:val="0"/>
        </w:rPr>
        <w:commentReference w:id="44"/>
      </w:r>
    </w:p>
    <w:p w14:paraId="508B52CB" w14:textId="73AA1BDB" w:rsidR="003876F0" w:rsidRDefault="005D326C" w:rsidP="005D326C">
      <w:r>
        <w:t>Met</w:t>
      </w:r>
      <w:r w:rsidR="00FF3FAC">
        <w:t xml:space="preserve"> </w:t>
      </w:r>
      <w:r>
        <w:t>uitzondering</w:t>
      </w:r>
      <w:r w:rsidR="00FF3FAC">
        <w:t xml:space="preserve"> </w:t>
      </w:r>
      <w:r>
        <w:t>van</w:t>
      </w:r>
      <w:r w:rsidR="00FF3FAC">
        <w:t xml:space="preserve"> </w:t>
      </w:r>
      <w:r>
        <w:t>afdeling</w:t>
      </w:r>
      <w:r w:rsidR="00FF3FAC">
        <w:t xml:space="preserve"> </w:t>
      </w:r>
      <w:r>
        <w:t>5.1</w:t>
      </w:r>
      <w:r w:rsidR="00FF3FAC">
        <w:t xml:space="preserve"> </w:t>
      </w:r>
      <w:r>
        <w:t>en</w:t>
      </w:r>
      <w:r w:rsidR="00FF3FAC">
        <w:t xml:space="preserve"> </w:t>
      </w:r>
      <w:r>
        <w:t>paragraaf</w:t>
      </w:r>
      <w:r w:rsidR="00FF3FAC">
        <w:t xml:space="preserve"> </w:t>
      </w:r>
      <w:r>
        <w:t>5.3.1</w:t>
      </w:r>
      <w:r w:rsidR="00FF3FAC">
        <w:t xml:space="preserve"> </w:t>
      </w:r>
      <w:r>
        <w:t>zijn</w:t>
      </w:r>
      <w:r w:rsidR="00FF3FAC">
        <w:t xml:space="preserve"> </w:t>
      </w:r>
      <w:r>
        <w:t>afdelingen</w:t>
      </w:r>
      <w:r w:rsidR="00FF3FAC">
        <w:t xml:space="preserve"> </w:t>
      </w:r>
      <w:r>
        <w:t>en</w:t>
      </w:r>
      <w:r w:rsidR="00FF3FAC">
        <w:t xml:space="preserve"> </w:t>
      </w:r>
      <w:r>
        <w:t>paragrafen</w:t>
      </w:r>
      <w:r w:rsidR="00FF3FAC">
        <w:t xml:space="preserve"> </w:t>
      </w:r>
      <w:r>
        <w:t>in</w:t>
      </w:r>
      <w:r w:rsidR="00FF3FAC">
        <w:t xml:space="preserve"> </w:t>
      </w:r>
      <w:r>
        <w:t>dit</w:t>
      </w:r>
      <w:r w:rsidR="00FF3FAC">
        <w:t xml:space="preserve"> </w:t>
      </w:r>
      <w:r>
        <w:t>hoofdstuk</w:t>
      </w:r>
      <w:r w:rsidR="00FF3FAC">
        <w:t xml:space="preserve"> </w:t>
      </w:r>
      <w:r>
        <w:t>alleen</w:t>
      </w:r>
      <w:r w:rsidR="00FF3FAC">
        <w:t xml:space="preserve"> </w:t>
      </w:r>
      <w:r>
        <w:t>van</w:t>
      </w:r>
      <w:r w:rsidR="00FF3FAC">
        <w:t xml:space="preserve"> </w:t>
      </w:r>
      <w:r>
        <w:t>toepassing</w:t>
      </w:r>
      <w:r w:rsidR="00FF3FAC">
        <w:t xml:space="preserve"> </w:t>
      </w:r>
      <w:r>
        <w:t>voor</w:t>
      </w:r>
      <w:r w:rsidR="00FF3FAC">
        <w:t xml:space="preserve"> </w:t>
      </w:r>
      <w:r>
        <w:t>zover</w:t>
      </w:r>
      <w:r w:rsidR="00FF3FAC">
        <w:t xml:space="preserve"> </w:t>
      </w:r>
      <w:r>
        <w:t>dat</w:t>
      </w:r>
      <w:r w:rsidR="00FF3FAC">
        <w:t xml:space="preserve"> </w:t>
      </w:r>
      <w:r>
        <w:t>in</w:t>
      </w:r>
      <w:r w:rsidR="00FF3FAC">
        <w:t xml:space="preserve"> </w:t>
      </w:r>
      <w:r>
        <w:t>hoofdstuk</w:t>
      </w:r>
      <w:r w:rsidR="00FF3FAC">
        <w:t xml:space="preserve"> </w:t>
      </w:r>
      <w:r>
        <w:t>4</w:t>
      </w:r>
      <w:r w:rsidR="00FF3FAC">
        <w:t xml:space="preserve"> </w:t>
      </w:r>
      <w:r>
        <w:t>is</w:t>
      </w:r>
      <w:r w:rsidR="00FF3FAC">
        <w:t xml:space="preserve"> </w:t>
      </w:r>
      <w:r>
        <w:t>bepaald.</w:t>
      </w:r>
    </w:p>
    <w:p w14:paraId="2BAEB200" w14:textId="5167A0A0" w:rsidR="003876F0" w:rsidRDefault="003876F0" w:rsidP="003A78EE">
      <w:pPr>
        <w:pStyle w:val="Kop6"/>
      </w:pPr>
      <w:r>
        <w:t>Artikel</w:t>
      </w:r>
      <w:r w:rsidR="00FF3FAC">
        <w:t xml:space="preserve"> </w:t>
      </w:r>
      <w:r>
        <w:t>5.2</w:t>
      </w:r>
      <w:r>
        <w:tab/>
      </w:r>
      <w:commentRangeStart w:id="45"/>
      <w:r>
        <w:t>Normadressaat</w:t>
      </w:r>
      <w:commentRangeEnd w:id="45"/>
      <w:r w:rsidR="00050335">
        <w:rPr>
          <w:rStyle w:val="Verwijzingopmerking"/>
          <w:rFonts w:eastAsiaTheme="minorHAnsi" w:cstheme="minorBidi"/>
          <w:i w:val="0"/>
          <w:iCs w:val="0"/>
        </w:rPr>
        <w:commentReference w:id="45"/>
      </w:r>
    </w:p>
    <w:p w14:paraId="1A1512BA" w14:textId="5173C483" w:rsidR="003876F0" w:rsidRDefault="005D326C" w:rsidP="005D326C">
      <w:r>
        <w:t>Aan</w:t>
      </w:r>
      <w:r w:rsidR="00FF3FAC">
        <w:t xml:space="preserve"> </w:t>
      </w:r>
      <w:r>
        <w:t>de</w:t>
      </w:r>
      <w:r w:rsidR="00FF3FAC">
        <w:t xml:space="preserve"> </w:t>
      </w:r>
      <w:r>
        <w:t>hoofdstukken</w:t>
      </w:r>
      <w:r w:rsidR="00FF3FAC">
        <w:t xml:space="preserve"> </w:t>
      </w:r>
      <w:r>
        <w:t>4</w:t>
      </w:r>
      <w:r w:rsidR="00FF3FAC">
        <w:t xml:space="preserve"> </w:t>
      </w:r>
      <w:r>
        <w:t>en</w:t>
      </w:r>
      <w:r w:rsidR="00FF3FAC">
        <w:t xml:space="preserve"> </w:t>
      </w:r>
      <w:r>
        <w:t>5</w:t>
      </w:r>
      <w:r w:rsidR="00FF3FAC">
        <w:t xml:space="preserve"> </w:t>
      </w:r>
      <w:r>
        <w:t>wordt</w:t>
      </w:r>
      <w:r w:rsidR="00FF3FAC">
        <w:t xml:space="preserve"> </w:t>
      </w:r>
      <w:r>
        <w:t>voldaan</w:t>
      </w:r>
      <w:r w:rsidR="00FF3FAC">
        <w:t xml:space="preserve"> </w:t>
      </w:r>
      <w:r>
        <w:t>door</w:t>
      </w:r>
      <w:r w:rsidR="00FF3FAC">
        <w:t xml:space="preserve"> </w:t>
      </w:r>
      <w:r>
        <w:t>degene</w:t>
      </w:r>
      <w:r w:rsidR="00FF3FAC">
        <w:t xml:space="preserve"> </w:t>
      </w:r>
      <w:r>
        <w:t>die</w:t>
      </w:r>
      <w:r w:rsidR="00FF3FAC">
        <w:t xml:space="preserve"> </w:t>
      </w:r>
      <w:r>
        <w:t>de</w:t>
      </w:r>
      <w:r w:rsidR="00FF3FAC">
        <w:t xml:space="preserve"> </w:t>
      </w:r>
      <w:r>
        <w:t>activiteit</w:t>
      </w:r>
      <w:r w:rsidR="00FF3FAC">
        <w:t xml:space="preserve"> </w:t>
      </w:r>
      <w:r>
        <w:t>verricht,</w:t>
      </w:r>
      <w:r w:rsidR="00FF3FAC">
        <w:t xml:space="preserve"> </w:t>
      </w:r>
      <w:r>
        <w:t>tenzij</w:t>
      </w:r>
      <w:r w:rsidR="00FF3FAC">
        <w:t xml:space="preserve"> </w:t>
      </w:r>
      <w:r>
        <w:t>anders</w:t>
      </w:r>
      <w:r w:rsidR="00FF3FAC">
        <w:t xml:space="preserve"> </w:t>
      </w:r>
      <w:r>
        <w:t>is</w:t>
      </w:r>
      <w:r w:rsidR="00FF3FAC">
        <w:t xml:space="preserve"> </w:t>
      </w:r>
      <w:r>
        <w:t>bepaald.</w:t>
      </w:r>
      <w:r w:rsidR="00FF3FAC">
        <w:t xml:space="preserve"> </w:t>
      </w:r>
      <w:r>
        <w:t>Diegene</w:t>
      </w:r>
      <w:r w:rsidR="00FF3FAC">
        <w:t xml:space="preserve"> </w:t>
      </w:r>
      <w:r>
        <w:t>draagt</w:t>
      </w:r>
      <w:r w:rsidR="00FF3FAC">
        <w:t xml:space="preserve"> </w:t>
      </w:r>
      <w:r>
        <w:t>zorg</w:t>
      </w:r>
      <w:r w:rsidR="00FF3FAC">
        <w:t xml:space="preserve"> </w:t>
      </w:r>
      <w:r>
        <w:t>voor</w:t>
      </w:r>
      <w:r w:rsidR="00FF3FAC">
        <w:t xml:space="preserve"> </w:t>
      </w:r>
      <w:r>
        <w:t>de</w:t>
      </w:r>
      <w:r w:rsidR="00FF3FAC">
        <w:t xml:space="preserve"> </w:t>
      </w:r>
      <w:r>
        <w:t>naleving</w:t>
      </w:r>
      <w:r w:rsidR="00FF3FAC">
        <w:t xml:space="preserve"> </w:t>
      </w:r>
      <w:r>
        <w:t>van</w:t>
      </w:r>
      <w:r w:rsidR="00FF3FAC">
        <w:t xml:space="preserve"> </w:t>
      </w:r>
      <w:r>
        <w:t>de</w:t>
      </w:r>
      <w:r w:rsidR="00FF3FAC">
        <w:t xml:space="preserve"> </w:t>
      </w:r>
      <w:r>
        <w:t>regels</w:t>
      </w:r>
      <w:r w:rsidR="00FF3FAC">
        <w:t xml:space="preserve"> </w:t>
      </w:r>
      <w:r>
        <w:t>over</w:t>
      </w:r>
      <w:r w:rsidR="00FF3FAC">
        <w:t xml:space="preserve"> </w:t>
      </w:r>
      <w:r>
        <w:t>de</w:t>
      </w:r>
      <w:r w:rsidR="00FF3FAC">
        <w:t xml:space="preserve"> </w:t>
      </w:r>
      <w:r>
        <w:t>activiteit.</w:t>
      </w:r>
    </w:p>
    <w:p w14:paraId="7FCF9D0E" w14:textId="72B5FEBF" w:rsidR="003876F0" w:rsidRDefault="003876F0" w:rsidP="003A78EE">
      <w:pPr>
        <w:pStyle w:val="Kop6"/>
      </w:pPr>
      <w:r>
        <w:t>Artikel</w:t>
      </w:r>
      <w:r w:rsidR="00FF3FAC">
        <w:t xml:space="preserve"> </w:t>
      </w:r>
      <w:r>
        <w:t>5.3</w:t>
      </w:r>
      <w:r>
        <w:tab/>
      </w:r>
      <w:commentRangeStart w:id="46"/>
      <w:r>
        <w:t>Maatwerkvoorschriften</w:t>
      </w:r>
      <w:commentRangeEnd w:id="46"/>
      <w:r w:rsidR="00050335">
        <w:rPr>
          <w:rStyle w:val="Verwijzingopmerking"/>
          <w:rFonts w:eastAsiaTheme="minorHAnsi" w:cstheme="minorBidi"/>
          <w:i w:val="0"/>
          <w:iCs w:val="0"/>
        </w:rPr>
        <w:commentReference w:id="46"/>
      </w:r>
    </w:p>
    <w:p w14:paraId="794AD39A" w14:textId="3D75C3FE" w:rsidR="00DB5589" w:rsidRDefault="00DB5589" w:rsidP="00DB5589">
      <w:pPr>
        <w:pStyle w:val="Lidmetnummering"/>
      </w:pPr>
      <w:r>
        <w:t>1</w:t>
      </w:r>
      <w:r>
        <w:tab/>
      </w:r>
      <w:r w:rsidR="005D326C">
        <w:t>Een</w:t>
      </w:r>
      <w:r w:rsidR="00FF3FAC">
        <w:t xml:space="preserve"> </w:t>
      </w:r>
      <w:r w:rsidR="005D326C">
        <w:t>maatwerkvoorschrift</w:t>
      </w:r>
      <w:r w:rsidR="00FF3FAC">
        <w:t xml:space="preserve"> </w:t>
      </w:r>
      <w:r w:rsidR="005D326C">
        <w:t>kan</w:t>
      </w:r>
      <w:r w:rsidR="00FF3FAC">
        <w:t xml:space="preserve"> </w:t>
      </w:r>
      <w:r w:rsidR="005D326C">
        <w:t>worden</w:t>
      </w:r>
      <w:r w:rsidR="00FF3FAC">
        <w:t xml:space="preserve"> </w:t>
      </w:r>
      <w:r w:rsidR="005D326C">
        <w:t>gesteld,</w:t>
      </w:r>
      <w:r w:rsidR="00FF3FAC">
        <w:t xml:space="preserve"> </w:t>
      </w:r>
      <w:r w:rsidR="005D326C">
        <w:t>of</w:t>
      </w:r>
      <w:r w:rsidR="00FF3FAC">
        <w:t xml:space="preserve"> </w:t>
      </w:r>
      <w:r w:rsidR="005D326C">
        <w:t>een</w:t>
      </w:r>
      <w:r w:rsidR="00FF3FAC">
        <w:t xml:space="preserve"> </w:t>
      </w:r>
      <w:r w:rsidR="005D326C">
        <w:t>vergunningvoorschrift</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4.5</w:t>
      </w:r>
      <w:r w:rsidR="00FF3FAC">
        <w:t xml:space="preserve"> </w:t>
      </w:r>
      <w:r w:rsidR="005D326C">
        <w:t>van</w:t>
      </w:r>
      <w:r w:rsidR="00FF3FAC">
        <w:t xml:space="preserve"> </w:t>
      </w:r>
      <w:r w:rsidR="005D326C">
        <w:t>de</w:t>
      </w:r>
      <w:r w:rsidR="00FF3FAC">
        <w:t xml:space="preserve"> </w:t>
      </w:r>
      <w:r w:rsidR="005D326C">
        <w:t>wet</w:t>
      </w:r>
      <w:r w:rsidR="00FF3FAC">
        <w:t xml:space="preserve"> </w:t>
      </w:r>
      <w:r w:rsidR="005D326C">
        <w:t>kan</w:t>
      </w:r>
      <w:r w:rsidR="00FF3FAC">
        <w:t xml:space="preserve"> </w:t>
      </w:r>
      <w:r w:rsidR="005D326C">
        <w:t>aan</w:t>
      </w:r>
      <w:r w:rsidR="00FF3FAC">
        <w:t xml:space="preserve"> </w:t>
      </w:r>
      <w:r w:rsidR="005D326C">
        <w:t>een</w:t>
      </w:r>
      <w:r w:rsidR="00FF3FAC">
        <w:t xml:space="preserve"> </w:t>
      </w:r>
      <w:r w:rsidR="005D326C">
        <w:t>omgevingsvergunning</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dit</w:t>
      </w:r>
      <w:r w:rsidR="00FF3FAC">
        <w:t xml:space="preserve"> </w:t>
      </w:r>
      <w:r w:rsidR="005D326C">
        <w:t>hoofdstuk</w:t>
      </w:r>
      <w:r w:rsidR="00FF3FAC">
        <w:t xml:space="preserve"> </w:t>
      </w:r>
      <w:r w:rsidR="005D326C">
        <w:t>worden</w:t>
      </w:r>
      <w:r w:rsidR="00FF3FAC">
        <w:t xml:space="preserve"> </w:t>
      </w:r>
      <w:r w:rsidR="005D326C">
        <w:t>verbonden,</w:t>
      </w:r>
      <w:r w:rsidR="00FF3FAC">
        <w:t xml:space="preserve"> </w:t>
      </w:r>
      <w:r w:rsidR="005D326C">
        <w:t>over</w:t>
      </w:r>
      <w:r w:rsidR="00FF3FAC">
        <w:t xml:space="preserve"> </w:t>
      </w:r>
      <w:r w:rsidR="005D326C">
        <w:t>de</w:t>
      </w:r>
      <w:r w:rsidR="00FF3FAC">
        <w:t xml:space="preserve"> </w:t>
      </w:r>
      <w:r w:rsidR="005D326C">
        <w:t>regels</w:t>
      </w:r>
      <w:r w:rsidR="00FF3FAC">
        <w:t xml:space="preserve"> </w:t>
      </w:r>
      <w:r w:rsidR="005D326C">
        <w:t>over</w:t>
      </w:r>
      <w:r w:rsidR="00FF3FAC">
        <w:t xml:space="preserve"> </w:t>
      </w:r>
      <w:r w:rsidR="005D326C">
        <w:t>activiteiten</w:t>
      </w:r>
      <w:r w:rsidR="00FF3FAC">
        <w:t xml:space="preserve"> </w:t>
      </w:r>
      <w:r w:rsidR="005D326C">
        <w:t>in</w:t>
      </w:r>
      <w:r w:rsidR="00FF3FAC">
        <w:t xml:space="preserve"> </w:t>
      </w:r>
      <w:r w:rsidR="005D326C">
        <w:t>dit</w:t>
      </w:r>
      <w:r w:rsidR="00FF3FAC">
        <w:t xml:space="preserve"> </w:t>
      </w:r>
      <w:r w:rsidR="005D326C">
        <w:t>hoofdstuk,</w:t>
      </w:r>
      <w:r w:rsidR="00FF3FAC">
        <w:t xml:space="preserve"> </w:t>
      </w:r>
      <w:r w:rsidR="005D326C">
        <w:t>tenzij</w:t>
      </w:r>
      <w:r w:rsidR="00FF3FAC">
        <w:t xml:space="preserve"> </w:t>
      </w:r>
      <w:r w:rsidR="005D326C">
        <w:t>anders</w:t>
      </w:r>
      <w:r w:rsidR="00FF3FAC">
        <w:t xml:space="preserve"> </w:t>
      </w:r>
      <w:r w:rsidR="005D326C">
        <w:t>is</w:t>
      </w:r>
      <w:r w:rsidR="00FF3FAC">
        <w:t xml:space="preserve"> </w:t>
      </w:r>
      <w:r w:rsidR="005D326C">
        <w:t>bepaald.</w:t>
      </w:r>
    </w:p>
    <w:p w14:paraId="79705B9E" w14:textId="3AF8D92F" w:rsidR="00DB5589" w:rsidRDefault="00DB5589" w:rsidP="00DB5589">
      <w:pPr>
        <w:pStyle w:val="Lidmetnummering"/>
      </w:pPr>
      <w:r>
        <w:t>2</w:t>
      </w:r>
      <w:r>
        <w:tab/>
      </w:r>
      <w:r w:rsidR="005D326C">
        <w:t>Met</w:t>
      </w:r>
      <w:r w:rsidR="00FF3FAC">
        <w:t xml:space="preserve"> </w:t>
      </w:r>
      <w:r w:rsidR="005D326C">
        <w:t>een</w:t>
      </w:r>
      <w:r w:rsidR="00FF3FAC">
        <w:t xml:space="preserve"> </w:t>
      </w:r>
      <w:r w:rsidR="005D326C">
        <w:t>maatwerkvoorschrift</w:t>
      </w:r>
      <w:r w:rsidR="00FF3FAC">
        <w:t xml:space="preserve"> </w:t>
      </w:r>
      <w:r w:rsidR="005D326C">
        <w:t>of</w:t>
      </w:r>
      <w:r w:rsidR="00FF3FAC">
        <w:t xml:space="preserve"> </w:t>
      </w:r>
      <w:r w:rsidR="005D326C">
        <w:t>vergunningvoorschrift</w:t>
      </w:r>
      <w:r w:rsidR="00FF3FAC">
        <w:t xml:space="preserve"> </w:t>
      </w:r>
      <w:r w:rsidR="005D326C">
        <w:t>kan</w:t>
      </w:r>
      <w:r w:rsidR="00FF3FAC">
        <w:t xml:space="preserve"> </w:t>
      </w:r>
      <w:r w:rsidR="005D326C">
        <w:t>worden</w:t>
      </w:r>
      <w:r w:rsidR="00FF3FAC">
        <w:t xml:space="preserve"> </w:t>
      </w:r>
      <w:r w:rsidR="005D326C">
        <w:t>afgeweken</w:t>
      </w:r>
      <w:r w:rsidR="00FF3FAC">
        <w:t xml:space="preserve"> </w:t>
      </w:r>
      <w:r w:rsidR="005D326C">
        <w:t>van</w:t>
      </w:r>
      <w:r w:rsidR="00FF3FAC">
        <w:t xml:space="preserve"> </w:t>
      </w:r>
      <w:r w:rsidR="005D326C">
        <w:t>de</w:t>
      </w:r>
      <w:r w:rsidR="00FF3FAC">
        <w:t xml:space="preserve"> </w:t>
      </w:r>
      <w:r w:rsidR="005D326C">
        <w:t>regels</w:t>
      </w:r>
      <w:r w:rsidR="00FF3FAC">
        <w:t xml:space="preserve"> </w:t>
      </w:r>
      <w:r w:rsidR="005D326C">
        <w:t>over</w:t>
      </w:r>
      <w:r w:rsidR="00FF3FAC">
        <w:t xml:space="preserve"> </w:t>
      </w:r>
      <w:r w:rsidR="005D326C">
        <w:t>activiteiten</w:t>
      </w:r>
      <w:r w:rsidR="00FF3FAC">
        <w:t xml:space="preserve"> </w:t>
      </w:r>
      <w:r w:rsidR="005D326C">
        <w:t>in</w:t>
      </w:r>
      <w:r w:rsidR="00FF3FAC">
        <w:t xml:space="preserve"> </w:t>
      </w:r>
      <w:r w:rsidR="005D326C">
        <w:t>dit</w:t>
      </w:r>
      <w:r w:rsidR="00FF3FAC">
        <w:t xml:space="preserve"> </w:t>
      </w:r>
      <w:r w:rsidR="005D326C">
        <w:t>hoofdstuk,</w:t>
      </w:r>
      <w:r w:rsidR="00FF3FAC">
        <w:t xml:space="preserve"> </w:t>
      </w:r>
      <w:r w:rsidR="005D326C">
        <w:t>tenzij</w:t>
      </w:r>
      <w:r w:rsidR="00FF3FAC">
        <w:t xml:space="preserve"> </w:t>
      </w:r>
      <w:r w:rsidR="005D326C">
        <w:t>anders</w:t>
      </w:r>
      <w:r w:rsidR="00FF3FAC">
        <w:t xml:space="preserve"> </w:t>
      </w:r>
      <w:r w:rsidR="005D326C">
        <w:t>is</w:t>
      </w:r>
      <w:r w:rsidR="00FF3FAC">
        <w:t xml:space="preserve"> </w:t>
      </w:r>
      <w:r w:rsidR="005D326C">
        <w:t>bepaald</w:t>
      </w:r>
      <w:r w:rsidR="00FF3FAC">
        <w:t xml:space="preserve"> </w:t>
      </w:r>
      <w:r w:rsidR="005D326C">
        <w:t>of</w:t>
      </w:r>
      <w:r w:rsidR="00FF3FAC">
        <w:t xml:space="preserve"> </w:t>
      </w:r>
      <w:r w:rsidR="005D326C">
        <w:t>hoofdstuk</w:t>
      </w:r>
      <w:r w:rsidR="00FF3FAC">
        <w:t xml:space="preserve"> </w:t>
      </w:r>
      <w:r w:rsidR="005D326C">
        <w:t>5</w:t>
      </w:r>
      <w:r w:rsidR="00FF3FAC">
        <w:t xml:space="preserve"> </w:t>
      </w:r>
      <w:r w:rsidR="005D326C">
        <w:t>van</w:t>
      </w:r>
      <w:r w:rsidR="00FF3FAC">
        <w:t xml:space="preserve"> </w:t>
      </w:r>
      <w:r w:rsidR="005D326C">
        <w:t>het</w:t>
      </w:r>
      <w:r w:rsidR="00FF3FAC">
        <w:t xml:space="preserve"> </w:t>
      </w:r>
      <w:r w:rsidR="005D326C">
        <w:t>Besluitkwaliteit</w:t>
      </w:r>
      <w:r w:rsidR="00FF3FAC">
        <w:t xml:space="preserve"> </w:t>
      </w:r>
      <w:r w:rsidR="005D326C">
        <w:t>leefomgeving</w:t>
      </w:r>
      <w:r w:rsidR="00FF3FAC">
        <w:t xml:space="preserve"> </w:t>
      </w:r>
      <w:r w:rsidR="005D326C">
        <w:t>zich</w:t>
      </w:r>
      <w:r w:rsidR="00FF3FAC">
        <w:t xml:space="preserve"> </w:t>
      </w:r>
      <w:r w:rsidR="005D326C">
        <w:t>daar</w:t>
      </w:r>
      <w:r w:rsidR="00FF3FAC">
        <w:t xml:space="preserve"> </w:t>
      </w:r>
      <w:r w:rsidR="005D326C">
        <w:t>tegen</w:t>
      </w:r>
      <w:r w:rsidR="00FF3FAC">
        <w:t xml:space="preserve"> </w:t>
      </w:r>
      <w:r w:rsidR="005D326C">
        <w:t>verzet.</w:t>
      </w:r>
    </w:p>
    <w:p w14:paraId="695361F6" w14:textId="160C2AA5" w:rsidR="00DB5589" w:rsidRDefault="00DB5589" w:rsidP="00DB5589">
      <w:pPr>
        <w:pStyle w:val="Lidmetnummering"/>
      </w:pPr>
      <w:r>
        <w:t>3</w:t>
      </w:r>
      <w:r>
        <w:tab/>
      </w:r>
      <w:r w:rsidR="005D326C">
        <w:t>Een</w:t>
      </w:r>
      <w:r w:rsidR="00FF3FAC">
        <w:t xml:space="preserve"> </w:t>
      </w:r>
      <w:r w:rsidR="005D326C">
        <w:t>maatwerkvoorschrift</w:t>
      </w:r>
      <w:r w:rsidR="00FF3FAC">
        <w:t xml:space="preserve"> </w:t>
      </w:r>
      <w:r w:rsidR="005D326C">
        <w:t>wordt</w:t>
      </w:r>
      <w:r w:rsidR="00FF3FAC">
        <w:t xml:space="preserve"> </w:t>
      </w:r>
      <w:r w:rsidR="005D326C">
        <w:t>niet</w:t>
      </w:r>
      <w:r w:rsidR="00FF3FAC">
        <w:t xml:space="preserve"> </w:t>
      </w:r>
      <w:r w:rsidR="005D326C">
        <w:t>gesteld</w:t>
      </w:r>
      <w:r w:rsidR="00FF3FAC">
        <w:t xml:space="preserve"> </w:t>
      </w:r>
      <w:r w:rsidR="005D326C">
        <w:t>als</w:t>
      </w:r>
      <w:r w:rsidR="00FF3FAC">
        <w:t xml:space="preserve"> </w:t>
      </w:r>
      <w:r w:rsidR="005D326C">
        <w:t>over</w:t>
      </w:r>
      <w:r w:rsidR="00FF3FAC">
        <w:t xml:space="preserve"> </w:t>
      </w:r>
      <w:r w:rsidR="005D326C">
        <w:t>dat</w:t>
      </w:r>
      <w:r w:rsidR="00FF3FAC">
        <w:t xml:space="preserve"> </w:t>
      </w:r>
      <w:r w:rsidR="005D326C">
        <w:t>onderwerp</w:t>
      </w:r>
      <w:r w:rsidR="00FF3FAC">
        <w:t xml:space="preserve"> </w:t>
      </w:r>
      <w:r w:rsidR="005D326C">
        <w:t>een</w:t>
      </w:r>
      <w:r w:rsidR="00FF3FAC">
        <w:t xml:space="preserve"> </w:t>
      </w:r>
      <w:r w:rsidR="005D326C">
        <w:t>voorschrift</w:t>
      </w:r>
      <w:r w:rsidR="00FF3FAC">
        <w:t xml:space="preserve"> </w:t>
      </w:r>
      <w:r w:rsidR="005D326C">
        <w:t>aan</w:t>
      </w:r>
      <w:r w:rsidR="00FF3FAC">
        <w:t xml:space="preserve"> </w:t>
      </w:r>
      <w:r w:rsidR="005D326C">
        <w:t>een</w:t>
      </w:r>
      <w:r w:rsidR="00FF3FAC">
        <w:t xml:space="preserve"> </w:t>
      </w:r>
      <w:r w:rsidR="005D326C">
        <w:t>omgevingsvergunning</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dit</w:t>
      </w:r>
      <w:r w:rsidR="00FF3FAC">
        <w:t xml:space="preserve"> </w:t>
      </w:r>
      <w:r w:rsidR="005D326C">
        <w:t>hoofdstuk</w:t>
      </w:r>
      <w:r w:rsidR="00FF3FAC">
        <w:t xml:space="preserve"> </w:t>
      </w:r>
      <w:r w:rsidR="005D326C">
        <w:t>kan</w:t>
      </w:r>
      <w:r w:rsidR="00FF3FAC">
        <w:t xml:space="preserve"> </w:t>
      </w:r>
      <w:r w:rsidR="005D326C">
        <w:t>worden</w:t>
      </w:r>
      <w:r w:rsidR="00FF3FAC">
        <w:t xml:space="preserve"> </w:t>
      </w:r>
      <w:r w:rsidR="005D326C">
        <w:t>verbonden.</w:t>
      </w:r>
    </w:p>
    <w:p w14:paraId="0BC9EBCC" w14:textId="3B741B49" w:rsidR="00DB5589" w:rsidRDefault="00DB5589" w:rsidP="00DB5589">
      <w:pPr>
        <w:pStyle w:val="Lidmetnummering"/>
      </w:pPr>
      <w:r>
        <w:t>4</w:t>
      </w:r>
      <w:r>
        <w:tab/>
      </w:r>
      <w:r w:rsidR="005D326C">
        <w:t>Het</w:t>
      </w:r>
      <w:r w:rsidR="00FF3FAC">
        <w:t xml:space="preserve"> </w:t>
      </w:r>
      <w:r w:rsidR="005D326C">
        <w:t>eerste</w:t>
      </w:r>
      <w:r w:rsidR="00FF3FAC">
        <w:t xml:space="preserve"> </w:t>
      </w:r>
      <w:r w:rsidR="005D326C">
        <w:t>en</w:t>
      </w:r>
      <w:r w:rsidR="00FF3FAC">
        <w:t xml:space="preserve"> </w:t>
      </w:r>
      <w:r w:rsidR="005D326C">
        <w:t>tweede</w:t>
      </w:r>
      <w:r w:rsidR="00FF3FAC">
        <w:t xml:space="preserve"> </w:t>
      </w:r>
      <w:r w:rsidR="005D326C">
        <w:t>lid</w:t>
      </w:r>
      <w:r w:rsidR="00FF3FAC">
        <w:t xml:space="preserve"> </w:t>
      </w:r>
      <w:r w:rsidR="005D326C">
        <w:t>gelden</w:t>
      </w:r>
      <w:r w:rsidR="00FF3FAC">
        <w:t xml:space="preserve"> </w:t>
      </w:r>
      <w:r w:rsidR="005D326C">
        <w:t>niet</w:t>
      </w:r>
      <w:r w:rsidR="00FF3FAC">
        <w:t xml:space="preserve"> </w:t>
      </w:r>
      <w:r w:rsidR="005D326C">
        <w:t>voor</w:t>
      </w:r>
      <w:r w:rsidR="00FF3FAC">
        <w:t xml:space="preserve"> </w:t>
      </w:r>
      <w:r w:rsidR="005D326C">
        <w:t>zover</w:t>
      </w:r>
      <w:r w:rsidR="00FF3FAC">
        <w:t xml:space="preserve"> </w:t>
      </w:r>
      <w:r w:rsidR="005D326C">
        <w:t>het</w:t>
      </w:r>
      <w:r w:rsidR="00FF3FAC">
        <w:t xml:space="preserve"> </w:t>
      </w:r>
      <w:r w:rsidR="005D326C">
        <w:t>stellen</w:t>
      </w:r>
      <w:r w:rsidR="00FF3FAC">
        <w:t xml:space="preserve"> </w:t>
      </w:r>
      <w:r w:rsidR="005D326C">
        <w:t>van</w:t>
      </w:r>
      <w:r w:rsidR="00FF3FAC">
        <w:t xml:space="preserve"> </w:t>
      </w:r>
      <w:r w:rsidR="005D326C">
        <w:t>maatwerkvoorschriften</w:t>
      </w:r>
      <w:r w:rsidR="00FF3FAC">
        <w:t xml:space="preserve"> </w:t>
      </w:r>
      <w:r w:rsidR="005D326C">
        <w:t>is</w:t>
      </w:r>
      <w:r w:rsidR="00FF3FAC">
        <w:t xml:space="preserve"> </w:t>
      </w:r>
      <w:r w:rsidR="005D326C">
        <w:t>uitgesloten</w:t>
      </w:r>
      <w:r w:rsidR="00FF3FAC">
        <w:t xml:space="preserve"> </w:t>
      </w:r>
      <w:r w:rsidR="005D326C">
        <w:t>in</w:t>
      </w:r>
      <w:r w:rsidR="00FF3FAC">
        <w:t xml:space="preserve"> </w:t>
      </w:r>
      <w:r w:rsidR="005D326C">
        <w:t>het</w:t>
      </w:r>
      <w:r w:rsidR="00FF3FAC">
        <w:t xml:space="preserve"> </w:t>
      </w:r>
      <w:r w:rsidR="005D326C">
        <w:t>Besluit</w:t>
      </w:r>
      <w:r w:rsidR="00FF3FAC">
        <w:t xml:space="preserve"> </w:t>
      </w:r>
      <w:r w:rsidR="005D326C">
        <w:t>activiteiten</w:t>
      </w:r>
      <w:r w:rsidR="00FF3FAC">
        <w:t xml:space="preserve"> </w:t>
      </w:r>
      <w:r w:rsidR="005D326C">
        <w:t>leefomgeving.</w:t>
      </w:r>
    </w:p>
    <w:p w14:paraId="321B6B44" w14:textId="76856407" w:rsidR="003876F0" w:rsidRDefault="00DB5589" w:rsidP="00DB5589">
      <w:pPr>
        <w:pStyle w:val="Lidmetnummering"/>
      </w:pPr>
      <w:r>
        <w:t>5</w:t>
      </w:r>
      <w:r>
        <w:tab/>
      </w:r>
      <w:r w:rsidR="005D326C">
        <w:t>Bij</w:t>
      </w:r>
      <w:r w:rsidR="00FF3FAC">
        <w:t xml:space="preserve"> </w:t>
      </w:r>
      <w:r w:rsidR="005D326C">
        <w:t>het</w:t>
      </w:r>
      <w:r w:rsidR="00FF3FAC">
        <w:t xml:space="preserve"> </w:t>
      </w:r>
      <w:r w:rsidR="005D326C">
        <w:t>stellen</w:t>
      </w:r>
      <w:r w:rsidR="00FF3FAC">
        <w:t xml:space="preserve"> </w:t>
      </w:r>
      <w:r w:rsidR="005D326C">
        <w:t>van</w:t>
      </w:r>
      <w:r w:rsidR="00FF3FAC">
        <w:t xml:space="preserve"> </w:t>
      </w:r>
      <w:r w:rsidR="005D326C">
        <w:t>een</w:t>
      </w:r>
      <w:r w:rsidR="00FF3FAC">
        <w:t xml:space="preserve"> </w:t>
      </w:r>
      <w:r w:rsidR="005D326C">
        <w:t>maatwerkvoorschrift</w:t>
      </w:r>
      <w:r w:rsidR="00FF3FAC">
        <w:t xml:space="preserve"> </w:t>
      </w:r>
      <w:r w:rsidR="005D326C">
        <w:t>over</w:t>
      </w:r>
      <w:r w:rsidR="00FF3FAC">
        <w:t xml:space="preserve"> </w:t>
      </w:r>
      <w:r w:rsidR="005D326C">
        <w:t>de</w:t>
      </w:r>
      <w:r w:rsidR="00FF3FAC">
        <w:t xml:space="preserve"> </w:t>
      </w:r>
      <w:r w:rsidR="005D326C">
        <w:t>regels</w:t>
      </w:r>
      <w:r w:rsidR="00FF3FAC">
        <w:t xml:space="preserve"> </w:t>
      </w:r>
      <w:r w:rsidR="005D326C">
        <w:t>in</w:t>
      </w:r>
      <w:r w:rsidR="00FF3FAC">
        <w:t xml:space="preserve"> </w:t>
      </w:r>
      <w:r w:rsidR="005D326C">
        <w:t>dit</w:t>
      </w:r>
      <w:r w:rsidR="00FF3FAC">
        <w:t xml:space="preserve"> </w:t>
      </w:r>
      <w:r w:rsidR="005D326C">
        <w:t>hoofdstuk</w:t>
      </w:r>
      <w:r w:rsidR="00FF3FAC">
        <w:t xml:space="preserve"> </w:t>
      </w:r>
      <w:r w:rsidR="005D326C">
        <w:t>worden</w:t>
      </w:r>
      <w:r w:rsidR="00FF3FAC">
        <w:t xml:space="preserve"> </w:t>
      </w:r>
      <w:r w:rsidR="005D326C">
        <w:t>de</w:t>
      </w:r>
      <w:r w:rsidR="00FF3FAC">
        <w:t xml:space="preserve"> </w:t>
      </w:r>
      <w:r w:rsidR="005D326C">
        <w:t>oogmerken,</w:t>
      </w:r>
      <w:r w:rsidR="00FF3FAC">
        <w:t xml:space="preserve"> </w:t>
      </w:r>
      <w:r w:rsidR="005D326C">
        <w:t>met</w:t>
      </w:r>
      <w:r w:rsidR="00FF3FAC">
        <w:t xml:space="preserve"> </w:t>
      </w:r>
      <w:r w:rsidR="005D326C">
        <w:t>het</w:t>
      </w:r>
      <w:r w:rsidR="00FF3FAC">
        <w:t xml:space="preserve"> </w:t>
      </w:r>
      <w:r w:rsidR="005D326C">
        <w:t>oog</w:t>
      </w:r>
      <w:r w:rsidR="00FF3FAC">
        <w:t xml:space="preserve"> </w:t>
      </w:r>
      <w:r w:rsidR="005D326C">
        <w:t>waarop</w:t>
      </w:r>
      <w:r w:rsidR="00FF3FAC">
        <w:t xml:space="preserve"> </w:t>
      </w:r>
      <w:r w:rsidR="005D326C">
        <w:t>de</w:t>
      </w:r>
      <w:r w:rsidR="00FF3FAC">
        <w:t xml:space="preserve"> </w:t>
      </w:r>
      <w:r w:rsidR="005D326C">
        <w:t>regels</w:t>
      </w:r>
      <w:r w:rsidR="00FF3FAC">
        <w:t xml:space="preserve"> </w:t>
      </w:r>
      <w:r w:rsidR="005D326C">
        <w:t>in</w:t>
      </w:r>
      <w:r w:rsidR="00FF3FAC">
        <w:t xml:space="preserve"> </w:t>
      </w:r>
      <w:r w:rsidR="005D326C">
        <w:t>de</w:t>
      </w:r>
      <w:r w:rsidR="00FF3FAC">
        <w:t xml:space="preserve"> </w:t>
      </w:r>
      <w:r w:rsidR="005D326C">
        <w:t>betreffende</w:t>
      </w:r>
      <w:r w:rsidR="00FF3FAC">
        <w:t xml:space="preserve"> </w:t>
      </w:r>
      <w:r w:rsidR="005D326C">
        <w:t>titel,</w:t>
      </w:r>
      <w:r w:rsidR="00FF3FAC">
        <w:t xml:space="preserve"> </w:t>
      </w:r>
      <w:r w:rsidR="005D326C">
        <w:t>afdeling</w:t>
      </w:r>
      <w:r w:rsidR="00FF3FAC">
        <w:t xml:space="preserve"> </w:t>
      </w:r>
      <w:r w:rsidR="005D326C">
        <w:t>of</w:t>
      </w:r>
      <w:r w:rsidR="00FF3FAC">
        <w:t xml:space="preserve"> </w:t>
      </w:r>
      <w:r w:rsidR="005D326C">
        <w:t>paragraaf</w:t>
      </w:r>
      <w:r w:rsidR="00FF3FAC">
        <w:t xml:space="preserve"> </w:t>
      </w:r>
      <w:r w:rsidR="005D326C">
        <w:t>zijn</w:t>
      </w:r>
      <w:r w:rsidR="00FF3FAC">
        <w:t xml:space="preserve"> </w:t>
      </w:r>
      <w:r w:rsidR="005D326C">
        <w:t>gesteld,</w:t>
      </w:r>
      <w:r w:rsidR="00FF3FAC">
        <w:t xml:space="preserve"> </w:t>
      </w:r>
      <w:r w:rsidR="005D326C">
        <w:t>in</w:t>
      </w:r>
      <w:r w:rsidR="00FF3FAC">
        <w:t xml:space="preserve"> </w:t>
      </w:r>
      <w:r w:rsidR="005D326C">
        <w:t>acht</w:t>
      </w:r>
      <w:r w:rsidR="00FF3FAC">
        <w:t xml:space="preserve"> </w:t>
      </w:r>
      <w:r w:rsidR="005D326C">
        <w:t>genomen.</w:t>
      </w:r>
    </w:p>
    <w:p w14:paraId="0FE81C09" w14:textId="7DC1568B" w:rsidR="003876F0" w:rsidRDefault="003876F0" w:rsidP="003A78EE">
      <w:pPr>
        <w:pStyle w:val="Kop6"/>
      </w:pPr>
      <w:r>
        <w:t>Artikel</w:t>
      </w:r>
      <w:r w:rsidR="00FF3FAC">
        <w:t xml:space="preserve"> </w:t>
      </w:r>
      <w:r>
        <w:t>5.4</w:t>
      </w:r>
      <w:r>
        <w:tab/>
      </w:r>
      <w:commentRangeStart w:id="47"/>
      <w:r>
        <w:t>Specifieke</w:t>
      </w:r>
      <w:commentRangeEnd w:id="47"/>
      <w:r w:rsidR="00050335">
        <w:rPr>
          <w:rStyle w:val="Verwijzingopmerking"/>
          <w:rFonts w:eastAsiaTheme="minorHAnsi" w:cstheme="minorBidi"/>
          <w:i w:val="0"/>
          <w:iCs w:val="0"/>
        </w:rPr>
        <w:commentReference w:id="47"/>
      </w:r>
      <w:r w:rsidR="00FF3FAC">
        <w:t xml:space="preserve"> </w:t>
      </w:r>
      <w:r>
        <w:t>zorgplicht</w:t>
      </w:r>
    </w:p>
    <w:p w14:paraId="4CDB1203" w14:textId="47E5FA98" w:rsidR="00E13943" w:rsidRDefault="005D326C" w:rsidP="005D326C">
      <w:r>
        <w:t>Degene</w:t>
      </w:r>
      <w:r w:rsidR="00FF3FAC">
        <w:t xml:space="preserve"> </w:t>
      </w:r>
      <w:r>
        <w:t>die</w:t>
      </w:r>
      <w:r w:rsidR="00FF3FAC">
        <w:t xml:space="preserve"> </w:t>
      </w:r>
      <w:r>
        <w:t>een</w:t>
      </w:r>
      <w:r w:rsidR="00FF3FAC">
        <w:t xml:space="preserve"> </w:t>
      </w:r>
      <w:r>
        <w:t>activiteit</w:t>
      </w:r>
      <w:r w:rsidR="00FF3FAC">
        <w:t xml:space="preserve"> </w:t>
      </w:r>
      <w:r>
        <w:t>als</w:t>
      </w:r>
      <w:r w:rsidR="00FF3FAC">
        <w:t xml:space="preserve"> </w:t>
      </w:r>
      <w:r>
        <w:t>bedoeld</w:t>
      </w:r>
      <w:r w:rsidR="00FF3FAC">
        <w:t xml:space="preserve"> </w:t>
      </w:r>
      <w:r>
        <w:t>in</w:t>
      </w:r>
      <w:r w:rsidR="00FF3FAC">
        <w:t xml:space="preserve"> </w:t>
      </w:r>
      <w:r>
        <w:t>dit</w:t>
      </w:r>
      <w:r w:rsidR="00FF3FAC">
        <w:t xml:space="preserve"> </w:t>
      </w:r>
      <w:r>
        <w:t>hoofdstuk</w:t>
      </w:r>
      <w:r w:rsidR="00FF3FAC">
        <w:t xml:space="preserve"> </w:t>
      </w:r>
      <w:r>
        <w:t>verricht</w:t>
      </w:r>
      <w:r w:rsidR="00FF3FAC">
        <w:t xml:space="preserve"> </w:t>
      </w:r>
      <w:r>
        <w:t>en</w:t>
      </w:r>
      <w:r w:rsidR="00FF3FAC">
        <w:t xml:space="preserve"> </w:t>
      </w:r>
      <w:r>
        <w:t>weet</w:t>
      </w:r>
      <w:r w:rsidR="00FF3FAC">
        <w:t xml:space="preserve"> </w:t>
      </w:r>
      <w:r>
        <w:t>of</w:t>
      </w:r>
      <w:r w:rsidR="00FF3FAC">
        <w:t xml:space="preserve"> </w:t>
      </w:r>
      <w:r>
        <w:t>redelijkerwijs</w:t>
      </w:r>
      <w:r w:rsidR="00FF3FAC">
        <w:t xml:space="preserve"> </w:t>
      </w:r>
      <w:r>
        <w:t>kan</w:t>
      </w:r>
      <w:r w:rsidR="00FF3FAC">
        <w:t xml:space="preserve"> </w:t>
      </w:r>
      <w:r>
        <w:t>vermoeden</w:t>
      </w:r>
      <w:r w:rsidR="00FF3FAC">
        <w:t xml:space="preserve"> </w:t>
      </w:r>
      <w:r>
        <w:t>dat</w:t>
      </w:r>
      <w:r w:rsidR="00FF3FAC">
        <w:t xml:space="preserve"> </w:t>
      </w:r>
      <w:r>
        <w:t>die</w:t>
      </w:r>
      <w:r w:rsidR="00FF3FAC">
        <w:t xml:space="preserve"> </w:t>
      </w:r>
      <w:r>
        <w:t>activiteit</w:t>
      </w:r>
      <w:r w:rsidR="00FF3FAC">
        <w:t xml:space="preserve"> </w:t>
      </w:r>
      <w:r>
        <w:t>nadelige</w:t>
      </w:r>
      <w:r w:rsidR="00FF3FAC">
        <w:t xml:space="preserve"> </w:t>
      </w:r>
      <w:r>
        <w:t>gevolgen</w:t>
      </w:r>
      <w:r w:rsidR="00FF3FAC">
        <w:t xml:space="preserve"> </w:t>
      </w:r>
      <w:r>
        <w:t>kan</w:t>
      </w:r>
      <w:r w:rsidR="00FF3FAC">
        <w:t xml:space="preserve"> </w:t>
      </w:r>
      <w:r>
        <w:t>hebben</w:t>
      </w:r>
      <w:r w:rsidR="00FF3FAC">
        <w:t xml:space="preserve"> </w:t>
      </w:r>
      <w:r>
        <w:t>voor</w:t>
      </w:r>
      <w:r w:rsidR="00FF3FAC">
        <w:t xml:space="preserve"> </w:t>
      </w:r>
      <w:r>
        <w:t>de</w:t>
      </w:r>
      <w:r w:rsidR="00FF3FAC">
        <w:t xml:space="preserve"> </w:t>
      </w:r>
      <w:r>
        <w:t>oogmerken,</w:t>
      </w:r>
      <w:r w:rsidR="00FF3FAC">
        <w:t xml:space="preserve"> </w:t>
      </w:r>
      <w:r>
        <w:t>met</w:t>
      </w:r>
      <w:r w:rsidR="00FF3FAC">
        <w:t xml:space="preserve"> </w:t>
      </w:r>
      <w:r>
        <w:t>het</w:t>
      </w:r>
      <w:r w:rsidR="00FF3FAC">
        <w:t xml:space="preserve"> </w:t>
      </w:r>
      <w:r>
        <w:t>oog</w:t>
      </w:r>
      <w:r w:rsidR="00FF3FAC">
        <w:t xml:space="preserve"> </w:t>
      </w:r>
      <w:r>
        <w:t>waarop</w:t>
      </w:r>
      <w:r w:rsidR="00FF3FAC">
        <w:t xml:space="preserve"> </w:t>
      </w:r>
      <w:r>
        <w:t>de</w:t>
      </w:r>
      <w:r w:rsidR="00FF3FAC">
        <w:t xml:space="preserve"> </w:t>
      </w:r>
      <w:r>
        <w:t>regels</w:t>
      </w:r>
      <w:r w:rsidR="00FF3FAC">
        <w:t xml:space="preserve"> </w:t>
      </w:r>
      <w:r>
        <w:t>in</w:t>
      </w:r>
      <w:r w:rsidR="00FF3FAC">
        <w:t xml:space="preserve"> </w:t>
      </w:r>
      <w:r>
        <w:t>de</w:t>
      </w:r>
      <w:r w:rsidR="00FF3FAC">
        <w:t xml:space="preserve"> </w:t>
      </w:r>
      <w:r>
        <w:t>betreffende</w:t>
      </w:r>
      <w:r w:rsidR="00FF3FAC">
        <w:t xml:space="preserve"> </w:t>
      </w:r>
      <w:r>
        <w:t>titel,</w:t>
      </w:r>
      <w:r w:rsidR="00FF3FAC">
        <w:t xml:space="preserve"> </w:t>
      </w:r>
      <w:r>
        <w:t>afdeling</w:t>
      </w:r>
      <w:r w:rsidR="00FF3FAC">
        <w:t xml:space="preserve"> </w:t>
      </w:r>
      <w:r>
        <w:t>of</w:t>
      </w:r>
      <w:r w:rsidR="00FF3FAC">
        <w:t xml:space="preserve"> </w:t>
      </w:r>
      <w:r>
        <w:t>paragraaf</w:t>
      </w:r>
      <w:r w:rsidR="00FF3FAC">
        <w:t xml:space="preserve"> </w:t>
      </w:r>
      <w:r>
        <w:t>zijn</w:t>
      </w:r>
      <w:r w:rsidR="00FF3FAC">
        <w:t xml:space="preserve"> </w:t>
      </w:r>
      <w:r>
        <w:t>gesteld,</w:t>
      </w:r>
      <w:r w:rsidR="00FF3FAC">
        <w:t xml:space="preserve"> </w:t>
      </w:r>
      <w:r>
        <w:t>is</w:t>
      </w:r>
      <w:r w:rsidR="00FF3FAC">
        <w:t xml:space="preserve"> </w:t>
      </w:r>
      <w:r>
        <w:t>verplicht:</w:t>
      </w:r>
    </w:p>
    <w:p w14:paraId="7F0556A8" w14:textId="6F938543" w:rsidR="00E13943" w:rsidRDefault="00E13943" w:rsidP="006B3802">
      <w:pPr>
        <w:pStyle w:val="Opsommingmetnummering"/>
      </w:pPr>
      <w:r>
        <w:t>a.</w:t>
      </w:r>
      <w:r>
        <w:tab/>
      </w:r>
      <w:r w:rsidR="005D326C">
        <w:t>alle</w:t>
      </w:r>
      <w:r w:rsidR="00FF3FAC">
        <w:t xml:space="preserve"> </w:t>
      </w:r>
      <w:r w:rsidR="005D326C">
        <w:t>maatregelen</w:t>
      </w:r>
      <w:r w:rsidR="00FF3FAC">
        <w:t xml:space="preserve"> </w:t>
      </w:r>
      <w:r w:rsidR="005D326C">
        <w:t>te</w:t>
      </w:r>
      <w:r w:rsidR="00FF3FAC">
        <w:t xml:space="preserve"> </w:t>
      </w:r>
      <w:r w:rsidR="005D326C">
        <w:t>nemen</w:t>
      </w:r>
      <w:r w:rsidR="00FF3FAC">
        <w:t xml:space="preserve"> </w:t>
      </w:r>
      <w:r w:rsidR="005D326C">
        <w:t>die</w:t>
      </w:r>
      <w:r w:rsidR="00FF3FAC">
        <w:t xml:space="preserve"> </w:t>
      </w:r>
      <w:r w:rsidR="005D326C">
        <w:t>redelijkerwijs</w:t>
      </w:r>
      <w:r w:rsidR="00FF3FAC">
        <w:t xml:space="preserve"> </w:t>
      </w:r>
      <w:r w:rsidR="005D326C">
        <w:t>van</w:t>
      </w:r>
      <w:r w:rsidR="00FF3FAC">
        <w:t xml:space="preserve"> </w:t>
      </w:r>
      <w:r w:rsidR="005D326C">
        <w:t>diegene</w:t>
      </w:r>
      <w:r w:rsidR="00FF3FAC">
        <w:t xml:space="preserve"> </w:t>
      </w:r>
      <w:r w:rsidR="005D326C">
        <w:t>kunnen</w:t>
      </w:r>
      <w:r w:rsidR="00FF3FAC">
        <w:t xml:space="preserve"> </w:t>
      </w:r>
      <w:r w:rsidR="005D326C">
        <w:t>worden</w:t>
      </w:r>
      <w:r w:rsidR="00FF3FAC">
        <w:t xml:space="preserve"> </w:t>
      </w:r>
      <w:r w:rsidR="005D326C">
        <w:t>gevraagd</w:t>
      </w:r>
      <w:r w:rsidR="00FF3FAC">
        <w:t xml:space="preserve"> </w:t>
      </w:r>
      <w:r w:rsidR="005D326C">
        <w:t>om</w:t>
      </w:r>
      <w:r w:rsidR="00FF3FAC">
        <w:t xml:space="preserve"> </w:t>
      </w:r>
      <w:r w:rsidR="005D326C">
        <w:t>die</w:t>
      </w:r>
      <w:r w:rsidR="00FF3FAC">
        <w:t xml:space="preserve"> </w:t>
      </w:r>
      <w:r w:rsidR="005D326C">
        <w:t>gevolgen</w:t>
      </w:r>
      <w:r w:rsidR="00FF3FAC">
        <w:t xml:space="preserve"> </w:t>
      </w:r>
      <w:r w:rsidR="005D326C">
        <w:t>te</w:t>
      </w:r>
      <w:r w:rsidR="00FF3FAC">
        <w:t xml:space="preserve"> </w:t>
      </w:r>
      <w:r w:rsidR="005D326C">
        <w:t>voorkomen;</w:t>
      </w:r>
    </w:p>
    <w:p w14:paraId="6D2A0560" w14:textId="5231F982" w:rsidR="00E13943" w:rsidRDefault="00E13943" w:rsidP="006B3802">
      <w:pPr>
        <w:pStyle w:val="Opsommingmetnummering"/>
      </w:pPr>
      <w:r>
        <w:t>b.</w:t>
      </w:r>
      <w:r>
        <w:tab/>
      </w:r>
      <w:r w:rsidR="005D326C">
        <w:t>voor</w:t>
      </w:r>
      <w:r w:rsidR="00FF3FAC">
        <w:t xml:space="preserve"> </w:t>
      </w:r>
      <w:r w:rsidR="005D326C">
        <w:t>zover</w:t>
      </w:r>
      <w:r w:rsidR="00FF3FAC">
        <w:t xml:space="preserve"> </w:t>
      </w:r>
      <w:r w:rsidR="005D326C">
        <w:t>deze</w:t>
      </w:r>
      <w:r w:rsidR="00FF3FAC">
        <w:t xml:space="preserve"> </w:t>
      </w:r>
      <w:r w:rsidR="005D326C">
        <w:t>niet</w:t>
      </w:r>
      <w:r w:rsidR="00FF3FAC">
        <w:t xml:space="preserve"> </w:t>
      </w:r>
      <w:r w:rsidR="005D326C">
        <w:t>kunnen</w:t>
      </w:r>
      <w:r w:rsidR="00FF3FAC">
        <w:t xml:space="preserve"> </w:t>
      </w:r>
      <w:r w:rsidR="005D326C">
        <w:t>worden</w:t>
      </w:r>
      <w:r w:rsidR="00FF3FAC">
        <w:t xml:space="preserve"> </w:t>
      </w:r>
      <w:r w:rsidR="005D326C">
        <w:t>voorkomen:</w:t>
      </w:r>
      <w:r w:rsidR="00FF3FAC">
        <w:t xml:space="preserve"> </w:t>
      </w:r>
      <w:r w:rsidR="005D326C">
        <w:t>die</w:t>
      </w:r>
      <w:r w:rsidR="00FF3FAC">
        <w:t xml:space="preserve"> </w:t>
      </w:r>
      <w:r w:rsidR="005D326C">
        <w:t>gevolgen</w:t>
      </w:r>
      <w:r w:rsidR="00FF3FAC">
        <w:t xml:space="preserve"> </w:t>
      </w:r>
      <w:r w:rsidR="005D326C">
        <w:t>zoveel</w:t>
      </w:r>
      <w:r w:rsidR="00FF3FAC">
        <w:t xml:space="preserve"> </w:t>
      </w:r>
      <w:r w:rsidR="005D326C">
        <w:t>mogelijk</w:t>
      </w:r>
      <w:r w:rsidR="00FF3FAC">
        <w:t xml:space="preserve"> </w:t>
      </w:r>
      <w:r w:rsidR="005D326C">
        <w:t>te</w:t>
      </w:r>
      <w:r w:rsidR="00FF3FAC">
        <w:t xml:space="preserve"> </w:t>
      </w:r>
      <w:r w:rsidR="005D326C">
        <w:t>beperken</w:t>
      </w:r>
      <w:r w:rsidR="00FF3FAC">
        <w:t xml:space="preserve"> </w:t>
      </w:r>
      <w:r w:rsidR="005D326C">
        <w:t>of</w:t>
      </w:r>
      <w:r w:rsidR="00FF3FAC">
        <w:t xml:space="preserve"> </w:t>
      </w:r>
      <w:r w:rsidR="005D326C">
        <w:t>ongedaan</w:t>
      </w:r>
      <w:r w:rsidR="00FF3FAC">
        <w:t xml:space="preserve"> </w:t>
      </w:r>
      <w:r w:rsidR="005D326C">
        <w:t>te</w:t>
      </w:r>
      <w:r w:rsidR="00FF3FAC">
        <w:t xml:space="preserve"> </w:t>
      </w:r>
      <w:r w:rsidR="005D326C">
        <w:t>maken;</w:t>
      </w:r>
      <w:r w:rsidR="00FF3FAC">
        <w:t xml:space="preserve"> </w:t>
      </w:r>
      <w:r w:rsidR="005D326C">
        <w:t>en</w:t>
      </w:r>
    </w:p>
    <w:p w14:paraId="21A2B95D" w14:textId="34179525" w:rsidR="003876F0" w:rsidRDefault="00E13943" w:rsidP="006B3802">
      <w:pPr>
        <w:pStyle w:val="Opsommingmetnummering"/>
      </w:pPr>
      <w:r>
        <w:t>c.</w:t>
      </w:r>
      <w:r>
        <w:tab/>
      </w:r>
      <w:r w:rsidR="005D326C">
        <w:t>als</w:t>
      </w:r>
      <w:r w:rsidR="00FF3FAC">
        <w:t xml:space="preserve"> </w:t>
      </w:r>
      <w:r w:rsidR="005D326C">
        <w:t>die</w:t>
      </w:r>
      <w:r w:rsidR="00FF3FAC">
        <w:t xml:space="preserve"> </w:t>
      </w:r>
      <w:r w:rsidR="005D326C">
        <w:t>gevolgen</w:t>
      </w:r>
      <w:r w:rsidR="00FF3FAC">
        <w:t xml:space="preserve"> </w:t>
      </w:r>
      <w:r w:rsidR="005D326C">
        <w:t>onvoldoende</w:t>
      </w:r>
      <w:r w:rsidR="00FF3FAC">
        <w:t xml:space="preserve"> </w:t>
      </w:r>
      <w:r w:rsidR="005D326C">
        <w:t>kunnen</w:t>
      </w:r>
      <w:r w:rsidR="00FF3FAC">
        <w:t xml:space="preserve"> </w:t>
      </w:r>
      <w:r w:rsidR="005D326C">
        <w:t>worden</w:t>
      </w:r>
      <w:r w:rsidR="00FF3FAC">
        <w:t xml:space="preserve"> </w:t>
      </w:r>
      <w:r w:rsidR="005D326C">
        <w:t>beperkt:</w:t>
      </w:r>
      <w:r w:rsidR="00FF3FAC">
        <w:t xml:space="preserve"> </w:t>
      </w:r>
      <w:r w:rsidR="005D326C">
        <w:t>die</w:t>
      </w:r>
      <w:r w:rsidR="00FF3FAC">
        <w:t xml:space="preserve"> </w:t>
      </w:r>
      <w:r w:rsidR="005D326C">
        <w:t>activiteit</w:t>
      </w:r>
      <w:r w:rsidR="00FF3FAC">
        <w:t xml:space="preserve"> </w:t>
      </w:r>
      <w:r w:rsidR="005D326C">
        <w:t>achterwege</w:t>
      </w:r>
      <w:r w:rsidR="00FF3FAC">
        <w:t xml:space="preserve"> </w:t>
      </w:r>
      <w:r w:rsidR="005D326C">
        <w:t>te</w:t>
      </w:r>
      <w:r w:rsidR="00FF3FAC">
        <w:t xml:space="preserve"> </w:t>
      </w:r>
      <w:r w:rsidR="005D326C">
        <w:t>laten,</w:t>
      </w:r>
      <w:r w:rsidR="00FF3FAC">
        <w:t xml:space="preserve"> </w:t>
      </w:r>
      <w:r w:rsidR="005D326C">
        <w:t>voor</w:t>
      </w:r>
      <w:r w:rsidR="00FF3FAC">
        <w:t xml:space="preserve"> </w:t>
      </w:r>
      <w:r w:rsidR="005D326C">
        <w:t>zover</w:t>
      </w:r>
      <w:r w:rsidR="00FF3FAC">
        <w:t xml:space="preserve"> </w:t>
      </w:r>
      <w:r w:rsidR="005D326C">
        <w:t>dat</w:t>
      </w:r>
      <w:r w:rsidR="00FF3FAC">
        <w:t xml:space="preserve"> </w:t>
      </w:r>
      <w:r w:rsidR="005D326C">
        <w:t>redelijkerwijs</w:t>
      </w:r>
      <w:r w:rsidR="00FF3FAC">
        <w:t xml:space="preserve"> </w:t>
      </w:r>
      <w:r w:rsidR="005D326C">
        <w:t>van</w:t>
      </w:r>
      <w:r w:rsidR="00FF3FAC">
        <w:t xml:space="preserve"> </w:t>
      </w:r>
      <w:r w:rsidR="005D326C">
        <w:t>diegene</w:t>
      </w:r>
      <w:r w:rsidR="00FF3FAC">
        <w:t xml:space="preserve"> </w:t>
      </w:r>
      <w:r w:rsidR="005D326C">
        <w:t>kan</w:t>
      </w:r>
      <w:r w:rsidR="00FF3FAC">
        <w:t xml:space="preserve"> </w:t>
      </w:r>
      <w:r w:rsidR="005D326C">
        <w:t>worden</w:t>
      </w:r>
      <w:r w:rsidR="00FF3FAC">
        <w:t xml:space="preserve"> </w:t>
      </w:r>
      <w:r w:rsidR="005D326C">
        <w:t>gevraagd.</w:t>
      </w:r>
    </w:p>
    <w:p w14:paraId="7AF4A39F" w14:textId="6E9E1089" w:rsidR="003876F0" w:rsidRDefault="003876F0" w:rsidP="003A78EE">
      <w:pPr>
        <w:pStyle w:val="Kop6"/>
      </w:pPr>
      <w:r>
        <w:t>Artikel</w:t>
      </w:r>
      <w:r w:rsidR="00FF3FAC">
        <w:t xml:space="preserve"> </w:t>
      </w:r>
      <w:r>
        <w:t>5.5</w:t>
      </w:r>
      <w:r>
        <w:tab/>
      </w:r>
      <w:commentRangeStart w:id="48"/>
      <w:r>
        <w:t>Algemene</w:t>
      </w:r>
      <w:commentRangeEnd w:id="48"/>
      <w:r w:rsidR="00050335">
        <w:rPr>
          <w:rStyle w:val="Verwijzingopmerking"/>
          <w:rFonts w:eastAsiaTheme="minorHAnsi" w:cstheme="minorBidi"/>
          <w:i w:val="0"/>
          <w:iCs w:val="0"/>
        </w:rPr>
        <w:commentReference w:id="48"/>
      </w:r>
      <w:r w:rsidR="00FF3FAC">
        <w:t xml:space="preserve"> </w:t>
      </w:r>
      <w:r>
        <w:t>gegevens</w:t>
      </w:r>
      <w:r w:rsidR="00FF3FAC">
        <w:t xml:space="preserve"> </w:t>
      </w:r>
      <w:r>
        <w:t>bij</w:t>
      </w:r>
      <w:r w:rsidR="00FF3FAC">
        <w:t xml:space="preserve"> </w:t>
      </w:r>
      <w:r>
        <w:t>een</w:t>
      </w:r>
      <w:r w:rsidR="00FF3FAC">
        <w:t xml:space="preserve"> </w:t>
      </w:r>
      <w:r>
        <w:t>melding</w:t>
      </w:r>
    </w:p>
    <w:p w14:paraId="46503F14" w14:textId="3B3AC4B8" w:rsidR="00E13943" w:rsidRDefault="005D326C" w:rsidP="005D326C">
      <w:r>
        <w:t>Een</w:t>
      </w:r>
      <w:r w:rsidR="00FF3FAC">
        <w:t xml:space="preserve"> </w:t>
      </w:r>
      <w:r>
        <w:t>melding</w:t>
      </w:r>
      <w:r w:rsidR="00FF3FAC">
        <w:t xml:space="preserve"> </w:t>
      </w:r>
      <w:r>
        <w:t>wordt</w:t>
      </w:r>
      <w:r w:rsidR="00FF3FAC">
        <w:t xml:space="preserve"> </w:t>
      </w:r>
      <w:r>
        <w:t>ondertekend</w:t>
      </w:r>
      <w:r w:rsidR="00FF3FAC">
        <w:t xml:space="preserve"> </w:t>
      </w:r>
      <w:r>
        <w:t>en</w:t>
      </w:r>
      <w:r w:rsidR="00FF3FAC">
        <w:t xml:space="preserve"> </w:t>
      </w:r>
      <w:r>
        <w:t>bevat</w:t>
      </w:r>
      <w:r w:rsidR="00FF3FAC">
        <w:t xml:space="preserve"> </w:t>
      </w:r>
      <w:r>
        <w:t>ten</w:t>
      </w:r>
      <w:r w:rsidR="00FF3FAC">
        <w:t xml:space="preserve"> </w:t>
      </w:r>
      <w:r>
        <w:t>minste:</w:t>
      </w:r>
    </w:p>
    <w:p w14:paraId="73EE4F9E" w14:textId="38CD076C" w:rsidR="00E13943" w:rsidRDefault="00E13943" w:rsidP="006B3802">
      <w:pPr>
        <w:pStyle w:val="Opsommingmetnummering"/>
      </w:pPr>
      <w:r>
        <w:t>a.</w:t>
      </w:r>
      <w:r>
        <w:tab/>
      </w:r>
      <w:r w:rsidR="005D326C">
        <w:t>de</w:t>
      </w:r>
      <w:r w:rsidR="00FF3FAC">
        <w:t xml:space="preserve"> </w:t>
      </w:r>
      <w:r w:rsidR="005D326C">
        <w:t>aanduiding</w:t>
      </w:r>
      <w:r w:rsidR="00FF3FAC">
        <w:t xml:space="preserve"> </w:t>
      </w:r>
      <w:r w:rsidR="005D326C">
        <w:t>van</w:t>
      </w:r>
      <w:r w:rsidR="00FF3FAC">
        <w:t xml:space="preserve"> </w:t>
      </w:r>
      <w:r w:rsidR="005D326C">
        <w:t>de</w:t>
      </w:r>
      <w:r w:rsidR="00FF3FAC">
        <w:t xml:space="preserve"> </w:t>
      </w:r>
      <w:r w:rsidR="005D326C">
        <w:t>activiteit;</w:t>
      </w:r>
    </w:p>
    <w:p w14:paraId="784F223F" w14:textId="7F157F3B" w:rsidR="00E13943" w:rsidRDefault="00E13943" w:rsidP="006B3802">
      <w:pPr>
        <w:pStyle w:val="Opsommingmetnummering"/>
      </w:pPr>
      <w:r>
        <w:t>b.</w:t>
      </w:r>
      <w:r>
        <w:tab/>
      </w:r>
      <w:r w:rsidR="005D326C">
        <w:t>de</w:t>
      </w:r>
      <w:r w:rsidR="00FF3FAC">
        <w:t xml:space="preserve"> </w:t>
      </w:r>
      <w:r w:rsidR="005D326C">
        <w:t>naam</w:t>
      </w:r>
      <w:r w:rsidR="00FF3FAC">
        <w:t xml:space="preserve"> </w:t>
      </w:r>
      <w:r w:rsidR="005D326C">
        <w:t>en</w:t>
      </w:r>
      <w:r w:rsidR="00FF3FAC">
        <w:t xml:space="preserve"> </w:t>
      </w:r>
      <w:r w:rsidR="005D326C">
        <w:t>het</w:t>
      </w:r>
      <w:r w:rsidR="00FF3FAC">
        <w:t xml:space="preserve"> </w:t>
      </w:r>
      <w:r w:rsidR="005D326C">
        <w:t>adres</w:t>
      </w:r>
      <w:r w:rsidR="00FF3FAC">
        <w:t xml:space="preserve"> </w:t>
      </w:r>
      <w:r w:rsidR="005D326C">
        <w:t>van</w:t>
      </w:r>
      <w:r w:rsidR="00FF3FAC">
        <w:t xml:space="preserve"> </w:t>
      </w:r>
      <w:r w:rsidR="005D326C">
        <w:t>degene</w:t>
      </w:r>
      <w:r w:rsidR="00FF3FAC">
        <w:t xml:space="preserve"> </w:t>
      </w:r>
      <w:r w:rsidR="005D326C">
        <w:t>die</w:t>
      </w:r>
      <w:r w:rsidR="00FF3FAC">
        <w:t xml:space="preserve"> </w:t>
      </w:r>
      <w:r w:rsidR="005D326C">
        <w:t>de</w:t>
      </w:r>
      <w:r w:rsidR="00FF3FAC">
        <w:t xml:space="preserve"> </w:t>
      </w:r>
      <w:r w:rsidR="005D326C">
        <w:t>activiteit</w:t>
      </w:r>
      <w:r w:rsidR="00FF3FAC">
        <w:t xml:space="preserve"> </w:t>
      </w:r>
      <w:r w:rsidR="005D326C">
        <w:t>verricht;</w:t>
      </w:r>
    </w:p>
    <w:p w14:paraId="5B434330" w14:textId="32DFEF17" w:rsidR="00E13943" w:rsidRDefault="00E13943" w:rsidP="006B3802">
      <w:pPr>
        <w:pStyle w:val="Opsommingmetnummering"/>
      </w:pPr>
      <w:r>
        <w:t>c.</w:t>
      </w:r>
      <w:r>
        <w:tab/>
      </w:r>
      <w:r w:rsidR="005D326C">
        <w:t>het</w:t>
      </w:r>
      <w:r w:rsidR="00FF3FAC">
        <w:t xml:space="preserve"> </w:t>
      </w:r>
      <w:r w:rsidR="005D326C">
        <w:t>adres</w:t>
      </w:r>
      <w:r w:rsidR="00FF3FAC">
        <w:t xml:space="preserve"> </w:t>
      </w:r>
      <w:r w:rsidR="005D326C">
        <w:t>waarop</w:t>
      </w:r>
      <w:r w:rsidR="00FF3FAC">
        <w:t xml:space="preserve"> </w:t>
      </w:r>
      <w:r w:rsidR="005D326C">
        <w:t>de</w:t>
      </w:r>
      <w:r w:rsidR="00FF3FAC">
        <w:t xml:space="preserve"> </w:t>
      </w:r>
      <w:r w:rsidR="005D326C">
        <w:t>activiteit</w:t>
      </w:r>
      <w:r w:rsidR="00FF3FAC">
        <w:t xml:space="preserve"> </w:t>
      </w:r>
      <w:r w:rsidR="005D326C">
        <w:t>wordt</w:t>
      </w:r>
      <w:r w:rsidR="00FF3FAC">
        <w:t xml:space="preserve"> </w:t>
      </w:r>
      <w:r w:rsidR="005D326C">
        <w:t>verricht;</w:t>
      </w:r>
      <w:r w:rsidR="00FF3FAC">
        <w:t xml:space="preserve"> </w:t>
      </w:r>
      <w:r w:rsidR="005D326C">
        <w:t>en</w:t>
      </w:r>
    </w:p>
    <w:p w14:paraId="2059B0BE" w14:textId="6DC7BE49" w:rsidR="003876F0" w:rsidRDefault="00E13943" w:rsidP="006B3802">
      <w:pPr>
        <w:pStyle w:val="Opsommingmetnummering"/>
      </w:pPr>
      <w:r>
        <w:t>d.</w:t>
      </w:r>
      <w:r>
        <w:tab/>
      </w:r>
      <w:r w:rsidR="005D326C">
        <w:t>de</w:t>
      </w:r>
      <w:r w:rsidR="00FF3FAC">
        <w:t xml:space="preserve"> </w:t>
      </w:r>
      <w:r w:rsidR="005D326C">
        <w:t>dagtekening.</w:t>
      </w:r>
    </w:p>
    <w:p w14:paraId="4BA28317" w14:textId="067CD22E" w:rsidR="003876F0" w:rsidRDefault="003876F0" w:rsidP="003A78EE">
      <w:pPr>
        <w:pStyle w:val="Kop6"/>
      </w:pPr>
      <w:r>
        <w:lastRenderedPageBreak/>
        <w:t>Artikel</w:t>
      </w:r>
      <w:r w:rsidR="00FF3FAC">
        <w:t xml:space="preserve"> </w:t>
      </w:r>
      <w:r>
        <w:t>5.6</w:t>
      </w:r>
      <w:r>
        <w:tab/>
      </w:r>
      <w:commentRangeStart w:id="49"/>
      <w:r>
        <w:t>Algemene</w:t>
      </w:r>
      <w:commentRangeEnd w:id="49"/>
      <w:r w:rsidR="00050335">
        <w:rPr>
          <w:rStyle w:val="Verwijzingopmerking"/>
          <w:rFonts w:eastAsiaTheme="minorHAnsi" w:cstheme="minorBidi"/>
          <w:i w:val="0"/>
          <w:iCs w:val="0"/>
        </w:rPr>
        <w:commentReference w:id="49"/>
      </w:r>
      <w:r w:rsidR="00FF3FAC">
        <w:t xml:space="preserve"> </w:t>
      </w:r>
      <w:r>
        <w:t>gegevens</w:t>
      </w:r>
      <w:r w:rsidR="00FF3FAC">
        <w:t xml:space="preserve"> </w:t>
      </w:r>
      <w:r>
        <w:t>bij</w:t>
      </w:r>
      <w:r w:rsidR="00FF3FAC">
        <w:t xml:space="preserve"> </w:t>
      </w:r>
      <w:r>
        <w:t>het</w:t>
      </w:r>
      <w:r w:rsidR="00FF3FAC">
        <w:t xml:space="preserve"> </w:t>
      </w:r>
      <w:r>
        <w:t>verstrekken</w:t>
      </w:r>
      <w:r w:rsidR="00FF3FAC">
        <w:t xml:space="preserve"> </w:t>
      </w:r>
      <w:r>
        <w:t>van</w:t>
      </w:r>
      <w:r w:rsidR="00FF3FAC">
        <w:t xml:space="preserve"> </w:t>
      </w:r>
      <w:r>
        <w:t>gegevens</w:t>
      </w:r>
      <w:r w:rsidR="00FF3FAC">
        <w:t xml:space="preserve"> </w:t>
      </w:r>
      <w:r>
        <w:t>en</w:t>
      </w:r>
      <w:r w:rsidR="00FF3FAC">
        <w:t xml:space="preserve"> </w:t>
      </w:r>
      <w:r>
        <w:t>bescheiden</w:t>
      </w:r>
    </w:p>
    <w:p w14:paraId="3A733DD1" w14:textId="62167923" w:rsidR="00E13943" w:rsidRDefault="005D326C" w:rsidP="005D326C">
      <w:r>
        <w:t>Als</w:t>
      </w:r>
      <w:r w:rsidR="00FF3FAC">
        <w:t xml:space="preserve"> </w:t>
      </w:r>
      <w:r>
        <w:t>gegevens</w:t>
      </w:r>
      <w:r w:rsidR="00FF3FAC">
        <w:t xml:space="preserve"> </w:t>
      </w:r>
      <w:r>
        <w:t>en</w:t>
      </w:r>
      <w:r w:rsidR="00FF3FAC">
        <w:t xml:space="preserve"> </w:t>
      </w:r>
      <w:r>
        <w:t>bescheiden</w:t>
      </w:r>
      <w:r w:rsidR="00FF3FAC">
        <w:t xml:space="preserve"> </w:t>
      </w:r>
      <w:r>
        <w:t>worden</w:t>
      </w:r>
      <w:r w:rsidR="00FF3FAC">
        <w:t xml:space="preserve"> </w:t>
      </w:r>
      <w:r>
        <w:t>verstrekt</w:t>
      </w:r>
      <w:r w:rsidR="00FF3FAC">
        <w:t xml:space="preserve"> </w:t>
      </w:r>
      <w:r>
        <w:t>aan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r w:rsidR="00FF3FAC">
        <w:t xml:space="preserve"> </w:t>
      </w:r>
      <w:r>
        <w:t>worden</w:t>
      </w:r>
      <w:r w:rsidR="00FF3FAC">
        <w:t xml:space="preserve"> </w:t>
      </w:r>
      <w:r>
        <w:t>die</w:t>
      </w:r>
      <w:r w:rsidR="00FF3FAC">
        <w:t xml:space="preserve"> </w:t>
      </w:r>
      <w:r>
        <w:t>ondertekend</w:t>
      </w:r>
      <w:r w:rsidR="00FF3FAC">
        <w:t xml:space="preserve"> </w:t>
      </w:r>
      <w:r>
        <w:t>en</w:t>
      </w:r>
      <w:r w:rsidR="00FF3FAC">
        <w:t xml:space="preserve"> </w:t>
      </w:r>
      <w:r>
        <w:t>voorzien</w:t>
      </w:r>
      <w:r w:rsidR="00FF3FAC">
        <w:t xml:space="preserve"> </w:t>
      </w:r>
      <w:r>
        <w:t>van:</w:t>
      </w:r>
    </w:p>
    <w:p w14:paraId="41B02334" w14:textId="5E0E1927" w:rsidR="00E13943" w:rsidRDefault="00E13943" w:rsidP="006B3802">
      <w:pPr>
        <w:pStyle w:val="Opsommingmetnummering"/>
      </w:pPr>
      <w:r>
        <w:t>a.</w:t>
      </w:r>
      <w:r>
        <w:tab/>
      </w:r>
      <w:r w:rsidR="005D326C">
        <w:t>de</w:t>
      </w:r>
      <w:r w:rsidR="00FF3FAC">
        <w:t xml:space="preserve"> </w:t>
      </w:r>
      <w:r w:rsidR="005D326C">
        <w:t>aanduiding</w:t>
      </w:r>
      <w:r w:rsidR="00FF3FAC">
        <w:t xml:space="preserve"> </w:t>
      </w:r>
      <w:r w:rsidR="005D326C">
        <w:t>van</w:t>
      </w:r>
      <w:r w:rsidR="00FF3FAC">
        <w:t xml:space="preserve"> </w:t>
      </w:r>
      <w:r w:rsidR="005D326C">
        <w:t>de</w:t>
      </w:r>
      <w:r w:rsidR="00FF3FAC">
        <w:t xml:space="preserve"> </w:t>
      </w:r>
      <w:r w:rsidR="005D326C">
        <w:t>activiteit;</w:t>
      </w:r>
    </w:p>
    <w:p w14:paraId="6BFA370F" w14:textId="1D29D1F3" w:rsidR="00E13943" w:rsidRDefault="00E13943" w:rsidP="006B3802">
      <w:pPr>
        <w:pStyle w:val="Opsommingmetnummering"/>
      </w:pPr>
      <w:r>
        <w:t>b.</w:t>
      </w:r>
      <w:r>
        <w:tab/>
      </w:r>
      <w:r w:rsidR="005D326C">
        <w:t>de</w:t>
      </w:r>
      <w:r w:rsidR="00FF3FAC">
        <w:t xml:space="preserve"> </w:t>
      </w:r>
      <w:r w:rsidR="005D326C">
        <w:t>naam</w:t>
      </w:r>
      <w:r w:rsidR="00FF3FAC">
        <w:t xml:space="preserve"> </w:t>
      </w:r>
      <w:r w:rsidR="005D326C">
        <w:t>en</w:t>
      </w:r>
      <w:r w:rsidR="00FF3FAC">
        <w:t xml:space="preserve"> </w:t>
      </w:r>
      <w:r w:rsidR="005D326C">
        <w:t>het</w:t>
      </w:r>
      <w:r w:rsidR="00FF3FAC">
        <w:t xml:space="preserve"> </w:t>
      </w:r>
      <w:r w:rsidR="005D326C">
        <w:t>adres</w:t>
      </w:r>
      <w:r w:rsidR="00FF3FAC">
        <w:t xml:space="preserve"> </w:t>
      </w:r>
      <w:r w:rsidR="005D326C">
        <w:t>van</w:t>
      </w:r>
      <w:r w:rsidR="00FF3FAC">
        <w:t xml:space="preserve"> </w:t>
      </w:r>
      <w:r w:rsidR="005D326C">
        <w:t>degene</w:t>
      </w:r>
      <w:r w:rsidR="00FF3FAC">
        <w:t xml:space="preserve"> </w:t>
      </w:r>
      <w:r w:rsidR="005D326C">
        <w:t>die</w:t>
      </w:r>
      <w:r w:rsidR="00FF3FAC">
        <w:t xml:space="preserve"> </w:t>
      </w:r>
      <w:r w:rsidR="005D326C">
        <w:t>de</w:t>
      </w:r>
      <w:r w:rsidR="00FF3FAC">
        <w:t xml:space="preserve"> </w:t>
      </w:r>
      <w:r w:rsidR="005D326C">
        <w:t>activiteit</w:t>
      </w:r>
      <w:r w:rsidR="00FF3FAC">
        <w:t xml:space="preserve"> </w:t>
      </w:r>
      <w:r w:rsidR="005D326C">
        <w:t>verricht;</w:t>
      </w:r>
    </w:p>
    <w:p w14:paraId="2F8EFE49" w14:textId="700AFD9F" w:rsidR="00E13943" w:rsidRDefault="00E13943" w:rsidP="006B3802">
      <w:pPr>
        <w:pStyle w:val="Opsommingmetnummering"/>
      </w:pPr>
      <w:r>
        <w:t>c.</w:t>
      </w:r>
      <w:r>
        <w:tab/>
      </w:r>
      <w:r w:rsidR="005D326C">
        <w:t>het</w:t>
      </w:r>
      <w:r w:rsidR="00FF3FAC">
        <w:t xml:space="preserve"> </w:t>
      </w:r>
      <w:r w:rsidR="005D326C">
        <w:t>adres</w:t>
      </w:r>
      <w:r w:rsidR="00FF3FAC">
        <w:t xml:space="preserve"> </w:t>
      </w:r>
      <w:r w:rsidR="005D326C">
        <w:t>waarop</w:t>
      </w:r>
      <w:r w:rsidR="00FF3FAC">
        <w:t xml:space="preserve"> </w:t>
      </w:r>
      <w:r w:rsidR="005D326C">
        <w:t>de</w:t>
      </w:r>
      <w:r w:rsidR="00FF3FAC">
        <w:t xml:space="preserve"> </w:t>
      </w:r>
      <w:r w:rsidR="005D326C">
        <w:t>activiteit</w:t>
      </w:r>
      <w:r w:rsidR="00FF3FAC">
        <w:t xml:space="preserve"> </w:t>
      </w:r>
      <w:r w:rsidR="005D326C">
        <w:t>wordt</w:t>
      </w:r>
      <w:r w:rsidR="00FF3FAC">
        <w:t xml:space="preserve"> </w:t>
      </w:r>
      <w:r w:rsidR="005D326C">
        <w:t>verricht;</w:t>
      </w:r>
      <w:r w:rsidR="00FF3FAC">
        <w:t xml:space="preserve"> </w:t>
      </w:r>
      <w:r w:rsidR="005D326C">
        <w:t>en</w:t>
      </w:r>
    </w:p>
    <w:p w14:paraId="2D819324" w14:textId="45F25133" w:rsidR="003876F0" w:rsidRDefault="00E13943" w:rsidP="006B3802">
      <w:pPr>
        <w:pStyle w:val="Opsommingmetnummering"/>
      </w:pPr>
      <w:r>
        <w:t>d.</w:t>
      </w:r>
      <w:r>
        <w:tab/>
      </w:r>
      <w:r w:rsidR="005D326C">
        <w:t>de</w:t>
      </w:r>
      <w:r w:rsidR="00FF3FAC">
        <w:t xml:space="preserve"> </w:t>
      </w:r>
      <w:r w:rsidR="005D326C">
        <w:t>dagtekening.</w:t>
      </w:r>
    </w:p>
    <w:p w14:paraId="0DB96036" w14:textId="6E8331F8" w:rsidR="003876F0" w:rsidRDefault="003876F0" w:rsidP="003A78EE">
      <w:pPr>
        <w:pStyle w:val="Kop6"/>
      </w:pPr>
      <w:r>
        <w:t>Artikel</w:t>
      </w:r>
      <w:r w:rsidR="00FF3FAC">
        <w:t xml:space="preserve"> </w:t>
      </w:r>
      <w:r>
        <w:t>5.7</w:t>
      </w:r>
      <w:r>
        <w:tab/>
      </w:r>
      <w:commentRangeStart w:id="50"/>
      <w:r>
        <w:t>Gegevens</w:t>
      </w:r>
      <w:commentRangeEnd w:id="50"/>
      <w:r w:rsidR="00050335">
        <w:rPr>
          <w:rStyle w:val="Verwijzingopmerking"/>
          <w:rFonts w:eastAsiaTheme="minorHAnsi" w:cstheme="minorBidi"/>
          <w:i w:val="0"/>
          <w:iCs w:val="0"/>
        </w:rPr>
        <w:commentReference w:id="50"/>
      </w:r>
      <w:r w:rsidR="00FF3FAC">
        <w:t xml:space="preserve"> </w:t>
      </w:r>
      <w:r>
        <w:t>bij</w:t>
      </w:r>
      <w:r w:rsidR="00FF3FAC">
        <w:t xml:space="preserve"> </w:t>
      </w:r>
      <w:r>
        <w:t>het</w:t>
      </w:r>
      <w:r w:rsidR="00FF3FAC">
        <w:t xml:space="preserve"> </w:t>
      </w:r>
      <w:r>
        <w:t>wijzigen</w:t>
      </w:r>
      <w:r w:rsidR="00FF3FAC">
        <w:t xml:space="preserve"> </w:t>
      </w:r>
      <w:r>
        <w:t>van</w:t>
      </w:r>
      <w:r w:rsidR="00FF3FAC">
        <w:t xml:space="preserve"> </w:t>
      </w:r>
      <w:r>
        <w:t>naam,</w:t>
      </w:r>
      <w:r w:rsidR="00FF3FAC">
        <w:t xml:space="preserve"> </w:t>
      </w:r>
      <w:r>
        <w:t>adres</w:t>
      </w:r>
      <w:r w:rsidR="00FF3FAC">
        <w:t xml:space="preserve"> </w:t>
      </w:r>
      <w:r>
        <w:t>of</w:t>
      </w:r>
      <w:r w:rsidR="00FF3FAC">
        <w:t xml:space="preserve"> </w:t>
      </w:r>
      <w:r>
        <w:t>normadressaat</w:t>
      </w:r>
    </w:p>
    <w:p w14:paraId="2F5E30BD" w14:textId="5988DAFE" w:rsidR="00DB5589" w:rsidRDefault="00DB5589" w:rsidP="00DB5589">
      <w:pPr>
        <w:pStyle w:val="Lidmetnummering"/>
      </w:pPr>
      <w:r>
        <w:t>1</w:t>
      </w:r>
      <w:r>
        <w:tab/>
      </w:r>
      <w:r w:rsidR="005D326C">
        <w:t>Voordat</w:t>
      </w:r>
      <w:r w:rsidR="00FF3FAC">
        <w:t xml:space="preserve"> </w:t>
      </w:r>
      <w:r w:rsidR="005D326C">
        <w:t>de</w:t>
      </w:r>
      <w:r w:rsidR="00FF3FAC">
        <w:t xml:space="preserve"> </w:t>
      </w:r>
      <w:r w:rsidR="005D326C">
        <w:t>naam</w:t>
      </w:r>
      <w:r w:rsidR="00FF3FAC">
        <w:t xml:space="preserve"> </w:t>
      </w:r>
      <w:r w:rsidR="005D326C">
        <w:t>of</w:t>
      </w:r>
      <w:r w:rsidR="00FF3FAC">
        <w:t xml:space="preserve"> </w:t>
      </w:r>
      <w:r w:rsidR="005D326C">
        <w:t>het</w:t>
      </w:r>
      <w:r w:rsidR="00FF3FAC">
        <w:t xml:space="preserve"> </w:t>
      </w:r>
      <w:r w:rsidR="005D326C">
        <w:t>adres,</w:t>
      </w:r>
      <w:r w:rsidR="00FF3FAC">
        <w:t xml:space="preserve"> </w:t>
      </w:r>
      <w:r w:rsidR="005D326C">
        <w:t>bedoeld</w:t>
      </w:r>
      <w:r w:rsidR="00FF3FAC">
        <w:t xml:space="preserve"> </w:t>
      </w:r>
      <w:r w:rsidR="005D326C">
        <w:t>in</w:t>
      </w:r>
      <w:r w:rsidR="00FF3FAC">
        <w:t xml:space="preserve"> </w:t>
      </w:r>
      <w:r w:rsidR="005D326C">
        <w:t>de</w:t>
      </w:r>
      <w:r w:rsidR="00FF3FAC">
        <w:t xml:space="preserve"> </w:t>
      </w:r>
      <w:r w:rsidR="005D326C">
        <w:t>artikelen</w:t>
      </w:r>
      <w:r w:rsidR="00FF3FAC">
        <w:t xml:space="preserve"> </w:t>
      </w:r>
      <w:r w:rsidR="005D326C">
        <w:t>artikel</w:t>
      </w:r>
      <w:r w:rsidR="00FF3FAC">
        <w:t xml:space="preserve"> </w:t>
      </w:r>
      <w:r w:rsidR="005D326C">
        <w:t>5.5</w:t>
      </w:r>
      <w:r w:rsidR="00FF3FAC">
        <w:t xml:space="preserve"> </w:t>
      </w:r>
      <w:r w:rsidR="005D326C">
        <w:t>of</w:t>
      </w:r>
      <w:r w:rsidR="00FF3FAC">
        <w:t xml:space="preserve"> </w:t>
      </w:r>
      <w:r w:rsidR="005D326C">
        <w:t>artikel</w:t>
      </w:r>
      <w:r w:rsidR="00FF3FAC">
        <w:t xml:space="preserve"> </w:t>
      </w:r>
      <w:r w:rsidR="005D326C">
        <w:t>5.6,</w:t>
      </w:r>
      <w:r w:rsidR="00FF3FAC">
        <w:t xml:space="preserve"> </w:t>
      </w:r>
      <w:r w:rsidR="005D326C">
        <w:t>wijzigen,</w:t>
      </w:r>
      <w:r w:rsidR="00FF3FAC">
        <w:t xml:space="preserve"> </w:t>
      </w:r>
      <w:r w:rsidR="005D326C">
        <w:t>worden</w:t>
      </w:r>
      <w:r w:rsidR="00FF3FAC">
        <w:t xml:space="preserve"> </w:t>
      </w:r>
      <w:r w:rsidR="005D326C">
        <w:t>de</w:t>
      </w:r>
      <w:r w:rsidR="00FF3FAC">
        <w:t xml:space="preserve"> </w:t>
      </w:r>
      <w:r w:rsidR="005D326C">
        <w:t>daardoor</w:t>
      </w:r>
      <w:r w:rsidR="00FF3FAC">
        <w:t xml:space="preserve"> </w:t>
      </w:r>
      <w:r w:rsidR="005D326C">
        <w:t>gewijzigde</w:t>
      </w:r>
      <w:r w:rsidR="00FF3FAC">
        <w:t xml:space="preserve"> </w:t>
      </w:r>
      <w:r w:rsidR="005D326C">
        <w:t>gegevens</w:t>
      </w:r>
      <w:r w:rsidR="00FF3FAC">
        <w:t xml:space="preserve"> </w:t>
      </w:r>
      <w:r w:rsidR="005D326C">
        <w:t>verstrekt</w:t>
      </w:r>
      <w:r w:rsidR="00FF3FAC">
        <w:t xml:space="preserve"> </w:t>
      </w:r>
      <w:r w:rsidR="005D326C">
        <w:t>aan</w:t>
      </w:r>
      <w:r w:rsidR="00FF3FAC">
        <w:t xml:space="preserve"> </w:t>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p>
    <w:p w14:paraId="06EE46E2" w14:textId="086C0C49" w:rsidR="003876F0" w:rsidRDefault="00DB5589" w:rsidP="00DB5589">
      <w:pPr>
        <w:pStyle w:val="Lidmetnummering"/>
      </w:pPr>
      <w:r>
        <w:t>2</w:t>
      </w:r>
      <w:r>
        <w:tab/>
      </w:r>
      <w:r w:rsidR="005D326C">
        <w:t>Ten</w:t>
      </w:r>
      <w:r w:rsidR="00FF3FAC">
        <w:t xml:space="preserve"> </w:t>
      </w:r>
      <w:r w:rsidR="005D326C">
        <w:t>minste</w:t>
      </w:r>
      <w:r w:rsidR="00FF3FAC">
        <w:t xml:space="preserve"> </w:t>
      </w:r>
      <w:r w:rsidR="005D326C">
        <w:t>vier</w:t>
      </w:r>
      <w:r w:rsidR="00FF3FAC">
        <w:t xml:space="preserve"> </w:t>
      </w:r>
      <w:r w:rsidR="005D326C">
        <w:t>weken</w:t>
      </w:r>
      <w:r w:rsidR="00FF3FAC">
        <w:t xml:space="preserve"> </w:t>
      </w:r>
      <w:r w:rsidR="005D326C">
        <w:t>voor</w:t>
      </w:r>
      <w:r w:rsidR="00FF3FAC">
        <w:t xml:space="preserve"> </w:t>
      </w:r>
      <w:r w:rsidR="005D326C">
        <w:t>de</w:t>
      </w:r>
      <w:r w:rsidR="00FF3FAC">
        <w:t xml:space="preserve"> </w:t>
      </w:r>
      <w:r w:rsidR="005D326C">
        <w:t>activiteit</w:t>
      </w:r>
      <w:r w:rsidR="00FF3FAC">
        <w:t xml:space="preserve"> </w:t>
      </w:r>
      <w:r w:rsidR="005D326C">
        <w:t>dooreen</w:t>
      </w:r>
      <w:r w:rsidR="00FF3FAC">
        <w:t xml:space="preserve"> </w:t>
      </w:r>
      <w:r w:rsidR="005D326C">
        <w:t>ander</w:t>
      </w:r>
      <w:r w:rsidR="00FF3FAC">
        <w:t xml:space="preserve"> </w:t>
      </w:r>
      <w:r w:rsidR="005D326C">
        <w:t>zal</w:t>
      </w:r>
      <w:r w:rsidR="00FF3FAC">
        <w:t xml:space="preserve"> </w:t>
      </w:r>
      <w:r w:rsidR="005D326C">
        <w:t>gaan</w:t>
      </w:r>
      <w:r w:rsidR="00FF3FAC">
        <w:t xml:space="preserve"> </w:t>
      </w:r>
      <w:r w:rsidR="005D326C">
        <w:t>worden</w:t>
      </w:r>
      <w:r w:rsidR="00FF3FAC">
        <w:t xml:space="preserve"> </w:t>
      </w:r>
      <w:r w:rsidR="005D326C">
        <w:t>verricht,</w:t>
      </w:r>
      <w:r w:rsidR="00FF3FAC">
        <w:t xml:space="preserve"> </w:t>
      </w:r>
      <w:r w:rsidR="005D326C">
        <w:t>worden</w:t>
      </w:r>
      <w:r w:rsidR="00FF3FAC">
        <w:t xml:space="preserve"> </w:t>
      </w:r>
      <w:r w:rsidR="005D326C">
        <w:t>de</w:t>
      </w:r>
      <w:r w:rsidR="00FF3FAC">
        <w:t xml:space="preserve"> </w:t>
      </w:r>
      <w:r w:rsidR="005D326C">
        <w:t>daardoor</w:t>
      </w:r>
      <w:r w:rsidR="00FF3FAC">
        <w:t xml:space="preserve"> </w:t>
      </w:r>
      <w:r w:rsidR="005D326C">
        <w:t>gewijzigde</w:t>
      </w:r>
      <w:r w:rsidR="00FF3FAC">
        <w:t xml:space="preserve"> </w:t>
      </w:r>
      <w:r w:rsidR="005D326C">
        <w:t>gegevens</w:t>
      </w:r>
      <w:r w:rsidR="00FF3FAC">
        <w:t xml:space="preserve"> </w:t>
      </w:r>
      <w:r w:rsidR="005D326C">
        <w:t>verstrekt</w:t>
      </w:r>
      <w:r w:rsidR="00FF3FAC">
        <w:t xml:space="preserve"> </w:t>
      </w:r>
      <w:r w:rsidR="005D326C">
        <w:t>aan</w:t>
      </w:r>
      <w:r w:rsidR="00FF3FAC">
        <w:t xml:space="preserve"> </w:t>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p>
    <w:p w14:paraId="19F7267B" w14:textId="17DB01ED" w:rsidR="003876F0" w:rsidRDefault="003876F0" w:rsidP="003A78EE">
      <w:pPr>
        <w:pStyle w:val="Kop6"/>
      </w:pPr>
      <w:r>
        <w:t>Artikel</w:t>
      </w:r>
      <w:r w:rsidR="00FF3FAC">
        <w:t xml:space="preserve"> </w:t>
      </w:r>
      <w:r>
        <w:t>5.8</w:t>
      </w:r>
      <w:r>
        <w:tab/>
      </w:r>
      <w:commentRangeStart w:id="51"/>
      <w:r>
        <w:t>Gegevens</w:t>
      </w:r>
      <w:commentRangeEnd w:id="51"/>
      <w:r w:rsidR="00050335">
        <w:rPr>
          <w:rStyle w:val="Verwijzingopmerking"/>
          <w:rFonts w:eastAsiaTheme="minorHAnsi" w:cstheme="minorBidi"/>
          <w:i w:val="0"/>
          <w:iCs w:val="0"/>
        </w:rPr>
        <w:commentReference w:id="51"/>
      </w:r>
      <w:r w:rsidR="00FF3FAC">
        <w:t xml:space="preserve"> </w:t>
      </w:r>
      <w:r>
        <w:t>en</w:t>
      </w:r>
      <w:r w:rsidR="00FF3FAC">
        <w:t xml:space="preserve"> </w:t>
      </w:r>
      <w:r>
        <w:t>bescheiden</w:t>
      </w:r>
      <w:r w:rsidR="00FF3FAC">
        <w:t xml:space="preserve"> </w:t>
      </w:r>
      <w:r>
        <w:t>op</w:t>
      </w:r>
      <w:r w:rsidR="00FF3FAC">
        <w:t xml:space="preserve"> </w:t>
      </w:r>
      <w:r>
        <w:t>verzoek</w:t>
      </w:r>
      <w:r w:rsidR="00FF3FAC">
        <w:t xml:space="preserve"> </w:t>
      </w:r>
      <w:r>
        <w:t>van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p>
    <w:p w14:paraId="2264FE5E" w14:textId="6C917770" w:rsidR="00DB5589" w:rsidRDefault="00DB5589" w:rsidP="00DB5589">
      <w:pPr>
        <w:pStyle w:val="Lidmetnummering"/>
      </w:pPr>
      <w:r>
        <w:t>1</w:t>
      </w:r>
      <w:r>
        <w:tab/>
      </w:r>
      <w:r w:rsidR="005D326C">
        <w:t>Op</w:t>
      </w:r>
      <w:r w:rsidR="00FF3FAC">
        <w:t xml:space="preserve"> </w:t>
      </w:r>
      <w:r w:rsidR="005D326C">
        <w:t>verzoek</w:t>
      </w:r>
      <w:r w:rsidR="00FF3FAC">
        <w:t xml:space="preserve"> </w:t>
      </w:r>
      <w:r w:rsidR="005D326C">
        <w:t>van</w:t>
      </w:r>
      <w:r w:rsidR="00FF3FAC">
        <w:t xml:space="preserve"> </w:t>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worden</w:t>
      </w:r>
      <w:r w:rsidR="00FF3FAC">
        <w:t xml:space="preserve"> </w:t>
      </w:r>
      <w:r w:rsidR="005D326C">
        <w:t>de</w:t>
      </w:r>
      <w:r w:rsidR="00FF3FAC">
        <w:t xml:space="preserve"> </w:t>
      </w:r>
      <w:r w:rsidR="005D326C">
        <w:t>gegevens</w:t>
      </w:r>
      <w:r w:rsidR="00FF3FAC">
        <w:t xml:space="preserve"> </w:t>
      </w:r>
      <w:r w:rsidR="005D326C">
        <w:t>en</w:t>
      </w:r>
      <w:r w:rsidR="00FF3FAC">
        <w:t xml:space="preserve"> </w:t>
      </w:r>
      <w:r w:rsidR="005D326C">
        <w:t>bescheiden</w:t>
      </w:r>
      <w:r w:rsidR="00FF3FAC">
        <w:t xml:space="preserve"> </w:t>
      </w:r>
      <w:r w:rsidR="005D326C">
        <w:t>verstrekt</w:t>
      </w:r>
      <w:r w:rsidR="00FF3FAC">
        <w:t xml:space="preserve"> </w:t>
      </w:r>
      <w:r w:rsidR="005D326C">
        <w:t>die</w:t>
      </w:r>
      <w:r w:rsidR="00FF3FAC">
        <w:t xml:space="preserve"> </w:t>
      </w:r>
      <w:r w:rsidR="005D326C">
        <w:t>nodig</w:t>
      </w:r>
      <w:r w:rsidR="00FF3FAC">
        <w:t xml:space="preserve"> </w:t>
      </w:r>
      <w:r w:rsidR="005D326C">
        <w:t>zijn</w:t>
      </w:r>
      <w:r w:rsidR="00FF3FAC">
        <w:t xml:space="preserve"> </w:t>
      </w:r>
      <w:r w:rsidR="005D326C">
        <w:t>om</w:t>
      </w:r>
      <w:r w:rsidR="00FF3FAC">
        <w:t xml:space="preserve"> </w:t>
      </w:r>
      <w:r w:rsidR="005D326C">
        <w:t>te</w:t>
      </w:r>
      <w:r w:rsidR="00FF3FAC">
        <w:t xml:space="preserve"> </w:t>
      </w:r>
      <w:r w:rsidR="005D326C">
        <w:t>bezien</w:t>
      </w:r>
      <w:r w:rsidR="00FF3FAC">
        <w:t xml:space="preserve"> </w:t>
      </w:r>
      <w:r w:rsidR="005D326C">
        <w:t>of</w:t>
      </w:r>
      <w:r w:rsidR="00FF3FAC">
        <w:t xml:space="preserve"> </w:t>
      </w:r>
      <w:r w:rsidR="005D326C">
        <w:t>de</w:t>
      </w:r>
      <w:r w:rsidR="00FF3FAC">
        <w:t xml:space="preserve"> </w:t>
      </w:r>
      <w:r w:rsidR="005D326C">
        <w:t>algemene</w:t>
      </w:r>
      <w:r w:rsidR="00FF3FAC">
        <w:t xml:space="preserve"> </w:t>
      </w:r>
      <w:r w:rsidR="005D326C">
        <w:t>regels</w:t>
      </w:r>
      <w:r w:rsidR="00FF3FAC">
        <w:t xml:space="preserve"> </w:t>
      </w:r>
      <w:r w:rsidR="005D326C">
        <w:t>in</w:t>
      </w:r>
      <w:r w:rsidR="00FF3FAC">
        <w:t xml:space="preserve"> </w:t>
      </w:r>
      <w:r w:rsidR="005D326C">
        <w:t>dit</w:t>
      </w:r>
      <w:r w:rsidR="00FF3FAC">
        <w:t xml:space="preserve"> </w:t>
      </w:r>
      <w:r w:rsidR="005D326C">
        <w:t>hoofdstuk</w:t>
      </w:r>
      <w:r w:rsidR="00FF3FAC">
        <w:t xml:space="preserve"> </w:t>
      </w:r>
      <w:r w:rsidR="005D326C">
        <w:t>en</w:t>
      </w:r>
      <w:r w:rsidR="00FF3FAC">
        <w:t xml:space="preserve"> </w:t>
      </w:r>
      <w:r w:rsidR="005D326C">
        <w:t>maatwerkvoorschriften</w:t>
      </w:r>
      <w:r w:rsidR="00FF3FAC">
        <w:t xml:space="preserve"> </w:t>
      </w:r>
      <w:r w:rsidR="005D326C">
        <w:t>op</w:t>
      </w:r>
      <w:r w:rsidR="00FF3FAC">
        <w:t xml:space="preserve"> </w:t>
      </w:r>
      <w:r w:rsidR="005D326C">
        <w:t>grond</w:t>
      </w:r>
      <w:r w:rsidR="00FF3FAC">
        <w:t xml:space="preserve"> </w:t>
      </w:r>
      <w:r w:rsidR="005D326C">
        <w:t>van</w:t>
      </w:r>
      <w:r w:rsidR="00FF3FAC">
        <w:t xml:space="preserve"> </w:t>
      </w:r>
      <w:r w:rsidR="005D326C">
        <w:t>dit</w:t>
      </w:r>
      <w:r w:rsidR="00FF3FAC">
        <w:t xml:space="preserve"> </w:t>
      </w:r>
      <w:r w:rsidR="005D326C">
        <w:t>hoofdstuk</w:t>
      </w:r>
      <w:r w:rsidR="00FF3FAC">
        <w:t xml:space="preserve"> </w:t>
      </w:r>
      <w:r w:rsidR="005D326C">
        <w:t>voor</w:t>
      </w:r>
      <w:r w:rsidR="00FF3FAC">
        <w:t xml:space="preserve"> </w:t>
      </w:r>
      <w:r w:rsidR="005D326C">
        <w:t>de</w:t>
      </w:r>
      <w:r w:rsidR="00FF3FAC">
        <w:t xml:space="preserve"> </w:t>
      </w:r>
      <w:r w:rsidR="005D326C">
        <w:t>activiteit</w:t>
      </w:r>
      <w:r w:rsidR="00FF3FAC">
        <w:t xml:space="preserve"> </w:t>
      </w:r>
      <w:r w:rsidR="005D326C">
        <w:t>toereikend</w:t>
      </w:r>
      <w:r w:rsidR="00FF3FAC">
        <w:t xml:space="preserve"> </w:t>
      </w:r>
      <w:r w:rsidR="005D326C">
        <w:t>zijn</w:t>
      </w:r>
      <w:r w:rsidR="00FF3FAC">
        <w:t xml:space="preserve"> </w:t>
      </w:r>
      <w:r w:rsidR="005D326C">
        <w:t>gezien</w:t>
      </w:r>
      <w:r w:rsidR="00FF3FAC">
        <w:t xml:space="preserve"> </w:t>
      </w:r>
      <w:r w:rsidR="005D326C">
        <w:t>de</w:t>
      </w:r>
      <w:r w:rsidR="00FF3FAC">
        <w:t xml:space="preserve"> </w:t>
      </w:r>
      <w:r w:rsidR="005D326C">
        <w:t>ontwikkelingen</w:t>
      </w:r>
      <w:r w:rsidR="00FF3FAC">
        <w:t xml:space="preserve"> </w:t>
      </w:r>
      <w:r w:rsidR="005D326C">
        <w:t>van</w:t>
      </w:r>
      <w:r w:rsidR="00FF3FAC">
        <w:t xml:space="preserve"> </w:t>
      </w:r>
      <w:r w:rsidR="005D326C">
        <w:t>de</w:t>
      </w:r>
      <w:r w:rsidR="00FF3FAC">
        <w:t xml:space="preserve"> </w:t>
      </w:r>
      <w:r w:rsidR="005D326C">
        <w:t>technische</w:t>
      </w:r>
      <w:r w:rsidR="00FF3FAC">
        <w:t xml:space="preserve"> </w:t>
      </w:r>
      <w:r w:rsidR="005D326C">
        <w:t>mogelijkheden</w:t>
      </w:r>
      <w:r w:rsidR="00FF3FAC">
        <w:t xml:space="preserve"> </w:t>
      </w:r>
      <w:r w:rsidR="005D326C">
        <w:t>tot</w:t>
      </w:r>
      <w:r w:rsidR="00FF3FAC">
        <w:t xml:space="preserve"> </w:t>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fysieke</w:t>
      </w:r>
      <w:r w:rsidR="00FF3FAC">
        <w:t xml:space="preserve"> </w:t>
      </w:r>
      <w:r w:rsidR="005D326C">
        <w:t>leefomgevingen</w:t>
      </w:r>
      <w:r w:rsidR="00FF3FAC">
        <w:t xml:space="preserve"> </w:t>
      </w:r>
      <w:r w:rsidR="005D326C">
        <w:t>de</w:t>
      </w:r>
      <w:r w:rsidR="00FF3FAC">
        <w:t xml:space="preserve"> </w:t>
      </w:r>
      <w:r w:rsidR="005D326C">
        <w:t>ontwikkelingen</w:t>
      </w:r>
      <w:r w:rsidR="00FF3FAC">
        <w:t xml:space="preserve"> </w:t>
      </w:r>
      <w:r w:rsidR="005D326C">
        <w:t>met</w:t>
      </w:r>
      <w:r w:rsidR="00FF3FAC">
        <w:t xml:space="preserve"> </w:t>
      </w:r>
      <w:r w:rsidR="005D326C">
        <w:t>betrekking</w:t>
      </w:r>
      <w:r w:rsidR="00FF3FAC">
        <w:t xml:space="preserve"> </w:t>
      </w:r>
      <w:r w:rsidR="005D326C">
        <w:t>tot</w:t>
      </w:r>
      <w:r w:rsidR="00FF3FAC">
        <w:t xml:space="preserve"> </w:t>
      </w:r>
      <w:r w:rsidR="005D326C">
        <w:t>de</w:t>
      </w:r>
      <w:r w:rsidR="00FF3FAC">
        <w:t xml:space="preserve"> </w:t>
      </w:r>
      <w:r w:rsidR="005D326C">
        <w:t>kwaliteit</w:t>
      </w:r>
      <w:r w:rsidR="00FF3FAC">
        <w:t xml:space="preserve"> </w:t>
      </w:r>
      <w:r w:rsidR="005D326C">
        <w:t>van</w:t>
      </w:r>
      <w:r w:rsidR="00FF3FAC">
        <w:t xml:space="preserve"> </w:t>
      </w:r>
      <w:r w:rsidR="005D326C">
        <w:t>de</w:t>
      </w:r>
      <w:r w:rsidR="00FF3FAC">
        <w:t xml:space="preserve"> </w:t>
      </w:r>
      <w:r w:rsidR="005D326C">
        <w:t>fysieke</w:t>
      </w:r>
      <w:r w:rsidR="00FF3FAC">
        <w:t xml:space="preserve"> </w:t>
      </w:r>
      <w:r w:rsidR="005D326C">
        <w:t>leefomgeving.</w:t>
      </w:r>
    </w:p>
    <w:p w14:paraId="7D849319" w14:textId="211019B8" w:rsidR="003876F0" w:rsidRDefault="00DB5589" w:rsidP="00DB5589">
      <w:pPr>
        <w:pStyle w:val="Lidmetnummering"/>
      </w:pPr>
      <w:r>
        <w:t>2</w:t>
      </w:r>
      <w:r>
        <w:tab/>
      </w:r>
      <w:r w:rsidR="005D326C">
        <w:t>Gegevens</w:t>
      </w:r>
      <w:r w:rsidR="00FF3FAC">
        <w:t xml:space="preserve"> </w:t>
      </w:r>
      <w:r w:rsidR="005D326C">
        <w:t>en</w:t>
      </w:r>
      <w:r w:rsidR="00FF3FAC">
        <w:t xml:space="preserve"> </w:t>
      </w:r>
      <w:r w:rsidR="005D326C">
        <w:t>bescheiden</w:t>
      </w:r>
      <w:r w:rsidR="00FF3FAC">
        <w:t xml:space="preserve"> </w:t>
      </w:r>
      <w:r w:rsidR="005D326C">
        <w:t>worden</w:t>
      </w:r>
      <w:r w:rsidR="00FF3FAC">
        <w:t xml:space="preserve"> </w:t>
      </w:r>
      <w:r w:rsidR="005D326C">
        <w:t>verstrekt</w:t>
      </w:r>
      <w:r w:rsidR="00FF3FAC">
        <w:t xml:space="preserve"> </w:t>
      </w:r>
      <w:r w:rsidR="005D326C">
        <w:t>voor</w:t>
      </w:r>
      <w:r w:rsidR="00FF3FAC">
        <w:t xml:space="preserve"> </w:t>
      </w:r>
      <w:r w:rsidR="005D326C">
        <w:t>zover</w:t>
      </w:r>
      <w:r w:rsidR="00FF3FAC">
        <w:t xml:space="preserve"> </w:t>
      </w:r>
      <w:r w:rsidR="005D326C">
        <w:t>degene</w:t>
      </w:r>
      <w:r w:rsidR="00FF3FAC">
        <w:t xml:space="preserve"> </w:t>
      </w:r>
      <w:r w:rsidR="005D326C">
        <w:t>die</w:t>
      </w:r>
      <w:r w:rsidR="00FF3FAC">
        <w:t xml:space="preserve"> </w:t>
      </w:r>
      <w:r w:rsidR="005D326C">
        <w:t>de</w:t>
      </w:r>
      <w:r w:rsidR="00FF3FAC">
        <w:t xml:space="preserve"> </w:t>
      </w:r>
      <w:r w:rsidR="005D326C">
        <w:t>activiteit</w:t>
      </w:r>
      <w:r w:rsidR="00FF3FAC">
        <w:t xml:space="preserve"> </w:t>
      </w:r>
      <w:r w:rsidR="005D326C">
        <w:t>verricht</w:t>
      </w:r>
      <w:r w:rsidR="00FF3FAC">
        <w:t xml:space="preserve"> </w:t>
      </w:r>
      <w:r w:rsidR="005D326C">
        <w:t>er</w:t>
      </w:r>
      <w:r w:rsidR="00FF3FAC">
        <w:t xml:space="preserve"> </w:t>
      </w:r>
      <w:r w:rsidR="005D326C">
        <w:t>redelijkerwijs</w:t>
      </w:r>
      <w:r w:rsidR="00FF3FAC">
        <w:t xml:space="preserve"> </w:t>
      </w:r>
      <w:r w:rsidR="005D326C">
        <w:t>de</w:t>
      </w:r>
      <w:r w:rsidR="00FF3FAC">
        <w:t xml:space="preserve"> </w:t>
      </w:r>
      <w:r w:rsidR="005D326C">
        <w:t>beschikking</w:t>
      </w:r>
      <w:r w:rsidR="00FF3FAC">
        <w:t xml:space="preserve"> </w:t>
      </w:r>
      <w:r w:rsidR="005D326C">
        <w:t>over</w:t>
      </w:r>
      <w:r w:rsidR="00FF3FAC">
        <w:t xml:space="preserve"> </w:t>
      </w:r>
      <w:r w:rsidR="005D326C">
        <w:t>kan</w:t>
      </w:r>
      <w:r w:rsidR="00FF3FAC">
        <w:t xml:space="preserve"> </w:t>
      </w:r>
      <w:r w:rsidR="005D326C">
        <w:t>krijgen.</w:t>
      </w:r>
    </w:p>
    <w:p w14:paraId="6ED06846" w14:textId="7A8A2109" w:rsidR="003876F0" w:rsidRDefault="003876F0" w:rsidP="003A78EE">
      <w:pPr>
        <w:pStyle w:val="Kop6"/>
      </w:pPr>
      <w:r>
        <w:t>Artikel</w:t>
      </w:r>
      <w:r w:rsidR="00FF3FAC">
        <w:t xml:space="preserve"> </w:t>
      </w:r>
      <w:r>
        <w:t>5.12</w:t>
      </w:r>
      <w:r>
        <w:tab/>
      </w:r>
      <w:commentRangeStart w:id="52"/>
      <w:r>
        <w:t>Gegevens</w:t>
      </w:r>
      <w:commentRangeEnd w:id="52"/>
      <w:r w:rsidR="00050335">
        <w:rPr>
          <w:rStyle w:val="Verwijzingopmerking"/>
          <w:rFonts w:eastAsiaTheme="minorHAnsi" w:cstheme="minorBidi"/>
          <w:i w:val="0"/>
          <w:iCs w:val="0"/>
        </w:rPr>
        <w:commentReference w:id="52"/>
      </w:r>
      <w:r w:rsidR="00FF3FAC">
        <w:t xml:space="preserve"> </w:t>
      </w:r>
      <w:r>
        <w:t>en</w:t>
      </w:r>
      <w:r w:rsidR="00FF3FAC">
        <w:t xml:space="preserve"> </w:t>
      </w:r>
      <w:r>
        <w:t>bescheiden</w:t>
      </w:r>
      <w:r w:rsidR="00FF3FAC">
        <w:t xml:space="preserve"> </w:t>
      </w:r>
      <w:r>
        <w:t>bij</w:t>
      </w:r>
      <w:r w:rsidR="00FF3FAC">
        <w:t xml:space="preserve"> </w:t>
      </w:r>
      <w:r>
        <w:t>een</w:t>
      </w:r>
      <w:r w:rsidR="00FF3FAC">
        <w:t xml:space="preserve"> </w:t>
      </w:r>
      <w:r>
        <w:t>ongewoon</w:t>
      </w:r>
      <w:r w:rsidR="00FF3FAC">
        <w:t xml:space="preserve"> </w:t>
      </w:r>
      <w:r>
        <w:t>voorval</w:t>
      </w:r>
    </w:p>
    <w:p w14:paraId="21E92899" w14:textId="1F715359" w:rsidR="00E13943" w:rsidRDefault="00DB5589" w:rsidP="00DB5589">
      <w:pPr>
        <w:pStyle w:val="Lidmetnummering"/>
      </w:pPr>
      <w:r>
        <w:t>1</w:t>
      </w:r>
      <w:r>
        <w:tab/>
      </w:r>
      <w:r w:rsidR="005D326C">
        <w:t>Zodra</w:t>
      </w:r>
      <w:r w:rsidR="00FF3FAC">
        <w:t xml:space="preserve"> </w:t>
      </w:r>
      <w:r w:rsidR="005D326C">
        <w:t>de</w:t>
      </w:r>
      <w:r w:rsidR="00FF3FAC">
        <w:t xml:space="preserve"> </w:t>
      </w:r>
      <w:r w:rsidR="005D326C">
        <w:t>volgende</w:t>
      </w:r>
      <w:r w:rsidR="00FF3FAC">
        <w:t xml:space="preserve"> </w:t>
      </w:r>
      <w:r w:rsidR="005D326C">
        <w:t>gegevens</w:t>
      </w:r>
      <w:r w:rsidR="00FF3FAC">
        <w:t xml:space="preserve"> </w:t>
      </w:r>
      <w:r w:rsidR="005D326C">
        <w:t>en</w:t>
      </w:r>
      <w:r w:rsidR="00FF3FAC">
        <w:t xml:space="preserve"> </w:t>
      </w:r>
      <w:r w:rsidR="005D326C">
        <w:t>bescheiden</w:t>
      </w:r>
      <w:r w:rsidR="00FF3FAC">
        <w:t xml:space="preserve"> </w:t>
      </w:r>
      <w:r w:rsidR="005D326C">
        <w:t>bekend</w:t>
      </w:r>
      <w:r w:rsidR="00FF3FAC">
        <w:t xml:space="preserve"> </w:t>
      </w:r>
      <w:r w:rsidR="005D326C">
        <w:t>zijn,</w:t>
      </w:r>
      <w:r w:rsidR="00FF3FAC">
        <w:t xml:space="preserve"> </w:t>
      </w:r>
      <w:r w:rsidR="005D326C">
        <w:t>worden</w:t>
      </w:r>
      <w:r w:rsidR="00FF3FAC">
        <w:t xml:space="preserve"> </w:t>
      </w:r>
      <w:r w:rsidR="005D326C">
        <w:t>ze</w:t>
      </w:r>
      <w:r w:rsidR="00FF3FAC">
        <w:t xml:space="preserve"> </w:t>
      </w:r>
      <w:r w:rsidR="005D326C">
        <w:t>verstrekt</w:t>
      </w:r>
      <w:r w:rsidR="00FF3FAC">
        <w:t xml:space="preserve"> </w:t>
      </w:r>
      <w:r w:rsidR="005D326C">
        <w:t>aan</w:t>
      </w:r>
      <w:r w:rsidR="00FF3FAC">
        <w:t xml:space="preserve"> </w:t>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p>
    <w:p w14:paraId="43459C65" w14:textId="1EC1AC72" w:rsidR="00E13943" w:rsidRDefault="00E13943" w:rsidP="006B3802">
      <w:pPr>
        <w:pStyle w:val="Opsommingmetnummering"/>
      </w:pPr>
      <w:r>
        <w:t>a.</w:t>
      </w:r>
      <w:r>
        <w:tab/>
      </w:r>
      <w:r w:rsidR="005D326C">
        <w:t>informatie</w:t>
      </w:r>
      <w:r w:rsidR="00FF3FAC">
        <w:t xml:space="preserve"> </w:t>
      </w:r>
      <w:r w:rsidR="005D326C">
        <w:t>over</w:t>
      </w:r>
      <w:r w:rsidR="00FF3FAC">
        <w:t xml:space="preserve"> </w:t>
      </w:r>
      <w:r w:rsidR="005D326C">
        <w:t>de</w:t>
      </w:r>
      <w:r w:rsidR="00FF3FAC">
        <w:t xml:space="preserve"> </w:t>
      </w:r>
      <w:r w:rsidR="005D326C">
        <w:t>oorzaken</w:t>
      </w:r>
      <w:r w:rsidR="00FF3FAC">
        <w:t xml:space="preserve"> </w:t>
      </w:r>
      <w:r w:rsidR="005D326C">
        <w:t>van</w:t>
      </w:r>
      <w:r w:rsidR="00FF3FAC">
        <w:t xml:space="preserve"> </w:t>
      </w:r>
      <w:r w:rsidR="005D326C">
        <w:t>het</w:t>
      </w:r>
      <w:r w:rsidR="00FF3FAC">
        <w:t xml:space="preserve"> </w:t>
      </w:r>
      <w:r w:rsidR="005D326C">
        <w:t>ongewoon</w:t>
      </w:r>
      <w:r w:rsidR="00FF3FAC">
        <w:t xml:space="preserve"> </w:t>
      </w:r>
      <w:r w:rsidR="005D326C">
        <w:t>voorval</w:t>
      </w:r>
      <w:r w:rsidR="00FF3FAC">
        <w:t xml:space="preserve"> </w:t>
      </w:r>
      <w:r w:rsidR="005D326C">
        <w:t>en</w:t>
      </w:r>
      <w:r w:rsidR="00FF3FAC">
        <w:t xml:space="preserve"> </w:t>
      </w:r>
      <w:r w:rsidR="005D326C">
        <w:t>de</w:t>
      </w:r>
      <w:r w:rsidR="00FF3FAC">
        <w:t xml:space="preserve"> </w:t>
      </w:r>
      <w:r w:rsidR="005D326C">
        <w:t>omstandigheden</w:t>
      </w:r>
      <w:r w:rsidR="00FF3FAC">
        <w:t xml:space="preserve"> </w:t>
      </w:r>
      <w:r w:rsidR="005D326C">
        <w:t>waaronder</w:t>
      </w:r>
      <w:r w:rsidR="00FF3FAC">
        <w:t xml:space="preserve"> </w:t>
      </w:r>
      <w:r w:rsidR="005D326C">
        <w:t>het</w:t>
      </w:r>
      <w:r w:rsidR="00FF3FAC">
        <w:t xml:space="preserve"> </w:t>
      </w:r>
      <w:r w:rsidR="005D326C">
        <w:t>ongewoon</w:t>
      </w:r>
      <w:r w:rsidR="00FF3FAC">
        <w:t xml:space="preserve"> </w:t>
      </w:r>
      <w:r w:rsidR="005D326C">
        <w:t>voorval</w:t>
      </w:r>
      <w:r w:rsidR="00FF3FAC">
        <w:t xml:space="preserve"> </w:t>
      </w:r>
      <w:r w:rsidR="005D326C">
        <w:t>zich</w:t>
      </w:r>
      <w:r w:rsidR="00FF3FAC">
        <w:t xml:space="preserve"> </w:t>
      </w:r>
      <w:r w:rsidR="005D326C">
        <w:t>heeft</w:t>
      </w:r>
      <w:r w:rsidR="00FF3FAC">
        <w:t xml:space="preserve"> </w:t>
      </w:r>
      <w:r w:rsidR="005D326C">
        <w:t>voorgedaan;</w:t>
      </w:r>
    </w:p>
    <w:p w14:paraId="51935BDB" w14:textId="4151D99C" w:rsidR="00E13943" w:rsidRDefault="00E13943" w:rsidP="006B3802">
      <w:pPr>
        <w:pStyle w:val="Opsommingmetnummering"/>
      </w:pPr>
      <w:r>
        <w:t>b.</w:t>
      </w:r>
      <w:r>
        <w:tab/>
      </w:r>
      <w:r w:rsidR="005D326C">
        <w:t>informatie</w:t>
      </w:r>
      <w:r w:rsidR="00FF3FAC">
        <w:t xml:space="preserve"> </w:t>
      </w:r>
      <w:r w:rsidR="005D326C">
        <w:t>over</w:t>
      </w:r>
      <w:r w:rsidR="00FF3FAC">
        <w:t xml:space="preserve"> </w:t>
      </w:r>
      <w:r w:rsidR="005D326C">
        <w:t>de</w:t>
      </w:r>
      <w:r w:rsidR="00FF3FAC">
        <w:t xml:space="preserve"> </w:t>
      </w:r>
      <w:r w:rsidR="005D326C">
        <w:t>vrijgekomen</w:t>
      </w:r>
      <w:r w:rsidR="00FF3FAC">
        <w:t xml:space="preserve"> </w:t>
      </w:r>
      <w:r w:rsidR="005D326C">
        <w:t>stoffen</w:t>
      </w:r>
      <w:r w:rsidR="00FF3FAC">
        <w:t xml:space="preserve"> </w:t>
      </w:r>
      <w:r w:rsidR="005D326C">
        <w:t>en</w:t>
      </w:r>
      <w:r w:rsidR="00FF3FAC">
        <w:t xml:space="preserve"> </w:t>
      </w:r>
      <w:r w:rsidR="005D326C">
        <w:t>hun</w:t>
      </w:r>
      <w:r w:rsidR="00FF3FAC">
        <w:t xml:space="preserve"> </w:t>
      </w:r>
      <w:r w:rsidR="005D326C">
        <w:t>eigenschappen;</w:t>
      </w:r>
    </w:p>
    <w:p w14:paraId="366255E0" w14:textId="2F4B3163" w:rsidR="00E13943" w:rsidRDefault="00E13943" w:rsidP="006B3802">
      <w:pPr>
        <w:pStyle w:val="Opsommingmetnummering"/>
      </w:pPr>
      <w:r>
        <w:t>c.</w:t>
      </w:r>
      <w:r>
        <w:tab/>
      </w:r>
      <w:r w:rsidR="005D326C">
        <w:t>andere</w:t>
      </w:r>
      <w:r w:rsidR="00FF3FAC">
        <w:t xml:space="preserve"> </w:t>
      </w:r>
      <w:r w:rsidR="005D326C">
        <w:t>gegevens</w:t>
      </w:r>
      <w:r w:rsidR="00FF3FAC">
        <w:t xml:space="preserve"> </w:t>
      </w:r>
      <w:r w:rsidR="005D326C">
        <w:t>die</w:t>
      </w:r>
      <w:r w:rsidR="00FF3FAC">
        <w:t xml:space="preserve"> </w:t>
      </w:r>
      <w:r w:rsidR="005D326C">
        <w:t>nodig</w:t>
      </w:r>
      <w:r w:rsidR="00FF3FAC">
        <w:t xml:space="preserve"> </w:t>
      </w:r>
      <w:r w:rsidR="005D326C">
        <w:t>zijn</w:t>
      </w:r>
      <w:r w:rsidR="00FF3FAC">
        <w:t xml:space="preserve"> </w:t>
      </w:r>
      <w:r w:rsidR="005D326C">
        <w:t>om</w:t>
      </w:r>
      <w:r w:rsidR="00FF3FAC">
        <w:t xml:space="preserve"> </w:t>
      </w:r>
      <w:r w:rsidR="005D326C">
        <w:t>de</w:t>
      </w:r>
      <w:r w:rsidR="00FF3FAC">
        <w:t xml:space="preserve"> </w:t>
      </w:r>
      <w:r w:rsidR="005D326C">
        <w:t>aard</w:t>
      </w:r>
      <w:r w:rsidR="00FF3FAC">
        <w:t xml:space="preserve"> </w:t>
      </w:r>
      <w:r w:rsidR="005D326C">
        <w:t>en</w:t>
      </w:r>
      <w:r w:rsidR="00FF3FAC">
        <w:t xml:space="preserve"> </w:t>
      </w:r>
      <w:r w:rsidR="005D326C">
        <w:t>de</w:t>
      </w:r>
      <w:r w:rsidR="00FF3FAC">
        <w:t xml:space="preserve"> </w:t>
      </w:r>
      <w:r w:rsidR="005D326C">
        <w:t>ernst</w:t>
      </w:r>
      <w:r w:rsidR="00FF3FAC">
        <w:t xml:space="preserve"> </w:t>
      </w:r>
      <w:r w:rsidR="005D326C">
        <w:t>van</w:t>
      </w:r>
      <w:r w:rsidR="00FF3FAC">
        <w:t xml:space="preserve"> </w:t>
      </w:r>
      <w:r w:rsidR="005D326C">
        <w:t>de</w:t>
      </w:r>
      <w:r w:rsidR="00FF3FAC">
        <w:t xml:space="preserve"> </w:t>
      </w:r>
      <w:r w:rsidR="005D326C">
        <w:t>gevolgen</w:t>
      </w:r>
      <w:r w:rsidR="00FF3FAC">
        <w:t xml:space="preserve"> </w:t>
      </w:r>
      <w:r w:rsidR="005D326C">
        <w:t>voor</w:t>
      </w:r>
      <w:r w:rsidR="00FF3FAC">
        <w:t xml:space="preserve"> </w:t>
      </w:r>
      <w:r w:rsidR="005D326C">
        <w:t>de</w:t>
      </w:r>
      <w:r w:rsidR="00FF3FAC">
        <w:t xml:space="preserve"> </w:t>
      </w:r>
      <w:r w:rsidR="005D326C">
        <w:t>fysieke</w:t>
      </w:r>
      <w:r w:rsidR="00FF3FAC">
        <w:t xml:space="preserve"> </w:t>
      </w:r>
      <w:r w:rsidR="005D326C">
        <w:t>leefomgeving</w:t>
      </w:r>
      <w:r w:rsidR="00FF3FAC">
        <w:t xml:space="preserve"> </w:t>
      </w:r>
      <w:r w:rsidR="005D326C">
        <w:t>te</w:t>
      </w:r>
      <w:r w:rsidR="00FF3FAC">
        <w:t xml:space="preserve"> </w:t>
      </w:r>
      <w:r w:rsidR="005D326C">
        <w:t>kunnen</w:t>
      </w:r>
      <w:r w:rsidR="00FF3FAC">
        <w:t xml:space="preserve"> </w:t>
      </w:r>
      <w:r w:rsidR="005D326C">
        <w:t>inschatten;</w:t>
      </w:r>
      <w:r w:rsidR="00FF3FAC">
        <w:t xml:space="preserve"> </w:t>
      </w:r>
      <w:r w:rsidR="005D326C">
        <w:t>en</w:t>
      </w:r>
    </w:p>
    <w:p w14:paraId="6FF0F3FD" w14:textId="41C64C0E" w:rsidR="00E025EB" w:rsidRDefault="00E13943" w:rsidP="006B3802">
      <w:pPr>
        <w:pStyle w:val="Opsommingmetnummering"/>
      </w:pPr>
      <w:r>
        <w:t>d.</w:t>
      </w:r>
      <w:r>
        <w:tab/>
      </w:r>
      <w:r w:rsidR="005D326C">
        <w:t>informatie</w:t>
      </w:r>
      <w:r w:rsidR="00FF3FAC">
        <w:t xml:space="preserve"> </w:t>
      </w:r>
      <w:r w:rsidR="005D326C">
        <w:t>over</w:t>
      </w:r>
      <w:r w:rsidR="00FF3FAC">
        <w:t xml:space="preserve"> </w:t>
      </w:r>
      <w:r w:rsidR="005D326C">
        <w:t>de</w:t>
      </w:r>
      <w:r w:rsidR="00FF3FAC">
        <w:t xml:space="preserve"> </w:t>
      </w:r>
      <w:r w:rsidR="005D326C">
        <w:t>maatregelen</w:t>
      </w:r>
      <w:r w:rsidR="00FF3FAC">
        <w:t xml:space="preserve"> </w:t>
      </w:r>
      <w:r w:rsidR="005D326C">
        <w:t>die</w:t>
      </w:r>
      <w:r w:rsidR="00FF3FAC">
        <w:t xml:space="preserve"> </w:t>
      </w:r>
      <w:r w:rsidR="005D326C">
        <w:t>zijn</w:t>
      </w:r>
      <w:r w:rsidR="00FF3FAC">
        <w:t xml:space="preserve"> </w:t>
      </w:r>
      <w:r w:rsidR="005D326C">
        <w:t>getroffen</w:t>
      </w:r>
      <w:r w:rsidR="00FF3FAC">
        <w:t xml:space="preserve"> </w:t>
      </w:r>
      <w:r w:rsidR="005D326C">
        <w:t>of</w:t>
      </w:r>
      <w:r w:rsidR="00FF3FAC">
        <w:t xml:space="preserve"> </w:t>
      </w:r>
      <w:r w:rsidR="005D326C">
        <w:t>worden</w:t>
      </w:r>
      <w:r w:rsidR="00FF3FAC">
        <w:t xml:space="preserve"> </w:t>
      </w:r>
      <w:r w:rsidR="005D326C">
        <w:t>overwogen</w:t>
      </w:r>
      <w:r w:rsidR="00FF3FAC">
        <w:t xml:space="preserve"> </w:t>
      </w:r>
      <w:r w:rsidR="005D326C">
        <w:t>om</w:t>
      </w:r>
      <w:r w:rsidR="00FF3FAC">
        <w:t xml:space="preserve"> </w:t>
      </w:r>
      <w:r w:rsidR="005D326C">
        <w:t>de</w:t>
      </w:r>
      <w:r w:rsidR="00FF3FAC">
        <w:t xml:space="preserve"> </w:t>
      </w:r>
      <w:r w:rsidR="005D326C">
        <w:t>nadelige</w:t>
      </w:r>
      <w:r w:rsidR="00FF3FAC">
        <w:t xml:space="preserve"> </w:t>
      </w:r>
      <w:r w:rsidR="005D326C">
        <w:t>gevolgen</w:t>
      </w:r>
      <w:r w:rsidR="00FF3FAC">
        <w:t xml:space="preserve"> </w:t>
      </w:r>
      <w:r w:rsidR="005D326C">
        <w:t>van</w:t>
      </w:r>
      <w:r w:rsidR="00FF3FAC">
        <w:t xml:space="preserve"> </w:t>
      </w:r>
      <w:r w:rsidR="005D326C">
        <w:t>het</w:t>
      </w:r>
      <w:r w:rsidR="00FF3FAC">
        <w:t xml:space="preserve"> </w:t>
      </w:r>
      <w:r w:rsidR="005D326C">
        <w:t>ongewoon</w:t>
      </w:r>
      <w:r w:rsidR="00FF3FAC">
        <w:t xml:space="preserve"> </w:t>
      </w:r>
      <w:r w:rsidR="005D326C">
        <w:t>voorval</w:t>
      </w:r>
      <w:r w:rsidR="00FF3FAC">
        <w:t xml:space="preserve"> </w:t>
      </w:r>
      <w:r w:rsidR="005D326C">
        <w:t>te</w:t>
      </w:r>
      <w:r w:rsidR="00FF3FAC">
        <w:t xml:space="preserve"> </w:t>
      </w:r>
      <w:r w:rsidR="005D326C">
        <w:t>voorkomen</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19.1,</w:t>
      </w:r>
      <w:r w:rsidR="00FF3FAC">
        <w:t xml:space="preserve"> </w:t>
      </w:r>
      <w:r w:rsidR="005D326C">
        <w:t>eerste</w:t>
      </w:r>
      <w:r w:rsidR="00FF3FAC">
        <w:t xml:space="preserve"> </w:t>
      </w:r>
      <w:r w:rsidR="005D326C">
        <w:t>lid,</w:t>
      </w:r>
      <w:r w:rsidR="00FF3FAC">
        <w:t xml:space="preserve"> </w:t>
      </w:r>
      <w:r w:rsidR="005D326C">
        <w:t>van</w:t>
      </w:r>
      <w:r w:rsidR="00FF3FAC">
        <w:t xml:space="preserve"> </w:t>
      </w:r>
      <w:r w:rsidR="005D326C">
        <w:t>de</w:t>
      </w:r>
      <w:r w:rsidR="00FF3FAC">
        <w:t xml:space="preserve"> </w:t>
      </w:r>
      <w:r w:rsidR="005D326C">
        <w:t>Omgevingswet.</w:t>
      </w:r>
    </w:p>
    <w:p w14:paraId="0AEFC2E8" w14:textId="4636C2B0" w:rsidR="00DA6602" w:rsidRDefault="00DB5589" w:rsidP="009E7153">
      <w:pPr>
        <w:pStyle w:val="Lidmetnummering"/>
      </w:pPr>
      <w:r>
        <w:t>2</w:t>
      </w:r>
      <w:r>
        <w:tab/>
      </w:r>
      <w:r w:rsidR="005D326C">
        <w:t>Het</w:t>
      </w:r>
      <w:r w:rsidR="00FF3FAC">
        <w:t xml:space="preserve"> </w:t>
      </w:r>
      <w:r w:rsidR="005D326C">
        <w:t>eerste</w:t>
      </w:r>
      <w:r w:rsidR="00FF3FAC">
        <w:t xml:space="preserve"> </w:t>
      </w:r>
      <w:r w:rsidR="005D326C">
        <w:t>lid</w:t>
      </w:r>
      <w:r w:rsidR="00FF3FAC">
        <w:t xml:space="preserve"> </w:t>
      </w:r>
      <w:r w:rsidR="005D326C">
        <w:t>geldt</w:t>
      </w:r>
      <w:r w:rsidR="00FF3FAC">
        <w:t xml:space="preserve"> </w:t>
      </w:r>
      <w:r w:rsidR="005D326C">
        <w:t>niet</w:t>
      </w:r>
      <w:r w:rsidR="00FF3FAC">
        <w:t xml:space="preserve"> </w:t>
      </w:r>
      <w:r w:rsidR="005D326C">
        <w:t>voor</w:t>
      </w:r>
      <w:r w:rsidR="00FF3FAC">
        <w:t xml:space="preserve"> </w:t>
      </w:r>
      <w:r w:rsidR="005D326C">
        <w:t>milieubelastende</w:t>
      </w:r>
      <w:r w:rsidR="00FF3FAC">
        <w:t xml:space="preserve"> </w:t>
      </w:r>
      <w:r w:rsidR="005D326C">
        <w:t>activiteiten</w:t>
      </w:r>
      <w:r w:rsidR="00FF3FAC">
        <w:t xml:space="preserve"> </w:t>
      </w:r>
      <w:r w:rsidR="005D326C">
        <w:t>die</w:t>
      </w:r>
      <w:r w:rsidR="00FF3FAC">
        <w:t xml:space="preserve"> </w:t>
      </w:r>
      <w:r w:rsidR="005D326C">
        <w:t>zijn</w:t>
      </w:r>
      <w:r w:rsidR="00FF3FAC">
        <w:t xml:space="preserve"> </w:t>
      </w:r>
      <w:r w:rsidR="005D326C">
        <w:t>aangewezen</w:t>
      </w:r>
      <w:r w:rsidR="00FF3FAC">
        <w:t xml:space="preserve"> </w:t>
      </w:r>
      <w:r w:rsidR="005D326C">
        <w:t>in</w:t>
      </w:r>
      <w:r w:rsidR="00FF3FAC">
        <w:t xml:space="preserve"> </w:t>
      </w:r>
      <w:r w:rsidR="005D326C">
        <w:t>hoofdstuk</w:t>
      </w:r>
      <w:r w:rsidR="00FF3FAC">
        <w:t xml:space="preserve"> </w:t>
      </w:r>
      <w:r w:rsidR="005D326C">
        <w:t>3</w:t>
      </w:r>
      <w:r w:rsidR="00FF3FAC">
        <w:t xml:space="preserve"> </w:t>
      </w:r>
      <w:r w:rsidR="005D326C">
        <w:t>van</w:t>
      </w:r>
      <w:r w:rsidR="00FF3FAC">
        <w:t xml:space="preserve"> </w:t>
      </w:r>
      <w:r w:rsidR="005D326C">
        <w:t>het</w:t>
      </w:r>
      <w:r w:rsidR="00FF3FAC">
        <w:t xml:space="preserve"> </w:t>
      </w:r>
      <w:r w:rsidR="005D326C">
        <w:t>Besluit</w:t>
      </w:r>
      <w:r w:rsidR="00FF3FAC">
        <w:t xml:space="preserve"> </w:t>
      </w:r>
      <w:r w:rsidR="005D326C">
        <w:t>activiteitenleefomgeving.</w:t>
      </w:r>
    </w:p>
    <w:p w14:paraId="15DDF9E7" w14:textId="0A6ECEC0" w:rsidR="00655D85" w:rsidRDefault="003876F0" w:rsidP="00FF4D46">
      <w:pPr>
        <w:pStyle w:val="Kop2"/>
      </w:pPr>
      <w:r>
        <w:t>Afdeling</w:t>
      </w:r>
      <w:r w:rsidR="00FF3FAC">
        <w:t xml:space="preserve"> </w:t>
      </w:r>
      <w:r>
        <w:t>5.2</w:t>
      </w:r>
      <w:r>
        <w:tab/>
        <w:t>Thematische</w:t>
      </w:r>
      <w:r w:rsidR="00FF3FAC">
        <w:t xml:space="preserve"> </w:t>
      </w:r>
      <w:r>
        <w:t>activiteiten</w:t>
      </w:r>
    </w:p>
    <w:p w14:paraId="43BE1D57" w14:textId="5CB3B7A9" w:rsidR="003876F0" w:rsidRDefault="003876F0" w:rsidP="00107B09">
      <w:pPr>
        <w:pStyle w:val="Kop3"/>
      </w:pPr>
      <w:commentRangeStart w:id="53"/>
      <w:r>
        <w:t>Paragraaf</w:t>
      </w:r>
      <w:r w:rsidR="00FF3FAC">
        <w:t xml:space="preserve"> </w:t>
      </w:r>
      <w:r>
        <w:t>5.2.1</w:t>
      </w:r>
      <w:commentRangeEnd w:id="53"/>
      <w:r w:rsidR="00BC7CA7">
        <w:rPr>
          <w:rStyle w:val="Verwijzingopmerking"/>
          <w:rFonts w:eastAsiaTheme="minorHAnsi" w:cstheme="minorBidi"/>
          <w:b w:val="0"/>
          <w:bCs w:val="0"/>
        </w:rPr>
        <w:commentReference w:id="53"/>
      </w:r>
      <w:r>
        <w:tab/>
        <w:t>Bouwen</w:t>
      </w:r>
      <w:r w:rsidR="00FF3FAC">
        <w:t xml:space="preserve"> </w:t>
      </w:r>
      <w:r>
        <w:t>–</w:t>
      </w:r>
      <w:r w:rsidR="00FF3FAC">
        <w:t xml:space="preserve"> </w:t>
      </w:r>
      <w:r>
        <w:t>algemeen</w:t>
      </w:r>
    </w:p>
    <w:p w14:paraId="507D7125" w14:textId="277DE1EE" w:rsidR="003876F0" w:rsidRDefault="003876F0" w:rsidP="003A78EE">
      <w:pPr>
        <w:pStyle w:val="Kop6"/>
      </w:pPr>
      <w:r>
        <w:t>Artikel</w:t>
      </w:r>
      <w:r w:rsidR="00FF3FAC">
        <w:t xml:space="preserve"> </w:t>
      </w:r>
      <w:r>
        <w:t>5.</w:t>
      </w:r>
      <w:r w:rsidR="00F47DB0">
        <w:t>1001</w:t>
      </w:r>
      <w:r>
        <w:tab/>
        <w:t>Toepassingsbereik</w:t>
      </w:r>
    </w:p>
    <w:p w14:paraId="3B22439A" w14:textId="73598933" w:rsidR="003876F0" w:rsidRDefault="005D326C" w:rsidP="005D326C">
      <w:commentRangeStart w:id="54"/>
      <w:r>
        <w:t>Deze</w:t>
      </w:r>
      <w:r w:rsidR="00FF3FAC">
        <w:t xml:space="preserve"> </w:t>
      </w:r>
      <w:r>
        <w:t>paragraaf</w:t>
      </w:r>
      <w:r w:rsidR="00FF3FAC">
        <w:t xml:space="preserve"> </w:t>
      </w:r>
      <w:commentRangeEnd w:id="54"/>
      <w:r w:rsidR="00407B2A">
        <w:rPr>
          <w:rStyle w:val="Verwijzingopmerking"/>
        </w:rPr>
        <w:commentReference w:id="54"/>
      </w:r>
      <w:r>
        <w:t>gaat</w:t>
      </w:r>
      <w:r w:rsidR="00FF3FAC">
        <w:t xml:space="preserve"> </w:t>
      </w:r>
      <w:r>
        <w:t>over</w:t>
      </w:r>
      <w:r w:rsidR="00FF3FAC">
        <w:t xml:space="preserve"> </w:t>
      </w:r>
      <w:r>
        <w:t>het</w:t>
      </w:r>
      <w:r w:rsidR="00FF3FAC">
        <w:t xml:space="preserve"> </w:t>
      </w:r>
      <w:r>
        <w:t>bouwen</w:t>
      </w:r>
      <w:r w:rsidR="00FF3FAC">
        <w:t xml:space="preserve"> </w:t>
      </w:r>
      <w:r>
        <w:t>van</w:t>
      </w:r>
      <w:r w:rsidR="00FF3FAC">
        <w:t xml:space="preserve"> </w:t>
      </w:r>
      <w:r>
        <w:t>bouwwerken.</w:t>
      </w:r>
    </w:p>
    <w:p w14:paraId="0E907056" w14:textId="61F99921" w:rsidR="003876F0" w:rsidRDefault="003876F0" w:rsidP="003A78EE">
      <w:pPr>
        <w:pStyle w:val="Kop6"/>
      </w:pPr>
      <w:r>
        <w:t>Artikel</w:t>
      </w:r>
      <w:r w:rsidR="00FF3FAC">
        <w:t xml:space="preserve"> </w:t>
      </w:r>
      <w:r>
        <w:t>5.</w:t>
      </w:r>
      <w:r w:rsidR="00F47DB0">
        <w:t>1002</w:t>
      </w:r>
      <w:r>
        <w:tab/>
      </w:r>
      <w:commentRangeStart w:id="55"/>
      <w:r>
        <w:t>Oogmerken</w:t>
      </w:r>
      <w:commentRangeEnd w:id="55"/>
      <w:r w:rsidR="00050335">
        <w:rPr>
          <w:rStyle w:val="Verwijzingopmerking"/>
          <w:rFonts w:eastAsiaTheme="minorHAnsi" w:cstheme="minorBidi"/>
          <w:i w:val="0"/>
          <w:iCs w:val="0"/>
        </w:rPr>
        <w:commentReference w:id="55"/>
      </w:r>
    </w:p>
    <w:p w14:paraId="7F397930" w14:textId="7C29E520"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rsidR="00151B30">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15D8B308" w14:textId="594B1CF6"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stedenbouwkundige</w:t>
      </w:r>
      <w:r w:rsidR="00FF3FAC">
        <w:t xml:space="preserve"> </w:t>
      </w:r>
      <w:r w:rsidR="005D326C">
        <w:t>waarden;</w:t>
      </w:r>
    </w:p>
    <w:p w14:paraId="218AC623" w14:textId="57BCFA8F"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architectonische</w:t>
      </w:r>
      <w:r w:rsidR="00FF3FAC">
        <w:t xml:space="preserve"> </w:t>
      </w:r>
      <w:r w:rsidR="005D326C">
        <w:t>kwaliteit</w:t>
      </w:r>
      <w:r w:rsidR="00FF3FAC">
        <w:t xml:space="preserve"> </w:t>
      </w:r>
      <w:r w:rsidR="005D326C">
        <w:t>van</w:t>
      </w:r>
      <w:r w:rsidR="00FF3FAC">
        <w:t xml:space="preserve"> </w:t>
      </w:r>
      <w:r w:rsidR="005D326C">
        <w:t>bouwwerken;</w:t>
      </w:r>
    </w:p>
    <w:p w14:paraId="077D090F" w14:textId="1E9693A4" w:rsidR="00E13943" w:rsidRDefault="00E13943" w:rsidP="006B3802">
      <w:pPr>
        <w:pStyle w:val="Opsommingmetnummering"/>
      </w:pPr>
      <w:r>
        <w:t>c.</w:t>
      </w:r>
      <w:r>
        <w:tab/>
      </w:r>
      <w:r w:rsidR="005D326C">
        <w:t>het</w:t>
      </w:r>
      <w:r w:rsidR="00FF3FAC">
        <w:t xml:space="preserve"> </w:t>
      </w:r>
      <w:r w:rsidR="005D326C">
        <w:t>beschermen</w:t>
      </w:r>
      <w:r w:rsidR="00FF3FAC">
        <w:t xml:space="preserve"> </w:t>
      </w:r>
      <w:r w:rsidR="005D326C">
        <w:t>van</w:t>
      </w:r>
      <w:r w:rsidR="00FF3FAC">
        <w:t xml:space="preserve"> </w:t>
      </w:r>
      <w:r w:rsidR="005D326C">
        <w:t>het</w:t>
      </w:r>
      <w:r w:rsidR="00FF3FAC">
        <w:t xml:space="preserve"> </w:t>
      </w:r>
      <w:r w:rsidR="005D326C">
        <w:t>woon-</w:t>
      </w:r>
      <w:r w:rsidR="00FF3FAC">
        <w:t xml:space="preserve"> </w:t>
      </w:r>
      <w:r w:rsidR="005D326C">
        <w:t>en</w:t>
      </w:r>
      <w:r w:rsidR="00FF3FAC">
        <w:t xml:space="preserve"> </w:t>
      </w:r>
      <w:r w:rsidR="005D326C">
        <w:t>leefklimaat;</w:t>
      </w:r>
    </w:p>
    <w:p w14:paraId="70E670E8" w14:textId="1F733F2E" w:rsidR="00E13943" w:rsidRDefault="00E13943" w:rsidP="006B3802">
      <w:pPr>
        <w:pStyle w:val="Opsommingmetnummering"/>
      </w:pPr>
      <w:r>
        <w:lastRenderedPageBreak/>
        <w:t>d.</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r w:rsidR="001F230A">
        <w:t>.</w:t>
      </w:r>
    </w:p>
    <w:p w14:paraId="0120214A" w14:textId="268FFAC2" w:rsidR="003876F0" w:rsidRDefault="003876F0" w:rsidP="003A78EE">
      <w:pPr>
        <w:pStyle w:val="Kop6"/>
      </w:pPr>
      <w:r>
        <w:t>Artikel</w:t>
      </w:r>
      <w:r w:rsidR="00FF3FAC">
        <w:t xml:space="preserve"> </w:t>
      </w:r>
      <w:r>
        <w:t>5.</w:t>
      </w:r>
      <w:r w:rsidR="00F47DB0">
        <w:t>1003</w:t>
      </w:r>
      <w:r>
        <w:tab/>
      </w:r>
      <w:commentRangeStart w:id="56"/>
      <w:commentRangeStart w:id="57"/>
      <w:r>
        <w:t>Meetbepalingen</w:t>
      </w:r>
      <w:commentRangeEnd w:id="56"/>
      <w:commentRangeEnd w:id="57"/>
      <w:r w:rsidR="00050335">
        <w:rPr>
          <w:rStyle w:val="Verwijzingopmerking"/>
          <w:rFonts w:eastAsiaTheme="minorHAnsi" w:cstheme="minorBidi"/>
          <w:i w:val="0"/>
          <w:iCs w:val="0"/>
        </w:rPr>
        <w:commentReference w:id="56"/>
      </w:r>
      <w:r w:rsidR="00F64EB4">
        <w:rPr>
          <w:rStyle w:val="Verwijzingopmerking"/>
          <w:rFonts w:eastAsiaTheme="minorHAnsi" w:cstheme="minorBidi"/>
          <w:i w:val="0"/>
          <w:iCs w:val="0"/>
        </w:rPr>
        <w:commentReference w:id="57"/>
      </w:r>
    </w:p>
    <w:p w14:paraId="7521CFCB" w14:textId="634D1842" w:rsidR="00E13943" w:rsidRDefault="005D326C" w:rsidP="005D326C">
      <w:r>
        <w:t>Voor</w:t>
      </w:r>
      <w:r w:rsidR="00FF3FAC">
        <w:t xml:space="preserve"> </w:t>
      </w:r>
      <w:r>
        <w:t>de</w:t>
      </w:r>
      <w:r w:rsidR="00FF3FAC">
        <w:t xml:space="preserve"> </w:t>
      </w:r>
      <w:r>
        <w:t>toepassing</w:t>
      </w:r>
      <w:r w:rsidR="00FF3FAC">
        <w:t xml:space="preserve"> </w:t>
      </w:r>
      <w:r>
        <w:t>van</w:t>
      </w:r>
      <w:r w:rsidR="00FF3FAC">
        <w:t xml:space="preserve"> </w:t>
      </w:r>
      <w:r>
        <w:t>de</w:t>
      </w:r>
      <w:r w:rsidR="00FF3FAC">
        <w:t xml:space="preserve"> </w:t>
      </w:r>
      <w:r>
        <w:t>regels</w:t>
      </w:r>
      <w:r w:rsidR="00FF3FAC">
        <w:t xml:space="preserve"> </w:t>
      </w:r>
      <w:r>
        <w:t>wordt</w:t>
      </w:r>
      <w:r w:rsidR="00FF3FAC">
        <w:t xml:space="preserve"> </w:t>
      </w:r>
      <w:r>
        <w:t>op</w:t>
      </w:r>
      <w:r w:rsidR="00FF3FAC">
        <w:t xml:space="preserve"> </w:t>
      </w:r>
      <w:r>
        <w:t>de</w:t>
      </w:r>
      <w:r w:rsidR="00FF3FAC">
        <w:t xml:space="preserve"> </w:t>
      </w:r>
      <w:r>
        <w:t>volgende</w:t>
      </w:r>
      <w:r w:rsidR="00FF3FAC">
        <w:t xml:space="preserve"> </w:t>
      </w:r>
      <w:r>
        <w:t>wijze</w:t>
      </w:r>
      <w:r w:rsidR="00FF3FAC">
        <w:t xml:space="preserve"> </w:t>
      </w:r>
      <w:r>
        <w:t>gemeten:</w:t>
      </w:r>
    </w:p>
    <w:p w14:paraId="54C06D5D" w14:textId="17ECF79A" w:rsidR="00655D85" w:rsidRDefault="005D326C" w:rsidP="00F64EB4">
      <w:pPr>
        <w:pStyle w:val="Begrip"/>
      </w:pPr>
      <w:r>
        <w:t>bouwhoogte:</w:t>
      </w:r>
    </w:p>
    <w:p w14:paraId="3C25F067" w14:textId="3EBBAA49" w:rsidR="00E13943" w:rsidRDefault="005D326C" w:rsidP="00655D85">
      <w:r>
        <w:t>vanaf</w:t>
      </w:r>
      <w:r w:rsidR="00FF3FAC">
        <w:t xml:space="preserve"> </w:t>
      </w:r>
      <w:r>
        <w:t>het</w:t>
      </w:r>
      <w:r w:rsidR="00FF3FAC">
        <w:t xml:space="preserve"> </w:t>
      </w:r>
      <w:r>
        <w:t>straatpeil</w:t>
      </w:r>
      <w:r w:rsidR="00FF3FAC">
        <w:t xml:space="preserve"> </w:t>
      </w:r>
      <w:r>
        <w:t>tot</w:t>
      </w:r>
      <w:r w:rsidR="00FF3FAC">
        <w:t xml:space="preserve"> </w:t>
      </w:r>
      <w:r>
        <w:t>aan</w:t>
      </w:r>
      <w:r w:rsidR="00FF3FAC">
        <w:t xml:space="preserve"> </w:t>
      </w:r>
      <w:r>
        <w:t>het</w:t>
      </w:r>
      <w:r w:rsidR="00FF3FAC">
        <w:t xml:space="preserve"> </w:t>
      </w:r>
      <w:r>
        <w:t>hoogste</w:t>
      </w:r>
      <w:r w:rsidR="00FF3FAC">
        <w:t xml:space="preserve"> </w:t>
      </w:r>
      <w:r>
        <w:t>punt</w:t>
      </w:r>
      <w:r w:rsidR="00FF3FAC">
        <w:t xml:space="preserve"> </w:t>
      </w:r>
      <w:r>
        <w:t>van</w:t>
      </w:r>
      <w:r w:rsidR="00FF3FAC">
        <w:t xml:space="preserve"> </w:t>
      </w:r>
      <w:r>
        <w:t>het</w:t>
      </w:r>
      <w:r w:rsidR="00FF3FAC">
        <w:t xml:space="preserve"> </w:t>
      </w:r>
      <w:r>
        <w:t>gebouw</w:t>
      </w:r>
      <w:r w:rsidR="00FF3FAC">
        <w:t xml:space="preserve"> </w:t>
      </w:r>
      <w:r>
        <w:t>of</w:t>
      </w:r>
      <w:r w:rsidR="00FF3FAC">
        <w:t xml:space="preserve"> </w:t>
      </w:r>
      <w:r>
        <w:t>van</w:t>
      </w:r>
      <w:r w:rsidR="00FF3FAC">
        <w:t xml:space="preserve"> </w:t>
      </w:r>
      <w:r>
        <w:t>het</w:t>
      </w:r>
      <w:r w:rsidR="00FF3FAC">
        <w:t xml:space="preserve"> </w:t>
      </w:r>
      <w:r>
        <w:t>bouwwerk,</w:t>
      </w:r>
      <w:r w:rsidR="00FF3FAC">
        <w:t xml:space="preserve"> </w:t>
      </w:r>
      <w:r>
        <w:t>geen</w:t>
      </w:r>
      <w:r w:rsidR="00FF3FAC">
        <w:t xml:space="preserve"> </w:t>
      </w:r>
      <w:r>
        <w:t>gebouw</w:t>
      </w:r>
      <w:r w:rsidR="00FF3FAC">
        <w:t xml:space="preserve"> </w:t>
      </w:r>
      <w:r>
        <w:t>zijnde,</w:t>
      </w:r>
      <w:r w:rsidR="00FF3FAC">
        <w:t xml:space="preserve"> </w:t>
      </w:r>
      <w:r>
        <w:t>met</w:t>
      </w:r>
      <w:r w:rsidR="00FF3FAC">
        <w:t xml:space="preserve"> </w:t>
      </w:r>
      <w:r>
        <w:t>uitzondering</w:t>
      </w:r>
      <w:r w:rsidR="00FF3FAC">
        <w:t xml:space="preserve"> </w:t>
      </w:r>
      <w:r>
        <w:t>van</w:t>
      </w:r>
      <w:r w:rsidR="00FF3FAC">
        <w:t xml:space="preserve"> </w:t>
      </w:r>
      <w:r>
        <w:t>ondergeschikte</w:t>
      </w:r>
      <w:r w:rsidR="00FF3FAC">
        <w:t xml:space="preserve"> </w:t>
      </w:r>
      <w:r>
        <w:t>bouwonderdelen;</w:t>
      </w:r>
    </w:p>
    <w:p w14:paraId="09C0542E" w14:textId="1FE05BB7" w:rsidR="00655D85" w:rsidRDefault="005D326C" w:rsidP="00F64EB4">
      <w:pPr>
        <w:pStyle w:val="Begrip"/>
      </w:pPr>
      <w:r>
        <w:t>bouwhoogte</w:t>
      </w:r>
      <w:r w:rsidR="00FF3FAC">
        <w:t xml:space="preserve"> </w:t>
      </w:r>
      <w:r>
        <w:t>voor</w:t>
      </w:r>
      <w:r w:rsidR="00FF3FAC">
        <w:t xml:space="preserve"> </w:t>
      </w:r>
      <w:r>
        <w:t>erfafscheidingen</w:t>
      </w:r>
      <w:r w:rsidR="00FF3FAC">
        <w:t xml:space="preserve"> </w:t>
      </w:r>
      <w:r>
        <w:t>op</w:t>
      </w:r>
      <w:r w:rsidR="00FF3FAC">
        <w:t xml:space="preserve"> </w:t>
      </w:r>
      <w:r>
        <w:t>gebouwen:</w:t>
      </w:r>
    </w:p>
    <w:p w14:paraId="2607DBA2" w14:textId="03AE4617" w:rsidR="00E13943" w:rsidRDefault="005D326C" w:rsidP="00655D85">
      <w:r>
        <w:t>vanaf</w:t>
      </w:r>
      <w:r w:rsidR="00FF3FAC">
        <w:t xml:space="preserve"> </w:t>
      </w:r>
      <w:r>
        <w:t>bovenkant</w:t>
      </w:r>
      <w:r w:rsidR="00FF3FAC">
        <w:t xml:space="preserve"> </w:t>
      </w:r>
      <w:r>
        <w:t>vloer</w:t>
      </w:r>
      <w:r w:rsidR="00FF3FAC">
        <w:t xml:space="preserve"> </w:t>
      </w:r>
      <w:r>
        <w:t>van</w:t>
      </w:r>
      <w:r w:rsidR="00FF3FAC">
        <w:t xml:space="preserve"> </w:t>
      </w:r>
      <w:r>
        <w:t>het</w:t>
      </w:r>
      <w:r w:rsidR="00FF3FAC">
        <w:t xml:space="preserve"> </w:t>
      </w:r>
      <w:r>
        <w:t>betreffende</w:t>
      </w:r>
      <w:r w:rsidR="00FF3FAC">
        <w:t xml:space="preserve"> </w:t>
      </w:r>
      <w:r>
        <w:t>gebouw</w:t>
      </w:r>
      <w:r w:rsidR="00FF3FAC">
        <w:t xml:space="preserve"> </w:t>
      </w:r>
      <w:r>
        <w:t>tot</w:t>
      </w:r>
      <w:r w:rsidR="00FF3FAC">
        <w:t xml:space="preserve"> </w:t>
      </w:r>
      <w:r>
        <w:t>aan</w:t>
      </w:r>
      <w:r w:rsidR="00FF3FAC">
        <w:t xml:space="preserve"> </w:t>
      </w:r>
      <w:r>
        <w:t>het</w:t>
      </w:r>
      <w:r w:rsidR="00FF3FAC">
        <w:t xml:space="preserve"> </w:t>
      </w:r>
      <w:r>
        <w:t>hoogste</w:t>
      </w:r>
      <w:r w:rsidR="00FF3FAC">
        <w:t xml:space="preserve"> </w:t>
      </w:r>
      <w:r>
        <w:t>punt</w:t>
      </w:r>
      <w:r w:rsidR="00FF3FAC">
        <w:t xml:space="preserve"> </w:t>
      </w:r>
      <w:r>
        <w:t>van</w:t>
      </w:r>
      <w:r w:rsidR="00FF3FAC">
        <w:t xml:space="preserve"> </w:t>
      </w:r>
      <w:r>
        <w:t>de</w:t>
      </w:r>
      <w:r w:rsidR="00FF3FAC">
        <w:t xml:space="preserve"> </w:t>
      </w:r>
      <w:r>
        <w:t>erfafscheiding;</w:t>
      </w:r>
    </w:p>
    <w:p w14:paraId="096BBA90" w14:textId="2C3C9AAC" w:rsidR="00655D85" w:rsidRDefault="005D326C" w:rsidP="00F64EB4">
      <w:pPr>
        <w:pStyle w:val="Begrip"/>
      </w:pPr>
      <w:r>
        <w:t>oppervlakte</w:t>
      </w:r>
      <w:r w:rsidR="00FF3FAC">
        <w:t xml:space="preserve"> </w:t>
      </w:r>
      <w:r>
        <w:t>van</w:t>
      </w:r>
      <w:r w:rsidR="00FF3FAC">
        <w:t xml:space="preserve"> </w:t>
      </w:r>
      <w:r>
        <w:t>een</w:t>
      </w:r>
      <w:r w:rsidR="00FF3FAC">
        <w:t xml:space="preserve"> </w:t>
      </w:r>
      <w:r>
        <w:t>bouwwerk:</w:t>
      </w:r>
    </w:p>
    <w:p w14:paraId="2D815772" w14:textId="2F81CBFA" w:rsidR="00E13943" w:rsidRDefault="005D326C" w:rsidP="00655D85">
      <w:r>
        <w:t>tussen</w:t>
      </w:r>
      <w:r w:rsidR="00FF3FAC">
        <w:t xml:space="preserve"> </w:t>
      </w:r>
      <w:r>
        <w:t>de</w:t>
      </w:r>
      <w:r w:rsidR="00FF3FAC">
        <w:t xml:space="preserve"> </w:t>
      </w:r>
      <w:r>
        <w:t>buitenwerkse</w:t>
      </w:r>
      <w:r w:rsidR="00FF3FAC">
        <w:t xml:space="preserve"> </w:t>
      </w:r>
      <w:r>
        <w:t>gevelvlakken</w:t>
      </w:r>
      <w:r w:rsidR="00FF3FAC">
        <w:t xml:space="preserve"> </w:t>
      </w:r>
      <w:r>
        <w:t>of</w:t>
      </w:r>
      <w:r w:rsidR="00FF3FAC">
        <w:t xml:space="preserve"> </w:t>
      </w:r>
      <w:r>
        <w:t>het</w:t>
      </w:r>
      <w:r w:rsidR="00FF3FAC">
        <w:t xml:space="preserve"> </w:t>
      </w:r>
      <w:r>
        <w:t>hart</w:t>
      </w:r>
      <w:r w:rsidR="00FF3FAC">
        <w:t xml:space="preserve"> </w:t>
      </w:r>
      <w:r>
        <w:t>van</w:t>
      </w:r>
      <w:r w:rsidR="00FF3FAC">
        <w:t xml:space="preserve"> </w:t>
      </w:r>
      <w:r>
        <w:t>de</w:t>
      </w:r>
      <w:r w:rsidR="00FF3FAC">
        <w:t xml:space="preserve"> </w:t>
      </w:r>
      <w:r>
        <w:t>scheidingsmuren,</w:t>
      </w:r>
      <w:r w:rsidR="00FF3FAC">
        <w:t xml:space="preserve"> </w:t>
      </w:r>
      <w:r>
        <w:t>neerwaarts</w:t>
      </w:r>
      <w:r w:rsidR="00FF3FAC">
        <w:t xml:space="preserve"> </w:t>
      </w:r>
      <w:r>
        <w:t>geprojecteerd</w:t>
      </w:r>
      <w:r w:rsidR="00FF3FAC">
        <w:t xml:space="preserve"> </w:t>
      </w:r>
      <w:r>
        <w:t>op</w:t>
      </w:r>
      <w:r w:rsidR="00FF3FAC">
        <w:t xml:space="preserve"> </w:t>
      </w:r>
      <w:r>
        <w:t>het</w:t>
      </w:r>
      <w:r w:rsidR="00FF3FAC">
        <w:t xml:space="preserve"> </w:t>
      </w:r>
      <w:r>
        <w:t>gemiddelde</w:t>
      </w:r>
      <w:r w:rsidR="00FF3FAC">
        <w:t xml:space="preserve"> </w:t>
      </w:r>
      <w:r>
        <w:t>niveau</w:t>
      </w:r>
      <w:r w:rsidR="00FF3FAC">
        <w:t xml:space="preserve"> </w:t>
      </w:r>
      <w:r>
        <w:t>van</w:t>
      </w:r>
      <w:r w:rsidR="00FF3FAC">
        <w:t xml:space="preserve"> </w:t>
      </w:r>
      <w:r>
        <w:t>het</w:t>
      </w:r>
      <w:r w:rsidR="00FF3FAC">
        <w:t xml:space="preserve"> </w:t>
      </w:r>
      <w:r>
        <w:t>afgewerkte</w:t>
      </w:r>
      <w:r w:rsidR="00FF3FAC">
        <w:t xml:space="preserve"> </w:t>
      </w:r>
      <w:r>
        <w:t>bouwterrein</w:t>
      </w:r>
      <w:r w:rsidR="00FF3FAC">
        <w:t xml:space="preserve"> </w:t>
      </w:r>
      <w:r>
        <w:t>ter</w:t>
      </w:r>
      <w:r w:rsidR="00FF3FAC">
        <w:t xml:space="preserve"> </w:t>
      </w:r>
      <w:r>
        <w:t>plaatse</w:t>
      </w:r>
      <w:r w:rsidR="00FF3FAC">
        <w:t xml:space="preserve"> </w:t>
      </w:r>
      <w:r>
        <w:t>van</w:t>
      </w:r>
      <w:r w:rsidR="00FF3FAC">
        <w:t xml:space="preserve"> </w:t>
      </w:r>
      <w:r>
        <w:t>het</w:t>
      </w:r>
      <w:r w:rsidR="00FF3FAC">
        <w:t xml:space="preserve"> </w:t>
      </w:r>
      <w:r>
        <w:t>bouwwerk;</w:t>
      </w:r>
    </w:p>
    <w:p w14:paraId="581F7FC5" w14:textId="796559E1" w:rsidR="00655D85" w:rsidRDefault="005D326C" w:rsidP="00F64EB4">
      <w:pPr>
        <w:pStyle w:val="Begrip"/>
      </w:pPr>
      <w:r>
        <w:t>diepte</w:t>
      </w:r>
      <w:r w:rsidR="00FF3FAC">
        <w:t xml:space="preserve"> </w:t>
      </w:r>
      <w:r>
        <w:t>van</w:t>
      </w:r>
      <w:r w:rsidR="00FF3FAC">
        <w:t xml:space="preserve"> </w:t>
      </w:r>
      <w:r>
        <w:t>een</w:t>
      </w:r>
      <w:r w:rsidR="00FF3FAC">
        <w:t xml:space="preserve"> </w:t>
      </w:r>
      <w:r>
        <w:t>gebouw:</w:t>
      </w:r>
    </w:p>
    <w:p w14:paraId="0871070B" w14:textId="70171D6D" w:rsidR="00E13943" w:rsidRDefault="005D326C" w:rsidP="00655D85">
      <w:r>
        <w:t>de</w:t>
      </w:r>
      <w:r w:rsidR="00FF3FAC">
        <w:t xml:space="preserve"> </w:t>
      </w:r>
      <w:r>
        <w:t>lengte</w:t>
      </w:r>
      <w:r w:rsidR="00FF3FAC">
        <w:t xml:space="preserve"> </w:t>
      </w:r>
      <w:r>
        <w:t>van</w:t>
      </w:r>
      <w:r w:rsidR="00FF3FAC">
        <w:t xml:space="preserve"> </w:t>
      </w:r>
      <w:r>
        <w:t>een</w:t>
      </w:r>
      <w:r w:rsidR="00FF3FAC">
        <w:t xml:space="preserve"> </w:t>
      </w:r>
      <w:r>
        <w:t>gebouw</w:t>
      </w:r>
      <w:r w:rsidR="00FF3FAC">
        <w:t xml:space="preserve"> </w:t>
      </w:r>
      <w:r>
        <w:t>gemeten</w:t>
      </w:r>
      <w:r w:rsidR="00FF3FAC">
        <w:t xml:space="preserve"> </w:t>
      </w:r>
      <w:r>
        <w:t>loodrecht</w:t>
      </w:r>
      <w:r w:rsidR="00FF3FAC">
        <w:t xml:space="preserve"> </w:t>
      </w:r>
      <w:r>
        <w:t>vanaf</w:t>
      </w:r>
      <w:r w:rsidR="00FF3FAC">
        <w:t xml:space="preserve"> </w:t>
      </w:r>
      <w:r>
        <w:t>de</w:t>
      </w:r>
      <w:r w:rsidR="00FF3FAC">
        <w:t xml:space="preserve"> </w:t>
      </w:r>
      <w:r>
        <w:t>voorgevel,</w:t>
      </w:r>
      <w:r w:rsidR="00FF3FAC">
        <w:t xml:space="preserve"> </w:t>
      </w:r>
      <w:r>
        <w:t>of</w:t>
      </w:r>
      <w:r w:rsidR="00FF3FAC">
        <w:t xml:space="preserve"> </w:t>
      </w:r>
      <w:r>
        <w:t>vanaf</w:t>
      </w:r>
      <w:r w:rsidR="00FF3FAC">
        <w:t xml:space="preserve"> </w:t>
      </w:r>
      <w:r>
        <w:t>de</w:t>
      </w:r>
      <w:r w:rsidR="00FF3FAC">
        <w:t xml:space="preserve"> </w:t>
      </w:r>
      <w:r>
        <w:t>gevel</w:t>
      </w:r>
      <w:r w:rsidR="00FF3FAC">
        <w:t xml:space="preserve"> </w:t>
      </w:r>
      <w:r>
        <w:t>waaraan</w:t>
      </w:r>
      <w:r w:rsidR="00FF3FAC">
        <w:t xml:space="preserve"> </w:t>
      </w:r>
      <w:r>
        <w:t>wordt</w:t>
      </w:r>
      <w:r w:rsidR="00FF3FAC">
        <w:t xml:space="preserve"> </w:t>
      </w:r>
      <w:r>
        <w:t>gebouwd;</w:t>
      </w:r>
      <w:r w:rsidR="00FF3FAC">
        <w:t xml:space="preserve"> </w:t>
      </w:r>
      <w:r>
        <w:t>en</w:t>
      </w:r>
    </w:p>
    <w:p w14:paraId="32CD9229" w14:textId="0425AAED" w:rsidR="00655D85" w:rsidRDefault="005D326C" w:rsidP="00F64EB4">
      <w:pPr>
        <w:pStyle w:val="Begrip"/>
      </w:pPr>
      <w:r>
        <w:t>goothoogte</w:t>
      </w:r>
      <w:r w:rsidR="00FF3FAC">
        <w:t xml:space="preserve"> </w:t>
      </w:r>
      <w:r>
        <w:t>van</w:t>
      </w:r>
      <w:r w:rsidR="00FF3FAC">
        <w:t xml:space="preserve"> </w:t>
      </w:r>
      <w:r>
        <w:t>een</w:t>
      </w:r>
      <w:r w:rsidR="00FF3FAC">
        <w:t xml:space="preserve"> </w:t>
      </w:r>
      <w:r>
        <w:t>bouwwerk:</w:t>
      </w:r>
    </w:p>
    <w:p w14:paraId="56367FB2" w14:textId="7DF0BC46" w:rsidR="003876F0" w:rsidRDefault="005D326C" w:rsidP="00655D85">
      <w:r>
        <w:t>vanaf</w:t>
      </w:r>
      <w:r w:rsidR="00FF3FAC">
        <w:t xml:space="preserve"> </w:t>
      </w:r>
      <w:r>
        <w:t>het</w:t>
      </w:r>
      <w:r w:rsidR="00FF3FAC">
        <w:t xml:space="preserve"> </w:t>
      </w:r>
      <w:r>
        <w:t>straatpeil</w:t>
      </w:r>
      <w:r w:rsidR="00FF3FAC">
        <w:t xml:space="preserve"> </w:t>
      </w:r>
      <w:r>
        <w:t>tot</w:t>
      </w:r>
      <w:r w:rsidR="00FF3FAC">
        <w:t xml:space="preserve"> </w:t>
      </w:r>
      <w:r>
        <w:t>aan</w:t>
      </w:r>
      <w:r w:rsidR="00FF3FAC">
        <w:t xml:space="preserve"> </w:t>
      </w:r>
      <w:r>
        <w:t>de</w:t>
      </w:r>
      <w:r w:rsidR="00FF3FAC">
        <w:t xml:space="preserve"> </w:t>
      </w:r>
      <w:r>
        <w:t>bovenkant</w:t>
      </w:r>
      <w:r w:rsidR="00FF3FAC">
        <w:t xml:space="preserve"> </w:t>
      </w:r>
      <w:r>
        <w:t>van</w:t>
      </w:r>
      <w:r w:rsidR="00FF3FAC">
        <w:t xml:space="preserve"> </w:t>
      </w:r>
      <w:r>
        <w:t>de</w:t>
      </w:r>
      <w:r w:rsidR="00FF3FAC">
        <w:t xml:space="preserve"> </w:t>
      </w:r>
      <w:r>
        <w:t>goot,</w:t>
      </w:r>
      <w:r w:rsidR="00FF3FAC">
        <w:t xml:space="preserve"> </w:t>
      </w:r>
      <w:r>
        <w:t>of</w:t>
      </w:r>
      <w:r w:rsidR="00FF3FAC">
        <w:t xml:space="preserve"> </w:t>
      </w:r>
      <w:r>
        <w:t>de</w:t>
      </w:r>
      <w:r w:rsidR="00FF3FAC">
        <w:t xml:space="preserve"> </w:t>
      </w:r>
      <w:r>
        <w:t>druiplijn,</w:t>
      </w:r>
      <w:r w:rsidR="00FF3FAC">
        <w:t xml:space="preserve"> </w:t>
      </w:r>
      <w:r>
        <w:t>het</w:t>
      </w:r>
      <w:r w:rsidR="00FF3FAC">
        <w:t xml:space="preserve"> </w:t>
      </w:r>
      <w:r>
        <w:t>boeibord,</w:t>
      </w:r>
      <w:r w:rsidR="00FF3FAC">
        <w:t xml:space="preserve"> </w:t>
      </w:r>
      <w:r>
        <w:t>of</w:t>
      </w:r>
      <w:r w:rsidR="00FF3FAC">
        <w:t xml:space="preserve"> </w:t>
      </w:r>
      <w:r>
        <w:t>een</w:t>
      </w:r>
      <w:r w:rsidR="00FF3FAC">
        <w:t xml:space="preserve"> </w:t>
      </w:r>
      <w:r>
        <w:t>daarmee</w:t>
      </w:r>
      <w:r w:rsidR="00FF3FAC">
        <w:t xml:space="preserve"> </w:t>
      </w:r>
      <w:r>
        <w:t>gelijk</w:t>
      </w:r>
      <w:r w:rsidR="00FF3FAC">
        <w:t xml:space="preserve"> </w:t>
      </w:r>
      <w:r>
        <w:t>te</w:t>
      </w:r>
      <w:r w:rsidR="00FF3FAC">
        <w:t xml:space="preserve"> </w:t>
      </w:r>
      <w:r>
        <w:t>stellen</w:t>
      </w:r>
      <w:r w:rsidR="00FF3FAC">
        <w:t xml:space="preserve"> </w:t>
      </w:r>
      <w:r>
        <w:t>constructiedeel,</w:t>
      </w:r>
      <w:r w:rsidR="00FF3FAC">
        <w:t xml:space="preserve"> </w:t>
      </w:r>
      <w:r>
        <w:t>dan</w:t>
      </w:r>
      <w:r w:rsidR="00FF3FAC">
        <w:t xml:space="preserve"> </w:t>
      </w:r>
      <w:r>
        <w:t>wel</w:t>
      </w:r>
      <w:r w:rsidR="00FF3FAC">
        <w:t xml:space="preserve"> </w:t>
      </w:r>
      <w:r>
        <w:t>de</w:t>
      </w:r>
      <w:r w:rsidR="00FF3FAC">
        <w:t xml:space="preserve"> </w:t>
      </w:r>
      <w:r>
        <w:t>positie</w:t>
      </w:r>
      <w:r w:rsidR="00FF3FAC">
        <w:t xml:space="preserve"> </w:t>
      </w:r>
      <w:r>
        <w:t>zoals</w:t>
      </w:r>
      <w:r w:rsidR="00FF3FAC">
        <w:t xml:space="preserve"> </w:t>
      </w:r>
      <w:r>
        <w:t>in</w:t>
      </w:r>
      <w:r w:rsidR="00FF3FAC">
        <w:t xml:space="preserve"> </w:t>
      </w:r>
      <w:r>
        <w:t>bijlage</w:t>
      </w:r>
      <w:r w:rsidR="00FF3FAC">
        <w:t xml:space="preserve"> </w:t>
      </w:r>
      <w:r>
        <w:t>2</w:t>
      </w:r>
      <w:r w:rsidR="00FF3FAC">
        <w:t xml:space="preserve"> </w:t>
      </w:r>
      <w:r>
        <w:t>bepaald.</w:t>
      </w:r>
    </w:p>
    <w:p w14:paraId="38699555" w14:textId="0BBCAA42" w:rsidR="004B0FF9" w:rsidRDefault="004B0FF9" w:rsidP="004B0FF9">
      <w:pPr>
        <w:pStyle w:val="Kop6"/>
      </w:pPr>
      <w:r>
        <w:t>Artikel</w:t>
      </w:r>
      <w:r w:rsidR="00FF3FAC">
        <w:t xml:space="preserve"> </w:t>
      </w:r>
      <w:r>
        <w:t>5.21</w:t>
      </w:r>
      <w:r>
        <w:tab/>
      </w:r>
      <w:commentRangeStart w:id="58"/>
      <w:r>
        <w:t>Verboden</w:t>
      </w:r>
      <w:commentRangeEnd w:id="58"/>
      <w:r w:rsidR="00050335">
        <w:rPr>
          <w:rStyle w:val="Verwijzingopmerking"/>
          <w:rFonts w:eastAsiaTheme="minorHAnsi" w:cstheme="minorBidi"/>
          <w:i w:val="0"/>
          <w:iCs w:val="0"/>
        </w:rPr>
        <w:commentReference w:id="58"/>
      </w:r>
      <w:r w:rsidR="00FF3FAC">
        <w:t xml:space="preserve"> </w:t>
      </w:r>
      <w:r>
        <w:t>bouwactiviteiten</w:t>
      </w:r>
    </w:p>
    <w:p w14:paraId="4592B82B" w14:textId="7027EC78" w:rsidR="004B0FF9" w:rsidRDefault="00764CF4" w:rsidP="004B0FF9">
      <w:r w:rsidRPr="00764CF4">
        <w:t>Het</w:t>
      </w:r>
      <w:r w:rsidR="00FF3FAC">
        <w:t xml:space="preserve"> </w:t>
      </w:r>
      <w:r w:rsidRPr="00764CF4">
        <w:t>is</w:t>
      </w:r>
      <w:r w:rsidR="00FF3FAC">
        <w:t xml:space="preserve"> </w:t>
      </w:r>
      <w:r w:rsidRPr="00764CF4">
        <w:t>verboden</w:t>
      </w:r>
      <w:r w:rsidR="00FF3FAC">
        <w:t xml:space="preserve"> </w:t>
      </w:r>
      <w:r w:rsidRPr="00764CF4">
        <w:t>de</w:t>
      </w:r>
      <w:r w:rsidR="00FF3FAC">
        <w:t xml:space="preserve"> </w:t>
      </w:r>
      <w:commentRangeStart w:id="59"/>
      <w:r w:rsidR="004B0FF9">
        <w:t>volgende</w:t>
      </w:r>
      <w:r w:rsidR="00FF3FAC">
        <w:t xml:space="preserve"> </w:t>
      </w:r>
      <w:r w:rsidR="004B0FF9">
        <w:t>bouwactiviteiten</w:t>
      </w:r>
      <w:r w:rsidR="00FF3FAC">
        <w:t xml:space="preserve"> </w:t>
      </w:r>
      <w:commentRangeEnd w:id="59"/>
      <w:r w:rsidR="004E6977">
        <w:rPr>
          <w:rStyle w:val="Verwijzingopmerking"/>
        </w:rPr>
        <w:commentReference w:id="59"/>
      </w:r>
      <w:r w:rsidRPr="00764CF4">
        <w:t>te</w:t>
      </w:r>
      <w:r w:rsidR="00FF3FAC">
        <w:t xml:space="preserve"> </w:t>
      </w:r>
      <w:r w:rsidRPr="00764CF4">
        <w:t>verrichten</w:t>
      </w:r>
      <w:r w:rsidR="004B0FF9">
        <w:t>:</w:t>
      </w:r>
    </w:p>
    <w:p w14:paraId="28B01EBE" w14:textId="20C1DAFA" w:rsidR="004B0FF9" w:rsidRDefault="004B0FF9" w:rsidP="004B0FF9">
      <w:pPr>
        <w:pStyle w:val="Opsommingmetnummering"/>
      </w:pPr>
      <w:r>
        <w:t>a.</w:t>
      </w:r>
      <w:r w:rsidR="00655D85">
        <w:tab/>
      </w:r>
      <w:r>
        <w:t>bouwactiviteiten</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2.</w:t>
      </w:r>
      <w:r w:rsidR="00D26BB9">
        <w:t>29</w:t>
      </w:r>
      <w:r w:rsidR="00FF3FAC">
        <w:t xml:space="preserve"> </w:t>
      </w:r>
      <w:r>
        <w:t>van</w:t>
      </w:r>
      <w:r w:rsidR="00FF3FAC">
        <w:t xml:space="preserve"> </w:t>
      </w:r>
      <w:r>
        <w:t>het</w:t>
      </w:r>
      <w:r w:rsidR="00FF3FAC">
        <w:t xml:space="preserve"> </w:t>
      </w:r>
      <w:r>
        <w:t>Besluit</w:t>
      </w:r>
      <w:r w:rsidR="00FF3FAC">
        <w:t xml:space="preserve"> </w:t>
      </w:r>
      <w:r>
        <w:t>bouwwerken</w:t>
      </w:r>
      <w:r w:rsidR="00FF3FAC">
        <w:t xml:space="preserve"> </w:t>
      </w:r>
      <w:r>
        <w:t>leefomgeving,</w:t>
      </w:r>
      <w:r w:rsidR="00FF3FAC">
        <w:t xml:space="preserve"> </w:t>
      </w:r>
      <w:r>
        <w:t>die</w:t>
      </w:r>
      <w:r w:rsidR="00FF3FAC">
        <w:t xml:space="preserve"> </w:t>
      </w:r>
      <w:r>
        <w:t>niet</w:t>
      </w:r>
      <w:r w:rsidR="00FF3FAC">
        <w:t xml:space="preserve"> </w:t>
      </w:r>
      <w:r>
        <w:t>voldoen</w:t>
      </w:r>
      <w:r w:rsidR="00FF3FAC">
        <w:t xml:space="preserve"> </w:t>
      </w:r>
      <w:r>
        <w:t>aan</w:t>
      </w:r>
      <w:r w:rsidR="00FF3FAC">
        <w:t xml:space="preserve"> </w:t>
      </w:r>
      <w:r>
        <w:t>de</w:t>
      </w:r>
      <w:r w:rsidR="00FF3FAC">
        <w:t xml:space="preserve"> </w:t>
      </w:r>
      <w:r>
        <w:t>eisen</w:t>
      </w:r>
      <w:r w:rsidR="00FF3FAC">
        <w:t xml:space="preserve"> </w:t>
      </w:r>
      <w:r>
        <w:t>in:</w:t>
      </w:r>
    </w:p>
    <w:p w14:paraId="07981FB1" w14:textId="046AC8D5" w:rsidR="004B0FF9" w:rsidRPr="0075029F" w:rsidRDefault="004B0FF9" w:rsidP="004B0FF9">
      <w:pPr>
        <w:pStyle w:val="Opsommingmetnummering"/>
        <w:ind w:left="850"/>
      </w:pPr>
      <w:r w:rsidRPr="0075029F">
        <w:t>1.</w:t>
      </w:r>
      <w:r w:rsidR="00050335">
        <w:tab/>
      </w:r>
      <w:r w:rsidRPr="0075029F">
        <w:t>dat</w:t>
      </w:r>
      <w:r w:rsidR="00FF3FAC">
        <w:t xml:space="preserve"> </w:t>
      </w:r>
      <w:r w:rsidRPr="0075029F">
        <w:t>artikel;</w:t>
      </w:r>
      <w:r w:rsidR="00FF3FAC">
        <w:t xml:space="preserve"> </w:t>
      </w:r>
      <w:r w:rsidRPr="0075029F">
        <w:t>en</w:t>
      </w:r>
    </w:p>
    <w:p w14:paraId="72047368" w14:textId="733A9C4E" w:rsidR="004B0FF9" w:rsidRPr="0075029F" w:rsidRDefault="004B0FF9" w:rsidP="004B0FF9">
      <w:pPr>
        <w:pStyle w:val="Opsommingmetnummering"/>
        <w:ind w:left="850"/>
      </w:pPr>
      <w:r w:rsidRPr="0075029F">
        <w:t>2.</w:t>
      </w:r>
      <w:r w:rsidR="00050335">
        <w:tab/>
      </w:r>
      <w:r w:rsidRPr="0075029F">
        <w:t>de</w:t>
      </w:r>
      <w:r w:rsidR="00FF3FAC">
        <w:t xml:space="preserve"> </w:t>
      </w:r>
      <w:r w:rsidRPr="0075029F">
        <w:t>paragrafen</w:t>
      </w:r>
      <w:r w:rsidR="00FF3FAC">
        <w:t xml:space="preserve"> </w:t>
      </w:r>
      <w:r w:rsidRPr="0075029F">
        <w:t>paragraaf</w:t>
      </w:r>
      <w:r w:rsidR="00FF3FAC">
        <w:t xml:space="preserve"> </w:t>
      </w:r>
      <w:r w:rsidRPr="0075029F">
        <w:t>5.2.2</w:t>
      </w:r>
      <w:r w:rsidR="00FF3FAC">
        <w:t xml:space="preserve"> </w:t>
      </w:r>
      <w:r w:rsidRPr="0075029F">
        <w:t>tot</w:t>
      </w:r>
      <w:r w:rsidR="00FF3FAC">
        <w:t xml:space="preserve"> </w:t>
      </w:r>
      <w:r w:rsidRPr="0075029F">
        <w:t>en</w:t>
      </w:r>
      <w:r w:rsidR="00FF3FAC">
        <w:t xml:space="preserve"> </w:t>
      </w:r>
      <w:r w:rsidRPr="0075029F">
        <w:t>met</w:t>
      </w:r>
      <w:r w:rsidR="00FF3FAC">
        <w:t xml:space="preserve"> </w:t>
      </w:r>
      <w:r w:rsidRPr="0075029F">
        <w:t>paragraaf</w:t>
      </w:r>
      <w:r w:rsidR="00FF3FAC">
        <w:t xml:space="preserve"> </w:t>
      </w:r>
      <w:r w:rsidRPr="0075029F">
        <w:t>5.2.10;</w:t>
      </w:r>
      <w:r w:rsidR="00FF3FAC">
        <w:t xml:space="preserve"> </w:t>
      </w:r>
      <w:r w:rsidRPr="0075029F">
        <w:t>en</w:t>
      </w:r>
    </w:p>
    <w:p w14:paraId="2FCC6022" w14:textId="3853F35B" w:rsidR="004B0FF9" w:rsidRDefault="004B0FF9" w:rsidP="004B0FF9">
      <w:pPr>
        <w:pStyle w:val="Opsommingmetnummering"/>
      </w:pPr>
      <w:r>
        <w:t>b.</w:t>
      </w:r>
      <w:r w:rsidR="00655D85">
        <w:tab/>
      </w:r>
      <w:r>
        <w:t>bouwactiviteiten</w:t>
      </w:r>
      <w:r w:rsidR="00FF3FAC">
        <w:t xml:space="preserve"> </w:t>
      </w:r>
      <w:r>
        <w:t>anders</w:t>
      </w:r>
      <w:r w:rsidR="00FF3FAC">
        <w:t xml:space="preserve"> </w:t>
      </w:r>
      <w:r>
        <w:t>dan</w:t>
      </w:r>
      <w:r w:rsidR="00FF3FAC">
        <w:t xml:space="preserve"> </w:t>
      </w:r>
      <w:r>
        <w:t>de</w:t>
      </w:r>
      <w:r w:rsidR="00FF3FAC">
        <w:t xml:space="preserve"> </w:t>
      </w:r>
      <w:r>
        <w:t>bouwactiviteiten,</w:t>
      </w:r>
      <w:r w:rsidR="00FF3FAC">
        <w:t xml:space="preserve"> </w:t>
      </w:r>
      <w:r>
        <w:t>bedoeld</w:t>
      </w:r>
      <w:r w:rsidR="00FF3FAC">
        <w:t xml:space="preserve"> </w:t>
      </w:r>
      <w:r>
        <w:t>in</w:t>
      </w:r>
      <w:r w:rsidR="00FF3FAC">
        <w:t xml:space="preserve"> </w:t>
      </w:r>
      <w:r>
        <w:t>de</w:t>
      </w:r>
      <w:r w:rsidR="00FF3FAC">
        <w:t xml:space="preserve"> </w:t>
      </w:r>
      <w:r>
        <w:t>paragrafen</w:t>
      </w:r>
      <w:r w:rsidR="00FF3FAC">
        <w:t xml:space="preserve"> </w:t>
      </w:r>
      <w:r>
        <w:t>paragraaf</w:t>
      </w:r>
      <w:r w:rsidR="00FF3FAC">
        <w:t xml:space="preserve"> </w:t>
      </w:r>
      <w:r>
        <w:t>5.2.2</w:t>
      </w:r>
      <w:r w:rsidR="00FF3FAC">
        <w:t xml:space="preserve"> </w:t>
      </w:r>
      <w:r>
        <w:t>tot</w:t>
      </w:r>
      <w:r w:rsidR="00FF3FAC">
        <w:t xml:space="preserve"> </w:t>
      </w:r>
      <w:r>
        <w:t>en</w:t>
      </w:r>
      <w:r w:rsidR="00FF3FAC">
        <w:t xml:space="preserve"> </w:t>
      </w:r>
      <w:r>
        <w:t>met</w:t>
      </w:r>
      <w:r w:rsidR="00FF3FAC">
        <w:t xml:space="preserve"> </w:t>
      </w:r>
      <w:r>
        <w:t>paragraaf</w:t>
      </w:r>
      <w:r w:rsidR="00FF3FAC">
        <w:t xml:space="preserve"> </w:t>
      </w:r>
      <w:r>
        <w:t>5.2.10.</w:t>
      </w:r>
    </w:p>
    <w:p w14:paraId="4E90BBDD" w14:textId="2281A37B" w:rsidR="004B0FF9" w:rsidRPr="009B2509" w:rsidRDefault="004B0FF9" w:rsidP="004B0FF9">
      <w:pPr>
        <w:pStyle w:val="Kop6"/>
      </w:pPr>
      <w:r w:rsidRPr="009B374F">
        <w:t>Artikel</w:t>
      </w:r>
      <w:r w:rsidR="00FF3FAC">
        <w:t xml:space="preserve"> </w:t>
      </w:r>
      <w:r w:rsidRPr="009B374F">
        <w:t>5.</w:t>
      </w:r>
      <w:r w:rsidR="00F47DB0">
        <w:t>1004</w:t>
      </w:r>
      <w:r w:rsidRPr="009B2509">
        <w:tab/>
      </w:r>
      <w:commentRangeStart w:id="60"/>
      <w:r w:rsidRPr="009B2509">
        <w:t>Specifieke</w:t>
      </w:r>
      <w:commentRangeEnd w:id="60"/>
      <w:r w:rsidR="00050335">
        <w:rPr>
          <w:rStyle w:val="Verwijzingopmerking"/>
          <w:rFonts w:eastAsiaTheme="minorHAnsi" w:cstheme="minorBidi"/>
          <w:i w:val="0"/>
          <w:iCs w:val="0"/>
        </w:rPr>
        <w:commentReference w:id="60"/>
      </w:r>
      <w:r w:rsidR="00FF3FAC">
        <w:t xml:space="preserve"> </w:t>
      </w:r>
      <w:r w:rsidRPr="009B2509">
        <w:t>vergunningsvoorschriften</w:t>
      </w:r>
    </w:p>
    <w:p w14:paraId="2183DA04" w14:textId="03F18B44" w:rsidR="004B0FF9" w:rsidRPr="009B2509" w:rsidRDefault="004B0FF9" w:rsidP="004B0FF9">
      <w:r w:rsidRPr="009B2509">
        <w:t>Een</w:t>
      </w:r>
      <w:r w:rsidR="00FF3FAC">
        <w:t xml:space="preserve"> </w:t>
      </w:r>
      <w:r w:rsidRPr="009B2509">
        <w:t>vergunningvoorschrift</w:t>
      </w:r>
      <w:r w:rsidR="00FF3FAC">
        <w:t xml:space="preserve"> </w:t>
      </w:r>
      <w:r w:rsidRPr="009B2509">
        <w:t>over</w:t>
      </w:r>
      <w:r w:rsidR="00FF3FAC">
        <w:t xml:space="preserve"> </w:t>
      </w:r>
      <w:r w:rsidRPr="009B2509">
        <w:t>de</w:t>
      </w:r>
      <w:r w:rsidR="00FF3FAC">
        <w:t xml:space="preserve"> </w:t>
      </w:r>
      <w:r w:rsidRPr="009B2509">
        <w:t>plaats</w:t>
      </w:r>
      <w:r w:rsidR="00FF3FAC">
        <w:t xml:space="preserve"> </w:t>
      </w:r>
      <w:r w:rsidRPr="009B2509">
        <w:t>en</w:t>
      </w:r>
      <w:r w:rsidR="00FF3FAC">
        <w:t xml:space="preserve"> </w:t>
      </w:r>
      <w:r w:rsidRPr="009B2509">
        <w:t>de</w:t>
      </w:r>
      <w:r w:rsidR="00FF3FAC">
        <w:t xml:space="preserve"> </w:t>
      </w:r>
      <w:r w:rsidRPr="009B2509">
        <w:t>afmetingen</w:t>
      </w:r>
      <w:r w:rsidR="00FF3FAC">
        <w:t xml:space="preserve"> </w:t>
      </w:r>
      <w:r w:rsidRPr="009B2509">
        <w:t>van</w:t>
      </w:r>
      <w:r w:rsidR="00FF3FAC">
        <w:t xml:space="preserve"> </w:t>
      </w:r>
      <w:r w:rsidRPr="009B2509">
        <w:t>de</w:t>
      </w:r>
      <w:r w:rsidR="00FF3FAC">
        <w:t xml:space="preserve"> </w:t>
      </w:r>
      <w:r w:rsidRPr="009B2509">
        <w:t>bebouwing,</w:t>
      </w:r>
      <w:r w:rsidR="00FF3FAC">
        <w:t xml:space="preserve"> </w:t>
      </w:r>
      <w:r w:rsidRPr="009B2509">
        <w:t>kan</w:t>
      </w:r>
      <w:r w:rsidR="00FF3FAC">
        <w:t xml:space="preserve"> </w:t>
      </w:r>
      <w:r w:rsidRPr="009B2509">
        <w:t>worden</w:t>
      </w:r>
      <w:r w:rsidR="00FF3FAC">
        <w:t xml:space="preserve"> </w:t>
      </w:r>
      <w:r w:rsidRPr="009B2509">
        <w:t>gesteld</w:t>
      </w:r>
      <w:r w:rsidR="00FF3FAC">
        <w:t xml:space="preserve"> </w:t>
      </w:r>
      <w:r w:rsidRPr="009B2509">
        <w:t>voor:</w:t>
      </w:r>
    </w:p>
    <w:p w14:paraId="5A4F7EED" w14:textId="5B5A3C27" w:rsidR="004B0FF9" w:rsidRPr="009B2509" w:rsidRDefault="004B0FF9" w:rsidP="004B0FF9">
      <w:pPr>
        <w:pStyle w:val="Opsommingmetnummering"/>
      </w:pPr>
      <w:r w:rsidRPr="009B2509">
        <w:t>a.</w:t>
      </w:r>
      <w:r w:rsidRPr="009B2509">
        <w:tab/>
        <w:t>een</w:t>
      </w:r>
      <w:r w:rsidR="00FF3FAC">
        <w:t xml:space="preserve"> </w:t>
      </w:r>
      <w:r w:rsidRPr="009B2509">
        <w:t>samenhangend</w:t>
      </w:r>
      <w:r w:rsidR="00FF3FAC">
        <w:t xml:space="preserve"> </w:t>
      </w:r>
      <w:r w:rsidRPr="009B2509">
        <w:t>straat-</w:t>
      </w:r>
      <w:r w:rsidR="00FF3FAC">
        <w:t xml:space="preserve"> </w:t>
      </w:r>
      <w:r w:rsidRPr="009B2509">
        <w:t>en</w:t>
      </w:r>
      <w:r w:rsidR="00FF3FAC">
        <w:t xml:space="preserve"> </w:t>
      </w:r>
      <w:r w:rsidRPr="009B2509">
        <w:t>bebouwingsbeeld;</w:t>
      </w:r>
    </w:p>
    <w:p w14:paraId="36C54222" w14:textId="4DED0B64" w:rsidR="004B0FF9" w:rsidRPr="009B2509" w:rsidRDefault="004B0FF9" w:rsidP="004B0FF9">
      <w:pPr>
        <w:pStyle w:val="Opsommingmetnummering"/>
      </w:pPr>
      <w:r w:rsidRPr="009B2509">
        <w:t>b.</w:t>
      </w:r>
      <w:r w:rsidRPr="009B2509">
        <w:tab/>
        <w:t>een</w:t>
      </w:r>
      <w:r w:rsidR="00FF3FAC">
        <w:t xml:space="preserve"> </w:t>
      </w:r>
      <w:r w:rsidRPr="009B2509">
        <w:t>goede</w:t>
      </w:r>
      <w:r w:rsidR="00FF3FAC">
        <w:t xml:space="preserve"> </w:t>
      </w:r>
      <w:r w:rsidRPr="009B2509">
        <w:t>woonsituatie;</w:t>
      </w:r>
    </w:p>
    <w:p w14:paraId="4886EBBE" w14:textId="7B0B45F9" w:rsidR="004B0FF9" w:rsidRPr="009B2509" w:rsidRDefault="004B0FF9" w:rsidP="004B0FF9">
      <w:pPr>
        <w:pStyle w:val="Opsommingmetnummering"/>
      </w:pPr>
      <w:r w:rsidRPr="009B2509">
        <w:t>c.</w:t>
      </w:r>
      <w:r w:rsidRPr="009B2509">
        <w:tab/>
        <w:t>de</w:t>
      </w:r>
      <w:r w:rsidR="00FF3FAC">
        <w:t xml:space="preserve"> </w:t>
      </w:r>
      <w:r w:rsidRPr="009B2509">
        <w:t>verkeersveiligheid;</w:t>
      </w:r>
    </w:p>
    <w:p w14:paraId="7B0EA63F" w14:textId="2CAC7723" w:rsidR="004B0FF9" w:rsidRPr="009B2509" w:rsidRDefault="004B0FF9" w:rsidP="004B0FF9">
      <w:pPr>
        <w:pStyle w:val="Opsommingmetnummering"/>
      </w:pPr>
      <w:r w:rsidRPr="009B2509">
        <w:t>d.</w:t>
      </w:r>
      <w:r w:rsidRPr="009B2509">
        <w:tab/>
        <w:t>de</w:t>
      </w:r>
      <w:r w:rsidR="00FF3FAC">
        <w:t xml:space="preserve"> </w:t>
      </w:r>
      <w:r w:rsidRPr="009B2509">
        <w:t>sociale</w:t>
      </w:r>
      <w:r w:rsidR="00FF3FAC">
        <w:t xml:space="preserve"> </w:t>
      </w:r>
      <w:r w:rsidRPr="009B2509">
        <w:t>veiligheid;</w:t>
      </w:r>
      <w:r w:rsidR="00FF3FAC">
        <w:t xml:space="preserve"> </w:t>
      </w:r>
      <w:r w:rsidRPr="009B2509">
        <w:t>en</w:t>
      </w:r>
    </w:p>
    <w:p w14:paraId="7C0CB100" w14:textId="44F48433" w:rsidR="004B0FF9" w:rsidRPr="009B2509" w:rsidRDefault="004B0FF9" w:rsidP="004B0FF9">
      <w:pPr>
        <w:pStyle w:val="Opsommingmetnummering"/>
      </w:pPr>
      <w:r w:rsidRPr="009B2509">
        <w:t>e.</w:t>
      </w:r>
      <w:r w:rsidRPr="009B2509">
        <w:tab/>
        <w:t>de</w:t>
      </w:r>
      <w:r w:rsidR="00FF3FAC">
        <w:t xml:space="preserve"> </w:t>
      </w:r>
      <w:r w:rsidRPr="009B2509">
        <w:t>gebruiksmogelijkheden</w:t>
      </w:r>
      <w:r w:rsidR="00FF3FAC">
        <w:t xml:space="preserve"> </w:t>
      </w:r>
      <w:r w:rsidRPr="009B2509">
        <w:t>van</w:t>
      </w:r>
      <w:r w:rsidR="00FF3FAC">
        <w:t xml:space="preserve"> </w:t>
      </w:r>
      <w:r w:rsidRPr="009B2509">
        <w:t>de</w:t>
      </w:r>
      <w:r w:rsidR="00FF3FAC">
        <w:t xml:space="preserve"> </w:t>
      </w:r>
      <w:r w:rsidRPr="009B2509">
        <w:t>aangrenzende</w:t>
      </w:r>
      <w:r w:rsidR="00FF3FAC">
        <w:t xml:space="preserve"> </w:t>
      </w:r>
      <w:r w:rsidRPr="009B2509">
        <w:t>gronden.</w:t>
      </w:r>
    </w:p>
    <w:p w14:paraId="6B13177A" w14:textId="101F1581" w:rsidR="003876F0" w:rsidRDefault="003876F0" w:rsidP="00107B09">
      <w:pPr>
        <w:pStyle w:val="Kop3"/>
      </w:pPr>
      <w:commentRangeStart w:id="61"/>
      <w:r>
        <w:t>Paragraaf</w:t>
      </w:r>
      <w:r w:rsidR="00FF3FAC">
        <w:t xml:space="preserve"> </w:t>
      </w:r>
      <w:r>
        <w:t>5.2.</w:t>
      </w:r>
      <w:r w:rsidR="00B330CE">
        <w:t>3</w:t>
      </w:r>
      <w:r>
        <w:tab/>
        <w:t>Hoofdgebouw</w:t>
      </w:r>
      <w:r w:rsidR="00FF3FAC">
        <w:t xml:space="preserve"> </w:t>
      </w:r>
      <w:r>
        <w:t>bouwen</w:t>
      </w:r>
      <w:r w:rsidR="00FF3FAC">
        <w:t xml:space="preserve"> </w:t>
      </w:r>
      <w:r w:rsidR="00B330CE">
        <w:t>–</w:t>
      </w:r>
      <w:r w:rsidR="00FF3FAC">
        <w:t xml:space="preserve"> </w:t>
      </w:r>
      <w:r w:rsidR="00B330CE">
        <w:t>categorie</w:t>
      </w:r>
      <w:r w:rsidR="00FF3FAC">
        <w:t xml:space="preserve"> </w:t>
      </w:r>
      <w:r w:rsidR="00B330CE">
        <w:t>II</w:t>
      </w:r>
      <w:commentRangeEnd w:id="61"/>
      <w:r w:rsidR="00AA453B">
        <w:rPr>
          <w:rStyle w:val="Verwijzingopmerking"/>
          <w:rFonts w:eastAsiaTheme="minorHAnsi" w:cstheme="minorBidi"/>
          <w:b w:val="0"/>
          <w:bCs w:val="0"/>
        </w:rPr>
        <w:commentReference w:id="61"/>
      </w:r>
    </w:p>
    <w:p w14:paraId="25B4EF4F" w14:textId="008F9558" w:rsidR="003876F0" w:rsidRDefault="003876F0" w:rsidP="003A78EE">
      <w:pPr>
        <w:pStyle w:val="Kop6"/>
      </w:pPr>
      <w:r>
        <w:t>Artikel</w:t>
      </w:r>
      <w:r w:rsidR="00FF3FAC">
        <w:t xml:space="preserve"> </w:t>
      </w:r>
      <w:r>
        <w:t>5.</w:t>
      </w:r>
      <w:r w:rsidR="00F47DB0">
        <w:t>1005</w:t>
      </w:r>
      <w:r>
        <w:tab/>
        <w:t>Toepassingsbereik</w:t>
      </w:r>
    </w:p>
    <w:p w14:paraId="6239851E" w14:textId="28717F7D" w:rsidR="003876F0" w:rsidRDefault="005D326C" w:rsidP="005D326C">
      <w:r>
        <w:t>Deze</w:t>
      </w:r>
      <w:r w:rsidR="00FF3FAC">
        <w:t xml:space="preserve"> </w:t>
      </w:r>
      <w:r>
        <w:t>paragraaf</w:t>
      </w:r>
      <w:r w:rsidR="00FF3FAC">
        <w:t xml:space="preserve"> </w:t>
      </w:r>
      <w:r>
        <w:t>gaat</w:t>
      </w:r>
      <w:r w:rsidR="00FF3FAC">
        <w:t xml:space="preserve"> </w:t>
      </w:r>
      <w:r>
        <w:t>over</w:t>
      </w:r>
      <w:r w:rsidR="00FF3FAC">
        <w:t xml:space="preserve"> </w:t>
      </w:r>
      <w:r>
        <w:t>het</w:t>
      </w:r>
      <w:r w:rsidR="00FF3FAC">
        <w:t xml:space="preserve"> </w:t>
      </w:r>
      <w:r>
        <w:t>bouwen</w:t>
      </w:r>
      <w:r w:rsidR="00FF3FAC">
        <w:t xml:space="preserve"> </w:t>
      </w:r>
      <w:r>
        <w:t>van</w:t>
      </w:r>
      <w:r w:rsidR="00FF3FAC">
        <w:t xml:space="preserve"> </w:t>
      </w:r>
      <w:r>
        <w:t>hoofdgebouwen</w:t>
      </w:r>
      <w:r w:rsidR="00FF3FAC">
        <w:t xml:space="preserve"> </w:t>
      </w:r>
      <w:r w:rsidR="00AA35F1" w:rsidRPr="00AA35F1">
        <w:t>binnen</w:t>
      </w:r>
      <w:r w:rsidR="00FF3FAC">
        <w:t xml:space="preserve"> </w:t>
      </w:r>
      <w:commentRangeStart w:id="62"/>
      <w:commentRangeStart w:id="63"/>
      <w:r w:rsidR="00AA35F1" w:rsidRPr="00553463">
        <w:rPr>
          <w:rStyle w:val="Noemer"/>
        </w:rPr>
        <w:t>Woongebied-Transformatie</w:t>
      </w:r>
      <w:commentRangeEnd w:id="62"/>
      <w:r w:rsidR="00E5693E">
        <w:rPr>
          <w:rStyle w:val="Verwijzingopmerking"/>
        </w:rPr>
        <w:commentReference w:id="62"/>
      </w:r>
      <w:commentRangeEnd w:id="63"/>
      <w:r w:rsidR="00E5693E">
        <w:rPr>
          <w:rStyle w:val="Verwijzingopmerking"/>
        </w:rPr>
        <w:commentReference w:id="63"/>
      </w:r>
      <w:r>
        <w:t>.</w:t>
      </w:r>
    </w:p>
    <w:p w14:paraId="29B2B7EF" w14:textId="726222DC" w:rsidR="003876F0" w:rsidRDefault="003876F0" w:rsidP="003A78EE">
      <w:pPr>
        <w:pStyle w:val="Kop6"/>
      </w:pPr>
      <w:r>
        <w:lastRenderedPageBreak/>
        <w:t>Artikel</w:t>
      </w:r>
      <w:r w:rsidR="00FF3FAC">
        <w:t xml:space="preserve"> </w:t>
      </w:r>
      <w:r>
        <w:t>5.</w:t>
      </w:r>
      <w:r w:rsidR="00F47DB0">
        <w:t>1006</w:t>
      </w:r>
      <w:r>
        <w:tab/>
      </w:r>
      <w:commentRangeStart w:id="64"/>
      <w:r>
        <w:t>Oogmerken</w:t>
      </w:r>
      <w:commentRangeEnd w:id="64"/>
      <w:r w:rsidR="00553463">
        <w:rPr>
          <w:rStyle w:val="Verwijzingopmerking"/>
          <w:rFonts w:eastAsiaTheme="minorHAnsi" w:cstheme="minorBidi"/>
          <w:i w:val="0"/>
          <w:iCs w:val="0"/>
        </w:rPr>
        <w:commentReference w:id="64"/>
      </w:r>
    </w:p>
    <w:p w14:paraId="3E66ADE2" w14:textId="0AB9E021"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rsidR="00151B30">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2358A423" w14:textId="33C8DEDC"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stedenbouwkundige</w:t>
      </w:r>
      <w:r w:rsidR="00FF3FAC">
        <w:t xml:space="preserve"> </w:t>
      </w:r>
      <w:r w:rsidR="005D326C">
        <w:t>waarden;</w:t>
      </w:r>
    </w:p>
    <w:p w14:paraId="54845485" w14:textId="70E5C6D2"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architectonische</w:t>
      </w:r>
      <w:r w:rsidR="00FF3FAC">
        <w:t xml:space="preserve"> </w:t>
      </w:r>
      <w:r w:rsidR="005D326C">
        <w:t>kwaliteit</w:t>
      </w:r>
      <w:r w:rsidR="00FF3FAC">
        <w:t xml:space="preserve"> </w:t>
      </w:r>
      <w:r w:rsidR="005D326C">
        <w:t>van</w:t>
      </w:r>
      <w:r w:rsidR="00FF3FAC">
        <w:t xml:space="preserve"> </w:t>
      </w:r>
      <w:r w:rsidR="005D326C">
        <w:t>bouwwerken;</w:t>
      </w:r>
    </w:p>
    <w:p w14:paraId="12BC7EA5" w14:textId="33BBCE4E" w:rsidR="00E13943" w:rsidRDefault="00E13943" w:rsidP="006B3802">
      <w:pPr>
        <w:pStyle w:val="Opsommingmetnummering"/>
      </w:pPr>
      <w:r>
        <w:t>c.</w:t>
      </w:r>
      <w:r>
        <w:tab/>
      </w:r>
      <w:r w:rsidR="005D326C">
        <w:t>het</w:t>
      </w:r>
      <w:r w:rsidR="00FF3FAC">
        <w:t xml:space="preserve"> </w:t>
      </w:r>
      <w:r w:rsidR="005D326C">
        <w:t>beschermen</w:t>
      </w:r>
      <w:r w:rsidR="00FF3FAC">
        <w:t xml:space="preserve"> </w:t>
      </w:r>
      <w:r w:rsidR="005D326C">
        <w:t>van</w:t>
      </w:r>
      <w:r w:rsidR="00FF3FAC">
        <w:t xml:space="preserve"> </w:t>
      </w:r>
      <w:r w:rsidR="005D326C">
        <w:t>het</w:t>
      </w:r>
      <w:r w:rsidR="00FF3FAC">
        <w:t xml:space="preserve"> </w:t>
      </w:r>
      <w:r w:rsidR="005D326C">
        <w:t>woon-</w:t>
      </w:r>
      <w:r w:rsidR="00FF3FAC">
        <w:t xml:space="preserve"> </w:t>
      </w:r>
      <w:r w:rsidR="005D326C">
        <w:t>en</w:t>
      </w:r>
      <w:r w:rsidR="00FF3FAC">
        <w:t xml:space="preserve"> </w:t>
      </w:r>
      <w:r w:rsidR="005D326C">
        <w:t>leefklimaat;</w:t>
      </w:r>
      <w:r w:rsidR="00FF3FAC">
        <w:t xml:space="preserve"> </w:t>
      </w:r>
      <w:r w:rsidR="005D326C">
        <w:t>en</w:t>
      </w:r>
    </w:p>
    <w:p w14:paraId="63CA7DD4" w14:textId="5396AEEA" w:rsidR="003876F0" w:rsidRDefault="00E13943" w:rsidP="006B3802">
      <w:pPr>
        <w:pStyle w:val="Opsommingmetnummering"/>
      </w:pPr>
      <w:r>
        <w:t>d.</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p>
    <w:p w14:paraId="1A687D4E" w14:textId="12BDCB39" w:rsidR="003876F0" w:rsidRDefault="003876F0" w:rsidP="003A78EE">
      <w:pPr>
        <w:pStyle w:val="Kop6"/>
      </w:pPr>
      <w:r>
        <w:t>Artikel</w:t>
      </w:r>
      <w:r w:rsidR="00FF3FAC">
        <w:t xml:space="preserve"> </w:t>
      </w:r>
      <w:r>
        <w:t>5.</w:t>
      </w:r>
      <w:r w:rsidR="00F47DB0">
        <w:t>1007</w:t>
      </w:r>
      <w:r>
        <w:tab/>
        <w:t>Aanwijzing</w:t>
      </w:r>
      <w:r w:rsidR="00FF3FAC">
        <w:t xml:space="preserve"> </w:t>
      </w:r>
      <w:r>
        <w:t>vergunningplichtige</w:t>
      </w:r>
      <w:r w:rsidR="00FF3FAC">
        <w:t xml:space="preserve"> </w:t>
      </w:r>
      <w:r>
        <w:t>gevallen</w:t>
      </w:r>
    </w:p>
    <w:p w14:paraId="39C489AA" w14:textId="0AAF20A7" w:rsidR="00B9222A"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r>
        <w:t>een</w:t>
      </w:r>
      <w:r w:rsidR="00FF3FAC">
        <w:t xml:space="preserve"> </w:t>
      </w:r>
      <w:commentRangeStart w:id="65"/>
      <w:r>
        <w:t>hoofdgebouw</w:t>
      </w:r>
      <w:r w:rsidR="00FF3FAC">
        <w:t xml:space="preserve"> </w:t>
      </w:r>
      <w:r>
        <w:t>te</w:t>
      </w:r>
      <w:r w:rsidR="00FF3FAC">
        <w:t xml:space="preserve"> </w:t>
      </w:r>
      <w:r>
        <w:t>bouwen</w:t>
      </w:r>
      <w:commentRangeEnd w:id="65"/>
      <w:r w:rsidR="00372789">
        <w:rPr>
          <w:rStyle w:val="Verwijzingopmerking"/>
        </w:rPr>
        <w:commentReference w:id="65"/>
      </w:r>
      <w:r w:rsidR="00FF3FAC">
        <w:t xml:space="preserve"> </w:t>
      </w:r>
      <w:r w:rsidR="00C84C8C" w:rsidRPr="00C84C8C">
        <w:t>binnen</w:t>
      </w:r>
      <w:r w:rsidR="00FF3FAC">
        <w:t xml:space="preserve"> </w:t>
      </w:r>
      <w:commentRangeStart w:id="66"/>
      <w:r w:rsidR="00C84C8C" w:rsidRPr="00C84C8C">
        <w:t>Woongebied-Transformatie</w:t>
      </w:r>
      <w:commentRangeEnd w:id="66"/>
      <w:r w:rsidR="006F614A">
        <w:rPr>
          <w:rStyle w:val="Verwijzingopmerking"/>
        </w:rPr>
        <w:commentReference w:id="66"/>
      </w:r>
      <w:r w:rsidR="00C84C8C" w:rsidRPr="00C84C8C">
        <w:t>.</w:t>
      </w:r>
    </w:p>
    <w:p w14:paraId="75EDC24D" w14:textId="2FD1DD27" w:rsidR="00FE57B7" w:rsidRDefault="00FE57B7" w:rsidP="00FE57B7">
      <w:pPr>
        <w:pStyle w:val="Kop6"/>
      </w:pPr>
      <w:r>
        <w:t>Artikel</w:t>
      </w:r>
      <w:r w:rsidR="00FF3FAC">
        <w:t xml:space="preserve"> </w:t>
      </w:r>
      <w:r>
        <w:t>5.</w:t>
      </w:r>
      <w:r w:rsidR="00F47DB0">
        <w:t>1008</w:t>
      </w:r>
      <w:r>
        <w:tab/>
        <w:t>Bijzondere</w:t>
      </w:r>
      <w:r w:rsidR="00FF3FAC">
        <w:t xml:space="preserve"> </w:t>
      </w:r>
      <w:r>
        <w:t>aanvraagvereisten</w:t>
      </w:r>
      <w:r w:rsidR="00FF3FAC">
        <w:t xml:space="preserve"> </w:t>
      </w:r>
      <w:r>
        <w:t>omgevingsvergunning</w:t>
      </w:r>
    </w:p>
    <w:p w14:paraId="3D43FA23" w14:textId="2C25718A" w:rsidR="00FE57B7" w:rsidRDefault="00FE57B7" w:rsidP="00FE57B7">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5.</w:t>
      </w:r>
      <w:r w:rsidR="008A573F">
        <w:t>1007</w:t>
      </w:r>
      <w:r>
        <w:t>,</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73DFD56C" w14:textId="51D8054C" w:rsidR="00FE57B7" w:rsidRDefault="00FE57B7" w:rsidP="00FE57B7">
      <w:pPr>
        <w:pStyle w:val="Opsommingmetnummering"/>
      </w:pPr>
      <w:r>
        <w:t>a.</w:t>
      </w:r>
      <w:r>
        <w:tab/>
        <w:t>de</w:t>
      </w:r>
      <w:r w:rsidR="00FF3FAC">
        <w:t xml:space="preserve"> </w:t>
      </w:r>
      <w:r>
        <w:t>plattegronden</w:t>
      </w:r>
      <w:r w:rsidR="00FF3FAC">
        <w:t xml:space="preserve"> </w:t>
      </w:r>
      <w:r>
        <w:t>van</w:t>
      </w:r>
      <w:r w:rsidR="00FF3FAC">
        <w:t xml:space="preserve"> </w:t>
      </w:r>
      <w:r>
        <w:t>alle</w:t>
      </w:r>
      <w:r w:rsidR="00FF3FAC">
        <w:t xml:space="preserve"> </w:t>
      </w:r>
      <w:r>
        <w:t>verdiepingen</w:t>
      </w:r>
      <w:r w:rsidR="00FF3FAC">
        <w:t xml:space="preserve"> </w:t>
      </w:r>
      <w:r>
        <w:t>en</w:t>
      </w:r>
      <w:r w:rsidR="00FF3FAC">
        <w:t xml:space="preserve"> </w:t>
      </w:r>
      <w:r>
        <w:t>een</w:t>
      </w:r>
      <w:r w:rsidR="00FF3FAC">
        <w:t xml:space="preserve"> </w:t>
      </w:r>
      <w:r>
        <w:t>doorsnedetekening</w:t>
      </w:r>
      <w:r w:rsidR="00FF3FAC">
        <w:t xml:space="preserve"> </w:t>
      </w:r>
      <w:r>
        <w:t>voor</w:t>
      </w:r>
      <w:r w:rsidR="00FF3FAC">
        <w:t xml:space="preserve"> </w:t>
      </w:r>
      <w:r>
        <w:t>de</w:t>
      </w:r>
      <w:r w:rsidR="00FF3FAC">
        <w:t xml:space="preserve"> </w:t>
      </w:r>
      <w:r>
        <w:t>nieuwe</w:t>
      </w:r>
      <w:r w:rsidR="00FF3FAC">
        <w:t xml:space="preserve"> </w:t>
      </w:r>
      <w:r>
        <w:t>situatie</w:t>
      </w:r>
      <w:r w:rsidR="00FF3FAC">
        <w:t xml:space="preserve"> </w:t>
      </w:r>
      <w:r>
        <w:t>en,</w:t>
      </w:r>
      <w:r w:rsidR="00FF3FAC">
        <w:t xml:space="preserve"> </w:t>
      </w:r>
      <w:r>
        <w:t>voor</w:t>
      </w:r>
      <w:r w:rsidR="00FF3FAC">
        <w:t xml:space="preserve"> </w:t>
      </w:r>
      <w:r>
        <w:t>zover</w:t>
      </w:r>
      <w:r w:rsidR="00FF3FAC">
        <w:t xml:space="preserve"> </w:t>
      </w:r>
      <w:r>
        <w:t>daarvan</w:t>
      </w:r>
      <w:r w:rsidR="00FF3FAC">
        <w:t xml:space="preserve"> </w:t>
      </w:r>
      <w:r>
        <w:t>sprake</w:t>
      </w:r>
      <w:r w:rsidR="00FF3FAC">
        <w:t xml:space="preserve"> </w:t>
      </w:r>
      <w:r>
        <w:t>is,</w:t>
      </w:r>
      <w:r w:rsidR="00FF3FAC">
        <w:t xml:space="preserve"> </w:t>
      </w:r>
      <w:r>
        <w:t>de</w:t>
      </w:r>
      <w:r w:rsidR="00FF3FAC">
        <w:t xml:space="preserve"> </w:t>
      </w:r>
      <w:r>
        <w:t>bestaande</w:t>
      </w:r>
      <w:r w:rsidR="00FF3FAC">
        <w:t xml:space="preserve"> </w:t>
      </w:r>
      <w:r>
        <w:t>situatie;</w:t>
      </w:r>
    </w:p>
    <w:p w14:paraId="6D0B7FBA" w14:textId="27B86BA5" w:rsidR="00FE57B7" w:rsidRDefault="00FE57B7" w:rsidP="00FE57B7">
      <w:pPr>
        <w:pStyle w:val="Opsommingmetnummering"/>
      </w:pPr>
      <w:r>
        <w:t>b.</w:t>
      </w:r>
      <w:r>
        <w:tab/>
        <w:t>het</w:t>
      </w:r>
      <w:r w:rsidR="00FF3FAC">
        <w:t xml:space="preserve"> </w:t>
      </w:r>
      <w:r>
        <w:t>beoogde</w:t>
      </w:r>
      <w:r w:rsidR="00FF3FAC">
        <w:t xml:space="preserve"> </w:t>
      </w:r>
      <w:r>
        <w:t>gebruik</w:t>
      </w:r>
      <w:r w:rsidR="00FF3FAC">
        <w:t xml:space="preserve"> </w:t>
      </w:r>
      <w:r>
        <w:t>van</w:t>
      </w:r>
      <w:r w:rsidR="00FF3FAC">
        <w:t xml:space="preserve"> </w:t>
      </w:r>
      <w:r>
        <w:t>het</w:t>
      </w:r>
      <w:r w:rsidR="00FF3FAC">
        <w:t xml:space="preserve"> </w:t>
      </w:r>
      <w:r>
        <w:t>bouwwerk</w:t>
      </w:r>
      <w:r w:rsidR="00FF3FAC">
        <w:t xml:space="preserve"> </w:t>
      </w:r>
      <w:r>
        <w:t>en</w:t>
      </w:r>
      <w:r w:rsidR="00FF3FAC">
        <w:t xml:space="preserve"> </w:t>
      </w:r>
      <w:r>
        <w:t>de</w:t>
      </w:r>
      <w:r w:rsidR="00FF3FAC">
        <w:t xml:space="preserve"> </w:t>
      </w:r>
      <w:r>
        <w:t>bijbehorende</w:t>
      </w:r>
      <w:r w:rsidR="00FF3FAC">
        <w:t xml:space="preserve"> </w:t>
      </w:r>
      <w:r>
        <w:t>gronden</w:t>
      </w:r>
      <w:r w:rsidR="00FF3FAC">
        <w:t xml:space="preserve"> </w:t>
      </w:r>
      <w:r>
        <w:t>waarop</w:t>
      </w:r>
      <w:r w:rsidR="00FF3FAC">
        <w:t xml:space="preserve"> </w:t>
      </w:r>
      <w:r>
        <w:t>de</w:t>
      </w:r>
      <w:r w:rsidR="00FF3FAC">
        <w:t xml:space="preserve"> </w:t>
      </w:r>
      <w:r>
        <w:t>aanvraag</w:t>
      </w:r>
      <w:r w:rsidR="00FF3FAC">
        <w:t xml:space="preserve"> </w:t>
      </w:r>
      <w:r>
        <w:t>betrekking</w:t>
      </w:r>
      <w:r w:rsidR="00FF3FAC">
        <w:t xml:space="preserve"> </w:t>
      </w:r>
      <w:r>
        <w:t>heeft;</w:t>
      </w:r>
    </w:p>
    <w:p w14:paraId="6D2FE732" w14:textId="476F5F4F" w:rsidR="00FE57B7" w:rsidRDefault="00FE57B7" w:rsidP="00FE57B7">
      <w:pPr>
        <w:pStyle w:val="Opsommingmetnummering"/>
      </w:pPr>
      <w:r>
        <w:t>c.</w:t>
      </w:r>
      <w:r>
        <w:tab/>
        <w:t>een</w:t>
      </w:r>
      <w:r w:rsidR="00FF3FAC">
        <w:t xml:space="preserve"> </w:t>
      </w:r>
      <w:r>
        <w:t>opgave</w:t>
      </w:r>
      <w:r w:rsidR="00FF3FAC">
        <w:t xml:space="preserve"> </w:t>
      </w:r>
      <w:r>
        <w:t>van</w:t>
      </w:r>
      <w:r w:rsidR="00FF3FAC">
        <w:t xml:space="preserve"> </w:t>
      </w:r>
      <w:r>
        <w:t>de</w:t>
      </w:r>
      <w:r w:rsidR="00FF3FAC">
        <w:t xml:space="preserve"> </w:t>
      </w:r>
      <w:r>
        <w:t>bruto</w:t>
      </w:r>
      <w:r w:rsidR="00FF3FAC">
        <w:t xml:space="preserve"> </w:t>
      </w:r>
      <w:r>
        <w:t>inhoud</w:t>
      </w:r>
      <w:r w:rsidR="00FF3FAC">
        <w:t xml:space="preserve"> </w:t>
      </w:r>
      <w:r>
        <w:t>in</w:t>
      </w:r>
      <w:r w:rsidR="00FF3FAC">
        <w:t xml:space="preserve"> </w:t>
      </w:r>
      <w:r>
        <w:t>m3</w:t>
      </w:r>
      <w:r w:rsidR="00FF3FAC">
        <w:t xml:space="preserve"> </w:t>
      </w:r>
      <w:r>
        <w:t>en</w:t>
      </w:r>
      <w:r w:rsidR="00FF3FAC">
        <w:t xml:space="preserve"> </w:t>
      </w:r>
      <w:r>
        <w:t>de</w:t>
      </w:r>
      <w:r w:rsidR="00FF3FAC">
        <w:t xml:space="preserve"> </w:t>
      </w:r>
      <w:r>
        <w:t>bruto</w:t>
      </w:r>
      <w:r w:rsidR="00FF3FAC">
        <w:t xml:space="preserve"> </w:t>
      </w:r>
      <w:r>
        <w:t>vloeroppervlakte</w:t>
      </w:r>
      <w:r w:rsidR="00FF3FAC">
        <w:t xml:space="preserve"> </w:t>
      </w:r>
      <w:r>
        <w:t>in</w:t>
      </w:r>
      <w:r w:rsidR="00FF3FAC">
        <w:t xml:space="preserve"> </w:t>
      </w:r>
      <w:r>
        <w:t>m</w:t>
      </w:r>
      <w:r w:rsidRPr="005D22B8">
        <w:rPr>
          <w:vertAlign w:val="superscript"/>
        </w:rPr>
        <w:t>2</w:t>
      </w:r>
      <w:r>
        <w:t>;</w:t>
      </w:r>
    </w:p>
    <w:p w14:paraId="61C56744" w14:textId="3B6FA478" w:rsidR="00FE57B7" w:rsidRDefault="00FE57B7" w:rsidP="00FE57B7">
      <w:pPr>
        <w:pStyle w:val="Opsommingmetnummering"/>
      </w:pPr>
      <w:r>
        <w:t>d.</w:t>
      </w:r>
      <w:r>
        <w:tab/>
        <w:t>een</w:t>
      </w:r>
      <w:r w:rsidR="00FF3FAC">
        <w:t xml:space="preserve"> </w:t>
      </w:r>
      <w:r>
        <w:t>situatietekening</w:t>
      </w:r>
      <w:r w:rsidR="00FF3FAC">
        <w:t xml:space="preserve"> </w:t>
      </w:r>
      <w:r>
        <w:t>van</w:t>
      </w:r>
      <w:r w:rsidR="00FF3FAC">
        <w:t xml:space="preserve"> </w:t>
      </w:r>
      <w:r>
        <w:t>de</w:t>
      </w:r>
      <w:r w:rsidR="00FF3FAC">
        <w:t xml:space="preserve"> </w:t>
      </w:r>
      <w:r>
        <w:t>bestaande</w:t>
      </w:r>
      <w:r w:rsidR="00FF3FAC">
        <w:t xml:space="preserve"> </w:t>
      </w:r>
      <w:r>
        <w:t>toestanden</w:t>
      </w:r>
      <w:r w:rsidR="00FF3FAC">
        <w:t xml:space="preserve"> </w:t>
      </w:r>
      <w:r>
        <w:t>een</w:t>
      </w:r>
      <w:r w:rsidR="00FF3FAC">
        <w:t xml:space="preserve"> </w:t>
      </w:r>
      <w:r>
        <w:t>situatietekening</w:t>
      </w:r>
      <w:r w:rsidR="00FF3FAC">
        <w:t xml:space="preserve"> </w:t>
      </w:r>
      <w:r>
        <w:t>van</w:t>
      </w:r>
      <w:r w:rsidR="00FF3FAC">
        <w:t xml:space="preserve"> </w:t>
      </w:r>
      <w:r>
        <w:t>de</w:t>
      </w:r>
      <w:r w:rsidR="00FF3FAC">
        <w:t xml:space="preserve"> </w:t>
      </w:r>
      <w:r>
        <w:t>nieuwe</w:t>
      </w:r>
      <w:r w:rsidR="00FF3FAC">
        <w:t xml:space="preserve"> </w:t>
      </w:r>
      <w:r>
        <w:t>toestand</w:t>
      </w:r>
      <w:r w:rsidR="00FF3FAC">
        <w:t xml:space="preserve"> </w:t>
      </w:r>
      <w:r>
        <w:t>met</w:t>
      </w:r>
      <w:r w:rsidR="00FF3FAC">
        <w:t xml:space="preserve"> </w:t>
      </w:r>
      <w:r>
        <w:t>daarop</w:t>
      </w:r>
      <w:r w:rsidR="00FF3FAC">
        <w:t xml:space="preserve"> </w:t>
      </w:r>
      <w:r>
        <w:t>de</w:t>
      </w:r>
      <w:r w:rsidR="00FF3FAC">
        <w:t xml:space="preserve"> </w:t>
      </w:r>
      <w:r>
        <w:t>afmetingen</w:t>
      </w:r>
      <w:r w:rsidR="00FF3FAC">
        <w:t xml:space="preserve"> </w:t>
      </w:r>
      <w:r>
        <w:t>van</w:t>
      </w:r>
      <w:r w:rsidR="00FF3FAC">
        <w:t xml:space="preserve"> </w:t>
      </w:r>
      <w:r>
        <w:t>het</w:t>
      </w:r>
      <w:r w:rsidR="00FF3FAC">
        <w:t xml:space="preserve"> </w:t>
      </w:r>
      <w:r>
        <w:t>perceel</w:t>
      </w:r>
      <w:r w:rsidR="00FF3FAC">
        <w:t xml:space="preserve"> </w:t>
      </w:r>
      <w:r>
        <w:t>en</w:t>
      </w:r>
      <w:r w:rsidR="00FF3FAC">
        <w:t xml:space="preserve"> </w:t>
      </w:r>
      <w:r>
        <w:t>het</w:t>
      </w:r>
      <w:r w:rsidR="00FF3FAC">
        <w:t xml:space="preserve"> </w:t>
      </w:r>
      <w:r>
        <w:t>bebouwd</w:t>
      </w:r>
      <w:r w:rsidR="00FF3FAC">
        <w:t xml:space="preserve"> </w:t>
      </w:r>
      <w:r>
        <w:t>oppervlak,</w:t>
      </w:r>
      <w:r w:rsidR="00FF3FAC">
        <w:t xml:space="preserve"> </w:t>
      </w:r>
      <w:r>
        <w:t>en</w:t>
      </w:r>
      <w:r w:rsidR="00FF3FAC">
        <w:t xml:space="preserve"> </w:t>
      </w:r>
      <w:r>
        <w:t>de</w:t>
      </w:r>
      <w:r w:rsidR="00FF3FAC">
        <w:t xml:space="preserve"> </w:t>
      </w:r>
      <w:r>
        <w:t>situering</w:t>
      </w:r>
      <w:r w:rsidR="00FF3FAC">
        <w:t xml:space="preserve"> </w:t>
      </w:r>
      <w:r>
        <w:t>van</w:t>
      </w:r>
      <w:r w:rsidR="00FF3FAC">
        <w:t xml:space="preserve"> </w:t>
      </w:r>
      <w:r>
        <w:t>het</w:t>
      </w:r>
      <w:r w:rsidR="00FF3FAC">
        <w:t xml:space="preserve"> </w:t>
      </w:r>
      <w:r>
        <w:t>bouwwerk</w:t>
      </w:r>
      <w:r w:rsidR="00FF3FAC">
        <w:t xml:space="preserve"> </w:t>
      </w:r>
      <w:r>
        <w:t>ten</w:t>
      </w:r>
      <w:r w:rsidR="00FF3FAC">
        <w:t xml:space="preserve"> </w:t>
      </w:r>
      <w:r>
        <w:t>opzichte</w:t>
      </w:r>
      <w:r w:rsidR="00FF3FAC">
        <w:t xml:space="preserve"> </w:t>
      </w:r>
      <w:r>
        <w:t>van</w:t>
      </w:r>
      <w:r w:rsidR="00FF3FAC">
        <w:t xml:space="preserve"> </w:t>
      </w:r>
      <w:r>
        <w:t>de</w:t>
      </w:r>
      <w:r w:rsidR="00FF3FAC">
        <w:t xml:space="preserve"> </w:t>
      </w:r>
      <w:r>
        <w:t>perceelsgrenzen</w:t>
      </w:r>
      <w:r w:rsidR="00FF3FAC">
        <w:t xml:space="preserve"> </w:t>
      </w:r>
      <w:r>
        <w:t>en</w:t>
      </w:r>
      <w:r w:rsidR="00FF3FAC">
        <w:t xml:space="preserve"> </w:t>
      </w:r>
      <w:r>
        <w:t>de</w:t>
      </w:r>
      <w:r w:rsidR="00FF3FAC">
        <w:t xml:space="preserve"> </w:t>
      </w:r>
      <w:r>
        <w:t>wegzijde;</w:t>
      </w:r>
      <w:r w:rsidR="00FF3FAC">
        <w:t xml:space="preserve"> </w:t>
      </w:r>
      <w:r>
        <w:t>en</w:t>
      </w:r>
    </w:p>
    <w:p w14:paraId="652C7DCE" w14:textId="53BC6B39" w:rsidR="006C2948" w:rsidRDefault="00FE57B7" w:rsidP="006C2948">
      <w:pPr>
        <w:pStyle w:val="Opsommingmetnummering"/>
      </w:pPr>
      <w:r>
        <w:t>e.</w:t>
      </w:r>
      <w:r>
        <w:tab/>
        <w:t>de</w:t>
      </w:r>
      <w:r w:rsidR="00FF3FAC">
        <w:t xml:space="preserve"> </w:t>
      </w:r>
      <w:r>
        <w:t>hoogte</w:t>
      </w:r>
      <w:r w:rsidR="00FF3FAC">
        <w:t xml:space="preserve"> </w:t>
      </w:r>
      <w:r>
        <w:t>van</w:t>
      </w:r>
      <w:r w:rsidR="00FF3FAC">
        <w:t xml:space="preserve"> </w:t>
      </w:r>
      <w:r>
        <w:t>het</w:t>
      </w:r>
      <w:r w:rsidR="00FF3FAC">
        <w:t xml:space="preserve"> </w:t>
      </w:r>
      <w:r>
        <w:t>bouwwerk</w:t>
      </w:r>
      <w:r w:rsidR="00FF3FAC">
        <w:t xml:space="preserve"> </w:t>
      </w:r>
      <w:r>
        <w:t>ten</w:t>
      </w:r>
      <w:r w:rsidR="00FF3FAC">
        <w:t xml:space="preserve"> </w:t>
      </w:r>
      <w:r>
        <w:t>opzichte</w:t>
      </w:r>
      <w:r w:rsidR="00FF3FAC">
        <w:t xml:space="preserve"> </w:t>
      </w:r>
      <w:r>
        <w:t>van</w:t>
      </w:r>
      <w:r w:rsidR="00FF3FAC">
        <w:t xml:space="preserve"> </w:t>
      </w:r>
      <w:r>
        <w:t>het</w:t>
      </w:r>
      <w:r w:rsidR="00FF3FAC">
        <w:t xml:space="preserve"> </w:t>
      </w:r>
      <w:r>
        <w:t>straatpeil</w:t>
      </w:r>
      <w:r w:rsidR="00FF3FAC">
        <w:t xml:space="preserve"> </w:t>
      </w:r>
      <w:r>
        <w:t>en</w:t>
      </w:r>
      <w:r w:rsidR="00FF3FAC">
        <w:t xml:space="preserve"> </w:t>
      </w:r>
      <w:r>
        <w:t>het</w:t>
      </w:r>
      <w:r w:rsidR="00FF3FAC">
        <w:t xml:space="preserve"> </w:t>
      </w:r>
      <w:r>
        <w:t>aantal</w:t>
      </w:r>
      <w:r w:rsidR="00FF3FAC">
        <w:t xml:space="preserve"> </w:t>
      </w:r>
      <w:r>
        <w:t>bouwlagen.</w:t>
      </w:r>
    </w:p>
    <w:p w14:paraId="78E43E6B" w14:textId="38E1375D" w:rsidR="006C2948" w:rsidRDefault="006C2948" w:rsidP="006C2948">
      <w:pPr>
        <w:pStyle w:val="Kop6"/>
      </w:pPr>
      <w:r>
        <w:t>Artikel</w:t>
      </w:r>
      <w:r w:rsidR="00FF3FAC">
        <w:t xml:space="preserve"> </w:t>
      </w:r>
      <w:r>
        <w:t>5.</w:t>
      </w:r>
      <w:r w:rsidR="002A647C">
        <w:t>1009</w:t>
      </w:r>
      <w:r>
        <w:tab/>
        <w:t>Beoordelingsregels</w:t>
      </w:r>
      <w:r w:rsidR="00FF3FAC">
        <w:t xml:space="preserve"> </w:t>
      </w:r>
      <w:r>
        <w:t>omgevingsvergunning</w:t>
      </w:r>
    </w:p>
    <w:p w14:paraId="673B7F69" w14:textId="009B7C43" w:rsidR="006C2948" w:rsidRDefault="006C2948" w:rsidP="006C2948">
      <w:pPr>
        <w:pStyle w:val="Lidmetnummering"/>
      </w:pPr>
      <w:r>
        <w:t>1</w:t>
      </w:r>
      <w:r>
        <w:tab/>
      </w:r>
      <w:commentRangeStart w:id="67"/>
      <w:commentRangeStart w:id="68"/>
      <w:r>
        <w:t>De</w:t>
      </w:r>
      <w:commentRangeEnd w:id="67"/>
      <w:commentRangeEnd w:id="68"/>
      <w:r w:rsidR="00017F97">
        <w:rPr>
          <w:rStyle w:val="Verwijzingopmerking"/>
        </w:rPr>
        <w:commentReference w:id="67"/>
      </w:r>
      <w:r w:rsidR="00017F97">
        <w:rPr>
          <w:rStyle w:val="Verwijzingopmerking"/>
        </w:rPr>
        <w:commentReference w:id="68"/>
      </w:r>
      <w:r w:rsidR="00FF3FAC">
        <w:t xml:space="preserve"> </w:t>
      </w:r>
      <w:r>
        <w:t>omgevingsvergunning,</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5.</w:t>
      </w:r>
      <w:r w:rsidR="002A647C">
        <w:t>1007</w:t>
      </w:r>
      <w:r>
        <w:t>,</w:t>
      </w:r>
      <w:r w:rsidR="00FF3FAC">
        <w:t xml:space="preserve"> </w:t>
      </w:r>
      <w:r>
        <w:t>wordt</w:t>
      </w:r>
      <w:r w:rsidR="00FF3FAC">
        <w:t xml:space="preserve"> </w:t>
      </w:r>
      <w:r>
        <w:t>alleen</w:t>
      </w:r>
      <w:r w:rsidR="00FF3FAC">
        <w:t xml:space="preserve"> </w:t>
      </w:r>
      <w:r>
        <w:t>verleend</w:t>
      </w:r>
      <w:r w:rsidR="00FF3FAC">
        <w:t xml:space="preserve"> </w:t>
      </w:r>
      <w:r>
        <w:t>als:</w:t>
      </w:r>
    </w:p>
    <w:p w14:paraId="7093D8C0" w14:textId="243F9CD5" w:rsidR="006C2948" w:rsidRDefault="006C2948" w:rsidP="006C2948">
      <w:pPr>
        <w:pStyle w:val="Opsommingmetnummering"/>
      </w:pPr>
      <w:r>
        <w:t>a.</w:t>
      </w:r>
      <w:r>
        <w:tab/>
        <w:t>het</w:t>
      </w:r>
      <w:r w:rsidR="00FF3FAC">
        <w:t xml:space="preserve"> </w:t>
      </w:r>
      <w:r>
        <w:t>hoofdgebouw</w:t>
      </w:r>
      <w:r w:rsidR="00FF3FAC">
        <w:t xml:space="preserve"> </w:t>
      </w:r>
      <w:r>
        <w:t>binnen</w:t>
      </w:r>
      <w:r w:rsidR="00FF3FAC">
        <w:t xml:space="preserve"> </w:t>
      </w:r>
      <w:r>
        <w:t>het</w:t>
      </w:r>
      <w:r w:rsidR="00FF3FAC">
        <w:t xml:space="preserve"> </w:t>
      </w:r>
      <w:commentRangeStart w:id="69"/>
      <w:r w:rsidR="00553463" w:rsidRPr="00553463">
        <w:rPr>
          <w:rStyle w:val="Noemer"/>
        </w:rPr>
        <w:t>Bouwvlak</w:t>
      </w:r>
      <w:r w:rsidR="00FF3FAC">
        <w:t xml:space="preserve"> </w:t>
      </w:r>
      <w:commentRangeEnd w:id="69"/>
      <w:r w:rsidR="0079464E">
        <w:rPr>
          <w:rStyle w:val="Verwijzingopmerking"/>
        </w:rPr>
        <w:commentReference w:id="69"/>
      </w:r>
      <w:r>
        <w:t>ligt;</w:t>
      </w:r>
    </w:p>
    <w:p w14:paraId="72EF3662" w14:textId="4166616A" w:rsidR="006C2948" w:rsidRDefault="006C2948" w:rsidP="006C2948">
      <w:pPr>
        <w:pStyle w:val="Opsommingmetnummering"/>
      </w:pPr>
      <w:r>
        <w:t>b.</w:t>
      </w:r>
      <w:r>
        <w:tab/>
        <w:t>het</w:t>
      </w:r>
      <w:r w:rsidR="00FF3FAC">
        <w:t xml:space="preserve"> </w:t>
      </w:r>
      <w:r>
        <w:t>hoofdgebouw</w:t>
      </w:r>
      <w:r w:rsidR="00FF3FAC">
        <w:t xml:space="preserve"> </w:t>
      </w:r>
      <w:r>
        <w:t>niet</w:t>
      </w:r>
      <w:r w:rsidR="00FF3FAC">
        <w:t xml:space="preserve"> </w:t>
      </w:r>
      <w:r>
        <w:t>hoger</w:t>
      </w:r>
      <w:r w:rsidR="00FF3FAC">
        <w:t xml:space="preserve"> </w:t>
      </w:r>
      <w:r>
        <w:t>is</w:t>
      </w:r>
      <w:r w:rsidR="00FF3FAC">
        <w:t xml:space="preserve"> </w:t>
      </w:r>
      <w:r>
        <w:t>dan</w:t>
      </w:r>
      <w:r w:rsidR="00FF3FAC">
        <w:t xml:space="preserve"> </w:t>
      </w:r>
      <w:commentRangeStart w:id="70"/>
      <w:r w:rsidR="00553463" w:rsidRPr="00553463">
        <w:rPr>
          <w:rStyle w:val="Noemer"/>
        </w:rPr>
        <w:t>Maximum bouwhoogte (m)</w:t>
      </w:r>
      <w:commentRangeEnd w:id="70"/>
      <w:r w:rsidR="001C7C77">
        <w:rPr>
          <w:rStyle w:val="Verwijzingopmerking"/>
        </w:rPr>
        <w:commentReference w:id="70"/>
      </w:r>
      <w:r w:rsidR="005D326C">
        <w:t>;</w:t>
      </w:r>
    </w:p>
    <w:p w14:paraId="5E063886" w14:textId="0CCAE3AE" w:rsidR="006C2948" w:rsidRDefault="006C2948" w:rsidP="006C2948">
      <w:pPr>
        <w:pStyle w:val="Opsommingmetnummering"/>
      </w:pPr>
      <w:r>
        <w:t>c.</w:t>
      </w:r>
      <w:r>
        <w:tab/>
        <w:t>het</w:t>
      </w:r>
      <w:r w:rsidR="00FF3FAC">
        <w:t xml:space="preserve"> </w:t>
      </w:r>
      <w:r>
        <w:t>hoofdgebouw</w:t>
      </w:r>
      <w:r w:rsidR="00FF3FAC">
        <w:t xml:space="preserve"> </w:t>
      </w:r>
      <w:r>
        <w:t>voor</w:t>
      </w:r>
      <w:r w:rsidR="00FF3FAC">
        <w:t xml:space="preserve"> </w:t>
      </w:r>
      <w:r>
        <w:t>grondgebonden</w:t>
      </w:r>
      <w:r w:rsidR="00FF3FAC">
        <w:t xml:space="preserve"> </w:t>
      </w:r>
      <w:r>
        <w:t>woningen</w:t>
      </w:r>
      <w:r w:rsidR="00FF3FAC">
        <w:t xml:space="preserve"> </w:t>
      </w:r>
      <w:r>
        <w:t>niet</w:t>
      </w:r>
      <w:r w:rsidR="00FF3FAC">
        <w:t xml:space="preserve"> </w:t>
      </w:r>
      <w:r>
        <w:t>dieper</w:t>
      </w:r>
      <w:r w:rsidR="00FF3FAC">
        <w:t xml:space="preserve"> </w:t>
      </w:r>
      <w:r>
        <w:t>is</w:t>
      </w:r>
      <w:r w:rsidR="00FF3FAC">
        <w:t xml:space="preserve"> </w:t>
      </w:r>
      <w:r>
        <w:t>dan</w:t>
      </w:r>
      <w:r w:rsidR="00FF3FAC">
        <w:t xml:space="preserve"> </w:t>
      </w:r>
      <w:r>
        <w:t>11,5</w:t>
      </w:r>
      <w:r w:rsidR="00FF3FAC">
        <w:t xml:space="preserve"> </w:t>
      </w:r>
      <w:r>
        <w:t>meter;</w:t>
      </w:r>
    </w:p>
    <w:p w14:paraId="2FB34E50" w14:textId="7BB3FC58" w:rsidR="006C2948" w:rsidRDefault="006C2948" w:rsidP="006C2948">
      <w:pPr>
        <w:pStyle w:val="Opsommingmetnummering"/>
      </w:pPr>
      <w:r>
        <w:t>d.</w:t>
      </w:r>
      <w:r>
        <w:tab/>
        <w:t>het</w:t>
      </w:r>
      <w:r w:rsidR="00FF3FAC">
        <w:t xml:space="preserve"> </w:t>
      </w:r>
      <w:r>
        <w:t>bebouwingspercentage</w:t>
      </w:r>
      <w:r w:rsidR="00FF3FAC">
        <w:t xml:space="preserve"> </w:t>
      </w:r>
      <w:r>
        <w:t>voor</w:t>
      </w:r>
      <w:r w:rsidR="00FF3FAC">
        <w:t xml:space="preserve"> </w:t>
      </w:r>
      <w:r>
        <w:t>de</w:t>
      </w:r>
      <w:r w:rsidR="00FF3FAC">
        <w:t xml:space="preserve"> </w:t>
      </w:r>
      <w:r>
        <w:t>grondgebonden</w:t>
      </w:r>
      <w:r w:rsidR="00FF3FAC">
        <w:t xml:space="preserve"> </w:t>
      </w:r>
      <w:r>
        <w:t>woningen</w:t>
      </w:r>
      <w:r w:rsidR="00FF3FAC">
        <w:t xml:space="preserve"> </w:t>
      </w:r>
      <w:r>
        <w:t>niet</w:t>
      </w:r>
      <w:r w:rsidR="00FF3FAC">
        <w:t xml:space="preserve"> </w:t>
      </w:r>
      <w:r>
        <w:t>meer</w:t>
      </w:r>
      <w:r w:rsidR="00FF3FAC">
        <w:t xml:space="preserve"> </w:t>
      </w:r>
      <w:r>
        <w:t>bedraagt</w:t>
      </w:r>
      <w:r w:rsidR="00FF3FAC">
        <w:t xml:space="preserve"> </w:t>
      </w:r>
      <w:r>
        <w:t>dan</w:t>
      </w:r>
      <w:r w:rsidR="00FF3FAC">
        <w:t xml:space="preserve"> </w:t>
      </w:r>
      <w:r>
        <w:t>70%;</w:t>
      </w:r>
    </w:p>
    <w:p w14:paraId="0CD0208B" w14:textId="57F2C65D" w:rsidR="006C2948" w:rsidRDefault="006C2948" w:rsidP="006C2948">
      <w:pPr>
        <w:pStyle w:val="Opsommingmetnummering"/>
      </w:pPr>
      <w:r>
        <w:t>e.</w:t>
      </w:r>
      <w:r>
        <w:tab/>
        <w:t>een</w:t>
      </w:r>
      <w:r w:rsidR="00FF3FAC">
        <w:t xml:space="preserve"> </w:t>
      </w:r>
      <w:r>
        <w:t>ondergelegen</w:t>
      </w:r>
      <w:r w:rsidR="00FF3FAC">
        <w:t xml:space="preserve"> </w:t>
      </w:r>
      <w:r>
        <w:t>(parkeer)dek</w:t>
      </w:r>
      <w:r w:rsidR="00FF3FAC">
        <w:t xml:space="preserve"> </w:t>
      </w:r>
      <w:r>
        <w:t>niet</w:t>
      </w:r>
      <w:r w:rsidR="00FF3FAC">
        <w:t xml:space="preserve"> </w:t>
      </w:r>
      <w:r>
        <w:t>bij</w:t>
      </w:r>
      <w:r w:rsidR="00FF3FAC">
        <w:t xml:space="preserve"> </w:t>
      </w:r>
      <w:r>
        <w:t>het</w:t>
      </w:r>
      <w:r w:rsidR="00FF3FAC">
        <w:t xml:space="preserve"> </w:t>
      </w:r>
      <w:r>
        <w:t>bebouwingspercentage</w:t>
      </w:r>
      <w:r w:rsidR="00FF3FAC">
        <w:t xml:space="preserve"> </w:t>
      </w:r>
      <w:r>
        <w:t>wordt</w:t>
      </w:r>
      <w:r w:rsidR="00FF3FAC">
        <w:t xml:space="preserve"> </w:t>
      </w:r>
      <w:r>
        <w:t>meegerekend;</w:t>
      </w:r>
    </w:p>
    <w:p w14:paraId="277D20EE" w14:textId="4B0A7D1F" w:rsidR="006C2948" w:rsidRDefault="006C2948" w:rsidP="006C2948">
      <w:pPr>
        <w:pStyle w:val="Opsommingmetnummering"/>
      </w:pPr>
      <w:r>
        <w:t>f.</w:t>
      </w:r>
      <w:r>
        <w:tab/>
        <w:t>er</w:t>
      </w:r>
      <w:r w:rsidR="00FF3FAC">
        <w:t xml:space="preserve"> </w:t>
      </w:r>
      <w:r>
        <w:t>niet</w:t>
      </w:r>
      <w:r w:rsidR="00FF3FAC">
        <w:t xml:space="preserve"> </w:t>
      </w:r>
      <w:r>
        <w:t>meer</w:t>
      </w:r>
      <w:r w:rsidR="00FF3FAC">
        <w:t xml:space="preserve"> </w:t>
      </w:r>
      <w:r>
        <w:t>dan</w:t>
      </w:r>
      <w:r w:rsidR="00FF3FAC">
        <w:t xml:space="preserve"> </w:t>
      </w:r>
      <w:r>
        <w:t>307</w:t>
      </w:r>
      <w:r w:rsidR="00FF3FAC">
        <w:t xml:space="preserve"> </w:t>
      </w:r>
      <w:r>
        <w:t>woningen</w:t>
      </w:r>
      <w:r w:rsidR="00FF3FAC">
        <w:t xml:space="preserve"> </w:t>
      </w:r>
      <w:r>
        <w:t>worden</w:t>
      </w:r>
      <w:r w:rsidR="00FF3FAC">
        <w:t xml:space="preserve"> </w:t>
      </w:r>
      <w:r>
        <w:t>gebouwd;</w:t>
      </w:r>
    </w:p>
    <w:p w14:paraId="0665194A" w14:textId="6D80C8AD" w:rsidR="006C2948" w:rsidRDefault="006C2948" w:rsidP="006C2948">
      <w:pPr>
        <w:pStyle w:val="Opsommingmetnummering"/>
      </w:pPr>
      <w:r>
        <w:t>g.</w:t>
      </w:r>
      <w:r>
        <w:tab/>
        <w:t>naar</w:t>
      </w:r>
      <w:r w:rsidR="00FF3FAC">
        <w:t xml:space="preserve"> </w:t>
      </w:r>
      <w:r>
        <w:t>het</w:t>
      </w:r>
      <w:r w:rsidR="00FF3FAC">
        <w:t xml:space="preserve"> </w:t>
      </w:r>
      <w:r>
        <w:t>oordeel</w:t>
      </w:r>
      <w:r w:rsidR="00FF3FAC">
        <w:t xml:space="preserve"> </w:t>
      </w:r>
      <w:r>
        <w:t>van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r w:rsidR="00FF3FAC">
        <w:t xml:space="preserve"> </w:t>
      </w:r>
      <w:r>
        <w:t>in</w:t>
      </w:r>
      <w:r w:rsidR="00FF3FAC">
        <w:t xml:space="preserve"> </w:t>
      </w:r>
      <w:r>
        <w:t>voldoende</w:t>
      </w:r>
      <w:r w:rsidR="00FF3FAC">
        <w:t xml:space="preserve"> </w:t>
      </w:r>
      <w:r>
        <w:t>mate</w:t>
      </w:r>
      <w:r w:rsidR="00FF3FAC">
        <w:t xml:space="preserve"> </w:t>
      </w:r>
      <w:r>
        <w:t>wordt</w:t>
      </w:r>
      <w:r w:rsidR="00FF3FAC">
        <w:t xml:space="preserve"> </w:t>
      </w:r>
      <w:r>
        <w:t>voorzien</w:t>
      </w:r>
      <w:r w:rsidR="00FF3FAC">
        <w:t xml:space="preserve"> </w:t>
      </w:r>
      <w:r>
        <w:t>in</w:t>
      </w:r>
      <w:r w:rsidR="00FF3FAC">
        <w:t xml:space="preserve"> </w:t>
      </w:r>
      <w:r>
        <w:t>ruimte</w:t>
      </w:r>
      <w:r w:rsidR="00FF3FAC">
        <w:t xml:space="preserve"> </w:t>
      </w:r>
      <w:r>
        <w:t>voor</w:t>
      </w:r>
      <w:r w:rsidR="00FF3FAC">
        <w:t xml:space="preserve"> </w:t>
      </w:r>
      <w:r>
        <w:t>het</w:t>
      </w:r>
      <w:r w:rsidR="00FF3FAC">
        <w:t xml:space="preserve"> </w:t>
      </w:r>
      <w:r>
        <w:t>parkeren</w:t>
      </w:r>
      <w:r w:rsidR="00FF3FAC">
        <w:t xml:space="preserve"> </w:t>
      </w:r>
      <w:r>
        <w:t>of</w:t>
      </w:r>
      <w:r w:rsidR="00FF3FAC">
        <w:t xml:space="preserve"> </w:t>
      </w:r>
      <w:r>
        <w:t>stallen</w:t>
      </w:r>
      <w:r w:rsidR="00FF3FAC">
        <w:t xml:space="preserve"> </w:t>
      </w:r>
      <w:r>
        <w:t>van</w:t>
      </w:r>
      <w:r w:rsidR="00FF3FAC">
        <w:t xml:space="preserve"> </w:t>
      </w:r>
      <w:r>
        <w:t>auto's</w:t>
      </w:r>
      <w:r w:rsidR="00FF3FAC">
        <w:t xml:space="preserve"> </w:t>
      </w:r>
      <w:r>
        <w:t>en</w:t>
      </w:r>
      <w:r w:rsidR="00FF3FAC">
        <w:t xml:space="preserve"> </w:t>
      </w:r>
      <w:r>
        <w:t>fietsen;</w:t>
      </w:r>
    </w:p>
    <w:p w14:paraId="6F87E2A7" w14:textId="7030EDF6" w:rsidR="006C2948" w:rsidRDefault="006C2948" w:rsidP="006C2948">
      <w:pPr>
        <w:pStyle w:val="Opsommingmetnummering"/>
      </w:pPr>
      <w:r>
        <w:t>h.</w:t>
      </w:r>
      <w:r w:rsidR="00655D85">
        <w:tab/>
      </w:r>
      <w:r>
        <w:t>het</w:t>
      </w:r>
      <w:r w:rsidR="00FF3FAC">
        <w:t xml:space="preserve"> </w:t>
      </w:r>
      <w:r>
        <w:t>aangevraagde</w:t>
      </w:r>
      <w:r w:rsidR="00FF3FAC">
        <w:t xml:space="preserve"> </w:t>
      </w:r>
      <w:r>
        <w:t>bouwwerk</w:t>
      </w:r>
      <w:r w:rsidR="00FF3FAC">
        <w:t xml:space="preserve"> </w:t>
      </w:r>
      <w:r>
        <w:t>naar</w:t>
      </w:r>
      <w:r w:rsidR="00FF3FAC">
        <w:t xml:space="preserve"> </w:t>
      </w:r>
      <w:r>
        <w:t>het</w:t>
      </w:r>
      <w:r w:rsidR="00FF3FAC">
        <w:t xml:space="preserve"> </w:t>
      </w:r>
      <w:r>
        <w:t>oordeel</w:t>
      </w:r>
      <w:r w:rsidR="00FF3FAC">
        <w:t xml:space="preserve"> </w:t>
      </w:r>
      <w:r>
        <w:t>van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r w:rsidR="00FF3FAC">
        <w:t xml:space="preserve"> </w:t>
      </w:r>
      <w:r>
        <w:t>een</w:t>
      </w:r>
      <w:r w:rsidR="00FF3FAC">
        <w:t xml:space="preserve"> </w:t>
      </w:r>
      <w:r>
        <w:t>bijdrage</w:t>
      </w:r>
      <w:r w:rsidR="00FF3FAC">
        <w:t xml:space="preserve"> </w:t>
      </w:r>
      <w:r>
        <w:t>levert</w:t>
      </w:r>
      <w:r w:rsidR="00FF3FAC">
        <w:t xml:space="preserve"> </w:t>
      </w:r>
      <w:r>
        <w:t>aan</w:t>
      </w:r>
      <w:r w:rsidR="00FF3FAC">
        <w:t xml:space="preserve"> </w:t>
      </w:r>
      <w:r>
        <w:t>het</w:t>
      </w:r>
      <w:r w:rsidR="00FF3FAC">
        <w:t xml:space="preserve"> </w:t>
      </w:r>
      <w:r>
        <w:t>verbeteren</w:t>
      </w:r>
      <w:r w:rsidR="00FF3FAC">
        <w:t xml:space="preserve"> </w:t>
      </w:r>
      <w:r>
        <w:t>van</w:t>
      </w:r>
      <w:r w:rsidR="00FF3FAC">
        <w:t xml:space="preserve"> </w:t>
      </w:r>
      <w:r>
        <w:t>de</w:t>
      </w:r>
      <w:r w:rsidR="00FF3FAC">
        <w:t xml:space="preserve"> </w:t>
      </w:r>
      <w:r>
        <w:t>stedenbouwkundige</w:t>
      </w:r>
      <w:r w:rsidR="00FF3FAC">
        <w:t xml:space="preserve"> </w:t>
      </w:r>
      <w:r>
        <w:t>structuur;</w:t>
      </w:r>
    </w:p>
    <w:p w14:paraId="4B0F1867" w14:textId="500C2C20" w:rsidR="006C2948" w:rsidRDefault="00553463" w:rsidP="006C2948">
      <w:pPr>
        <w:pStyle w:val="Opsommingmetnummering"/>
      </w:pPr>
      <w:r>
        <w:t>i</w:t>
      </w:r>
      <w:r w:rsidR="006C2948">
        <w:t>.</w:t>
      </w:r>
      <w:r w:rsidR="006C2948">
        <w:tab/>
        <w:t>landschappelijke</w:t>
      </w:r>
      <w:r w:rsidR="00FF3FAC">
        <w:t xml:space="preserve"> </w:t>
      </w:r>
      <w:r w:rsidR="006C2948">
        <w:t>en</w:t>
      </w:r>
      <w:r w:rsidR="00FF3FAC">
        <w:t xml:space="preserve"> </w:t>
      </w:r>
      <w:r w:rsidR="006C2948">
        <w:t>cultuurhistorische</w:t>
      </w:r>
      <w:r w:rsidR="00FF3FAC">
        <w:t xml:space="preserve"> </w:t>
      </w:r>
      <w:r w:rsidR="006C2948">
        <w:t>waarden</w:t>
      </w:r>
      <w:r w:rsidR="00FF3FAC">
        <w:t xml:space="preserve"> </w:t>
      </w:r>
      <w:r w:rsidR="006C2948">
        <w:t>naar</w:t>
      </w:r>
      <w:r w:rsidR="00FF3FAC">
        <w:t xml:space="preserve"> </w:t>
      </w:r>
      <w:r w:rsidR="006C2948">
        <w:t>het</w:t>
      </w:r>
      <w:r w:rsidR="00FF3FAC">
        <w:t xml:space="preserve"> </w:t>
      </w:r>
      <w:r w:rsidR="006C2948">
        <w:t>oordeel</w:t>
      </w:r>
      <w:r w:rsidR="00FF3FAC">
        <w:t xml:space="preserve"> </w:t>
      </w:r>
      <w:r w:rsidR="006C2948">
        <w:t>van</w:t>
      </w:r>
      <w:r w:rsidR="00FF3FAC">
        <w:t xml:space="preserve"> </w:t>
      </w:r>
      <w:r w:rsidR="006C2948">
        <w:t>het</w:t>
      </w:r>
      <w:r w:rsidR="00FF3FAC">
        <w:t xml:space="preserve"> </w:t>
      </w:r>
      <w:r w:rsidR="006C2948">
        <w:t>college</w:t>
      </w:r>
      <w:r w:rsidR="00FF3FAC">
        <w:t xml:space="preserve"> </w:t>
      </w:r>
      <w:r w:rsidR="006C2948">
        <w:t>van</w:t>
      </w:r>
      <w:r w:rsidR="00FF3FAC">
        <w:t xml:space="preserve"> </w:t>
      </w:r>
      <w:r w:rsidR="006C2948">
        <w:t>burgemeester</w:t>
      </w:r>
      <w:r w:rsidR="00FF3FAC">
        <w:t xml:space="preserve"> </w:t>
      </w:r>
      <w:r w:rsidR="006C2948">
        <w:t>en</w:t>
      </w:r>
      <w:r w:rsidR="00FF3FAC">
        <w:t xml:space="preserve"> </w:t>
      </w:r>
      <w:r w:rsidR="006C2948">
        <w:t>wethouders</w:t>
      </w:r>
      <w:r w:rsidR="00FF3FAC">
        <w:t xml:space="preserve"> </w:t>
      </w:r>
      <w:r w:rsidR="006C2948">
        <w:t>niet</w:t>
      </w:r>
      <w:r w:rsidR="00FF3FAC">
        <w:t xml:space="preserve"> </w:t>
      </w:r>
      <w:r w:rsidR="006C2948">
        <w:t>onevenredig</w:t>
      </w:r>
      <w:r w:rsidR="00FF3FAC">
        <w:t xml:space="preserve"> </w:t>
      </w:r>
      <w:r w:rsidR="006C2948">
        <w:t>worden</w:t>
      </w:r>
      <w:r w:rsidR="00FF3FAC">
        <w:t xml:space="preserve"> </w:t>
      </w:r>
      <w:r w:rsidR="006C2948">
        <w:t>aangetast;</w:t>
      </w:r>
    </w:p>
    <w:p w14:paraId="1D280B73" w14:textId="5BE3EA9C" w:rsidR="006C2948" w:rsidRDefault="00553463" w:rsidP="006C2948">
      <w:pPr>
        <w:pStyle w:val="Opsommingmetnummering"/>
      </w:pPr>
      <w:r>
        <w:t>j</w:t>
      </w:r>
      <w:r w:rsidR="006C2948">
        <w:t>.</w:t>
      </w:r>
      <w:r w:rsidR="006C2948">
        <w:tab/>
        <w:t>de</w:t>
      </w:r>
      <w:r w:rsidR="00FF3FAC">
        <w:t xml:space="preserve"> </w:t>
      </w:r>
      <w:r w:rsidR="006C2948">
        <w:t>maatvoering</w:t>
      </w:r>
      <w:r w:rsidR="00FF3FAC">
        <w:t xml:space="preserve"> </w:t>
      </w:r>
      <w:r w:rsidR="006C2948">
        <w:t>van</w:t>
      </w:r>
      <w:r w:rsidR="00FF3FAC">
        <w:t xml:space="preserve"> </w:t>
      </w:r>
      <w:r w:rsidR="006C2948">
        <w:t>het</w:t>
      </w:r>
      <w:r w:rsidR="00FF3FAC">
        <w:t xml:space="preserve"> </w:t>
      </w:r>
      <w:r w:rsidR="006C2948">
        <w:t>aangevraagde</w:t>
      </w:r>
      <w:r w:rsidR="00FF3FAC">
        <w:t xml:space="preserve"> </w:t>
      </w:r>
      <w:r w:rsidR="006C2948">
        <w:t>bouwwerk</w:t>
      </w:r>
      <w:r w:rsidR="00FF3FAC">
        <w:t xml:space="preserve"> </w:t>
      </w:r>
      <w:r w:rsidR="006C2948">
        <w:t>naar</w:t>
      </w:r>
      <w:r w:rsidR="00FF3FAC">
        <w:t xml:space="preserve"> </w:t>
      </w:r>
      <w:r w:rsidR="006C2948">
        <w:t>het</w:t>
      </w:r>
      <w:r w:rsidR="00FF3FAC">
        <w:t xml:space="preserve"> </w:t>
      </w:r>
      <w:r w:rsidR="006C2948">
        <w:t>oordeel</w:t>
      </w:r>
      <w:r w:rsidR="00FF3FAC">
        <w:t xml:space="preserve"> </w:t>
      </w:r>
      <w:r w:rsidR="006C2948">
        <w:t>van</w:t>
      </w:r>
      <w:r w:rsidR="00FF3FAC">
        <w:t xml:space="preserve"> </w:t>
      </w:r>
      <w:r w:rsidR="006C2948">
        <w:t>het</w:t>
      </w:r>
      <w:r w:rsidR="00FF3FAC">
        <w:t xml:space="preserve"> </w:t>
      </w:r>
      <w:r w:rsidR="006C2948">
        <w:t>college</w:t>
      </w:r>
      <w:r w:rsidR="00FF3FAC">
        <w:t xml:space="preserve"> </w:t>
      </w:r>
      <w:r w:rsidR="006C2948">
        <w:t>van</w:t>
      </w:r>
      <w:r w:rsidR="00FF3FAC">
        <w:t xml:space="preserve"> </w:t>
      </w:r>
      <w:r w:rsidR="006C2948">
        <w:t>burgemeester</w:t>
      </w:r>
      <w:r w:rsidR="00FF3FAC">
        <w:t xml:space="preserve"> </w:t>
      </w:r>
      <w:r w:rsidR="006C2948">
        <w:t>en</w:t>
      </w:r>
      <w:r w:rsidR="00FF3FAC">
        <w:t xml:space="preserve"> </w:t>
      </w:r>
      <w:r w:rsidR="006C2948">
        <w:t>wethouders</w:t>
      </w:r>
      <w:r w:rsidR="00FF3FAC">
        <w:t xml:space="preserve"> </w:t>
      </w:r>
      <w:r w:rsidR="006C2948">
        <w:t>aansluit</w:t>
      </w:r>
      <w:r w:rsidR="00FF3FAC">
        <w:t xml:space="preserve"> </w:t>
      </w:r>
      <w:r w:rsidR="006C2948">
        <w:t>op</w:t>
      </w:r>
      <w:r w:rsidR="00FF3FAC">
        <w:t xml:space="preserve"> </w:t>
      </w:r>
      <w:r w:rsidR="006C2948">
        <w:t>de</w:t>
      </w:r>
      <w:r w:rsidR="00FF3FAC">
        <w:t xml:space="preserve"> </w:t>
      </w:r>
      <w:r w:rsidR="006C2948">
        <w:t>maatvoering</w:t>
      </w:r>
      <w:r w:rsidR="00FF3FAC">
        <w:t xml:space="preserve"> </w:t>
      </w:r>
      <w:r w:rsidR="006C2948">
        <w:t>van</w:t>
      </w:r>
      <w:r w:rsidR="00FF3FAC">
        <w:t xml:space="preserve"> </w:t>
      </w:r>
      <w:r w:rsidR="006C2948">
        <w:t>omliggende</w:t>
      </w:r>
      <w:r w:rsidR="00FF3FAC">
        <w:t xml:space="preserve"> </w:t>
      </w:r>
      <w:r w:rsidR="006C2948">
        <w:t>bebouwing;</w:t>
      </w:r>
    </w:p>
    <w:p w14:paraId="244C0110" w14:textId="79882953" w:rsidR="006C2948" w:rsidRDefault="00553463" w:rsidP="006C2948">
      <w:pPr>
        <w:pStyle w:val="Opsommingmetnummering"/>
      </w:pPr>
      <w:r>
        <w:t>k</w:t>
      </w:r>
      <w:r w:rsidR="006C2948">
        <w:t>.</w:t>
      </w:r>
      <w:r w:rsidR="006C2948">
        <w:tab/>
        <w:t>de</w:t>
      </w:r>
      <w:r w:rsidR="00FF3FAC">
        <w:t xml:space="preserve"> </w:t>
      </w:r>
      <w:r w:rsidR="006C2948">
        <w:t>bouw-</w:t>
      </w:r>
      <w:r w:rsidR="00FF3FAC">
        <w:t xml:space="preserve"> </w:t>
      </w:r>
      <w:r w:rsidR="006C2948">
        <w:t>en</w:t>
      </w:r>
      <w:r w:rsidR="00FF3FAC">
        <w:t xml:space="preserve"> </w:t>
      </w:r>
      <w:r w:rsidR="006C2948">
        <w:t>gebruiksmogelijkheden</w:t>
      </w:r>
      <w:r w:rsidR="00FF3FAC">
        <w:t xml:space="preserve"> </w:t>
      </w:r>
      <w:r w:rsidR="006C2948">
        <w:t>van</w:t>
      </w:r>
      <w:r w:rsidR="00FF3FAC">
        <w:t xml:space="preserve"> </w:t>
      </w:r>
      <w:r w:rsidR="006C2948">
        <w:t>omliggende</w:t>
      </w:r>
      <w:r w:rsidR="00FF3FAC">
        <w:t xml:space="preserve"> </w:t>
      </w:r>
      <w:r w:rsidR="006C2948">
        <w:t>gebouwen</w:t>
      </w:r>
      <w:r w:rsidR="00FF3FAC">
        <w:t xml:space="preserve"> </w:t>
      </w:r>
      <w:r w:rsidR="006C2948">
        <w:t>en</w:t>
      </w:r>
      <w:r w:rsidR="00FF3FAC">
        <w:t xml:space="preserve"> </w:t>
      </w:r>
      <w:r w:rsidR="006C2948">
        <w:t>locaties</w:t>
      </w:r>
      <w:r w:rsidR="00FF3FAC">
        <w:t xml:space="preserve"> </w:t>
      </w:r>
      <w:r w:rsidR="006C2948">
        <w:t>naar</w:t>
      </w:r>
      <w:r w:rsidR="00FF3FAC">
        <w:t xml:space="preserve"> </w:t>
      </w:r>
      <w:r w:rsidR="006C2948">
        <w:t>het</w:t>
      </w:r>
      <w:r w:rsidR="00FF3FAC">
        <w:t xml:space="preserve"> </w:t>
      </w:r>
      <w:r w:rsidR="006C2948">
        <w:t>oordeel</w:t>
      </w:r>
      <w:r w:rsidR="00FF3FAC">
        <w:t xml:space="preserve"> </w:t>
      </w:r>
      <w:r w:rsidR="006C2948">
        <w:t>van</w:t>
      </w:r>
      <w:r w:rsidR="00FF3FAC">
        <w:t xml:space="preserve"> </w:t>
      </w:r>
      <w:r w:rsidR="006C2948">
        <w:t>het</w:t>
      </w:r>
      <w:r w:rsidR="00FF3FAC">
        <w:t xml:space="preserve"> </w:t>
      </w:r>
      <w:r w:rsidR="006C2948">
        <w:t>college</w:t>
      </w:r>
      <w:r w:rsidR="00FF3FAC">
        <w:t xml:space="preserve"> </w:t>
      </w:r>
      <w:r w:rsidR="006C2948">
        <w:t>van</w:t>
      </w:r>
      <w:r w:rsidR="00FF3FAC">
        <w:t xml:space="preserve"> </w:t>
      </w:r>
      <w:r w:rsidR="006C2948">
        <w:t>burgemeester</w:t>
      </w:r>
      <w:r w:rsidR="00FF3FAC">
        <w:t xml:space="preserve"> </w:t>
      </w:r>
      <w:r w:rsidR="006C2948">
        <w:t>en</w:t>
      </w:r>
      <w:r w:rsidR="00FF3FAC">
        <w:t xml:space="preserve"> </w:t>
      </w:r>
      <w:r w:rsidR="006C2948">
        <w:t>wethouders</w:t>
      </w:r>
      <w:r w:rsidR="00FF3FAC">
        <w:t xml:space="preserve"> </w:t>
      </w:r>
      <w:r w:rsidR="006C2948">
        <w:t>niet</w:t>
      </w:r>
      <w:r w:rsidR="00FF3FAC">
        <w:t xml:space="preserve"> </w:t>
      </w:r>
      <w:r w:rsidR="006C2948">
        <w:t>onevenredig</w:t>
      </w:r>
      <w:r w:rsidR="00FF3FAC">
        <w:t xml:space="preserve"> </w:t>
      </w:r>
      <w:r w:rsidR="006C2948">
        <w:t>worden</w:t>
      </w:r>
      <w:r w:rsidR="00FF3FAC">
        <w:t xml:space="preserve"> </w:t>
      </w:r>
      <w:r w:rsidR="006C2948">
        <w:t>aangetast;</w:t>
      </w:r>
      <w:r w:rsidR="00FF3FAC">
        <w:t xml:space="preserve"> </w:t>
      </w:r>
      <w:r w:rsidR="006C2948">
        <w:t>en</w:t>
      </w:r>
    </w:p>
    <w:p w14:paraId="12D184D4" w14:textId="0C3A4F31" w:rsidR="006C2948" w:rsidRDefault="00553463" w:rsidP="006C2948">
      <w:pPr>
        <w:pStyle w:val="Opsommingmetnummering"/>
      </w:pPr>
      <w:r>
        <w:t>l</w:t>
      </w:r>
      <w:r w:rsidR="006C2948">
        <w:t>.</w:t>
      </w:r>
      <w:r w:rsidR="006C2948">
        <w:tab/>
        <w:t>het</w:t>
      </w:r>
      <w:r w:rsidR="00FF3FAC">
        <w:t xml:space="preserve"> </w:t>
      </w:r>
      <w:r w:rsidR="006C2948">
        <w:t>gebruik</w:t>
      </w:r>
      <w:r w:rsidR="00FF3FAC">
        <w:t xml:space="preserve"> </w:t>
      </w:r>
      <w:r w:rsidR="006C2948">
        <w:t>van</w:t>
      </w:r>
      <w:r w:rsidR="00FF3FAC">
        <w:t xml:space="preserve"> </w:t>
      </w:r>
      <w:r w:rsidR="006C2948">
        <w:t>het</w:t>
      </w:r>
      <w:r w:rsidR="00FF3FAC">
        <w:t xml:space="preserve"> </w:t>
      </w:r>
      <w:r w:rsidR="006C2948">
        <w:t>aangevraagde</w:t>
      </w:r>
      <w:r w:rsidR="00FF3FAC">
        <w:t xml:space="preserve"> </w:t>
      </w:r>
      <w:r w:rsidR="006C2948">
        <w:t>bouwwerk</w:t>
      </w:r>
      <w:r w:rsidR="00FF3FAC">
        <w:t xml:space="preserve"> </w:t>
      </w:r>
      <w:r w:rsidR="006C2948">
        <w:t>in</w:t>
      </w:r>
      <w:r w:rsidR="00FF3FAC">
        <w:t xml:space="preserve"> </w:t>
      </w:r>
      <w:r w:rsidR="006C2948">
        <w:t>overeenstemming</w:t>
      </w:r>
      <w:r w:rsidR="00FF3FAC">
        <w:t xml:space="preserve"> </w:t>
      </w:r>
      <w:r w:rsidR="006C2948">
        <w:t>is</w:t>
      </w:r>
      <w:r w:rsidR="00FF3FAC">
        <w:t xml:space="preserve"> </w:t>
      </w:r>
      <w:r w:rsidR="006C2948">
        <w:t>met</w:t>
      </w:r>
      <w:r w:rsidR="00FF3FAC">
        <w:t xml:space="preserve"> </w:t>
      </w:r>
      <w:r w:rsidR="006C2948">
        <w:t>het</w:t>
      </w:r>
      <w:r w:rsidR="00FF3FAC">
        <w:t xml:space="preserve"> </w:t>
      </w:r>
      <w:r w:rsidR="006C2948">
        <w:t>toegelaten</w:t>
      </w:r>
      <w:r w:rsidR="00FF3FAC">
        <w:t xml:space="preserve"> </w:t>
      </w:r>
      <w:r w:rsidR="006C2948">
        <w:t>gebrui</w:t>
      </w:r>
      <w:r w:rsidR="00775899">
        <w:t>k.</w:t>
      </w:r>
    </w:p>
    <w:p w14:paraId="0AE16D78" w14:textId="0590303D" w:rsidR="006C2948" w:rsidRDefault="00017F97" w:rsidP="006C2948">
      <w:pPr>
        <w:pStyle w:val="Lidmetnummering"/>
      </w:pPr>
      <w:r>
        <w:lastRenderedPageBreak/>
        <w:t>2</w:t>
      </w:r>
      <w:r w:rsidR="006C2948">
        <w:tab/>
        <w:t>In</w:t>
      </w:r>
      <w:r w:rsidR="00FF3FAC">
        <w:t xml:space="preserve"> </w:t>
      </w:r>
      <w:r w:rsidR="006C2948">
        <w:t>aanvulling</w:t>
      </w:r>
      <w:r w:rsidR="00FF3FAC">
        <w:t xml:space="preserve"> </w:t>
      </w:r>
      <w:r w:rsidR="006C2948">
        <w:t>op</w:t>
      </w:r>
      <w:r w:rsidR="00FF3FAC">
        <w:t xml:space="preserve"> </w:t>
      </w:r>
      <w:r w:rsidR="006C2948">
        <w:t>het</w:t>
      </w:r>
      <w:r w:rsidR="00FF3FAC">
        <w:t xml:space="preserve"> </w:t>
      </w:r>
      <w:r w:rsidR="006C2948">
        <w:t>eerste</w:t>
      </w:r>
      <w:r w:rsidR="00FF3FAC">
        <w:t xml:space="preserve"> </w:t>
      </w:r>
      <w:r w:rsidR="006C2948">
        <w:t>lid,</w:t>
      </w:r>
      <w:r w:rsidR="00FF3FAC">
        <w:t xml:space="preserve"> </w:t>
      </w:r>
      <w:r w:rsidR="006C2948">
        <w:t>wordt</w:t>
      </w:r>
      <w:r w:rsidR="00FF3FAC">
        <w:t xml:space="preserve"> </w:t>
      </w:r>
      <w:r w:rsidR="006C2948">
        <w:t>de</w:t>
      </w:r>
      <w:r w:rsidR="00FF3FAC">
        <w:t xml:space="preserve"> </w:t>
      </w:r>
      <w:r w:rsidR="006C2948">
        <w:t>omgevingsvergunning,</w:t>
      </w:r>
      <w:r w:rsidR="00FF3FAC">
        <w:t xml:space="preserve"> </w:t>
      </w:r>
      <w:r w:rsidR="006C2948">
        <w:t>in</w:t>
      </w:r>
      <w:r w:rsidR="00FF3FAC">
        <w:t xml:space="preserve"> </w:t>
      </w:r>
      <w:commentRangeStart w:id="71"/>
      <w:r w:rsidRPr="00017F97">
        <w:rPr>
          <w:rStyle w:val="Noemer"/>
        </w:rPr>
        <w:t>Zone gevelafstand 1</w:t>
      </w:r>
      <w:commentRangeEnd w:id="71"/>
      <w:r w:rsidR="006C2948">
        <w:rPr>
          <w:rStyle w:val="Verwijzingopmerking"/>
        </w:rPr>
        <w:commentReference w:id="71"/>
      </w:r>
      <w:r w:rsidR="006C2948">
        <w:t>,</w:t>
      </w:r>
      <w:r w:rsidR="00FF3FAC">
        <w:t xml:space="preserve"> </w:t>
      </w:r>
      <w:r w:rsidR="006C2948">
        <w:t>alleen</w:t>
      </w:r>
      <w:r w:rsidR="00FF3FAC">
        <w:t xml:space="preserve"> </w:t>
      </w:r>
      <w:r w:rsidR="006C2948">
        <w:t>verleend</w:t>
      </w:r>
      <w:r w:rsidR="00FF3FAC">
        <w:t xml:space="preserve"> </w:t>
      </w:r>
      <w:r w:rsidR="006C2948">
        <w:t>als</w:t>
      </w:r>
      <w:r w:rsidR="00FF3FAC">
        <w:t xml:space="preserve"> </w:t>
      </w:r>
      <w:r w:rsidR="006C2948">
        <w:t>de</w:t>
      </w:r>
      <w:r w:rsidR="00FF3FAC">
        <w:t xml:space="preserve"> </w:t>
      </w:r>
      <w:r w:rsidR="006C2948">
        <w:t>afstand</w:t>
      </w:r>
      <w:r w:rsidR="00FF3FAC">
        <w:t xml:space="preserve"> </w:t>
      </w:r>
      <w:r w:rsidR="006C2948">
        <w:t>tussen</w:t>
      </w:r>
      <w:r w:rsidR="00FF3FAC">
        <w:t xml:space="preserve"> </w:t>
      </w:r>
      <w:r w:rsidR="006C2948">
        <w:t>de</w:t>
      </w:r>
      <w:r w:rsidR="00FF3FAC">
        <w:t xml:space="preserve"> </w:t>
      </w:r>
      <w:r w:rsidR="006C2948">
        <w:t>gevels</w:t>
      </w:r>
      <w:r w:rsidR="00FF3FAC">
        <w:t xml:space="preserve"> </w:t>
      </w:r>
      <w:r w:rsidR="006C2948">
        <w:t>van</w:t>
      </w:r>
      <w:r w:rsidR="00FF3FAC">
        <w:t xml:space="preserve"> </w:t>
      </w:r>
      <w:r w:rsidR="006C2948">
        <w:t>de</w:t>
      </w:r>
      <w:r w:rsidR="00FF3FAC">
        <w:t xml:space="preserve"> </w:t>
      </w:r>
      <w:r w:rsidR="006C2948">
        <w:t>gebouwen</w:t>
      </w:r>
      <w:r w:rsidR="00FF3FAC">
        <w:t xml:space="preserve"> </w:t>
      </w:r>
      <w:r w:rsidR="006C2948">
        <w:t>ten</w:t>
      </w:r>
      <w:r w:rsidR="00FF3FAC">
        <w:t xml:space="preserve"> </w:t>
      </w:r>
      <w:r w:rsidR="006C2948">
        <w:t>minste</w:t>
      </w:r>
      <w:r w:rsidR="00FF3FAC">
        <w:t xml:space="preserve"> </w:t>
      </w:r>
      <w:r w:rsidR="006C2948">
        <w:t>25</w:t>
      </w:r>
      <w:r w:rsidR="00FF3FAC">
        <w:t xml:space="preserve"> </w:t>
      </w:r>
      <w:r w:rsidR="006C2948">
        <w:t>meter</w:t>
      </w:r>
      <w:r w:rsidR="00FF3FAC">
        <w:t xml:space="preserve"> </w:t>
      </w:r>
      <w:r w:rsidR="006C2948">
        <w:t>bedraagt.</w:t>
      </w:r>
    </w:p>
    <w:p w14:paraId="05314DC5" w14:textId="04D344B0" w:rsidR="006C2948" w:rsidRDefault="00017F97" w:rsidP="006C2948">
      <w:pPr>
        <w:pStyle w:val="Lidmetnummering"/>
      </w:pPr>
      <w:r>
        <w:t>3</w:t>
      </w:r>
      <w:r w:rsidR="006C2948">
        <w:tab/>
        <w:t>In</w:t>
      </w:r>
      <w:r w:rsidR="00FF3FAC">
        <w:t xml:space="preserve"> </w:t>
      </w:r>
      <w:r w:rsidR="006C2948">
        <w:t>aanvulling</w:t>
      </w:r>
      <w:r w:rsidR="00FF3FAC">
        <w:t xml:space="preserve"> </w:t>
      </w:r>
      <w:r w:rsidR="006C2948">
        <w:t>op</w:t>
      </w:r>
      <w:r w:rsidR="00FF3FAC">
        <w:t xml:space="preserve"> </w:t>
      </w:r>
      <w:r w:rsidR="006C2948">
        <w:t>het</w:t>
      </w:r>
      <w:r w:rsidR="00FF3FAC">
        <w:t xml:space="preserve"> </w:t>
      </w:r>
      <w:r w:rsidR="006C2948">
        <w:t>eerste</w:t>
      </w:r>
      <w:r w:rsidR="00FF3FAC">
        <w:t xml:space="preserve"> </w:t>
      </w:r>
      <w:r w:rsidR="006C2948">
        <w:t>lid,</w:t>
      </w:r>
      <w:r w:rsidR="00FF3FAC">
        <w:t xml:space="preserve"> </w:t>
      </w:r>
      <w:r w:rsidR="006C2948">
        <w:t>wordt</w:t>
      </w:r>
      <w:r w:rsidR="00FF3FAC">
        <w:t xml:space="preserve"> </w:t>
      </w:r>
      <w:r w:rsidR="006C2948">
        <w:t>de</w:t>
      </w:r>
      <w:r w:rsidR="00FF3FAC">
        <w:t xml:space="preserve"> </w:t>
      </w:r>
      <w:r w:rsidR="006C2948">
        <w:t>omgevingsvergunning,</w:t>
      </w:r>
      <w:r w:rsidR="00FF3FAC">
        <w:t xml:space="preserve"> </w:t>
      </w:r>
      <w:r w:rsidR="006C2948">
        <w:t>in</w:t>
      </w:r>
      <w:r w:rsidR="00FF3FAC">
        <w:t xml:space="preserve"> </w:t>
      </w:r>
      <w:commentRangeStart w:id="72"/>
      <w:r w:rsidRPr="00017F97">
        <w:rPr>
          <w:rStyle w:val="Noemer"/>
        </w:rPr>
        <w:t>Zone gevelafstand 2</w:t>
      </w:r>
      <w:commentRangeEnd w:id="72"/>
      <w:r w:rsidR="006C2948">
        <w:rPr>
          <w:rStyle w:val="Verwijzingopmerking"/>
        </w:rPr>
        <w:commentReference w:id="72"/>
      </w:r>
      <w:r w:rsidR="006C2948">
        <w:t>,</w:t>
      </w:r>
      <w:r w:rsidR="00FF3FAC">
        <w:t xml:space="preserve"> </w:t>
      </w:r>
      <w:r w:rsidR="006C2948">
        <w:t>alleen</w:t>
      </w:r>
      <w:r w:rsidR="00FF3FAC">
        <w:t xml:space="preserve"> </w:t>
      </w:r>
      <w:r w:rsidR="006C2948">
        <w:t>verleend</w:t>
      </w:r>
      <w:r w:rsidR="00FF3FAC">
        <w:t xml:space="preserve"> </w:t>
      </w:r>
      <w:r w:rsidR="006C2948">
        <w:t>als</w:t>
      </w:r>
      <w:r w:rsidR="00FF3FAC">
        <w:t xml:space="preserve"> </w:t>
      </w:r>
      <w:r w:rsidR="006C2948">
        <w:t>de</w:t>
      </w:r>
      <w:r w:rsidR="00FF3FAC">
        <w:t xml:space="preserve"> </w:t>
      </w:r>
      <w:r w:rsidR="006C2948">
        <w:t>afstand</w:t>
      </w:r>
      <w:r w:rsidR="00FF3FAC">
        <w:t xml:space="preserve"> </w:t>
      </w:r>
      <w:r w:rsidR="006C2948">
        <w:t>tussen</w:t>
      </w:r>
      <w:r w:rsidR="00FF3FAC">
        <w:t xml:space="preserve"> </w:t>
      </w:r>
      <w:r w:rsidR="006C2948">
        <w:t>de</w:t>
      </w:r>
      <w:r w:rsidR="00FF3FAC">
        <w:t xml:space="preserve"> </w:t>
      </w:r>
      <w:r w:rsidR="006C2948">
        <w:t>gevels</w:t>
      </w:r>
      <w:r w:rsidR="00FF3FAC">
        <w:t xml:space="preserve"> </w:t>
      </w:r>
      <w:r w:rsidR="006C2948">
        <w:t>van</w:t>
      </w:r>
      <w:r w:rsidR="00FF3FAC">
        <w:t xml:space="preserve"> </w:t>
      </w:r>
      <w:r w:rsidR="006C2948">
        <w:t>de</w:t>
      </w:r>
      <w:r w:rsidR="00FF3FAC">
        <w:t xml:space="preserve"> </w:t>
      </w:r>
      <w:r w:rsidR="006C2948">
        <w:t>gebouwen</w:t>
      </w:r>
      <w:r w:rsidR="00FF3FAC">
        <w:t xml:space="preserve"> </w:t>
      </w:r>
      <w:r w:rsidR="006C2948">
        <w:t>ten</w:t>
      </w:r>
      <w:r w:rsidR="00FF3FAC">
        <w:t xml:space="preserve"> </w:t>
      </w:r>
      <w:r w:rsidR="006C2948">
        <w:t>minste</w:t>
      </w:r>
      <w:r w:rsidR="00FF3FAC">
        <w:t xml:space="preserve"> </w:t>
      </w:r>
      <w:r w:rsidR="006C2948">
        <w:t>15</w:t>
      </w:r>
      <w:r w:rsidR="00FF3FAC">
        <w:t xml:space="preserve"> </w:t>
      </w:r>
      <w:r w:rsidR="006C2948">
        <w:t>meter</w:t>
      </w:r>
      <w:r w:rsidR="00FF3FAC">
        <w:t xml:space="preserve"> </w:t>
      </w:r>
      <w:r w:rsidR="006C2948">
        <w:t>bedraagt.</w:t>
      </w:r>
    </w:p>
    <w:p w14:paraId="4F812262" w14:textId="3A70371A" w:rsidR="006C2948" w:rsidRPr="000F6BF4" w:rsidRDefault="00017F97" w:rsidP="006C2948">
      <w:pPr>
        <w:pStyle w:val="Lidmetnummering"/>
      </w:pPr>
      <w:r>
        <w:t>4</w:t>
      </w:r>
      <w:r w:rsidR="006C2948">
        <w:tab/>
        <w:t>In</w:t>
      </w:r>
      <w:r w:rsidR="00FF3FAC">
        <w:t xml:space="preserve"> </w:t>
      </w:r>
      <w:r w:rsidR="006C2948">
        <w:t>aanvulling</w:t>
      </w:r>
      <w:r w:rsidR="00FF3FAC">
        <w:t xml:space="preserve"> </w:t>
      </w:r>
      <w:r w:rsidR="006C2948">
        <w:t>op</w:t>
      </w:r>
      <w:r w:rsidR="00FF3FAC">
        <w:t xml:space="preserve"> </w:t>
      </w:r>
      <w:r w:rsidR="006C2948">
        <w:t>het</w:t>
      </w:r>
      <w:r w:rsidR="00FF3FAC">
        <w:t xml:space="preserve"> </w:t>
      </w:r>
      <w:r w:rsidR="006C2948">
        <w:t>eerste</w:t>
      </w:r>
      <w:r w:rsidR="00FF3FAC">
        <w:t xml:space="preserve"> </w:t>
      </w:r>
      <w:r w:rsidR="006C2948">
        <w:t>lid,</w:t>
      </w:r>
      <w:r w:rsidR="00FF3FAC">
        <w:t xml:space="preserve"> </w:t>
      </w:r>
      <w:r w:rsidR="006C2948">
        <w:t>wordt</w:t>
      </w:r>
      <w:r w:rsidR="00FF3FAC">
        <w:t xml:space="preserve"> </w:t>
      </w:r>
      <w:r w:rsidR="006C2948">
        <w:t>de</w:t>
      </w:r>
      <w:r w:rsidR="00FF3FAC">
        <w:t xml:space="preserve"> </w:t>
      </w:r>
      <w:r w:rsidR="006C2948">
        <w:t>omgevingsvergunning,</w:t>
      </w:r>
      <w:r w:rsidR="00FF3FAC">
        <w:t xml:space="preserve"> </w:t>
      </w:r>
      <w:r w:rsidR="006C2948">
        <w:t>in</w:t>
      </w:r>
      <w:r w:rsidR="00FF3FAC">
        <w:t xml:space="preserve"> </w:t>
      </w:r>
      <w:commentRangeStart w:id="73"/>
      <w:r w:rsidRPr="00017F97">
        <w:rPr>
          <w:rStyle w:val="Noemer"/>
        </w:rPr>
        <w:t>Zone gevelafstand 3</w:t>
      </w:r>
      <w:commentRangeEnd w:id="73"/>
      <w:r w:rsidR="006C2948">
        <w:rPr>
          <w:rStyle w:val="Verwijzingopmerking"/>
        </w:rPr>
        <w:commentReference w:id="73"/>
      </w:r>
      <w:r w:rsidR="006C2948">
        <w:t>,</w:t>
      </w:r>
      <w:r w:rsidR="00FF3FAC">
        <w:t xml:space="preserve"> </w:t>
      </w:r>
      <w:r w:rsidR="006C2948">
        <w:t>alleen</w:t>
      </w:r>
      <w:r w:rsidR="00FF3FAC">
        <w:t xml:space="preserve"> </w:t>
      </w:r>
      <w:r w:rsidR="006C2948">
        <w:t>verleend</w:t>
      </w:r>
      <w:r w:rsidR="00FF3FAC">
        <w:t xml:space="preserve"> </w:t>
      </w:r>
      <w:r w:rsidR="006C2948">
        <w:t>als</w:t>
      </w:r>
      <w:r w:rsidR="00FF3FAC">
        <w:t xml:space="preserve"> </w:t>
      </w:r>
      <w:r w:rsidR="006C2948">
        <w:t>de</w:t>
      </w:r>
      <w:r w:rsidR="00FF3FAC">
        <w:t xml:space="preserve"> </w:t>
      </w:r>
      <w:r w:rsidR="006C2948">
        <w:t>afstand</w:t>
      </w:r>
      <w:r w:rsidR="00FF3FAC">
        <w:t xml:space="preserve"> </w:t>
      </w:r>
      <w:r w:rsidR="006C2948">
        <w:t>tussen</w:t>
      </w:r>
      <w:r w:rsidR="00FF3FAC">
        <w:t xml:space="preserve"> </w:t>
      </w:r>
      <w:r w:rsidR="006C2948">
        <w:t>de</w:t>
      </w:r>
      <w:r w:rsidR="00FF3FAC">
        <w:t xml:space="preserve"> </w:t>
      </w:r>
      <w:r w:rsidR="006C2948">
        <w:t>gevels</w:t>
      </w:r>
      <w:r w:rsidR="00FF3FAC">
        <w:t xml:space="preserve"> </w:t>
      </w:r>
      <w:r w:rsidR="006C2948">
        <w:t>van</w:t>
      </w:r>
      <w:r w:rsidR="00FF3FAC">
        <w:t xml:space="preserve"> </w:t>
      </w:r>
      <w:r w:rsidR="006C2948">
        <w:t>de</w:t>
      </w:r>
      <w:r w:rsidR="00FF3FAC">
        <w:t xml:space="preserve"> </w:t>
      </w:r>
      <w:r w:rsidR="006C2948">
        <w:t>gebouwen</w:t>
      </w:r>
      <w:r w:rsidR="00FF3FAC">
        <w:t xml:space="preserve"> </w:t>
      </w:r>
      <w:r w:rsidR="006C2948">
        <w:t>ten</w:t>
      </w:r>
      <w:r w:rsidR="00FF3FAC">
        <w:t xml:space="preserve"> </w:t>
      </w:r>
      <w:r w:rsidR="006C2948">
        <w:t>minste</w:t>
      </w:r>
      <w:r w:rsidR="00FF3FAC">
        <w:t xml:space="preserve"> </w:t>
      </w:r>
      <w:r w:rsidR="006C2948">
        <w:t>10</w:t>
      </w:r>
      <w:r w:rsidR="00FF3FAC">
        <w:t xml:space="preserve"> </w:t>
      </w:r>
      <w:r w:rsidR="006C2948">
        <w:t>meter</w:t>
      </w:r>
      <w:r w:rsidR="00FF3FAC">
        <w:t xml:space="preserve"> </w:t>
      </w:r>
      <w:r w:rsidR="006C2948">
        <w:t>bedraagt.</w:t>
      </w:r>
    </w:p>
    <w:p w14:paraId="49B02906" w14:textId="53136632" w:rsidR="003876F0" w:rsidRDefault="003876F0" w:rsidP="00107B09">
      <w:pPr>
        <w:pStyle w:val="Kop3"/>
      </w:pPr>
      <w:commentRangeStart w:id="74"/>
      <w:r>
        <w:t>Paragraaf</w:t>
      </w:r>
      <w:r w:rsidR="00FF3FAC">
        <w:t xml:space="preserve"> </w:t>
      </w:r>
      <w:r>
        <w:t>5.2.8</w:t>
      </w:r>
      <w:commentRangeEnd w:id="74"/>
      <w:r w:rsidR="00293723">
        <w:rPr>
          <w:rStyle w:val="Verwijzingopmerking"/>
          <w:rFonts w:eastAsiaTheme="minorHAnsi" w:cstheme="minorBidi"/>
          <w:b w:val="0"/>
          <w:bCs w:val="0"/>
        </w:rPr>
        <w:commentReference w:id="74"/>
      </w:r>
      <w:r>
        <w:tab/>
        <w:t>Bijbehorend</w:t>
      </w:r>
      <w:r w:rsidR="00FF3FAC">
        <w:t xml:space="preserve"> </w:t>
      </w:r>
      <w:r>
        <w:t>bouwwerk</w:t>
      </w:r>
      <w:r w:rsidR="00FF3FAC">
        <w:t xml:space="preserve"> </w:t>
      </w:r>
      <w:r>
        <w:t>bouwen</w:t>
      </w:r>
    </w:p>
    <w:p w14:paraId="3EAEF3F2" w14:textId="1E51B74B" w:rsidR="003876F0" w:rsidRDefault="003876F0" w:rsidP="003A78EE">
      <w:pPr>
        <w:pStyle w:val="Kop6"/>
      </w:pPr>
      <w:r>
        <w:t>Artikel</w:t>
      </w:r>
      <w:r w:rsidR="00FF3FAC">
        <w:t xml:space="preserve"> </w:t>
      </w:r>
      <w:r>
        <w:t>5.</w:t>
      </w:r>
      <w:r w:rsidR="002A647C">
        <w:t>1010</w:t>
      </w:r>
      <w:r>
        <w:tab/>
        <w:t>Toepassingsbereik</w:t>
      </w:r>
    </w:p>
    <w:p w14:paraId="44E8B6B0" w14:textId="54356F1D" w:rsidR="003876F0" w:rsidRDefault="005D326C" w:rsidP="005D326C">
      <w:r>
        <w:t>Deze</w:t>
      </w:r>
      <w:r w:rsidR="00FF3FAC">
        <w:t xml:space="preserve"> </w:t>
      </w:r>
      <w:r>
        <w:t>paragraaf</w:t>
      </w:r>
      <w:r w:rsidR="00FF3FAC">
        <w:t xml:space="preserve"> </w:t>
      </w:r>
      <w:r>
        <w:t>gaat</w:t>
      </w:r>
      <w:r w:rsidR="00FF3FAC">
        <w:t xml:space="preserve"> </w:t>
      </w:r>
      <w:r>
        <w:t>over</w:t>
      </w:r>
      <w:r w:rsidR="00FF3FAC">
        <w:t xml:space="preserve"> </w:t>
      </w:r>
      <w:r>
        <w:t>het</w:t>
      </w:r>
      <w:r w:rsidR="00FF3FAC">
        <w:t xml:space="preserve"> </w:t>
      </w:r>
      <w:r>
        <w:t>bouwen</w:t>
      </w:r>
      <w:r w:rsidR="00FF3FAC">
        <w:t xml:space="preserve"> </w:t>
      </w:r>
      <w:r>
        <w:t>van</w:t>
      </w:r>
      <w:r w:rsidR="00FF3FAC">
        <w:t xml:space="preserve"> </w:t>
      </w:r>
      <w:r>
        <w:t>bijbehorende</w:t>
      </w:r>
      <w:r w:rsidR="00FF3FAC">
        <w:t xml:space="preserve"> </w:t>
      </w:r>
      <w:r>
        <w:t>bouwwerken</w:t>
      </w:r>
      <w:r w:rsidR="00FF3FAC">
        <w:t xml:space="preserve"> </w:t>
      </w:r>
      <w:r w:rsidR="00E3437F" w:rsidRPr="00E5491A">
        <w:t>bij</w:t>
      </w:r>
      <w:r w:rsidR="00FF3FAC">
        <w:t xml:space="preserve"> </w:t>
      </w:r>
      <w:r w:rsidR="00E3437F" w:rsidRPr="00E5491A">
        <w:t>hoofdgebouw</w:t>
      </w:r>
      <w:r w:rsidR="005A4BB7" w:rsidRPr="00E5491A">
        <w:t>en</w:t>
      </w:r>
      <w:r w:rsidR="00FF3FAC">
        <w:t xml:space="preserve"> </w:t>
      </w:r>
      <w:r w:rsidR="00E3437F" w:rsidRPr="00E5491A">
        <w:t>v</w:t>
      </w:r>
      <w:r w:rsidR="0007427C" w:rsidRPr="00E5491A">
        <w:t>an</w:t>
      </w:r>
      <w:r w:rsidR="00FF3FAC">
        <w:t xml:space="preserve"> </w:t>
      </w:r>
      <w:r w:rsidR="00E3437F" w:rsidRPr="00E5491A">
        <w:t>grondgebonden</w:t>
      </w:r>
      <w:r w:rsidR="00FF3FAC">
        <w:t xml:space="preserve"> </w:t>
      </w:r>
      <w:r w:rsidR="00E3437F" w:rsidRPr="00E5491A">
        <w:t>woning</w:t>
      </w:r>
      <w:r w:rsidR="0007427C" w:rsidRPr="00E5491A">
        <w:t>en</w:t>
      </w:r>
      <w:r w:rsidR="00FF3FAC">
        <w:t xml:space="preserve"> </w:t>
      </w:r>
      <w:r w:rsidR="00E5491A" w:rsidRPr="00E5491A">
        <w:t>binnen</w:t>
      </w:r>
      <w:r w:rsidR="00FF3FAC">
        <w:t xml:space="preserve"> </w:t>
      </w:r>
      <w:commentRangeStart w:id="75"/>
      <w:commentRangeStart w:id="76"/>
      <w:r w:rsidR="00E5491A" w:rsidRPr="005005FB">
        <w:rPr>
          <w:rStyle w:val="Noemer"/>
        </w:rPr>
        <w:t>Woongebied-Transformatie</w:t>
      </w:r>
      <w:commentRangeEnd w:id="75"/>
      <w:r w:rsidR="00DD368B">
        <w:rPr>
          <w:rStyle w:val="Verwijzingopmerking"/>
        </w:rPr>
        <w:commentReference w:id="75"/>
      </w:r>
      <w:commentRangeEnd w:id="76"/>
      <w:r w:rsidR="00131133">
        <w:rPr>
          <w:rStyle w:val="Verwijzingopmerking"/>
        </w:rPr>
        <w:commentReference w:id="76"/>
      </w:r>
      <w:r w:rsidR="00E3437F" w:rsidRPr="00E5491A">
        <w:t>.</w:t>
      </w:r>
    </w:p>
    <w:p w14:paraId="5904D496" w14:textId="62008AC6" w:rsidR="003876F0" w:rsidRDefault="003876F0" w:rsidP="003A78EE">
      <w:pPr>
        <w:pStyle w:val="Kop6"/>
      </w:pPr>
      <w:r>
        <w:t>Artikel</w:t>
      </w:r>
      <w:r w:rsidR="00FF3FAC">
        <w:t xml:space="preserve"> </w:t>
      </w:r>
      <w:r>
        <w:t>5.</w:t>
      </w:r>
      <w:r w:rsidR="002A647C">
        <w:t>1011</w:t>
      </w:r>
      <w:r>
        <w:tab/>
      </w:r>
      <w:commentRangeStart w:id="77"/>
      <w:r>
        <w:t>Oogmerken</w:t>
      </w:r>
      <w:commentRangeEnd w:id="77"/>
      <w:r w:rsidR="005005FB">
        <w:rPr>
          <w:rStyle w:val="Verwijzingopmerking"/>
          <w:rFonts w:eastAsiaTheme="minorHAnsi" w:cstheme="minorBidi"/>
          <w:i w:val="0"/>
          <w:iCs w:val="0"/>
        </w:rPr>
        <w:commentReference w:id="77"/>
      </w:r>
    </w:p>
    <w:p w14:paraId="0913256E" w14:textId="62BF3F14"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rsidR="00151B30">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05962A7E" w14:textId="16688758"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stedenbouwkundige</w:t>
      </w:r>
      <w:r w:rsidR="00FF3FAC">
        <w:t xml:space="preserve"> </w:t>
      </w:r>
      <w:r w:rsidR="005D326C">
        <w:t>waarden;</w:t>
      </w:r>
    </w:p>
    <w:p w14:paraId="1CEE9184" w14:textId="6F89E998"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architectonische</w:t>
      </w:r>
      <w:r w:rsidR="00FF3FAC">
        <w:t xml:space="preserve"> </w:t>
      </w:r>
      <w:r w:rsidR="005D326C">
        <w:t>kwaliteit</w:t>
      </w:r>
      <w:r w:rsidR="00FF3FAC">
        <w:t xml:space="preserve"> </w:t>
      </w:r>
      <w:r w:rsidR="005D326C">
        <w:t>van</w:t>
      </w:r>
      <w:r w:rsidR="00FF3FAC">
        <w:t xml:space="preserve"> </w:t>
      </w:r>
      <w:r w:rsidR="005D326C">
        <w:t>bouwwerken;</w:t>
      </w:r>
    </w:p>
    <w:p w14:paraId="0495A841" w14:textId="1B6AD2EC" w:rsidR="00E13943" w:rsidRDefault="00E13943" w:rsidP="006B3802">
      <w:pPr>
        <w:pStyle w:val="Opsommingmetnummering"/>
      </w:pPr>
      <w:r>
        <w:t>c.</w:t>
      </w:r>
      <w:r>
        <w:tab/>
      </w:r>
      <w:r w:rsidR="005D326C">
        <w:t>het</w:t>
      </w:r>
      <w:r w:rsidR="00FF3FAC">
        <w:t xml:space="preserve"> </w:t>
      </w:r>
      <w:r w:rsidR="005D326C">
        <w:t>beschermen</w:t>
      </w:r>
      <w:r w:rsidR="00FF3FAC">
        <w:t xml:space="preserve"> </w:t>
      </w:r>
      <w:r w:rsidR="005D326C">
        <w:t>van</w:t>
      </w:r>
      <w:r w:rsidR="00FF3FAC">
        <w:t xml:space="preserve"> </w:t>
      </w:r>
      <w:r w:rsidR="005D326C">
        <w:t>het</w:t>
      </w:r>
      <w:r w:rsidR="00FF3FAC">
        <w:t xml:space="preserve"> </w:t>
      </w:r>
      <w:r w:rsidR="005D326C">
        <w:t>woon-</w:t>
      </w:r>
      <w:r w:rsidR="00FF3FAC">
        <w:t xml:space="preserve"> </w:t>
      </w:r>
      <w:r w:rsidR="005D326C">
        <w:t>en</w:t>
      </w:r>
      <w:r w:rsidR="00FF3FAC">
        <w:t xml:space="preserve"> </w:t>
      </w:r>
      <w:r w:rsidR="005D326C">
        <w:t>leefklimaat;</w:t>
      </w:r>
      <w:r w:rsidR="00FF3FAC">
        <w:t xml:space="preserve"> </w:t>
      </w:r>
      <w:r w:rsidR="005D326C">
        <w:t>en</w:t>
      </w:r>
    </w:p>
    <w:p w14:paraId="708396FA" w14:textId="2968E65D" w:rsidR="003876F0" w:rsidRDefault="00E13943" w:rsidP="006B3802">
      <w:pPr>
        <w:pStyle w:val="Opsommingmetnummering"/>
      </w:pPr>
      <w:r>
        <w:t>d.</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p>
    <w:p w14:paraId="6CED9A12" w14:textId="29A75E3E" w:rsidR="003876F0" w:rsidRDefault="003876F0" w:rsidP="003A78EE">
      <w:pPr>
        <w:pStyle w:val="Kop6"/>
      </w:pPr>
      <w:r>
        <w:t>Artikel</w:t>
      </w:r>
      <w:r w:rsidR="00FF3FAC">
        <w:t xml:space="preserve"> </w:t>
      </w:r>
      <w:r>
        <w:t>5.</w:t>
      </w:r>
      <w:r w:rsidR="002A647C">
        <w:t>1012</w:t>
      </w:r>
      <w:r>
        <w:tab/>
        <w:t>Aanwijzing</w:t>
      </w:r>
      <w:r w:rsidR="00FF3FAC">
        <w:t xml:space="preserve"> </w:t>
      </w:r>
      <w:r>
        <w:t>vergunningplichtige</w:t>
      </w:r>
      <w:r w:rsidR="00FF3FAC">
        <w:t xml:space="preserve"> </w:t>
      </w:r>
      <w:r>
        <w:t>gevallen</w:t>
      </w:r>
    </w:p>
    <w:p w14:paraId="438E198A" w14:textId="346ED614" w:rsidR="003876F0"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r>
        <w:t>een</w:t>
      </w:r>
      <w:r w:rsidR="00FF3FAC">
        <w:t xml:space="preserve"> </w:t>
      </w:r>
      <w:commentRangeStart w:id="78"/>
      <w:r>
        <w:t>bijbehorend</w:t>
      </w:r>
      <w:r w:rsidR="00FF3FAC">
        <w:t xml:space="preserve"> </w:t>
      </w:r>
      <w:r>
        <w:t>bouwwerk</w:t>
      </w:r>
      <w:commentRangeEnd w:id="78"/>
      <w:r w:rsidR="003B0C6E">
        <w:rPr>
          <w:rStyle w:val="Verwijzingopmerking"/>
        </w:rPr>
        <w:commentReference w:id="78"/>
      </w:r>
      <w:r w:rsidR="00FF3FAC">
        <w:t xml:space="preserve"> </w:t>
      </w:r>
      <w:r>
        <w:t>bij</w:t>
      </w:r>
      <w:r w:rsidR="00FF3FAC">
        <w:t xml:space="preserve"> </w:t>
      </w:r>
      <w:r>
        <w:t>een</w:t>
      </w:r>
      <w:r w:rsidR="00FF3FAC">
        <w:t xml:space="preserve"> </w:t>
      </w:r>
      <w:r>
        <w:t>hoofdgebouw</w:t>
      </w:r>
      <w:r w:rsidR="00FF3FAC">
        <w:t xml:space="preserve"> </w:t>
      </w:r>
      <w:r>
        <w:t>voor</w:t>
      </w:r>
      <w:r w:rsidR="00FF3FAC">
        <w:t xml:space="preserve"> </w:t>
      </w:r>
      <w:r>
        <w:t>een</w:t>
      </w:r>
      <w:r w:rsidR="00FF3FAC">
        <w:t xml:space="preserve"> </w:t>
      </w:r>
      <w:r>
        <w:t>grondgebonden</w:t>
      </w:r>
      <w:r w:rsidR="00FF3FAC">
        <w:t xml:space="preserve"> </w:t>
      </w:r>
      <w:r>
        <w:t>woning</w:t>
      </w:r>
      <w:r w:rsidR="00FF3FAC">
        <w:t xml:space="preserve"> </w:t>
      </w:r>
      <w:r>
        <w:t>te</w:t>
      </w:r>
      <w:r w:rsidR="00FF3FAC">
        <w:t xml:space="preserve"> </w:t>
      </w:r>
      <w:r>
        <w:t>bouwen</w:t>
      </w:r>
      <w:r w:rsidR="00FF3FAC">
        <w:t xml:space="preserve"> </w:t>
      </w:r>
      <w:r w:rsidR="00D90DD7" w:rsidRPr="00D90DD7">
        <w:t>binnen</w:t>
      </w:r>
      <w:r w:rsidR="00FF3FAC">
        <w:t xml:space="preserve"> </w:t>
      </w:r>
      <w:commentRangeStart w:id="79"/>
      <w:r w:rsidR="00D90DD7" w:rsidRPr="00D90DD7">
        <w:t>Woongebied-Transformatie</w:t>
      </w:r>
      <w:r>
        <w:t>.</w:t>
      </w:r>
      <w:commentRangeEnd w:id="79"/>
      <w:r w:rsidR="00891E96">
        <w:rPr>
          <w:rStyle w:val="Verwijzingopmerking"/>
        </w:rPr>
        <w:commentReference w:id="79"/>
      </w:r>
    </w:p>
    <w:p w14:paraId="5D6B0BF3" w14:textId="6013679D" w:rsidR="00BB5305" w:rsidRDefault="00BB5305" w:rsidP="00BB5305">
      <w:pPr>
        <w:pStyle w:val="Kop6"/>
      </w:pPr>
      <w:r>
        <w:t>Artikel</w:t>
      </w:r>
      <w:r w:rsidR="00FF3FAC">
        <w:t xml:space="preserve"> </w:t>
      </w:r>
      <w:r>
        <w:t>5.</w:t>
      </w:r>
      <w:r w:rsidR="002A647C">
        <w:t>1013</w:t>
      </w:r>
      <w:r>
        <w:tab/>
      </w:r>
      <w:commentRangeStart w:id="80"/>
      <w:r>
        <w:t>Bijzondere</w:t>
      </w:r>
      <w:commentRangeEnd w:id="80"/>
      <w:r w:rsidR="005005FB">
        <w:rPr>
          <w:rStyle w:val="Verwijzingopmerking"/>
          <w:rFonts w:eastAsiaTheme="minorHAnsi" w:cstheme="minorBidi"/>
          <w:i w:val="0"/>
          <w:iCs w:val="0"/>
        </w:rPr>
        <w:commentReference w:id="80"/>
      </w:r>
      <w:r w:rsidR="00FF3FAC">
        <w:t xml:space="preserve"> </w:t>
      </w:r>
      <w:r>
        <w:t>aanvraagvereisten</w:t>
      </w:r>
      <w:r w:rsidR="00FF3FAC">
        <w:t xml:space="preserve"> </w:t>
      </w:r>
      <w:r>
        <w:t>omgevingsvergunning</w:t>
      </w:r>
    </w:p>
    <w:p w14:paraId="6EB641D7" w14:textId="6ACFD795" w:rsidR="00BB5305" w:rsidRDefault="00BB5305" w:rsidP="00BB5305">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5.</w:t>
      </w:r>
      <w:r w:rsidR="002A647C">
        <w:t>1012</w:t>
      </w:r>
      <w:r>
        <w:t>,</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6108C9C4" w14:textId="16D92C6E" w:rsidR="00BB5305" w:rsidRDefault="00BB5305" w:rsidP="00BB5305">
      <w:pPr>
        <w:pStyle w:val="Opsommingmetnummering"/>
      </w:pPr>
      <w:r>
        <w:t>a.</w:t>
      </w:r>
      <w:r>
        <w:tab/>
        <w:t>de</w:t>
      </w:r>
      <w:r w:rsidR="00FF3FAC">
        <w:t xml:space="preserve"> </w:t>
      </w:r>
      <w:r>
        <w:t>plattegronden</w:t>
      </w:r>
      <w:r w:rsidR="00FF3FAC">
        <w:t xml:space="preserve"> </w:t>
      </w:r>
      <w:r>
        <w:t>van</w:t>
      </w:r>
      <w:r w:rsidR="00FF3FAC">
        <w:t xml:space="preserve"> </w:t>
      </w:r>
      <w:r>
        <w:t>alle</w:t>
      </w:r>
      <w:r w:rsidR="00FF3FAC">
        <w:t xml:space="preserve"> </w:t>
      </w:r>
      <w:r>
        <w:t>verdiepingen</w:t>
      </w:r>
      <w:r w:rsidR="00FF3FAC">
        <w:t xml:space="preserve"> </w:t>
      </w:r>
      <w:r>
        <w:t>en</w:t>
      </w:r>
      <w:r w:rsidR="00FF3FAC">
        <w:t xml:space="preserve"> </w:t>
      </w:r>
      <w:r>
        <w:t>een</w:t>
      </w:r>
      <w:r w:rsidR="00FF3FAC">
        <w:t xml:space="preserve"> </w:t>
      </w:r>
      <w:r>
        <w:t>doorsnedetekening</w:t>
      </w:r>
      <w:r w:rsidR="00FF3FAC">
        <w:t xml:space="preserve"> </w:t>
      </w:r>
      <w:r>
        <w:t>voor</w:t>
      </w:r>
      <w:r w:rsidR="00FF3FAC">
        <w:t xml:space="preserve"> </w:t>
      </w:r>
      <w:r>
        <w:t>de</w:t>
      </w:r>
      <w:r w:rsidR="00FF3FAC">
        <w:t xml:space="preserve"> </w:t>
      </w:r>
      <w:r>
        <w:t>nieuwe</w:t>
      </w:r>
      <w:r w:rsidR="00FF3FAC">
        <w:t xml:space="preserve"> </w:t>
      </w:r>
      <w:r>
        <w:t>situatie</w:t>
      </w:r>
      <w:r w:rsidR="00FF3FAC">
        <w:t xml:space="preserve"> </w:t>
      </w:r>
      <w:r>
        <w:t>en,</w:t>
      </w:r>
      <w:r w:rsidR="00FF3FAC">
        <w:t xml:space="preserve"> </w:t>
      </w:r>
      <w:r>
        <w:t>voor</w:t>
      </w:r>
      <w:r w:rsidR="00FF3FAC">
        <w:t xml:space="preserve"> </w:t>
      </w:r>
      <w:r>
        <w:t>zover</w:t>
      </w:r>
      <w:r w:rsidR="00FF3FAC">
        <w:t xml:space="preserve"> </w:t>
      </w:r>
      <w:r>
        <w:t>daarvan</w:t>
      </w:r>
      <w:r w:rsidR="00FF3FAC">
        <w:t xml:space="preserve"> </w:t>
      </w:r>
      <w:r>
        <w:t>sprake</w:t>
      </w:r>
      <w:r w:rsidR="00FF3FAC">
        <w:t xml:space="preserve"> </w:t>
      </w:r>
      <w:r>
        <w:t>is,</w:t>
      </w:r>
      <w:r w:rsidR="00FF3FAC">
        <w:t xml:space="preserve"> </w:t>
      </w:r>
      <w:r>
        <w:t>de</w:t>
      </w:r>
      <w:r w:rsidR="00FF3FAC">
        <w:t xml:space="preserve"> </w:t>
      </w:r>
      <w:r>
        <w:t>bestaande</w:t>
      </w:r>
      <w:r w:rsidR="00FF3FAC">
        <w:t xml:space="preserve"> </w:t>
      </w:r>
      <w:r>
        <w:t>situatie;</w:t>
      </w:r>
    </w:p>
    <w:p w14:paraId="29315D5D" w14:textId="7456CB7D" w:rsidR="00BB5305" w:rsidRDefault="00BB5305" w:rsidP="00BB5305">
      <w:pPr>
        <w:pStyle w:val="Opsommingmetnummering"/>
      </w:pPr>
      <w:r>
        <w:t>b.</w:t>
      </w:r>
      <w:r>
        <w:tab/>
        <w:t>het</w:t>
      </w:r>
      <w:r w:rsidR="00FF3FAC">
        <w:t xml:space="preserve"> </w:t>
      </w:r>
      <w:r>
        <w:t>beoogde</w:t>
      </w:r>
      <w:r w:rsidR="00FF3FAC">
        <w:t xml:space="preserve"> </w:t>
      </w:r>
      <w:r>
        <w:t>gebruik</w:t>
      </w:r>
      <w:r w:rsidR="00FF3FAC">
        <w:t xml:space="preserve"> </w:t>
      </w:r>
      <w:r>
        <w:t>van</w:t>
      </w:r>
      <w:r w:rsidR="00FF3FAC">
        <w:t xml:space="preserve"> </w:t>
      </w:r>
      <w:r>
        <w:t>het</w:t>
      </w:r>
      <w:r w:rsidR="00FF3FAC">
        <w:t xml:space="preserve"> </w:t>
      </w:r>
      <w:r>
        <w:t>bouwwerk</w:t>
      </w:r>
      <w:r w:rsidR="00FF3FAC">
        <w:t xml:space="preserve"> </w:t>
      </w:r>
      <w:r>
        <w:t>en</w:t>
      </w:r>
      <w:r w:rsidR="00FF3FAC">
        <w:t xml:space="preserve"> </w:t>
      </w:r>
      <w:r>
        <w:t>de</w:t>
      </w:r>
      <w:r w:rsidR="00FF3FAC">
        <w:t xml:space="preserve"> </w:t>
      </w:r>
      <w:r>
        <w:t>bijbehorende</w:t>
      </w:r>
      <w:r w:rsidR="00FF3FAC">
        <w:t xml:space="preserve"> </w:t>
      </w:r>
      <w:r>
        <w:t>gronden</w:t>
      </w:r>
      <w:r w:rsidR="00FF3FAC">
        <w:t xml:space="preserve"> </w:t>
      </w:r>
      <w:r>
        <w:t>waarop</w:t>
      </w:r>
      <w:r w:rsidR="00FF3FAC">
        <w:t xml:space="preserve"> </w:t>
      </w:r>
      <w:r>
        <w:t>de</w:t>
      </w:r>
      <w:r w:rsidR="00FF3FAC">
        <w:t xml:space="preserve"> </w:t>
      </w:r>
      <w:r>
        <w:t>aanvraag</w:t>
      </w:r>
      <w:r w:rsidR="00FF3FAC">
        <w:t xml:space="preserve"> </w:t>
      </w:r>
      <w:r>
        <w:t>betrekking</w:t>
      </w:r>
      <w:r w:rsidR="00FF3FAC">
        <w:t xml:space="preserve"> </w:t>
      </w:r>
      <w:r>
        <w:t>heeft;</w:t>
      </w:r>
    </w:p>
    <w:p w14:paraId="65D7879C" w14:textId="71A2F370" w:rsidR="00BB5305" w:rsidRDefault="00BB5305" w:rsidP="00BB5305">
      <w:pPr>
        <w:pStyle w:val="Opsommingmetnummering"/>
      </w:pPr>
      <w:r>
        <w:t>c.</w:t>
      </w:r>
      <w:r>
        <w:tab/>
        <w:t>een</w:t>
      </w:r>
      <w:r w:rsidR="00FF3FAC">
        <w:t xml:space="preserve"> </w:t>
      </w:r>
      <w:r>
        <w:t>opgave</w:t>
      </w:r>
      <w:r w:rsidR="00FF3FAC">
        <w:t xml:space="preserve"> </w:t>
      </w:r>
      <w:r>
        <w:t>van</w:t>
      </w:r>
      <w:r w:rsidR="00FF3FAC">
        <w:t xml:space="preserve"> </w:t>
      </w:r>
      <w:r>
        <w:t>de</w:t>
      </w:r>
      <w:r w:rsidR="00FF3FAC">
        <w:t xml:space="preserve"> </w:t>
      </w:r>
      <w:r>
        <w:t>bruto</w:t>
      </w:r>
      <w:r w:rsidR="00FF3FAC">
        <w:t xml:space="preserve"> </w:t>
      </w:r>
      <w:r>
        <w:t>inhoud</w:t>
      </w:r>
      <w:r w:rsidR="00FF3FAC">
        <w:t xml:space="preserve"> </w:t>
      </w:r>
      <w:r>
        <w:t>in</w:t>
      </w:r>
      <w:r w:rsidR="00FF3FAC">
        <w:t xml:space="preserve"> </w:t>
      </w:r>
      <w:r>
        <w:t>m</w:t>
      </w:r>
      <w:r w:rsidR="00891E96">
        <w:t>³</w:t>
      </w:r>
      <w:r w:rsidR="00FF3FAC">
        <w:t xml:space="preserve"> </w:t>
      </w:r>
      <w:r>
        <w:t>en</w:t>
      </w:r>
      <w:r w:rsidR="00FF3FAC">
        <w:t xml:space="preserve"> </w:t>
      </w:r>
      <w:r>
        <w:t>de</w:t>
      </w:r>
      <w:r w:rsidR="00FF3FAC">
        <w:t xml:space="preserve"> </w:t>
      </w:r>
      <w:r>
        <w:t>bruto</w:t>
      </w:r>
      <w:r w:rsidR="00FF3FAC">
        <w:t xml:space="preserve"> </w:t>
      </w:r>
      <w:r>
        <w:t>vloeroppervlakte</w:t>
      </w:r>
      <w:r w:rsidR="00FF3FAC">
        <w:t xml:space="preserve"> </w:t>
      </w:r>
      <w:r>
        <w:t>in</w:t>
      </w:r>
      <w:r w:rsidR="00FF3FAC">
        <w:t xml:space="preserve"> </w:t>
      </w:r>
      <w:r>
        <w:t>m</w:t>
      </w:r>
      <w:r w:rsidRPr="005D22B8">
        <w:rPr>
          <w:vertAlign w:val="superscript"/>
        </w:rPr>
        <w:t>2</w:t>
      </w:r>
      <w:r>
        <w:t>;</w:t>
      </w:r>
    </w:p>
    <w:p w14:paraId="187A48CF" w14:textId="1B944C6B" w:rsidR="00BB5305" w:rsidRDefault="00BB5305" w:rsidP="00BB5305">
      <w:pPr>
        <w:pStyle w:val="Opsommingmetnummering"/>
      </w:pPr>
      <w:r>
        <w:t>d.</w:t>
      </w:r>
      <w:r>
        <w:tab/>
        <w:t>een</w:t>
      </w:r>
      <w:r w:rsidR="00FF3FAC">
        <w:t xml:space="preserve"> </w:t>
      </w:r>
      <w:r>
        <w:t>situatietekening</w:t>
      </w:r>
      <w:r w:rsidR="00FF3FAC">
        <w:t xml:space="preserve"> </w:t>
      </w:r>
      <w:r>
        <w:t>van</w:t>
      </w:r>
      <w:r w:rsidR="00FF3FAC">
        <w:t xml:space="preserve"> </w:t>
      </w:r>
      <w:r>
        <w:t>de</w:t>
      </w:r>
      <w:r w:rsidR="00FF3FAC">
        <w:t xml:space="preserve"> </w:t>
      </w:r>
      <w:r>
        <w:t>bestaande</w:t>
      </w:r>
      <w:r w:rsidR="00FF3FAC">
        <w:t xml:space="preserve"> </w:t>
      </w:r>
      <w:r>
        <w:t>toestanden</w:t>
      </w:r>
      <w:r w:rsidR="00FF3FAC">
        <w:t xml:space="preserve"> </w:t>
      </w:r>
      <w:r>
        <w:t>een</w:t>
      </w:r>
      <w:r w:rsidR="00FF3FAC">
        <w:t xml:space="preserve"> </w:t>
      </w:r>
      <w:r>
        <w:t>situatietekening</w:t>
      </w:r>
      <w:r w:rsidR="00FF3FAC">
        <w:t xml:space="preserve"> </w:t>
      </w:r>
      <w:r>
        <w:t>van</w:t>
      </w:r>
      <w:r w:rsidR="00FF3FAC">
        <w:t xml:space="preserve"> </w:t>
      </w:r>
      <w:r>
        <w:t>de</w:t>
      </w:r>
      <w:r w:rsidR="00FF3FAC">
        <w:t xml:space="preserve"> </w:t>
      </w:r>
      <w:r>
        <w:t>nieuwe</w:t>
      </w:r>
      <w:r w:rsidR="00FF3FAC">
        <w:t xml:space="preserve"> </w:t>
      </w:r>
      <w:r>
        <w:t>toestand</w:t>
      </w:r>
      <w:r w:rsidR="00FF3FAC">
        <w:t xml:space="preserve"> </w:t>
      </w:r>
      <w:r>
        <w:t>met</w:t>
      </w:r>
      <w:r w:rsidR="00FF3FAC">
        <w:t xml:space="preserve"> </w:t>
      </w:r>
      <w:r>
        <w:t>daarop</w:t>
      </w:r>
      <w:r w:rsidR="00FF3FAC">
        <w:t xml:space="preserve"> </w:t>
      </w:r>
      <w:r>
        <w:t>de</w:t>
      </w:r>
      <w:r w:rsidR="00FF3FAC">
        <w:t xml:space="preserve"> </w:t>
      </w:r>
      <w:r>
        <w:t>afmetingen</w:t>
      </w:r>
      <w:r w:rsidR="00FF3FAC">
        <w:t xml:space="preserve"> </w:t>
      </w:r>
      <w:r>
        <w:t>van</w:t>
      </w:r>
      <w:r w:rsidR="00FF3FAC">
        <w:t xml:space="preserve"> </w:t>
      </w:r>
      <w:r>
        <w:t>het</w:t>
      </w:r>
      <w:r w:rsidR="00FF3FAC">
        <w:t xml:space="preserve"> </w:t>
      </w:r>
      <w:r>
        <w:t>perceel</w:t>
      </w:r>
      <w:r w:rsidR="00FF3FAC">
        <w:t xml:space="preserve"> </w:t>
      </w:r>
      <w:r>
        <w:t>en</w:t>
      </w:r>
      <w:r w:rsidR="00FF3FAC">
        <w:t xml:space="preserve"> </w:t>
      </w:r>
      <w:r>
        <w:t>het</w:t>
      </w:r>
      <w:r w:rsidR="00FF3FAC">
        <w:t xml:space="preserve"> </w:t>
      </w:r>
      <w:r>
        <w:t>bebouwd</w:t>
      </w:r>
      <w:r w:rsidR="00FF3FAC">
        <w:t xml:space="preserve"> </w:t>
      </w:r>
      <w:r>
        <w:t>oppervlak,</w:t>
      </w:r>
      <w:r w:rsidR="00FF3FAC">
        <w:t xml:space="preserve"> </w:t>
      </w:r>
      <w:r>
        <w:t>en</w:t>
      </w:r>
      <w:r w:rsidR="00FF3FAC">
        <w:t xml:space="preserve"> </w:t>
      </w:r>
      <w:r>
        <w:t>de</w:t>
      </w:r>
      <w:r w:rsidR="00FF3FAC">
        <w:t xml:space="preserve"> </w:t>
      </w:r>
      <w:r>
        <w:t>situering</w:t>
      </w:r>
      <w:r w:rsidR="00FF3FAC">
        <w:t xml:space="preserve"> </w:t>
      </w:r>
      <w:r>
        <w:t>van</w:t>
      </w:r>
      <w:r w:rsidR="00FF3FAC">
        <w:t xml:space="preserve"> </w:t>
      </w:r>
      <w:r>
        <w:t>het</w:t>
      </w:r>
      <w:r w:rsidR="00FF3FAC">
        <w:t xml:space="preserve"> </w:t>
      </w:r>
      <w:r>
        <w:t>bouwwerk</w:t>
      </w:r>
      <w:r w:rsidR="00FF3FAC">
        <w:t xml:space="preserve"> </w:t>
      </w:r>
      <w:r>
        <w:t>ten</w:t>
      </w:r>
      <w:r w:rsidR="00FF3FAC">
        <w:t xml:space="preserve"> </w:t>
      </w:r>
      <w:r>
        <w:t>opzichte</w:t>
      </w:r>
      <w:r w:rsidR="00FF3FAC">
        <w:t xml:space="preserve"> </w:t>
      </w:r>
      <w:r>
        <w:t>van</w:t>
      </w:r>
      <w:r w:rsidR="00FF3FAC">
        <w:t xml:space="preserve"> </w:t>
      </w:r>
      <w:r>
        <w:t>de</w:t>
      </w:r>
      <w:r w:rsidR="00FF3FAC">
        <w:t xml:space="preserve"> </w:t>
      </w:r>
      <w:r>
        <w:t>perceelsgrenzen</w:t>
      </w:r>
      <w:r w:rsidR="00FF3FAC">
        <w:t xml:space="preserve"> </w:t>
      </w:r>
      <w:r>
        <w:t>en</w:t>
      </w:r>
      <w:r w:rsidR="00FF3FAC">
        <w:t xml:space="preserve"> </w:t>
      </w:r>
      <w:r>
        <w:t>de</w:t>
      </w:r>
      <w:r w:rsidR="00FF3FAC">
        <w:t xml:space="preserve"> </w:t>
      </w:r>
      <w:r>
        <w:t>wegzijde;</w:t>
      </w:r>
      <w:r w:rsidR="00FF3FAC">
        <w:t xml:space="preserve"> </w:t>
      </w:r>
      <w:r>
        <w:t>en</w:t>
      </w:r>
    </w:p>
    <w:p w14:paraId="2647FE93" w14:textId="4CF907D2" w:rsidR="00BB5305" w:rsidRDefault="00BB5305" w:rsidP="00BB5305">
      <w:pPr>
        <w:pStyle w:val="Opsommingmetnummering"/>
      </w:pPr>
      <w:r>
        <w:t>e.</w:t>
      </w:r>
      <w:r>
        <w:tab/>
        <w:t>de</w:t>
      </w:r>
      <w:r w:rsidR="00FF3FAC">
        <w:t xml:space="preserve"> </w:t>
      </w:r>
      <w:r>
        <w:t>hoogte</w:t>
      </w:r>
      <w:r w:rsidR="00FF3FAC">
        <w:t xml:space="preserve"> </w:t>
      </w:r>
      <w:r>
        <w:t>van</w:t>
      </w:r>
      <w:r w:rsidR="00FF3FAC">
        <w:t xml:space="preserve"> </w:t>
      </w:r>
      <w:r>
        <w:t>het</w:t>
      </w:r>
      <w:r w:rsidR="00FF3FAC">
        <w:t xml:space="preserve"> </w:t>
      </w:r>
      <w:r>
        <w:t>bouwwerk</w:t>
      </w:r>
      <w:r w:rsidR="00FF3FAC">
        <w:t xml:space="preserve"> </w:t>
      </w:r>
      <w:r>
        <w:t>ten</w:t>
      </w:r>
      <w:r w:rsidR="00FF3FAC">
        <w:t xml:space="preserve"> </w:t>
      </w:r>
      <w:r>
        <w:t>opzichte</w:t>
      </w:r>
      <w:r w:rsidR="00FF3FAC">
        <w:t xml:space="preserve"> </w:t>
      </w:r>
      <w:r>
        <w:t>van</w:t>
      </w:r>
      <w:r w:rsidR="00FF3FAC">
        <w:t xml:space="preserve"> </w:t>
      </w:r>
      <w:r>
        <w:t>het</w:t>
      </w:r>
      <w:r w:rsidR="00FF3FAC">
        <w:t xml:space="preserve"> </w:t>
      </w:r>
      <w:r>
        <w:t>straatpeil</w:t>
      </w:r>
      <w:r w:rsidR="00FF3FAC">
        <w:t xml:space="preserve"> </w:t>
      </w:r>
      <w:r>
        <w:t>en</w:t>
      </w:r>
      <w:r w:rsidR="00FF3FAC">
        <w:t xml:space="preserve"> </w:t>
      </w:r>
      <w:r>
        <w:t>het</w:t>
      </w:r>
      <w:r w:rsidR="00FF3FAC">
        <w:t xml:space="preserve"> </w:t>
      </w:r>
      <w:r>
        <w:t>aantal</w:t>
      </w:r>
      <w:r w:rsidR="00FF3FAC">
        <w:t xml:space="preserve"> </w:t>
      </w:r>
      <w:r>
        <w:t>bouwlagen</w:t>
      </w:r>
      <w:r w:rsidR="00121233">
        <w:t>.</w:t>
      </w:r>
    </w:p>
    <w:p w14:paraId="4BA34CA9" w14:textId="61617089" w:rsidR="003876F0" w:rsidRDefault="003876F0" w:rsidP="003A78EE">
      <w:pPr>
        <w:pStyle w:val="Kop6"/>
      </w:pPr>
      <w:r>
        <w:t>Artikel</w:t>
      </w:r>
      <w:r w:rsidR="00FF3FAC">
        <w:t xml:space="preserve"> </w:t>
      </w:r>
      <w:r>
        <w:t>5.</w:t>
      </w:r>
      <w:r w:rsidR="00C9580F">
        <w:t>1014</w:t>
      </w:r>
      <w:r>
        <w:tab/>
      </w:r>
      <w:commentRangeStart w:id="81"/>
      <w:r>
        <w:t>Beoordelingsregels</w:t>
      </w:r>
      <w:commentRangeEnd w:id="81"/>
      <w:r w:rsidR="00D261A5">
        <w:rPr>
          <w:rStyle w:val="Verwijzingopmerking"/>
          <w:rFonts w:eastAsiaTheme="minorHAnsi" w:cstheme="minorBidi"/>
          <w:i w:val="0"/>
          <w:iCs w:val="0"/>
        </w:rPr>
        <w:commentReference w:id="81"/>
      </w:r>
      <w:r w:rsidR="00FF3FAC">
        <w:t xml:space="preserve"> </w:t>
      </w:r>
      <w:r>
        <w:t>omgevingsvergunning</w:t>
      </w:r>
    </w:p>
    <w:p w14:paraId="0ACA902D" w14:textId="011ABB21" w:rsidR="00E13943" w:rsidRDefault="005D326C" w:rsidP="005D326C">
      <w:r>
        <w:t>De</w:t>
      </w:r>
      <w:r w:rsidR="00FF3FAC">
        <w:t xml:space="preserve"> </w:t>
      </w:r>
      <w:r>
        <w:t>omgevingsvergunning</w:t>
      </w:r>
      <w:r w:rsidR="00FF3FAC">
        <w:t xml:space="preserve"> </w:t>
      </w:r>
      <w:r>
        <w:t>wordt</w:t>
      </w:r>
      <w:r w:rsidR="00FF3FAC">
        <w:t xml:space="preserve"> </w:t>
      </w:r>
      <w:r>
        <w:t>alleen</w:t>
      </w:r>
      <w:r w:rsidR="00FF3FAC">
        <w:t xml:space="preserve"> </w:t>
      </w:r>
      <w:r>
        <w:t>verleend</w:t>
      </w:r>
      <w:r w:rsidR="00FF3FAC">
        <w:t xml:space="preserve"> </w:t>
      </w:r>
      <w:r>
        <w:t>als:</w:t>
      </w:r>
    </w:p>
    <w:p w14:paraId="52DD508D" w14:textId="2ADE2FC3" w:rsidR="00DC3EF0" w:rsidRDefault="00ED75F0" w:rsidP="006B3802">
      <w:pPr>
        <w:pStyle w:val="Opsommingmetnummering"/>
      </w:pPr>
      <w:r>
        <w:t>a</w:t>
      </w:r>
      <w:r w:rsidR="00E13943">
        <w:t>.</w:t>
      </w:r>
      <w:r w:rsidR="00E13943">
        <w:tab/>
      </w:r>
      <w:r w:rsidR="005D326C">
        <w:t>het</w:t>
      </w:r>
      <w:r w:rsidR="00FF3FAC">
        <w:t xml:space="preserve"> </w:t>
      </w:r>
      <w:r w:rsidR="005D326C">
        <w:t>bouwwerk:</w:t>
      </w:r>
    </w:p>
    <w:p w14:paraId="6BB76728" w14:textId="79B75C16" w:rsidR="00DC3EF0" w:rsidRPr="005005FB" w:rsidRDefault="00DC3EF0" w:rsidP="005005FB">
      <w:pPr>
        <w:pStyle w:val="Opsommingmetnummering"/>
        <w:ind w:left="850"/>
      </w:pPr>
      <w:r w:rsidRPr="005005FB">
        <w:t>1.</w:t>
      </w:r>
      <w:r w:rsidRPr="005005FB">
        <w:tab/>
      </w:r>
      <w:r w:rsidR="005D326C" w:rsidRPr="005005FB">
        <w:t>grondgebonden</w:t>
      </w:r>
      <w:r w:rsidR="00FF3FAC">
        <w:t xml:space="preserve"> </w:t>
      </w:r>
      <w:r w:rsidR="005D326C" w:rsidRPr="005005FB">
        <w:t>is;</w:t>
      </w:r>
    </w:p>
    <w:p w14:paraId="6837EF72" w14:textId="205773F9" w:rsidR="00DC3EF0" w:rsidRPr="005005FB" w:rsidRDefault="00DC3EF0" w:rsidP="005005FB">
      <w:pPr>
        <w:pStyle w:val="Opsommingmetnummering"/>
        <w:ind w:left="850"/>
      </w:pPr>
      <w:r w:rsidRPr="005005FB">
        <w:t>2.</w:t>
      </w:r>
      <w:r w:rsidRPr="005005FB">
        <w:tab/>
      </w:r>
      <w:r w:rsidR="005D326C" w:rsidRPr="005005FB">
        <w:t>is</w:t>
      </w:r>
      <w:r w:rsidR="00FF3FAC">
        <w:t xml:space="preserve"> </w:t>
      </w:r>
      <w:r w:rsidR="005D326C" w:rsidRPr="005005FB">
        <w:t>gelegen</w:t>
      </w:r>
      <w:r w:rsidR="00FF3FAC">
        <w:t xml:space="preserve"> </w:t>
      </w:r>
      <w:r w:rsidR="005D326C" w:rsidRPr="005005FB">
        <w:t>in</w:t>
      </w:r>
      <w:r w:rsidR="00FF3FAC">
        <w:t xml:space="preserve"> </w:t>
      </w:r>
      <w:r w:rsidR="005D326C" w:rsidRPr="005005FB">
        <w:t>het</w:t>
      </w:r>
      <w:r w:rsidR="00FF3FAC">
        <w:t xml:space="preserve"> </w:t>
      </w:r>
      <w:r w:rsidR="005D326C" w:rsidRPr="005005FB">
        <w:t>achtererfgebied;</w:t>
      </w:r>
    </w:p>
    <w:p w14:paraId="6354AF76" w14:textId="0C8BB8A1" w:rsidR="00DC3EF0" w:rsidRPr="005005FB" w:rsidRDefault="00DC3EF0" w:rsidP="005005FB">
      <w:pPr>
        <w:pStyle w:val="Opsommingmetnummering"/>
        <w:ind w:left="850"/>
      </w:pPr>
      <w:r w:rsidRPr="005005FB">
        <w:t>3.</w:t>
      </w:r>
      <w:r w:rsidRPr="005005FB">
        <w:tab/>
      </w:r>
      <w:r w:rsidR="005D326C" w:rsidRPr="005005FB">
        <w:t>is</w:t>
      </w:r>
      <w:r w:rsidR="00FF3FAC">
        <w:t xml:space="preserve"> </w:t>
      </w:r>
      <w:r w:rsidR="005D326C" w:rsidRPr="005005FB">
        <w:t>gelegen</w:t>
      </w:r>
      <w:r w:rsidR="00FF3FAC">
        <w:t xml:space="preserve"> </w:t>
      </w:r>
      <w:r w:rsidR="005D326C" w:rsidRPr="005005FB">
        <w:t>in</w:t>
      </w:r>
      <w:r w:rsidR="00FF3FAC">
        <w:t xml:space="preserve"> </w:t>
      </w:r>
      <w:r w:rsidR="005D326C" w:rsidRPr="005005FB">
        <w:t>de</w:t>
      </w:r>
      <w:r w:rsidR="00FF3FAC">
        <w:t xml:space="preserve"> </w:t>
      </w:r>
      <w:r w:rsidR="005D326C" w:rsidRPr="005005FB">
        <w:t>zijdelingse</w:t>
      </w:r>
      <w:r w:rsidR="00FF3FAC">
        <w:t xml:space="preserve"> </w:t>
      </w:r>
      <w:r w:rsidR="005D326C" w:rsidRPr="005005FB">
        <w:t>bouwperceelgrens,</w:t>
      </w:r>
      <w:r w:rsidR="00FF3FAC">
        <w:t xml:space="preserve"> </w:t>
      </w:r>
      <w:r w:rsidR="005D326C" w:rsidRPr="005005FB">
        <w:t>of</w:t>
      </w:r>
      <w:r w:rsidR="00FF3FAC">
        <w:t xml:space="preserve"> </w:t>
      </w:r>
      <w:r w:rsidR="005D326C" w:rsidRPr="005005FB">
        <w:t>op</w:t>
      </w:r>
      <w:r w:rsidR="00FF3FAC">
        <w:t xml:space="preserve"> </w:t>
      </w:r>
      <w:r w:rsidR="005D326C" w:rsidRPr="005005FB">
        <w:t>een</w:t>
      </w:r>
      <w:r w:rsidR="00FF3FAC">
        <w:t xml:space="preserve"> </w:t>
      </w:r>
      <w:r w:rsidR="005D326C" w:rsidRPr="005005FB">
        <w:t>minimum</w:t>
      </w:r>
      <w:r w:rsidR="00FF3FAC">
        <w:t xml:space="preserve"> </w:t>
      </w:r>
      <w:r w:rsidR="005D326C" w:rsidRPr="005005FB">
        <w:t>afstand</w:t>
      </w:r>
      <w:r w:rsidR="00FF3FAC">
        <w:t xml:space="preserve"> </w:t>
      </w:r>
      <w:r w:rsidR="005D326C" w:rsidRPr="005005FB">
        <w:t>van</w:t>
      </w:r>
      <w:r w:rsidR="00FF3FAC">
        <w:t xml:space="preserve"> </w:t>
      </w:r>
      <w:r w:rsidR="005D326C" w:rsidRPr="005005FB">
        <w:t>1</w:t>
      </w:r>
      <w:r w:rsidR="00FF3FAC">
        <w:t xml:space="preserve"> </w:t>
      </w:r>
      <w:r w:rsidR="005D326C" w:rsidRPr="005005FB">
        <w:t>meter</w:t>
      </w:r>
      <w:r w:rsidR="00FF3FAC">
        <w:t xml:space="preserve"> </w:t>
      </w:r>
      <w:r w:rsidR="005D326C" w:rsidRPr="005005FB">
        <w:t>van</w:t>
      </w:r>
      <w:r w:rsidR="00FF3FAC">
        <w:t xml:space="preserve"> </w:t>
      </w:r>
      <w:r w:rsidR="005D326C" w:rsidRPr="005005FB">
        <w:t>deze</w:t>
      </w:r>
      <w:r w:rsidR="00FF3FAC">
        <w:t xml:space="preserve"> </w:t>
      </w:r>
      <w:r w:rsidR="005D326C" w:rsidRPr="005005FB">
        <w:t>grens;</w:t>
      </w:r>
    </w:p>
    <w:p w14:paraId="46611991" w14:textId="335D8EC2" w:rsidR="00DC3EF0" w:rsidRPr="005005FB" w:rsidRDefault="00DC3EF0" w:rsidP="005005FB">
      <w:pPr>
        <w:pStyle w:val="Opsommingmetnummering"/>
        <w:ind w:left="850"/>
      </w:pPr>
      <w:r w:rsidRPr="005005FB">
        <w:t>4.</w:t>
      </w:r>
      <w:r w:rsidRPr="005005FB">
        <w:tab/>
      </w:r>
      <w:r w:rsidR="005D326C" w:rsidRPr="005005FB">
        <w:t>is</w:t>
      </w:r>
      <w:r w:rsidR="00FF3FAC">
        <w:t xml:space="preserve"> </w:t>
      </w:r>
      <w:r w:rsidR="005D326C" w:rsidRPr="005005FB">
        <w:t>gelegen</w:t>
      </w:r>
      <w:r w:rsidR="00FF3FAC">
        <w:t xml:space="preserve"> </w:t>
      </w:r>
      <w:r w:rsidR="005D326C" w:rsidRPr="005005FB">
        <w:t>op</w:t>
      </w:r>
      <w:r w:rsidR="00FF3FAC">
        <w:t xml:space="preserve"> </w:t>
      </w:r>
      <w:r w:rsidR="005D326C" w:rsidRPr="005005FB">
        <w:t>een</w:t>
      </w:r>
      <w:r w:rsidR="00FF3FAC">
        <w:t xml:space="preserve"> </w:t>
      </w:r>
      <w:r w:rsidR="005D326C" w:rsidRPr="005005FB">
        <w:t>afstand</w:t>
      </w:r>
      <w:r w:rsidR="00FF3FAC">
        <w:t xml:space="preserve"> </w:t>
      </w:r>
      <w:r w:rsidR="005D326C" w:rsidRPr="005005FB">
        <w:t>van</w:t>
      </w:r>
      <w:r w:rsidR="00FF3FAC">
        <w:t xml:space="preserve"> </w:t>
      </w:r>
      <w:r w:rsidR="005D326C" w:rsidRPr="005005FB">
        <w:t>meer</w:t>
      </w:r>
      <w:r w:rsidR="00FF3FAC">
        <w:t xml:space="preserve"> </w:t>
      </w:r>
      <w:r w:rsidR="005D326C" w:rsidRPr="005005FB">
        <w:t>dan</w:t>
      </w:r>
      <w:r w:rsidR="00FF3FAC">
        <w:t xml:space="preserve"> </w:t>
      </w:r>
      <w:r w:rsidR="005D326C" w:rsidRPr="005005FB">
        <w:t>1</w:t>
      </w:r>
      <w:r w:rsidR="00FF3FAC">
        <w:t xml:space="preserve"> </w:t>
      </w:r>
      <w:r w:rsidR="005D326C" w:rsidRPr="005005FB">
        <w:t>meter</w:t>
      </w:r>
      <w:r w:rsidR="00FF3FAC">
        <w:t xml:space="preserve"> </w:t>
      </w:r>
      <w:r w:rsidR="005D326C" w:rsidRPr="005005FB">
        <w:t>vanaf</w:t>
      </w:r>
      <w:r w:rsidR="00FF3FAC">
        <w:t xml:space="preserve"> </w:t>
      </w:r>
      <w:r w:rsidR="005D326C" w:rsidRPr="005005FB">
        <w:t>openbaar</w:t>
      </w:r>
      <w:r w:rsidR="00FF3FAC">
        <w:t xml:space="preserve"> </w:t>
      </w:r>
      <w:r w:rsidR="005D326C" w:rsidRPr="005005FB">
        <w:t>toegankelijk</w:t>
      </w:r>
      <w:r w:rsidR="00FF3FAC">
        <w:t xml:space="preserve"> </w:t>
      </w:r>
      <w:r w:rsidR="005D326C" w:rsidRPr="005005FB">
        <w:t>gebied;</w:t>
      </w:r>
    </w:p>
    <w:p w14:paraId="7088B636" w14:textId="337196D8" w:rsidR="00DC3EF0" w:rsidRPr="005005FB" w:rsidRDefault="00DC3EF0" w:rsidP="005005FB">
      <w:pPr>
        <w:pStyle w:val="Opsommingmetnummering"/>
        <w:ind w:left="850"/>
      </w:pPr>
      <w:r w:rsidRPr="005005FB">
        <w:lastRenderedPageBreak/>
        <w:t>5.</w:t>
      </w:r>
      <w:r w:rsidRPr="005005FB">
        <w:tab/>
      </w:r>
      <w:r w:rsidR="005D326C" w:rsidRPr="005005FB">
        <w:t>een</w:t>
      </w:r>
      <w:r w:rsidR="00FF3FAC">
        <w:t xml:space="preserve"> </w:t>
      </w:r>
      <w:r w:rsidR="005D326C" w:rsidRPr="005005FB">
        <w:t>bouwhoogte</w:t>
      </w:r>
      <w:r w:rsidR="00FF3FAC">
        <w:t xml:space="preserve"> </w:t>
      </w:r>
      <w:r w:rsidR="005D326C" w:rsidRPr="005005FB">
        <w:t>heeft</w:t>
      </w:r>
      <w:r w:rsidR="00FF3FAC">
        <w:t xml:space="preserve"> </w:t>
      </w:r>
      <w:r w:rsidR="005D326C" w:rsidRPr="005005FB">
        <w:t>van</w:t>
      </w:r>
      <w:r w:rsidR="00FF3FAC">
        <w:t xml:space="preserve"> </w:t>
      </w:r>
      <w:r w:rsidR="005D326C" w:rsidRPr="005005FB">
        <w:t>maximaal</w:t>
      </w:r>
      <w:r w:rsidR="00FF3FAC">
        <w:t xml:space="preserve"> </w:t>
      </w:r>
      <w:r w:rsidR="005D326C" w:rsidRPr="005005FB">
        <w:t>5</w:t>
      </w:r>
      <w:r w:rsidR="00FF3FAC">
        <w:t xml:space="preserve"> </w:t>
      </w:r>
      <w:r w:rsidR="005D326C" w:rsidRPr="005005FB">
        <w:t>meter;</w:t>
      </w:r>
    </w:p>
    <w:p w14:paraId="73EB4E65" w14:textId="4FFC7329" w:rsidR="00E13943" w:rsidRPr="005005FB" w:rsidRDefault="00DC3EF0" w:rsidP="005005FB">
      <w:pPr>
        <w:pStyle w:val="Opsommingmetnummering"/>
        <w:ind w:left="850"/>
      </w:pPr>
      <w:r w:rsidRPr="005005FB">
        <w:t>6.</w:t>
      </w:r>
      <w:r w:rsidRPr="005005FB">
        <w:tab/>
      </w:r>
      <w:r w:rsidR="005D326C" w:rsidRPr="005005FB">
        <w:t>een</w:t>
      </w:r>
      <w:r w:rsidR="00FF3FAC">
        <w:t xml:space="preserve"> </w:t>
      </w:r>
      <w:r w:rsidR="005D326C" w:rsidRPr="005005FB">
        <w:t>goothoogte</w:t>
      </w:r>
      <w:r w:rsidR="00FF3FAC">
        <w:t xml:space="preserve"> </w:t>
      </w:r>
      <w:r w:rsidR="005D326C" w:rsidRPr="005005FB">
        <w:t>heeft</w:t>
      </w:r>
      <w:r w:rsidR="00FF3FAC">
        <w:t xml:space="preserve"> </w:t>
      </w:r>
      <w:r w:rsidR="005D326C" w:rsidRPr="005005FB">
        <w:t>van</w:t>
      </w:r>
      <w:r w:rsidR="00FF3FAC">
        <w:t xml:space="preserve"> </w:t>
      </w:r>
      <w:r w:rsidR="005D326C" w:rsidRPr="005005FB">
        <w:t>maximaal</w:t>
      </w:r>
      <w:r w:rsidR="00FF3FAC">
        <w:t xml:space="preserve"> </w:t>
      </w:r>
      <w:r w:rsidR="005D326C" w:rsidRPr="005005FB">
        <w:t>3</w:t>
      </w:r>
      <w:r w:rsidR="00FF3FAC">
        <w:t xml:space="preserve"> </w:t>
      </w:r>
      <w:r w:rsidR="005D326C" w:rsidRPr="005005FB">
        <w:t>meter;</w:t>
      </w:r>
      <w:r w:rsidR="00FF3FAC">
        <w:t xml:space="preserve"> </w:t>
      </w:r>
      <w:r w:rsidR="005D326C" w:rsidRPr="005005FB">
        <w:t>en</w:t>
      </w:r>
    </w:p>
    <w:p w14:paraId="27D699F5" w14:textId="462A1BAD" w:rsidR="003876F0" w:rsidRDefault="00ED75F0" w:rsidP="006B3802">
      <w:pPr>
        <w:pStyle w:val="Opsommingmetnummering"/>
      </w:pPr>
      <w:r>
        <w:t>b</w:t>
      </w:r>
      <w:r w:rsidR="00E13943">
        <w:t>.</w:t>
      </w:r>
      <w:r w:rsidR="00E13943">
        <w:tab/>
      </w:r>
      <w:r w:rsidR="005D326C">
        <w:t>de</w:t>
      </w:r>
      <w:r w:rsidR="00FF3FAC">
        <w:t xml:space="preserve"> </w:t>
      </w:r>
      <w:r w:rsidR="005D326C">
        <w:t>gezamenlijke</w:t>
      </w:r>
      <w:r w:rsidR="00FF3FAC">
        <w:t xml:space="preserve"> </w:t>
      </w:r>
      <w:r w:rsidR="005D326C">
        <w:t>oppervlakte</w:t>
      </w:r>
      <w:r w:rsidR="00FF3FAC">
        <w:t xml:space="preserve"> </w:t>
      </w:r>
      <w:r w:rsidR="005D326C">
        <w:t>van</w:t>
      </w:r>
      <w:r w:rsidR="00FF3FAC">
        <w:t xml:space="preserve"> </w:t>
      </w:r>
      <w:r w:rsidR="005D326C">
        <w:t>de</w:t>
      </w:r>
      <w:r w:rsidR="00FF3FAC">
        <w:t xml:space="preserve"> </w:t>
      </w:r>
      <w:r w:rsidR="005D326C">
        <w:t>vrijstaande</w:t>
      </w:r>
      <w:r w:rsidR="00FF3FAC">
        <w:t xml:space="preserve"> </w:t>
      </w:r>
      <w:r w:rsidR="005D326C">
        <w:t>bijbehorende</w:t>
      </w:r>
      <w:r w:rsidR="00FF3FAC">
        <w:t xml:space="preserve"> </w:t>
      </w:r>
      <w:r w:rsidR="005D326C">
        <w:t>bouwwerken</w:t>
      </w:r>
      <w:r w:rsidR="00FF3FAC">
        <w:t xml:space="preserve"> </w:t>
      </w:r>
      <w:r w:rsidR="005D326C">
        <w:t>bij</w:t>
      </w:r>
      <w:r w:rsidR="00FF3FAC">
        <w:t xml:space="preserve"> </w:t>
      </w:r>
      <w:r w:rsidR="005D326C">
        <w:t>een</w:t>
      </w:r>
      <w:r w:rsidR="00FF3FAC">
        <w:t xml:space="preserve"> </w:t>
      </w:r>
      <w:r w:rsidR="005D326C">
        <w:t>hoofdgebouw</w:t>
      </w:r>
      <w:r w:rsidR="00FF3FAC">
        <w:t xml:space="preserve"> </w:t>
      </w:r>
      <w:r w:rsidR="005D326C">
        <w:t>niet</w:t>
      </w:r>
      <w:r w:rsidR="00FF3FAC">
        <w:t xml:space="preserve"> </w:t>
      </w:r>
      <w:r w:rsidR="005D326C">
        <w:t>meer</w:t>
      </w:r>
      <w:r w:rsidR="00FF3FAC">
        <w:t xml:space="preserve"> </w:t>
      </w:r>
      <w:r w:rsidR="005D326C">
        <w:t>is</w:t>
      </w:r>
      <w:r w:rsidR="00FF3FAC">
        <w:t xml:space="preserve"> </w:t>
      </w:r>
      <w:r w:rsidR="005D326C">
        <w:t>dan</w:t>
      </w:r>
      <w:r w:rsidR="00FF3FAC">
        <w:t xml:space="preserve"> </w:t>
      </w:r>
      <w:r w:rsidR="005D326C">
        <w:t>30</w:t>
      </w:r>
      <w:r w:rsidR="00FF3FAC">
        <w:t xml:space="preserve"> </w:t>
      </w:r>
      <w:r w:rsidR="005D326C">
        <w:t>m</w:t>
      </w:r>
      <w:r w:rsidR="005D22B8" w:rsidRPr="005D22B8">
        <w:rPr>
          <w:vertAlign w:val="superscript"/>
        </w:rPr>
        <w:t>2</w:t>
      </w:r>
      <w:r w:rsidR="00D9017D">
        <w:t>;</w:t>
      </w:r>
    </w:p>
    <w:p w14:paraId="56E064E2" w14:textId="609C9D05" w:rsidR="00D9017D" w:rsidRDefault="00ED75F0" w:rsidP="00D9017D">
      <w:pPr>
        <w:pStyle w:val="Opsommingmetnummering"/>
      </w:pPr>
      <w:r>
        <w:t>c</w:t>
      </w:r>
      <w:r w:rsidR="00D9017D">
        <w:t>.</w:t>
      </w:r>
      <w:r w:rsidR="00D9017D">
        <w:tab/>
        <w:t>naar</w:t>
      </w:r>
      <w:r w:rsidR="00FF3FAC">
        <w:t xml:space="preserve"> </w:t>
      </w:r>
      <w:r w:rsidR="00D9017D">
        <w:t>het</w:t>
      </w:r>
      <w:r w:rsidR="00FF3FAC">
        <w:t xml:space="preserve"> </w:t>
      </w:r>
      <w:r w:rsidR="00D9017D">
        <w:t>oordeel</w:t>
      </w:r>
      <w:r w:rsidR="00FF3FAC">
        <w:t xml:space="preserve"> </w:t>
      </w:r>
      <w:r w:rsidR="00D9017D">
        <w:t>van</w:t>
      </w:r>
      <w:r w:rsidR="00FF3FAC">
        <w:t xml:space="preserve"> </w:t>
      </w:r>
      <w:r w:rsidR="00D9017D">
        <w:t>het</w:t>
      </w:r>
      <w:r w:rsidR="00FF3FAC">
        <w:t xml:space="preserve"> </w:t>
      </w:r>
      <w:r w:rsidR="00D9017D">
        <w:t>college</w:t>
      </w:r>
      <w:r w:rsidR="00FF3FAC">
        <w:t xml:space="preserve"> </w:t>
      </w:r>
      <w:r w:rsidR="00D9017D">
        <w:t>van</w:t>
      </w:r>
      <w:r w:rsidR="00FF3FAC">
        <w:t xml:space="preserve"> </w:t>
      </w:r>
      <w:r w:rsidR="00D9017D">
        <w:t>burgemeester</w:t>
      </w:r>
      <w:r w:rsidR="00FF3FAC">
        <w:t xml:space="preserve"> </w:t>
      </w:r>
      <w:r w:rsidR="00D9017D">
        <w:t>en</w:t>
      </w:r>
      <w:r w:rsidR="00FF3FAC">
        <w:t xml:space="preserve"> </w:t>
      </w:r>
      <w:r w:rsidR="00D9017D">
        <w:t>wethouders</w:t>
      </w:r>
      <w:r w:rsidR="00FF3FAC">
        <w:t xml:space="preserve"> </w:t>
      </w:r>
      <w:r w:rsidR="00D9017D">
        <w:t>in</w:t>
      </w:r>
      <w:r w:rsidR="00FF3FAC">
        <w:t xml:space="preserve"> </w:t>
      </w:r>
      <w:r w:rsidR="00D9017D">
        <w:t>voldoende</w:t>
      </w:r>
      <w:r w:rsidR="00FF3FAC">
        <w:t xml:space="preserve"> </w:t>
      </w:r>
      <w:r w:rsidR="00D9017D">
        <w:t>mate</w:t>
      </w:r>
      <w:r w:rsidR="00FF3FAC">
        <w:t xml:space="preserve"> </w:t>
      </w:r>
      <w:r w:rsidR="00D9017D">
        <w:t>wordt</w:t>
      </w:r>
      <w:r w:rsidR="00FF3FAC">
        <w:t xml:space="preserve"> </w:t>
      </w:r>
      <w:r w:rsidR="00D9017D">
        <w:t>voorzien</w:t>
      </w:r>
      <w:r w:rsidR="00FF3FAC">
        <w:t xml:space="preserve"> </w:t>
      </w:r>
      <w:r w:rsidR="00D9017D">
        <w:t>in</w:t>
      </w:r>
      <w:r w:rsidR="00FF3FAC">
        <w:t xml:space="preserve"> </w:t>
      </w:r>
      <w:r w:rsidR="00D9017D">
        <w:t>ruimte</w:t>
      </w:r>
      <w:r w:rsidR="00FF3FAC">
        <w:t xml:space="preserve"> </w:t>
      </w:r>
      <w:r w:rsidR="00D9017D">
        <w:t>voor</w:t>
      </w:r>
      <w:r w:rsidR="00FF3FAC">
        <w:t xml:space="preserve"> </w:t>
      </w:r>
      <w:r w:rsidR="00D9017D">
        <w:t>het</w:t>
      </w:r>
      <w:r w:rsidR="00FF3FAC">
        <w:t xml:space="preserve"> </w:t>
      </w:r>
      <w:r w:rsidR="00D9017D">
        <w:t>parkeren</w:t>
      </w:r>
      <w:r w:rsidR="00FF3FAC">
        <w:t xml:space="preserve"> </w:t>
      </w:r>
      <w:r w:rsidR="00D9017D">
        <w:t>of</w:t>
      </w:r>
      <w:r w:rsidR="00FF3FAC">
        <w:t xml:space="preserve"> </w:t>
      </w:r>
      <w:r w:rsidR="00D9017D">
        <w:t>stallen</w:t>
      </w:r>
      <w:r w:rsidR="00FF3FAC">
        <w:t xml:space="preserve"> </w:t>
      </w:r>
      <w:r w:rsidR="00D9017D">
        <w:t>van</w:t>
      </w:r>
      <w:r w:rsidR="00FF3FAC">
        <w:t xml:space="preserve"> </w:t>
      </w:r>
      <w:r w:rsidR="00D9017D">
        <w:t>auto's</w:t>
      </w:r>
      <w:r w:rsidR="00FF3FAC">
        <w:t xml:space="preserve"> </w:t>
      </w:r>
      <w:r w:rsidR="00D9017D">
        <w:t>en</w:t>
      </w:r>
      <w:r w:rsidR="00FF3FAC">
        <w:t xml:space="preserve"> </w:t>
      </w:r>
      <w:r w:rsidR="00D9017D">
        <w:t>fietsen;</w:t>
      </w:r>
    </w:p>
    <w:p w14:paraId="798B1B4C" w14:textId="49416A3C" w:rsidR="00D9017D" w:rsidRDefault="00ED75F0" w:rsidP="00D9017D">
      <w:pPr>
        <w:pStyle w:val="Opsommingmetnummering"/>
      </w:pPr>
      <w:r>
        <w:t>d</w:t>
      </w:r>
      <w:r w:rsidR="00D9017D">
        <w:t>.</w:t>
      </w:r>
      <w:r w:rsidR="00655D85">
        <w:tab/>
      </w:r>
      <w:r w:rsidR="00D9017D">
        <w:t>het</w:t>
      </w:r>
      <w:r w:rsidR="00FF3FAC">
        <w:t xml:space="preserve"> </w:t>
      </w:r>
      <w:r w:rsidR="00D9017D">
        <w:t>aangevraagde</w:t>
      </w:r>
      <w:r w:rsidR="00FF3FAC">
        <w:t xml:space="preserve"> </w:t>
      </w:r>
      <w:r w:rsidR="00D9017D">
        <w:t>bouwwerk</w:t>
      </w:r>
      <w:r w:rsidR="00FF3FAC">
        <w:t xml:space="preserve"> </w:t>
      </w:r>
      <w:r w:rsidR="00D9017D">
        <w:t>naar</w:t>
      </w:r>
      <w:r w:rsidR="00FF3FAC">
        <w:t xml:space="preserve"> </w:t>
      </w:r>
      <w:r w:rsidR="00D9017D">
        <w:t>het</w:t>
      </w:r>
      <w:r w:rsidR="00FF3FAC">
        <w:t xml:space="preserve"> </w:t>
      </w:r>
      <w:r w:rsidR="00D9017D">
        <w:t>oordeel</w:t>
      </w:r>
      <w:r w:rsidR="00FF3FAC">
        <w:t xml:space="preserve"> </w:t>
      </w:r>
      <w:r w:rsidR="00D9017D">
        <w:t>van</w:t>
      </w:r>
      <w:r w:rsidR="00FF3FAC">
        <w:t xml:space="preserve"> </w:t>
      </w:r>
      <w:r w:rsidR="00D9017D">
        <w:t>het</w:t>
      </w:r>
      <w:r w:rsidR="00FF3FAC">
        <w:t xml:space="preserve"> </w:t>
      </w:r>
      <w:r w:rsidR="00D9017D">
        <w:t>college</w:t>
      </w:r>
      <w:r w:rsidR="00FF3FAC">
        <w:t xml:space="preserve"> </w:t>
      </w:r>
      <w:r w:rsidR="00D9017D">
        <w:t>van</w:t>
      </w:r>
      <w:r w:rsidR="00FF3FAC">
        <w:t xml:space="preserve"> </w:t>
      </w:r>
      <w:r w:rsidR="00D9017D">
        <w:t>burgemeester</w:t>
      </w:r>
      <w:r w:rsidR="00FF3FAC">
        <w:t xml:space="preserve"> </w:t>
      </w:r>
      <w:r w:rsidR="00D9017D">
        <w:t>en</w:t>
      </w:r>
      <w:r w:rsidR="00FF3FAC">
        <w:t xml:space="preserve"> </w:t>
      </w:r>
      <w:r w:rsidR="00D9017D">
        <w:t>wethouders</w:t>
      </w:r>
      <w:r w:rsidR="00FF3FAC">
        <w:t xml:space="preserve"> </w:t>
      </w:r>
      <w:r w:rsidR="00D9017D">
        <w:t>een</w:t>
      </w:r>
      <w:r w:rsidR="00FF3FAC">
        <w:t xml:space="preserve"> </w:t>
      </w:r>
      <w:r w:rsidR="00D9017D">
        <w:t>bijdrage</w:t>
      </w:r>
      <w:r w:rsidR="00FF3FAC">
        <w:t xml:space="preserve"> </w:t>
      </w:r>
      <w:r w:rsidR="00D9017D">
        <w:t>levert</w:t>
      </w:r>
      <w:r w:rsidR="00FF3FAC">
        <w:t xml:space="preserve"> </w:t>
      </w:r>
      <w:r w:rsidR="00D9017D">
        <w:t>aan</w:t>
      </w:r>
      <w:r w:rsidR="00FF3FAC">
        <w:t xml:space="preserve"> </w:t>
      </w:r>
      <w:r w:rsidR="00D9017D">
        <w:t>het</w:t>
      </w:r>
      <w:r w:rsidR="00FF3FAC">
        <w:t xml:space="preserve"> </w:t>
      </w:r>
      <w:r w:rsidR="00D9017D">
        <w:t>verbeteren</w:t>
      </w:r>
      <w:r w:rsidR="00FF3FAC">
        <w:t xml:space="preserve"> </w:t>
      </w:r>
      <w:r w:rsidR="00D9017D">
        <w:t>van</w:t>
      </w:r>
      <w:r w:rsidR="00FF3FAC">
        <w:t xml:space="preserve"> </w:t>
      </w:r>
      <w:r w:rsidR="00D9017D">
        <w:t>de</w:t>
      </w:r>
      <w:r w:rsidR="00FF3FAC">
        <w:t xml:space="preserve"> </w:t>
      </w:r>
      <w:r w:rsidR="00D9017D">
        <w:t>stedenbouwkundige</w:t>
      </w:r>
      <w:r w:rsidR="00FF3FAC">
        <w:t xml:space="preserve"> </w:t>
      </w:r>
      <w:r w:rsidR="00D9017D">
        <w:t>structuur;</w:t>
      </w:r>
    </w:p>
    <w:p w14:paraId="68A333B5" w14:textId="1C550356" w:rsidR="00D9017D" w:rsidRDefault="00ED75F0" w:rsidP="00D9017D">
      <w:pPr>
        <w:pStyle w:val="Opsommingmetnummering"/>
      </w:pPr>
      <w:r>
        <w:t>e</w:t>
      </w:r>
      <w:r w:rsidR="00D9017D">
        <w:t>.</w:t>
      </w:r>
      <w:r w:rsidR="00D9017D">
        <w:tab/>
        <w:t>landschappelijke</w:t>
      </w:r>
      <w:r w:rsidR="00FF3FAC">
        <w:t xml:space="preserve"> </w:t>
      </w:r>
      <w:r w:rsidR="00D9017D">
        <w:t>en</w:t>
      </w:r>
      <w:r w:rsidR="00FF3FAC">
        <w:t xml:space="preserve"> </w:t>
      </w:r>
      <w:r w:rsidR="00D9017D">
        <w:t>cultuurhistorische</w:t>
      </w:r>
      <w:r w:rsidR="00FF3FAC">
        <w:t xml:space="preserve"> </w:t>
      </w:r>
      <w:r w:rsidR="00D9017D">
        <w:t>waarden</w:t>
      </w:r>
      <w:r w:rsidR="00FF3FAC">
        <w:t xml:space="preserve"> </w:t>
      </w:r>
      <w:r w:rsidR="00D9017D">
        <w:t>naar</w:t>
      </w:r>
      <w:r w:rsidR="00FF3FAC">
        <w:t xml:space="preserve"> </w:t>
      </w:r>
      <w:r w:rsidR="00D9017D">
        <w:t>het</w:t>
      </w:r>
      <w:r w:rsidR="00FF3FAC">
        <w:t xml:space="preserve"> </w:t>
      </w:r>
      <w:r w:rsidR="00D9017D">
        <w:t>oordeel</w:t>
      </w:r>
      <w:r w:rsidR="00FF3FAC">
        <w:t xml:space="preserve"> </w:t>
      </w:r>
      <w:r w:rsidR="00D9017D">
        <w:t>van</w:t>
      </w:r>
      <w:r w:rsidR="00FF3FAC">
        <w:t xml:space="preserve"> </w:t>
      </w:r>
      <w:r w:rsidR="00D9017D">
        <w:t>het</w:t>
      </w:r>
      <w:r w:rsidR="00FF3FAC">
        <w:t xml:space="preserve"> </w:t>
      </w:r>
      <w:r w:rsidR="00D9017D">
        <w:t>college</w:t>
      </w:r>
      <w:r w:rsidR="00FF3FAC">
        <w:t xml:space="preserve"> </w:t>
      </w:r>
      <w:r w:rsidR="00D9017D">
        <w:t>van</w:t>
      </w:r>
      <w:r w:rsidR="00FF3FAC">
        <w:t xml:space="preserve"> </w:t>
      </w:r>
      <w:r w:rsidR="00D9017D">
        <w:t>burgemeester</w:t>
      </w:r>
      <w:r w:rsidR="00FF3FAC">
        <w:t xml:space="preserve"> </w:t>
      </w:r>
      <w:r w:rsidR="00D9017D">
        <w:t>en</w:t>
      </w:r>
      <w:r w:rsidR="00FF3FAC">
        <w:t xml:space="preserve"> </w:t>
      </w:r>
      <w:r w:rsidR="00D9017D">
        <w:t>wethouders</w:t>
      </w:r>
      <w:r w:rsidR="00FF3FAC">
        <w:t xml:space="preserve"> </w:t>
      </w:r>
      <w:r w:rsidR="00D9017D">
        <w:t>niet</w:t>
      </w:r>
      <w:r w:rsidR="00FF3FAC">
        <w:t xml:space="preserve"> </w:t>
      </w:r>
      <w:r w:rsidR="00D9017D">
        <w:t>onevenredig</w:t>
      </w:r>
      <w:r w:rsidR="00FF3FAC">
        <w:t xml:space="preserve"> </w:t>
      </w:r>
      <w:r w:rsidR="00D9017D">
        <w:t>worden</w:t>
      </w:r>
      <w:r w:rsidR="00FF3FAC">
        <w:t xml:space="preserve"> </w:t>
      </w:r>
      <w:r w:rsidR="00D9017D">
        <w:t>aangetast;</w:t>
      </w:r>
    </w:p>
    <w:p w14:paraId="5803A5C2" w14:textId="49017040" w:rsidR="00D9017D" w:rsidRDefault="00ED75F0" w:rsidP="00D9017D">
      <w:pPr>
        <w:pStyle w:val="Opsommingmetnummering"/>
      </w:pPr>
      <w:r>
        <w:t>f</w:t>
      </w:r>
      <w:r w:rsidR="00D9017D">
        <w:t>.</w:t>
      </w:r>
      <w:r w:rsidR="00D9017D">
        <w:tab/>
        <w:t>de</w:t>
      </w:r>
      <w:r w:rsidR="00FF3FAC">
        <w:t xml:space="preserve"> </w:t>
      </w:r>
      <w:r w:rsidR="00D9017D">
        <w:t>maatvoering</w:t>
      </w:r>
      <w:r w:rsidR="00FF3FAC">
        <w:t xml:space="preserve"> </w:t>
      </w:r>
      <w:r w:rsidR="00D9017D">
        <w:t>van</w:t>
      </w:r>
      <w:r w:rsidR="00FF3FAC">
        <w:t xml:space="preserve"> </w:t>
      </w:r>
      <w:r w:rsidR="00D9017D">
        <w:t>het</w:t>
      </w:r>
      <w:r w:rsidR="00FF3FAC">
        <w:t xml:space="preserve"> </w:t>
      </w:r>
      <w:r w:rsidR="00D9017D">
        <w:t>aangevraagde</w:t>
      </w:r>
      <w:r w:rsidR="00FF3FAC">
        <w:t xml:space="preserve"> </w:t>
      </w:r>
      <w:r w:rsidR="00D9017D">
        <w:t>bouwwerk</w:t>
      </w:r>
      <w:r w:rsidR="00FF3FAC">
        <w:t xml:space="preserve"> </w:t>
      </w:r>
      <w:r w:rsidR="00D9017D">
        <w:t>naar</w:t>
      </w:r>
      <w:r w:rsidR="00FF3FAC">
        <w:t xml:space="preserve"> </w:t>
      </w:r>
      <w:r w:rsidR="00D9017D">
        <w:t>het</w:t>
      </w:r>
      <w:r w:rsidR="00FF3FAC">
        <w:t xml:space="preserve"> </w:t>
      </w:r>
      <w:r w:rsidR="00D9017D">
        <w:t>oordeel</w:t>
      </w:r>
      <w:r w:rsidR="00FF3FAC">
        <w:t xml:space="preserve"> </w:t>
      </w:r>
      <w:r w:rsidR="00D9017D">
        <w:t>van</w:t>
      </w:r>
      <w:r w:rsidR="00FF3FAC">
        <w:t xml:space="preserve"> </w:t>
      </w:r>
      <w:r w:rsidR="00D9017D">
        <w:t>het</w:t>
      </w:r>
      <w:r w:rsidR="00FF3FAC">
        <w:t xml:space="preserve"> </w:t>
      </w:r>
      <w:r w:rsidR="00D9017D">
        <w:t>college</w:t>
      </w:r>
      <w:r w:rsidR="00FF3FAC">
        <w:t xml:space="preserve"> </w:t>
      </w:r>
      <w:r w:rsidR="00D9017D">
        <w:t>van</w:t>
      </w:r>
      <w:r w:rsidR="00FF3FAC">
        <w:t xml:space="preserve"> </w:t>
      </w:r>
      <w:r w:rsidR="00D9017D">
        <w:t>burgemeester</w:t>
      </w:r>
      <w:r w:rsidR="00FF3FAC">
        <w:t xml:space="preserve"> </w:t>
      </w:r>
      <w:r w:rsidR="00D9017D">
        <w:t>en</w:t>
      </w:r>
      <w:r w:rsidR="00FF3FAC">
        <w:t xml:space="preserve"> </w:t>
      </w:r>
      <w:r w:rsidR="00D9017D">
        <w:t>wethouders</w:t>
      </w:r>
      <w:r w:rsidR="00FF3FAC">
        <w:t xml:space="preserve"> </w:t>
      </w:r>
      <w:r w:rsidR="00D9017D">
        <w:t>aansluit</w:t>
      </w:r>
      <w:r w:rsidR="00FF3FAC">
        <w:t xml:space="preserve"> </w:t>
      </w:r>
      <w:r w:rsidR="00D9017D">
        <w:t>op</w:t>
      </w:r>
      <w:r w:rsidR="00FF3FAC">
        <w:t xml:space="preserve"> </w:t>
      </w:r>
      <w:r w:rsidR="00D9017D">
        <w:t>de</w:t>
      </w:r>
      <w:r w:rsidR="00FF3FAC">
        <w:t xml:space="preserve"> </w:t>
      </w:r>
      <w:r w:rsidR="00D9017D">
        <w:t>maatvoering</w:t>
      </w:r>
      <w:r w:rsidR="00FF3FAC">
        <w:t xml:space="preserve"> </w:t>
      </w:r>
      <w:r w:rsidR="00D9017D">
        <w:t>van</w:t>
      </w:r>
      <w:r w:rsidR="00FF3FAC">
        <w:t xml:space="preserve"> </w:t>
      </w:r>
      <w:r w:rsidR="00D9017D">
        <w:t>omliggende</w:t>
      </w:r>
      <w:r w:rsidR="00FF3FAC">
        <w:t xml:space="preserve"> </w:t>
      </w:r>
      <w:r w:rsidR="00D9017D">
        <w:t>bebouwing;</w:t>
      </w:r>
    </w:p>
    <w:p w14:paraId="1EFAD8BF" w14:textId="279A3E39" w:rsidR="00D9017D" w:rsidRDefault="00ED75F0" w:rsidP="00D9017D">
      <w:pPr>
        <w:pStyle w:val="Opsommingmetnummering"/>
      </w:pPr>
      <w:r>
        <w:t>g</w:t>
      </w:r>
      <w:r w:rsidR="00D9017D">
        <w:t>.</w:t>
      </w:r>
      <w:r w:rsidR="00D9017D">
        <w:tab/>
        <w:t>de</w:t>
      </w:r>
      <w:r w:rsidR="00FF3FAC">
        <w:t xml:space="preserve"> </w:t>
      </w:r>
      <w:r w:rsidR="00D9017D">
        <w:t>bouw-</w:t>
      </w:r>
      <w:r w:rsidR="00FF3FAC">
        <w:t xml:space="preserve"> </w:t>
      </w:r>
      <w:r w:rsidR="00D9017D">
        <w:t>en</w:t>
      </w:r>
      <w:r w:rsidR="00FF3FAC">
        <w:t xml:space="preserve"> </w:t>
      </w:r>
      <w:r w:rsidR="00D9017D">
        <w:t>gebruiksmogelijkheden</w:t>
      </w:r>
      <w:r w:rsidR="00FF3FAC">
        <w:t xml:space="preserve"> </w:t>
      </w:r>
      <w:r w:rsidR="00D9017D">
        <w:t>van</w:t>
      </w:r>
      <w:r w:rsidR="00FF3FAC">
        <w:t xml:space="preserve"> </w:t>
      </w:r>
      <w:r w:rsidR="00D9017D">
        <w:t>omliggende</w:t>
      </w:r>
      <w:r w:rsidR="00FF3FAC">
        <w:t xml:space="preserve"> </w:t>
      </w:r>
      <w:r w:rsidR="00D9017D">
        <w:t>gebouwen</w:t>
      </w:r>
      <w:r w:rsidR="00FF3FAC">
        <w:t xml:space="preserve"> </w:t>
      </w:r>
      <w:r w:rsidR="00D9017D">
        <w:t>en</w:t>
      </w:r>
      <w:r w:rsidR="00FF3FAC">
        <w:t xml:space="preserve"> </w:t>
      </w:r>
      <w:r w:rsidR="00D9017D">
        <w:t>locaties</w:t>
      </w:r>
      <w:r w:rsidR="00FF3FAC">
        <w:t xml:space="preserve"> </w:t>
      </w:r>
      <w:r w:rsidR="00D9017D">
        <w:t>naar</w:t>
      </w:r>
      <w:r w:rsidR="00FF3FAC">
        <w:t xml:space="preserve"> </w:t>
      </w:r>
      <w:r w:rsidR="00D9017D">
        <w:t>het</w:t>
      </w:r>
      <w:r w:rsidR="00FF3FAC">
        <w:t xml:space="preserve"> </w:t>
      </w:r>
      <w:r w:rsidR="00D9017D">
        <w:t>oordeel</w:t>
      </w:r>
      <w:r w:rsidR="00FF3FAC">
        <w:t xml:space="preserve"> </w:t>
      </w:r>
      <w:r w:rsidR="00D9017D">
        <w:t>van</w:t>
      </w:r>
      <w:r w:rsidR="00FF3FAC">
        <w:t xml:space="preserve"> </w:t>
      </w:r>
      <w:r w:rsidR="00D9017D">
        <w:t>het</w:t>
      </w:r>
      <w:r w:rsidR="00FF3FAC">
        <w:t xml:space="preserve"> </w:t>
      </w:r>
      <w:r w:rsidR="00D9017D">
        <w:t>college</w:t>
      </w:r>
      <w:r w:rsidR="00FF3FAC">
        <w:t xml:space="preserve"> </w:t>
      </w:r>
      <w:r w:rsidR="00D9017D">
        <w:t>van</w:t>
      </w:r>
      <w:r w:rsidR="00FF3FAC">
        <w:t xml:space="preserve"> </w:t>
      </w:r>
      <w:r w:rsidR="00D9017D">
        <w:t>burgemeester</w:t>
      </w:r>
      <w:r w:rsidR="00FF3FAC">
        <w:t xml:space="preserve"> </w:t>
      </w:r>
      <w:r w:rsidR="00D9017D">
        <w:t>en</w:t>
      </w:r>
      <w:r w:rsidR="00FF3FAC">
        <w:t xml:space="preserve"> </w:t>
      </w:r>
      <w:r w:rsidR="00D9017D">
        <w:t>wethouders</w:t>
      </w:r>
      <w:r w:rsidR="00FF3FAC">
        <w:t xml:space="preserve"> </w:t>
      </w:r>
      <w:r w:rsidR="00D9017D">
        <w:t>niet</w:t>
      </w:r>
      <w:r w:rsidR="00FF3FAC">
        <w:t xml:space="preserve"> </w:t>
      </w:r>
      <w:r w:rsidR="00D9017D">
        <w:t>onevenredig</w:t>
      </w:r>
      <w:r w:rsidR="00FF3FAC">
        <w:t xml:space="preserve"> </w:t>
      </w:r>
      <w:r w:rsidR="00D9017D">
        <w:t>worden</w:t>
      </w:r>
      <w:r w:rsidR="00FF3FAC">
        <w:t xml:space="preserve"> </w:t>
      </w:r>
      <w:r w:rsidR="00D9017D">
        <w:t>aangetast;</w:t>
      </w:r>
      <w:r w:rsidR="00FF3FAC">
        <w:t xml:space="preserve"> </w:t>
      </w:r>
      <w:r w:rsidR="00D9017D">
        <w:t>en</w:t>
      </w:r>
    </w:p>
    <w:p w14:paraId="31BDD2E3" w14:textId="5CF878F8" w:rsidR="00D9017D" w:rsidRPr="00D9017D" w:rsidRDefault="00ED75F0" w:rsidP="00D9017D">
      <w:pPr>
        <w:pStyle w:val="Opsommingmetnummering"/>
      </w:pPr>
      <w:r>
        <w:t>h</w:t>
      </w:r>
      <w:r w:rsidR="00D9017D">
        <w:t>.</w:t>
      </w:r>
      <w:r w:rsidR="00D9017D">
        <w:tab/>
        <w:t>het</w:t>
      </w:r>
      <w:r w:rsidR="00FF3FAC">
        <w:t xml:space="preserve"> </w:t>
      </w:r>
      <w:r w:rsidR="00D9017D">
        <w:t>gebruik</w:t>
      </w:r>
      <w:r w:rsidR="00FF3FAC">
        <w:t xml:space="preserve"> </w:t>
      </w:r>
      <w:r w:rsidR="00D9017D">
        <w:t>van</w:t>
      </w:r>
      <w:r w:rsidR="00FF3FAC">
        <w:t xml:space="preserve"> </w:t>
      </w:r>
      <w:r w:rsidR="00D9017D">
        <w:t>het</w:t>
      </w:r>
      <w:r w:rsidR="00FF3FAC">
        <w:t xml:space="preserve"> </w:t>
      </w:r>
      <w:r w:rsidR="00D9017D">
        <w:t>aangevraagde</w:t>
      </w:r>
      <w:r w:rsidR="00FF3FAC">
        <w:t xml:space="preserve"> </w:t>
      </w:r>
      <w:r w:rsidR="00D9017D">
        <w:t>bouwwerk</w:t>
      </w:r>
      <w:r w:rsidR="00FF3FAC">
        <w:t xml:space="preserve"> </w:t>
      </w:r>
      <w:r w:rsidR="00D9017D">
        <w:t>in</w:t>
      </w:r>
      <w:r w:rsidR="00FF3FAC">
        <w:t xml:space="preserve"> </w:t>
      </w:r>
      <w:r w:rsidR="00D9017D">
        <w:t>overeenstemming</w:t>
      </w:r>
      <w:r w:rsidR="00FF3FAC">
        <w:t xml:space="preserve"> </w:t>
      </w:r>
      <w:r w:rsidR="00D9017D">
        <w:t>is</w:t>
      </w:r>
      <w:r w:rsidR="00FF3FAC">
        <w:t xml:space="preserve"> </w:t>
      </w:r>
      <w:r w:rsidR="00D9017D">
        <w:t>met</w:t>
      </w:r>
      <w:r w:rsidR="00FF3FAC">
        <w:t xml:space="preserve"> </w:t>
      </w:r>
      <w:r w:rsidR="00D9017D">
        <w:t>het</w:t>
      </w:r>
      <w:r w:rsidR="00FF3FAC">
        <w:t xml:space="preserve"> </w:t>
      </w:r>
      <w:r w:rsidR="00D9017D">
        <w:t>toegelaten</w:t>
      </w:r>
      <w:r w:rsidR="00FF3FAC">
        <w:t xml:space="preserve"> </w:t>
      </w:r>
      <w:r w:rsidR="00D9017D">
        <w:t>gebruik.</w:t>
      </w:r>
    </w:p>
    <w:p w14:paraId="53F74562" w14:textId="3614D765" w:rsidR="003876F0" w:rsidRDefault="003876F0" w:rsidP="00107B09">
      <w:pPr>
        <w:pStyle w:val="Kop3"/>
      </w:pPr>
      <w:r>
        <w:t>Paragraaf</w:t>
      </w:r>
      <w:r w:rsidR="00FF3FAC">
        <w:t xml:space="preserve"> </w:t>
      </w:r>
      <w:r>
        <w:t>5.2.9</w:t>
      </w:r>
      <w:r>
        <w:tab/>
        <w:t>Bouwwerk,</w:t>
      </w:r>
      <w:r w:rsidR="00FF3FAC">
        <w:t xml:space="preserve"> </w:t>
      </w:r>
      <w:r>
        <w:t>geen</w:t>
      </w:r>
      <w:r w:rsidR="00FF3FAC">
        <w:t xml:space="preserve"> </w:t>
      </w:r>
      <w:r>
        <w:t>gebouw</w:t>
      </w:r>
      <w:r w:rsidR="00FF3FAC">
        <w:t xml:space="preserve"> </w:t>
      </w:r>
      <w:r>
        <w:t>zijnde</w:t>
      </w:r>
      <w:r w:rsidR="00FF3FAC">
        <w:t xml:space="preserve"> </w:t>
      </w:r>
      <w:r>
        <w:t>bouwen</w:t>
      </w:r>
    </w:p>
    <w:p w14:paraId="753D0D2A" w14:textId="5CB4BA9F" w:rsidR="003876F0" w:rsidRDefault="003876F0" w:rsidP="003A78EE">
      <w:pPr>
        <w:pStyle w:val="Kop6"/>
      </w:pPr>
      <w:r>
        <w:t>Artikel</w:t>
      </w:r>
      <w:r w:rsidR="00FF3FAC">
        <w:t xml:space="preserve"> </w:t>
      </w:r>
      <w:r>
        <w:t>5.</w:t>
      </w:r>
      <w:r w:rsidR="00C9580F">
        <w:t>1015</w:t>
      </w:r>
      <w:r>
        <w:tab/>
        <w:t>Toepassingsbereik</w:t>
      </w:r>
    </w:p>
    <w:p w14:paraId="180F8E3B" w14:textId="416BE877" w:rsidR="003876F0" w:rsidRDefault="005D326C" w:rsidP="005D326C">
      <w:r>
        <w:t>Deze</w:t>
      </w:r>
      <w:r w:rsidR="00FF3FAC">
        <w:t xml:space="preserve"> </w:t>
      </w:r>
      <w:r>
        <w:t>paragraaf</w:t>
      </w:r>
      <w:r w:rsidR="00FF3FAC">
        <w:t xml:space="preserve"> </w:t>
      </w:r>
      <w:r>
        <w:t>gaat</w:t>
      </w:r>
      <w:r w:rsidR="00FF3FAC">
        <w:t xml:space="preserve"> </w:t>
      </w:r>
      <w:r>
        <w:t>over</w:t>
      </w:r>
      <w:r w:rsidR="00FF3FAC">
        <w:t xml:space="preserve"> </w:t>
      </w:r>
      <w:r>
        <w:t>het</w:t>
      </w:r>
      <w:r w:rsidR="00FF3FAC">
        <w:t xml:space="preserve"> </w:t>
      </w:r>
      <w:r>
        <w:t>bouwen</w:t>
      </w:r>
      <w:r w:rsidR="00FF3FAC">
        <w:t xml:space="preserve"> </w:t>
      </w:r>
      <w:r>
        <w:t>van</w:t>
      </w:r>
      <w:r w:rsidR="00FF3FAC">
        <w:t xml:space="preserve"> </w:t>
      </w:r>
      <w:r>
        <w:t>een</w:t>
      </w:r>
      <w:r w:rsidR="00FF3FAC">
        <w:t xml:space="preserve"> </w:t>
      </w:r>
      <w:r>
        <w:t>bouwwerk,</w:t>
      </w:r>
      <w:r w:rsidR="00FF3FAC">
        <w:t xml:space="preserve"> </w:t>
      </w:r>
      <w:r>
        <w:t>geen</w:t>
      </w:r>
      <w:r w:rsidR="00FF3FAC">
        <w:t xml:space="preserve"> </w:t>
      </w:r>
      <w:r>
        <w:t>gebouw</w:t>
      </w:r>
      <w:r w:rsidR="00FF3FAC">
        <w:t xml:space="preserve"> </w:t>
      </w:r>
      <w:r>
        <w:t>zijnde</w:t>
      </w:r>
      <w:r w:rsidR="00FF3FAC">
        <w:t xml:space="preserve"> </w:t>
      </w:r>
      <w:r w:rsidR="00425CCC" w:rsidRPr="00425CCC">
        <w:t>binnen</w:t>
      </w:r>
      <w:r w:rsidR="00FF3FAC">
        <w:t xml:space="preserve"> </w:t>
      </w:r>
      <w:commentRangeStart w:id="82"/>
      <w:commentRangeStart w:id="83"/>
      <w:r w:rsidR="00425CCC" w:rsidRPr="00D261A5">
        <w:rPr>
          <w:rStyle w:val="Noemer"/>
        </w:rPr>
        <w:t>Woongebied-Transformatie</w:t>
      </w:r>
      <w:commentRangeEnd w:id="82"/>
      <w:r w:rsidR="00613ACB">
        <w:rPr>
          <w:rStyle w:val="Verwijzingopmerking"/>
        </w:rPr>
        <w:commentReference w:id="82"/>
      </w:r>
      <w:commentRangeEnd w:id="83"/>
      <w:r w:rsidR="00AF1E4F">
        <w:rPr>
          <w:rStyle w:val="Verwijzingopmerking"/>
        </w:rPr>
        <w:commentReference w:id="83"/>
      </w:r>
      <w:r>
        <w:t>.</w:t>
      </w:r>
    </w:p>
    <w:p w14:paraId="3F67178E" w14:textId="21A0B130" w:rsidR="003876F0" w:rsidRDefault="003876F0" w:rsidP="003A78EE">
      <w:pPr>
        <w:pStyle w:val="Kop6"/>
      </w:pPr>
      <w:r>
        <w:t>Artikel</w:t>
      </w:r>
      <w:r w:rsidR="00FF3FAC">
        <w:t xml:space="preserve"> </w:t>
      </w:r>
      <w:r>
        <w:t>5.</w:t>
      </w:r>
      <w:r w:rsidR="00C9580F">
        <w:t>1016</w:t>
      </w:r>
      <w:r>
        <w:tab/>
      </w:r>
      <w:commentRangeStart w:id="84"/>
      <w:r>
        <w:t>Oogmerken</w:t>
      </w:r>
      <w:commentRangeEnd w:id="84"/>
      <w:r w:rsidR="00F41A49">
        <w:rPr>
          <w:rStyle w:val="Verwijzingopmerking"/>
          <w:rFonts w:eastAsiaTheme="minorHAnsi" w:cstheme="minorBidi"/>
          <w:i w:val="0"/>
          <w:iCs w:val="0"/>
        </w:rPr>
        <w:commentReference w:id="84"/>
      </w:r>
    </w:p>
    <w:p w14:paraId="7E61D465" w14:textId="15EA6172"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rsidR="00151B30">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5102971D" w14:textId="44A58135"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stedenbouwkundige</w:t>
      </w:r>
      <w:r w:rsidR="00FF3FAC">
        <w:t xml:space="preserve"> </w:t>
      </w:r>
      <w:r w:rsidR="005D326C">
        <w:t>waarden;</w:t>
      </w:r>
    </w:p>
    <w:p w14:paraId="22E5F0E1" w14:textId="46BAE956"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architectonische</w:t>
      </w:r>
      <w:r w:rsidR="00FF3FAC">
        <w:t xml:space="preserve"> </w:t>
      </w:r>
      <w:r w:rsidR="005D326C">
        <w:t>kwaliteit</w:t>
      </w:r>
      <w:r w:rsidR="00FF3FAC">
        <w:t xml:space="preserve"> </w:t>
      </w:r>
      <w:r w:rsidR="005D326C">
        <w:t>van</w:t>
      </w:r>
      <w:r w:rsidR="00FF3FAC">
        <w:t xml:space="preserve"> </w:t>
      </w:r>
      <w:r w:rsidR="005D326C">
        <w:t>bouwwerken;</w:t>
      </w:r>
    </w:p>
    <w:p w14:paraId="2F946293" w14:textId="1788A559" w:rsidR="00E13943" w:rsidRDefault="00E13943" w:rsidP="006B3802">
      <w:pPr>
        <w:pStyle w:val="Opsommingmetnummering"/>
      </w:pPr>
      <w:r>
        <w:t>c.</w:t>
      </w:r>
      <w:r>
        <w:tab/>
      </w:r>
      <w:r w:rsidR="005D326C">
        <w:t>het</w:t>
      </w:r>
      <w:r w:rsidR="00FF3FAC">
        <w:t xml:space="preserve"> </w:t>
      </w:r>
      <w:r w:rsidR="005D326C">
        <w:t>beschermen</w:t>
      </w:r>
      <w:r w:rsidR="00FF3FAC">
        <w:t xml:space="preserve"> </w:t>
      </w:r>
      <w:r w:rsidR="005D326C">
        <w:t>van</w:t>
      </w:r>
      <w:r w:rsidR="00FF3FAC">
        <w:t xml:space="preserve"> </w:t>
      </w:r>
      <w:r w:rsidR="005D326C">
        <w:t>het</w:t>
      </w:r>
      <w:r w:rsidR="00FF3FAC">
        <w:t xml:space="preserve"> </w:t>
      </w:r>
      <w:r w:rsidR="005D326C">
        <w:t>woon-</w:t>
      </w:r>
      <w:r w:rsidR="00FF3FAC">
        <w:t xml:space="preserve"> </w:t>
      </w:r>
      <w:r w:rsidR="005D326C">
        <w:t>en</w:t>
      </w:r>
      <w:r w:rsidR="00FF3FAC">
        <w:t xml:space="preserve"> </w:t>
      </w:r>
      <w:r w:rsidR="005D326C">
        <w:t>leefklimaat;</w:t>
      </w:r>
      <w:r w:rsidR="00FF3FAC">
        <w:t xml:space="preserve"> </w:t>
      </w:r>
      <w:r w:rsidR="005D326C">
        <w:t>en</w:t>
      </w:r>
    </w:p>
    <w:p w14:paraId="184B930A" w14:textId="37599651" w:rsidR="003876F0" w:rsidRDefault="00E13943" w:rsidP="006B3802">
      <w:pPr>
        <w:pStyle w:val="Opsommingmetnummering"/>
      </w:pPr>
      <w:r>
        <w:t>d.</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p>
    <w:p w14:paraId="67D0C2A6" w14:textId="0640BFCE" w:rsidR="003876F0" w:rsidRDefault="003876F0" w:rsidP="003A78EE">
      <w:pPr>
        <w:pStyle w:val="Kop6"/>
      </w:pPr>
      <w:r>
        <w:t>Artikel</w:t>
      </w:r>
      <w:r w:rsidR="00FF3FAC">
        <w:t xml:space="preserve"> </w:t>
      </w:r>
      <w:r>
        <w:t>5.</w:t>
      </w:r>
      <w:r w:rsidR="00C9580F">
        <w:t>1017</w:t>
      </w:r>
      <w:r>
        <w:tab/>
        <w:t>Aanwijzing</w:t>
      </w:r>
      <w:r w:rsidR="00FF3FAC">
        <w:t xml:space="preserve"> </w:t>
      </w:r>
      <w:r>
        <w:t>vergunningplichtige</w:t>
      </w:r>
      <w:r w:rsidR="00FF3FAC">
        <w:t xml:space="preserve"> </w:t>
      </w:r>
      <w:r>
        <w:t>gevallen</w:t>
      </w:r>
    </w:p>
    <w:p w14:paraId="3414DBE6" w14:textId="5693FDCB" w:rsidR="00DE7890"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commentRangeStart w:id="85"/>
      <w:r>
        <w:t>een</w:t>
      </w:r>
      <w:r w:rsidR="00FF3FAC">
        <w:t xml:space="preserve"> </w:t>
      </w:r>
      <w:r>
        <w:t>bouwwerk,</w:t>
      </w:r>
      <w:r w:rsidR="00FF3FAC">
        <w:t xml:space="preserve"> </w:t>
      </w:r>
      <w:r>
        <w:t>geen</w:t>
      </w:r>
      <w:r w:rsidR="00FF3FAC">
        <w:t xml:space="preserve"> </w:t>
      </w:r>
      <w:r>
        <w:t>gebouw</w:t>
      </w:r>
      <w:r w:rsidR="00FF3FAC">
        <w:t xml:space="preserve"> </w:t>
      </w:r>
      <w:r>
        <w:t>zijnde</w:t>
      </w:r>
      <w:commentRangeEnd w:id="85"/>
      <w:r w:rsidR="00C327AE">
        <w:rPr>
          <w:rStyle w:val="Verwijzingopmerking"/>
        </w:rPr>
        <w:commentReference w:id="85"/>
      </w:r>
      <w:r w:rsidR="00FF3FAC">
        <w:t xml:space="preserve"> </w:t>
      </w:r>
      <w:r>
        <w:t>te</w:t>
      </w:r>
      <w:r w:rsidR="00FF3FAC">
        <w:t xml:space="preserve"> </w:t>
      </w:r>
      <w:r>
        <w:t>bouwen</w:t>
      </w:r>
      <w:r w:rsidR="00FF3FAC">
        <w:t xml:space="preserve"> </w:t>
      </w:r>
      <w:r w:rsidR="00F37BBD">
        <w:t>b</w:t>
      </w:r>
      <w:r w:rsidR="00315831">
        <w:t>innen</w:t>
      </w:r>
      <w:r w:rsidR="00FF3FAC">
        <w:t xml:space="preserve"> </w:t>
      </w:r>
      <w:commentRangeStart w:id="86"/>
      <w:r w:rsidR="00315831">
        <w:t>W</w:t>
      </w:r>
      <w:r w:rsidR="00E458C0">
        <w:t>oongebied-Transformatie</w:t>
      </w:r>
      <w:commentRangeEnd w:id="86"/>
      <w:r w:rsidR="00613ACB">
        <w:rPr>
          <w:rStyle w:val="Verwijzingopmerking"/>
        </w:rPr>
        <w:commentReference w:id="86"/>
      </w:r>
      <w:r w:rsidR="00DE7890">
        <w:t>.</w:t>
      </w:r>
    </w:p>
    <w:p w14:paraId="352C62CC" w14:textId="14237564" w:rsidR="003876F0" w:rsidRDefault="003876F0" w:rsidP="003A78EE">
      <w:pPr>
        <w:pStyle w:val="Kop6"/>
      </w:pPr>
      <w:r>
        <w:t>Artikel</w:t>
      </w:r>
      <w:r w:rsidR="00FF3FAC">
        <w:t xml:space="preserve"> </w:t>
      </w:r>
      <w:r>
        <w:t>5.</w:t>
      </w:r>
      <w:r w:rsidR="00C9580F">
        <w:t>1018</w:t>
      </w:r>
      <w:r>
        <w:tab/>
      </w:r>
      <w:commentRangeStart w:id="87"/>
      <w:r>
        <w:t>Bijzondere</w:t>
      </w:r>
      <w:r w:rsidR="00FF3FAC">
        <w:t xml:space="preserve"> </w:t>
      </w:r>
      <w:r>
        <w:t>aanvraagvereisten</w:t>
      </w:r>
      <w:r w:rsidR="00FF3FAC">
        <w:t xml:space="preserve"> </w:t>
      </w:r>
      <w:r>
        <w:t>omgevingsvergunning</w:t>
      </w:r>
      <w:commentRangeEnd w:id="87"/>
      <w:r w:rsidR="00671658">
        <w:rPr>
          <w:rStyle w:val="Verwijzingopmerking"/>
          <w:rFonts w:eastAsiaTheme="minorHAnsi" w:cstheme="minorBidi"/>
          <w:i w:val="0"/>
          <w:iCs w:val="0"/>
        </w:rPr>
        <w:commentReference w:id="87"/>
      </w:r>
    </w:p>
    <w:p w14:paraId="2EDF5FD4" w14:textId="7FECCF85" w:rsidR="00370671" w:rsidRDefault="00370671" w:rsidP="00370671">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5.</w:t>
      </w:r>
      <w:r w:rsidR="00652F8F">
        <w:t>1017</w:t>
      </w:r>
      <w:r>
        <w:t>,</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4A6C04B5" w14:textId="1A79AD8E" w:rsidR="00370671" w:rsidRDefault="00370671" w:rsidP="00370671">
      <w:pPr>
        <w:pStyle w:val="Opsommingmetnummering"/>
      </w:pPr>
      <w:r>
        <w:t>a.</w:t>
      </w:r>
      <w:r>
        <w:tab/>
        <w:t>de</w:t>
      </w:r>
      <w:r w:rsidR="00FF3FAC">
        <w:t xml:space="preserve"> </w:t>
      </w:r>
      <w:r>
        <w:t>plattegronden</w:t>
      </w:r>
      <w:r w:rsidR="00FF3FAC">
        <w:t xml:space="preserve"> </w:t>
      </w:r>
      <w:r>
        <w:t>van</w:t>
      </w:r>
      <w:r w:rsidR="00FF3FAC">
        <w:t xml:space="preserve"> </w:t>
      </w:r>
      <w:r>
        <w:t>alle</w:t>
      </w:r>
      <w:r w:rsidR="00FF3FAC">
        <w:t xml:space="preserve"> </w:t>
      </w:r>
      <w:r>
        <w:t>verdiepingen</w:t>
      </w:r>
      <w:r w:rsidR="00FF3FAC">
        <w:t xml:space="preserve"> </w:t>
      </w:r>
      <w:r>
        <w:t>en</w:t>
      </w:r>
      <w:r w:rsidR="00FF3FAC">
        <w:t xml:space="preserve"> </w:t>
      </w:r>
      <w:r>
        <w:t>een</w:t>
      </w:r>
      <w:r w:rsidR="00FF3FAC">
        <w:t xml:space="preserve"> </w:t>
      </w:r>
      <w:r>
        <w:t>doorsnedetekening</w:t>
      </w:r>
      <w:r w:rsidR="00FF3FAC">
        <w:t xml:space="preserve"> </w:t>
      </w:r>
      <w:r>
        <w:t>voor</w:t>
      </w:r>
      <w:r w:rsidR="00FF3FAC">
        <w:t xml:space="preserve"> </w:t>
      </w:r>
      <w:r>
        <w:t>de</w:t>
      </w:r>
      <w:r w:rsidR="00FF3FAC">
        <w:t xml:space="preserve"> </w:t>
      </w:r>
      <w:r>
        <w:t>nieuwe</w:t>
      </w:r>
      <w:r w:rsidR="00FF3FAC">
        <w:t xml:space="preserve"> </w:t>
      </w:r>
      <w:r>
        <w:t>situatie</w:t>
      </w:r>
      <w:r w:rsidR="00FF3FAC">
        <w:t xml:space="preserve"> </w:t>
      </w:r>
      <w:r>
        <w:t>en,</w:t>
      </w:r>
      <w:r w:rsidR="00FF3FAC">
        <w:t xml:space="preserve"> </w:t>
      </w:r>
      <w:r>
        <w:t>voor</w:t>
      </w:r>
      <w:r w:rsidR="00FF3FAC">
        <w:t xml:space="preserve"> </w:t>
      </w:r>
      <w:r>
        <w:t>zover</w:t>
      </w:r>
      <w:r w:rsidR="00FF3FAC">
        <w:t xml:space="preserve"> </w:t>
      </w:r>
      <w:r>
        <w:t>daarvan</w:t>
      </w:r>
      <w:r w:rsidR="00FF3FAC">
        <w:t xml:space="preserve"> </w:t>
      </w:r>
      <w:r>
        <w:t>sprake</w:t>
      </w:r>
      <w:r w:rsidR="00FF3FAC">
        <w:t xml:space="preserve"> </w:t>
      </w:r>
      <w:r>
        <w:t>is,</w:t>
      </w:r>
      <w:r w:rsidR="00FF3FAC">
        <w:t xml:space="preserve"> </w:t>
      </w:r>
      <w:r>
        <w:t>de</w:t>
      </w:r>
      <w:r w:rsidR="00FF3FAC">
        <w:t xml:space="preserve"> </w:t>
      </w:r>
      <w:r>
        <w:t>bestaande</w:t>
      </w:r>
      <w:r w:rsidR="00FF3FAC">
        <w:t xml:space="preserve"> </w:t>
      </w:r>
      <w:r>
        <w:t>situatie;</w:t>
      </w:r>
    </w:p>
    <w:p w14:paraId="2CFD728A" w14:textId="74741F6D" w:rsidR="00370671" w:rsidRDefault="00370671" w:rsidP="00370671">
      <w:pPr>
        <w:pStyle w:val="Opsommingmetnummering"/>
      </w:pPr>
      <w:r>
        <w:t>b.</w:t>
      </w:r>
      <w:r>
        <w:tab/>
        <w:t>het</w:t>
      </w:r>
      <w:r w:rsidR="00FF3FAC">
        <w:t xml:space="preserve"> </w:t>
      </w:r>
      <w:r>
        <w:t>beoogde</w:t>
      </w:r>
      <w:r w:rsidR="00FF3FAC">
        <w:t xml:space="preserve"> </w:t>
      </w:r>
      <w:r>
        <w:t>gebruik</w:t>
      </w:r>
      <w:r w:rsidR="00FF3FAC">
        <w:t xml:space="preserve"> </w:t>
      </w:r>
      <w:r>
        <w:t>van</w:t>
      </w:r>
      <w:r w:rsidR="00FF3FAC">
        <w:t xml:space="preserve"> </w:t>
      </w:r>
      <w:r>
        <w:t>het</w:t>
      </w:r>
      <w:r w:rsidR="00FF3FAC">
        <w:t xml:space="preserve"> </w:t>
      </w:r>
      <w:r>
        <w:t>bouwwerk</w:t>
      </w:r>
      <w:r w:rsidR="00FF3FAC">
        <w:t xml:space="preserve"> </w:t>
      </w:r>
      <w:r>
        <w:t>en</w:t>
      </w:r>
      <w:r w:rsidR="00FF3FAC">
        <w:t xml:space="preserve"> </w:t>
      </w:r>
      <w:r>
        <w:t>de</w:t>
      </w:r>
      <w:r w:rsidR="00FF3FAC">
        <w:t xml:space="preserve"> </w:t>
      </w:r>
      <w:r>
        <w:t>bijbehorende</w:t>
      </w:r>
      <w:r w:rsidR="00FF3FAC">
        <w:t xml:space="preserve"> </w:t>
      </w:r>
      <w:r>
        <w:t>gronden</w:t>
      </w:r>
      <w:r w:rsidR="00FF3FAC">
        <w:t xml:space="preserve"> </w:t>
      </w:r>
      <w:r>
        <w:t>waarop</w:t>
      </w:r>
      <w:r w:rsidR="00FF3FAC">
        <w:t xml:space="preserve"> </w:t>
      </w:r>
      <w:r>
        <w:t>de</w:t>
      </w:r>
      <w:r w:rsidR="00FF3FAC">
        <w:t xml:space="preserve"> </w:t>
      </w:r>
      <w:r>
        <w:t>aanvraag</w:t>
      </w:r>
      <w:r w:rsidR="00FF3FAC">
        <w:t xml:space="preserve"> </w:t>
      </w:r>
      <w:r>
        <w:t>betrekking</w:t>
      </w:r>
      <w:r w:rsidR="00FF3FAC">
        <w:t xml:space="preserve"> </w:t>
      </w:r>
      <w:r>
        <w:t>heeft;</w:t>
      </w:r>
    </w:p>
    <w:p w14:paraId="121FE95C" w14:textId="580A2F7C" w:rsidR="00370671" w:rsidRDefault="00370671" w:rsidP="00370671">
      <w:pPr>
        <w:pStyle w:val="Opsommingmetnummering"/>
      </w:pPr>
      <w:r>
        <w:t>c.</w:t>
      </w:r>
      <w:r>
        <w:tab/>
        <w:t>een</w:t>
      </w:r>
      <w:r w:rsidR="00FF3FAC">
        <w:t xml:space="preserve"> </w:t>
      </w:r>
      <w:r>
        <w:t>opgave</w:t>
      </w:r>
      <w:r w:rsidR="00FF3FAC">
        <w:t xml:space="preserve"> </w:t>
      </w:r>
      <w:r>
        <w:t>van</w:t>
      </w:r>
      <w:r w:rsidR="00FF3FAC">
        <w:t xml:space="preserve"> </w:t>
      </w:r>
      <w:r>
        <w:t>de</w:t>
      </w:r>
      <w:r w:rsidR="00FF3FAC">
        <w:t xml:space="preserve"> </w:t>
      </w:r>
      <w:r>
        <w:t>bruto</w:t>
      </w:r>
      <w:r w:rsidR="00FF3FAC">
        <w:t xml:space="preserve"> </w:t>
      </w:r>
      <w:r>
        <w:t>inhoud</w:t>
      </w:r>
      <w:r w:rsidR="00FF3FAC">
        <w:t xml:space="preserve"> </w:t>
      </w:r>
      <w:r>
        <w:t>in</w:t>
      </w:r>
      <w:r w:rsidR="00FF3FAC">
        <w:t xml:space="preserve"> </w:t>
      </w:r>
      <w:r>
        <w:t>m</w:t>
      </w:r>
      <w:r w:rsidR="00522B3E">
        <w:t>³</w:t>
      </w:r>
      <w:r w:rsidR="00FF3FAC">
        <w:t xml:space="preserve"> </w:t>
      </w:r>
      <w:r>
        <w:t>en</w:t>
      </w:r>
      <w:r w:rsidR="00FF3FAC">
        <w:t xml:space="preserve"> </w:t>
      </w:r>
      <w:r>
        <w:t>de</w:t>
      </w:r>
      <w:r w:rsidR="00FF3FAC">
        <w:t xml:space="preserve"> </w:t>
      </w:r>
      <w:r>
        <w:t>bruto</w:t>
      </w:r>
      <w:r w:rsidR="00FF3FAC">
        <w:t xml:space="preserve"> </w:t>
      </w:r>
      <w:r>
        <w:t>vloeroppervlakte</w:t>
      </w:r>
      <w:r w:rsidR="00FF3FAC">
        <w:t xml:space="preserve"> </w:t>
      </w:r>
      <w:r>
        <w:t>in</w:t>
      </w:r>
      <w:r w:rsidR="00FF3FAC">
        <w:t xml:space="preserve"> </w:t>
      </w:r>
      <w:r>
        <w:t>m</w:t>
      </w:r>
      <w:r w:rsidRPr="005D22B8">
        <w:rPr>
          <w:vertAlign w:val="superscript"/>
        </w:rPr>
        <w:t>2</w:t>
      </w:r>
      <w:r>
        <w:t>;</w:t>
      </w:r>
    </w:p>
    <w:p w14:paraId="6D481E00" w14:textId="676978FC" w:rsidR="00370671" w:rsidRDefault="00370671" w:rsidP="00370671">
      <w:pPr>
        <w:pStyle w:val="Opsommingmetnummering"/>
      </w:pPr>
      <w:r>
        <w:t>d.</w:t>
      </w:r>
      <w:r>
        <w:tab/>
        <w:t>een</w:t>
      </w:r>
      <w:r w:rsidR="00FF3FAC">
        <w:t xml:space="preserve"> </w:t>
      </w:r>
      <w:r>
        <w:t>situatietekening</w:t>
      </w:r>
      <w:r w:rsidR="00FF3FAC">
        <w:t xml:space="preserve"> </w:t>
      </w:r>
      <w:r>
        <w:t>van</w:t>
      </w:r>
      <w:r w:rsidR="00FF3FAC">
        <w:t xml:space="preserve"> </w:t>
      </w:r>
      <w:r>
        <w:t>de</w:t>
      </w:r>
      <w:r w:rsidR="00FF3FAC">
        <w:t xml:space="preserve"> </w:t>
      </w:r>
      <w:r>
        <w:t>bestaande</w:t>
      </w:r>
      <w:r w:rsidR="00FF3FAC">
        <w:t xml:space="preserve"> </w:t>
      </w:r>
      <w:r>
        <w:t>toestanden</w:t>
      </w:r>
      <w:r w:rsidR="00FF3FAC">
        <w:t xml:space="preserve"> </w:t>
      </w:r>
      <w:r>
        <w:t>een</w:t>
      </w:r>
      <w:r w:rsidR="00FF3FAC">
        <w:t xml:space="preserve"> </w:t>
      </w:r>
      <w:r>
        <w:t>situatietekening</w:t>
      </w:r>
      <w:r w:rsidR="00FF3FAC">
        <w:t xml:space="preserve"> </w:t>
      </w:r>
      <w:r>
        <w:t>van</w:t>
      </w:r>
      <w:r w:rsidR="00FF3FAC">
        <w:t xml:space="preserve"> </w:t>
      </w:r>
      <w:r>
        <w:t>de</w:t>
      </w:r>
      <w:r w:rsidR="00FF3FAC">
        <w:t xml:space="preserve"> </w:t>
      </w:r>
      <w:r>
        <w:t>nieuwe</w:t>
      </w:r>
      <w:r w:rsidR="00FF3FAC">
        <w:t xml:space="preserve"> </w:t>
      </w:r>
      <w:r>
        <w:t>toestand</w:t>
      </w:r>
      <w:r w:rsidR="00FF3FAC">
        <w:t xml:space="preserve"> </w:t>
      </w:r>
      <w:r>
        <w:t>met</w:t>
      </w:r>
      <w:r w:rsidR="00FF3FAC">
        <w:t xml:space="preserve"> </w:t>
      </w:r>
      <w:r>
        <w:t>daarop</w:t>
      </w:r>
      <w:r w:rsidR="00FF3FAC">
        <w:t xml:space="preserve"> </w:t>
      </w:r>
      <w:r>
        <w:t>de</w:t>
      </w:r>
      <w:r w:rsidR="00FF3FAC">
        <w:t xml:space="preserve"> </w:t>
      </w:r>
      <w:r>
        <w:t>afmetingen</w:t>
      </w:r>
      <w:r w:rsidR="00FF3FAC">
        <w:t xml:space="preserve"> </w:t>
      </w:r>
      <w:r>
        <w:t>van</w:t>
      </w:r>
      <w:r w:rsidR="00FF3FAC">
        <w:t xml:space="preserve"> </w:t>
      </w:r>
      <w:r>
        <w:t>het</w:t>
      </w:r>
      <w:r w:rsidR="00FF3FAC">
        <w:t xml:space="preserve"> </w:t>
      </w:r>
      <w:r>
        <w:t>perceel</w:t>
      </w:r>
      <w:r w:rsidR="00FF3FAC">
        <w:t xml:space="preserve"> </w:t>
      </w:r>
      <w:r>
        <w:t>en</w:t>
      </w:r>
      <w:r w:rsidR="00FF3FAC">
        <w:t xml:space="preserve"> </w:t>
      </w:r>
      <w:r>
        <w:t>het</w:t>
      </w:r>
      <w:r w:rsidR="00FF3FAC">
        <w:t xml:space="preserve"> </w:t>
      </w:r>
      <w:r>
        <w:t>bebouwd</w:t>
      </w:r>
      <w:r w:rsidR="00FF3FAC">
        <w:t xml:space="preserve"> </w:t>
      </w:r>
      <w:r>
        <w:t>oppervlak,</w:t>
      </w:r>
      <w:r w:rsidR="00FF3FAC">
        <w:t xml:space="preserve"> </w:t>
      </w:r>
      <w:r>
        <w:t>en</w:t>
      </w:r>
      <w:r w:rsidR="00FF3FAC">
        <w:t xml:space="preserve"> </w:t>
      </w:r>
      <w:r>
        <w:t>de</w:t>
      </w:r>
      <w:r w:rsidR="00FF3FAC">
        <w:t xml:space="preserve"> </w:t>
      </w:r>
      <w:r>
        <w:t>situering</w:t>
      </w:r>
      <w:r w:rsidR="00FF3FAC">
        <w:t xml:space="preserve"> </w:t>
      </w:r>
      <w:r>
        <w:t>van</w:t>
      </w:r>
      <w:r w:rsidR="00FF3FAC">
        <w:t xml:space="preserve"> </w:t>
      </w:r>
      <w:r>
        <w:t>het</w:t>
      </w:r>
      <w:r w:rsidR="00FF3FAC">
        <w:t xml:space="preserve"> </w:t>
      </w:r>
      <w:r>
        <w:t>bouwwerk</w:t>
      </w:r>
      <w:r w:rsidR="00FF3FAC">
        <w:t xml:space="preserve"> </w:t>
      </w:r>
      <w:r>
        <w:t>ten</w:t>
      </w:r>
      <w:r w:rsidR="00FF3FAC">
        <w:t xml:space="preserve"> </w:t>
      </w:r>
      <w:r>
        <w:t>opzichte</w:t>
      </w:r>
      <w:r w:rsidR="00FF3FAC">
        <w:t xml:space="preserve"> </w:t>
      </w:r>
      <w:r>
        <w:t>van</w:t>
      </w:r>
      <w:r w:rsidR="00FF3FAC">
        <w:t xml:space="preserve"> </w:t>
      </w:r>
      <w:r>
        <w:t>de</w:t>
      </w:r>
      <w:r w:rsidR="00FF3FAC">
        <w:t xml:space="preserve"> </w:t>
      </w:r>
      <w:r>
        <w:t>perceelsgrenzen</w:t>
      </w:r>
      <w:r w:rsidR="00FF3FAC">
        <w:t xml:space="preserve"> </w:t>
      </w:r>
      <w:r>
        <w:t>en</w:t>
      </w:r>
      <w:r w:rsidR="00FF3FAC">
        <w:t xml:space="preserve"> </w:t>
      </w:r>
      <w:r>
        <w:t>de</w:t>
      </w:r>
      <w:r w:rsidR="00FF3FAC">
        <w:t xml:space="preserve"> </w:t>
      </w:r>
      <w:r>
        <w:t>wegzijde;</w:t>
      </w:r>
      <w:r w:rsidR="00FF3FAC">
        <w:t xml:space="preserve"> </w:t>
      </w:r>
      <w:r>
        <w:t>en</w:t>
      </w:r>
    </w:p>
    <w:p w14:paraId="52A9EF51" w14:textId="67B892DE" w:rsidR="003876F0" w:rsidRDefault="00370671" w:rsidP="00370671">
      <w:pPr>
        <w:pStyle w:val="Opsommingmetnummering"/>
      </w:pPr>
      <w:r>
        <w:t>e.</w:t>
      </w:r>
      <w:r>
        <w:tab/>
        <w:t>de</w:t>
      </w:r>
      <w:r w:rsidR="00FF3FAC">
        <w:t xml:space="preserve"> </w:t>
      </w:r>
      <w:r>
        <w:t>hoogte</w:t>
      </w:r>
      <w:r w:rsidR="00FF3FAC">
        <w:t xml:space="preserve"> </w:t>
      </w:r>
      <w:r>
        <w:t>van</w:t>
      </w:r>
      <w:r w:rsidR="00FF3FAC">
        <w:t xml:space="preserve"> </w:t>
      </w:r>
      <w:r>
        <w:t>het</w:t>
      </w:r>
      <w:r w:rsidR="00FF3FAC">
        <w:t xml:space="preserve"> </w:t>
      </w:r>
      <w:r>
        <w:t>bouwwerk</w:t>
      </w:r>
      <w:r w:rsidR="00FF3FAC">
        <w:t xml:space="preserve"> </w:t>
      </w:r>
      <w:r>
        <w:t>ten</w:t>
      </w:r>
      <w:r w:rsidR="00FF3FAC">
        <w:t xml:space="preserve"> </w:t>
      </w:r>
      <w:r>
        <w:t>opzichte</w:t>
      </w:r>
      <w:r w:rsidR="00FF3FAC">
        <w:t xml:space="preserve"> </w:t>
      </w:r>
      <w:r>
        <w:t>van</w:t>
      </w:r>
      <w:r w:rsidR="00FF3FAC">
        <w:t xml:space="preserve"> </w:t>
      </w:r>
      <w:r>
        <w:t>het</w:t>
      </w:r>
      <w:r w:rsidR="00FF3FAC">
        <w:t xml:space="preserve"> </w:t>
      </w:r>
      <w:r>
        <w:t>straatpeil</w:t>
      </w:r>
      <w:r w:rsidR="00FF3FAC">
        <w:t xml:space="preserve"> </w:t>
      </w:r>
      <w:r>
        <w:t>en</w:t>
      </w:r>
      <w:r w:rsidR="00FF3FAC">
        <w:t xml:space="preserve"> </w:t>
      </w:r>
      <w:r>
        <w:t>het</w:t>
      </w:r>
      <w:r w:rsidR="00FF3FAC">
        <w:t xml:space="preserve"> </w:t>
      </w:r>
      <w:r>
        <w:t>aantal</w:t>
      </w:r>
      <w:r w:rsidR="00FF3FAC">
        <w:t xml:space="preserve"> </w:t>
      </w:r>
      <w:r>
        <w:t>bouwlagen.</w:t>
      </w:r>
    </w:p>
    <w:p w14:paraId="103757A9" w14:textId="1C732E28" w:rsidR="003876F0" w:rsidRDefault="003876F0" w:rsidP="003A78EE">
      <w:pPr>
        <w:pStyle w:val="Kop6"/>
      </w:pPr>
      <w:r>
        <w:lastRenderedPageBreak/>
        <w:t>Artikel</w:t>
      </w:r>
      <w:r w:rsidR="00FF3FAC">
        <w:t xml:space="preserve"> </w:t>
      </w:r>
      <w:r>
        <w:t>5.</w:t>
      </w:r>
      <w:r w:rsidR="00652F8F">
        <w:t>1019</w:t>
      </w:r>
      <w:r>
        <w:tab/>
        <w:t>Beoordelingsregels</w:t>
      </w:r>
      <w:r w:rsidR="00FF3FAC">
        <w:t xml:space="preserve"> </w:t>
      </w:r>
      <w:r>
        <w:t>omgevingsvergunning</w:t>
      </w:r>
    </w:p>
    <w:p w14:paraId="43AF01F4" w14:textId="1344D869" w:rsidR="00813757" w:rsidRDefault="00013052" w:rsidP="00655D85">
      <w:pPr>
        <w:pStyle w:val="Lidmetnummering"/>
      </w:pPr>
      <w:r>
        <w:t>1.</w:t>
      </w:r>
      <w:r w:rsidR="00655D85">
        <w:tab/>
      </w:r>
      <w:commentRangeStart w:id="88"/>
      <w:r w:rsidR="00813757">
        <w:t>De</w:t>
      </w:r>
      <w:r w:rsidR="00FF3FAC">
        <w:t xml:space="preserve"> </w:t>
      </w:r>
      <w:commentRangeEnd w:id="88"/>
      <w:r w:rsidR="009307CF">
        <w:rPr>
          <w:rStyle w:val="Verwijzingopmerking"/>
        </w:rPr>
        <w:commentReference w:id="88"/>
      </w:r>
      <w:r w:rsidR="00813757">
        <w:t>omgevingsvergunning,</w:t>
      </w:r>
      <w:r w:rsidR="00FF3FAC">
        <w:t xml:space="preserve"> </w:t>
      </w:r>
      <w:r w:rsidR="00813757">
        <w:t>als</w:t>
      </w:r>
      <w:r w:rsidR="00FF3FAC">
        <w:t xml:space="preserve"> </w:t>
      </w:r>
      <w:r w:rsidR="00813757">
        <w:t>bedoeld</w:t>
      </w:r>
      <w:r w:rsidR="00FF3FAC">
        <w:t xml:space="preserve"> </w:t>
      </w:r>
      <w:r w:rsidR="00813757">
        <w:t>in</w:t>
      </w:r>
      <w:r w:rsidR="00FF3FAC">
        <w:t xml:space="preserve"> </w:t>
      </w:r>
      <w:r w:rsidR="00813757">
        <w:t>artikel</w:t>
      </w:r>
      <w:r w:rsidR="00FF3FAC">
        <w:t xml:space="preserve"> </w:t>
      </w:r>
      <w:r w:rsidR="00813757">
        <w:t>5.</w:t>
      </w:r>
      <w:r w:rsidR="00652F8F">
        <w:t>1017</w:t>
      </w:r>
      <w:r w:rsidR="00813757">
        <w:t>,</w:t>
      </w:r>
      <w:r w:rsidR="00FF3FAC">
        <w:t xml:space="preserve"> </w:t>
      </w:r>
      <w:r w:rsidR="00813757">
        <w:t>wordt</w:t>
      </w:r>
      <w:r w:rsidR="00FF3FAC">
        <w:t xml:space="preserve"> </w:t>
      </w:r>
      <w:r w:rsidR="00813757">
        <w:t>alleen</w:t>
      </w:r>
      <w:r w:rsidR="00FF3FAC">
        <w:t xml:space="preserve"> </w:t>
      </w:r>
      <w:r w:rsidR="00813757">
        <w:t>verleend</w:t>
      </w:r>
      <w:r w:rsidR="00FF3FAC">
        <w:t xml:space="preserve"> </w:t>
      </w:r>
      <w:r w:rsidR="00813757">
        <w:t>als:</w:t>
      </w:r>
    </w:p>
    <w:p w14:paraId="2BEAB400" w14:textId="6ADC5775" w:rsidR="00813757" w:rsidRDefault="00813757" w:rsidP="00813757">
      <w:pPr>
        <w:pStyle w:val="Opsommingmetnummering"/>
      </w:pPr>
      <w:r>
        <w:t>a.</w:t>
      </w:r>
      <w:r>
        <w:tab/>
        <w:t>het</w:t>
      </w:r>
      <w:r w:rsidR="00FF3FAC">
        <w:t xml:space="preserve"> </w:t>
      </w:r>
      <w:r>
        <w:t>aangevraagde</w:t>
      </w:r>
      <w:r w:rsidR="00FF3FAC">
        <w:t xml:space="preserve"> </w:t>
      </w:r>
      <w:r>
        <w:t>bouwwerk</w:t>
      </w:r>
      <w:r w:rsidR="00FF3FAC">
        <w:t xml:space="preserve"> </w:t>
      </w:r>
      <w:r>
        <w:t>naar</w:t>
      </w:r>
      <w:r w:rsidR="00FF3FAC">
        <w:t xml:space="preserve"> </w:t>
      </w:r>
      <w:r>
        <w:t>het</w:t>
      </w:r>
      <w:r w:rsidR="00FF3FAC">
        <w:t xml:space="preserve"> </w:t>
      </w:r>
      <w:r>
        <w:t>oordeel</w:t>
      </w:r>
      <w:r w:rsidR="00FF3FAC">
        <w:t xml:space="preserve"> </w:t>
      </w:r>
      <w:r>
        <w:t>van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r w:rsidR="00FF3FAC">
        <w:t xml:space="preserve"> </w:t>
      </w:r>
      <w:r>
        <w:t>een</w:t>
      </w:r>
      <w:r w:rsidR="00FF3FAC">
        <w:t xml:space="preserve"> </w:t>
      </w:r>
      <w:r>
        <w:t>bijdrage</w:t>
      </w:r>
      <w:r w:rsidR="00FF3FAC">
        <w:t xml:space="preserve"> </w:t>
      </w:r>
      <w:r>
        <w:t>levert</w:t>
      </w:r>
      <w:r w:rsidR="00FF3FAC">
        <w:t xml:space="preserve"> </w:t>
      </w:r>
      <w:r>
        <w:t>aan</w:t>
      </w:r>
      <w:r w:rsidR="00FF3FAC">
        <w:t xml:space="preserve"> </w:t>
      </w:r>
      <w:r>
        <w:t>het</w:t>
      </w:r>
      <w:r w:rsidR="00FF3FAC">
        <w:t xml:space="preserve"> </w:t>
      </w:r>
      <w:r>
        <w:t>verbeteren</w:t>
      </w:r>
      <w:r w:rsidR="00FF3FAC">
        <w:t xml:space="preserve"> </w:t>
      </w:r>
      <w:r>
        <w:t>van</w:t>
      </w:r>
      <w:r w:rsidR="00FF3FAC">
        <w:t xml:space="preserve"> </w:t>
      </w:r>
      <w:r>
        <w:t>de</w:t>
      </w:r>
      <w:r w:rsidR="00FF3FAC">
        <w:t xml:space="preserve"> </w:t>
      </w:r>
      <w:r>
        <w:t>stedenbouwkundige</w:t>
      </w:r>
      <w:r w:rsidR="00FF3FAC">
        <w:t xml:space="preserve"> </w:t>
      </w:r>
      <w:r>
        <w:t>structuur;</w:t>
      </w:r>
    </w:p>
    <w:p w14:paraId="66082CFA" w14:textId="2E2F8237" w:rsidR="00813757" w:rsidRDefault="00813757" w:rsidP="00813757">
      <w:pPr>
        <w:pStyle w:val="Opsommingmetnummering"/>
      </w:pPr>
      <w:r>
        <w:t>b.</w:t>
      </w:r>
      <w:r>
        <w:tab/>
        <w:t>landschappelijke</w:t>
      </w:r>
      <w:r w:rsidR="00FF3FAC">
        <w:t xml:space="preserve"> </w:t>
      </w:r>
      <w:r>
        <w:t>en</w:t>
      </w:r>
      <w:r w:rsidR="00FF3FAC">
        <w:t xml:space="preserve"> </w:t>
      </w:r>
      <w:r>
        <w:t>cultuurhistorische</w:t>
      </w:r>
      <w:r w:rsidR="00FF3FAC">
        <w:t xml:space="preserve"> </w:t>
      </w:r>
      <w:r>
        <w:t>waarden</w:t>
      </w:r>
      <w:r w:rsidR="00FF3FAC">
        <w:t xml:space="preserve"> </w:t>
      </w:r>
      <w:r>
        <w:t>naar</w:t>
      </w:r>
      <w:r w:rsidR="00FF3FAC">
        <w:t xml:space="preserve"> </w:t>
      </w:r>
      <w:r>
        <w:t>het</w:t>
      </w:r>
      <w:r w:rsidR="00FF3FAC">
        <w:t xml:space="preserve"> </w:t>
      </w:r>
      <w:r>
        <w:t>oordeel</w:t>
      </w:r>
      <w:r w:rsidR="00FF3FAC">
        <w:t xml:space="preserve"> </w:t>
      </w:r>
      <w:r>
        <w:t>van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r w:rsidR="00FF3FAC">
        <w:t xml:space="preserve"> </w:t>
      </w:r>
      <w:r>
        <w:t>niet</w:t>
      </w:r>
      <w:r w:rsidR="00FF3FAC">
        <w:t xml:space="preserve"> </w:t>
      </w:r>
      <w:r>
        <w:t>onevenredig</w:t>
      </w:r>
      <w:r w:rsidR="00FF3FAC">
        <w:t xml:space="preserve"> </w:t>
      </w:r>
      <w:r>
        <w:t>worden</w:t>
      </w:r>
      <w:r w:rsidR="00FF3FAC">
        <w:t xml:space="preserve"> </w:t>
      </w:r>
      <w:r>
        <w:t>aangetast;</w:t>
      </w:r>
    </w:p>
    <w:p w14:paraId="62B26FE0" w14:textId="41A2C033" w:rsidR="00813757" w:rsidRDefault="00813757" w:rsidP="00813757">
      <w:pPr>
        <w:pStyle w:val="Opsommingmetnummering"/>
      </w:pPr>
      <w:r>
        <w:t>c.</w:t>
      </w:r>
      <w:r>
        <w:tab/>
        <w:t>de</w:t>
      </w:r>
      <w:r w:rsidR="00FF3FAC">
        <w:t xml:space="preserve"> </w:t>
      </w:r>
      <w:r>
        <w:t>maatvoering</w:t>
      </w:r>
      <w:r w:rsidR="00FF3FAC">
        <w:t xml:space="preserve"> </w:t>
      </w:r>
      <w:r>
        <w:t>van</w:t>
      </w:r>
      <w:r w:rsidR="00FF3FAC">
        <w:t xml:space="preserve"> </w:t>
      </w:r>
      <w:r>
        <w:t>het</w:t>
      </w:r>
      <w:r w:rsidR="00FF3FAC">
        <w:t xml:space="preserve"> </w:t>
      </w:r>
      <w:r>
        <w:t>aangevraagde</w:t>
      </w:r>
      <w:r w:rsidR="00FF3FAC">
        <w:t xml:space="preserve"> </w:t>
      </w:r>
      <w:r>
        <w:t>bouwwerk</w:t>
      </w:r>
      <w:r w:rsidR="00FF3FAC">
        <w:t xml:space="preserve"> </w:t>
      </w:r>
      <w:r>
        <w:t>naar</w:t>
      </w:r>
      <w:r w:rsidR="00FF3FAC">
        <w:t xml:space="preserve"> </w:t>
      </w:r>
      <w:r>
        <w:t>het</w:t>
      </w:r>
      <w:r w:rsidR="00FF3FAC">
        <w:t xml:space="preserve"> </w:t>
      </w:r>
      <w:r>
        <w:t>oordeel</w:t>
      </w:r>
      <w:r w:rsidR="00FF3FAC">
        <w:t xml:space="preserve"> </w:t>
      </w:r>
      <w:r>
        <w:t>van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r w:rsidR="00FF3FAC">
        <w:t xml:space="preserve"> </w:t>
      </w:r>
      <w:r>
        <w:t>aansluit</w:t>
      </w:r>
      <w:r w:rsidR="00FF3FAC">
        <w:t xml:space="preserve"> </w:t>
      </w:r>
      <w:r>
        <w:t>op</w:t>
      </w:r>
      <w:r w:rsidR="00FF3FAC">
        <w:t xml:space="preserve"> </w:t>
      </w:r>
      <w:r>
        <w:t>de</w:t>
      </w:r>
      <w:r w:rsidR="00FF3FAC">
        <w:t xml:space="preserve"> </w:t>
      </w:r>
      <w:r>
        <w:t>maatvoering</w:t>
      </w:r>
      <w:r w:rsidR="00FF3FAC">
        <w:t xml:space="preserve"> </w:t>
      </w:r>
      <w:r>
        <w:t>van</w:t>
      </w:r>
      <w:r w:rsidR="00FF3FAC">
        <w:t xml:space="preserve"> </w:t>
      </w:r>
      <w:r>
        <w:t>omliggende</w:t>
      </w:r>
      <w:r w:rsidR="00FF3FAC">
        <w:t xml:space="preserve"> </w:t>
      </w:r>
      <w:r>
        <w:t>bebouwing;</w:t>
      </w:r>
    </w:p>
    <w:p w14:paraId="727AC448" w14:textId="681D699A" w:rsidR="00813757" w:rsidRDefault="00813757" w:rsidP="00813757">
      <w:pPr>
        <w:pStyle w:val="Opsommingmetnummering"/>
      </w:pPr>
      <w:r>
        <w:t>d.</w:t>
      </w:r>
      <w:r>
        <w:tab/>
        <w:t>de</w:t>
      </w:r>
      <w:r w:rsidR="00FF3FAC">
        <w:t xml:space="preserve"> </w:t>
      </w:r>
      <w:r>
        <w:t>bouw-</w:t>
      </w:r>
      <w:r w:rsidR="00FF3FAC">
        <w:t xml:space="preserve"> </w:t>
      </w:r>
      <w:r>
        <w:t>en</w:t>
      </w:r>
      <w:r w:rsidR="00FF3FAC">
        <w:t xml:space="preserve"> </w:t>
      </w:r>
      <w:r>
        <w:t>gebruiksmogelijkheden</w:t>
      </w:r>
      <w:r w:rsidR="00FF3FAC">
        <w:t xml:space="preserve"> </w:t>
      </w:r>
      <w:r>
        <w:t>van</w:t>
      </w:r>
      <w:r w:rsidR="00FF3FAC">
        <w:t xml:space="preserve"> </w:t>
      </w:r>
      <w:r>
        <w:t>omliggende</w:t>
      </w:r>
      <w:r w:rsidR="00FF3FAC">
        <w:t xml:space="preserve"> </w:t>
      </w:r>
      <w:r>
        <w:t>gebouwen</w:t>
      </w:r>
      <w:r w:rsidR="00FF3FAC">
        <w:t xml:space="preserve"> </w:t>
      </w:r>
      <w:r>
        <w:t>en</w:t>
      </w:r>
      <w:r w:rsidR="00FF3FAC">
        <w:t xml:space="preserve"> </w:t>
      </w:r>
      <w:r>
        <w:t>locaties</w:t>
      </w:r>
      <w:r w:rsidR="00FF3FAC">
        <w:t xml:space="preserve"> </w:t>
      </w:r>
      <w:r>
        <w:t>naar</w:t>
      </w:r>
      <w:r w:rsidR="00FF3FAC">
        <w:t xml:space="preserve"> </w:t>
      </w:r>
      <w:r>
        <w:t>het</w:t>
      </w:r>
      <w:r w:rsidR="00FF3FAC">
        <w:t xml:space="preserve"> </w:t>
      </w:r>
      <w:r>
        <w:t>oordeel</w:t>
      </w:r>
      <w:r w:rsidR="00FF3FAC">
        <w:t xml:space="preserve"> </w:t>
      </w:r>
      <w:r>
        <w:t>van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r w:rsidR="00FF3FAC">
        <w:t xml:space="preserve"> </w:t>
      </w:r>
      <w:r>
        <w:t>niet</w:t>
      </w:r>
      <w:r w:rsidR="00FF3FAC">
        <w:t xml:space="preserve"> </w:t>
      </w:r>
      <w:r>
        <w:t>onevenredig</w:t>
      </w:r>
      <w:r w:rsidR="00FF3FAC">
        <w:t xml:space="preserve"> </w:t>
      </w:r>
      <w:r>
        <w:t>worden</w:t>
      </w:r>
      <w:r w:rsidR="00FF3FAC">
        <w:t xml:space="preserve"> </w:t>
      </w:r>
      <w:r>
        <w:t>aangetast;</w:t>
      </w:r>
      <w:r w:rsidR="00FF3FAC">
        <w:t xml:space="preserve"> </w:t>
      </w:r>
      <w:r>
        <w:t>en</w:t>
      </w:r>
    </w:p>
    <w:p w14:paraId="6AC8EB2D" w14:textId="23B4AC01" w:rsidR="00813757" w:rsidRDefault="00813757" w:rsidP="00813757">
      <w:pPr>
        <w:pStyle w:val="Opsommingmetnummering"/>
      </w:pPr>
      <w:r>
        <w:t>e.</w:t>
      </w:r>
      <w:r>
        <w:tab/>
        <w:t>het</w:t>
      </w:r>
      <w:r w:rsidR="00FF3FAC">
        <w:t xml:space="preserve"> </w:t>
      </w:r>
      <w:r>
        <w:t>gebruik</w:t>
      </w:r>
      <w:r w:rsidR="00FF3FAC">
        <w:t xml:space="preserve"> </w:t>
      </w:r>
      <w:r>
        <w:t>van</w:t>
      </w:r>
      <w:r w:rsidR="00FF3FAC">
        <w:t xml:space="preserve"> </w:t>
      </w:r>
      <w:r>
        <w:t>het</w:t>
      </w:r>
      <w:r w:rsidR="00FF3FAC">
        <w:t xml:space="preserve"> </w:t>
      </w:r>
      <w:r>
        <w:t>aangevraagde</w:t>
      </w:r>
      <w:r w:rsidR="00FF3FAC">
        <w:t xml:space="preserve"> </w:t>
      </w:r>
      <w:r>
        <w:t>bouwwerk</w:t>
      </w:r>
      <w:r w:rsidR="00FF3FAC">
        <w:t xml:space="preserve"> </w:t>
      </w:r>
      <w:r>
        <w:t>in</w:t>
      </w:r>
      <w:r w:rsidR="00FF3FAC">
        <w:t xml:space="preserve"> </w:t>
      </w:r>
      <w:r>
        <w:t>overeenstemming</w:t>
      </w:r>
      <w:r w:rsidR="00FF3FAC">
        <w:t xml:space="preserve"> </w:t>
      </w:r>
      <w:r>
        <w:t>is</w:t>
      </w:r>
      <w:r w:rsidR="00FF3FAC">
        <w:t xml:space="preserve"> </w:t>
      </w:r>
      <w:r>
        <w:t>met</w:t>
      </w:r>
      <w:r w:rsidR="00FF3FAC">
        <w:t xml:space="preserve"> </w:t>
      </w:r>
      <w:r>
        <w:t>het</w:t>
      </w:r>
      <w:r w:rsidR="00FF3FAC">
        <w:t xml:space="preserve"> </w:t>
      </w:r>
      <w:r>
        <w:t>toegelaten</w:t>
      </w:r>
      <w:r w:rsidR="00FF3FAC">
        <w:t xml:space="preserve"> </w:t>
      </w:r>
      <w:r>
        <w:t>gebruik.</w:t>
      </w:r>
    </w:p>
    <w:p w14:paraId="5E8CC3E8" w14:textId="7CF751AF" w:rsidR="00B9264F" w:rsidRDefault="00013052" w:rsidP="00F74CBB">
      <w:pPr>
        <w:pStyle w:val="Lidmetnummering"/>
      </w:pPr>
      <w:r>
        <w:t>2.</w:t>
      </w:r>
      <w:r w:rsidR="00F74CBB">
        <w:tab/>
      </w:r>
      <w:r w:rsidRPr="009A0275">
        <w:t>I</w:t>
      </w:r>
      <w:r>
        <w:t>n</w:t>
      </w:r>
      <w:r w:rsidR="00FF3FAC">
        <w:t xml:space="preserve"> </w:t>
      </w:r>
      <w:r>
        <w:t>aanvulling</w:t>
      </w:r>
      <w:r w:rsidR="00FF3FAC">
        <w:t xml:space="preserve"> </w:t>
      </w:r>
      <w:r>
        <w:t>op</w:t>
      </w:r>
      <w:r w:rsidR="00FF3FAC">
        <w:t xml:space="preserve"> </w:t>
      </w:r>
      <w:r>
        <w:t>het</w:t>
      </w:r>
      <w:r w:rsidR="00FF3FAC">
        <w:t xml:space="preserve"> </w:t>
      </w:r>
      <w:r>
        <w:t>eerste</w:t>
      </w:r>
      <w:r w:rsidR="00FF3FAC">
        <w:t xml:space="preserve"> </w:t>
      </w:r>
      <w:r>
        <w:t>lid</w:t>
      </w:r>
      <w:r w:rsidR="00FF3FAC">
        <w:t xml:space="preserve"> </w:t>
      </w:r>
      <w:r w:rsidR="008D7F63">
        <w:t>wordt</w:t>
      </w:r>
      <w:r w:rsidR="00FF3FAC">
        <w:t xml:space="preserve"> </w:t>
      </w:r>
      <w:r w:rsidR="008D7F63">
        <w:t>de</w:t>
      </w:r>
      <w:r w:rsidR="00FF3FAC">
        <w:t xml:space="preserve"> </w:t>
      </w:r>
      <w:r w:rsidR="008D7F63">
        <w:t>omgevingsvergunning,</w:t>
      </w:r>
      <w:r w:rsidR="00FF3FAC">
        <w:t xml:space="preserve"> </w:t>
      </w:r>
      <w:r w:rsidR="008D7F63">
        <w:t>als</w:t>
      </w:r>
      <w:r w:rsidR="00FF3FAC">
        <w:t xml:space="preserve"> </w:t>
      </w:r>
      <w:r w:rsidR="008D7F63">
        <w:t>bedoeld</w:t>
      </w:r>
      <w:r w:rsidR="00FF3FAC">
        <w:t xml:space="preserve"> </w:t>
      </w:r>
      <w:r w:rsidR="008D7F63">
        <w:t>in</w:t>
      </w:r>
      <w:r w:rsidR="00FF3FAC">
        <w:t xml:space="preserve"> </w:t>
      </w:r>
      <w:r w:rsidR="008D7F63">
        <w:t>artikel</w:t>
      </w:r>
      <w:r w:rsidR="00FF3FAC">
        <w:t xml:space="preserve"> </w:t>
      </w:r>
      <w:r w:rsidR="008D7F63">
        <w:t>5.1017,</w:t>
      </w:r>
      <w:r w:rsidR="00FF3FAC">
        <w:t xml:space="preserve"> </w:t>
      </w:r>
      <w:r w:rsidR="008D7F63">
        <w:t>binnen</w:t>
      </w:r>
      <w:r w:rsidR="00FF3FAC">
        <w:t xml:space="preserve"> </w:t>
      </w:r>
      <w:r w:rsidR="005437C8">
        <w:t>de</w:t>
      </w:r>
      <w:r w:rsidR="00FF3FAC">
        <w:t xml:space="preserve"> </w:t>
      </w:r>
      <w:r w:rsidR="005437C8">
        <w:t>locatie</w:t>
      </w:r>
      <w:r w:rsidR="00FF3FAC">
        <w:t xml:space="preserve"> </w:t>
      </w:r>
      <w:commentRangeStart w:id="89"/>
      <w:commentRangeStart w:id="90"/>
      <w:r w:rsidR="005437C8" w:rsidRPr="00D261A5">
        <w:rPr>
          <w:rStyle w:val="Noemer"/>
        </w:rPr>
        <w:t>Wonen</w:t>
      </w:r>
      <w:commentRangeEnd w:id="89"/>
      <w:r w:rsidR="00B80644">
        <w:rPr>
          <w:rStyle w:val="Verwijzingopmerking"/>
        </w:rPr>
        <w:commentReference w:id="89"/>
      </w:r>
      <w:commentRangeEnd w:id="90"/>
      <w:r w:rsidR="00B80644">
        <w:rPr>
          <w:rStyle w:val="Verwijzingopmerking"/>
        </w:rPr>
        <w:commentReference w:id="90"/>
      </w:r>
      <w:r w:rsidR="00FF3FAC">
        <w:t xml:space="preserve"> </w:t>
      </w:r>
      <w:r w:rsidR="008D7F63">
        <w:t>alleen</w:t>
      </w:r>
      <w:r w:rsidR="00FF3FAC">
        <w:t xml:space="preserve"> </w:t>
      </w:r>
      <w:r w:rsidR="008D7F63">
        <w:t>verleend</w:t>
      </w:r>
      <w:r w:rsidR="00FF3FAC">
        <w:t xml:space="preserve"> </w:t>
      </w:r>
      <w:r w:rsidR="008D7F63">
        <w:t>als</w:t>
      </w:r>
      <w:r w:rsidR="00FF3FAC">
        <w:t xml:space="preserve"> </w:t>
      </w:r>
      <w:r w:rsidR="00B9264F">
        <w:t>de</w:t>
      </w:r>
      <w:r w:rsidR="00FF3FAC">
        <w:t xml:space="preserve"> </w:t>
      </w:r>
      <w:r w:rsidR="00B9264F">
        <w:t>activiteit</w:t>
      </w:r>
      <w:r w:rsidR="00FF3FAC">
        <w:t xml:space="preserve"> </w:t>
      </w:r>
      <w:r w:rsidR="00B9264F">
        <w:t>betrekking</w:t>
      </w:r>
      <w:r w:rsidR="00FF3FAC">
        <w:t xml:space="preserve"> </w:t>
      </w:r>
      <w:r w:rsidR="00B9264F">
        <w:t>heeft</w:t>
      </w:r>
      <w:r w:rsidR="00FF3FAC">
        <w:t xml:space="preserve"> </w:t>
      </w:r>
      <w:r w:rsidR="00B9264F">
        <w:t>op</w:t>
      </w:r>
      <w:r w:rsidR="00FF3FAC">
        <w:t xml:space="preserve"> </w:t>
      </w:r>
      <w:r w:rsidR="00B9264F">
        <w:t>een</w:t>
      </w:r>
      <w:r w:rsidR="00FF3FAC">
        <w:t xml:space="preserve"> </w:t>
      </w:r>
      <w:r w:rsidR="00B9264F">
        <w:t>van</w:t>
      </w:r>
      <w:r w:rsidR="00FF3FAC">
        <w:t xml:space="preserve"> </w:t>
      </w:r>
      <w:r w:rsidR="00B9264F">
        <w:t>de</w:t>
      </w:r>
      <w:r w:rsidR="00FF3FAC">
        <w:t xml:space="preserve"> </w:t>
      </w:r>
      <w:r w:rsidR="00B9264F">
        <w:t>volgende</w:t>
      </w:r>
      <w:r w:rsidR="00FF3FAC">
        <w:t xml:space="preserve"> </w:t>
      </w:r>
      <w:r w:rsidR="00B9264F">
        <w:t>bouwwerken:</w:t>
      </w:r>
    </w:p>
    <w:p w14:paraId="5944884D" w14:textId="405B3E9A" w:rsidR="00B9264F" w:rsidRPr="00F80E28" w:rsidRDefault="00B9264F" w:rsidP="001D375D">
      <w:pPr>
        <w:pStyle w:val="Opsommingmetnummering"/>
      </w:pPr>
      <w:r>
        <w:t>a.</w:t>
      </w:r>
      <w:r>
        <w:tab/>
        <w:t>erf-</w:t>
      </w:r>
      <w:r w:rsidR="00FF3FAC">
        <w:t xml:space="preserve"> </w:t>
      </w:r>
      <w:r w:rsidRPr="00F80E28">
        <w:t>of</w:t>
      </w:r>
      <w:r w:rsidR="00FF3FAC">
        <w:t xml:space="preserve"> </w:t>
      </w:r>
      <w:r w:rsidRPr="00F80E28">
        <w:t>perceelafscheidingen</w:t>
      </w:r>
      <w:r w:rsidR="00FF3FAC">
        <w:t xml:space="preserve"> </w:t>
      </w:r>
      <w:r w:rsidRPr="00F80E28">
        <w:t>voor</w:t>
      </w:r>
      <w:r w:rsidR="00FF3FAC">
        <w:t xml:space="preserve"> </w:t>
      </w:r>
      <w:r w:rsidRPr="00F80E28">
        <w:t>de</w:t>
      </w:r>
      <w:r w:rsidR="00FF3FAC">
        <w:t xml:space="preserve"> </w:t>
      </w:r>
      <w:r w:rsidRPr="00F80E28">
        <w:t>voorgevelrooilijn</w:t>
      </w:r>
      <w:r w:rsidR="00FF3FAC">
        <w:t xml:space="preserve"> </w:t>
      </w:r>
      <w:r w:rsidR="008E2B95" w:rsidRPr="00F80E28">
        <w:t>niet</w:t>
      </w:r>
      <w:r w:rsidR="00FF3FAC">
        <w:t xml:space="preserve"> </w:t>
      </w:r>
      <w:r w:rsidRPr="00F80E28">
        <w:t>hoger</w:t>
      </w:r>
      <w:r w:rsidR="00FF3FAC">
        <w:t xml:space="preserve"> </w:t>
      </w:r>
      <w:r w:rsidRPr="00F80E28">
        <w:t>dan</w:t>
      </w:r>
      <w:r w:rsidR="00FF3FAC">
        <w:t xml:space="preserve"> </w:t>
      </w:r>
      <w:r w:rsidRPr="00F80E28">
        <w:t>1,25</w:t>
      </w:r>
      <w:r w:rsidR="00FF3FAC">
        <w:t xml:space="preserve"> </w:t>
      </w:r>
      <w:r w:rsidRPr="00F80E28">
        <w:t>m;</w:t>
      </w:r>
    </w:p>
    <w:p w14:paraId="352DD6D4" w14:textId="283AC599" w:rsidR="00B9264F" w:rsidRPr="00F80E28" w:rsidRDefault="00B9264F" w:rsidP="001D375D">
      <w:pPr>
        <w:pStyle w:val="Opsommingmetnummering"/>
      </w:pPr>
      <w:r w:rsidRPr="00F80E28">
        <w:t>b.</w:t>
      </w:r>
      <w:r w:rsidRPr="00F80E28">
        <w:tab/>
        <w:t>erf-</w:t>
      </w:r>
      <w:r w:rsidR="00FF3FAC">
        <w:t xml:space="preserve"> </w:t>
      </w:r>
      <w:r w:rsidRPr="00F80E28">
        <w:t>of</w:t>
      </w:r>
      <w:r w:rsidR="00FF3FAC">
        <w:t xml:space="preserve"> </w:t>
      </w:r>
      <w:r w:rsidRPr="00F80E28">
        <w:t>perceelafscheidingen</w:t>
      </w:r>
      <w:r w:rsidR="00FF3FAC">
        <w:t xml:space="preserve"> </w:t>
      </w:r>
      <w:r w:rsidRPr="00F80E28">
        <w:t>elders</w:t>
      </w:r>
      <w:r w:rsidR="00FF3FAC">
        <w:t xml:space="preserve"> </w:t>
      </w:r>
      <w:r w:rsidR="008E2B95" w:rsidRPr="00F80E28">
        <w:t>niet</w:t>
      </w:r>
      <w:r w:rsidR="00FF3FAC">
        <w:t xml:space="preserve"> </w:t>
      </w:r>
      <w:r w:rsidRPr="00F80E28">
        <w:t>hoger</w:t>
      </w:r>
      <w:r w:rsidR="00FF3FAC">
        <w:t xml:space="preserve"> </w:t>
      </w:r>
      <w:r w:rsidRPr="00F80E28">
        <w:t>dan</w:t>
      </w:r>
      <w:r w:rsidR="00FF3FAC">
        <w:t xml:space="preserve"> </w:t>
      </w:r>
      <w:r w:rsidRPr="00F80E28">
        <w:t>2</w:t>
      </w:r>
      <w:r w:rsidR="00FF3FAC">
        <w:t xml:space="preserve"> </w:t>
      </w:r>
      <w:r w:rsidRPr="00F80E28">
        <w:t>m;</w:t>
      </w:r>
    </w:p>
    <w:p w14:paraId="3A974939" w14:textId="525285EC" w:rsidR="00B9264F" w:rsidRPr="00F80E28" w:rsidRDefault="00B9264F" w:rsidP="001D375D">
      <w:pPr>
        <w:pStyle w:val="Opsommingmetnummering"/>
      </w:pPr>
      <w:r w:rsidRPr="00F80E28">
        <w:t>c.</w:t>
      </w:r>
      <w:r w:rsidRPr="00F80E28">
        <w:tab/>
        <w:t>overkappingen</w:t>
      </w:r>
      <w:r w:rsidR="00FF3FAC">
        <w:t xml:space="preserve"> </w:t>
      </w:r>
      <w:r w:rsidRPr="00F80E28">
        <w:t>niet</w:t>
      </w:r>
      <w:r w:rsidR="00FF3FAC">
        <w:t xml:space="preserve"> </w:t>
      </w:r>
      <w:r w:rsidRPr="00F80E28">
        <w:t>hoger</w:t>
      </w:r>
      <w:r w:rsidR="00FF3FAC">
        <w:t xml:space="preserve"> </w:t>
      </w:r>
      <w:r w:rsidRPr="00F80E28">
        <w:t>dan</w:t>
      </w:r>
      <w:r w:rsidR="00FF3FAC">
        <w:t xml:space="preserve"> </w:t>
      </w:r>
      <w:r w:rsidRPr="00F80E28">
        <w:t>3</w:t>
      </w:r>
      <w:r w:rsidR="00FF3FAC">
        <w:t xml:space="preserve"> </w:t>
      </w:r>
      <w:r w:rsidRPr="00F80E28">
        <w:t>m;</w:t>
      </w:r>
    </w:p>
    <w:p w14:paraId="58E0F11D" w14:textId="12E6E608" w:rsidR="00B9264F" w:rsidRPr="00F80E28" w:rsidRDefault="00B9264F" w:rsidP="001D375D">
      <w:pPr>
        <w:pStyle w:val="Opsommingmetnummering"/>
      </w:pPr>
      <w:r w:rsidRPr="00F80E28">
        <w:t>d.</w:t>
      </w:r>
      <w:r w:rsidRPr="00F80E28">
        <w:tab/>
        <w:t>lichtmasten</w:t>
      </w:r>
      <w:r w:rsidR="00FF3FAC">
        <w:t xml:space="preserve"> </w:t>
      </w:r>
      <w:r w:rsidRPr="00F80E28">
        <w:t>niet</w:t>
      </w:r>
      <w:r w:rsidR="00FF3FAC">
        <w:t xml:space="preserve"> </w:t>
      </w:r>
      <w:r w:rsidRPr="00F80E28">
        <w:t>hoger</w:t>
      </w:r>
      <w:r w:rsidR="00FF3FAC">
        <w:t xml:space="preserve"> </w:t>
      </w:r>
      <w:r w:rsidRPr="00F80E28">
        <w:t>dan</w:t>
      </w:r>
      <w:r w:rsidR="00FF3FAC">
        <w:t xml:space="preserve"> </w:t>
      </w:r>
      <w:r w:rsidRPr="00F80E28">
        <w:t>8</w:t>
      </w:r>
      <w:r w:rsidR="00FF3FAC">
        <w:t xml:space="preserve"> </w:t>
      </w:r>
      <w:r w:rsidRPr="00F80E28">
        <w:t>m;</w:t>
      </w:r>
    </w:p>
    <w:p w14:paraId="488EC478" w14:textId="398F8446" w:rsidR="00B9264F" w:rsidRPr="00F80E28" w:rsidRDefault="00B9264F" w:rsidP="001D375D">
      <w:pPr>
        <w:pStyle w:val="Opsommingmetnummering"/>
      </w:pPr>
      <w:r w:rsidRPr="00F80E28">
        <w:t>e.</w:t>
      </w:r>
      <w:r w:rsidRPr="00F80E28">
        <w:tab/>
        <w:t>kunstobject</w:t>
      </w:r>
      <w:r w:rsidR="00FF3FAC">
        <w:t xml:space="preserve"> </w:t>
      </w:r>
      <w:r w:rsidRPr="00F80E28">
        <w:t>niet</w:t>
      </w:r>
      <w:r w:rsidR="00FF3FAC">
        <w:t xml:space="preserve"> </w:t>
      </w:r>
      <w:r w:rsidRPr="00F80E28">
        <w:t>hoger</w:t>
      </w:r>
      <w:r w:rsidR="00FF3FAC">
        <w:t xml:space="preserve"> </w:t>
      </w:r>
      <w:r w:rsidRPr="00F80E28">
        <w:t>dan</w:t>
      </w:r>
      <w:r w:rsidR="00FF3FAC">
        <w:t xml:space="preserve"> </w:t>
      </w:r>
      <w:r w:rsidRPr="00F80E28">
        <w:t>6</w:t>
      </w:r>
      <w:r w:rsidR="00FF3FAC">
        <w:t xml:space="preserve"> </w:t>
      </w:r>
      <w:r w:rsidRPr="00F80E28">
        <w:t>m;</w:t>
      </w:r>
      <w:r w:rsidR="00FF3FAC">
        <w:t xml:space="preserve"> </w:t>
      </w:r>
      <w:r w:rsidRPr="00F80E28">
        <w:t>of</w:t>
      </w:r>
    </w:p>
    <w:p w14:paraId="70AC984C" w14:textId="69B0E49B" w:rsidR="00013052" w:rsidRPr="00F80E28" w:rsidRDefault="00B9264F" w:rsidP="001D375D">
      <w:pPr>
        <w:pStyle w:val="Opsommingmetnummering"/>
      </w:pPr>
      <w:r w:rsidRPr="00F80E28">
        <w:t>f.</w:t>
      </w:r>
      <w:r w:rsidRPr="00F80E28">
        <w:tab/>
        <w:t>overige</w:t>
      </w:r>
      <w:r w:rsidR="00FF3FAC">
        <w:t xml:space="preserve"> </w:t>
      </w:r>
      <w:r w:rsidRPr="00F80E28">
        <w:t>bouwwerken,</w:t>
      </w:r>
      <w:r w:rsidR="00FF3FAC">
        <w:t xml:space="preserve"> </w:t>
      </w:r>
      <w:r w:rsidRPr="00F80E28">
        <w:t>geen</w:t>
      </w:r>
      <w:r w:rsidR="00FF3FAC">
        <w:t xml:space="preserve"> </w:t>
      </w:r>
      <w:r w:rsidRPr="00F80E28">
        <w:t>gebouwen</w:t>
      </w:r>
      <w:r w:rsidR="00FF3FAC">
        <w:t xml:space="preserve"> </w:t>
      </w:r>
      <w:r w:rsidRPr="00F80E28">
        <w:t>zijnde</w:t>
      </w:r>
      <w:r w:rsidR="00FF3FAC">
        <w:t xml:space="preserve"> </w:t>
      </w:r>
      <w:r w:rsidR="007F0DD7" w:rsidRPr="00F80E28">
        <w:t>niet</w:t>
      </w:r>
      <w:r w:rsidR="00FF3FAC">
        <w:t xml:space="preserve"> </w:t>
      </w:r>
      <w:r w:rsidRPr="00F80E28">
        <w:t>hoger</w:t>
      </w:r>
      <w:r w:rsidR="00FF3FAC">
        <w:t xml:space="preserve"> </w:t>
      </w:r>
      <w:r w:rsidRPr="00F80E28">
        <w:t>dan</w:t>
      </w:r>
      <w:r w:rsidR="00FF3FAC">
        <w:t xml:space="preserve"> </w:t>
      </w:r>
      <w:r w:rsidRPr="00F80E28">
        <w:t>3</w:t>
      </w:r>
      <w:r w:rsidR="00FF3FAC">
        <w:t xml:space="preserve"> </w:t>
      </w:r>
      <w:r w:rsidRPr="00F80E28">
        <w:t>m.</w:t>
      </w:r>
    </w:p>
    <w:p w14:paraId="62DF4643" w14:textId="776CD757" w:rsidR="00B9264F" w:rsidRPr="00013052" w:rsidRDefault="00B9264F" w:rsidP="00F74CBB">
      <w:pPr>
        <w:pStyle w:val="Lidmetnummering"/>
      </w:pPr>
      <w:r>
        <w:t>3.</w:t>
      </w:r>
      <w:r w:rsidR="00F74CBB">
        <w:tab/>
      </w:r>
      <w:r w:rsidR="004958BB" w:rsidRPr="004958BB">
        <w:t>In</w:t>
      </w:r>
      <w:r w:rsidR="00FF3FAC">
        <w:t xml:space="preserve"> </w:t>
      </w:r>
      <w:r w:rsidR="004958BB" w:rsidRPr="004958BB">
        <w:t>aanvulling</w:t>
      </w:r>
      <w:r w:rsidR="00FF3FAC">
        <w:t xml:space="preserve"> </w:t>
      </w:r>
      <w:r w:rsidR="004958BB" w:rsidRPr="004958BB">
        <w:t>op</w:t>
      </w:r>
      <w:r w:rsidR="00FF3FAC">
        <w:t xml:space="preserve"> </w:t>
      </w:r>
      <w:r w:rsidR="004958BB" w:rsidRPr="004958BB">
        <w:t>het</w:t>
      </w:r>
      <w:r w:rsidR="00FF3FAC">
        <w:t xml:space="preserve"> </w:t>
      </w:r>
      <w:r w:rsidR="004958BB" w:rsidRPr="004958BB">
        <w:t>eerste</w:t>
      </w:r>
      <w:r w:rsidR="00FF3FAC">
        <w:t xml:space="preserve"> </w:t>
      </w:r>
      <w:r w:rsidR="004958BB" w:rsidRPr="004958BB">
        <w:t>lid</w:t>
      </w:r>
      <w:r w:rsidR="00FF3FAC">
        <w:t xml:space="preserve"> </w:t>
      </w:r>
      <w:r w:rsidR="004958BB" w:rsidRPr="004958BB">
        <w:t>wordt</w:t>
      </w:r>
      <w:r w:rsidR="00FF3FAC">
        <w:t xml:space="preserve"> </w:t>
      </w:r>
      <w:r w:rsidR="004958BB" w:rsidRPr="004958BB">
        <w:t>de</w:t>
      </w:r>
      <w:r w:rsidR="00FF3FAC">
        <w:t xml:space="preserve"> </w:t>
      </w:r>
      <w:r w:rsidR="004958BB" w:rsidRPr="004958BB">
        <w:t>omgevingsvergunning,</w:t>
      </w:r>
      <w:r w:rsidR="00FF3FAC">
        <w:t xml:space="preserve"> </w:t>
      </w:r>
      <w:r w:rsidR="004958BB" w:rsidRPr="004958BB">
        <w:t>als</w:t>
      </w:r>
      <w:r w:rsidR="00FF3FAC">
        <w:t xml:space="preserve"> </w:t>
      </w:r>
      <w:r w:rsidR="004958BB" w:rsidRPr="004958BB">
        <w:t>bedoeld</w:t>
      </w:r>
      <w:r w:rsidR="00FF3FAC">
        <w:t xml:space="preserve"> </w:t>
      </w:r>
      <w:r w:rsidR="004958BB" w:rsidRPr="004958BB">
        <w:t>in</w:t>
      </w:r>
      <w:r w:rsidR="00FF3FAC">
        <w:t xml:space="preserve"> </w:t>
      </w:r>
      <w:r w:rsidR="004958BB" w:rsidRPr="004958BB">
        <w:t>artikel</w:t>
      </w:r>
      <w:r w:rsidR="00FF3FAC">
        <w:t xml:space="preserve"> </w:t>
      </w:r>
      <w:r w:rsidR="004958BB" w:rsidRPr="004958BB">
        <w:t>5.1017,</w:t>
      </w:r>
      <w:r w:rsidR="00FF3FAC">
        <w:t xml:space="preserve"> </w:t>
      </w:r>
      <w:r w:rsidR="004958BB" w:rsidRPr="004958BB">
        <w:t>binnen</w:t>
      </w:r>
      <w:r w:rsidR="00FF3FAC">
        <w:t xml:space="preserve"> </w:t>
      </w:r>
      <w:r w:rsidR="00B80644">
        <w:t>de</w:t>
      </w:r>
      <w:r w:rsidR="00FF3FAC">
        <w:t xml:space="preserve"> </w:t>
      </w:r>
      <w:r w:rsidR="00B80644">
        <w:t>locatie</w:t>
      </w:r>
      <w:r w:rsidR="00FF3FAC">
        <w:t xml:space="preserve"> </w:t>
      </w:r>
      <w:commentRangeStart w:id="91"/>
      <w:commentRangeStart w:id="92"/>
      <w:r w:rsidR="00B80644" w:rsidRPr="00D261A5">
        <w:rPr>
          <w:rStyle w:val="Noemer"/>
        </w:rPr>
        <w:t>Verblijfsgebied</w:t>
      </w:r>
      <w:commentRangeEnd w:id="91"/>
      <w:r w:rsidR="00B80644">
        <w:rPr>
          <w:rStyle w:val="Verwijzingopmerking"/>
        </w:rPr>
        <w:commentReference w:id="91"/>
      </w:r>
      <w:commentRangeEnd w:id="92"/>
      <w:r w:rsidR="00B80644">
        <w:rPr>
          <w:rStyle w:val="Verwijzingopmerking"/>
        </w:rPr>
        <w:commentReference w:id="92"/>
      </w:r>
      <w:r w:rsidR="00FF3FAC">
        <w:t xml:space="preserve"> </w:t>
      </w:r>
      <w:r w:rsidR="004958BB" w:rsidRPr="004958BB">
        <w:t>alleen</w:t>
      </w:r>
      <w:r w:rsidR="00FF3FAC">
        <w:t xml:space="preserve"> </w:t>
      </w:r>
      <w:r w:rsidR="004958BB" w:rsidRPr="004958BB">
        <w:t>verleend</w:t>
      </w:r>
      <w:r w:rsidR="00FF3FAC">
        <w:t xml:space="preserve"> </w:t>
      </w:r>
      <w:r w:rsidR="004958BB" w:rsidRPr="004958BB">
        <w:t>als</w:t>
      </w:r>
      <w:r w:rsidR="00FF3FAC">
        <w:t xml:space="preserve"> </w:t>
      </w:r>
      <w:r w:rsidR="004958BB" w:rsidRPr="004958BB">
        <w:t>de</w:t>
      </w:r>
      <w:r w:rsidR="00FF3FAC">
        <w:t xml:space="preserve"> </w:t>
      </w:r>
      <w:r w:rsidR="004958BB" w:rsidRPr="004958BB">
        <w:t>activiteit</w:t>
      </w:r>
      <w:r w:rsidR="00FF3FAC">
        <w:t xml:space="preserve"> </w:t>
      </w:r>
      <w:r w:rsidR="004958BB" w:rsidRPr="004958BB">
        <w:t>betrekking</w:t>
      </w:r>
      <w:r w:rsidR="00FF3FAC">
        <w:t xml:space="preserve"> </w:t>
      </w:r>
      <w:r w:rsidR="004958BB" w:rsidRPr="004958BB">
        <w:t>heeft</w:t>
      </w:r>
      <w:r w:rsidR="00FF3FAC">
        <w:t xml:space="preserve"> </w:t>
      </w:r>
      <w:r w:rsidR="004958BB" w:rsidRPr="004958BB">
        <w:t>op</w:t>
      </w:r>
      <w:r w:rsidR="00FF3FAC">
        <w:t xml:space="preserve"> </w:t>
      </w:r>
      <w:r w:rsidR="004958BB" w:rsidRPr="004958BB">
        <w:t>een</w:t>
      </w:r>
      <w:r w:rsidR="00FF3FAC">
        <w:t xml:space="preserve"> </w:t>
      </w:r>
      <w:r w:rsidR="004958BB" w:rsidRPr="004958BB">
        <w:t>van</w:t>
      </w:r>
      <w:r w:rsidR="00FF3FAC">
        <w:t xml:space="preserve"> </w:t>
      </w:r>
      <w:r w:rsidR="004958BB" w:rsidRPr="004958BB">
        <w:t>de</w:t>
      </w:r>
      <w:r w:rsidR="00FF3FAC">
        <w:t xml:space="preserve"> </w:t>
      </w:r>
      <w:r w:rsidR="004958BB" w:rsidRPr="004958BB">
        <w:t>volgende</w:t>
      </w:r>
      <w:r w:rsidR="00FF3FAC">
        <w:t xml:space="preserve"> </w:t>
      </w:r>
      <w:r w:rsidR="004958BB" w:rsidRPr="004958BB">
        <w:t>bouwwerken:</w:t>
      </w:r>
    </w:p>
    <w:p w14:paraId="00167A86" w14:textId="7FAB8FD7" w:rsidR="0015185B" w:rsidRDefault="0015185B" w:rsidP="001D375D">
      <w:pPr>
        <w:pStyle w:val="Opsommingmetnummering"/>
      </w:pPr>
      <w:r>
        <w:t>a.</w:t>
      </w:r>
      <w:r>
        <w:tab/>
        <w:t>erf-</w:t>
      </w:r>
      <w:r w:rsidR="00FF3FAC">
        <w:t xml:space="preserve"> </w:t>
      </w:r>
      <w:r>
        <w:t>of</w:t>
      </w:r>
      <w:r w:rsidR="00FF3FAC">
        <w:t xml:space="preserve"> </w:t>
      </w:r>
      <w:r>
        <w:t>perceelafscheidingen</w:t>
      </w:r>
      <w:r w:rsidR="00FF3FAC">
        <w:t xml:space="preserve"> </w:t>
      </w:r>
      <w:r w:rsidR="00DA461D">
        <w:t>niet</w:t>
      </w:r>
      <w:r w:rsidR="00FF3FAC">
        <w:t xml:space="preserve"> </w:t>
      </w:r>
      <w:r>
        <w:t>hoger</w:t>
      </w:r>
      <w:r w:rsidR="00FF3FAC">
        <w:t xml:space="preserve"> </w:t>
      </w:r>
      <w:r>
        <w:t>dan</w:t>
      </w:r>
      <w:r w:rsidR="00FF3FAC">
        <w:t xml:space="preserve"> </w:t>
      </w:r>
      <w:r>
        <w:t>1,25</w:t>
      </w:r>
      <w:r w:rsidR="00FF3FAC">
        <w:t xml:space="preserve"> </w:t>
      </w:r>
      <w:r>
        <w:t>meter;</w:t>
      </w:r>
    </w:p>
    <w:p w14:paraId="79671E59" w14:textId="77E7B461" w:rsidR="0015185B" w:rsidRDefault="0015185B" w:rsidP="001D375D">
      <w:pPr>
        <w:pStyle w:val="Opsommingmetnummering"/>
      </w:pPr>
      <w:r>
        <w:t>b.</w:t>
      </w:r>
      <w:r>
        <w:tab/>
        <w:t>overige</w:t>
      </w:r>
      <w:r w:rsidR="00FF3FAC">
        <w:t xml:space="preserve"> </w:t>
      </w:r>
      <w:r>
        <w:t>bouwwerken,</w:t>
      </w:r>
      <w:r w:rsidR="00FF3FAC">
        <w:t xml:space="preserve"> </w:t>
      </w:r>
      <w:r>
        <w:t>geen</w:t>
      </w:r>
      <w:r w:rsidR="00FF3FAC">
        <w:t xml:space="preserve"> </w:t>
      </w:r>
      <w:r>
        <w:t>gebouwen</w:t>
      </w:r>
      <w:r w:rsidR="00FF3FAC">
        <w:t xml:space="preserve"> </w:t>
      </w:r>
      <w:r>
        <w:t>zijnde</w:t>
      </w:r>
      <w:r w:rsidR="00FF3FAC">
        <w:t xml:space="preserve"> </w:t>
      </w:r>
      <w:r w:rsidR="00DA461D">
        <w:t>niet</w:t>
      </w:r>
      <w:r w:rsidR="00FF3FAC">
        <w:t xml:space="preserve"> </w:t>
      </w:r>
      <w:r>
        <w:t>hoger</w:t>
      </w:r>
      <w:r w:rsidR="00FF3FAC">
        <w:t xml:space="preserve"> </w:t>
      </w:r>
      <w:r>
        <w:t>dan</w:t>
      </w:r>
      <w:r w:rsidR="00FF3FAC">
        <w:t xml:space="preserve"> </w:t>
      </w:r>
      <w:r>
        <w:t>3</w:t>
      </w:r>
      <w:r w:rsidR="00FF3FAC">
        <w:t xml:space="preserve"> </w:t>
      </w:r>
      <w:r>
        <w:t>meter;</w:t>
      </w:r>
    </w:p>
    <w:p w14:paraId="04043AF7" w14:textId="264AE2C7" w:rsidR="0015185B" w:rsidRDefault="0015185B" w:rsidP="001D375D">
      <w:pPr>
        <w:pStyle w:val="Opsommingmetnummering"/>
      </w:pPr>
      <w:r>
        <w:t>c.</w:t>
      </w:r>
      <w:r>
        <w:tab/>
        <w:t>speelvoorzieningen</w:t>
      </w:r>
      <w:r w:rsidR="00FF3FAC">
        <w:t xml:space="preserve"> </w:t>
      </w:r>
      <w:r>
        <w:t>niet</w:t>
      </w:r>
      <w:r w:rsidR="00FF3FAC">
        <w:t xml:space="preserve"> </w:t>
      </w:r>
      <w:r>
        <w:t>hoger</w:t>
      </w:r>
      <w:r w:rsidR="00FF3FAC">
        <w:t xml:space="preserve"> </w:t>
      </w:r>
      <w:r>
        <w:t>dan</w:t>
      </w:r>
      <w:r w:rsidR="00FF3FAC">
        <w:t xml:space="preserve"> </w:t>
      </w:r>
      <w:r>
        <w:t>5</w:t>
      </w:r>
      <w:r w:rsidR="00FF3FAC">
        <w:t xml:space="preserve"> </w:t>
      </w:r>
      <w:r>
        <w:t>meter;</w:t>
      </w:r>
    </w:p>
    <w:p w14:paraId="3156D5F2" w14:textId="4AF8F8DC" w:rsidR="0015185B" w:rsidRDefault="0015185B" w:rsidP="001D375D">
      <w:pPr>
        <w:pStyle w:val="Opsommingmetnummering"/>
      </w:pPr>
      <w:r>
        <w:t>d.</w:t>
      </w:r>
      <w:r>
        <w:tab/>
        <w:t>lichtmasten</w:t>
      </w:r>
      <w:r w:rsidR="00FF3FAC">
        <w:t xml:space="preserve"> </w:t>
      </w:r>
      <w:r>
        <w:t>niet</w:t>
      </w:r>
      <w:r w:rsidR="00FF3FAC">
        <w:t xml:space="preserve"> </w:t>
      </w:r>
      <w:r>
        <w:t>hoger</w:t>
      </w:r>
      <w:r w:rsidR="00FF3FAC">
        <w:t xml:space="preserve"> </w:t>
      </w:r>
      <w:r>
        <w:t>dan</w:t>
      </w:r>
      <w:r w:rsidR="00FF3FAC">
        <w:t xml:space="preserve"> </w:t>
      </w:r>
      <w:r>
        <w:t>8</w:t>
      </w:r>
      <w:r w:rsidR="00FF3FAC">
        <w:t xml:space="preserve"> </w:t>
      </w:r>
      <w:r>
        <w:t>meter;</w:t>
      </w:r>
      <w:r w:rsidR="00FF3FAC">
        <w:t xml:space="preserve"> </w:t>
      </w:r>
      <w:r>
        <w:t>of</w:t>
      </w:r>
    </w:p>
    <w:p w14:paraId="715E7CF0" w14:textId="62D5EB0D" w:rsidR="0015185B" w:rsidRDefault="0015185B" w:rsidP="001D375D">
      <w:pPr>
        <w:pStyle w:val="Opsommingmetnummering"/>
      </w:pPr>
      <w:r>
        <w:t>e.</w:t>
      </w:r>
      <w:r>
        <w:tab/>
        <w:t>kunstobjecten</w:t>
      </w:r>
      <w:r w:rsidR="00FF3FAC">
        <w:t xml:space="preserve"> </w:t>
      </w:r>
      <w:r>
        <w:t>niet</w:t>
      </w:r>
      <w:r w:rsidR="00FF3FAC">
        <w:t xml:space="preserve"> </w:t>
      </w:r>
      <w:r>
        <w:t>hoger</w:t>
      </w:r>
      <w:r w:rsidR="00FF3FAC">
        <w:t xml:space="preserve"> </w:t>
      </w:r>
      <w:r>
        <w:t>dan</w:t>
      </w:r>
      <w:r w:rsidR="00FF3FAC">
        <w:t xml:space="preserve"> </w:t>
      </w:r>
      <w:r>
        <w:t>6</w:t>
      </w:r>
      <w:r w:rsidR="00FF3FAC">
        <w:t xml:space="preserve"> </w:t>
      </w:r>
      <w:r>
        <w:t>meter.</w:t>
      </w:r>
    </w:p>
    <w:p w14:paraId="17CF9C3C" w14:textId="04F14FA4" w:rsidR="0015185B" w:rsidRDefault="0015185B" w:rsidP="00F74CBB">
      <w:pPr>
        <w:pStyle w:val="Lidmetnummering"/>
      </w:pPr>
      <w:r>
        <w:t>4.</w:t>
      </w:r>
      <w:r w:rsidR="00F74CBB">
        <w:tab/>
      </w:r>
      <w:r w:rsidRPr="0015185B">
        <w:t>In</w:t>
      </w:r>
      <w:r w:rsidR="00FF3FAC">
        <w:t xml:space="preserve"> </w:t>
      </w:r>
      <w:r w:rsidRPr="0015185B">
        <w:t>aanvulling</w:t>
      </w:r>
      <w:r w:rsidR="00FF3FAC">
        <w:t xml:space="preserve"> </w:t>
      </w:r>
      <w:r w:rsidRPr="0015185B">
        <w:t>op</w:t>
      </w:r>
      <w:r w:rsidR="00FF3FAC">
        <w:t xml:space="preserve"> </w:t>
      </w:r>
      <w:r w:rsidRPr="0015185B">
        <w:t>het</w:t>
      </w:r>
      <w:r w:rsidR="00FF3FAC">
        <w:t xml:space="preserve"> </w:t>
      </w:r>
      <w:r w:rsidRPr="0015185B">
        <w:t>eerste</w:t>
      </w:r>
      <w:r w:rsidR="00FF3FAC">
        <w:t xml:space="preserve"> </w:t>
      </w:r>
      <w:r w:rsidRPr="0015185B">
        <w:t>lid</w:t>
      </w:r>
      <w:r w:rsidR="00FF3FAC">
        <w:t xml:space="preserve"> </w:t>
      </w:r>
      <w:r w:rsidRPr="0015185B">
        <w:t>wordt</w:t>
      </w:r>
      <w:r w:rsidR="00FF3FAC">
        <w:t xml:space="preserve"> </w:t>
      </w:r>
      <w:r w:rsidRPr="0015185B">
        <w:t>de</w:t>
      </w:r>
      <w:r w:rsidR="00FF3FAC">
        <w:t xml:space="preserve"> </w:t>
      </w:r>
      <w:r w:rsidRPr="0015185B">
        <w:t>omgevingsvergunning,</w:t>
      </w:r>
      <w:r w:rsidR="00FF3FAC">
        <w:t xml:space="preserve"> </w:t>
      </w:r>
      <w:r w:rsidRPr="0015185B">
        <w:t>als</w:t>
      </w:r>
      <w:r w:rsidR="00FF3FAC">
        <w:t xml:space="preserve"> </w:t>
      </w:r>
      <w:r w:rsidRPr="0015185B">
        <w:t>bedoeld</w:t>
      </w:r>
      <w:r w:rsidR="00FF3FAC">
        <w:t xml:space="preserve"> </w:t>
      </w:r>
      <w:r w:rsidRPr="0015185B">
        <w:t>in</w:t>
      </w:r>
      <w:r w:rsidR="00FF3FAC">
        <w:t xml:space="preserve"> </w:t>
      </w:r>
      <w:r w:rsidRPr="0015185B">
        <w:t>artikel</w:t>
      </w:r>
      <w:r w:rsidR="00FF3FAC">
        <w:t xml:space="preserve"> </w:t>
      </w:r>
      <w:r w:rsidRPr="0015185B">
        <w:t>5.1017,</w:t>
      </w:r>
      <w:r w:rsidR="00FF3FAC">
        <w:t xml:space="preserve"> </w:t>
      </w:r>
      <w:r w:rsidRPr="0015185B">
        <w:t>binnen</w:t>
      </w:r>
      <w:r w:rsidR="00FF3FAC">
        <w:t xml:space="preserve"> </w:t>
      </w:r>
      <w:r w:rsidR="00B80644">
        <w:t>de</w:t>
      </w:r>
      <w:r w:rsidR="00FF3FAC">
        <w:t xml:space="preserve"> </w:t>
      </w:r>
      <w:r w:rsidR="00B80644">
        <w:t>locatie</w:t>
      </w:r>
      <w:r w:rsidR="00FF3FAC">
        <w:t xml:space="preserve"> </w:t>
      </w:r>
      <w:commentRangeStart w:id="93"/>
      <w:commentRangeStart w:id="94"/>
      <w:r w:rsidR="00B80644" w:rsidRPr="00D261A5">
        <w:rPr>
          <w:rStyle w:val="Noemer"/>
        </w:rPr>
        <w:t>Groen</w:t>
      </w:r>
      <w:commentRangeEnd w:id="93"/>
      <w:r w:rsidR="00B80644">
        <w:rPr>
          <w:rStyle w:val="Verwijzingopmerking"/>
        </w:rPr>
        <w:commentReference w:id="93"/>
      </w:r>
      <w:commentRangeEnd w:id="94"/>
      <w:r w:rsidR="00C5375F">
        <w:rPr>
          <w:rStyle w:val="Verwijzingopmerking"/>
        </w:rPr>
        <w:commentReference w:id="94"/>
      </w:r>
      <w:r w:rsidR="00FF3FAC">
        <w:t xml:space="preserve"> </w:t>
      </w:r>
      <w:r w:rsidRPr="0015185B">
        <w:t>alleen</w:t>
      </w:r>
      <w:r w:rsidR="00FF3FAC">
        <w:t xml:space="preserve"> </w:t>
      </w:r>
      <w:r w:rsidRPr="0015185B">
        <w:t>verleend</w:t>
      </w:r>
      <w:r w:rsidR="00FF3FAC">
        <w:t xml:space="preserve"> </w:t>
      </w:r>
      <w:r w:rsidRPr="0015185B">
        <w:t>als</w:t>
      </w:r>
      <w:r w:rsidR="00FF3FAC">
        <w:t xml:space="preserve"> </w:t>
      </w:r>
      <w:r w:rsidRPr="0015185B">
        <w:t>de</w:t>
      </w:r>
      <w:r w:rsidR="00FF3FAC">
        <w:t xml:space="preserve"> </w:t>
      </w:r>
      <w:r w:rsidRPr="0015185B">
        <w:t>activiteit</w:t>
      </w:r>
      <w:r w:rsidR="00FF3FAC">
        <w:t xml:space="preserve"> </w:t>
      </w:r>
      <w:r w:rsidRPr="0015185B">
        <w:t>betrekking</w:t>
      </w:r>
      <w:r w:rsidR="00FF3FAC">
        <w:t xml:space="preserve"> </w:t>
      </w:r>
      <w:r w:rsidRPr="0015185B">
        <w:t>heeft</w:t>
      </w:r>
      <w:r w:rsidR="00FF3FAC">
        <w:t xml:space="preserve"> </w:t>
      </w:r>
      <w:r w:rsidRPr="0015185B">
        <w:t>op</w:t>
      </w:r>
      <w:r w:rsidR="00FF3FAC">
        <w:t xml:space="preserve"> </w:t>
      </w:r>
      <w:r w:rsidRPr="0015185B">
        <w:t>een</w:t>
      </w:r>
      <w:r w:rsidR="00FF3FAC">
        <w:t xml:space="preserve"> </w:t>
      </w:r>
      <w:r w:rsidRPr="0015185B">
        <w:t>van</w:t>
      </w:r>
      <w:r w:rsidR="00FF3FAC">
        <w:t xml:space="preserve"> </w:t>
      </w:r>
      <w:r w:rsidRPr="0015185B">
        <w:t>de</w:t>
      </w:r>
      <w:r w:rsidR="00FF3FAC">
        <w:t xml:space="preserve"> </w:t>
      </w:r>
      <w:r w:rsidRPr="0015185B">
        <w:t>volgende</w:t>
      </w:r>
      <w:r w:rsidR="00FF3FAC">
        <w:t xml:space="preserve"> </w:t>
      </w:r>
      <w:r w:rsidRPr="0015185B">
        <w:t>bouwwerken:</w:t>
      </w:r>
    </w:p>
    <w:p w14:paraId="1099AFD9" w14:textId="5780FEBB" w:rsidR="006077A0" w:rsidRDefault="006077A0" w:rsidP="001D375D">
      <w:pPr>
        <w:pStyle w:val="Opsommingmetnummering"/>
      </w:pPr>
      <w:r>
        <w:t>a.</w:t>
      </w:r>
      <w:r>
        <w:tab/>
        <w:t>erf-</w:t>
      </w:r>
      <w:r w:rsidR="00FF3FAC">
        <w:t xml:space="preserve"> </w:t>
      </w:r>
      <w:r>
        <w:t>of</w:t>
      </w:r>
      <w:r w:rsidR="00FF3FAC">
        <w:t xml:space="preserve"> </w:t>
      </w:r>
      <w:r>
        <w:t>perceelafscheidingen</w:t>
      </w:r>
      <w:r w:rsidR="00FF3FAC">
        <w:t xml:space="preserve"> </w:t>
      </w:r>
      <w:r>
        <w:t>niet</w:t>
      </w:r>
      <w:r w:rsidR="00FF3FAC">
        <w:t xml:space="preserve"> </w:t>
      </w:r>
      <w:r>
        <w:t>hoger</w:t>
      </w:r>
      <w:r w:rsidR="00FF3FAC">
        <w:t xml:space="preserve"> </w:t>
      </w:r>
      <w:r>
        <w:t>dan</w:t>
      </w:r>
      <w:r w:rsidR="00FF3FAC">
        <w:t xml:space="preserve"> </w:t>
      </w:r>
      <w:r>
        <w:t>2</w:t>
      </w:r>
      <w:r w:rsidR="00FF3FAC">
        <w:t xml:space="preserve"> </w:t>
      </w:r>
      <w:r>
        <w:t>meter;</w:t>
      </w:r>
    </w:p>
    <w:p w14:paraId="72FBE4A1" w14:textId="29DE6BB1" w:rsidR="006077A0" w:rsidRDefault="006077A0" w:rsidP="001D375D">
      <w:pPr>
        <w:pStyle w:val="Opsommingmetnummering"/>
      </w:pPr>
      <w:r>
        <w:t>b.</w:t>
      </w:r>
      <w:r>
        <w:tab/>
        <w:t>de</w:t>
      </w:r>
      <w:r w:rsidR="00FF3FAC">
        <w:t xml:space="preserve"> </w:t>
      </w:r>
      <w:r>
        <w:t>speelvoorziening</w:t>
      </w:r>
      <w:r w:rsidR="00FF3FAC">
        <w:t xml:space="preserve"> </w:t>
      </w:r>
      <w:r>
        <w:t>niet</w:t>
      </w:r>
      <w:r w:rsidR="00FF3FAC">
        <w:t xml:space="preserve"> </w:t>
      </w:r>
      <w:r>
        <w:t>hoger</w:t>
      </w:r>
      <w:r w:rsidR="00FF3FAC">
        <w:t xml:space="preserve"> </w:t>
      </w:r>
      <w:r>
        <w:t>dan</w:t>
      </w:r>
      <w:r w:rsidR="00FF3FAC">
        <w:t xml:space="preserve"> </w:t>
      </w:r>
      <w:r>
        <w:t>5</w:t>
      </w:r>
      <w:r w:rsidR="00FF3FAC">
        <w:t xml:space="preserve"> </w:t>
      </w:r>
      <w:r>
        <w:t>meter;</w:t>
      </w:r>
    </w:p>
    <w:p w14:paraId="447EFBA9" w14:textId="29D8C3DA" w:rsidR="006077A0" w:rsidRDefault="006077A0" w:rsidP="001D375D">
      <w:pPr>
        <w:pStyle w:val="Opsommingmetnummering"/>
      </w:pPr>
      <w:r>
        <w:t>c.</w:t>
      </w:r>
      <w:r>
        <w:tab/>
        <w:t>de</w:t>
      </w:r>
      <w:r w:rsidR="00FF3FAC">
        <w:t xml:space="preserve"> </w:t>
      </w:r>
      <w:r>
        <w:t>lichtmast</w:t>
      </w:r>
      <w:r w:rsidR="00FF3FAC">
        <w:t xml:space="preserve"> </w:t>
      </w:r>
      <w:r>
        <w:t>niet</w:t>
      </w:r>
      <w:r w:rsidR="00FF3FAC">
        <w:t xml:space="preserve"> </w:t>
      </w:r>
      <w:r>
        <w:t>hoger</w:t>
      </w:r>
      <w:r w:rsidR="00FF3FAC">
        <w:t xml:space="preserve"> </w:t>
      </w:r>
      <w:r>
        <w:t>dan</w:t>
      </w:r>
      <w:r w:rsidR="00FF3FAC">
        <w:t xml:space="preserve"> </w:t>
      </w:r>
      <w:r>
        <w:t>8</w:t>
      </w:r>
      <w:r w:rsidR="00FF3FAC">
        <w:t xml:space="preserve"> </w:t>
      </w:r>
      <w:r>
        <w:t>meter;</w:t>
      </w:r>
    </w:p>
    <w:p w14:paraId="56894FF2" w14:textId="3B12C922" w:rsidR="006077A0" w:rsidRDefault="006077A0" w:rsidP="001D375D">
      <w:pPr>
        <w:pStyle w:val="Opsommingmetnummering"/>
      </w:pPr>
      <w:r>
        <w:t>d.</w:t>
      </w:r>
      <w:r>
        <w:tab/>
        <w:t>het</w:t>
      </w:r>
      <w:r w:rsidR="00FF3FAC">
        <w:t xml:space="preserve"> </w:t>
      </w:r>
      <w:r>
        <w:t>kunstobject</w:t>
      </w:r>
      <w:r w:rsidR="00FF3FAC">
        <w:t xml:space="preserve"> </w:t>
      </w:r>
      <w:r>
        <w:t>niet</w:t>
      </w:r>
      <w:r w:rsidR="00FF3FAC">
        <w:t xml:space="preserve"> </w:t>
      </w:r>
      <w:r>
        <w:t>hoger</w:t>
      </w:r>
      <w:r w:rsidR="00FF3FAC">
        <w:t xml:space="preserve"> </w:t>
      </w:r>
      <w:r>
        <w:t>dan</w:t>
      </w:r>
      <w:r w:rsidR="00FF3FAC">
        <w:t xml:space="preserve"> </w:t>
      </w:r>
      <w:r>
        <w:t>6</w:t>
      </w:r>
      <w:r w:rsidR="00FF3FAC">
        <w:t xml:space="preserve"> </w:t>
      </w:r>
      <w:r>
        <w:t>meter;</w:t>
      </w:r>
      <w:r w:rsidR="00FF3FAC">
        <w:t xml:space="preserve"> </w:t>
      </w:r>
      <w:r>
        <w:t>of</w:t>
      </w:r>
    </w:p>
    <w:p w14:paraId="6B9D0BA3" w14:textId="5BD127EA" w:rsidR="006077A0" w:rsidRPr="00013052" w:rsidRDefault="006077A0" w:rsidP="001D375D">
      <w:pPr>
        <w:pStyle w:val="Opsommingmetnummering"/>
      </w:pPr>
      <w:r>
        <w:t>e.</w:t>
      </w:r>
      <w:r>
        <w:tab/>
        <w:t>overige</w:t>
      </w:r>
      <w:r w:rsidR="00FF3FAC">
        <w:t xml:space="preserve"> </w:t>
      </w:r>
      <w:r>
        <w:t>bouwwerken,</w:t>
      </w:r>
      <w:r w:rsidR="00FF3FAC">
        <w:t xml:space="preserve"> </w:t>
      </w:r>
      <w:r>
        <w:t>geen</w:t>
      </w:r>
      <w:r w:rsidR="00FF3FAC">
        <w:t xml:space="preserve"> </w:t>
      </w:r>
      <w:r>
        <w:t>gebouwen</w:t>
      </w:r>
      <w:r w:rsidR="00FF3FAC">
        <w:t xml:space="preserve"> </w:t>
      </w:r>
      <w:r>
        <w:t>zijnde</w:t>
      </w:r>
      <w:r w:rsidR="00FF3FAC">
        <w:t xml:space="preserve"> </w:t>
      </w:r>
      <w:r>
        <w:t>niet</w:t>
      </w:r>
      <w:r w:rsidR="00FF3FAC">
        <w:t xml:space="preserve"> </w:t>
      </w:r>
      <w:r>
        <w:t>hoger</w:t>
      </w:r>
      <w:r w:rsidR="00FF3FAC">
        <w:t xml:space="preserve"> </w:t>
      </w:r>
      <w:r>
        <w:t>dan</w:t>
      </w:r>
      <w:r w:rsidR="00FF3FAC">
        <w:t xml:space="preserve"> </w:t>
      </w:r>
      <w:r>
        <w:t>3</w:t>
      </w:r>
      <w:r w:rsidR="00FF3FAC">
        <w:t xml:space="preserve"> </w:t>
      </w:r>
      <w:r>
        <w:t>meter.</w:t>
      </w:r>
    </w:p>
    <w:p w14:paraId="5A072A09" w14:textId="36B730CD" w:rsidR="003876F0" w:rsidRDefault="003876F0" w:rsidP="00107B09">
      <w:pPr>
        <w:pStyle w:val="Kop3"/>
      </w:pPr>
      <w:commentRangeStart w:id="95"/>
      <w:r>
        <w:t>Paragraaf</w:t>
      </w:r>
      <w:r w:rsidR="00FF3FAC">
        <w:t xml:space="preserve"> </w:t>
      </w:r>
      <w:r>
        <w:t>5.2.15</w:t>
      </w:r>
      <w:commentRangeEnd w:id="95"/>
      <w:r w:rsidR="007421C7">
        <w:rPr>
          <w:rStyle w:val="Verwijzingopmerking"/>
          <w:rFonts w:eastAsiaTheme="minorHAnsi" w:cstheme="minorBidi"/>
          <w:b w:val="0"/>
          <w:bCs w:val="0"/>
        </w:rPr>
        <w:commentReference w:id="95"/>
      </w:r>
      <w:r>
        <w:tab/>
        <w:t>Gebruik</w:t>
      </w:r>
      <w:r w:rsidR="00FF3FAC">
        <w:t xml:space="preserve"> </w:t>
      </w:r>
      <w:r>
        <w:t>van</w:t>
      </w:r>
      <w:r w:rsidR="00FF3FAC">
        <w:t xml:space="preserve"> </w:t>
      </w:r>
      <w:r>
        <w:t>open</w:t>
      </w:r>
      <w:r w:rsidR="00FF3FAC">
        <w:t xml:space="preserve"> </w:t>
      </w:r>
      <w:r>
        <w:t>erven,</w:t>
      </w:r>
      <w:r w:rsidR="00FF3FAC">
        <w:t xml:space="preserve"> </w:t>
      </w:r>
      <w:r>
        <w:t>terreinen,</w:t>
      </w:r>
      <w:r w:rsidR="00FF3FAC">
        <w:t xml:space="preserve"> </w:t>
      </w:r>
      <w:r>
        <w:t>tuinen</w:t>
      </w:r>
      <w:r w:rsidR="00FF3FAC">
        <w:t xml:space="preserve"> </w:t>
      </w:r>
      <w:r>
        <w:t>en</w:t>
      </w:r>
      <w:r w:rsidR="00FF3FAC">
        <w:t xml:space="preserve"> </w:t>
      </w:r>
      <w:r>
        <w:t>dakterrassen</w:t>
      </w:r>
    </w:p>
    <w:p w14:paraId="2EDA5231" w14:textId="76450413" w:rsidR="003876F0" w:rsidRDefault="003876F0" w:rsidP="003A78EE">
      <w:pPr>
        <w:pStyle w:val="Kop6"/>
      </w:pPr>
      <w:r>
        <w:t>Artikel</w:t>
      </w:r>
      <w:r w:rsidR="00FF3FAC">
        <w:t xml:space="preserve"> </w:t>
      </w:r>
      <w:r>
        <w:t>5.106</w:t>
      </w:r>
      <w:r>
        <w:tab/>
        <w:t>Toepassingsbereik</w:t>
      </w:r>
    </w:p>
    <w:p w14:paraId="3831062D" w14:textId="220F0CDE" w:rsidR="003876F0" w:rsidRDefault="005D326C" w:rsidP="005D326C">
      <w:commentRangeStart w:id="96"/>
      <w:r>
        <w:t>Deze</w:t>
      </w:r>
      <w:r w:rsidR="00FF3FAC">
        <w:t xml:space="preserve"> </w:t>
      </w:r>
      <w:r>
        <w:t>paragraaf</w:t>
      </w:r>
      <w:r w:rsidR="00FF3FAC">
        <w:t xml:space="preserve"> </w:t>
      </w:r>
      <w:commentRangeEnd w:id="96"/>
      <w:r w:rsidR="00DF2B11">
        <w:rPr>
          <w:rStyle w:val="Verwijzingopmerking"/>
        </w:rPr>
        <w:commentReference w:id="96"/>
      </w:r>
      <w:r>
        <w:t>gaat</w:t>
      </w:r>
      <w:r w:rsidR="00FF3FAC">
        <w:t xml:space="preserve"> </w:t>
      </w:r>
      <w:r>
        <w:t>over</w:t>
      </w:r>
      <w:r w:rsidR="00FF3FAC">
        <w:t xml:space="preserve"> </w:t>
      </w:r>
      <w:r>
        <w:t>het</w:t>
      </w:r>
      <w:r w:rsidR="00FF3FAC">
        <w:t xml:space="preserve"> </w:t>
      </w:r>
      <w:r>
        <w:t>gebruiken</w:t>
      </w:r>
      <w:r w:rsidR="00FF3FAC">
        <w:t xml:space="preserve"> </w:t>
      </w:r>
      <w:r>
        <w:t>van</w:t>
      </w:r>
      <w:r w:rsidR="00FF3FAC">
        <w:t xml:space="preserve"> </w:t>
      </w:r>
      <w:r>
        <w:t>open</w:t>
      </w:r>
      <w:r w:rsidR="00FF3FAC">
        <w:t xml:space="preserve"> </w:t>
      </w:r>
      <w:r>
        <w:t>erven,</w:t>
      </w:r>
      <w:r w:rsidR="00FF3FAC">
        <w:t xml:space="preserve"> </w:t>
      </w:r>
      <w:r>
        <w:t>terreinen,</w:t>
      </w:r>
      <w:r w:rsidR="00FF3FAC">
        <w:t xml:space="preserve"> </w:t>
      </w:r>
      <w:r>
        <w:t>tuinen</w:t>
      </w:r>
      <w:r w:rsidR="00FF3FAC">
        <w:t xml:space="preserve"> </w:t>
      </w:r>
      <w:r>
        <w:t>en</w:t>
      </w:r>
      <w:r w:rsidR="00FF3FAC">
        <w:t xml:space="preserve"> </w:t>
      </w:r>
      <w:r>
        <w:t>dakterrassen.</w:t>
      </w:r>
    </w:p>
    <w:p w14:paraId="5C6F828A" w14:textId="1FB92DD4" w:rsidR="003876F0" w:rsidRDefault="003876F0" w:rsidP="003A78EE">
      <w:pPr>
        <w:pStyle w:val="Kop6"/>
      </w:pPr>
      <w:r>
        <w:t>Artikel</w:t>
      </w:r>
      <w:r w:rsidR="00FF3FAC">
        <w:t xml:space="preserve"> </w:t>
      </w:r>
      <w:r>
        <w:t>5.107</w:t>
      </w:r>
      <w:r>
        <w:tab/>
      </w:r>
      <w:commentRangeStart w:id="97"/>
      <w:r>
        <w:t>Oogmerken</w:t>
      </w:r>
      <w:commentRangeEnd w:id="97"/>
      <w:r w:rsidR="00EF7C7B">
        <w:rPr>
          <w:rStyle w:val="Verwijzingopmerking"/>
          <w:rFonts w:eastAsiaTheme="minorHAnsi" w:cstheme="minorBidi"/>
          <w:i w:val="0"/>
          <w:iCs w:val="0"/>
        </w:rPr>
        <w:commentReference w:id="97"/>
      </w:r>
    </w:p>
    <w:p w14:paraId="590F3C8C" w14:textId="09A3CB7D"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7A30262D" w14:textId="07E6B85E" w:rsidR="00E13943" w:rsidRDefault="00E13943" w:rsidP="001D375D">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r w:rsidR="00FF3FAC">
        <w:t xml:space="preserve"> </w:t>
      </w:r>
      <w:r w:rsidR="005D326C">
        <w:t>en</w:t>
      </w:r>
    </w:p>
    <w:p w14:paraId="459C852D" w14:textId="232F5831" w:rsidR="003876F0" w:rsidRDefault="00E13943" w:rsidP="001D375D">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p>
    <w:p w14:paraId="3796422A" w14:textId="6B27ECFB" w:rsidR="003876F0" w:rsidRDefault="003876F0" w:rsidP="003A78EE">
      <w:pPr>
        <w:pStyle w:val="Kop6"/>
      </w:pPr>
      <w:r>
        <w:lastRenderedPageBreak/>
        <w:t>Artikel</w:t>
      </w:r>
      <w:r w:rsidR="00FF3FAC">
        <w:t xml:space="preserve"> </w:t>
      </w:r>
      <w:r>
        <w:t>5.</w:t>
      </w:r>
      <w:r w:rsidR="00652F8F">
        <w:t>1020</w:t>
      </w:r>
      <w:r>
        <w:tab/>
        <w:t>Specifieke</w:t>
      </w:r>
      <w:r w:rsidR="00FF3FAC">
        <w:t xml:space="preserve"> </w:t>
      </w:r>
      <w:r>
        <w:t>zorgplicht</w:t>
      </w:r>
      <w:r w:rsidR="00FF3FAC">
        <w:t xml:space="preserve"> </w:t>
      </w:r>
      <w:r>
        <w:t>gebruik</w:t>
      </w:r>
      <w:r w:rsidR="00FF3FAC">
        <w:t xml:space="preserve"> </w:t>
      </w:r>
      <w:r>
        <w:t>van</w:t>
      </w:r>
      <w:r w:rsidR="00FF3FAC">
        <w:t xml:space="preserve"> </w:t>
      </w:r>
      <w:r>
        <w:t>tuinen</w:t>
      </w:r>
      <w:r w:rsidR="00FF3FAC">
        <w:t xml:space="preserve"> </w:t>
      </w:r>
      <w:r>
        <w:t>en</w:t>
      </w:r>
      <w:r w:rsidR="00FF3FAC">
        <w:t xml:space="preserve"> </w:t>
      </w:r>
      <w:r>
        <w:t>dakterrassen</w:t>
      </w:r>
    </w:p>
    <w:p w14:paraId="7E7E3469" w14:textId="722E7314" w:rsidR="002D7ECE" w:rsidRDefault="002D7ECE" w:rsidP="000E2319">
      <w:pPr>
        <w:pStyle w:val="Lidmetnummering"/>
      </w:pPr>
      <w:r>
        <w:t>1</w:t>
      </w:r>
      <w:r w:rsidR="000E2319">
        <w:tab/>
      </w:r>
      <w:commentRangeStart w:id="98"/>
      <w:r w:rsidRPr="00D82A1B">
        <w:t>De</w:t>
      </w:r>
      <w:commentRangeEnd w:id="98"/>
      <w:r w:rsidR="00F85024">
        <w:rPr>
          <w:rStyle w:val="Verwijzingopmerking"/>
        </w:rPr>
        <w:commentReference w:id="98"/>
      </w:r>
      <w:r w:rsidR="00FF3FAC">
        <w:t xml:space="preserve"> </w:t>
      </w:r>
      <w:r w:rsidRPr="00D82A1B">
        <w:t>specifieke</w:t>
      </w:r>
      <w:r w:rsidR="00FF3FAC">
        <w:t xml:space="preserve"> </w:t>
      </w:r>
      <w:r w:rsidRPr="00D82A1B">
        <w:t>zorgplicht,</w:t>
      </w:r>
      <w:r w:rsidR="00FF3FAC">
        <w:t xml:space="preserve"> </w:t>
      </w:r>
      <w:r w:rsidRPr="00D82A1B">
        <w:t>bedoeld</w:t>
      </w:r>
      <w:r w:rsidR="00FF3FAC">
        <w:t xml:space="preserve"> </w:t>
      </w:r>
      <w:r w:rsidRPr="00D82A1B">
        <w:t>in</w:t>
      </w:r>
      <w:r w:rsidR="00FF3FAC">
        <w:t xml:space="preserve"> </w:t>
      </w:r>
      <w:r>
        <w:t>artikel</w:t>
      </w:r>
      <w:r w:rsidR="00FF3FAC">
        <w:t xml:space="preserve"> </w:t>
      </w:r>
      <w:r>
        <w:t>5.4,</w:t>
      </w:r>
      <w:r w:rsidR="00FF3FAC">
        <w:t xml:space="preserve"> </w:t>
      </w:r>
      <w:r>
        <w:t>houdt</w:t>
      </w:r>
      <w:r w:rsidR="00FF3FAC">
        <w:t xml:space="preserve"> </w:t>
      </w:r>
      <w:r>
        <w:t>voor</w:t>
      </w:r>
      <w:r w:rsidR="00FF3FAC">
        <w:t xml:space="preserve"> </w:t>
      </w:r>
      <w:r>
        <w:t>het</w:t>
      </w:r>
      <w:r w:rsidR="00FF3FAC">
        <w:t xml:space="preserve"> </w:t>
      </w:r>
      <w:commentRangeStart w:id="99"/>
      <w:r>
        <w:t>gebruiken</w:t>
      </w:r>
      <w:r w:rsidR="00FF3FAC">
        <w:t xml:space="preserve"> </w:t>
      </w:r>
      <w:r>
        <w:t>van</w:t>
      </w:r>
      <w:r w:rsidR="00FF3FAC">
        <w:t xml:space="preserve"> </w:t>
      </w:r>
      <w:r>
        <w:t>een</w:t>
      </w:r>
      <w:r w:rsidR="00FF3FAC">
        <w:t xml:space="preserve"> </w:t>
      </w:r>
      <w:r>
        <w:t>open</w:t>
      </w:r>
      <w:r w:rsidR="00FF3FAC">
        <w:t xml:space="preserve"> </w:t>
      </w:r>
      <w:r>
        <w:t>erf</w:t>
      </w:r>
      <w:r w:rsidR="00A87FA3">
        <w:t>,</w:t>
      </w:r>
      <w:r w:rsidR="00FF3FAC">
        <w:t xml:space="preserve"> </w:t>
      </w:r>
      <w:r>
        <w:t>terrein</w:t>
      </w:r>
      <w:r w:rsidR="00A87FA3">
        <w:t>,</w:t>
      </w:r>
      <w:r w:rsidR="00FF3FAC">
        <w:t xml:space="preserve"> </w:t>
      </w:r>
      <w:r w:rsidR="00A87FA3">
        <w:t>tuin</w:t>
      </w:r>
      <w:r w:rsidR="00FF3FAC">
        <w:t xml:space="preserve"> </w:t>
      </w:r>
      <w:r w:rsidR="00A87FA3">
        <w:t>of</w:t>
      </w:r>
      <w:r w:rsidR="00FF3FAC">
        <w:t xml:space="preserve"> </w:t>
      </w:r>
      <w:r w:rsidR="00A87FA3">
        <w:t>dakterras</w:t>
      </w:r>
      <w:commentRangeEnd w:id="99"/>
      <w:r w:rsidR="001850E6">
        <w:rPr>
          <w:rStyle w:val="Verwijzingopmerking"/>
        </w:rPr>
        <w:commentReference w:id="99"/>
      </w:r>
      <w:r w:rsidR="00FF3FAC">
        <w:t xml:space="preserve"> </w:t>
      </w:r>
      <w:r>
        <w:t>in</w:t>
      </w:r>
      <w:r w:rsidR="00FF3FAC">
        <w:t xml:space="preserve"> </w:t>
      </w:r>
      <w:r>
        <w:t>ieder</w:t>
      </w:r>
      <w:r w:rsidR="00FF3FAC">
        <w:t xml:space="preserve"> </w:t>
      </w:r>
      <w:r>
        <w:t>geval</w:t>
      </w:r>
      <w:r w:rsidR="00FF3FAC">
        <w:t xml:space="preserve"> </w:t>
      </w:r>
      <w:r>
        <w:t>in</w:t>
      </w:r>
      <w:r w:rsidR="00FF3FAC">
        <w:t xml:space="preserve"> </w:t>
      </w:r>
      <w:r>
        <w:t>dat:</w:t>
      </w:r>
    </w:p>
    <w:p w14:paraId="4AADA97D" w14:textId="4822B485" w:rsidR="002D7ECE" w:rsidRDefault="00C03A2C" w:rsidP="000E2319">
      <w:pPr>
        <w:pStyle w:val="Opsommingmetnummering"/>
      </w:pPr>
      <w:r>
        <w:t>a.</w:t>
      </w:r>
      <w:r w:rsidR="000E2319">
        <w:tab/>
      </w:r>
      <w:r w:rsidR="002D7ECE">
        <w:t>de</w:t>
      </w:r>
      <w:r w:rsidR="00FF3FAC">
        <w:t xml:space="preserve"> </w:t>
      </w:r>
      <w:r w:rsidR="002D7ECE">
        <w:t>eigenaar</w:t>
      </w:r>
      <w:r w:rsidR="00FF3FAC">
        <w:t xml:space="preserve"> </w:t>
      </w:r>
      <w:r w:rsidR="002D7ECE">
        <w:t>of</w:t>
      </w:r>
      <w:r w:rsidR="00FF3FAC">
        <w:t xml:space="preserve"> </w:t>
      </w:r>
      <w:r w:rsidR="002D7ECE">
        <w:t>degene</w:t>
      </w:r>
      <w:r w:rsidR="00FF3FAC">
        <w:t xml:space="preserve"> </w:t>
      </w:r>
      <w:r w:rsidR="002D7ECE">
        <w:t>die</w:t>
      </w:r>
      <w:r w:rsidR="00FF3FAC">
        <w:t xml:space="preserve"> </w:t>
      </w:r>
      <w:r w:rsidR="002D7ECE">
        <w:t>uit</w:t>
      </w:r>
      <w:r w:rsidR="00FF3FAC">
        <w:t xml:space="preserve"> </w:t>
      </w:r>
      <w:r w:rsidR="002D7ECE">
        <w:t>anderen</w:t>
      </w:r>
      <w:r w:rsidR="00FF3FAC">
        <w:t xml:space="preserve"> </w:t>
      </w:r>
      <w:r w:rsidR="002D7ECE">
        <w:t>hoofde</w:t>
      </w:r>
      <w:r w:rsidR="00FF3FAC">
        <w:t xml:space="preserve"> </w:t>
      </w:r>
      <w:r w:rsidR="002D7ECE">
        <w:t>bevoegd</w:t>
      </w:r>
      <w:r w:rsidR="00FF3FAC">
        <w:t xml:space="preserve"> </w:t>
      </w:r>
      <w:r w:rsidR="002D7ECE">
        <w:t>is</w:t>
      </w:r>
      <w:r w:rsidR="00FF3FAC">
        <w:t xml:space="preserve"> </w:t>
      </w:r>
      <w:r w:rsidR="002D7ECE">
        <w:t>tot</w:t>
      </w:r>
      <w:r w:rsidR="00FF3FAC">
        <w:t xml:space="preserve"> </w:t>
      </w:r>
      <w:r w:rsidR="002D7ECE">
        <w:t>het</w:t>
      </w:r>
      <w:r w:rsidR="00FF3FAC">
        <w:t xml:space="preserve"> </w:t>
      </w:r>
      <w:r w:rsidR="002D7ECE">
        <w:t>treffen</w:t>
      </w:r>
      <w:r w:rsidR="00FF3FAC">
        <w:t xml:space="preserve"> </w:t>
      </w:r>
      <w:r w:rsidR="002D7ECE">
        <w:t>van</w:t>
      </w:r>
      <w:r w:rsidR="00FF3FAC">
        <w:t xml:space="preserve"> </w:t>
      </w:r>
      <w:r w:rsidR="002D7ECE">
        <w:t>voorzieningen</w:t>
      </w:r>
      <w:r w:rsidR="00FF3FAC">
        <w:t xml:space="preserve"> </w:t>
      </w:r>
      <w:r w:rsidR="002D7ECE">
        <w:t>aan</w:t>
      </w:r>
      <w:r w:rsidR="00FF3FAC">
        <w:t xml:space="preserve"> </w:t>
      </w:r>
      <w:r w:rsidR="002D7ECE">
        <w:t>het</w:t>
      </w:r>
      <w:r w:rsidR="00FF3FAC">
        <w:t xml:space="preserve"> </w:t>
      </w:r>
      <w:r w:rsidR="002D7ECE">
        <w:t>open</w:t>
      </w:r>
      <w:r w:rsidR="00FF3FAC">
        <w:t xml:space="preserve"> </w:t>
      </w:r>
      <w:r w:rsidR="002D7ECE">
        <w:t>erf</w:t>
      </w:r>
      <w:r w:rsidR="00A87FA3">
        <w:t>,</w:t>
      </w:r>
      <w:r w:rsidR="00FF3FAC">
        <w:t xml:space="preserve"> </w:t>
      </w:r>
      <w:r w:rsidR="002D7ECE">
        <w:t>terrein</w:t>
      </w:r>
      <w:r w:rsidR="00A87FA3">
        <w:t>,</w:t>
      </w:r>
      <w:r w:rsidR="00FF3FAC">
        <w:t xml:space="preserve"> </w:t>
      </w:r>
      <w:r w:rsidR="00A87FA3" w:rsidRPr="00A87FA3">
        <w:t>tuin</w:t>
      </w:r>
      <w:r w:rsidR="00FF3FAC">
        <w:t xml:space="preserve"> </w:t>
      </w:r>
      <w:r w:rsidR="00A87FA3" w:rsidRPr="00A87FA3">
        <w:t>of</w:t>
      </w:r>
      <w:r w:rsidR="00FF3FAC">
        <w:t xml:space="preserve"> </w:t>
      </w:r>
      <w:r w:rsidR="00A87FA3" w:rsidRPr="00A87FA3">
        <w:t>dakterras</w:t>
      </w:r>
      <w:r w:rsidR="00FF3FAC">
        <w:t xml:space="preserve"> </w:t>
      </w:r>
      <w:r w:rsidR="002D7ECE">
        <w:t>en</w:t>
      </w:r>
      <w:r w:rsidR="00FF3FAC">
        <w:t xml:space="preserve"> </w:t>
      </w:r>
      <w:r w:rsidR="002D7ECE">
        <w:t>weet</w:t>
      </w:r>
      <w:r w:rsidR="00FF3FAC">
        <w:t xml:space="preserve"> </w:t>
      </w:r>
      <w:r w:rsidR="002D7ECE">
        <w:t>of</w:t>
      </w:r>
      <w:r w:rsidR="00FF3FAC">
        <w:t xml:space="preserve"> </w:t>
      </w:r>
      <w:r w:rsidR="002D7ECE">
        <w:t>redelijkerwijs</w:t>
      </w:r>
      <w:r w:rsidR="00FF3FAC">
        <w:t xml:space="preserve"> </w:t>
      </w:r>
      <w:r w:rsidR="002D7ECE">
        <w:t>kan</w:t>
      </w:r>
      <w:r w:rsidR="00FF3FAC">
        <w:t xml:space="preserve"> </w:t>
      </w:r>
      <w:r w:rsidR="002D7ECE">
        <w:t>vermoeden</w:t>
      </w:r>
      <w:r w:rsidR="00FF3FAC">
        <w:t xml:space="preserve"> </w:t>
      </w:r>
      <w:r w:rsidR="002D7ECE">
        <w:t>dat</w:t>
      </w:r>
      <w:r w:rsidR="00FF3FAC">
        <w:t xml:space="preserve"> </w:t>
      </w:r>
      <w:r w:rsidR="002D7ECE">
        <w:t>de</w:t>
      </w:r>
      <w:r w:rsidR="00FF3FAC">
        <w:t xml:space="preserve"> </w:t>
      </w:r>
      <w:r w:rsidR="002D7ECE">
        <w:t>staat</w:t>
      </w:r>
      <w:r w:rsidR="00FF3FAC">
        <w:t xml:space="preserve"> </w:t>
      </w:r>
      <w:r w:rsidR="002D7ECE">
        <w:t>van</w:t>
      </w:r>
      <w:r w:rsidR="00FF3FAC">
        <w:t xml:space="preserve"> </w:t>
      </w:r>
      <w:r w:rsidR="002D7ECE">
        <w:t>het</w:t>
      </w:r>
      <w:r w:rsidR="00FF3FAC">
        <w:t xml:space="preserve"> </w:t>
      </w:r>
      <w:r w:rsidR="002D7ECE">
        <w:t>open</w:t>
      </w:r>
      <w:r w:rsidR="00FF3FAC">
        <w:t xml:space="preserve"> </w:t>
      </w:r>
      <w:r w:rsidR="002D7ECE">
        <w:t>erf</w:t>
      </w:r>
      <w:r w:rsidR="00A87FA3" w:rsidRPr="00A87FA3">
        <w:t>,</w:t>
      </w:r>
      <w:r w:rsidR="00FF3FAC">
        <w:t xml:space="preserve"> </w:t>
      </w:r>
      <w:r w:rsidR="00A87FA3" w:rsidRPr="00A87FA3">
        <w:t>terrein,</w:t>
      </w:r>
      <w:r w:rsidR="00FF3FAC">
        <w:t xml:space="preserve"> </w:t>
      </w:r>
      <w:r w:rsidR="00A87FA3" w:rsidRPr="00A87FA3">
        <w:t>tuin</w:t>
      </w:r>
      <w:r w:rsidR="00FF3FAC">
        <w:t xml:space="preserve"> </w:t>
      </w:r>
      <w:r w:rsidR="00A87FA3" w:rsidRPr="00A87FA3">
        <w:t>of</w:t>
      </w:r>
      <w:r w:rsidR="00FF3FAC">
        <w:t xml:space="preserve"> </w:t>
      </w:r>
      <w:r w:rsidR="00A87FA3" w:rsidRPr="00A87FA3">
        <w:t>dakterras</w:t>
      </w:r>
      <w:r w:rsidR="00FF3FAC">
        <w:t xml:space="preserve"> </w:t>
      </w:r>
      <w:r w:rsidR="002D7ECE">
        <w:t>tot</w:t>
      </w:r>
      <w:r w:rsidR="00FF3FAC">
        <w:t xml:space="preserve"> </w:t>
      </w:r>
      <w:r w:rsidR="002D7ECE">
        <w:t>gevaar</w:t>
      </w:r>
      <w:r w:rsidR="00FF3FAC">
        <w:t xml:space="preserve"> </w:t>
      </w:r>
      <w:r w:rsidR="002D7ECE">
        <w:t>voor</w:t>
      </w:r>
      <w:r w:rsidR="00FF3FAC">
        <w:t xml:space="preserve"> </w:t>
      </w:r>
      <w:r w:rsidR="002D7ECE">
        <w:t>de</w:t>
      </w:r>
      <w:r w:rsidR="00FF3FAC">
        <w:t xml:space="preserve"> </w:t>
      </w:r>
      <w:r w:rsidR="002D7ECE">
        <w:t>gezondheid</w:t>
      </w:r>
      <w:r w:rsidR="00FF3FAC">
        <w:t xml:space="preserve"> </w:t>
      </w:r>
      <w:r w:rsidR="002D7ECE">
        <w:t>of</w:t>
      </w:r>
      <w:r w:rsidR="00FF3FAC">
        <w:t xml:space="preserve"> </w:t>
      </w:r>
      <w:r w:rsidR="002D7ECE">
        <w:t>de</w:t>
      </w:r>
      <w:r w:rsidR="00FF3FAC">
        <w:t xml:space="preserve"> </w:t>
      </w:r>
      <w:r w:rsidR="002D7ECE">
        <w:t>veiligheid</w:t>
      </w:r>
      <w:r w:rsidR="00FF3FAC">
        <w:t xml:space="preserve"> </w:t>
      </w:r>
      <w:r w:rsidR="002D7ECE">
        <w:t>kan</w:t>
      </w:r>
      <w:r w:rsidR="00FF3FAC">
        <w:t xml:space="preserve"> </w:t>
      </w:r>
      <w:r w:rsidR="002D7ECE">
        <w:t>leiden,</w:t>
      </w:r>
      <w:r w:rsidR="00FF3FAC">
        <w:t xml:space="preserve"> </w:t>
      </w:r>
      <w:r w:rsidR="002D7ECE">
        <w:t>verplicht</w:t>
      </w:r>
      <w:r w:rsidR="00FF3FAC">
        <w:t xml:space="preserve"> </w:t>
      </w:r>
      <w:r w:rsidR="002D7ECE">
        <w:t>is</w:t>
      </w:r>
      <w:r w:rsidR="00FF3FAC">
        <w:t xml:space="preserve"> </w:t>
      </w:r>
      <w:r w:rsidR="002D7ECE">
        <w:t>alle</w:t>
      </w:r>
      <w:r w:rsidR="00FF3FAC">
        <w:t xml:space="preserve"> </w:t>
      </w:r>
      <w:r w:rsidR="002D7ECE">
        <w:t>maatregelen</w:t>
      </w:r>
      <w:r w:rsidR="00FF3FAC">
        <w:t xml:space="preserve"> </w:t>
      </w:r>
      <w:r w:rsidR="002D7ECE">
        <w:t>te</w:t>
      </w:r>
      <w:r w:rsidR="00FF3FAC">
        <w:t xml:space="preserve"> </w:t>
      </w:r>
      <w:r w:rsidR="002D7ECE">
        <w:t>treffen</w:t>
      </w:r>
      <w:r w:rsidR="00FF3FAC">
        <w:t xml:space="preserve"> </w:t>
      </w:r>
      <w:r w:rsidR="002D7ECE">
        <w:t>die</w:t>
      </w:r>
      <w:r w:rsidR="00FF3FAC">
        <w:t xml:space="preserve"> </w:t>
      </w:r>
      <w:r w:rsidR="002D7ECE">
        <w:t>redelijkerwijs</w:t>
      </w:r>
      <w:r w:rsidR="00FF3FAC">
        <w:t xml:space="preserve"> </w:t>
      </w:r>
      <w:r w:rsidR="002D7ECE">
        <w:t>van</w:t>
      </w:r>
      <w:r w:rsidR="00FF3FAC">
        <w:t xml:space="preserve"> </w:t>
      </w:r>
      <w:r w:rsidR="002D7ECE">
        <w:t>diegene</w:t>
      </w:r>
      <w:r w:rsidR="00FF3FAC">
        <w:t xml:space="preserve"> </w:t>
      </w:r>
      <w:r w:rsidR="002D7ECE">
        <w:t>kunnen</w:t>
      </w:r>
      <w:r w:rsidR="00FF3FAC">
        <w:t xml:space="preserve"> </w:t>
      </w:r>
      <w:r w:rsidR="002D7ECE">
        <w:t>worden</w:t>
      </w:r>
      <w:r w:rsidR="00FF3FAC">
        <w:t xml:space="preserve"> </w:t>
      </w:r>
      <w:r w:rsidR="002D7ECE">
        <w:t>gevraagd</w:t>
      </w:r>
      <w:r w:rsidR="00FF3FAC">
        <w:t xml:space="preserve"> </w:t>
      </w:r>
      <w:r w:rsidR="002D7ECE">
        <w:t>om</w:t>
      </w:r>
      <w:r w:rsidR="00FF3FAC">
        <w:t xml:space="preserve"> </w:t>
      </w:r>
      <w:r w:rsidR="002D7ECE">
        <w:t>dat</w:t>
      </w:r>
      <w:r w:rsidR="00FF3FAC">
        <w:t xml:space="preserve"> </w:t>
      </w:r>
      <w:r w:rsidR="002D7ECE">
        <w:t>gevaar</w:t>
      </w:r>
      <w:r w:rsidR="00FF3FAC">
        <w:t xml:space="preserve"> </w:t>
      </w:r>
      <w:r w:rsidR="002D7ECE">
        <w:t>te</w:t>
      </w:r>
      <w:r w:rsidR="00FF3FAC">
        <w:t xml:space="preserve"> </w:t>
      </w:r>
      <w:r w:rsidR="002D7ECE">
        <w:t>voorkomen</w:t>
      </w:r>
      <w:r w:rsidR="00FF3FAC">
        <w:t xml:space="preserve"> </w:t>
      </w:r>
      <w:r w:rsidR="002D7ECE">
        <w:t>of</w:t>
      </w:r>
      <w:r w:rsidR="00FF3FAC">
        <w:t xml:space="preserve"> </w:t>
      </w:r>
      <w:r w:rsidR="002D7ECE">
        <w:t>niet</w:t>
      </w:r>
      <w:r w:rsidR="00FF3FAC">
        <w:t xml:space="preserve"> </w:t>
      </w:r>
      <w:r w:rsidR="002D7ECE">
        <w:t>te</w:t>
      </w:r>
      <w:r w:rsidR="00FF3FAC">
        <w:t xml:space="preserve"> </w:t>
      </w:r>
      <w:r w:rsidR="002D7ECE">
        <w:t>laten</w:t>
      </w:r>
      <w:r w:rsidR="00FF3FAC">
        <w:t xml:space="preserve"> </w:t>
      </w:r>
      <w:r w:rsidR="002D7ECE">
        <w:t>voortduren;</w:t>
      </w:r>
    </w:p>
    <w:p w14:paraId="034BF84E" w14:textId="31A439B9" w:rsidR="002D7ECE" w:rsidRDefault="00C03A2C" w:rsidP="000E2319">
      <w:pPr>
        <w:pStyle w:val="Opsommingmetnummering"/>
      </w:pPr>
      <w:r>
        <w:t>b.</w:t>
      </w:r>
      <w:r w:rsidR="000E2319">
        <w:tab/>
      </w:r>
      <w:r w:rsidR="002D7ECE">
        <w:t>degene</w:t>
      </w:r>
      <w:r w:rsidR="00FF3FAC">
        <w:t xml:space="preserve"> </w:t>
      </w:r>
      <w:r w:rsidR="002D7ECE">
        <w:t>die</w:t>
      </w:r>
      <w:r w:rsidR="00FF3FAC">
        <w:t xml:space="preserve"> </w:t>
      </w:r>
      <w:r w:rsidR="002D7ECE">
        <w:t>een</w:t>
      </w:r>
      <w:r w:rsidR="00FF3FAC">
        <w:t xml:space="preserve"> </w:t>
      </w:r>
      <w:r w:rsidR="002D7ECE">
        <w:t>open</w:t>
      </w:r>
      <w:r w:rsidR="00FF3FAC">
        <w:t xml:space="preserve"> </w:t>
      </w:r>
      <w:r w:rsidR="002D7ECE">
        <w:t>erf</w:t>
      </w:r>
      <w:r w:rsidR="00A87FA3" w:rsidRPr="00A87FA3">
        <w:t>,</w:t>
      </w:r>
      <w:r w:rsidR="00FF3FAC">
        <w:t xml:space="preserve"> </w:t>
      </w:r>
      <w:r w:rsidR="00A87FA3" w:rsidRPr="00A87FA3">
        <w:t>terrein,</w:t>
      </w:r>
      <w:r w:rsidR="00FF3FAC">
        <w:t xml:space="preserve"> </w:t>
      </w:r>
      <w:r w:rsidR="00A87FA3" w:rsidRPr="00A87FA3">
        <w:t>tuin</w:t>
      </w:r>
      <w:r w:rsidR="00FF3FAC">
        <w:t xml:space="preserve"> </w:t>
      </w:r>
      <w:r w:rsidR="00A87FA3" w:rsidRPr="00A87FA3">
        <w:t>of</w:t>
      </w:r>
      <w:r w:rsidR="00FF3FAC">
        <w:t xml:space="preserve"> </w:t>
      </w:r>
      <w:r w:rsidR="00A87FA3" w:rsidRPr="00A87FA3">
        <w:t>dakterras</w:t>
      </w:r>
      <w:r w:rsidR="00FF3FAC">
        <w:t xml:space="preserve"> </w:t>
      </w:r>
      <w:r w:rsidR="002D7ECE">
        <w:t>gebruikt</w:t>
      </w:r>
      <w:r w:rsidR="00FF3FAC">
        <w:t xml:space="preserve"> </w:t>
      </w:r>
      <w:r w:rsidR="002D7ECE">
        <w:t>en</w:t>
      </w:r>
      <w:r w:rsidR="00FF3FAC">
        <w:t xml:space="preserve"> </w:t>
      </w:r>
      <w:r w:rsidR="002D7ECE">
        <w:t>weet</w:t>
      </w:r>
      <w:r w:rsidR="00FF3FAC">
        <w:t xml:space="preserve"> </w:t>
      </w:r>
      <w:r w:rsidR="002D7ECE">
        <w:t>of</w:t>
      </w:r>
      <w:r w:rsidR="00FF3FAC">
        <w:t xml:space="preserve"> </w:t>
      </w:r>
      <w:r w:rsidR="002D7ECE">
        <w:t>redelijkerwijs</w:t>
      </w:r>
      <w:r w:rsidR="00FF3FAC">
        <w:t xml:space="preserve"> </w:t>
      </w:r>
      <w:r w:rsidR="002D7ECE">
        <w:t>kan</w:t>
      </w:r>
      <w:r w:rsidR="00FF3FAC">
        <w:t xml:space="preserve"> </w:t>
      </w:r>
      <w:r w:rsidR="002D7ECE">
        <w:t>vermoeden</w:t>
      </w:r>
      <w:r w:rsidR="00FF3FAC">
        <w:t xml:space="preserve"> </w:t>
      </w:r>
      <w:r w:rsidR="002D7ECE">
        <w:t>dat</w:t>
      </w:r>
      <w:r w:rsidR="00FF3FAC">
        <w:t xml:space="preserve"> </w:t>
      </w:r>
      <w:r w:rsidR="002D7ECE">
        <w:t>dit</w:t>
      </w:r>
      <w:r w:rsidR="00FF3FAC">
        <w:t xml:space="preserve"> </w:t>
      </w:r>
      <w:r w:rsidR="002D7ECE">
        <w:t>gebruik</w:t>
      </w:r>
      <w:r w:rsidR="00FF3FAC">
        <w:t xml:space="preserve"> </w:t>
      </w:r>
      <w:r w:rsidR="002D7ECE">
        <w:t>tot</w:t>
      </w:r>
      <w:r w:rsidR="00FF3FAC">
        <w:t xml:space="preserve"> </w:t>
      </w:r>
      <w:r w:rsidR="002D7ECE">
        <w:t>gevaar</w:t>
      </w:r>
      <w:r w:rsidR="00FF3FAC">
        <w:t xml:space="preserve"> </w:t>
      </w:r>
      <w:r w:rsidR="002D7ECE">
        <w:t>voor</w:t>
      </w:r>
      <w:r w:rsidR="00FF3FAC">
        <w:t xml:space="preserve"> </w:t>
      </w:r>
      <w:r w:rsidR="002D7ECE">
        <w:t>de</w:t>
      </w:r>
      <w:r w:rsidR="00FF3FAC">
        <w:t xml:space="preserve"> </w:t>
      </w:r>
      <w:r w:rsidR="002D7ECE">
        <w:t>gezondheid</w:t>
      </w:r>
      <w:r w:rsidR="00FF3FAC">
        <w:t xml:space="preserve"> </w:t>
      </w:r>
      <w:r w:rsidR="002D7ECE">
        <w:t>of</w:t>
      </w:r>
      <w:r w:rsidR="00FF3FAC">
        <w:t xml:space="preserve"> </w:t>
      </w:r>
      <w:r w:rsidR="002D7ECE">
        <w:t>de</w:t>
      </w:r>
      <w:r w:rsidR="00FF3FAC">
        <w:t xml:space="preserve"> </w:t>
      </w:r>
      <w:r w:rsidR="002D7ECE">
        <w:t>veiligheid</w:t>
      </w:r>
      <w:r w:rsidR="00FF3FAC">
        <w:t xml:space="preserve"> </w:t>
      </w:r>
      <w:r w:rsidR="002D7ECE">
        <w:t>kan</w:t>
      </w:r>
      <w:r w:rsidR="00FF3FAC">
        <w:t xml:space="preserve"> </w:t>
      </w:r>
      <w:r w:rsidR="002D7ECE">
        <w:t>leiden,</w:t>
      </w:r>
      <w:r w:rsidR="00FF3FAC">
        <w:t xml:space="preserve"> </w:t>
      </w:r>
      <w:r w:rsidR="002D7ECE">
        <w:t>verplicht</w:t>
      </w:r>
      <w:r w:rsidR="00FF3FAC">
        <w:t xml:space="preserve"> </w:t>
      </w:r>
      <w:r w:rsidR="002D7ECE">
        <w:t>is</w:t>
      </w:r>
      <w:r w:rsidR="00FF3FAC">
        <w:t xml:space="preserve"> </w:t>
      </w:r>
      <w:r w:rsidR="002D7ECE">
        <w:t>alle</w:t>
      </w:r>
      <w:r w:rsidR="00FF3FAC">
        <w:t xml:space="preserve"> </w:t>
      </w:r>
      <w:r w:rsidR="002D7ECE">
        <w:t>maatregelen</w:t>
      </w:r>
      <w:r w:rsidR="00FF3FAC">
        <w:t xml:space="preserve"> </w:t>
      </w:r>
      <w:r w:rsidR="002D7ECE">
        <w:t>te</w:t>
      </w:r>
      <w:r w:rsidR="00FF3FAC">
        <w:t xml:space="preserve"> </w:t>
      </w:r>
      <w:r w:rsidR="002D7ECE">
        <w:t>treffen</w:t>
      </w:r>
      <w:r w:rsidR="00FF3FAC">
        <w:t xml:space="preserve"> </w:t>
      </w:r>
      <w:r w:rsidR="002D7ECE">
        <w:t>die</w:t>
      </w:r>
      <w:r w:rsidR="00FF3FAC">
        <w:t xml:space="preserve"> </w:t>
      </w:r>
      <w:r w:rsidR="002D7ECE">
        <w:t>redelijkerwijs</w:t>
      </w:r>
      <w:r w:rsidR="00FF3FAC">
        <w:t xml:space="preserve"> </w:t>
      </w:r>
      <w:r w:rsidR="002D7ECE">
        <w:t>van</w:t>
      </w:r>
      <w:r w:rsidR="00FF3FAC">
        <w:t xml:space="preserve"> </w:t>
      </w:r>
      <w:r w:rsidR="002D7ECE">
        <w:t>diegene</w:t>
      </w:r>
      <w:r w:rsidR="00FF3FAC">
        <w:t xml:space="preserve"> </w:t>
      </w:r>
      <w:r w:rsidR="002D7ECE">
        <w:t>kunnen</w:t>
      </w:r>
      <w:r w:rsidR="00FF3FAC">
        <w:t xml:space="preserve"> </w:t>
      </w:r>
      <w:r w:rsidR="002D7ECE">
        <w:t>worden</w:t>
      </w:r>
      <w:r w:rsidR="00FF3FAC">
        <w:t xml:space="preserve"> </w:t>
      </w:r>
      <w:r w:rsidR="002D7ECE">
        <w:t>gevraagd</w:t>
      </w:r>
      <w:r w:rsidR="00FF3FAC">
        <w:t xml:space="preserve"> </w:t>
      </w:r>
      <w:r w:rsidR="002D7ECE">
        <w:t>om</w:t>
      </w:r>
      <w:r w:rsidR="00FF3FAC">
        <w:t xml:space="preserve"> </w:t>
      </w:r>
      <w:r w:rsidR="002D7ECE">
        <w:t>dat</w:t>
      </w:r>
      <w:r w:rsidR="00FF3FAC">
        <w:t xml:space="preserve"> </w:t>
      </w:r>
      <w:r w:rsidR="002D7ECE">
        <w:t>gevaar</w:t>
      </w:r>
      <w:r w:rsidR="00FF3FAC">
        <w:t xml:space="preserve"> </w:t>
      </w:r>
      <w:r w:rsidR="002D7ECE">
        <w:t>te</w:t>
      </w:r>
      <w:r w:rsidR="00FF3FAC">
        <w:t xml:space="preserve"> </w:t>
      </w:r>
      <w:r w:rsidR="002D7ECE">
        <w:t>voorkomen</w:t>
      </w:r>
      <w:r w:rsidR="00FF3FAC">
        <w:t xml:space="preserve"> </w:t>
      </w:r>
      <w:r w:rsidR="002D7ECE">
        <w:t>of</w:t>
      </w:r>
      <w:r w:rsidR="00FF3FAC">
        <w:t xml:space="preserve"> </w:t>
      </w:r>
      <w:r w:rsidR="002D7ECE">
        <w:t>niet</w:t>
      </w:r>
      <w:r w:rsidR="00FF3FAC">
        <w:t xml:space="preserve"> </w:t>
      </w:r>
      <w:r w:rsidR="002D7ECE">
        <w:t>te</w:t>
      </w:r>
      <w:r w:rsidR="00FF3FAC">
        <w:t xml:space="preserve"> </w:t>
      </w:r>
      <w:r w:rsidR="002D7ECE">
        <w:t>laten</w:t>
      </w:r>
      <w:r w:rsidR="00FF3FAC">
        <w:t xml:space="preserve"> </w:t>
      </w:r>
      <w:r w:rsidR="002D7ECE">
        <w:t>voortduren;</w:t>
      </w:r>
      <w:r w:rsidR="00FF3FAC">
        <w:t xml:space="preserve"> </w:t>
      </w:r>
      <w:r w:rsidR="002D7ECE">
        <w:t>en</w:t>
      </w:r>
    </w:p>
    <w:p w14:paraId="14817E4A" w14:textId="006B25DB" w:rsidR="002D7ECE" w:rsidRDefault="002A7B9E" w:rsidP="000E2319">
      <w:pPr>
        <w:pStyle w:val="Opsommingmetnummering"/>
      </w:pPr>
      <w:r>
        <w:t>c.</w:t>
      </w:r>
      <w:r w:rsidR="00403A48">
        <w:tab/>
      </w:r>
      <w:r w:rsidR="002D7ECE">
        <w:t>degene</w:t>
      </w:r>
      <w:r w:rsidR="00FF3FAC">
        <w:t xml:space="preserve"> </w:t>
      </w:r>
      <w:r w:rsidR="002D7ECE">
        <w:t>die</w:t>
      </w:r>
      <w:r w:rsidR="00FF3FAC">
        <w:t xml:space="preserve"> </w:t>
      </w:r>
      <w:r w:rsidR="002D7ECE">
        <w:t>weet</w:t>
      </w:r>
      <w:r w:rsidR="00FF3FAC">
        <w:t xml:space="preserve"> </w:t>
      </w:r>
      <w:r w:rsidR="002D7ECE">
        <w:t>of</w:t>
      </w:r>
      <w:r w:rsidR="00FF3FAC">
        <w:t xml:space="preserve"> </w:t>
      </w:r>
      <w:r w:rsidR="002D7ECE">
        <w:t>redelijkerwijs</w:t>
      </w:r>
      <w:r w:rsidR="00FF3FAC">
        <w:t xml:space="preserve"> </w:t>
      </w:r>
      <w:r w:rsidR="002D7ECE">
        <w:t>kan</w:t>
      </w:r>
      <w:r w:rsidR="00FF3FAC">
        <w:t xml:space="preserve"> </w:t>
      </w:r>
      <w:r w:rsidR="002D7ECE">
        <w:t>vermoeden</w:t>
      </w:r>
      <w:r w:rsidR="00FF3FAC">
        <w:t xml:space="preserve"> </w:t>
      </w:r>
      <w:r w:rsidR="002D7ECE">
        <w:t>dat</w:t>
      </w:r>
      <w:r w:rsidR="00FF3FAC">
        <w:t xml:space="preserve"> </w:t>
      </w:r>
      <w:r w:rsidR="002D7ECE">
        <w:t>zijn</w:t>
      </w:r>
      <w:r w:rsidR="00FF3FAC">
        <w:t xml:space="preserve"> </w:t>
      </w:r>
      <w:r w:rsidR="002D7ECE">
        <w:t>handelen</w:t>
      </w:r>
      <w:r w:rsidR="00FF3FAC">
        <w:t xml:space="preserve"> </w:t>
      </w:r>
      <w:r w:rsidR="002D7ECE">
        <w:t>of</w:t>
      </w:r>
      <w:r w:rsidR="00FF3FAC">
        <w:t xml:space="preserve"> </w:t>
      </w:r>
      <w:r w:rsidR="002D7ECE">
        <w:t>nalaten</w:t>
      </w:r>
      <w:r w:rsidR="00FF3FAC">
        <w:t xml:space="preserve"> </w:t>
      </w:r>
      <w:r w:rsidR="002D7ECE">
        <w:t>op</w:t>
      </w:r>
      <w:r w:rsidR="00FF3FAC">
        <w:t xml:space="preserve"> </w:t>
      </w:r>
      <w:r w:rsidR="002D7ECE">
        <w:t>een</w:t>
      </w:r>
      <w:r w:rsidR="00FF3FAC">
        <w:t xml:space="preserve"> </w:t>
      </w:r>
      <w:r w:rsidR="002D7ECE">
        <w:t>open</w:t>
      </w:r>
      <w:r w:rsidR="00FF3FAC">
        <w:t xml:space="preserve"> </w:t>
      </w:r>
      <w:r w:rsidR="002D7ECE">
        <w:t>erf</w:t>
      </w:r>
      <w:r w:rsidR="00A87FA3" w:rsidRPr="00A87FA3">
        <w:t>,</w:t>
      </w:r>
      <w:r w:rsidR="00FF3FAC">
        <w:t xml:space="preserve"> </w:t>
      </w:r>
      <w:r w:rsidR="00A87FA3" w:rsidRPr="00A87FA3">
        <w:t>terrein,</w:t>
      </w:r>
      <w:r w:rsidR="00FF3FAC">
        <w:t xml:space="preserve"> </w:t>
      </w:r>
      <w:r w:rsidR="00A87FA3" w:rsidRPr="00A87FA3">
        <w:t>tuin</w:t>
      </w:r>
      <w:r w:rsidR="00FF3FAC">
        <w:t xml:space="preserve"> </w:t>
      </w:r>
      <w:r w:rsidR="00A87FA3" w:rsidRPr="00A87FA3">
        <w:t>of</w:t>
      </w:r>
      <w:r w:rsidR="00FF3FAC">
        <w:t xml:space="preserve"> </w:t>
      </w:r>
      <w:r w:rsidR="00A87FA3" w:rsidRPr="00A87FA3">
        <w:t>dakterras</w:t>
      </w:r>
      <w:r w:rsidR="00FF3FAC">
        <w:t xml:space="preserve"> </w:t>
      </w:r>
      <w:r w:rsidR="002D7ECE">
        <w:t>overlast</w:t>
      </w:r>
      <w:r w:rsidR="00FF3FAC">
        <w:t xml:space="preserve"> </w:t>
      </w:r>
      <w:r w:rsidR="002D7ECE">
        <w:t>of</w:t>
      </w:r>
      <w:r w:rsidR="00FF3FAC">
        <w:t xml:space="preserve"> </w:t>
      </w:r>
      <w:r w:rsidR="002D7ECE">
        <w:t>hinder</w:t>
      </w:r>
      <w:r w:rsidR="00FF3FAC">
        <w:t xml:space="preserve"> </w:t>
      </w:r>
      <w:r w:rsidR="002D7ECE">
        <w:t>veroorzaakt</w:t>
      </w:r>
      <w:r w:rsidR="00FF3FAC">
        <w:t xml:space="preserve"> </w:t>
      </w:r>
      <w:r w:rsidR="002D7ECE">
        <w:t>of</w:t>
      </w:r>
      <w:r w:rsidR="00FF3FAC">
        <w:t xml:space="preserve"> </w:t>
      </w:r>
      <w:r w:rsidR="002D7ECE">
        <w:t>kan</w:t>
      </w:r>
      <w:r w:rsidR="00FF3FAC">
        <w:t xml:space="preserve"> </w:t>
      </w:r>
      <w:r w:rsidR="002D7ECE">
        <w:t>veroorzaken</w:t>
      </w:r>
      <w:r w:rsidR="00FF3FAC">
        <w:t xml:space="preserve"> </w:t>
      </w:r>
      <w:r w:rsidR="002D7ECE">
        <w:t>voor</w:t>
      </w:r>
      <w:r w:rsidR="00FF3FAC">
        <w:t xml:space="preserve"> </w:t>
      </w:r>
      <w:r w:rsidR="002D7ECE">
        <w:t>de</w:t>
      </w:r>
      <w:r w:rsidR="00FF3FAC">
        <w:t xml:space="preserve"> </w:t>
      </w:r>
      <w:r w:rsidR="002D7ECE">
        <w:t>omgeving,</w:t>
      </w:r>
      <w:r w:rsidR="00FF3FAC">
        <w:t xml:space="preserve"> </w:t>
      </w:r>
      <w:r w:rsidR="002D7ECE">
        <w:t>verplicht</w:t>
      </w:r>
      <w:r w:rsidR="00FF3FAC">
        <w:t xml:space="preserve"> </w:t>
      </w:r>
      <w:r w:rsidR="002D7ECE">
        <w:t>is</w:t>
      </w:r>
      <w:r w:rsidR="00FF3FAC">
        <w:t xml:space="preserve"> </w:t>
      </w:r>
      <w:r w:rsidR="002D7ECE">
        <w:t>alle</w:t>
      </w:r>
      <w:r w:rsidR="00FF3FAC">
        <w:t xml:space="preserve"> </w:t>
      </w:r>
      <w:r w:rsidR="002D7ECE">
        <w:t>maatregelen</w:t>
      </w:r>
      <w:r w:rsidR="00FF3FAC">
        <w:t xml:space="preserve"> </w:t>
      </w:r>
      <w:r w:rsidR="002D7ECE">
        <w:t>te</w:t>
      </w:r>
      <w:r w:rsidR="00FF3FAC">
        <w:t xml:space="preserve"> </w:t>
      </w:r>
      <w:r w:rsidR="002D7ECE">
        <w:t>treffen</w:t>
      </w:r>
      <w:r w:rsidR="00FF3FAC">
        <w:t xml:space="preserve"> </w:t>
      </w:r>
      <w:r w:rsidR="002D7ECE">
        <w:t>die</w:t>
      </w:r>
      <w:r w:rsidR="00FF3FAC">
        <w:t xml:space="preserve"> </w:t>
      </w:r>
      <w:r w:rsidR="002D7ECE">
        <w:t>redelijkerwijs</w:t>
      </w:r>
      <w:r w:rsidR="00FF3FAC">
        <w:t xml:space="preserve"> </w:t>
      </w:r>
      <w:r w:rsidR="002D7ECE">
        <w:t>van</w:t>
      </w:r>
      <w:r w:rsidR="00FF3FAC">
        <w:t xml:space="preserve"> </w:t>
      </w:r>
      <w:r w:rsidR="002D7ECE">
        <w:t>diegene</w:t>
      </w:r>
      <w:r w:rsidR="00FF3FAC">
        <w:t xml:space="preserve"> </w:t>
      </w:r>
      <w:r w:rsidR="002D7ECE">
        <w:t>kunnen</w:t>
      </w:r>
      <w:r w:rsidR="00FF3FAC">
        <w:t xml:space="preserve"> </w:t>
      </w:r>
      <w:r w:rsidR="002D7ECE">
        <w:t>worden</w:t>
      </w:r>
      <w:r w:rsidR="00FF3FAC">
        <w:t xml:space="preserve"> </w:t>
      </w:r>
      <w:r w:rsidR="002D7ECE">
        <w:t>gevraagd</w:t>
      </w:r>
      <w:r w:rsidR="00FF3FAC">
        <w:t xml:space="preserve"> </w:t>
      </w:r>
      <w:r w:rsidR="002D7ECE">
        <w:t>om</w:t>
      </w:r>
      <w:r w:rsidR="00FF3FAC">
        <w:t xml:space="preserve"> </w:t>
      </w:r>
      <w:r w:rsidR="002D7ECE">
        <w:t>die</w:t>
      </w:r>
      <w:r w:rsidR="00FF3FAC">
        <w:t xml:space="preserve"> </w:t>
      </w:r>
      <w:r w:rsidR="002D7ECE">
        <w:t>overlast</w:t>
      </w:r>
      <w:r w:rsidR="00FF3FAC">
        <w:t xml:space="preserve"> </w:t>
      </w:r>
      <w:r w:rsidR="002D7ECE">
        <w:t>of</w:t>
      </w:r>
      <w:r w:rsidR="00FF3FAC">
        <w:t xml:space="preserve"> </w:t>
      </w:r>
      <w:r w:rsidR="002D7ECE">
        <w:t>hinder</w:t>
      </w:r>
      <w:r w:rsidR="00FF3FAC">
        <w:t xml:space="preserve"> </w:t>
      </w:r>
      <w:r w:rsidR="002D7ECE">
        <w:t>te</w:t>
      </w:r>
      <w:r w:rsidR="00FF3FAC">
        <w:t xml:space="preserve"> </w:t>
      </w:r>
      <w:r w:rsidR="002D7ECE">
        <w:t>voorkomen</w:t>
      </w:r>
      <w:r w:rsidR="00FF3FAC">
        <w:t xml:space="preserve"> </w:t>
      </w:r>
      <w:r w:rsidR="002D7ECE">
        <w:t>of</w:t>
      </w:r>
      <w:r w:rsidR="00FF3FAC">
        <w:t xml:space="preserve"> </w:t>
      </w:r>
      <w:r w:rsidR="002D7ECE">
        <w:t>niet</w:t>
      </w:r>
      <w:r w:rsidR="00FF3FAC">
        <w:t xml:space="preserve"> </w:t>
      </w:r>
      <w:r w:rsidR="002D7ECE">
        <w:t>te</w:t>
      </w:r>
      <w:r w:rsidR="00FF3FAC">
        <w:t xml:space="preserve"> </w:t>
      </w:r>
      <w:r w:rsidR="002D7ECE">
        <w:t>laten</w:t>
      </w:r>
      <w:r w:rsidR="00FF3FAC">
        <w:t xml:space="preserve"> </w:t>
      </w:r>
      <w:r w:rsidR="002D7ECE">
        <w:t>voortduren.</w:t>
      </w:r>
    </w:p>
    <w:p w14:paraId="2F2B1095" w14:textId="36CC8CE6" w:rsidR="002D7ECE" w:rsidRDefault="002A7B9E" w:rsidP="000E2319">
      <w:pPr>
        <w:pStyle w:val="Lidmetnummering"/>
      </w:pPr>
      <w:r>
        <w:t>2</w:t>
      </w:r>
      <w:r w:rsidR="000E2319">
        <w:tab/>
      </w:r>
      <w:commentRangeStart w:id="100"/>
      <w:r w:rsidR="002D7ECE">
        <w:t>Het</w:t>
      </w:r>
      <w:commentRangeEnd w:id="100"/>
      <w:r w:rsidR="00F85024">
        <w:rPr>
          <w:rStyle w:val="Verwijzingopmerking"/>
        </w:rPr>
        <w:commentReference w:id="100"/>
      </w:r>
      <w:r w:rsidR="00FF3FAC">
        <w:t xml:space="preserve"> </w:t>
      </w:r>
      <w:r w:rsidR="002D7ECE">
        <w:t>eerste</w:t>
      </w:r>
      <w:r w:rsidR="00FF3FAC">
        <w:t xml:space="preserve"> </w:t>
      </w:r>
      <w:r w:rsidR="002D7ECE">
        <w:t>lid,</w:t>
      </w:r>
      <w:r w:rsidR="00FF3FAC">
        <w:t xml:space="preserve"> </w:t>
      </w:r>
      <w:r w:rsidR="002D7ECE">
        <w:t>aanhef</w:t>
      </w:r>
      <w:r w:rsidR="00FF3FAC">
        <w:t xml:space="preserve"> </w:t>
      </w:r>
      <w:r w:rsidR="002D7ECE">
        <w:t>en</w:t>
      </w:r>
      <w:r w:rsidR="00FF3FAC">
        <w:t xml:space="preserve"> </w:t>
      </w:r>
      <w:r w:rsidR="002D7ECE">
        <w:t>onder</w:t>
      </w:r>
      <w:r w:rsidR="00FF3FAC">
        <w:t xml:space="preserve"> </w:t>
      </w:r>
      <w:r w:rsidR="002D7ECE">
        <w:t>c,</w:t>
      </w:r>
      <w:r w:rsidR="00FF3FAC">
        <w:t xml:space="preserve"> </w:t>
      </w:r>
      <w:r w:rsidR="002D7ECE">
        <w:t>gaat</w:t>
      </w:r>
      <w:r w:rsidR="00FF3FAC">
        <w:t xml:space="preserve"> </w:t>
      </w:r>
      <w:r w:rsidR="002D7ECE">
        <w:t>in</w:t>
      </w:r>
      <w:r w:rsidR="00FF3FAC">
        <w:t xml:space="preserve"> </w:t>
      </w:r>
      <w:r w:rsidR="002D7ECE">
        <w:t>ieder</w:t>
      </w:r>
      <w:r w:rsidR="00FF3FAC">
        <w:t xml:space="preserve"> </w:t>
      </w:r>
      <w:r w:rsidR="002D7ECE">
        <w:t>geval</w:t>
      </w:r>
      <w:r w:rsidR="00FF3FAC">
        <w:t xml:space="preserve"> </w:t>
      </w:r>
      <w:r w:rsidR="002D7ECE">
        <w:t>over</w:t>
      </w:r>
      <w:r w:rsidR="00FF3FAC">
        <w:t xml:space="preserve"> </w:t>
      </w:r>
      <w:r w:rsidR="002D7ECE">
        <w:t>overlast</w:t>
      </w:r>
      <w:r w:rsidR="00FF3FAC">
        <w:t xml:space="preserve"> </w:t>
      </w:r>
      <w:r w:rsidR="002D7ECE">
        <w:t>of</w:t>
      </w:r>
      <w:r w:rsidR="00FF3FAC">
        <w:t xml:space="preserve"> </w:t>
      </w:r>
      <w:r w:rsidR="002D7ECE">
        <w:t>hinder</w:t>
      </w:r>
      <w:r w:rsidR="00FF3FAC">
        <w:t xml:space="preserve"> </w:t>
      </w:r>
      <w:r w:rsidR="002D7ECE">
        <w:t>door:</w:t>
      </w:r>
    </w:p>
    <w:p w14:paraId="2227F5A7" w14:textId="20F65EF5" w:rsidR="002D7ECE" w:rsidRDefault="00F86B7C" w:rsidP="00403A48">
      <w:pPr>
        <w:pStyle w:val="Opsommingmetnummering"/>
      </w:pPr>
      <w:r>
        <w:t>a.</w:t>
      </w:r>
      <w:r w:rsidR="00403A48">
        <w:tab/>
      </w:r>
      <w:r w:rsidR="002D7ECE">
        <w:t>het</w:t>
      </w:r>
      <w:r w:rsidR="00FF3FAC">
        <w:t xml:space="preserve"> </w:t>
      </w:r>
      <w:r w:rsidR="002D7ECE">
        <w:t>op</w:t>
      </w:r>
      <w:r w:rsidR="00FF3FAC">
        <w:t xml:space="preserve"> </w:t>
      </w:r>
      <w:r w:rsidR="002D7ECE">
        <w:t>hinderlijke</w:t>
      </w:r>
      <w:r w:rsidR="00FF3FAC">
        <w:t xml:space="preserve"> </w:t>
      </w:r>
      <w:r w:rsidR="002D7ECE">
        <w:t>wijze</w:t>
      </w:r>
      <w:r w:rsidR="00FF3FAC">
        <w:t xml:space="preserve"> </w:t>
      </w:r>
      <w:r w:rsidR="002D7ECE">
        <w:t>verspreiden</w:t>
      </w:r>
      <w:r w:rsidR="00FF3FAC">
        <w:t xml:space="preserve"> </w:t>
      </w:r>
      <w:r w:rsidR="002D7ECE">
        <w:t>van</w:t>
      </w:r>
      <w:r w:rsidR="00FF3FAC">
        <w:t xml:space="preserve"> </w:t>
      </w:r>
      <w:r w:rsidR="002D7ECE">
        <w:t>rook,</w:t>
      </w:r>
      <w:r w:rsidR="00FF3FAC">
        <w:t xml:space="preserve"> </w:t>
      </w:r>
      <w:r w:rsidR="002D7ECE">
        <w:t>roet,</w:t>
      </w:r>
      <w:r w:rsidR="00FF3FAC">
        <w:t xml:space="preserve"> </w:t>
      </w:r>
      <w:r w:rsidR="002D7ECE">
        <w:t>walm,</w:t>
      </w:r>
      <w:r w:rsidR="00FF3FAC">
        <w:t xml:space="preserve"> </w:t>
      </w:r>
      <w:r w:rsidR="002D7ECE">
        <w:t>stof,</w:t>
      </w:r>
      <w:r w:rsidR="00FF3FAC">
        <w:t xml:space="preserve"> </w:t>
      </w:r>
      <w:r w:rsidR="002D7ECE">
        <w:t>stank,</w:t>
      </w:r>
      <w:r w:rsidR="00FF3FAC">
        <w:t xml:space="preserve"> </w:t>
      </w:r>
      <w:r w:rsidR="002D7ECE">
        <w:t>vocht</w:t>
      </w:r>
      <w:r w:rsidR="00FF3FAC">
        <w:t xml:space="preserve"> </w:t>
      </w:r>
      <w:r w:rsidR="002D7ECE">
        <w:t>of</w:t>
      </w:r>
      <w:r w:rsidR="00FF3FAC">
        <w:t xml:space="preserve"> </w:t>
      </w:r>
      <w:r w:rsidR="002D7ECE">
        <w:t>irriterend</w:t>
      </w:r>
      <w:r w:rsidR="00FF3FAC">
        <w:t xml:space="preserve"> </w:t>
      </w:r>
      <w:r w:rsidR="002D7ECE">
        <w:t>materiaal;</w:t>
      </w:r>
      <w:r w:rsidR="00FF3FAC">
        <w:t xml:space="preserve"> </w:t>
      </w:r>
      <w:r>
        <w:t>en</w:t>
      </w:r>
    </w:p>
    <w:p w14:paraId="295B06A2" w14:textId="09F31D8E" w:rsidR="002D7ECE" w:rsidRPr="002D7ECE" w:rsidRDefault="00F86B7C" w:rsidP="00403A48">
      <w:pPr>
        <w:pStyle w:val="Opsommingmetnummering"/>
      </w:pPr>
      <w:r>
        <w:t>b.</w:t>
      </w:r>
      <w:r w:rsidR="00403A48">
        <w:tab/>
      </w:r>
      <w:r w:rsidR="002D7ECE">
        <w:t>het</w:t>
      </w:r>
      <w:r w:rsidR="00FF3FAC">
        <w:t xml:space="preserve"> </w:t>
      </w:r>
      <w:r w:rsidR="002D7ECE">
        <w:t>veroorzaken</w:t>
      </w:r>
      <w:r w:rsidR="00FF3FAC">
        <w:t xml:space="preserve"> </w:t>
      </w:r>
      <w:r w:rsidR="002D7ECE">
        <w:t>van</w:t>
      </w:r>
      <w:r w:rsidR="00FF3FAC">
        <w:t xml:space="preserve"> </w:t>
      </w:r>
      <w:r w:rsidR="002D7ECE">
        <w:t>overlast</w:t>
      </w:r>
      <w:r w:rsidR="00FF3FAC">
        <w:t xml:space="preserve"> </w:t>
      </w:r>
      <w:r w:rsidR="002D7ECE">
        <w:t>door</w:t>
      </w:r>
      <w:r w:rsidR="00FF3FAC">
        <w:t xml:space="preserve"> </w:t>
      </w:r>
      <w:r w:rsidR="002D7ECE">
        <w:t>geluid,</w:t>
      </w:r>
      <w:r w:rsidR="00FF3FAC">
        <w:t xml:space="preserve"> </w:t>
      </w:r>
      <w:r w:rsidR="002D7ECE">
        <w:t>trilling,</w:t>
      </w:r>
      <w:r w:rsidR="00FF3FAC">
        <w:t xml:space="preserve"> </w:t>
      </w:r>
      <w:r w:rsidR="002D7ECE">
        <w:t>dieren</w:t>
      </w:r>
      <w:r w:rsidR="00FF3FAC">
        <w:t xml:space="preserve"> </w:t>
      </w:r>
      <w:r w:rsidR="002D7ECE">
        <w:t>of</w:t>
      </w:r>
      <w:r w:rsidR="00FF3FAC">
        <w:t xml:space="preserve"> </w:t>
      </w:r>
      <w:r w:rsidR="002D7ECE">
        <w:t>verontreiniging</w:t>
      </w:r>
      <w:r w:rsidR="006F0B90">
        <w:t>.</w:t>
      </w:r>
    </w:p>
    <w:p w14:paraId="1B593710" w14:textId="00BD8D8F" w:rsidR="003876F0" w:rsidRDefault="003876F0" w:rsidP="00107B09">
      <w:pPr>
        <w:pStyle w:val="Kop3"/>
      </w:pPr>
      <w:commentRangeStart w:id="101"/>
      <w:r>
        <w:t>Paragraaf</w:t>
      </w:r>
      <w:r w:rsidR="00FF3FAC">
        <w:t xml:space="preserve"> </w:t>
      </w:r>
      <w:r>
        <w:t>5.2.16</w:t>
      </w:r>
      <w:r>
        <w:tab/>
      </w:r>
      <w:commentRangeEnd w:id="101"/>
      <w:r w:rsidR="003432D4">
        <w:rPr>
          <w:rStyle w:val="Verwijzingopmerking"/>
          <w:rFonts w:eastAsiaTheme="minorHAnsi" w:cstheme="minorBidi"/>
          <w:b w:val="0"/>
          <w:bCs w:val="0"/>
        </w:rPr>
        <w:commentReference w:id="101"/>
      </w:r>
      <w:r>
        <w:t>Woonruimte</w:t>
      </w:r>
      <w:r w:rsidR="00FF3FAC">
        <w:t xml:space="preserve"> </w:t>
      </w:r>
      <w:r>
        <w:t>toevoegen</w:t>
      </w:r>
    </w:p>
    <w:p w14:paraId="460C30EA" w14:textId="3FDA3ED5" w:rsidR="003876F0" w:rsidRDefault="003876F0" w:rsidP="003A78EE">
      <w:pPr>
        <w:pStyle w:val="Kop6"/>
      </w:pPr>
      <w:r>
        <w:t>Artikel</w:t>
      </w:r>
      <w:r w:rsidR="00FF3FAC">
        <w:t xml:space="preserve"> </w:t>
      </w:r>
      <w:r>
        <w:t>5.111</w:t>
      </w:r>
      <w:r>
        <w:tab/>
        <w:t>Toepassingsbereik</w:t>
      </w:r>
    </w:p>
    <w:p w14:paraId="0566944F" w14:textId="4DDBF563" w:rsidR="003876F0" w:rsidRDefault="005D326C" w:rsidP="005D326C">
      <w:commentRangeStart w:id="102"/>
      <w:r>
        <w:t>Deze</w:t>
      </w:r>
      <w:r w:rsidR="00FF3FAC">
        <w:t xml:space="preserve"> </w:t>
      </w:r>
      <w:r>
        <w:t>paragraaf</w:t>
      </w:r>
      <w:r w:rsidR="00FF3FAC">
        <w:t xml:space="preserve"> </w:t>
      </w:r>
      <w:commentRangeEnd w:id="102"/>
      <w:r w:rsidR="00A43771">
        <w:rPr>
          <w:rStyle w:val="Verwijzingopmerking"/>
        </w:rPr>
        <w:commentReference w:id="102"/>
      </w:r>
      <w:r>
        <w:t>gaat</w:t>
      </w:r>
      <w:r w:rsidR="00FF3FAC">
        <w:t xml:space="preserve"> </w:t>
      </w:r>
      <w:r>
        <w:t>over</w:t>
      </w:r>
      <w:r w:rsidR="00FF3FAC">
        <w:t xml:space="preserve"> </w:t>
      </w:r>
      <w:r>
        <w:t>het</w:t>
      </w:r>
      <w:r w:rsidR="00FF3FAC">
        <w:t xml:space="preserve"> </w:t>
      </w:r>
      <w:r>
        <w:t>toevoegen</w:t>
      </w:r>
      <w:r w:rsidR="00FF3FAC">
        <w:t xml:space="preserve"> </w:t>
      </w:r>
      <w:r>
        <w:t>van</w:t>
      </w:r>
      <w:r w:rsidR="00FF3FAC">
        <w:t xml:space="preserve"> </w:t>
      </w:r>
      <w:r>
        <w:t>nieuwe</w:t>
      </w:r>
      <w:r w:rsidR="00FF3FAC">
        <w:t xml:space="preserve"> </w:t>
      </w:r>
      <w:r>
        <w:t>woonruimte.</w:t>
      </w:r>
    </w:p>
    <w:p w14:paraId="5B3185C3" w14:textId="61512A67" w:rsidR="003876F0" w:rsidRDefault="003876F0" w:rsidP="003A78EE">
      <w:pPr>
        <w:pStyle w:val="Kop6"/>
      </w:pPr>
      <w:r>
        <w:t>Artikel</w:t>
      </w:r>
      <w:r w:rsidR="00FF3FAC">
        <w:t xml:space="preserve"> </w:t>
      </w:r>
      <w:r>
        <w:t>5.112</w:t>
      </w:r>
      <w:r>
        <w:tab/>
      </w:r>
      <w:commentRangeStart w:id="103"/>
      <w:r>
        <w:t>Oogmerken</w:t>
      </w:r>
      <w:commentRangeEnd w:id="103"/>
      <w:r w:rsidR="00F85024">
        <w:rPr>
          <w:rStyle w:val="Verwijzingopmerking"/>
          <w:rFonts w:eastAsiaTheme="minorHAnsi" w:cstheme="minorBidi"/>
          <w:i w:val="0"/>
          <w:iCs w:val="0"/>
        </w:rPr>
        <w:commentReference w:id="103"/>
      </w:r>
    </w:p>
    <w:p w14:paraId="1D66BB76" w14:textId="6489745E"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2B0D9715" w14:textId="7C9E997A" w:rsidR="00E13943" w:rsidRDefault="00E13943" w:rsidP="001D375D">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p>
    <w:p w14:paraId="0A5FBC9A" w14:textId="5805B566" w:rsidR="00E13943" w:rsidRDefault="00E13943" w:rsidP="001D375D">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r w:rsidR="00FF3FAC">
        <w:t xml:space="preserve"> </w:t>
      </w:r>
      <w:r w:rsidR="005D326C">
        <w:t>en</w:t>
      </w:r>
    </w:p>
    <w:p w14:paraId="06053697" w14:textId="187EA021" w:rsidR="003876F0" w:rsidRDefault="00E13943" w:rsidP="001D375D">
      <w:pPr>
        <w:pStyle w:val="Opsommingmetnummering"/>
      </w:pPr>
      <w:r>
        <w:t>c.</w:t>
      </w:r>
      <w:r>
        <w:tab/>
      </w:r>
      <w:r w:rsidR="005D326C">
        <w:t>het</w:t>
      </w:r>
      <w:r w:rsidR="00FF3FAC">
        <w:t xml:space="preserve"> </w:t>
      </w:r>
      <w:r w:rsidR="005D326C">
        <w:t>behoud</w:t>
      </w:r>
      <w:r w:rsidR="00FF3FAC">
        <w:t xml:space="preserve"> </w:t>
      </w:r>
      <w:r w:rsidR="005D326C">
        <w:t>en</w:t>
      </w:r>
      <w:r w:rsidR="00FF3FAC">
        <w:t xml:space="preserve"> </w:t>
      </w:r>
      <w:r w:rsidR="005D326C">
        <w:t>de</w:t>
      </w:r>
      <w:r w:rsidR="00FF3FAC">
        <w:t xml:space="preserve"> </w:t>
      </w:r>
      <w:r w:rsidR="005D326C">
        <w:t>samenstelling</w:t>
      </w:r>
      <w:r w:rsidR="00FF3FAC">
        <w:t xml:space="preserve"> </w:t>
      </w:r>
      <w:r w:rsidR="005D326C">
        <w:t>van</w:t>
      </w:r>
      <w:r w:rsidR="00FF3FAC">
        <w:t xml:space="preserve"> </w:t>
      </w:r>
      <w:r w:rsidR="005D326C">
        <w:t>de</w:t>
      </w:r>
      <w:r w:rsidR="00FF3FAC">
        <w:t xml:space="preserve"> </w:t>
      </w:r>
      <w:r w:rsidR="005D326C">
        <w:t>woningvoorraad.</w:t>
      </w:r>
    </w:p>
    <w:p w14:paraId="0AF1B8D3" w14:textId="0ED5DF57" w:rsidR="003876F0" w:rsidRDefault="003876F0" w:rsidP="003A78EE">
      <w:pPr>
        <w:pStyle w:val="Kop6"/>
      </w:pPr>
      <w:r>
        <w:t>Artikel</w:t>
      </w:r>
      <w:r w:rsidR="00FF3FAC">
        <w:t xml:space="preserve"> </w:t>
      </w:r>
      <w:r>
        <w:t>5.115</w:t>
      </w:r>
      <w:r>
        <w:tab/>
      </w:r>
      <w:commentRangeStart w:id="104"/>
      <w:r>
        <w:t>Aanwijzing</w:t>
      </w:r>
      <w:commentRangeEnd w:id="104"/>
      <w:r w:rsidR="00F85024">
        <w:rPr>
          <w:rStyle w:val="Verwijzingopmerking"/>
          <w:rFonts w:eastAsiaTheme="minorHAnsi" w:cstheme="minorBidi"/>
          <w:i w:val="0"/>
          <w:iCs w:val="0"/>
        </w:rPr>
        <w:commentReference w:id="104"/>
      </w:r>
      <w:r w:rsidR="00FF3FAC">
        <w:t xml:space="preserve"> </w:t>
      </w:r>
      <w:r>
        <w:t>vergunningplichtige</w:t>
      </w:r>
      <w:r w:rsidR="00FF3FAC">
        <w:t xml:space="preserve"> </w:t>
      </w:r>
      <w:r>
        <w:t>gevallen</w:t>
      </w:r>
    </w:p>
    <w:p w14:paraId="2412CF6A" w14:textId="211E3B54" w:rsidR="003876F0"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commentRangeStart w:id="105"/>
      <w:r>
        <w:t>woonruimte</w:t>
      </w:r>
      <w:r w:rsidR="00FF3FAC">
        <w:t xml:space="preserve"> </w:t>
      </w:r>
      <w:r>
        <w:t>toe</w:t>
      </w:r>
      <w:r w:rsidR="00FF3FAC">
        <w:t xml:space="preserve"> </w:t>
      </w:r>
      <w:r>
        <w:t>te</w:t>
      </w:r>
      <w:r w:rsidR="00FF3FAC">
        <w:t xml:space="preserve"> </w:t>
      </w:r>
      <w:r>
        <w:t>voegen</w:t>
      </w:r>
      <w:commentRangeEnd w:id="105"/>
      <w:r w:rsidR="00592932">
        <w:rPr>
          <w:rStyle w:val="Verwijzingopmerking"/>
        </w:rPr>
        <w:commentReference w:id="105"/>
      </w:r>
      <w:r>
        <w:t>.</w:t>
      </w:r>
    </w:p>
    <w:p w14:paraId="561F2D2D" w14:textId="5BA89A6D" w:rsidR="003876F0" w:rsidRDefault="003876F0" w:rsidP="003A78EE">
      <w:pPr>
        <w:pStyle w:val="Kop6"/>
      </w:pPr>
      <w:r>
        <w:t>Artikel</w:t>
      </w:r>
      <w:r w:rsidR="00FF3FAC">
        <w:t xml:space="preserve"> </w:t>
      </w:r>
      <w:r>
        <w:t>5.116</w:t>
      </w:r>
      <w:r>
        <w:tab/>
      </w:r>
      <w:commentRangeStart w:id="106"/>
      <w:r>
        <w:t>Bijzondere</w:t>
      </w:r>
      <w:commentRangeEnd w:id="106"/>
      <w:r w:rsidR="00F85024">
        <w:rPr>
          <w:rStyle w:val="Verwijzingopmerking"/>
          <w:rFonts w:eastAsiaTheme="minorHAnsi" w:cstheme="minorBidi"/>
          <w:i w:val="0"/>
          <w:iCs w:val="0"/>
        </w:rPr>
        <w:commentReference w:id="106"/>
      </w:r>
      <w:r w:rsidR="00FF3FAC">
        <w:t xml:space="preserve"> </w:t>
      </w:r>
      <w:r>
        <w:t>aanvraagvereisten</w:t>
      </w:r>
      <w:r w:rsidR="00FF3FAC">
        <w:t xml:space="preserve"> </w:t>
      </w:r>
      <w:r>
        <w:t>omgevingsvergunning</w:t>
      </w:r>
    </w:p>
    <w:p w14:paraId="43FF4F77" w14:textId="5A3C69E5" w:rsidR="00E13943" w:rsidRDefault="005D326C" w:rsidP="005D326C">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5A8D6C67" w14:textId="59286B54" w:rsidR="00E13943" w:rsidRDefault="00E13943" w:rsidP="001D375D">
      <w:pPr>
        <w:pStyle w:val="Opsommingmetnummering"/>
      </w:pPr>
      <w:r>
        <w:t>a.</w:t>
      </w:r>
      <w:r>
        <w:tab/>
      </w:r>
      <w:r w:rsidR="005D326C">
        <w:t>een</w:t>
      </w:r>
      <w:r w:rsidR="00FF3FAC">
        <w:t xml:space="preserve"> </w:t>
      </w:r>
      <w:r w:rsidR="005D326C">
        <w:t>overzicht</w:t>
      </w:r>
      <w:r w:rsidR="00FF3FAC">
        <w:t xml:space="preserve"> </w:t>
      </w:r>
      <w:r w:rsidR="005D326C">
        <w:t>van</w:t>
      </w:r>
      <w:r w:rsidR="00FF3FAC">
        <w:t xml:space="preserve"> </w:t>
      </w:r>
      <w:r w:rsidR="005D326C">
        <w:t>het</w:t>
      </w:r>
      <w:r w:rsidR="00FF3FAC">
        <w:t xml:space="preserve"> </w:t>
      </w:r>
      <w:r w:rsidR="005D326C">
        <w:t>aantal</w:t>
      </w:r>
      <w:r w:rsidR="00FF3FAC">
        <w:t xml:space="preserve"> </w:t>
      </w:r>
      <w:r w:rsidR="005D326C">
        <w:t>te</w:t>
      </w:r>
      <w:r w:rsidR="00FF3FAC">
        <w:t xml:space="preserve"> </w:t>
      </w:r>
      <w:r w:rsidR="005D326C">
        <w:t>bouwen</w:t>
      </w:r>
      <w:r w:rsidR="00FF3FAC">
        <w:t xml:space="preserve"> </w:t>
      </w:r>
      <w:r w:rsidR="005D326C">
        <w:t>woningen;</w:t>
      </w:r>
    </w:p>
    <w:p w14:paraId="49363FA9" w14:textId="16BE0B30" w:rsidR="00E13943" w:rsidRDefault="00E13943" w:rsidP="001D375D">
      <w:pPr>
        <w:pStyle w:val="Opsommingmetnummering"/>
      </w:pPr>
      <w:r>
        <w:t>b.</w:t>
      </w:r>
      <w:r>
        <w:tab/>
      </w:r>
      <w:r w:rsidR="005D326C">
        <w:t>een</w:t>
      </w:r>
      <w:r w:rsidR="00FF3FAC">
        <w:t xml:space="preserve"> </w:t>
      </w:r>
      <w:r w:rsidR="005D326C">
        <w:t>overzicht</w:t>
      </w:r>
      <w:r w:rsidR="00FF3FAC">
        <w:t xml:space="preserve"> </w:t>
      </w:r>
      <w:r w:rsidR="005D326C">
        <w:t>van</w:t>
      </w:r>
      <w:r w:rsidR="00FF3FAC">
        <w:t xml:space="preserve"> </w:t>
      </w:r>
      <w:r w:rsidR="005D326C">
        <w:t>het</w:t>
      </w:r>
      <w:r w:rsidR="00FF3FAC">
        <w:t xml:space="preserve"> </w:t>
      </w:r>
      <w:r w:rsidR="005D326C">
        <w:t>aantal</w:t>
      </w:r>
      <w:r w:rsidR="00FF3FAC">
        <w:t xml:space="preserve"> </w:t>
      </w:r>
      <w:r w:rsidR="005D326C">
        <w:t>te</w:t>
      </w:r>
      <w:r w:rsidR="00FF3FAC">
        <w:t xml:space="preserve"> </w:t>
      </w:r>
      <w:r w:rsidR="005D326C">
        <w:t>bouwen</w:t>
      </w:r>
      <w:r w:rsidR="00FF3FAC">
        <w:t xml:space="preserve"> </w:t>
      </w:r>
      <w:r w:rsidR="005D326C">
        <w:t>woningen</w:t>
      </w:r>
      <w:r w:rsidR="00FF3FAC">
        <w:t xml:space="preserve"> </w:t>
      </w:r>
      <w:r w:rsidR="005D326C">
        <w:t>dat</w:t>
      </w:r>
      <w:r w:rsidR="00FF3FAC">
        <w:t xml:space="preserve"> </w:t>
      </w:r>
      <w:r w:rsidR="005D326C">
        <w:t>gebruikt</w:t>
      </w:r>
      <w:r w:rsidR="00FF3FAC">
        <w:t xml:space="preserve"> </w:t>
      </w:r>
      <w:r w:rsidR="005D326C">
        <w:t>wordt</w:t>
      </w:r>
      <w:r w:rsidR="00FF3FAC">
        <w:t xml:space="preserve"> </w:t>
      </w:r>
      <w:r w:rsidR="005D326C">
        <w:t>als</w:t>
      </w:r>
      <w:r w:rsidR="00FF3FAC">
        <w:t xml:space="preserve"> </w:t>
      </w:r>
      <w:r w:rsidR="005D326C">
        <w:t>sociale</w:t>
      </w:r>
      <w:r w:rsidR="00FF3FAC">
        <w:t xml:space="preserve"> </w:t>
      </w:r>
      <w:r w:rsidR="005D326C">
        <w:t>huurwoning;</w:t>
      </w:r>
    </w:p>
    <w:p w14:paraId="398F8B6B" w14:textId="18B8B340" w:rsidR="00E13943" w:rsidRDefault="00E13943" w:rsidP="001D375D">
      <w:pPr>
        <w:pStyle w:val="Opsommingmetnummering"/>
      </w:pPr>
      <w:r>
        <w:t>c.</w:t>
      </w:r>
      <w:r>
        <w:tab/>
      </w:r>
      <w:r w:rsidR="005D326C">
        <w:t>de</w:t>
      </w:r>
      <w:r w:rsidR="00FF3FAC">
        <w:t xml:space="preserve"> </w:t>
      </w:r>
      <w:r w:rsidR="005D326C">
        <w:t>huurprijs</w:t>
      </w:r>
      <w:r w:rsidR="00FF3FAC">
        <w:t xml:space="preserve"> </w:t>
      </w:r>
      <w:r w:rsidR="005D326C">
        <w:t>van</w:t>
      </w:r>
      <w:r w:rsidR="00FF3FAC">
        <w:t xml:space="preserve"> </w:t>
      </w:r>
      <w:r w:rsidR="005D326C">
        <w:t>de</w:t>
      </w:r>
      <w:r w:rsidR="00FF3FAC">
        <w:t xml:space="preserve"> </w:t>
      </w:r>
      <w:r w:rsidR="005D326C">
        <w:t>te</w:t>
      </w:r>
      <w:r w:rsidR="00FF3FAC">
        <w:t xml:space="preserve"> </w:t>
      </w:r>
      <w:r w:rsidR="005D326C">
        <w:t>bouwen</w:t>
      </w:r>
      <w:r w:rsidR="00FF3FAC">
        <w:t xml:space="preserve"> </w:t>
      </w:r>
      <w:r w:rsidR="005D326C">
        <w:t>woningen</w:t>
      </w:r>
      <w:r w:rsidR="00FF3FAC">
        <w:t xml:space="preserve"> </w:t>
      </w:r>
      <w:r w:rsidR="005D326C">
        <w:t>die</w:t>
      </w:r>
      <w:r w:rsidR="00FF3FAC">
        <w:t xml:space="preserve"> </w:t>
      </w:r>
      <w:r w:rsidR="005D326C">
        <w:t>gebruikt</w:t>
      </w:r>
      <w:r w:rsidR="00FF3FAC">
        <w:t xml:space="preserve"> </w:t>
      </w:r>
      <w:r w:rsidR="005D326C">
        <w:t>worden</w:t>
      </w:r>
      <w:r w:rsidR="00FF3FAC">
        <w:t xml:space="preserve"> </w:t>
      </w:r>
      <w:r w:rsidR="005D326C">
        <w:t>als</w:t>
      </w:r>
      <w:r w:rsidR="00FF3FAC">
        <w:t xml:space="preserve"> </w:t>
      </w:r>
      <w:r w:rsidR="005D326C">
        <w:t>sociale</w:t>
      </w:r>
      <w:r w:rsidR="00FF3FAC">
        <w:t xml:space="preserve"> </w:t>
      </w:r>
      <w:r w:rsidR="005D326C">
        <w:t>huurwoning;</w:t>
      </w:r>
      <w:r w:rsidR="00FF3FAC">
        <w:t xml:space="preserve"> </w:t>
      </w:r>
      <w:r w:rsidR="005D326C">
        <w:t>en</w:t>
      </w:r>
    </w:p>
    <w:p w14:paraId="6DE24C99" w14:textId="6A4B19D2" w:rsidR="003876F0" w:rsidRDefault="00E13943" w:rsidP="001D375D">
      <w:pPr>
        <w:pStyle w:val="Opsommingmetnummering"/>
      </w:pPr>
      <w:r>
        <w:t>d.</w:t>
      </w:r>
      <w:r>
        <w:tab/>
      </w:r>
      <w:r w:rsidR="005D326C">
        <w:t>de</w:t>
      </w:r>
      <w:r w:rsidR="00FF3FAC">
        <w:t xml:space="preserve"> </w:t>
      </w:r>
      <w:r w:rsidR="005D326C">
        <w:t>doelgroep</w:t>
      </w:r>
      <w:r w:rsidR="00FF3FAC">
        <w:t xml:space="preserve"> </w:t>
      </w:r>
      <w:r w:rsidR="005D326C">
        <w:t>die</w:t>
      </w:r>
      <w:r w:rsidR="00FF3FAC">
        <w:t xml:space="preserve"> </w:t>
      </w:r>
      <w:r w:rsidR="005D326C">
        <w:t>in</w:t>
      </w:r>
      <w:r w:rsidR="00FF3FAC">
        <w:t xml:space="preserve"> </w:t>
      </w:r>
      <w:r w:rsidR="005D326C">
        <w:t>de</w:t>
      </w:r>
      <w:r w:rsidR="00FF3FAC">
        <w:t xml:space="preserve"> </w:t>
      </w:r>
      <w:r w:rsidR="005D326C">
        <w:t>sociale</w:t>
      </w:r>
      <w:r w:rsidR="00FF3FAC">
        <w:t xml:space="preserve"> </w:t>
      </w:r>
      <w:r w:rsidR="005D326C">
        <w:t>huurwoningen</w:t>
      </w:r>
      <w:r w:rsidR="00FF3FAC">
        <w:t xml:space="preserve"> </w:t>
      </w:r>
      <w:r w:rsidR="005D326C">
        <w:t>mag</w:t>
      </w:r>
      <w:r w:rsidR="00FF3FAC">
        <w:t xml:space="preserve"> </w:t>
      </w:r>
      <w:r w:rsidR="005D326C">
        <w:t>wonen.</w:t>
      </w:r>
    </w:p>
    <w:p w14:paraId="208DFE7B" w14:textId="160DA963" w:rsidR="003876F0" w:rsidRDefault="003876F0" w:rsidP="003A78EE">
      <w:pPr>
        <w:pStyle w:val="Kop6"/>
      </w:pPr>
      <w:r>
        <w:t>Artikel</w:t>
      </w:r>
      <w:r w:rsidR="00FF3FAC">
        <w:t xml:space="preserve"> </w:t>
      </w:r>
      <w:r>
        <w:t>5.117</w:t>
      </w:r>
      <w:r>
        <w:tab/>
      </w:r>
      <w:commentRangeStart w:id="107"/>
      <w:r>
        <w:t>Beoordelingsregels</w:t>
      </w:r>
      <w:commentRangeEnd w:id="107"/>
      <w:r w:rsidR="00D03C94">
        <w:rPr>
          <w:rStyle w:val="Verwijzingopmerking"/>
          <w:rFonts w:eastAsiaTheme="minorHAnsi" w:cstheme="minorBidi"/>
          <w:i w:val="0"/>
          <w:iCs w:val="0"/>
        </w:rPr>
        <w:commentReference w:id="107"/>
      </w:r>
      <w:r w:rsidR="00FF3FAC">
        <w:t xml:space="preserve"> </w:t>
      </w:r>
      <w:r>
        <w:t>omgevingsvergunning</w:t>
      </w:r>
    </w:p>
    <w:p w14:paraId="0A1E2352" w14:textId="104C1C42" w:rsidR="00E13943" w:rsidRDefault="005D326C" w:rsidP="005D326C">
      <w:r>
        <w:t>De</w:t>
      </w:r>
      <w:r w:rsidR="00FF3FAC">
        <w:t xml:space="preserve"> </w:t>
      </w:r>
      <w:r>
        <w:t>omgevingsvergunning</w:t>
      </w:r>
      <w:r w:rsidR="00FF3FAC">
        <w:t xml:space="preserve"> </w:t>
      </w:r>
      <w:r>
        <w:t>wordt</w:t>
      </w:r>
      <w:r w:rsidR="00FF3FAC">
        <w:t xml:space="preserve"> </w:t>
      </w:r>
      <w:r>
        <w:t>alleen</w:t>
      </w:r>
      <w:r w:rsidR="00FF3FAC">
        <w:t xml:space="preserve"> </w:t>
      </w:r>
      <w:r>
        <w:t>verleend</w:t>
      </w:r>
      <w:r w:rsidR="00FF3FAC">
        <w:t xml:space="preserve"> </w:t>
      </w:r>
      <w:r>
        <w:t>als</w:t>
      </w:r>
      <w:r w:rsidR="00FF3FAC">
        <w:t xml:space="preserve"> </w:t>
      </w:r>
      <w:r>
        <w:t>er</w:t>
      </w:r>
      <w:r w:rsidR="00FF3FAC">
        <w:t xml:space="preserve"> </w:t>
      </w:r>
      <w:r>
        <w:t>naar</w:t>
      </w:r>
      <w:r w:rsidR="00FF3FAC">
        <w:t xml:space="preserve"> </w:t>
      </w:r>
      <w:r>
        <w:t>het</w:t>
      </w:r>
      <w:r w:rsidR="00FF3FAC">
        <w:t xml:space="preserve"> </w:t>
      </w:r>
      <w:r>
        <w:t>oordeel</w:t>
      </w:r>
      <w:r w:rsidR="00FF3FAC">
        <w:t xml:space="preserve"> </w:t>
      </w:r>
      <w:r>
        <w:t>van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r w:rsidR="00FF3FAC">
        <w:t xml:space="preserve"> </w:t>
      </w:r>
      <w:r>
        <w:t>geen</w:t>
      </w:r>
      <w:r w:rsidR="00FF3FAC">
        <w:t xml:space="preserve"> </w:t>
      </w:r>
      <w:r>
        <w:t>onevenredige</w:t>
      </w:r>
      <w:r w:rsidR="00FF3FAC">
        <w:t xml:space="preserve"> </w:t>
      </w:r>
      <w:r>
        <w:t>aantasting</w:t>
      </w:r>
      <w:r w:rsidR="00FF3FAC">
        <w:t xml:space="preserve"> </w:t>
      </w:r>
      <w:r>
        <w:t>plaatsvindt</w:t>
      </w:r>
      <w:r w:rsidR="00FF3FAC">
        <w:t xml:space="preserve"> </w:t>
      </w:r>
      <w:r>
        <w:t>van:</w:t>
      </w:r>
    </w:p>
    <w:p w14:paraId="56F7BCAA" w14:textId="165BA04B" w:rsidR="00E13943" w:rsidRDefault="00E13943" w:rsidP="001D375D">
      <w:pPr>
        <w:pStyle w:val="Opsommingmetnummering"/>
      </w:pPr>
      <w:r>
        <w:t>a.</w:t>
      </w:r>
      <w:r>
        <w:tab/>
      </w:r>
      <w:r w:rsidR="005D326C">
        <w:t>het</w:t>
      </w:r>
      <w:r w:rsidR="00FF3FAC">
        <w:t xml:space="preserve"> </w:t>
      </w:r>
      <w:r w:rsidR="005D326C">
        <w:t>woon-</w:t>
      </w:r>
      <w:r w:rsidR="00FF3FAC">
        <w:t xml:space="preserve"> </w:t>
      </w:r>
      <w:r w:rsidR="005D326C">
        <w:t>en</w:t>
      </w:r>
      <w:r w:rsidR="00FF3FAC">
        <w:t xml:space="preserve"> </w:t>
      </w:r>
      <w:r w:rsidR="005D326C">
        <w:t>leefmilieu;</w:t>
      </w:r>
    </w:p>
    <w:p w14:paraId="3D17896C" w14:textId="6F3A9E48" w:rsidR="00E13943" w:rsidRDefault="00E13943" w:rsidP="001D375D">
      <w:pPr>
        <w:pStyle w:val="Opsommingmetnummering"/>
      </w:pPr>
      <w:r>
        <w:t>b.</w:t>
      </w:r>
      <w:r>
        <w:tab/>
      </w:r>
      <w:r w:rsidR="005D326C">
        <w:t>de</w:t>
      </w:r>
      <w:r w:rsidR="00FF3FAC">
        <w:t xml:space="preserve"> </w:t>
      </w:r>
      <w:r w:rsidR="005D326C">
        <w:t>privacy</w:t>
      </w:r>
      <w:r w:rsidR="00FF3FAC">
        <w:t xml:space="preserve"> </w:t>
      </w:r>
      <w:r w:rsidR="005D326C">
        <w:t>van</w:t>
      </w:r>
      <w:r w:rsidR="00FF3FAC">
        <w:t xml:space="preserve"> </w:t>
      </w:r>
      <w:r w:rsidR="005D326C">
        <w:t>omwonenden;</w:t>
      </w:r>
      <w:r w:rsidR="00FF3FAC">
        <w:t xml:space="preserve"> </w:t>
      </w:r>
      <w:r w:rsidR="005D326C">
        <w:t>en</w:t>
      </w:r>
    </w:p>
    <w:p w14:paraId="672E50C3" w14:textId="09659B59" w:rsidR="003876F0" w:rsidRDefault="00E13943" w:rsidP="001D375D">
      <w:pPr>
        <w:pStyle w:val="Opsommingmetnummering"/>
      </w:pPr>
      <w:r>
        <w:lastRenderedPageBreak/>
        <w:t>c.</w:t>
      </w:r>
      <w:r>
        <w:tab/>
      </w:r>
      <w:r w:rsidR="005D326C">
        <w:t>de</w:t>
      </w:r>
      <w:r w:rsidR="00FF3FAC">
        <w:t xml:space="preserve"> </w:t>
      </w:r>
      <w:r w:rsidR="005D326C">
        <w:t>gebruiksmogelijkheden</w:t>
      </w:r>
      <w:r w:rsidR="00FF3FAC">
        <w:t xml:space="preserve"> </w:t>
      </w:r>
      <w:r w:rsidR="005D326C">
        <w:t>van</w:t>
      </w:r>
      <w:r w:rsidR="00FF3FAC">
        <w:t xml:space="preserve"> </w:t>
      </w:r>
      <w:r w:rsidR="005D326C">
        <w:t>de</w:t>
      </w:r>
      <w:r w:rsidR="00FF3FAC">
        <w:t xml:space="preserve"> </w:t>
      </w:r>
      <w:r w:rsidR="005D326C">
        <w:t>aangrenzende</w:t>
      </w:r>
      <w:r w:rsidR="00FF3FAC">
        <w:t xml:space="preserve"> </w:t>
      </w:r>
      <w:r w:rsidR="005D326C">
        <w:t>gronden.</w:t>
      </w:r>
    </w:p>
    <w:p w14:paraId="022E964E" w14:textId="1BDEBAF7" w:rsidR="00655D85" w:rsidRDefault="003876F0" w:rsidP="00107B09">
      <w:pPr>
        <w:pStyle w:val="Kop3"/>
      </w:pPr>
      <w:commentRangeStart w:id="108"/>
      <w:r>
        <w:t>Paragraaf</w:t>
      </w:r>
      <w:r w:rsidR="00FF3FAC">
        <w:t xml:space="preserve"> </w:t>
      </w:r>
      <w:r>
        <w:t>5.2.18</w:t>
      </w:r>
      <w:r>
        <w:tab/>
      </w:r>
      <w:commentRangeEnd w:id="108"/>
      <w:r w:rsidR="00B344DE">
        <w:rPr>
          <w:rStyle w:val="Verwijzingopmerking"/>
          <w:rFonts w:eastAsiaTheme="minorHAnsi" w:cstheme="minorBidi"/>
          <w:b w:val="0"/>
          <w:bCs w:val="0"/>
        </w:rPr>
        <w:commentReference w:id="108"/>
      </w:r>
      <w:r>
        <w:t>Woonruimte</w:t>
      </w:r>
      <w:r w:rsidR="00FF3FAC">
        <w:t xml:space="preserve"> </w:t>
      </w:r>
      <w:r>
        <w:t>gebruiken</w:t>
      </w:r>
    </w:p>
    <w:p w14:paraId="73545E92" w14:textId="747A882E" w:rsidR="003876F0" w:rsidRDefault="003876F0" w:rsidP="003A78EE">
      <w:pPr>
        <w:pStyle w:val="Kop6"/>
      </w:pPr>
      <w:r>
        <w:t>Artikel</w:t>
      </w:r>
      <w:r w:rsidR="00FF3FAC">
        <w:t xml:space="preserve"> </w:t>
      </w:r>
      <w:r>
        <w:t>5.124</w:t>
      </w:r>
      <w:r>
        <w:tab/>
        <w:t>Toepassingsbereik</w:t>
      </w:r>
    </w:p>
    <w:p w14:paraId="1392EAFC" w14:textId="0A78B2C3" w:rsidR="003876F0" w:rsidRDefault="005D326C" w:rsidP="005D326C">
      <w:commentRangeStart w:id="109"/>
      <w:r>
        <w:t>Deze</w:t>
      </w:r>
      <w:r w:rsidR="00FF3FAC">
        <w:t xml:space="preserve"> </w:t>
      </w:r>
      <w:r>
        <w:t>paragraaf</w:t>
      </w:r>
      <w:r w:rsidR="00FF3FAC">
        <w:t xml:space="preserve"> </w:t>
      </w:r>
      <w:commentRangeEnd w:id="109"/>
      <w:r w:rsidR="00B636A7">
        <w:rPr>
          <w:rStyle w:val="Verwijzingopmerking"/>
        </w:rPr>
        <w:commentReference w:id="109"/>
      </w:r>
      <w:r>
        <w:t>gaat</w:t>
      </w:r>
      <w:r w:rsidR="00FF3FAC">
        <w:t xml:space="preserve"> </w:t>
      </w:r>
      <w:r>
        <w:t>over</w:t>
      </w:r>
      <w:r w:rsidR="00FF3FAC">
        <w:t xml:space="preserve"> </w:t>
      </w:r>
      <w:r>
        <w:t>wonen.</w:t>
      </w:r>
    </w:p>
    <w:p w14:paraId="273C29C0" w14:textId="554FCA2C" w:rsidR="003876F0" w:rsidRDefault="003876F0" w:rsidP="003A78EE">
      <w:pPr>
        <w:pStyle w:val="Kop6"/>
      </w:pPr>
      <w:r>
        <w:t>Artikel</w:t>
      </w:r>
      <w:r w:rsidR="00FF3FAC">
        <w:t xml:space="preserve"> </w:t>
      </w:r>
      <w:r>
        <w:t>5.125</w:t>
      </w:r>
      <w:r>
        <w:tab/>
      </w:r>
      <w:commentRangeStart w:id="110"/>
      <w:r>
        <w:t>Oogmerken</w:t>
      </w:r>
      <w:commentRangeEnd w:id="110"/>
      <w:r w:rsidR="00F85024">
        <w:rPr>
          <w:rStyle w:val="Verwijzingopmerking"/>
          <w:rFonts w:eastAsiaTheme="minorHAnsi" w:cstheme="minorBidi"/>
          <w:i w:val="0"/>
          <w:iCs w:val="0"/>
        </w:rPr>
        <w:commentReference w:id="110"/>
      </w:r>
    </w:p>
    <w:p w14:paraId="3EEE2649" w14:textId="18EE576C"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57E2C04B" w14:textId="57F9F665" w:rsidR="00E13943" w:rsidRDefault="00E13943" w:rsidP="001D375D">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r w:rsidR="00FF3FAC">
        <w:t xml:space="preserve"> </w:t>
      </w:r>
      <w:r w:rsidR="00467120">
        <w:t>en</w:t>
      </w:r>
    </w:p>
    <w:p w14:paraId="509F5A31" w14:textId="079A1026" w:rsidR="003876F0" w:rsidRDefault="00E13943" w:rsidP="001D375D">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r w:rsidR="00467120">
        <w:t>.</w:t>
      </w:r>
    </w:p>
    <w:p w14:paraId="27AE00E0" w14:textId="6556DCEE" w:rsidR="003876F0" w:rsidRDefault="003876F0" w:rsidP="003A78EE">
      <w:pPr>
        <w:pStyle w:val="Kop6"/>
      </w:pPr>
      <w:r>
        <w:t>Artikel</w:t>
      </w:r>
      <w:r w:rsidR="00FF3FAC">
        <w:t xml:space="preserve"> </w:t>
      </w:r>
      <w:r>
        <w:t>5.126</w:t>
      </w:r>
      <w:r>
        <w:tab/>
      </w:r>
      <w:commentRangeStart w:id="111"/>
      <w:r>
        <w:t>Algemene</w:t>
      </w:r>
      <w:commentRangeEnd w:id="111"/>
      <w:r w:rsidR="00F85024">
        <w:rPr>
          <w:rStyle w:val="Verwijzingopmerking"/>
          <w:rFonts w:eastAsiaTheme="minorHAnsi" w:cstheme="minorBidi"/>
          <w:i w:val="0"/>
          <w:iCs w:val="0"/>
        </w:rPr>
        <w:commentReference w:id="111"/>
      </w:r>
      <w:r w:rsidR="00FF3FAC">
        <w:t xml:space="preserve"> </w:t>
      </w:r>
      <w:r>
        <w:t>regel</w:t>
      </w:r>
      <w:r w:rsidR="00FF3FAC">
        <w:t xml:space="preserve"> </w:t>
      </w:r>
      <w:r>
        <w:t>over</w:t>
      </w:r>
      <w:r w:rsidR="00FF3FAC">
        <w:t xml:space="preserve"> </w:t>
      </w:r>
      <w:r>
        <w:t>wonen</w:t>
      </w:r>
    </w:p>
    <w:p w14:paraId="230F4F37" w14:textId="7C4F606F" w:rsidR="003876F0" w:rsidRDefault="005D326C" w:rsidP="005D326C">
      <w:r>
        <w:t>In</w:t>
      </w:r>
      <w:r w:rsidR="00FF3FAC">
        <w:t xml:space="preserve"> </w:t>
      </w:r>
      <w:r>
        <w:t>een</w:t>
      </w:r>
      <w:r w:rsidR="00FF3FAC">
        <w:t xml:space="preserve"> </w:t>
      </w:r>
      <w:r>
        <w:t>woning</w:t>
      </w:r>
      <w:r w:rsidR="00FF3FAC">
        <w:t xml:space="preserve"> </w:t>
      </w:r>
      <w:r>
        <w:t>woont</w:t>
      </w:r>
      <w:r w:rsidR="00FF3FAC">
        <w:t xml:space="preserve"> </w:t>
      </w:r>
      <w:r>
        <w:t>één</w:t>
      </w:r>
      <w:r w:rsidR="00FF3FAC">
        <w:t xml:space="preserve"> </w:t>
      </w:r>
      <w:r>
        <w:t>huishouden.</w:t>
      </w:r>
    </w:p>
    <w:p w14:paraId="40A91899" w14:textId="197A7BAC" w:rsidR="003876F0" w:rsidRDefault="003876F0" w:rsidP="003A78EE">
      <w:pPr>
        <w:pStyle w:val="Kop6"/>
      </w:pPr>
      <w:r>
        <w:t>Artikel</w:t>
      </w:r>
      <w:r w:rsidR="00FF3FAC">
        <w:t xml:space="preserve"> </w:t>
      </w:r>
      <w:r>
        <w:t>5.</w:t>
      </w:r>
      <w:r w:rsidR="007C6584">
        <w:t>1021</w:t>
      </w:r>
      <w:r>
        <w:tab/>
      </w:r>
      <w:commentRangeStart w:id="112"/>
      <w:r>
        <w:t>Aanwijzing</w:t>
      </w:r>
      <w:commentRangeEnd w:id="112"/>
      <w:r w:rsidR="00F85024">
        <w:rPr>
          <w:rStyle w:val="Verwijzingopmerking"/>
          <w:rFonts w:eastAsiaTheme="minorHAnsi" w:cstheme="minorBidi"/>
          <w:i w:val="0"/>
          <w:iCs w:val="0"/>
        </w:rPr>
        <w:commentReference w:id="112"/>
      </w:r>
      <w:r w:rsidR="00FF3FAC">
        <w:t xml:space="preserve"> </w:t>
      </w:r>
      <w:r>
        <w:t>verboden</w:t>
      </w:r>
      <w:r w:rsidR="00FF3FAC">
        <w:t xml:space="preserve"> </w:t>
      </w:r>
      <w:r>
        <w:t>gevallen</w:t>
      </w:r>
    </w:p>
    <w:p w14:paraId="1E6133DA" w14:textId="355E6764" w:rsidR="005D326C" w:rsidRDefault="005D326C" w:rsidP="005D326C">
      <w:r>
        <w:t>Het</w:t>
      </w:r>
      <w:r w:rsidR="00FF3FAC">
        <w:t xml:space="preserve"> </w:t>
      </w:r>
      <w:r>
        <w:t>is</w:t>
      </w:r>
      <w:r w:rsidR="00FF3FAC">
        <w:t xml:space="preserve"> </w:t>
      </w:r>
      <w:r>
        <w:t>verboden</w:t>
      </w:r>
      <w:r w:rsidR="00FF3FAC">
        <w:t xml:space="preserve"> </w:t>
      </w:r>
      <w:r>
        <w:t>om</w:t>
      </w:r>
      <w:r w:rsidR="00FF3FAC">
        <w:t xml:space="preserve"> </w:t>
      </w:r>
      <w:r>
        <w:t>een</w:t>
      </w:r>
      <w:r w:rsidR="00FF3FAC">
        <w:t xml:space="preserve"> </w:t>
      </w:r>
      <w:commentRangeStart w:id="113"/>
      <w:r>
        <w:t>woning</w:t>
      </w:r>
      <w:r w:rsidR="00FF3FAC">
        <w:t xml:space="preserve"> </w:t>
      </w:r>
      <w:r>
        <w:t>te</w:t>
      </w:r>
      <w:r w:rsidR="00FF3FAC">
        <w:t xml:space="preserve"> </w:t>
      </w:r>
      <w:r>
        <w:t>gebruiken</w:t>
      </w:r>
      <w:commentRangeEnd w:id="113"/>
      <w:r w:rsidR="00176952">
        <w:rPr>
          <w:rStyle w:val="Verwijzingopmerking"/>
        </w:rPr>
        <w:commentReference w:id="113"/>
      </w:r>
      <w:r w:rsidR="00FF3FAC">
        <w:t xml:space="preserve"> </w:t>
      </w:r>
      <w:r>
        <w:t>voor</w:t>
      </w:r>
      <w:r w:rsidR="00FF3FAC">
        <w:t xml:space="preserve"> </w:t>
      </w:r>
      <w:r>
        <w:t>kamerverhuur.</w:t>
      </w:r>
    </w:p>
    <w:p w14:paraId="0FFF2ED4" w14:textId="0DFA5638" w:rsidR="00B9222A" w:rsidRDefault="005D326C" w:rsidP="000A41C2">
      <w:pPr>
        <w:pStyle w:val="Kop6"/>
      </w:pPr>
      <w:r>
        <w:t>Artikel</w:t>
      </w:r>
      <w:r w:rsidR="00FF3FAC">
        <w:t xml:space="preserve"> </w:t>
      </w:r>
      <w:r>
        <w:t>5</w:t>
      </w:r>
      <w:r w:rsidR="007C6584">
        <w:t>.1022</w:t>
      </w:r>
      <w:r w:rsidR="000A41C2">
        <w:tab/>
      </w:r>
      <w:commentRangeStart w:id="114"/>
      <w:r>
        <w:t>Aanwijzing</w:t>
      </w:r>
      <w:commentRangeEnd w:id="114"/>
      <w:r w:rsidR="00F85024">
        <w:rPr>
          <w:rStyle w:val="Verwijzingopmerking"/>
          <w:rFonts w:eastAsiaTheme="minorHAnsi" w:cstheme="minorBidi"/>
          <w:i w:val="0"/>
          <w:iCs w:val="0"/>
        </w:rPr>
        <w:commentReference w:id="114"/>
      </w:r>
      <w:r w:rsidR="00FF3FAC">
        <w:t xml:space="preserve"> </w:t>
      </w:r>
      <w:r>
        <w:t>vergunningplichtige</w:t>
      </w:r>
      <w:r w:rsidR="00FF3FAC">
        <w:t xml:space="preserve"> </w:t>
      </w:r>
      <w:r>
        <w:t>gevallen</w:t>
      </w:r>
    </w:p>
    <w:p w14:paraId="578DCB6A" w14:textId="201220EC" w:rsidR="005D326C"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r>
        <w:t>een</w:t>
      </w:r>
      <w:r w:rsidR="00FF3FAC">
        <w:t xml:space="preserve"> </w:t>
      </w:r>
      <w:r>
        <w:t>bijbehorend</w:t>
      </w:r>
      <w:r w:rsidR="00FF3FAC">
        <w:t xml:space="preserve"> </w:t>
      </w:r>
      <w:r>
        <w:t>bouwwerk</w:t>
      </w:r>
      <w:r w:rsidR="00FF3FAC">
        <w:t xml:space="preserve"> </w:t>
      </w:r>
      <w:r>
        <w:t>bij</w:t>
      </w:r>
      <w:r w:rsidR="00FF3FAC">
        <w:t xml:space="preserve"> </w:t>
      </w:r>
      <w:r>
        <w:t>een</w:t>
      </w:r>
      <w:r w:rsidR="00FF3FAC">
        <w:t xml:space="preserve"> </w:t>
      </w:r>
      <w:r>
        <w:t>woning</w:t>
      </w:r>
      <w:r w:rsidR="00FF3FAC">
        <w:t xml:space="preserve"> </w:t>
      </w:r>
      <w:r>
        <w:t>als</w:t>
      </w:r>
      <w:r w:rsidR="00FF3FAC">
        <w:t xml:space="preserve"> </w:t>
      </w:r>
      <w:r>
        <w:t>huisvesting</w:t>
      </w:r>
      <w:r w:rsidR="00FF3FAC">
        <w:t xml:space="preserve"> </w:t>
      </w:r>
      <w:r>
        <w:t>voor</w:t>
      </w:r>
      <w:r w:rsidR="00FF3FAC">
        <w:t xml:space="preserve"> </w:t>
      </w:r>
      <w:r>
        <w:t>mantelzorg</w:t>
      </w:r>
      <w:r w:rsidR="00FF3FAC">
        <w:t xml:space="preserve"> </w:t>
      </w:r>
      <w:r>
        <w:t>te</w:t>
      </w:r>
      <w:r w:rsidR="00FF3FAC">
        <w:t xml:space="preserve"> </w:t>
      </w:r>
      <w:commentRangeStart w:id="115"/>
      <w:r>
        <w:t>gebruiken</w:t>
      </w:r>
      <w:commentRangeEnd w:id="115"/>
      <w:r w:rsidR="0003139F">
        <w:rPr>
          <w:rStyle w:val="Verwijzingopmerking"/>
        </w:rPr>
        <w:commentReference w:id="115"/>
      </w:r>
      <w:r>
        <w:t>.</w:t>
      </w:r>
    </w:p>
    <w:p w14:paraId="5D2B1638" w14:textId="509901BC" w:rsidR="003876F0" w:rsidRDefault="003876F0" w:rsidP="003A78EE">
      <w:pPr>
        <w:pStyle w:val="Kop6"/>
      </w:pPr>
      <w:r>
        <w:t>Artikel</w:t>
      </w:r>
      <w:r w:rsidR="00FF3FAC">
        <w:t xml:space="preserve"> </w:t>
      </w:r>
      <w:r>
        <w:t>5.</w:t>
      </w:r>
      <w:r w:rsidR="007C6584">
        <w:t>1023</w:t>
      </w:r>
      <w:r>
        <w:tab/>
      </w:r>
      <w:commentRangeStart w:id="116"/>
      <w:r>
        <w:t>Bijzondere</w:t>
      </w:r>
      <w:commentRangeEnd w:id="116"/>
      <w:r w:rsidR="00F85024">
        <w:rPr>
          <w:rStyle w:val="Verwijzingopmerking"/>
          <w:rFonts w:eastAsiaTheme="minorHAnsi" w:cstheme="minorBidi"/>
          <w:i w:val="0"/>
          <w:iCs w:val="0"/>
        </w:rPr>
        <w:commentReference w:id="116"/>
      </w:r>
      <w:r w:rsidR="00FF3FAC">
        <w:t xml:space="preserve"> </w:t>
      </w:r>
      <w:r>
        <w:t>aanvraagvereisten</w:t>
      </w:r>
      <w:r w:rsidR="00FF3FAC">
        <w:t xml:space="preserve"> </w:t>
      </w:r>
      <w:r>
        <w:t>omgevingsvergunning</w:t>
      </w:r>
      <w:r w:rsidR="00FF3FAC">
        <w:t xml:space="preserve"> </w:t>
      </w:r>
      <w:r>
        <w:t>mantelzorg</w:t>
      </w:r>
    </w:p>
    <w:p w14:paraId="120F488C" w14:textId="08727FE9" w:rsidR="00E13943" w:rsidRDefault="005D326C" w:rsidP="005D326C">
      <w:r>
        <w:t>Bij</w:t>
      </w:r>
      <w:r w:rsidR="00FF3FAC">
        <w:t xml:space="preserve"> </w:t>
      </w:r>
      <w:r>
        <w:t>de</w:t>
      </w:r>
      <w:r w:rsidR="00FF3FAC">
        <w:t xml:space="preserve"> </w:t>
      </w:r>
      <w:r>
        <w:t>aanvraag</w:t>
      </w:r>
      <w:r w:rsidR="00FF3FAC">
        <w:t xml:space="preserve"> </w:t>
      </w:r>
      <w:r>
        <w:t>voor</w:t>
      </w:r>
      <w:r w:rsidR="00FF3FAC">
        <w:t xml:space="preserve"> </w:t>
      </w:r>
      <w:r>
        <w:t>de</w:t>
      </w:r>
      <w:r w:rsidR="00FF3FAC">
        <w:t xml:space="preserve"> </w:t>
      </w:r>
      <w:r>
        <w:t>omgevingsvergunning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75F79AA6" w14:textId="5FD5709A" w:rsidR="00E13943" w:rsidRDefault="00E13943" w:rsidP="001D375D">
      <w:pPr>
        <w:pStyle w:val="Opsommingmetnummering"/>
      </w:pPr>
      <w:r>
        <w:t>a.</w:t>
      </w:r>
      <w:r>
        <w:tab/>
      </w:r>
      <w:r w:rsidR="005D326C">
        <w:t>een</w:t>
      </w:r>
      <w:r w:rsidR="00FF3FAC">
        <w:t xml:space="preserve"> </w:t>
      </w:r>
      <w:r w:rsidR="005D326C">
        <w:t>opgave</w:t>
      </w:r>
      <w:r w:rsidR="00FF3FAC">
        <w:t xml:space="preserve"> </w:t>
      </w:r>
      <w:r w:rsidR="005D326C">
        <w:t>van</w:t>
      </w:r>
      <w:r w:rsidR="00FF3FAC">
        <w:t xml:space="preserve"> </w:t>
      </w:r>
      <w:r w:rsidR="005D326C">
        <w:t>de</w:t>
      </w:r>
      <w:r w:rsidR="00FF3FAC">
        <w:t xml:space="preserve"> </w:t>
      </w:r>
      <w:r w:rsidR="005D326C">
        <w:t>bruto</w:t>
      </w:r>
      <w:r w:rsidR="00FF3FAC">
        <w:t xml:space="preserve"> </w:t>
      </w:r>
      <w:r w:rsidR="005D326C">
        <w:t>inhoud</w:t>
      </w:r>
      <w:r w:rsidR="00FF3FAC">
        <w:t xml:space="preserve"> </w:t>
      </w:r>
      <w:r w:rsidR="005D326C">
        <w:t>in</w:t>
      </w:r>
      <w:r w:rsidR="00FF3FAC">
        <w:t xml:space="preserve"> </w:t>
      </w:r>
      <w:r w:rsidR="005D326C">
        <w:t>m³</w:t>
      </w:r>
      <w:r w:rsidR="00FF3FAC">
        <w:t xml:space="preserve"> </w:t>
      </w:r>
      <w:r w:rsidR="005D326C">
        <w:t>en</w:t>
      </w:r>
      <w:r w:rsidR="00FF3FAC">
        <w:t xml:space="preserve"> </w:t>
      </w:r>
      <w:r w:rsidR="005D326C">
        <w:t>de</w:t>
      </w:r>
      <w:r w:rsidR="00FF3FAC">
        <w:t xml:space="preserve"> </w:t>
      </w:r>
      <w:r w:rsidR="005D326C">
        <w:t>bruto</w:t>
      </w:r>
      <w:r w:rsidR="00FF3FAC">
        <w:t xml:space="preserve"> </w:t>
      </w:r>
      <w:r w:rsidR="005D326C">
        <w:t>vloeroppervlakte</w:t>
      </w:r>
      <w:r w:rsidR="00FF3FAC">
        <w:t xml:space="preserve"> </w:t>
      </w:r>
      <w:r w:rsidR="005D326C">
        <w:t>in</w:t>
      </w:r>
      <w:r w:rsidR="00FF3FAC">
        <w:t xml:space="preserve"> </w:t>
      </w:r>
      <w:r w:rsidR="005D326C">
        <w:t>m³</w:t>
      </w:r>
      <w:r w:rsidR="00FF3FAC">
        <w:t xml:space="preserve"> </w:t>
      </w:r>
      <w:r w:rsidR="005D326C">
        <w:t>van</w:t>
      </w:r>
      <w:r w:rsidR="00FF3FAC">
        <w:t xml:space="preserve"> </w:t>
      </w:r>
      <w:r w:rsidR="005D326C">
        <w:t>het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dat</w:t>
      </w:r>
      <w:r w:rsidR="00FF3FAC">
        <w:t xml:space="preserve"> </w:t>
      </w:r>
      <w:r w:rsidR="005D326C">
        <w:t>gebruikt</w:t>
      </w:r>
      <w:r w:rsidR="00FF3FAC">
        <w:t xml:space="preserve"> </w:t>
      </w:r>
      <w:r w:rsidR="005D326C">
        <w:t>gaat</w:t>
      </w:r>
      <w:r w:rsidR="00FF3FAC">
        <w:t xml:space="preserve"> </w:t>
      </w:r>
      <w:r w:rsidR="005D326C">
        <w:t>worden</w:t>
      </w:r>
      <w:r w:rsidR="00FF3FAC">
        <w:t xml:space="preserve"> </w:t>
      </w:r>
      <w:r w:rsidR="005D326C">
        <w:t>voor</w:t>
      </w:r>
      <w:r w:rsidR="00FF3FAC">
        <w:t xml:space="preserve"> </w:t>
      </w:r>
      <w:r w:rsidR="005D326C">
        <w:t>huisvesting</w:t>
      </w:r>
      <w:r w:rsidR="00FF3FAC">
        <w:t xml:space="preserve"> </w:t>
      </w:r>
      <w:r w:rsidR="005D326C">
        <w:t>voor</w:t>
      </w:r>
      <w:r w:rsidR="00FF3FAC">
        <w:t xml:space="preserve"> </w:t>
      </w:r>
      <w:r w:rsidR="005D326C">
        <w:t>mantelzorg;</w:t>
      </w:r>
      <w:r w:rsidR="00FF3FAC">
        <w:t xml:space="preserve"> </w:t>
      </w:r>
      <w:r w:rsidR="005D326C">
        <w:t>en</w:t>
      </w:r>
    </w:p>
    <w:p w14:paraId="0AA7354C" w14:textId="56B5350F" w:rsidR="003876F0" w:rsidRDefault="00E13943" w:rsidP="001D375D">
      <w:pPr>
        <w:pStyle w:val="Opsommingmetnummering"/>
      </w:pPr>
      <w:r>
        <w:t>b.</w:t>
      </w:r>
      <w:r>
        <w:tab/>
      </w:r>
      <w:r w:rsidR="005D326C">
        <w:t>de</w:t>
      </w:r>
      <w:r w:rsidR="00FF3FAC">
        <w:t xml:space="preserve"> </w:t>
      </w:r>
      <w:r w:rsidR="005D326C">
        <w:t>locatie</w:t>
      </w:r>
      <w:r w:rsidR="00FF3FAC">
        <w:t xml:space="preserve"> </w:t>
      </w:r>
      <w:r w:rsidR="005D326C">
        <w:t>van</w:t>
      </w:r>
      <w:r w:rsidR="00FF3FAC">
        <w:t xml:space="preserve"> </w:t>
      </w:r>
      <w:r w:rsidR="005D326C">
        <w:t>het</w:t>
      </w:r>
      <w:r w:rsidR="00FF3FAC">
        <w:t xml:space="preserve"> </w:t>
      </w:r>
      <w:r w:rsidR="005D326C">
        <w:t>bijbehorende</w:t>
      </w:r>
      <w:r w:rsidR="00FF3FAC">
        <w:t xml:space="preserve"> </w:t>
      </w:r>
      <w:r w:rsidR="005D326C">
        <w:t>bouwwerk.</w:t>
      </w:r>
    </w:p>
    <w:p w14:paraId="4CC2C369" w14:textId="09C945D3" w:rsidR="003876F0" w:rsidRDefault="003876F0" w:rsidP="003A78EE">
      <w:pPr>
        <w:pStyle w:val="Kop6"/>
      </w:pPr>
      <w:r>
        <w:t>Artikel</w:t>
      </w:r>
      <w:r w:rsidR="00FF3FAC">
        <w:t xml:space="preserve"> </w:t>
      </w:r>
      <w:r>
        <w:t>5.</w:t>
      </w:r>
      <w:r w:rsidR="007C6584">
        <w:t>1024</w:t>
      </w:r>
      <w:r>
        <w:tab/>
      </w:r>
      <w:commentRangeStart w:id="117"/>
      <w:r>
        <w:t>Beoordelingsregels</w:t>
      </w:r>
      <w:commentRangeEnd w:id="117"/>
      <w:r w:rsidR="00F85024">
        <w:rPr>
          <w:rStyle w:val="Verwijzingopmerking"/>
          <w:rFonts w:eastAsiaTheme="minorHAnsi" w:cstheme="minorBidi"/>
          <w:i w:val="0"/>
          <w:iCs w:val="0"/>
        </w:rPr>
        <w:commentReference w:id="117"/>
      </w:r>
      <w:r w:rsidR="00FF3FAC">
        <w:t xml:space="preserve"> </w:t>
      </w:r>
      <w:r>
        <w:t>omgevingsvergunning</w:t>
      </w:r>
      <w:r w:rsidR="00FF3FAC">
        <w:t xml:space="preserve"> </w:t>
      </w:r>
      <w:r>
        <w:t>mantelzorg</w:t>
      </w:r>
    </w:p>
    <w:p w14:paraId="26BBFA44" w14:textId="1356A82D" w:rsidR="00E13943" w:rsidRDefault="005D326C" w:rsidP="005D326C">
      <w:r>
        <w:t>De</w:t>
      </w:r>
      <w:r w:rsidR="00FF3FAC">
        <w:t xml:space="preserve"> </w:t>
      </w:r>
      <w:r>
        <w:t>omgevingsvergunning</w:t>
      </w:r>
      <w:r w:rsidR="00FF3FAC">
        <w:t xml:space="preserve"> </w:t>
      </w:r>
      <w:r>
        <w:t>wordt</w:t>
      </w:r>
      <w:r w:rsidR="00FF3FAC">
        <w:t xml:space="preserve"> </w:t>
      </w:r>
      <w:r>
        <w:t>alleen</w:t>
      </w:r>
      <w:r w:rsidR="00FF3FAC">
        <w:t xml:space="preserve"> </w:t>
      </w:r>
      <w:r>
        <w:t>verleend</w:t>
      </w:r>
      <w:r w:rsidR="00FF3FAC">
        <w:t xml:space="preserve"> </w:t>
      </w:r>
      <w:r>
        <w:t>als:</w:t>
      </w:r>
    </w:p>
    <w:p w14:paraId="0E444511" w14:textId="2531CC41" w:rsidR="00E13943" w:rsidRDefault="00E13943" w:rsidP="001D375D">
      <w:pPr>
        <w:pStyle w:val="Opsommingmetnummering"/>
      </w:pPr>
      <w:r>
        <w:t>a.</w:t>
      </w:r>
      <w:r>
        <w:tab/>
      </w:r>
      <w:r w:rsidR="005D326C">
        <w:t>maximaal</w:t>
      </w:r>
      <w:r w:rsidR="00FF3FAC">
        <w:t xml:space="preserve"> </w:t>
      </w:r>
      <w:r w:rsidR="005D326C">
        <w:t>30</w:t>
      </w:r>
      <w:r w:rsidR="00FF3FAC">
        <w:t xml:space="preserve"> </w:t>
      </w:r>
      <w:r w:rsidR="005D326C">
        <w:t>m</w:t>
      </w:r>
      <w:r w:rsidR="005D22B8" w:rsidRPr="005D22B8">
        <w:rPr>
          <w:vertAlign w:val="superscript"/>
        </w:rPr>
        <w:t>2</w:t>
      </w:r>
      <w:r w:rsidR="00FF3FAC">
        <w:t xml:space="preserve"> </w:t>
      </w:r>
      <w:r w:rsidR="005D326C">
        <w:t>van</w:t>
      </w:r>
      <w:r w:rsidR="00FF3FAC">
        <w:t xml:space="preserve"> </w:t>
      </w:r>
      <w:r w:rsidR="005D326C">
        <w:t>het</w:t>
      </w:r>
      <w:r w:rsidR="00FF3FAC">
        <w:t xml:space="preserve"> </w:t>
      </w:r>
      <w:r w:rsidR="005D326C">
        <w:t>bijbehorende</w:t>
      </w:r>
      <w:r w:rsidR="00FF3FAC">
        <w:t xml:space="preserve"> </w:t>
      </w:r>
      <w:r w:rsidR="005D326C">
        <w:t>bouwwerk</w:t>
      </w:r>
      <w:r w:rsidR="00FF3FAC">
        <w:t xml:space="preserve"> </w:t>
      </w:r>
      <w:r w:rsidR="005D326C">
        <w:t>voor</w:t>
      </w:r>
      <w:r w:rsidR="00FF3FAC">
        <w:t xml:space="preserve"> </w:t>
      </w:r>
      <w:r w:rsidR="005D326C">
        <w:t>mantelzorg</w:t>
      </w:r>
      <w:r w:rsidR="00FF3FAC">
        <w:t xml:space="preserve"> </w:t>
      </w:r>
      <w:r w:rsidR="005D326C">
        <w:t>wordt</w:t>
      </w:r>
      <w:r w:rsidR="00FF3FAC">
        <w:t xml:space="preserve"> </w:t>
      </w:r>
      <w:r w:rsidR="005D326C">
        <w:t>gebruikt;</w:t>
      </w:r>
      <w:r w:rsidR="00FF3FAC">
        <w:t xml:space="preserve"> </w:t>
      </w:r>
      <w:r w:rsidR="005D326C">
        <w:t>en</w:t>
      </w:r>
    </w:p>
    <w:p w14:paraId="734197F6" w14:textId="476BB453" w:rsidR="00DC3EF0" w:rsidRDefault="00E13943" w:rsidP="001D375D">
      <w:pPr>
        <w:pStyle w:val="Opsommingmetnummering"/>
      </w:pPr>
      <w:r>
        <w:t>b.</w:t>
      </w:r>
      <w:r>
        <w:tab/>
      </w:r>
      <w:r w:rsidR="005D326C">
        <w:t>er</w:t>
      </w:r>
      <w:r w:rsidR="00FF3FAC">
        <w:t xml:space="preserve"> </w:t>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geen</w:t>
      </w:r>
      <w:r w:rsidR="00FF3FAC">
        <w:t xml:space="preserve"> </w:t>
      </w:r>
      <w:r w:rsidR="005D326C">
        <w:t>onevenredige</w:t>
      </w:r>
      <w:r w:rsidR="00FF3FAC">
        <w:t xml:space="preserve"> </w:t>
      </w:r>
      <w:r w:rsidR="005D326C">
        <w:t>aantasting</w:t>
      </w:r>
      <w:r w:rsidR="00FF3FAC">
        <w:t xml:space="preserve"> </w:t>
      </w:r>
      <w:r w:rsidR="005D326C">
        <w:t>plaatsvindt</w:t>
      </w:r>
      <w:r w:rsidR="00FF3FAC">
        <w:t xml:space="preserve"> </w:t>
      </w:r>
      <w:r w:rsidR="005D326C">
        <w:t>van:</w:t>
      </w:r>
    </w:p>
    <w:p w14:paraId="113A637B" w14:textId="78018B65" w:rsidR="00DC3EF0" w:rsidRDefault="00DC3EF0" w:rsidP="00DC3EF0">
      <w:pPr>
        <w:pStyle w:val="Opsommingmetnummering"/>
        <w:ind w:left="850"/>
      </w:pPr>
      <w:r>
        <w:t>1.</w:t>
      </w:r>
      <w:r>
        <w:tab/>
      </w:r>
      <w:r w:rsidR="005D326C">
        <w:t>de</w:t>
      </w:r>
      <w:r w:rsidR="00FF3FAC">
        <w:t xml:space="preserve"> </w:t>
      </w:r>
      <w:r w:rsidR="005D326C">
        <w:t>bedrijfsvoering</w:t>
      </w:r>
      <w:r w:rsidR="00FF3FAC">
        <w:t xml:space="preserve"> </w:t>
      </w:r>
      <w:r w:rsidR="005D326C">
        <w:t>en</w:t>
      </w:r>
      <w:r w:rsidR="00FF3FAC">
        <w:t xml:space="preserve"> </w:t>
      </w:r>
      <w:r w:rsidR="005D326C">
        <w:t>ontwikkelingsmogelijkheden</w:t>
      </w:r>
      <w:r w:rsidR="00FF3FAC">
        <w:t xml:space="preserve"> </w:t>
      </w:r>
      <w:r w:rsidR="005D326C">
        <w:t>voor</w:t>
      </w:r>
      <w:r w:rsidR="00FF3FAC">
        <w:t xml:space="preserve"> </w:t>
      </w:r>
      <w:r w:rsidR="005D326C">
        <w:t>omliggende</w:t>
      </w:r>
      <w:r w:rsidR="00FF3FAC">
        <w:t xml:space="preserve"> </w:t>
      </w:r>
      <w:r w:rsidR="005D326C">
        <w:t>bedrijven;</w:t>
      </w:r>
      <w:r w:rsidR="00FF3FAC">
        <w:t xml:space="preserve"> </w:t>
      </w:r>
      <w:r w:rsidR="005D326C">
        <w:t>en</w:t>
      </w:r>
    </w:p>
    <w:p w14:paraId="5C7DB8FB" w14:textId="0B2F48BD" w:rsidR="003876F0" w:rsidRDefault="00DC3EF0" w:rsidP="00DC3EF0">
      <w:pPr>
        <w:pStyle w:val="Opsommingmetnummering"/>
        <w:ind w:left="850"/>
      </w:pPr>
      <w:r>
        <w:t>2.</w:t>
      </w:r>
      <w:r>
        <w:tab/>
      </w:r>
      <w:r w:rsidR="005D326C">
        <w:t>het</w:t>
      </w:r>
      <w:r w:rsidR="00FF3FAC">
        <w:t xml:space="preserve"> </w:t>
      </w:r>
      <w:r w:rsidR="005D326C">
        <w:t>woon-</w:t>
      </w:r>
      <w:r w:rsidR="00FF3FAC">
        <w:t xml:space="preserve"> </w:t>
      </w:r>
      <w:r w:rsidR="005D326C">
        <w:t>en</w:t>
      </w:r>
      <w:r w:rsidR="00FF3FAC">
        <w:t xml:space="preserve"> </w:t>
      </w:r>
      <w:r w:rsidR="005D326C">
        <w:t>leefklimaat</w:t>
      </w:r>
      <w:r w:rsidR="00FF3FAC">
        <w:t xml:space="preserve"> </w:t>
      </w:r>
      <w:r w:rsidR="005D326C">
        <w:t>ter</w:t>
      </w:r>
      <w:r w:rsidR="00FF3FAC">
        <w:t xml:space="preserve"> </w:t>
      </w:r>
      <w:r w:rsidR="005D326C">
        <w:t>plaatse</w:t>
      </w:r>
      <w:r w:rsidR="00FF3FAC">
        <w:t xml:space="preserve"> </w:t>
      </w:r>
      <w:r w:rsidR="005D326C">
        <w:t>van</w:t>
      </w:r>
      <w:r w:rsidR="00FF3FAC">
        <w:t xml:space="preserve"> </w:t>
      </w:r>
      <w:r w:rsidR="005D326C">
        <w:t>omliggende</w:t>
      </w:r>
      <w:r w:rsidR="00FF3FAC">
        <w:t xml:space="preserve"> </w:t>
      </w:r>
      <w:r w:rsidR="005D326C">
        <w:t>gronden.</w:t>
      </w:r>
    </w:p>
    <w:p w14:paraId="3F744D6C" w14:textId="62BF5D58" w:rsidR="003876F0" w:rsidRDefault="003876F0" w:rsidP="00107B09">
      <w:pPr>
        <w:pStyle w:val="Kop3"/>
      </w:pPr>
      <w:commentRangeStart w:id="118"/>
      <w:r>
        <w:t>Paragraaf</w:t>
      </w:r>
      <w:r w:rsidR="00FF3FAC">
        <w:t xml:space="preserve"> </w:t>
      </w:r>
      <w:r>
        <w:t>5.2.19</w:t>
      </w:r>
      <w:commentRangeEnd w:id="118"/>
      <w:r w:rsidR="00B344DE">
        <w:rPr>
          <w:rStyle w:val="Verwijzingopmerking"/>
          <w:rFonts w:eastAsiaTheme="minorHAnsi" w:cstheme="minorBidi"/>
          <w:b w:val="0"/>
          <w:bCs w:val="0"/>
        </w:rPr>
        <w:commentReference w:id="118"/>
      </w:r>
      <w:r>
        <w:tab/>
        <w:t>Beroep</w:t>
      </w:r>
      <w:r w:rsidR="00FF3FAC">
        <w:t xml:space="preserve"> </w:t>
      </w:r>
      <w:r>
        <w:t>of</w:t>
      </w:r>
      <w:r w:rsidR="00FF3FAC">
        <w:t xml:space="preserve"> </w:t>
      </w:r>
      <w:r>
        <w:t>bedrijf</w:t>
      </w:r>
      <w:r w:rsidR="00FF3FAC">
        <w:t xml:space="preserve"> </w:t>
      </w:r>
      <w:r>
        <w:t>aan</w:t>
      </w:r>
      <w:r w:rsidR="00FF3FAC">
        <w:t xml:space="preserve"> </w:t>
      </w:r>
      <w:r>
        <w:t>huis</w:t>
      </w:r>
      <w:r w:rsidR="00FF3FAC">
        <w:t xml:space="preserve"> </w:t>
      </w:r>
      <w:r>
        <w:t>uitoefenen</w:t>
      </w:r>
    </w:p>
    <w:p w14:paraId="706629F5" w14:textId="08C2889E" w:rsidR="003876F0" w:rsidRDefault="003876F0" w:rsidP="003A78EE">
      <w:pPr>
        <w:pStyle w:val="Kop6"/>
      </w:pPr>
      <w:r>
        <w:t>Artikel</w:t>
      </w:r>
      <w:r w:rsidR="00FF3FAC">
        <w:t xml:space="preserve"> </w:t>
      </w:r>
      <w:r>
        <w:t>5.127</w:t>
      </w:r>
      <w:r>
        <w:tab/>
        <w:t>Toepassingsbereik</w:t>
      </w:r>
    </w:p>
    <w:p w14:paraId="529598F0" w14:textId="60934439" w:rsidR="003876F0" w:rsidRDefault="005D326C" w:rsidP="005D326C">
      <w:commentRangeStart w:id="119"/>
      <w:r>
        <w:t>Deze</w:t>
      </w:r>
      <w:r w:rsidR="00FF3FAC">
        <w:t xml:space="preserve"> </w:t>
      </w:r>
      <w:r>
        <w:t>paragraaf</w:t>
      </w:r>
      <w:r w:rsidR="00FF3FAC">
        <w:t xml:space="preserve"> </w:t>
      </w:r>
      <w:commentRangeEnd w:id="119"/>
      <w:r w:rsidR="00933705">
        <w:rPr>
          <w:rStyle w:val="Verwijzingopmerking"/>
        </w:rPr>
        <w:commentReference w:id="119"/>
      </w:r>
      <w:r>
        <w:t>gaat</w:t>
      </w:r>
      <w:r w:rsidR="00FF3FAC">
        <w:t xml:space="preserve"> </w:t>
      </w:r>
      <w:r>
        <w:t>over</w:t>
      </w:r>
      <w:r w:rsidR="00FF3FAC">
        <w:t xml:space="preserve"> </w:t>
      </w:r>
      <w:r>
        <w:t>het</w:t>
      </w:r>
      <w:r w:rsidR="00FF3FAC">
        <w:t xml:space="preserve"> </w:t>
      </w:r>
      <w:r>
        <w:t>uitoefenen</w:t>
      </w:r>
      <w:r w:rsidR="00FF3FAC">
        <w:t xml:space="preserve"> </w:t>
      </w:r>
      <w:r>
        <w:t>van</w:t>
      </w:r>
      <w:r w:rsidR="00FF3FAC">
        <w:t xml:space="preserve"> </w:t>
      </w:r>
      <w:r>
        <w:t>een</w:t>
      </w:r>
      <w:r w:rsidR="00FF3FAC">
        <w:t xml:space="preserve"> </w:t>
      </w:r>
      <w:r>
        <w:t>beroep</w:t>
      </w:r>
      <w:r w:rsidR="00FF3FAC">
        <w:t xml:space="preserve"> </w:t>
      </w:r>
      <w:r>
        <w:t>of</w:t>
      </w:r>
      <w:r w:rsidR="00FF3FAC">
        <w:t xml:space="preserve"> </w:t>
      </w:r>
      <w:r>
        <w:t>bedrijf</w:t>
      </w:r>
      <w:r w:rsidR="00FF3FAC">
        <w:t xml:space="preserve"> </w:t>
      </w:r>
      <w:r>
        <w:t>aan</w:t>
      </w:r>
      <w:r w:rsidR="00FF3FAC">
        <w:t xml:space="preserve"> </w:t>
      </w:r>
      <w:r>
        <w:t>huis.</w:t>
      </w:r>
    </w:p>
    <w:p w14:paraId="6EB647DE" w14:textId="6CDA87BF" w:rsidR="003876F0" w:rsidRDefault="003876F0" w:rsidP="003A78EE">
      <w:pPr>
        <w:pStyle w:val="Kop6"/>
      </w:pPr>
      <w:r>
        <w:t>Artikel</w:t>
      </w:r>
      <w:r w:rsidR="00FF3FAC">
        <w:t xml:space="preserve"> </w:t>
      </w:r>
      <w:r>
        <w:t>5.128</w:t>
      </w:r>
      <w:r>
        <w:tab/>
      </w:r>
      <w:commentRangeStart w:id="120"/>
      <w:r>
        <w:t>Oogmerken</w:t>
      </w:r>
      <w:commentRangeEnd w:id="120"/>
      <w:r w:rsidR="00F85024">
        <w:rPr>
          <w:rStyle w:val="Verwijzingopmerking"/>
          <w:rFonts w:eastAsiaTheme="minorHAnsi" w:cstheme="minorBidi"/>
          <w:i w:val="0"/>
          <w:iCs w:val="0"/>
        </w:rPr>
        <w:commentReference w:id="120"/>
      </w:r>
    </w:p>
    <w:p w14:paraId="3A5915ED" w14:textId="6CF0D509"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67BF1550" w14:textId="32E3A407" w:rsidR="00E13943" w:rsidRDefault="00E13943" w:rsidP="001D375D">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p>
    <w:p w14:paraId="3FB0B1C4" w14:textId="54A87919" w:rsidR="00E13943" w:rsidRDefault="00E13943" w:rsidP="001D375D">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r w:rsidR="00FF3FAC">
        <w:t xml:space="preserve"> </w:t>
      </w:r>
      <w:r w:rsidR="005D326C">
        <w:t>en</w:t>
      </w:r>
    </w:p>
    <w:p w14:paraId="1F8E90FA" w14:textId="1C8A3D29" w:rsidR="003876F0" w:rsidRDefault="00E13943" w:rsidP="001D375D">
      <w:pPr>
        <w:pStyle w:val="Opsommingmetnummering"/>
      </w:pPr>
      <w:r>
        <w:t>c.</w:t>
      </w:r>
      <w:r>
        <w:tab/>
      </w:r>
      <w:r w:rsidR="005D326C">
        <w:t>ruimte</w:t>
      </w:r>
      <w:r w:rsidR="00FF3FAC">
        <w:t xml:space="preserve"> </w:t>
      </w:r>
      <w:r w:rsidR="005D326C">
        <w:t>bieden</w:t>
      </w:r>
      <w:r w:rsidR="00FF3FAC">
        <w:t xml:space="preserve"> </w:t>
      </w:r>
      <w:r w:rsidR="005D326C">
        <w:t>aan</w:t>
      </w:r>
      <w:r w:rsidR="00FF3FAC">
        <w:t xml:space="preserve"> </w:t>
      </w:r>
      <w:r w:rsidR="005D326C">
        <w:t>economische</w:t>
      </w:r>
      <w:r w:rsidR="00FF3FAC">
        <w:t xml:space="preserve"> </w:t>
      </w:r>
      <w:r w:rsidR="005D326C">
        <w:t>activiteiten.</w:t>
      </w:r>
    </w:p>
    <w:p w14:paraId="2957F3FC" w14:textId="56788F71" w:rsidR="003876F0" w:rsidRDefault="003876F0" w:rsidP="003A78EE">
      <w:pPr>
        <w:pStyle w:val="Kop6"/>
      </w:pPr>
      <w:r>
        <w:lastRenderedPageBreak/>
        <w:t>Artikel</w:t>
      </w:r>
      <w:r w:rsidR="00FF3FAC">
        <w:t xml:space="preserve"> </w:t>
      </w:r>
      <w:r>
        <w:t>5.129</w:t>
      </w:r>
      <w:r>
        <w:tab/>
      </w:r>
      <w:commentRangeStart w:id="121"/>
      <w:r>
        <w:t>Algemene</w:t>
      </w:r>
      <w:commentRangeEnd w:id="121"/>
      <w:r w:rsidR="00F85024">
        <w:rPr>
          <w:rStyle w:val="Verwijzingopmerking"/>
          <w:rFonts w:eastAsiaTheme="minorHAnsi" w:cstheme="minorBidi"/>
          <w:i w:val="0"/>
          <w:iCs w:val="0"/>
        </w:rPr>
        <w:commentReference w:id="121"/>
      </w:r>
      <w:r w:rsidR="00FF3FAC">
        <w:t xml:space="preserve"> </w:t>
      </w:r>
      <w:r>
        <w:t>regels</w:t>
      </w:r>
      <w:r w:rsidR="00FF3FAC">
        <w:t xml:space="preserve"> </w:t>
      </w:r>
      <w:r>
        <w:t>uitoefenen</w:t>
      </w:r>
      <w:r w:rsidR="00FF3FAC">
        <w:t xml:space="preserve"> </w:t>
      </w:r>
      <w:r>
        <w:t>beroep</w:t>
      </w:r>
      <w:r w:rsidR="00FF3FAC">
        <w:t xml:space="preserve"> </w:t>
      </w:r>
      <w:r>
        <w:t>of</w:t>
      </w:r>
      <w:r w:rsidR="00FF3FAC">
        <w:t xml:space="preserve"> </w:t>
      </w:r>
      <w:r>
        <w:t>bedrijf</w:t>
      </w:r>
      <w:r w:rsidR="00FF3FAC">
        <w:t xml:space="preserve"> </w:t>
      </w:r>
      <w:r>
        <w:t>aan</w:t>
      </w:r>
      <w:r w:rsidR="00FF3FAC">
        <w:t xml:space="preserve"> </w:t>
      </w:r>
      <w:r>
        <w:t>huis</w:t>
      </w:r>
    </w:p>
    <w:p w14:paraId="71E6C619" w14:textId="02CD83FA" w:rsidR="003876F0" w:rsidRDefault="005D326C" w:rsidP="005D326C">
      <w:r>
        <w:t>Het</w:t>
      </w:r>
      <w:r w:rsidR="00FF3FAC">
        <w:t xml:space="preserve"> </w:t>
      </w:r>
      <w:r>
        <w:t>beroep</w:t>
      </w:r>
      <w:r w:rsidR="00FF3FAC">
        <w:t xml:space="preserve"> </w:t>
      </w:r>
      <w:r>
        <w:t>of</w:t>
      </w:r>
      <w:r w:rsidR="00FF3FAC">
        <w:t xml:space="preserve"> </w:t>
      </w:r>
      <w:r>
        <w:t>bedrijf</w:t>
      </w:r>
      <w:r w:rsidR="00FF3FAC">
        <w:t xml:space="preserve"> </w:t>
      </w:r>
      <w:r>
        <w:t>aan</w:t>
      </w:r>
      <w:r w:rsidR="00FF3FAC">
        <w:t xml:space="preserve"> </w:t>
      </w:r>
      <w:r>
        <w:t>huis</w:t>
      </w:r>
      <w:r w:rsidR="00FF3FAC">
        <w:t xml:space="preserve"> </w:t>
      </w:r>
      <w:r>
        <w:t>wordt</w:t>
      </w:r>
      <w:r w:rsidR="00FF3FAC">
        <w:t xml:space="preserve"> </w:t>
      </w:r>
      <w:r>
        <w:t>in</w:t>
      </w:r>
      <w:r w:rsidR="00FF3FAC">
        <w:t xml:space="preserve"> </w:t>
      </w:r>
      <w:r>
        <w:t>de</w:t>
      </w:r>
      <w:r w:rsidR="00FF3FAC">
        <w:t xml:space="preserve"> </w:t>
      </w:r>
      <w:r>
        <w:t>woonruimte</w:t>
      </w:r>
      <w:r w:rsidR="00FF3FAC">
        <w:t xml:space="preserve"> </w:t>
      </w:r>
      <w:r>
        <w:t>uitgeoefend.</w:t>
      </w:r>
    </w:p>
    <w:p w14:paraId="03937609" w14:textId="092A5646" w:rsidR="003876F0" w:rsidRDefault="003876F0" w:rsidP="003A78EE">
      <w:pPr>
        <w:pStyle w:val="Kop6"/>
      </w:pPr>
      <w:r>
        <w:t>Artikel</w:t>
      </w:r>
      <w:r w:rsidR="00FF3FAC">
        <w:t xml:space="preserve"> </w:t>
      </w:r>
      <w:r>
        <w:t>5.</w:t>
      </w:r>
      <w:r w:rsidR="00587CDB">
        <w:t>1025</w:t>
      </w:r>
      <w:r>
        <w:tab/>
      </w:r>
      <w:commentRangeStart w:id="122"/>
      <w:r>
        <w:t>Verboden</w:t>
      </w:r>
      <w:commentRangeEnd w:id="122"/>
      <w:r w:rsidR="00F85024">
        <w:rPr>
          <w:rStyle w:val="Verwijzingopmerking"/>
          <w:rFonts w:eastAsiaTheme="minorHAnsi" w:cstheme="minorBidi"/>
          <w:i w:val="0"/>
          <w:iCs w:val="0"/>
        </w:rPr>
        <w:commentReference w:id="122"/>
      </w:r>
      <w:r w:rsidR="00FF3FAC">
        <w:t xml:space="preserve"> </w:t>
      </w:r>
      <w:r>
        <w:t>gebruik</w:t>
      </w:r>
    </w:p>
    <w:p w14:paraId="3FE5CD8B" w14:textId="6B0759FC" w:rsidR="005D326C" w:rsidRDefault="005D326C" w:rsidP="00313922">
      <w:r>
        <w:t>Het</w:t>
      </w:r>
      <w:r w:rsidR="00FF3FAC">
        <w:t xml:space="preserve"> </w:t>
      </w:r>
      <w:r>
        <w:t>is</w:t>
      </w:r>
      <w:r w:rsidR="00FF3FAC">
        <w:t xml:space="preserve"> </w:t>
      </w:r>
      <w:commentRangeStart w:id="123"/>
      <w:r>
        <w:t>verboden</w:t>
      </w:r>
      <w:commentRangeEnd w:id="123"/>
      <w:r w:rsidR="0059742D">
        <w:rPr>
          <w:rStyle w:val="Verwijzingopmerking"/>
        </w:rPr>
        <w:commentReference w:id="123"/>
      </w:r>
      <w:r w:rsidR="00FF3FAC">
        <w:t xml:space="preserve"> </w:t>
      </w:r>
      <w:r>
        <w:t>aan</w:t>
      </w:r>
      <w:r w:rsidR="00FF3FAC">
        <w:t xml:space="preserve"> </w:t>
      </w:r>
      <w:r>
        <w:t>het</w:t>
      </w:r>
      <w:r w:rsidR="00FF3FAC">
        <w:t xml:space="preserve"> </w:t>
      </w:r>
      <w:r>
        <w:t>wonen</w:t>
      </w:r>
      <w:r w:rsidR="00FF3FAC">
        <w:t xml:space="preserve"> </w:t>
      </w:r>
      <w:r>
        <w:t>ondergeschikte</w:t>
      </w:r>
      <w:r w:rsidR="00FF3FAC">
        <w:t xml:space="preserve"> </w:t>
      </w:r>
      <w:r>
        <w:t>activiteiten</w:t>
      </w:r>
      <w:r w:rsidR="00FF3FAC">
        <w:t xml:space="preserve"> </w:t>
      </w:r>
      <w:r>
        <w:t>in</w:t>
      </w:r>
      <w:r w:rsidR="00FF3FAC">
        <w:t xml:space="preserve"> </w:t>
      </w:r>
      <w:r>
        <w:t>de</w:t>
      </w:r>
      <w:r w:rsidR="00FF3FAC">
        <w:t xml:space="preserve"> </w:t>
      </w:r>
      <w:r>
        <w:t>vorm</w:t>
      </w:r>
      <w:r w:rsidR="00FF3FAC">
        <w:t xml:space="preserve"> </w:t>
      </w:r>
      <w:r>
        <w:t>van</w:t>
      </w:r>
      <w:r w:rsidR="00FF3FAC">
        <w:t xml:space="preserve"> </w:t>
      </w:r>
      <w:r>
        <w:t>bed</w:t>
      </w:r>
      <w:r w:rsidR="00FF3FAC">
        <w:t xml:space="preserve"> </w:t>
      </w:r>
      <w:r>
        <w:t>and</w:t>
      </w:r>
      <w:r w:rsidR="00FF3FAC">
        <w:t xml:space="preserve"> </w:t>
      </w:r>
      <w:r>
        <w:t>breakfast</w:t>
      </w:r>
      <w:r w:rsidR="00FF3FAC">
        <w:t xml:space="preserve"> </w:t>
      </w:r>
      <w:r>
        <w:t>te</w:t>
      </w:r>
      <w:r w:rsidR="00FF3FAC">
        <w:t xml:space="preserve"> </w:t>
      </w:r>
      <w:r>
        <w:t>verrichten.</w:t>
      </w:r>
    </w:p>
    <w:p w14:paraId="25093DAF" w14:textId="591D88C9" w:rsidR="00B9222A" w:rsidRDefault="005D326C" w:rsidP="000A41C2">
      <w:pPr>
        <w:pStyle w:val="Kop6"/>
      </w:pPr>
      <w:r>
        <w:t>Artikel</w:t>
      </w:r>
      <w:r w:rsidR="00FF3FAC">
        <w:t xml:space="preserve"> </w:t>
      </w:r>
      <w:r>
        <w:t>5.</w:t>
      </w:r>
      <w:r w:rsidR="00587CDB">
        <w:t>1026</w:t>
      </w:r>
      <w:r w:rsidR="000A41C2">
        <w:tab/>
      </w:r>
      <w:commentRangeStart w:id="124"/>
      <w:r>
        <w:t>Aanwijzing</w:t>
      </w:r>
      <w:commentRangeEnd w:id="124"/>
      <w:r w:rsidR="00F85024">
        <w:rPr>
          <w:rStyle w:val="Verwijzingopmerking"/>
          <w:rFonts w:eastAsiaTheme="minorHAnsi" w:cstheme="minorBidi"/>
          <w:i w:val="0"/>
          <w:iCs w:val="0"/>
        </w:rPr>
        <w:commentReference w:id="124"/>
      </w:r>
      <w:r w:rsidR="00FF3FAC">
        <w:t xml:space="preserve"> </w:t>
      </w:r>
      <w:r>
        <w:t>vergunningplichtige</w:t>
      </w:r>
      <w:r w:rsidR="00FF3FAC">
        <w:t xml:space="preserve"> </w:t>
      </w:r>
      <w:r>
        <w:t>gevallen</w:t>
      </w:r>
    </w:p>
    <w:p w14:paraId="4059CEC4" w14:textId="4AB701CF" w:rsidR="003876F0" w:rsidRDefault="005D326C" w:rsidP="005D326C">
      <w:r>
        <w:t>Het</w:t>
      </w:r>
      <w:r w:rsidR="00FF3FAC">
        <w:t xml:space="preserve"> </w:t>
      </w:r>
      <w:r>
        <w:t>is</w:t>
      </w:r>
      <w:r w:rsidR="00FF3FAC">
        <w:t xml:space="preserve"> </w:t>
      </w:r>
      <w:r>
        <w:t>verboden</w:t>
      </w:r>
      <w:r w:rsidR="00FF3FAC">
        <w:t xml:space="preserve"> </w:t>
      </w:r>
      <w:r>
        <w:t>zonder</w:t>
      </w:r>
      <w:r w:rsidR="00FF3FAC">
        <w:t xml:space="preserve"> </w:t>
      </w:r>
      <w:commentRangeStart w:id="125"/>
      <w:r>
        <w:t>omgevingsvergunning</w:t>
      </w:r>
      <w:commentRangeEnd w:id="125"/>
      <w:r w:rsidR="004C62FA">
        <w:rPr>
          <w:rStyle w:val="Verwijzingopmerking"/>
        </w:rPr>
        <w:commentReference w:id="125"/>
      </w:r>
      <w:r w:rsidR="00FF3FAC">
        <w:t xml:space="preserve"> </w:t>
      </w:r>
      <w:r>
        <w:t>aan</w:t>
      </w:r>
      <w:r w:rsidR="00FF3FAC">
        <w:t xml:space="preserve"> </w:t>
      </w:r>
      <w:r>
        <w:t>het</w:t>
      </w:r>
      <w:r w:rsidR="00FF3FAC">
        <w:t xml:space="preserve"> </w:t>
      </w:r>
      <w:r>
        <w:t>wonen</w:t>
      </w:r>
      <w:r w:rsidR="00FF3FAC">
        <w:t xml:space="preserve"> </w:t>
      </w:r>
      <w:r>
        <w:t>ondergeschikte</w:t>
      </w:r>
      <w:r w:rsidR="00FF3FAC">
        <w:t xml:space="preserve"> </w:t>
      </w:r>
      <w:r>
        <w:t>activiteiten</w:t>
      </w:r>
      <w:r w:rsidR="00FF3FAC">
        <w:t xml:space="preserve"> </w:t>
      </w:r>
      <w:r>
        <w:t>in</w:t>
      </w:r>
      <w:r w:rsidR="00FF3FAC">
        <w:t xml:space="preserve"> </w:t>
      </w:r>
      <w:r>
        <w:t>de</w:t>
      </w:r>
      <w:r w:rsidR="00FF3FAC">
        <w:t xml:space="preserve"> </w:t>
      </w:r>
      <w:r>
        <w:t>vorm</w:t>
      </w:r>
      <w:r w:rsidR="00FF3FAC">
        <w:t xml:space="preserve"> </w:t>
      </w:r>
      <w:r>
        <w:t>van</w:t>
      </w:r>
      <w:r w:rsidR="00FF3FAC">
        <w:t xml:space="preserve"> </w:t>
      </w:r>
      <w:r>
        <w:t>beroep</w:t>
      </w:r>
      <w:r w:rsidR="00FF3FAC">
        <w:t xml:space="preserve"> </w:t>
      </w:r>
      <w:r>
        <w:t>en</w:t>
      </w:r>
      <w:r w:rsidR="00FF3FAC">
        <w:t xml:space="preserve"> </w:t>
      </w:r>
      <w:r>
        <w:t>bedrijf</w:t>
      </w:r>
      <w:r w:rsidR="00FF3FAC">
        <w:t xml:space="preserve"> </w:t>
      </w:r>
      <w:r>
        <w:t>aan</w:t>
      </w:r>
      <w:r w:rsidR="00FF3FAC">
        <w:t xml:space="preserve"> </w:t>
      </w:r>
      <w:r>
        <w:t>huis</w:t>
      </w:r>
      <w:r w:rsidR="00FF3FAC">
        <w:t xml:space="preserve"> </w:t>
      </w:r>
      <w:r>
        <w:t>te</w:t>
      </w:r>
      <w:r w:rsidR="00FF3FAC">
        <w:t xml:space="preserve"> </w:t>
      </w:r>
      <w:r>
        <w:t>verrichten</w:t>
      </w:r>
      <w:r w:rsidR="00FF3FAC">
        <w:t xml:space="preserve"> </w:t>
      </w:r>
      <w:r>
        <w:t>in</w:t>
      </w:r>
      <w:r w:rsidR="00FF3FAC">
        <w:t xml:space="preserve"> </w:t>
      </w:r>
      <w:r>
        <w:t>een</w:t>
      </w:r>
      <w:r w:rsidR="00FF3FAC">
        <w:t xml:space="preserve"> </w:t>
      </w:r>
      <w:r>
        <w:t>bijbehorend</w:t>
      </w:r>
      <w:r w:rsidR="00FF3FAC">
        <w:t xml:space="preserve"> </w:t>
      </w:r>
      <w:r>
        <w:t>bouwwerk.</w:t>
      </w:r>
    </w:p>
    <w:p w14:paraId="76F2E40E" w14:textId="1443C61E" w:rsidR="003876F0" w:rsidRDefault="003876F0" w:rsidP="003A78EE">
      <w:pPr>
        <w:pStyle w:val="Kop6"/>
      </w:pPr>
      <w:r>
        <w:t>Artikel</w:t>
      </w:r>
      <w:r w:rsidR="00FF3FAC">
        <w:t xml:space="preserve"> </w:t>
      </w:r>
      <w:r>
        <w:t>5.</w:t>
      </w:r>
      <w:r w:rsidR="00587CDB">
        <w:t>1027</w:t>
      </w:r>
      <w:r>
        <w:tab/>
      </w:r>
      <w:commentRangeStart w:id="126"/>
      <w:r>
        <w:t>Bijzondere</w:t>
      </w:r>
      <w:commentRangeEnd w:id="126"/>
      <w:r w:rsidR="00F85024">
        <w:rPr>
          <w:rStyle w:val="Verwijzingopmerking"/>
          <w:rFonts w:eastAsiaTheme="minorHAnsi" w:cstheme="minorBidi"/>
          <w:i w:val="0"/>
          <w:iCs w:val="0"/>
        </w:rPr>
        <w:commentReference w:id="126"/>
      </w:r>
      <w:r w:rsidR="00FF3FAC">
        <w:t xml:space="preserve"> </w:t>
      </w:r>
      <w:r>
        <w:t>aanvraagvereisten</w:t>
      </w:r>
      <w:r w:rsidR="00FF3FAC">
        <w:t xml:space="preserve"> </w:t>
      </w:r>
      <w:r>
        <w:t>omgevingsvergunning</w:t>
      </w:r>
    </w:p>
    <w:p w14:paraId="35F47F4D" w14:textId="6CE59023" w:rsidR="00E13943" w:rsidRDefault="005D326C" w:rsidP="005D326C">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3E1DD09D" w14:textId="66DBFF1C" w:rsidR="00E13943" w:rsidRDefault="00E13943" w:rsidP="001D375D">
      <w:pPr>
        <w:pStyle w:val="Opsommingmetnummering"/>
      </w:pPr>
      <w:r>
        <w:t>a.</w:t>
      </w:r>
      <w:r>
        <w:tab/>
      </w:r>
      <w:r w:rsidR="005D326C">
        <w:t>een</w:t>
      </w:r>
      <w:r w:rsidR="00FF3FAC">
        <w:t xml:space="preserve"> </w:t>
      </w:r>
      <w:r w:rsidR="005D326C">
        <w:t>opgave</w:t>
      </w:r>
      <w:r w:rsidR="00FF3FAC">
        <w:t xml:space="preserve"> </w:t>
      </w:r>
      <w:r w:rsidR="005D326C">
        <w:t>van</w:t>
      </w:r>
      <w:r w:rsidR="00FF3FAC">
        <w:t xml:space="preserve"> </w:t>
      </w:r>
      <w:r w:rsidR="005D326C">
        <w:t>de</w:t>
      </w:r>
      <w:r w:rsidR="00FF3FAC">
        <w:t xml:space="preserve"> </w:t>
      </w:r>
      <w:r w:rsidR="005D326C">
        <w:t>bruto</w:t>
      </w:r>
      <w:r w:rsidR="00FF3FAC">
        <w:t xml:space="preserve"> </w:t>
      </w:r>
      <w:r w:rsidR="005D326C">
        <w:t>inhoud</w:t>
      </w:r>
      <w:r w:rsidR="00FF3FAC">
        <w:t xml:space="preserve"> </w:t>
      </w:r>
      <w:r w:rsidR="005D326C">
        <w:t>in</w:t>
      </w:r>
      <w:r w:rsidR="00FF3FAC">
        <w:t xml:space="preserve"> </w:t>
      </w:r>
      <w:r w:rsidR="005D326C">
        <w:t>m³</w:t>
      </w:r>
      <w:r w:rsidR="00FF3FAC">
        <w:t xml:space="preserve"> </w:t>
      </w:r>
      <w:r w:rsidR="005D326C">
        <w:t>en</w:t>
      </w:r>
      <w:r w:rsidR="00FF3FAC">
        <w:t xml:space="preserve"> </w:t>
      </w:r>
      <w:r w:rsidR="005D326C">
        <w:t>de</w:t>
      </w:r>
      <w:r w:rsidR="00FF3FAC">
        <w:t xml:space="preserve"> </w:t>
      </w:r>
      <w:r w:rsidR="005D326C">
        <w:t>bruto</w:t>
      </w:r>
      <w:r w:rsidR="00FF3FAC">
        <w:t xml:space="preserve"> </w:t>
      </w:r>
      <w:r w:rsidR="005D326C">
        <w:t>vloeroppervlakte</w:t>
      </w:r>
      <w:r w:rsidR="00FF3FAC">
        <w:t xml:space="preserve"> </w:t>
      </w:r>
      <w:r w:rsidR="005D326C">
        <w:t>in</w:t>
      </w:r>
      <w:r w:rsidR="00FF3FAC">
        <w:t xml:space="preserve"> </w:t>
      </w:r>
      <w:r w:rsidR="005D326C">
        <w:t>m</w:t>
      </w:r>
      <w:r w:rsidR="005D22B8" w:rsidRPr="005D22B8">
        <w:rPr>
          <w:vertAlign w:val="superscript"/>
        </w:rPr>
        <w:t>2</w:t>
      </w:r>
      <w:r w:rsidR="00FF3FAC">
        <w:t xml:space="preserve"> </w:t>
      </w:r>
      <w:r w:rsidR="005D326C">
        <w:t>van</w:t>
      </w:r>
      <w:r w:rsidR="00FF3FAC">
        <w:t xml:space="preserve"> </w:t>
      </w:r>
      <w:r w:rsidR="005D326C">
        <w:t>het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dat</w:t>
      </w:r>
      <w:r w:rsidR="00FF3FAC">
        <w:t xml:space="preserve"> </w:t>
      </w:r>
      <w:r w:rsidR="005D326C">
        <w:t>gebruikt</w:t>
      </w:r>
      <w:r w:rsidR="00FF3FAC">
        <w:t xml:space="preserve"> </w:t>
      </w:r>
      <w:r w:rsidR="005D326C">
        <w:t>gaat</w:t>
      </w:r>
      <w:r w:rsidR="00FF3FAC">
        <w:t xml:space="preserve"> </w:t>
      </w:r>
      <w:r w:rsidR="005D326C">
        <w:t>worden</w:t>
      </w:r>
      <w:r w:rsidR="00FF3FAC">
        <w:t xml:space="preserve"> </w:t>
      </w:r>
      <w:r w:rsidR="005D326C">
        <w:t>voor</w:t>
      </w:r>
      <w:r w:rsidR="00FF3FAC">
        <w:t xml:space="preserve"> </w:t>
      </w:r>
      <w:r w:rsidR="005D326C">
        <w:t>een</w:t>
      </w:r>
      <w:r w:rsidR="00FF3FAC">
        <w:t xml:space="preserve"> </w:t>
      </w:r>
      <w:r w:rsidR="005D326C">
        <w:t>beroep</w:t>
      </w:r>
      <w:r w:rsidR="00FF3FAC">
        <w:t xml:space="preserve"> </w:t>
      </w:r>
      <w:r w:rsidR="005D326C">
        <w:t>of</w:t>
      </w:r>
      <w:r w:rsidR="00FF3FAC">
        <w:t xml:space="preserve"> </w:t>
      </w:r>
      <w:r w:rsidR="005D326C">
        <w:t>bedrijf</w:t>
      </w:r>
      <w:r w:rsidR="00FF3FAC">
        <w:t xml:space="preserve"> </w:t>
      </w:r>
      <w:r w:rsidR="005D326C">
        <w:t>aan</w:t>
      </w:r>
      <w:r w:rsidR="00FF3FAC">
        <w:t xml:space="preserve"> </w:t>
      </w:r>
      <w:r w:rsidR="005D326C">
        <w:t>huis;</w:t>
      </w:r>
    </w:p>
    <w:p w14:paraId="6B34546D" w14:textId="4A35045B" w:rsidR="00E13943" w:rsidRDefault="00E13943" w:rsidP="001D375D">
      <w:pPr>
        <w:pStyle w:val="Opsommingmetnummering"/>
      </w:pPr>
      <w:r>
        <w:t>b.</w:t>
      </w:r>
      <w:r>
        <w:tab/>
      </w:r>
      <w:r w:rsidR="005D326C">
        <w:t>de</w:t>
      </w:r>
      <w:r w:rsidR="00FF3FAC">
        <w:t xml:space="preserve"> </w:t>
      </w:r>
      <w:r w:rsidR="005D326C">
        <w:t>locatie</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en</w:t>
      </w:r>
    </w:p>
    <w:p w14:paraId="31E693D0" w14:textId="1237E7EE" w:rsidR="003876F0" w:rsidRDefault="00E13943" w:rsidP="001D375D">
      <w:pPr>
        <w:pStyle w:val="Opsommingmetnummering"/>
      </w:pPr>
      <w:r>
        <w:t>c.</w:t>
      </w:r>
      <w:r>
        <w:tab/>
      </w:r>
      <w:r w:rsidR="005D326C">
        <w:t>het</w:t>
      </w:r>
      <w:r w:rsidR="00FF3FAC">
        <w:t xml:space="preserve"> </w:t>
      </w:r>
      <w:r w:rsidR="005D326C">
        <w:t>beoogde</w:t>
      </w:r>
      <w:r w:rsidR="00FF3FAC">
        <w:t xml:space="preserve"> </w:t>
      </w:r>
      <w:r w:rsidR="005D326C">
        <w:t>beroep</w:t>
      </w:r>
      <w:r w:rsidR="00FF3FAC">
        <w:t xml:space="preserve"> </w:t>
      </w:r>
      <w:r w:rsidR="005D326C">
        <w:t>en</w:t>
      </w:r>
      <w:r w:rsidR="00FF3FAC">
        <w:t xml:space="preserve"> </w:t>
      </w:r>
      <w:r w:rsidR="005D326C">
        <w:t>bedrijf</w:t>
      </w:r>
      <w:r w:rsidR="00FF3FAC">
        <w:t xml:space="preserve"> </w:t>
      </w:r>
      <w:r w:rsidR="005D326C">
        <w:t>aan</w:t>
      </w:r>
      <w:r w:rsidR="00FF3FAC">
        <w:t xml:space="preserve"> </w:t>
      </w:r>
      <w:r w:rsidR="005D326C">
        <w:t>huis.</w:t>
      </w:r>
    </w:p>
    <w:p w14:paraId="5E8239F7" w14:textId="12FC5F71" w:rsidR="003876F0" w:rsidRDefault="003876F0" w:rsidP="003A78EE">
      <w:pPr>
        <w:pStyle w:val="Kop6"/>
      </w:pPr>
      <w:r>
        <w:t>Artikel</w:t>
      </w:r>
      <w:r w:rsidR="00FF3FAC">
        <w:t xml:space="preserve"> </w:t>
      </w:r>
      <w:r>
        <w:t>5.</w:t>
      </w:r>
      <w:r w:rsidR="00587CDB">
        <w:t>1028</w:t>
      </w:r>
      <w:r>
        <w:tab/>
      </w:r>
      <w:commentRangeStart w:id="127"/>
      <w:r>
        <w:t>Beoordelingsregels</w:t>
      </w:r>
      <w:commentRangeEnd w:id="127"/>
      <w:r w:rsidR="00F85024">
        <w:rPr>
          <w:rStyle w:val="Verwijzingopmerking"/>
          <w:rFonts w:eastAsiaTheme="minorHAnsi" w:cstheme="minorBidi"/>
          <w:i w:val="0"/>
          <w:iCs w:val="0"/>
        </w:rPr>
        <w:commentReference w:id="127"/>
      </w:r>
      <w:r w:rsidR="00FF3FAC">
        <w:t xml:space="preserve"> </w:t>
      </w:r>
      <w:r>
        <w:t>omgevingsvergunning</w:t>
      </w:r>
    </w:p>
    <w:p w14:paraId="00A9D0E4" w14:textId="64F37B3B" w:rsidR="00E13943" w:rsidRDefault="005D326C" w:rsidP="005D326C">
      <w:r>
        <w:t>De</w:t>
      </w:r>
      <w:r w:rsidR="00FF3FAC">
        <w:t xml:space="preserve"> </w:t>
      </w:r>
      <w:r>
        <w:t>omgevingsvergunning</w:t>
      </w:r>
      <w:r w:rsidR="00FF3FAC">
        <w:t xml:space="preserve"> </w:t>
      </w:r>
      <w:r>
        <w:t>wordt</w:t>
      </w:r>
      <w:r w:rsidR="00FF3FAC">
        <w:t xml:space="preserve"> </w:t>
      </w:r>
      <w:r>
        <w:t>alleen</w:t>
      </w:r>
      <w:r w:rsidR="00FF3FAC">
        <w:t xml:space="preserve"> </w:t>
      </w:r>
      <w:r>
        <w:t>verleend</w:t>
      </w:r>
      <w:r w:rsidR="00FF3FAC">
        <w:t xml:space="preserve"> </w:t>
      </w:r>
      <w:r>
        <w:t>als:</w:t>
      </w:r>
    </w:p>
    <w:p w14:paraId="5E40B01D" w14:textId="5A5EB2E7" w:rsidR="00E13943" w:rsidRDefault="00E13943" w:rsidP="001D375D">
      <w:pPr>
        <w:pStyle w:val="Opsommingmetnummering"/>
      </w:pPr>
      <w:r>
        <w:t>a.</w:t>
      </w:r>
      <w:r>
        <w:tab/>
      </w:r>
      <w:r w:rsidR="005D326C">
        <w:t>maximaal</w:t>
      </w:r>
      <w:r w:rsidR="00FF3FAC">
        <w:t xml:space="preserve"> </w:t>
      </w:r>
      <w:r w:rsidR="005D326C">
        <w:t>30</w:t>
      </w:r>
      <w:r w:rsidR="00FF3FAC">
        <w:t xml:space="preserve"> </w:t>
      </w:r>
      <w:r w:rsidR="005D326C">
        <w:t>m</w:t>
      </w:r>
      <w:r w:rsidR="005D22B8" w:rsidRPr="005D22B8">
        <w:rPr>
          <w:vertAlign w:val="superscript"/>
        </w:rPr>
        <w:t>2</w:t>
      </w:r>
      <w:r w:rsidR="00FF3FAC">
        <w:t xml:space="preserve"> </w:t>
      </w:r>
      <w:r w:rsidR="005D326C">
        <w:t>van</w:t>
      </w:r>
      <w:r w:rsidR="00FF3FAC">
        <w:t xml:space="preserve"> </w:t>
      </w:r>
      <w:r w:rsidR="005D326C">
        <w:t>het</w:t>
      </w:r>
      <w:r w:rsidR="00FF3FAC">
        <w:t xml:space="preserve"> </w:t>
      </w:r>
      <w:r w:rsidR="005D326C">
        <w:t>bijbehorende</w:t>
      </w:r>
      <w:r w:rsidR="00FF3FAC">
        <w:t xml:space="preserve"> </w:t>
      </w:r>
      <w:r w:rsidR="005D326C">
        <w:t>bouwwerk</w:t>
      </w:r>
      <w:r w:rsidR="00FF3FAC">
        <w:t xml:space="preserve"> </w:t>
      </w:r>
      <w:r w:rsidR="005D326C">
        <w:t>voor</w:t>
      </w:r>
      <w:r w:rsidR="00FF3FAC">
        <w:t xml:space="preserve"> </w:t>
      </w:r>
      <w:r w:rsidR="005D326C">
        <w:t>het</w:t>
      </w:r>
      <w:r w:rsidR="00FF3FAC">
        <w:t xml:space="preserve"> </w:t>
      </w:r>
      <w:r w:rsidR="005D326C">
        <w:t>uitoefenen</w:t>
      </w:r>
      <w:r w:rsidR="00FF3FAC">
        <w:t xml:space="preserve"> </w:t>
      </w:r>
      <w:r w:rsidR="005D326C">
        <w:t>van</w:t>
      </w:r>
      <w:r w:rsidR="00FF3FAC">
        <w:t xml:space="preserve"> </w:t>
      </w:r>
      <w:r w:rsidR="005D326C">
        <w:t>een</w:t>
      </w:r>
      <w:r w:rsidR="00FF3FAC">
        <w:t xml:space="preserve"> </w:t>
      </w:r>
      <w:r w:rsidR="005D326C">
        <w:t>beroep</w:t>
      </w:r>
      <w:r w:rsidR="00FF3FAC">
        <w:t xml:space="preserve"> </w:t>
      </w:r>
      <w:r w:rsidR="005D326C">
        <w:t>of</w:t>
      </w:r>
      <w:r w:rsidR="00FF3FAC">
        <w:t xml:space="preserve"> </w:t>
      </w:r>
      <w:r w:rsidR="005D326C">
        <w:t>bedrijf</w:t>
      </w:r>
      <w:r w:rsidR="00FF3FAC">
        <w:t xml:space="preserve"> </w:t>
      </w:r>
      <w:r w:rsidR="005D326C">
        <w:t>aan</w:t>
      </w:r>
      <w:r w:rsidR="00FF3FAC">
        <w:t xml:space="preserve"> </w:t>
      </w:r>
      <w:r w:rsidR="005D326C">
        <w:t>huis</w:t>
      </w:r>
      <w:r w:rsidR="00FF3FAC">
        <w:t xml:space="preserve"> </w:t>
      </w:r>
      <w:r w:rsidR="005D326C">
        <w:t>wordt</w:t>
      </w:r>
      <w:r w:rsidR="00FF3FAC">
        <w:t xml:space="preserve"> </w:t>
      </w:r>
      <w:r w:rsidR="005D326C">
        <w:t>gebruikt;</w:t>
      </w:r>
    </w:p>
    <w:p w14:paraId="708040B1" w14:textId="684FE23B" w:rsidR="00E13943" w:rsidRDefault="00E13943" w:rsidP="001D375D">
      <w:pPr>
        <w:pStyle w:val="Opsommingmetnummering"/>
      </w:pPr>
      <w:r>
        <w:t>b.</w:t>
      </w:r>
      <w:r>
        <w:tab/>
      </w:r>
      <w:r w:rsidR="005D326C">
        <w:t>het</w:t>
      </w:r>
      <w:r w:rsidR="00FF3FAC">
        <w:t xml:space="preserve"> </w:t>
      </w:r>
      <w:r w:rsidR="005D326C">
        <w:t>uitoefenen</w:t>
      </w:r>
      <w:r w:rsidR="00FF3FAC">
        <w:t xml:space="preserve"> </w:t>
      </w:r>
      <w:r w:rsidR="005D326C">
        <w:t>van</w:t>
      </w:r>
      <w:r w:rsidR="00FF3FAC">
        <w:t xml:space="preserve"> </w:t>
      </w:r>
      <w:r w:rsidR="005D326C">
        <w:t>een</w:t>
      </w:r>
      <w:r w:rsidR="00FF3FAC">
        <w:t xml:space="preserve"> </w:t>
      </w:r>
      <w:r w:rsidR="005D326C">
        <w:t>beroep</w:t>
      </w:r>
      <w:r w:rsidR="00FF3FAC">
        <w:t xml:space="preserve"> </w:t>
      </w:r>
      <w:r w:rsidR="005D326C">
        <w:t>of</w:t>
      </w:r>
      <w:r w:rsidR="00FF3FAC">
        <w:t xml:space="preserve"> </w:t>
      </w:r>
      <w:r w:rsidR="005D326C">
        <w:t>bedrijf</w:t>
      </w:r>
      <w:r w:rsidR="00FF3FAC">
        <w:t xml:space="preserve"> </w:t>
      </w:r>
      <w:r w:rsidR="005D326C">
        <w:t>aan</w:t>
      </w:r>
      <w:r w:rsidR="00FF3FAC">
        <w:t xml:space="preserve"> </w:t>
      </w:r>
      <w:r w:rsidR="005D326C">
        <w:t>huis</w:t>
      </w:r>
      <w:r w:rsidR="00FF3FAC">
        <w:t xml:space="preserve"> </w:t>
      </w:r>
      <w:r w:rsidR="005D326C">
        <w:t>niet</w:t>
      </w:r>
      <w:r w:rsidR="00FF3FAC">
        <w:t xml:space="preserve"> </w:t>
      </w:r>
      <w:r w:rsidR="005D326C">
        <w:t>tot</w:t>
      </w:r>
      <w:r w:rsidR="00FF3FAC">
        <w:t xml:space="preserve"> </w:t>
      </w:r>
      <w:r w:rsidR="005D326C">
        <w:t>zodanige</w:t>
      </w:r>
      <w:r w:rsidR="00FF3FAC">
        <w:t xml:space="preserve"> </w:t>
      </w:r>
      <w:r w:rsidR="005D326C">
        <w:t>verkeersaantrekking</w:t>
      </w:r>
      <w:r w:rsidR="00FF3FAC">
        <w:t xml:space="preserve"> </w:t>
      </w:r>
      <w:r w:rsidR="005D326C">
        <w:t>leidt,</w:t>
      </w:r>
      <w:r w:rsidR="00FF3FAC">
        <w:t xml:space="preserve"> </w:t>
      </w:r>
      <w:r w:rsidR="005D326C">
        <w:t>dat</w:t>
      </w:r>
      <w:r w:rsidR="00FF3FAC">
        <w:t xml:space="preserve"> </w:t>
      </w:r>
      <w:r w:rsidR="005D326C">
        <w:t>een</w:t>
      </w:r>
      <w:r w:rsidR="00FF3FAC">
        <w:t xml:space="preserve"> </w:t>
      </w:r>
      <w:r w:rsidR="005D326C">
        <w:t>onevenredige</w:t>
      </w:r>
      <w:r w:rsidR="00FF3FAC">
        <w:t xml:space="preserve"> </w:t>
      </w:r>
      <w:r w:rsidR="005D326C">
        <w:t>aantasting</w:t>
      </w:r>
      <w:r w:rsidR="00FF3FAC">
        <w:t xml:space="preserve"> </w:t>
      </w:r>
      <w:r w:rsidR="005D326C">
        <w:t>van</w:t>
      </w:r>
      <w:r w:rsidR="00FF3FAC">
        <w:t xml:space="preserve"> </w:t>
      </w:r>
      <w:r w:rsidR="005D326C">
        <w:t>de</w:t>
      </w:r>
      <w:r w:rsidR="00FF3FAC">
        <w:t xml:space="preserve"> </w:t>
      </w:r>
      <w:r w:rsidR="005D326C">
        <w:t>verkeersontsluitings-</w:t>
      </w:r>
      <w:r w:rsidR="00FF3FAC">
        <w:t xml:space="preserve"> </w:t>
      </w:r>
      <w:r w:rsidR="005D326C">
        <w:t>en</w:t>
      </w:r>
      <w:r w:rsidR="00FF3FAC">
        <w:t xml:space="preserve"> </w:t>
      </w:r>
      <w:r w:rsidR="005D326C">
        <w:t>parkeersituatie</w:t>
      </w:r>
      <w:r w:rsidR="00FF3FAC">
        <w:t xml:space="preserve"> </w:t>
      </w:r>
      <w:r w:rsidR="005D326C">
        <w:t>ter</w:t>
      </w:r>
      <w:r w:rsidR="00FF3FAC">
        <w:t xml:space="preserve"> </w:t>
      </w:r>
      <w:r w:rsidR="005D326C">
        <w:t>plaatse</w:t>
      </w:r>
      <w:r w:rsidR="00FF3FAC">
        <w:t xml:space="preserve"> </w:t>
      </w:r>
      <w:r w:rsidR="005D326C">
        <w:t>ontstaat;</w:t>
      </w:r>
      <w:r w:rsidR="00FF3FAC">
        <w:t xml:space="preserve"> </w:t>
      </w:r>
      <w:r w:rsidR="005D326C">
        <w:t>en</w:t>
      </w:r>
    </w:p>
    <w:p w14:paraId="52AAEEE2" w14:textId="2CB112C3" w:rsidR="003876F0" w:rsidRDefault="00E13943" w:rsidP="001D375D">
      <w:pPr>
        <w:pStyle w:val="Opsommingmetnummering"/>
      </w:pPr>
      <w:r>
        <w:t>c.</w:t>
      </w:r>
      <w:r>
        <w:tab/>
      </w:r>
      <w:r w:rsidR="005D326C">
        <w:t>het</w:t>
      </w:r>
      <w:r w:rsidR="00FF3FAC">
        <w:t xml:space="preserve"> </w:t>
      </w:r>
      <w:r w:rsidR="005D326C">
        <w:t>uitoefenen</w:t>
      </w:r>
      <w:r w:rsidR="00FF3FAC">
        <w:t xml:space="preserve"> </w:t>
      </w:r>
      <w:r w:rsidR="005D326C">
        <w:t>van</w:t>
      </w:r>
      <w:r w:rsidR="00FF3FAC">
        <w:t xml:space="preserve"> </w:t>
      </w:r>
      <w:r w:rsidR="005D326C">
        <w:t>een</w:t>
      </w:r>
      <w:r w:rsidR="00FF3FAC">
        <w:t xml:space="preserve"> </w:t>
      </w:r>
      <w:r w:rsidR="005D326C">
        <w:t>beroep</w:t>
      </w:r>
      <w:r w:rsidR="00FF3FAC">
        <w:t xml:space="preserve"> </w:t>
      </w:r>
      <w:r w:rsidR="005D326C">
        <w:t>of</w:t>
      </w:r>
      <w:r w:rsidR="00FF3FAC">
        <w:t xml:space="preserve"> </w:t>
      </w:r>
      <w:r w:rsidR="005D326C">
        <w:t>bedrijf</w:t>
      </w:r>
      <w:r w:rsidR="00FF3FAC">
        <w:t xml:space="preserve"> </w:t>
      </w:r>
      <w:r w:rsidR="005D326C">
        <w:t>aan</w:t>
      </w:r>
      <w:r w:rsidR="00FF3FAC">
        <w:t xml:space="preserve"> </w:t>
      </w:r>
      <w:r w:rsidR="005D326C">
        <w:t>huis</w:t>
      </w:r>
      <w:r w:rsidR="00FF3FAC">
        <w:t xml:space="preserve"> </w:t>
      </w:r>
      <w:r w:rsidR="005D326C">
        <w:t>qua</w:t>
      </w:r>
      <w:r w:rsidR="00FF3FAC">
        <w:t xml:space="preserve"> </w:t>
      </w:r>
      <w:r w:rsidR="005D326C">
        <w:t>aard,</w:t>
      </w:r>
      <w:r w:rsidR="00FF3FAC">
        <w:t xml:space="preserve"> </w:t>
      </w:r>
      <w:r w:rsidR="005D326C">
        <w:t>omvang</w:t>
      </w:r>
      <w:r w:rsidR="00FF3FAC">
        <w:t xml:space="preserve"> </w:t>
      </w:r>
      <w:r w:rsidR="005D326C">
        <w:t>en</w:t>
      </w:r>
      <w:r w:rsidR="00FF3FAC">
        <w:t xml:space="preserve"> </w:t>
      </w:r>
      <w:r w:rsidR="005D326C">
        <w:t>uitstraling</w:t>
      </w:r>
      <w:r w:rsidR="00FF3FAC">
        <w:t xml:space="preserve"> </w:t>
      </w:r>
      <w:r w:rsidR="005D326C">
        <w:t>past</w:t>
      </w:r>
      <w:r w:rsidR="00FF3FAC">
        <w:t xml:space="preserve"> </w:t>
      </w:r>
      <w:r w:rsidR="005D326C">
        <w:t>in</w:t>
      </w:r>
      <w:r w:rsidR="00FF3FAC">
        <w:t xml:space="preserve"> </w:t>
      </w:r>
      <w:r w:rsidR="005D326C">
        <w:t>een</w:t>
      </w:r>
      <w:r w:rsidR="00FF3FAC">
        <w:t xml:space="preserve"> </w:t>
      </w:r>
      <w:r w:rsidR="005D326C">
        <w:t>woonomgeving.</w:t>
      </w:r>
    </w:p>
    <w:p w14:paraId="3E8AE641" w14:textId="6E3B82D2" w:rsidR="003876F0" w:rsidRDefault="003876F0" w:rsidP="00107B09">
      <w:pPr>
        <w:pStyle w:val="Kop3"/>
      </w:pPr>
      <w:commentRangeStart w:id="128"/>
      <w:r>
        <w:t>Paragraaf</w:t>
      </w:r>
      <w:r w:rsidR="00FF3FAC">
        <w:t xml:space="preserve"> </w:t>
      </w:r>
      <w:r>
        <w:t>5.2.34</w:t>
      </w:r>
      <w:commentRangeEnd w:id="128"/>
      <w:r w:rsidR="003C3546">
        <w:rPr>
          <w:rStyle w:val="Verwijzingopmerking"/>
          <w:rFonts w:eastAsiaTheme="minorHAnsi" w:cstheme="minorBidi"/>
          <w:b w:val="0"/>
          <w:bCs w:val="0"/>
        </w:rPr>
        <w:commentReference w:id="128"/>
      </w:r>
      <w:r>
        <w:tab/>
        <w:t>Activiteiten</w:t>
      </w:r>
      <w:r w:rsidR="00FF3FAC">
        <w:t xml:space="preserve"> </w:t>
      </w:r>
      <w:r>
        <w:t>in</w:t>
      </w:r>
      <w:r w:rsidR="00FF3FAC">
        <w:t xml:space="preserve"> </w:t>
      </w:r>
      <w:r>
        <w:t>een</w:t>
      </w:r>
      <w:r w:rsidR="00FF3FAC">
        <w:t xml:space="preserve"> </w:t>
      </w:r>
      <w:r>
        <w:t>gebied</w:t>
      </w:r>
      <w:r w:rsidR="00FF3FAC">
        <w:t xml:space="preserve"> </w:t>
      </w:r>
      <w:r>
        <w:t>met</w:t>
      </w:r>
      <w:r w:rsidR="00FF3FAC">
        <w:t xml:space="preserve"> </w:t>
      </w:r>
      <w:r>
        <w:t>archeologische</w:t>
      </w:r>
      <w:r w:rsidR="00FF3FAC">
        <w:t xml:space="preserve"> </w:t>
      </w:r>
      <w:r>
        <w:t>verwachtingen</w:t>
      </w:r>
    </w:p>
    <w:p w14:paraId="1F69EAE3" w14:textId="0BD07449" w:rsidR="003876F0" w:rsidRDefault="003876F0" w:rsidP="003A78EE">
      <w:pPr>
        <w:pStyle w:val="Kop6"/>
      </w:pPr>
      <w:r>
        <w:t>Artikel</w:t>
      </w:r>
      <w:r w:rsidR="00FF3FAC">
        <w:t xml:space="preserve"> </w:t>
      </w:r>
      <w:r>
        <w:t>5.202</w:t>
      </w:r>
      <w:r>
        <w:tab/>
        <w:t>Toepassingsbereik</w:t>
      </w:r>
    </w:p>
    <w:p w14:paraId="373DE89B" w14:textId="78185942" w:rsidR="003876F0" w:rsidRDefault="005D326C" w:rsidP="005D326C">
      <w:r>
        <w:t>Deze</w:t>
      </w:r>
      <w:r w:rsidR="00FF3FAC">
        <w:t xml:space="preserve"> </w:t>
      </w:r>
      <w:r>
        <w:t>paragraaf</w:t>
      </w:r>
      <w:r w:rsidR="00FF3FAC">
        <w:t xml:space="preserve"> </w:t>
      </w:r>
      <w:r>
        <w:t>gaat</w:t>
      </w:r>
      <w:r w:rsidR="00FF3FAC">
        <w:t xml:space="preserve"> </w:t>
      </w:r>
      <w:r>
        <w:t>over</w:t>
      </w:r>
      <w:r w:rsidR="00FF3FAC">
        <w:t xml:space="preserve"> </w:t>
      </w:r>
      <w:r>
        <w:t>het</w:t>
      </w:r>
      <w:r w:rsidR="00FF3FAC">
        <w:t xml:space="preserve"> </w:t>
      </w:r>
      <w:r>
        <w:t>verrichten</w:t>
      </w:r>
      <w:r w:rsidR="00FF3FAC">
        <w:t xml:space="preserve"> </w:t>
      </w:r>
      <w:r>
        <w:t>van</w:t>
      </w:r>
      <w:r w:rsidR="00FF3FAC">
        <w:t xml:space="preserve"> </w:t>
      </w:r>
      <w:r>
        <w:t>activiteiten</w:t>
      </w:r>
      <w:r w:rsidR="00FF3FAC">
        <w:t xml:space="preserve"> </w:t>
      </w:r>
      <w:r>
        <w:t>in</w:t>
      </w:r>
      <w:r w:rsidR="00FF3FAC">
        <w:t xml:space="preserve"> </w:t>
      </w:r>
      <w:commentRangeStart w:id="129"/>
      <w:commentRangeStart w:id="130"/>
      <w:r>
        <w:t>een</w:t>
      </w:r>
      <w:r w:rsidR="00FF3FAC">
        <w:t xml:space="preserve"> </w:t>
      </w:r>
      <w:commentRangeStart w:id="131"/>
      <w:r w:rsidR="00D90290" w:rsidRPr="00D90290">
        <w:rPr>
          <w:rStyle w:val="Noemer"/>
        </w:rPr>
        <w:t>Gebied met archeologische verwachtingen</w:t>
      </w:r>
      <w:commentRangeEnd w:id="131"/>
      <w:r w:rsidR="007F290C">
        <w:rPr>
          <w:rStyle w:val="Verwijzingopmerking"/>
        </w:rPr>
        <w:commentReference w:id="131"/>
      </w:r>
      <w:commentRangeEnd w:id="129"/>
      <w:r w:rsidR="00953F03">
        <w:rPr>
          <w:rStyle w:val="Verwijzingopmerking"/>
        </w:rPr>
        <w:commentReference w:id="129"/>
      </w:r>
      <w:commentRangeEnd w:id="130"/>
      <w:r w:rsidR="00AA0F6B">
        <w:rPr>
          <w:rStyle w:val="Verwijzingopmerking"/>
        </w:rPr>
        <w:commentReference w:id="130"/>
      </w:r>
      <w:r>
        <w:t>.</w:t>
      </w:r>
    </w:p>
    <w:p w14:paraId="49215C76" w14:textId="036B92E9" w:rsidR="003876F0" w:rsidRDefault="003876F0" w:rsidP="003A78EE">
      <w:pPr>
        <w:pStyle w:val="Kop6"/>
      </w:pPr>
      <w:r>
        <w:t>Artikel</w:t>
      </w:r>
      <w:r w:rsidR="00FF3FAC">
        <w:t xml:space="preserve"> </w:t>
      </w:r>
      <w:r>
        <w:t>5.203</w:t>
      </w:r>
      <w:r>
        <w:tab/>
      </w:r>
      <w:commentRangeStart w:id="132"/>
      <w:r>
        <w:t>Oogmerken</w:t>
      </w:r>
      <w:commentRangeEnd w:id="132"/>
      <w:r w:rsidR="00D90290">
        <w:rPr>
          <w:rStyle w:val="Verwijzingopmerking"/>
          <w:rFonts w:eastAsiaTheme="minorHAnsi" w:cstheme="minorBidi"/>
          <w:i w:val="0"/>
          <w:iCs w:val="0"/>
        </w:rPr>
        <w:commentReference w:id="132"/>
      </w:r>
    </w:p>
    <w:p w14:paraId="09623652" w14:textId="39A9914E"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362D8FC1" w14:textId="154FB48B" w:rsidR="00E13943" w:rsidRDefault="00E13943" w:rsidP="001D375D">
      <w:pPr>
        <w:pStyle w:val="Opsommingmetnummering"/>
      </w:pPr>
      <w:r>
        <w:t>a.</w:t>
      </w:r>
      <w:r>
        <w:tab/>
      </w:r>
      <w:r w:rsidR="005D326C">
        <w:t>het</w:t>
      </w:r>
      <w:r w:rsidR="00FF3FAC">
        <w:t xml:space="preserve"> </w:t>
      </w:r>
      <w:r w:rsidR="005D326C">
        <w:t>belang</w:t>
      </w:r>
      <w:r w:rsidR="00FF3FAC">
        <w:t xml:space="preserve"> </w:t>
      </w:r>
      <w:r w:rsidR="005D326C">
        <w:t>van</w:t>
      </w:r>
      <w:r w:rsidR="00FF3FAC">
        <w:t xml:space="preserve"> </w:t>
      </w:r>
      <w:r w:rsidR="005D326C">
        <w:t>het</w:t>
      </w:r>
      <w:r w:rsidR="00FF3FAC">
        <w:t xml:space="preserve"> </w:t>
      </w:r>
      <w:r w:rsidR="005D326C">
        <w:t>behoud</w:t>
      </w:r>
      <w:r w:rsidR="00FF3FAC">
        <w:t xml:space="preserve"> </w:t>
      </w:r>
      <w:r w:rsidR="005D326C">
        <w:t>van</w:t>
      </w:r>
      <w:r w:rsidR="00FF3FAC">
        <w:t xml:space="preserve"> </w:t>
      </w:r>
      <w:r w:rsidR="005D326C">
        <w:t>cultureel</w:t>
      </w:r>
      <w:r w:rsidR="00FF3FAC">
        <w:t xml:space="preserve"> </w:t>
      </w:r>
      <w:r w:rsidR="005D326C">
        <w:t>erfgoed;</w:t>
      </w:r>
    </w:p>
    <w:p w14:paraId="77312077" w14:textId="58B35DAB" w:rsidR="00E13943" w:rsidRDefault="00E13943" w:rsidP="001D375D">
      <w:pPr>
        <w:pStyle w:val="Opsommingmetnummering"/>
      </w:pPr>
      <w:r>
        <w:t>b.</w:t>
      </w:r>
      <w:r>
        <w:tab/>
      </w:r>
      <w:r w:rsidR="005D326C">
        <w:t>het</w:t>
      </w:r>
      <w:r w:rsidR="00FF3FAC">
        <w:t xml:space="preserve"> </w:t>
      </w:r>
      <w:r w:rsidR="005D326C">
        <w:t>voorkomen</w:t>
      </w:r>
      <w:r w:rsidR="00FF3FAC">
        <w:t xml:space="preserve"> </w:t>
      </w:r>
      <w:r w:rsidR="005D326C">
        <w:t>van</w:t>
      </w:r>
      <w:r w:rsidR="00FF3FAC">
        <w:t xml:space="preserve"> </w:t>
      </w:r>
      <w:r w:rsidR="005D326C">
        <w:t>ontsiering,</w:t>
      </w:r>
      <w:r w:rsidR="00FF3FAC">
        <w:t xml:space="preserve"> </w:t>
      </w:r>
      <w:r w:rsidR="005D326C">
        <w:t>beschadiging</w:t>
      </w:r>
      <w:r w:rsidR="00FF3FAC">
        <w:t xml:space="preserve"> </w:t>
      </w:r>
      <w:r w:rsidR="005D326C">
        <w:t>of</w:t>
      </w:r>
      <w:r w:rsidR="00FF3FAC">
        <w:t xml:space="preserve"> </w:t>
      </w:r>
      <w:r w:rsidR="005D326C">
        <w:t>sloop</w:t>
      </w:r>
      <w:r w:rsidR="00FF3FAC">
        <w:t xml:space="preserve"> </w:t>
      </w:r>
      <w:r w:rsidR="005D326C">
        <w:t>van</w:t>
      </w:r>
      <w:r w:rsidR="00FF3FAC">
        <w:t xml:space="preserve"> </w:t>
      </w:r>
      <w:r w:rsidR="005D326C">
        <w:t>aantoonbaar</w:t>
      </w:r>
      <w:r w:rsidR="00FF3FAC">
        <w:t xml:space="preserve"> </w:t>
      </w:r>
      <w:r w:rsidR="005D326C">
        <w:t>te</w:t>
      </w:r>
      <w:r w:rsidR="00FF3FAC">
        <w:t xml:space="preserve"> </w:t>
      </w:r>
      <w:r w:rsidR="005D326C">
        <w:t>verwachten</w:t>
      </w:r>
      <w:r w:rsidR="00FF3FAC">
        <w:t xml:space="preserve"> </w:t>
      </w:r>
      <w:r w:rsidR="005D326C">
        <w:t>archeologische</w:t>
      </w:r>
      <w:r w:rsidR="00FF3FAC">
        <w:t xml:space="preserve"> </w:t>
      </w:r>
      <w:r w:rsidR="005D326C">
        <w:t>monumenten;</w:t>
      </w:r>
    </w:p>
    <w:p w14:paraId="668CE4C1" w14:textId="1A0002A6" w:rsidR="00E13943" w:rsidRDefault="00E13943" w:rsidP="001D375D">
      <w:pPr>
        <w:pStyle w:val="Opsommingmetnummering"/>
      </w:pPr>
      <w:r>
        <w:t>c.</w:t>
      </w:r>
      <w:r>
        <w:tab/>
      </w:r>
      <w:r w:rsidR="005D326C">
        <w:t>het</w:t>
      </w:r>
      <w:r w:rsidR="00FF3FAC">
        <w:t xml:space="preserve"> </w:t>
      </w:r>
      <w:r w:rsidR="005D326C">
        <w:t>conserveren</w:t>
      </w:r>
      <w:r w:rsidR="00FF3FAC">
        <w:t xml:space="preserve"> </w:t>
      </w:r>
      <w:r w:rsidR="005D326C">
        <w:t>en</w:t>
      </w:r>
      <w:r w:rsidR="00FF3FAC">
        <w:t xml:space="preserve"> </w:t>
      </w:r>
      <w:r w:rsidR="005D326C">
        <w:t>in</w:t>
      </w:r>
      <w:r w:rsidR="00FF3FAC">
        <w:t xml:space="preserve"> </w:t>
      </w:r>
      <w:r w:rsidR="005D326C">
        <w:t>stand</w:t>
      </w:r>
      <w:r w:rsidR="00FF3FAC">
        <w:t xml:space="preserve"> </w:t>
      </w:r>
      <w:r w:rsidR="005D326C">
        <w:t>houden</w:t>
      </w:r>
      <w:r w:rsidR="00FF3FAC">
        <w:t xml:space="preserve"> </w:t>
      </w:r>
      <w:r w:rsidR="005D326C">
        <w:t>van</w:t>
      </w:r>
      <w:r w:rsidR="00FF3FAC">
        <w:t xml:space="preserve"> </w:t>
      </w:r>
      <w:r w:rsidR="005D326C">
        <w:t>aantoonbaar</w:t>
      </w:r>
      <w:r w:rsidR="00FF3FAC">
        <w:t xml:space="preserve"> </w:t>
      </w:r>
      <w:r w:rsidR="005D326C">
        <w:t>te</w:t>
      </w:r>
      <w:r w:rsidR="00FF3FAC">
        <w:t xml:space="preserve"> </w:t>
      </w:r>
      <w:r w:rsidR="005D326C">
        <w:t>verwachten</w:t>
      </w:r>
      <w:r w:rsidR="00FF3FAC">
        <w:t xml:space="preserve"> </w:t>
      </w:r>
      <w:r w:rsidR="005D326C">
        <w:t>archeologische</w:t>
      </w:r>
      <w:r w:rsidR="00FF3FAC">
        <w:t xml:space="preserve"> </w:t>
      </w:r>
      <w:r w:rsidR="005D326C">
        <w:t>monumenten;</w:t>
      </w:r>
      <w:r w:rsidR="00FF3FAC">
        <w:t xml:space="preserve"> </w:t>
      </w:r>
      <w:r w:rsidR="005D326C">
        <w:t>en</w:t>
      </w:r>
    </w:p>
    <w:p w14:paraId="244F6269" w14:textId="46E46A40" w:rsidR="003876F0" w:rsidRDefault="00E13943" w:rsidP="001D375D">
      <w:pPr>
        <w:pStyle w:val="Opsommingmetnummering"/>
      </w:pPr>
      <w:r>
        <w:t>d.</w:t>
      </w:r>
      <w:r>
        <w:tab/>
      </w:r>
      <w:r w:rsidR="005D326C">
        <w:t>het</w:t>
      </w:r>
      <w:r w:rsidR="00FF3FAC">
        <w:t xml:space="preserve"> </w:t>
      </w:r>
      <w:r w:rsidR="005D326C">
        <w:t>beschermen</w:t>
      </w:r>
      <w:r w:rsidR="00FF3FAC">
        <w:t xml:space="preserve"> </w:t>
      </w:r>
      <w:r w:rsidR="005D326C">
        <w:t>en</w:t>
      </w:r>
      <w:r w:rsidR="00FF3FAC">
        <w:t xml:space="preserve"> </w:t>
      </w:r>
      <w:r w:rsidR="005D326C">
        <w:t>veiligstellen</w:t>
      </w:r>
      <w:r w:rsidR="00FF3FAC">
        <w:t xml:space="preserve"> </w:t>
      </w:r>
      <w:r w:rsidR="005D326C">
        <w:t>van</w:t>
      </w:r>
      <w:r w:rsidR="00FF3FAC">
        <w:t xml:space="preserve"> </w:t>
      </w:r>
      <w:r w:rsidR="005D326C">
        <w:t>aantoonbaar</w:t>
      </w:r>
      <w:r w:rsidR="00FF3FAC">
        <w:t xml:space="preserve"> </w:t>
      </w:r>
      <w:r w:rsidR="005D326C">
        <w:t>te</w:t>
      </w:r>
      <w:r w:rsidR="00FF3FAC">
        <w:t xml:space="preserve"> </w:t>
      </w:r>
      <w:r w:rsidR="005D326C">
        <w:t>verwachten</w:t>
      </w:r>
      <w:r w:rsidR="00FF3FAC">
        <w:t xml:space="preserve"> </w:t>
      </w:r>
      <w:r w:rsidR="005D326C">
        <w:t>archeologische</w:t>
      </w:r>
      <w:r w:rsidR="00FF3FAC">
        <w:t xml:space="preserve"> </w:t>
      </w:r>
      <w:r w:rsidR="005D326C">
        <w:t>monumenten.</w:t>
      </w:r>
    </w:p>
    <w:p w14:paraId="092D84B2" w14:textId="22A2D9ED" w:rsidR="003876F0" w:rsidRDefault="003876F0" w:rsidP="003A78EE">
      <w:pPr>
        <w:pStyle w:val="Kop6"/>
      </w:pPr>
      <w:r>
        <w:t>Artikel</w:t>
      </w:r>
      <w:r w:rsidR="00FF3FAC">
        <w:t xml:space="preserve"> </w:t>
      </w:r>
      <w:r>
        <w:t>5.</w:t>
      </w:r>
      <w:r w:rsidR="00587CDB">
        <w:t>1029</w:t>
      </w:r>
      <w:r>
        <w:tab/>
        <w:t>Specifieke</w:t>
      </w:r>
      <w:r w:rsidR="00FF3FAC">
        <w:t xml:space="preserve"> </w:t>
      </w:r>
      <w:r>
        <w:t>zorgplicht</w:t>
      </w:r>
    </w:p>
    <w:p w14:paraId="2648AB7D" w14:textId="0ABF4D17" w:rsidR="00E13943" w:rsidRDefault="005D326C" w:rsidP="005D326C">
      <w:r>
        <w:t>Degene</w:t>
      </w:r>
      <w:r w:rsidR="00FF3FAC">
        <w:t xml:space="preserve"> </w:t>
      </w:r>
      <w:r>
        <w:t>die</w:t>
      </w:r>
      <w:r w:rsidR="00FF3FAC">
        <w:t xml:space="preserve"> </w:t>
      </w:r>
      <w:r>
        <w:t>een</w:t>
      </w:r>
      <w:r w:rsidR="00FF3FAC">
        <w:t xml:space="preserve"> </w:t>
      </w:r>
      <w:commentRangeStart w:id="133"/>
      <w:r w:rsidRPr="00C37311">
        <w:t>activiteit</w:t>
      </w:r>
      <w:commentRangeEnd w:id="133"/>
      <w:r w:rsidR="00945640" w:rsidRPr="00C37311">
        <w:rPr>
          <w:rStyle w:val="Verwijzingopmerking"/>
        </w:rPr>
        <w:commentReference w:id="133"/>
      </w:r>
      <w:r>
        <w:t>,</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5.202,</w:t>
      </w:r>
      <w:r w:rsidR="00FF3FAC">
        <w:t xml:space="preserve"> </w:t>
      </w:r>
      <w:r>
        <w:t>verricht</w:t>
      </w:r>
      <w:r w:rsidR="00FF3FAC">
        <w:t xml:space="preserve"> </w:t>
      </w:r>
      <w:r>
        <w:t>en</w:t>
      </w:r>
      <w:r w:rsidR="00FF3FAC">
        <w:t xml:space="preserve"> </w:t>
      </w:r>
      <w:r>
        <w:t>weet</w:t>
      </w:r>
      <w:r w:rsidR="00FF3FAC">
        <w:t xml:space="preserve"> </w:t>
      </w:r>
      <w:r>
        <w:t>of</w:t>
      </w:r>
      <w:r w:rsidR="00FF3FAC">
        <w:t xml:space="preserve"> </w:t>
      </w:r>
      <w:r>
        <w:t>redelijkerwijs</w:t>
      </w:r>
      <w:r w:rsidR="00FF3FAC">
        <w:t xml:space="preserve"> </w:t>
      </w:r>
      <w:r>
        <w:t>kan</w:t>
      </w:r>
      <w:r w:rsidR="00FF3FAC">
        <w:t xml:space="preserve"> </w:t>
      </w:r>
      <w:r>
        <w:t>vermoeden</w:t>
      </w:r>
      <w:r w:rsidR="00FF3FAC">
        <w:t xml:space="preserve"> </w:t>
      </w:r>
      <w:r>
        <w:t>dat</w:t>
      </w:r>
      <w:r w:rsidR="00FF3FAC">
        <w:t xml:space="preserve"> </w:t>
      </w:r>
      <w:r>
        <w:t>die</w:t>
      </w:r>
      <w:r w:rsidR="00FF3FAC">
        <w:t xml:space="preserve"> </w:t>
      </w:r>
      <w:r>
        <w:t>activiteit</w:t>
      </w:r>
      <w:r w:rsidR="00FF3FAC">
        <w:t xml:space="preserve"> </w:t>
      </w:r>
      <w:r>
        <w:t>nadelige</w:t>
      </w:r>
      <w:r w:rsidR="00FF3FAC">
        <w:t xml:space="preserve"> </w:t>
      </w:r>
      <w:r>
        <w:t>gevolgen</w:t>
      </w:r>
      <w:r w:rsidR="00FF3FAC">
        <w:t xml:space="preserve"> </w:t>
      </w:r>
      <w:r>
        <w:t>kan</w:t>
      </w:r>
      <w:r w:rsidR="00FF3FAC">
        <w:t xml:space="preserve"> </w:t>
      </w:r>
      <w:r>
        <w:t>hebben</w:t>
      </w:r>
      <w:r w:rsidR="00FF3FAC">
        <w:t xml:space="preserve"> </w:t>
      </w:r>
      <w:r>
        <w:t>voor</w:t>
      </w:r>
      <w:r w:rsidR="00FF3FAC">
        <w:t xml:space="preserve"> </w:t>
      </w:r>
      <w:commentRangeStart w:id="134"/>
      <w:r>
        <w:t>aantoonbaar</w:t>
      </w:r>
      <w:r w:rsidR="00FF3FAC">
        <w:t xml:space="preserve"> </w:t>
      </w:r>
      <w:r>
        <w:t>te</w:t>
      </w:r>
      <w:r w:rsidR="00FF3FAC">
        <w:t xml:space="preserve"> </w:t>
      </w:r>
      <w:r>
        <w:t>verwachten</w:t>
      </w:r>
      <w:r w:rsidR="00FF3FAC">
        <w:t xml:space="preserve"> </w:t>
      </w:r>
      <w:r>
        <w:t>archeologische</w:t>
      </w:r>
      <w:r w:rsidR="00FF3FAC">
        <w:t xml:space="preserve"> </w:t>
      </w:r>
      <w:r>
        <w:t>monumenten</w:t>
      </w:r>
      <w:commentRangeEnd w:id="134"/>
      <w:r w:rsidR="00D514C0">
        <w:rPr>
          <w:rStyle w:val="Verwijzingopmerking"/>
        </w:rPr>
        <w:commentReference w:id="134"/>
      </w:r>
      <w:r w:rsidR="00FF3FAC">
        <w:t xml:space="preserve"> </w:t>
      </w:r>
      <w:r>
        <w:t>is</w:t>
      </w:r>
      <w:r w:rsidR="00FF3FAC">
        <w:t xml:space="preserve"> </w:t>
      </w:r>
      <w:r>
        <w:t>verplicht:</w:t>
      </w:r>
    </w:p>
    <w:p w14:paraId="547AF0EB" w14:textId="21C16EBF" w:rsidR="00E13943" w:rsidRDefault="00E13943" w:rsidP="001D375D">
      <w:pPr>
        <w:pStyle w:val="Opsommingmetnummering"/>
      </w:pPr>
      <w:r>
        <w:t>a.</w:t>
      </w:r>
      <w:r>
        <w:tab/>
      </w:r>
      <w:r w:rsidR="005D326C">
        <w:t>alle</w:t>
      </w:r>
      <w:r w:rsidR="00FF3FAC">
        <w:t xml:space="preserve"> </w:t>
      </w:r>
      <w:r w:rsidR="005D326C">
        <w:t>maatregelen</w:t>
      </w:r>
      <w:r w:rsidR="00FF3FAC">
        <w:t xml:space="preserve"> </w:t>
      </w:r>
      <w:r w:rsidR="005D326C">
        <w:t>te</w:t>
      </w:r>
      <w:r w:rsidR="00FF3FAC">
        <w:t xml:space="preserve"> </w:t>
      </w:r>
      <w:r w:rsidR="005D326C">
        <w:t>nemen</w:t>
      </w:r>
      <w:r w:rsidR="00FF3FAC">
        <w:t xml:space="preserve"> </w:t>
      </w:r>
      <w:r w:rsidR="005D326C">
        <w:t>die</w:t>
      </w:r>
      <w:r w:rsidR="00FF3FAC">
        <w:t xml:space="preserve"> </w:t>
      </w:r>
      <w:r w:rsidR="005D326C">
        <w:t>redelijkerwijs</w:t>
      </w:r>
      <w:r w:rsidR="00FF3FAC">
        <w:t xml:space="preserve"> </w:t>
      </w:r>
      <w:r w:rsidR="005D326C">
        <w:t>van</w:t>
      </w:r>
      <w:r w:rsidR="00FF3FAC">
        <w:t xml:space="preserve"> </w:t>
      </w:r>
      <w:r w:rsidR="005D326C">
        <w:t>diegene</w:t>
      </w:r>
      <w:r w:rsidR="00FF3FAC">
        <w:t xml:space="preserve"> </w:t>
      </w:r>
      <w:r w:rsidR="005D326C">
        <w:t>kunnen</w:t>
      </w:r>
      <w:r w:rsidR="00FF3FAC">
        <w:t xml:space="preserve"> </w:t>
      </w:r>
      <w:r w:rsidR="005D326C">
        <w:t>worden</w:t>
      </w:r>
      <w:r w:rsidR="00FF3FAC">
        <w:t xml:space="preserve"> </w:t>
      </w:r>
      <w:r w:rsidR="005D326C">
        <w:t>gevraagd</w:t>
      </w:r>
      <w:r w:rsidR="00FF3FAC">
        <w:t xml:space="preserve"> </w:t>
      </w:r>
      <w:r w:rsidR="005D326C">
        <w:t>om</w:t>
      </w:r>
      <w:r w:rsidR="00FF3FAC">
        <w:t xml:space="preserve"> </w:t>
      </w:r>
      <w:r w:rsidR="005D326C">
        <w:t>die</w:t>
      </w:r>
      <w:r w:rsidR="00FF3FAC">
        <w:t xml:space="preserve"> </w:t>
      </w:r>
      <w:r w:rsidR="005D326C">
        <w:t>gevolgen</w:t>
      </w:r>
      <w:r w:rsidR="00FF3FAC">
        <w:t xml:space="preserve"> </w:t>
      </w:r>
      <w:r w:rsidR="005D326C">
        <w:t>te</w:t>
      </w:r>
      <w:r w:rsidR="00FF3FAC">
        <w:t xml:space="preserve"> </w:t>
      </w:r>
      <w:r w:rsidR="005D326C">
        <w:t>voorkomen;</w:t>
      </w:r>
    </w:p>
    <w:p w14:paraId="34C0AAD1" w14:textId="7D041FD3" w:rsidR="00E13943" w:rsidRDefault="00E13943" w:rsidP="001D375D">
      <w:pPr>
        <w:pStyle w:val="Opsommingmetnummering"/>
      </w:pPr>
      <w:r>
        <w:lastRenderedPageBreak/>
        <w:t>b.</w:t>
      </w:r>
      <w:r>
        <w:tab/>
      </w:r>
      <w:r w:rsidR="005D326C">
        <w:t>als</w:t>
      </w:r>
      <w:r w:rsidR="00FF3FAC">
        <w:t xml:space="preserve"> </w:t>
      </w:r>
      <w:r w:rsidR="005D326C">
        <w:t>die</w:t>
      </w:r>
      <w:r w:rsidR="00FF3FAC">
        <w:t xml:space="preserve"> </w:t>
      </w:r>
      <w:r w:rsidR="005D326C">
        <w:t>gevolgen</w:t>
      </w:r>
      <w:r w:rsidR="00FF3FAC">
        <w:t xml:space="preserve"> </w:t>
      </w:r>
      <w:r w:rsidR="005D326C">
        <w:t>niet</w:t>
      </w:r>
      <w:r w:rsidR="00FF3FAC">
        <w:t xml:space="preserve"> </w:t>
      </w:r>
      <w:r w:rsidR="005D326C">
        <w:t>kunnen</w:t>
      </w:r>
      <w:r w:rsidR="00FF3FAC">
        <w:t xml:space="preserve"> </w:t>
      </w:r>
      <w:r w:rsidR="005D326C">
        <w:t>worden</w:t>
      </w:r>
      <w:r w:rsidR="00FF3FAC">
        <w:t xml:space="preserve"> </w:t>
      </w:r>
      <w:r w:rsidR="005D326C">
        <w:t>voorkomen,</w:t>
      </w:r>
      <w:r w:rsidR="00FF3FAC">
        <w:t xml:space="preserve"> </w:t>
      </w:r>
      <w:r w:rsidR="005D326C">
        <w:t>die</w:t>
      </w:r>
      <w:r w:rsidR="00FF3FAC">
        <w:t xml:space="preserve"> </w:t>
      </w:r>
      <w:r w:rsidR="005D326C">
        <w:t>gevolgen</w:t>
      </w:r>
      <w:r w:rsidR="00FF3FAC">
        <w:t xml:space="preserve"> </w:t>
      </w:r>
      <w:r w:rsidR="005D326C">
        <w:t>zoveel</w:t>
      </w:r>
      <w:r w:rsidR="00FF3FAC">
        <w:t xml:space="preserve"> </w:t>
      </w:r>
      <w:r w:rsidR="005D326C">
        <w:t>mogelijk</w:t>
      </w:r>
      <w:r w:rsidR="00FF3FAC">
        <w:t xml:space="preserve"> </w:t>
      </w:r>
      <w:r w:rsidR="005D326C">
        <w:t>te</w:t>
      </w:r>
      <w:r w:rsidR="00FF3FAC">
        <w:t xml:space="preserve"> </w:t>
      </w:r>
      <w:r w:rsidR="005D326C">
        <w:t>beperken</w:t>
      </w:r>
      <w:r w:rsidR="00FF3FAC">
        <w:t xml:space="preserve"> </w:t>
      </w:r>
      <w:r w:rsidR="005D326C">
        <w:t>of</w:t>
      </w:r>
      <w:r w:rsidR="00FF3FAC">
        <w:t xml:space="preserve"> </w:t>
      </w:r>
      <w:r w:rsidR="005D326C">
        <w:t>ongedaan</w:t>
      </w:r>
      <w:r w:rsidR="00FF3FAC">
        <w:t xml:space="preserve"> </w:t>
      </w:r>
      <w:r w:rsidR="005D326C">
        <w:t>te</w:t>
      </w:r>
      <w:r w:rsidR="00FF3FAC">
        <w:t xml:space="preserve"> </w:t>
      </w:r>
      <w:r w:rsidR="005D326C">
        <w:t>maken;</w:t>
      </w:r>
      <w:r w:rsidR="00FF3FAC">
        <w:t xml:space="preserve"> </w:t>
      </w:r>
      <w:r w:rsidR="005D326C">
        <w:t>en</w:t>
      </w:r>
    </w:p>
    <w:p w14:paraId="776B8834" w14:textId="02926CCE" w:rsidR="003876F0" w:rsidRDefault="00E13943" w:rsidP="001D375D">
      <w:pPr>
        <w:pStyle w:val="Opsommingmetnummering"/>
      </w:pPr>
      <w:r>
        <w:t>c.</w:t>
      </w:r>
      <w:r>
        <w:tab/>
      </w:r>
      <w:r w:rsidR="005D326C">
        <w:t>als</w:t>
      </w:r>
      <w:r w:rsidR="00FF3FAC">
        <w:t xml:space="preserve"> </w:t>
      </w:r>
      <w:r w:rsidR="005D326C">
        <w:t>die</w:t>
      </w:r>
      <w:r w:rsidR="00FF3FAC">
        <w:t xml:space="preserve"> </w:t>
      </w:r>
      <w:r w:rsidR="005D326C">
        <w:t>gevolgen</w:t>
      </w:r>
      <w:r w:rsidR="00FF3FAC">
        <w:t xml:space="preserve"> </w:t>
      </w:r>
      <w:r w:rsidR="005D326C">
        <w:t>onvoldoende</w:t>
      </w:r>
      <w:r w:rsidR="00FF3FAC">
        <w:t xml:space="preserve"> </w:t>
      </w:r>
      <w:r w:rsidR="005D326C">
        <w:t>kunnen</w:t>
      </w:r>
      <w:r w:rsidR="00FF3FAC">
        <w:t xml:space="preserve"> </w:t>
      </w:r>
      <w:r w:rsidR="005D326C">
        <w:t>worden</w:t>
      </w:r>
      <w:r w:rsidR="00FF3FAC">
        <w:t xml:space="preserve"> </w:t>
      </w:r>
      <w:r w:rsidR="005D326C">
        <w:t>beperkt,</w:t>
      </w:r>
      <w:r w:rsidR="00FF3FAC">
        <w:t xml:space="preserve"> </w:t>
      </w:r>
      <w:r w:rsidR="005D326C">
        <w:t>die</w:t>
      </w:r>
      <w:r w:rsidR="00FF3FAC">
        <w:t xml:space="preserve"> </w:t>
      </w:r>
      <w:r w:rsidR="005D326C">
        <w:t>activiteit</w:t>
      </w:r>
      <w:r w:rsidR="00FF3FAC">
        <w:t xml:space="preserve"> </w:t>
      </w:r>
      <w:r w:rsidR="005D326C">
        <w:t>achterwege</w:t>
      </w:r>
      <w:r w:rsidR="00FF3FAC">
        <w:t xml:space="preserve"> </w:t>
      </w:r>
      <w:r w:rsidR="005D326C">
        <w:t>te</w:t>
      </w:r>
      <w:r w:rsidR="00FF3FAC">
        <w:t xml:space="preserve"> </w:t>
      </w:r>
      <w:r w:rsidR="005D326C">
        <w:t>laten</w:t>
      </w:r>
      <w:r w:rsidR="00FF3FAC">
        <w:t xml:space="preserve"> </w:t>
      </w:r>
      <w:r w:rsidR="005D326C">
        <w:t>als</w:t>
      </w:r>
      <w:r w:rsidR="00FF3FAC">
        <w:t xml:space="preserve"> </w:t>
      </w:r>
      <w:r w:rsidR="005D326C">
        <w:t>dat</w:t>
      </w:r>
      <w:r w:rsidR="00FF3FAC">
        <w:t xml:space="preserve"> </w:t>
      </w:r>
      <w:r w:rsidR="005D326C">
        <w:t>redelijkerwijs</w:t>
      </w:r>
      <w:r w:rsidR="00FF3FAC">
        <w:t xml:space="preserve"> </w:t>
      </w:r>
      <w:r w:rsidR="005D326C">
        <w:t>van</w:t>
      </w:r>
      <w:r w:rsidR="00FF3FAC">
        <w:t xml:space="preserve"> </w:t>
      </w:r>
      <w:r w:rsidR="005D326C">
        <w:t>diegene</w:t>
      </w:r>
      <w:r w:rsidR="00FF3FAC">
        <w:t xml:space="preserve"> </w:t>
      </w:r>
      <w:r w:rsidR="005D326C">
        <w:t>kan</w:t>
      </w:r>
      <w:r w:rsidR="00FF3FAC">
        <w:t xml:space="preserve"> </w:t>
      </w:r>
      <w:r w:rsidR="005D326C">
        <w:t>worden</w:t>
      </w:r>
      <w:r w:rsidR="00FF3FAC">
        <w:t xml:space="preserve"> </w:t>
      </w:r>
      <w:r w:rsidR="005D326C">
        <w:t>gevraagd.</w:t>
      </w:r>
    </w:p>
    <w:p w14:paraId="2562AC1A" w14:textId="04AD8C03" w:rsidR="003876F0" w:rsidRDefault="003876F0" w:rsidP="003A78EE">
      <w:pPr>
        <w:pStyle w:val="Kop6"/>
      </w:pPr>
      <w:r>
        <w:t>Artikel</w:t>
      </w:r>
      <w:r w:rsidR="00FF3FAC">
        <w:t xml:space="preserve"> </w:t>
      </w:r>
      <w:r>
        <w:t>5.</w:t>
      </w:r>
      <w:r w:rsidR="00587CDB">
        <w:t>1030</w:t>
      </w:r>
      <w:r>
        <w:tab/>
        <w:t>Aanwijzing</w:t>
      </w:r>
      <w:r w:rsidR="00FF3FAC">
        <w:t xml:space="preserve"> </w:t>
      </w:r>
      <w:r>
        <w:t>vergunningplichtige</w:t>
      </w:r>
      <w:r w:rsidR="00FF3FAC">
        <w:t xml:space="preserve"> </w:t>
      </w:r>
      <w:r>
        <w:t>gevallen</w:t>
      </w:r>
    </w:p>
    <w:p w14:paraId="6BCD6041" w14:textId="7665912C" w:rsidR="00E13943" w:rsidRDefault="00DB5589" w:rsidP="00DB5589">
      <w:pPr>
        <w:pStyle w:val="Lidmetnummering"/>
      </w:pPr>
      <w:r>
        <w:t>1</w:t>
      </w:r>
      <w:r>
        <w:tab/>
      </w:r>
      <w:r w:rsidR="005D326C">
        <w:t>Het</w:t>
      </w:r>
      <w:r w:rsidR="00FF3FAC">
        <w:t xml:space="preserve"> </w:t>
      </w:r>
      <w:r w:rsidR="005D326C">
        <w:t>is</w:t>
      </w:r>
      <w:r w:rsidR="00FF3FAC">
        <w:t xml:space="preserve"> </w:t>
      </w:r>
      <w:r w:rsidR="005D326C">
        <w:t>verboden</w:t>
      </w:r>
      <w:r w:rsidR="00FF3FAC">
        <w:t xml:space="preserve"> </w:t>
      </w:r>
      <w:r w:rsidR="005D326C">
        <w:t>zonder</w:t>
      </w:r>
      <w:r w:rsidR="00FF3FAC">
        <w:t xml:space="preserve"> </w:t>
      </w:r>
      <w:commentRangeStart w:id="135"/>
      <w:r w:rsidR="005D326C">
        <w:t>omgevingsvergunning</w:t>
      </w:r>
      <w:commentRangeEnd w:id="135"/>
      <w:r w:rsidR="00273BDB">
        <w:rPr>
          <w:rStyle w:val="Verwijzingopmerking"/>
        </w:rPr>
        <w:commentReference w:id="135"/>
      </w:r>
      <w:r w:rsidR="00FF3FAC">
        <w:t xml:space="preserve"> </w:t>
      </w:r>
      <w:r w:rsidR="005F0384">
        <w:t>te</w:t>
      </w:r>
      <w:r w:rsidR="00FF3FAC">
        <w:t xml:space="preserve"> </w:t>
      </w:r>
      <w:r w:rsidR="005F0384">
        <w:t>graven</w:t>
      </w:r>
      <w:r w:rsidR="00FF3FAC">
        <w:t xml:space="preserve"> </w:t>
      </w:r>
      <w:r w:rsidR="005D326C">
        <w:t>in</w:t>
      </w:r>
      <w:r w:rsidR="00FF3FAC">
        <w:t xml:space="preserve"> </w:t>
      </w:r>
      <w:r w:rsidR="005D326C">
        <w:t>een</w:t>
      </w:r>
      <w:r w:rsidR="00FF3FAC">
        <w:t xml:space="preserve"> </w:t>
      </w:r>
      <w:commentRangeStart w:id="136"/>
      <w:r w:rsidR="005D326C">
        <w:t>gebied</w:t>
      </w:r>
      <w:r w:rsidR="00FF3FAC">
        <w:t xml:space="preserve"> </w:t>
      </w:r>
      <w:r w:rsidR="005D326C">
        <w:t>met</w:t>
      </w:r>
      <w:r w:rsidR="00FF3FAC">
        <w:t xml:space="preserve"> </w:t>
      </w:r>
      <w:r w:rsidR="005D326C">
        <w:t>archeologische</w:t>
      </w:r>
      <w:r w:rsidR="00FF3FAC">
        <w:t xml:space="preserve"> </w:t>
      </w:r>
      <w:r w:rsidR="005D326C">
        <w:t>verwachtingen</w:t>
      </w:r>
      <w:commentRangeEnd w:id="136"/>
      <w:r w:rsidR="00D514C0">
        <w:rPr>
          <w:rStyle w:val="Verwijzingopmerking"/>
        </w:rPr>
        <w:commentReference w:id="136"/>
      </w:r>
      <w:r w:rsidR="005F0384">
        <w:t>;</w:t>
      </w:r>
    </w:p>
    <w:p w14:paraId="7289CB97" w14:textId="31C2632B" w:rsidR="00E13943" w:rsidRDefault="00DB5589" w:rsidP="00DB5589">
      <w:pPr>
        <w:pStyle w:val="Lidmetnummering"/>
      </w:pPr>
      <w:r>
        <w:t>2</w:t>
      </w:r>
      <w:r>
        <w:tab/>
      </w:r>
      <w:commentRangeStart w:id="137"/>
      <w:commentRangeStart w:id="138"/>
      <w:r w:rsidR="005D326C">
        <w:t>Het</w:t>
      </w:r>
      <w:commentRangeEnd w:id="137"/>
      <w:r w:rsidR="00D90290">
        <w:rPr>
          <w:rStyle w:val="Verwijzingopmerking"/>
        </w:rPr>
        <w:commentReference w:id="137"/>
      </w:r>
      <w:r w:rsidR="00FF3FAC">
        <w:t xml:space="preserve"> </w:t>
      </w:r>
      <w:r w:rsidR="005D326C">
        <w:t>verbod</w:t>
      </w:r>
      <w:r w:rsidR="00FF3FAC">
        <w:t xml:space="preserve"> </w:t>
      </w:r>
      <w:commentRangeEnd w:id="138"/>
      <w:r w:rsidR="005C4DA3">
        <w:rPr>
          <w:rStyle w:val="Verwijzingopmerking"/>
        </w:rPr>
        <w:commentReference w:id="138"/>
      </w:r>
      <w:r w:rsidR="005D326C">
        <w:t>uit</w:t>
      </w:r>
      <w:r w:rsidR="00FF3FAC">
        <w:t xml:space="preserve"> </w:t>
      </w:r>
      <w:r w:rsidR="005D326C">
        <w:t>het</w:t>
      </w:r>
      <w:r w:rsidR="00FF3FAC">
        <w:t xml:space="preserve"> </w:t>
      </w:r>
      <w:r w:rsidR="005D326C">
        <w:t>eerste</w:t>
      </w:r>
      <w:r w:rsidR="00FF3FAC">
        <w:t xml:space="preserve"> </w:t>
      </w:r>
      <w:r w:rsidR="005D326C">
        <w:t>lid</w:t>
      </w:r>
      <w:r w:rsidR="00FF3FAC">
        <w:t xml:space="preserve"> </w:t>
      </w:r>
      <w:r w:rsidR="005D326C">
        <w:t>geldt</w:t>
      </w:r>
      <w:r w:rsidR="00FF3FAC">
        <w:t xml:space="preserve"> </w:t>
      </w:r>
      <w:r w:rsidR="005D326C">
        <w:t>niet</w:t>
      </w:r>
      <w:r w:rsidR="00FF3FAC">
        <w:t xml:space="preserve"> </w:t>
      </w:r>
      <w:r w:rsidR="005D326C">
        <w:t>voor</w:t>
      </w:r>
      <w:r w:rsidR="00FF3FAC">
        <w:t xml:space="preserve"> </w:t>
      </w:r>
      <w:r w:rsidR="005D326C">
        <w:t>vernieuwen</w:t>
      </w:r>
      <w:r w:rsidR="00FF3FAC">
        <w:t xml:space="preserve"> </w:t>
      </w:r>
      <w:r w:rsidR="005D326C">
        <w:t>na</w:t>
      </w:r>
      <w:r w:rsidR="00FF3FAC">
        <w:t xml:space="preserve"> </w:t>
      </w:r>
      <w:r w:rsidR="005D326C">
        <w:t>sloop,</w:t>
      </w:r>
      <w:r w:rsidR="00FF3FAC">
        <w:t xml:space="preserve"> </w:t>
      </w:r>
      <w:r w:rsidR="005D326C">
        <w:t>indien:</w:t>
      </w:r>
    </w:p>
    <w:p w14:paraId="412E446B" w14:textId="6D05EDC3" w:rsidR="00E13943" w:rsidRDefault="00E13943" w:rsidP="001D375D">
      <w:pPr>
        <w:pStyle w:val="Opsommingmetnummering"/>
      </w:pPr>
      <w:r>
        <w:t>a.</w:t>
      </w:r>
      <w:r>
        <w:tab/>
      </w:r>
      <w:r w:rsidR="005D326C">
        <w:t>de</w:t>
      </w:r>
      <w:r w:rsidR="00FF3FAC">
        <w:t xml:space="preserve"> </w:t>
      </w:r>
      <w:r w:rsidR="005D326C">
        <w:t>bestaande</w:t>
      </w:r>
      <w:r w:rsidR="00FF3FAC">
        <w:t xml:space="preserve"> </w:t>
      </w:r>
      <w:r w:rsidR="005D326C">
        <w:t>oppervlakte</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gelijk</w:t>
      </w:r>
      <w:r w:rsidR="00FF3FAC">
        <w:t xml:space="preserve"> </w:t>
      </w:r>
      <w:r w:rsidR="005D326C">
        <w:t>blijft;</w:t>
      </w:r>
    </w:p>
    <w:p w14:paraId="124B0D2E" w14:textId="18E15E0E" w:rsidR="00E13943" w:rsidRDefault="00E13943" w:rsidP="001D375D">
      <w:pPr>
        <w:pStyle w:val="Opsommingmetnummering"/>
      </w:pPr>
      <w:r>
        <w:t>b.</w:t>
      </w:r>
      <w:r>
        <w:tab/>
      </w:r>
      <w:r w:rsidR="005D326C">
        <w:t>de</w:t>
      </w:r>
      <w:r w:rsidR="00FF3FAC">
        <w:t xml:space="preserve"> </w:t>
      </w:r>
      <w:r w:rsidR="005D326C">
        <w:t>situering</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gelijk</w:t>
      </w:r>
      <w:r w:rsidR="00FF3FAC">
        <w:t xml:space="preserve"> </w:t>
      </w:r>
      <w:r w:rsidR="005D326C">
        <w:t>blijft;</w:t>
      </w:r>
      <w:r w:rsidR="00FF3FAC">
        <w:t xml:space="preserve"> </w:t>
      </w:r>
      <w:r w:rsidR="005D326C">
        <w:t>en</w:t>
      </w:r>
    </w:p>
    <w:p w14:paraId="76464E1E" w14:textId="22C8A562" w:rsidR="00E025EB" w:rsidRDefault="00E13943" w:rsidP="001D375D">
      <w:pPr>
        <w:pStyle w:val="Opsommingmetnummering"/>
      </w:pPr>
      <w:r>
        <w:t>c.</w:t>
      </w:r>
      <w:r>
        <w:tab/>
      </w:r>
      <w:r w:rsidR="005D326C">
        <w:t>de</w:t>
      </w:r>
      <w:r w:rsidR="00FF3FAC">
        <w:t xml:space="preserve"> </w:t>
      </w:r>
      <w:r w:rsidR="005D326C">
        <w:t>bijbehorende</w:t>
      </w:r>
      <w:r w:rsidR="00FF3FAC">
        <w:t xml:space="preserve"> </w:t>
      </w:r>
      <w:r w:rsidR="005D326C">
        <w:t>grondwerkzaamheden</w:t>
      </w:r>
      <w:r w:rsidR="00FF3FAC">
        <w:t xml:space="preserve"> </w:t>
      </w:r>
      <w:r w:rsidR="005D326C">
        <w:t>niet</w:t>
      </w:r>
      <w:r w:rsidR="00FF3FAC">
        <w:t xml:space="preserve"> </w:t>
      </w:r>
      <w:r w:rsidR="005D326C">
        <w:t>dieper</w:t>
      </w:r>
      <w:r w:rsidR="00FF3FAC">
        <w:t xml:space="preserve"> </w:t>
      </w:r>
      <w:r w:rsidR="005D326C">
        <w:t>zijn</w:t>
      </w:r>
      <w:r w:rsidR="00FF3FAC">
        <w:t xml:space="preserve"> </w:t>
      </w:r>
      <w:r w:rsidR="005D326C">
        <w:t>dan</w:t>
      </w:r>
      <w:r w:rsidR="00FF3FAC">
        <w:t xml:space="preserve"> </w:t>
      </w:r>
      <w:r w:rsidR="005D326C">
        <w:t>30</w:t>
      </w:r>
      <w:r w:rsidR="00FF3FAC">
        <w:t xml:space="preserve"> </w:t>
      </w:r>
      <w:r w:rsidR="005D326C">
        <w:t>cm</w:t>
      </w:r>
      <w:r w:rsidR="00FF3FAC">
        <w:t xml:space="preserve"> </w:t>
      </w:r>
      <w:r w:rsidR="005D326C">
        <w:t>ten</w:t>
      </w:r>
      <w:r w:rsidR="00FF3FAC">
        <w:t xml:space="preserve"> </w:t>
      </w:r>
      <w:r w:rsidR="005D326C">
        <w:t>opzichte</w:t>
      </w:r>
      <w:r w:rsidR="00FF3FAC">
        <w:t xml:space="preserve"> </w:t>
      </w:r>
      <w:r w:rsidR="005D326C">
        <w:t>van</w:t>
      </w:r>
      <w:r w:rsidR="00FF3FAC">
        <w:t xml:space="preserve"> </w:t>
      </w:r>
      <w:r w:rsidR="005D326C">
        <w:t>het</w:t>
      </w:r>
      <w:r w:rsidR="00FF3FAC">
        <w:t xml:space="preserve"> </w:t>
      </w:r>
      <w:r w:rsidR="005D326C">
        <w:t>bestaand</w:t>
      </w:r>
      <w:r w:rsidR="00FF3FAC">
        <w:t xml:space="preserve"> </w:t>
      </w:r>
      <w:r w:rsidR="005D326C">
        <w:t>maaiveld.</w:t>
      </w:r>
    </w:p>
    <w:p w14:paraId="678E9BE3" w14:textId="52881A0C" w:rsidR="00DB5589" w:rsidRDefault="00DB5589" w:rsidP="00DB5589">
      <w:pPr>
        <w:pStyle w:val="Lidmetnummering"/>
      </w:pPr>
      <w:r>
        <w:t>3</w:t>
      </w:r>
      <w:r>
        <w:tab/>
      </w:r>
      <w:commentRangeStart w:id="139"/>
      <w:r w:rsidR="005D326C">
        <w:t>Het</w:t>
      </w:r>
      <w:commentRangeEnd w:id="139"/>
      <w:r w:rsidR="00D90290">
        <w:rPr>
          <w:rStyle w:val="Verwijzingopmerking"/>
        </w:rPr>
        <w:commentReference w:id="139"/>
      </w:r>
      <w:r w:rsidR="00FF3FAC">
        <w:t xml:space="preserve"> </w:t>
      </w:r>
      <w:r w:rsidR="005D326C">
        <w:t>verbod</w:t>
      </w:r>
      <w:r w:rsidR="00FF3FAC">
        <w:t xml:space="preserve"> </w:t>
      </w:r>
      <w:r w:rsidR="005D326C">
        <w:t>uit</w:t>
      </w:r>
      <w:r w:rsidR="00FF3FAC">
        <w:t xml:space="preserve"> </w:t>
      </w:r>
      <w:r w:rsidR="005D326C">
        <w:t>het</w:t>
      </w:r>
      <w:r w:rsidR="00FF3FAC">
        <w:t xml:space="preserve"> </w:t>
      </w:r>
      <w:r w:rsidR="005D326C">
        <w:t>eerste</w:t>
      </w:r>
      <w:r w:rsidR="00FF3FAC">
        <w:t xml:space="preserve"> </w:t>
      </w:r>
      <w:r w:rsidR="005D326C">
        <w:t>lid</w:t>
      </w:r>
      <w:r w:rsidR="00FF3FAC">
        <w:t xml:space="preserve"> </w:t>
      </w:r>
      <w:r w:rsidR="005D326C">
        <w:t>geldt</w:t>
      </w:r>
      <w:r w:rsidR="00FF3FAC">
        <w:t xml:space="preserve"> </w:t>
      </w:r>
      <w:r w:rsidR="005D326C">
        <w:t>niet</w:t>
      </w:r>
      <w:r w:rsidR="00FF3FAC">
        <w:t xml:space="preserve"> </w:t>
      </w:r>
      <w:r w:rsidR="005D326C">
        <w:t>voor</w:t>
      </w:r>
      <w:r w:rsidR="00FF3FAC">
        <w:t xml:space="preserve"> </w:t>
      </w:r>
      <w:r w:rsidR="005D326C">
        <w:t>het</w:t>
      </w:r>
      <w:r w:rsidR="00FF3FAC">
        <w:t xml:space="preserve"> </w:t>
      </w:r>
      <w:r w:rsidR="005D326C">
        <w:t>uitvoeren</w:t>
      </w:r>
      <w:r w:rsidR="00FF3FAC">
        <w:t xml:space="preserve"> </w:t>
      </w:r>
      <w:r w:rsidR="005D326C">
        <w:t>van</w:t>
      </w:r>
      <w:r w:rsidR="00FF3FAC">
        <w:t xml:space="preserve"> </w:t>
      </w:r>
      <w:r w:rsidR="005D326C">
        <w:t>activiteiten</w:t>
      </w:r>
      <w:r w:rsidR="00FF3FAC">
        <w:t xml:space="preserve"> </w:t>
      </w:r>
      <w:r w:rsidR="005D326C">
        <w:t>met</w:t>
      </w:r>
      <w:r w:rsidR="00FF3FAC">
        <w:t xml:space="preserve"> </w:t>
      </w:r>
      <w:r w:rsidR="005D326C">
        <w:t>een</w:t>
      </w:r>
      <w:r w:rsidR="00FF3FAC">
        <w:t xml:space="preserve"> </w:t>
      </w:r>
      <w:r w:rsidR="005D326C">
        <w:t>oppervlakte</w:t>
      </w:r>
      <w:r w:rsidR="00FF3FAC">
        <w:t xml:space="preserve"> </w:t>
      </w:r>
      <w:r w:rsidR="005D326C">
        <w:t>van</w:t>
      </w:r>
      <w:r w:rsidR="00FF3FAC">
        <w:t xml:space="preserve"> </w:t>
      </w:r>
      <w:r w:rsidR="005D326C">
        <w:t>minder</w:t>
      </w:r>
      <w:r w:rsidR="00FF3FAC">
        <w:t xml:space="preserve"> </w:t>
      </w:r>
      <w:r w:rsidR="005D326C">
        <w:t>dan</w:t>
      </w:r>
      <w:r w:rsidR="00FF3FAC">
        <w:t xml:space="preserve"> </w:t>
      </w:r>
      <w:r w:rsidR="005D326C">
        <w:t>100</w:t>
      </w:r>
      <w:r w:rsidR="00FF3FAC">
        <w:t xml:space="preserve"> </w:t>
      </w:r>
      <w:r w:rsidR="005D326C">
        <w:t>m</w:t>
      </w:r>
      <w:r w:rsidR="005D22B8" w:rsidRPr="005D22B8">
        <w:rPr>
          <w:vertAlign w:val="superscript"/>
        </w:rPr>
        <w:t>2</w:t>
      </w:r>
      <w:r w:rsidR="005D326C">
        <w:t>.</w:t>
      </w:r>
    </w:p>
    <w:p w14:paraId="1D942AA9" w14:textId="73003CA6" w:rsidR="00E13943" w:rsidRDefault="00DB5589" w:rsidP="00DB5589">
      <w:pPr>
        <w:pStyle w:val="Lidmetnummering"/>
      </w:pPr>
      <w:r>
        <w:t>4</w:t>
      </w:r>
      <w:r>
        <w:tab/>
      </w:r>
      <w:commentRangeStart w:id="140"/>
      <w:r w:rsidR="005D326C">
        <w:t>Het</w:t>
      </w:r>
      <w:commentRangeEnd w:id="140"/>
      <w:r w:rsidR="00D90290">
        <w:rPr>
          <w:rStyle w:val="Verwijzingopmerking"/>
        </w:rPr>
        <w:commentReference w:id="140"/>
      </w:r>
      <w:r w:rsidR="00FF3FAC">
        <w:t xml:space="preserve"> </w:t>
      </w:r>
      <w:r w:rsidR="005D326C">
        <w:t>verbod</w:t>
      </w:r>
      <w:r w:rsidR="00FF3FAC">
        <w:t xml:space="preserve"> </w:t>
      </w:r>
      <w:r w:rsidR="005D326C">
        <w:t>uit</w:t>
      </w:r>
      <w:r w:rsidR="00FF3FAC">
        <w:t xml:space="preserve"> </w:t>
      </w:r>
      <w:r w:rsidR="005D326C">
        <w:t>het</w:t>
      </w:r>
      <w:r w:rsidR="00FF3FAC">
        <w:t xml:space="preserve"> </w:t>
      </w:r>
      <w:r w:rsidR="005D326C">
        <w:t>eerste</w:t>
      </w:r>
      <w:r w:rsidR="00FF3FAC">
        <w:t xml:space="preserve"> </w:t>
      </w:r>
      <w:r w:rsidR="005D326C">
        <w:t>lid</w:t>
      </w:r>
      <w:r w:rsidR="00FF3FAC">
        <w:t xml:space="preserve"> </w:t>
      </w:r>
      <w:r w:rsidR="005D326C">
        <w:t>geldt</w:t>
      </w:r>
      <w:r w:rsidR="00FF3FAC">
        <w:t xml:space="preserve"> </w:t>
      </w:r>
      <w:r w:rsidR="005D326C">
        <w:t>niet</w:t>
      </w:r>
      <w:r w:rsidR="00FF3FAC">
        <w:t xml:space="preserve"> </w:t>
      </w:r>
      <w:r w:rsidR="005D326C">
        <w:t>voor</w:t>
      </w:r>
      <w:r w:rsidR="00FF3FAC">
        <w:t xml:space="preserve"> </w:t>
      </w:r>
      <w:r w:rsidR="005D326C">
        <w:t>het</w:t>
      </w:r>
      <w:r w:rsidR="00FF3FAC">
        <w:t xml:space="preserve"> </w:t>
      </w:r>
      <w:r w:rsidR="005D326C">
        <w:t>uitvoeren</w:t>
      </w:r>
      <w:r w:rsidR="00FF3FAC">
        <w:t xml:space="preserve"> </w:t>
      </w:r>
      <w:r w:rsidR="005D326C">
        <w:t>van</w:t>
      </w:r>
      <w:r w:rsidR="00FF3FAC">
        <w:t xml:space="preserve"> </w:t>
      </w:r>
      <w:r w:rsidR="005D326C">
        <w:t>activiteiten</w:t>
      </w:r>
      <w:r w:rsidR="00FF3FAC">
        <w:t xml:space="preserve"> </w:t>
      </w:r>
      <w:r w:rsidR="005D326C">
        <w:t>als:</w:t>
      </w:r>
    </w:p>
    <w:p w14:paraId="07547311" w14:textId="05D1FEA2" w:rsidR="00E13943" w:rsidRDefault="00E13943" w:rsidP="001D375D">
      <w:pPr>
        <w:pStyle w:val="Opsommingmetnummering"/>
      </w:pPr>
      <w:r>
        <w:t>a.</w:t>
      </w:r>
      <w:r>
        <w:tab/>
      </w:r>
      <w:r w:rsidR="005D326C">
        <w:t>op</w:t>
      </w:r>
      <w:r w:rsidR="00FF3FAC">
        <w:t xml:space="preserve"> </w:t>
      </w:r>
      <w:r w:rsidR="005D326C">
        <w:t>basis</w:t>
      </w:r>
      <w:r w:rsidR="00FF3FAC">
        <w:t xml:space="preserve"> </w:t>
      </w:r>
      <w:r w:rsidR="005D326C">
        <w:t>van</w:t>
      </w:r>
      <w:r w:rsidR="00FF3FAC">
        <w:t xml:space="preserve"> </w:t>
      </w:r>
      <w:r w:rsidR="005D326C">
        <w:t>een</w:t>
      </w:r>
      <w:r w:rsidR="00FF3FAC">
        <w:t xml:space="preserve"> </w:t>
      </w:r>
      <w:r w:rsidR="005D326C">
        <w:t>archeologisch</w:t>
      </w:r>
      <w:r w:rsidR="00FF3FAC">
        <w:t xml:space="preserve"> </w:t>
      </w:r>
      <w:r w:rsidR="005D326C">
        <w:t>onderzoek</w:t>
      </w:r>
      <w:r w:rsidR="00FF3FAC">
        <w:t xml:space="preserve"> </w:t>
      </w:r>
      <w:r w:rsidR="005D326C">
        <w:t>wordt</w:t>
      </w:r>
      <w:r w:rsidR="00FF3FAC">
        <w:t xml:space="preserve"> </w:t>
      </w:r>
      <w:r w:rsidR="005D326C">
        <w:t>aangetoond</w:t>
      </w:r>
      <w:r w:rsidR="00FF3FAC">
        <w:t xml:space="preserve"> </w:t>
      </w:r>
      <w:r w:rsidR="005D326C">
        <w:t>dat</w:t>
      </w:r>
      <w:r w:rsidR="00FF3FAC">
        <w:t xml:space="preserve"> </w:t>
      </w:r>
      <w:r w:rsidR="005D326C">
        <w:t>er</w:t>
      </w:r>
      <w:r w:rsidR="00FF3FAC">
        <w:t xml:space="preserve"> </w:t>
      </w:r>
      <w:r w:rsidR="005D326C">
        <w:t>geen</w:t>
      </w:r>
      <w:r w:rsidR="00FF3FAC">
        <w:t xml:space="preserve"> </w:t>
      </w:r>
      <w:r w:rsidR="005D326C">
        <w:t>archeologische</w:t>
      </w:r>
      <w:r w:rsidR="00FF3FAC">
        <w:t xml:space="preserve"> </w:t>
      </w:r>
      <w:r w:rsidR="005D326C">
        <w:t>monumenten</w:t>
      </w:r>
      <w:r w:rsidR="00FF3FAC">
        <w:t xml:space="preserve"> </w:t>
      </w:r>
      <w:r w:rsidR="005D326C">
        <w:t>aanwezig</w:t>
      </w:r>
      <w:r w:rsidR="00FF3FAC">
        <w:t xml:space="preserve"> </w:t>
      </w:r>
      <w:r w:rsidR="005D326C">
        <w:t>zijn;</w:t>
      </w:r>
      <w:r w:rsidR="00FF3FAC">
        <w:t xml:space="preserve"> </w:t>
      </w:r>
      <w:r w:rsidR="005D326C">
        <w:t>of</w:t>
      </w:r>
    </w:p>
    <w:p w14:paraId="7856138E" w14:textId="7A45CE73" w:rsidR="00E025EB" w:rsidRDefault="00E13943" w:rsidP="001D375D">
      <w:pPr>
        <w:pStyle w:val="Opsommingmetnummering"/>
      </w:pPr>
      <w:r>
        <w:t>b.</w:t>
      </w:r>
      <w:r>
        <w:tab/>
      </w:r>
      <w:r w:rsidR="005D326C">
        <w:t>geen</w:t>
      </w:r>
      <w:r w:rsidR="00FF3FAC">
        <w:t xml:space="preserve"> </w:t>
      </w:r>
      <w:r w:rsidR="005D326C">
        <w:t>archeologische</w:t>
      </w:r>
      <w:r w:rsidR="00FF3FAC">
        <w:t xml:space="preserve"> </w:t>
      </w:r>
      <w:r w:rsidR="005D326C">
        <w:t>monumenten</w:t>
      </w:r>
      <w:r w:rsidR="00FF3FAC">
        <w:t xml:space="preserve"> </w:t>
      </w:r>
      <w:r w:rsidR="005D326C">
        <w:t>worden</w:t>
      </w:r>
      <w:r w:rsidR="00FF3FAC">
        <w:t xml:space="preserve"> </w:t>
      </w:r>
      <w:r w:rsidR="005D326C">
        <w:t>aangetast.</w:t>
      </w:r>
    </w:p>
    <w:p w14:paraId="38CEB40C" w14:textId="7A478FA4" w:rsidR="005D326C" w:rsidRDefault="00DB5589" w:rsidP="005B17F6">
      <w:pPr>
        <w:pStyle w:val="Lidmetnummering"/>
      </w:pPr>
      <w:r>
        <w:t>5</w:t>
      </w:r>
      <w:r>
        <w:tab/>
      </w:r>
      <w:commentRangeStart w:id="141"/>
      <w:r w:rsidR="005D326C">
        <w:t>Het</w:t>
      </w:r>
      <w:commentRangeEnd w:id="141"/>
      <w:r w:rsidR="00D90290">
        <w:rPr>
          <w:rStyle w:val="Verwijzingopmerking"/>
        </w:rPr>
        <w:commentReference w:id="141"/>
      </w:r>
      <w:r w:rsidR="00FF3FAC">
        <w:t xml:space="preserve"> </w:t>
      </w:r>
      <w:r w:rsidR="005D326C">
        <w:t>verbod</w:t>
      </w:r>
      <w:r w:rsidR="00FF3FAC">
        <w:t xml:space="preserve"> </w:t>
      </w:r>
      <w:r w:rsidR="005D326C">
        <w:t>uit</w:t>
      </w:r>
      <w:r w:rsidR="00FF3FAC">
        <w:t xml:space="preserve"> </w:t>
      </w:r>
      <w:r w:rsidR="005D326C">
        <w:t>het</w:t>
      </w:r>
      <w:r w:rsidR="00FF3FAC">
        <w:t xml:space="preserve"> </w:t>
      </w:r>
      <w:r w:rsidR="005D326C">
        <w:t>eerste</w:t>
      </w:r>
      <w:r w:rsidR="00FF3FAC">
        <w:t xml:space="preserve"> </w:t>
      </w:r>
      <w:r w:rsidR="005D326C">
        <w:t>lid</w:t>
      </w:r>
      <w:r w:rsidR="00FF3FAC">
        <w:t xml:space="preserve"> </w:t>
      </w:r>
      <w:r w:rsidR="005D326C">
        <w:t>geldt</w:t>
      </w:r>
      <w:r w:rsidR="00FF3FAC">
        <w:t xml:space="preserve"> </w:t>
      </w:r>
      <w:r w:rsidR="005D326C">
        <w:t>niet</w:t>
      </w:r>
      <w:r w:rsidR="00FF3FAC">
        <w:t xml:space="preserve"> </w:t>
      </w:r>
      <w:r w:rsidR="005D326C">
        <w:t>voor</w:t>
      </w:r>
      <w:r w:rsidR="00FF3FAC">
        <w:t xml:space="preserve"> </w:t>
      </w:r>
      <w:r w:rsidR="005D326C">
        <w:t>activiteiten</w:t>
      </w:r>
      <w:r w:rsidR="00FF3FAC">
        <w:t xml:space="preserve"> </w:t>
      </w:r>
      <w:r w:rsidR="005D326C">
        <w:t>bij</w:t>
      </w:r>
      <w:r w:rsidR="00FF3FAC">
        <w:t xml:space="preserve"> </w:t>
      </w:r>
      <w:r w:rsidR="005D326C">
        <w:t>normaal</w:t>
      </w:r>
      <w:r w:rsidR="00FF3FAC">
        <w:t xml:space="preserve"> </w:t>
      </w:r>
      <w:r w:rsidR="005D326C">
        <w:t>onderhoud</w:t>
      </w:r>
      <w:r w:rsidR="00FF3FAC">
        <w:t xml:space="preserve"> </w:t>
      </w:r>
      <w:r w:rsidR="005D326C">
        <w:t>aan</w:t>
      </w:r>
      <w:r w:rsidR="00FF3FAC">
        <w:t xml:space="preserve"> </w:t>
      </w:r>
      <w:r w:rsidR="005D326C">
        <w:t>bouwwerken</w:t>
      </w:r>
      <w:r w:rsidR="00FF3FAC">
        <w:t xml:space="preserve"> </w:t>
      </w:r>
      <w:r w:rsidR="005D326C">
        <w:t>of</w:t>
      </w:r>
      <w:r w:rsidR="00FF3FAC">
        <w:t xml:space="preserve"> </w:t>
      </w:r>
      <w:r w:rsidR="005D326C">
        <w:t>andere</w:t>
      </w:r>
      <w:r w:rsidR="00FF3FAC">
        <w:t xml:space="preserve"> </w:t>
      </w:r>
      <w:r w:rsidR="005D326C">
        <w:t>werken.</w:t>
      </w:r>
    </w:p>
    <w:p w14:paraId="771017D2" w14:textId="658B8E62" w:rsidR="003876F0" w:rsidRDefault="003876F0" w:rsidP="003A78EE">
      <w:pPr>
        <w:pStyle w:val="Kop6"/>
      </w:pPr>
      <w:r>
        <w:t>Artikel</w:t>
      </w:r>
      <w:r w:rsidR="00FF3FAC">
        <w:t xml:space="preserve"> </w:t>
      </w:r>
      <w:r>
        <w:t>5.</w:t>
      </w:r>
      <w:r w:rsidR="00587CDB">
        <w:t>1031</w:t>
      </w:r>
      <w:r>
        <w:tab/>
        <w:t>Bijzondere</w:t>
      </w:r>
      <w:r w:rsidR="00FF3FAC">
        <w:t xml:space="preserve"> </w:t>
      </w:r>
      <w:r>
        <w:t>aanvraagvereisten</w:t>
      </w:r>
      <w:r w:rsidR="00FF3FAC">
        <w:t xml:space="preserve"> </w:t>
      </w:r>
      <w:r>
        <w:t>omgevingsvergunning</w:t>
      </w:r>
    </w:p>
    <w:p w14:paraId="3389BCE2" w14:textId="181EA0EF" w:rsidR="00E13943" w:rsidRDefault="00DB5589" w:rsidP="00DB5589">
      <w:pPr>
        <w:pStyle w:val="Lidmetnummering"/>
      </w:pPr>
      <w:r>
        <w:t>1</w:t>
      </w:r>
      <w:r>
        <w:tab/>
      </w:r>
      <w:commentRangeStart w:id="142"/>
      <w:r w:rsidR="005D326C">
        <w:t>Bij</w:t>
      </w:r>
      <w:commentRangeEnd w:id="142"/>
      <w:r w:rsidR="00907A63">
        <w:rPr>
          <w:rStyle w:val="Verwijzingopmerking"/>
        </w:rPr>
        <w:commentReference w:id="142"/>
      </w:r>
      <w:r w:rsidR="00FF3FAC">
        <w:t xml:space="preserve"> </w:t>
      </w:r>
      <w:r w:rsidR="005D326C">
        <w:t>een</w:t>
      </w:r>
      <w:r w:rsidR="00FF3FAC">
        <w:t xml:space="preserve"> </w:t>
      </w:r>
      <w:r w:rsidR="005D326C">
        <w:t>aanvraag</w:t>
      </w:r>
      <w:r w:rsidR="00FF3FAC">
        <w:t xml:space="preserve"> </w:t>
      </w:r>
      <w:r w:rsidR="005D326C">
        <w:t>om</w:t>
      </w:r>
      <w:r w:rsidR="00FF3FAC">
        <w:t xml:space="preserve"> </w:t>
      </w:r>
      <w:r w:rsidR="005D326C">
        <w:t>een</w:t>
      </w:r>
      <w:r w:rsidR="00FF3FAC">
        <w:t xml:space="preserve"> </w:t>
      </w:r>
      <w:r w:rsidR="005D326C">
        <w:t>omgevingsvergunning,</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5.</w:t>
      </w:r>
      <w:r w:rsidR="00587CDB">
        <w:t>1030</w:t>
      </w:r>
      <w:r w:rsidR="005D326C">
        <w:t>,</w:t>
      </w:r>
      <w:r w:rsidR="00FF3FAC">
        <w:t xml:space="preserve"> </w:t>
      </w:r>
      <w:r w:rsidR="005D326C">
        <w:t>worden</w:t>
      </w:r>
      <w:r w:rsidR="00FF3FAC">
        <w:t xml:space="preserve"> </w:t>
      </w:r>
      <w:r w:rsidR="005D326C">
        <w:t>de</w:t>
      </w:r>
      <w:r w:rsidR="00FF3FAC">
        <w:t xml:space="preserve"> </w:t>
      </w:r>
      <w:r w:rsidR="005D326C">
        <w:t>volgende</w:t>
      </w:r>
      <w:r w:rsidR="00FF3FAC">
        <w:t xml:space="preserve"> </w:t>
      </w:r>
      <w:r w:rsidR="005D326C">
        <w:t>gegevens</w:t>
      </w:r>
      <w:r w:rsidR="00FF3FAC">
        <w:t xml:space="preserve"> </w:t>
      </w:r>
      <w:r w:rsidR="005D326C">
        <w:t>en</w:t>
      </w:r>
      <w:r w:rsidR="00FF3FAC">
        <w:t xml:space="preserve"> </w:t>
      </w:r>
      <w:r w:rsidR="005D326C">
        <w:t>bescheiden</w:t>
      </w:r>
      <w:r w:rsidR="00FF3FAC">
        <w:t xml:space="preserve"> </w:t>
      </w:r>
      <w:r w:rsidR="005D326C">
        <w:t>verstrekt:</w:t>
      </w:r>
    </w:p>
    <w:p w14:paraId="50C7CE7B" w14:textId="5DE945D3" w:rsidR="00DC3EF0" w:rsidRDefault="00E13943" w:rsidP="001D375D">
      <w:pPr>
        <w:pStyle w:val="Opsommingmetnummering"/>
      </w:pPr>
      <w:r>
        <w:t>a.</w:t>
      </w:r>
      <w:r>
        <w:tab/>
      </w:r>
      <w:r w:rsidR="005D326C">
        <w:t>een</w:t>
      </w:r>
      <w:r w:rsidR="00FF3FAC">
        <w:t xml:space="preserve"> </w:t>
      </w:r>
      <w:r w:rsidR="005D326C">
        <w:t>omschrijving</w:t>
      </w:r>
      <w:r w:rsidR="00FF3FAC">
        <w:t xml:space="preserve"> </w:t>
      </w:r>
      <w:r w:rsidR="005D326C">
        <w:t>van</w:t>
      </w:r>
      <w:r w:rsidR="00FF3FAC">
        <w:t xml:space="preserve"> </w:t>
      </w:r>
      <w:r w:rsidR="005D326C">
        <w:t>de</w:t>
      </w:r>
      <w:r w:rsidR="00FF3FAC">
        <w:t xml:space="preserve"> </w:t>
      </w:r>
      <w:r w:rsidR="005D326C">
        <w:t>aard</w:t>
      </w:r>
      <w:r w:rsidR="00FF3FAC">
        <w:t xml:space="preserve"> </w:t>
      </w:r>
      <w:r w:rsidR="005D326C">
        <w:t>van</w:t>
      </w:r>
      <w:r w:rsidR="00FF3FAC">
        <w:t xml:space="preserve"> </w:t>
      </w:r>
      <w:r w:rsidR="005D326C">
        <w:t>de</w:t>
      </w:r>
      <w:r w:rsidR="00FF3FAC">
        <w:t xml:space="preserve"> </w:t>
      </w:r>
      <w:r w:rsidR="005D326C">
        <w:t>activiteit,</w:t>
      </w:r>
      <w:r w:rsidR="00FF3FAC">
        <w:t xml:space="preserve"> </w:t>
      </w:r>
      <w:r w:rsidR="005D326C">
        <w:t>met</w:t>
      </w:r>
      <w:r w:rsidR="00FF3FAC">
        <w:t xml:space="preserve"> </w:t>
      </w:r>
      <w:r w:rsidR="005D326C">
        <w:t>vermelding</w:t>
      </w:r>
      <w:r w:rsidR="00FF3FAC">
        <w:t xml:space="preserve"> </w:t>
      </w:r>
      <w:r w:rsidR="005D326C">
        <w:t>van:</w:t>
      </w:r>
    </w:p>
    <w:p w14:paraId="72D873B3" w14:textId="3D5239F5" w:rsidR="00DC3EF0" w:rsidRDefault="00DC3EF0" w:rsidP="00DC3EF0">
      <w:pPr>
        <w:pStyle w:val="Opsommingmetnummering"/>
        <w:ind w:left="850"/>
      </w:pPr>
      <w:r>
        <w:t>1.</w:t>
      </w:r>
      <w:r>
        <w:tab/>
      </w:r>
      <w:r w:rsidR="005D326C">
        <w:t>de</w:t>
      </w:r>
      <w:r w:rsidR="00FF3FAC">
        <w:t xml:space="preserve"> </w:t>
      </w:r>
      <w:r w:rsidR="005D326C">
        <w:t>omvang</w:t>
      </w:r>
      <w:r w:rsidR="00FF3FAC">
        <w:t xml:space="preserve"> </w:t>
      </w:r>
      <w:r w:rsidR="005D326C">
        <w:t>in</w:t>
      </w:r>
      <w:r w:rsidR="00FF3FAC">
        <w:t xml:space="preserve"> </w:t>
      </w:r>
      <w:r w:rsidR="005D326C">
        <w:t>vierkante</w:t>
      </w:r>
      <w:r w:rsidR="00FF3FAC">
        <w:t xml:space="preserve"> </w:t>
      </w:r>
      <w:r w:rsidR="005D326C">
        <w:t>meters;</w:t>
      </w:r>
      <w:r w:rsidR="00FF3FAC">
        <w:t xml:space="preserve"> </w:t>
      </w:r>
      <w:r w:rsidR="005D326C">
        <w:t>en</w:t>
      </w:r>
    </w:p>
    <w:p w14:paraId="6A097472" w14:textId="4589497F" w:rsidR="00E13943" w:rsidRDefault="00DC3EF0" w:rsidP="00DC3EF0">
      <w:pPr>
        <w:pStyle w:val="Opsommingmetnummering"/>
        <w:ind w:left="850"/>
      </w:pPr>
      <w:r>
        <w:t>2.</w:t>
      </w:r>
      <w:r>
        <w:tab/>
      </w:r>
      <w:r w:rsidR="005D326C">
        <w:t>de</w:t>
      </w:r>
      <w:r w:rsidR="00FF3FAC">
        <w:t xml:space="preserve"> </w:t>
      </w:r>
      <w:r w:rsidR="005D326C">
        <w:t>diepte,</w:t>
      </w:r>
      <w:r w:rsidR="00FF3FAC">
        <w:t xml:space="preserve"> </w:t>
      </w:r>
      <w:r w:rsidR="005D326C">
        <w:t>in</w:t>
      </w:r>
      <w:r w:rsidR="00FF3FAC">
        <w:t xml:space="preserve"> </w:t>
      </w:r>
      <w:r w:rsidR="005D326C">
        <w:t>centimeters</w:t>
      </w:r>
      <w:r w:rsidR="00FF3FAC">
        <w:t xml:space="preserve"> </w:t>
      </w:r>
      <w:r w:rsidR="005D326C">
        <w:t>ten</w:t>
      </w:r>
      <w:r w:rsidR="00FF3FAC">
        <w:t xml:space="preserve"> </w:t>
      </w:r>
      <w:r w:rsidR="005D326C">
        <w:t>opzichte</w:t>
      </w:r>
      <w:r w:rsidR="00FF3FAC">
        <w:t xml:space="preserve"> </w:t>
      </w:r>
      <w:r w:rsidR="005D326C">
        <w:t>van</w:t>
      </w:r>
      <w:r w:rsidR="00FF3FAC">
        <w:t xml:space="preserve"> </w:t>
      </w:r>
      <w:r w:rsidR="005D326C">
        <w:t>het</w:t>
      </w:r>
      <w:r w:rsidR="00FF3FAC">
        <w:t xml:space="preserve"> </w:t>
      </w:r>
      <w:r w:rsidR="005D326C">
        <w:t>maaiveld;</w:t>
      </w:r>
    </w:p>
    <w:p w14:paraId="2AB0EF59" w14:textId="17A4EFF8" w:rsidR="00E13943" w:rsidRDefault="00E13943" w:rsidP="001D375D">
      <w:pPr>
        <w:pStyle w:val="Opsommingmetnummering"/>
      </w:pPr>
      <w:r>
        <w:t>b.</w:t>
      </w:r>
      <w:r>
        <w:tab/>
      </w:r>
      <w:r w:rsidR="005D326C">
        <w:t>een</w:t>
      </w:r>
      <w:r w:rsidR="00FF3FAC">
        <w:t xml:space="preserve"> </w:t>
      </w:r>
      <w:r w:rsidR="005D326C">
        <w:t>topografische</w:t>
      </w:r>
      <w:r w:rsidR="00FF3FAC">
        <w:t xml:space="preserve"> </w:t>
      </w:r>
      <w:r w:rsidR="005D326C">
        <w:t>kaart</w:t>
      </w:r>
      <w:r w:rsidR="00FF3FAC">
        <w:t xml:space="preserve"> </w:t>
      </w:r>
      <w:r w:rsidR="005D326C">
        <w:t>voorzien</w:t>
      </w:r>
      <w:r w:rsidR="00FF3FAC">
        <w:t xml:space="preserve"> </w:t>
      </w:r>
      <w:r w:rsidR="005D326C">
        <w:t>van</w:t>
      </w:r>
      <w:r w:rsidR="00FF3FAC">
        <w:t xml:space="preserve"> </w:t>
      </w:r>
      <w:r w:rsidR="005D326C">
        <w:t>een</w:t>
      </w:r>
      <w:r w:rsidR="00FF3FAC">
        <w:t xml:space="preserve"> </w:t>
      </w:r>
      <w:r w:rsidR="005D326C">
        <w:t>noordpijl</w:t>
      </w:r>
      <w:r w:rsidR="00FF3FAC">
        <w:t xml:space="preserve"> </w:t>
      </w:r>
      <w:r w:rsidR="005D326C">
        <w:t>en</w:t>
      </w:r>
      <w:r w:rsidR="00FF3FAC">
        <w:t xml:space="preserve"> </w:t>
      </w:r>
      <w:r w:rsidR="005D326C">
        <w:t>minimaal</w:t>
      </w:r>
      <w:r w:rsidR="00FF3FAC">
        <w:t xml:space="preserve"> </w:t>
      </w:r>
      <w:r w:rsidR="005D326C">
        <w:t>twee</w:t>
      </w:r>
      <w:r w:rsidR="00FF3FAC">
        <w:t xml:space="preserve"> </w:t>
      </w:r>
      <w:r w:rsidR="005D326C">
        <w:t>coördinatieparen,</w:t>
      </w:r>
      <w:r w:rsidR="00FF3FAC">
        <w:t xml:space="preserve"> </w:t>
      </w:r>
      <w:r w:rsidR="005D326C">
        <w:t>met</w:t>
      </w:r>
      <w:r w:rsidR="00FF3FAC">
        <w:t xml:space="preserve"> </w:t>
      </w:r>
      <w:r w:rsidR="005D326C">
        <w:t>de</w:t>
      </w:r>
      <w:r w:rsidR="00FF3FAC">
        <w:t xml:space="preserve"> </w:t>
      </w:r>
      <w:r w:rsidR="005D326C">
        <w:t>exacte</w:t>
      </w:r>
      <w:r w:rsidR="00FF3FAC">
        <w:t xml:space="preserve"> </w:t>
      </w:r>
      <w:r w:rsidR="005D326C">
        <w:t>locatie</w:t>
      </w:r>
      <w:r w:rsidR="00FF3FAC">
        <w:t xml:space="preserve"> </w:t>
      </w:r>
      <w:r w:rsidR="005D326C">
        <w:t>en</w:t>
      </w:r>
      <w:r w:rsidR="00FF3FAC">
        <w:t xml:space="preserve"> </w:t>
      </w:r>
      <w:r w:rsidR="005D326C">
        <w:t>omvang</w:t>
      </w:r>
      <w:r w:rsidR="00FF3FAC">
        <w:t xml:space="preserve"> </w:t>
      </w:r>
      <w:r w:rsidR="005D326C">
        <w:t>van</w:t>
      </w:r>
      <w:r w:rsidR="00FF3FAC">
        <w:t xml:space="preserve"> </w:t>
      </w:r>
      <w:r w:rsidR="005D326C">
        <w:t>de</w:t>
      </w:r>
      <w:r w:rsidR="00FF3FAC">
        <w:t xml:space="preserve"> </w:t>
      </w:r>
      <w:r w:rsidR="005D326C">
        <w:t>activiteit;</w:t>
      </w:r>
      <w:r w:rsidR="00FF3FAC">
        <w:t xml:space="preserve"> </w:t>
      </w:r>
      <w:r w:rsidR="00537B00">
        <w:t>en</w:t>
      </w:r>
    </w:p>
    <w:p w14:paraId="10E6083E" w14:textId="79FB7438" w:rsidR="00E025EB" w:rsidRDefault="00E13943" w:rsidP="001D375D">
      <w:pPr>
        <w:pStyle w:val="Opsommingmetnummering"/>
      </w:pPr>
      <w:r>
        <w:t>c.</w:t>
      </w:r>
      <w:r>
        <w:tab/>
      </w:r>
      <w:r w:rsidR="005D326C">
        <w:t>doorsnedetekeningen</w:t>
      </w:r>
      <w:r w:rsidR="00FF3FAC">
        <w:t xml:space="preserve"> </w:t>
      </w:r>
      <w:r w:rsidR="005D326C">
        <w:t>met</w:t>
      </w:r>
      <w:r w:rsidR="00FF3FAC">
        <w:t xml:space="preserve"> </w:t>
      </w:r>
      <w:r w:rsidR="005D326C">
        <w:t>de</w:t>
      </w:r>
      <w:r w:rsidR="00FF3FAC">
        <w:t xml:space="preserve"> </w:t>
      </w:r>
      <w:r w:rsidR="005D326C">
        <w:t>exacte</w:t>
      </w:r>
      <w:r w:rsidR="00FF3FAC">
        <w:t xml:space="preserve"> </w:t>
      </w:r>
      <w:r w:rsidR="005D326C">
        <w:t>locatie,</w:t>
      </w:r>
      <w:r w:rsidR="00FF3FAC">
        <w:t xml:space="preserve"> </w:t>
      </w:r>
      <w:r w:rsidR="005D326C">
        <w:t>omvang</w:t>
      </w:r>
      <w:r w:rsidR="00FF3FAC">
        <w:t xml:space="preserve"> </w:t>
      </w:r>
      <w:r w:rsidR="005D326C">
        <w:t>en</w:t>
      </w:r>
      <w:r w:rsidR="00FF3FAC">
        <w:t xml:space="preserve"> </w:t>
      </w:r>
      <w:r w:rsidR="005D326C">
        <w:t>diepte</w:t>
      </w:r>
      <w:r w:rsidR="00FF3FAC">
        <w:t xml:space="preserve"> </w:t>
      </w:r>
      <w:r w:rsidR="005D326C">
        <w:t>van</w:t>
      </w:r>
      <w:r w:rsidR="00FF3FAC">
        <w:t xml:space="preserve"> </w:t>
      </w:r>
      <w:r w:rsidR="005D326C">
        <w:t>de</w:t>
      </w:r>
      <w:r w:rsidR="00FF3FAC">
        <w:t xml:space="preserve"> </w:t>
      </w:r>
      <w:r w:rsidR="005D326C">
        <w:t>afzonderlijke</w:t>
      </w:r>
      <w:r w:rsidR="00FF3FAC">
        <w:t xml:space="preserve"> </w:t>
      </w:r>
      <w:r w:rsidR="005D326C">
        <w:t>ingrepen</w:t>
      </w:r>
      <w:r w:rsidR="00FF3FAC">
        <w:t xml:space="preserve"> </w:t>
      </w:r>
      <w:r w:rsidR="005D326C">
        <w:t>ten</w:t>
      </w:r>
      <w:r w:rsidR="00FF3FAC">
        <w:t xml:space="preserve"> </w:t>
      </w:r>
      <w:r w:rsidR="005D326C">
        <w:t>opzichte</w:t>
      </w:r>
      <w:r w:rsidR="00FF3FAC">
        <w:t xml:space="preserve"> </w:t>
      </w:r>
      <w:r w:rsidR="005D326C">
        <w:t>van</w:t>
      </w:r>
      <w:r w:rsidR="00FF3FAC">
        <w:t xml:space="preserve"> </w:t>
      </w:r>
      <w:r w:rsidR="005D326C">
        <w:t>het</w:t>
      </w:r>
      <w:r w:rsidR="00FF3FAC">
        <w:t xml:space="preserve"> </w:t>
      </w:r>
      <w:r w:rsidR="005D326C">
        <w:t>maaiveld</w:t>
      </w:r>
      <w:r w:rsidR="00537B00">
        <w:t>.</w:t>
      </w:r>
    </w:p>
    <w:p w14:paraId="2C8C6D0F" w14:textId="4472D412" w:rsidR="00E13943" w:rsidRDefault="00DB5589" w:rsidP="00DB5589">
      <w:pPr>
        <w:pStyle w:val="Lidmetnummering"/>
      </w:pPr>
      <w:r>
        <w:t>2</w:t>
      </w:r>
      <w:r>
        <w:tab/>
      </w:r>
      <w:commentRangeStart w:id="143"/>
      <w:r w:rsidR="005D326C">
        <w:t>Als</w:t>
      </w:r>
      <w:commentRangeEnd w:id="143"/>
      <w:r w:rsidR="00907A63">
        <w:rPr>
          <w:rStyle w:val="Verwijzingopmerking"/>
        </w:rPr>
        <w:commentReference w:id="143"/>
      </w:r>
      <w:r w:rsidR="00FF3FAC">
        <w:t xml:space="preserve"> </w:t>
      </w:r>
      <w:r w:rsidR="005D326C">
        <w:t>dit</w:t>
      </w:r>
      <w:r w:rsidR="00FF3FAC">
        <w:t xml:space="preserve"> </w:t>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noodzakelijk</w:t>
      </w:r>
      <w:r w:rsidR="00FF3FAC">
        <w:t xml:space="preserve"> </w:t>
      </w:r>
      <w:r w:rsidR="005D326C">
        <w:t>is,</w:t>
      </w:r>
      <w:r w:rsidR="00FF3FAC">
        <w:t xml:space="preserve"> </w:t>
      </w:r>
      <w:r w:rsidR="005D326C">
        <w:t>worden</w:t>
      </w:r>
      <w:r w:rsidR="00FF3FAC">
        <w:t xml:space="preserve"> </w:t>
      </w:r>
      <w:r w:rsidR="005D326C">
        <w:t>in</w:t>
      </w:r>
      <w:r w:rsidR="00FF3FAC">
        <w:t xml:space="preserve"> </w:t>
      </w:r>
      <w:r w:rsidR="005D326C">
        <w:t>aanvulling</w:t>
      </w:r>
      <w:r w:rsidR="00FF3FAC">
        <w:t xml:space="preserve"> </w:t>
      </w:r>
      <w:r w:rsidR="005D326C">
        <w:t>op</w:t>
      </w:r>
      <w:r w:rsidR="00FF3FAC">
        <w:t xml:space="preserve"> </w:t>
      </w:r>
      <w:r w:rsidR="005D326C">
        <w:t>het</w:t>
      </w:r>
      <w:r w:rsidR="00FF3FAC">
        <w:t xml:space="preserve"> </w:t>
      </w:r>
      <w:r w:rsidR="005D326C">
        <w:t>eerste</w:t>
      </w:r>
      <w:r w:rsidR="00FF3FAC">
        <w:t xml:space="preserve"> </w:t>
      </w:r>
      <w:r w:rsidR="005D326C">
        <w:t>lid,</w:t>
      </w:r>
      <w:r w:rsidR="00FF3FAC">
        <w:t xml:space="preserve"> </w:t>
      </w:r>
      <w:r w:rsidR="005D326C">
        <w:t>de</w:t>
      </w:r>
      <w:r w:rsidR="00FF3FAC">
        <w:t xml:space="preserve"> </w:t>
      </w:r>
      <w:r w:rsidR="005D326C">
        <w:t>volgende</w:t>
      </w:r>
      <w:r w:rsidR="00FF3FAC">
        <w:t xml:space="preserve"> </w:t>
      </w:r>
      <w:r w:rsidR="005D326C">
        <w:t>gegevens</w:t>
      </w:r>
      <w:r w:rsidR="00FF3FAC">
        <w:t xml:space="preserve"> </w:t>
      </w:r>
      <w:r w:rsidR="005D326C">
        <w:t>en</w:t>
      </w:r>
      <w:r w:rsidR="00FF3FAC">
        <w:t xml:space="preserve"> </w:t>
      </w:r>
      <w:r w:rsidR="005D326C">
        <w:t>bescheiden</w:t>
      </w:r>
      <w:r w:rsidR="00FF3FAC">
        <w:t xml:space="preserve"> </w:t>
      </w:r>
      <w:r w:rsidR="005D326C">
        <w:t>verstrekt:</w:t>
      </w:r>
    </w:p>
    <w:p w14:paraId="5D58DFBC" w14:textId="51D6FD28" w:rsidR="00E13943" w:rsidRDefault="00E13943" w:rsidP="001D375D">
      <w:pPr>
        <w:pStyle w:val="Opsommingmetnummering"/>
      </w:pPr>
      <w:r>
        <w:t>a.</w:t>
      </w:r>
      <w:r>
        <w:tab/>
      </w:r>
      <w:r w:rsidR="005D326C">
        <w:t>een</w:t>
      </w:r>
      <w:r w:rsidR="00FF3FAC">
        <w:t xml:space="preserve"> </w:t>
      </w:r>
      <w:r w:rsidR="005D326C">
        <w:t>rapport</w:t>
      </w:r>
      <w:r w:rsidR="00FF3FAC">
        <w:t xml:space="preserve"> </w:t>
      </w:r>
      <w:r w:rsidR="005D326C">
        <w:t>waarin</w:t>
      </w:r>
      <w:r w:rsidR="00FF3FAC">
        <w:t xml:space="preserve"> </w:t>
      </w:r>
      <w:r w:rsidR="005D326C">
        <w:t>de</w:t>
      </w:r>
      <w:r w:rsidR="00FF3FAC">
        <w:t xml:space="preserve"> </w:t>
      </w:r>
      <w:r w:rsidR="005D326C">
        <w:t>archeologische</w:t>
      </w:r>
      <w:r w:rsidR="00FF3FAC">
        <w:t xml:space="preserve"> </w:t>
      </w:r>
      <w:r w:rsidR="005D326C">
        <w:t>waarde</w:t>
      </w:r>
      <w:r w:rsidR="00FF3FAC">
        <w:t xml:space="preserve"> </w:t>
      </w:r>
      <w:r w:rsidR="005D326C">
        <w:t>van</w:t>
      </w:r>
      <w:r w:rsidR="00FF3FAC">
        <w:t xml:space="preserve"> </w:t>
      </w:r>
      <w:r w:rsidR="005D326C">
        <w:t>dat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archeologisch</w:t>
      </w:r>
      <w:r w:rsidR="00FF3FAC">
        <w:t xml:space="preserve"> </w:t>
      </w:r>
      <w:r w:rsidR="005D326C">
        <w:t>monument</w:t>
      </w:r>
      <w:r w:rsidR="00FF3FAC">
        <w:t xml:space="preserve"> </w:t>
      </w:r>
      <w:r w:rsidR="005D326C">
        <w:t>waarop</w:t>
      </w:r>
      <w:r w:rsidR="00FF3FAC">
        <w:t xml:space="preserve"> </w:t>
      </w:r>
      <w:r w:rsidR="005D326C">
        <w:t>de</w:t>
      </w:r>
      <w:r w:rsidR="00FF3FAC">
        <w:t xml:space="preserve"> </w:t>
      </w:r>
      <w:r w:rsidR="005D326C">
        <w:t>activiteit</w:t>
      </w:r>
      <w:r w:rsidR="00FF3FAC">
        <w:t xml:space="preserve"> </w:t>
      </w:r>
      <w:r w:rsidR="005D326C">
        <w:t>van</w:t>
      </w:r>
      <w:r w:rsidR="00FF3FAC">
        <w:t xml:space="preserve"> </w:t>
      </w:r>
      <w:r w:rsidR="005D326C">
        <w:t>invloed</w:t>
      </w:r>
      <w:r w:rsidR="00FF3FAC">
        <w:t xml:space="preserve"> </w:t>
      </w:r>
      <w:r w:rsidR="005D326C">
        <w:t>is,</w:t>
      </w:r>
      <w:r w:rsidR="00FF3FAC">
        <w:t xml:space="preserve"> </w:t>
      </w:r>
      <w:r w:rsidR="005D326C">
        <w:t>in</w:t>
      </w:r>
      <w:r w:rsidR="00FF3FAC">
        <w:t xml:space="preserve"> </w:t>
      </w:r>
      <w:r w:rsidR="005D326C">
        <w:t>voldoende</w:t>
      </w:r>
      <w:r w:rsidR="00FF3FAC">
        <w:t xml:space="preserve"> </w:t>
      </w:r>
      <w:r w:rsidR="005D326C">
        <w:t>mate</w:t>
      </w:r>
      <w:r w:rsidR="00FF3FAC">
        <w:t xml:space="preserve"> </w:t>
      </w:r>
      <w:r w:rsidR="005D326C">
        <w:t>nader</w:t>
      </w:r>
      <w:r w:rsidR="00FF3FAC">
        <w:t xml:space="preserve"> </w:t>
      </w:r>
      <w:r w:rsidR="005D326C">
        <w:t>is</w:t>
      </w:r>
      <w:r w:rsidR="00FF3FAC">
        <w:t xml:space="preserve"> </w:t>
      </w:r>
      <w:r w:rsidR="005D326C">
        <w:t>vastgesteld;</w:t>
      </w:r>
    </w:p>
    <w:p w14:paraId="5E62B906" w14:textId="2C1D0F36" w:rsidR="00E13943" w:rsidRDefault="00E13943" w:rsidP="006B3802">
      <w:pPr>
        <w:pStyle w:val="Opsommingmetnummering"/>
      </w:pPr>
      <w:r>
        <w:t>b.</w:t>
      </w:r>
      <w:r>
        <w:tab/>
      </w:r>
      <w:r w:rsidR="005D326C">
        <w:t>een</w:t>
      </w:r>
      <w:r w:rsidR="00FF3FAC">
        <w:t xml:space="preserve"> </w:t>
      </w:r>
      <w:r w:rsidR="005D326C">
        <w:t>rapport</w:t>
      </w:r>
      <w:r w:rsidR="00FF3FAC">
        <w:t xml:space="preserve"> </w:t>
      </w:r>
      <w:r w:rsidR="005D326C">
        <w:t>waarin</w:t>
      </w:r>
      <w:r w:rsidR="00FF3FAC">
        <w:t xml:space="preserve"> </w:t>
      </w:r>
      <w:r w:rsidR="005D326C">
        <w:t>de</w:t>
      </w:r>
      <w:r w:rsidR="00FF3FAC">
        <w:t xml:space="preserve"> </w:t>
      </w:r>
      <w:r w:rsidR="005D326C">
        <w:t>gevolgen</w:t>
      </w:r>
      <w:r w:rsidR="00FF3FAC">
        <w:t xml:space="preserve"> </w:t>
      </w:r>
      <w:r w:rsidR="005D326C">
        <w:t>van</w:t>
      </w:r>
      <w:r w:rsidR="00FF3FAC">
        <w:t xml:space="preserve"> </w:t>
      </w:r>
      <w:r w:rsidR="005D326C">
        <w:t>de</w:t>
      </w:r>
      <w:r w:rsidR="00FF3FAC">
        <w:t xml:space="preserve"> </w:t>
      </w:r>
      <w:r w:rsidR="005D326C">
        <w:t>activiteit</w:t>
      </w:r>
      <w:r w:rsidR="00FF3FAC">
        <w:t xml:space="preserve"> </w:t>
      </w:r>
      <w:r w:rsidR="005D326C">
        <w:t>op</w:t>
      </w:r>
      <w:r w:rsidR="00FF3FAC">
        <w:t xml:space="preserve"> </w:t>
      </w:r>
      <w:r w:rsidR="005D326C">
        <w:t>het</w:t>
      </w:r>
      <w:r w:rsidR="00FF3FAC">
        <w:t xml:space="preserve"> </w:t>
      </w:r>
      <w:r w:rsidR="005D326C">
        <w:t>archeologisch</w:t>
      </w:r>
      <w:r w:rsidR="00FF3FAC">
        <w:t xml:space="preserve"> </w:t>
      </w:r>
      <w:r w:rsidR="005D326C">
        <w:t>monument</w:t>
      </w:r>
      <w:r w:rsidR="00FF3FAC">
        <w:t xml:space="preserve"> </w:t>
      </w:r>
      <w:r w:rsidR="005D326C">
        <w:t>in</w:t>
      </w:r>
      <w:r w:rsidR="00FF3FAC">
        <w:t xml:space="preserve"> </w:t>
      </w:r>
      <w:r w:rsidR="005D326C">
        <w:t>voldoende</w:t>
      </w:r>
      <w:r w:rsidR="00FF3FAC">
        <w:t xml:space="preserve"> </w:t>
      </w:r>
      <w:r w:rsidR="005D326C">
        <w:t>mate</w:t>
      </w:r>
      <w:r w:rsidR="00FF3FAC">
        <w:t xml:space="preserve"> </w:t>
      </w:r>
      <w:r w:rsidR="005D326C">
        <w:t>inzichtelijk</w:t>
      </w:r>
      <w:r w:rsidR="00FF3FAC">
        <w:t xml:space="preserve"> </w:t>
      </w:r>
      <w:r w:rsidR="005D326C">
        <w:t>zijn</w:t>
      </w:r>
      <w:r w:rsidR="00FF3FAC">
        <w:t xml:space="preserve"> </w:t>
      </w:r>
      <w:r w:rsidR="005D326C">
        <w:t>gemaakt;</w:t>
      </w:r>
      <w:r w:rsidR="00FF3FAC">
        <w:t xml:space="preserve"> </w:t>
      </w:r>
      <w:r w:rsidR="005D326C">
        <w:t>en</w:t>
      </w:r>
    </w:p>
    <w:p w14:paraId="6F92D906" w14:textId="17021743" w:rsidR="00DC3EF0" w:rsidRDefault="00E13943" w:rsidP="006B3802">
      <w:pPr>
        <w:pStyle w:val="Opsommingmetnummering"/>
      </w:pPr>
      <w:r>
        <w:t>c.</w:t>
      </w:r>
      <w:r>
        <w:tab/>
      </w:r>
      <w:r w:rsidR="005D326C">
        <w:t>detailtekeningen</w:t>
      </w:r>
      <w:r w:rsidR="00FF3FAC">
        <w:t xml:space="preserve"> </w:t>
      </w:r>
      <w:r w:rsidR="005D326C">
        <w:t>met</w:t>
      </w:r>
      <w:r w:rsidR="00FF3FAC">
        <w:t xml:space="preserve"> </w:t>
      </w:r>
      <w:r w:rsidR="005D326C">
        <w:t>van</w:t>
      </w:r>
      <w:r w:rsidR="00FF3FAC">
        <w:t xml:space="preserve"> </w:t>
      </w:r>
      <w:r w:rsidR="005D326C">
        <w:t>de</w:t>
      </w:r>
      <w:r w:rsidR="00FF3FAC">
        <w:t xml:space="preserve"> </w:t>
      </w:r>
      <w:r w:rsidR="005D326C">
        <w:t>afzonderlijke</w:t>
      </w:r>
      <w:r w:rsidR="00FF3FAC">
        <w:t xml:space="preserve"> </w:t>
      </w:r>
      <w:r w:rsidR="005D326C">
        <w:t>ingrepen:</w:t>
      </w:r>
    </w:p>
    <w:p w14:paraId="48307612" w14:textId="0E0EF2B5" w:rsidR="00DC3EF0" w:rsidRDefault="00DC3EF0" w:rsidP="00DC3EF0">
      <w:pPr>
        <w:pStyle w:val="Opsommingmetnummering"/>
        <w:ind w:left="850"/>
      </w:pPr>
      <w:r>
        <w:t>1.</w:t>
      </w:r>
      <w:r>
        <w:tab/>
      </w:r>
      <w:r w:rsidR="005D326C">
        <w:t>de</w:t>
      </w:r>
      <w:r w:rsidR="00FF3FAC">
        <w:t xml:space="preserve"> </w:t>
      </w:r>
      <w:r w:rsidR="005D326C">
        <w:t>exacte</w:t>
      </w:r>
      <w:r w:rsidR="00FF3FAC">
        <w:t xml:space="preserve"> </w:t>
      </w:r>
      <w:r w:rsidR="005D326C">
        <w:t>locatie;</w:t>
      </w:r>
    </w:p>
    <w:p w14:paraId="38EAE640" w14:textId="6FB43A36" w:rsidR="00DC3EF0" w:rsidRDefault="00DC3EF0" w:rsidP="00DC3EF0">
      <w:pPr>
        <w:pStyle w:val="Opsommingmetnummering"/>
        <w:ind w:left="850"/>
      </w:pPr>
      <w:r>
        <w:t>2.</w:t>
      </w:r>
      <w:r>
        <w:tab/>
      </w:r>
      <w:r w:rsidR="005D326C">
        <w:t>de</w:t>
      </w:r>
      <w:r w:rsidR="00FF3FAC">
        <w:t xml:space="preserve"> </w:t>
      </w:r>
      <w:r w:rsidR="005D326C">
        <w:t>omvang;</w:t>
      </w:r>
      <w:r w:rsidR="00FF3FAC">
        <w:t xml:space="preserve"> </w:t>
      </w:r>
      <w:r w:rsidR="005D326C">
        <w:t>en</w:t>
      </w:r>
    </w:p>
    <w:p w14:paraId="03961013" w14:textId="4F25DAEA" w:rsidR="003876F0" w:rsidRDefault="00DC3EF0" w:rsidP="00DC3EF0">
      <w:pPr>
        <w:pStyle w:val="Opsommingmetnummering"/>
        <w:ind w:left="850"/>
      </w:pPr>
      <w:r>
        <w:t>3.</w:t>
      </w:r>
      <w:r>
        <w:tab/>
      </w:r>
      <w:r w:rsidR="005D326C">
        <w:t>de</w:t>
      </w:r>
      <w:r w:rsidR="00FF3FAC">
        <w:t xml:space="preserve"> </w:t>
      </w:r>
      <w:r w:rsidR="005D326C">
        <w:t>diepte</w:t>
      </w:r>
      <w:r w:rsidR="00FF3FAC">
        <w:t xml:space="preserve"> </w:t>
      </w:r>
      <w:r w:rsidR="005D326C">
        <w:t>ten</w:t>
      </w:r>
      <w:r w:rsidR="00FF3FAC">
        <w:t xml:space="preserve"> </w:t>
      </w:r>
      <w:r w:rsidR="005D326C">
        <w:t>opzichte</w:t>
      </w:r>
      <w:r w:rsidR="00FF3FAC">
        <w:t xml:space="preserve"> </w:t>
      </w:r>
      <w:r w:rsidR="005D326C">
        <w:t>van</w:t>
      </w:r>
      <w:r w:rsidR="00FF3FAC">
        <w:t xml:space="preserve"> </w:t>
      </w:r>
      <w:r w:rsidR="005D326C">
        <w:t>het</w:t>
      </w:r>
      <w:r w:rsidR="00FF3FAC">
        <w:t xml:space="preserve"> </w:t>
      </w:r>
      <w:r w:rsidR="005D326C">
        <w:t>maaiveld.</w:t>
      </w:r>
    </w:p>
    <w:p w14:paraId="5068B22D" w14:textId="1BE3641D" w:rsidR="003876F0" w:rsidRDefault="003876F0" w:rsidP="003A78EE">
      <w:pPr>
        <w:pStyle w:val="Kop6"/>
      </w:pPr>
      <w:r>
        <w:t>Artikel</w:t>
      </w:r>
      <w:r w:rsidR="00FF3FAC">
        <w:t xml:space="preserve"> </w:t>
      </w:r>
      <w:r>
        <w:t>5.</w:t>
      </w:r>
      <w:r w:rsidR="003759E5">
        <w:t>1032</w:t>
      </w:r>
      <w:r>
        <w:tab/>
      </w:r>
      <w:commentRangeStart w:id="144"/>
      <w:r>
        <w:t>Eisen</w:t>
      </w:r>
      <w:commentRangeEnd w:id="144"/>
      <w:r w:rsidR="00907A63">
        <w:rPr>
          <w:rStyle w:val="Verwijzingopmerking"/>
          <w:rFonts w:eastAsiaTheme="minorHAnsi" w:cstheme="minorBidi"/>
          <w:i w:val="0"/>
          <w:iCs w:val="0"/>
        </w:rPr>
        <w:commentReference w:id="144"/>
      </w:r>
      <w:r w:rsidR="00FF3FAC">
        <w:t xml:space="preserve"> </w:t>
      </w:r>
      <w:r>
        <w:t>aan</w:t>
      </w:r>
      <w:r w:rsidR="00FF3FAC">
        <w:t xml:space="preserve"> </w:t>
      </w:r>
      <w:r>
        <w:t>tekeningen</w:t>
      </w:r>
    </w:p>
    <w:p w14:paraId="28E7AA84" w14:textId="0D3AF51D" w:rsidR="00E13943" w:rsidRDefault="005D326C" w:rsidP="005D326C">
      <w:r>
        <w:t>Tekeningen,</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5.</w:t>
      </w:r>
      <w:r w:rsidR="003759E5">
        <w:t>1031</w:t>
      </w:r>
      <w:r>
        <w:t>,</w:t>
      </w:r>
      <w:r w:rsidR="00FF3FAC">
        <w:t xml:space="preserve"> </w:t>
      </w:r>
      <w:r>
        <w:t>eerste</w:t>
      </w:r>
      <w:r w:rsidR="00FF3FAC">
        <w:t xml:space="preserve"> </w:t>
      </w:r>
      <w:r>
        <w:t>lid,</w:t>
      </w:r>
      <w:r w:rsidR="00FF3FAC">
        <w:t xml:space="preserve"> </w:t>
      </w:r>
      <w:r>
        <w:t>aanhef</w:t>
      </w:r>
      <w:r w:rsidR="00FF3FAC">
        <w:t xml:space="preserve"> </w:t>
      </w:r>
      <w:r>
        <w:t>en</w:t>
      </w:r>
      <w:r w:rsidR="00FF3FAC">
        <w:t xml:space="preserve"> </w:t>
      </w:r>
      <w:r>
        <w:t>onder</w:t>
      </w:r>
      <w:r w:rsidR="00FF3FAC">
        <w:t xml:space="preserve"> </w:t>
      </w:r>
      <w:r>
        <w:t>c,</w:t>
      </w:r>
      <w:r w:rsidR="00FF3FAC">
        <w:t xml:space="preserve"> </w:t>
      </w:r>
      <w:r>
        <w:t>hebben</w:t>
      </w:r>
      <w:r w:rsidR="00FF3FAC">
        <w:t xml:space="preserve"> </w:t>
      </w:r>
      <w:r>
        <w:t>een</w:t>
      </w:r>
      <w:r w:rsidR="00FF3FAC">
        <w:t xml:space="preserve"> </w:t>
      </w:r>
      <w:r>
        <w:t>schaal</w:t>
      </w:r>
      <w:r w:rsidR="00FF3FAC">
        <w:t xml:space="preserve"> </w:t>
      </w:r>
      <w:r>
        <w:t>die</w:t>
      </w:r>
      <w:r w:rsidR="00FF3FAC">
        <w:t xml:space="preserve"> </w:t>
      </w:r>
      <w:r>
        <w:t>niet</w:t>
      </w:r>
      <w:r w:rsidR="00FF3FAC">
        <w:t xml:space="preserve"> </w:t>
      </w:r>
      <w:r>
        <w:t>kleiner</w:t>
      </w:r>
      <w:r w:rsidR="00FF3FAC">
        <w:t xml:space="preserve"> </w:t>
      </w:r>
      <w:r>
        <w:t>is</w:t>
      </w:r>
      <w:r w:rsidR="00FF3FAC">
        <w:t xml:space="preserve"> </w:t>
      </w:r>
      <w:r>
        <w:t>dan:</w:t>
      </w:r>
    </w:p>
    <w:p w14:paraId="34ADB11A" w14:textId="2849C054" w:rsidR="00E13943" w:rsidRDefault="00E13943" w:rsidP="006B3802">
      <w:pPr>
        <w:pStyle w:val="Opsommingmetnummering"/>
      </w:pPr>
      <w:r>
        <w:t>a.</w:t>
      </w:r>
      <w:r>
        <w:tab/>
      </w:r>
      <w:r w:rsidR="005D326C">
        <w:t>1:2000,</w:t>
      </w:r>
      <w:r w:rsidR="00FF3FAC">
        <w:t xml:space="preserve"> </w:t>
      </w:r>
      <w:r w:rsidR="005D326C">
        <w:t>als</w:t>
      </w:r>
      <w:r w:rsidR="00FF3FAC">
        <w:t xml:space="preserve"> </w:t>
      </w:r>
      <w:r w:rsidR="005D326C">
        <w:t>het</w:t>
      </w:r>
      <w:r w:rsidR="00FF3FAC">
        <w:t xml:space="preserve"> </w:t>
      </w:r>
      <w:r w:rsidR="005D326C">
        <w:t>gaat</w:t>
      </w:r>
      <w:r w:rsidR="00FF3FAC">
        <w:t xml:space="preserve"> </w:t>
      </w:r>
      <w:r w:rsidR="005D326C">
        <w:t>om</w:t>
      </w:r>
      <w:r w:rsidR="00FF3FAC">
        <w:t xml:space="preserve"> </w:t>
      </w:r>
      <w:r w:rsidR="005D326C">
        <w:t>een</w:t>
      </w:r>
      <w:r w:rsidR="00FF3FAC">
        <w:t xml:space="preserve"> </w:t>
      </w:r>
      <w:r w:rsidR="005D326C">
        <w:t>topografische</w:t>
      </w:r>
      <w:r w:rsidR="00FF3FAC">
        <w:t xml:space="preserve"> </w:t>
      </w:r>
      <w:r w:rsidR="005D326C">
        <w:t>kaart;</w:t>
      </w:r>
    </w:p>
    <w:p w14:paraId="0B987A14" w14:textId="57E0EBD1" w:rsidR="00E13943" w:rsidRDefault="00E13943" w:rsidP="006B3802">
      <w:pPr>
        <w:pStyle w:val="Opsommingmetnummering"/>
      </w:pPr>
      <w:r>
        <w:t>b.</w:t>
      </w:r>
      <w:r>
        <w:tab/>
      </w:r>
      <w:r w:rsidR="005D326C">
        <w:t>1:100,</w:t>
      </w:r>
      <w:r w:rsidR="00FF3FAC">
        <w:t xml:space="preserve"> </w:t>
      </w:r>
      <w:r w:rsidR="005D326C">
        <w:t>als</w:t>
      </w:r>
      <w:r w:rsidR="00FF3FAC">
        <w:t xml:space="preserve"> </w:t>
      </w:r>
      <w:r w:rsidR="005D326C">
        <w:t>het</w:t>
      </w:r>
      <w:r w:rsidR="00FF3FAC">
        <w:t xml:space="preserve"> </w:t>
      </w:r>
      <w:r w:rsidR="005D326C">
        <w:t>gaat</w:t>
      </w:r>
      <w:r w:rsidR="00FF3FAC">
        <w:t xml:space="preserve"> </w:t>
      </w:r>
      <w:r w:rsidR="005D326C">
        <w:t>om</w:t>
      </w:r>
      <w:r w:rsidR="00FF3FAC">
        <w:t xml:space="preserve"> </w:t>
      </w:r>
      <w:r w:rsidR="005D326C">
        <w:t>een</w:t>
      </w:r>
      <w:r w:rsidR="00FF3FAC">
        <w:t xml:space="preserve"> </w:t>
      </w:r>
      <w:r w:rsidR="005D326C">
        <w:t>funderingstekening</w:t>
      </w:r>
      <w:r w:rsidR="00FF3FAC">
        <w:t xml:space="preserve"> </w:t>
      </w:r>
      <w:r w:rsidR="005D326C">
        <w:t>of</w:t>
      </w:r>
      <w:r w:rsidR="00FF3FAC">
        <w:t xml:space="preserve"> </w:t>
      </w:r>
      <w:r w:rsidR="005D326C">
        <w:t>doorsnedetekening;</w:t>
      </w:r>
      <w:r w:rsidR="00FF3FAC">
        <w:t xml:space="preserve"> </w:t>
      </w:r>
      <w:r w:rsidR="005D326C">
        <w:t>en</w:t>
      </w:r>
    </w:p>
    <w:p w14:paraId="7D7C634D" w14:textId="71135ED1" w:rsidR="003876F0" w:rsidRDefault="00E13943" w:rsidP="006B3802">
      <w:pPr>
        <w:pStyle w:val="Opsommingmetnummering"/>
      </w:pPr>
      <w:r>
        <w:t>c.</w:t>
      </w:r>
      <w:r>
        <w:tab/>
      </w:r>
      <w:r w:rsidR="005D326C">
        <w:t>1:50,</w:t>
      </w:r>
      <w:r w:rsidR="00FF3FAC">
        <w:t xml:space="preserve"> </w:t>
      </w:r>
      <w:r w:rsidR="005D326C">
        <w:t>als</w:t>
      </w:r>
      <w:r w:rsidR="00FF3FAC">
        <w:t xml:space="preserve"> </w:t>
      </w:r>
      <w:r w:rsidR="005D326C">
        <w:t>het</w:t>
      </w:r>
      <w:r w:rsidR="00FF3FAC">
        <w:t xml:space="preserve"> </w:t>
      </w:r>
      <w:r w:rsidR="005D326C">
        <w:t>gaat</w:t>
      </w:r>
      <w:r w:rsidR="00FF3FAC">
        <w:t xml:space="preserve"> </w:t>
      </w:r>
      <w:r w:rsidR="005D326C">
        <w:t>om</w:t>
      </w:r>
      <w:r w:rsidR="00FF3FAC">
        <w:t xml:space="preserve"> </w:t>
      </w:r>
      <w:r w:rsidR="005D326C">
        <w:t>een</w:t>
      </w:r>
      <w:r w:rsidR="00FF3FAC">
        <w:t xml:space="preserve"> </w:t>
      </w:r>
      <w:r w:rsidR="005D326C">
        <w:t>detailtekening.</w:t>
      </w:r>
    </w:p>
    <w:p w14:paraId="6D0CD788" w14:textId="152D1F3F" w:rsidR="003876F0" w:rsidRDefault="003876F0" w:rsidP="003A78EE">
      <w:pPr>
        <w:pStyle w:val="Kop6"/>
      </w:pPr>
      <w:r>
        <w:lastRenderedPageBreak/>
        <w:t>Artikel</w:t>
      </w:r>
      <w:r w:rsidR="00FF3FAC">
        <w:t xml:space="preserve"> </w:t>
      </w:r>
      <w:r>
        <w:t>5.</w:t>
      </w:r>
      <w:r w:rsidR="00F03E03">
        <w:t>1033</w:t>
      </w:r>
      <w:r>
        <w:tab/>
        <w:t>Beoordelingsregels</w:t>
      </w:r>
      <w:r w:rsidR="00FF3FAC">
        <w:t xml:space="preserve"> </w:t>
      </w:r>
      <w:r>
        <w:t>omgevingsvergunning</w:t>
      </w:r>
    </w:p>
    <w:p w14:paraId="3F7BDB88" w14:textId="7C5B6D21" w:rsidR="00E13943" w:rsidRDefault="00DB5589" w:rsidP="00DB5589">
      <w:pPr>
        <w:pStyle w:val="Lidmetnummering"/>
      </w:pPr>
      <w:r>
        <w:t>1</w:t>
      </w:r>
      <w:r>
        <w:tab/>
      </w:r>
      <w:commentRangeStart w:id="145"/>
      <w:r w:rsidR="005D326C">
        <w:t>De</w:t>
      </w:r>
      <w:commentRangeEnd w:id="145"/>
      <w:r w:rsidR="00907A63">
        <w:rPr>
          <w:rStyle w:val="Verwijzingopmerking"/>
        </w:rPr>
        <w:commentReference w:id="145"/>
      </w:r>
      <w:r w:rsidR="00FF3FAC">
        <w:t xml:space="preserve"> </w:t>
      </w:r>
      <w:r w:rsidR="005D326C">
        <w:t>omgevingsvergunning,</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5.</w:t>
      </w:r>
      <w:r w:rsidR="00D2245A">
        <w:t>1030</w:t>
      </w:r>
      <w:r w:rsidR="005D326C">
        <w:t>,</w:t>
      </w:r>
      <w:r w:rsidR="00FF3FAC">
        <w:t xml:space="preserve"> </w:t>
      </w:r>
      <w:r w:rsidR="005D326C">
        <w:t>wordt</w:t>
      </w:r>
      <w:r w:rsidR="00FF3FAC">
        <w:t xml:space="preserve"> </w:t>
      </w:r>
      <w:r w:rsidR="005D326C">
        <w:t>alleen</w:t>
      </w:r>
      <w:r w:rsidR="00FF3FAC">
        <w:t xml:space="preserve"> </w:t>
      </w:r>
      <w:r w:rsidR="005D326C">
        <w:t>verleend</w:t>
      </w:r>
      <w:r w:rsidR="00FF3FAC">
        <w:t xml:space="preserve"> </w:t>
      </w:r>
      <w:r w:rsidR="005D326C">
        <w:t>als:</w:t>
      </w:r>
    </w:p>
    <w:p w14:paraId="4647F412" w14:textId="30D2B737" w:rsidR="00E13943" w:rsidRDefault="00E13943" w:rsidP="006B3802">
      <w:pPr>
        <w:pStyle w:val="Opsommingmetnummering"/>
      </w:pPr>
      <w:r>
        <w:t>a.</w:t>
      </w:r>
      <w:r>
        <w:tab/>
      </w:r>
      <w:r w:rsidR="005D326C">
        <w:t>op</w:t>
      </w:r>
      <w:r w:rsidR="00FF3FAC">
        <w:t xml:space="preserve"> </w:t>
      </w:r>
      <w:r w:rsidR="005D326C">
        <w:t>basis</w:t>
      </w:r>
      <w:r w:rsidR="00FF3FAC">
        <w:t xml:space="preserve"> </w:t>
      </w:r>
      <w:r w:rsidR="005D326C">
        <w:t>van</w:t>
      </w:r>
      <w:r w:rsidR="00FF3FAC">
        <w:t xml:space="preserve"> </w:t>
      </w:r>
      <w:r w:rsidR="005D326C">
        <w:t>een</w:t>
      </w:r>
      <w:r w:rsidR="00FF3FAC">
        <w:t xml:space="preserve"> </w:t>
      </w:r>
      <w:r w:rsidR="005D326C">
        <w:t>archeologisch</w:t>
      </w:r>
      <w:r w:rsidR="00FF3FAC">
        <w:t xml:space="preserve"> </w:t>
      </w:r>
      <w:r w:rsidR="005D326C">
        <w:t>onderzoek</w:t>
      </w:r>
      <w:r w:rsidR="00FF3FAC">
        <w:t xml:space="preserve"> </w:t>
      </w:r>
      <w:r w:rsidR="005D326C">
        <w:t>wordt</w:t>
      </w:r>
      <w:r w:rsidR="00FF3FAC">
        <w:t xml:space="preserve"> </w:t>
      </w:r>
      <w:r w:rsidR="005D326C">
        <w:t>aangetoond</w:t>
      </w:r>
      <w:r w:rsidR="00FF3FAC">
        <w:t xml:space="preserve"> </w:t>
      </w:r>
      <w:r w:rsidR="005D326C">
        <w:t>dat</w:t>
      </w:r>
      <w:r w:rsidR="00FF3FAC">
        <w:t xml:space="preserve"> </w:t>
      </w:r>
      <w:r w:rsidR="005D326C">
        <w:t>er</w:t>
      </w:r>
      <w:r w:rsidR="00FF3FAC">
        <w:t xml:space="preserve"> </w:t>
      </w:r>
      <w:r w:rsidR="005D326C">
        <w:t>geen</w:t>
      </w:r>
      <w:r w:rsidR="00FF3FAC">
        <w:t xml:space="preserve"> </w:t>
      </w:r>
      <w:r w:rsidR="005D326C">
        <w:t>archeologische</w:t>
      </w:r>
      <w:r w:rsidR="00FF3FAC">
        <w:t xml:space="preserve"> </w:t>
      </w:r>
      <w:r w:rsidR="005D326C">
        <w:t>monumenten</w:t>
      </w:r>
      <w:r w:rsidR="00FF3FAC">
        <w:t xml:space="preserve"> </w:t>
      </w:r>
      <w:r w:rsidR="005D326C">
        <w:t>aanwezig</w:t>
      </w:r>
      <w:r w:rsidR="00FF3FAC">
        <w:t xml:space="preserve"> </w:t>
      </w:r>
      <w:r w:rsidR="005D326C">
        <w:t>zijn;</w:t>
      </w:r>
      <w:r w:rsidR="00FF3FAC">
        <w:t xml:space="preserve"> </w:t>
      </w:r>
      <w:r w:rsidR="005D326C">
        <w:t>of</w:t>
      </w:r>
    </w:p>
    <w:p w14:paraId="60248522" w14:textId="574F0D3F" w:rsidR="00E025EB" w:rsidRDefault="00E13943" w:rsidP="006B3802">
      <w:pPr>
        <w:pStyle w:val="Opsommingmetnummering"/>
      </w:pPr>
      <w:r>
        <w:t>b.</w:t>
      </w:r>
      <w:r>
        <w:tab/>
      </w:r>
      <w:r w:rsidR="005D326C">
        <w:t>passende</w:t>
      </w:r>
      <w:r w:rsidR="00FF3FAC">
        <w:t xml:space="preserve"> </w:t>
      </w:r>
      <w:r w:rsidR="005D326C">
        <w:t>maatregelen</w:t>
      </w:r>
      <w:r w:rsidR="00FF3FAC">
        <w:t xml:space="preserve"> </w:t>
      </w:r>
      <w:r w:rsidR="005D326C">
        <w:t>zijn</w:t>
      </w:r>
      <w:r w:rsidR="00FF3FAC">
        <w:t xml:space="preserve"> </w:t>
      </w:r>
      <w:r w:rsidR="005D326C">
        <w:t>genomen</w:t>
      </w:r>
      <w:r w:rsidR="00FF3FAC">
        <w:t xml:space="preserve"> </w:t>
      </w:r>
      <w:r w:rsidR="005D326C">
        <w:t>om</w:t>
      </w:r>
      <w:r w:rsidR="00FF3FAC">
        <w:t xml:space="preserve"> </w:t>
      </w:r>
      <w:r w:rsidR="005D326C">
        <w:t>de</w:t>
      </w:r>
      <w:r w:rsidR="00FF3FAC">
        <w:t xml:space="preserve"> </w:t>
      </w:r>
      <w:r w:rsidR="005D326C">
        <w:t>aanwezige</w:t>
      </w:r>
      <w:r w:rsidR="00FF3FAC">
        <w:t xml:space="preserve"> </w:t>
      </w:r>
      <w:r w:rsidR="005D326C">
        <w:t>archeologische</w:t>
      </w:r>
      <w:r w:rsidR="00FF3FAC">
        <w:t xml:space="preserve"> </w:t>
      </w:r>
      <w:r w:rsidR="005D326C">
        <w:t>monumenten</w:t>
      </w:r>
      <w:r w:rsidR="00FF3FAC">
        <w:t xml:space="preserve"> </w:t>
      </w:r>
      <w:r w:rsidR="005D326C">
        <w:t>veilig</w:t>
      </w:r>
      <w:r w:rsidR="00FF3FAC">
        <w:t xml:space="preserve"> </w:t>
      </w:r>
      <w:r w:rsidR="005D326C">
        <w:t>te</w:t>
      </w:r>
      <w:r w:rsidR="00FF3FAC">
        <w:t xml:space="preserve"> </w:t>
      </w:r>
      <w:r w:rsidR="005D326C">
        <w:t>stellen.</w:t>
      </w:r>
    </w:p>
    <w:p w14:paraId="4CADFC67" w14:textId="26DA9A03" w:rsidR="00E13943" w:rsidRDefault="00DB5589" w:rsidP="00DB5589">
      <w:pPr>
        <w:pStyle w:val="Lidmetnummering"/>
      </w:pPr>
      <w:r>
        <w:t>2</w:t>
      </w:r>
      <w:r>
        <w:tab/>
      </w:r>
      <w:commentRangeStart w:id="146"/>
      <w:r w:rsidR="005D326C">
        <w:t>Er</w:t>
      </w:r>
      <w:commentRangeEnd w:id="146"/>
      <w:r w:rsidR="00907A63">
        <w:rPr>
          <w:rStyle w:val="Verwijzingopmerking"/>
        </w:rPr>
        <w:commentReference w:id="146"/>
      </w:r>
      <w:r w:rsidR="00FF3FAC">
        <w:t xml:space="preserve"> </w:t>
      </w:r>
      <w:r w:rsidR="005D326C">
        <w:t>is</w:t>
      </w:r>
      <w:r w:rsidR="00FF3FAC">
        <w:t xml:space="preserve"> </w:t>
      </w:r>
      <w:r w:rsidR="005D326C">
        <w:t>sprake</w:t>
      </w:r>
      <w:r w:rsidR="00FF3FAC">
        <w:t xml:space="preserve"> </w:t>
      </w:r>
      <w:r w:rsidR="005D326C">
        <w:t>van</w:t>
      </w:r>
      <w:r w:rsidR="00FF3FAC">
        <w:t xml:space="preserve"> </w:t>
      </w:r>
      <w:r w:rsidR="005D326C">
        <w:t>een</w:t>
      </w:r>
      <w:r w:rsidR="00FF3FAC">
        <w:t xml:space="preserve"> </w:t>
      </w:r>
      <w:r w:rsidR="005D326C">
        <w:t>passende</w:t>
      </w:r>
      <w:r w:rsidR="00FF3FAC">
        <w:t xml:space="preserve"> </w:t>
      </w:r>
      <w:r w:rsidR="005D326C">
        <w:t>maatregel</w:t>
      </w:r>
      <w:r w:rsidR="00FF3FAC">
        <w:t xml:space="preserve"> </w:t>
      </w:r>
      <w:r w:rsidR="005D326C">
        <w:t>als</w:t>
      </w:r>
      <w:r w:rsidR="00FF3FAC">
        <w:t xml:space="preserve"> </w:t>
      </w:r>
      <w:r w:rsidR="005D326C">
        <w:t>het</w:t>
      </w:r>
      <w:r w:rsidR="00FF3FAC">
        <w:t xml:space="preserve"> </w:t>
      </w:r>
      <w:r w:rsidR="005D326C">
        <w:t>gaat</w:t>
      </w:r>
      <w:r w:rsidR="00FF3FAC">
        <w:t xml:space="preserve"> </w:t>
      </w:r>
      <w:r w:rsidR="005D326C">
        <w:t>om:</w:t>
      </w:r>
    </w:p>
    <w:p w14:paraId="1FDF5E0A" w14:textId="4E6918ED" w:rsidR="00E13943" w:rsidRDefault="00E13943" w:rsidP="006B3802">
      <w:pPr>
        <w:pStyle w:val="Opsommingmetnummering"/>
      </w:pPr>
      <w:r>
        <w:t>a.</w:t>
      </w:r>
      <w:r>
        <w:tab/>
      </w:r>
      <w:r w:rsidR="005D326C">
        <w:t>het</w:t>
      </w:r>
      <w:r w:rsidR="00FF3FAC">
        <w:t xml:space="preserve"> </w:t>
      </w:r>
      <w:r w:rsidR="005D326C">
        <w:t>aanbrengen</w:t>
      </w:r>
      <w:r w:rsidR="00FF3FAC">
        <w:t xml:space="preserve"> </w:t>
      </w:r>
      <w:r w:rsidR="005D326C">
        <w:t>van</w:t>
      </w:r>
      <w:r w:rsidR="00FF3FAC">
        <w:t xml:space="preserve"> </w:t>
      </w:r>
      <w:r w:rsidR="005D326C">
        <w:t>een</w:t>
      </w:r>
      <w:r w:rsidR="00FF3FAC">
        <w:t xml:space="preserve"> </w:t>
      </w:r>
      <w:r w:rsidR="005D326C">
        <w:t>beschermingslaag;</w:t>
      </w:r>
    </w:p>
    <w:p w14:paraId="650C3AE6" w14:textId="40B1650D" w:rsidR="00E13943" w:rsidRDefault="00E13943" w:rsidP="006B3802">
      <w:pPr>
        <w:pStyle w:val="Opsommingmetnummering"/>
      </w:pPr>
      <w:r>
        <w:t>b.</w:t>
      </w:r>
      <w:r>
        <w:tab/>
      </w:r>
      <w:r w:rsidR="005D326C">
        <w:t>het</w:t>
      </w:r>
      <w:r w:rsidR="00FF3FAC">
        <w:t xml:space="preserve"> </w:t>
      </w:r>
      <w:r w:rsidR="005D326C">
        <w:t>opgraven</w:t>
      </w:r>
      <w:r w:rsidR="00FF3FAC">
        <w:t xml:space="preserve"> </w:t>
      </w:r>
      <w:r w:rsidR="005D326C">
        <w:t>van</w:t>
      </w:r>
      <w:r w:rsidR="00FF3FAC">
        <w:t xml:space="preserve"> </w:t>
      </w:r>
      <w:r w:rsidR="005D326C">
        <w:t>de</w:t>
      </w:r>
      <w:r w:rsidR="00FF3FAC">
        <w:t xml:space="preserve"> </w:t>
      </w:r>
      <w:r w:rsidR="005D326C">
        <w:t>archeologische</w:t>
      </w:r>
      <w:r w:rsidR="00FF3FAC">
        <w:t xml:space="preserve"> </w:t>
      </w:r>
      <w:r w:rsidR="005D326C">
        <w:t>artefacten;</w:t>
      </w:r>
    </w:p>
    <w:p w14:paraId="600852FA" w14:textId="1ECA2A10" w:rsidR="00E13943" w:rsidRDefault="00E13943" w:rsidP="006B3802">
      <w:pPr>
        <w:pStyle w:val="Opsommingmetnummering"/>
      </w:pPr>
      <w:r>
        <w:t>c.</w:t>
      </w:r>
      <w:r>
        <w:tab/>
      </w:r>
      <w:r w:rsidR="005D326C">
        <w:t>het</w:t>
      </w:r>
      <w:r w:rsidR="00FF3FAC">
        <w:t xml:space="preserve"> </w:t>
      </w:r>
      <w:r w:rsidR="005D326C">
        <w:t>documenteren</w:t>
      </w:r>
      <w:r w:rsidR="00FF3FAC">
        <w:t xml:space="preserve"> </w:t>
      </w:r>
      <w:r w:rsidR="005D326C">
        <w:t>van</w:t>
      </w:r>
      <w:r w:rsidR="00FF3FAC">
        <w:t xml:space="preserve"> </w:t>
      </w:r>
      <w:r w:rsidR="005D326C">
        <w:t>de</w:t>
      </w:r>
      <w:r w:rsidR="00FF3FAC">
        <w:t xml:space="preserve"> </w:t>
      </w:r>
      <w:r w:rsidR="005D326C">
        <w:t>archeologische</w:t>
      </w:r>
      <w:r w:rsidR="00FF3FAC">
        <w:t xml:space="preserve"> </w:t>
      </w:r>
      <w:r w:rsidR="005D326C">
        <w:t>monumenten;</w:t>
      </w:r>
      <w:r w:rsidR="00FF3FAC">
        <w:t xml:space="preserve"> </w:t>
      </w:r>
      <w:r w:rsidR="005D326C">
        <w:t>of</w:t>
      </w:r>
    </w:p>
    <w:p w14:paraId="0E28EBC3" w14:textId="6D376C35" w:rsidR="003876F0" w:rsidRDefault="00E13943" w:rsidP="006B3802">
      <w:pPr>
        <w:pStyle w:val="Opsommingmetnummering"/>
      </w:pPr>
      <w:r>
        <w:t>d.</w:t>
      </w:r>
      <w:r>
        <w:tab/>
      </w:r>
      <w:r w:rsidR="005D326C">
        <w:t>andere</w:t>
      </w:r>
      <w:r w:rsidR="00FF3FAC">
        <w:t xml:space="preserve"> </w:t>
      </w:r>
      <w:r w:rsidR="005D326C">
        <w:t>met</w:t>
      </w:r>
      <w:r w:rsidR="00FF3FAC">
        <w:t xml:space="preserve"> </w:t>
      </w:r>
      <w:r w:rsidR="005D326C">
        <w:t>het</w:t>
      </w:r>
      <w:r w:rsidR="00FF3FAC">
        <w:t xml:space="preserve"> </w:t>
      </w:r>
      <w:r w:rsidR="005D326C">
        <w:t>bevoegd</w:t>
      </w:r>
      <w:r w:rsidR="00FF3FAC">
        <w:t xml:space="preserve"> </w:t>
      </w:r>
      <w:r w:rsidR="005D326C">
        <w:t>gezag</w:t>
      </w:r>
      <w:r w:rsidR="00FF3FAC">
        <w:t xml:space="preserve"> </w:t>
      </w:r>
      <w:r w:rsidR="005D326C">
        <w:t>overeengekomen</w:t>
      </w:r>
      <w:r w:rsidR="00FF3FAC">
        <w:t xml:space="preserve"> </w:t>
      </w:r>
      <w:r w:rsidR="005D326C">
        <w:t>maatregelen.</w:t>
      </w:r>
    </w:p>
    <w:p w14:paraId="77138A7C" w14:textId="2B7718D5" w:rsidR="003876F0" w:rsidRDefault="003876F0" w:rsidP="00107B09">
      <w:pPr>
        <w:pStyle w:val="Kop3"/>
      </w:pPr>
      <w:r>
        <w:t>Paragraaf</w:t>
      </w:r>
      <w:r w:rsidR="00FF3FAC">
        <w:t xml:space="preserve"> </w:t>
      </w:r>
      <w:r>
        <w:t>5.2.40</w:t>
      </w:r>
      <w:r>
        <w:tab/>
        <w:t>Bodemgevoelig</w:t>
      </w:r>
      <w:r w:rsidR="00FF3FAC">
        <w:t xml:space="preserve"> </w:t>
      </w:r>
      <w:r>
        <w:t>gebouw</w:t>
      </w:r>
      <w:r w:rsidR="00FF3FAC">
        <w:t xml:space="preserve"> </w:t>
      </w:r>
      <w:r>
        <w:t>bouwen</w:t>
      </w:r>
    </w:p>
    <w:p w14:paraId="64365AE9" w14:textId="3DDF4145" w:rsidR="00A33F87" w:rsidRDefault="005D326C" w:rsidP="00A33F87">
      <w:r>
        <w:t>PM</w:t>
      </w:r>
    </w:p>
    <w:p w14:paraId="144A8001" w14:textId="2CE141EF" w:rsidR="00A33F87" w:rsidRDefault="00A33F87" w:rsidP="00A33F87">
      <w:pPr>
        <w:pStyle w:val="Kop3"/>
      </w:pPr>
      <w:commentRangeStart w:id="147"/>
      <w:r>
        <w:t>Paragraaf</w:t>
      </w:r>
      <w:r w:rsidR="00FF3FAC">
        <w:t xml:space="preserve"> </w:t>
      </w:r>
      <w:r>
        <w:t>5.2.44</w:t>
      </w:r>
      <w:r w:rsidR="00FF3FAC">
        <w:t xml:space="preserve"> </w:t>
      </w:r>
      <w:commentRangeEnd w:id="147"/>
      <w:r w:rsidR="00024406">
        <w:rPr>
          <w:rStyle w:val="Verwijzingopmerking"/>
          <w:rFonts w:eastAsiaTheme="minorHAnsi" w:cstheme="minorBidi"/>
          <w:b w:val="0"/>
          <w:bCs w:val="0"/>
        </w:rPr>
        <w:commentReference w:id="147"/>
      </w:r>
      <w:r>
        <w:t>Duurzaamheid</w:t>
      </w:r>
    </w:p>
    <w:p w14:paraId="091D544C" w14:textId="3DA9D946" w:rsidR="00A33F87" w:rsidRDefault="00A33F87" w:rsidP="00A33F87">
      <w:pPr>
        <w:pStyle w:val="Kop6"/>
      </w:pPr>
      <w:commentRangeStart w:id="148"/>
      <w:r>
        <w:t>Artikel</w:t>
      </w:r>
      <w:r w:rsidR="00FF3FAC">
        <w:t xml:space="preserve"> </w:t>
      </w:r>
      <w:r>
        <w:t>5.251</w:t>
      </w:r>
      <w:r w:rsidR="00655D85">
        <w:tab/>
      </w:r>
      <w:r>
        <w:t>Toepassingsbereik</w:t>
      </w:r>
      <w:commentRangeEnd w:id="148"/>
      <w:r>
        <w:rPr>
          <w:rStyle w:val="Verwijzingopmerking"/>
          <w:rFonts w:eastAsiaTheme="minorHAnsi" w:cstheme="minorBidi"/>
          <w:i w:val="0"/>
          <w:iCs w:val="0"/>
        </w:rPr>
        <w:commentReference w:id="148"/>
      </w:r>
    </w:p>
    <w:p w14:paraId="7564ED43" w14:textId="3F42E70A" w:rsidR="00942C3C" w:rsidRDefault="00A33F87" w:rsidP="0093212E">
      <w:commentRangeStart w:id="149"/>
      <w:r>
        <w:t>Deze</w:t>
      </w:r>
      <w:r w:rsidR="00FF3FAC">
        <w:t xml:space="preserve"> </w:t>
      </w:r>
      <w:r>
        <w:t>paragraaf</w:t>
      </w:r>
      <w:r w:rsidR="00FF3FAC">
        <w:t xml:space="preserve"> </w:t>
      </w:r>
      <w:commentRangeEnd w:id="149"/>
      <w:r w:rsidR="00DE0F17">
        <w:rPr>
          <w:rStyle w:val="Verwijzingopmerking"/>
        </w:rPr>
        <w:commentReference w:id="149"/>
      </w:r>
      <w:r>
        <w:t>gaat</w:t>
      </w:r>
      <w:r w:rsidR="00FF3FAC">
        <w:t xml:space="preserve"> </w:t>
      </w:r>
      <w:r>
        <w:t>over</w:t>
      </w:r>
      <w:r w:rsidR="00FF3FAC">
        <w:t xml:space="preserve"> </w:t>
      </w:r>
      <w:r>
        <w:t>het</w:t>
      </w:r>
      <w:r w:rsidR="00FF3FAC">
        <w:t xml:space="preserve"> </w:t>
      </w:r>
      <w:r>
        <w:t>bouwen</w:t>
      </w:r>
      <w:r w:rsidR="00FF3FAC">
        <w:t xml:space="preserve"> </w:t>
      </w:r>
      <w:r>
        <w:t>van</w:t>
      </w:r>
      <w:r w:rsidR="00FF3FAC">
        <w:t xml:space="preserve"> </w:t>
      </w:r>
      <w:r>
        <w:t>bouwwerken</w:t>
      </w:r>
      <w:r w:rsidR="0093212E">
        <w:t>.</w:t>
      </w:r>
    </w:p>
    <w:p w14:paraId="3B930C1F" w14:textId="76B24940" w:rsidR="00D90290" w:rsidRDefault="00942C3C" w:rsidP="00D90290">
      <w:pPr>
        <w:pStyle w:val="Kop6"/>
      </w:pPr>
      <w:r>
        <w:t>Artikel</w:t>
      </w:r>
      <w:r w:rsidR="00FF3FAC">
        <w:t xml:space="preserve"> </w:t>
      </w:r>
      <w:r>
        <w:t>5.</w:t>
      </w:r>
      <w:r w:rsidR="0093212E">
        <w:t>1073</w:t>
      </w:r>
      <w:r w:rsidR="0093212E">
        <w:tab/>
      </w:r>
      <w:commentRangeStart w:id="150"/>
      <w:r w:rsidR="0093212E">
        <w:t>Oogmerken</w:t>
      </w:r>
      <w:commentRangeEnd w:id="150"/>
      <w:r w:rsidR="00D90290">
        <w:rPr>
          <w:rStyle w:val="Verwijzingopmerking"/>
          <w:rFonts w:eastAsiaTheme="minorHAnsi" w:cstheme="minorBidi"/>
          <w:i w:val="0"/>
          <w:iCs w:val="0"/>
        </w:rPr>
        <w:commentReference w:id="150"/>
      </w:r>
    </w:p>
    <w:p w14:paraId="4334A81A" w14:textId="1B9413E2" w:rsidR="0093212E" w:rsidRPr="00D90290" w:rsidRDefault="0093212E" w:rsidP="00D90290">
      <w:r w:rsidRPr="0093212E">
        <w:t>De</w:t>
      </w:r>
      <w:r w:rsidR="00FF3FAC">
        <w:t xml:space="preserve"> </w:t>
      </w:r>
      <w:r w:rsidRPr="0093212E">
        <w:t>regels</w:t>
      </w:r>
      <w:r w:rsidR="00FF3FAC">
        <w:t xml:space="preserve"> </w:t>
      </w:r>
      <w:r w:rsidRPr="0093212E">
        <w:t>in</w:t>
      </w:r>
      <w:r w:rsidR="00FF3FAC">
        <w:t xml:space="preserve"> </w:t>
      </w:r>
      <w:r w:rsidRPr="0093212E">
        <w:t>deze</w:t>
      </w:r>
      <w:r w:rsidR="00FF3FAC">
        <w:t xml:space="preserve"> </w:t>
      </w:r>
      <w:r w:rsidR="000360E8">
        <w:t>paragraaf</w:t>
      </w:r>
      <w:r w:rsidR="00FF3FAC">
        <w:t xml:space="preserve"> </w:t>
      </w:r>
      <w:r w:rsidRPr="0093212E">
        <w:t>zijn</w:t>
      </w:r>
      <w:r w:rsidR="00FF3FAC">
        <w:t xml:space="preserve"> </w:t>
      </w:r>
      <w:r w:rsidRPr="0093212E">
        <w:t>gesteld</w:t>
      </w:r>
      <w:r w:rsidR="00FF3FAC">
        <w:t xml:space="preserve"> </w:t>
      </w:r>
      <w:r w:rsidRPr="0093212E">
        <w:t>met</w:t>
      </w:r>
      <w:r w:rsidR="00FF3FAC">
        <w:t xml:space="preserve"> </w:t>
      </w:r>
      <w:r w:rsidRPr="0093212E">
        <w:t>het</w:t>
      </w:r>
      <w:r w:rsidR="00FF3FAC">
        <w:t xml:space="preserve"> </w:t>
      </w:r>
      <w:r w:rsidRPr="0093212E">
        <w:t>oog</w:t>
      </w:r>
      <w:r w:rsidR="00FF3FAC">
        <w:t xml:space="preserve"> </w:t>
      </w:r>
      <w:r w:rsidRPr="0093212E">
        <w:t>op</w:t>
      </w:r>
      <w:r w:rsidR="00FF3FAC">
        <w:t xml:space="preserve"> </w:t>
      </w:r>
      <w:r>
        <w:t>het</w:t>
      </w:r>
      <w:r w:rsidR="00FF3FAC">
        <w:t xml:space="preserve"> </w:t>
      </w:r>
      <w:r>
        <w:t>beperken</w:t>
      </w:r>
      <w:r w:rsidR="00FF3FAC">
        <w:t xml:space="preserve"> </w:t>
      </w:r>
      <w:r>
        <w:t>van</w:t>
      </w:r>
      <w:r w:rsidR="00FF3FAC">
        <w:t xml:space="preserve"> </w:t>
      </w:r>
      <w:r>
        <w:t>wateroverlast.</w:t>
      </w:r>
    </w:p>
    <w:p w14:paraId="58D56B1C" w14:textId="55A4DD27" w:rsidR="00A33F87" w:rsidRDefault="00A33F87" w:rsidP="00A33F87">
      <w:pPr>
        <w:pStyle w:val="Kop6"/>
      </w:pPr>
      <w:r w:rsidRPr="00CD719A">
        <w:t>Artikel</w:t>
      </w:r>
      <w:r w:rsidR="00FF3FAC">
        <w:t xml:space="preserve"> </w:t>
      </w:r>
      <w:r w:rsidRPr="00CD719A">
        <w:t>5.254</w:t>
      </w:r>
      <w:r w:rsidR="00655D85">
        <w:tab/>
      </w:r>
      <w:commentRangeStart w:id="151"/>
      <w:r w:rsidR="004D6DA2">
        <w:t>Aanwijzing</w:t>
      </w:r>
      <w:commentRangeEnd w:id="151"/>
      <w:r w:rsidR="00D90290">
        <w:rPr>
          <w:rStyle w:val="Verwijzingopmerking"/>
          <w:rFonts w:eastAsiaTheme="minorHAnsi" w:cstheme="minorBidi"/>
          <w:i w:val="0"/>
          <w:iCs w:val="0"/>
        </w:rPr>
        <w:commentReference w:id="151"/>
      </w:r>
      <w:r w:rsidR="00FF3FAC">
        <w:t xml:space="preserve"> </w:t>
      </w:r>
      <w:r w:rsidR="004D6DA2">
        <w:t>v</w:t>
      </w:r>
      <w:r>
        <w:t>ergunningplicht</w:t>
      </w:r>
      <w:r w:rsidR="004D6DA2">
        <w:t>ige</w:t>
      </w:r>
      <w:r w:rsidR="00FF3FAC">
        <w:t xml:space="preserve"> </w:t>
      </w:r>
      <w:r w:rsidR="004D6DA2">
        <w:t>gevallen</w:t>
      </w:r>
    </w:p>
    <w:p w14:paraId="0E7AE52B" w14:textId="1B7A26D6" w:rsidR="00A33F87" w:rsidRDefault="00A33F87" w:rsidP="00A33F87">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r>
        <w:t>een</w:t>
      </w:r>
      <w:r w:rsidR="00FF3FAC">
        <w:t xml:space="preserve"> </w:t>
      </w:r>
      <w:commentRangeStart w:id="152"/>
      <w:r>
        <w:t>hoofdgebouw</w:t>
      </w:r>
      <w:r w:rsidR="00FF3FAC">
        <w:t xml:space="preserve"> </w:t>
      </w:r>
      <w:r>
        <w:t>te</w:t>
      </w:r>
      <w:r w:rsidR="00FF3FAC">
        <w:t xml:space="preserve"> </w:t>
      </w:r>
      <w:r>
        <w:t>bouwen</w:t>
      </w:r>
      <w:r w:rsidR="00FF3FAC">
        <w:t xml:space="preserve"> </w:t>
      </w:r>
      <w:commentRangeEnd w:id="152"/>
      <w:r w:rsidR="007057B2">
        <w:rPr>
          <w:rStyle w:val="Verwijzingopmerking"/>
        </w:rPr>
        <w:commentReference w:id="152"/>
      </w:r>
      <w:r>
        <w:t>dat</w:t>
      </w:r>
      <w:r w:rsidR="00FF3FAC">
        <w:t xml:space="preserve"> </w:t>
      </w:r>
      <w:r>
        <w:t>niet</w:t>
      </w:r>
      <w:r w:rsidR="00FF3FAC">
        <w:t xml:space="preserve"> </w:t>
      </w:r>
      <w:r w:rsidRPr="00245934">
        <w:t>voorziet</w:t>
      </w:r>
      <w:r w:rsidR="00FF3FAC">
        <w:t xml:space="preserve"> </w:t>
      </w:r>
      <w:r w:rsidRPr="00245934">
        <w:t>in</w:t>
      </w:r>
      <w:r w:rsidR="00FF3FAC">
        <w:t xml:space="preserve"> </w:t>
      </w:r>
      <w:r w:rsidRPr="00245934">
        <w:t>een</w:t>
      </w:r>
      <w:r w:rsidR="00FF3FAC">
        <w:t xml:space="preserve"> </w:t>
      </w:r>
      <w:r>
        <w:t>w</w:t>
      </w:r>
      <w:r w:rsidRPr="00245934">
        <w:t>aterbergingsvoorziening</w:t>
      </w:r>
      <w:r w:rsidR="00FF3FAC">
        <w:t xml:space="preserve"> </w:t>
      </w:r>
      <w:r w:rsidRPr="00245934">
        <w:t>met</w:t>
      </w:r>
      <w:r w:rsidR="00FF3FAC">
        <w:t xml:space="preserve"> </w:t>
      </w:r>
      <w:r w:rsidRPr="00245934">
        <w:t>voldoende</w:t>
      </w:r>
      <w:r w:rsidR="00FF3FAC">
        <w:t xml:space="preserve"> </w:t>
      </w:r>
      <w:r w:rsidRPr="00245934">
        <w:t>waterbergingscapaciteit.</w:t>
      </w:r>
    </w:p>
    <w:p w14:paraId="1BB66DDA" w14:textId="088D75B0" w:rsidR="00A33F87" w:rsidRDefault="00A33F87" w:rsidP="00A33F87">
      <w:pPr>
        <w:pStyle w:val="Kop6"/>
      </w:pPr>
      <w:r>
        <w:t>Artikel</w:t>
      </w:r>
      <w:r w:rsidR="00FF3FAC">
        <w:t xml:space="preserve"> </w:t>
      </w:r>
      <w:r>
        <w:t>5.</w:t>
      </w:r>
      <w:r w:rsidR="00D2245A">
        <w:t>1034</w:t>
      </w:r>
      <w:r w:rsidR="00655D85">
        <w:tab/>
      </w:r>
      <w:commentRangeStart w:id="153"/>
      <w:r>
        <w:t>Bijzondere</w:t>
      </w:r>
      <w:commentRangeEnd w:id="153"/>
      <w:r w:rsidR="00D90290">
        <w:rPr>
          <w:rStyle w:val="Verwijzingopmerking"/>
          <w:rFonts w:eastAsiaTheme="minorHAnsi" w:cstheme="minorBidi"/>
          <w:i w:val="0"/>
          <w:iCs w:val="0"/>
        </w:rPr>
        <w:commentReference w:id="153"/>
      </w:r>
      <w:r w:rsidR="00FF3FAC">
        <w:t xml:space="preserve"> </w:t>
      </w:r>
      <w:r>
        <w:t>aanvraagvereisten</w:t>
      </w:r>
    </w:p>
    <w:p w14:paraId="0C1AC25E" w14:textId="7FA05F5B" w:rsidR="00A33F87" w:rsidRDefault="00A33F87" w:rsidP="00A33F87">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voor</w:t>
      </w:r>
      <w:r w:rsidR="00FF3FAC">
        <w:t xml:space="preserve"> </w:t>
      </w:r>
      <w:r>
        <w:t>het</w:t>
      </w:r>
      <w:r w:rsidR="00FF3FAC">
        <w:t xml:space="preserve"> </w:t>
      </w:r>
      <w:r>
        <w:t>bouwen</w:t>
      </w:r>
      <w:r w:rsidR="00FF3FAC">
        <w:t xml:space="preserve"> </w:t>
      </w:r>
      <w:r>
        <w:t>van</w:t>
      </w:r>
      <w:r w:rsidR="00FF3FAC">
        <w:t xml:space="preserve"> </w:t>
      </w:r>
      <w:r>
        <w:t>een</w:t>
      </w:r>
      <w:r w:rsidR="00FF3FAC">
        <w:t xml:space="preserve"> </w:t>
      </w:r>
      <w:r>
        <w:t>hoofdgebouw</w:t>
      </w:r>
      <w:r w:rsidR="00FF3FAC">
        <w:t xml:space="preserve"> </w:t>
      </w:r>
      <w:r>
        <w:t>met</w:t>
      </w:r>
      <w:r w:rsidR="00FF3FAC">
        <w:t xml:space="preserve"> </w:t>
      </w:r>
      <w:r>
        <w:t>waterbergingsvoorziening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r w:rsidR="00FF3FAC">
        <w:t xml:space="preserve"> </w:t>
      </w:r>
      <w:r w:rsidRPr="0003739B">
        <w:t>tekeningen</w:t>
      </w:r>
      <w:r w:rsidR="00FF3FAC">
        <w:t xml:space="preserve"> </w:t>
      </w:r>
      <w:r w:rsidRPr="0003739B">
        <w:t>van</w:t>
      </w:r>
      <w:r w:rsidR="00FF3FAC">
        <w:t xml:space="preserve"> </w:t>
      </w:r>
      <w:r w:rsidRPr="0003739B">
        <w:t>de</w:t>
      </w:r>
      <w:r w:rsidR="00FF3FAC">
        <w:t xml:space="preserve"> </w:t>
      </w:r>
      <w:r w:rsidRPr="0003739B">
        <w:t>eventuele</w:t>
      </w:r>
      <w:r w:rsidR="00FF3FAC">
        <w:t xml:space="preserve"> </w:t>
      </w:r>
      <w:r w:rsidRPr="0003739B">
        <w:t>waterbergingsvoorzienin</w:t>
      </w:r>
      <w:r>
        <w:t>g.</w:t>
      </w:r>
    </w:p>
    <w:p w14:paraId="799F5827" w14:textId="45A92AF5" w:rsidR="00A33F87" w:rsidRDefault="00A33F87" w:rsidP="00A33F87">
      <w:pPr>
        <w:pStyle w:val="Kop6"/>
      </w:pPr>
      <w:r>
        <w:t>Artikel</w:t>
      </w:r>
      <w:r w:rsidR="00FF3FAC">
        <w:t xml:space="preserve"> </w:t>
      </w:r>
      <w:r>
        <w:t>5.</w:t>
      </w:r>
      <w:r w:rsidR="00A534B2">
        <w:t>1035</w:t>
      </w:r>
      <w:r w:rsidR="00655D85">
        <w:tab/>
      </w:r>
      <w:r>
        <w:t>Be</w:t>
      </w:r>
      <w:r w:rsidR="00D12726">
        <w:t>o</w:t>
      </w:r>
      <w:r>
        <w:t>ordelingsregels</w:t>
      </w:r>
      <w:r w:rsidR="00FF3FAC">
        <w:t xml:space="preserve"> </w:t>
      </w:r>
      <w:r>
        <w:t>omgevingsvergunning</w:t>
      </w:r>
    </w:p>
    <w:p w14:paraId="7105BF5C" w14:textId="1E97E7BA" w:rsidR="00A33F87" w:rsidRDefault="00A33F87" w:rsidP="00403A48">
      <w:pPr>
        <w:pStyle w:val="Lidmetnummering"/>
      </w:pPr>
      <w:r>
        <w:t>1</w:t>
      </w:r>
      <w:r w:rsidR="00403A48">
        <w:tab/>
      </w:r>
      <w:commentRangeStart w:id="154"/>
      <w:r>
        <w:t>De</w:t>
      </w:r>
      <w:commentRangeEnd w:id="154"/>
      <w:r w:rsidR="00D90290">
        <w:rPr>
          <w:rStyle w:val="Verwijzingopmerking"/>
        </w:rPr>
        <w:commentReference w:id="154"/>
      </w:r>
      <w:r w:rsidR="00FF3FAC">
        <w:t xml:space="preserve"> </w:t>
      </w:r>
      <w:r>
        <w:t>omgevingsvergunning</w:t>
      </w:r>
      <w:r w:rsidR="00FF3FAC">
        <w:t xml:space="preserve"> </w:t>
      </w:r>
      <w:r>
        <w:t>wordt</w:t>
      </w:r>
      <w:r w:rsidR="00FF3FAC">
        <w:t xml:space="preserve"> </w:t>
      </w:r>
      <w:r>
        <w:t>alleen</w:t>
      </w:r>
      <w:r w:rsidR="00FF3FAC">
        <w:t xml:space="preserve"> </w:t>
      </w:r>
      <w:r>
        <w:t>verleend</w:t>
      </w:r>
      <w:r w:rsidR="00FF3FAC">
        <w:t xml:space="preserve"> </w:t>
      </w:r>
      <w:r>
        <w:t>als</w:t>
      </w:r>
      <w:r w:rsidR="00FF3FAC">
        <w:t xml:space="preserve"> </w:t>
      </w:r>
      <w:r>
        <w:t>de</w:t>
      </w:r>
      <w:r w:rsidR="00FF3FAC">
        <w:t xml:space="preserve"> </w:t>
      </w:r>
      <w:r>
        <w:t>waterbergingsvoorziening:</w:t>
      </w:r>
    </w:p>
    <w:p w14:paraId="048B1B8B" w14:textId="02F15DD9" w:rsidR="00A33F87" w:rsidRDefault="00A33F87" w:rsidP="00403A48">
      <w:pPr>
        <w:pStyle w:val="Opsommingmetnummering"/>
      </w:pPr>
      <w:r>
        <w:t>a.</w:t>
      </w:r>
      <w:r w:rsidR="00403A48">
        <w:tab/>
      </w:r>
      <w:r>
        <w:t>bij</w:t>
      </w:r>
      <w:r w:rsidR="00FF3FAC">
        <w:t xml:space="preserve"> </w:t>
      </w:r>
      <w:r>
        <w:t>vervanging</w:t>
      </w:r>
      <w:r w:rsidR="00FF3FAC">
        <w:t xml:space="preserve"> </w:t>
      </w:r>
      <w:r>
        <w:t>van</w:t>
      </w:r>
      <w:r w:rsidR="00FF3FAC">
        <w:t xml:space="preserve"> </w:t>
      </w:r>
      <w:r>
        <w:t>de</w:t>
      </w:r>
      <w:r w:rsidR="00FF3FAC">
        <w:t xml:space="preserve"> </w:t>
      </w:r>
      <w:r>
        <w:t>bestaande</w:t>
      </w:r>
      <w:r w:rsidR="00FF3FAC">
        <w:t xml:space="preserve"> </w:t>
      </w:r>
      <w:r>
        <w:t>afwaterende</w:t>
      </w:r>
      <w:r w:rsidR="00FF3FAC">
        <w:t xml:space="preserve"> </w:t>
      </w:r>
      <w:r>
        <w:t>verharding;</w:t>
      </w:r>
      <w:r w:rsidR="00FF3FAC">
        <w:t xml:space="preserve"> </w:t>
      </w:r>
      <w:r>
        <w:t>een</w:t>
      </w:r>
      <w:r w:rsidR="00FF3FAC">
        <w:t xml:space="preserve"> </w:t>
      </w:r>
      <w:r>
        <w:t>afwaterend</w:t>
      </w:r>
      <w:r w:rsidR="00FF3FAC">
        <w:t xml:space="preserve"> </w:t>
      </w:r>
      <w:r>
        <w:t>verhard</w:t>
      </w:r>
      <w:r w:rsidR="00FF3FAC">
        <w:t xml:space="preserve"> </w:t>
      </w:r>
      <w:r>
        <w:t>oppervlak</w:t>
      </w:r>
      <w:r w:rsidR="00FF3FAC">
        <w:t xml:space="preserve"> </w:t>
      </w:r>
      <w:r>
        <w:t>heeft</w:t>
      </w:r>
      <w:r w:rsidR="00FF3FAC">
        <w:t xml:space="preserve"> </w:t>
      </w:r>
      <w:r>
        <w:t>van</w:t>
      </w:r>
      <w:r w:rsidR="00FF3FAC">
        <w:t xml:space="preserve"> </w:t>
      </w:r>
      <w:r>
        <w:t>minimaal</w:t>
      </w:r>
      <w:r w:rsidR="00FF3FAC">
        <w:t xml:space="preserve"> </w:t>
      </w:r>
      <w:r>
        <w:t>20</w:t>
      </w:r>
      <w:r w:rsidR="00FF3FAC">
        <w:t xml:space="preserve"> </w:t>
      </w:r>
      <w:r>
        <w:t>liter</w:t>
      </w:r>
      <w:r w:rsidR="00FF3FAC">
        <w:t xml:space="preserve"> </w:t>
      </w:r>
      <w:r>
        <w:t>per</w:t>
      </w:r>
      <w:r w:rsidR="00FF3FAC">
        <w:t xml:space="preserve"> </w:t>
      </w:r>
      <w:r>
        <w:t>m</w:t>
      </w:r>
      <w:r w:rsidR="006A2D5A">
        <w:t>²</w:t>
      </w:r>
      <w:r>
        <w:t>;</w:t>
      </w:r>
    </w:p>
    <w:p w14:paraId="67AC655B" w14:textId="3D9BBD9B" w:rsidR="00A33F87" w:rsidRDefault="00A33F87" w:rsidP="00403A48">
      <w:pPr>
        <w:pStyle w:val="Opsommingmetnummering"/>
      </w:pPr>
      <w:r>
        <w:t>b.</w:t>
      </w:r>
      <w:r w:rsidR="00403A48">
        <w:tab/>
      </w:r>
      <w:r>
        <w:t>bij</w:t>
      </w:r>
      <w:r w:rsidR="00FF3FAC">
        <w:t xml:space="preserve"> </w:t>
      </w:r>
      <w:r>
        <w:t>de</w:t>
      </w:r>
      <w:r w:rsidR="00FF3FAC">
        <w:t xml:space="preserve"> </w:t>
      </w:r>
      <w:r>
        <w:t>toename</w:t>
      </w:r>
      <w:r w:rsidR="00FF3FAC">
        <w:t xml:space="preserve"> </w:t>
      </w:r>
      <w:r>
        <w:t>in</w:t>
      </w:r>
      <w:r w:rsidR="00FF3FAC">
        <w:t xml:space="preserve"> </w:t>
      </w:r>
      <w:r>
        <w:t>afwaterend</w:t>
      </w:r>
      <w:r w:rsidR="00FF3FAC">
        <w:t xml:space="preserve"> </w:t>
      </w:r>
      <w:r>
        <w:t>verhard</w:t>
      </w:r>
      <w:r w:rsidR="00FF3FAC">
        <w:t xml:space="preserve"> </w:t>
      </w:r>
      <w:r>
        <w:t>oppervlak</w:t>
      </w:r>
      <w:r w:rsidR="00FF3FAC">
        <w:t xml:space="preserve"> </w:t>
      </w:r>
      <w:r>
        <w:t>ten</w:t>
      </w:r>
      <w:r w:rsidR="00FF3FAC">
        <w:t xml:space="preserve"> </w:t>
      </w:r>
      <w:r>
        <w:t>opzichte</w:t>
      </w:r>
      <w:r w:rsidR="00FF3FAC">
        <w:t xml:space="preserve"> </w:t>
      </w:r>
      <w:r>
        <w:t>van</w:t>
      </w:r>
      <w:r w:rsidR="00FF3FAC">
        <w:t xml:space="preserve"> </w:t>
      </w:r>
      <w:r>
        <w:t>de</w:t>
      </w:r>
      <w:r w:rsidR="00FF3FAC">
        <w:t xml:space="preserve"> </w:t>
      </w:r>
      <w:r>
        <w:t>bestaande</w:t>
      </w:r>
      <w:r w:rsidR="00FF3FAC">
        <w:t xml:space="preserve"> </w:t>
      </w:r>
      <w:r>
        <w:t>situatie</w:t>
      </w:r>
      <w:r w:rsidR="00FF3FAC">
        <w:t xml:space="preserve"> </w:t>
      </w:r>
      <w:r>
        <w:t>een</w:t>
      </w:r>
      <w:r w:rsidR="00FF3FAC">
        <w:t xml:space="preserve"> </w:t>
      </w:r>
      <w:r>
        <w:t>afwaterend</w:t>
      </w:r>
      <w:r w:rsidR="00FF3FAC">
        <w:t xml:space="preserve"> </w:t>
      </w:r>
      <w:r>
        <w:t>verhard</w:t>
      </w:r>
      <w:r w:rsidR="00FF3FAC">
        <w:t xml:space="preserve"> </w:t>
      </w:r>
      <w:r>
        <w:t>oppervlak</w:t>
      </w:r>
      <w:r w:rsidR="00FF3FAC">
        <w:t xml:space="preserve"> </w:t>
      </w:r>
      <w:r>
        <w:t>heeft</w:t>
      </w:r>
      <w:r w:rsidR="00FF3FAC">
        <w:t xml:space="preserve"> </w:t>
      </w:r>
      <w:r>
        <w:t>van:</w:t>
      </w:r>
    </w:p>
    <w:p w14:paraId="5BB9474C" w14:textId="2177B4BA" w:rsidR="00A33F87" w:rsidRDefault="00A33F87" w:rsidP="00403A48">
      <w:pPr>
        <w:pStyle w:val="Opsommingmetnummering"/>
        <w:ind w:left="850"/>
      </w:pPr>
      <w:r>
        <w:t>i.</w:t>
      </w:r>
      <w:r w:rsidR="00403A48">
        <w:tab/>
      </w:r>
      <w:r>
        <w:t>minimaal</w:t>
      </w:r>
      <w:r w:rsidR="00FF3FAC">
        <w:t xml:space="preserve"> </w:t>
      </w:r>
      <w:r>
        <w:t>78</w:t>
      </w:r>
      <w:r w:rsidR="00FF3FAC">
        <w:t xml:space="preserve"> </w:t>
      </w:r>
      <w:r>
        <w:t>liter</w:t>
      </w:r>
      <w:r w:rsidR="00FF3FAC">
        <w:t xml:space="preserve"> </w:t>
      </w:r>
      <w:r>
        <w:t>per</w:t>
      </w:r>
      <w:r w:rsidR="00FF3FAC">
        <w:t xml:space="preserve"> </w:t>
      </w:r>
      <w:r>
        <w:t>m</w:t>
      </w:r>
      <w:r w:rsidR="00783B34">
        <w:t>²</w:t>
      </w:r>
      <w:r>
        <w:t>;</w:t>
      </w:r>
      <w:r w:rsidR="00FF3FAC">
        <w:t xml:space="preserve"> </w:t>
      </w:r>
      <w:r>
        <w:t>of</w:t>
      </w:r>
    </w:p>
    <w:p w14:paraId="6DF11662" w14:textId="62FF32BE" w:rsidR="00A33F87" w:rsidRDefault="00A33F87" w:rsidP="00403A48">
      <w:pPr>
        <w:pStyle w:val="Opsommingmetnummering"/>
        <w:ind w:left="850"/>
      </w:pPr>
      <w:r>
        <w:t>ii.</w:t>
      </w:r>
      <w:r w:rsidR="00403A48">
        <w:tab/>
      </w:r>
      <w:r>
        <w:t>60</w:t>
      </w:r>
      <w:r w:rsidR="00FF3FAC">
        <w:t xml:space="preserve"> </w:t>
      </w:r>
      <w:r>
        <w:t>liter</w:t>
      </w:r>
      <w:r w:rsidR="00FF3FAC">
        <w:t xml:space="preserve"> </w:t>
      </w:r>
      <w:r>
        <w:t>per</w:t>
      </w:r>
      <w:r w:rsidR="00FF3FAC">
        <w:t xml:space="preserve"> </w:t>
      </w:r>
      <w:r>
        <w:t>m</w:t>
      </w:r>
      <w:r w:rsidR="006A2D5A">
        <w:t>²</w:t>
      </w:r>
      <w:r w:rsidR="00FF3FAC">
        <w:t xml:space="preserve"> </w:t>
      </w:r>
      <w:r>
        <w:t>bij</w:t>
      </w:r>
      <w:r w:rsidR="00FF3FAC">
        <w:t xml:space="preserve"> </w:t>
      </w:r>
      <w:r>
        <w:t>een</w:t>
      </w:r>
      <w:r w:rsidR="00FF3FAC">
        <w:t xml:space="preserve"> </w:t>
      </w:r>
      <w:r>
        <w:t>duurzame</w:t>
      </w:r>
      <w:r w:rsidR="00FF3FAC">
        <w:t xml:space="preserve"> </w:t>
      </w:r>
      <w:r>
        <w:t>invulling</w:t>
      </w:r>
      <w:r w:rsidR="00FF3FAC">
        <w:t xml:space="preserve"> </w:t>
      </w:r>
      <w:r>
        <w:t>van</w:t>
      </w:r>
      <w:r w:rsidR="00FF3FAC">
        <w:t xml:space="preserve"> </w:t>
      </w:r>
      <w:r>
        <w:t>de</w:t>
      </w:r>
      <w:r w:rsidR="00FF3FAC">
        <w:t xml:space="preserve"> </w:t>
      </w:r>
      <w:r>
        <w:t>waterbergingsvoorziening.</w:t>
      </w:r>
    </w:p>
    <w:p w14:paraId="54F49D65" w14:textId="386D6B8B" w:rsidR="00A33F87" w:rsidRDefault="00A33F87" w:rsidP="00403A48">
      <w:pPr>
        <w:pStyle w:val="Lidmetnummering"/>
      </w:pPr>
      <w:r>
        <w:t>2</w:t>
      </w:r>
      <w:r w:rsidR="00403A48">
        <w:tab/>
      </w:r>
      <w:commentRangeStart w:id="155"/>
      <w:r>
        <w:t>In</w:t>
      </w:r>
      <w:commentRangeEnd w:id="155"/>
      <w:r w:rsidR="00D90290">
        <w:rPr>
          <w:rStyle w:val="Verwijzingopmerking"/>
        </w:rPr>
        <w:commentReference w:id="155"/>
      </w:r>
      <w:r w:rsidR="00FF3FAC">
        <w:t xml:space="preserve"> </w:t>
      </w:r>
      <w:r>
        <w:t>uitzondering</w:t>
      </w:r>
      <w:r w:rsidR="00FF3FAC">
        <w:t xml:space="preserve"> </w:t>
      </w:r>
      <w:r>
        <w:t>op</w:t>
      </w:r>
      <w:r w:rsidR="00FF3FAC">
        <w:t xml:space="preserve"> </w:t>
      </w:r>
      <w:r>
        <w:t>het</w:t>
      </w:r>
      <w:r w:rsidR="00FF3FAC">
        <w:t xml:space="preserve"> </w:t>
      </w:r>
      <w:r>
        <w:t>eerste</w:t>
      </w:r>
      <w:r w:rsidR="00FF3FAC">
        <w:t xml:space="preserve"> </w:t>
      </w:r>
      <w:r>
        <w:t>lid,</w:t>
      </w:r>
      <w:r w:rsidR="00FF3FAC">
        <w:t xml:space="preserve"> </w:t>
      </w:r>
      <w:r>
        <w:t>mag</w:t>
      </w:r>
      <w:r w:rsidR="00FF3FAC">
        <w:t xml:space="preserve"> </w:t>
      </w:r>
      <w:r>
        <w:t>de</w:t>
      </w:r>
      <w:r w:rsidR="00FF3FAC">
        <w:t xml:space="preserve"> </w:t>
      </w:r>
      <w:r>
        <w:t>omgevingsvergunning</w:t>
      </w:r>
      <w:r w:rsidR="00FF3FAC">
        <w:t xml:space="preserve"> </w:t>
      </w:r>
      <w:r>
        <w:t>verleend</w:t>
      </w:r>
      <w:r w:rsidR="00FF3FAC">
        <w:t xml:space="preserve"> </w:t>
      </w:r>
      <w:r>
        <w:t>worden</w:t>
      </w:r>
      <w:r w:rsidR="00FF3FAC">
        <w:t xml:space="preserve"> </w:t>
      </w:r>
      <w:r>
        <w:t>als</w:t>
      </w:r>
      <w:r w:rsidR="00FF3FAC">
        <w:t xml:space="preserve"> </w:t>
      </w:r>
      <w:r>
        <w:t>naar</w:t>
      </w:r>
      <w:r w:rsidR="00FF3FAC">
        <w:t xml:space="preserve"> </w:t>
      </w:r>
      <w:r>
        <w:t>het</w:t>
      </w:r>
      <w:r w:rsidR="00FF3FAC">
        <w:t xml:space="preserve"> </w:t>
      </w:r>
      <w:r>
        <w:t>oordeel</w:t>
      </w:r>
      <w:r w:rsidR="00FF3FAC">
        <w:t xml:space="preserve"> </w:t>
      </w:r>
      <w:r>
        <w:t>van</w:t>
      </w:r>
      <w:r w:rsidR="00FF3FAC">
        <w:t xml:space="preserve"> </w:t>
      </w:r>
      <w:r>
        <w:t>het</w:t>
      </w:r>
      <w:r w:rsidR="00FF3FAC">
        <w:t xml:space="preserve"> </w:t>
      </w:r>
      <w:r>
        <w:t>college</w:t>
      </w:r>
      <w:r w:rsidR="00FF3FAC">
        <w:t xml:space="preserve"> </w:t>
      </w:r>
      <w:r>
        <w:t>van</w:t>
      </w:r>
      <w:r w:rsidR="00FF3FAC">
        <w:t xml:space="preserve"> </w:t>
      </w:r>
      <w:r>
        <w:t>burgemeester</w:t>
      </w:r>
      <w:r w:rsidR="00FF3FAC">
        <w:t xml:space="preserve"> </w:t>
      </w:r>
      <w:r>
        <w:t>en</w:t>
      </w:r>
      <w:r w:rsidR="00FF3FAC">
        <w:t xml:space="preserve"> </w:t>
      </w:r>
      <w:r>
        <w:t>wethouders:</w:t>
      </w:r>
    </w:p>
    <w:p w14:paraId="474705D4" w14:textId="74AF84BD" w:rsidR="00A33F87" w:rsidRDefault="00A33F87" w:rsidP="001D375D">
      <w:pPr>
        <w:pStyle w:val="Opsommingmetnummering"/>
      </w:pPr>
      <w:r>
        <w:t>a.</w:t>
      </w:r>
      <w:r w:rsidR="00655D85">
        <w:tab/>
      </w:r>
      <w:r>
        <w:t>het</w:t>
      </w:r>
      <w:r w:rsidR="00FF3FAC">
        <w:t xml:space="preserve"> </w:t>
      </w:r>
      <w:r>
        <w:t>redelijkerwijs</w:t>
      </w:r>
      <w:r w:rsidR="00FF3FAC">
        <w:t xml:space="preserve"> </w:t>
      </w:r>
      <w:r>
        <w:t>niet</w:t>
      </w:r>
      <w:r w:rsidR="00FF3FAC">
        <w:t xml:space="preserve"> </w:t>
      </w:r>
      <w:r>
        <w:t>mogelijk</w:t>
      </w:r>
      <w:r w:rsidR="00FF3FAC">
        <w:t xml:space="preserve"> </w:t>
      </w:r>
      <w:r>
        <w:t>is</w:t>
      </w:r>
      <w:r w:rsidR="00FF3FAC">
        <w:t xml:space="preserve"> </w:t>
      </w:r>
      <w:r>
        <w:t>om</w:t>
      </w:r>
      <w:r w:rsidR="00FF3FAC">
        <w:t xml:space="preserve"> </w:t>
      </w:r>
      <w:r>
        <w:t>te</w:t>
      </w:r>
      <w:r w:rsidR="00FF3FAC">
        <w:t xml:space="preserve"> </w:t>
      </w:r>
      <w:r>
        <w:t>voorzien</w:t>
      </w:r>
      <w:r w:rsidR="00FF3FAC">
        <w:t xml:space="preserve"> </w:t>
      </w:r>
      <w:r>
        <w:t>in</w:t>
      </w:r>
      <w:r w:rsidR="00FF3FAC">
        <w:t xml:space="preserve"> </w:t>
      </w:r>
      <w:r>
        <w:t>een</w:t>
      </w:r>
      <w:r w:rsidR="00FF3FAC">
        <w:t xml:space="preserve"> </w:t>
      </w:r>
      <w:r>
        <w:t>waterbergingsvoorziening</w:t>
      </w:r>
      <w:r w:rsidR="00FF3FAC">
        <w:t xml:space="preserve"> </w:t>
      </w:r>
      <w:r>
        <w:t>met</w:t>
      </w:r>
      <w:r w:rsidR="00FF3FAC">
        <w:t xml:space="preserve"> </w:t>
      </w:r>
      <w:r>
        <w:t>voldoende</w:t>
      </w:r>
      <w:r w:rsidR="00FF3FAC">
        <w:t xml:space="preserve"> </w:t>
      </w:r>
      <w:r>
        <w:t>capaciteit;</w:t>
      </w:r>
    </w:p>
    <w:p w14:paraId="0AB78390" w14:textId="78B9F44E" w:rsidR="00A33F87" w:rsidRDefault="00A33F87" w:rsidP="001D375D">
      <w:pPr>
        <w:pStyle w:val="Opsommingmetnummering"/>
      </w:pPr>
      <w:r>
        <w:t>b.</w:t>
      </w:r>
      <w:r>
        <w:tab/>
        <w:t>reeds</w:t>
      </w:r>
      <w:r w:rsidR="00FF3FAC">
        <w:t xml:space="preserve"> </w:t>
      </w:r>
      <w:r>
        <w:t>anderszins</w:t>
      </w:r>
      <w:r w:rsidR="00FF3FAC">
        <w:t xml:space="preserve"> </w:t>
      </w:r>
      <w:r>
        <w:t>in</w:t>
      </w:r>
      <w:r w:rsidR="00FF3FAC">
        <w:t xml:space="preserve"> </w:t>
      </w:r>
      <w:r>
        <w:t>een</w:t>
      </w:r>
      <w:r w:rsidR="00FF3FAC">
        <w:t xml:space="preserve"> </w:t>
      </w:r>
      <w:r>
        <w:t>waterbergingsvoorziening</w:t>
      </w:r>
      <w:r w:rsidR="00FF3FAC">
        <w:t xml:space="preserve"> </w:t>
      </w:r>
      <w:r>
        <w:t>is</w:t>
      </w:r>
      <w:r w:rsidR="00FF3FAC">
        <w:t xml:space="preserve"> </w:t>
      </w:r>
      <w:r>
        <w:t>voorzien;</w:t>
      </w:r>
      <w:r w:rsidR="00FF3FAC">
        <w:t xml:space="preserve"> </w:t>
      </w:r>
      <w:r>
        <w:t>of</w:t>
      </w:r>
    </w:p>
    <w:p w14:paraId="4036371C" w14:textId="535E09C9" w:rsidR="00A33F87" w:rsidRDefault="00A33F87" w:rsidP="001D375D">
      <w:pPr>
        <w:pStyle w:val="Opsommingmetnummering"/>
      </w:pPr>
      <w:r>
        <w:t>c.</w:t>
      </w:r>
      <w:r>
        <w:tab/>
        <w:t>een</w:t>
      </w:r>
      <w:r w:rsidR="00FF3FAC">
        <w:t xml:space="preserve"> </w:t>
      </w:r>
      <w:r>
        <w:t>groen</w:t>
      </w:r>
      <w:r w:rsidR="00FF3FAC">
        <w:t xml:space="preserve"> </w:t>
      </w:r>
      <w:r>
        <w:t>dak</w:t>
      </w:r>
      <w:r w:rsidR="00FF3FAC">
        <w:t xml:space="preserve"> </w:t>
      </w:r>
      <w:r>
        <w:t>wordt</w:t>
      </w:r>
      <w:r w:rsidR="00FF3FAC">
        <w:t xml:space="preserve"> </w:t>
      </w:r>
      <w:r>
        <w:t>aangelegd</w:t>
      </w:r>
      <w:r w:rsidR="00FF3FAC">
        <w:t xml:space="preserve"> </w:t>
      </w:r>
      <w:r>
        <w:t>met</w:t>
      </w:r>
      <w:r w:rsidR="00FF3FAC">
        <w:t xml:space="preserve"> </w:t>
      </w:r>
      <w:r>
        <w:t>een</w:t>
      </w:r>
      <w:r w:rsidR="00FF3FAC">
        <w:t xml:space="preserve"> </w:t>
      </w:r>
      <w:r>
        <w:t>minimale</w:t>
      </w:r>
      <w:r w:rsidR="00FF3FAC">
        <w:t xml:space="preserve"> </w:t>
      </w:r>
      <w:r>
        <w:t>capaciteit</w:t>
      </w:r>
      <w:r w:rsidR="00FF3FAC">
        <w:t xml:space="preserve"> </w:t>
      </w:r>
      <w:r>
        <w:t>van</w:t>
      </w:r>
      <w:r w:rsidR="00FF3FAC">
        <w:t xml:space="preserve"> </w:t>
      </w:r>
      <w:r>
        <w:t>20</w:t>
      </w:r>
      <w:r w:rsidR="00FF3FAC">
        <w:t xml:space="preserve"> </w:t>
      </w:r>
      <w:r>
        <w:t>liter</w:t>
      </w:r>
      <w:r w:rsidR="00FF3FAC">
        <w:t xml:space="preserve"> </w:t>
      </w:r>
      <w:r>
        <w:t>per</w:t>
      </w:r>
      <w:r w:rsidR="00FF3FAC">
        <w:t xml:space="preserve"> </w:t>
      </w:r>
      <w:r>
        <w:t>m</w:t>
      </w:r>
      <w:r w:rsidR="00783B34">
        <w:t>²</w:t>
      </w:r>
      <w:r>
        <w:t>.</w:t>
      </w:r>
    </w:p>
    <w:p w14:paraId="5882D1DA" w14:textId="3189740C" w:rsidR="003876F0" w:rsidRDefault="003876F0" w:rsidP="00FF4D46">
      <w:pPr>
        <w:pStyle w:val="Kop2"/>
      </w:pPr>
      <w:r>
        <w:lastRenderedPageBreak/>
        <w:t>Afdeling</w:t>
      </w:r>
      <w:r w:rsidR="00FF3FAC">
        <w:t xml:space="preserve"> </w:t>
      </w:r>
      <w:r>
        <w:t>5.3</w:t>
      </w:r>
      <w:r>
        <w:tab/>
        <w:t>Gebiedsgerichte</w:t>
      </w:r>
      <w:r w:rsidR="00FF3FAC">
        <w:t xml:space="preserve"> </w:t>
      </w:r>
      <w:r>
        <w:t>activiteiten</w:t>
      </w:r>
      <w:r w:rsidR="00FF3FAC">
        <w:t xml:space="preserve"> </w:t>
      </w:r>
      <w:r>
        <w:t>met</w:t>
      </w:r>
      <w:r w:rsidR="00FF3FAC">
        <w:t xml:space="preserve"> </w:t>
      </w:r>
      <w:r>
        <w:t>gebruiksruimte</w:t>
      </w:r>
    </w:p>
    <w:p w14:paraId="05A8E11A" w14:textId="0530D402" w:rsidR="003D7802" w:rsidRPr="003D7802" w:rsidRDefault="003876F0" w:rsidP="003D7802">
      <w:pPr>
        <w:pStyle w:val="Kop3"/>
      </w:pPr>
      <w:commentRangeStart w:id="156"/>
      <w:r>
        <w:t>Paragraaf</w:t>
      </w:r>
      <w:r w:rsidR="00FF3FAC">
        <w:t xml:space="preserve"> </w:t>
      </w:r>
      <w:r>
        <w:t>5.3.1</w:t>
      </w:r>
      <w:commentRangeEnd w:id="156"/>
      <w:r w:rsidR="00962FD5">
        <w:rPr>
          <w:rStyle w:val="Verwijzingopmerking"/>
          <w:rFonts w:eastAsiaTheme="minorHAnsi" w:cstheme="minorBidi"/>
          <w:b w:val="0"/>
          <w:bCs w:val="0"/>
        </w:rPr>
        <w:commentReference w:id="156"/>
      </w:r>
      <w:r>
        <w:tab/>
        <w:t>Algemeen</w:t>
      </w:r>
    </w:p>
    <w:p w14:paraId="6C48D8EC" w14:textId="2923B680" w:rsidR="003876F0" w:rsidRDefault="003876F0" w:rsidP="003A78EE">
      <w:pPr>
        <w:pStyle w:val="Kop6"/>
      </w:pPr>
      <w:r>
        <w:t>Artikel</w:t>
      </w:r>
      <w:r w:rsidR="00FF3FAC">
        <w:t xml:space="preserve"> </w:t>
      </w:r>
      <w:r>
        <w:t>5.259</w:t>
      </w:r>
      <w:r>
        <w:tab/>
        <w:t>Toepassingsbereik</w:t>
      </w:r>
    </w:p>
    <w:p w14:paraId="46645AC9" w14:textId="2D1C2D43" w:rsidR="003876F0" w:rsidRDefault="005D326C" w:rsidP="005D326C">
      <w:commentRangeStart w:id="157"/>
      <w:r>
        <w:t>Deze</w:t>
      </w:r>
      <w:r w:rsidR="00FF3FAC">
        <w:t xml:space="preserve"> </w:t>
      </w:r>
      <w:r>
        <w:t>afdeling</w:t>
      </w:r>
      <w:r w:rsidR="00FF3FAC">
        <w:t xml:space="preserve"> </w:t>
      </w:r>
      <w:commentRangeEnd w:id="157"/>
      <w:r w:rsidR="002443D8">
        <w:rPr>
          <w:rStyle w:val="Verwijzingopmerking"/>
        </w:rPr>
        <w:commentReference w:id="157"/>
      </w:r>
      <w:r>
        <w:t>is</w:t>
      </w:r>
      <w:r w:rsidR="00FF3FAC">
        <w:t xml:space="preserve"> </w:t>
      </w:r>
      <w:r>
        <w:t>van</w:t>
      </w:r>
      <w:r w:rsidR="00FF3FAC">
        <w:t xml:space="preserve"> </w:t>
      </w:r>
      <w:r>
        <w:t>toepassing</w:t>
      </w:r>
      <w:r w:rsidR="00FF3FAC">
        <w:t xml:space="preserve"> </w:t>
      </w:r>
      <w:r>
        <w:t>op</w:t>
      </w:r>
      <w:r w:rsidR="00FF3FAC">
        <w:t xml:space="preserve"> </w:t>
      </w:r>
      <w:r>
        <w:t>activiteiten</w:t>
      </w:r>
      <w:r w:rsidR="00FF3FAC">
        <w:t xml:space="preserve"> </w:t>
      </w:r>
      <w:r>
        <w:t>met</w:t>
      </w:r>
      <w:r w:rsidR="00FF3FAC">
        <w:t xml:space="preserve"> </w:t>
      </w:r>
      <w:r>
        <w:t>gebruiksruimte.</w:t>
      </w:r>
    </w:p>
    <w:p w14:paraId="77E886BE" w14:textId="21E892A8" w:rsidR="003876F0" w:rsidRDefault="003876F0" w:rsidP="003A78EE">
      <w:pPr>
        <w:pStyle w:val="Kop6"/>
      </w:pPr>
      <w:r>
        <w:t>Artikel</w:t>
      </w:r>
      <w:r w:rsidR="00FF3FAC">
        <w:t xml:space="preserve"> </w:t>
      </w:r>
      <w:r>
        <w:t>5.260</w:t>
      </w:r>
      <w:r>
        <w:tab/>
      </w:r>
      <w:commentRangeStart w:id="158"/>
      <w:r>
        <w:t>Oogmerken</w:t>
      </w:r>
      <w:commentRangeEnd w:id="158"/>
      <w:r w:rsidR="00D90290">
        <w:rPr>
          <w:rStyle w:val="Verwijzingopmerking"/>
          <w:rFonts w:eastAsiaTheme="minorHAnsi" w:cstheme="minorBidi"/>
          <w:i w:val="0"/>
          <w:iCs w:val="0"/>
        </w:rPr>
        <w:commentReference w:id="158"/>
      </w:r>
    </w:p>
    <w:p w14:paraId="1492141D" w14:textId="5DD67FA1"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afdeling</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78DF4188" w14:textId="1CB51ED9" w:rsidR="00E13943" w:rsidRDefault="00E13943" w:rsidP="006B3802">
      <w:pPr>
        <w:pStyle w:val="Opsommingmetnummering"/>
      </w:pPr>
      <w:r>
        <w:t>a.</w:t>
      </w:r>
      <w:r>
        <w:tab/>
      </w:r>
      <w:r w:rsidR="005D326C">
        <w:t>het</w:t>
      </w:r>
      <w:r w:rsidR="00FF3FAC">
        <w:t xml:space="preserve"> </w:t>
      </w:r>
      <w:r w:rsidR="005D326C">
        <w:t>waarborgen</w:t>
      </w:r>
      <w:r w:rsidR="00FF3FAC">
        <w:t xml:space="preserve"> </w:t>
      </w:r>
      <w:r w:rsidR="005D326C">
        <w:t>van</w:t>
      </w:r>
      <w:r w:rsidR="00FF3FAC">
        <w:t xml:space="preserve"> </w:t>
      </w:r>
      <w:r w:rsidR="005D326C">
        <w:t>de</w:t>
      </w:r>
      <w:r w:rsidR="00FF3FAC">
        <w:t xml:space="preserve"> </w:t>
      </w:r>
      <w:r w:rsidR="005D326C">
        <w:t>veiligheid;</w:t>
      </w:r>
    </w:p>
    <w:p w14:paraId="0FADF3EE" w14:textId="115B54D4" w:rsidR="003876F0"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r w:rsidR="00FF3FAC">
        <w:t xml:space="preserve"> </w:t>
      </w:r>
      <w:r w:rsidR="005D326C">
        <w:t>en</w:t>
      </w:r>
    </w:p>
    <w:p w14:paraId="1D8BA017" w14:textId="76E9ECC0" w:rsidR="003876F0" w:rsidRDefault="003876F0" w:rsidP="003A78EE">
      <w:pPr>
        <w:pStyle w:val="Kop6"/>
      </w:pPr>
      <w:r>
        <w:t>Artikel</w:t>
      </w:r>
      <w:r w:rsidR="00FF3FAC">
        <w:t xml:space="preserve"> </w:t>
      </w:r>
      <w:r>
        <w:t>5.262</w:t>
      </w:r>
      <w:r>
        <w:tab/>
      </w:r>
      <w:commentRangeStart w:id="159"/>
      <w:r>
        <w:t>Samenhangende</w:t>
      </w:r>
      <w:commentRangeEnd w:id="159"/>
      <w:r w:rsidR="00D90290">
        <w:rPr>
          <w:rStyle w:val="Verwijzingopmerking"/>
          <w:rFonts w:eastAsiaTheme="minorHAnsi" w:cstheme="minorBidi"/>
          <w:i w:val="0"/>
          <w:iCs w:val="0"/>
        </w:rPr>
        <w:commentReference w:id="159"/>
      </w:r>
      <w:r w:rsidR="00FF3FAC">
        <w:t xml:space="preserve"> </w:t>
      </w:r>
      <w:r>
        <w:t>activiteiten</w:t>
      </w:r>
    </w:p>
    <w:p w14:paraId="04520048" w14:textId="053DFE64" w:rsidR="00E13943" w:rsidRDefault="005D326C" w:rsidP="005D326C">
      <w:r>
        <w:t>In</w:t>
      </w:r>
      <w:r w:rsidR="00FF3FAC">
        <w:t xml:space="preserve"> </w:t>
      </w:r>
      <w:r>
        <w:t>deze</w:t>
      </w:r>
      <w:r w:rsidR="00FF3FAC">
        <w:t xml:space="preserve"> </w:t>
      </w:r>
      <w:r>
        <w:t>afdeling</w:t>
      </w:r>
      <w:r w:rsidR="00FF3FAC">
        <w:t xml:space="preserve"> </w:t>
      </w:r>
      <w:r>
        <w:t>wordt</w:t>
      </w:r>
      <w:r w:rsidR="00FF3FAC">
        <w:t xml:space="preserve"> </w:t>
      </w:r>
      <w:r>
        <w:t>voor</w:t>
      </w:r>
      <w:r w:rsidR="00FF3FAC">
        <w:t xml:space="preserve"> </w:t>
      </w:r>
      <w:r>
        <w:t>de</w:t>
      </w:r>
      <w:r w:rsidR="00FF3FAC">
        <w:t xml:space="preserve"> </w:t>
      </w:r>
      <w:r>
        <w:t>regels</w:t>
      </w:r>
      <w:r w:rsidR="00FF3FAC">
        <w:t xml:space="preserve"> </w:t>
      </w:r>
      <w:r>
        <w:t>over</w:t>
      </w:r>
      <w:r w:rsidR="00FF3FAC">
        <w:t xml:space="preserve"> </w:t>
      </w:r>
      <w:r>
        <w:t>geluid,</w:t>
      </w:r>
      <w:r w:rsidR="00FF3FAC">
        <w:t xml:space="preserve"> </w:t>
      </w:r>
      <w:r>
        <w:t>geur</w:t>
      </w:r>
      <w:r w:rsidR="00FF3FAC">
        <w:t xml:space="preserve"> </w:t>
      </w:r>
      <w:r>
        <w:t>(PM)</w:t>
      </w:r>
      <w:r w:rsidR="00FF3FAC">
        <w:t xml:space="preserve"> </w:t>
      </w:r>
      <w:r>
        <w:t>en</w:t>
      </w:r>
      <w:r w:rsidR="00FF3FAC">
        <w:t xml:space="preserve"> </w:t>
      </w:r>
      <w:r>
        <w:t>trillingen</w:t>
      </w:r>
      <w:r w:rsidR="00FF3FAC">
        <w:t xml:space="preserve"> </w:t>
      </w:r>
      <w:r>
        <w:t>(PM)</w:t>
      </w:r>
      <w:r w:rsidR="00FF3FAC">
        <w:t xml:space="preserve"> </w:t>
      </w:r>
      <w:r>
        <w:t>als</w:t>
      </w:r>
      <w:r w:rsidR="00FF3FAC">
        <w:t xml:space="preserve"> </w:t>
      </w:r>
      <w:r>
        <w:t>één</w:t>
      </w:r>
      <w:r w:rsidR="00FF3FAC">
        <w:t xml:space="preserve"> </w:t>
      </w:r>
      <w:r>
        <w:t>activiteit</w:t>
      </w:r>
      <w:r w:rsidR="00FF3FAC">
        <w:t xml:space="preserve"> </w:t>
      </w:r>
      <w:r>
        <w:t>met</w:t>
      </w:r>
      <w:r w:rsidR="00FF3FAC">
        <w:t xml:space="preserve"> </w:t>
      </w:r>
      <w:r>
        <w:t>gebruiksruimte</w:t>
      </w:r>
      <w:r w:rsidR="00FF3FAC">
        <w:t xml:space="preserve"> </w:t>
      </w:r>
      <w:r>
        <w:t>beschouwd:</w:t>
      </w:r>
    </w:p>
    <w:p w14:paraId="45F2F655" w14:textId="364587B8" w:rsidR="00E13943" w:rsidRDefault="00E13943" w:rsidP="006B3802">
      <w:pPr>
        <w:pStyle w:val="Opsommingmetnummering"/>
      </w:pPr>
      <w:r>
        <w:t>a.</w:t>
      </w:r>
      <w:r>
        <w:tab/>
      </w:r>
      <w:r w:rsidR="005D326C">
        <w:t>activiteiten</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de</w:t>
      </w:r>
      <w:r w:rsidR="00FF3FAC">
        <w:t xml:space="preserve"> </w:t>
      </w:r>
      <w:r w:rsidR="005D326C">
        <w:t>afdelingen</w:t>
      </w:r>
      <w:r w:rsidR="00FF3FAC">
        <w:t xml:space="preserve"> </w:t>
      </w:r>
      <w:r w:rsidR="005D326C">
        <w:t>3.3</w:t>
      </w:r>
      <w:r w:rsidR="00FF3FAC">
        <w:t xml:space="preserve"> </w:t>
      </w:r>
      <w:r w:rsidR="005D326C">
        <w:t>tot</w:t>
      </w:r>
      <w:r w:rsidR="00FF3FAC">
        <w:t xml:space="preserve"> </w:t>
      </w:r>
      <w:r w:rsidR="005D326C">
        <w:t>en</w:t>
      </w:r>
      <w:r w:rsidR="00FF3FAC">
        <w:t xml:space="preserve"> </w:t>
      </w:r>
      <w:r w:rsidR="005D326C">
        <w:t>met</w:t>
      </w:r>
      <w:r w:rsidR="00FF3FAC">
        <w:t xml:space="preserve"> </w:t>
      </w:r>
      <w:r w:rsidR="005D326C">
        <w:t>3.11</w:t>
      </w:r>
      <w:r w:rsidR="00FF3FAC">
        <w:t xml:space="preserve"> </w:t>
      </w:r>
      <w:r w:rsidR="005D326C">
        <w:t>van</w:t>
      </w:r>
      <w:r w:rsidR="00FF3FAC">
        <w:t xml:space="preserve"> </w:t>
      </w:r>
      <w:r w:rsidR="005D326C">
        <w:t>het</w:t>
      </w:r>
      <w:r w:rsidR="00FF3FAC">
        <w:t xml:space="preserve"> </w:t>
      </w:r>
      <w:r w:rsidR="005D326C">
        <w:t>Besluit</w:t>
      </w:r>
      <w:r w:rsidR="00FF3FAC">
        <w:t xml:space="preserve"> </w:t>
      </w:r>
      <w:r w:rsidR="005D326C">
        <w:t>activiteiten</w:t>
      </w:r>
      <w:r w:rsidR="00FF3FAC">
        <w:t xml:space="preserve"> </w:t>
      </w:r>
      <w:r w:rsidR="005D326C">
        <w:t>leefomgeving;</w:t>
      </w:r>
      <w:r w:rsidR="00FF3FAC">
        <w:t xml:space="preserve"> </w:t>
      </w:r>
      <w:r w:rsidR="005D326C">
        <w:t>of</w:t>
      </w:r>
    </w:p>
    <w:p w14:paraId="219AB176" w14:textId="09355868" w:rsidR="00DC3EF0" w:rsidRDefault="00E13943" w:rsidP="006B3802">
      <w:pPr>
        <w:pStyle w:val="Opsommingmetnummering"/>
      </w:pPr>
      <w:r>
        <w:t>b.</w:t>
      </w:r>
      <w:r>
        <w:tab/>
      </w:r>
      <w:r w:rsidR="005D326C">
        <w:t>als</w:t>
      </w:r>
      <w:r w:rsidR="00FF3FAC">
        <w:t xml:space="preserve"> </w:t>
      </w:r>
      <w:r w:rsidR="005D326C">
        <w:t>het</w:t>
      </w:r>
      <w:r w:rsidR="00FF3FAC">
        <w:t xml:space="preserve"> </w:t>
      </w:r>
      <w:r w:rsidR="005D326C">
        <w:t>gaat</w:t>
      </w:r>
      <w:r w:rsidR="00FF3FAC">
        <w:t xml:space="preserve"> </w:t>
      </w:r>
      <w:r w:rsidR="005D326C">
        <w:t>om</w:t>
      </w:r>
      <w:r w:rsidR="00FF3FAC">
        <w:t xml:space="preserve"> </w:t>
      </w:r>
      <w:r w:rsidR="005D326C">
        <w:t>andere</w:t>
      </w:r>
      <w:r w:rsidR="00FF3FAC">
        <w:t xml:space="preserve"> </w:t>
      </w:r>
      <w:r w:rsidR="005D326C">
        <w:t>activiteiten</w:t>
      </w:r>
      <w:r w:rsidR="00FF3FAC">
        <w:t xml:space="preserve"> </w:t>
      </w:r>
      <w:r w:rsidR="005D326C">
        <w:t>dan</w:t>
      </w:r>
      <w:r w:rsidR="00FF3FAC">
        <w:t xml:space="preserve"> </w:t>
      </w:r>
      <w:r w:rsidR="005D326C">
        <w:t>bedoeld</w:t>
      </w:r>
      <w:r w:rsidR="00FF3FAC">
        <w:t xml:space="preserve"> </w:t>
      </w:r>
      <w:r w:rsidR="005D326C">
        <w:t>onder</w:t>
      </w:r>
      <w:r w:rsidR="00FF3FAC">
        <w:t xml:space="preserve"> </w:t>
      </w:r>
      <w:r w:rsidR="005D326C">
        <w:t>a,</w:t>
      </w:r>
      <w:r w:rsidR="00FF3FAC">
        <w:t xml:space="preserve"> </w:t>
      </w:r>
      <w:r w:rsidR="005D326C">
        <w:t>meerdere</w:t>
      </w:r>
      <w:r w:rsidR="00FF3FAC">
        <w:t xml:space="preserve"> </w:t>
      </w:r>
      <w:r w:rsidR="005D326C">
        <w:t>activiteiten</w:t>
      </w:r>
      <w:r w:rsidR="00FF3FAC">
        <w:t xml:space="preserve"> </w:t>
      </w:r>
      <w:r w:rsidR="005D326C">
        <w:t>die</w:t>
      </w:r>
      <w:r w:rsidR="00FF3FAC">
        <w:t xml:space="preserve"> </w:t>
      </w:r>
      <w:r w:rsidR="005D326C">
        <w:t>worden</w:t>
      </w:r>
      <w:r w:rsidR="00FF3FAC">
        <w:t xml:space="preserve"> </w:t>
      </w:r>
      <w:r w:rsidR="005D326C">
        <w:t>verricht</w:t>
      </w:r>
      <w:r w:rsidR="00FF3FAC">
        <w:t xml:space="preserve"> </w:t>
      </w:r>
      <w:r w:rsidR="005D326C">
        <w:t>op</w:t>
      </w:r>
      <w:r w:rsidR="00FF3FAC">
        <w:t xml:space="preserve"> </w:t>
      </w:r>
      <w:r w:rsidR="005D326C">
        <w:t>dezelfde</w:t>
      </w:r>
      <w:r w:rsidR="00FF3FAC">
        <w:t xml:space="preserve"> </w:t>
      </w:r>
      <w:r w:rsidR="005D326C">
        <w:t>locatie</w:t>
      </w:r>
      <w:r w:rsidR="00FF3FAC">
        <w:t xml:space="preserve"> </w:t>
      </w:r>
      <w:r w:rsidR="005D326C">
        <w:t>en</w:t>
      </w:r>
      <w:r w:rsidR="00FF3FAC">
        <w:t xml:space="preserve"> </w:t>
      </w:r>
      <w:r w:rsidR="005D326C">
        <w:t>die:</w:t>
      </w:r>
    </w:p>
    <w:p w14:paraId="159D750C" w14:textId="2162718B" w:rsidR="00DC3EF0" w:rsidRDefault="00DC3EF0" w:rsidP="00DC3EF0">
      <w:pPr>
        <w:pStyle w:val="Opsommingmetnummering"/>
        <w:ind w:left="850"/>
      </w:pPr>
      <w:r>
        <w:t>1.</w:t>
      </w:r>
      <w:r>
        <w:tab/>
      </w:r>
      <w:r w:rsidR="005D326C">
        <w:t>rechtstreeks</w:t>
      </w:r>
      <w:r w:rsidR="00FF3FAC">
        <w:t xml:space="preserve"> </w:t>
      </w:r>
      <w:r w:rsidR="005D326C">
        <w:t>met</w:t>
      </w:r>
      <w:r w:rsidR="00FF3FAC">
        <w:t xml:space="preserve"> </w:t>
      </w:r>
      <w:r w:rsidR="005D326C">
        <w:t>elkaar</w:t>
      </w:r>
      <w:r w:rsidR="00FF3FAC">
        <w:t xml:space="preserve"> </w:t>
      </w:r>
      <w:r w:rsidR="005D326C">
        <w:t>samenhangen</w:t>
      </w:r>
      <w:r w:rsidR="00FF3FAC">
        <w:t xml:space="preserve"> </w:t>
      </w:r>
      <w:r w:rsidR="005D326C">
        <w:t>en</w:t>
      </w:r>
      <w:r w:rsidR="00FF3FAC">
        <w:t xml:space="preserve"> </w:t>
      </w:r>
      <w:r w:rsidR="005D326C">
        <w:t>met</w:t>
      </w:r>
      <w:r w:rsidR="00FF3FAC">
        <w:t xml:space="preserve"> </w:t>
      </w:r>
      <w:r w:rsidR="005D326C">
        <w:t>elkaar</w:t>
      </w:r>
      <w:r w:rsidR="00FF3FAC">
        <w:t xml:space="preserve"> </w:t>
      </w:r>
      <w:r w:rsidR="005D326C">
        <w:t>in</w:t>
      </w:r>
      <w:r w:rsidR="00FF3FAC">
        <w:t xml:space="preserve"> </w:t>
      </w:r>
      <w:r w:rsidR="005D326C">
        <w:t>technisch</w:t>
      </w:r>
      <w:r w:rsidR="00FF3FAC">
        <w:t xml:space="preserve"> </w:t>
      </w:r>
      <w:r w:rsidR="005D326C">
        <w:t>verband</w:t>
      </w:r>
      <w:r w:rsidR="00FF3FAC">
        <w:t xml:space="preserve"> </w:t>
      </w:r>
      <w:r w:rsidR="005D326C">
        <w:t>staan;</w:t>
      </w:r>
      <w:r w:rsidR="00FF3FAC">
        <w:t xml:space="preserve"> </w:t>
      </w:r>
      <w:r w:rsidR="005D326C">
        <w:t>of</w:t>
      </w:r>
    </w:p>
    <w:p w14:paraId="7F672A8D" w14:textId="4E40C401" w:rsidR="005D326C" w:rsidRDefault="00DC3EF0" w:rsidP="00DC3EF0">
      <w:pPr>
        <w:pStyle w:val="Opsommingmetnummering"/>
        <w:ind w:left="850"/>
      </w:pPr>
      <w:r>
        <w:t>2.</w:t>
      </w:r>
      <w:r>
        <w:tab/>
      </w:r>
      <w:r w:rsidR="005D326C">
        <w:t>elkaar</w:t>
      </w:r>
      <w:r w:rsidR="00FF3FAC">
        <w:t xml:space="preserve"> </w:t>
      </w:r>
      <w:r w:rsidR="005D326C">
        <w:t>functioneel</w:t>
      </w:r>
      <w:r w:rsidR="00FF3FAC">
        <w:t xml:space="preserve"> </w:t>
      </w:r>
      <w:r w:rsidR="005D326C">
        <w:t>ondersteunen.</w:t>
      </w:r>
    </w:p>
    <w:p w14:paraId="505DA6D3" w14:textId="58D1B247" w:rsidR="003876F0" w:rsidRDefault="003876F0" w:rsidP="003A78EE">
      <w:pPr>
        <w:pStyle w:val="Kop6"/>
      </w:pPr>
      <w:r>
        <w:t>Artikel</w:t>
      </w:r>
      <w:r w:rsidR="00FF3FAC">
        <w:t xml:space="preserve"> </w:t>
      </w:r>
      <w:r>
        <w:t>5.265</w:t>
      </w:r>
      <w:r>
        <w:tab/>
        <w:t>Meldingsplicht</w:t>
      </w:r>
    </w:p>
    <w:p w14:paraId="4172FF7E" w14:textId="1B07DA28" w:rsidR="00DB5589" w:rsidRDefault="00DB5589" w:rsidP="00DB5589">
      <w:pPr>
        <w:pStyle w:val="Lidmetnummering"/>
      </w:pPr>
      <w:r>
        <w:t>1</w:t>
      </w:r>
      <w:r>
        <w:tab/>
      </w:r>
      <w:commentRangeStart w:id="160"/>
      <w:r w:rsidR="005D326C">
        <w:t>Het</w:t>
      </w:r>
      <w:commentRangeEnd w:id="160"/>
      <w:r w:rsidR="00D90290">
        <w:rPr>
          <w:rStyle w:val="Verwijzingopmerking"/>
        </w:rPr>
        <w:commentReference w:id="160"/>
      </w:r>
      <w:r w:rsidR="00FF3FAC">
        <w:t xml:space="preserve"> </w:t>
      </w:r>
      <w:r w:rsidR="005D326C">
        <w:t>is</w:t>
      </w:r>
      <w:r w:rsidR="00FF3FAC">
        <w:t xml:space="preserve"> </w:t>
      </w:r>
      <w:r w:rsidR="005D326C">
        <w:t>verboden</w:t>
      </w:r>
      <w:r w:rsidR="00FF3FAC">
        <w:t xml:space="preserve"> </w:t>
      </w:r>
      <w:r w:rsidR="005D326C">
        <w:t>om</w:t>
      </w:r>
      <w:r w:rsidR="00FF3FAC">
        <w:t xml:space="preserve"> </w:t>
      </w:r>
      <w:r w:rsidR="005D326C">
        <w:t>een</w:t>
      </w:r>
      <w:r w:rsidR="00FF3FAC">
        <w:t xml:space="preserve"> </w:t>
      </w:r>
      <w:r w:rsidR="005D326C">
        <w:t>activiteit</w:t>
      </w:r>
      <w:r w:rsidR="00FF3FAC">
        <w:t xml:space="preserve"> </w:t>
      </w:r>
      <w:r w:rsidR="005D326C">
        <w:t>met</w:t>
      </w:r>
      <w:r w:rsidR="00FF3FAC">
        <w:t xml:space="preserve"> </w:t>
      </w:r>
      <w:r w:rsidR="005D326C">
        <w:t>gebruiksruimte,</w:t>
      </w:r>
      <w:r w:rsidR="00FF3FAC">
        <w:t xml:space="preserve"> </w:t>
      </w:r>
      <w:r w:rsidR="005D326C">
        <w:t>anders</w:t>
      </w:r>
      <w:r w:rsidR="00FF3FAC">
        <w:t xml:space="preserve"> </w:t>
      </w:r>
      <w:r w:rsidR="005D326C">
        <w:t>dan</w:t>
      </w:r>
      <w:r w:rsidR="00FF3FAC">
        <w:t xml:space="preserve"> </w:t>
      </w:r>
      <w:r w:rsidR="005D326C">
        <w:t>wonen,</w:t>
      </w:r>
      <w:r w:rsidR="00FF3FAC">
        <w:t xml:space="preserve"> </w:t>
      </w:r>
      <w:r w:rsidR="005D326C">
        <w:t>te</w:t>
      </w:r>
      <w:r w:rsidR="00FF3FAC">
        <w:t xml:space="preserve"> </w:t>
      </w:r>
      <w:r w:rsidR="005D326C">
        <w:t>verrichten</w:t>
      </w:r>
      <w:r w:rsidR="00FF3FAC">
        <w:t xml:space="preserve"> </w:t>
      </w:r>
      <w:r w:rsidR="005D326C">
        <w:t>zonder</w:t>
      </w:r>
      <w:r w:rsidR="00FF3FAC">
        <w:t xml:space="preserve"> </w:t>
      </w:r>
      <w:r w:rsidR="005D326C">
        <w:t>dit</w:t>
      </w:r>
      <w:r w:rsidR="00FF3FAC">
        <w:t xml:space="preserve"> </w:t>
      </w:r>
      <w:r w:rsidR="005D326C">
        <w:t>ten</w:t>
      </w:r>
      <w:r w:rsidR="00FF3FAC">
        <w:t xml:space="preserve"> </w:t>
      </w:r>
      <w:r w:rsidR="005D326C">
        <w:t>minste</w:t>
      </w:r>
      <w:r w:rsidR="00FF3FAC">
        <w:t xml:space="preserve"> </w:t>
      </w:r>
      <w:r w:rsidR="005D326C">
        <w:t>vier</w:t>
      </w:r>
      <w:r w:rsidR="00FF3FAC">
        <w:t xml:space="preserve"> </w:t>
      </w:r>
      <w:r w:rsidR="005D326C">
        <w:t>weken</w:t>
      </w:r>
      <w:r w:rsidR="00FF3FAC">
        <w:t xml:space="preserve"> </w:t>
      </w:r>
      <w:r w:rsidR="005D326C">
        <w:t>voor</w:t>
      </w:r>
      <w:r w:rsidR="00FF3FAC">
        <w:t xml:space="preserve"> </w:t>
      </w:r>
      <w:r w:rsidR="005D326C">
        <w:t>het</w:t>
      </w:r>
      <w:r w:rsidR="00FF3FAC">
        <w:t xml:space="preserve"> </w:t>
      </w:r>
      <w:r w:rsidR="005D326C">
        <w:t>begin</w:t>
      </w:r>
      <w:r w:rsidR="00FF3FAC">
        <w:t xml:space="preserve"> </w:t>
      </w:r>
      <w:r w:rsidR="005D326C">
        <w:t>ervan</w:t>
      </w:r>
      <w:r w:rsidR="00FF3FAC">
        <w:t xml:space="preserve"> </w:t>
      </w:r>
      <w:r w:rsidR="005D326C">
        <w:t>te</w:t>
      </w:r>
      <w:r w:rsidR="00FF3FAC">
        <w:t xml:space="preserve"> </w:t>
      </w:r>
      <w:r w:rsidR="005D326C">
        <w:t>melden.</w:t>
      </w:r>
    </w:p>
    <w:p w14:paraId="149847B4" w14:textId="12155F6B" w:rsidR="00E13943" w:rsidRDefault="00DB5589" w:rsidP="00DB5589">
      <w:pPr>
        <w:pStyle w:val="Lidmetnummering"/>
      </w:pPr>
      <w:r>
        <w:t>2</w:t>
      </w:r>
      <w:r>
        <w:tab/>
      </w:r>
      <w:commentRangeStart w:id="161"/>
      <w:r w:rsidR="005D326C">
        <w:t>Het</w:t>
      </w:r>
      <w:commentRangeEnd w:id="161"/>
      <w:r w:rsidR="00D90290">
        <w:rPr>
          <w:rStyle w:val="Verwijzingopmerking"/>
        </w:rPr>
        <w:commentReference w:id="161"/>
      </w:r>
      <w:r w:rsidR="00FF3FAC">
        <w:t xml:space="preserve"> </w:t>
      </w:r>
      <w:r w:rsidR="005D326C">
        <w:t>eerste</w:t>
      </w:r>
      <w:r w:rsidR="00FF3FAC">
        <w:t xml:space="preserve"> </w:t>
      </w:r>
      <w:r w:rsidR="005D326C">
        <w:t>lid</w:t>
      </w:r>
      <w:r w:rsidR="00FF3FAC">
        <w:t xml:space="preserve"> </w:t>
      </w:r>
      <w:r w:rsidR="005D326C">
        <w:t>is</w:t>
      </w:r>
      <w:r w:rsidR="00FF3FAC">
        <w:t xml:space="preserve"> </w:t>
      </w:r>
      <w:r w:rsidR="005D326C">
        <w:t>niet</w:t>
      </w:r>
      <w:r w:rsidR="00FF3FAC">
        <w:t xml:space="preserve"> </w:t>
      </w:r>
      <w:r w:rsidR="005D326C">
        <w:t>van</w:t>
      </w:r>
      <w:r w:rsidR="00FF3FAC">
        <w:t xml:space="preserve"> </w:t>
      </w:r>
      <w:r w:rsidR="005D326C">
        <w:t>toepassing</w:t>
      </w:r>
      <w:r w:rsidR="00FF3FAC">
        <w:t xml:space="preserve"> </w:t>
      </w:r>
      <w:r w:rsidR="005D326C">
        <w:t>op:</w:t>
      </w:r>
    </w:p>
    <w:p w14:paraId="3389F766" w14:textId="15BDE40E" w:rsidR="00E13943" w:rsidRDefault="00E13943" w:rsidP="006B3802">
      <w:pPr>
        <w:pStyle w:val="Opsommingmetnummering"/>
      </w:pPr>
      <w:r>
        <w:t>a.</w:t>
      </w:r>
      <w:r>
        <w:tab/>
      </w:r>
      <w:r w:rsidR="005D326C">
        <w:t>activiteiten</w:t>
      </w:r>
      <w:r w:rsidR="00FF3FAC">
        <w:t xml:space="preserve"> </w:t>
      </w:r>
      <w:r w:rsidR="005D326C">
        <w:t>met</w:t>
      </w:r>
      <w:r w:rsidR="00FF3FAC">
        <w:t xml:space="preserve"> </w:t>
      </w:r>
      <w:r w:rsidR="005D326C">
        <w:t>gebruiksruimte</w:t>
      </w:r>
      <w:r w:rsidR="00FF3FAC">
        <w:t xml:space="preserve"> </w:t>
      </w:r>
      <w:r w:rsidR="005D326C">
        <w:t>waarvoor</w:t>
      </w:r>
      <w:r w:rsidR="00FF3FAC">
        <w:t xml:space="preserve"> </w:t>
      </w:r>
      <w:r w:rsidR="005D326C">
        <w:t>een</w:t>
      </w:r>
      <w:r w:rsidR="00FF3FAC">
        <w:t xml:space="preserve"> </w:t>
      </w:r>
      <w:r w:rsidR="005D326C">
        <w:t>omgevingsvergunning</w:t>
      </w:r>
      <w:r w:rsidR="00FF3FAC">
        <w:t xml:space="preserve"> </w:t>
      </w:r>
      <w:r w:rsidR="005D326C">
        <w:t>is</w:t>
      </w:r>
      <w:r w:rsidR="00FF3FAC">
        <w:t xml:space="preserve"> </w:t>
      </w:r>
      <w:r w:rsidR="005D326C">
        <w:t>vereist;</w:t>
      </w:r>
    </w:p>
    <w:p w14:paraId="759B7EC9" w14:textId="16EFDDAF" w:rsidR="00E025EB" w:rsidRDefault="00E13943" w:rsidP="006B3802">
      <w:pPr>
        <w:pStyle w:val="Opsommingmetnummering"/>
      </w:pPr>
      <w:r>
        <w:t>b.</w:t>
      </w:r>
      <w:r>
        <w:tab/>
      </w:r>
      <w:r w:rsidR="005D326C">
        <w:t>[PM</w:t>
      </w:r>
      <w:r w:rsidR="00FF3FAC">
        <w:t xml:space="preserve"> </w:t>
      </w:r>
      <w:r w:rsidR="005D326C">
        <w:t>bijvoorbeeld</w:t>
      </w:r>
      <w:r w:rsidR="00FF3FAC">
        <w:t xml:space="preserve"> </w:t>
      </w:r>
      <w:r w:rsidR="005D326C">
        <w:t>activiteiten</w:t>
      </w:r>
      <w:r w:rsidR="00FF3FAC">
        <w:t xml:space="preserve"> </w:t>
      </w:r>
      <w:r w:rsidR="005D326C">
        <w:t>die</w:t>
      </w:r>
      <w:r w:rsidR="00FF3FAC">
        <w:t xml:space="preserve"> </w:t>
      </w:r>
      <w:r w:rsidR="005D326C">
        <w:t>in</w:t>
      </w:r>
      <w:r w:rsidR="00FF3FAC">
        <w:t xml:space="preserve"> </w:t>
      </w:r>
      <w:r w:rsidR="005D326C">
        <w:t>de</w:t>
      </w:r>
      <w:r w:rsidR="00FF3FAC">
        <w:t xml:space="preserve"> </w:t>
      </w:r>
      <w:r w:rsidR="005D326C">
        <w:t>bruidsschat</w:t>
      </w:r>
      <w:r w:rsidR="00FF3FAC">
        <w:t xml:space="preserve"> </w:t>
      </w:r>
      <w:r w:rsidR="005D326C">
        <w:t>zijn</w:t>
      </w:r>
      <w:r w:rsidR="00FF3FAC">
        <w:t xml:space="preserve"> </w:t>
      </w:r>
      <w:r w:rsidR="005D326C">
        <w:t>omgezet</w:t>
      </w:r>
      <w:r w:rsidR="00FF3FAC">
        <w:t xml:space="preserve"> </w:t>
      </w:r>
      <w:r w:rsidR="005D326C">
        <w:t>en</w:t>
      </w:r>
      <w:r w:rsidR="00FF3FAC">
        <w:t xml:space="preserve"> </w:t>
      </w:r>
      <w:r w:rsidR="005D326C">
        <w:t>die</w:t>
      </w:r>
      <w:r w:rsidR="00FF3FAC">
        <w:t xml:space="preserve"> </w:t>
      </w:r>
      <w:r w:rsidR="005D326C">
        <w:t>in</w:t>
      </w:r>
      <w:r w:rsidR="00FF3FAC">
        <w:t xml:space="preserve"> </w:t>
      </w:r>
      <w:r w:rsidR="005D326C">
        <w:t>het</w:t>
      </w:r>
      <w:r w:rsidR="00FF3FAC">
        <w:t xml:space="preserve"> </w:t>
      </w:r>
      <w:r w:rsidR="005D326C">
        <w:t>Activiteitenbesluit</w:t>
      </w:r>
      <w:r w:rsidR="00FF3FAC">
        <w:t xml:space="preserve"> </w:t>
      </w:r>
      <w:r w:rsidR="005D326C">
        <w:t>zijn</w:t>
      </w:r>
      <w:r w:rsidR="00FF3FAC">
        <w:t xml:space="preserve"> </w:t>
      </w:r>
      <w:r w:rsidR="005D326C">
        <w:t>aangewezen</w:t>
      </w:r>
      <w:r w:rsidR="00FF3FAC">
        <w:t xml:space="preserve"> </w:t>
      </w:r>
      <w:r w:rsidR="005D326C">
        <w:t>als</w:t>
      </w:r>
      <w:r w:rsidR="00FF3FAC">
        <w:t xml:space="preserve"> </w:t>
      </w:r>
      <w:r w:rsidR="005D326C">
        <w:t>type</w:t>
      </w:r>
      <w:r w:rsidR="00FF3FAC">
        <w:t xml:space="preserve"> </w:t>
      </w:r>
      <w:r w:rsidR="005D326C">
        <w:t>A-inrichtingen].</w:t>
      </w:r>
    </w:p>
    <w:p w14:paraId="75406893" w14:textId="74083CD4" w:rsidR="00E13943" w:rsidRDefault="00DB5589" w:rsidP="00DB5589">
      <w:pPr>
        <w:pStyle w:val="Lidmetnummering"/>
      </w:pPr>
      <w:r>
        <w:t>3</w:t>
      </w:r>
      <w:r>
        <w:tab/>
      </w:r>
      <w:commentRangeStart w:id="162"/>
      <w:r w:rsidR="005D326C">
        <w:t>Een</w:t>
      </w:r>
      <w:commentRangeEnd w:id="162"/>
      <w:r w:rsidR="00D90290">
        <w:rPr>
          <w:rStyle w:val="Verwijzingopmerking"/>
        </w:rPr>
        <w:commentReference w:id="162"/>
      </w:r>
      <w:r w:rsidR="00FF3FAC">
        <w:t xml:space="preserve"> </w:t>
      </w:r>
      <w:r w:rsidR="005D326C">
        <w:t>melding</w:t>
      </w:r>
      <w:r w:rsidR="00FF3FAC">
        <w:t xml:space="preserve"> </w:t>
      </w:r>
      <w:r w:rsidR="005D326C">
        <w:t>wordt</w:t>
      </w:r>
      <w:r w:rsidR="00FF3FAC">
        <w:t xml:space="preserve"> </w:t>
      </w:r>
      <w:r w:rsidR="005D326C">
        <w:t>ondertekend</w:t>
      </w:r>
      <w:r w:rsidR="00FF3FAC">
        <w:t xml:space="preserve"> </w:t>
      </w:r>
      <w:r w:rsidR="005D326C">
        <w:t>en</w:t>
      </w:r>
      <w:r w:rsidR="00FF3FAC">
        <w:t xml:space="preserve"> </w:t>
      </w:r>
      <w:r w:rsidR="005D326C">
        <w:t>bevat</w:t>
      </w:r>
      <w:r w:rsidR="00FF3FAC">
        <w:t xml:space="preserve"> </w:t>
      </w:r>
      <w:r w:rsidR="005D326C">
        <w:t>ten</w:t>
      </w:r>
      <w:r w:rsidR="00FF3FAC">
        <w:t xml:space="preserve"> </w:t>
      </w:r>
      <w:r w:rsidR="005D326C">
        <w:t>minste:</w:t>
      </w:r>
    </w:p>
    <w:p w14:paraId="2E82901E" w14:textId="5C15CEB9" w:rsidR="00E13943" w:rsidRDefault="00E13943" w:rsidP="006B3802">
      <w:pPr>
        <w:pStyle w:val="Opsommingmetnummering"/>
      </w:pPr>
      <w:r>
        <w:t>a.</w:t>
      </w:r>
      <w:r>
        <w:tab/>
      </w:r>
      <w:r w:rsidR="005D326C">
        <w:t>de</w:t>
      </w:r>
      <w:r w:rsidR="00FF3FAC">
        <w:t xml:space="preserve"> </w:t>
      </w:r>
      <w:r w:rsidR="005D326C">
        <w:t>begrenzing</w:t>
      </w:r>
      <w:r w:rsidR="00FF3FAC">
        <w:t xml:space="preserve"> </w:t>
      </w:r>
      <w:r w:rsidR="005D326C">
        <w:t>van</w:t>
      </w:r>
      <w:r w:rsidR="00FF3FAC">
        <w:t xml:space="preserve"> </w:t>
      </w:r>
      <w:r w:rsidR="005D326C">
        <w:t>de</w:t>
      </w:r>
      <w:r w:rsidR="00FF3FAC">
        <w:t xml:space="preserve"> </w:t>
      </w:r>
      <w:r w:rsidR="005D326C">
        <w:t>locatie</w:t>
      </w:r>
      <w:r w:rsidR="00FF3FAC">
        <w:t xml:space="preserve"> </w:t>
      </w:r>
      <w:r w:rsidR="005D326C">
        <w:t>waar</w:t>
      </w:r>
      <w:r w:rsidR="00FF3FAC">
        <w:t xml:space="preserve"> </w:t>
      </w:r>
      <w:r w:rsidR="005D326C">
        <w:t>de</w:t>
      </w:r>
      <w:r w:rsidR="00FF3FAC">
        <w:t xml:space="preserve"> </w:t>
      </w:r>
      <w:r w:rsidR="005D326C">
        <w:t>activiteit</w:t>
      </w:r>
      <w:r w:rsidR="00FF3FAC">
        <w:t xml:space="preserve"> </w:t>
      </w:r>
      <w:r w:rsidR="005D326C">
        <w:t>wordt</w:t>
      </w:r>
      <w:r w:rsidR="00FF3FAC">
        <w:t xml:space="preserve"> </w:t>
      </w:r>
      <w:r w:rsidR="005D326C">
        <w:t>verricht;</w:t>
      </w:r>
      <w:r w:rsidR="00FF3FAC">
        <w:t xml:space="preserve"> </w:t>
      </w:r>
      <w:r w:rsidR="005D326C">
        <w:t>en</w:t>
      </w:r>
    </w:p>
    <w:p w14:paraId="13254FCE" w14:textId="21C5F64C" w:rsidR="00E025EB" w:rsidRDefault="00E13943" w:rsidP="006B3802">
      <w:pPr>
        <w:pStyle w:val="Opsommingmetnummering"/>
      </w:pPr>
      <w:r>
        <w:t>b.</w:t>
      </w:r>
      <w:r>
        <w:tab/>
      </w:r>
      <w:r w:rsidR="005D326C">
        <w:t>een</w:t>
      </w:r>
      <w:r w:rsidR="00FF3FAC">
        <w:t xml:space="preserve"> </w:t>
      </w:r>
      <w:r w:rsidR="005D326C">
        <w:t>onderbouwing</w:t>
      </w:r>
      <w:r w:rsidR="00FF3FAC">
        <w:t xml:space="preserve"> </w:t>
      </w:r>
      <w:r w:rsidR="005D326C">
        <w:t>dat</w:t>
      </w:r>
      <w:r w:rsidR="00FF3FAC">
        <w:t xml:space="preserve"> </w:t>
      </w:r>
      <w:r w:rsidR="005D326C">
        <w:t>kan</w:t>
      </w:r>
      <w:r w:rsidR="00FF3FAC">
        <w:t xml:space="preserve"> </w:t>
      </w:r>
      <w:r w:rsidR="005D326C">
        <w:t>worden</w:t>
      </w:r>
      <w:r w:rsidR="00FF3FAC">
        <w:t xml:space="preserve"> </w:t>
      </w:r>
      <w:r w:rsidR="005D326C">
        <w:t>voldaan</w:t>
      </w:r>
      <w:r w:rsidR="00FF3FAC">
        <w:t xml:space="preserve"> </w:t>
      </w:r>
      <w:r w:rsidR="005D326C">
        <w:t>aan</w:t>
      </w:r>
      <w:r w:rsidR="00FF3FAC">
        <w:t xml:space="preserve"> </w:t>
      </w:r>
      <w:r w:rsidR="005D326C">
        <w:t>de</w:t>
      </w:r>
      <w:r w:rsidR="00FF3FAC">
        <w:t xml:space="preserve"> </w:t>
      </w:r>
      <w:r w:rsidR="005D326C">
        <w:t>regels</w:t>
      </w:r>
      <w:r w:rsidR="00FF3FAC">
        <w:t xml:space="preserve"> </w:t>
      </w:r>
      <w:r w:rsidR="005D326C">
        <w:t>in</w:t>
      </w:r>
      <w:r w:rsidR="00FF3FAC">
        <w:t xml:space="preserve"> </w:t>
      </w:r>
      <w:r w:rsidR="005D326C">
        <w:t>deze</w:t>
      </w:r>
      <w:r w:rsidR="00FF3FAC">
        <w:t xml:space="preserve"> </w:t>
      </w:r>
      <w:r w:rsidR="005D326C">
        <w:t>titel</w:t>
      </w:r>
      <w:r w:rsidR="00FF3FAC">
        <w:t xml:space="preserve"> </w:t>
      </w:r>
      <w:r w:rsidR="005D326C">
        <w:t>over</w:t>
      </w:r>
      <w:r w:rsidR="00FF3FAC">
        <w:t xml:space="preserve"> </w:t>
      </w:r>
      <w:r w:rsidR="005D326C">
        <w:t>geluid</w:t>
      </w:r>
      <w:r w:rsidR="00FF3FAC">
        <w:t xml:space="preserve"> </w:t>
      </w:r>
      <w:r w:rsidR="005D326C">
        <w:t>en</w:t>
      </w:r>
      <w:r w:rsidR="00FF3FAC">
        <w:t xml:space="preserve"> </w:t>
      </w:r>
      <w:r w:rsidR="005D326C">
        <w:t>geur.</w:t>
      </w:r>
    </w:p>
    <w:p w14:paraId="23C72EF7" w14:textId="0356D89E" w:rsidR="00DB5589" w:rsidRDefault="00DB5589" w:rsidP="00DB5589">
      <w:pPr>
        <w:pStyle w:val="Lidmetnummering"/>
      </w:pPr>
      <w:r>
        <w:t>4</w:t>
      </w:r>
      <w:r>
        <w:tab/>
      </w:r>
      <w:commentRangeStart w:id="163"/>
      <w:r w:rsidR="005D326C">
        <w:t>Bij</w:t>
      </w:r>
      <w:commentRangeEnd w:id="163"/>
      <w:r w:rsidR="00D90290">
        <w:rPr>
          <w:rStyle w:val="Verwijzingopmerking"/>
        </w:rPr>
        <w:commentReference w:id="163"/>
      </w:r>
      <w:r w:rsidR="00FF3FAC">
        <w:t xml:space="preserve"> </w:t>
      </w:r>
      <w:r w:rsidR="005D326C">
        <w:t>een</w:t>
      </w:r>
      <w:r w:rsidR="00FF3FAC">
        <w:t xml:space="preserve"> </w:t>
      </w:r>
      <w:r w:rsidR="005D326C">
        <w:t>melding</w:t>
      </w:r>
      <w:r w:rsidR="00FF3FAC">
        <w:t xml:space="preserve"> </w:t>
      </w:r>
      <w:r w:rsidR="005D326C">
        <w:t>voor</w:t>
      </w:r>
      <w:r w:rsidR="00FF3FAC">
        <w:t xml:space="preserve"> </w:t>
      </w:r>
      <w:r w:rsidR="005D326C">
        <w:t>een</w:t>
      </w:r>
      <w:r w:rsidR="00FF3FAC">
        <w:t xml:space="preserve"> </w:t>
      </w:r>
      <w:r w:rsidR="005D326C">
        <w:t>geluidrelevante</w:t>
      </w:r>
      <w:r w:rsidR="00FF3FAC">
        <w:t xml:space="preserve"> </w:t>
      </w:r>
      <w:r w:rsidR="005D326C">
        <w:t>activiteit</w:t>
      </w:r>
      <w:r w:rsidR="00FF3FAC">
        <w:t xml:space="preserve"> </w:t>
      </w:r>
      <w:r w:rsidR="005D326C">
        <w:t>[PM]</w:t>
      </w:r>
      <w:r w:rsidR="00FF3FAC">
        <w:t xml:space="preserve"> </w:t>
      </w:r>
      <w:r w:rsidR="005D326C">
        <w:t>wordt</w:t>
      </w:r>
      <w:r w:rsidR="00FF3FAC">
        <w:t xml:space="preserve"> </w:t>
      </w:r>
      <w:r w:rsidR="005D326C">
        <w:t>een</w:t>
      </w:r>
      <w:r w:rsidR="00FF3FAC">
        <w:t xml:space="preserve"> </w:t>
      </w:r>
      <w:r w:rsidR="005D326C">
        <w:t>akoestisch</w:t>
      </w:r>
      <w:r w:rsidR="00FF3FAC">
        <w:t xml:space="preserve"> </w:t>
      </w:r>
      <w:r w:rsidR="005D326C">
        <w:t>onderzoek</w:t>
      </w:r>
      <w:r w:rsidR="00FF3FAC">
        <w:t xml:space="preserve"> </w:t>
      </w:r>
      <w:r w:rsidR="005D326C">
        <w:t>overgelegd.</w:t>
      </w:r>
    </w:p>
    <w:p w14:paraId="4F4030FA" w14:textId="46221264" w:rsidR="005D326C" w:rsidRDefault="00DB5589" w:rsidP="00FD50E7">
      <w:pPr>
        <w:pStyle w:val="Lidmetnummering"/>
      </w:pPr>
      <w:r>
        <w:t>5</w:t>
      </w:r>
      <w:r>
        <w:tab/>
      </w:r>
      <w:commentRangeStart w:id="164"/>
      <w:r w:rsidR="005D326C">
        <w:t>Het</w:t>
      </w:r>
      <w:commentRangeEnd w:id="164"/>
      <w:r w:rsidR="00D90290">
        <w:rPr>
          <w:rStyle w:val="Verwijzingopmerking"/>
        </w:rPr>
        <w:commentReference w:id="164"/>
      </w:r>
      <w:r w:rsidR="00FF3FAC">
        <w:t xml:space="preserve"> </w:t>
      </w:r>
      <w:r w:rsidR="005D326C">
        <w:t>bevoegd</w:t>
      </w:r>
      <w:r w:rsidR="00FF3FAC">
        <w:t xml:space="preserve"> </w:t>
      </w:r>
      <w:r w:rsidR="005D326C">
        <w:t>gezag</w:t>
      </w:r>
      <w:r w:rsidR="00FF3FAC">
        <w:t xml:space="preserve"> </w:t>
      </w:r>
      <w:r w:rsidR="005D326C">
        <w:t>kan</w:t>
      </w:r>
      <w:r w:rsidR="00FF3FAC">
        <w:t xml:space="preserve"> </w:t>
      </w:r>
      <w:r w:rsidR="005D326C">
        <w:t>bij</w:t>
      </w:r>
      <w:r w:rsidR="00FF3FAC">
        <w:t xml:space="preserve"> </w:t>
      </w:r>
      <w:r w:rsidR="005D326C">
        <w:t>maatwerkvoorschrift</w:t>
      </w:r>
      <w:r w:rsidR="00FF3FAC">
        <w:t xml:space="preserve"> </w:t>
      </w:r>
      <w:r w:rsidR="005D326C">
        <w:t>bepalen</w:t>
      </w:r>
      <w:r w:rsidR="00FF3FAC">
        <w:t xml:space="preserve"> </w:t>
      </w:r>
      <w:r w:rsidR="005D326C">
        <w:t>dat</w:t>
      </w:r>
      <w:r w:rsidR="00FF3FAC">
        <w:t xml:space="preserve"> </w:t>
      </w:r>
      <w:r w:rsidR="005D326C">
        <w:t>het</w:t>
      </w:r>
      <w:r w:rsidR="00FF3FAC">
        <w:t xml:space="preserve"> </w:t>
      </w:r>
      <w:r w:rsidR="005D326C">
        <w:t>overleggen</w:t>
      </w:r>
      <w:r w:rsidR="00FF3FAC">
        <w:t xml:space="preserve"> </w:t>
      </w:r>
      <w:r w:rsidR="005D326C">
        <w:t>van</w:t>
      </w:r>
      <w:r w:rsidR="00FF3FAC">
        <w:t xml:space="preserve"> </w:t>
      </w:r>
      <w:r w:rsidR="005D326C">
        <w:t>een</w:t>
      </w:r>
      <w:r w:rsidR="00FF3FAC">
        <w:t xml:space="preserve"> </w:t>
      </w:r>
      <w:r w:rsidR="005D326C">
        <w:t>akoestisch</w:t>
      </w:r>
      <w:r w:rsidR="00FF3FAC">
        <w:t xml:space="preserve"> </w:t>
      </w:r>
      <w:r w:rsidR="005D326C">
        <w:t>onderzoek,</w:t>
      </w:r>
      <w:r w:rsidR="00FF3FAC">
        <w:t xml:space="preserve"> </w:t>
      </w:r>
      <w:r w:rsidR="005D326C">
        <w:t>bedoeld</w:t>
      </w:r>
      <w:r w:rsidR="00FF3FAC">
        <w:t xml:space="preserve"> </w:t>
      </w:r>
      <w:r w:rsidR="005D326C">
        <w:t>in</w:t>
      </w:r>
      <w:r w:rsidR="00FF3FAC">
        <w:t xml:space="preserve"> </w:t>
      </w:r>
      <w:r w:rsidR="005D326C">
        <w:t>het</w:t>
      </w:r>
      <w:r w:rsidR="00FF3FAC">
        <w:t xml:space="preserve"> </w:t>
      </w:r>
      <w:r w:rsidR="005D326C">
        <w:t>vierde</w:t>
      </w:r>
      <w:r w:rsidR="00FF3FAC">
        <w:t xml:space="preserve"> </w:t>
      </w:r>
      <w:r w:rsidR="005D326C">
        <w:t>lid,</w:t>
      </w:r>
      <w:r w:rsidR="00FF3FAC">
        <w:t xml:space="preserve"> </w:t>
      </w:r>
      <w:r w:rsidR="005D326C">
        <w:t>niet</w:t>
      </w:r>
      <w:r w:rsidR="00FF3FAC">
        <w:t xml:space="preserve"> </w:t>
      </w:r>
      <w:r w:rsidR="005D326C">
        <w:t>is</w:t>
      </w:r>
      <w:r w:rsidR="00FF3FAC">
        <w:t xml:space="preserve"> </w:t>
      </w:r>
      <w:r w:rsidR="005D326C">
        <w:t>vereist,</w:t>
      </w:r>
      <w:r w:rsidR="00FF3FAC">
        <w:t xml:space="preserve"> </w:t>
      </w:r>
      <w:r w:rsidR="005D326C">
        <w:t>als</w:t>
      </w:r>
      <w:r w:rsidR="00FF3FAC">
        <w:t xml:space="preserve"> </w:t>
      </w:r>
      <w:r w:rsidR="005D326C">
        <w:t>aannemelijk</w:t>
      </w:r>
      <w:r w:rsidR="00FF3FAC">
        <w:t xml:space="preserve"> </w:t>
      </w:r>
      <w:r w:rsidR="005D326C">
        <w:t>is</w:t>
      </w:r>
      <w:r w:rsidR="00FF3FAC">
        <w:t xml:space="preserve"> </w:t>
      </w:r>
      <w:r w:rsidR="005D326C">
        <w:t>dat</w:t>
      </w:r>
      <w:r w:rsidR="00FF3FAC">
        <w:t xml:space="preserve"> </w:t>
      </w:r>
      <w:r w:rsidR="005D326C">
        <w:t>wordt</w:t>
      </w:r>
      <w:r w:rsidR="00FF3FAC">
        <w:t xml:space="preserve"> </w:t>
      </w:r>
      <w:r w:rsidR="005D326C">
        <w:t>voldaan</w:t>
      </w:r>
      <w:r w:rsidR="00FF3FAC">
        <w:t xml:space="preserve"> </w:t>
      </w:r>
      <w:r w:rsidR="005D326C">
        <w:t>aan</w:t>
      </w:r>
      <w:r w:rsidR="00FF3FAC">
        <w:t xml:space="preserve"> </w:t>
      </w:r>
      <w:r w:rsidR="005D326C">
        <w:t>de</w:t>
      </w:r>
      <w:r w:rsidR="00FF3FAC">
        <w:t xml:space="preserve"> </w:t>
      </w:r>
      <w:r w:rsidR="005D326C">
        <w:t>regels</w:t>
      </w:r>
      <w:r w:rsidR="00FF3FAC">
        <w:t xml:space="preserve"> </w:t>
      </w:r>
      <w:r w:rsidR="005D326C">
        <w:t>in</w:t>
      </w:r>
      <w:r w:rsidR="00FF3FAC">
        <w:t xml:space="preserve"> </w:t>
      </w:r>
      <w:r w:rsidR="005D326C">
        <w:t>het</w:t>
      </w:r>
      <w:r w:rsidR="00FF3FAC">
        <w:t xml:space="preserve"> </w:t>
      </w:r>
      <w:r w:rsidR="005D326C">
        <w:t>omgevingsplan.</w:t>
      </w:r>
    </w:p>
    <w:p w14:paraId="02EF2251" w14:textId="76CC1F67" w:rsidR="003876F0" w:rsidRDefault="003876F0" w:rsidP="00107B09">
      <w:pPr>
        <w:pStyle w:val="Kop3"/>
      </w:pPr>
      <w:r>
        <w:t>Paragraaf</w:t>
      </w:r>
      <w:r w:rsidR="00FF3FAC">
        <w:t xml:space="preserve"> </w:t>
      </w:r>
      <w:r>
        <w:t>5.3.3</w:t>
      </w:r>
      <w:r>
        <w:tab/>
        <w:t>Trillinggevoelig</w:t>
      </w:r>
      <w:r w:rsidR="00FF3FAC">
        <w:t xml:space="preserve"> </w:t>
      </w:r>
      <w:r>
        <w:t>gebouw</w:t>
      </w:r>
      <w:r w:rsidR="00FF3FAC">
        <w:t xml:space="preserve"> </w:t>
      </w:r>
      <w:r>
        <w:t>toevoegen</w:t>
      </w:r>
    </w:p>
    <w:p w14:paraId="2DA3FB4F" w14:textId="77777777" w:rsidR="003876F0" w:rsidRDefault="005D326C" w:rsidP="005D326C">
      <w:r>
        <w:t>PM</w:t>
      </w:r>
    </w:p>
    <w:p w14:paraId="46BDEE05" w14:textId="07A0942D" w:rsidR="003876F0" w:rsidRDefault="003876F0" w:rsidP="00107B09">
      <w:pPr>
        <w:pStyle w:val="Kop3"/>
      </w:pPr>
      <w:commentRangeStart w:id="165"/>
      <w:r>
        <w:t>Paragraaf</w:t>
      </w:r>
      <w:r w:rsidR="00FF3FAC">
        <w:t xml:space="preserve"> </w:t>
      </w:r>
      <w:r>
        <w:t>5.3.5</w:t>
      </w:r>
      <w:commentRangeEnd w:id="165"/>
      <w:r w:rsidR="005D13D6">
        <w:rPr>
          <w:rStyle w:val="Verwijzingopmerking"/>
          <w:rFonts w:eastAsiaTheme="minorHAnsi" w:cstheme="minorBidi"/>
          <w:b w:val="0"/>
          <w:bCs w:val="0"/>
        </w:rPr>
        <w:commentReference w:id="165"/>
      </w:r>
      <w:r>
        <w:tab/>
        <w:t>Geluidveroorzakende</w:t>
      </w:r>
      <w:r w:rsidR="00FF3FAC">
        <w:t xml:space="preserve"> </w:t>
      </w:r>
      <w:r>
        <w:t>activiteit</w:t>
      </w:r>
      <w:r w:rsidR="00FF3FAC">
        <w:t xml:space="preserve"> </w:t>
      </w:r>
      <w:r w:rsidR="00296C18">
        <w:t>verrichten</w:t>
      </w:r>
    </w:p>
    <w:p w14:paraId="38C4A193" w14:textId="4A7A4FE7" w:rsidR="003876F0" w:rsidRDefault="003876F0" w:rsidP="003A78EE">
      <w:pPr>
        <w:pStyle w:val="Kop6"/>
      </w:pPr>
      <w:r>
        <w:t>Artikel</w:t>
      </w:r>
      <w:r w:rsidR="00FF3FAC">
        <w:t xml:space="preserve"> </w:t>
      </w:r>
      <w:r>
        <w:t>5.278</w:t>
      </w:r>
      <w:r>
        <w:tab/>
        <w:t>Toepassingsbereik</w:t>
      </w:r>
    </w:p>
    <w:p w14:paraId="0A2CADA8" w14:textId="3B0F43C7" w:rsidR="00DB5589" w:rsidRDefault="00DB5589" w:rsidP="00DB5589">
      <w:pPr>
        <w:pStyle w:val="Lidmetnummering"/>
      </w:pPr>
      <w:r>
        <w:t>1</w:t>
      </w:r>
      <w:r>
        <w:tab/>
      </w:r>
      <w:commentRangeStart w:id="166"/>
      <w:r w:rsidR="005D326C">
        <w:t>Deze</w:t>
      </w:r>
      <w:r w:rsidR="00FF3FAC">
        <w:t xml:space="preserve"> </w:t>
      </w:r>
      <w:r w:rsidR="005D326C">
        <w:t>paragraaf</w:t>
      </w:r>
      <w:r w:rsidR="00FF3FAC">
        <w:t xml:space="preserve"> </w:t>
      </w:r>
      <w:commentRangeEnd w:id="166"/>
      <w:r w:rsidR="00BB793D">
        <w:rPr>
          <w:rStyle w:val="Verwijzingopmerking"/>
        </w:rPr>
        <w:commentReference w:id="166"/>
      </w:r>
      <w:r w:rsidR="005D326C">
        <w:t>gaat</w:t>
      </w:r>
      <w:r w:rsidR="00FF3FAC">
        <w:t xml:space="preserve"> </w:t>
      </w:r>
      <w:r w:rsidR="005D326C">
        <w:t>over</w:t>
      </w:r>
      <w:r w:rsidR="00FF3FAC">
        <w:t xml:space="preserve"> </w:t>
      </w:r>
      <w:r w:rsidR="005D326C">
        <w:t>het</w:t>
      </w:r>
      <w:r w:rsidR="00FF3FAC">
        <w:t xml:space="preserve"> </w:t>
      </w:r>
      <w:r w:rsidR="005D326C">
        <w:t>verrichten</w:t>
      </w:r>
      <w:r w:rsidR="00FF3FAC">
        <w:t xml:space="preserve"> </w:t>
      </w:r>
      <w:r w:rsidR="005D326C">
        <w:t>van</w:t>
      </w:r>
      <w:r w:rsidR="00FF3FAC">
        <w:t xml:space="preserve"> </w:t>
      </w:r>
      <w:r w:rsidR="005D326C">
        <w:t>activiteiten</w:t>
      </w:r>
      <w:r w:rsidR="00FF3FAC">
        <w:t xml:space="preserve"> </w:t>
      </w:r>
      <w:r w:rsidR="005D326C">
        <w:t>met</w:t>
      </w:r>
      <w:r w:rsidR="00FF3FAC">
        <w:t xml:space="preserve"> </w:t>
      </w:r>
      <w:r w:rsidR="005D326C">
        <w:t>gebruiksruimte</w:t>
      </w:r>
      <w:r w:rsidR="00FF3FAC">
        <w:t xml:space="preserve"> </w:t>
      </w:r>
      <w:r w:rsidR="005D326C">
        <w:t>die</w:t>
      </w:r>
      <w:r w:rsidR="00FF3FAC">
        <w:t xml:space="preserve"> </w:t>
      </w:r>
      <w:r w:rsidR="005D326C">
        <w:t>geluid</w:t>
      </w:r>
      <w:r w:rsidR="00FF3FAC">
        <w:t xml:space="preserve"> </w:t>
      </w:r>
      <w:r w:rsidR="005D326C">
        <w:t>veroorzaken.</w:t>
      </w:r>
    </w:p>
    <w:p w14:paraId="70C65654" w14:textId="2D3B2551" w:rsidR="00E13943" w:rsidRDefault="00DB5589" w:rsidP="00DB5589">
      <w:pPr>
        <w:pStyle w:val="Lidmetnummering"/>
      </w:pPr>
      <w:r>
        <w:t>2</w:t>
      </w:r>
      <w:r>
        <w:tab/>
      </w:r>
      <w:commentRangeStart w:id="167"/>
      <w:r w:rsidR="005D326C">
        <w:t>Deze</w:t>
      </w:r>
      <w:commentRangeEnd w:id="167"/>
      <w:r w:rsidR="009317FA">
        <w:rPr>
          <w:rStyle w:val="Verwijzingopmerking"/>
        </w:rPr>
        <w:commentReference w:id="167"/>
      </w:r>
      <w:r w:rsidR="00FF3FAC">
        <w:t xml:space="preserve"> </w:t>
      </w:r>
      <w:r w:rsidR="005D326C">
        <w:t>paragraaf</w:t>
      </w:r>
      <w:r w:rsidR="00FF3FAC">
        <w:t xml:space="preserve"> </w:t>
      </w:r>
      <w:r w:rsidR="005D326C">
        <w:t>gaat</w:t>
      </w:r>
      <w:r w:rsidR="00FF3FAC">
        <w:t xml:space="preserve"> </w:t>
      </w:r>
      <w:r w:rsidR="005D326C">
        <w:t>niet</w:t>
      </w:r>
      <w:r w:rsidR="00FF3FAC">
        <w:t xml:space="preserve"> </w:t>
      </w:r>
      <w:r w:rsidR="005D326C">
        <w:t>over:</w:t>
      </w:r>
    </w:p>
    <w:p w14:paraId="467FCCD9" w14:textId="546805BC" w:rsidR="00E13943" w:rsidRDefault="00E13943" w:rsidP="006B3802">
      <w:pPr>
        <w:pStyle w:val="Opsommingmetnummering"/>
      </w:pPr>
      <w:r>
        <w:t>a.</w:t>
      </w:r>
      <w:r>
        <w:tab/>
      </w:r>
      <w:r w:rsidR="005D326C">
        <w:t>wonen;</w:t>
      </w:r>
    </w:p>
    <w:p w14:paraId="44BE85E0" w14:textId="6725E330" w:rsidR="00E13943" w:rsidRDefault="00E13943" w:rsidP="006B3802">
      <w:pPr>
        <w:pStyle w:val="Opsommingmetnummering"/>
      </w:pPr>
      <w:r>
        <w:t>b.</w:t>
      </w:r>
      <w:r>
        <w:tab/>
      </w:r>
      <w:r w:rsidR="005D326C">
        <w:t>activiteiten</w:t>
      </w:r>
      <w:r w:rsidR="00FF3FAC">
        <w:t xml:space="preserve"> </w:t>
      </w:r>
      <w:r w:rsidR="005D326C">
        <w:t>die</w:t>
      </w:r>
      <w:r w:rsidR="00FF3FAC">
        <w:t xml:space="preserve"> </w:t>
      </w:r>
      <w:r w:rsidR="005D326C">
        <w:t>in</w:t>
      </w:r>
      <w:r w:rsidR="00FF3FAC">
        <w:t xml:space="preserve"> </w:t>
      </w:r>
      <w:r w:rsidR="005D326C">
        <w:t>hoofdzaak</w:t>
      </w:r>
      <w:r w:rsidR="00FF3FAC">
        <w:t xml:space="preserve"> </w:t>
      </w:r>
      <w:r w:rsidR="005D326C">
        <w:t>in</w:t>
      </w:r>
      <w:r w:rsidR="00FF3FAC">
        <w:t xml:space="preserve"> </w:t>
      </w:r>
      <w:r w:rsidR="005D326C">
        <w:t>de</w:t>
      </w:r>
      <w:r w:rsidR="00FF3FAC">
        <w:t xml:space="preserve"> </w:t>
      </w:r>
      <w:r w:rsidR="005D326C">
        <w:t>openbare</w:t>
      </w:r>
      <w:r w:rsidR="00FF3FAC">
        <w:t xml:space="preserve"> </w:t>
      </w:r>
      <w:r w:rsidR="005D326C">
        <w:t>buitenruimte</w:t>
      </w:r>
      <w:r w:rsidR="00FF3FAC">
        <w:t xml:space="preserve"> </w:t>
      </w:r>
      <w:r w:rsidR="005D326C">
        <w:t>worden</w:t>
      </w:r>
      <w:r w:rsidR="00FF3FAC">
        <w:t xml:space="preserve"> </w:t>
      </w:r>
      <w:r w:rsidR="005D326C">
        <w:t>verricht;</w:t>
      </w:r>
    </w:p>
    <w:p w14:paraId="147F9D05" w14:textId="35CAA028" w:rsidR="00E13943" w:rsidRDefault="00E13943" w:rsidP="006B3802">
      <w:pPr>
        <w:pStyle w:val="Opsommingmetnummering"/>
      </w:pPr>
      <w:r>
        <w:lastRenderedPageBreak/>
        <w:t>c.</w:t>
      </w:r>
      <w:r>
        <w:tab/>
      </w:r>
      <w:r w:rsidR="005D326C">
        <w:t>evenementen</w:t>
      </w:r>
      <w:r w:rsidR="00FF3FAC">
        <w:t xml:space="preserve"> </w:t>
      </w:r>
      <w:r w:rsidR="005D326C">
        <w:t>die</w:t>
      </w:r>
      <w:r w:rsidR="00FF3FAC">
        <w:t xml:space="preserve"> </w:t>
      </w:r>
      <w:r w:rsidR="005D326C">
        <w:t>niet</w:t>
      </w:r>
      <w:r w:rsidR="00FF3FAC">
        <w:t xml:space="preserve"> </w:t>
      </w:r>
      <w:r w:rsidR="005D326C">
        <w:t>plaatsvinden</w:t>
      </w:r>
      <w:r w:rsidR="00FF3FAC">
        <w:t xml:space="preserve"> </w:t>
      </w:r>
      <w:r w:rsidR="005D326C">
        <w:t>op</w:t>
      </w:r>
      <w:r w:rsidR="00FF3FAC">
        <w:t xml:space="preserve"> </w:t>
      </w:r>
      <w:r w:rsidR="005D326C">
        <w:t>een</w:t>
      </w:r>
      <w:r w:rsidR="00FF3FAC">
        <w:t xml:space="preserve"> </w:t>
      </w:r>
      <w:r w:rsidR="005D326C">
        <w:t>locatie</w:t>
      </w:r>
      <w:r w:rsidR="00FF3FAC">
        <w:t xml:space="preserve"> </w:t>
      </w:r>
      <w:r w:rsidR="005D326C">
        <w:t>voor</w:t>
      </w:r>
      <w:r w:rsidR="00FF3FAC">
        <w:t xml:space="preserve"> </w:t>
      </w:r>
      <w:r w:rsidR="005D326C">
        <w:t>evenementen;</w:t>
      </w:r>
    </w:p>
    <w:p w14:paraId="51842040" w14:textId="7054C896" w:rsidR="00E13943" w:rsidRDefault="00E13943" w:rsidP="006B3802">
      <w:pPr>
        <w:pStyle w:val="Opsommingmetnummering"/>
      </w:pPr>
      <w:r>
        <w:t>d.</w:t>
      </w:r>
      <w:r>
        <w:tab/>
      </w:r>
      <w:r w:rsidR="005D326C">
        <w:t>windturbines</w:t>
      </w:r>
      <w:r w:rsidR="00FF3FAC">
        <w:t xml:space="preserve"> </w:t>
      </w:r>
      <w:r w:rsidR="005D326C">
        <w:t>en</w:t>
      </w:r>
      <w:r w:rsidR="00FF3FAC">
        <w:t xml:space="preserve"> </w:t>
      </w:r>
      <w:r w:rsidR="005D326C">
        <w:t>windparken;</w:t>
      </w:r>
    </w:p>
    <w:p w14:paraId="74CF1886" w14:textId="38E81AAE" w:rsidR="00E13943" w:rsidRDefault="00E13943" w:rsidP="006B3802">
      <w:pPr>
        <w:pStyle w:val="Opsommingmetnummering"/>
      </w:pPr>
      <w:r>
        <w:t>e.</w:t>
      </w:r>
      <w:r>
        <w:tab/>
      </w:r>
      <w:r w:rsidR="005D326C">
        <w:t>civiele</w:t>
      </w:r>
      <w:r w:rsidR="00FF3FAC">
        <w:t xml:space="preserve"> </w:t>
      </w:r>
      <w:r w:rsidR="005D326C">
        <w:t>buitenschietbanen,</w:t>
      </w:r>
      <w:r w:rsidR="00FF3FAC">
        <w:t xml:space="preserve"> </w:t>
      </w:r>
      <w:r w:rsidR="005D326C">
        <w:t>militaire</w:t>
      </w:r>
      <w:r w:rsidR="00FF3FAC">
        <w:t xml:space="preserve"> </w:t>
      </w:r>
      <w:r w:rsidR="005D326C">
        <w:t>buitenschietbanen</w:t>
      </w:r>
      <w:r w:rsidR="00FF3FAC">
        <w:t xml:space="preserve"> </w:t>
      </w:r>
      <w:r w:rsidR="005D326C">
        <w:t>en</w:t>
      </w:r>
      <w:r w:rsidR="00FF3FAC">
        <w:t xml:space="preserve"> </w:t>
      </w:r>
      <w:r w:rsidR="005D326C">
        <w:t>militaire</w:t>
      </w:r>
      <w:r w:rsidR="00FF3FAC">
        <w:t xml:space="preserve"> </w:t>
      </w:r>
      <w:r w:rsidR="005D326C">
        <w:t>springterreinen;</w:t>
      </w:r>
    </w:p>
    <w:p w14:paraId="4B88C1F9" w14:textId="39AA782C" w:rsidR="00E13943" w:rsidRDefault="00E13943" w:rsidP="006B3802">
      <w:pPr>
        <w:pStyle w:val="Opsommingmetnummering"/>
      </w:pPr>
      <w:r>
        <w:t>f.</w:t>
      </w:r>
      <w:r>
        <w:tab/>
      </w:r>
      <w:r w:rsidR="005D326C">
        <w:t>spoorvoertuigen</w:t>
      </w:r>
      <w:r w:rsidR="00FF3FAC">
        <w:t xml:space="preserve"> </w:t>
      </w:r>
      <w:r w:rsidR="005D326C">
        <w:t>op</w:t>
      </w:r>
      <w:r w:rsidR="00FF3FAC">
        <w:t xml:space="preserve"> </w:t>
      </w:r>
      <w:r w:rsidR="005D326C">
        <w:t>spoorwegemplacementen</w:t>
      </w:r>
      <w:r w:rsidR="00FF3FAC">
        <w:t xml:space="preserve"> </w:t>
      </w:r>
      <w:r w:rsidR="005D326C">
        <w:t>die</w:t>
      </w:r>
      <w:r w:rsidR="00FF3FAC">
        <w:t xml:space="preserve"> </w:t>
      </w:r>
      <w:r w:rsidR="005D326C">
        <w:t>onderdeel</w:t>
      </w:r>
      <w:r w:rsidR="00FF3FAC">
        <w:t xml:space="preserve"> </w:t>
      </w:r>
      <w:r w:rsidR="005D326C">
        <w:t>zijn</w:t>
      </w:r>
      <w:r w:rsidR="00FF3FAC">
        <w:t xml:space="preserve"> </w:t>
      </w:r>
      <w:r w:rsidR="005D326C">
        <w:t>van</w:t>
      </w:r>
      <w:r w:rsidR="00FF3FAC">
        <w:t xml:space="preserve"> </w:t>
      </w:r>
      <w:r w:rsidR="005D326C">
        <w:t>een</w:t>
      </w:r>
      <w:r w:rsidR="00FF3FAC">
        <w:t xml:space="preserve"> </w:t>
      </w:r>
      <w:r w:rsidR="005D326C">
        <w:t>hoofdspoorweg</w:t>
      </w:r>
      <w:r w:rsidR="00FF3FAC">
        <w:t xml:space="preserve"> </w:t>
      </w:r>
      <w:r w:rsidR="005D326C">
        <w:t>of</w:t>
      </w:r>
      <w:r w:rsidR="00FF3FAC">
        <w:t xml:space="preserve"> </w:t>
      </w:r>
      <w:r w:rsidR="005D326C">
        <w:t>een</w:t>
      </w:r>
      <w:r w:rsidR="00FF3FAC">
        <w:t xml:space="preserve"> </w:t>
      </w:r>
      <w:r w:rsidR="005D326C">
        <w:t>bij</w:t>
      </w:r>
      <w:r w:rsidR="00FF3FAC">
        <w:t xml:space="preserve"> </w:t>
      </w:r>
      <w:r w:rsidR="005D326C">
        <w:t>omgevingsverordening</w:t>
      </w:r>
      <w:r w:rsidR="00FF3FAC">
        <w:t xml:space="preserve"> </w:t>
      </w:r>
      <w:r w:rsidR="005D326C">
        <w:t>aangewezen</w:t>
      </w:r>
      <w:r w:rsidR="00FF3FAC">
        <w:t xml:space="preserve"> </w:t>
      </w:r>
      <w:r w:rsidR="005D326C">
        <w:t>lokale</w:t>
      </w:r>
      <w:r w:rsidR="00FF3FAC">
        <w:t xml:space="preserve"> </w:t>
      </w:r>
      <w:r w:rsidR="005D326C">
        <w:t>spoorweg;</w:t>
      </w:r>
    </w:p>
    <w:p w14:paraId="55056057" w14:textId="13F47E5F" w:rsidR="00E13943" w:rsidRDefault="00E13943" w:rsidP="006B3802">
      <w:pPr>
        <w:pStyle w:val="Opsommingmetnummering"/>
      </w:pPr>
      <w:r>
        <w:t>g.</w:t>
      </w:r>
      <w:r>
        <w:tab/>
      </w:r>
      <w:r w:rsidR="005D326C">
        <w:t>doorgaand</w:t>
      </w:r>
      <w:r w:rsidR="00FF3FAC">
        <w:t xml:space="preserve"> </w:t>
      </w:r>
      <w:r w:rsidR="005D326C">
        <w:t>verkeer</w:t>
      </w:r>
      <w:r w:rsidR="00FF3FAC">
        <w:t xml:space="preserve"> </w:t>
      </w:r>
      <w:r w:rsidR="005D326C">
        <w:t>op</w:t>
      </w:r>
      <w:r w:rsidR="00FF3FAC">
        <w:t xml:space="preserve"> </w:t>
      </w:r>
      <w:r w:rsidR="005D326C">
        <w:t>wegen,</w:t>
      </w:r>
      <w:r w:rsidR="00FF3FAC">
        <w:t xml:space="preserve"> </w:t>
      </w:r>
      <w:r w:rsidR="005D326C">
        <w:t>vaarwegen</w:t>
      </w:r>
      <w:r w:rsidR="00FF3FAC">
        <w:t xml:space="preserve"> </w:t>
      </w:r>
      <w:r w:rsidR="005D326C">
        <w:t>en</w:t>
      </w:r>
      <w:r w:rsidR="00FF3FAC">
        <w:t xml:space="preserve"> </w:t>
      </w:r>
      <w:r w:rsidR="005D326C">
        <w:t>spoorwegen;</w:t>
      </w:r>
    </w:p>
    <w:p w14:paraId="6F41EEC7" w14:textId="11D8C7FB" w:rsidR="00E13943" w:rsidRDefault="00E13943" w:rsidP="006B3802">
      <w:pPr>
        <w:pStyle w:val="Opsommingmetnummering"/>
      </w:pPr>
      <w:r>
        <w:t>h.</w:t>
      </w:r>
      <w:r>
        <w:tab/>
      </w:r>
      <w:r w:rsidR="005D326C">
        <w:t>de</w:t>
      </w:r>
      <w:r w:rsidR="00FF3FAC">
        <w:t xml:space="preserve"> </w:t>
      </w:r>
      <w:r w:rsidR="005D326C">
        <w:t>inzet</w:t>
      </w:r>
      <w:r w:rsidR="00FF3FAC">
        <w:t xml:space="preserve"> </w:t>
      </w:r>
      <w:r w:rsidR="005D326C">
        <w:t>van</w:t>
      </w:r>
      <w:r w:rsidR="00FF3FAC">
        <w:t xml:space="preserve"> </w:t>
      </w:r>
      <w:r w:rsidR="005D326C">
        <w:t>motorvoertuigen</w:t>
      </w:r>
      <w:r w:rsidR="00FF3FAC">
        <w:t xml:space="preserve"> </w:t>
      </w:r>
      <w:r w:rsidR="005D326C">
        <w:t>of</w:t>
      </w:r>
      <w:r w:rsidR="00FF3FAC">
        <w:t xml:space="preserve"> </w:t>
      </w:r>
      <w:r w:rsidR="005D326C">
        <w:t>helikopters</w:t>
      </w:r>
      <w:r w:rsidR="00FF3FAC">
        <w:t xml:space="preserve"> </w:t>
      </w:r>
      <w:r w:rsidR="005D326C">
        <w:t>voor</w:t>
      </w:r>
      <w:r w:rsidR="00FF3FAC">
        <w:t xml:space="preserve"> </w:t>
      </w:r>
      <w:r w:rsidR="005D326C">
        <w:t>spoedeisende</w:t>
      </w:r>
      <w:r w:rsidR="00FF3FAC">
        <w:t xml:space="preserve"> </w:t>
      </w:r>
      <w:r w:rsidR="005D326C">
        <w:t>medische</w:t>
      </w:r>
      <w:r w:rsidR="00FF3FAC">
        <w:t xml:space="preserve"> </w:t>
      </w:r>
      <w:r w:rsidR="005D326C">
        <w:t>hulpverlening,</w:t>
      </w:r>
      <w:r w:rsidR="00FF3FAC">
        <w:t xml:space="preserve"> </w:t>
      </w:r>
      <w:r w:rsidR="005D326C">
        <w:t>ongevallenbestrijding,</w:t>
      </w:r>
      <w:r w:rsidR="00FF3FAC">
        <w:t xml:space="preserve"> </w:t>
      </w:r>
      <w:r w:rsidR="005D326C">
        <w:t>brandbestrijding,</w:t>
      </w:r>
      <w:r w:rsidR="00FF3FAC">
        <w:t xml:space="preserve"> </w:t>
      </w:r>
      <w:r w:rsidR="005D326C">
        <w:t>gladheidbestrijding</w:t>
      </w:r>
      <w:r w:rsidR="00FF3FAC">
        <w:t xml:space="preserve"> </w:t>
      </w:r>
      <w:r w:rsidR="005D326C">
        <w:t>en</w:t>
      </w:r>
      <w:r w:rsidR="00FF3FAC">
        <w:t xml:space="preserve"> </w:t>
      </w:r>
      <w:r w:rsidR="005D326C">
        <w:t>het</w:t>
      </w:r>
      <w:r w:rsidR="00FF3FAC">
        <w:t xml:space="preserve"> </w:t>
      </w:r>
      <w:r w:rsidR="005D326C">
        <w:t>vrijmaken</w:t>
      </w:r>
      <w:r w:rsidR="00FF3FAC">
        <w:t xml:space="preserve"> </w:t>
      </w:r>
      <w:r w:rsidR="005D326C">
        <w:t>van</w:t>
      </w:r>
      <w:r w:rsidR="00FF3FAC">
        <w:t xml:space="preserve"> </w:t>
      </w:r>
      <w:r w:rsidR="005D326C">
        <w:t>de</w:t>
      </w:r>
      <w:r w:rsidR="00FF3FAC">
        <w:t xml:space="preserve"> </w:t>
      </w:r>
      <w:r w:rsidR="005D326C">
        <w:t>weg</w:t>
      </w:r>
      <w:r w:rsidR="00FF3FAC">
        <w:t xml:space="preserve"> </w:t>
      </w:r>
      <w:r w:rsidR="005D326C">
        <w:t>na</w:t>
      </w:r>
      <w:r w:rsidR="00FF3FAC">
        <w:t xml:space="preserve"> </w:t>
      </w:r>
      <w:r w:rsidR="005D326C">
        <w:t>een</w:t>
      </w:r>
      <w:r w:rsidR="00FF3FAC">
        <w:t xml:space="preserve"> </w:t>
      </w:r>
      <w:r w:rsidR="005D326C">
        <w:t>ongeval;</w:t>
      </w:r>
    </w:p>
    <w:p w14:paraId="1ED851C6" w14:textId="099DD103" w:rsidR="00E13943" w:rsidRDefault="00E13943" w:rsidP="006B3802">
      <w:pPr>
        <w:pStyle w:val="Opsommingmetnummering"/>
      </w:pPr>
      <w:r>
        <w:t>i.</w:t>
      </w:r>
      <w:r>
        <w:tab/>
      </w:r>
      <w:r w:rsidR="005D326C">
        <w:t>onversterkt</w:t>
      </w:r>
      <w:r w:rsidR="00FF3FAC">
        <w:t xml:space="preserve"> </w:t>
      </w:r>
      <w:r w:rsidR="005D326C">
        <w:t>menselijk</w:t>
      </w:r>
      <w:r w:rsidR="00FF3FAC">
        <w:t xml:space="preserve"> </w:t>
      </w:r>
      <w:r w:rsidR="005D326C">
        <w:t>stemgeluid,</w:t>
      </w:r>
      <w:r w:rsidR="00FF3FAC">
        <w:t xml:space="preserve"> </w:t>
      </w:r>
      <w:r w:rsidR="005D326C">
        <w:t>tenzij</w:t>
      </w:r>
      <w:r w:rsidR="00FF3FAC">
        <w:t xml:space="preserve"> </w:t>
      </w:r>
      <w:r w:rsidR="005D326C">
        <w:t>het</w:t>
      </w:r>
      <w:r w:rsidR="00FF3FAC">
        <w:t xml:space="preserve"> </w:t>
      </w:r>
      <w:r w:rsidR="005D326C">
        <w:t>muziekgeluid</w:t>
      </w:r>
      <w:r w:rsidR="00FF3FAC">
        <w:t xml:space="preserve"> </w:t>
      </w:r>
      <w:r w:rsidR="005D326C">
        <w:t>is</w:t>
      </w:r>
      <w:r w:rsidR="00FF3FAC">
        <w:t xml:space="preserve"> </w:t>
      </w:r>
      <w:r w:rsidR="005D326C">
        <w:t>of</w:t>
      </w:r>
      <w:r w:rsidR="00FF3FAC">
        <w:t xml:space="preserve"> </w:t>
      </w:r>
      <w:r w:rsidR="005D326C">
        <w:t>daarmee</w:t>
      </w:r>
      <w:r w:rsidR="00FF3FAC">
        <w:t xml:space="preserve"> </w:t>
      </w:r>
      <w:r w:rsidR="005D326C">
        <w:t>vermengd</w:t>
      </w:r>
      <w:r w:rsidR="00FF3FAC">
        <w:t xml:space="preserve"> </w:t>
      </w:r>
      <w:r w:rsidR="005D326C">
        <w:t>is;</w:t>
      </w:r>
      <w:r w:rsidR="00FF3FAC">
        <w:t xml:space="preserve"> </w:t>
      </w:r>
      <w:r w:rsidR="005D326C">
        <w:t>en</w:t>
      </w:r>
    </w:p>
    <w:p w14:paraId="189DDF7D" w14:textId="1513BE4F" w:rsidR="00DC3EF0" w:rsidRDefault="00E13943" w:rsidP="006B3802">
      <w:pPr>
        <w:pStyle w:val="Opsommingmetnummering"/>
      </w:pPr>
      <w:r>
        <w:t>j.</w:t>
      </w:r>
      <w:r>
        <w:tab/>
      </w:r>
      <w:r w:rsidR="005D326C">
        <w:t>de</w:t>
      </w:r>
      <w:r w:rsidR="00FF3FAC">
        <w:t xml:space="preserve"> </w:t>
      </w:r>
      <w:r w:rsidR="005D326C">
        <w:t>viering</w:t>
      </w:r>
      <w:r w:rsidR="00FF3FAC">
        <w:t xml:space="preserve"> </w:t>
      </w:r>
      <w:r w:rsidR="005D326C">
        <w:t>van</w:t>
      </w:r>
      <w:r w:rsidR="00FF3FAC">
        <w:t xml:space="preserve"> </w:t>
      </w:r>
      <w:r w:rsidR="005D326C">
        <w:t>de</w:t>
      </w:r>
      <w:r w:rsidR="00FF3FAC">
        <w:t xml:space="preserve"> </w:t>
      </w:r>
      <w:r w:rsidR="005D326C">
        <w:t>volgende</w:t>
      </w:r>
      <w:r w:rsidR="00FF3FAC">
        <w:t xml:space="preserve"> </w:t>
      </w:r>
      <w:r w:rsidR="005D326C">
        <w:t>collectieve</w:t>
      </w:r>
      <w:r w:rsidR="00FF3FAC">
        <w:t xml:space="preserve"> </w:t>
      </w:r>
      <w:r w:rsidR="005D326C">
        <w:t>festiviteiten</w:t>
      </w:r>
      <w:r w:rsidR="00FF3FAC">
        <w:t xml:space="preserve"> </w:t>
      </w:r>
      <w:r w:rsidR="005D326C">
        <w:t>[PM]</w:t>
      </w:r>
      <w:r w:rsidR="00FF3FAC">
        <w:t xml:space="preserve"> </w:t>
      </w:r>
      <w:r w:rsidR="005D326C">
        <w:t>of</w:t>
      </w:r>
      <w:r w:rsidR="00FF3FAC">
        <w:t xml:space="preserve"> </w:t>
      </w:r>
      <w:r w:rsidR="005D326C">
        <w:t>festiviteiten</w:t>
      </w:r>
      <w:r w:rsidR="00FF3FAC">
        <w:t xml:space="preserve"> </w:t>
      </w:r>
      <w:r w:rsidR="005D326C">
        <w:t>die</w:t>
      </w:r>
      <w:r w:rsidR="00FF3FAC">
        <w:t xml:space="preserve"> </w:t>
      </w:r>
      <w:r w:rsidR="005D326C">
        <w:t>plaatsvinden</w:t>
      </w:r>
      <w:r w:rsidR="00FF3FAC">
        <w:t xml:space="preserve"> </w:t>
      </w:r>
      <w:r w:rsidR="005D326C">
        <w:t>op</w:t>
      </w:r>
      <w:r w:rsidR="00FF3FAC">
        <w:t xml:space="preserve"> </w:t>
      </w:r>
      <w:r w:rsidR="005D326C">
        <w:t>de</w:t>
      </w:r>
      <w:r w:rsidR="00FF3FAC">
        <w:t xml:space="preserve"> </w:t>
      </w:r>
      <w:r w:rsidR="005D326C">
        <w:t>locatie</w:t>
      </w:r>
      <w:r w:rsidR="00FF3FAC">
        <w:t xml:space="preserve"> </w:t>
      </w:r>
      <w:r w:rsidR="005D326C">
        <w:t>waar</w:t>
      </w:r>
      <w:r w:rsidR="00FF3FAC">
        <w:t xml:space="preserve"> </w:t>
      </w:r>
      <w:r w:rsidR="005D326C">
        <w:t>de</w:t>
      </w:r>
      <w:r w:rsidR="00FF3FAC">
        <w:t xml:space="preserve"> </w:t>
      </w:r>
      <w:r w:rsidR="005D326C">
        <w:t>activiteit</w:t>
      </w:r>
      <w:r w:rsidR="00FF3FAC">
        <w:t xml:space="preserve"> </w:t>
      </w:r>
      <w:r w:rsidR="005D326C">
        <w:t>wordt</w:t>
      </w:r>
      <w:r w:rsidR="00FF3FAC">
        <w:t xml:space="preserve"> </w:t>
      </w:r>
      <w:r w:rsidR="005D326C">
        <w:t>verricht,</w:t>
      </w:r>
      <w:r w:rsidR="00FF3FAC">
        <w:t xml:space="preserve"> </w:t>
      </w:r>
      <w:r w:rsidR="005D326C">
        <w:t>gedurende</w:t>
      </w:r>
      <w:r w:rsidR="00FF3FAC">
        <w:t xml:space="preserve"> </w:t>
      </w:r>
      <w:r w:rsidR="005D326C">
        <w:t>maximaal</w:t>
      </w:r>
      <w:r w:rsidR="00FF3FAC">
        <w:t xml:space="preserve"> </w:t>
      </w:r>
      <w:r w:rsidR="005D326C">
        <w:t>[aantal</w:t>
      </w:r>
      <w:r w:rsidR="00FF3FAC">
        <w:t xml:space="preserve"> </w:t>
      </w:r>
      <w:r w:rsidR="005D326C">
        <w:t>PM]</w:t>
      </w:r>
      <w:r w:rsidR="00FF3FAC">
        <w:t xml:space="preserve"> </w:t>
      </w:r>
      <w:r w:rsidR="005D326C">
        <w:t>etmalen</w:t>
      </w:r>
      <w:r w:rsidR="00FF3FAC">
        <w:t xml:space="preserve"> </w:t>
      </w:r>
      <w:r w:rsidR="005D326C">
        <w:t>per</w:t>
      </w:r>
      <w:r w:rsidR="00FF3FAC">
        <w:t xml:space="preserve"> </w:t>
      </w:r>
      <w:r w:rsidR="005D326C">
        <w:t>jaar,</w:t>
      </w:r>
      <w:r w:rsidR="00FF3FAC">
        <w:t xml:space="preserve"> </w:t>
      </w:r>
      <w:r w:rsidR="005D326C">
        <w:t>als:</w:t>
      </w:r>
    </w:p>
    <w:p w14:paraId="0FB637DA" w14:textId="42D802F7" w:rsidR="00DC3EF0" w:rsidRDefault="00DC3EF0" w:rsidP="00DC3EF0">
      <w:pPr>
        <w:pStyle w:val="Opsommingmetnummering"/>
        <w:ind w:left="850"/>
      </w:pPr>
      <w:r>
        <w:t>1.</w:t>
      </w:r>
      <w:r>
        <w:tab/>
      </w:r>
      <w:r w:rsidR="005D326C">
        <w:t>de</w:t>
      </w:r>
      <w:r w:rsidR="00FF3FAC">
        <w:t xml:space="preserve"> </w:t>
      </w:r>
      <w:r w:rsidR="005D326C">
        <w:t>naleving</w:t>
      </w:r>
      <w:r w:rsidR="00FF3FAC">
        <w:t xml:space="preserve"> </w:t>
      </w:r>
      <w:r w:rsidR="005D326C">
        <w:t>van</w:t>
      </w:r>
      <w:r w:rsidR="00FF3FAC">
        <w:t xml:space="preserve"> </w:t>
      </w:r>
      <w:r w:rsidR="005D326C">
        <w:t>deze</w:t>
      </w:r>
      <w:r w:rsidR="00FF3FAC">
        <w:t xml:space="preserve"> </w:t>
      </w:r>
      <w:r w:rsidR="005D326C">
        <w:t>regels</w:t>
      </w:r>
      <w:r w:rsidR="00FF3FAC">
        <w:t xml:space="preserve"> </w:t>
      </w:r>
      <w:r w:rsidR="005D326C">
        <w:t>redelijkerwijs</w:t>
      </w:r>
      <w:r w:rsidR="00FF3FAC">
        <w:t xml:space="preserve"> </w:t>
      </w:r>
      <w:r w:rsidR="005D326C">
        <w:t>niet</w:t>
      </w:r>
      <w:r w:rsidR="00FF3FAC">
        <w:t xml:space="preserve"> </w:t>
      </w:r>
      <w:r w:rsidR="005D326C">
        <w:t>kan</w:t>
      </w:r>
      <w:r w:rsidR="00FF3FAC">
        <w:t xml:space="preserve"> </w:t>
      </w:r>
      <w:r w:rsidR="005D326C">
        <w:t>worden</w:t>
      </w:r>
      <w:r w:rsidR="00FF3FAC">
        <w:t xml:space="preserve"> </w:t>
      </w:r>
      <w:r w:rsidR="005D326C">
        <w:t>gevergd;</w:t>
      </w:r>
    </w:p>
    <w:p w14:paraId="443BAFE1" w14:textId="65B3E0CE" w:rsidR="00DC3EF0" w:rsidRDefault="00DC3EF0" w:rsidP="00DC3EF0">
      <w:pPr>
        <w:pStyle w:val="Opsommingmetnummering"/>
        <w:ind w:left="850"/>
      </w:pPr>
      <w:r>
        <w:t>2.</w:t>
      </w:r>
      <w:r>
        <w:tab/>
      </w:r>
      <w:r w:rsidR="005D326C">
        <w:t>het</w:t>
      </w:r>
      <w:r w:rsidR="00FF3FAC">
        <w:t xml:space="preserve"> </w:t>
      </w:r>
      <w:r w:rsidR="005D326C">
        <w:t>bevoegd</w:t>
      </w:r>
      <w:r w:rsidR="00FF3FAC">
        <w:t xml:space="preserve"> </w:t>
      </w:r>
      <w:r w:rsidR="005D326C">
        <w:t>gezag</w:t>
      </w:r>
      <w:r w:rsidR="00FF3FAC">
        <w:t xml:space="preserve"> </w:t>
      </w:r>
      <w:r w:rsidR="005D326C">
        <w:t>en</w:t>
      </w:r>
      <w:r w:rsidR="00FF3FAC">
        <w:t xml:space="preserve"> </w:t>
      </w:r>
      <w:r w:rsidR="005D326C">
        <w:t>omwonenden</w:t>
      </w:r>
      <w:r w:rsidR="00FF3FAC">
        <w:t xml:space="preserve"> </w:t>
      </w:r>
      <w:r w:rsidR="005D326C">
        <w:t>tenminste</w:t>
      </w:r>
      <w:r w:rsidR="00FF3FAC">
        <w:t xml:space="preserve"> </w:t>
      </w:r>
      <w:r w:rsidR="005D326C">
        <w:t>72</w:t>
      </w:r>
      <w:r w:rsidR="00FF3FAC">
        <w:t xml:space="preserve"> </w:t>
      </w:r>
      <w:r w:rsidR="005D326C">
        <w:t>uur</w:t>
      </w:r>
      <w:r w:rsidR="00FF3FAC">
        <w:t xml:space="preserve"> </w:t>
      </w:r>
      <w:r w:rsidR="005D326C">
        <w:t>voor</w:t>
      </w:r>
      <w:r w:rsidR="00FF3FAC">
        <w:t xml:space="preserve"> </w:t>
      </w:r>
      <w:r w:rsidR="005D326C">
        <w:t>begin</w:t>
      </w:r>
      <w:r w:rsidR="00FF3FAC">
        <w:t xml:space="preserve"> </w:t>
      </w:r>
      <w:r w:rsidR="005D326C">
        <w:t>ervan</w:t>
      </w:r>
      <w:r w:rsidR="00FF3FAC">
        <w:t xml:space="preserve"> </w:t>
      </w:r>
      <w:r w:rsidR="005D326C">
        <w:t>over</w:t>
      </w:r>
      <w:r w:rsidR="00FF3FAC">
        <w:t xml:space="preserve"> </w:t>
      </w:r>
      <w:r w:rsidR="005D326C">
        <w:t>de</w:t>
      </w:r>
      <w:r w:rsidR="00FF3FAC">
        <w:t xml:space="preserve"> </w:t>
      </w:r>
      <w:r w:rsidR="005D326C">
        <w:t>festiviteit</w:t>
      </w:r>
      <w:r w:rsidR="00FF3FAC">
        <w:t xml:space="preserve"> </w:t>
      </w:r>
      <w:r w:rsidR="005D326C">
        <w:t>worden</w:t>
      </w:r>
      <w:r w:rsidR="00FF3FAC">
        <w:t xml:space="preserve"> </w:t>
      </w:r>
      <w:r w:rsidR="005D326C">
        <w:t>geïnformeerd;</w:t>
      </w:r>
      <w:r w:rsidR="00FF3FAC">
        <w:t xml:space="preserve"> </w:t>
      </w:r>
      <w:r w:rsidR="005D326C">
        <w:t>en</w:t>
      </w:r>
    </w:p>
    <w:p w14:paraId="211523A4" w14:textId="3FFFA6B8" w:rsidR="005D326C" w:rsidRDefault="00DC3EF0" w:rsidP="000A04A4">
      <w:pPr>
        <w:pStyle w:val="Opsommingmetnummering"/>
        <w:ind w:left="850"/>
      </w:pPr>
      <w:r>
        <w:t>3.</w:t>
      </w:r>
      <w:r>
        <w:tab/>
      </w:r>
      <w:r w:rsidR="005D326C">
        <w:t>de</w:t>
      </w:r>
      <w:r w:rsidR="00FF3FAC">
        <w:t xml:space="preserve"> </w:t>
      </w:r>
      <w:r w:rsidR="005D326C">
        <w:t>overschrijding</w:t>
      </w:r>
      <w:r w:rsidR="00FF3FAC">
        <w:t xml:space="preserve"> </w:t>
      </w:r>
      <w:r w:rsidR="005D326C">
        <w:t>van</w:t>
      </w:r>
      <w:r w:rsidR="00FF3FAC">
        <w:t xml:space="preserve"> </w:t>
      </w:r>
      <w:r w:rsidR="005D326C">
        <w:t>de</w:t>
      </w:r>
      <w:r w:rsidR="00FF3FAC">
        <w:t xml:space="preserve"> </w:t>
      </w:r>
      <w:r w:rsidR="005D326C">
        <w:t>regels</w:t>
      </w:r>
      <w:r w:rsidR="00FF3FAC">
        <w:t xml:space="preserve"> </w:t>
      </w:r>
      <w:r w:rsidR="005D326C">
        <w:t>door</w:t>
      </w:r>
      <w:r w:rsidR="00FF3FAC">
        <w:t xml:space="preserve"> </w:t>
      </w:r>
      <w:r w:rsidR="005D326C">
        <w:t>de</w:t>
      </w:r>
      <w:r w:rsidR="00FF3FAC">
        <w:t xml:space="preserve"> </w:t>
      </w:r>
      <w:r w:rsidR="005D326C">
        <w:t>festiviteit</w:t>
      </w:r>
      <w:r w:rsidR="00FF3FAC">
        <w:t xml:space="preserve"> </w:t>
      </w:r>
      <w:r w:rsidR="005D326C">
        <w:t>uiterlijk</w:t>
      </w:r>
      <w:r w:rsidR="00FF3FAC">
        <w:t xml:space="preserve"> </w:t>
      </w:r>
      <w:r w:rsidR="005D326C">
        <w:t>om</w:t>
      </w:r>
      <w:r w:rsidR="00FF3FAC">
        <w:t xml:space="preserve"> </w:t>
      </w:r>
      <w:r w:rsidR="005D326C">
        <w:t>[tijdstip</w:t>
      </w:r>
      <w:r w:rsidR="00FF3FAC">
        <w:t xml:space="preserve"> </w:t>
      </w:r>
      <w:r w:rsidR="005D326C">
        <w:t>PM]</w:t>
      </w:r>
      <w:r w:rsidR="00FF3FAC">
        <w:t xml:space="preserve"> </w:t>
      </w:r>
      <w:r w:rsidR="005D326C">
        <w:t>wordt</w:t>
      </w:r>
      <w:r w:rsidR="00FF3FAC">
        <w:t xml:space="preserve"> </w:t>
      </w:r>
      <w:r w:rsidR="005D326C">
        <w:t>beëindigd.</w:t>
      </w:r>
    </w:p>
    <w:p w14:paraId="4FAE3370" w14:textId="37AA933D" w:rsidR="003876F0" w:rsidRDefault="003876F0" w:rsidP="003A78EE">
      <w:pPr>
        <w:pStyle w:val="Kop6"/>
      </w:pPr>
      <w:r>
        <w:t>Artikel</w:t>
      </w:r>
      <w:r w:rsidR="00FF3FAC">
        <w:t xml:space="preserve"> </w:t>
      </w:r>
      <w:r>
        <w:t>5.279</w:t>
      </w:r>
      <w:r>
        <w:tab/>
      </w:r>
      <w:commentRangeStart w:id="168"/>
      <w:r>
        <w:t>Waar</w:t>
      </w:r>
      <w:commentRangeEnd w:id="168"/>
      <w:r w:rsidR="009317FA">
        <w:rPr>
          <w:rStyle w:val="Verwijzingopmerking"/>
          <w:rFonts w:eastAsiaTheme="minorHAnsi" w:cstheme="minorBidi"/>
          <w:i w:val="0"/>
          <w:iCs w:val="0"/>
        </w:rPr>
        <w:commentReference w:id="168"/>
      </w:r>
      <w:r w:rsidR="00FF3FAC">
        <w:t xml:space="preserve"> </w:t>
      </w:r>
      <w:r>
        <w:t>waarden</w:t>
      </w:r>
      <w:r w:rsidR="00FF3FAC">
        <w:t xml:space="preserve"> </w:t>
      </w:r>
      <w:r>
        <w:t>gelden</w:t>
      </w:r>
    </w:p>
    <w:p w14:paraId="052A2641" w14:textId="5F99D7B8" w:rsidR="00E13943" w:rsidRDefault="005D326C" w:rsidP="005D326C">
      <w:r>
        <w:t>De</w:t>
      </w:r>
      <w:r w:rsidR="00FF3FAC">
        <w:t xml:space="preserve"> </w:t>
      </w:r>
      <w:r>
        <w:t>waarden</w:t>
      </w:r>
      <w:r w:rsidR="00FF3FAC">
        <w:t xml:space="preserve"> </w:t>
      </w:r>
      <w:r>
        <w:t>in</w:t>
      </w:r>
      <w:r w:rsidR="00FF3FAC">
        <w:t xml:space="preserve"> </w:t>
      </w:r>
      <w:r>
        <w:t>deze</w:t>
      </w:r>
      <w:r w:rsidR="00FF3FAC">
        <w:t xml:space="preserve"> </w:t>
      </w:r>
      <w:r>
        <w:t>paragraaf</w:t>
      </w:r>
      <w:r w:rsidR="00FF3FAC">
        <w:t xml:space="preserve"> </w:t>
      </w:r>
      <w:r>
        <w:t>voor</w:t>
      </w:r>
      <w:r w:rsidR="00FF3FAC">
        <w:t xml:space="preserve"> </w:t>
      </w:r>
      <w:r>
        <w:t>het</w:t>
      </w:r>
      <w:r w:rsidR="00FF3FAC">
        <w:t xml:space="preserve"> </w:t>
      </w:r>
      <w:r>
        <w:t>geluid</w:t>
      </w:r>
      <w:r w:rsidR="00FF3FAC">
        <w:t xml:space="preserve"> </w:t>
      </w:r>
      <w:r>
        <w:t>door</w:t>
      </w:r>
      <w:r w:rsidR="00FF3FAC">
        <w:t xml:space="preserve"> </w:t>
      </w:r>
      <w:r>
        <w:t>een</w:t>
      </w:r>
      <w:r w:rsidR="00FF3FAC">
        <w:t xml:space="preserve"> </w:t>
      </w:r>
      <w:r>
        <w:t>activiteit</w:t>
      </w:r>
      <w:r w:rsidR="00FF3FAC">
        <w:t xml:space="preserve"> </w:t>
      </w:r>
      <w:r>
        <w:t>gelden,</w:t>
      </w:r>
      <w:r w:rsidR="00FF3FAC">
        <w:t xml:space="preserve"> </w:t>
      </w:r>
      <w:r>
        <w:t>tenzij</w:t>
      </w:r>
      <w:r w:rsidR="00FF3FAC">
        <w:t xml:space="preserve"> </w:t>
      </w:r>
      <w:r>
        <w:t>anders</w:t>
      </w:r>
      <w:r w:rsidR="00FF3FAC">
        <w:t xml:space="preserve"> </w:t>
      </w:r>
      <w:r>
        <w:t>bepaald:</w:t>
      </w:r>
    </w:p>
    <w:p w14:paraId="76172D27" w14:textId="7B692AD8" w:rsidR="00DC3EF0" w:rsidRDefault="00E13943" w:rsidP="006B3802">
      <w:pPr>
        <w:pStyle w:val="Opsommingmetnummering"/>
      </w:pPr>
      <w:r>
        <w:t>a.</w:t>
      </w:r>
      <w:r>
        <w:tab/>
      </w:r>
      <w:r w:rsidR="005D326C">
        <w:t>op</w:t>
      </w:r>
      <w:r w:rsidR="00FF3FAC">
        <w:t xml:space="preserve"> </w:t>
      </w:r>
      <w:r w:rsidR="005D326C">
        <w:t>een</w:t>
      </w:r>
      <w:r w:rsidR="00FF3FAC">
        <w:t xml:space="preserve"> </w:t>
      </w:r>
      <w:r w:rsidR="005D326C">
        <w:t>geluidgevoelig</w:t>
      </w:r>
      <w:r w:rsidR="00FF3FAC">
        <w:t xml:space="preserve"> </w:t>
      </w:r>
      <w:r w:rsidR="005D326C">
        <w:t>gebouw</w:t>
      </w:r>
      <w:r w:rsidR="00FF3FAC">
        <w:t xml:space="preserve"> </w:t>
      </w:r>
      <w:r w:rsidR="005D326C">
        <w:t>dat</w:t>
      </w:r>
      <w:r w:rsidR="00FF3FAC">
        <w:t xml:space="preserve"> </w:t>
      </w:r>
      <w:r w:rsidR="005D326C">
        <w:t>op</w:t>
      </w:r>
      <w:r w:rsidR="00FF3FAC">
        <w:t xml:space="preserve"> </w:t>
      </w:r>
      <w:r w:rsidR="005D326C">
        <w:t>grond</w:t>
      </w:r>
      <w:r w:rsidR="00FF3FAC">
        <w:t xml:space="preserve"> </w:t>
      </w:r>
      <w:r w:rsidR="005D326C">
        <w:t>van</w:t>
      </w:r>
      <w:r w:rsidR="00FF3FAC">
        <w:t xml:space="preserve"> </w:t>
      </w:r>
      <w:r w:rsidR="005D326C">
        <w:t>dit</w:t>
      </w:r>
      <w:r w:rsidR="00FF3FAC">
        <w:t xml:space="preserve"> </w:t>
      </w:r>
      <w:r w:rsidR="005D326C">
        <w:t>omgevingsplan</w:t>
      </w:r>
      <w:r w:rsidR="00FF3FAC">
        <w:t xml:space="preserve"> </w:t>
      </w:r>
      <w:r w:rsidR="005D326C">
        <w:t>of</w:t>
      </w:r>
      <w:r w:rsidR="00FF3FAC">
        <w:t xml:space="preserve"> </w:t>
      </w:r>
      <w:r w:rsidR="005D326C">
        <w:t>een</w:t>
      </w:r>
      <w:r w:rsidR="00FF3FAC">
        <w:t xml:space="preserve"> </w:t>
      </w:r>
      <w:r w:rsidR="005D326C">
        <w:t>omgevingsvergunning</w:t>
      </w:r>
      <w:r w:rsidR="00FF3FAC">
        <w:t xml:space="preserve"> </w:t>
      </w:r>
      <w:r w:rsidR="005D326C">
        <w:t>voor</w:t>
      </w:r>
      <w:r w:rsidR="00FF3FAC">
        <w:t xml:space="preserve"> </w:t>
      </w:r>
      <w:r w:rsidR="005D326C">
        <w:t>een</w:t>
      </w:r>
      <w:r w:rsidR="00FF3FAC">
        <w:t xml:space="preserve"> </w:t>
      </w:r>
      <w:r w:rsidR="005D326C">
        <w:t>omgevingsplanactiviteit</w:t>
      </w:r>
      <w:r w:rsidR="00FF3FAC">
        <w:t xml:space="preserve"> </w:t>
      </w:r>
      <w:r w:rsidR="005D326C">
        <w:t>is</w:t>
      </w:r>
      <w:r w:rsidR="00FF3FAC">
        <w:t xml:space="preserve"> </w:t>
      </w:r>
      <w:r w:rsidR="005D326C">
        <w:t>toegelaten,</w:t>
      </w:r>
      <w:r w:rsidR="00FF3FAC">
        <w:t xml:space="preserve"> </w:t>
      </w:r>
      <w:r w:rsidR="005D326C">
        <w:t>anders</w:t>
      </w:r>
      <w:r w:rsidR="00FF3FAC">
        <w:t xml:space="preserve"> </w:t>
      </w:r>
      <w:r w:rsidR="005D326C">
        <w:t>dan</w:t>
      </w:r>
      <w:r w:rsidR="00FF3FAC">
        <w:t xml:space="preserve"> </w:t>
      </w:r>
      <w:r w:rsidR="005D326C">
        <w:t>een</w:t>
      </w:r>
      <w:r w:rsidR="00FF3FAC">
        <w:t xml:space="preserve"> </w:t>
      </w:r>
      <w:r w:rsidR="005D326C">
        <w:t>woonschip</w:t>
      </w:r>
      <w:r w:rsidR="00FF3FAC">
        <w:t xml:space="preserve"> </w:t>
      </w:r>
      <w:r w:rsidR="005D326C">
        <w:t>of</w:t>
      </w:r>
      <w:r w:rsidR="00FF3FAC">
        <w:t xml:space="preserve"> </w:t>
      </w:r>
      <w:r w:rsidR="005D326C">
        <w:t>woonwagen:</w:t>
      </w:r>
    </w:p>
    <w:p w14:paraId="09CE7764" w14:textId="0DA963B7" w:rsidR="00DC3EF0" w:rsidRDefault="00DC3EF0" w:rsidP="00DC3EF0">
      <w:pPr>
        <w:pStyle w:val="Opsommingmetnummering"/>
        <w:ind w:left="850"/>
      </w:pPr>
      <w:r>
        <w:t>1.</w:t>
      </w:r>
      <w:r>
        <w:tab/>
      </w:r>
      <w:r w:rsidR="005D326C">
        <w:t>als</w:t>
      </w:r>
      <w:r w:rsidR="00FF3FAC">
        <w:t xml:space="preserve"> </w:t>
      </w:r>
      <w:r w:rsidR="005D326C">
        <w:t>het</w:t>
      </w:r>
      <w:r w:rsidR="00FF3FAC">
        <w:t xml:space="preserve"> </w:t>
      </w:r>
      <w:r w:rsidR="005D326C">
        <w:t>gaat</w:t>
      </w:r>
      <w:r w:rsidR="00FF3FAC">
        <w:t xml:space="preserve"> </w:t>
      </w:r>
      <w:r w:rsidR="005D326C">
        <w:t>om</w:t>
      </w:r>
      <w:r w:rsidR="00FF3FAC">
        <w:t xml:space="preserve"> </w:t>
      </w:r>
      <w:r w:rsidR="005D326C">
        <w:t>een</w:t>
      </w:r>
      <w:r w:rsidR="00FF3FAC">
        <w:t xml:space="preserve"> </w:t>
      </w:r>
      <w:r w:rsidR="005D326C">
        <w:t>geluidgevoelig</w:t>
      </w:r>
      <w:r w:rsidR="00FF3FAC">
        <w:t xml:space="preserve"> </w:t>
      </w:r>
      <w:r w:rsidR="005D326C">
        <w:t>gebouw:</w:t>
      </w:r>
      <w:r w:rsidR="00FF3FAC">
        <w:t xml:space="preserve"> </w:t>
      </w:r>
      <w:r w:rsidR="005D326C">
        <w:t>op</w:t>
      </w:r>
      <w:r w:rsidR="00FF3FAC">
        <w:t xml:space="preserve"> </w:t>
      </w:r>
      <w:r w:rsidR="005D326C">
        <w:t>de</w:t>
      </w:r>
      <w:r w:rsidR="00FF3FAC">
        <w:t xml:space="preserve"> </w:t>
      </w:r>
      <w:r w:rsidR="005D326C">
        <w:t>gevel;</w:t>
      </w:r>
      <w:r w:rsidR="00FF3FAC">
        <w:t xml:space="preserve"> </w:t>
      </w:r>
      <w:r w:rsidR="005D326C">
        <w:t>of</w:t>
      </w:r>
    </w:p>
    <w:p w14:paraId="336F448E" w14:textId="74D00367" w:rsidR="00E13943" w:rsidRDefault="00DC3EF0" w:rsidP="00DC3EF0">
      <w:pPr>
        <w:pStyle w:val="Opsommingmetnummering"/>
        <w:ind w:left="850"/>
      </w:pPr>
      <w:r>
        <w:t>2.</w:t>
      </w:r>
      <w:r>
        <w:tab/>
      </w:r>
      <w:r w:rsidR="005D326C">
        <w:t>als</w:t>
      </w:r>
      <w:r w:rsidR="00FF3FAC">
        <w:t xml:space="preserve"> </w:t>
      </w:r>
      <w:r w:rsidR="005D326C">
        <w:t>het</w:t>
      </w:r>
      <w:r w:rsidR="00FF3FAC">
        <w:t xml:space="preserve"> </w:t>
      </w:r>
      <w:r w:rsidR="005D326C">
        <w:t>gaat</w:t>
      </w:r>
      <w:r w:rsidR="00FF3FAC">
        <w:t xml:space="preserve"> </w:t>
      </w:r>
      <w:r w:rsidR="005D326C">
        <w:t>om</w:t>
      </w:r>
      <w:r w:rsidR="00FF3FAC">
        <w:t xml:space="preserve"> </w:t>
      </w:r>
      <w:r w:rsidR="005D326C">
        <w:t>een</w:t>
      </w:r>
      <w:r w:rsidR="00FF3FAC">
        <w:t xml:space="preserve"> </w:t>
      </w:r>
      <w:r w:rsidR="005D326C">
        <w:t>nieuw</w:t>
      </w:r>
      <w:r w:rsidR="00FF3FAC">
        <w:t xml:space="preserve"> </w:t>
      </w:r>
      <w:r w:rsidR="005D326C">
        <w:t>te</w:t>
      </w:r>
      <w:r w:rsidR="00FF3FAC">
        <w:t xml:space="preserve"> </w:t>
      </w:r>
      <w:r w:rsidR="005D326C">
        <w:t>bouwen</w:t>
      </w:r>
      <w:r w:rsidR="00FF3FAC">
        <w:t xml:space="preserve"> </w:t>
      </w:r>
      <w:r w:rsidR="005D326C">
        <w:t>geluidgevoelig</w:t>
      </w:r>
      <w:r w:rsidR="00FF3FAC">
        <w:t xml:space="preserve"> </w:t>
      </w:r>
      <w:r w:rsidR="005D326C">
        <w:t>gebouw:</w:t>
      </w:r>
      <w:r w:rsidR="00FF3FAC">
        <w:t xml:space="preserve"> </w:t>
      </w:r>
      <w:r w:rsidR="005D326C">
        <w:t>op</w:t>
      </w:r>
      <w:r w:rsidR="00FF3FAC">
        <w:t xml:space="preserve"> </w:t>
      </w:r>
      <w:r w:rsidR="005D326C">
        <w:t>de</w:t>
      </w:r>
      <w:r w:rsidR="00FF3FAC">
        <w:t xml:space="preserve"> </w:t>
      </w:r>
      <w:r w:rsidR="005D326C">
        <w:t>locatie</w:t>
      </w:r>
      <w:r w:rsidR="00FF3FAC">
        <w:t xml:space="preserve"> </w:t>
      </w:r>
      <w:r w:rsidR="005D326C">
        <w:t>waar</w:t>
      </w:r>
      <w:r w:rsidR="00FF3FAC">
        <w:t xml:space="preserve"> </w:t>
      </w:r>
      <w:r w:rsidR="005D326C">
        <w:t>een</w:t>
      </w:r>
      <w:r w:rsidR="00FF3FAC">
        <w:t xml:space="preserve"> </w:t>
      </w:r>
      <w:r w:rsidR="005D326C">
        <w:t>gevel</w:t>
      </w:r>
      <w:r w:rsidR="00FF3FAC">
        <w:t xml:space="preserve"> </w:t>
      </w:r>
      <w:r w:rsidR="005D326C">
        <w:t>mag</w:t>
      </w:r>
      <w:r w:rsidR="00FF3FAC">
        <w:t xml:space="preserve"> </w:t>
      </w:r>
      <w:r w:rsidR="005D326C">
        <w:t>komen;</w:t>
      </w:r>
    </w:p>
    <w:p w14:paraId="0F7055F2" w14:textId="15C2AE40" w:rsidR="00E13943" w:rsidRDefault="00E13943" w:rsidP="006B3802">
      <w:pPr>
        <w:pStyle w:val="Opsommingmetnummering"/>
      </w:pPr>
      <w:r>
        <w:t>b.</w:t>
      </w:r>
      <w:r>
        <w:tab/>
      </w:r>
      <w:r w:rsidR="005D326C">
        <w:t>voor</w:t>
      </w:r>
      <w:r w:rsidR="00FF3FAC">
        <w:t xml:space="preserve"> </w:t>
      </w:r>
      <w:r w:rsidR="005D326C">
        <w:t>zover</w:t>
      </w:r>
      <w:r w:rsidR="00FF3FAC">
        <w:t xml:space="preserve"> </w:t>
      </w:r>
      <w:r w:rsidR="005D326C">
        <w:t>er</w:t>
      </w:r>
      <w:r w:rsidR="00FF3FAC">
        <w:t xml:space="preserve"> </w:t>
      </w:r>
      <w:r w:rsidR="005D326C">
        <w:t>binnen</w:t>
      </w:r>
      <w:r w:rsidR="00FF3FAC">
        <w:t xml:space="preserve"> </w:t>
      </w:r>
      <w:r w:rsidR="005D326C">
        <w:t>10</w:t>
      </w:r>
      <w:r w:rsidR="00FF3FAC">
        <w:t xml:space="preserve"> </w:t>
      </w:r>
      <w:r w:rsidR="005D326C">
        <w:t>meter</w:t>
      </w:r>
      <w:r w:rsidR="00FF3FAC">
        <w:t xml:space="preserve"> </w:t>
      </w:r>
      <w:r w:rsidR="005D326C">
        <w:t>vanaf</w:t>
      </w:r>
      <w:r w:rsidR="00FF3FAC">
        <w:t xml:space="preserve"> </w:t>
      </w:r>
      <w:r w:rsidR="005D326C">
        <w:t>de</w:t>
      </w:r>
      <w:r w:rsidR="00FF3FAC">
        <w:t xml:space="preserve"> </w:t>
      </w:r>
      <w:r w:rsidR="005D326C">
        <w:t>grens</w:t>
      </w:r>
      <w:r w:rsidR="00FF3FAC">
        <w:t xml:space="preserve"> </w:t>
      </w:r>
      <w:r w:rsidR="005D326C">
        <w:t>van</w:t>
      </w:r>
      <w:r w:rsidR="00FF3FAC">
        <w:t xml:space="preserve"> </w:t>
      </w:r>
      <w:r w:rsidR="005D326C">
        <w:t>de</w:t>
      </w:r>
      <w:r w:rsidR="00FF3FAC">
        <w:t xml:space="preserve"> </w:t>
      </w:r>
      <w:r w:rsidR="005D326C">
        <w:t>locatie</w:t>
      </w:r>
      <w:r w:rsidR="00FF3FAC">
        <w:t xml:space="preserve"> </w:t>
      </w:r>
      <w:r w:rsidR="005D326C">
        <w:t>waar</w:t>
      </w:r>
      <w:r w:rsidR="00FF3FAC">
        <w:t xml:space="preserve"> </w:t>
      </w:r>
      <w:r w:rsidR="005D326C">
        <w:t>de</w:t>
      </w:r>
      <w:r w:rsidR="00FF3FAC">
        <w:t xml:space="preserve"> </w:t>
      </w:r>
      <w:r w:rsidR="005D326C">
        <w:t>activiteit</w:t>
      </w:r>
      <w:r w:rsidR="00FF3FAC">
        <w:t xml:space="preserve"> </w:t>
      </w:r>
      <w:r w:rsidR="005D326C">
        <w:t>wordt</w:t>
      </w:r>
      <w:r w:rsidR="00FF3FAC">
        <w:t xml:space="preserve"> </w:t>
      </w:r>
      <w:r w:rsidR="005D326C">
        <w:t>verricht</w:t>
      </w:r>
      <w:r w:rsidR="00FF3FAC">
        <w:t xml:space="preserve"> </w:t>
      </w:r>
      <w:r w:rsidR="005D326C">
        <w:t>geen</w:t>
      </w:r>
      <w:r w:rsidR="00FF3FAC">
        <w:t xml:space="preserve"> </w:t>
      </w:r>
      <w:r w:rsidR="005D326C">
        <w:t>geluidgevoelig</w:t>
      </w:r>
      <w:r w:rsidR="00FF3FAC">
        <w:t xml:space="preserve"> </w:t>
      </w:r>
      <w:r w:rsidR="005D326C">
        <w:t>gebouw</w:t>
      </w:r>
      <w:r w:rsidR="00FF3FAC">
        <w:t xml:space="preserve"> </w:t>
      </w:r>
      <w:r w:rsidR="005D326C">
        <w:t>is</w:t>
      </w:r>
      <w:r w:rsidR="00FF3FAC">
        <w:t xml:space="preserve"> </w:t>
      </w:r>
      <w:r w:rsidR="005D326C">
        <w:t>gelegen</w:t>
      </w:r>
      <w:r w:rsidR="00FF3FAC">
        <w:t xml:space="preserve"> </w:t>
      </w:r>
      <w:r w:rsidR="005D326C">
        <w:t>of</w:t>
      </w:r>
      <w:r w:rsidR="00FF3FAC">
        <w:t xml:space="preserve"> </w:t>
      </w:r>
      <w:r w:rsidR="005D326C">
        <w:t>ingesloten,</w:t>
      </w:r>
      <w:r w:rsidR="00FF3FAC">
        <w:t xml:space="preserve"> </w:t>
      </w:r>
      <w:r w:rsidR="005D326C">
        <w:t>en</w:t>
      </w:r>
      <w:r w:rsidR="00FF3FAC">
        <w:t xml:space="preserve"> </w:t>
      </w:r>
      <w:r w:rsidR="005D326C">
        <w:t>de</w:t>
      </w:r>
      <w:r w:rsidR="00FF3FAC">
        <w:t xml:space="preserve"> </w:t>
      </w:r>
      <w:r w:rsidR="005D326C">
        <w:t>activiteit</w:t>
      </w:r>
      <w:r w:rsidR="00FF3FAC">
        <w:t xml:space="preserve"> </w:t>
      </w:r>
      <w:r w:rsidR="005D326C">
        <w:t>wordt</w:t>
      </w:r>
      <w:r w:rsidR="00FF3FAC">
        <w:t xml:space="preserve"> </w:t>
      </w:r>
      <w:r w:rsidR="005D326C">
        <w:t>verricht</w:t>
      </w:r>
      <w:r w:rsidR="00FF3FAC">
        <w:t xml:space="preserve"> </w:t>
      </w:r>
      <w:r w:rsidR="005D326C">
        <w:t>binnen</w:t>
      </w:r>
      <w:r w:rsidR="00FF3FAC">
        <w:t xml:space="preserve"> </w:t>
      </w:r>
      <w:r w:rsidR="005D326C">
        <w:t>gemengd</w:t>
      </w:r>
      <w:r w:rsidR="00FF3FAC">
        <w:t xml:space="preserve"> </w:t>
      </w:r>
      <w:r w:rsidR="005D326C">
        <w:t>gebied:</w:t>
      </w:r>
      <w:r w:rsidR="00FF3FAC">
        <w:t xml:space="preserve"> </w:t>
      </w:r>
      <w:r w:rsidR="005D326C">
        <w:t>op</w:t>
      </w:r>
      <w:r w:rsidR="00FF3FAC">
        <w:t xml:space="preserve"> </w:t>
      </w:r>
      <w:r w:rsidR="005D326C">
        <w:t>een</w:t>
      </w:r>
      <w:r w:rsidR="00FF3FAC">
        <w:t xml:space="preserve"> </w:t>
      </w:r>
      <w:r w:rsidR="005D326C">
        <w:t>afstand</w:t>
      </w:r>
      <w:r w:rsidR="00FF3FAC">
        <w:t xml:space="preserve"> </w:t>
      </w:r>
      <w:r w:rsidR="005D326C">
        <w:t>van</w:t>
      </w:r>
      <w:r w:rsidR="00FF3FAC">
        <w:t xml:space="preserve"> </w:t>
      </w:r>
      <w:r w:rsidR="005D326C">
        <w:t>10</w:t>
      </w:r>
      <w:r w:rsidR="00FF3FAC">
        <w:t xml:space="preserve"> </w:t>
      </w:r>
      <w:r w:rsidR="005D326C">
        <w:t>meter</w:t>
      </w:r>
      <w:r w:rsidR="00FF3FAC">
        <w:t xml:space="preserve"> </w:t>
      </w:r>
      <w:r w:rsidR="005D326C">
        <w:t>van</w:t>
      </w:r>
      <w:r w:rsidR="00FF3FAC">
        <w:t xml:space="preserve"> </w:t>
      </w:r>
      <w:r w:rsidR="005D326C">
        <w:t>de</w:t>
      </w:r>
      <w:r w:rsidR="00FF3FAC">
        <w:t xml:space="preserve"> </w:t>
      </w:r>
      <w:r w:rsidR="005D326C">
        <w:t>grens</w:t>
      </w:r>
      <w:r w:rsidR="00FF3FAC">
        <w:t xml:space="preserve"> </w:t>
      </w:r>
      <w:r w:rsidR="005D326C">
        <w:t>van</w:t>
      </w:r>
      <w:r w:rsidR="00FF3FAC">
        <w:t xml:space="preserve"> </w:t>
      </w:r>
      <w:r w:rsidR="005D326C">
        <w:t>de</w:t>
      </w:r>
      <w:r w:rsidR="00FF3FAC">
        <w:t xml:space="preserve"> </w:t>
      </w:r>
      <w:r w:rsidR="005D326C">
        <w:t>locatie</w:t>
      </w:r>
      <w:r w:rsidR="00FF3FAC">
        <w:t xml:space="preserve"> </w:t>
      </w:r>
      <w:r w:rsidR="005D326C">
        <w:t>waar</w:t>
      </w:r>
      <w:r w:rsidR="00FF3FAC">
        <w:t xml:space="preserve"> </w:t>
      </w:r>
      <w:r w:rsidR="005D326C">
        <w:t>de</w:t>
      </w:r>
      <w:r w:rsidR="00FF3FAC">
        <w:t xml:space="preserve"> </w:t>
      </w:r>
      <w:r w:rsidR="005D326C">
        <w:t>activiteit</w:t>
      </w:r>
      <w:r w:rsidR="00FF3FAC">
        <w:t xml:space="preserve"> </w:t>
      </w:r>
      <w:r w:rsidR="005D326C">
        <w:t>wordt</w:t>
      </w:r>
      <w:r w:rsidR="00FF3FAC">
        <w:t xml:space="preserve"> </w:t>
      </w:r>
      <w:r w:rsidR="005D326C">
        <w:t>verricht,</w:t>
      </w:r>
      <w:r w:rsidR="00FF3FAC">
        <w:t xml:space="preserve"> </w:t>
      </w:r>
      <w:r w:rsidR="005D326C">
        <w:t>voor</w:t>
      </w:r>
      <w:r w:rsidR="00FF3FAC">
        <w:t xml:space="preserve"> </w:t>
      </w:r>
      <w:r w:rsidR="005D326C">
        <w:t>zover</w:t>
      </w:r>
      <w:r w:rsidR="00FF3FAC">
        <w:t xml:space="preserve"> </w:t>
      </w:r>
      <w:r w:rsidR="005D326C">
        <w:t>het</w:t>
      </w:r>
      <w:r w:rsidR="00FF3FAC">
        <w:t xml:space="preserve"> </w:t>
      </w:r>
      <w:r w:rsidR="005D326C">
        <w:t>de</w:t>
      </w:r>
      <w:r w:rsidR="00FF3FAC">
        <w:t xml:space="preserve"> </w:t>
      </w:r>
      <w:r w:rsidR="005D326C">
        <w:t>normen</w:t>
      </w:r>
      <w:r w:rsidR="00FF3FAC">
        <w:t xml:space="preserve"> </w:t>
      </w:r>
      <w:r w:rsidR="005D326C">
        <w:t>voor</w:t>
      </w:r>
      <w:r w:rsidR="00FF3FAC">
        <w:t xml:space="preserve"> </w:t>
      </w:r>
      <w:r w:rsidR="005D326C">
        <w:t>het</w:t>
      </w:r>
      <w:r w:rsidR="00FF3FAC">
        <w:t xml:space="preserve"> </w:t>
      </w:r>
      <w:r w:rsidR="005D326C">
        <w:t>langtijdgemiddeld</w:t>
      </w:r>
      <w:r w:rsidR="00FF3FAC">
        <w:t xml:space="preserve"> </w:t>
      </w:r>
      <w:r w:rsidR="005D326C">
        <w:t>beoordelingsniveau</w:t>
      </w:r>
      <w:r w:rsidR="00FF3FAC">
        <w:t xml:space="preserve"> </w:t>
      </w:r>
      <w:r w:rsidR="005D326C">
        <w:t>betreft;</w:t>
      </w:r>
      <w:r w:rsidR="00FF3FAC">
        <w:t xml:space="preserve"> </w:t>
      </w:r>
      <w:r w:rsidR="005D326C">
        <w:t>en</w:t>
      </w:r>
    </w:p>
    <w:p w14:paraId="13D4BAD6" w14:textId="74E4C560" w:rsidR="003876F0" w:rsidRDefault="00E13943" w:rsidP="006B3802">
      <w:pPr>
        <w:pStyle w:val="Opsommingmetnummering"/>
      </w:pPr>
      <w:r>
        <w:t>c.</w:t>
      </w:r>
      <w:r>
        <w:tab/>
      </w:r>
      <w:r w:rsidR="005D326C">
        <w:t>op</w:t>
      </w:r>
      <w:r w:rsidR="00FF3FAC">
        <w:t xml:space="preserve"> </w:t>
      </w:r>
      <w:r w:rsidR="005D326C">
        <w:t>een</w:t>
      </w:r>
      <w:r w:rsidR="00FF3FAC">
        <w:t xml:space="preserve"> </w:t>
      </w:r>
      <w:r w:rsidR="005D326C">
        <w:t>woonschip</w:t>
      </w:r>
      <w:r w:rsidR="00FF3FAC">
        <w:t xml:space="preserve"> </w:t>
      </w:r>
      <w:r w:rsidR="005D326C">
        <w:t>of</w:t>
      </w:r>
      <w:r w:rsidR="00FF3FAC">
        <w:t xml:space="preserve"> </w:t>
      </w:r>
      <w:r w:rsidR="005D326C">
        <w:t>woonwagen:</w:t>
      </w:r>
      <w:r w:rsidR="00FF3FAC">
        <w:t xml:space="preserve"> </w:t>
      </w:r>
      <w:r w:rsidR="005D326C">
        <w:t>op</w:t>
      </w:r>
      <w:r w:rsidR="00FF3FAC">
        <w:t xml:space="preserve"> </w:t>
      </w:r>
      <w:r w:rsidR="005D326C">
        <w:t>de</w:t>
      </w:r>
      <w:r w:rsidR="00FF3FAC">
        <w:t xml:space="preserve"> </w:t>
      </w:r>
      <w:r w:rsidR="005D326C">
        <w:t>begrenzing</w:t>
      </w:r>
      <w:r w:rsidR="00FF3FAC">
        <w:t xml:space="preserve"> </w:t>
      </w:r>
      <w:r w:rsidR="005D326C">
        <w:t>van</w:t>
      </w:r>
      <w:r w:rsidR="00FF3FAC">
        <w:t xml:space="preserve"> </w:t>
      </w:r>
      <w:r w:rsidR="005D326C">
        <w:t>de</w:t>
      </w:r>
      <w:r w:rsidR="00FF3FAC">
        <w:t xml:space="preserve"> </w:t>
      </w:r>
      <w:r w:rsidR="005D326C">
        <w:t>locatie</w:t>
      </w:r>
      <w:r w:rsidR="00FF3FAC">
        <w:t xml:space="preserve"> </w:t>
      </w:r>
      <w:r w:rsidR="005D326C">
        <w:t>voor</w:t>
      </w:r>
      <w:r w:rsidR="00FF3FAC">
        <w:t xml:space="preserve"> </w:t>
      </w:r>
      <w:r w:rsidR="005D326C">
        <w:t>het</w:t>
      </w:r>
      <w:r w:rsidR="00FF3FAC">
        <w:t xml:space="preserve"> </w:t>
      </w:r>
      <w:r w:rsidR="005D326C">
        <w:t>plaatsen</w:t>
      </w:r>
      <w:r w:rsidR="00FF3FAC">
        <w:t xml:space="preserve"> </w:t>
      </w:r>
      <w:r w:rsidR="005D326C">
        <w:t>van</w:t>
      </w:r>
      <w:r w:rsidR="00FF3FAC">
        <w:t xml:space="preserve"> </w:t>
      </w:r>
      <w:r w:rsidR="005D326C">
        <w:t>dat</w:t>
      </w:r>
      <w:r w:rsidR="00FF3FAC">
        <w:t xml:space="preserve"> </w:t>
      </w:r>
      <w:r w:rsidR="005D326C">
        <w:t>woonschip</w:t>
      </w:r>
      <w:r w:rsidR="00FF3FAC">
        <w:t xml:space="preserve"> </w:t>
      </w:r>
      <w:r w:rsidR="005D326C">
        <w:t>of</w:t>
      </w:r>
      <w:r w:rsidR="00FF3FAC">
        <w:t xml:space="preserve"> </w:t>
      </w:r>
      <w:r w:rsidR="005D326C">
        <w:t>die</w:t>
      </w:r>
      <w:r w:rsidR="00FF3FAC">
        <w:t xml:space="preserve"> </w:t>
      </w:r>
      <w:r w:rsidR="005D326C">
        <w:t>woonwagen.</w:t>
      </w:r>
    </w:p>
    <w:p w14:paraId="7C715D35" w14:textId="6D02CD0B" w:rsidR="003876F0" w:rsidRDefault="003876F0" w:rsidP="003A78EE">
      <w:pPr>
        <w:pStyle w:val="Kop6"/>
      </w:pPr>
      <w:r>
        <w:t>Artikel</w:t>
      </w:r>
      <w:r w:rsidR="00FF3FAC">
        <w:t xml:space="preserve"> </w:t>
      </w:r>
      <w:r>
        <w:t>5.280</w:t>
      </w:r>
      <w:r>
        <w:tab/>
      </w:r>
      <w:commentRangeStart w:id="169"/>
      <w:r>
        <w:t>Geluid</w:t>
      </w:r>
      <w:commentRangeEnd w:id="169"/>
      <w:r w:rsidR="009317FA">
        <w:rPr>
          <w:rStyle w:val="Verwijzingopmerking"/>
          <w:rFonts w:eastAsiaTheme="minorHAnsi" w:cstheme="minorBidi"/>
          <w:i w:val="0"/>
          <w:iCs w:val="0"/>
        </w:rPr>
        <w:commentReference w:id="169"/>
      </w:r>
      <w:r w:rsidR="00FF3FAC">
        <w:t xml:space="preserve"> </w:t>
      </w:r>
      <w:r>
        <w:t>op</w:t>
      </w:r>
      <w:r w:rsidR="00FF3FAC">
        <w:t xml:space="preserve"> </w:t>
      </w:r>
      <w:r>
        <w:t>een</w:t>
      </w:r>
      <w:r w:rsidR="00FF3FAC">
        <w:t xml:space="preserve"> </w:t>
      </w:r>
      <w:r>
        <w:t>geluidgevoelig</w:t>
      </w:r>
      <w:r w:rsidR="00FF3FAC">
        <w:t xml:space="preserve"> </w:t>
      </w:r>
      <w:r>
        <w:t>gebouw</w:t>
      </w:r>
    </w:p>
    <w:p w14:paraId="4870F23C" w14:textId="1B25F82A" w:rsidR="005D326C" w:rsidRDefault="005D326C" w:rsidP="005D326C">
      <w:r>
        <w:t>Bij</w:t>
      </w:r>
      <w:r w:rsidR="00FF3FAC">
        <w:t xml:space="preserve"> </w:t>
      </w:r>
      <w:r>
        <w:t>het</w:t>
      </w:r>
      <w:r w:rsidR="00FF3FAC">
        <w:t xml:space="preserve"> </w:t>
      </w:r>
      <w:r>
        <w:t>verrichten</w:t>
      </w:r>
      <w:r w:rsidR="00FF3FAC">
        <w:t xml:space="preserve"> </w:t>
      </w:r>
      <w:r>
        <w:t>van</w:t>
      </w:r>
      <w:r w:rsidR="00FF3FAC">
        <w:t xml:space="preserve"> </w:t>
      </w:r>
      <w:r>
        <w:t>een</w:t>
      </w:r>
      <w:r w:rsidR="00FF3FAC">
        <w:t xml:space="preserve"> </w:t>
      </w:r>
      <w:r>
        <w:t>activiteit</w:t>
      </w:r>
      <w:r w:rsidR="00FF3FAC">
        <w:t xml:space="preserve"> </w:t>
      </w:r>
      <w:r>
        <w:t>is</w:t>
      </w:r>
      <w:r w:rsidR="00FF3FAC">
        <w:t xml:space="preserve"> </w:t>
      </w:r>
      <w:r>
        <w:t>het</w:t>
      </w:r>
      <w:r w:rsidR="00FF3FAC">
        <w:t xml:space="preserve"> </w:t>
      </w:r>
      <w:r>
        <w:t>geluid</w:t>
      </w:r>
      <w:r w:rsidR="00FF3FAC">
        <w:t xml:space="preserve"> </w:t>
      </w:r>
      <w:r>
        <w:t>niet</w:t>
      </w:r>
      <w:r w:rsidR="00FF3FAC">
        <w:t xml:space="preserve"> </w:t>
      </w:r>
      <w:r>
        <w:t>meer</w:t>
      </w:r>
      <w:r w:rsidR="00FF3FAC">
        <w:t xml:space="preserve"> </w:t>
      </w:r>
      <w:r>
        <w:t>dan</w:t>
      </w:r>
      <w:r w:rsidR="00FF3FAC">
        <w:t xml:space="preserve"> </w:t>
      </w:r>
      <w:r>
        <w:t>de</w:t>
      </w:r>
      <w:r w:rsidR="00FF3FAC">
        <w:t xml:space="preserve"> </w:t>
      </w:r>
      <w:r>
        <w:t>waarden,</w:t>
      </w:r>
      <w:r w:rsidR="00FF3FAC">
        <w:t xml:space="preserve"> </w:t>
      </w:r>
      <w:r>
        <w:t>bedoeld</w:t>
      </w:r>
      <w:r w:rsidR="00FF3FAC">
        <w:t xml:space="preserve"> </w:t>
      </w:r>
      <w:r>
        <w:t>in</w:t>
      </w:r>
      <w:r w:rsidR="00FF3FAC">
        <w:t xml:space="preserve"> </w:t>
      </w:r>
      <w:r>
        <w:t>tabel</w:t>
      </w:r>
      <w:r w:rsidR="00FF3FAC">
        <w:t xml:space="preserve"> </w:t>
      </w:r>
      <w:r>
        <w:t>5.25.</w:t>
      </w:r>
    </w:p>
    <w:p w14:paraId="2D90EA06" w14:textId="276DFE49" w:rsidR="00327BB7" w:rsidRDefault="00327BB7" w:rsidP="00327BB7">
      <w:pPr>
        <w:pStyle w:val="Tabeltitel"/>
      </w:pPr>
      <w:r w:rsidRPr="00327BB7">
        <w:t>Tabel</w:t>
      </w:r>
      <w:r w:rsidR="00FF3FAC">
        <w:t xml:space="preserve"> </w:t>
      </w:r>
      <w:r w:rsidRPr="00327BB7">
        <w:t>5.25</w:t>
      </w:r>
    </w:p>
    <w:tbl>
      <w:tblPr>
        <w:tblStyle w:val="Tabel"/>
        <w:tblW w:w="0" w:type="auto"/>
        <w:tblLayout w:type="fixed"/>
        <w:tblLook w:val="0620" w:firstRow="1" w:lastRow="0" w:firstColumn="0" w:lastColumn="0" w:noHBand="1" w:noVBand="1"/>
      </w:tblPr>
      <w:tblGrid>
        <w:gridCol w:w="2019"/>
        <w:gridCol w:w="2019"/>
        <w:gridCol w:w="2019"/>
        <w:gridCol w:w="2020"/>
      </w:tblGrid>
      <w:tr w:rsidR="00327BB7" w:rsidRPr="00327BB7" w14:paraId="25A14F2F" w14:textId="77777777" w:rsidTr="001A5183">
        <w:trPr>
          <w:cnfStyle w:val="100000000000" w:firstRow="1" w:lastRow="0" w:firstColumn="0" w:lastColumn="0" w:oddVBand="0" w:evenVBand="0" w:oddHBand="0" w:evenHBand="0" w:firstRowFirstColumn="0" w:firstRowLastColumn="0" w:lastRowFirstColumn="0" w:lastRowLastColumn="0"/>
          <w:tblHeader/>
        </w:trPr>
        <w:tc>
          <w:tcPr>
            <w:tcW w:w="2019" w:type="dxa"/>
          </w:tcPr>
          <w:p w14:paraId="08931422" w14:textId="77777777" w:rsidR="00327BB7" w:rsidRPr="00327BB7" w:rsidRDefault="00327BB7" w:rsidP="001136DC"/>
        </w:tc>
        <w:tc>
          <w:tcPr>
            <w:tcW w:w="2019" w:type="dxa"/>
          </w:tcPr>
          <w:p w14:paraId="0D780B8F" w14:textId="77777777" w:rsidR="00327BB7" w:rsidRPr="00327BB7" w:rsidRDefault="00327BB7" w:rsidP="001136DC">
            <w:r w:rsidRPr="00327BB7">
              <w:t>07.00-19.00u</w:t>
            </w:r>
          </w:p>
        </w:tc>
        <w:tc>
          <w:tcPr>
            <w:tcW w:w="2019" w:type="dxa"/>
          </w:tcPr>
          <w:p w14:paraId="5160310F" w14:textId="77777777" w:rsidR="00327BB7" w:rsidRPr="00327BB7" w:rsidRDefault="00327BB7" w:rsidP="001136DC">
            <w:r w:rsidRPr="00327BB7">
              <w:t>19.00-23.00u</w:t>
            </w:r>
          </w:p>
        </w:tc>
        <w:tc>
          <w:tcPr>
            <w:tcW w:w="2020" w:type="dxa"/>
          </w:tcPr>
          <w:p w14:paraId="7246EA8E" w14:textId="77777777" w:rsidR="00327BB7" w:rsidRPr="00327BB7" w:rsidRDefault="00327BB7" w:rsidP="001136DC">
            <w:r w:rsidRPr="00327BB7">
              <w:t>23.00-07.00u</w:t>
            </w:r>
          </w:p>
        </w:tc>
      </w:tr>
      <w:tr w:rsidR="00327BB7" w:rsidRPr="00327BB7" w14:paraId="7A902583" w14:textId="77777777" w:rsidTr="001A5183">
        <w:tc>
          <w:tcPr>
            <w:tcW w:w="2019" w:type="dxa"/>
          </w:tcPr>
          <w:p w14:paraId="386792D2" w14:textId="0DAE377B" w:rsidR="00327BB7" w:rsidRPr="00327BB7" w:rsidRDefault="00327BB7" w:rsidP="001136DC">
            <w:r w:rsidRPr="00327BB7">
              <w:t>Langtijdgemiddelde</w:t>
            </w:r>
            <w:r w:rsidR="00FF3FAC">
              <w:t xml:space="preserve"> </w:t>
            </w:r>
            <w:r w:rsidRPr="00327BB7">
              <w:t>beoordelingsniveau</w:t>
            </w:r>
            <w:r w:rsidR="00FF3FAC">
              <w:t xml:space="preserve"> </w:t>
            </w:r>
            <w:r w:rsidRPr="00327BB7">
              <w:t>LAr,LT</w:t>
            </w:r>
            <w:r w:rsidR="00FF3FAC">
              <w:t xml:space="preserve"> </w:t>
            </w:r>
            <w:r w:rsidRPr="00327BB7">
              <w:t>als</w:t>
            </w:r>
            <w:r w:rsidR="00FF3FAC">
              <w:t xml:space="preserve"> </w:t>
            </w:r>
            <w:r w:rsidRPr="00327BB7">
              <w:t>gevolg</w:t>
            </w:r>
            <w:r w:rsidR="00FF3FAC">
              <w:t xml:space="preserve"> </w:t>
            </w:r>
            <w:r w:rsidRPr="00327BB7">
              <w:t>van</w:t>
            </w:r>
            <w:r w:rsidR="00FF3FAC">
              <w:t xml:space="preserve"> </w:t>
            </w:r>
            <w:r w:rsidRPr="00327BB7">
              <w:t>activiteiten</w:t>
            </w:r>
          </w:p>
        </w:tc>
        <w:tc>
          <w:tcPr>
            <w:tcW w:w="2019" w:type="dxa"/>
          </w:tcPr>
          <w:p w14:paraId="78784678" w14:textId="79AA4160" w:rsidR="00327BB7" w:rsidRPr="00327BB7" w:rsidRDefault="00327BB7" w:rsidP="001136DC">
            <w:r w:rsidRPr="00327BB7">
              <w:t>50</w:t>
            </w:r>
            <w:r w:rsidR="00FF3FAC">
              <w:t xml:space="preserve"> </w:t>
            </w:r>
            <w:r w:rsidRPr="00327BB7">
              <w:t>dB(A)</w:t>
            </w:r>
          </w:p>
        </w:tc>
        <w:tc>
          <w:tcPr>
            <w:tcW w:w="2019" w:type="dxa"/>
          </w:tcPr>
          <w:p w14:paraId="39347509" w14:textId="397372A3" w:rsidR="00327BB7" w:rsidRPr="00327BB7" w:rsidRDefault="00327BB7" w:rsidP="001136DC">
            <w:r w:rsidRPr="00327BB7">
              <w:t>45</w:t>
            </w:r>
            <w:r w:rsidR="00FF3FAC">
              <w:t xml:space="preserve"> </w:t>
            </w:r>
            <w:r w:rsidRPr="00327BB7">
              <w:t>dB(A)</w:t>
            </w:r>
          </w:p>
        </w:tc>
        <w:tc>
          <w:tcPr>
            <w:tcW w:w="2020" w:type="dxa"/>
          </w:tcPr>
          <w:p w14:paraId="2C7AB575" w14:textId="6584D129" w:rsidR="00327BB7" w:rsidRPr="00327BB7" w:rsidRDefault="00327BB7" w:rsidP="001136DC">
            <w:r w:rsidRPr="00327BB7">
              <w:t>40</w:t>
            </w:r>
            <w:r w:rsidR="00FF3FAC">
              <w:t xml:space="preserve"> </w:t>
            </w:r>
            <w:r w:rsidRPr="00327BB7">
              <w:t>dB(A)</w:t>
            </w:r>
          </w:p>
        </w:tc>
      </w:tr>
      <w:tr w:rsidR="00327BB7" w:rsidRPr="00327BB7" w14:paraId="4373320A" w14:textId="77777777" w:rsidTr="001A5183">
        <w:tc>
          <w:tcPr>
            <w:tcW w:w="2019" w:type="dxa"/>
          </w:tcPr>
          <w:p w14:paraId="06FC14E5" w14:textId="7CD6A6C8" w:rsidR="00327BB7" w:rsidRPr="00327BB7" w:rsidRDefault="00327BB7" w:rsidP="001136DC">
            <w:r w:rsidRPr="00327BB7">
              <w:t>Maximaal</w:t>
            </w:r>
            <w:r w:rsidR="00FF3FAC">
              <w:t xml:space="preserve"> </w:t>
            </w:r>
            <w:r w:rsidRPr="00327BB7">
              <w:t>geluidniveau</w:t>
            </w:r>
            <w:r w:rsidR="00FF3FAC">
              <w:t xml:space="preserve"> </w:t>
            </w:r>
            <w:r w:rsidRPr="00327BB7">
              <w:t>LAmax</w:t>
            </w:r>
            <w:r w:rsidR="00FF3FAC">
              <w:t xml:space="preserve"> </w:t>
            </w:r>
            <w:r w:rsidRPr="00327BB7">
              <w:t>veroorzaakt</w:t>
            </w:r>
            <w:r w:rsidR="00FF3FAC">
              <w:t xml:space="preserve"> </w:t>
            </w:r>
            <w:r w:rsidRPr="00327BB7">
              <w:t>door</w:t>
            </w:r>
            <w:r w:rsidR="00FF3FAC">
              <w:t xml:space="preserve"> </w:t>
            </w:r>
            <w:r w:rsidRPr="00327BB7">
              <w:lastRenderedPageBreak/>
              <w:t>aandrijfgeluid</w:t>
            </w:r>
            <w:r w:rsidR="00FF3FAC">
              <w:t xml:space="preserve"> </w:t>
            </w:r>
            <w:r w:rsidRPr="00327BB7">
              <w:t>van</w:t>
            </w:r>
            <w:r w:rsidR="00FF3FAC">
              <w:t xml:space="preserve"> </w:t>
            </w:r>
            <w:r w:rsidRPr="00327BB7">
              <w:t>transportmiddelen</w:t>
            </w:r>
          </w:p>
        </w:tc>
        <w:tc>
          <w:tcPr>
            <w:tcW w:w="2019" w:type="dxa"/>
          </w:tcPr>
          <w:p w14:paraId="0FBA43E0" w14:textId="77777777" w:rsidR="00327BB7" w:rsidRPr="00327BB7" w:rsidRDefault="00327BB7" w:rsidP="001136DC">
            <w:r w:rsidRPr="00327BB7">
              <w:lastRenderedPageBreak/>
              <w:t>--</w:t>
            </w:r>
          </w:p>
        </w:tc>
        <w:tc>
          <w:tcPr>
            <w:tcW w:w="2019" w:type="dxa"/>
          </w:tcPr>
          <w:p w14:paraId="77CAA211" w14:textId="2E3DBF4C" w:rsidR="00327BB7" w:rsidRPr="00327BB7" w:rsidRDefault="00327BB7" w:rsidP="001136DC">
            <w:r w:rsidRPr="00327BB7">
              <w:t>70</w:t>
            </w:r>
            <w:r w:rsidR="00FF3FAC">
              <w:t xml:space="preserve"> </w:t>
            </w:r>
            <w:r w:rsidRPr="00327BB7">
              <w:t>dB(A)</w:t>
            </w:r>
          </w:p>
        </w:tc>
        <w:tc>
          <w:tcPr>
            <w:tcW w:w="2020" w:type="dxa"/>
          </w:tcPr>
          <w:p w14:paraId="33B86122" w14:textId="71474FA5" w:rsidR="00327BB7" w:rsidRPr="00327BB7" w:rsidRDefault="00327BB7" w:rsidP="001136DC">
            <w:r w:rsidRPr="00327BB7">
              <w:t>70</w:t>
            </w:r>
            <w:r w:rsidR="00FF3FAC">
              <w:t xml:space="preserve"> </w:t>
            </w:r>
            <w:r w:rsidRPr="00327BB7">
              <w:t>dB(A)</w:t>
            </w:r>
          </w:p>
        </w:tc>
      </w:tr>
      <w:tr w:rsidR="00327BB7" w14:paraId="29228FD0" w14:textId="77777777" w:rsidTr="001A5183">
        <w:tc>
          <w:tcPr>
            <w:tcW w:w="2019" w:type="dxa"/>
          </w:tcPr>
          <w:p w14:paraId="3553778F" w14:textId="31161BB5" w:rsidR="00327BB7" w:rsidRPr="00327BB7" w:rsidRDefault="00327BB7" w:rsidP="001136DC">
            <w:r w:rsidRPr="00327BB7">
              <w:t>Maximaal</w:t>
            </w:r>
            <w:r w:rsidR="00FF3FAC">
              <w:t xml:space="preserve"> </w:t>
            </w:r>
            <w:r w:rsidRPr="00327BB7">
              <w:t>geluidniveau</w:t>
            </w:r>
            <w:r w:rsidR="00FF3FAC">
              <w:t xml:space="preserve"> </w:t>
            </w:r>
            <w:r w:rsidRPr="00327BB7">
              <w:t>LAmax</w:t>
            </w:r>
            <w:r w:rsidR="00FF3FAC">
              <w:t xml:space="preserve"> </w:t>
            </w:r>
            <w:r w:rsidRPr="00327BB7">
              <w:t>veroorzaakt</w:t>
            </w:r>
            <w:r w:rsidR="00FF3FAC">
              <w:t xml:space="preserve"> </w:t>
            </w:r>
            <w:r w:rsidRPr="00327BB7">
              <w:t>door</w:t>
            </w:r>
            <w:r w:rsidR="00FF3FAC">
              <w:t xml:space="preserve"> </w:t>
            </w:r>
            <w:r w:rsidRPr="00327BB7">
              <w:t>andere</w:t>
            </w:r>
            <w:r w:rsidR="00FF3FAC">
              <w:t xml:space="preserve"> </w:t>
            </w:r>
            <w:r w:rsidRPr="00327BB7">
              <w:t>piekgeluiden</w:t>
            </w:r>
          </w:p>
        </w:tc>
        <w:tc>
          <w:tcPr>
            <w:tcW w:w="2019" w:type="dxa"/>
          </w:tcPr>
          <w:p w14:paraId="5E1E7F31" w14:textId="77777777" w:rsidR="00327BB7" w:rsidRPr="00327BB7" w:rsidRDefault="00327BB7" w:rsidP="001136DC">
            <w:r w:rsidRPr="00327BB7">
              <w:t>--</w:t>
            </w:r>
          </w:p>
        </w:tc>
        <w:tc>
          <w:tcPr>
            <w:tcW w:w="2019" w:type="dxa"/>
          </w:tcPr>
          <w:p w14:paraId="53025743" w14:textId="69E355A3" w:rsidR="00327BB7" w:rsidRPr="00327BB7" w:rsidRDefault="00327BB7" w:rsidP="001136DC">
            <w:r w:rsidRPr="00327BB7">
              <w:t>65</w:t>
            </w:r>
            <w:r w:rsidR="00FF3FAC">
              <w:t xml:space="preserve"> </w:t>
            </w:r>
            <w:r w:rsidRPr="00327BB7">
              <w:t>dB(A)</w:t>
            </w:r>
          </w:p>
        </w:tc>
        <w:tc>
          <w:tcPr>
            <w:tcW w:w="2020" w:type="dxa"/>
          </w:tcPr>
          <w:p w14:paraId="1BDA84BA" w14:textId="68142835" w:rsidR="00327BB7" w:rsidRDefault="00327BB7" w:rsidP="001136DC">
            <w:r w:rsidRPr="00327BB7">
              <w:t>65</w:t>
            </w:r>
            <w:r w:rsidR="00FF3FAC">
              <w:t xml:space="preserve"> </w:t>
            </w:r>
            <w:r w:rsidRPr="00327BB7">
              <w:t>dB(A)</w:t>
            </w:r>
          </w:p>
        </w:tc>
      </w:tr>
    </w:tbl>
    <w:p w14:paraId="7BD5E557" w14:textId="7ECDDE79" w:rsidR="003876F0" w:rsidRDefault="003876F0" w:rsidP="003A78EE">
      <w:pPr>
        <w:pStyle w:val="Kop6"/>
      </w:pPr>
      <w:r>
        <w:t>Artikel</w:t>
      </w:r>
      <w:r w:rsidR="00FF3FAC">
        <w:t xml:space="preserve"> </w:t>
      </w:r>
      <w:r>
        <w:t>5.286</w:t>
      </w:r>
      <w:r>
        <w:tab/>
      </w:r>
      <w:commentRangeStart w:id="170"/>
      <w:r>
        <w:t>Geluid</w:t>
      </w:r>
      <w:commentRangeEnd w:id="170"/>
      <w:r w:rsidR="009317FA">
        <w:rPr>
          <w:rStyle w:val="Verwijzingopmerking"/>
          <w:rFonts w:eastAsiaTheme="minorHAnsi" w:cstheme="minorBidi"/>
          <w:i w:val="0"/>
          <w:iCs w:val="0"/>
        </w:rPr>
        <w:commentReference w:id="170"/>
      </w:r>
      <w:r w:rsidR="00FF3FAC">
        <w:t xml:space="preserve"> </w:t>
      </w:r>
      <w:r>
        <w:t>binnen</w:t>
      </w:r>
      <w:r w:rsidR="00FF3FAC">
        <w:t xml:space="preserve"> </w:t>
      </w:r>
      <w:r>
        <w:t>een</w:t>
      </w:r>
      <w:r w:rsidR="00FF3FAC">
        <w:t xml:space="preserve"> </w:t>
      </w:r>
      <w:r>
        <w:t>in-</w:t>
      </w:r>
      <w:r w:rsidR="00FF3FAC">
        <w:t xml:space="preserve"> </w:t>
      </w:r>
      <w:r>
        <w:t>of</w:t>
      </w:r>
      <w:r w:rsidR="00FF3FAC">
        <w:t xml:space="preserve"> </w:t>
      </w:r>
      <w:r>
        <w:t>aanpandig</w:t>
      </w:r>
      <w:r w:rsidR="00FF3FAC">
        <w:t xml:space="preserve"> </w:t>
      </w:r>
      <w:r>
        <w:t>geluidgevoelig</w:t>
      </w:r>
      <w:r w:rsidR="00FF3FAC">
        <w:t xml:space="preserve"> </w:t>
      </w:r>
      <w:r>
        <w:t>gebouw</w:t>
      </w:r>
    </w:p>
    <w:p w14:paraId="018E4488" w14:textId="164E2B20" w:rsidR="005D326C" w:rsidRDefault="005D326C" w:rsidP="005D326C">
      <w:r>
        <w:t>Bij</w:t>
      </w:r>
      <w:r w:rsidR="00FF3FAC">
        <w:t xml:space="preserve"> </w:t>
      </w:r>
      <w:r>
        <w:t>het</w:t>
      </w:r>
      <w:r w:rsidR="00FF3FAC">
        <w:t xml:space="preserve"> </w:t>
      </w:r>
      <w:r>
        <w:t>verrichten</w:t>
      </w:r>
      <w:r w:rsidR="00FF3FAC">
        <w:t xml:space="preserve"> </w:t>
      </w:r>
      <w:r>
        <w:t>van</w:t>
      </w:r>
      <w:r w:rsidR="00FF3FAC">
        <w:t xml:space="preserve"> </w:t>
      </w:r>
      <w:r>
        <w:t>een</w:t>
      </w:r>
      <w:r w:rsidR="00FF3FAC">
        <w:t xml:space="preserve"> </w:t>
      </w:r>
      <w:r>
        <w:t>activiteit</w:t>
      </w:r>
      <w:r w:rsidR="00FF3FAC">
        <w:t xml:space="preserve"> </w:t>
      </w:r>
      <w:r>
        <w:t>is</w:t>
      </w:r>
      <w:r w:rsidR="00FF3FAC">
        <w:t xml:space="preserve"> </w:t>
      </w:r>
      <w:r>
        <w:t>het</w:t>
      </w:r>
      <w:r w:rsidR="00FF3FAC">
        <w:t xml:space="preserve"> </w:t>
      </w:r>
      <w:r>
        <w:t>geluid</w:t>
      </w:r>
      <w:r w:rsidR="00FF3FAC">
        <w:t xml:space="preserve"> </w:t>
      </w:r>
      <w:r>
        <w:t>in</w:t>
      </w:r>
      <w:r w:rsidR="00FF3FAC">
        <w:t xml:space="preserve"> </w:t>
      </w:r>
      <w:r>
        <w:t>geluidgevoelige</w:t>
      </w:r>
      <w:r w:rsidR="00FF3FAC">
        <w:t xml:space="preserve"> </w:t>
      </w:r>
      <w:r>
        <w:t>ruimten</w:t>
      </w:r>
      <w:r w:rsidR="00FF3FAC">
        <w:t xml:space="preserve"> </w:t>
      </w:r>
      <w:r>
        <w:t>binnen</w:t>
      </w:r>
      <w:r w:rsidR="00FF3FAC">
        <w:t xml:space="preserve"> </w:t>
      </w:r>
      <w:r>
        <w:t>in-</w:t>
      </w:r>
      <w:r w:rsidR="00FF3FAC">
        <w:t xml:space="preserve"> </w:t>
      </w:r>
      <w:r>
        <w:t>en</w:t>
      </w:r>
      <w:r w:rsidR="00FF3FAC">
        <w:t xml:space="preserve"> </w:t>
      </w:r>
      <w:r>
        <w:t>aanpandige</w:t>
      </w:r>
      <w:r w:rsidR="00FF3FAC">
        <w:t xml:space="preserve"> </w:t>
      </w:r>
      <w:r>
        <w:t>geluidgevoelige</w:t>
      </w:r>
      <w:r w:rsidR="00FF3FAC">
        <w:t xml:space="preserve"> </w:t>
      </w:r>
      <w:r>
        <w:t>gebouwen</w:t>
      </w:r>
      <w:r w:rsidR="00FF3FAC">
        <w:t xml:space="preserve"> </w:t>
      </w:r>
      <w:r>
        <w:t>niet</w:t>
      </w:r>
      <w:r w:rsidR="00FF3FAC">
        <w:t xml:space="preserve"> </w:t>
      </w:r>
      <w:r>
        <w:t>meer</w:t>
      </w:r>
      <w:r w:rsidR="00FF3FAC">
        <w:t xml:space="preserve"> </w:t>
      </w:r>
      <w:r>
        <w:t>dan</w:t>
      </w:r>
      <w:r w:rsidR="00FF3FAC">
        <w:t xml:space="preserve"> </w:t>
      </w:r>
      <w:r>
        <w:t>de</w:t>
      </w:r>
      <w:r w:rsidR="00FF3FAC">
        <w:t xml:space="preserve"> </w:t>
      </w:r>
      <w:r>
        <w:t>waarden,</w:t>
      </w:r>
      <w:r w:rsidR="00FF3FAC">
        <w:t xml:space="preserve"> </w:t>
      </w:r>
      <w:r>
        <w:t>bedoeld</w:t>
      </w:r>
      <w:r w:rsidR="00FF3FAC">
        <w:t xml:space="preserve"> </w:t>
      </w:r>
      <w:r>
        <w:t>in</w:t>
      </w:r>
      <w:r w:rsidR="00FF3FAC">
        <w:t xml:space="preserve"> </w:t>
      </w:r>
      <w:r>
        <w:t>tabel</w:t>
      </w:r>
      <w:r w:rsidR="00FF3FAC">
        <w:t xml:space="preserve"> </w:t>
      </w:r>
      <w:r>
        <w:t>5.29.</w:t>
      </w:r>
    </w:p>
    <w:p w14:paraId="53BBF32E" w14:textId="56CC43F8" w:rsidR="00327BB7" w:rsidRDefault="00327BB7" w:rsidP="00327BB7">
      <w:pPr>
        <w:pStyle w:val="Tabeltitel"/>
      </w:pPr>
      <w:r w:rsidRPr="00327BB7">
        <w:t>Tabel</w:t>
      </w:r>
      <w:r w:rsidR="00FF3FAC">
        <w:t xml:space="preserve"> </w:t>
      </w:r>
      <w:r w:rsidRPr="00327BB7">
        <w:t>5.29</w:t>
      </w:r>
    </w:p>
    <w:tbl>
      <w:tblPr>
        <w:tblStyle w:val="Tabel"/>
        <w:tblW w:w="0" w:type="auto"/>
        <w:tblLayout w:type="fixed"/>
        <w:tblLook w:val="0620" w:firstRow="1" w:lastRow="0" w:firstColumn="0" w:lastColumn="0" w:noHBand="1" w:noVBand="1"/>
      </w:tblPr>
      <w:tblGrid>
        <w:gridCol w:w="2019"/>
        <w:gridCol w:w="2019"/>
        <w:gridCol w:w="2019"/>
        <w:gridCol w:w="2020"/>
      </w:tblGrid>
      <w:tr w:rsidR="00327BB7" w:rsidRPr="00327BB7" w14:paraId="5FD3FA7C" w14:textId="77777777" w:rsidTr="001A5183">
        <w:trPr>
          <w:cnfStyle w:val="100000000000" w:firstRow="1" w:lastRow="0" w:firstColumn="0" w:lastColumn="0" w:oddVBand="0" w:evenVBand="0" w:oddHBand="0" w:evenHBand="0" w:firstRowFirstColumn="0" w:firstRowLastColumn="0" w:lastRowFirstColumn="0" w:lastRowLastColumn="0"/>
          <w:tblHeader/>
        </w:trPr>
        <w:tc>
          <w:tcPr>
            <w:tcW w:w="2019" w:type="dxa"/>
          </w:tcPr>
          <w:p w14:paraId="1F359A32" w14:textId="77777777" w:rsidR="00327BB7" w:rsidRPr="00327BB7" w:rsidRDefault="00327BB7" w:rsidP="001136DC"/>
        </w:tc>
        <w:tc>
          <w:tcPr>
            <w:tcW w:w="2019" w:type="dxa"/>
          </w:tcPr>
          <w:p w14:paraId="6669341F" w14:textId="77777777" w:rsidR="00327BB7" w:rsidRPr="00327BB7" w:rsidRDefault="00327BB7" w:rsidP="001136DC">
            <w:r w:rsidRPr="00327BB7">
              <w:t>07.00-19.00u</w:t>
            </w:r>
          </w:p>
        </w:tc>
        <w:tc>
          <w:tcPr>
            <w:tcW w:w="2019" w:type="dxa"/>
          </w:tcPr>
          <w:p w14:paraId="6D017FCC" w14:textId="77777777" w:rsidR="00327BB7" w:rsidRPr="00327BB7" w:rsidRDefault="00327BB7" w:rsidP="001136DC">
            <w:r w:rsidRPr="00327BB7">
              <w:t>19.00-23.00u</w:t>
            </w:r>
          </w:p>
        </w:tc>
        <w:tc>
          <w:tcPr>
            <w:tcW w:w="2020" w:type="dxa"/>
          </w:tcPr>
          <w:p w14:paraId="6D909C95" w14:textId="77777777" w:rsidR="00327BB7" w:rsidRPr="00327BB7" w:rsidRDefault="00327BB7" w:rsidP="001136DC">
            <w:r w:rsidRPr="00327BB7">
              <w:t>23.00-07.00u</w:t>
            </w:r>
          </w:p>
        </w:tc>
      </w:tr>
      <w:tr w:rsidR="00327BB7" w:rsidRPr="00327BB7" w14:paraId="0B1D245E" w14:textId="77777777" w:rsidTr="001A5183">
        <w:tc>
          <w:tcPr>
            <w:tcW w:w="2019" w:type="dxa"/>
          </w:tcPr>
          <w:p w14:paraId="623D58B6" w14:textId="37024D94" w:rsidR="00327BB7" w:rsidRPr="00327BB7" w:rsidRDefault="00327BB7" w:rsidP="001136DC">
            <w:r w:rsidRPr="00327BB7">
              <w:t>Langtijdgemiddelde</w:t>
            </w:r>
            <w:r w:rsidR="00FF3FAC">
              <w:t xml:space="preserve"> </w:t>
            </w:r>
            <w:r w:rsidRPr="00327BB7">
              <w:t>beoordelingsniveau</w:t>
            </w:r>
            <w:r w:rsidR="00FF3FAC">
              <w:t xml:space="preserve"> </w:t>
            </w:r>
            <w:r w:rsidRPr="00327BB7">
              <w:t>LAr,LT</w:t>
            </w:r>
            <w:r w:rsidR="00FF3FAC">
              <w:t xml:space="preserve"> </w:t>
            </w:r>
            <w:r w:rsidRPr="00327BB7">
              <w:t>als</w:t>
            </w:r>
            <w:r w:rsidR="00FF3FAC">
              <w:t xml:space="preserve"> </w:t>
            </w:r>
            <w:r w:rsidRPr="00327BB7">
              <w:t>gevolg</w:t>
            </w:r>
            <w:r w:rsidR="00FF3FAC">
              <w:t xml:space="preserve"> </w:t>
            </w:r>
            <w:r w:rsidRPr="00327BB7">
              <w:t>van</w:t>
            </w:r>
            <w:r w:rsidR="00FF3FAC">
              <w:t xml:space="preserve"> </w:t>
            </w:r>
            <w:r w:rsidRPr="00327BB7">
              <w:t>activiteiten</w:t>
            </w:r>
          </w:p>
        </w:tc>
        <w:tc>
          <w:tcPr>
            <w:tcW w:w="2019" w:type="dxa"/>
          </w:tcPr>
          <w:p w14:paraId="66812D02" w14:textId="7DB20CF5" w:rsidR="00327BB7" w:rsidRPr="00327BB7" w:rsidRDefault="00327BB7" w:rsidP="001136DC">
            <w:r w:rsidRPr="00327BB7">
              <w:t>35</w:t>
            </w:r>
            <w:r w:rsidR="00FF3FAC">
              <w:t xml:space="preserve"> </w:t>
            </w:r>
            <w:r w:rsidRPr="00327BB7">
              <w:t>dB(A)</w:t>
            </w:r>
          </w:p>
        </w:tc>
        <w:tc>
          <w:tcPr>
            <w:tcW w:w="2019" w:type="dxa"/>
          </w:tcPr>
          <w:p w14:paraId="04A89F57" w14:textId="716952DD" w:rsidR="00327BB7" w:rsidRPr="00327BB7" w:rsidRDefault="00327BB7" w:rsidP="001136DC">
            <w:r w:rsidRPr="00327BB7">
              <w:t>30</w:t>
            </w:r>
            <w:r w:rsidR="00FF3FAC">
              <w:t xml:space="preserve"> </w:t>
            </w:r>
            <w:r w:rsidRPr="00327BB7">
              <w:t>dB(A)</w:t>
            </w:r>
          </w:p>
        </w:tc>
        <w:tc>
          <w:tcPr>
            <w:tcW w:w="2020" w:type="dxa"/>
          </w:tcPr>
          <w:p w14:paraId="53F57883" w14:textId="4F396D9A" w:rsidR="00327BB7" w:rsidRPr="00327BB7" w:rsidRDefault="00327BB7" w:rsidP="001136DC">
            <w:r w:rsidRPr="00327BB7">
              <w:t>25</w:t>
            </w:r>
            <w:r w:rsidR="00FF3FAC">
              <w:t xml:space="preserve"> </w:t>
            </w:r>
            <w:r w:rsidRPr="00327BB7">
              <w:t>dB(A)</w:t>
            </w:r>
          </w:p>
        </w:tc>
      </w:tr>
      <w:tr w:rsidR="00327BB7" w:rsidRPr="00327BB7" w14:paraId="7CDD3495" w14:textId="77777777" w:rsidTr="001A5183">
        <w:tc>
          <w:tcPr>
            <w:tcW w:w="2019" w:type="dxa"/>
          </w:tcPr>
          <w:p w14:paraId="7808D767" w14:textId="0E09A1F1" w:rsidR="00327BB7" w:rsidRPr="00327BB7" w:rsidRDefault="00327BB7" w:rsidP="001136DC">
            <w:r w:rsidRPr="00327BB7">
              <w:t>Maximaal</w:t>
            </w:r>
            <w:r w:rsidR="00FF3FAC">
              <w:t xml:space="preserve"> </w:t>
            </w:r>
            <w:r w:rsidRPr="00327BB7">
              <w:t>geluidniveau</w:t>
            </w:r>
            <w:r w:rsidR="00FF3FAC">
              <w:t xml:space="preserve"> </w:t>
            </w:r>
            <w:r w:rsidRPr="00327BB7">
              <w:t>LAmax</w:t>
            </w:r>
            <w:r w:rsidR="00FF3FAC">
              <w:t xml:space="preserve"> </w:t>
            </w:r>
            <w:r w:rsidRPr="00327BB7">
              <w:t>veroorzaakt</w:t>
            </w:r>
            <w:r w:rsidR="00FF3FAC">
              <w:t xml:space="preserve"> </w:t>
            </w:r>
            <w:r w:rsidRPr="00327BB7">
              <w:t>door</w:t>
            </w:r>
            <w:r w:rsidR="00FF3FAC">
              <w:t xml:space="preserve"> </w:t>
            </w:r>
            <w:r w:rsidRPr="00327BB7">
              <w:t>aandrijfgeluid</w:t>
            </w:r>
            <w:r w:rsidR="00FF3FAC">
              <w:t xml:space="preserve"> </w:t>
            </w:r>
            <w:r w:rsidRPr="00327BB7">
              <w:t>van</w:t>
            </w:r>
            <w:r w:rsidR="00FF3FAC">
              <w:t xml:space="preserve"> </w:t>
            </w:r>
            <w:r w:rsidRPr="00327BB7">
              <w:t>transportmiddelen</w:t>
            </w:r>
          </w:p>
        </w:tc>
        <w:tc>
          <w:tcPr>
            <w:tcW w:w="2019" w:type="dxa"/>
          </w:tcPr>
          <w:p w14:paraId="063C7F89" w14:textId="77777777" w:rsidR="00327BB7" w:rsidRPr="00327BB7" w:rsidRDefault="00327BB7" w:rsidP="001136DC">
            <w:r w:rsidRPr="00327BB7">
              <w:t>--</w:t>
            </w:r>
          </w:p>
        </w:tc>
        <w:tc>
          <w:tcPr>
            <w:tcW w:w="2019" w:type="dxa"/>
          </w:tcPr>
          <w:p w14:paraId="59F55AA6" w14:textId="7DB777A1" w:rsidR="00327BB7" w:rsidRPr="00327BB7" w:rsidRDefault="00327BB7" w:rsidP="001136DC">
            <w:r w:rsidRPr="00327BB7">
              <w:t>55</w:t>
            </w:r>
            <w:r w:rsidR="00FF3FAC">
              <w:t xml:space="preserve"> </w:t>
            </w:r>
            <w:r w:rsidRPr="00327BB7">
              <w:t>dB(A)</w:t>
            </w:r>
          </w:p>
        </w:tc>
        <w:tc>
          <w:tcPr>
            <w:tcW w:w="2020" w:type="dxa"/>
          </w:tcPr>
          <w:p w14:paraId="34A36EC4" w14:textId="6CB876B2" w:rsidR="00327BB7" w:rsidRPr="00327BB7" w:rsidRDefault="00327BB7" w:rsidP="001136DC">
            <w:r w:rsidRPr="00327BB7">
              <w:t>55</w:t>
            </w:r>
            <w:r w:rsidR="00FF3FAC">
              <w:t xml:space="preserve"> </w:t>
            </w:r>
            <w:r w:rsidRPr="00327BB7">
              <w:t>dB(A)</w:t>
            </w:r>
          </w:p>
        </w:tc>
      </w:tr>
      <w:tr w:rsidR="00327BB7" w14:paraId="16B5ED45" w14:textId="77777777" w:rsidTr="001A5183">
        <w:tc>
          <w:tcPr>
            <w:tcW w:w="2019" w:type="dxa"/>
          </w:tcPr>
          <w:p w14:paraId="4D374119" w14:textId="0F21F650" w:rsidR="00327BB7" w:rsidRPr="00327BB7" w:rsidRDefault="00327BB7" w:rsidP="001136DC">
            <w:r w:rsidRPr="00327BB7">
              <w:t>Maximaal</w:t>
            </w:r>
            <w:r w:rsidR="00FF3FAC">
              <w:t xml:space="preserve"> </w:t>
            </w:r>
            <w:r w:rsidRPr="00327BB7">
              <w:t>geluidniveau</w:t>
            </w:r>
            <w:r w:rsidR="00FF3FAC">
              <w:t xml:space="preserve"> </w:t>
            </w:r>
            <w:r w:rsidRPr="00327BB7">
              <w:t>LAmax</w:t>
            </w:r>
            <w:r w:rsidR="00FF3FAC">
              <w:t xml:space="preserve"> </w:t>
            </w:r>
            <w:r w:rsidRPr="00327BB7">
              <w:t>veroorzaakt</w:t>
            </w:r>
            <w:r w:rsidR="00FF3FAC">
              <w:t xml:space="preserve"> </w:t>
            </w:r>
            <w:r w:rsidRPr="00327BB7">
              <w:t>door</w:t>
            </w:r>
            <w:r w:rsidR="00FF3FAC">
              <w:t xml:space="preserve"> </w:t>
            </w:r>
            <w:r w:rsidRPr="00327BB7">
              <w:t>andere</w:t>
            </w:r>
            <w:r w:rsidR="00FF3FAC">
              <w:t xml:space="preserve"> </w:t>
            </w:r>
            <w:r w:rsidRPr="00327BB7">
              <w:t>piekgeluiden</w:t>
            </w:r>
          </w:p>
        </w:tc>
        <w:tc>
          <w:tcPr>
            <w:tcW w:w="2019" w:type="dxa"/>
          </w:tcPr>
          <w:p w14:paraId="5BC9376B" w14:textId="77777777" w:rsidR="00327BB7" w:rsidRPr="00327BB7" w:rsidRDefault="00327BB7" w:rsidP="001136DC">
            <w:r w:rsidRPr="00327BB7">
              <w:t>--</w:t>
            </w:r>
          </w:p>
        </w:tc>
        <w:tc>
          <w:tcPr>
            <w:tcW w:w="2019" w:type="dxa"/>
          </w:tcPr>
          <w:p w14:paraId="515FEDD2" w14:textId="1D61A036" w:rsidR="00327BB7" w:rsidRPr="00327BB7" w:rsidRDefault="00327BB7" w:rsidP="001136DC">
            <w:r w:rsidRPr="00327BB7">
              <w:t>45</w:t>
            </w:r>
            <w:r w:rsidR="00FF3FAC">
              <w:t xml:space="preserve"> </w:t>
            </w:r>
            <w:r w:rsidRPr="00327BB7">
              <w:t>dB(A)</w:t>
            </w:r>
          </w:p>
        </w:tc>
        <w:tc>
          <w:tcPr>
            <w:tcW w:w="2020" w:type="dxa"/>
          </w:tcPr>
          <w:p w14:paraId="683364FB" w14:textId="0CCEA629" w:rsidR="00327BB7" w:rsidRDefault="00327BB7" w:rsidP="001136DC">
            <w:r w:rsidRPr="00327BB7">
              <w:t>45</w:t>
            </w:r>
            <w:r w:rsidR="00FF3FAC">
              <w:t xml:space="preserve"> </w:t>
            </w:r>
            <w:r w:rsidRPr="00327BB7">
              <w:t>dB(A)</w:t>
            </w:r>
          </w:p>
        </w:tc>
      </w:tr>
    </w:tbl>
    <w:p w14:paraId="4B0569D8" w14:textId="441144BC" w:rsidR="003876F0" w:rsidRDefault="003876F0" w:rsidP="003A78EE">
      <w:pPr>
        <w:pStyle w:val="Kop6"/>
      </w:pPr>
      <w:r>
        <w:t>Artikel</w:t>
      </w:r>
      <w:r w:rsidR="00FF3FAC">
        <w:t xml:space="preserve"> </w:t>
      </w:r>
      <w:r>
        <w:t>5.</w:t>
      </w:r>
      <w:r w:rsidR="00A534B2">
        <w:t>1036</w:t>
      </w:r>
      <w:r>
        <w:tab/>
        <w:t>Waarde</w:t>
      </w:r>
      <w:r w:rsidR="00FF3FAC">
        <w:t xml:space="preserve"> </w:t>
      </w:r>
      <w:r>
        <w:t>bestaande</w:t>
      </w:r>
      <w:r w:rsidR="00FF3FAC">
        <w:t xml:space="preserve"> </w:t>
      </w:r>
      <w:r>
        <w:t>tankstations</w:t>
      </w:r>
      <w:r w:rsidR="00FF3FAC">
        <w:t xml:space="preserve"> </w:t>
      </w:r>
      <w:r>
        <w:t>–</w:t>
      </w:r>
      <w:r w:rsidR="00FF3FAC">
        <w:t xml:space="preserve"> </w:t>
      </w:r>
      <w:r>
        <w:t>afwijkende</w:t>
      </w:r>
      <w:r w:rsidR="00FF3FAC">
        <w:t xml:space="preserve"> </w:t>
      </w:r>
      <w:r>
        <w:t>dagindeling</w:t>
      </w:r>
    </w:p>
    <w:p w14:paraId="27465351" w14:textId="29D3146E" w:rsidR="00DB5589" w:rsidRDefault="00DB5589" w:rsidP="00DB5589">
      <w:pPr>
        <w:pStyle w:val="Lidmetnummering"/>
      </w:pPr>
      <w:r>
        <w:t>1</w:t>
      </w:r>
      <w:r>
        <w:tab/>
      </w:r>
      <w:commentRangeStart w:id="171"/>
      <w:r w:rsidR="005D326C">
        <w:t>Dit</w:t>
      </w:r>
      <w:commentRangeEnd w:id="171"/>
      <w:r w:rsidR="009317FA">
        <w:rPr>
          <w:rStyle w:val="Verwijzingopmerking"/>
        </w:rPr>
        <w:commentReference w:id="171"/>
      </w:r>
      <w:r w:rsidR="00FF3FAC">
        <w:t xml:space="preserve"> </w:t>
      </w:r>
      <w:r w:rsidR="005D326C">
        <w:t>artikel</w:t>
      </w:r>
      <w:r w:rsidR="00FF3FAC">
        <w:t xml:space="preserve"> </w:t>
      </w:r>
      <w:r w:rsidR="005D326C">
        <w:t>is</w:t>
      </w:r>
      <w:r w:rsidR="00FF3FAC">
        <w:t xml:space="preserve"> </w:t>
      </w:r>
      <w:r w:rsidR="005D326C">
        <w:t>alleen</w:t>
      </w:r>
      <w:r w:rsidR="00FF3FAC">
        <w:t xml:space="preserve"> </w:t>
      </w:r>
      <w:r w:rsidR="005D326C">
        <w:t>van</w:t>
      </w:r>
      <w:r w:rsidR="00FF3FAC">
        <w:t xml:space="preserve"> </w:t>
      </w:r>
      <w:r w:rsidR="005D326C">
        <w:t>toepassing</w:t>
      </w:r>
      <w:r w:rsidR="00FF3FAC">
        <w:t xml:space="preserve"> </w:t>
      </w:r>
      <w:r w:rsidR="005D326C">
        <w:t>op</w:t>
      </w:r>
      <w:r w:rsidR="00FF3FAC">
        <w:t xml:space="preserve"> </w:t>
      </w:r>
      <w:r w:rsidR="005D326C">
        <w:t>het</w:t>
      </w:r>
      <w:r w:rsidR="00FF3FAC">
        <w:t xml:space="preserve"> </w:t>
      </w:r>
      <w:r w:rsidR="005D326C">
        <w:t>bieden</w:t>
      </w:r>
      <w:r w:rsidR="00FF3FAC">
        <w:t xml:space="preserve"> </w:t>
      </w:r>
      <w:r w:rsidR="005D326C">
        <w:t>van</w:t>
      </w:r>
      <w:r w:rsidR="00FF3FAC">
        <w:t xml:space="preserve"> </w:t>
      </w:r>
      <w:r w:rsidR="005D326C">
        <w:t>gelegenheid</w:t>
      </w:r>
      <w:r w:rsidR="00FF3FAC">
        <w:t xml:space="preserve"> </w:t>
      </w:r>
      <w:r w:rsidR="005D326C">
        <w:t>voor</w:t>
      </w:r>
      <w:r w:rsidR="00FF3FAC">
        <w:t xml:space="preserve"> </w:t>
      </w:r>
      <w:r w:rsidR="005D326C">
        <w:t>het</w:t>
      </w:r>
      <w:r w:rsidR="00FF3FAC">
        <w:t xml:space="preserve"> </w:t>
      </w:r>
      <w:r w:rsidR="005D326C">
        <w:t>tanken</w:t>
      </w:r>
      <w:r w:rsidR="00FF3FAC">
        <w:t xml:space="preserve"> </w:t>
      </w:r>
      <w:r w:rsidR="005D326C">
        <w:t>van</w:t>
      </w:r>
      <w:r w:rsidR="00FF3FAC">
        <w:t xml:space="preserve"> </w:t>
      </w:r>
      <w:r w:rsidR="005D326C">
        <w:t>motorvoertuigen</w:t>
      </w:r>
      <w:r w:rsidR="00FF3FAC">
        <w:t xml:space="preserve"> </w:t>
      </w:r>
      <w:r w:rsidR="005D326C">
        <w:t>van</w:t>
      </w:r>
      <w:r w:rsidR="00FF3FAC">
        <w:t xml:space="preserve"> </w:t>
      </w:r>
      <w:r w:rsidR="005D326C">
        <w:t>derden</w:t>
      </w:r>
      <w:r w:rsidR="00FF3FAC">
        <w:t xml:space="preserve"> </w:t>
      </w:r>
      <w:r w:rsidR="005D326C">
        <w:t>als</w:t>
      </w:r>
      <w:r w:rsidR="00FF3FAC">
        <w:t xml:space="preserve"> </w:t>
      </w:r>
      <w:r w:rsidR="005D326C">
        <w:t>deze</w:t>
      </w:r>
      <w:r w:rsidR="00FF3FAC">
        <w:t xml:space="preserve"> </w:t>
      </w:r>
      <w:r w:rsidR="005D326C">
        <w:t>activiteit</w:t>
      </w:r>
      <w:r w:rsidR="00FF3FAC">
        <w:t xml:space="preserve"> </w:t>
      </w:r>
      <w:r w:rsidR="005D326C">
        <w:t>al</w:t>
      </w:r>
      <w:r w:rsidR="00FF3FAC">
        <w:t xml:space="preserve"> </w:t>
      </w:r>
      <w:r w:rsidR="005D326C">
        <w:t>rechtmatig</w:t>
      </w:r>
      <w:r w:rsidR="00FF3FAC">
        <w:t xml:space="preserve"> </w:t>
      </w:r>
      <w:r w:rsidR="005D326C">
        <w:t>wordt</w:t>
      </w:r>
      <w:r w:rsidR="00FF3FAC">
        <w:t xml:space="preserve"> </w:t>
      </w:r>
      <w:r w:rsidR="005D326C">
        <w:t>verricht</w:t>
      </w:r>
      <w:r w:rsidR="00FF3FAC">
        <w:t xml:space="preserve"> </w:t>
      </w:r>
      <w:r w:rsidR="005D326C">
        <w:t>of</w:t>
      </w:r>
      <w:r w:rsidR="00FF3FAC">
        <w:t xml:space="preserve"> </w:t>
      </w:r>
      <w:r w:rsidR="005D326C">
        <w:t>is</w:t>
      </w:r>
      <w:r w:rsidR="00FF3FAC">
        <w:t xml:space="preserve"> </w:t>
      </w:r>
      <w:r w:rsidR="005D326C">
        <w:t>toegestaan</w:t>
      </w:r>
      <w:r w:rsidR="00FF3FAC">
        <w:t xml:space="preserve"> </w:t>
      </w:r>
      <w:r w:rsidR="005D326C">
        <w:t>op</w:t>
      </w:r>
      <w:r w:rsidR="00FF3FAC">
        <w:t xml:space="preserve"> </w:t>
      </w:r>
      <w:r w:rsidR="005D326C">
        <w:t>het</w:t>
      </w:r>
      <w:r w:rsidR="00FF3FAC">
        <w:t xml:space="preserve"> </w:t>
      </w:r>
      <w:r w:rsidR="005D326C">
        <w:t>tijdstip</w:t>
      </w:r>
      <w:r w:rsidR="00FF3FAC">
        <w:t xml:space="preserve"> </w:t>
      </w:r>
      <w:r w:rsidR="005D326C">
        <w:t>van</w:t>
      </w:r>
      <w:r w:rsidR="00FF3FAC">
        <w:t xml:space="preserve"> </w:t>
      </w:r>
      <w:r w:rsidR="005D326C">
        <w:t>inwerkingtreding</w:t>
      </w:r>
      <w:r w:rsidR="00FF3FAC">
        <w:t xml:space="preserve"> </w:t>
      </w:r>
      <w:r w:rsidR="005D326C">
        <w:t>van</w:t>
      </w:r>
      <w:r w:rsidR="00FF3FAC">
        <w:t xml:space="preserve"> </w:t>
      </w:r>
      <w:r w:rsidR="005D326C">
        <w:t>dit</w:t>
      </w:r>
      <w:r w:rsidR="00FF3FAC">
        <w:t xml:space="preserve"> </w:t>
      </w:r>
      <w:r w:rsidR="005D326C">
        <w:t>omgevingsplan.</w:t>
      </w:r>
    </w:p>
    <w:p w14:paraId="6A3A6691" w14:textId="0E6137B2" w:rsidR="005D326C" w:rsidRDefault="00DB5589" w:rsidP="00DB5589">
      <w:pPr>
        <w:pStyle w:val="Lidmetnummering"/>
      </w:pPr>
      <w:r>
        <w:t>2</w:t>
      </w:r>
      <w:r>
        <w:tab/>
      </w:r>
      <w:commentRangeStart w:id="172"/>
      <w:r w:rsidR="005D326C">
        <w:t>In</w:t>
      </w:r>
      <w:commentRangeEnd w:id="172"/>
      <w:r w:rsidR="009317FA">
        <w:rPr>
          <w:rStyle w:val="Verwijzingopmerking"/>
        </w:rPr>
        <w:commentReference w:id="172"/>
      </w:r>
      <w:r w:rsidR="00FF3FAC">
        <w:t xml:space="preserve"> </w:t>
      </w:r>
      <w:r w:rsidR="005D326C">
        <w:t>afwijking</w:t>
      </w:r>
      <w:r w:rsidR="00FF3FAC">
        <w:t xml:space="preserve"> </w:t>
      </w:r>
      <w:r w:rsidR="005D326C">
        <w:t>van</w:t>
      </w:r>
      <w:r w:rsidR="00FF3FAC">
        <w:t xml:space="preserve"> </w:t>
      </w:r>
      <w:r w:rsidR="005D326C">
        <w:t>artikel</w:t>
      </w:r>
      <w:r w:rsidR="00FF3FAC">
        <w:t xml:space="preserve"> </w:t>
      </w:r>
      <w:r w:rsidR="005D326C">
        <w:t>5.280</w:t>
      </w:r>
      <w:r w:rsidR="00FF3FAC">
        <w:t xml:space="preserve"> </w:t>
      </w:r>
      <w:r w:rsidR="005D326C">
        <w:t>en</w:t>
      </w:r>
      <w:r w:rsidR="00FF3FAC">
        <w:t xml:space="preserve"> </w:t>
      </w:r>
      <w:r w:rsidR="005D326C">
        <w:t>5.286</w:t>
      </w:r>
      <w:r w:rsidR="00FF3FAC">
        <w:t xml:space="preserve"> </w:t>
      </w:r>
      <w:r w:rsidR="005D326C">
        <w:t>is</w:t>
      </w:r>
      <w:r w:rsidR="00FF3FAC">
        <w:t xml:space="preserve"> </w:t>
      </w:r>
      <w:r w:rsidR="005D326C">
        <w:t>het</w:t>
      </w:r>
      <w:r w:rsidR="00FF3FAC">
        <w:t xml:space="preserve"> </w:t>
      </w:r>
      <w:r w:rsidR="005D326C">
        <w:t>geluid</w:t>
      </w:r>
      <w:r w:rsidR="00FF3FAC">
        <w:t xml:space="preserve"> </w:t>
      </w:r>
      <w:r w:rsidR="005D326C">
        <w:t>door</w:t>
      </w:r>
      <w:r w:rsidR="00FF3FAC">
        <w:t xml:space="preserve"> </w:t>
      </w:r>
      <w:r w:rsidR="005D326C">
        <w:t>het</w:t>
      </w:r>
      <w:r w:rsidR="00FF3FAC">
        <w:t xml:space="preserve"> </w:t>
      </w:r>
      <w:r w:rsidR="005D326C">
        <w:t>bieden</w:t>
      </w:r>
      <w:r w:rsidR="00FF3FAC">
        <w:t xml:space="preserve"> </w:t>
      </w:r>
      <w:r w:rsidR="005D326C">
        <w:t>van</w:t>
      </w:r>
      <w:r w:rsidR="00FF3FAC">
        <w:t xml:space="preserve"> </w:t>
      </w:r>
      <w:r w:rsidR="005D326C">
        <w:t>gelegenheid</w:t>
      </w:r>
      <w:r w:rsidR="00FF3FAC">
        <w:t xml:space="preserve"> </w:t>
      </w:r>
      <w:r w:rsidR="005D326C">
        <w:t>voor</w:t>
      </w:r>
      <w:r w:rsidR="00FF3FAC">
        <w:t xml:space="preserve"> </w:t>
      </w:r>
      <w:r w:rsidR="005D326C">
        <w:t>het</w:t>
      </w:r>
      <w:r w:rsidR="00FF3FAC">
        <w:t xml:space="preserve"> </w:t>
      </w:r>
      <w:r w:rsidR="005D326C">
        <w:t>tanken</w:t>
      </w:r>
      <w:r w:rsidR="00FF3FAC">
        <w:t xml:space="preserve"> </w:t>
      </w:r>
      <w:r w:rsidR="005D326C">
        <w:t>van</w:t>
      </w:r>
      <w:r w:rsidR="00FF3FAC">
        <w:t xml:space="preserve"> </w:t>
      </w:r>
      <w:r w:rsidR="005D326C">
        <w:t>motorvoertuigen</w:t>
      </w:r>
      <w:r w:rsidR="00FF3FAC">
        <w:t xml:space="preserve"> </w:t>
      </w:r>
      <w:r w:rsidR="005D326C">
        <w:t>van</w:t>
      </w:r>
      <w:r w:rsidR="00FF3FAC">
        <w:t xml:space="preserve"> </w:t>
      </w:r>
      <w:r w:rsidR="005D326C">
        <w:t>derden</w:t>
      </w:r>
      <w:r w:rsidR="00FF3FAC">
        <w:t xml:space="preserve"> </w:t>
      </w:r>
      <w:r w:rsidR="005D326C">
        <w:t>op</w:t>
      </w:r>
      <w:r w:rsidR="00FF3FAC">
        <w:t xml:space="preserve"> </w:t>
      </w:r>
      <w:r w:rsidR="005D326C">
        <w:t>een</w:t>
      </w:r>
      <w:r w:rsidR="00FF3FAC">
        <w:t xml:space="preserve"> </w:t>
      </w:r>
      <w:r w:rsidR="005D326C">
        <w:t>geluidgevoelig</w:t>
      </w:r>
      <w:r w:rsidR="00FF3FAC">
        <w:t xml:space="preserve"> </w:t>
      </w:r>
      <w:r w:rsidR="005D326C">
        <w:t>gebouw,</w:t>
      </w:r>
      <w:r w:rsidR="00FF3FAC">
        <w:t xml:space="preserve"> </w:t>
      </w:r>
      <w:r w:rsidR="005D326C">
        <w:t>niet</w:t>
      </w:r>
      <w:r w:rsidR="00FF3FAC">
        <w:t xml:space="preserve"> </w:t>
      </w:r>
      <w:r w:rsidR="005D326C">
        <w:t>hoger</w:t>
      </w:r>
      <w:r w:rsidR="00FF3FAC">
        <w:t xml:space="preserve"> </w:t>
      </w:r>
      <w:r w:rsidR="005D326C">
        <w:t>dan</w:t>
      </w:r>
      <w:r w:rsidR="00FF3FAC">
        <w:t xml:space="preserve"> </w:t>
      </w:r>
      <w:r w:rsidR="005D326C">
        <w:t>de</w:t>
      </w:r>
      <w:r w:rsidR="00FF3FAC">
        <w:t xml:space="preserve"> </w:t>
      </w:r>
      <w:r w:rsidR="005D326C">
        <w:t>waarde,</w:t>
      </w:r>
      <w:r w:rsidR="00FF3FAC">
        <w:t xml:space="preserve"> </w:t>
      </w:r>
      <w:r w:rsidR="005D326C">
        <w:t>bedoeld</w:t>
      </w:r>
      <w:r w:rsidR="00FF3FAC">
        <w:t xml:space="preserve"> </w:t>
      </w:r>
      <w:r w:rsidR="005D326C">
        <w:t>in</w:t>
      </w:r>
      <w:r w:rsidR="00FF3FAC">
        <w:t xml:space="preserve"> </w:t>
      </w:r>
      <w:r w:rsidR="005D326C">
        <w:t>tabel</w:t>
      </w:r>
      <w:r w:rsidR="00FF3FAC">
        <w:t xml:space="preserve"> </w:t>
      </w:r>
      <w:r w:rsidR="005D326C">
        <w:t>5.1</w:t>
      </w:r>
      <w:r w:rsidR="00F30FF4">
        <w:t>000</w:t>
      </w:r>
      <w:r w:rsidR="005D326C">
        <w:t>.</w:t>
      </w:r>
    </w:p>
    <w:p w14:paraId="3AA7B2E8" w14:textId="2DFF498E" w:rsidR="005D326C" w:rsidRDefault="005D326C" w:rsidP="00327BB7">
      <w:pPr>
        <w:pStyle w:val="Tabeltitel"/>
      </w:pPr>
      <w:r>
        <w:t>Tabel</w:t>
      </w:r>
      <w:r w:rsidR="00FF3FAC">
        <w:t xml:space="preserve"> </w:t>
      </w:r>
      <w:r>
        <w:t>5.1</w:t>
      </w:r>
      <w:r w:rsidR="00F30FF4">
        <w:t>000</w:t>
      </w:r>
      <w:r w:rsidR="00FF3FAC">
        <w:t xml:space="preserve"> </w:t>
      </w:r>
      <w:r>
        <w:t>waarde</w:t>
      </w:r>
      <w:r w:rsidR="00FF3FAC">
        <w:t xml:space="preserve"> </w:t>
      </w:r>
      <w:r>
        <w:t>voor</w:t>
      </w:r>
      <w:r w:rsidR="00FF3FAC">
        <w:t xml:space="preserve"> </w:t>
      </w:r>
      <w:r>
        <w:t>geluid</w:t>
      </w:r>
      <w:r w:rsidR="00FF3FAC">
        <w:t xml:space="preserve"> </w:t>
      </w:r>
      <w:r>
        <w:t>op</w:t>
      </w:r>
      <w:r w:rsidR="00FF3FAC">
        <w:t xml:space="preserve"> </w:t>
      </w:r>
      <w:r>
        <w:t>een</w:t>
      </w:r>
      <w:r w:rsidR="00FF3FAC">
        <w:t xml:space="preserve"> </w:t>
      </w:r>
      <w:r>
        <w:t>geluidgevoelig</w:t>
      </w:r>
      <w:r w:rsidR="00FF3FAC">
        <w:t xml:space="preserve"> </w:t>
      </w:r>
      <w:r>
        <w:t>gebouw</w:t>
      </w:r>
      <w:r w:rsidR="00FF3FAC">
        <w:t xml:space="preserve"> </w:t>
      </w:r>
      <w:r>
        <w:t>door</w:t>
      </w:r>
      <w:r w:rsidR="00FF3FAC">
        <w:t xml:space="preserve"> </w:t>
      </w:r>
      <w:r>
        <w:t>het</w:t>
      </w:r>
      <w:r w:rsidR="00FF3FAC">
        <w:t xml:space="preserve"> </w:t>
      </w:r>
      <w:r>
        <w:t>bieden</w:t>
      </w:r>
      <w:r w:rsidR="00FF3FAC">
        <w:t xml:space="preserve"> </w:t>
      </w:r>
      <w:r>
        <w:t>van</w:t>
      </w:r>
      <w:r w:rsidR="00FF3FAC">
        <w:t xml:space="preserve"> </w:t>
      </w:r>
      <w:r>
        <w:t>gelegenheid</w:t>
      </w:r>
      <w:r w:rsidR="00FF3FAC">
        <w:t xml:space="preserve"> </w:t>
      </w:r>
      <w:r>
        <w:t>van</w:t>
      </w:r>
      <w:r w:rsidR="00FF3FAC">
        <w:t xml:space="preserve"> </w:t>
      </w:r>
      <w:r>
        <w:t>tanken</w:t>
      </w:r>
      <w:r w:rsidR="00FF3FAC">
        <w:t xml:space="preserve"> </w:t>
      </w:r>
      <w:r>
        <w:t>van</w:t>
      </w:r>
      <w:r w:rsidR="00FF3FAC">
        <w:t xml:space="preserve"> </w:t>
      </w:r>
      <w:r>
        <w:t>motorvoertuigen</w:t>
      </w:r>
      <w:r w:rsidR="00FF3FAC">
        <w:t xml:space="preserve"> </w:t>
      </w:r>
      <w:r>
        <w:t>van</w:t>
      </w:r>
      <w:r w:rsidR="00FF3FAC">
        <w:t xml:space="preserve"> </w:t>
      </w:r>
      <w:r>
        <w:t>derden</w:t>
      </w:r>
    </w:p>
    <w:tbl>
      <w:tblPr>
        <w:tblStyle w:val="Tabel"/>
        <w:tblW w:w="0" w:type="auto"/>
        <w:tblLayout w:type="fixed"/>
        <w:tblLook w:val="0620" w:firstRow="1" w:lastRow="0" w:firstColumn="0" w:lastColumn="0" w:noHBand="1" w:noVBand="1"/>
      </w:tblPr>
      <w:tblGrid>
        <w:gridCol w:w="2692"/>
        <w:gridCol w:w="2692"/>
        <w:gridCol w:w="2693"/>
      </w:tblGrid>
      <w:tr w:rsidR="00327BB7" w:rsidRPr="00327BB7" w14:paraId="3ADA84F9" w14:textId="77777777" w:rsidTr="001A5183">
        <w:trPr>
          <w:cnfStyle w:val="100000000000" w:firstRow="1" w:lastRow="0" w:firstColumn="0" w:lastColumn="0" w:oddVBand="0" w:evenVBand="0" w:oddHBand="0" w:evenHBand="0" w:firstRowFirstColumn="0" w:firstRowLastColumn="0" w:lastRowFirstColumn="0" w:lastRowLastColumn="0"/>
          <w:tblHeader/>
        </w:trPr>
        <w:tc>
          <w:tcPr>
            <w:tcW w:w="2692" w:type="dxa"/>
          </w:tcPr>
          <w:p w14:paraId="75D51AF0" w14:textId="77777777" w:rsidR="00327BB7" w:rsidRPr="00327BB7" w:rsidRDefault="00327BB7" w:rsidP="001136DC"/>
        </w:tc>
        <w:tc>
          <w:tcPr>
            <w:tcW w:w="2692" w:type="dxa"/>
          </w:tcPr>
          <w:p w14:paraId="0B775876" w14:textId="419D435A" w:rsidR="00327BB7" w:rsidRPr="00327BB7" w:rsidRDefault="00327BB7" w:rsidP="001136DC">
            <w:r w:rsidRPr="00327BB7">
              <w:t>07.00</w:t>
            </w:r>
            <w:r w:rsidR="00FF3FAC">
              <w:t xml:space="preserve"> </w:t>
            </w:r>
            <w:r w:rsidRPr="00327BB7">
              <w:t>–</w:t>
            </w:r>
            <w:r w:rsidR="00FF3FAC">
              <w:t xml:space="preserve"> </w:t>
            </w:r>
            <w:r w:rsidRPr="00327BB7">
              <w:t>21.00</w:t>
            </w:r>
            <w:r w:rsidR="00FF3FAC">
              <w:t xml:space="preserve"> </w:t>
            </w:r>
            <w:r w:rsidRPr="00327BB7">
              <w:t>uur</w:t>
            </w:r>
          </w:p>
        </w:tc>
        <w:tc>
          <w:tcPr>
            <w:tcW w:w="2693" w:type="dxa"/>
          </w:tcPr>
          <w:p w14:paraId="7C89504D" w14:textId="771F812E" w:rsidR="00327BB7" w:rsidRPr="00327BB7" w:rsidRDefault="00327BB7" w:rsidP="001136DC">
            <w:r w:rsidRPr="00327BB7">
              <w:t>21.00-07.00</w:t>
            </w:r>
            <w:r w:rsidR="00FF3FAC">
              <w:t xml:space="preserve"> </w:t>
            </w:r>
            <w:r w:rsidRPr="00327BB7">
              <w:t>uur</w:t>
            </w:r>
          </w:p>
        </w:tc>
      </w:tr>
      <w:tr w:rsidR="00327BB7" w:rsidRPr="00327BB7" w14:paraId="612BF2D3" w14:textId="77777777" w:rsidTr="001A5183">
        <w:tc>
          <w:tcPr>
            <w:tcW w:w="2692" w:type="dxa"/>
          </w:tcPr>
          <w:p w14:paraId="6C2C069E" w14:textId="43E76237" w:rsidR="00327BB7" w:rsidRPr="00327BB7" w:rsidRDefault="00327BB7" w:rsidP="001136DC">
            <w:r w:rsidRPr="00327BB7">
              <w:t>Langtijdgemiddelde</w:t>
            </w:r>
            <w:r w:rsidR="00FF3FAC">
              <w:t xml:space="preserve"> </w:t>
            </w:r>
            <w:r w:rsidRPr="00327BB7">
              <w:t>beoordelingsniveau</w:t>
            </w:r>
            <w:r w:rsidR="00FF3FAC">
              <w:t xml:space="preserve"> </w:t>
            </w:r>
            <w:r w:rsidRPr="00327BB7">
              <w:t>LAr,</w:t>
            </w:r>
            <w:r w:rsidR="00FF3FAC">
              <w:t xml:space="preserve"> </w:t>
            </w:r>
            <w:r w:rsidRPr="00327BB7">
              <w:t>LT</w:t>
            </w:r>
            <w:r w:rsidR="00FF3FAC">
              <w:t xml:space="preserve"> </w:t>
            </w:r>
            <w:r w:rsidRPr="00327BB7">
              <w:t>als</w:t>
            </w:r>
            <w:r w:rsidR="00FF3FAC">
              <w:t xml:space="preserve"> </w:t>
            </w:r>
            <w:r w:rsidRPr="00327BB7">
              <w:t>gevolg</w:t>
            </w:r>
            <w:r w:rsidR="00FF3FAC">
              <w:t xml:space="preserve"> </w:t>
            </w:r>
            <w:r w:rsidRPr="00327BB7">
              <w:t>van</w:t>
            </w:r>
            <w:r w:rsidR="00FF3FAC">
              <w:t xml:space="preserve"> </w:t>
            </w:r>
            <w:r w:rsidRPr="00327BB7">
              <w:t>activiteiten</w:t>
            </w:r>
          </w:p>
        </w:tc>
        <w:tc>
          <w:tcPr>
            <w:tcW w:w="2692" w:type="dxa"/>
          </w:tcPr>
          <w:p w14:paraId="7006C425" w14:textId="5414E4AB" w:rsidR="00327BB7" w:rsidRPr="00327BB7" w:rsidRDefault="00327BB7" w:rsidP="001136DC">
            <w:r w:rsidRPr="00327BB7">
              <w:t>50</w:t>
            </w:r>
            <w:r w:rsidR="00FF3FAC">
              <w:t xml:space="preserve"> </w:t>
            </w:r>
            <w:r w:rsidRPr="00327BB7">
              <w:t>dB(A)</w:t>
            </w:r>
          </w:p>
        </w:tc>
        <w:tc>
          <w:tcPr>
            <w:tcW w:w="2693" w:type="dxa"/>
          </w:tcPr>
          <w:p w14:paraId="4E9FBD3F" w14:textId="3D048F35" w:rsidR="00327BB7" w:rsidRPr="00327BB7" w:rsidRDefault="00327BB7" w:rsidP="001136DC">
            <w:r w:rsidRPr="00327BB7">
              <w:t>40</w:t>
            </w:r>
            <w:r w:rsidR="00FF3FAC">
              <w:t xml:space="preserve"> </w:t>
            </w:r>
            <w:r w:rsidRPr="00327BB7">
              <w:t>dB(A)</w:t>
            </w:r>
          </w:p>
        </w:tc>
      </w:tr>
      <w:tr w:rsidR="00327BB7" w:rsidRPr="00327BB7" w14:paraId="18FEE6FF" w14:textId="77777777" w:rsidTr="001A5183">
        <w:tc>
          <w:tcPr>
            <w:tcW w:w="2692" w:type="dxa"/>
          </w:tcPr>
          <w:p w14:paraId="6E0F79CB" w14:textId="6B8E9B6F" w:rsidR="00327BB7" w:rsidRPr="00327BB7" w:rsidRDefault="00327BB7" w:rsidP="001136DC">
            <w:r w:rsidRPr="00327BB7">
              <w:t>Maximaal</w:t>
            </w:r>
            <w:r w:rsidR="00FF3FAC">
              <w:t xml:space="preserve"> </w:t>
            </w:r>
            <w:r w:rsidRPr="00327BB7">
              <w:t>geluidniveau</w:t>
            </w:r>
            <w:r w:rsidR="00FF3FAC">
              <w:t xml:space="preserve"> </w:t>
            </w:r>
            <w:r w:rsidRPr="00327BB7">
              <w:t>LAmax</w:t>
            </w:r>
            <w:r w:rsidR="00FF3FAC">
              <w:t xml:space="preserve"> </w:t>
            </w:r>
            <w:r w:rsidRPr="00327BB7">
              <w:t>veroorzaakt</w:t>
            </w:r>
            <w:r w:rsidR="00FF3FAC">
              <w:t xml:space="preserve"> </w:t>
            </w:r>
            <w:r w:rsidRPr="00327BB7">
              <w:t>door</w:t>
            </w:r>
            <w:r w:rsidR="00FF3FAC">
              <w:t xml:space="preserve"> </w:t>
            </w:r>
            <w:r w:rsidRPr="00327BB7">
              <w:t>het</w:t>
            </w:r>
            <w:r w:rsidR="00FF3FAC">
              <w:t xml:space="preserve"> </w:t>
            </w:r>
            <w:r w:rsidRPr="00327BB7">
              <w:t>aandrijfgeluid</w:t>
            </w:r>
            <w:r w:rsidR="00FF3FAC">
              <w:t xml:space="preserve"> </w:t>
            </w:r>
            <w:r w:rsidRPr="00327BB7">
              <w:t>van</w:t>
            </w:r>
            <w:r w:rsidR="00FF3FAC">
              <w:t xml:space="preserve"> </w:t>
            </w:r>
            <w:r w:rsidRPr="00327BB7">
              <w:t>transportmiddelen</w:t>
            </w:r>
          </w:p>
        </w:tc>
        <w:tc>
          <w:tcPr>
            <w:tcW w:w="2692" w:type="dxa"/>
          </w:tcPr>
          <w:p w14:paraId="62C04539" w14:textId="37EAE14F" w:rsidR="00327BB7" w:rsidRPr="00327BB7" w:rsidRDefault="00327BB7" w:rsidP="001136DC">
            <w:r w:rsidRPr="00327BB7">
              <w:t>70</w:t>
            </w:r>
            <w:r w:rsidR="00FF3FAC">
              <w:t xml:space="preserve"> </w:t>
            </w:r>
            <w:r w:rsidRPr="00327BB7">
              <w:t>dB(A)</w:t>
            </w:r>
          </w:p>
        </w:tc>
        <w:tc>
          <w:tcPr>
            <w:tcW w:w="2693" w:type="dxa"/>
          </w:tcPr>
          <w:p w14:paraId="052C8BE1" w14:textId="4C6AB12D" w:rsidR="00327BB7" w:rsidRPr="00327BB7" w:rsidRDefault="00327BB7" w:rsidP="001136DC">
            <w:r w:rsidRPr="00327BB7">
              <w:t>70</w:t>
            </w:r>
            <w:r w:rsidR="00FF3FAC">
              <w:t xml:space="preserve"> </w:t>
            </w:r>
            <w:r w:rsidRPr="00327BB7">
              <w:t>dB(A)</w:t>
            </w:r>
          </w:p>
        </w:tc>
      </w:tr>
      <w:tr w:rsidR="00327BB7" w14:paraId="060979D0" w14:textId="77777777" w:rsidTr="001A5183">
        <w:tc>
          <w:tcPr>
            <w:tcW w:w="2692" w:type="dxa"/>
          </w:tcPr>
          <w:p w14:paraId="05F07738" w14:textId="36AD01C6" w:rsidR="00327BB7" w:rsidRPr="00327BB7" w:rsidRDefault="00327BB7" w:rsidP="001136DC">
            <w:r w:rsidRPr="00327BB7">
              <w:t>Maximaal</w:t>
            </w:r>
            <w:r w:rsidR="00FF3FAC">
              <w:t xml:space="preserve"> </w:t>
            </w:r>
            <w:r w:rsidRPr="00327BB7">
              <w:t>geluidniveau</w:t>
            </w:r>
            <w:r w:rsidR="00FF3FAC">
              <w:t xml:space="preserve"> </w:t>
            </w:r>
            <w:r w:rsidRPr="00327BB7">
              <w:t>LAmax</w:t>
            </w:r>
            <w:r w:rsidR="00FF3FAC">
              <w:t xml:space="preserve"> </w:t>
            </w:r>
            <w:r w:rsidRPr="00327BB7">
              <w:t>veroorzaakt</w:t>
            </w:r>
            <w:r w:rsidR="00FF3FAC">
              <w:t xml:space="preserve"> </w:t>
            </w:r>
            <w:r w:rsidRPr="00327BB7">
              <w:t>door</w:t>
            </w:r>
            <w:r w:rsidR="00FF3FAC">
              <w:t xml:space="preserve"> </w:t>
            </w:r>
            <w:r w:rsidRPr="00327BB7">
              <w:t>andere</w:t>
            </w:r>
            <w:r w:rsidR="00FF3FAC">
              <w:t xml:space="preserve"> </w:t>
            </w:r>
            <w:r w:rsidRPr="00327BB7">
              <w:t>piekgeluiden</w:t>
            </w:r>
          </w:p>
        </w:tc>
        <w:tc>
          <w:tcPr>
            <w:tcW w:w="2692" w:type="dxa"/>
          </w:tcPr>
          <w:p w14:paraId="751A43C2" w14:textId="2EA89FDA" w:rsidR="00327BB7" w:rsidRPr="00327BB7" w:rsidRDefault="00327BB7" w:rsidP="001136DC">
            <w:r w:rsidRPr="00327BB7">
              <w:t>70</w:t>
            </w:r>
            <w:r w:rsidR="00FF3FAC">
              <w:t xml:space="preserve"> </w:t>
            </w:r>
            <w:r w:rsidRPr="00327BB7">
              <w:t>dB(A)</w:t>
            </w:r>
          </w:p>
        </w:tc>
        <w:tc>
          <w:tcPr>
            <w:tcW w:w="2693" w:type="dxa"/>
          </w:tcPr>
          <w:p w14:paraId="0BA64DF5" w14:textId="7DD82A88" w:rsidR="00327BB7" w:rsidRDefault="00327BB7" w:rsidP="001136DC">
            <w:r w:rsidRPr="00327BB7">
              <w:t>65</w:t>
            </w:r>
            <w:r w:rsidR="00FF3FAC">
              <w:t xml:space="preserve"> </w:t>
            </w:r>
            <w:r w:rsidRPr="00327BB7">
              <w:t>dB(A)</w:t>
            </w:r>
          </w:p>
        </w:tc>
      </w:tr>
    </w:tbl>
    <w:p w14:paraId="2326739D" w14:textId="51693ACE" w:rsidR="005D326C" w:rsidRDefault="00DB5589" w:rsidP="00EA1A5E">
      <w:pPr>
        <w:pStyle w:val="Lidmetnummering"/>
      </w:pPr>
      <w:r>
        <w:lastRenderedPageBreak/>
        <w:t>3</w:t>
      </w:r>
      <w:r>
        <w:tab/>
      </w:r>
      <w:commentRangeStart w:id="173"/>
      <w:r w:rsidR="005D326C">
        <w:t>De</w:t>
      </w:r>
      <w:commentRangeEnd w:id="173"/>
      <w:r w:rsidR="009317FA">
        <w:rPr>
          <w:rStyle w:val="Verwijzingopmerking"/>
        </w:rPr>
        <w:commentReference w:id="173"/>
      </w:r>
      <w:r w:rsidR="00FF3FAC">
        <w:t xml:space="preserve"> </w:t>
      </w:r>
      <w:r w:rsidR="005D326C">
        <w:t>in</w:t>
      </w:r>
      <w:r w:rsidR="00FF3FAC">
        <w:t xml:space="preserve"> </w:t>
      </w:r>
      <w:r w:rsidR="005D326C">
        <w:t>het</w:t>
      </w:r>
      <w:r w:rsidR="00FF3FAC">
        <w:t xml:space="preserve"> </w:t>
      </w:r>
      <w:r w:rsidR="005D326C">
        <w:t>tweede</w:t>
      </w:r>
      <w:r w:rsidR="00FF3FAC">
        <w:t xml:space="preserve"> </w:t>
      </w:r>
      <w:r w:rsidR="005D326C">
        <w:t>lid</w:t>
      </w:r>
      <w:r w:rsidR="00FF3FAC">
        <w:t xml:space="preserve"> </w:t>
      </w:r>
      <w:r w:rsidR="005D326C">
        <w:t>opgenomen</w:t>
      </w:r>
      <w:r w:rsidR="00FF3FAC">
        <w:t xml:space="preserve"> </w:t>
      </w:r>
      <w:r w:rsidR="005D326C">
        <w:t>maximale</w:t>
      </w:r>
      <w:r w:rsidR="00FF3FAC">
        <w:t xml:space="preserve"> </w:t>
      </w:r>
      <w:r w:rsidR="005D326C">
        <w:t>geluidniveaus</w:t>
      </w:r>
      <w:r w:rsidR="00FF3FAC">
        <w:t xml:space="preserve"> </w:t>
      </w:r>
      <w:r w:rsidR="005D326C">
        <w:t>LAmax</w:t>
      </w:r>
      <w:r w:rsidR="00FF3FAC">
        <w:t xml:space="preserve"> </w:t>
      </w:r>
      <w:r w:rsidR="005D326C">
        <w:t>zijn</w:t>
      </w:r>
      <w:r w:rsidR="00FF3FAC">
        <w:t xml:space="preserve"> </w:t>
      </w:r>
      <w:r w:rsidR="005D326C">
        <w:t>niet</w:t>
      </w:r>
      <w:r w:rsidR="00FF3FAC">
        <w:t xml:space="preserve"> </w:t>
      </w:r>
      <w:r w:rsidR="005D326C">
        <w:t>van</w:t>
      </w:r>
      <w:r w:rsidR="00FF3FAC">
        <w:t xml:space="preserve"> </w:t>
      </w:r>
      <w:r w:rsidR="005D326C">
        <w:t>toepassing</w:t>
      </w:r>
      <w:r w:rsidR="00FF3FAC">
        <w:t xml:space="preserve"> </w:t>
      </w:r>
      <w:r w:rsidR="005D326C">
        <w:t>op</w:t>
      </w:r>
      <w:r w:rsidR="00FF3FAC">
        <w:t xml:space="preserve"> </w:t>
      </w:r>
      <w:r w:rsidR="005D326C">
        <w:t>laden</w:t>
      </w:r>
      <w:r w:rsidR="00FF3FAC">
        <w:t xml:space="preserve"> </w:t>
      </w:r>
      <w:r w:rsidR="005D326C">
        <w:t>en</w:t>
      </w:r>
      <w:r w:rsidR="00FF3FAC">
        <w:t xml:space="preserve"> </w:t>
      </w:r>
      <w:r w:rsidR="005D326C">
        <w:t>lossen</w:t>
      </w:r>
      <w:r w:rsidR="00FF3FAC">
        <w:t xml:space="preserve"> </w:t>
      </w:r>
      <w:r w:rsidR="005D326C">
        <w:t>in</w:t>
      </w:r>
      <w:r w:rsidR="00FF3FAC">
        <w:t xml:space="preserve"> </w:t>
      </w:r>
      <w:r w:rsidR="005D326C">
        <w:t>de</w:t>
      </w:r>
      <w:r w:rsidR="00FF3FAC">
        <w:t xml:space="preserve"> </w:t>
      </w:r>
      <w:r w:rsidR="005D326C">
        <w:t>periode</w:t>
      </w:r>
      <w:r w:rsidR="00FF3FAC">
        <w:t xml:space="preserve"> </w:t>
      </w:r>
      <w:r w:rsidR="005D326C">
        <w:t>tussen</w:t>
      </w:r>
      <w:r w:rsidR="00FF3FAC">
        <w:t xml:space="preserve"> </w:t>
      </w:r>
      <w:r w:rsidR="005D326C">
        <w:t>07.00</w:t>
      </w:r>
      <w:r w:rsidR="00FF3FAC">
        <w:t xml:space="preserve"> </w:t>
      </w:r>
      <w:r w:rsidR="005D326C">
        <w:t>en</w:t>
      </w:r>
      <w:r w:rsidR="00FF3FAC">
        <w:t xml:space="preserve"> </w:t>
      </w:r>
      <w:r w:rsidR="005D326C">
        <w:t>21.00</w:t>
      </w:r>
      <w:r w:rsidR="00FF3FAC">
        <w:t xml:space="preserve"> </w:t>
      </w:r>
      <w:r w:rsidR="005D326C">
        <w:t>uur.</w:t>
      </w:r>
    </w:p>
    <w:p w14:paraId="3D755BFE" w14:textId="4E02064A" w:rsidR="003876F0" w:rsidRDefault="003876F0" w:rsidP="00107B09">
      <w:pPr>
        <w:pStyle w:val="Kop3"/>
      </w:pPr>
      <w:r>
        <w:t>Paragraaf</w:t>
      </w:r>
      <w:r w:rsidR="00FF3FAC">
        <w:t xml:space="preserve"> </w:t>
      </w:r>
      <w:r>
        <w:t>5.3.7</w:t>
      </w:r>
      <w:r>
        <w:tab/>
      </w:r>
      <w:commentRangeStart w:id="174"/>
      <w:r>
        <w:t>Geluidgevoelig</w:t>
      </w:r>
      <w:r w:rsidR="00FF3FAC">
        <w:t xml:space="preserve"> </w:t>
      </w:r>
      <w:r>
        <w:t>gebouw</w:t>
      </w:r>
      <w:r w:rsidR="00FF3FAC">
        <w:t xml:space="preserve"> </w:t>
      </w:r>
      <w:r>
        <w:t>toevoegen</w:t>
      </w:r>
      <w:r w:rsidR="00FF3FAC">
        <w:t xml:space="preserve"> </w:t>
      </w:r>
      <w:r>
        <w:t>binnen</w:t>
      </w:r>
      <w:r w:rsidR="00FF3FAC">
        <w:t xml:space="preserve"> </w:t>
      </w:r>
      <w:r>
        <w:t>geluidaandachtsgebied</w:t>
      </w:r>
      <w:r w:rsidR="00FF3FAC">
        <w:t xml:space="preserve"> </w:t>
      </w:r>
      <w:r w:rsidR="007179AD">
        <w:t>–</w:t>
      </w:r>
      <w:r w:rsidR="00FF3FAC">
        <w:t xml:space="preserve"> </w:t>
      </w:r>
      <w:r w:rsidR="007179AD">
        <w:t>categorie</w:t>
      </w:r>
      <w:r w:rsidR="00FF3FAC">
        <w:t xml:space="preserve"> </w:t>
      </w:r>
      <w:r w:rsidR="007179AD">
        <w:t>I</w:t>
      </w:r>
      <w:commentRangeEnd w:id="174"/>
      <w:r w:rsidR="0090657B">
        <w:rPr>
          <w:rStyle w:val="Verwijzingopmerking"/>
          <w:rFonts w:eastAsiaTheme="minorHAnsi" w:cstheme="minorBidi"/>
          <w:b w:val="0"/>
          <w:bCs w:val="0"/>
        </w:rPr>
        <w:commentReference w:id="174"/>
      </w:r>
    </w:p>
    <w:p w14:paraId="6D668E75" w14:textId="3A7C39FD" w:rsidR="003876F0" w:rsidRDefault="003876F0" w:rsidP="003A78EE">
      <w:pPr>
        <w:pStyle w:val="Kop6"/>
      </w:pPr>
      <w:r>
        <w:t>Artikel</w:t>
      </w:r>
      <w:r w:rsidR="00FF3FAC">
        <w:t xml:space="preserve"> </w:t>
      </w:r>
      <w:r>
        <w:t>5.294</w:t>
      </w:r>
      <w:r>
        <w:tab/>
        <w:t>Toepassingsbereik</w:t>
      </w:r>
    </w:p>
    <w:p w14:paraId="03F3C75F" w14:textId="29C901DD" w:rsidR="00655D85" w:rsidRDefault="005D326C" w:rsidP="009317FA">
      <w:r>
        <w:t>Deze</w:t>
      </w:r>
      <w:r w:rsidR="00FF3FAC">
        <w:t xml:space="preserve"> </w:t>
      </w:r>
      <w:r>
        <w:t>paragraaf</w:t>
      </w:r>
      <w:r w:rsidR="00FF3FAC">
        <w:t xml:space="preserve"> </w:t>
      </w:r>
      <w:r>
        <w:t>gaat</w:t>
      </w:r>
      <w:r w:rsidR="00FF3FAC">
        <w:t xml:space="preserve"> </w:t>
      </w:r>
      <w:r>
        <w:t>over</w:t>
      </w:r>
      <w:r w:rsidR="00FF3FAC">
        <w:t xml:space="preserve"> </w:t>
      </w:r>
      <w:r>
        <w:t>het</w:t>
      </w:r>
      <w:r w:rsidR="00FF3FAC">
        <w:t xml:space="preserve"> </w:t>
      </w:r>
      <w:r>
        <w:t>toevoegen</w:t>
      </w:r>
      <w:r w:rsidR="00FF3FAC">
        <w:t xml:space="preserve"> </w:t>
      </w:r>
      <w:r>
        <w:t>van</w:t>
      </w:r>
      <w:r w:rsidR="00FF3FAC">
        <w:t xml:space="preserve"> </w:t>
      </w:r>
      <w:r>
        <w:t>een</w:t>
      </w:r>
      <w:r w:rsidR="00FF3FAC">
        <w:t xml:space="preserve"> </w:t>
      </w:r>
      <w:r>
        <w:t>geluidgevoelig</w:t>
      </w:r>
      <w:r w:rsidR="00FF3FAC">
        <w:t xml:space="preserve"> </w:t>
      </w:r>
      <w:r>
        <w:t>gebouw</w:t>
      </w:r>
      <w:r w:rsidR="00FF3FAC">
        <w:t xml:space="preserve"> </w:t>
      </w:r>
      <w:r>
        <w:t>binnen</w:t>
      </w:r>
      <w:r w:rsidR="00FF3FAC">
        <w:t xml:space="preserve"> </w:t>
      </w:r>
      <w:r>
        <w:t>een</w:t>
      </w:r>
      <w:r w:rsidR="00FF3FAC">
        <w:t xml:space="preserve"> </w:t>
      </w:r>
      <w:commentRangeStart w:id="175"/>
      <w:commentRangeStart w:id="176"/>
      <w:r w:rsidR="009317FA" w:rsidRPr="009317FA">
        <w:rPr>
          <w:rStyle w:val="Noemer"/>
        </w:rPr>
        <w:t>Geluidaandachtsgebied van een weg</w:t>
      </w:r>
      <w:commentRangeEnd w:id="175"/>
      <w:r w:rsidR="001B1299">
        <w:rPr>
          <w:rStyle w:val="Verwijzingopmerking"/>
        </w:rPr>
        <w:commentReference w:id="175"/>
      </w:r>
      <w:r w:rsidR="00FF3FAC">
        <w:t xml:space="preserve"> </w:t>
      </w:r>
      <w:r w:rsidR="00930D89">
        <w:t>en</w:t>
      </w:r>
      <w:r w:rsidR="00FF3FAC">
        <w:t xml:space="preserve"> </w:t>
      </w:r>
      <w:r w:rsidR="00930D89">
        <w:t>een</w:t>
      </w:r>
      <w:r w:rsidR="00FF3FAC">
        <w:t xml:space="preserve"> </w:t>
      </w:r>
      <w:r w:rsidR="00930D89">
        <w:t>spoorweg</w:t>
      </w:r>
      <w:commentRangeEnd w:id="176"/>
      <w:r w:rsidR="00132665">
        <w:rPr>
          <w:rStyle w:val="Verwijzingopmerking"/>
        </w:rPr>
        <w:commentReference w:id="176"/>
      </w:r>
      <w:r w:rsidR="00930D89">
        <w:t>.</w:t>
      </w:r>
    </w:p>
    <w:p w14:paraId="3949D41B" w14:textId="3CB9D11F" w:rsidR="003876F0" w:rsidRDefault="003876F0" w:rsidP="003A78EE">
      <w:pPr>
        <w:pStyle w:val="Kop6"/>
      </w:pPr>
      <w:r>
        <w:t>Artikel</w:t>
      </w:r>
      <w:r w:rsidR="00FF3FAC">
        <w:t xml:space="preserve"> </w:t>
      </w:r>
      <w:r>
        <w:t>5.295</w:t>
      </w:r>
      <w:r>
        <w:tab/>
      </w:r>
      <w:commentRangeStart w:id="177"/>
      <w:r>
        <w:t>Oogmerken</w:t>
      </w:r>
      <w:commentRangeEnd w:id="177"/>
      <w:r w:rsidR="009317FA">
        <w:rPr>
          <w:rStyle w:val="Verwijzingopmerking"/>
          <w:rFonts w:eastAsiaTheme="minorHAnsi" w:cstheme="minorBidi"/>
          <w:i w:val="0"/>
          <w:iCs w:val="0"/>
        </w:rPr>
        <w:commentReference w:id="177"/>
      </w:r>
    </w:p>
    <w:p w14:paraId="0BCB27B3" w14:textId="6B242230"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452699C4" w14:textId="79611A91" w:rsidR="00E13943" w:rsidRDefault="00E13943" w:rsidP="006B3802">
      <w:pPr>
        <w:pStyle w:val="Opsommingmetnummering"/>
      </w:pPr>
      <w:r>
        <w:t>a.</w:t>
      </w:r>
      <w:r>
        <w:tab/>
      </w:r>
      <w:r w:rsidR="005D326C">
        <w:t>een</w:t>
      </w:r>
      <w:r w:rsidR="00FF3FAC">
        <w:t xml:space="preserve"> </w:t>
      </w:r>
      <w:r w:rsidR="005D326C">
        <w:t>aanvaardbaar</w:t>
      </w:r>
      <w:r w:rsidR="00FF3FAC">
        <w:t xml:space="preserve"> </w:t>
      </w:r>
      <w:r w:rsidR="005D326C">
        <w:t>akoestisch</w:t>
      </w:r>
      <w:r w:rsidR="00FF3FAC">
        <w:t xml:space="preserve"> </w:t>
      </w:r>
      <w:r w:rsidR="005D326C">
        <w:t>klimaat;</w:t>
      </w:r>
    </w:p>
    <w:p w14:paraId="457C0977" w14:textId="3D01D4F8"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r w:rsidR="00FF3FAC">
        <w:t xml:space="preserve"> </w:t>
      </w:r>
      <w:r w:rsidR="005D326C">
        <w:t>en</w:t>
      </w:r>
    </w:p>
    <w:p w14:paraId="36C1654E" w14:textId="3EB769EE" w:rsidR="003876F0" w:rsidRDefault="00E13943" w:rsidP="006B3802">
      <w:pPr>
        <w:pStyle w:val="Opsommingmetnummering"/>
      </w:pPr>
      <w:r>
        <w:t>c.</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gezondheid.</w:t>
      </w:r>
    </w:p>
    <w:p w14:paraId="3411C58F" w14:textId="06EC09A3" w:rsidR="003876F0" w:rsidRDefault="003876F0" w:rsidP="003A78EE">
      <w:pPr>
        <w:pStyle w:val="Kop6"/>
      </w:pPr>
      <w:r>
        <w:t>Artikel</w:t>
      </w:r>
      <w:r w:rsidR="00FF3FAC">
        <w:t xml:space="preserve"> </w:t>
      </w:r>
      <w:r>
        <w:t>5.</w:t>
      </w:r>
      <w:r w:rsidR="00A534B2">
        <w:t>1037</w:t>
      </w:r>
      <w:r>
        <w:tab/>
      </w:r>
      <w:commentRangeStart w:id="178"/>
      <w:r>
        <w:t>Meet</w:t>
      </w:r>
      <w:commentRangeEnd w:id="178"/>
      <w:r w:rsidR="009317FA">
        <w:rPr>
          <w:rStyle w:val="Verwijzingopmerking"/>
          <w:rFonts w:eastAsiaTheme="minorHAnsi" w:cstheme="minorBidi"/>
          <w:i w:val="0"/>
          <w:iCs w:val="0"/>
        </w:rPr>
        <w:commentReference w:id="178"/>
      </w:r>
      <w:r>
        <w:t>-</w:t>
      </w:r>
      <w:r w:rsidR="00FF3FAC">
        <w:t xml:space="preserve"> </w:t>
      </w:r>
      <w:r>
        <w:t>en</w:t>
      </w:r>
      <w:r w:rsidR="00FF3FAC">
        <w:t xml:space="preserve"> </w:t>
      </w:r>
      <w:r>
        <w:t>rekenbepaling</w:t>
      </w:r>
    </w:p>
    <w:p w14:paraId="3F0DED2A" w14:textId="12A6780E" w:rsidR="003876F0" w:rsidRDefault="005D326C" w:rsidP="005D326C">
      <w:r>
        <w:t>De</w:t>
      </w:r>
      <w:r w:rsidR="00FF3FAC">
        <w:t xml:space="preserve"> </w:t>
      </w:r>
      <w:r>
        <w:t>geluidwering</w:t>
      </w:r>
      <w:r w:rsidR="00FF3FAC">
        <w:t xml:space="preserve"> </w:t>
      </w:r>
      <w:r>
        <w:t>van</w:t>
      </w:r>
      <w:r w:rsidR="00FF3FAC">
        <w:t xml:space="preserve"> </w:t>
      </w:r>
      <w:r>
        <w:t>de</w:t>
      </w:r>
      <w:r w:rsidR="00FF3FAC">
        <w:t xml:space="preserve"> </w:t>
      </w:r>
      <w:r>
        <w:t>gevel</w:t>
      </w:r>
      <w:r w:rsidR="00FF3FAC">
        <w:t xml:space="preserve"> </w:t>
      </w:r>
      <w:r>
        <w:t>wordt</w:t>
      </w:r>
      <w:r w:rsidR="00FF3FAC">
        <w:t xml:space="preserve"> </w:t>
      </w:r>
      <w:r>
        <w:t>berekend</w:t>
      </w:r>
      <w:r w:rsidR="00FF3FAC">
        <w:t xml:space="preserve"> </w:t>
      </w:r>
      <w:r>
        <w:t>aan</w:t>
      </w:r>
      <w:r w:rsidR="00FF3FAC">
        <w:t xml:space="preserve"> </w:t>
      </w:r>
      <w:r>
        <w:t>de</w:t>
      </w:r>
      <w:r w:rsidR="00FF3FAC">
        <w:t xml:space="preserve"> </w:t>
      </w:r>
      <w:r>
        <w:t>hand</w:t>
      </w:r>
      <w:r w:rsidR="00FF3FAC">
        <w:t xml:space="preserve"> </w:t>
      </w:r>
      <w:r>
        <w:t>van</w:t>
      </w:r>
      <w:r w:rsidR="00FF3FAC">
        <w:t xml:space="preserve"> </w:t>
      </w:r>
      <w:r>
        <w:t>de</w:t>
      </w:r>
      <w:r w:rsidR="00FF3FAC">
        <w:t xml:space="preserve"> </w:t>
      </w:r>
      <w:r>
        <w:t>cumulatieve</w:t>
      </w:r>
      <w:r w:rsidR="00FF3FAC">
        <w:t xml:space="preserve"> </w:t>
      </w:r>
      <w:r>
        <w:t>geluidbelasting</w:t>
      </w:r>
      <w:r w:rsidR="00FF3FAC">
        <w:t xml:space="preserve"> </w:t>
      </w:r>
      <w:r>
        <w:t>van</w:t>
      </w:r>
      <w:r w:rsidR="00FF3FAC">
        <w:t xml:space="preserve"> </w:t>
      </w:r>
      <w:r>
        <w:t>alle</w:t>
      </w:r>
      <w:r w:rsidR="00FF3FAC">
        <w:t xml:space="preserve"> </w:t>
      </w:r>
      <w:r>
        <w:t>wegen</w:t>
      </w:r>
      <w:r w:rsidR="00FF3FAC">
        <w:t xml:space="preserve"> </w:t>
      </w:r>
      <w:r>
        <w:t>(rijkswegen,</w:t>
      </w:r>
      <w:r w:rsidR="00FF3FAC">
        <w:t xml:space="preserve"> </w:t>
      </w:r>
      <w:r>
        <w:t>provinciale</w:t>
      </w:r>
      <w:r w:rsidR="00FF3FAC">
        <w:t xml:space="preserve"> </w:t>
      </w:r>
      <w:r>
        <w:t>wegen</w:t>
      </w:r>
      <w:r w:rsidR="00FF3FAC">
        <w:t xml:space="preserve"> </w:t>
      </w:r>
      <w:r>
        <w:t>en</w:t>
      </w:r>
      <w:r w:rsidR="00FF3FAC">
        <w:t xml:space="preserve"> </w:t>
      </w:r>
      <w:r>
        <w:t>lokale</w:t>
      </w:r>
      <w:r w:rsidR="00FF3FAC">
        <w:t xml:space="preserve"> </w:t>
      </w:r>
      <w:r>
        <w:t>wegen</w:t>
      </w:r>
      <w:r w:rsidR="00FF3FAC">
        <w:t xml:space="preserve"> </w:t>
      </w:r>
      <w:r>
        <w:t>inclusief</w:t>
      </w:r>
      <w:r w:rsidR="00FF3FAC">
        <w:t xml:space="preserve"> </w:t>
      </w:r>
      <w:r>
        <w:t>30</w:t>
      </w:r>
      <w:r w:rsidR="00FF3FAC">
        <w:t xml:space="preserve"> </w:t>
      </w:r>
      <w:r>
        <w:t>km-wegen),</w:t>
      </w:r>
      <w:r w:rsidR="00FF3FAC">
        <w:t xml:space="preserve"> </w:t>
      </w:r>
      <w:r>
        <w:t>spoorwegen</w:t>
      </w:r>
      <w:r w:rsidR="00FF3FAC">
        <w:t xml:space="preserve"> </w:t>
      </w:r>
      <w:r>
        <w:t>en</w:t>
      </w:r>
      <w:r w:rsidR="00FF3FAC">
        <w:t xml:space="preserve"> </w:t>
      </w:r>
      <w:r>
        <w:t>gezoneerde</w:t>
      </w:r>
      <w:r w:rsidR="00FF3FAC">
        <w:t xml:space="preserve"> </w:t>
      </w:r>
      <w:r>
        <w:t>industrieterreinen.</w:t>
      </w:r>
    </w:p>
    <w:p w14:paraId="2199A169" w14:textId="37A33CA1" w:rsidR="003876F0" w:rsidRDefault="003876F0" w:rsidP="003A78EE">
      <w:pPr>
        <w:pStyle w:val="Kop6"/>
      </w:pPr>
      <w:r>
        <w:t>Artikel</w:t>
      </w:r>
      <w:r w:rsidR="00FF3FAC">
        <w:t xml:space="preserve"> </w:t>
      </w:r>
      <w:r>
        <w:t>5.297</w:t>
      </w:r>
      <w:r>
        <w:tab/>
      </w:r>
      <w:commentRangeStart w:id="179"/>
      <w:r>
        <w:t>Grenswaarden</w:t>
      </w:r>
      <w:commentRangeEnd w:id="179"/>
      <w:r w:rsidR="009317FA">
        <w:rPr>
          <w:rStyle w:val="Verwijzingopmerking"/>
          <w:rFonts w:eastAsiaTheme="minorHAnsi" w:cstheme="minorBidi"/>
          <w:i w:val="0"/>
          <w:iCs w:val="0"/>
        </w:rPr>
        <w:commentReference w:id="179"/>
      </w:r>
    </w:p>
    <w:p w14:paraId="223B0BC5" w14:textId="7B870FF3" w:rsidR="005D326C" w:rsidRDefault="005D326C" w:rsidP="005D326C">
      <w:r>
        <w:t>Bij</w:t>
      </w:r>
      <w:r w:rsidR="00FF3FAC">
        <w:t xml:space="preserve"> </w:t>
      </w:r>
      <w:r>
        <w:t>het</w:t>
      </w:r>
      <w:r w:rsidR="00FF3FAC">
        <w:t xml:space="preserve"> </w:t>
      </w:r>
      <w:r>
        <w:t>toevoegen</w:t>
      </w:r>
      <w:r w:rsidR="00FF3FAC">
        <w:t xml:space="preserve"> </w:t>
      </w:r>
      <w:r>
        <w:t>van</w:t>
      </w:r>
      <w:r w:rsidR="00FF3FAC">
        <w:t xml:space="preserve"> </w:t>
      </w:r>
      <w:r>
        <w:t>een</w:t>
      </w:r>
      <w:r w:rsidR="00FF3FAC">
        <w:t xml:space="preserve"> </w:t>
      </w:r>
      <w:r>
        <w:t>geluidgevoelig</w:t>
      </w:r>
      <w:r w:rsidR="00FF3FAC">
        <w:t xml:space="preserve"> </w:t>
      </w:r>
      <w:r>
        <w:t>gebouw</w:t>
      </w:r>
      <w:r w:rsidR="00FF3FAC">
        <w:t xml:space="preserve"> </w:t>
      </w:r>
      <w:r>
        <w:t>wordt</w:t>
      </w:r>
      <w:r w:rsidR="00FF3FAC">
        <w:t xml:space="preserve"> </w:t>
      </w:r>
      <w:r>
        <w:t>voldaan</w:t>
      </w:r>
      <w:r w:rsidR="00FF3FAC">
        <w:t xml:space="preserve"> </w:t>
      </w:r>
      <w:r>
        <w:t>aan</w:t>
      </w:r>
      <w:r w:rsidR="00FF3FAC">
        <w:t xml:space="preserve"> </w:t>
      </w:r>
      <w:r>
        <w:t>de</w:t>
      </w:r>
      <w:r w:rsidR="00FF3FAC">
        <w:t xml:space="preserve"> </w:t>
      </w:r>
      <w:r>
        <w:t>waarden</w:t>
      </w:r>
      <w:r w:rsidR="00FF3FAC">
        <w:t xml:space="preserve"> </w:t>
      </w:r>
      <w:r>
        <w:t>en</w:t>
      </w:r>
      <w:r w:rsidR="00FF3FAC">
        <w:t xml:space="preserve"> </w:t>
      </w:r>
      <w:r>
        <w:t>aantallen,</w:t>
      </w:r>
      <w:r w:rsidR="00FF3FAC">
        <w:t xml:space="preserve"> </w:t>
      </w:r>
      <w:r>
        <w:t>bedoeld</w:t>
      </w:r>
      <w:r w:rsidR="00FF3FAC">
        <w:t xml:space="preserve"> </w:t>
      </w:r>
      <w:r>
        <w:t>in</w:t>
      </w:r>
      <w:r w:rsidR="00FF3FAC">
        <w:t xml:space="preserve"> </w:t>
      </w:r>
      <w:r>
        <w:t>tabel</w:t>
      </w:r>
      <w:r w:rsidR="00FF3FAC">
        <w:t xml:space="preserve"> </w:t>
      </w:r>
      <w:r>
        <w:t>5.1.</w:t>
      </w:r>
    </w:p>
    <w:p w14:paraId="4E3F4322" w14:textId="60A5CFF1" w:rsidR="005D326C" w:rsidRDefault="00AA109F" w:rsidP="00AA109F">
      <w:pPr>
        <w:pStyle w:val="Tabeltitel"/>
      </w:pPr>
      <w:r w:rsidRPr="00AA109F">
        <w:t>Tabel</w:t>
      </w:r>
      <w:r w:rsidR="00FF3FAC">
        <w:t xml:space="preserve"> </w:t>
      </w:r>
      <w:r w:rsidRPr="00AA109F">
        <w:t>5.1:</w:t>
      </w:r>
      <w:r w:rsidR="00FF3FAC">
        <w:t xml:space="preserve"> </w:t>
      </w:r>
      <w:r w:rsidRPr="00AA109F">
        <w:t>grenswaarden</w:t>
      </w:r>
      <w:r w:rsidR="00FF3FAC">
        <w:t xml:space="preserve"> </w:t>
      </w:r>
      <w:r w:rsidRPr="00AA109F">
        <w:t>per</w:t>
      </w:r>
      <w:r w:rsidR="00FF3FAC">
        <w:t xml:space="preserve"> </w:t>
      </w:r>
      <w:r w:rsidRPr="00AA109F">
        <w:t>bron</w:t>
      </w:r>
      <w:r w:rsidR="00FF3FAC">
        <w:t xml:space="preserve"> </w:t>
      </w:r>
      <w:r w:rsidRPr="00AA109F">
        <w:t>en</w:t>
      </w:r>
      <w:r w:rsidR="00FF3FAC">
        <w:t xml:space="preserve"> </w:t>
      </w:r>
      <w:r w:rsidRPr="00AA109F">
        <w:t>per</w:t>
      </w:r>
      <w:r w:rsidR="00FF3FAC">
        <w:t xml:space="preserve"> </w:t>
      </w:r>
      <w:r w:rsidRPr="00AA109F">
        <w:t>gebiedstype.</w:t>
      </w:r>
    </w:p>
    <w:tbl>
      <w:tblPr>
        <w:tblStyle w:val="Tabel"/>
        <w:tblW w:w="0" w:type="auto"/>
        <w:tblLayout w:type="fixed"/>
        <w:tblLook w:val="0620" w:firstRow="1" w:lastRow="0" w:firstColumn="0" w:lastColumn="0" w:noHBand="1" w:noVBand="1"/>
      </w:tblPr>
      <w:tblGrid>
        <w:gridCol w:w="1823"/>
        <w:gridCol w:w="1844"/>
        <w:gridCol w:w="1460"/>
        <w:gridCol w:w="1462"/>
        <w:gridCol w:w="1462"/>
      </w:tblGrid>
      <w:tr w:rsidR="006D57EE" w:rsidRPr="00AA109F" w14:paraId="00C41DC9" w14:textId="77777777" w:rsidTr="006D57EE">
        <w:trPr>
          <w:cnfStyle w:val="100000000000" w:firstRow="1" w:lastRow="0" w:firstColumn="0" w:lastColumn="0" w:oddVBand="0" w:evenVBand="0" w:oddHBand="0" w:evenHBand="0" w:firstRowFirstColumn="0" w:firstRowLastColumn="0" w:lastRowFirstColumn="0" w:lastRowLastColumn="0"/>
          <w:tblHeader/>
        </w:trPr>
        <w:tc>
          <w:tcPr>
            <w:tcW w:w="1823" w:type="dxa"/>
            <w:vMerge w:val="restart"/>
          </w:tcPr>
          <w:p w14:paraId="1A67AE69" w14:textId="1A627484" w:rsidR="006D57EE" w:rsidRPr="00AA109F" w:rsidRDefault="006D57EE" w:rsidP="001136DC">
            <w:r w:rsidRPr="00AA109F">
              <w:t>Waarden</w:t>
            </w:r>
            <w:r w:rsidR="00FF3FAC">
              <w:t xml:space="preserve"> </w:t>
            </w:r>
            <w:r w:rsidRPr="00AA109F">
              <w:t>per</w:t>
            </w:r>
            <w:r w:rsidR="00FF3FAC">
              <w:t xml:space="preserve"> </w:t>
            </w:r>
            <w:r w:rsidRPr="00AA109F">
              <w:t>gebied</w:t>
            </w:r>
          </w:p>
        </w:tc>
        <w:tc>
          <w:tcPr>
            <w:tcW w:w="6228" w:type="dxa"/>
            <w:gridSpan w:val="4"/>
          </w:tcPr>
          <w:p w14:paraId="2F739912" w14:textId="598D7A89" w:rsidR="006D57EE" w:rsidRPr="00AA109F" w:rsidRDefault="006D57EE" w:rsidP="001136DC">
            <w:r w:rsidRPr="00AA109F">
              <w:t>Geluidsbronsoort</w:t>
            </w:r>
            <w:r w:rsidR="00FF3FAC">
              <w:t xml:space="preserve"> </w:t>
            </w:r>
            <w:r w:rsidRPr="00AA109F">
              <w:t>en</w:t>
            </w:r>
            <w:r w:rsidR="00FF3FAC">
              <w:t xml:space="preserve"> </w:t>
            </w:r>
            <w:r w:rsidRPr="00AA109F">
              <w:t>aantallen</w:t>
            </w:r>
            <w:r w:rsidR="00FF3FAC">
              <w:t xml:space="preserve"> </w:t>
            </w:r>
            <w:r w:rsidRPr="00AA109F">
              <w:t>woningen</w:t>
            </w:r>
            <w:r w:rsidR="00FF3FAC">
              <w:t xml:space="preserve"> </w:t>
            </w:r>
            <w:r w:rsidRPr="00AA109F">
              <w:t>per</w:t>
            </w:r>
            <w:r w:rsidR="00FF3FAC">
              <w:t xml:space="preserve"> </w:t>
            </w:r>
            <w:r w:rsidRPr="00AA109F">
              <w:t>gebied</w:t>
            </w:r>
          </w:p>
        </w:tc>
      </w:tr>
      <w:tr w:rsidR="006D57EE" w:rsidRPr="00AA109F" w14:paraId="28CEA2BC" w14:textId="77777777" w:rsidTr="006D57EE">
        <w:trPr>
          <w:cnfStyle w:val="100000000000" w:firstRow="1" w:lastRow="0" w:firstColumn="0" w:lastColumn="0" w:oddVBand="0" w:evenVBand="0" w:oddHBand="0" w:evenHBand="0" w:firstRowFirstColumn="0" w:firstRowLastColumn="0" w:lastRowFirstColumn="0" w:lastRowLastColumn="0"/>
          <w:tblHeader/>
        </w:trPr>
        <w:tc>
          <w:tcPr>
            <w:tcW w:w="1823" w:type="dxa"/>
            <w:vMerge/>
          </w:tcPr>
          <w:p w14:paraId="7EB75E1D" w14:textId="77777777" w:rsidR="006D57EE" w:rsidRPr="00AA109F" w:rsidRDefault="006D57EE" w:rsidP="001136DC"/>
        </w:tc>
        <w:tc>
          <w:tcPr>
            <w:tcW w:w="1844" w:type="dxa"/>
          </w:tcPr>
          <w:p w14:paraId="27D743BB" w14:textId="458F124B" w:rsidR="006D57EE" w:rsidRDefault="006D57EE" w:rsidP="001136DC">
            <w:r w:rsidRPr="00AA109F">
              <w:t>-</w:t>
            </w:r>
            <w:r w:rsidR="00FF3FAC">
              <w:t xml:space="preserve"> </w:t>
            </w:r>
            <w:r w:rsidRPr="00AA109F">
              <w:t>Provinciale</w:t>
            </w:r>
            <w:r w:rsidR="00FF3FAC">
              <w:t xml:space="preserve"> </w:t>
            </w:r>
            <w:r w:rsidRPr="00AA109F">
              <w:t>wegen</w:t>
            </w:r>
          </w:p>
          <w:p w14:paraId="5BA28448" w14:textId="308C29AB" w:rsidR="006D57EE" w:rsidRPr="00AA109F" w:rsidRDefault="006D57EE" w:rsidP="001136DC">
            <w:r w:rsidRPr="006D57EE">
              <w:t>-</w:t>
            </w:r>
            <w:r w:rsidR="00FF3FAC">
              <w:t xml:space="preserve"> </w:t>
            </w:r>
            <w:r w:rsidRPr="006D57EE">
              <w:t>Rijkswegen</w:t>
            </w:r>
          </w:p>
        </w:tc>
        <w:tc>
          <w:tcPr>
            <w:tcW w:w="1460" w:type="dxa"/>
          </w:tcPr>
          <w:p w14:paraId="171DF719" w14:textId="5A483982" w:rsidR="006D57EE" w:rsidRDefault="006D57EE" w:rsidP="001136DC">
            <w:r w:rsidRPr="006D57EE">
              <w:t>-</w:t>
            </w:r>
            <w:r w:rsidR="00FF3FAC">
              <w:t xml:space="preserve"> </w:t>
            </w:r>
            <w:r w:rsidRPr="006D57EE">
              <w:t>Gemeentewegen</w:t>
            </w:r>
          </w:p>
          <w:p w14:paraId="04B9AC61" w14:textId="7FD3ED39" w:rsidR="006D57EE" w:rsidRPr="00AA109F" w:rsidRDefault="006D57EE" w:rsidP="001136DC">
            <w:r w:rsidRPr="006D57EE">
              <w:t>-</w:t>
            </w:r>
            <w:r w:rsidR="00FF3FAC">
              <w:t xml:space="preserve"> </w:t>
            </w:r>
            <w:r w:rsidRPr="006D57EE">
              <w:t>Waterschapswegen</w:t>
            </w:r>
          </w:p>
        </w:tc>
        <w:tc>
          <w:tcPr>
            <w:tcW w:w="1462" w:type="dxa"/>
          </w:tcPr>
          <w:p w14:paraId="0A053BB8" w14:textId="1F7ADD8D" w:rsidR="006D57EE" w:rsidRDefault="006D57EE" w:rsidP="001136DC">
            <w:r w:rsidRPr="00AA109F">
              <w:t>-</w:t>
            </w:r>
            <w:r w:rsidR="00FF3FAC">
              <w:t xml:space="preserve"> </w:t>
            </w:r>
            <w:r w:rsidRPr="00AA109F">
              <w:t>Lokale</w:t>
            </w:r>
            <w:r w:rsidR="00FF3FAC">
              <w:t xml:space="preserve"> </w:t>
            </w:r>
            <w:r w:rsidRPr="00AA109F">
              <w:t>spoorwegen</w:t>
            </w:r>
          </w:p>
          <w:p w14:paraId="6216C021" w14:textId="4C1CC71A" w:rsidR="006D57EE" w:rsidRPr="00AA109F" w:rsidRDefault="006D57EE" w:rsidP="001136DC">
            <w:r w:rsidRPr="006D57EE">
              <w:t>-</w:t>
            </w:r>
            <w:r w:rsidR="00FF3FAC">
              <w:t xml:space="preserve"> </w:t>
            </w:r>
            <w:r w:rsidRPr="006D57EE">
              <w:t>Hoofdspoorwegen</w:t>
            </w:r>
          </w:p>
        </w:tc>
        <w:tc>
          <w:tcPr>
            <w:tcW w:w="1462" w:type="dxa"/>
          </w:tcPr>
          <w:p w14:paraId="1DD5A95A" w14:textId="69F8A26F" w:rsidR="006D57EE" w:rsidRPr="00AA109F" w:rsidRDefault="006D57EE" w:rsidP="001136DC">
            <w:r w:rsidRPr="00AA109F">
              <w:t>-</w:t>
            </w:r>
            <w:r w:rsidR="00FF3FAC">
              <w:t xml:space="preserve"> </w:t>
            </w:r>
            <w:r w:rsidRPr="00AA109F">
              <w:t>Industrieterreinen</w:t>
            </w:r>
          </w:p>
        </w:tc>
      </w:tr>
      <w:tr w:rsidR="006D57EE" w:rsidRPr="00AA109F" w14:paraId="237CD583" w14:textId="77777777" w:rsidTr="00AA109F">
        <w:tc>
          <w:tcPr>
            <w:tcW w:w="1823" w:type="dxa"/>
            <w:vMerge w:val="restart"/>
          </w:tcPr>
          <w:p w14:paraId="50917375" w14:textId="7C7A3BF2" w:rsidR="006D57EE" w:rsidRPr="00AA109F" w:rsidRDefault="006D57EE" w:rsidP="001136DC">
            <w:r w:rsidRPr="00AA109F">
              <w:t>Woongebied-</w:t>
            </w:r>
            <w:r w:rsidR="00FF3FAC">
              <w:t xml:space="preserve"> </w:t>
            </w:r>
            <w:r w:rsidRPr="00AA109F">
              <w:t>transformatie</w:t>
            </w:r>
          </w:p>
        </w:tc>
        <w:tc>
          <w:tcPr>
            <w:tcW w:w="1844" w:type="dxa"/>
          </w:tcPr>
          <w:p w14:paraId="77073315" w14:textId="48B6643F" w:rsidR="006D57EE" w:rsidRPr="00AA109F" w:rsidRDefault="006D57EE" w:rsidP="001136DC">
            <w:r w:rsidRPr="00AA109F">
              <w:t>n.v.t.</w:t>
            </w:r>
            <w:r w:rsidR="00FF3FAC">
              <w:t xml:space="preserve"> </w:t>
            </w:r>
          </w:p>
        </w:tc>
        <w:tc>
          <w:tcPr>
            <w:tcW w:w="1460" w:type="dxa"/>
          </w:tcPr>
          <w:p w14:paraId="6A3F95D3" w14:textId="035B9843" w:rsidR="006D57EE" w:rsidRPr="00AA109F" w:rsidRDefault="006D57EE" w:rsidP="001136DC">
            <w:r w:rsidRPr="00AA109F">
              <w:t>51</w:t>
            </w:r>
            <w:r w:rsidR="00FF3FAC">
              <w:t xml:space="preserve"> </w:t>
            </w:r>
            <w:r w:rsidRPr="00AA109F">
              <w:t>dB</w:t>
            </w:r>
            <w:r w:rsidR="00FF3FAC">
              <w:t xml:space="preserve"> </w:t>
            </w:r>
            <w:r w:rsidRPr="00AA109F">
              <w:t>(Lden)</w:t>
            </w:r>
          </w:p>
        </w:tc>
        <w:tc>
          <w:tcPr>
            <w:tcW w:w="1462" w:type="dxa"/>
          </w:tcPr>
          <w:p w14:paraId="2463C0C1" w14:textId="3A031D67" w:rsidR="006D57EE" w:rsidRPr="00AA109F" w:rsidRDefault="006D57EE" w:rsidP="001136DC">
            <w:r w:rsidRPr="00AA109F">
              <w:t>59</w:t>
            </w:r>
            <w:r w:rsidR="00FF3FAC">
              <w:t xml:space="preserve"> </w:t>
            </w:r>
            <w:r w:rsidRPr="00AA109F">
              <w:t>dB</w:t>
            </w:r>
            <w:r w:rsidR="00FF3FAC">
              <w:t xml:space="preserve"> </w:t>
            </w:r>
            <w:r w:rsidRPr="00AA109F">
              <w:t>(Lden)</w:t>
            </w:r>
          </w:p>
        </w:tc>
        <w:tc>
          <w:tcPr>
            <w:tcW w:w="1462" w:type="dxa"/>
          </w:tcPr>
          <w:p w14:paraId="21E684AE" w14:textId="77777777" w:rsidR="006D57EE" w:rsidRPr="00AA109F" w:rsidRDefault="006D57EE" w:rsidP="001136DC">
            <w:r w:rsidRPr="00AA109F">
              <w:t>n.v.t.</w:t>
            </w:r>
          </w:p>
        </w:tc>
      </w:tr>
      <w:tr w:rsidR="006D57EE" w:rsidRPr="00AA109F" w14:paraId="5724FABA" w14:textId="77777777" w:rsidTr="001136DC">
        <w:tc>
          <w:tcPr>
            <w:tcW w:w="1823" w:type="dxa"/>
            <w:vMerge/>
          </w:tcPr>
          <w:p w14:paraId="0717D551" w14:textId="77777777" w:rsidR="006D57EE" w:rsidRPr="00AA109F" w:rsidRDefault="006D57EE" w:rsidP="001136DC"/>
        </w:tc>
        <w:tc>
          <w:tcPr>
            <w:tcW w:w="6228" w:type="dxa"/>
            <w:gridSpan w:val="4"/>
          </w:tcPr>
          <w:p w14:paraId="238F9A73" w14:textId="6D074B4F" w:rsidR="006D57EE" w:rsidRPr="00AA109F" w:rsidRDefault="006D57EE" w:rsidP="001136DC">
            <w:r w:rsidRPr="00AA109F">
              <w:t>Totaal</w:t>
            </w:r>
            <w:r w:rsidR="00FF3FAC">
              <w:t xml:space="preserve"> </w:t>
            </w:r>
            <w:r w:rsidRPr="00AA109F">
              <w:t>307</w:t>
            </w:r>
            <w:r w:rsidR="00FF3FAC">
              <w:t xml:space="preserve"> </w:t>
            </w:r>
            <w:r w:rsidRPr="00AA109F">
              <w:t>woningen</w:t>
            </w:r>
          </w:p>
        </w:tc>
      </w:tr>
      <w:tr w:rsidR="006D57EE" w:rsidRPr="00AA109F" w14:paraId="403C1856" w14:textId="77777777" w:rsidTr="00AA109F">
        <w:tc>
          <w:tcPr>
            <w:tcW w:w="1823" w:type="dxa"/>
            <w:vMerge w:val="restart"/>
          </w:tcPr>
          <w:p w14:paraId="0A11CA7D" w14:textId="15BE88E8" w:rsidR="006D57EE" w:rsidRPr="00AA109F" w:rsidRDefault="006D57EE" w:rsidP="001136DC">
            <w:r w:rsidRPr="006D57EE">
              <w:t>Woongebied</w:t>
            </w:r>
            <w:r w:rsidR="00FF3FAC">
              <w:t xml:space="preserve"> </w:t>
            </w:r>
            <w:r w:rsidRPr="00AA109F">
              <w:t>(PM)</w:t>
            </w:r>
          </w:p>
        </w:tc>
        <w:tc>
          <w:tcPr>
            <w:tcW w:w="1844" w:type="dxa"/>
          </w:tcPr>
          <w:p w14:paraId="6791C9D7" w14:textId="11C67AE5" w:rsidR="006D57EE" w:rsidRPr="00AA109F" w:rsidRDefault="006D57EE" w:rsidP="001136DC">
            <w:r w:rsidRPr="00AA109F">
              <w:t>XX</w:t>
            </w:r>
            <w:r w:rsidR="00FF3FAC">
              <w:t xml:space="preserve"> </w:t>
            </w:r>
            <w:r w:rsidRPr="00AA109F">
              <w:t>Lden</w:t>
            </w:r>
            <w:r w:rsidR="00FF3FAC">
              <w:t xml:space="preserve"> </w:t>
            </w:r>
            <w:r w:rsidRPr="00AA109F">
              <w:t>(&gt;</w:t>
            </w:r>
            <w:r w:rsidR="00FF3FAC">
              <w:t xml:space="preserve"> </w:t>
            </w:r>
            <w:r w:rsidRPr="00AA109F">
              <w:t>50</w:t>
            </w:r>
            <w:r w:rsidR="00FF3FAC">
              <w:t xml:space="preserve"> </w:t>
            </w:r>
            <w:r w:rsidRPr="00AA109F">
              <w:t>en</w:t>
            </w:r>
            <w:r w:rsidR="00FF3FAC">
              <w:t xml:space="preserve"> </w:t>
            </w:r>
            <w:r w:rsidRPr="00AA109F">
              <w:t>&lt;</w:t>
            </w:r>
            <w:r w:rsidR="00FF3FAC">
              <w:t xml:space="preserve"> </w:t>
            </w:r>
            <w:r w:rsidRPr="00AA109F">
              <w:t>60</w:t>
            </w:r>
            <w:r w:rsidR="00FF3FAC">
              <w:t xml:space="preserve"> </w:t>
            </w:r>
            <w:r w:rsidRPr="00AA109F">
              <w:t>Lden)</w:t>
            </w:r>
          </w:p>
        </w:tc>
        <w:tc>
          <w:tcPr>
            <w:tcW w:w="1460" w:type="dxa"/>
          </w:tcPr>
          <w:p w14:paraId="5EF9324B" w14:textId="6AD4A9A1" w:rsidR="006D57EE" w:rsidRPr="00AA109F" w:rsidRDefault="006D57EE" w:rsidP="001136DC">
            <w:r w:rsidRPr="00AA109F">
              <w:t>XX</w:t>
            </w:r>
            <w:r w:rsidR="00FF3FAC">
              <w:t xml:space="preserve"> </w:t>
            </w:r>
            <w:r w:rsidRPr="00AA109F">
              <w:t>Lden</w:t>
            </w:r>
            <w:r w:rsidR="00FF3FAC">
              <w:t xml:space="preserve"> </w:t>
            </w:r>
            <w:r w:rsidRPr="00AA109F">
              <w:t>(&gt;54</w:t>
            </w:r>
            <w:r w:rsidR="00FF3FAC">
              <w:t xml:space="preserve"> </w:t>
            </w:r>
            <w:r w:rsidRPr="00AA109F">
              <w:t>en</w:t>
            </w:r>
            <w:r w:rsidR="00FF3FAC">
              <w:t xml:space="preserve"> </w:t>
            </w:r>
            <w:r w:rsidRPr="00AA109F">
              <w:t>&lt;</w:t>
            </w:r>
            <w:r w:rsidR="00FF3FAC">
              <w:t xml:space="preserve"> </w:t>
            </w:r>
            <w:r w:rsidRPr="00AA109F">
              <w:t>70</w:t>
            </w:r>
            <w:r w:rsidR="00FF3FAC">
              <w:t xml:space="preserve"> </w:t>
            </w:r>
            <w:r w:rsidRPr="00AA109F">
              <w:t>Lden)</w:t>
            </w:r>
          </w:p>
        </w:tc>
        <w:tc>
          <w:tcPr>
            <w:tcW w:w="1462" w:type="dxa"/>
          </w:tcPr>
          <w:p w14:paraId="190B4462" w14:textId="17928D2F" w:rsidR="006D57EE" w:rsidRPr="00AA109F" w:rsidRDefault="006D57EE" w:rsidP="001136DC">
            <w:r w:rsidRPr="00AA109F">
              <w:t>XX</w:t>
            </w:r>
            <w:r w:rsidR="00FF3FAC">
              <w:t xml:space="preserve"> </w:t>
            </w:r>
            <w:r w:rsidRPr="00AA109F">
              <w:t>Lden</w:t>
            </w:r>
            <w:r w:rsidR="00FF3FAC">
              <w:t xml:space="preserve"> </w:t>
            </w:r>
            <w:r w:rsidRPr="00AA109F">
              <w:t>(&gt;</w:t>
            </w:r>
            <w:r w:rsidR="00FF3FAC">
              <w:t xml:space="preserve"> </w:t>
            </w:r>
            <w:r w:rsidRPr="00AA109F">
              <w:t>55</w:t>
            </w:r>
            <w:r w:rsidR="00FF3FAC">
              <w:t xml:space="preserve"> </w:t>
            </w:r>
            <w:r w:rsidRPr="00AA109F">
              <w:t>Lden</w:t>
            </w:r>
            <w:r w:rsidR="00FF3FAC">
              <w:t xml:space="preserve"> </w:t>
            </w:r>
            <w:r w:rsidRPr="00AA109F">
              <w:t>en</w:t>
            </w:r>
            <w:r w:rsidR="00FF3FAC">
              <w:t xml:space="preserve"> </w:t>
            </w:r>
            <w:r w:rsidRPr="00AA109F">
              <w:t>&lt;</w:t>
            </w:r>
            <w:r w:rsidR="00FF3FAC">
              <w:t xml:space="preserve"> </w:t>
            </w:r>
            <w:r w:rsidRPr="00AA109F">
              <w:t>65</w:t>
            </w:r>
            <w:r w:rsidR="00FF3FAC">
              <w:t xml:space="preserve"> </w:t>
            </w:r>
            <w:r w:rsidRPr="00AA109F">
              <w:t>Lden)</w:t>
            </w:r>
          </w:p>
        </w:tc>
        <w:tc>
          <w:tcPr>
            <w:tcW w:w="1462" w:type="dxa"/>
          </w:tcPr>
          <w:p w14:paraId="604B34F9" w14:textId="77777777" w:rsidR="006D57EE" w:rsidRPr="00AA109F" w:rsidRDefault="006D57EE" w:rsidP="001136DC">
            <w:r w:rsidRPr="00AA109F">
              <w:t>n.v.t.</w:t>
            </w:r>
          </w:p>
        </w:tc>
      </w:tr>
      <w:tr w:rsidR="006D57EE" w14:paraId="04339626" w14:textId="77777777" w:rsidTr="00AA109F">
        <w:tc>
          <w:tcPr>
            <w:tcW w:w="1823" w:type="dxa"/>
            <w:vMerge/>
          </w:tcPr>
          <w:p w14:paraId="5C7E79F3" w14:textId="77777777" w:rsidR="006D57EE" w:rsidRPr="00AA109F" w:rsidRDefault="006D57EE" w:rsidP="001136DC"/>
        </w:tc>
        <w:tc>
          <w:tcPr>
            <w:tcW w:w="1844" w:type="dxa"/>
          </w:tcPr>
          <w:p w14:paraId="7B194FE4" w14:textId="49AB2B5D" w:rsidR="006D57EE" w:rsidRPr="00AA109F" w:rsidRDefault="006D57EE" w:rsidP="001136DC">
            <w:r w:rsidRPr="00AA109F">
              <w:t>Xx</w:t>
            </w:r>
            <w:r w:rsidR="00FF3FAC">
              <w:t xml:space="preserve"> </w:t>
            </w:r>
            <w:r w:rsidRPr="00AA109F">
              <w:t>woningen</w:t>
            </w:r>
          </w:p>
        </w:tc>
        <w:tc>
          <w:tcPr>
            <w:tcW w:w="1460" w:type="dxa"/>
          </w:tcPr>
          <w:p w14:paraId="151ADE42" w14:textId="3A9FBF5D" w:rsidR="006D57EE" w:rsidRPr="00AA109F" w:rsidRDefault="006D57EE" w:rsidP="001136DC">
            <w:r w:rsidRPr="00AA109F">
              <w:t>Xx</w:t>
            </w:r>
            <w:r w:rsidR="00FF3FAC">
              <w:t xml:space="preserve"> </w:t>
            </w:r>
            <w:r w:rsidRPr="00AA109F">
              <w:t>woningen</w:t>
            </w:r>
          </w:p>
        </w:tc>
        <w:tc>
          <w:tcPr>
            <w:tcW w:w="1462" w:type="dxa"/>
          </w:tcPr>
          <w:p w14:paraId="42CD4A57" w14:textId="663CC6C3" w:rsidR="006D57EE" w:rsidRPr="00AA109F" w:rsidRDefault="006D57EE" w:rsidP="001136DC">
            <w:r w:rsidRPr="00AA109F">
              <w:t>Xx</w:t>
            </w:r>
            <w:r w:rsidR="00FF3FAC">
              <w:t xml:space="preserve"> </w:t>
            </w:r>
            <w:r w:rsidRPr="00AA109F">
              <w:t>woningen</w:t>
            </w:r>
          </w:p>
        </w:tc>
        <w:tc>
          <w:tcPr>
            <w:tcW w:w="1462" w:type="dxa"/>
          </w:tcPr>
          <w:p w14:paraId="58A9C691" w14:textId="16BE9C5A" w:rsidR="006D57EE" w:rsidRDefault="006D57EE" w:rsidP="001136DC">
            <w:r w:rsidRPr="00AA109F">
              <w:t>Xx</w:t>
            </w:r>
            <w:r w:rsidR="00FF3FAC">
              <w:t xml:space="preserve"> </w:t>
            </w:r>
            <w:r w:rsidRPr="00AA109F">
              <w:t>woningen</w:t>
            </w:r>
          </w:p>
        </w:tc>
      </w:tr>
    </w:tbl>
    <w:p w14:paraId="57F2F182" w14:textId="087A829C" w:rsidR="003876F0" w:rsidRDefault="003876F0" w:rsidP="003A78EE">
      <w:pPr>
        <w:pStyle w:val="Kop6"/>
      </w:pPr>
      <w:r>
        <w:t>Artikel</w:t>
      </w:r>
      <w:r w:rsidR="00FF3FAC">
        <w:t xml:space="preserve"> </w:t>
      </w:r>
      <w:r>
        <w:t>5.298</w:t>
      </w:r>
      <w:r>
        <w:tab/>
      </w:r>
      <w:commentRangeStart w:id="180"/>
      <w:r>
        <w:t>Aanwijzing</w:t>
      </w:r>
      <w:commentRangeEnd w:id="180"/>
      <w:r w:rsidR="00647241">
        <w:rPr>
          <w:rStyle w:val="Verwijzingopmerking"/>
          <w:rFonts w:eastAsiaTheme="minorHAnsi" w:cstheme="minorBidi"/>
          <w:i w:val="0"/>
          <w:iCs w:val="0"/>
        </w:rPr>
        <w:commentReference w:id="180"/>
      </w:r>
      <w:r w:rsidR="00FF3FAC">
        <w:t xml:space="preserve"> </w:t>
      </w:r>
      <w:r>
        <w:t>vergunningplichtige</w:t>
      </w:r>
      <w:r w:rsidR="00FF3FAC">
        <w:t xml:space="preserve"> </w:t>
      </w:r>
      <w:r>
        <w:t>gevallen</w:t>
      </w:r>
    </w:p>
    <w:p w14:paraId="66FDED9E" w14:textId="3B63B21F" w:rsidR="003876F0" w:rsidRDefault="005D326C" w:rsidP="005D326C">
      <w:r>
        <w:t>Het</w:t>
      </w:r>
      <w:r w:rsidR="00FF3FAC">
        <w:t xml:space="preserve"> </w:t>
      </w:r>
      <w:r>
        <w:t>is</w:t>
      </w:r>
      <w:r w:rsidR="00FF3FAC">
        <w:t xml:space="preserve"> </w:t>
      </w:r>
      <w:r>
        <w:t>verboden</w:t>
      </w:r>
      <w:r w:rsidR="00FF3FAC">
        <w:t xml:space="preserve"> </w:t>
      </w:r>
      <w:r>
        <w:t>om</w:t>
      </w:r>
      <w:r w:rsidR="00FF3FAC">
        <w:t xml:space="preserve"> </w:t>
      </w:r>
      <w:r>
        <w:t>zonder</w:t>
      </w:r>
      <w:r w:rsidR="00FF3FAC">
        <w:t xml:space="preserve"> </w:t>
      </w:r>
      <w:r>
        <w:t>omgevingsvergunning</w:t>
      </w:r>
      <w:r w:rsidR="00FF3FAC">
        <w:t xml:space="preserve"> </w:t>
      </w:r>
      <w:r>
        <w:t>een</w:t>
      </w:r>
      <w:r w:rsidR="00FF3FAC">
        <w:t xml:space="preserve"> </w:t>
      </w:r>
      <w:commentRangeStart w:id="181"/>
      <w:r>
        <w:t>geluidgevoelig</w:t>
      </w:r>
      <w:r w:rsidR="00FF3FAC">
        <w:t xml:space="preserve"> </w:t>
      </w:r>
      <w:r>
        <w:t>gebouw</w:t>
      </w:r>
      <w:r w:rsidR="00FF3FAC">
        <w:t xml:space="preserve"> </w:t>
      </w:r>
      <w:r>
        <w:t>toe</w:t>
      </w:r>
      <w:r w:rsidR="00FF3FAC">
        <w:t xml:space="preserve"> </w:t>
      </w:r>
      <w:r>
        <w:t>te</w:t>
      </w:r>
      <w:r w:rsidR="00FF3FAC">
        <w:t xml:space="preserve"> </w:t>
      </w:r>
      <w:r>
        <w:t>voegen</w:t>
      </w:r>
      <w:commentRangeEnd w:id="181"/>
      <w:r w:rsidR="00021F30">
        <w:rPr>
          <w:rStyle w:val="Verwijzingopmerking"/>
        </w:rPr>
        <w:commentReference w:id="181"/>
      </w:r>
      <w:r>
        <w:t>.</w:t>
      </w:r>
    </w:p>
    <w:p w14:paraId="4225F6FC" w14:textId="0C2226E9" w:rsidR="003876F0" w:rsidRDefault="003876F0" w:rsidP="003A78EE">
      <w:pPr>
        <w:pStyle w:val="Kop6"/>
      </w:pPr>
      <w:r>
        <w:t>Artikel</w:t>
      </w:r>
      <w:r w:rsidR="00FF3FAC">
        <w:t xml:space="preserve"> </w:t>
      </w:r>
      <w:r>
        <w:t>5.299</w:t>
      </w:r>
      <w:r>
        <w:tab/>
      </w:r>
      <w:commentRangeStart w:id="182"/>
      <w:r>
        <w:t>Bijzondere</w:t>
      </w:r>
      <w:commentRangeEnd w:id="182"/>
      <w:r w:rsidR="00647241">
        <w:rPr>
          <w:rStyle w:val="Verwijzingopmerking"/>
          <w:rFonts w:eastAsiaTheme="minorHAnsi" w:cstheme="minorBidi"/>
          <w:i w:val="0"/>
          <w:iCs w:val="0"/>
        </w:rPr>
        <w:commentReference w:id="182"/>
      </w:r>
      <w:r w:rsidR="00FF3FAC">
        <w:t xml:space="preserve"> </w:t>
      </w:r>
      <w:r>
        <w:t>aanvraagvereisten</w:t>
      </w:r>
      <w:r w:rsidR="00FF3FAC">
        <w:t xml:space="preserve"> </w:t>
      </w:r>
      <w:r>
        <w:t>omgevingsvergunning</w:t>
      </w:r>
    </w:p>
    <w:p w14:paraId="1EDB394B" w14:textId="277E6EFA" w:rsidR="00E13943" w:rsidRDefault="005D326C" w:rsidP="005D326C">
      <w:r>
        <w:t>Bij</w:t>
      </w:r>
      <w:r w:rsidR="00FF3FAC">
        <w:t xml:space="preserve"> </w:t>
      </w:r>
      <w:r>
        <w:t>een</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41B2CFA3" w14:textId="0F46C0E7" w:rsidR="00DC3EF0" w:rsidRDefault="00E13943" w:rsidP="006B3802">
      <w:pPr>
        <w:pStyle w:val="Opsommingmetnummering"/>
      </w:pPr>
      <w:r>
        <w:t>a.</w:t>
      </w:r>
      <w:r>
        <w:tab/>
      </w:r>
      <w:r w:rsidR="005D326C">
        <w:t>een</w:t>
      </w:r>
      <w:r w:rsidR="00FF3FAC">
        <w:t xml:space="preserve"> </w:t>
      </w:r>
      <w:r w:rsidR="005D326C">
        <w:t>akoestisch</w:t>
      </w:r>
      <w:r w:rsidR="00FF3FAC">
        <w:t xml:space="preserve"> </w:t>
      </w:r>
      <w:r w:rsidR="005D326C">
        <w:t>rapport</w:t>
      </w:r>
      <w:r w:rsidR="00FF3FAC">
        <w:t xml:space="preserve"> </w:t>
      </w:r>
      <w:r w:rsidR="005D326C">
        <w:t>waaruit</w:t>
      </w:r>
      <w:r w:rsidR="00FF3FAC">
        <w:t xml:space="preserve"> </w:t>
      </w:r>
      <w:r w:rsidR="005D326C">
        <w:t>blijkt</w:t>
      </w:r>
      <w:r w:rsidR="00FF3FAC">
        <w:t xml:space="preserve"> </w:t>
      </w:r>
      <w:r w:rsidR="005D326C">
        <w:t>dat</w:t>
      </w:r>
      <w:r w:rsidR="00FF3FAC">
        <w:t xml:space="preserve"> </w:t>
      </w:r>
      <w:r w:rsidR="005D326C">
        <w:t>wordt</w:t>
      </w:r>
      <w:r w:rsidR="00FF3FAC">
        <w:t xml:space="preserve"> </w:t>
      </w:r>
      <w:r w:rsidR="005D326C">
        <w:t>voldaan</w:t>
      </w:r>
      <w:r w:rsidR="00FF3FAC">
        <w:t xml:space="preserve"> </w:t>
      </w:r>
      <w:r w:rsidR="005D326C">
        <w:t>aan:</w:t>
      </w:r>
    </w:p>
    <w:p w14:paraId="66F04276" w14:textId="348948BC" w:rsidR="00DC3EF0" w:rsidRDefault="00DC3EF0" w:rsidP="00DC3EF0">
      <w:pPr>
        <w:pStyle w:val="Opsommingmetnummering"/>
        <w:ind w:left="850"/>
      </w:pPr>
      <w:r>
        <w:t>1.</w:t>
      </w:r>
      <w:r>
        <w:tab/>
      </w:r>
      <w:r w:rsidR="005D326C">
        <w:t>de</w:t>
      </w:r>
      <w:r w:rsidR="00FF3FAC">
        <w:t xml:space="preserve"> </w:t>
      </w:r>
      <w:r w:rsidR="005D326C">
        <w:t>grenswaarde(n),</w:t>
      </w:r>
      <w:r w:rsidR="00FF3FAC">
        <w:t xml:space="preserve"> </w:t>
      </w:r>
      <w:r w:rsidR="005D326C">
        <w:t>bedoeld</w:t>
      </w:r>
      <w:r w:rsidR="00FF3FAC">
        <w:t xml:space="preserve"> </w:t>
      </w:r>
      <w:r w:rsidR="005D326C">
        <w:t>in</w:t>
      </w:r>
      <w:r w:rsidR="00FF3FAC">
        <w:t xml:space="preserve"> </w:t>
      </w:r>
      <w:r w:rsidR="005D326C">
        <w:t>tabel</w:t>
      </w:r>
      <w:r w:rsidR="00FF3FAC">
        <w:t xml:space="preserve"> </w:t>
      </w:r>
      <w:r w:rsidR="005D326C">
        <w:t>5.1</w:t>
      </w:r>
      <w:r w:rsidR="00E66A07">
        <w:t>000</w:t>
      </w:r>
      <w:r w:rsidR="005D326C">
        <w:t>;</w:t>
      </w:r>
      <w:r w:rsidR="00FF3FAC">
        <w:t xml:space="preserve"> </w:t>
      </w:r>
      <w:r w:rsidR="005D326C">
        <w:t>en</w:t>
      </w:r>
    </w:p>
    <w:p w14:paraId="43B99C86" w14:textId="0D8FF68D" w:rsidR="00E13943" w:rsidRDefault="00DC3EF0" w:rsidP="00DC3EF0">
      <w:pPr>
        <w:pStyle w:val="Opsommingmetnummering"/>
        <w:ind w:left="850"/>
      </w:pPr>
      <w:r>
        <w:t>2.</w:t>
      </w:r>
      <w:r>
        <w:tab/>
      </w:r>
      <w:r w:rsidR="005D326C">
        <w:t>de</w:t>
      </w:r>
      <w:r w:rsidR="00FF3FAC">
        <w:t xml:space="preserve"> </w:t>
      </w:r>
      <w:r w:rsidR="005D326C">
        <w:t>waarde</w:t>
      </w:r>
      <w:r w:rsidR="00FF3FAC">
        <w:t xml:space="preserve"> </w:t>
      </w:r>
      <w:r w:rsidR="005D326C">
        <w:t>voor</w:t>
      </w:r>
      <w:r w:rsidR="00FF3FAC">
        <w:t xml:space="preserve"> </w:t>
      </w:r>
      <w:r w:rsidR="005D326C">
        <w:t>het</w:t>
      </w:r>
      <w:r w:rsidR="00FF3FAC">
        <w:t xml:space="preserve"> </w:t>
      </w:r>
      <w:r w:rsidR="005D326C">
        <w:t>gezamenlijke</w:t>
      </w:r>
      <w:r w:rsidR="00FF3FAC">
        <w:t xml:space="preserve"> </w:t>
      </w:r>
      <w:r w:rsidR="005D326C">
        <w:t>geluid,</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5.</w:t>
      </w:r>
      <w:r w:rsidR="00E5605A">
        <w:t>104</w:t>
      </w:r>
      <w:r w:rsidR="00FE7E3F">
        <w:t>2.</w:t>
      </w:r>
    </w:p>
    <w:p w14:paraId="5346F363" w14:textId="1EF79C7E" w:rsidR="00E13943" w:rsidRDefault="00E13943" w:rsidP="006B3802">
      <w:pPr>
        <w:pStyle w:val="Opsommingmetnummering"/>
      </w:pPr>
      <w:r>
        <w:lastRenderedPageBreak/>
        <w:t>b.</w:t>
      </w:r>
      <w:r>
        <w:tab/>
      </w:r>
      <w:r w:rsidR="005D326C">
        <w:t>het</w:t>
      </w:r>
      <w:r w:rsidR="00FF3FAC">
        <w:t xml:space="preserve"> </w:t>
      </w:r>
      <w:r w:rsidR="005D326C">
        <w:t>beoogde</w:t>
      </w:r>
      <w:r w:rsidR="00FF3FAC">
        <w:t xml:space="preserve"> </w:t>
      </w:r>
      <w:r w:rsidR="005D326C">
        <w:t>gebruik</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en</w:t>
      </w:r>
      <w:r w:rsidR="00FF3FAC">
        <w:t xml:space="preserve"> </w:t>
      </w:r>
      <w:r w:rsidR="005D326C">
        <w:t>de</w:t>
      </w:r>
      <w:r w:rsidR="00FF3FAC">
        <w:t xml:space="preserve"> </w:t>
      </w:r>
      <w:r w:rsidR="005D326C">
        <w:t>bijbehorende</w:t>
      </w:r>
      <w:r w:rsidR="00FF3FAC">
        <w:t xml:space="preserve"> </w:t>
      </w:r>
      <w:r w:rsidR="005D326C">
        <w:t>gronden</w:t>
      </w:r>
      <w:r w:rsidR="00FF3FAC">
        <w:t xml:space="preserve"> </w:t>
      </w:r>
      <w:r w:rsidR="005D326C">
        <w:t>waarop</w:t>
      </w:r>
      <w:r w:rsidR="00FF3FAC">
        <w:t xml:space="preserve"> </w:t>
      </w:r>
      <w:r w:rsidR="005D326C">
        <w:t>de</w:t>
      </w:r>
      <w:r w:rsidR="00FF3FAC">
        <w:t xml:space="preserve"> </w:t>
      </w:r>
      <w:r w:rsidR="005D326C">
        <w:t>aanvraag</w:t>
      </w:r>
      <w:r w:rsidR="00FF3FAC">
        <w:t xml:space="preserve"> </w:t>
      </w:r>
      <w:r w:rsidR="005D326C">
        <w:t>betrekking</w:t>
      </w:r>
      <w:r w:rsidR="00FF3FAC">
        <w:t xml:space="preserve"> </w:t>
      </w:r>
      <w:r w:rsidR="005D326C">
        <w:t>heeft;</w:t>
      </w:r>
    </w:p>
    <w:p w14:paraId="6BDEAF77" w14:textId="49BDDFF2" w:rsidR="00E13943" w:rsidRDefault="00E13943" w:rsidP="006B3802">
      <w:pPr>
        <w:pStyle w:val="Opsommingmetnummering"/>
      </w:pPr>
      <w:r>
        <w:t>c.</w:t>
      </w:r>
      <w:r>
        <w:tab/>
      </w:r>
      <w:r w:rsidR="005D326C">
        <w:t>bij</w:t>
      </w:r>
      <w:r w:rsidR="00FF3FAC">
        <w:t xml:space="preserve"> </w:t>
      </w:r>
      <w:r w:rsidR="005D326C">
        <w:t>grondgebonden</w:t>
      </w:r>
      <w:r w:rsidR="00FF3FAC">
        <w:t xml:space="preserve"> </w:t>
      </w:r>
      <w:r w:rsidR="005D326C">
        <w:t>woningen:</w:t>
      </w:r>
      <w:r w:rsidR="00FF3FAC">
        <w:t xml:space="preserve"> </w:t>
      </w:r>
      <w:r w:rsidR="005D326C">
        <w:t>het</w:t>
      </w:r>
      <w:r w:rsidR="00FF3FAC">
        <w:t xml:space="preserve"> </w:t>
      </w:r>
      <w:r w:rsidR="005D326C">
        <w:t>geluid</w:t>
      </w:r>
      <w:r w:rsidR="00FF3FAC">
        <w:t xml:space="preserve"> </w:t>
      </w:r>
      <w:r w:rsidR="005D326C">
        <w:t>op</w:t>
      </w:r>
      <w:r w:rsidR="00FF3FAC">
        <w:t xml:space="preserve"> </w:t>
      </w:r>
      <w:r w:rsidR="005D326C">
        <w:t>de</w:t>
      </w:r>
      <w:r w:rsidR="00FF3FAC">
        <w:t xml:space="preserve"> </w:t>
      </w:r>
      <w:r w:rsidR="005D326C">
        <w:t>gevel</w:t>
      </w:r>
      <w:r w:rsidR="00FF3FAC">
        <w:t xml:space="preserve"> </w:t>
      </w:r>
      <w:r w:rsidR="005D326C">
        <w:t>van</w:t>
      </w:r>
      <w:r w:rsidR="00FF3FAC">
        <w:t xml:space="preserve"> </w:t>
      </w:r>
      <w:r w:rsidR="005D326C">
        <w:t>de</w:t>
      </w:r>
      <w:r w:rsidR="00FF3FAC">
        <w:t xml:space="preserve"> </w:t>
      </w:r>
      <w:r w:rsidR="005D326C">
        <w:t>begane</w:t>
      </w:r>
      <w:r w:rsidR="00FF3FAC">
        <w:t xml:space="preserve"> </w:t>
      </w:r>
      <w:r w:rsidR="005D326C">
        <w:t>grond;</w:t>
      </w:r>
    </w:p>
    <w:p w14:paraId="183E8183" w14:textId="0062BA51" w:rsidR="00E13943" w:rsidRDefault="00E13943" w:rsidP="006B3802">
      <w:pPr>
        <w:pStyle w:val="Opsommingmetnummering"/>
      </w:pPr>
      <w:r>
        <w:t>d.</w:t>
      </w:r>
      <w:r>
        <w:tab/>
      </w:r>
      <w:r w:rsidR="005D326C">
        <w:t>bij</w:t>
      </w:r>
      <w:r w:rsidR="00FF3FAC">
        <w:t xml:space="preserve"> </w:t>
      </w:r>
      <w:r w:rsidR="005D326C">
        <w:t>gestapelde</w:t>
      </w:r>
      <w:r w:rsidR="00FF3FAC">
        <w:t xml:space="preserve"> </w:t>
      </w:r>
      <w:r w:rsidR="005D326C">
        <w:t>woningen:</w:t>
      </w:r>
      <w:r w:rsidR="00FF3FAC">
        <w:t xml:space="preserve"> </w:t>
      </w:r>
      <w:r w:rsidR="005D326C">
        <w:t>het</w:t>
      </w:r>
      <w:r w:rsidR="00FF3FAC">
        <w:t xml:space="preserve"> </w:t>
      </w:r>
      <w:r w:rsidR="005D326C">
        <w:t>geluid</w:t>
      </w:r>
      <w:r w:rsidR="00FF3FAC">
        <w:t xml:space="preserve"> </w:t>
      </w:r>
      <w:r w:rsidR="005D326C">
        <w:t>op</w:t>
      </w:r>
      <w:r w:rsidR="00FF3FAC">
        <w:t xml:space="preserve"> </w:t>
      </w:r>
      <w:r w:rsidR="005D326C">
        <w:t>de</w:t>
      </w:r>
      <w:r w:rsidR="00FF3FAC">
        <w:t xml:space="preserve"> </w:t>
      </w:r>
      <w:r w:rsidR="005D326C">
        <w:t>gevel</w:t>
      </w:r>
      <w:r w:rsidR="00FF3FAC">
        <w:t xml:space="preserve"> </w:t>
      </w:r>
      <w:r w:rsidR="005D326C">
        <w:t>ter</w:t>
      </w:r>
      <w:r w:rsidR="00FF3FAC">
        <w:t xml:space="preserve"> </w:t>
      </w:r>
      <w:r w:rsidR="005D326C">
        <w:t>plaatse</w:t>
      </w:r>
      <w:r w:rsidR="00FF3FAC">
        <w:t xml:space="preserve"> </w:t>
      </w:r>
      <w:r w:rsidR="005D326C">
        <w:t>van</w:t>
      </w:r>
      <w:r w:rsidR="00FF3FAC">
        <w:t xml:space="preserve"> </w:t>
      </w:r>
      <w:r w:rsidR="005D326C">
        <w:t>te</w:t>
      </w:r>
      <w:r w:rsidR="00FF3FAC">
        <w:t xml:space="preserve"> </w:t>
      </w:r>
      <w:r w:rsidR="005D326C">
        <w:t>openen</w:t>
      </w:r>
      <w:r w:rsidR="00FF3FAC">
        <w:t xml:space="preserve"> </w:t>
      </w:r>
      <w:r w:rsidR="005D326C">
        <w:t>delen;</w:t>
      </w:r>
      <w:r w:rsidR="00FF3FAC">
        <w:t xml:space="preserve"> </w:t>
      </w:r>
      <w:r w:rsidR="005D326C">
        <w:t>en</w:t>
      </w:r>
    </w:p>
    <w:p w14:paraId="363D1CAD" w14:textId="5CA2B68E" w:rsidR="003876F0" w:rsidRDefault="00E13943" w:rsidP="006B3802">
      <w:pPr>
        <w:pStyle w:val="Opsommingmetnummering"/>
      </w:pPr>
      <w:r>
        <w:t>e.</w:t>
      </w:r>
      <w:r>
        <w:tab/>
      </w:r>
      <w:r w:rsidR="005D326C">
        <w:t>het</w:t>
      </w:r>
      <w:r w:rsidR="00FF3FAC">
        <w:t xml:space="preserve"> </w:t>
      </w:r>
      <w:r w:rsidR="005D326C">
        <w:t>aantal</w:t>
      </w:r>
      <w:r w:rsidR="00FF3FAC">
        <w:t xml:space="preserve"> </w:t>
      </w:r>
      <w:r w:rsidR="005D326C">
        <w:t>woningen</w:t>
      </w:r>
      <w:r w:rsidR="00FF3FAC">
        <w:t xml:space="preserve"> </w:t>
      </w:r>
      <w:r w:rsidR="005D326C">
        <w:t>of</w:t>
      </w:r>
      <w:r w:rsidR="00FF3FAC">
        <w:t xml:space="preserve"> </w:t>
      </w:r>
      <w:r w:rsidR="005D326C">
        <w:t>de</w:t>
      </w:r>
      <w:r w:rsidR="00FF3FAC">
        <w:t xml:space="preserve"> </w:t>
      </w:r>
      <w:r w:rsidR="005D326C">
        <w:t>bruto</w:t>
      </w:r>
      <w:r w:rsidR="00FF3FAC">
        <w:t xml:space="preserve"> </w:t>
      </w:r>
      <w:r w:rsidR="005D326C">
        <w:t>vloeroppervlak</w:t>
      </w:r>
      <w:r w:rsidR="00FF3FAC">
        <w:t xml:space="preserve"> </w:t>
      </w:r>
      <w:r w:rsidR="005D326C">
        <w:t>in</w:t>
      </w:r>
      <w:r w:rsidR="00FF3FAC">
        <w:t xml:space="preserve"> </w:t>
      </w:r>
      <w:r w:rsidR="005D22B8">
        <w:t>m</w:t>
      </w:r>
      <w:r w:rsidR="005D22B8" w:rsidRPr="005D22B8">
        <w:rPr>
          <w:vertAlign w:val="superscript"/>
        </w:rPr>
        <w:t>2</w:t>
      </w:r>
      <w:r w:rsidR="00FF3FAC">
        <w:t xml:space="preserve"> </w:t>
      </w:r>
      <w:r w:rsidR="005D326C">
        <w:t>van</w:t>
      </w:r>
      <w:r w:rsidR="00FF3FAC">
        <w:t xml:space="preserve"> </w:t>
      </w:r>
      <w:r w:rsidR="005D326C">
        <w:t>de</w:t>
      </w:r>
      <w:r w:rsidR="00FF3FAC">
        <w:t xml:space="preserve"> </w:t>
      </w:r>
      <w:r w:rsidR="005D326C">
        <w:t>activiteit.</w:t>
      </w:r>
    </w:p>
    <w:p w14:paraId="2D96023B" w14:textId="331C7B75" w:rsidR="003876F0" w:rsidRDefault="003876F0" w:rsidP="003A78EE">
      <w:pPr>
        <w:pStyle w:val="Kop6"/>
      </w:pPr>
      <w:r>
        <w:t>Artikel</w:t>
      </w:r>
      <w:r w:rsidR="00FF3FAC">
        <w:t xml:space="preserve"> </w:t>
      </w:r>
      <w:r>
        <w:t>5.300</w:t>
      </w:r>
      <w:r>
        <w:tab/>
        <w:t>Beoordelingsregels</w:t>
      </w:r>
      <w:r w:rsidR="00FF3FAC">
        <w:t xml:space="preserve"> </w:t>
      </w:r>
      <w:r>
        <w:t>omgevingsvergunning</w:t>
      </w:r>
    </w:p>
    <w:p w14:paraId="4AD8E7D3" w14:textId="762C310D" w:rsidR="00DB5589" w:rsidRDefault="00DB5589" w:rsidP="00DB5589">
      <w:pPr>
        <w:pStyle w:val="Lidmetnummering"/>
      </w:pPr>
      <w:r>
        <w:t>1</w:t>
      </w:r>
      <w:r>
        <w:tab/>
      </w:r>
      <w:commentRangeStart w:id="183"/>
      <w:r w:rsidR="005D326C">
        <w:t>Een</w:t>
      </w:r>
      <w:commentRangeEnd w:id="183"/>
      <w:r w:rsidR="00647241">
        <w:rPr>
          <w:rStyle w:val="Verwijzingopmerking"/>
        </w:rPr>
        <w:commentReference w:id="183"/>
      </w:r>
      <w:r w:rsidR="00FF3FAC">
        <w:t xml:space="preserve"> </w:t>
      </w:r>
      <w:r w:rsidR="005D326C">
        <w:t>omgevingsvergunning</w:t>
      </w:r>
      <w:r w:rsidR="00FF3FAC">
        <w:t xml:space="preserve"> </w:t>
      </w:r>
      <w:r w:rsidR="005D326C">
        <w:t>voor</w:t>
      </w:r>
      <w:r w:rsidR="00FF3FAC">
        <w:t xml:space="preserve"> </w:t>
      </w:r>
      <w:r w:rsidR="005D326C">
        <w:t>het</w:t>
      </w:r>
      <w:r w:rsidR="00FF3FAC">
        <w:t xml:space="preserve"> </w:t>
      </w:r>
      <w:r w:rsidR="005D326C">
        <w:t>toevoegen</w:t>
      </w:r>
      <w:r w:rsidR="00FF3FAC">
        <w:t xml:space="preserve"> </w:t>
      </w:r>
      <w:r w:rsidR="005D326C">
        <w:t>van</w:t>
      </w:r>
      <w:r w:rsidR="00FF3FAC">
        <w:t xml:space="preserve"> </w:t>
      </w:r>
      <w:r w:rsidR="005D326C">
        <w:t>een</w:t>
      </w:r>
      <w:r w:rsidR="00FF3FAC">
        <w:t xml:space="preserve"> </w:t>
      </w:r>
      <w:r w:rsidR="005D326C">
        <w:t>geluidgevoelig</w:t>
      </w:r>
      <w:r w:rsidR="00FF3FAC">
        <w:t xml:space="preserve"> </w:t>
      </w:r>
      <w:r w:rsidR="005D326C">
        <w:t>gebouw</w:t>
      </w:r>
      <w:r w:rsidR="00FF3FAC">
        <w:t xml:space="preserve"> </w:t>
      </w:r>
      <w:r w:rsidR="005D326C">
        <w:t>wordt</w:t>
      </w:r>
      <w:r w:rsidR="00FF3FAC">
        <w:t xml:space="preserve"> </w:t>
      </w:r>
      <w:r w:rsidR="005D326C">
        <w:t>verleend</w:t>
      </w:r>
      <w:r w:rsidR="00FF3FAC">
        <w:t xml:space="preserve"> </w:t>
      </w:r>
      <w:r w:rsidR="005D326C">
        <w:t>als</w:t>
      </w:r>
      <w:r w:rsidR="00FF3FAC">
        <w:t xml:space="preserve"> </w:t>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sprake</w:t>
      </w:r>
      <w:r w:rsidR="00FF3FAC">
        <w:t xml:space="preserve"> </w:t>
      </w:r>
      <w:r w:rsidR="005D326C">
        <w:t>is</w:t>
      </w:r>
      <w:r w:rsidR="00FF3FAC">
        <w:t xml:space="preserve"> </w:t>
      </w:r>
      <w:r w:rsidR="005D326C">
        <w:t>van</w:t>
      </w:r>
      <w:r w:rsidR="00FF3FAC">
        <w:t xml:space="preserve"> </w:t>
      </w:r>
      <w:r w:rsidR="005D326C">
        <w:t>een</w:t>
      </w:r>
      <w:r w:rsidR="00FF3FAC">
        <w:t xml:space="preserve"> </w:t>
      </w:r>
      <w:r w:rsidR="005D326C">
        <w:t>aanvaardbaar</w:t>
      </w:r>
      <w:r w:rsidR="00FF3FAC">
        <w:t xml:space="preserve"> </w:t>
      </w:r>
      <w:r w:rsidR="005D326C">
        <w:t>akoestisch</w:t>
      </w:r>
      <w:r w:rsidR="00FF3FAC">
        <w:t xml:space="preserve"> </w:t>
      </w:r>
      <w:r w:rsidR="005D326C">
        <w:t>klimaat.</w:t>
      </w:r>
    </w:p>
    <w:p w14:paraId="0278176A" w14:textId="7311C682" w:rsidR="00E13943" w:rsidRDefault="00DB5589" w:rsidP="00DB5589">
      <w:pPr>
        <w:pStyle w:val="Lidmetnummering"/>
      </w:pPr>
      <w:r>
        <w:t>2</w:t>
      </w:r>
      <w:r>
        <w:tab/>
      </w:r>
      <w:commentRangeStart w:id="184"/>
      <w:r w:rsidR="005D326C">
        <w:t>Er</w:t>
      </w:r>
      <w:commentRangeEnd w:id="184"/>
      <w:r w:rsidR="00647241">
        <w:rPr>
          <w:rStyle w:val="Verwijzingopmerking"/>
        </w:rPr>
        <w:commentReference w:id="184"/>
      </w:r>
      <w:r w:rsidR="00FF3FAC">
        <w:t xml:space="preserve"> </w:t>
      </w:r>
      <w:r w:rsidR="005D326C">
        <w:t>is</w:t>
      </w:r>
      <w:r w:rsidR="00FF3FAC">
        <w:t xml:space="preserve"> </w:t>
      </w:r>
      <w:r w:rsidR="005D326C">
        <w:t>sprake</w:t>
      </w:r>
      <w:r w:rsidR="00FF3FAC">
        <w:t xml:space="preserve"> </w:t>
      </w:r>
      <w:r w:rsidR="005D326C">
        <w:t>van</w:t>
      </w:r>
      <w:r w:rsidR="00FF3FAC">
        <w:t xml:space="preserve"> </w:t>
      </w:r>
      <w:r w:rsidR="005D326C">
        <w:t>een</w:t>
      </w:r>
      <w:r w:rsidR="00FF3FAC">
        <w:t xml:space="preserve"> </w:t>
      </w:r>
      <w:r w:rsidR="005D326C">
        <w:t>aanvaardbaar</w:t>
      </w:r>
      <w:r w:rsidR="00FF3FAC">
        <w:t xml:space="preserve"> </w:t>
      </w:r>
      <w:r w:rsidR="005D326C">
        <w:t>akoestisch</w:t>
      </w:r>
      <w:r w:rsidR="00FF3FAC">
        <w:t xml:space="preserve"> </w:t>
      </w:r>
      <w:r w:rsidR="005D326C">
        <w:t>klimaat</w:t>
      </w:r>
      <w:r w:rsidR="00FF3FAC">
        <w:t xml:space="preserve"> </w:t>
      </w:r>
      <w:r w:rsidR="005D326C">
        <w:t>als:</w:t>
      </w:r>
    </w:p>
    <w:p w14:paraId="2CB1A1EF" w14:textId="7D294D28" w:rsidR="00E13943" w:rsidRDefault="00E13943" w:rsidP="006B3802">
      <w:pPr>
        <w:pStyle w:val="Opsommingmetnummering"/>
      </w:pPr>
      <w:r>
        <w:t>a.</w:t>
      </w:r>
      <w:r>
        <w:tab/>
      </w:r>
      <w:r w:rsidR="005D326C">
        <w:t>geluidgevoelige</w:t>
      </w:r>
      <w:r w:rsidR="00FF3FAC">
        <w:t xml:space="preserve"> </w:t>
      </w:r>
      <w:r w:rsidR="005D326C">
        <w:t>gebouwen</w:t>
      </w:r>
      <w:r w:rsidR="00FF3FAC">
        <w:t xml:space="preserve"> </w:t>
      </w:r>
      <w:r w:rsidR="005D326C">
        <w:t>voldoen</w:t>
      </w:r>
      <w:r w:rsidR="00FF3FAC">
        <w:t xml:space="preserve"> </w:t>
      </w:r>
      <w:r w:rsidR="005D326C">
        <w:t>aan</w:t>
      </w:r>
      <w:r w:rsidR="00FF3FAC">
        <w:t xml:space="preserve"> </w:t>
      </w:r>
      <w:r w:rsidR="005D326C">
        <w:t>de</w:t>
      </w:r>
      <w:r w:rsidR="00FF3FAC">
        <w:t xml:space="preserve"> </w:t>
      </w:r>
      <w:r w:rsidR="005D326C">
        <w:t>in</w:t>
      </w:r>
      <w:r w:rsidR="00FF3FAC">
        <w:t xml:space="preserve"> </w:t>
      </w:r>
      <w:r w:rsidR="005D326C">
        <w:t>tabel</w:t>
      </w:r>
      <w:r w:rsidR="00FF3FAC">
        <w:t xml:space="preserve"> </w:t>
      </w:r>
      <w:r w:rsidR="005D326C">
        <w:t>5.1</w:t>
      </w:r>
      <w:r w:rsidR="00FF3FAC">
        <w:t xml:space="preserve"> </w:t>
      </w:r>
      <w:r w:rsidR="005D326C">
        <w:t>gestelde</w:t>
      </w:r>
      <w:r w:rsidR="00FF3FAC">
        <w:t xml:space="preserve"> </w:t>
      </w:r>
      <w:r w:rsidR="005D326C">
        <w:t>grenswaarden</w:t>
      </w:r>
      <w:r w:rsidR="00FF3FAC">
        <w:t xml:space="preserve"> </w:t>
      </w:r>
      <w:r w:rsidR="005D326C">
        <w:t>voor</w:t>
      </w:r>
      <w:r w:rsidR="00FF3FAC">
        <w:t xml:space="preserve"> </w:t>
      </w:r>
      <w:r w:rsidR="005D326C">
        <w:t>geluid</w:t>
      </w:r>
      <w:r w:rsidR="00FF3FAC">
        <w:t xml:space="preserve"> </w:t>
      </w:r>
      <w:r w:rsidR="005D326C">
        <w:t>per</w:t>
      </w:r>
      <w:r w:rsidR="00FF3FAC">
        <w:t xml:space="preserve"> </w:t>
      </w:r>
      <w:r w:rsidR="005D326C">
        <w:t>bron;</w:t>
      </w:r>
    </w:p>
    <w:p w14:paraId="0F628337" w14:textId="69A5567A" w:rsidR="00E13943" w:rsidRDefault="00E13943" w:rsidP="006B3802">
      <w:pPr>
        <w:pStyle w:val="Opsommingmetnummering"/>
      </w:pPr>
      <w:r>
        <w:t>b.</w:t>
      </w:r>
      <w:r>
        <w:tab/>
      </w:r>
      <w:r w:rsidR="005D326C">
        <w:t>iedere</w:t>
      </w:r>
      <w:r w:rsidR="00FF3FAC">
        <w:t xml:space="preserve"> </w:t>
      </w:r>
      <w:r w:rsidR="005D326C">
        <w:t>woning</w:t>
      </w:r>
      <w:r w:rsidR="00FF3FAC">
        <w:t xml:space="preserve"> </w:t>
      </w:r>
      <w:r w:rsidR="005D326C">
        <w:t>op</w:t>
      </w:r>
      <w:r w:rsidR="00FF3FAC">
        <w:t xml:space="preserve"> </w:t>
      </w:r>
      <w:r w:rsidR="005D326C">
        <w:t>de</w:t>
      </w:r>
      <w:r w:rsidR="00FF3FAC">
        <w:t xml:space="preserve"> </w:t>
      </w:r>
      <w:r w:rsidR="005D326C">
        <w:t>begane</w:t>
      </w:r>
      <w:r w:rsidR="00FF3FAC">
        <w:t xml:space="preserve"> </w:t>
      </w:r>
      <w:r w:rsidR="005D326C">
        <w:t>grond</w:t>
      </w:r>
      <w:r w:rsidR="00FF3FAC">
        <w:t xml:space="preserve"> </w:t>
      </w:r>
      <w:r w:rsidR="005D326C">
        <w:t>een</w:t>
      </w:r>
      <w:r w:rsidR="00FF3FAC">
        <w:t xml:space="preserve"> </w:t>
      </w:r>
      <w:r w:rsidR="005D326C">
        <w:t>gevel</w:t>
      </w:r>
      <w:r w:rsidR="00FF3FAC">
        <w:t xml:space="preserve"> </w:t>
      </w:r>
      <w:r w:rsidR="005D326C">
        <w:t>heeft</w:t>
      </w:r>
      <w:r w:rsidR="00FF3FAC">
        <w:t xml:space="preserve"> </w:t>
      </w:r>
      <w:r w:rsidR="005D326C">
        <w:t>waar</w:t>
      </w:r>
      <w:r w:rsidR="00FF3FAC">
        <w:t xml:space="preserve"> </w:t>
      </w:r>
      <w:r w:rsidR="005D326C">
        <w:t>de</w:t>
      </w:r>
      <w:r w:rsidR="00FF3FAC">
        <w:t xml:space="preserve"> </w:t>
      </w:r>
      <w:r w:rsidR="005D326C">
        <w:t>geluidbelasting</w:t>
      </w:r>
      <w:r w:rsidR="00FF3FAC">
        <w:t xml:space="preserve"> </w:t>
      </w:r>
      <w:r w:rsidR="005D326C">
        <w:t>voldoet</w:t>
      </w:r>
      <w:r w:rsidR="00FF3FAC">
        <w:t xml:space="preserve"> </w:t>
      </w:r>
      <w:r w:rsidR="005D326C">
        <w:t>aan</w:t>
      </w:r>
      <w:r w:rsidR="00FF3FAC">
        <w:t xml:space="preserve"> </w:t>
      </w:r>
      <w:r w:rsidR="005D326C">
        <w:t>de</w:t>
      </w:r>
      <w:r w:rsidR="00FF3FAC">
        <w:t xml:space="preserve"> </w:t>
      </w:r>
      <w:r w:rsidR="005D326C">
        <w:t>standaardwaarde(n)</w:t>
      </w:r>
      <w:r w:rsidR="00FF3FAC">
        <w:t xml:space="preserve"> </w:t>
      </w:r>
      <w:r w:rsidR="005D326C">
        <w:t>bedoeld</w:t>
      </w:r>
      <w:r w:rsidR="00FF3FAC">
        <w:t xml:space="preserve"> </w:t>
      </w:r>
      <w:r w:rsidR="005D326C">
        <w:t>in</w:t>
      </w:r>
      <w:r w:rsidR="00FF3FAC">
        <w:t xml:space="preserve"> </w:t>
      </w:r>
      <w:r w:rsidR="005D326C">
        <w:t>tabel</w:t>
      </w:r>
      <w:r w:rsidR="00FF3FAC">
        <w:t xml:space="preserve"> </w:t>
      </w:r>
      <w:r w:rsidR="005D326C">
        <w:t>5.78t</w:t>
      </w:r>
      <w:r w:rsidR="00FF3FAC">
        <w:t xml:space="preserve"> </w:t>
      </w:r>
      <w:r w:rsidR="005D326C">
        <w:t>Besluit</w:t>
      </w:r>
      <w:r w:rsidR="00FF3FAC">
        <w:t xml:space="preserve"> </w:t>
      </w:r>
      <w:r w:rsidR="005D326C">
        <w:t>kwaliteit</w:t>
      </w:r>
      <w:r w:rsidR="00FF3FAC">
        <w:t xml:space="preserve"> </w:t>
      </w:r>
      <w:r w:rsidR="005D326C">
        <w:t>leefomgeving;</w:t>
      </w:r>
    </w:p>
    <w:p w14:paraId="778C9D4D" w14:textId="3A489702" w:rsidR="00E13943" w:rsidRDefault="00E13943" w:rsidP="006B3802">
      <w:pPr>
        <w:pStyle w:val="Opsommingmetnummering"/>
      </w:pPr>
      <w:r>
        <w:t>c.</w:t>
      </w:r>
      <w:r>
        <w:tab/>
      </w:r>
      <w:r w:rsidR="005D326C">
        <w:t>gestapelde</w:t>
      </w:r>
      <w:r w:rsidR="00FF3FAC">
        <w:t xml:space="preserve"> </w:t>
      </w:r>
      <w:r w:rsidR="005D326C">
        <w:t>woningen</w:t>
      </w:r>
      <w:r w:rsidR="00FF3FAC">
        <w:t xml:space="preserve"> </w:t>
      </w:r>
      <w:r w:rsidR="005D326C">
        <w:t>hebben</w:t>
      </w:r>
      <w:r w:rsidR="00FF3FAC">
        <w:t xml:space="preserve"> </w:t>
      </w:r>
      <w:r w:rsidR="005D326C">
        <w:t>een</w:t>
      </w:r>
      <w:r w:rsidR="00FF3FAC">
        <w:t xml:space="preserve"> </w:t>
      </w:r>
      <w:r w:rsidR="005D326C">
        <w:t>gevel</w:t>
      </w:r>
      <w:r w:rsidR="00FF3FAC">
        <w:t xml:space="preserve"> </w:t>
      </w:r>
      <w:r w:rsidR="005D326C">
        <w:t>hebben</w:t>
      </w:r>
      <w:r w:rsidR="00FF3FAC">
        <w:t xml:space="preserve"> </w:t>
      </w:r>
      <w:r w:rsidR="005D326C">
        <w:t>waarin</w:t>
      </w:r>
      <w:r w:rsidR="00FF3FAC">
        <w:t xml:space="preserve"> </w:t>
      </w:r>
      <w:r w:rsidR="005D326C">
        <w:t>ter</w:t>
      </w:r>
      <w:r w:rsidR="00FF3FAC">
        <w:t xml:space="preserve"> </w:t>
      </w:r>
      <w:r w:rsidR="005D326C">
        <w:t>plaatse</w:t>
      </w:r>
      <w:r w:rsidR="00FF3FAC">
        <w:t xml:space="preserve"> </w:t>
      </w:r>
      <w:r w:rsidR="005D326C">
        <w:t>van</w:t>
      </w:r>
      <w:r w:rsidR="00FF3FAC">
        <w:t xml:space="preserve"> </w:t>
      </w:r>
      <w:r w:rsidR="005D326C">
        <w:t>te</w:t>
      </w:r>
      <w:r w:rsidR="00FF3FAC">
        <w:t xml:space="preserve"> </w:t>
      </w:r>
      <w:r w:rsidR="005D326C">
        <w:t>openen</w:t>
      </w:r>
      <w:r w:rsidR="00FF3FAC">
        <w:t xml:space="preserve"> </w:t>
      </w:r>
      <w:r w:rsidR="005D326C">
        <w:t>delen</w:t>
      </w:r>
      <w:r w:rsidR="00FF3FAC">
        <w:t xml:space="preserve"> </w:t>
      </w:r>
      <w:r w:rsidR="005D326C">
        <w:t>de</w:t>
      </w:r>
      <w:r w:rsidR="00FF3FAC">
        <w:t xml:space="preserve"> </w:t>
      </w:r>
      <w:r w:rsidR="005D326C">
        <w:t>geluidbelasting</w:t>
      </w:r>
      <w:r w:rsidR="00FF3FAC">
        <w:t xml:space="preserve"> </w:t>
      </w:r>
      <w:r w:rsidR="005D326C">
        <w:t>voldoet</w:t>
      </w:r>
      <w:r w:rsidR="00FF3FAC">
        <w:t xml:space="preserve"> </w:t>
      </w:r>
      <w:r w:rsidR="005D326C">
        <w:t>aan</w:t>
      </w:r>
      <w:r w:rsidR="00FF3FAC">
        <w:t xml:space="preserve"> </w:t>
      </w:r>
      <w:r w:rsidR="005D326C">
        <w:t>de</w:t>
      </w:r>
      <w:r w:rsidR="00FF3FAC">
        <w:t xml:space="preserve"> </w:t>
      </w:r>
      <w:r w:rsidR="005D326C">
        <w:t>standaardwaarde(n)</w:t>
      </w:r>
      <w:r w:rsidR="00FF3FAC">
        <w:t xml:space="preserve"> </w:t>
      </w:r>
      <w:r w:rsidR="005D326C">
        <w:t>bedoeld</w:t>
      </w:r>
      <w:r w:rsidR="00FF3FAC">
        <w:t xml:space="preserve"> </w:t>
      </w:r>
      <w:r w:rsidR="005D326C">
        <w:t>in</w:t>
      </w:r>
      <w:r w:rsidR="00FF3FAC">
        <w:t xml:space="preserve"> </w:t>
      </w:r>
      <w:r w:rsidR="005D326C">
        <w:t>tabel</w:t>
      </w:r>
      <w:r w:rsidR="00FF3FAC">
        <w:t xml:space="preserve"> </w:t>
      </w:r>
      <w:r w:rsidR="005D326C">
        <w:t>5.78t</w:t>
      </w:r>
      <w:r w:rsidR="00FF3FAC">
        <w:t xml:space="preserve"> </w:t>
      </w:r>
      <w:r w:rsidR="005D326C">
        <w:t>Besluit</w:t>
      </w:r>
      <w:r w:rsidR="00FF3FAC">
        <w:t xml:space="preserve"> </w:t>
      </w:r>
      <w:r w:rsidR="005D326C">
        <w:t>kwaliteit</w:t>
      </w:r>
      <w:r w:rsidR="00FF3FAC">
        <w:t xml:space="preserve"> </w:t>
      </w:r>
      <w:r w:rsidR="005D326C">
        <w:t>leefomgeving;</w:t>
      </w:r>
      <w:r w:rsidR="00FF3FAC">
        <w:t xml:space="preserve"> </w:t>
      </w:r>
      <w:r w:rsidR="005D326C">
        <w:t>en</w:t>
      </w:r>
    </w:p>
    <w:p w14:paraId="7041E18A" w14:textId="4F53556C" w:rsidR="003876F0" w:rsidRDefault="00E13943" w:rsidP="006B3802">
      <w:pPr>
        <w:pStyle w:val="Opsommingmetnummering"/>
      </w:pPr>
      <w:r>
        <w:t>d.</w:t>
      </w:r>
      <w:r>
        <w:tab/>
      </w:r>
      <w:r w:rsidR="005D326C">
        <w:t>bij</w:t>
      </w:r>
      <w:r w:rsidR="00FF3FAC">
        <w:t xml:space="preserve"> </w:t>
      </w:r>
      <w:r w:rsidR="005D326C">
        <w:t>iedere</w:t>
      </w:r>
      <w:r w:rsidR="00FF3FAC">
        <w:t xml:space="preserve"> </w:t>
      </w:r>
      <w:r w:rsidR="005D326C">
        <w:t>woning</w:t>
      </w:r>
      <w:r w:rsidR="00FF3FAC">
        <w:t xml:space="preserve"> </w:t>
      </w:r>
      <w:r w:rsidR="005D326C">
        <w:t>die</w:t>
      </w:r>
      <w:r w:rsidR="00FF3FAC">
        <w:t xml:space="preserve"> </w:t>
      </w:r>
      <w:r w:rsidR="005D326C">
        <w:t>een</w:t>
      </w:r>
      <w:r w:rsidR="00FF3FAC">
        <w:t xml:space="preserve"> </w:t>
      </w:r>
      <w:r w:rsidR="005D326C">
        <w:t>buitenruimte</w:t>
      </w:r>
      <w:r w:rsidR="00FF3FAC">
        <w:t xml:space="preserve"> </w:t>
      </w:r>
      <w:r w:rsidR="005D326C">
        <w:t>heeft</w:t>
      </w:r>
      <w:r w:rsidR="00FF3FAC">
        <w:t xml:space="preserve"> </w:t>
      </w:r>
      <w:r w:rsidR="005D326C">
        <w:t>wordt</w:t>
      </w:r>
      <w:r w:rsidR="00FF3FAC">
        <w:t xml:space="preserve"> </w:t>
      </w:r>
      <w:r w:rsidR="005D326C">
        <w:t>voldaan</w:t>
      </w:r>
      <w:r w:rsidR="00FF3FAC">
        <w:t xml:space="preserve"> </w:t>
      </w:r>
      <w:r w:rsidR="005D326C">
        <w:t>wordt</w:t>
      </w:r>
      <w:r w:rsidR="00FF3FAC">
        <w:t xml:space="preserve"> </w:t>
      </w:r>
      <w:r w:rsidR="005D326C">
        <w:t>aan</w:t>
      </w:r>
      <w:r w:rsidR="00FF3FAC">
        <w:t xml:space="preserve"> </w:t>
      </w:r>
      <w:r w:rsidR="005D326C">
        <w:t>de</w:t>
      </w:r>
      <w:r w:rsidR="00FF3FAC">
        <w:t xml:space="preserve"> </w:t>
      </w:r>
      <w:r w:rsidR="005D326C">
        <w:t>standaardwaarde(n)</w:t>
      </w:r>
      <w:r w:rsidR="00FF3FAC">
        <w:t xml:space="preserve"> </w:t>
      </w:r>
      <w:r w:rsidR="005D326C">
        <w:t>bedoeld</w:t>
      </w:r>
      <w:r w:rsidR="00FF3FAC">
        <w:t xml:space="preserve"> </w:t>
      </w:r>
      <w:r w:rsidR="005D326C">
        <w:t>in</w:t>
      </w:r>
      <w:r w:rsidR="00FF3FAC">
        <w:t xml:space="preserve"> </w:t>
      </w:r>
      <w:r w:rsidR="005D326C">
        <w:t>tabel</w:t>
      </w:r>
      <w:r w:rsidR="00FF3FAC">
        <w:t xml:space="preserve"> </w:t>
      </w:r>
      <w:r w:rsidR="005D326C">
        <w:t>5.78t</w:t>
      </w:r>
      <w:r w:rsidR="00FF3FAC">
        <w:t xml:space="preserve"> </w:t>
      </w:r>
      <w:r w:rsidR="005D326C">
        <w:t>Besluit</w:t>
      </w:r>
      <w:r w:rsidR="00FF3FAC">
        <w:t xml:space="preserve"> </w:t>
      </w:r>
      <w:r w:rsidR="005D326C">
        <w:t>kwaliteit</w:t>
      </w:r>
      <w:r w:rsidR="00FF3FAC">
        <w:t xml:space="preserve"> </w:t>
      </w:r>
      <w:r w:rsidR="005D326C">
        <w:t>leefomgeving,</w:t>
      </w:r>
      <w:r w:rsidR="00FF3FAC">
        <w:t xml:space="preserve"> </w:t>
      </w:r>
      <w:r w:rsidR="005D326C">
        <w:t>waarbij</w:t>
      </w:r>
      <w:r w:rsidR="00FF3FAC">
        <w:t xml:space="preserve"> </w:t>
      </w:r>
      <w:r w:rsidR="005D326C">
        <w:t>onder</w:t>
      </w:r>
      <w:r w:rsidR="00FF3FAC">
        <w:t xml:space="preserve"> </w:t>
      </w:r>
      <w:r w:rsidR="005D326C">
        <w:t>een</w:t>
      </w:r>
      <w:r w:rsidR="00FF3FAC">
        <w:t xml:space="preserve"> </w:t>
      </w:r>
      <w:r w:rsidR="005D326C">
        <w:t>buitenruimte</w:t>
      </w:r>
      <w:r w:rsidR="00FF3FAC">
        <w:t xml:space="preserve"> </w:t>
      </w:r>
      <w:r w:rsidR="005D326C">
        <w:t>mede</w:t>
      </w:r>
      <w:r w:rsidR="00FF3FAC">
        <w:t xml:space="preserve"> </w:t>
      </w:r>
      <w:r w:rsidR="005D326C">
        <w:t>kan</w:t>
      </w:r>
      <w:r w:rsidR="00FF3FAC">
        <w:t xml:space="preserve"> </w:t>
      </w:r>
      <w:r w:rsidR="005D326C">
        <w:t>worden</w:t>
      </w:r>
      <w:r w:rsidR="00FF3FAC">
        <w:t xml:space="preserve"> </w:t>
      </w:r>
      <w:r w:rsidR="005D326C">
        <w:t>verstaan</w:t>
      </w:r>
      <w:r w:rsidR="00FF3FAC">
        <w:t xml:space="preserve"> </w:t>
      </w:r>
      <w:r w:rsidR="005D326C">
        <w:t>een</w:t>
      </w:r>
      <w:r w:rsidR="00FF3FAC">
        <w:t xml:space="preserve"> </w:t>
      </w:r>
      <w:r w:rsidR="005D326C">
        <w:t>serre</w:t>
      </w:r>
      <w:r w:rsidR="00FF3FAC">
        <w:t xml:space="preserve"> </w:t>
      </w:r>
      <w:r w:rsidR="005D326C">
        <w:t>of</w:t>
      </w:r>
      <w:r w:rsidR="00FF3FAC">
        <w:t xml:space="preserve"> </w:t>
      </w:r>
      <w:r w:rsidR="005D326C">
        <w:t>afgesloten</w:t>
      </w:r>
      <w:r w:rsidR="00FF3FAC">
        <w:t xml:space="preserve"> </w:t>
      </w:r>
      <w:r w:rsidR="005D326C">
        <w:t>balkon,</w:t>
      </w:r>
      <w:r w:rsidR="00FF3FAC">
        <w:t xml:space="preserve"> </w:t>
      </w:r>
      <w:r w:rsidR="005D326C">
        <w:t>voor</w:t>
      </w:r>
      <w:r w:rsidR="00FF3FAC">
        <w:t xml:space="preserve"> </w:t>
      </w:r>
      <w:r w:rsidR="005D326C">
        <w:t>zover</w:t>
      </w:r>
      <w:r w:rsidR="00FF3FAC">
        <w:t xml:space="preserve"> </w:t>
      </w:r>
      <w:r w:rsidR="005D326C">
        <w:t>in</w:t>
      </w:r>
      <w:r w:rsidR="00FF3FAC">
        <w:t xml:space="preserve"> </w:t>
      </w:r>
      <w:r w:rsidR="005D326C">
        <w:t>die</w:t>
      </w:r>
      <w:r w:rsidR="00FF3FAC">
        <w:t xml:space="preserve"> </w:t>
      </w:r>
      <w:r w:rsidR="005D326C">
        <w:t>ruimte</w:t>
      </w:r>
      <w:r w:rsidR="00FF3FAC">
        <w:t xml:space="preserve"> </w:t>
      </w:r>
      <w:r w:rsidR="005D326C">
        <w:t>sprake</w:t>
      </w:r>
      <w:r w:rsidR="00FF3FAC">
        <w:t xml:space="preserve"> </w:t>
      </w:r>
      <w:r w:rsidR="005D326C">
        <w:t>is</w:t>
      </w:r>
      <w:r w:rsidR="00FF3FAC">
        <w:t xml:space="preserve"> </w:t>
      </w:r>
      <w:r w:rsidR="005D326C">
        <w:t>van</w:t>
      </w:r>
      <w:r w:rsidR="00FF3FAC">
        <w:t xml:space="preserve"> </w:t>
      </w:r>
      <w:r w:rsidR="005D326C">
        <w:t>buitenlucht</w:t>
      </w:r>
      <w:r w:rsidR="00FF3FAC">
        <w:t xml:space="preserve"> </w:t>
      </w:r>
      <w:r w:rsidR="005D326C">
        <w:t>condities.</w:t>
      </w:r>
    </w:p>
    <w:p w14:paraId="3FC74F10" w14:textId="165E0F63" w:rsidR="003876F0" w:rsidRDefault="003876F0" w:rsidP="003A78EE">
      <w:pPr>
        <w:pStyle w:val="Kop6"/>
      </w:pPr>
      <w:r>
        <w:t>Artikel</w:t>
      </w:r>
      <w:r w:rsidR="00FF3FAC">
        <w:t xml:space="preserve"> </w:t>
      </w:r>
      <w:r>
        <w:t>5.</w:t>
      </w:r>
      <w:r w:rsidR="00A534B2">
        <w:t>1038</w:t>
      </w:r>
      <w:r>
        <w:tab/>
      </w:r>
      <w:commentRangeStart w:id="185"/>
      <w:r>
        <w:t>Aanwijzing</w:t>
      </w:r>
      <w:commentRangeEnd w:id="185"/>
      <w:r w:rsidR="00647241">
        <w:rPr>
          <w:rStyle w:val="Verwijzingopmerking"/>
          <w:rFonts w:eastAsiaTheme="minorHAnsi" w:cstheme="minorBidi"/>
          <w:i w:val="0"/>
          <w:iCs w:val="0"/>
        </w:rPr>
        <w:commentReference w:id="185"/>
      </w:r>
      <w:r w:rsidR="00FF3FAC">
        <w:t xml:space="preserve"> </w:t>
      </w:r>
      <w:r>
        <w:t>vergunningplichtige</w:t>
      </w:r>
      <w:r w:rsidR="00FF3FAC">
        <w:t xml:space="preserve"> </w:t>
      </w:r>
      <w:r>
        <w:t>gevallen</w:t>
      </w:r>
      <w:r w:rsidR="00FF3FAC">
        <w:t xml:space="preserve"> </w:t>
      </w:r>
      <w:r>
        <w:t>bij</w:t>
      </w:r>
      <w:r w:rsidR="00FF3FAC">
        <w:t xml:space="preserve"> </w:t>
      </w:r>
      <w:r>
        <w:t>overschrijding</w:t>
      </w:r>
      <w:r w:rsidR="00FF3FAC">
        <w:t xml:space="preserve"> </w:t>
      </w:r>
      <w:r>
        <w:t>standaardwaarde</w:t>
      </w:r>
    </w:p>
    <w:p w14:paraId="272562B3" w14:textId="3EA7C5C3" w:rsidR="005D326C"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r>
        <w:t>een</w:t>
      </w:r>
      <w:r w:rsidR="00FF3FAC">
        <w:t xml:space="preserve"> </w:t>
      </w:r>
      <w:r>
        <w:t>geluidgevoelig</w:t>
      </w:r>
      <w:r w:rsidR="00FF3FAC">
        <w:t xml:space="preserve"> </w:t>
      </w:r>
      <w:r>
        <w:t>gebouw</w:t>
      </w:r>
      <w:r w:rsidR="00FF3FAC">
        <w:t xml:space="preserve"> </w:t>
      </w:r>
      <w:r>
        <w:t>toe</w:t>
      </w:r>
      <w:r w:rsidR="00FF3FAC">
        <w:t xml:space="preserve"> </w:t>
      </w:r>
      <w:r>
        <w:t>te</w:t>
      </w:r>
      <w:r w:rsidR="00FF3FAC">
        <w:t xml:space="preserve"> </w:t>
      </w:r>
      <w:r>
        <w:t>voegen</w:t>
      </w:r>
      <w:r w:rsidR="00FF3FAC">
        <w:t xml:space="preserve"> </w:t>
      </w:r>
      <w:r>
        <w:t>in</w:t>
      </w:r>
      <w:r w:rsidR="00FF3FAC">
        <w:t xml:space="preserve"> </w:t>
      </w:r>
      <w:r>
        <w:t>een</w:t>
      </w:r>
      <w:r w:rsidR="00FF3FAC">
        <w:t xml:space="preserve"> </w:t>
      </w:r>
      <w:r>
        <w:t>geluidsaandachtsgebied,</w:t>
      </w:r>
      <w:r w:rsidR="00FF3FAC">
        <w:t xml:space="preserve"> </w:t>
      </w:r>
      <w:r>
        <w:t>als</w:t>
      </w:r>
      <w:r w:rsidR="00FF3FAC">
        <w:t xml:space="preserve"> </w:t>
      </w:r>
      <w:r>
        <w:t>het</w:t>
      </w:r>
      <w:r w:rsidR="00FF3FAC">
        <w:t xml:space="preserve"> </w:t>
      </w:r>
      <w:r>
        <w:t>geluid</w:t>
      </w:r>
      <w:r w:rsidR="00FF3FAC">
        <w:t xml:space="preserve"> </w:t>
      </w:r>
      <w:r>
        <w:t>op</w:t>
      </w:r>
      <w:r w:rsidR="00FF3FAC">
        <w:t xml:space="preserve"> </w:t>
      </w:r>
      <w:r>
        <w:t>dat</w:t>
      </w:r>
      <w:r w:rsidR="00FF3FAC">
        <w:t xml:space="preserve"> </w:t>
      </w:r>
      <w:r>
        <w:t>gebouw</w:t>
      </w:r>
      <w:r w:rsidR="00FF3FAC">
        <w:t xml:space="preserve"> </w:t>
      </w:r>
      <w:r>
        <w:t>hoger</w:t>
      </w:r>
      <w:r w:rsidR="00FF3FAC">
        <w:t xml:space="preserve"> </w:t>
      </w:r>
      <w:r>
        <w:t>is</w:t>
      </w:r>
      <w:r w:rsidR="00FF3FAC">
        <w:t xml:space="preserve"> </w:t>
      </w:r>
      <w:r>
        <w:t>dan</w:t>
      </w:r>
      <w:r w:rsidR="00FF3FAC">
        <w:t xml:space="preserve"> </w:t>
      </w:r>
      <w:r>
        <w:t>de</w:t>
      </w:r>
      <w:r w:rsidR="00FF3FAC">
        <w:t xml:space="preserve"> </w:t>
      </w:r>
      <w:r>
        <w:t>standaardwaarde,</w:t>
      </w:r>
      <w:r w:rsidR="00FF3FAC">
        <w:t xml:space="preserve"> </w:t>
      </w:r>
      <w:r>
        <w:t>bedoeld</w:t>
      </w:r>
      <w:r w:rsidR="00FF3FAC">
        <w:t xml:space="preserve"> </w:t>
      </w:r>
      <w:r>
        <w:t>in</w:t>
      </w:r>
      <w:r w:rsidR="00FF3FAC">
        <w:t xml:space="preserve"> </w:t>
      </w:r>
      <w:r>
        <w:t>tabel</w:t>
      </w:r>
      <w:r w:rsidR="00FF3FAC">
        <w:t xml:space="preserve"> </w:t>
      </w:r>
      <w:r>
        <w:t>5.78t</w:t>
      </w:r>
      <w:r w:rsidR="00FF3FAC">
        <w:t xml:space="preserve"> </w:t>
      </w:r>
      <w:r>
        <w:t>bij</w:t>
      </w:r>
      <w:r w:rsidR="00FF3FAC">
        <w:t xml:space="preserve"> </w:t>
      </w:r>
      <w:r>
        <w:t>artikel</w:t>
      </w:r>
      <w:r w:rsidR="00FF3FAC">
        <w:t xml:space="preserve"> </w:t>
      </w:r>
      <w:r>
        <w:t>5.78t</w:t>
      </w:r>
      <w:r w:rsidR="00FF3FAC">
        <w:t xml:space="preserve"> </w:t>
      </w:r>
      <w:r>
        <w:t>van</w:t>
      </w:r>
      <w:r w:rsidR="00FF3FAC">
        <w:t xml:space="preserve"> </w:t>
      </w:r>
      <w:r>
        <w:t>het</w:t>
      </w:r>
      <w:r w:rsidR="00FF3FAC">
        <w:t xml:space="preserve"> </w:t>
      </w:r>
      <w:r>
        <w:t>Besluit</w:t>
      </w:r>
      <w:r w:rsidR="00FF3FAC">
        <w:t xml:space="preserve"> </w:t>
      </w:r>
      <w:r>
        <w:t>kwaliteit</w:t>
      </w:r>
      <w:r w:rsidR="00FF3FAC">
        <w:t xml:space="preserve"> </w:t>
      </w:r>
      <w:r>
        <w:t>leefomgeving.</w:t>
      </w:r>
    </w:p>
    <w:p w14:paraId="08ADEDA9" w14:textId="3D710885" w:rsidR="003876F0" w:rsidRDefault="003876F0" w:rsidP="003A78EE">
      <w:pPr>
        <w:pStyle w:val="Kop6"/>
      </w:pPr>
      <w:r>
        <w:t>Artikel</w:t>
      </w:r>
      <w:r w:rsidR="00FF3FAC">
        <w:t xml:space="preserve"> </w:t>
      </w:r>
      <w:r>
        <w:t>5.</w:t>
      </w:r>
      <w:r w:rsidR="00A534B2">
        <w:t>1039</w:t>
      </w:r>
      <w:r>
        <w:tab/>
      </w:r>
      <w:commentRangeStart w:id="186"/>
      <w:r>
        <w:t>Bijzondere</w:t>
      </w:r>
      <w:commentRangeEnd w:id="186"/>
      <w:r w:rsidR="00647241">
        <w:rPr>
          <w:rStyle w:val="Verwijzingopmerking"/>
          <w:rFonts w:eastAsiaTheme="minorHAnsi" w:cstheme="minorBidi"/>
          <w:i w:val="0"/>
          <w:iCs w:val="0"/>
        </w:rPr>
        <w:commentReference w:id="186"/>
      </w:r>
      <w:r w:rsidR="00FF3FAC">
        <w:t xml:space="preserve"> </w:t>
      </w:r>
      <w:r>
        <w:t>aanvraagvereisten</w:t>
      </w:r>
      <w:r w:rsidR="00FF3FAC">
        <w:t xml:space="preserve"> </w:t>
      </w:r>
      <w:r>
        <w:t>omgevingsvergunning</w:t>
      </w:r>
      <w:r w:rsidR="00FF3FAC">
        <w:t xml:space="preserve"> </w:t>
      </w:r>
      <w:r>
        <w:t>bij</w:t>
      </w:r>
      <w:r w:rsidR="00FF3FAC">
        <w:t xml:space="preserve"> </w:t>
      </w:r>
      <w:r>
        <w:t>overschrijding</w:t>
      </w:r>
      <w:r w:rsidR="00FF3FAC">
        <w:t xml:space="preserve"> </w:t>
      </w:r>
      <w:r>
        <w:t>standaardwaarde</w:t>
      </w:r>
    </w:p>
    <w:p w14:paraId="2CB842A1" w14:textId="68A0B605" w:rsidR="005D326C" w:rsidRDefault="005D326C" w:rsidP="005D326C">
      <w:r>
        <w:t>Bij</w:t>
      </w:r>
      <w:r w:rsidR="00FF3FAC">
        <w:t xml:space="preserve"> </w:t>
      </w:r>
      <w:r>
        <w:t>een</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571F8AAA" w14:textId="7FC64B8C" w:rsidR="00E13943" w:rsidRDefault="005D326C" w:rsidP="005D326C">
      <w:r>
        <w:t>een</w:t>
      </w:r>
      <w:r w:rsidR="00FF3FAC">
        <w:t xml:space="preserve"> </w:t>
      </w:r>
      <w:r>
        <w:t>akoestisch</w:t>
      </w:r>
      <w:r w:rsidR="00FF3FAC">
        <w:t xml:space="preserve"> </w:t>
      </w:r>
      <w:r>
        <w:t>rapport</w:t>
      </w:r>
      <w:r w:rsidR="00FF3FAC">
        <w:t xml:space="preserve"> </w:t>
      </w:r>
      <w:r>
        <w:t>waaruit</w:t>
      </w:r>
      <w:r w:rsidR="00FF3FAC">
        <w:t xml:space="preserve"> </w:t>
      </w:r>
      <w:r>
        <w:t>blijkt</w:t>
      </w:r>
      <w:r w:rsidR="00FF3FAC">
        <w:t xml:space="preserve"> </w:t>
      </w:r>
      <w:r>
        <w:t>dat</w:t>
      </w:r>
      <w:r w:rsidR="00FF3FAC">
        <w:t xml:space="preserve"> </w:t>
      </w:r>
      <w:r>
        <w:t>wordt</w:t>
      </w:r>
      <w:r w:rsidR="00FF3FAC">
        <w:t xml:space="preserve"> </w:t>
      </w:r>
      <w:r>
        <w:t>voldaan</w:t>
      </w:r>
      <w:r w:rsidR="00FF3FAC">
        <w:t xml:space="preserve"> </w:t>
      </w:r>
      <w:r>
        <w:t>aan:</w:t>
      </w:r>
    </w:p>
    <w:p w14:paraId="327597A6" w14:textId="73E6DA22" w:rsidR="00DC3EF0" w:rsidRDefault="00E13943" w:rsidP="006B3802">
      <w:pPr>
        <w:pStyle w:val="Opsommingmetnummering"/>
      </w:pPr>
      <w:r>
        <w:t>a.</w:t>
      </w:r>
      <w:r>
        <w:tab/>
      </w:r>
      <w:r w:rsidR="005D326C">
        <w:t>de</w:t>
      </w:r>
      <w:r w:rsidR="00FF3FAC">
        <w:t xml:space="preserve"> </w:t>
      </w:r>
      <w:r w:rsidR="005D326C">
        <w:t>grenswaarde(n)</w:t>
      </w:r>
      <w:r w:rsidR="00FF3FAC">
        <w:t xml:space="preserve"> </w:t>
      </w:r>
      <w:r w:rsidR="005D326C">
        <w:t>bedoeld</w:t>
      </w:r>
      <w:r w:rsidR="00FF3FAC">
        <w:t xml:space="preserve"> </w:t>
      </w:r>
      <w:r w:rsidR="005D326C">
        <w:t>in</w:t>
      </w:r>
      <w:r w:rsidR="00FF3FAC">
        <w:t xml:space="preserve"> </w:t>
      </w:r>
      <w:r w:rsidR="005D326C">
        <w:t>tabel</w:t>
      </w:r>
      <w:r w:rsidR="00FF3FAC">
        <w:t xml:space="preserve"> </w:t>
      </w:r>
      <w:r w:rsidR="005D326C">
        <w:t>5.78u</w:t>
      </w:r>
      <w:r w:rsidR="00FF3FAC">
        <w:t xml:space="preserve"> </w:t>
      </w:r>
      <w:r w:rsidR="005D326C">
        <w:t>Besluit</w:t>
      </w:r>
      <w:r w:rsidR="00FF3FAC">
        <w:t xml:space="preserve"> </w:t>
      </w:r>
      <w:r w:rsidR="005D326C">
        <w:t>kwaliteit</w:t>
      </w:r>
      <w:r w:rsidR="00FF3FAC">
        <w:t xml:space="preserve"> </w:t>
      </w:r>
      <w:r w:rsidR="005D326C">
        <w:t>leefomgeving;</w:t>
      </w:r>
      <w:r w:rsidR="00FF3FAC">
        <w:t xml:space="preserve"> </w:t>
      </w:r>
      <w:r w:rsidR="005D326C">
        <w:t>en</w:t>
      </w:r>
    </w:p>
    <w:p w14:paraId="1C7DD09D" w14:textId="2CE9477C" w:rsidR="00DC3EF0" w:rsidRDefault="00DC3EF0" w:rsidP="00DC3EF0">
      <w:pPr>
        <w:pStyle w:val="Opsommingmetnummering"/>
        <w:ind w:left="850"/>
      </w:pPr>
      <w:r>
        <w:t>1.</w:t>
      </w:r>
      <w:r>
        <w:tab/>
      </w:r>
      <w:r w:rsidR="005D326C">
        <w:t>de</w:t>
      </w:r>
      <w:r w:rsidR="00FF3FAC">
        <w:t xml:space="preserve"> </w:t>
      </w:r>
      <w:r w:rsidR="005D326C">
        <w:t>waarde</w:t>
      </w:r>
      <w:r w:rsidR="00FF3FAC">
        <w:t xml:space="preserve"> </w:t>
      </w:r>
      <w:r w:rsidR="005D326C">
        <w:t>voor</w:t>
      </w:r>
      <w:r w:rsidR="00FF3FAC">
        <w:t xml:space="preserve"> </w:t>
      </w:r>
      <w:r w:rsidR="005D326C">
        <w:t>het</w:t>
      </w:r>
      <w:r w:rsidR="00FF3FAC">
        <w:t xml:space="preserve"> </w:t>
      </w:r>
      <w:r w:rsidR="005D326C">
        <w:t>gezamenlijke</w:t>
      </w:r>
      <w:r w:rsidR="00FF3FAC">
        <w:t xml:space="preserve"> </w:t>
      </w:r>
      <w:r w:rsidR="005D326C">
        <w:t>geluid,</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5.</w:t>
      </w:r>
      <w:r w:rsidR="001854A6">
        <w:t>1042</w:t>
      </w:r>
      <w:r w:rsidR="005D326C">
        <w:t>;</w:t>
      </w:r>
    </w:p>
    <w:p w14:paraId="30106627" w14:textId="77BD77F8" w:rsidR="00E13943" w:rsidRDefault="00DC3EF0" w:rsidP="00DC3EF0">
      <w:pPr>
        <w:pStyle w:val="Opsommingmetnummering"/>
        <w:ind w:left="850"/>
      </w:pPr>
      <w:r>
        <w:t>2.</w:t>
      </w:r>
      <w:r>
        <w:tab/>
      </w:r>
      <w:r w:rsidR="005D326C">
        <w:t>het</w:t>
      </w:r>
      <w:r w:rsidR="00FF3FAC">
        <w:t xml:space="preserve"> </w:t>
      </w:r>
      <w:r w:rsidR="005D326C">
        <w:t>beoogde</w:t>
      </w:r>
      <w:r w:rsidR="00FF3FAC">
        <w:t xml:space="preserve"> </w:t>
      </w:r>
      <w:r w:rsidR="005D326C">
        <w:t>gebruik</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en</w:t>
      </w:r>
      <w:r w:rsidR="00FF3FAC">
        <w:t xml:space="preserve"> </w:t>
      </w:r>
      <w:r w:rsidR="005D326C">
        <w:t>de</w:t>
      </w:r>
      <w:r w:rsidR="00FF3FAC">
        <w:t xml:space="preserve"> </w:t>
      </w:r>
      <w:r w:rsidR="005D326C">
        <w:t>bijbehorende</w:t>
      </w:r>
      <w:r w:rsidR="00FF3FAC">
        <w:t xml:space="preserve"> </w:t>
      </w:r>
      <w:r w:rsidR="005D326C">
        <w:t>gronden</w:t>
      </w:r>
      <w:r w:rsidR="00FF3FAC">
        <w:t xml:space="preserve"> </w:t>
      </w:r>
      <w:r w:rsidR="005D326C">
        <w:t>waarop</w:t>
      </w:r>
      <w:r w:rsidR="00FF3FAC">
        <w:t xml:space="preserve"> </w:t>
      </w:r>
      <w:r w:rsidR="005D326C">
        <w:t>de</w:t>
      </w:r>
      <w:r w:rsidR="00FF3FAC">
        <w:t xml:space="preserve"> </w:t>
      </w:r>
      <w:r w:rsidR="005D326C">
        <w:t>aanvraag</w:t>
      </w:r>
      <w:r w:rsidR="00FF3FAC">
        <w:t xml:space="preserve"> </w:t>
      </w:r>
      <w:r w:rsidR="005D326C">
        <w:t>betrekking</w:t>
      </w:r>
      <w:r w:rsidR="00FF3FAC">
        <w:t xml:space="preserve"> </w:t>
      </w:r>
      <w:r w:rsidR="005D326C">
        <w:t>heeft;</w:t>
      </w:r>
    </w:p>
    <w:p w14:paraId="70A60844" w14:textId="3B6EC60A" w:rsidR="00E13943" w:rsidRDefault="00E13943" w:rsidP="006B3802">
      <w:pPr>
        <w:pStyle w:val="Opsommingmetnummering"/>
      </w:pPr>
      <w:r>
        <w:t>b.</w:t>
      </w:r>
      <w:r>
        <w:tab/>
      </w:r>
      <w:r w:rsidR="005D326C">
        <w:t>bij</w:t>
      </w:r>
      <w:r w:rsidR="00FF3FAC">
        <w:t xml:space="preserve"> </w:t>
      </w:r>
      <w:r w:rsidR="005D326C">
        <w:t>grondgebonden</w:t>
      </w:r>
      <w:r w:rsidR="00FF3FAC">
        <w:t xml:space="preserve"> </w:t>
      </w:r>
      <w:r w:rsidR="005D326C">
        <w:t>woningen:</w:t>
      </w:r>
      <w:r w:rsidR="00FF3FAC">
        <w:t xml:space="preserve"> </w:t>
      </w:r>
      <w:r w:rsidR="005D326C">
        <w:t>het</w:t>
      </w:r>
      <w:r w:rsidR="00FF3FAC">
        <w:t xml:space="preserve"> </w:t>
      </w:r>
      <w:r w:rsidR="005D326C">
        <w:t>geluid</w:t>
      </w:r>
      <w:r w:rsidR="00FF3FAC">
        <w:t xml:space="preserve"> </w:t>
      </w:r>
      <w:r w:rsidR="005D326C">
        <w:t>op</w:t>
      </w:r>
      <w:r w:rsidR="00FF3FAC">
        <w:t xml:space="preserve"> </w:t>
      </w:r>
      <w:r w:rsidR="005D326C">
        <w:t>de</w:t>
      </w:r>
      <w:r w:rsidR="00FF3FAC">
        <w:t xml:space="preserve"> </w:t>
      </w:r>
      <w:r w:rsidR="005D326C">
        <w:t>gevel</w:t>
      </w:r>
      <w:r w:rsidR="00FF3FAC">
        <w:t xml:space="preserve"> </w:t>
      </w:r>
      <w:r w:rsidR="005D326C">
        <w:t>van</w:t>
      </w:r>
      <w:r w:rsidR="00FF3FAC">
        <w:t xml:space="preserve"> </w:t>
      </w:r>
      <w:r w:rsidR="005D326C">
        <w:t>de</w:t>
      </w:r>
      <w:r w:rsidR="00FF3FAC">
        <w:t xml:space="preserve"> </w:t>
      </w:r>
      <w:r w:rsidR="005D326C">
        <w:t>begane</w:t>
      </w:r>
      <w:r w:rsidR="00FF3FAC">
        <w:t xml:space="preserve"> </w:t>
      </w:r>
      <w:r w:rsidR="005D326C">
        <w:t>grond;</w:t>
      </w:r>
    </w:p>
    <w:p w14:paraId="6240A048" w14:textId="2F933998" w:rsidR="00E13943" w:rsidRDefault="00E13943" w:rsidP="006B3802">
      <w:pPr>
        <w:pStyle w:val="Opsommingmetnummering"/>
      </w:pPr>
      <w:r>
        <w:t>c.</w:t>
      </w:r>
      <w:r>
        <w:tab/>
      </w:r>
      <w:r w:rsidR="005D326C">
        <w:t>bij</w:t>
      </w:r>
      <w:r w:rsidR="00FF3FAC">
        <w:t xml:space="preserve"> </w:t>
      </w:r>
      <w:r w:rsidR="005D326C">
        <w:t>gestapelde</w:t>
      </w:r>
      <w:r w:rsidR="00FF3FAC">
        <w:t xml:space="preserve"> </w:t>
      </w:r>
      <w:r w:rsidR="005D326C">
        <w:t>woningen:</w:t>
      </w:r>
      <w:r w:rsidR="00FF3FAC">
        <w:t xml:space="preserve"> </w:t>
      </w:r>
      <w:r w:rsidR="005D326C">
        <w:t>het</w:t>
      </w:r>
      <w:r w:rsidR="00FF3FAC">
        <w:t xml:space="preserve"> </w:t>
      </w:r>
      <w:r w:rsidR="005D326C">
        <w:t>geluid</w:t>
      </w:r>
      <w:r w:rsidR="00FF3FAC">
        <w:t xml:space="preserve"> </w:t>
      </w:r>
      <w:r w:rsidR="005D326C">
        <w:t>op</w:t>
      </w:r>
      <w:r w:rsidR="00FF3FAC">
        <w:t xml:space="preserve"> </w:t>
      </w:r>
      <w:r w:rsidR="005D326C">
        <w:t>de</w:t>
      </w:r>
      <w:r w:rsidR="00FF3FAC">
        <w:t xml:space="preserve"> </w:t>
      </w:r>
      <w:r w:rsidR="005D326C">
        <w:t>gevel</w:t>
      </w:r>
      <w:r w:rsidR="00FF3FAC">
        <w:t xml:space="preserve"> </w:t>
      </w:r>
      <w:r w:rsidR="005D326C">
        <w:t>ter</w:t>
      </w:r>
      <w:r w:rsidR="00FF3FAC">
        <w:t xml:space="preserve"> </w:t>
      </w:r>
      <w:r w:rsidR="005D326C">
        <w:t>plaatse</w:t>
      </w:r>
      <w:r w:rsidR="00FF3FAC">
        <w:t xml:space="preserve"> </w:t>
      </w:r>
      <w:r w:rsidR="005D326C">
        <w:t>van</w:t>
      </w:r>
      <w:r w:rsidR="00FF3FAC">
        <w:t xml:space="preserve"> </w:t>
      </w:r>
      <w:r w:rsidR="005D326C">
        <w:t>te</w:t>
      </w:r>
      <w:r w:rsidR="00FF3FAC">
        <w:t xml:space="preserve"> </w:t>
      </w:r>
      <w:r w:rsidR="005D326C">
        <w:t>openen</w:t>
      </w:r>
      <w:r w:rsidR="00FF3FAC">
        <w:t xml:space="preserve"> </w:t>
      </w:r>
      <w:r w:rsidR="005D326C">
        <w:t>delen;</w:t>
      </w:r>
      <w:r w:rsidR="00FF3FAC">
        <w:t xml:space="preserve"> </w:t>
      </w:r>
      <w:r w:rsidR="005D326C">
        <w:t>en</w:t>
      </w:r>
    </w:p>
    <w:p w14:paraId="60F648C9" w14:textId="51C7EDC5" w:rsidR="00E13943" w:rsidRDefault="00E13943" w:rsidP="006B3802">
      <w:pPr>
        <w:pStyle w:val="Opsommingmetnummering"/>
      </w:pPr>
      <w:r>
        <w:t>d.</w:t>
      </w:r>
      <w:r>
        <w:tab/>
      </w:r>
      <w:r w:rsidR="005D326C">
        <w:t>het</w:t>
      </w:r>
      <w:r w:rsidR="00FF3FAC">
        <w:t xml:space="preserve"> </w:t>
      </w:r>
      <w:r w:rsidR="005D326C">
        <w:t>aantal</w:t>
      </w:r>
      <w:r w:rsidR="00FF3FAC">
        <w:t xml:space="preserve"> </w:t>
      </w:r>
      <w:r w:rsidR="005D326C">
        <w:t>woningen</w:t>
      </w:r>
      <w:r w:rsidR="00FF3FAC">
        <w:t xml:space="preserve"> </w:t>
      </w:r>
      <w:r w:rsidR="005D326C">
        <w:t>of</w:t>
      </w:r>
      <w:r w:rsidR="00FF3FAC">
        <w:t xml:space="preserve"> </w:t>
      </w:r>
      <w:r w:rsidR="005D326C">
        <w:t>de</w:t>
      </w:r>
      <w:r w:rsidR="00FF3FAC">
        <w:t xml:space="preserve"> </w:t>
      </w:r>
      <w:r w:rsidR="005D326C">
        <w:t>bruto</w:t>
      </w:r>
      <w:r w:rsidR="00FF3FAC">
        <w:t xml:space="preserve"> </w:t>
      </w:r>
      <w:r w:rsidR="005D326C">
        <w:t>vloeroppervlak</w:t>
      </w:r>
      <w:r w:rsidR="00FF3FAC">
        <w:t xml:space="preserve"> </w:t>
      </w:r>
      <w:r w:rsidR="005D326C">
        <w:t>in</w:t>
      </w:r>
      <w:r w:rsidR="00FF3FAC">
        <w:t xml:space="preserve"> </w:t>
      </w:r>
      <w:r w:rsidR="005D22B8">
        <w:t>m</w:t>
      </w:r>
      <w:r w:rsidR="005D22B8" w:rsidRPr="005D22B8">
        <w:rPr>
          <w:vertAlign w:val="superscript"/>
        </w:rPr>
        <w:t>2</w:t>
      </w:r>
      <w:r w:rsidR="00FF3FAC">
        <w:t xml:space="preserve"> </w:t>
      </w:r>
      <w:r w:rsidR="005D326C">
        <w:t>van</w:t>
      </w:r>
      <w:r w:rsidR="00FF3FAC">
        <w:t xml:space="preserve"> </w:t>
      </w:r>
      <w:r w:rsidR="005D326C">
        <w:t>de</w:t>
      </w:r>
      <w:r w:rsidR="00FF3FAC">
        <w:t xml:space="preserve"> </w:t>
      </w:r>
      <w:r w:rsidR="005D326C">
        <w:t>activiteit;</w:t>
      </w:r>
      <w:r w:rsidR="00FF3FAC">
        <w:t xml:space="preserve"> </w:t>
      </w:r>
      <w:r w:rsidR="005D326C">
        <w:t>en</w:t>
      </w:r>
    </w:p>
    <w:p w14:paraId="5AB25E10" w14:textId="61F120C5" w:rsidR="003876F0" w:rsidRDefault="00E13943" w:rsidP="006B3802">
      <w:pPr>
        <w:pStyle w:val="Opsommingmetnummering"/>
      </w:pPr>
      <w:r>
        <w:t>e.</w:t>
      </w:r>
      <w:r>
        <w:tab/>
      </w:r>
      <w:r w:rsidR="005D326C">
        <w:t>een</w:t>
      </w:r>
      <w:r w:rsidR="00FF3FAC">
        <w:t xml:space="preserve"> </w:t>
      </w:r>
      <w:r w:rsidR="005D326C">
        <w:t>overzicht</w:t>
      </w:r>
      <w:r w:rsidR="00FF3FAC">
        <w:t xml:space="preserve"> </w:t>
      </w:r>
      <w:r w:rsidR="005D326C">
        <w:t>van</w:t>
      </w:r>
      <w:r w:rsidR="00FF3FAC">
        <w:t xml:space="preserve"> </w:t>
      </w:r>
      <w:r w:rsidR="005D326C">
        <w:t>eventuele</w:t>
      </w:r>
      <w:r w:rsidR="00FF3FAC">
        <w:t xml:space="preserve"> </w:t>
      </w:r>
      <w:r w:rsidR="005D326C">
        <w:t>geluidsbeperkende</w:t>
      </w:r>
      <w:r w:rsidR="00FF3FAC">
        <w:t xml:space="preserve"> </w:t>
      </w:r>
      <w:r w:rsidR="005D326C">
        <w:t>maatregelen</w:t>
      </w:r>
      <w:r w:rsidR="00FF3FAC">
        <w:t xml:space="preserve"> </w:t>
      </w:r>
      <w:r w:rsidR="005D326C">
        <w:t>met</w:t>
      </w:r>
      <w:r w:rsidR="00FF3FAC">
        <w:t xml:space="preserve"> </w:t>
      </w:r>
      <w:r w:rsidR="005D326C">
        <w:t>bijbehorende</w:t>
      </w:r>
      <w:r w:rsidR="00FF3FAC">
        <w:t xml:space="preserve"> </w:t>
      </w:r>
      <w:r w:rsidR="005D326C">
        <w:t>onderbouwing.</w:t>
      </w:r>
    </w:p>
    <w:p w14:paraId="3A078930" w14:textId="0F16B712" w:rsidR="003876F0" w:rsidRDefault="003876F0" w:rsidP="003A78EE">
      <w:pPr>
        <w:pStyle w:val="Kop6"/>
      </w:pPr>
      <w:r>
        <w:t>Artikel</w:t>
      </w:r>
      <w:r w:rsidR="00FF3FAC">
        <w:t xml:space="preserve"> </w:t>
      </w:r>
      <w:r>
        <w:t>5.</w:t>
      </w:r>
      <w:r w:rsidR="00A534B2">
        <w:t>1040</w:t>
      </w:r>
      <w:r>
        <w:tab/>
        <w:t>Beoordelingsregels</w:t>
      </w:r>
      <w:r w:rsidR="00FF3FAC">
        <w:t xml:space="preserve"> </w:t>
      </w:r>
      <w:r>
        <w:t>omgevingsvergunning</w:t>
      </w:r>
      <w:r w:rsidR="00FF3FAC">
        <w:t xml:space="preserve"> </w:t>
      </w:r>
      <w:r>
        <w:t>bij</w:t>
      </w:r>
      <w:r w:rsidR="00FF3FAC">
        <w:t xml:space="preserve"> </w:t>
      </w:r>
      <w:r>
        <w:t>overschrijding</w:t>
      </w:r>
      <w:r w:rsidR="00FF3FAC">
        <w:t xml:space="preserve"> </w:t>
      </w:r>
      <w:r>
        <w:t>standaardwaarde</w:t>
      </w:r>
    </w:p>
    <w:p w14:paraId="25040F08" w14:textId="069E9A7D" w:rsidR="00E13943" w:rsidRDefault="00DB5589" w:rsidP="00DB5589">
      <w:pPr>
        <w:pStyle w:val="Lidmetnummering"/>
      </w:pPr>
      <w:r>
        <w:t>1</w:t>
      </w:r>
      <w:r>
        <w:tab/>
      </w:r>
      <w:commentRangeStart w:id="187"/>
      <w:r w:rsidR="005D326C">
        <w:t>Een</w:t>
      </w:r>
      <w:commentRangeEnd w:id="187"/>
      <w:r w:rsidR="00647241">
        <w:rPr>
          <w:rStyle w:val="Verwijzingopmerking"/>
        </w:rPr>
        <w:commentReference w:id="187"/>
      </w:r>
      <w:r w:rsidR="00FF3FAC">
        <w:t xml:space="preserve"> </w:t>
      </w:r>
      <w:r w:rsidR="005D326C">
        <w:t>omgevingsvergunning</w:t>
      </w:r>
      <w:r w:rsidR="00FF3FAC">
        <w:t xml:space="preserve"> </w:t>
      </w:r>
      <w:r w:rsidR="005D326C">
        <w:t>voor</w:t>
      </w:r>
      <w:r w:rsidR="00FF3FAC">
        <w:t xml:space="preserve"> </w:t>
      </w:r>
      <w:r w:rsidR="005D326C">
        <w:t>het</w:t>
      </w:r>
      <w:r w:rsidR="00FF3FAC">
        <w:t xml:space="preserve"> </w:t>
      </w:r>
      <w:r w:rsidR="005D326C">
        <w:t>toevoegen</w:t>
      </w:r>
      <w:r w:rsidR="00FF3FAC">
        <w:t xml:space="preserve"> </w:t>
      </w:r>
      <w:r w:rsidR="005D326C">
        <w:t>van</w:t>
      </w:r>
      <w:r w:rsidR="00FF3FAC">
        <w:t xml:space="preserve"> </w:t>
      </w:r>
      <w:r w:rsidR="005D326C">
        <w:t>een</w:t>
      </w:r>
      <w:r w:rsidR="00FF3FAC">
        <w:t xml:space="preserve"> </w:t>
      </w:r>
      <w:r w:rsidR="005D326C">
        <w:t>geluidgevoelig</w:t>
      </w:r>
      <w:r w:rsidR="00FF3FAC">
        <w:t xml:space="preserve"> </w:t>
      </w:r>
      <w:r w:rsidR="005D326C">
        <w:t>gebouw</w:t>
      </w:r>
      <w:r w:rsidR="00FF3FAC">
        <w:t xml:space="preserve"> </w:t>
      </w:r>
      <w:r w:rsidR="005D326C">
        <w:t>waarbij</w:t>
      </w:r>
      <w:r w:rsidR="00FF3FAC">
        <w:t xml:space="preserve"> </w:t>
      </w:r>
      <w:r w:rsidR="005D326C">
        <w:t>het</w:t>
      </w:r>
      <w:r w:rsidR="00FF3FAC">
        <w:t xml:space="preserve"> </w:t>
      </w:r>
      <w:r w:rsidR="005D326C">
        <w:t>geluid</w:t>
      </w:r>
      <w:r w:rsidR="00FF3FAC">
        <w:t xml:space="preserve"> </w:t>
      </w:r>
      <w:r w:rsidR="005D326C">
        <w:t>op</w:t>
      </w:r>
      <w:r w:rsidR="00FF3FAC">
        <w:t xml:space="preserve"> </w:t>
      </w:r>
      <w:r w:rsidR="005D326C">
        <w:t>dat</w:t>
      </w:r>
      <w:r w:rsidR="00FF3FAC">
        <w:t xml:space="preserve"> </w:t>
      </w:r>
      <w:r w:rsidR="005D326C">
        <w:t>gebouw</w:t>
      </w:r>
      <w:r w:rsidR="00FF3FAC">
        <w:t xml:space="preserve"> </w:t>
      </w:r>
      <w:r w:rsidR="005D326C">
        <w:t>hoger</w:t>
      </w:r>
      <w:r w:rsidR="00FF3FAC">
        <w:t xml:space="preserve"> </w:t>
      </w:r>
      <w:r w:rsidR="005D326C">
        <w:t>is</w:t>
      </w:r>
      <w:r w:rsidR="00FF3FAC">
        <w:t xml:space="preserve"> </w:t>
      </w:r>
      <w:r w:rsidR="005D326C">
        <w:t>dan</w:t>
      </w:r>
      <w:r w:rsidR="00FF3FAC">
        <w:t xml:space="preserve"> </w:t>
      </w:r>
      <w:r w:rsidR="005D326C">
        <w:t>de</w:t>
      </w:r>
      <w:r w:rsidR="00FF3FAC">
        <w:t xml:space="preserve"> </w:t>
      </w:r>
      <w:r w:rsidR="005D326C">
        <w:t>standaardwaarde,</w:t>
      </w:r>
      <w:r w:rsidR="00FF3FAC">
        <w:t xml:space="preserve"> </w:t>
      </w:r>
      <w:r w:rsidR="005D326C">
        <w:t>bedoeld</w:t>
      </w:r>
      <w:r w:rsidR="00FF3FAC">
        <w:t xml:space="preserve"> </w:t>
      </w:r>
      <w:r w:rsidR="005D326C">
        <w:t>in</w:t>
      </w:r>
      <w:r w:rsidR="00FF3FAC">
        <w:t xml:space="preserve"> </w:t>
      </w:r>
      <w:r w:rsidR="005D326C">
        <w:t>tabel</w:t>
      </w:r>
      <w:r w:rsidR="00FF3FAC">
        <w:t xml:space="preserve"> </w:t>
      </w:r>
      <w:r w:rsidR="005D326C">
        <w:t>5.78t</w:t>
      </w:r>
      <w:r w:rsidR="00FF3FAC">
        <w:t xml:space="preserve"> </w:t>
      </w:r>
      <w:r w:rsidR="005D326C">
        <w:t>van</w:t>
      </w:r>
      <w:r w:rsidR="00FF3FAC">
        <w:t xml:space="preserve"> </w:t>
      </w:r>
      <w:r w:rsidR="005D326C">
        <w:t>het</w:t>
      </w:r>
      <w:r w:rsidR="00FF3FAC">
        <w:t xml:space="preserve"> </w:t>
      </w:r>
      <w:r w:rsidR="005D326C">
        <w:t>Besluit</w:t>
      </w:r>
      <w:r w:rsidR="00FF3FAC">
        <w:t xml:space="preserve"> </w:t>
      </w:r>
      <w:r w:rsidR="005D326C">
        <w:t>kwaliteit</w:t>
      </w:r>
      <w:r w:rsidR="00FF3FAC">
        <w:t xml:space="preserve"> </w:t>
      </w:r>
      <w:r w:rsidR="005D326C">
        <w:t>leefomgeving</w:t>
      </w:r>
      <w:r w:rsidR="00FF3FAC">
        <w:t xml:space="preserve"> </w:t>
      </w:r>
      <w:r w:rsidR="005D326C">
        <w:t>wordt</w:t>
      </w:r>
      <w:r w:rsidR="00FF3FAC">
        <w:t xml:space="preserve"> </w:t>
      </w:r>
      <w:r w:rsidR="005D326C">
        <w:t>alleen</w:t>
      </w:r>
      <w:r w:rsidR="00FF3FAC">
        <w:t xml:space="preserve"> </w:t>
      </w:r>
      <w:r w:rsidR="005D326C">
        <w:t>verleend</w:t>
      </w:r>
      <w:r w:rsidR="00FF3FAC">
        <w:t xml:space="preserve"> </w:t>
      </w:r>
      <w:r w:rsidR="005D326C">
        <w:t>als</w:t>
      </w:r>
      <w:r w:rsidR="00FF3FAC">
        <w:t xml:space="preserve"> </w:t>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p>
    <w:p w14:paraId="342146E1" w14:textId="30DE2314" w:rsidR="00E13943" w:rsidRDefault="00E13943" w:rsidP="006B3802">
      <w:pPr>
        <w:pStyle w:val="Opsommingmetnummering"/>
      </w:pPr>
      <w:r>
        <w:t>a.</w:t>
      </w:r>
      <w:r>
        <w:tab/>
      </w:r>
      <w:r w:rsidR="005D326C">
        <w:t>er</w:t>
      </w:r>
      <w:r w:rsidR="00FF3FAC">
        <w:t xml:space="preserve"> </w:t>
      </w:r>
      <w:r w:rsidR="005D326C">
        <w:t>geen</w:t>
      </w:r>
      <w:r w:rsidR="00FF3FAC">
        <w:t xml:space="preserve"> </w:t>
      </w:r>
      <w:r w:rsidR="005D326C">
        <w:t>geluidbeperkende</w:t>
      </w:r>
      <w:r w:rsidR="00FF3FAC">
        <w:t xml:space="preserve"> </w:t>
      </w:r>
      <w:r w:rsidR="005D326C">
        <w:t>maatregelen</w:t>
      </w:r>
      <w:r w:rsidR="00FF3FAC">
        <w:t xml:space="preserve"> </w:t>
      </w:r>
      <w:r w:rsidR="005D326C">
        <w:t>kunnen</w:t>
      </w:r>
      <w:r w:rsidR="00FF3FAC">
        <w:t xml:space="preserve"> </w:t>
      </w:r>
      <w:r w:rsidR="005D326C">
        <w:t>worden</w:t>
      </w:r>
      <w:r w:rsidR="00FF3FAC">
        <w:t xml:space="preserve"> </w:t>
      </w:r>
      <w:r w:rsidR="005D326C">
        <w:t>getroffen</w:t>
      </w:r>
      <w:r w:rsidR="00FF3FAC">
        <w:t xml:space="preserve"> </w:t>
      </w:r>
      <w:r w:rsidR="005D326C">
        <w:t>om</w:t>
      </w:r>
      <w:r w:rsidR="00FF3FAC">
        <w:t xml:space="preserve"> </w:t>
      </w:r>
      <w:r w:rsidR="005D326C">
        <w:t>aan</w:t>
      </w:r>
      <w:r w:rsidR="00FF3FAC">
        <w:t xml:space="preserve"> </w:t>
      </w:r>
      <w:r w:rsidR="005D326C">
        <w:t>de</w:t>
      </w:r>
      <w:r w:rsidR="00FF3FAC">
        <w:t xml:space="preserve"> </w:t>
      </w:r>
      <w:r w:rsidR="005D326C">
        <w:t>standaardwaarde</w:t>
      </w:r>
      <w:r w:rsidR="00FF3FAC">
        <w:t xml:space="preserve"> </w:t>
      </w:r>
      <w:r w:rsidR="005D326C">
        <w:t>te</w:t>
      </w:r>
      <w:r w:rsidR="00FF3FAC">
        <w:t xml:space="preserve"> </w:t>
      </w:r>
      <w:r w:rsidR="005D326C">
        <w:t>voldoen;</w:t>
      </w:r>
    </w:p>
    <w:p w14:paraId="52A35D18" w14:textId="1CE6031B" w:rsidR="00E13943" w:rsidRDefault="00E13943" w:rsidP="006B3802">
      <w:pPr>
        <w:pStyle w:val="Opsommingmetnummering"/>
      </w:pPr>
      <w:r>
        <w:t>b.</w:t>
      </w:r>
      <w:r>
        <w:tab/>
      </w:r>
      <w:r w:rsidR="005D326C">
        <w:t>de</w:t>
      </w:r>
      <w:r w:rsidR="00FF3FAC">
        <w:t xml:space="preserve"> </w:t>
      </w:r>
      <w:r w:rsidR="005D326C">
        <w:t>overschrijding</w:t>
      </w:r>
      <w:r w:rsidR="00FF3FAC">
        <w:t xml:space="preserve"> </w:t>
      </w:r>
      <w:r w:rsidR="005D326C">
        <w:t>van</w:t>
      </w:r>
      <w:r w:rsidR="00FF3FAC">
        <w:t xml:space="preserve"> </w:t>
      </w:r>
      <w:r w:rsidR="005D326C">
        <w:t>de</w:t>
      </w:r>
      <w:r w:rsidR="00FF3FAC">
        <w:t xml:space="preserve"> </w:t>
      </w:r>
      <w:r w:rsidR="005D326C">
        <w:t>standaardwaarde</w:t>
      </w:r>
      <w:r w:rsidR="00FF3FAC">
        <w:t xml:space="preserve"> </w:t>
      </w:r>
      <w:r w:rsidR="005D326C">
        <w:t>door</w:t>
      </w:r>
      <w:r w:rsidR="00FF3FAC">
        <w:t xml:space="preserve"> </w:t>
      </w:r>
      <w:r w:rsidR="005D326C">
        <w:t>het</w:t>
      </w:r>
      <w:r w:rsidR="00FF3FAC">
        <w:t xml:space="preserve"> </w:t>
      </w:r>
      <w:r w:rsidR="005D326C">
        <w:t>treffen</w:t>
      </w:r>
      <w:r w:rsidR="00FF3FAC">
        <w:t xml:space="preserve"> </w:t>
      </w:r>
      <w:r w:rsidR="005D326C">
        <w:t>van</w:t>
      </w:r>
      <w:r w:rsidR="00FF3FAC">
        <w:t xml:space="preserve"> </w:t>
      </w:r>
      <w:r w:rsidR="005D326C">
        <w:t>geluidbeperkende</w:t>
      </w:r>
      <w:r w:rsidR="00FF3FAC">
        <w:t xml:space="preserve"> </w:t>
      </w:r>
      <w:r w:rsidR="005D326C">
        <w:t>maatregelen</w:t>
      </w:r>
      <w:r w:rsidR="00FF3FAC">
        <w:t xml:space="preserve"> </w:t>
      </w:r>
      <w:r w:rsidR="005D326C">
        <w:t>zoveel</w:t>
      </w:r>
      <w:r w:rsidR="00FF3FAC">
        <w:t xml:space="preserve"> </w:t>
      </w:r>
      <w:r w:rsidR="005D326C">
        <w:t>mogelijk</w:t>
      </w:r>
      <w:r w:rsidR="00FF3FAC">
        <w:t xml:space="preserve"> </w:t>
      </w:r>
      <w:r w:rsidR="005D326C">
        <w:t>wordt</w:t>
      </w:r>
      <w:r w:rsidR="00FF3FAC">
        <w:t xml:space="preserve"> </w:t>
      </w:r>
      <w:r w:rsidR="005D326C">
        <w:t>beperkt;</w:t>
      </w:r>
    </w:p>
    <w:p w14:paraId="05C4D794" w14:textId="3AF7F45C" w:rsidR="00E13943" w:rsidRDefault="00E13943" w:rsidP="006B3802">
      <w:pPr>
        <w:pStyle w:val="Opsommingmetnummering"/>
      </w:pPr>
      <w:r>
        <w:lastRenderedPageBreak/>
        <w:t>c.</w:t>
      </w:r>
      <w:r>
        <w:tab/>
      </w:r>
      <w:r w:rsidR="005D326C">
        <w:t>het</w:t>
      </w:r>
      <w:r w:rsidR="00FF3FAC">
        <w:t xml:space="preserve"> </w:t>
      </w:r>
      <w:r w:rsidR="005D326C">
        <w:t>geluid</w:t>
      </w:r>
      <w:r w:rsidR="00FF3FAC">
        <w:t xml:space="preserve"> </w:t>
      </w:r>
      <w:r w:rsidR="005D326C">
        <w:t>op</w:t>
      </w:r>
      <w:r w:rsidR="00FF3FAC">
        <w:t xml:space="preserve"> </w:t>
      </w:r>
      <w:r w:rsidR="005D326C">
        <w:t>geluidgevoelige</w:t>
      </w:r>
      <w:r w:rsidR="00FF3FAC">
        <w:t xml:space="preserve"> </w:t>
      </w:r>
      <w:r w:rsidR="005D326C">
        <w:t>gebouwen</w:t>
      </w:r>
      <w:r w:rsidR="00FF3FAC">
        <w:t xml:space="preserve"> </w:t>
      </w:r>
      <w:r w:rsidR="005D326C">
        <w:t>niet</w:t>
      </w:r>
      <w:r w:rsidR="00FF3FAC">
        <w:t xml:space="preserve"> </w:t>
      </w:r>
      <w:r w:rsidR="005D326C">
        <w:t>hoger</w:t>
      </w:r>
      <w:r w:rsidR="00FF3FAC">
        <w:t xml:space="preserve"> </w:t>
      </w:r>
      <w:r w:rsidR="005D326C">
        <w:t>is</w:t>
      </w:r>
      <w:r w:rsidR="00FF3FAC">
        <w:t xml:space="preserve"> </w:t>
      </w:r>
      <w:r w:rsidR="005D326C">
        <w:t>dan</w:t>
      </w:r>
      <w:r w:rsidR="00FF3FAC">
        <w:t xml:space="preserve"> </w:t>
      </w:r>
      <w:r w:rsidR="005D326C">
        <w:t>de</w:t>
      </w:r>
      <w:r w:rsidR="00FF3FAC">
        <w:t xml:space="preserve"> </w:t>
      </w:r>
      <w:r w:rsidR="005D326C">
        <w:t>grenswaarde,</w:t>
      </w:r>
      <w:r w:rsidR="00FF3FAC">
        <w:t xml:space="preserve"> </w:t>
      </w:r>
      <w:r w:rsidR="005D326C">
        <w:t>bedoeld</w:t>
      </w:r>
      <w:r w:rsidR="00FF3FAC">
        <w:t xml:space="preserve"> </w:t>
      </w:r>
      <w:r w:rsidR="005D326C">
        <w:t>in</w:t>
      </w:r>
      <w:r w:rsidR="00FF3FAC">
        <w:t xml:space="preserve"> </w:t>
      </w:r>
      <w:r w:rsidR="005D326C">
        <w:t>tabel</w:t>
      </w:r>
      <w:r w:rsidR="00FF3FAC">
        <w:t xml:space="preserve"> </w:t>
      </w:r>
      <w:r w:rsidR="005D326C">
        <w:t>5.78u</w:t>
      </w:r>
      <w:r w:rsidR="00FF3FAC">
        <w:t xml:space="preserve"> </w:t>
      </w:r>
      <w:r w:rsidR="005D326C">
        <w:t>bij</w:t>
      </w:r>
      <w:r w:rsidR="00FF3FAC">
        <w:t xml:space="preserve"> </w:t>
      </w:r>
      <w:r w:rsidR="005D326C">
        <w:t>artikel</w:t>
      </w:r>
      <w:r w:rsidR="00FF3FAC">
        <w:t xml:space="preserve"> </w:t>
      </w:r>
      <w:r w:rsidR="005D326C">
        <w:t>5.78u</w:t>
      </w:r>
      <w:r w:rsidR="00FF3FAC">
        <w:t xml:space="preserve"> </w:t>
      </w:r>
      <w:r w:rsidR="005D326C">
        <w:t>van</w:t>
      </w:r>
      <w:r w:rsidR="00FF3FAC">
        <w:t xml:space="preserve"> </w:t>
      </w:r>
      <w:r w:rsidR="005D326C">
        <w:t>het</w:t>
      </w:r>
      <w:r w:rsidR="00FF3FAC">
        <w:t xml:space="preserve"> </w:t>
      </w:r>
      <w:r w:rsidR="005D326C">
        <w:t>Besluit</w:t>
      </w:r>
      <w:r w:rsidR="00FF3FAC">
        <w:t xml:space="preserve"> </w:t>
      </w:r>
      <w:r w:rsidR="005D326C">
        <w:t>kwaliteit</w:t>
      </w:r>
      <w:r w:rsidR="00FF3FAC">
        <w:t xml:space="preserve"> </w:t>
      </w:r>
      <w:r w:rsidR="005D326C">
        <w:t>leefomgeving;</w:t>
      </w:r>
      <w:r w:rsidR="00FF3FAC">
        <w:t xml:space="preserve"> </w:t>
      </w:r>
      <w:r w:rsidR="005D326C">
        <w:t>en</w:t>
      </w:r>
    </w:p>
    <w:p w14:paraId="5D61C159" w14:textId="63769E77" w:rsidR="00E025EB" w:rsidRDefault="00E13943" w:rsidP="006B3802">
      <w:pPr>
        <w:pStyle w:val="Opsommingmetnummering"/>
      </w:pPr>
      <w:r>
        <w:t>d.</w:t>
      </w:r>
      <w:r>
        <w:tab/>
      </w:r>
      <w:r w:rsidR="005D326C">
        <w:t>voldaan</w:t>
      </w:r>
      <w:r w:rsidR="00FF3FAC">
        <w:t xml:space="preserve"> </w:t>
      </w:r>
      <w:r w:rsidR="005D326C">
        <w:t>wordt</w:t>
      </w:r>
      <w:r w:rsidR="00FF3FAC">
        <w:t xml:space="preserve"> </w:t>
      </w:r>
      <w:r w:rsidR="005D326C">
        <w:t>aan</w:t>
      </w:r>
      <w:r w:rsidR="00FF3FAC">
        <w:t xml:space="preserve"> </w:t>
      </w:r>
      <w:r w:rsidR="005D326C">
        <w:t>artikel</w:t>
      </w:r>
      <w:r w:rsidR="00FF3FAC">
        <w:t xml:space="preserve"> </w:t>
      </w:r>
      <w:r w:rsidR="005D326C">
        <w:t>5.</w:t>
      </w:r>
      <w:r w:rsidR="00D92762">
        <w:t>1041</w:t>
      </w:r>
      <w:r w:rsidR="005D326C">
        <w:t>.</w:t>
      </w:r>
    </w:p>
    <w:p w14:paraId="3C31AA79" w14:textId="593943F5" w:rsidR="00E13943" w:rsidRDefault="00DB5589" w:rsidP="00DB5589">
      <w:pPr>
        <w:pStyle w:val="Lidmetnummering"/>
      </w:pPr>
      <w:r>
        <w:t>2</w:t>
      </w:r>
      <w:r>
        <w:tab/>
      </w:r>
      <w:commentRangeStart w:id="188"/>
      <w:r w:rsidR="005D326C">
        <w:t>Geluidbeperkende</w:t>
      </w:r>
      <w:commentRangeEnd w:id="188"/>
      <w:r w:rsidR="00647241">
        <w:rPr>
          <w:rStyle w:val="Verwijzingopmerking"/>
        </w:rPr>
        <w:commentReference w:id="188"/>
      </w:r>
      <w:r w:rsidR="00FF3FAC">
        <w:t xml:space="preserve"> </w:t>
      </w:r>
      <w:r w:rsidR="005D326C">
        <w:t>maatregelen,</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het</w:t>
      </w:r>
      <w:r w:rsidR="00FF3FAC">
        <w:t xml:space="preserve"> </w:t>
      </w:r>
      <w:r w:rsidR="005D326C">
        <w:t>eerste</w:t>
      </w:r>
      <w:r w:rsidR="00FF3FAC">
        <w:t xml:space="preserve"> </w:t>
      </w:r>
      <w:r w:rsidR="005D326C">
        <w:t>lid,</w:t>
      </w:r>
      <w:r w:rsidR="00FF3FAC">
        <w:t xml:space="preserve"> </w:t>
      </w:r>
      <w:r w:rsidR="005D326C">
        <w:t>aanhef</w:t>
      </w:r>
      <w:r w:rsidR="00FF3FAC">
        <w:t xml:space="preserve"> </w:t>
      </w:r>
      <w:r w:rsidR="005D326C">
        <w:t>en</w:t>
      </w:r>
      <w:r w:rsidR="00FF3FAC">
        <w:t xml:space="preserve"> </w:t>
      </w:r>
      <w:r w:rsidR="005D326C">
        <w:t>onder</w:t>
      </w:r>
      <w:r w:rsidR="00FF3FAC">
        <w:t xml:space="preserve"> </w:t>
      </w:r>
      <w:r w:rsidR="005D326C">
        <w:t>a</w:t>
      </w:r>
      <w:r w:rsidR="00FF3FAC">
        <w:t xml:space="preserve"> </w:t>
      </w:r>
      <w:r w:rsidR="005D326C">
        <w:t>en</w:t>
      </w:r>
      <w:r w:rsidR="00FF3FAC">
        <w:t xml:space="preserve"> </w:t>
      </w:r>
      <w:r w:rsidR="005D326C">
        <w:t>b,</w:t>
      </w:r>
      <w:r w:rsidR="00FF3FAC">
        <w:t xml:space="preserve"> </w:t>
      </w:r>
      <w:r w:rsidR="005D326C">
        <w:t>worden</w:t>
      </w:r>
      <w:r w:rsidR="00FF3FAC">
        <w:t xml:space="preserve"> </w:t>
      </w:r>
      <w:r w:rsidR="005D326C">
        <w:t>in</w:t>
      </w:r>
      <w:r w:rsidR="00FF3FAC">
        <w:t xml:space="preserve"> </w:t>
      </w:r>
      <w:r w:rsidR="005D326C">
        <w:t>aanmerking</w:t>
      </w:r>
      <w:r w:rsidR="00FF3FAC">
        <w:t xml:space="preserve"> </w:t>
      </w:r>
      <w:r w:rsidR="005D326C">
        <w:t>genomen</w:t>
      </w:r>
      <w:r w:rsidR="00FF3FAC">
        <w:t xml:space="preserve"> </w:t>
      </w:r>
      <w:r w:rsidR="005D326C">
        <w:t>als:</w:t>
      </w:r>
    </w:p>
    <w:p w14:paraId="0AAE9DFE" w14:textId="44ED8159" w:rsidR="00E13943" w:rsidRDefault="00E13943" w:rsidP="006B3802">
      <w:pPr>
        <w:pStyle w:val="Opsommingmetnummering"/>
      </w:pPr>
      <w:r>
        <w:t>a.</w:t>
      </w:r>
      <w:r>
        <w:tab/>
      </w:r>
      <w:r w:rsidR="005D326C">
        <w:t>die</w:t>
      </w:r>
      <w:r w:rsidR="00FF3FAC">
        <w:t xml:space="preserve"> </w:t>
      </w:r>
      <w:r w:rsidR="005D326C">
        <w:t>financieel</w:t>
      </w:r>
      <w:r w:rsidR="00FF3FAC">
        <w:t xml:space="preserve"> </w:t>
      </w:r>
      <w:r w:rsidR="005D326C">
        <w:t>doelmatig</w:t>
      </w:r>
      <w:r w:rsidR="00FF3FAC">
        <w:t xml:space="preserve"> </w:t>
      </w:r>
      <w:r w:rsidR="005D326C">
        <w:t>zijn;</w:t>
      </w:r>
      <w:r w:rsidR="00FF3FAC">
        <w:t xml:space="preserve"> </w:t>
      </w:r>
      <w:r w:rsidR="005D326C">
        <w:t>en</w:t>
      </w:r>
    </w:p>
    <w:p w14:paraId="10FB55C7" w14:textId="3893C1AB" w:rsidR="003876F0" w:rsidRDefault="00E13943" w:rsidP="006B3802">
      <w:pPr>
        <w:pStyle w:val="Opsommingmetnummering"/>
      </w:pPr>
      <w:r>
        <w:t>b.</w:t>
      </w:r>
      <w:r>
        <w:tab/>
      </w:r>
      <w:r w:rsidR="005D326C">
        <w:t>daartegen</w:t>
      </w:r>
      <w:r w:rsidR="00FF3FAC">
        <w:t xml:space="preserve"> </w:t>
      </w:r>
      <w:r w:rsidR="005D326C">
        <w:t>geen</w:t>
      </w:r>
      <w:r w:rsidR="00FF3FAC">
        <w:t xml:space="preserve"> </w:t>
      </w:r>
      <w:r w:rsidR="005D326C">
        <w:t>overwegende</w:t>
      </w:r>
      <w:r w:rsidR="00FF3FAC">
        <w:t xml:space="preserve"> </w:t>
      </w:r>
      <w:r w:rsidR="005D326C">
        <w:t>bezwaren</w:t>
      </w:r>
      <w:r w:rsidR="00FF3FAC">
        <w:t xml:space="preserve"> </w:t>
      </w:r>
      <w:r w:rsidR="005D326C">
        <w:t>van</w:t>
      </w:r>
      <w:r w:rsidR="00FF3FAC">
        <w:t xml:space="preserve"> </w:t>
      </w:r>
      <w:r w:rsidR="005D326C">
        <w:t>stedenbouwkundige,</w:t>
      </w:r>
      <w:r w:rsidR="00FF3FAC">
        <w:t xml:space="preserve"> </w:t>
      </w:r>
      <w:r w:rsidR="005D326C">
        <w:t>verkeerskundige,</w:t>
      </w:r>
      <w:r w:rsidR="00FF3FAC">
        <w:t xml:space="preserve"> </w:t>
      </w:r>
      <w:r w:rsidR="005D326C">
        <w:t>vervoerskundige,</w:t>
      </w:r>
      <w:r w:rsidR="00FF3FAC">
        <w:t xml:space="preserve"> </w:t>
      </w:r>
      <w:r w:rsidR="005D326C">
        <w:t>landschappelijke</w:t>
      </w:r>
      <w:r w:rsidR="00FF3FAC">
        <w:t xml:space="preserve"> </w:t>
      </w:r>
      <w:r w:rsidR="005D326C">
        <w:t>of</w:t>
      </w:r>
      <w:r w:rsidR="00FF3FAC">
        <w:t xml:space="preserve"> </w:t>
      </w:r>
      <w:r w:rsidR="005D326C">
        <w:t>technische</w:t>
      </w:r>
      <w:r w:rsidR="00FF3FAC">
        <w:t xml:space="preserve"> </w:t>
      </w:r>
      <w:r w:rsidR="005D326C">
        <w:t>aard</w:t>
      </w:r>
      <w:r w:rsidR="00FF3FAC">
        <w:t xml:space="preserve"> </w:t>
      </w:r>
      <w:r w:rsidR="005D326C">
        <w:t>bestaan.</w:t>
      </w:r>
    </w:p>
    <w:p w14:paraId="2A6A758B" w14:textId="4DBC0734" w:rsidR="003876F0" w:rsidRDefault="003876F0" w:rsidP="003A78EE">
      <w:pPr>
        <w:pStyle w:val="Kop6"/>
      </w:pPr>
      <w:r>
        <w:t>Artikel</w:t>
      </w:r>
      <w:r w:rsidR="00FF3FAC">
        <w:t xml:space="preserve"> </w:t>
      </w:r>
      <w:r>
        <w:t>5.</w:t>
      </w:r>
      <w:r w:rsidR="00A534B2">
        <w:t>1041</w:t>
      </w:r>
      <w:r>
        <w:tab/>
      </w:r>
      <w:commentRangeStart w:id="189"/>
      <w:r>
        <w:t>Geluid</w:t>
      </w:r>
      <w:commentRangeEnd w:id="189"/>
      <w:r w:rsidR="00647241">
        <w:rPr>
          <w:rStyle w:val="Verwijzingopmerking"/>
          <w:rFonts w:eastAsiaTheme="minorHAnsi" w:cstheme="minorBidi"/>
          <w:i w:val="0"/>
          <w:iCs w:val="0"/>
        </w:rPr>
        <w:commentReference w:id="189"/>
      </w:r>
      <w:r>
        <w:t>:</w:t>
      </w:r>
      <w:r w:rsidR="00FF3FAC">
        <w:t xml:space="preserve"> </w:t>
      </w:r>
      <w:r>
        <w:t>overschrijding</w:t>
      </w:r>
      <w:r w:rsidR="00FF3FAC">
        <w:t xml:space="preserve"> </w:t>
      </w:r>
      <w:r>
        <w:t>standaardwaarde</w:t>
      </w:r>
    </w:p>
    <w:p w14:paraId="27AA19DD" w14:textId="6019FB5C" w:rsidR="00B9222A" w:rsidRDefault="005D326C" w:rsidP="005D326C">
      <w:r>
        <w:t>Bij</w:t>
      </w:r>
      <w:r w:rsidR="00FF3FAC">
        <w:t xml:space="preserve"> </w:t>
      </w:r>
      <w:r>
        <w:t>overschrijding</w:t>
      </w:r>
      <w:r w:rsidR="00FF3FAC">
        <w:t xml:space="preserve"> </w:t>
      </w:r>
      <w:r>
        <w:t>van</w:t>
      </w:r>
      <w:r w:rsidR="00FF3FAC">
        <w:t xml:space="preserve"> </w:t>
      </w:r>
      <w:r>
        <w:t>een</w:t>
      </w:r>
      <w:r w:rsidR="00FF3FAC">
        <w:t xml:space="preserve"> </w:t>
      </w:r>
      <w:r>
        <w:t>standaardwaarde</w:t>
      </w:r>
      <w:r w:rsidR="00FF3FAC">
        <w:t xml:space="preserve"> </w:t>
      </w:r>
      <w:r>
        <w:t>van</w:t>
      </w:r>
      <w:r w:rsidR="00FF3FAC">
        <w:t xml:space="preserve"> </w:t>
      </w:r>
      <w:r>
        <w:t>meer</w:t>
      </w:r>
      <w:r w:rsidR="00FF3FAC">
        <w:t xml:space="preserve"> </w:t>
      </w:r>
      <w:r>
        <w:t>dan</w:t>
      </w:r>
      <w:r w:rsidR="00FF3FAC">
        <w:t xml:space="preserve"> </w:t>
      </w:r>
      <w:r>
        <w:t>5</w:t>
      </w:r>
      <w:r w:rsidR="00FF3FAC">
        <w:t xml:space="preserve"> </w:t>
      </w:r>
      <w:r>
        <w:t>dB</w:t>
      </w:r>
      <w:r w:rsidR="00FF3FAC">
        <w:t xml:space="preserve"> </w:t>
      </w:r>
      <w:r>
        <w:t>bevat</w:t>
      </w:r>
      <w:r w:rsidR="00FF3FAC">
        <w:t xml:space="preserve"> </w:t>
      </w:r>
      <w:r>
        <w:t>een</w:t>
      </w:r>
      <w:r w:rsidR="00FF3FAC">
        <w:t xml:space="preserve"> </w:t>
      </w:r>
      <w:r>
        <w:t>geluidgevoelig</w:t>
      </w:r>
      <w:r w:rsidR="00FF3FAC">
        <w:t xml:space="preserve"> </w:t>
      </w:r>
      <w:r>
        <w:t>gebouw</w:t>
      </w:r>
      <w:r w:rsidR="00FF3FAC">
        <w:t xml:space="preserve"> </w:t>
      </w:r>
      <w:r>
        <w:t>minimaal</w:t>
      </w:r>
      <w:r w:rsidR="00FF3FAC">
        <w:t xml:space="preserve"> </w:t>
      </w:r>
      <w:r>
        <w:t>één</w:t>
      </w:r>
      <w:r w:rsidR="00FF3FAC">
        <w:t xml:space="preserve"> </w:t>
      </w:r>
      <w:r>
        <w:t>geluidluwe</w:t>
      </w:r>
      <w:r w:rsidR="00FF3FAC">
        <w:t xml:space="preserve"> </w:t>
      </w:r>
      <w:r>
        <w:t>gevel.</w:t>
      </w:r>
    </w:p>
    <w:p w14:paraId="23911C3A" w14:textId="76FAE2D0" w:rsidR="003876F0" w:rsidRDefault="003876F0" w:rsidP="003A78EE">
      <w:pPr>
        <w:pStyle w:val="Kop6"/>
      </w:pPr>
      <w:r>
        <w:t>Artikel</w:t>
      </w:r>
      <w:r w:rsidR="00FF3FAC">
        <w:t xml:space="preserve"> </w:t>
      </w:r>
      <w:r>
        <w:t>5.</w:t>
      </w:r>
      <w:r w:rsidR="00A534B2">
        <w:t>1042</w:t>
      </w:r>
      <w:r>
        <w:tab/>
      </w:r>
      <w:commentRangeStart w:id="190"/>
      <w:r>
        <w:t>Gezamenlijk</w:t>
      </w:r>
      <w:commentRangeEnd w:id="190"/>
      <w:r w:rsidR="00647241">
        <w:rPr>
          <w:rStyle w:val="Verwijzingopmerking"/>
          <w:rFonts w:eastAsiaTheme="minorHAnsi" w:cstheme="minorBidi"/>
          <w:i w:val="0"/>
          <w:iCs w:val="0"/>
        </w:rPr>
        <w:commentReference w:id="190"/>
      </w:r>
      <w:r w:rsidR="00FF3FAC">
        <w:t xml:space="preserve"> </w:t>
      </w:r>
      <w:r>
        <w:t>geluid</w:t>
      </w:r>
    </w:p>
    <w:p w14:paraId="41F22B29" w14:textId="10EFB810" w:rsidR="003876F0" w:rsidRDefault="005D326C" w:rsidP="005D326C">
      <w:r>
        <w:t>Voor</w:t>
      </w:r>
      <w:r w:rsidR="00FF3FAC">
        <w:t xml:space="preserve"> </w:t>
      </w:r>
      <w:r>
        <w:t>de</w:t>
      </w:r>
      <w:r w:rsidR="00FF3FAC">
        <w:t xml:space="preserve"> </w:t>
      </w:r>
      <w:r>
        <w:t>toepassing</w:t>
      </w:r>
      <w:r w:rsidR="00FF3FAC">
        <w:t xml:space="preserve"> </w:t>
      </w:r>
      <w:r>
        <w:t>van</w:t>
      </w:r>
      <w:r w:rsidR="00FF3FAC">
        <w:t xml:space="preserve"> </w:t>
      </w:r>
      <w:r>
        <w:t>Artikel</w:t>
      </w:r>
      <w:r w:rsidR="00FF3FAC">
        <w:t xml:space="preserve"> </w:t>
      </w:r>
      <w:r>
        <w:t>5.</w:t>
      </w:r>
      <w:r w:rsidR="00184B4D">
        <w:t>300</w:t>
      </w:r>
      <w:r w:rsidR="00FF3FAC">
        <w:t xml:space="preserve"> </w:t>
      </w:r>
      <w:r>
        <w:t>en</w:t>
      </w:r>
      <w:r w:rsidR="00FF3FAC">
        <w:t xml:space="preserve"> </w:t>
      </w:r>
      <w:r>
        <w:t>Artikel</w:t>
      </w:r>
      <w:r w:rsidR="00FF3FAC">
        <w:t xml:space="preserve"> </w:t>
      </w:r>
      <w:r>
        <w:t>5.</w:t>
      </w:r>
      <w:r w:rsidR="00184B4D">
        <w:t>1040</w:t>
      </w:r>
      <w:r w:rsidR="00FF3FAC">
        <w:t xml:space="preserve"> </w:t>
      </w:r>
      <w:r>
        <w:t>is</w:t>
      </w:r>
      <w:r w:rsidR="00FF3FAC">
        <w:t xml:space="preserve"> </w:t>
      </w:r>
      <w:r>
        <w:t>het</w:t>
      </w:r>
      <w:r w:rsidR="00FF3FAC">
        <w:t xml:space="preserve"> </w:t>
      </w:r>
      <w:r>
        <w:t>gezamenlijke</w:t>
      </w:r>
      <w:r w:rsidR="00FF3FAC">
        <w:t xml:space="preserve"> </w:t>
      </w:r>
      <w:r>
        <w:t>geluid</w:t>
      </w:r>
      <w:r w:rsidR="00FF3FAC">
        <w:t xml:space="preserve"> </w:t>
      </w:r>
      <w:r>
        <w:t>op</w:t>
      </w:r>
      <w:r w:rsidR="00FF3FAC">
        <w:t xml:space="preserve"> </w:t>
      </w:r>
      <w:r>
        <w:t>de</w:t>
      </w:r>
      <w:r w:rsidR="00FF3FAC">
        <w:t xml:space="preserve"> </w:t>
      </w:r>
      <w:r>
        <w:t>gevel</w:t>
      </w:r>
      <w:r w:rsidR="00FF3FAC">
        <w:t xml:space="preserve"> </w:t>
      </w:r>
      <w:r>
        <w:t>van</w:t>
      </w:r>
      <w:r w:rsidR="00FF3FAC">
        <w:t xml:space="preserve"> </w:t>
      </w:r>
      <w:r>
        <w:t>geluidgevoelige</w:t>
      </w:r>
      <w:r w:rsidR="00FF3FAC">
        <w:t xml:space="preserve"> </w:t>
      </w:r>
      <w:r>
        <w:t>gebouwen</w:t>
      </w:r>
      <w:r w:rsidR="00FF3FAC">
        <w:t xml:space="preserve"> </w:t>
      </w:r>
      <w:r>
        <w:t>bepaald</w:t>
      </w:r>
      <w:r w:rsidR="00FF3FAC">
        <w:t xml:space="preserve"> </w:t>
      </w:r>
      <w:r>
        <w:t>en</w:t>
      </w:r>
      <w:r w:rsidR="00FF3FAC">
        <w:t xml:space="preserve"> </w:t>
      </w:r>
      <w:r>
        <w:t>opgenomen</w:t>
      </w:r>
      <w:r w:rsidR="00FF3FAC">
        <w:t xml:space="preserve"> </w:t>
      </w:r>
      <w:r>
        <w:t>in</w:t>
      </w:r>
      <w:r w:rsidR="00FF3FAC">
        <w:t xml:space="preserve"> </w:t>
      </w:r>
      <w:r>
        <w:t>‘bijlage</w:t>
      </w:r>
      <w:r w:rsidR="00FF3FAC">
        <w:t xml:space="preserve"> </w:t>
      </w:r>
      <w:r>
        <w:t>3’</w:t>
      </w:r>
      <w:r w:rsidR="00FF3FAC">
        <w:t xml:space="preserve"> </w:t>
      </w:r>
      <w:r>
        <w:t>bij</w:t>
      </w:r>
      <w:r w:rsidR="00FF3FAC">
        <w:t xml:space="preserve"> </w:t>
      </w:r>
      <w:r>
        <w:t>dit</w:t>
      </w:r>
      <w:r w:rsidR="00FF3FAC">
        <w:t xml:space="preserve"> </w:t>
      </w:r>
      <w:r>
        <w:t>omgevingsplan.</w:t>
      </w:r>
    </w:p>
    <w:p w14:paraId="2BB3A0BA" w14:textId="2C5C8BF1" w:rsidR="003876F0" w:rsidRDefault="003876F0" w:rsidP="00107B09">
      <w:pPr>
        <w:pStyle w:val="Kop3"/>
      </w:pPr>
      <w:r>
        <w:t>Paragraaf</w:t>
      </w:r>
      <w:r w:rsidR="00FF3FAC">
        <w:t xml:space="preserve"> </w:t>
      </w:r>
      <w:r>
        <w:t>5.3.12</w:t>
      </w:r>
      <w:r w:rsidR="00F6021D">
        <w:tab/>
      </w:r>
      <w:r>
        <w:t>Geurgevoelig</w:t>
      </w:r>
      <w:r w:rsidR="00FF3FAC">
        <w:t xml:space="preserve"> </w:t>
      </w:r>
      <w:r>
        <w:t>gebouwen</w:t>
      </w:r>
      <w:r w:rsidR="00FF3FAC">
        <w:t xml:space="preserve"> </w:t>
      </w:r>
      <w:r>
        <w:t>toevoegen</w:t>
      </w:r>
      <w:r w:rsidR="00FF3FAC">
        <w:t xml:space="preserve"> </w:t>
      </w:r>
      <w:r>
        <w:t>–</w:t>
      </w:r>
      <w:r w:rsidR="00FF3FAC">
        <w:t xml:space="preserve"> </w:t>
      </w:r>
      <w:r>
        <w:t>categorie</w:t>
      </w:r>
      <w:r w:rsidR="00FF3FAC">
        <w:t xml:space="preserve"> </w:t>
      </w:r>
      <w:r w:rsidR="00E91956">
        <w:t>II</w:t>
      </w:r>
    </w:p>
    <w:p w14:paraId="41BE7BD6" w14:textId="77777777" w:rsidR="003876F0" w:rsidRDefault="005D326C" w:rsidP="005D326C">
      <w:r>
        <w:t>PM</w:t>
      </w:r>
    </w:p>
    <w:p w14:paraId="63A67C16" w14:textId="059BDD95" w:rsidR="003876F0" w:rsidRDefault="003876F0" w:rsidP="00107B09">
      <w:pPr>
        <w:pStyle w:val="Kop3"/>
      </w:pPr>
      <w:r>
        <w:t>Paragraaf</w:t>
      </w:r>
      <w:r w:rsidR="00FF3FAC">
        <w:t xml:space="preserve"> </w:t>
      </w:r>
      <w:r>
        <w:t>5.3.15</w:t>
      </w:r>
      <w:r w:rsidR="00F6021D">
        <w:tab/>
      </w:r>
      <w:r>
        <w:t>Gebouw</w:t>
      </w:r>
      <w:r w:rsidR="00FF3FAC">
        <w:t xml:space="preserve"> </w:t>
      </w:r>
      <w:r>
        <w:t>met</w:t>
      </w:r>
      <w:r w:rsidR="00FF3FAC">
        <w:t xml:space="preserve"> </w:t>
      </w:r>
      <w:r>
        <w:t>parkeerbehoefte</w:t>
      </w:r>
      <w:r w:rsidR="00FF3FAC">
        <w:t xml:space="preserve"> </w:t>
      </w:r>
      <w:r>
        <w:t>toevoegen</w:t>
      </w:r>
      <w:r w:rsidR="00FF3FAC">
        <w:t xml:space="preserve"> </w:t>
      </w:r>
      <w:r>
        <w:t>–</w:t>
      </w:r>
      <w:r w:rsidR="00FF3FAC">
        <w:t xml:space="preserve"> </w:t>
      </w:r>
      <w:r>
        <w:t>algemeen</w:t>
      </w:r>
    </w:p>
    <w:p w14:paraId="47B529C6" w14:textId="04F34804" w:rsidR="005D326C" w:rsidRDefault="005D326C" w:rsidP="005D326C">
      <w:r>
        <w:t>PM</w:t>
      </w:r>
    </w:p>
    <w:p w14:paraId="0678F67A" w14:textId="03B79757" w:rsidR="00F6021D" w:rsidRDefault="009E1C1B" w:rsidP="0049346C">
      <w:pPr>
        <w:pStyle w:val="Kop3"/>
      </w:pPr>
      <w:r>
        <w:t>Paragraaf</w:t>
      </w:r>
      <w:r w:rsidR="00FF3FAC">
        <w:t xml:space="preserve"> </w:t>
      </w:r>
      <w:r>
        <w:t>5.3.16</w:t>
      </w:r>
      <w:r w:rsidR="00F6021D" w:rsidRPr="00F6021D">
        <w:tab/>
        <w:t>Gebouw</w:t>
      </w:r>
      <w:r w:rsidR="00FF3FAC">
        <w:t xml:space="preserve"> </w:t>
      </w:r>
      <w:r w:rsidR="00F6021D" w:rsidRPr="00F6021D">
        <w:t>met</w:t>
      </w:r>
      <w:r w:rsidR="00FF3FAC">
        <w:t xml:space="preserve"> </w:t>
      </w:r>
      <w:r w:rsidR="00F6021D" w:rsidRPr="00F6021D">
        <w:t>parkeerbehoefte</w:t>
      </w:r>
      <w:r w:rsidR="00FF3FAC">
        <w:t xml:space="preserve"> </w:t>
      </w:r>
      <w:r w:rsidR="00F6021D" w:rsidRPr="00F6021D">
        <w:t>toevoegen</w:t>
      </w:r>
      <w:r w:rsidR="00FF3FAC">
        <w:t xml:space="preserve"> </w:t>
      </w:r>
      <w:r w:rsidR="00F6021D" w:rsidRPr="00F6021D">
        <w:t>–</w:t>
      </w:r>
      <w:r w:rsidR="00FF3FAC">
        <w:t xml:space="preserve"> </w:t>
      </w:r>
      <w:r w:rsidR="00F6021D" w:rsidRPr="00F6021D">
        <w:t>categorie</w:t>
      </w:r>
      <w:r w:rsidR="00FF3FAC">
        <w:t xml:space="preserve"> </w:t>
      </w:r>
      <w:r w:rsidR="00F6021D" w:rsidRPr="00F6021D">
        <w:t>I/categorie</w:t>
      </w:r>
      <w:r w:rsidR="00FF3FAC">
        <w:t xml:space="preserve"> </w:t>
      </w:r>
      <w:r w:rsidR="00F6021D" w:rsidRPr="00F6021D">
        <w:t>II/categorie</w:t>
      </w:r>
      <w:r w:rsidR="00FF3FAC">
        <w:t xml:space="preserve"> </w:t>
      </w:r>
      <w:r w:rsidR="00F6021D" w:rsidRPr="00F6021D">
        <w:t>III</w:t>
      </w:r>
    </w:p>
    <w:p w14:paraId="78993C15" w14:textId="77777777" w:rsidR="00F6021D" w:rsidRDefault="00F6021D" w:rsidP="00F6021D">
      <w:r w:rsidRPr="00F6021D">
        <w:t>PM</w:t>
      </w:r>
    </w:p>
    <w:p w14:paraId="7B2EB9D0" w14:textId="40BF2B3C" w:rsidR="00F6021D" w:rsidRDefault="00F6021D" w:rsidP="0049346C">
      <w:pPr>
        <w:pStyle w:val="Kop3"/>
      </w:pPr>
      <w:r>
        <w:t>Paragraaf</w:t>
      </w:r>
      <w:r w:rsidR="00FF3FAC">
        <w:t xml:space="preserve"> </w:t>
      </w:r>
      <w:r w:rsidR="009E1C1B">
        <w:t>5.3.17</w:t>
      </w:r>
      <w:r w:rsidRPr="00F6021D">
        <w:tab/>
        <w:t>Gebouw</w:t>
      </w:r>
      <w:r w:rsidR="00FF3FAC">
        <w:t xml:space="preserve"> </w:t>
      </w:r>
      <w:r w:rsidRPr="00F6021D">
        <w:t>met</w:t>
      </w:r>
      <w:r w:rsidR="00FF3FAC">
        <w:t xml:space="preserve"> </w:t>
      </w:r>
      <w:r w:rsidRPr="00F6021D">
        <w:t>parkeerbehoefte</w:t>
      </w:r>
      <w:r w:rsidR="00FF3FAC">
        <w:t xml:space="preserve"> </w:t>
      </w:r>
      <w:r w:rsidRPr="00F6021D">
        <w:t>toevoegen</w:t>
      </w:r>
      <w:r w:rsidR="00FF3FAC">
        <w:t xml:space="preserve"> </w:t>
      </w:r>
      <w:r w:rsidRPr="00F6021D">
        <w:t>–</w:t>
      </w:r>
      <w:r w:rsidR="00FF3FAC">
        <w:t xml:space="preserve"> </w:t>
      </w:r>
      <w:r w:rsidRPr="00F6021D">
        <w:t>categorie</w:t>
      </w:r>
      <w:r w:rsidR="00FF3FAC">
        <w:t xml:space="preserve"> </w:t>
      </w:r>
      <w:r w:rsidRPr="00F6021D">
        <w:t>I/categorie</w:t>
      </w:r>
      <w:r w:rsidR="00FF3FAC">
        <w:t xml:space="preserve"> </w:t>
      </w:r>
      <w:r w:rsidRPr="00F6021D">
        <w:t>II/categorie</w:t>
      </w:r>
      <w:r w:rsidR="00FF3FAC">
        <w:t xml:space="preserve"> </w:t>
      </w:r>
      <w:r w:rsidRPr="00F6021D">
        <w:t>III</w:t>
      </w:r>
    </w:p>
    <w:p w14:paraId="6090C98C" w14:textId="299D7275" w:rsidR="00F6021D" w:rsidRPr="00F6021D" w:rsidRDefault="00F6021D" w:rsidP="00F6021D">
      <w:r>
        <w:t>PM</w:t>
      </w:r>
    </w:p>
    <w:p w14:paraId="6F9759CF" w14:textId="7376E59D" w:rsidR="005D326C" w:rsidRDefault="00F6021D" w:rsidP="0049346C">
      <w:pPr>
        <w:pStyle w:val="Kop3"/>
      </w:pPr>
      <w:r>
        <w:t>Paragraaf</w:t>
      </w:r>
      <w:r w:rsidR="00FF3FAC">
        <w:t xml:space="preserve"> </w:t>
      </w:r>
      <w:r w:rsidR="009E1C1B">
        <w:t>5.3.18</w:t>
      </w:r>
      <w:r>
        <w:tab/>
      </w:r>
      <w:r w:rsidR="00140359">
        <w:t>G</w:t>
      </w:r>
      <w:r w:rsidR="009E1C1B">
        <w:t>ebouw</w:t>
      </w:r>
      <w:r w:rsidR="00FF3FAC">
        <w:t xml:space="preserve"> </w:t>
      </w:r>
      <w:r w:rsidR="009E1C1B">
        <w:t>met</w:t>
      </w:r>
      <w:r w:rsidR="00FF3FAC">
        <w:t xml:space="preserve"> </w:t>
      </w:r>
      <w:r w:rsidR="009E1C1B">
        <w:t>parkeerbehoefte</w:t>
      </w:r>
      <w:r w:rsidR="00FF3FAC">
        <w:t xml:space="preserve"> </w:t>
      </w:r>
      <w:r w:rsidR="009E1C1B">
        <w:t>toevoegen</w:t>
      </w:r>
      <w:r w:rsidR="00FF3FAC">
        <w:t xml:space="preserve"> </w:t>
      </w:r>
      <w:r w:rsidR="009E1C1B">
        <w:t>–</w:t>
      </w:r>
      <w:r w:rsidR="00FF3FAC">
        <w:t xml:space="preserve"> </w:t>
      </w:r>
      <w:r w:rsidR="009E1C1B">
        <w:t>categorie</w:t>
      </w:r>
      <w:r w:rsidR="00FF3FAC">
        <w:t xml:space="preserve"> </w:t>
      </w:r>
      <w:r w:rsidR="00E91956">
        <w:t>I</w:t>
      </w:r>
      <w:r w:rsidR="009E1C1B">
        <w:t>/categorie</w:t>
      </w:r>
      <w:r w:rsidR="00FF3FAC">
        <w:t xml:space="preserve"> </w:t>
      </w:r>
      <w:r w:rsidR="00E91956">
        <w:t>II</w:t>
      </w:r>
      <w:r w:rsidR="009E1C1B">
        <w:t>/categorie</w:t>
      </w:r>
      <w:r w:rsidR="00FF3FAC">
        <w:t xml:space="preserve"> </w:t>
      </w:r>
      <w:r w:rsidR="00E91956">
        <w:t>III</w:t>
      </w:r>
    </w:p>
    <w:p w14:paraId="68F2C172" w14:textId="77777777" w:rsidR="003876F0" w:rsidRDefault="005D326C" w:rsidP="005D326C">
      <w:r>
        <w:t>PM</w:t>
      </w:r>
    </w:p>
    <w:p w14:paraId="4CA758C7" w14:textId="2C86723A" w:rsidR="003876F0" w:rsidRDefault="003876F0" w:rsidP="00107B09">
      <w:pPr>
        <w:pStyle w:val="Kop3"/>
      </w:pPr>
      <w:r>
        <w:t>Paragraaf</w:t>
      </w:r>
      <w:r w:rsidR="00FF3FAC">
        <w:t xml:space="preserve"> </w:t>
      </w:r>
      <w:r>
        <w:t>5.3.21</w:t>
      </w:r>
      <w:r>
        <w:tab/>
        <w:t>Kwetsbare</w:t>
      </w:r>
      <w:r w:rsidR="00FF3FAC">
        <w:t xml:space="preserve"> </w:t>
      </w:r>
      <w:r>
        <w:t>gebouwen</w:t>
      </w:r>
      <w:r w:rsidR="00FF3FAC">
        <w:t xml:space="preserve"> </w:t>
      </w:r>
      <w:r>
        <w:t>en</w:t>
      </w:r>
      <w:r w:rsidR="00FF3FAC">
        <w:t xml:space="preserve"> </w:t>
      </w:r>
      <w:r>
        <w:t>locaties</w:t>
      </w:r>
      <w:r w:rsidR="00FF3FAC">
        <w:t xml:space="preserve"> </w:t>
      </w:r>
      <w:r>
        <w:t>toevoegen</w:t>
      </w:r>
      <w:r w:rsidR="00FF3FAC">
        <w:t xml:space="preserve"> </w:t>
      </w:r>
      <w:r>
        <w:t>–</w:t>
      </w:r>
      <w:r w:rsidR="00FF3FAC">
        <w:t xml:space="preserve"> </w:t>
      </w:r>
      <w:r>
        <w:t>categorie</w:t>
      </w:r>
      <w:r w:rsidR="00FF3FAC">
        <w:t xml:space="preserve"> </w:t>
      </w:r>
      <w:r w:rsidR="00E91956">
        <w:t>I</w:t>
      </w:r>
    </w:p>
    <w:p w14:paraId="1AB1F32B" w14:textId="77777777" w:rsidR="003876F0" w:rsidRDefault="005D326C" w:rsidP="005D326C">
      <w:r>
        <w:t>PM</w:t>
      </w:r>
    </w:p>
    <w:p w14:paraId="680E8F5E" w14:textId="4034DE41" w:rsidR="003876F0" w:rsidRDefault="003876F0" w:rsidP="00107B09">
      <w:pPr>
        <w:pStyle w:val="Kop3"/>
      </w:pPr>
      <w:r>
        <w:t>Paragraaf</w:t>
      </w:r>
      <w:r w:rsidR="00FF3FAC">
        <w:t xml:space="preserve"> </w:t>
      </w:r>
      <w:r>
        <w:t>5.3.22</w:t>
      </w:r>
      <w:r>
        <w:tab/>
        <w:t>Kwetsbare</w:t>
      </w:r>
      <w:r w:rsidR="00FF3FAC">
        <w:t xml:space="preserve"> </w:t>
      </w:r>
      <w:r>
        <w:t>gebouwen</w:t>
      </w:r>
      <w:r w:rsidR="00FF3FAC">
        <w:t xml:space="preserve"> </w:t>
      </w:r>
      <w:r>
        <w:t>en</w:t>
      </w:r>
      <w:r w:rsidR="00FF3FAC">
        <w:t xml:space="preserve"> </w:t>
      </w:r>
      <w:r>
        <w:t>locaties</w:t>
      </w:r>
      <w:r w:rsidR="00FF3FAC">
        <w:t xml:space="preserve"> </w:t>
      </w:r>
      <w:r>
        <w:t>toevoegen</w:t>
      </w:r>
      <w:r w:rsidR="00FF3FAC">
        <w:t xml:space="preserve"> </w:t>
      </w:r>
      <w:r>
        <w:t>–</w:t>
      </w:r>
      <w:r w:rsidR="00FF3FAC">
        <w:t xml:space="preserve"> </w:t>
      </w:r>
      <w:r>
        <w:t>categorie</w:t>
      </w:r>
      <w:r w:rsidR="00FF3FAC">
        <w:t xml:space="preserve"> </w:t>
      </w:r>
      <w:r w:rsidR="00E91956">
        <w:t>II</w:t>
      </w:r>
    </w:p>
    <w:p w14:paraId="119EF426" w14:textId="77777777" w:rsidR="003876F0" w:rsidRDefault="005D326C" w:rsidP="005D326C">
      <w:r>
        <w:t>PM</w:t>
      </w:r>
    </w:p>
    <w:p w14:paraId="74808C0B" w14:textId="3520696F" w:rsidR="003876F0" w:rsidRDefault="003876F0" w:rsidP="00107B09">
      <w:pPr>
        <w:pStyle w:val="Kop3"/>
      </w:pPr>
      <w:r>
        <w:lastRenderedPageBreak/>
        <w:t>Paragraaf</w:t>
      </w:r>
      <w:r w:rsidR="00FF3FAC">
        <w:t xml:space="preserve"> </w:t>
      </w:r>
      <w:r>
        <w:t>5.3.45</w:t>
      </w:r>
      <w:r w:rsidR="00642834">
        <w:tab/>
      </w:r>
      <w:r>
        <w:t>Horeca-activiteit</w:t>
      </w:r>
      <w:r w:rsidR="00FF3FAC">
        <w:t xml:space="preserve"> </w:t>
      </w:r>
      <w:r>
        <w:t>verrichten</w:t>
      </w:r>
      <w:r w:rsidR="00FF3FAC">
        <w:t xml:space="preserve"> </w:t>
      </w:r>
      <w:r>
        <w:t>–</w:t>
      </w:r>
      <w:r w:rsidR="00FF3FAC">
        <w:t xml:space="preserve"> </w:t>
      </w:r>
      <w:commentRangeStart w:id="191"/>
      <w:r>
        <w:t>categorie</w:t>
      </w:r>
      <w:r w:rsidR="00FF3FAC">
        <w:t xml:space="preserve"> </w:t>
      </w:r>
      <w:r w:rsidR="0013252C">
        <w:t>I</w:t>
      </w:r>
      <w:commentRangeEnd w:id="191"/>
      <w:r w:rsidR="002C6266">
        <w:rPr>
          <w:rStyle w:val="Verwijzingopmerking"/>
          <w:rFonts w:eastAsiaTheme="minorHAnsi" w:cstheme="minorBidi"/>
          <w:b w:val="0"/>
          <w:bCs w:val="0"/>
        </w:rPr>
        <w:commentReference w:id="191"/>
      </w:r>
    </w:p>
    <w:p w14:paraId="785EEE5E" w14:textId="4CBEC13F" w:rsidR="003876F0" w:rsidRDefault="003876F0" w:rsidP="003A78EE">
      <w:pPr>
        <w:pStyle w:val="Kop6"/>
      </w:pPr>
      <w:r>
        <w:t>Artikel</w:t>
      </w:r>
      <w:r w:rsidR="00FF3FAC">
        <w:t xml:space="preserve"> </w:t>
      </w:r>
      <w:r>
        <w:t>5.461</w:t>
      </w:r>
      <w:r>
        <w:tab/>
        <w:t>Toepassingsbereik</w:t>
      </w:r>
    </w:p>
    <w:p w14:paraId="4B6A8B5C" w14:textId="50BF5B2D" w:rsidR="00DB5589" w:rsidRDefault="00DB5589" w:rsidP="00DB5589">
      <w:pPr>
        <w:pStyle w:val="Lidmetnummering"/>
      </w:pPr>
      <w:r>
        <w:t>1</w:t>
      </w:r>
      <w:r>
        <w:tab/>
      </w:r>
      <w:commentRangeStart w:id="192"/>
      <w:r w:rsidR="005D326C">
        <w:t>Deze</w:t>
      </w:r>
      <w:commentRangeEnd w:id="192"/>
      <w:r w:rsidR="00B56DAD">
        <w:rPr>
          <w:rStyle w:val="Verwijzingopmerking"/>
        </w:rPr>
        <w:commentReference w:id="192"/>
      </w:r>
      <w:r w:rsidR="00FF3FAC">
        <w:t xml:space="preserve"> </w:t>
      </w:r>
      <w:r w:rsidR="005D326C">
        <w:t>paragraaf</w:t>
      </w:r>
      <w:r w:rsidR="00FF3FAC">
        <w:t xml:space="preserve"> </w:t>
      </w:r>
      <w:r w:rsidR="005D326C">
        <w:t>gaat</w:t>
      </w:r>
      <w:r w:rsidR="00FF3FAC">
        <w:t xml:space="preserve"> </w:t>
      </w:r>
      <w:r w:rsidR="005D326C">
        <w:t>over</w:t>
      </w:r>
      <w:r w:rsidR="00FF3FAC">
        <w:t xml:space="preserve"> </w:t>
      </w:r>
      <w:r w:rsidR="005D326C">
        <w:t>het</w:t>
      </w:r>
      <w:r w:rsidR="00FF3FAC">
        <w:t xml:space="preserve"> </w:t>
      </w:r>
      <w:r w:rsidR="005D326C">
        <w:t>verrichten</w:t>
      </w:r>
      <w:r w:rsidR="00FF3FAC">
        <w:t xml:space="preserve"> </w:t>
      </w:r>
      <w:r w:rsidR="005D326C">
        <w:t>van</w:t>
      </w:r>
      <w:r w:rsidR="00FF3FAC">
        <w:t xml:space="preserve"> </w:t>
      </w:r>
      <w:r w:rsidR="005D326C">
        <w:t>horeca-activiteit</w:t>
      </w:r>
      <w:r w:rsidR="00FF3FAC">
        <w:t xml:space="preserve"> </w:t>
      </w:r>
      <w:r w:rsidR="005D326C">
        <w:t>-</w:t>
      </w:r>
      <w:r w:rsidR="00FF3FAC">
        <w:t xml:space="preserve"> </w:t>
      </w:r>
      <w:r w:rsidR="005D326C">
        <w:t>categorie</w:t>
      </w:r>
      <w:r w:rsidR="00FF3FAC">
        <w:t xml:space="preserve"> </w:t>
      </w:r>
      <w:r w:rsidR="005D326C">
        <w:t>I</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5.463.</w:t>
      </w:r>
    </w:p>
    <w:p w14:paraId="5B1A5AF6" w14:textId="2C76C0FA" w:rsidR="003876F0" w:rsidRDefault="00DB5589" w:rsidP="00147DEB">
      <w:pPr>
        <w:pStyle w:val="Lidmetnummering"/>
      </w:pPr>
      <w:r>
        <w:t>2</w:t>
      </w:r>
      <w:r>
        <w:tab/>
      </w:r>
      <w:commentRangeStart w:id="193"/>
      <w:r w:rsidR="005D326C">
        <w:t>Horeca</w:t>
      </w:r>
      <w:commentRangeEnd w:id="193"/>
      <w:r w:rsidR="00B56DAD">
        <w:rPr>
          <w:rStyle w:val="Verwijzingopmerking"/>
        </w:rPr>
        <w:commentReference w:id="193"/>
      </w:r>
      <w:r w:rsidR="005D326C">
        <w:t>-activiteiten</w:t>
      </w:r>
      <w:r w:rsidR="00FF3FAC">
        <w:t xml:space="preserve"> </w:t>
      </w:r>
      <w:r w:rsidR="005D326C">
        <w:t>worden</w:t>
      </w:r>
      <w:r w:rsidR="00FF3FAC">
        <w:t xml:space="preserve"> </w:t>
      </w:r>
      <w:r w:rsidR="005D326C">
        <w:t>alleen</w:t>
      </w:r>
      <w:r w:rsidR="00FF3FAC">
        <w:t xml:space="preserve"> </w:t>
      </w:r>
      <w:r w:rsidR="005D326C">
        <w:t>verricht</w:t>
      </w:r>
      <w:r w:rsidR="00FF3FAC">
        <w:t xml:space="preserve"> </w:t>
      </w:r>
      <w:r w:rsidR="00102625">
        <w:t>binnen</w:t>
      </w:r>
      <w:r w:rsidR="00FF3FAC">
        <w:t xml:space="preserve"> </w:t>
      </w:r>
      <w:r w:rsidR="00102625">
        <w:t>de</w:t>
      </w:r>
      <w:r w:rsidR="00FF3FAC">
        <w:t xml:space="preserve"> </w:t>
      </w:r>
      <w:r w:rsidR="00147DEB">
        <w:t>locatie</w:t>
      </w:r>
      <w:r w:rsidR="00FF3FAC">
        <w:t xml:space="preserve"> </w:t>
      </w:r>
      <w:r w:rsidR="00FF3FAC">
        <w:rPr>
          <w:rStyle w:val="Noemer"/>
        </w:rPr>
        <w:t xml:space="preserve"> </w:t>
      </w:r>
      <w:commentRangeStart w:id="194"/>
      <w:r w:rsidR="00147DEB" w:rsidRPr="00B56DAD">
        <w:rPr>
          <w:rStyle w:val="Noemer"/>
        </w:rPr>
        <w:t>Begane grond</w:t>
      </w:r>
      <w:commentRangeEnd w:id="194"/>
      <w:r w:rsidR="00147DEB">
        <w:rPr>
          <w:rStyle w:val="Verwijzingopmerking"/>
        </w:rPr>
        <w:commentReference w:id="194"/>
      </w:r>
      <w:r w:rsidR="00FF3FAC">
        <w:t xml:space="preserve"> </w:t>
      </w:r>
      <w:r w:rsidR="00102625">
        <w:t>op</w:t>
      </w:r>
      <w:r w:rsidR="00FF3FAC">
        <w:t xml:space="preserve"> </w:t>
      </w:r>
      <w:r w:rsidR="00102625">
        <w:t>de</w:t>
      </w:r>
      <w:r w:rsidR="00FF3FAC">
        <w:t xml:space="preserve"> </w:t>
      </w:r>
      <w:r w:rsidR="00102625">
        <w:t>begane</w:t>
      </w:r>
      <w:r w:rsidR="00FF3FAC">
        <w:t xml:space="preserve"> </w:t>
      </w:r>
      <w:r w:rsidR="00102625">
        <w:t>grond</w:t>
      </w:r>
      <w:r w:rsidR="00FF3FAC">
        <w:t xml:space="preserve"> </w:t>
      </w:r>
      <w:r w:rsidR="00102625">
        <w:t>en</w:t>
      </w:r>
      <w:r w:rsidR="00FF3FAC">
        <w:t xml:space="preserve"> </w:t>
      </w:r>
      <w:r w:rsidR="00102625">
        <w:t>op</w:t>
      </w:r>
      <w:r w:rsidR="00FF3FAC">
        <w:t xml:space="preserve"> </w:t>
      </w:r>
      <w:r w:rsidR="00102625">
        <w:t>de</w:t>
      </w:r>
      <w:r w:rsidR="00FF3FAC">
        <w:t xml:space="preserve"> </w:t>
      </w:r>
      <w:r w:rsidR="00102625">
        <w:t>eerste</w:t>
      </w:r>
      <w:r w:rsidR="00FF3FAC">
        <w:t xml:space="preserve"> </w:t>
      </w:r>
      <w:r w:rsidR="00102625">
        <w:t>verdieping.</w:t>
      </w:r>
    </w:p>
    <w:p w14:paraId="2A914081" w14:textId="47390CDD" w:rsidR="003876F0" w:rsidRDefault="003876F0" w:rsidP="003A78EE">
      <w:pPr>
        <w:pStyle w:val="Kop6"/>
      </w:pPr>
      <w:r>
        <w:t>Artikel</w:t>
      </w:r>
      <w:r w:rsidR="00FF3FAC">
        <w:t xml:space="preserve"> </w:t>
      </w:r>
      <w:r>
        <w:t>5.462</w:t>
      </w:r>
      <w:r>
        <w:tab/>
      </w:r>
      <w:commentRangeStart w:id="195"/>
      <w:r>
        <w:t>Oogmerken</w:t>
      </w:r>
      <w:commentRangeEnd w:id="195"/>
      <w:r w:rsidR="00B56DAD">
        <w:rPr>
          <w:rStyle w:val="Verwijzingopmerking"/>
          <w:rFonts w:eastAsiaTheme="minorHAnsi" w:cstheme="minorBidi"/>
          <w:i w:val="0"/>
          <w:iCs w:val="0"/>
        </w:rPr>
        <w:commentReference w:id="195"/>
      </w:r>
    </w:p>
    <w:p w14:paraId="59EC44AA" w14:textId="6638FBFA"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1D51DA58" w14:textId="528F9AFF"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duurzame</w:t>
      </w:r>
      <w:r w:rsidR="00FF3FAC">
        <w:t xml:space="preserve"> </w:t>
      </w:r>
      <w:r w:rsidR="005D326C">
        <w:t>economische</w:t>
      </w:r>
      <w:r w:rsidR="00FF3FAC">
        <w:t xml:space="preserve"> </w:t>
      </w:r>
      <w:r w:rsidR="005D326C">
        <w:t>ontwikkeling</w:t>
      </w:r>
      <w:r w:rsidR="00FF3FAC">
        <w:t xml:space="preserve"> </w:t>
      </w:r>
      <w:r w:rsidR="005D326C">
        <w:t>van</w:t>
      </w:r>
      <w:r w:rsidR="00FF3FAC">
        <w:t xml:space="preserve"> </w:t>
      </w:r>
      <w:r w:rsidR="005D326C">
        <w:t>gebieden;</w:t>
      </w:r>
    </w:p>
    <w:p w14:paraId="6A08EDA1" w14:textId="0161F2EC"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ruimte</w:t>
      </w:r>
      <w:r w:rsidR="00FF3FAC">
        <w:t xml:space="preserve"> </w:t>
      </w:r>
      <w:r w:rsidR="005D326C">
        <w:t>voor</w:t>
      </w:r>
      <w:r w:rsidR="00FF3FAC">
        <w:t xml:space="preserve"> </w:t>
      </w:r>
      <w:r w:rsidR="005D326C">
        <w:t>bedrijfsactiviteiten;</w:t>
      </w:r>
      <w:r w:rsidR="00FF3FAC">
        <w:t xml:space="preserve"> </w:t>
      </w:r>
      <w:r w:rsidR="005D326C">
        <w:t>en</w:t>
      </w:r>
    </w:p>
    <w:p w14:paraId="755FF120" w14:textId="2B46AD5A" w:rsidR="003876F0" w:rsidRDefault="00E13943" w:rsidP="006B3802">
      <w:pPr>
        <w:pStyle w:val="Opsommingmetnummering"/>
      </w:pPr>
      <w:r>
        <w:t>c.</w:t>
      </w:r>
      <w:r>
        <w:tab/>
      </w:r>
      <w:r w:rsidR="005D326C">
        <w:t>het</w:t>
      </w:r>
      <w:r w:rsidR="00FF3FAC">
        <w:t xml:space="preserve"> </w:t>
      </w:r>
      <w:r w:rsidR="005D326C">
        <w:t>stimuleren</w:t>
      </w:r>
      <w:r w:rsidR="00FF3FAC">
        <w:t xml:space="preserve"> </w:t>
      </w:r>
      <w:r w:rsidR="005D326C">
        <w:t>van</w:t>
      </w:r>
      <w:r w:rsidR="00FF3FAC">
        <w:t xml:space="preserve"> </w:t>
      </w:r>
      <w:r w:rsidR="005D326C">
        <w:t>de</w:t>
      </w:r>
      <w:r w:rsidR="00FF3FAC">
        <w:t xml:space="preserve"> </w:t>
      </w:r>
      <w:r w:rsidR="005D326C">
        <w:t>levendigheid</w:t>
      </w:r>
      <w:r w:rsidR="00FF3FAC">
        <w:t xml:space="preserve"> </w:t>
      </w:r>
      <w:r w:rsidR="005D326C">
        <w:t>van</w:t>
      </w:r>
      <w:r w:rsidR="00FF3FAC">
        <w:t xml:space="preserve"> </w:t>
      </w:r>
      <w:r w:rsidR="005D326C">
        <w:t>de</w:t>
      </w:r>
      <w:r w:rsidR="00FF3FAC">
        <w:t xml:space="preserve"> </w:t>
      </w:r>
      <w:r w:rsidR="005D326C">
        <w:t>openbare</w:t>
      </w:r>
      <w:r w:rsidR="00FF3FAC">
        <w:t xml:space="preserve"> </w:t>
      </w:r>
      <w:r w:rsidR="005D326C">
        <w:t>ruimte.</w:t>
      </w:r>
    </w:p>
    <w:p w14:paraId="2E180EC7" w14:textId="3EBD2706" w:rsidR="003876F0" w:rsidRDefault="003876F0" w:rsidP="003A78EE">
      <w:pPr>
        <w:pStyle w:val="Kop6"/>
      </w:pPr>
      <w:r>
        <w:t>Artikel</w:t>
      </w:r>
      <w:r w:rsidR="00FF3FAC">
        <w:t xml:space="preserve"> </w:t>
      </w:r>
      <w:r>
        <w:t>5.463</w:t>
      </w:r>
      <w:r>
        <w:tab/>
      </w:r>
      <w:commentRangeStart w:id="196"/>
      <w:r>
        <w:t>Horeca</w:t>
      </w:r>
      <w:commentRangeEnd w:id="196"/>
      <w:r w:rsidR="00B56DAD">
        <w:rPr>
          <w:rStyle w:val="Verwijzingopmerking"/>
          <w:rFonts w:eastAsiaTheme="minorHAnsi" w:cstheme="minorBidi"/>
          <w:i w:val="0"/>
          <w:iCs w:val="0"/>
        </w:rPr>
        <w:commentReference w:id="196"/>
      </w:r>
      <w:r>
        <w:t>-activiteit</w:t>
      </w:r>
      <w:r w:rsidR="00FF3FAC">
        <w:t xml:space="preserve"> </w:t>
      </w:r>
      <w:r>
        <w:t>–</w:t>
      </w:r>
      <w:r w:rsidR="00FF3FAC">
        <w:t xml:space="preserve"> </w:t>
      </w:r>
      <w:r>
        <w:t>categorie</w:t>
      </w:r>
      <w:r w:rsidR="00FF3FAC">
        <w:t xml:space="preserve"> </w:t>
      </w:r>
      <w:r>
        <w:t>I</w:t>
      </w:r>
    </w:p>
    <w:p w14:paraId="5B5052BA" w14:textId="77578D36" w:rsidR="00E13943" w:rsidRDefault="005D326C" w:rsidP="005D326C">
      <w:r>
        <w:t>Onder</w:t>
      </w:r>
      <w:r w:rsidR="00FF3FAC">
        <w:t xml:space="preserve"> </w:t>
      </w:r>
      <w:r>
        <w:t>horeca-activiteit</w:t>
      </w:r>
      <w:r w:rsidR="00FF3FAC">
        <w:t xml:space="preserve"> </w:t>
      </w:r>
      <w:r>
        <w:t>-</w:t>
      </w:r>
      <w:r w:rsidR="00FF3FAC">
        <w:t xml:space="preserve"> </w:t>
      </w:r>
      <w:r>
        <w:t>categorie</w:t>
      </w:r>
      <w:r w:rsidR="00FF3FAC">
        <w:t xml:space="preserve"> </w:t>
      </w:r>
      <w:r>
        <w:t>I</w:t>
      </w:r>
      <w:r w:rsidR="00FF3FAC">
        <w:t xml:space="preserve"> </w:t>
      </w:r>
      <w:r>
        <w:t>wordt</w:t>
      </w:r>
      <w:r w:rsidR="00FF3FAC">
        <w:t xml:space="preserve"> </w:t>
      </w:r>
      <w:r>
        <w:t>verstaan:</w:t>
      </w:r>
    </w:p>
    <w:p w14:paraId="050F97B3" w14:textId="7DB059FD" w:rsidR="00E13943" w:rsidRDefault="00E13943" w:rsidP="006B3802">
      <w:pPr>
        <w:pStyle w:val="Opsommingmetnummering"/>
      </w:pPr>
      <w:r>
        <w:t>a.</w:t>
      </w:r>
      <w:r>
        <w:tab/>
      </w:r>
      <w:r w:rsidR="005D326C">
        <w:t>het</w:t>
      </w:r>
      <w:r w:rsidR="00FF3FAC">
        <w:t xml:space="preserve"> </w:t>
      </w:r>
      <w:r w:rsidR="005D326C">
        <w:t>uitoefenen</w:t>
      </w:r>
      <w:r w:rsidR="00FF3FAC">
        <w:t xml:space="preserve"> </w:t>
      </w:r>
      <w:r w:rsidR="005D326C">
        <w:t>van</w:t>
      </w:r>
      <w:r w:rsidR="00FF3FAC">
        <w:t xml:space="preserve"> </w:t>
      </w:r>
      <w:r w:rsidR="005D326C">
        <w:t>een</w:t>
      </w:r>
      <w:r w:rsidR="00FF3FAC">
        <w:t xml:space="preserve"> </w:t>
      </w:r>
      <w:r w:rsidR="005D326C">
        <w:t>zelfstandig</w:t>
      </w:r>
      <w:r w:rsidR="00FF3FAC">
        <w:t xml:space="preserve"> </w:t>
      </w:r>
      <w:r w:rsidR="005D326C">
        <w:t>daghorecabedrijf,</w:t>
      </w:r>
      <w:r w:rsidR="00FF3FAC">
        <w:t xml:space="preserve"> </w:t>
      </w:r>
      <w:r w:rsidR="005D326C">
        <w:t>dat</w:t>
      </w:r>
      <w:r w:rsidR="00FF3FAC">
        <w:t xml:space="preserve"> </w:t>
      </w:r>
      <w:r w:rsidR="005D326C">
        <w:t>in</w:t>
      </w:r>
      <w:r w:rsidR="00FF3FAC">
        <w:t xml:space="preserve"> </w:t>
      </w:r>
      <w:r w:rsidR="005D326C">
        <w:t>hoofdzaak</w:t>
      </w:r>
      <w:r w:rsidR="00FF3FAC">
        <w:t xml:space="preserve"> </w:t>
      </w:r>
      <w:r w:rsidR="005D326C">
        <w:t>is</w:t>
      </w:r>
      <w:r w:rsidR="00FF3FAC">
        <w:t xml:space="preserve"> </w:t>
      </w:r>
      <w:r w:rsidR="005D326C">
        <w:t>gericht</w:t>
      </w:r>
      <w:r w:rsidR="00FF3FAC">
        <w:t xml:space="preserve"> </w:t>
      </w:r>
      <w:r w:rsidR="005D326C">
        <w:t>op</w:t>
      </w:r>
      <w:r w:rsidR="00FF3FAC">
        <w:t xml:space="preserve"> </w:t>
      </w:r>
      <w:r w:rsidR="005D326C">
        <w:t>het</w:t>
      </w:r>
      <w:r w:rsidR="00FF3FAC">
        <w:t xml:space="preserve"> </w:t>
      </w:r>
      <w:r w:rsidR="005D326C">
        <w:t>verstrekken</w:t>
      </w:r>
      <w:r w:rsidR="00FF3FAC">
        <w:t xml:space="preserve"> </w:t>
      </w:r>
      <w:r w:rsidR="005D326C">
        <w:t>van</w:t>
      </w:r>
      <w:r w:rsidR="00FF3FAC">
        <w:t xml:space="preserve"> </w:t>
      </w:r>
      <w:r w:rsidR="005D326C">
        <w:t>maaltijden,</w:t>
      </w:r>
      <w:r w:rsidR="00FF3FAC">
        <w:t xml:space="preserve"> </w:t>
      </w:r>
      <w:r w:rsidR="005D326C">
        <w:t>drank</w:t>
      </w:r>
      <w:r w:rsidR="00FF3FAC">
        <w:t xml:space="preserve"> </w:t>
      </w:r>
      <w:r w:rsidR="005D326C">
        <w:t>en</w:t>
      </w:r>
      <w:r w:rsidR="00FF3FAC">
        <w:t xml:space="preserve"> </w:t>
      </w:r>
      <w:r w:rsidR="005D326C">
        <w:t>consumptie-ijs</w:t>
      </w:r>
      <w:r w:rsidR="00FF3FAC">
        <w:t xml:space="preserve"> </w:t>
      </w:r>
      <w:r w:rsidR="005D326C">
        <w:t>voor</w:t>
      </w:r>
      <w:r w:rsidR="00FF3FAC">
        <w:t xml:space="preserve"> </w:t>
      </w:r>
      <w:r w:rsidR="005D326C">
        <w:t>consumptie</w:t>
      </w:r>
      <w:r w:rsidR="00FF3FAC">
        <w:t xml:space="preserve"> </w:t>
      </w:r>
      <w:r w:rsidR="005D326C">
        <w:t>ter</w:t>
      </w:r>
      <w:r w:rsidR="00FF3FAC">
        <w:t xml:space="preserve"> </w:t>
      </w:r>
      <w:r w:rsidR="005D326C">
        <w:t>plaatse;</w:t>
      </w:r>
      <w:r w:rsidR="00FF3FAC">
        <w:t xml:space="preserve"> </w:t>
      </w:r>
      <w:r w:rsidR="005D326C">
        <w:t>en</w:t>
      </w:r>
    </w:p>
    <w:p w14:paraId="2FC0B75A" w14:textId="71090976" w:rsidR="005D326C" w:rsidRDefault="00E13943" w:rsidP="00B939F3">
      <w:pPr>
        <w:pStyle w:val="Opsommingmetnummering"/>
      </w:pPr>
      <w:r>
        <w:t>b.</w:t>
      </w:r>
      <w:r>
        <w:tab/>
      </w:r>
      <w:r w:rsidR="005D326C">
        <w:t>het</w:t>
      </w:r>
      <w:r w:rsidR="00FF3FAC">
        <w:t xml:space="preserve"> </w:t>
      </w:r>
      <w:r w:rsidR="005D326C">
        <w:t>exploiteren</w:t>
      </w:r>
      <w:r w:rsidR="00FF3FAC">
        <w:t xml:space="preserve"> </w:t>
      </w:r>
      <w:r w:rsidR="005D326C">
        <w:t>van</w:t>
      </w:r>
      <w:r w:rsidR="00FF3FAC">
        <w:t xml:space="preserve"> </w:t>
      </w:r>
      <w:r w:rsidR="005D326C">
        <w:t>een</w:t>
      </w:r>
      <w:r w:rsidR="00FF3FAC">
        <w:t xml:space="preserve"> </w:t>
      </w:r>
      <w:r w:rsidR="005D326C">
        <w:t>terras.</w:t>
      </w:r>
    </w:p>
    <w:p w14:paraId="2EF38686" w14:textId="69057C4A" w:rsidR="003876F0" w:rsidRDefault="003876F0" w:rsidP="003A78EE">
      <w:pPr>
        <w:pStyle w:val="Kop6"/>
      </w:pPr>
      <w:r>
        <w:t>Artikel</w:t>
      </w:r>
      <w:r w:rsidR="00FF3FAC">
        <w:t xml:space="preserve"> </w:t>
      </w:r>
      <w:r>
        <w:t>5.465</w:t>
      </w:r>
      <w:r>
        <w:tab/>
      </w:r>
      <w:commentRangeStart w:id="197"/>
      <w:r>
        <w:t>Aanwijzing</w:t>
      </w:r>
      <w:commentRangeEnd w:id="197"/>
      <w:r w:rsidR="00B56DAD">
        <w:rPr>
          <w:rStyle w:val="Verwijzingopmerking"/>
          <w:rFonts w:eastAsiaTheme="minorHAnsi" w:cstheme="minorBidi"/>
          <w:i w:val="0"/>
          <w:iCs w:val="0"/>
        </w:rPr>
        <w:commentReference w:id="197"/>
      </w:r>
      <w:r w:rsidR="00FF3FAC">
        <w:t xml:space="preserve"> </w:t>
      </w:r>
      <w:r>
        <w:t>vergunningplichtige</w:t>
      </w:r>
      <w:r w:rsidR="00FF3FAC">
        <w:t xml:space="preserve"> </w:t>
      </w:r>
      <w:r>
        <w:t>gevallen</w:t>
      </w:r>
    </w:p>
    <w:p w14:paraId="51058E6B" w14:textId="07E56059" w:rsidR="003876F0"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commentRangeStart w:id="198"/>
      <w:r>
        <w:t>horeca-activiteiten</w:t>
      </w:r>
      <w:r w:rsidR="00FF3FAC">
        <w:t xml:space="preserve"> </w:t>
      </w:r>
      <w:commentRangeEnd w:id="198"/>
      <w:r w:rsidR="00DE3455">
        <w:rPr>
          <w:rStyle w:val="Verwijzingopmerking"/>
        </w:rPr>
        <w:commentReference w:id="198"/>
      </w:r>
      <w:r>
        <w:t>te</w:t>
      </w:r>
      <w:r w:rsidR="00FF3FAC">
        <w:t xml:space="preserve"> </w:t>
      </w:r>
      <w:r>
        <w:t>verrichten.</w:t>
      </w:r>
    </w:p>
    <w:p w14:paraId="0A4B543B" w14:textId="722B4B8E" w:rsidR="003876F0" w:rsidRDefault="003876F0" w:rsidP="003A78EE">
      <w:pPr>
        <w:pStyle w:val="Kop6"/>
      </w:pPr>
      <w:r>
        <w:t>Artikel</w:t>
      </w:r>
      <w:r w:rsidR="00FF3FAC">
        <w:t xml:space="preserve"> </w:t>
      </w:r>
      <w:r>
        <w:t>5.</w:t>
      </w:r>
      <w:r w:rsidR="004A4089">
        <w:t>1043</w:t>
      </w:r>
      <w:r>
        <w:tab/>
      </w:r>
      <w:commentRangeStart w:id="199"/>
      <w:r>
        <w:t>Bijzondere</w:t>
      </w:r>
      <w:commentRangeEnd w:id="199"/>
      <w:r w:rsidR="00B56DAD">
        <w:rPr>
          <w:rStyle w:val="Verwijzingopmerking"/>
          <w:rFonts w:eastAsiaTheme="minorHAnsi" w:cstheme="minorBidi"/>
          <w:i w:val="0"/>
          <w:iCs w:val="0"/>
        </w:rPr>
        <w:commentReference w:id="199"/>
      </w:r>
      <w:r w:rsidR="00FF3FAC">
        <w:t xml:space="preserve"> </w:t>
      </w:r>
      <w:r>
        <w:t>aanvraagvereisten</w:t>
      </w:r>
      <w:r w:rsidR="00FF3FAC">
        <w:t xml:space="preserve"> </w:t>
      </w:r>
      <w:r>
        <w:t>omgevingsvergunning</w:t>
      </w:r>
    </w:p>
    <w:p w14:paraId="7F76B891" w14:textId="52CEC4FB" w:rsidR="00E13943" w:rsidRDefault="005D326C" w:rsidP="005D326C">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433BC209" w14:textId="1B95279E" w:rsidR="00E13943" w:rsidRDefault="00E13943" w:rsidP="006B3802">
      <w:pPr>
        <w:pStyle w:val="Opsommingmetnummering"/>
      </w:pPr>
      <w:r>
        <w:t>a.</w:t>
      </w:r>
      <w:r>
        <w:tab/>
      </w:r>
      <w:r w:rsidR="005D326C">
        <w:t>een</w:t>
      </w:r>
      <w:r w:rsidR="00FF3FAC">
        <w:t xml:space="preserve"> </w:t>
      </w:r>
      <w:r w:rsidR="005D326C">
        <w:t>opgave</w:t>
      </w:r>
      <w:r w:rsidR="00FF3FAC">
        <w:t xml:space="preserve"> </w:t>
      </w:r>
      <w:r w:rsidR="005D326C">
        <w:t>van</w:t>
      </w:r>
      <w:r w:rsidR="00FF3FAC">
        <w:t xml:space="preserve"> </w:t>
      </w:r>
      <w:r w:rsidR="005D326C">
        <w:t>de</w:t>
      </w:r>
      <w:r w:rsidR="00FF3FAC">
        <w:t xml:space="preserve"> </w:t>
      </w:r>
      <w:r w:rsidR="005D326C">
        <w:t>bruto</w:t>
      </w:r>
      <w:r w:rsidR="00FF3FAC">
        <w:t xml:space="preserve"> </w:t>
      </w:r>
      <w:r w:rsidR="005D326C">
        <w:t>inhoud</w:t>
      </w:r>
      <w:r w:rsidR="00FF3FAC">
        <w:t xml:space="preserve"> </w:t>
      </w:r>
      <w:r w:rsidR="005D326C">
        <w:t>in</w:t>
      </w:r>
      <w:r w:rsidR="00FF3FAC">
        <w:t xml:space="preserve"> </w:t>
      </w:r>
      <w:r w:rsidR="005D326C">
        <w:t>m</w:t>
      </w:r>
      <w:r w:rsidR="004A4089">
        <w:t>³</w:t>
      </w:r>
      <w:r w:rsidR="00FF3FAC">
        <w:t xml:space="preserve"> </w:t>
      </w:r>
      <w:r w:rsidR="005D326C">
        <w:t>en</w:t>
      </w:r>
      <w:r w:rsidR="00FF3FAC">
        <w:t xml:space="preserve"> </w:t>
      </w:r>
      <w:r w:rsidR="005D326C">
        <w:t>de</w:t>
      </w:r>
      <w:r w:rsidR="00FF3FAC">
        <w:t xml:space="preserve"> </w:t>
      </w:r>
      <w:r w:rsidR="005D326C">
        <w:t>bruto-vloeroppervlakte</w:t>
      </w:r>
      <w:r w:rsidR="00FF3FAC">
        <w:t xml:space="preserve"> </w:t>
      </w:r>
      <w:r w:rsidR="005D326C">
        <w:t>in</w:t>
      </w:r>
      <w:r w:rsidR="00FF3FAC">
        <w:t xml:space="preserve"> </w:t>
      </w:r>
      <w:r w:rsidR="005D22B8">
        <w:t>m</w:t>
      </w:r>
      <w:r w:rsidR="005D22B8" w:rsidRPr="005D22B8">
        <w:rPr>
          <w:vertAlign w:val="superscript"/>
        </w:rPr>
        <w:t>2</w:t>
      </w:r>
      <w:r w:rsidR="00FF3FAC">
        <w:t xml:space="preserve"> </w:t>
      </w:r>
      <w:r w:rsidR="005D326C">
        <w:t>van</w:t>
      </w:r>
      <w:r w:rsidR="00FF3FAC">
        <w:t xml:space="preserve"> </w:t>
      </w:r>
      <w:r w:rsidR="005D326C">
        <w:t>het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dat</w:t>
      </w:r>
      <w:r w:rsidR="00FF3FAC">
        <w:t xml:space="preserve"> </w:t>
      </w:r>
      <w:r w:rsidR="005D326C">
        <w:t>gebruikt</w:t>
      </w:r>
      <w:r w:rsidR="00FF3FAC">
        <w:t xml:space="preserve"> </w:t>
      </w:r>
      <w:r w:rsidR="005D326C">
        <w:t>gaat</w:t>
      </w:r>
      <w:r w:rsidR="00FF3FAC">
        <w:t xml:space="preserve"> </w:t>
      </w:r>
      <w:r w:rsidR="005D326C">
        <w:t>worden</w:t>
      </w:r>
      <w:r w:rsidR="00FF3FAC">
        <w:t xml:space="preserve"> </w:t>
      </w:r>
      <w:r w:rsidR="005D326C">
        <w:t>voor</w:t>
      </w:r>
      <w:r w:rsidR="00FF3FAC">
        <w:t xml:space="preserve"> </w:t>
      </w:r>
      <w:r w:rsidR="005D326C">
        <w:t>horeca-activiteiten;</w:t>
      </w:r>
    </w:p>
    <w:p w14:paraId="361B37B4" w14:textId="37182616" w:rsidR="00E13943" w:rsidRDefault="00E13943" w:rsidP="006B3802">
      <w:pPr>
        <w:pStyle w:val="Opsommingmetnummering"/>
      </w:pPr>
      <w:r>
        <w:t>b.</w:t>
      </w:r>
      <w:r>
        <w:tab/>
      </w:r>
      <w:r w:rsidR="005D326C">
        <w:t>een</w:t>
      </w:r>
      <w:r w:rsidR="00FF3FAC">
        <w:t xml:space="preserve"> </w:t>
      </w:r>
      <w:r w:rsidR="005D326C">
        <w:t>beschrijving</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horeca-activiteit;</w:t>
      </w:r>
      <w:r w:rsidR="00FF3FAC">
        <w:t xml:space="preserve"> </w:t>
      </w:r>
      <w:r w:rsidR="005D326C">
        <w:t>en</w:t>
      </w:r>
    </w:p>
    <w:p w14:paraId="1D3A113E" w14:textId="5CFB5D71" w:rsidR="003876F0" w:rsidRDefault="00E13943" w:rsidP="006B3802">
      <w:pPr>
        <w:pStyle w:val="Opsommingmetnummering"/>
      </w:pPr>
      <w:r>
        <w:t>c.</w:t>
      </w:r>
      <w:r>
        <w:tab/>
      </w:r>
      <w:r w:rsidR="005D326C">
        <w:t>de</w:t>
      </w:r>
      <w:r w:rsidR="00FF3FAC">
        <w:t xml:space="preserve"> </w:t>
      </w:r>
      <w:r w:rsidR="005D326C">
        <w:t>locatie</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horeca-activiteit.</w:t>
      </w:r>
    </w:p>
    <w:p w14:paraId="30DA3438" w14:textId="6FDB6A8B" w:rsidR="003876F0" w:rsidRDefault="003876F0" w:rsidP="003A78EE">
      <w:pPr>
        <w:pStyle w:val="Kop6"/>
      </w:pPr>
      <w:r>
        <w:t>Artikel</w:t>
      </w:r>
      <w:r w:rsidR="00FF3FAC">
        <w:t xml:space="preserve"> </w:t>
      </w:r>
      <w:r>
        <w:t>5.</w:t>
      </w:r>
      <w:r w:rsidR="004A4089">
        <w:t>1044</w:t>
      </w:r>
      <w:r>
        <w:tab/>
      </w:r>
      <w:commentRangeStart w:id="200"/>
      <w:r>
        <w:t>Beoordelingsregels</w:t>
      </w:r>
      <w:commentRangeEnd w:id="200"/>
      <w:r w:rsidR="00B56DAD">
        <w:rPr>
          <w:rStyle w:val="Verwijzingopmerking"/>
          <w:rFonts w:eastAsiaTheme="minorHAnsi" w:cstheme="minorBidi"/>
          <w:i w:val="0"/>
          <w:iCs w:val="0"/>
        </w:rPr>
        <w:commentReference w:id="200"/>
      </w:r>
      <w:r w:rsidR="00FF3FAC">
        <w:t xml:space="preserve"> </w:t>
      </w:r>
      <w:r>
        <w:t>omgevingsvergunning</w:t>
      </w:r>
    </w:p>
    <w:p w14:paraId="238C550F" w14:textId="7EA1810E" w:rsidR="00E13943" w:rsidRDefault="005D326C" w:rsidP="005D326C">
      <w:r>
        <w:t>De</w:t>
      </w:r>
      <w:r w:rsidR="00FF3FAC">
        <w:t xml:space="preserve"> </w:t>
      </w:r>
      <w:r>
        <w:t>omgevingsvergunning</w:t>
      </w:r>
      <w:r w:rsidR="00FF3FAC">
        <w:t xml:space="preserve"> </w:t>
      </w:r>
      <w:r>
        <w:t>wordt</w:t>
      </w:r>
      <w:r w:rsidR="00FF3FAC">
        <w:t xml:space="preserve"> </w:t>
      </w:r>
      <w:r>
        <w:t>alleen</w:t>
      </w:r>
      <w:r w:rsidR="00FF3FAC">
        <w:t xml:space="preserve"> </w:t>
      </w:r>
      <w:r>
        <w:t>verleend</w:t>
      </w:r>
      <w:r w:rsidR="00FF3FAC">
        <w:t xml:space="preserve"> </w:t>
      </w:r>
      <w:r>
        <w:t>als:</w:t>
      </w:r>
    </w:p>
    <w:p w14:paraId="2CEE732B" w14:textId="4C191CEB" w:rsidR="00E13943" w:rsidRDefault="00E13943" w:rsidP="006B3802">
      <w:pPr>
        <w:pStyle w:val="Opsommingmetnummering"/>
      </w:pPr>
      <w:r>
        <w:t>a.</w:t>
      </w:r>
      <w:r>
        <w:tab/>
      </w:r>
      <w:r w:rsidR="005D326C">
        <w:t>de</w:t>
      </w:r>
      <w:r w:rsidR="00FF3FAC">
        <w:t xml:space="preserve"> </w:t>
      </w:r>
      <w:r w:rsidR="005D326C">
        <w:t>horeca-activiteit</w:t>
      </w:r>
      <w:r w:rsidR="00FF3FAC">
        <w:t xml:space="preserve"> </w:t>
      </w:r>
      <w:r w:rsidR="005D326C">
        <w:t>voldoet</w:t>
      </w:r>
      <w:r w:rsidR="00FF3FAC">
        <w:t xml:space="preserve"> </w:t>
      </w:r>
      <w:r w:rsidR="005D326C">
        <w:t>aan</w:t>
      </w:r>
      <w:r w:rsidR="00FF3FAC">
        <w:t xml:space="preserve"> </w:t>
      </w:r>
      <w:r w:rsidR="005D326C">
        <w:t>artikel</w:t>
      </w:r>
      <w:r w:rsidR="00FF3FAC">
        <w:t xml:space="preserve"> </w:t>
      </w:r>
      <w:r w:rsidR="005D326C">
        <w:t>5.463</w:t>
      </w:r>
      <w:r w:rsidR="00AE4240">
        <w:t>,</w:t>
      </w:r>
      <w:r w:rsidR="00FF3FAC">
        <w:t xml:space="preserve"> </w:t>
      </w:r>
      <w:r w:rsidR="00AE4240">
        <w:t>onder</w:t>
      </w:r>
      <w:r w:rsidR="00FF3FAC">
        <w:t xml:space="preserve"> </w:t>
      </w:r>
      <w:r w:rsidR="00AE4240">
        <w:t>a;</w:t>
      </w:r>
    </w:p>
    <w:p w14:paraId="0BDD6D93" w14:textId="23E5CD92" w:rsidR="00E13943" w:rsidRDefault="00E13943" w:rsidP="006B3802">
      <w:pPr>
        <w:pStyle w:val="Opsommingmetnummering"/>
      </w:pPr>
      <w:r>
        <w:t>b.</w:t>
      </w:r>
      <w:r>
        <w:tab/>
      </w:r>
      <w:r w:rsidR="005D326C">
        <w:t>de</w:t>
      </w:r>
      <w:r w:rsidR="00FF3FAC">
        <w:t xml:space="preserve"> </w:t>
      </w:r>
      <w:r w:rsidR="005D326C">
        <w:t>horeca-activiteit(en)</w:t>
      </w:r>
      <w:r w:rsidR="00FF3FAC">
        <w:t xml:space="preserve"> </w:t>
      </w:r>
      <w:r w:rsidR="005D326C">
        <w:t>worden</w:t>
      </w:r>
      <w:r w:rsidR="00FF3FAC">
        <w:t xml:space="preserve"> </w:t>
      </w:r>
      <w:r w:rsidR="005D326C">
        <w:t>verricht</w:t>
      </w:r>
      <w:r w:rsidR="00FF3FAC">
        <w:t xml:space="preserve"> </w:t>
      </w:r>
      <w:r w:rsidR="005D326C">
        <w:t>op</w:t>
      </w:r>
      <w:r w:rsidR="00FF3FAC">
        <w:t xml:space="preserve"> </w:t>
      </w:r>
      <w:r w:rsidR="005D326C">
        <w:t>de</w:t>
      </w:r>
      <w:r w:rsidR="00FF3FAC">
        <w:t xml:space="preserve"> </w:t>
      </w:r>
      <w:r w:rsidR="005D326C">
        <w:t>begane</w:t>
      </w:r>
      <w:r w:rsidR="00FF3FAC">
        <w:t xml:space="preserve"> </w:t>
      </w:r>
      <w:r w:rsidR="005D326C">
        <w:t>grond</w:t>
      </w:r>
      <w:r w:rsidR="00FF3FAC">
        <w:t xml:space="preserve"> </w:t>
      </w:r>
      <w:r w:rsidR="005D326C">
        <w:t>en</w:t>
      </w:r>
      <w:r w:rsidR="00FF3FAC">
        <w:t xml:space="preserve"> </w:t>
      </w:r>
      <w:r w:rsidR="005D326C">
        <w:t>de</w:t>
      </w:r>
      <w:r w:rsidR="00FF3FAC">
        <w:t xml:space="preserve"> </w:t>
      </w:r>
      <w:r w:rsidR="005D326C">
        <w:t>eerste</w:t>
      </w:r>
      <w:r w:rsidR="00FF3FAC">
        <w:t xml:space="preserve"> </w:t>
      </w:r>
      <w:r w:rsidR="005D326C">
        <w:t>verdieping;</w:t>
      </w:r>
    </w:p>
    <w:p w14:paraId="7A3A38DB" w14:textId="6756DAB1" w:rsidR="00DC3EF0" w:rsidRDefault="00E13943" w:rsidP="006B3802">
      <w:pPr>
        <w:pStyle w:val="Opsommingmetnummering"/>
      </w:pPr>
      <w:r>
        <w:t>c.</w:t>
      </w:r>
      <w:r>
        <w:tab/>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gelet</w:t>
      </w:r>
      <w:r w:rsidR="00FF3FAC">
        <w:t xml:space="preserve"> </w:t>
      </w:r>
      <w:r w:rsidR="005D326C">
        <w:t>op</w:t>
      </w:r>
      <w:r w:rsidR="00FF3FAC">
        <w:t xml:space="preserve"> </w:t>
      </w:r>
      <w:r w:rsidR="005D326C">
        <w:t>de</w:t>
      </w:r>
      <w:r w:rsidR="00FF3FAC">
        <w:t xml:space="preserve"> </w:t>
      </w:r>
      <w:r w:rsidR="005D326C">
        <w:t>aard</w:t>
      </w:r>
      <w:r w:rsidR="00FF3FAC">
        <w:t xml:space="preserve"> </w:t>
      </w:r>
      <w:r w:rsidR="005D326C">
        <w:t>en</w:t>
      </w:r>
      <w:r w:rsidR="00FF3FAC">
        <w:t xml:space="preserve"> </w:t>
      </w:r>
      <w:r w:rsidR="005D326C">
        <w:t>de</w:t>
      </w:r>
      <w:r w:rsidR="00FF3FAC">
        <w:t xml:space="preserve"> </w:t>
      </w:r>
      <w:r w:rsidR="005D326C">
        <w:t>ligging</w:t>
      </w:r>
      <w:r w:rsidR="00FF3FAC">
        <w:t xml:space="preserve"> </w:t>
      </w:r>
      <w:r w:rsidR="005D326C">
        <w:t>van</w:t>
      </w:r>
      <w:r w:rsidR="00FF3FAC">
        <w:t xml:space="preserve"> </w:t>
      </w:r>
      <w:r w:rsidR="005D326C">
        <w:t>de</w:t>
      </w:r>
      <w:r w:rsidR="00FF3FAC">
        <w:t xml:space="preserve"> </w:t>
      </w:r>
      <w:r w:rsidR="005D326C">
        <w:t>andere</w:t>
      </w:r>
      <w:r w:rsidR="00FF3FAC">
        <w:t xml:space="preserve"> </w:t>
      </w:r>
      <w:r w:rsidR="005D326C">
        <w:t>gebruiksactiviteiten</w:t>
      </w:r>
      <w:r w:rsidR="00FF3FAC">
        <w:t xml:space="preserve"> </w:t>
      </w:r>
      <w:r w:rsidR="005D326C">
        <w:t>in</w:t>
      </w:r>
      <w:r w:rsidR="00FF3FAC">
        <w:t xml:space="preserve"> </w:t>
      </w:r>
      <w:r w:rsidR="005D326C">
        <w:t>de</w:t>
      </w:r>
      <w:r w:rsidR="00FF3FAC">
        <w:t xml:space="preserve"> </w:t>
      </w:r>
      <w:r w:rsidR="005D326C">
        <w:t>omgeving</w:t>
      </w:r>
      <w:r w:rsidR="00FF3FAC">
        <w:t xml:space="preserve"> </w:t>
      </w:r>
      <w:r w:rsidR="005D326C">
        <w:t>en</w:t>
      </w:r>
      <w:r w:rsidR="00FF3FAC">
        <w:t xml:space="preserve"> </w:t>
      </w:r>
      <w:r w:rsidR="005D326C">
        <w:t>het</w:t>
      </w:r>
      <w:r w:rsidR="00FF3FAC">
        <w:t xml:space="preserve"> </w:t>
      </w:r>
      <w:r w:rsidR="005D326C">
        <w:t>karakter</w:t>
      </w:r>
      <w:r w:rsidR="00FF3FAC">
        <w:t xml:space="preserve"> </w:t>
      </w:r>
      <w:r w:rsidR="005D326C">
        <w:t>van</w:t>
      </w:r>
      <w:r w:rsidR="00FF3FAC">
        <w:t xml:space="preserve"> </w:t>
      </w:r>
      <w:r w:rsidR="005D326C">
        <w:t>de</w:t>
      </w:r>
      <w:r w:rsidR="00FF3FAC">
        <w:t xml:space="preserve"> </w:t>
      </w:r>
      <w:r w:rsidR="005D326C">
        <w:t>locatie:</w:t>
      </w:r>
    </w:p>
    <w:p w14:paraId="3E415DBE" w14:textId="2C52CCBB" w:rsidR="00DC3EF0" w:rsidRDefault="00DC3EF0" w:rsidP="00DC3EF0">
      <w:pPr>
        <w:pStyle w:val="Opsommingmetnummering"/>
        <w:ind w:left="850"/>
      </w:pPr>
      <w:r>
        <w:t>1.</w:t>
      </w:r>
      <w:r>
        <w:tab/>
      </w:r>
      <w:r w:rsidR="005D326C">
        <w:t>de</w:t>
      </w:r>
      <w:r w:rsidR="00FF3FAC">
        <w:t xml:space="preserve"> </w:t>
      </w:r>
      <w:r w:rsidR="005D326C">
        <w:t>aard</w:t>
      </w:r>
      <w:r w:rsidR="00FF3FAC">
        <w:t xml:space="preserve"> </w:t>
      </w:r>
      <w:r w:rsidR="005D326C">
        <w:t>en</w:t>
      </w:r>
      <w:r w:rsidR="00FF3FAC">
        <w:t xml:space="preserve"> </w:t>
      </w:r>
      <w:r w:rsidR="005D326C">
        <w:t>omvang</w:t>
      </w:r>
      <w:r w:rsidR="00FF3FAC">
        <w:t xml:space="preserve"> </w:t>
      </w:r>
      <w:r w:rsidR="005D326C">
        <w:t>van</w:t>
      </w:r>
      <w:r w:rsidR="00FF3FAC">
        <w:t xml:space="preserve"> </w:t>
      </w:r>
      <w:r w:rsidR="005D326C">
        <w:t>de</w:t>
      </w:r>
      <w:r w:rsidR="00FF3FAC">
        <w:t xml:space="preserve"> </w:t>
      </w:r>
      <w:r w:rsidR="005D326C">
        <w:t>horeca-activiteit</w:t>
      </w:r>
      <w:r w:rsidR="00FF3FAC">
        <w:t xml:space="preserve"> </w:t>
      </w:r>
      <w:r w:rsidR="005D326C">
        <w:t>past</w:t>
      </w:r>
      <w:r w:rsidR="00FF3FAC">
        <w:t xml:space="preserve"> </w:t>
      </w:r>
      <w:r w:rsidR="005D326C">
        <w:t>binnen</w:t>
      </w:r>
      <w:r w:rsidR="00FF3FAC">
        <w:t xml:space="preserve"> </w:t>
      </w:r>
      <w:r w:rsidR="005D326C">
        <w:t>de</w:t>
      </w:r>
      <w:r w:rsidR="00FF3FAC">
        <w:t xml:space="preserve"> </w:t>
      </w:r>
      <w:r w:rsidR="005D326C">
        <w:t>omgeving;</w:t>
      </w:r>
      <w:r w:rsidR="00FF3FAC">
        <w:t xml:space="preserve"> </w:t>
      </w:r>
      <w:r w:rsidR="005D326C">
        <w:t>en</w:t>
      </w:r>
    </w:p>
    <w:p w14:paraId="08CEEEA8" w14:textId="442A96FC" w:rsidR="00E13943" w:rsidRDefault="00DC3EF0" w:rsidP="00DC3EF0">
      <w:pPr>
        <w:pStyle w:val="Opsommingmetnummering"/>
        <w:ind w:left="850"/>
      </w:pPr>
      <w:r>
        <w:t>2.</w:t>
      </w:r>
      <w:r>
        <w:tab/>
      </w:r>
      <w:r w:rsidR="005D326C">
        <w:t>de</w:t>
      </w:r>
      <w:r w:rsidR="00FF3FAC">
        <w:t xml:space="preserve"> </w:t>
      </w:r>
      <w:r w:rsidR="005D326C">
        <w:t>horeca-activiteit</w:t>
      </w:r>
      <w:r w:rsidR="00FF3FAC">
        <w:t xml:space="preserve"> </w:t>
      </w:r>
      <w:r w:rsidR="005D326C">
        <w:t>ondersteunend</w:t>
      </w:r>
      <w:r w:rsidR="00FF3FAC">
        <w:t xml:space="preserve"> </w:t>
      </w:r>
      <w:r w:rsidR="005D326C">
        <w:t>is</w:t>
      </w:r>
      <w:r w:rsidR="00FF3FAC">
        <w:t xml:space="preserve"> </w:t>
      </w:r>
      <w:r w:rsidR="005D326C">
        <w:t>aan</w:t>
      </w:r>
      <w:r w:rsidR="00FF3FAC">
        <w:t xml:space="preserve"> </w:t>
      </w:r>
      <w:r w:rsidR="005D326C">
        <w:t>het</w:t>
      </w:r>
      <w:r w:rsidR="00FF3FAC">
        <w:t xml:space="preserve"> </w:t>
      </w:r>
      <w:r w:rsidR="005D326C">
        <w:t>stimuleren</w:t>
      </w:r>
      <w:r w:rsidR="00FF3FAC">
        <w:t xml:space="preserve"> </w:t>
      </w:r>
      <w:r w:rsidR="005D326C">
        <w:t>van</w:t>
      </w:r>
      <w:r w:rsidR="00FF3FAC">
        <w:t xml:space="preserve"> </w:t>
      </w:r>
      <w:r w:rsidR="005D326C">
        <w:t>de</w:t>
      </w:r>
      <w:r w:rsidR="00FF3FAC">
        <w:t xml:space="preserve"> </w:t>
      </w:r>
      <w:r w:rsidR="005D326C">
        <w:t>levendigheid</w:t>
      </w:r>
      <w:r w:rsidR="00FF3FAC">
        <w:t xml:space="preserve"> </w:t>
      </w:r>
      <w:r w:rsidR="005D326C">
        <w:t>van</w:t>
      </w:r>
      <w:r w:rsidR="00FF3FAC">
        <w:t xml:space="preserve"> </w:t>
      </w:r>
      <w:r w:rsidR="005D326C">
        <w:t>de</w:t>
      </w:r>
      <w:r w:rsidR="00FF3FAC">
        <w:t xml:space="preserve"> </w:t>
      </w:r>
      <w:r w:rsidR="005D326C">
        <w:t>openbare</w:t>
      </w:r>
      <w:r w:rsidR="00FF3FAC">
        <w:t xml:space="preserve"> </w:t>
      </w:r>
      <w:r w:rsidR="005D326C">
        <w:t>ruimte;</w:t>
      </w:r>
    </w:p>
    <w:p w14:paraId="5350E7EF" w14:textId="03962BB1" w:rsidR="00E13943" w:rsidRDefault="00E13943" w:rsidP="006B3802">
      <w:pPr>
        <w:pStyle w:val="Opsommingmetnummering"/>
      </w:pPr>
      <w:r>
        <w:t>d.</w:t>
      </w:r>
      <w:r>
        <w:tab/>
      </w:r>
      <w:r w:rsidR="005D326C">
        <w:t>de</w:t>
      </w:r>
      <w:r w:rsidR="00FF3FAC">
        <w:t xml:space="preserve"> </w:t>
      </w:r>
      <w:r w:rsidR="005D326C">
        <w:t>maximum</w:t>
      </w:r>
      <w:r w:rsidR="00FF3FAC">
        <w:t xml:space="preserve"> </w:t>
      </w:r>
      <w:r w:rsidR="005D326C">
        <w:t>bruto-vloeroppervlakte</w:t>
      </w:r>
      <w:r w:rsidR="00FF3FAC">
        <w:t xml:space="preserve"> </w:t>
      </w:r>
      <w:r w:rsidR="005D326C">
        <w:t>van</w:t>
      </w:r>
      <w:r w:rsidR="00FF3FAC">
        <w:t xml:space="preserve"> </w:t>
      </w:r>
      <w:r w:rsidR="005D326C">
        <w:t>de</w:t>
      </w:r>
      <w:r w:rsidR="00FF3FAC">
        <w:t xml:space="preserve"> </w:t>
      </w:r>
      <w:r w:rsidR="005D326C">
        <w:t>horeca-activiteiten,</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paragraaf</w:t>
      </w:r>
      <w:r w:rsidR="00FF3FAC">
        <w:t xml:space="preserve"> </w:t>
      </w:r>
      <w:r w:rsidR="005D326C">
        <w:t>5.3.45,</w:t>
      </w:r>
      <w:r w:rsidR="00FF3FAC">
        <w:t xml:space="preserve"> </w:t>
      </w:r>
      <w:r w:rsidR="005D326C">
        <w:t>paragraaf</w:t>
      </w:r>
      <w:r w:rsidR="00FF3FAC">
        <w:t xml:space="preserve"> </w:t>
      </w:r>
      <w:r w:rsidR="005D326C">
        <w:t>5.3.46,</w:t>
      </w:r>
      <w:r w:rsidR="00FF3FAC">
        <w:t xml:space="preserve"> </w:t>
      </w:r>
      <w:r w:rsidR="005D326C">
        <w:t>en</w:t>
      </w:r>
      <w:r w:rsidR="00FF3FAC">
        <w:t xml:space="preserve"> </w:t>
      </w:r>
      <w:r w:rsidR="005D326C">
        <w:t>paragraaf</w:t>
      </w:r>
      <w:r w:rsidR="00FF3FAC">
        <w:t xml:space="preserve"> </w:t>
      </w:r>
      <w:r w:rsidR="005D326C">
        <w:t>5.</w:t>
      </w:r>
      <w:r w:rsidR="00C7466D">
        <w:t>3.100</w:t>
      </w:r>
      <w:r w:rsidR="005D326C">
        <w:t>,</w:t>
      </w:r>
      <w:r w:rsidR="00FF3FAC">
        <w:t xml:space="preserve"> </w:t>
      </w:r>
      <w:r w:rsidR="005D326C">
        <w:t>tezamen</w:t>
      </w:r>
      <w:r w:rsidR="00FF3FAC">
        <w:t xml:space="preserve"> </w:t>
      </w:r>
      <w:r w:rsidR="005D326C">
        <w:t>met</w:t>
      </w:r>
      <w:r w:rsidR="00FF3FAC">
        <w:t xml:space="preserve"> </w:t>
      </w:r>
      <w:r w:rsidR="005D326C">
        <w:t>de</w:t>
      </w:r>
      <w:r w:rsidR="00FF3FAC">
        <w:t xml:space="preserve"> </w:t>
      </w:r>
      <w:r w:rsidR="005D326C">
        <w:t>dienstverlening-activiteiten</w:t>
      </w:r>
      <w:r w:rsidR="00FF3FAC">
        <w:t xml:space="preserve"> </w:t>
      </w:r>
      <w:r w:rsidR="005D326C">
        <w:t>niet</w:t>
      </w:r>
      <w:r w:rsidR="00FF3FAC">
        <w:t xml:space="preserve"> </w:t>
      </w:r>
      <w:r w:rsidR="005D326C">
        <w:t>meer</w:t>
      </w:r>
      <w:r w:rsidR="00FF3FAC">
        <w:t xml:space="preserve"> </w:t>
      </w:r>
      <w:r w:rsidR="005D326C">
        <w:t>bedraagt</w:t>
      </w:r>
      <w:r w:rsidR="00FF3FAC">
        <w:t xml:space="preserve"> </w:t>
      </w:r>
      <w:r w:rsidR="005D326C">
        <w:t>dan</w:t>
      </w:r>
      <w:r w:rsidR="00FF3FAC">
        <w:t xml:space="preserve"> </w:t>
      </w:r>
      <w:r w:rsidR="005D326C">
        <w:t>300</w:t>
      </w:r>
      <w:r w:rsidR="00FF3FAC">
        <w:t xml:space="preserve"> </w:t>
      </w:r>
      <w:r w:rsidR="005D22B8">
        <w:t>m</w:t>
      </w:r>
      <w:r w:rsidR="005D22B8" w:rsidRPr="005D22B8">
        <w:rPr>
          <w:vertAlign w:val="superscript"/>
        </w:rPr>
        <w:t>2</w:t>
      </w:r>
      <w:r w:rsidR="005D326C">
        <w:t>;</w:t>
      </w:r>
      <w:r w:rsidR="00FF3FAC">
        <w:t xml:space="preserve"> </w:t>
      </w:r>
      <w:r w:rsidR="005D326C">
        <w:t>en</w:t>
      </w:r>
    </w:p>
    <w:p w14:paraId="3E2A3A4A" w14:textId="7A0707CC" w:rsidR="003876F0" w:rsidRDefault="00E13943" w:rsidP="006B3802">
      <w:pPr>
        <w:pStyle w:val="Opsommingmetnummering"/>
      </w:pPr>
      <w:r>
        <w:t>e.</w:t>
      </w:r>
      <w:r>
        <w:tab/>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de</w:t>
      </w:r>
      <w:r w:rsidR="00FF3FAC">
        <w:t xml:space="preserve"> </w:t>
      </w:r>
      <w:r w:rsidR="005D326C">
        <w:t>openingstijden</w:t>
      </w:r>
      <w:r w:rsidR="00FF3FAC">
        <w:t xml:space="preserve"> </w:t>
      </w:r>
      <w:r w:rsidR="005D326C">
        <w:t>van</w:t>
      </w:r>
      <w:r w:rsidR="00FF3FAC">
        <w:t xml:space="preserve"> </w:t>
      </w:r>
      <w:r w:rsidR="005D326C">
        <w:t>de</w:t>
      </w:r>
      <w:r w:rsidR="00FF3FAC">
        <w:t xml:space="preserve"> </w:t>
      </w:r>
      <w:r w:rsidR="005D326C">
        <w:t>zelfstandige</w:t>
      </w:r>
      <w:r w:rsidR="00FF3FAC">
        <w:t xml:space="preserve"> </w:t>
      </w:r>
      <w:r w:rsidR="005D326C">
        <w:t>daghorecabedrijven</w:t>
      </w:r>
      <w:r w:rsidR="00FF3FAC">
        <w:t xml:space="preserve"> </w:t>
      </w:r>
      <w:r w:rsidR="005D326C">
        <w:t>nader</w:t>
      </w:r>
      <w:r w:rsidR="00FF3FAC">
        <w:t xml:space="preserve"> </w:t>
      </w:r>
      <w:r w:rsidR="005D326C">
        <w:t>hebben</w:t>
      </w:r>
      <w:r w:rsidR="00FF3FAC">
        <w:t xml:space="preserve"> </w:t>
      </w:r>
      <w:r w:rsidR="005D326C">
        <w:t>bepaald</w:t>
      </w:r>
      <w:r w:rsidR="00FF3FAC">
        <w:t xml:space="preserve"> </w:t>
      </w:r>
      <w:r w:rsidR="005D326C">
        <w:t>in</w:t>
      </w:r>
      <w:r w:rsidR="00FF3FAC">
        <w:t xml:space="preserve"> </w:t>
      </w:r>
      <w:r w:rsidR="005D326C">
        <w:t>de</w:t>
      </w:r>
      <w:r w:rsidR="00FF3FAC">
        <w:t xml:space="preserve"> </w:t>
      </w:r>
      <w:r w:rsidR="005D326C">
        <w:t>voorschriften</w:t>
      </w:r>
      <w:r w:rsidR="00FF3FAC">
        <w:t xml:space="preserve"> </w:t>
      </w:r>
      <w:r w:rsidR="005D326C">
        <w:t>bij</w:t>
      </w:r>
      <w:r w:rsidR="00FF3FAC">
        <w:t xml:space="preserve"> </w:t>
      </w:r>
      <w:r w:rsidR="005D326C">
        <w:t>de</w:t>
      </w:r>
      <w:r w:rsidR="00FF3FAC">
        <w:t xml:space="preserve"> </w:t>
      </w:r>
      <w:r w:rsidR="005D326C">
        <w:t>vergunning.</w:t>
      </w:r>
    </w:p>
    <w:p w14:paraId="50D66289" w14:textId="7CCDA942" w:rsidR="003876F0" w:rsidRDefault="003876F0" w:rsidP="003A78EE">
      <w:pPr>
        <w:pStyle w:val="Kop6"/>
      </w:pPr>
      <w:r>
        <w:t>Artikel</w:t>
      </w:r>
      <w:r w:rsidR="00FF3FAC">
        <w:t xml:space="preserve"> </w:t>
      </w:r>
      <w:r>
        <w:t>5.</w:t>
      </w:r>
      <w:r w:rsidR="004A4089">
        <w:t>1045</w:t>
      </w:r>
      <w:r>
        <w:tab/>
        <w:t>Terras</w:t>
      </w:r>
      <w:r w:rsidR="00FF3FAC">
        <w:t xml:space="preserve"> </w:t>
      </w:r>
      <w:r w:rsidR="00C75447">
        <w:t>b</w:t>
      </w:r>
      <w:r>
        <w:t>ij</w:t>
      </w:r>
      <w:r w:rsidR="00FF3FAC">
        <w:t xml:space="preserve"> </w:t>
      </w:r>
      <w:r>
        <w:t>horeca-activiteit</w:t>
      </w:r>
    </w:p>
    <w:p w14:paraId="7E0836D1" w14:textId="29D1BAD2" w:rsidR="005D326C" w:rsidRDefault="005D326C" w:rsidP="005D326C">
      <w:r>
        <w:t>Het</w:t>
      </w:r>
      <w:r w:rsidR="00FF3FAC">
        <w:t xml:space="preserve"> </w:t>
      </w:r>
      <w:r>
        <w:t>exploiteren</w:t>
      </w:r>
      <w:r w:rsidR="00FF3FAC">
        <w:t xml:space="preserve"> </w:t>
      </w:r>
      <w:r>
        <w:t>van</w:t>
      </w:r>
      <w:r w:rsidR="00FF3FAC">
        <w:t xml:space="preserve"> </w:t>
      </w:r>
      <w:r>
        <w:t>een</w:t>
      </w:r>
      <w:r w:rsidR="00FF3FAC">
        <w:t xml:space="preserve"> </w:t>
      </w:r>
      <w:r>
        <w:t>terras</w:t>
      </w:r>
      <w:r w:rsidR="00FF3FAC">
        <w:t xml:space="preserve"> </w:t>
      </w:r>
      <w:r>
        <w:t>wordt</w:t>
      </w:r>
      <w:r w:rsidR="00FF3FAC">
        <w:t xml:space="preserve"> </w:t>
      </w:r>
      <w:r>
        <w:t>alleen</w:t>
      </w:r>
      <w:r w:rsidR="00FF3FAC">
        <w:t xml:space="preserve"> </w:t>
      </w:r>
      <w:r>
        <w:t>verricht</w:t>
      </w:r>
      <w:r w:rsidR="00FF3FAC">
        <w:t xml:space="preserve"> </w:t>
      </w:r>
      <w:r>
        <w:t>binnen</w:t>
      </w:r>
      <w:r w:rsidR="00FF3FAC">
        <w:t xml:space="preserve"> </w:t>
      </w:r>
      <w:r w:rsidR="00C037EF">
        <w:t>de</w:t>
      </w:r>
      <w:r w:rsidR="00FF3FAC">
        <w:t xml:space="preserve"> </w:t>
      </w:r>
      <w:r w:rsidR="005C3DE7">
        <w:t>locatie</w:t>
      </w:r>
      <w:r w:rsidR="00FF3FAC">
        <w:t xml:space="preserve"> </w:t>
      </w:r>
      <w:commentRangeStart w:id="201"/>
      <w:r w:rsidRPr="00B56DAD">
        <w:rPr>
          <w:rStyle w:val="Noemer"/>
        </w:rPr>
        <w:t>Terras</w:t>
      </w:r>
      <w:commentRangeEnd w:id="201"/>
      <w:r w:rsidR="00FF7CA6">
        <w:rPr>
          <w:rStyle w:val="Verwijzingopmerking"/>
        </w:rPr>
        <w:commentReference w:id="201"/>
      </w:r>
      <w:r>
        <w:t>.</w:t>
      </w:r>
    </w:p>
    <w:p w14:paraId="4C62C75E" w14:textId="1152F588" w:rsidR="00655D85" w:rsidRDefault="003876F0" w:rsidP="00107B09">
      <w:pPr>
        <w:pStyle w:val="Kop3"/>
      </w:pPr>
      <w:commentRangeStart w:id="202"/>
      <w:r>
        <w:lastRenderedPageBreak/>
        <w:t>Paragraaf</w:t>
      </w:r>
      <w:r w:rsidR="00FF3FAC">
        <w:t xml:space="preserve"> </w:t>
      </w:r>
      <w:r>
        <w:t>5.3.46</w:t>
      </w:r>
      <w:commentRangeEnd w:id="202"/>
      <w:r w:rsidR="00C16084">
        <w:rPr>
          <w:rStyle w:val="Verwijzingopmerking"/>
          <w:rFonts w:eastAsiaTheme="minorHAnsi" w:cstheme="minorBidi"/>
          <w:b w:val="0"/>
          <w:bCs w:val="0"/>
        </w:rPr>
        <w:commentReference w:id="202"/>
      </w:r>
      <w:r>
        <w:tab/>
        <w:t>Horeca-activiteit</w:t>
      </w:r>
      <w:r w:rsidR="00FF3FAC">
        <w:t xml:space="preserve"> </w:t>
      </w:r>
      <w:r>
        <w:t>verrichten</w:t>
      </w:r>
      <w:r w:rsidR="00FF3FAC">
        <w:t xml:space="preserve"> </w:t>
      </w:r>
      <w:r>
        <w:t>–</w:t>
      </w:r>
      <w:r w:rsidR="00FF3FAC">
        <w:t xml:space="preserve"> </w:t>
      </w:r>
      <w:r>
        <w:t>categorie</w:t>
      </w:r>
      <w:r w:rsidR="00FF3FAC">
        <w:t xml:space="preserve"> </w:t>
      </w:r>
      <w:r w:rsidR="0013252C">
        <w:t>II</w:t>
      </w:r>
    </w:p>
    <w:p w14:paraId="389EE548" w14:textId="0547D898" w:rsidR="003876F0" w:rsidRDefault="003876F0" w:rsidP="003A78EE">
      <w:pPr>
        <w:pStyle w:val="Kop6"/>
      </w:pPr>
      <w:r>
        <w:t>Artikel</w:t>
      </w:r>
      <w:r w:rsidR="00FF3FAC">
        <w:t xml:space="preserve"> </w:t>
      </w:r>
      <w:r>
        <w:t>5.466</w:t>
      </w:r>
      <w:r w:rsidR="00774923">
        <w:t>a</w:t>
      </w:r>
      <w:r>
        <w:tab/>
        <w:t>Toepassingsbereik</w:t>
      </w:r>
    </w:p>
    <w:p w14:paraId="41A718AB" w14:textId="166045B8" w:rsidR="00DB5589" w:rsidRDefault="00DB5589" w:rsidP="00DB5589">
      <w:pPr>
        <w:pStyle w:val="Lidmetnummering"/>
      </w:pPr>
      <w:r>
        <w:t>1</w:t>
      </w:r>
      <w:r>
        <w:tab/>
      </w:r>
      <w:commentRangeStart w:id="203"/>
      <w:r w:rsidR="005D326C">
        <w:t>Deze</w:t>
      </w:r>
      <w:commentRangeEnd w:id="203"/>
      <w:r w:rsidR="00B56DAD">
        <w:rPr>
          <w:rStyle w:val="Verwijzingopmerking"/>
        </w:rPr>
        <w:commentReference w:id="203"/>
      </w:r>
      <w:r w:rsidR="00FF3FAC">
        <w:t xml:space="preserve"> </w:t>
      </w:r>
      <w:r w:rsidR="005D326C">
        <w:t>paragraaf</w:t>
      </w:r>
      <w:r w:rsidR="00FF3FAC">
        <w:t xml:space="preserve"> </w:t>
      </w:r>
      <w:r w:rsidR="005D326C">
        <w:t>gaat</w:t>
      </w:r>
      <w:r w:rsidR="00FF3FAC">
        <w:t xml:space="preserve"> </w:t>
      </w:r>
      <w:r w:rsidR="005D326C">
        <w:t>over</w:t>
      </w:r>
      <w:r w:rsidR="00FF3FAC">
        <w:t xml:space="preserve"> </w:t>
      </w:r>
      <w:r w:rsidR="005D326C">
        <w:t>het</w:t>
      </w:r>
      <w:r w:rsidR="00FF3FAC">
        <w:t xml:space="preserve"> </w:t>
      </w:r>
      <w:r w:rsidR="005D326C">
        <w:t>verrichten</w:t>
      </w:r>
      <w:r w:rsidR="00FF3FAC">
        <w:t xml:space="preserve"> </w:t>
      </w:r>
      <w:r w:rsidR="005D326C">
        <w:t>van</w:t>
      </w:r>
      <w:r w:rsidR="00FF3FAC">
        <w:t xml:space="preserve"> </w:t>
      </w:r>
      <w:r w:rsidR="005D326C">
        <w:t>horeca-activiteiten</w:t>
      </w:r>
      <w:r w:rsidR="00FF3FAC">
        <w:t xml:space="preserve"> </w:t>
      </w:r>
      <w:r w:rsidR="005D326C">
        <w:t>–</w:t>
      </w:r>
      <w:r w:rsidR="00FF3FAC">
        <w:t xml:space="preserve"> </w:t>
      </w:r>
      <w:r w:rsidR="005D326C">
        <w:t>categorie</w:t>
      </w:r>
      <w:r w:rsidR="00FF3FAC">
        <w:t xml:space="preserve"> </w:t>
      </w:r>
      <w:r w:rsidR="005D326C">
        <w:t>II</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5.</w:t>
      </w:r>
      <w:r w:rsidR="00400380">
        <w:t>1046</w:t>
      </w:r>
      <w:r w:rsidR="005D326C">
        <w:t>.</w:t>
      </w:r>
    </w:p>
    <w:p w14:paraId="5AD48417" w14:textId="26E74000" w:rsidR="003876F0" w:rsidRDefault="00DB5589" w:rsidP="005C3DE7">
      <w:pPr>
        <w:pStyle w:val="Lidmetnummering"/>
      </w:pPr>
      <w:r>
        <w:t>2</w:t>
      </w:r>
      <w:r>
        <w:tab/>
      </w:r>
      <w:commentRangeStart w:id="204"/>
      <w:r w:rsidR="006C0490" w:rsidRPr="006C0490">
        <w:t>Horeca</w:t>
      </w:r>
      <w:commentRangeEnd w:id="204"/>
      <w:r w:rsidR="00B56DAD">
        <w:rPr>
          <w:rStyle w:val="Verwijzingopmerking"/>
        </w:rPr>
        <w:commentReference w:id="204"/>
      </w:r>
      <w:r w:rsidR="006C0490" w:rsidRPr="006C0490">
        <w:t>-activiteiten</w:t>
      </w:r>
      <w:r w:rsidR="00FF3FAC">
        <w:t xml:space="preserve"> </w:t>
      </w:r>
      <w:r w:rsidR="006C0490" w:rsidRPr="006C0490">
        <w:t>worden</w:t>
      </w:r>
      <w:r w:rsidR="00FF3FAC">
        <w:t xml:space="preserve"> </w:t>
      </w:r>
      <w:r w:rsidR="006C0490" w:rsidRPr="006C0490">
        <w:t>alleen</w:t>
      </w:r>
      <w:r w:rsidR="00FF3FAC">
        <w:t xml:space="preserve"> </w:t>
      </w:r>
      <w:r w:rsidR="006C0490" w:rsidRPr="006C0490">
        <w:t>verricht</w:t>
      </w:r>
      <w:r w:rsidR="00FF3FAC">
        <w:t xml:space="preserve"> </w:t>
      </w:r>
      <w:r w:rsidR="006C0490" w:rsidRPr="006C0490">
        <w:t>binnen</w:t>
      </w:r>
      <w:r w:rsidR="00FF3FAC">
        <w:t xml:space="preserve"> </w:t>
      </w:r>
      <w:r w:rsidR="006C0490" w:rsidRPr="006C0490">
        <w:t>de</w:t>
      </w:r>
      <w:r w:rsidR="00FF3FAC">
        <w:t xml:space="preserve"> </w:t>
      </w:r>
      <w:r w:rsidR="006C0490" w:rsidRPr="006C0490">
        <w:t>locatie</w:t>
      </w:r>
      <w:r w:rsidR="00FF3FAC">
        <w:t xml:space="preserve"> </w:t>
      </w:r>
      <w:r w:rsidR="006C0490" w:rsidRPr="006C0490">
        <w:t>Begane</w:t>
      </w:r>
      <w:r w:rsidR="00FF3FAC">
        <w:t xml:space="preserve"> </w:t>
      </w:r>
      <w:r w:rsidR="006C0490" w:rsidRPr="006C0490">
        <w:t>grond</w:t>
      </w:r>
      <w:r w:rsidR="00FF3FAC">
        <w:t xml:space="preserve"> </w:t>
      </w:r>
      <w:r w:rsidR="006C0490" w:rsidRPr="006C0490">
        <w:t>op</w:t>
      </w:r>
      <w:r w:rsidR="00FF3FAC">
        <w:t xml:space="preserve"> </w:t>
      </w:r>
      <w:r w:rsidR="006C0490" w:rsidRPr="006C0490">
        <w:t>de</w:t>
      </w:r>
      <w:r w:rsidR="00FF3FAC">
        <w:t xml:space="preserve"> </w:t>
      </w:r>
      <w:r w:rsidR="006C0490" w:rsidRPr="006C0490">
        <w:t>begane</w:t>
      </w:r>
      <w:r w:rsidR="00FF3FAC">
        <w:t xml:space="preserve"> </w:t>
      </w:r>
      <w:r w:rsidR="006C0490" w:rsidRPr="006C0490">
        <w:t>grond</w:t>
      </w:r>
      <w:r w:rsidR="00FF3FAC">
        <w:t xml:space="preserve"> </w:t>
      </w:r>
      <w:r w:rsidR="006C0490" w:rsidRPr="006C0490">
        <w:t>en</w:t>
      </w:r>
      <w:r w:rsidR="00FF3FAC">
        <w:t xml:space="preserve"> </w:t>
      </w:r>
      <w:r w:rsidR="006C0490" w:rsidRPr="006C0490">
        <w:t>op</w:t>
      </w:r>
      <w:r w:rsidR="00FF3FAC">
        <w:t xml:space="preserve"> </w:t>
      </w:r>
      <w:r w:rsidR="006C0490" w:rsidRPr="006C0490">
        <w:t>de</w:t>
      </w:r>
      <w:r w:rsidR="00FF3FAC">
        <w:t xml:space="preserve"> </w:t>
      </w:r>
      <w:r w:rsidR="006C0490" w:rsidRPr="006C0490">
        <w:t>eerste</w:t>
      </w:r>
      <w:r w:rsidR="00FF3FAC">
        <w:t xml:space="preserve"> </w:t>
      </w:r>
      <w:r w:rsidR="006C0490" w:rsidRPr="006C0490">
        <w:t>verdieping.</w:t>
      </w:r>
    </w:p>
    <w:p w14:paraId="33DD5535" w14:textId="5827D518" w:rsidR="003876F0" w:rsidRDefault="003876F0" w:rsidP="003A78EE">
      <w:pPr>
        <w:pStyle w:val="Kop6"/>
      </w:pPr>
      <w:r>
        <w:t>Artikel</w:t>
      </w:r>
      <w:r w:rsidR="00FF3FAC">
        <w:t xml:space="preserve"> </w:t>
      </w:r>
      <w:r>
        <w:t>5.467</w:t>
      </w:r>
      <w:r>
        <w:tab/>
      </w:r>
      <w:commentRangeStart w:id="205"/>
      <w:r>
        <w:t>Oogmerken</w:t>
      </w:r>
      <w:commentRangeEnd w:id="205"/>
      <w:r w:rsidR="00B56DAD">
        <w:rPr>
          <w:rStyle w:val="Verwijzingopmerking"/>
          <w:rFonts w:eastAsiaTheme="minorHAnsi" w:cstheme="minorBidi"/>
          <w:i w:val="0"/>
          <w:iCs w:val="0"/>
        </w:rPr>
        <w:commentReference w:id="205"/>
      </w:r>
    </w:p>
    <w:p w14:paraId="2D4E6739" w14:textId="6EF2B977"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62B1E8AB" w14:textId="65048563"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duurzame</w:t>
      </w:r>
      <w:r w:rsidR="00FF3FAC">
        <w:t xml:space="preserve"> </w:t>
      </w:r>
      <w:r w:rsidR="005D326C">
        <w:t>economische</w:t>
      </w:r>
      <w:r w:rsidR="00FF3FAC">
        <w:t xml:space="preserve"> </w:t>
      </w:r>
      <w:r w:rsidR="005D326C">
        <w:t>ontwikkeling</w:t>
      </w:r>
      <w:r w:rsidR="00FF3FAC">
        <w:t xml:space="preserve"> </w:t>
      </w:r>
      <w:r w:rsidR="005D326C">
        <w:t>van</w:t>
      </w:r>
      <w:r w:rsidR="00FF3FAC">
        <w:t xml:space="preserve"> </w:t>
      </w:r>
      <w:r w:rsidR="005D326C">
        <w:t>gebieden;</w:t>
      </w:r>
    </w:p>
    <w:p w14:paraId="2C2587EB" w14:textId="3BEF6E7A"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ruimte</w:t>
      </w:r>
      <w:r w:rsidR="00FF3FAC">
        <w:t xml:space="preserve"> </w:t>
      </w:r>
      <w:r w:rsidR="005D326C">
        <w:t>voor</w:t>
      </w:r>
      <w:r w:rsidR="00FF3FAC">
        <w:t xml:space="preserve"> </w:t>
      </w:r>
      <w:r w:rsidR="005D326C">
        <w:t>bedrijfsactiviteiten;</w:t>
      </w:r>
      <w:r w:rsidR="00FF3FAC">
        <w:t xml:space="preserve"> </w:t>
      </w:r>
      <w:r w:rsidR="005D326C">
        <w:t>en</w:t>
      </w:r>
    </w:p>
    <w:p w14:paraId="114E8D96" w14:textId="3E0A4982" w:rsidR="003876F0" w:rsidRDefault="00E13943" w:rsidP="006B3802">
      <w:pPr>
        <w:pStyle w:val="Opsommingmetnummering"/>
      </w:pPr>
      <w:r>
        <w:t>c.</w:t>
      </w:r>
      <w:r>
        <w:tab/>
      </w:r>
      <w:r w:rsidR="005D326C">
        <w:t>het</w:t>
      </w:r>
      <w:r w:rsidR="00FF3FAC">
        <w:t xml:space="preserve"> </w:t>
      </w:r>
      <w:r w:rsidR="005D326C">
        <w:t>stimuleren</w:t>
      </w:r>
      <w:r w:rsidR="00FF3FAC">
        <w:t xml:space="preserve"> </w:t>
      </w:r>
      <w:r w:rsidR="005D326C">
        <w:t>van</w:t>
      </w:r>
      <w:r w:rsidR="00FF3FAC">
        <w:t xml:space="preserve"> </w:t>
      </w:r>
      <w:r w:rsidR="005D326C">
        <w:t>de</w:t>
      </w:r>
      <w:r w:rsidR="00FF3FAC">
        <w:t xml:space="preserve"> </w:t>
      </w:r>
      <w:r w:rsidR="005D326C">
        <w:t>levendigheid</w:t>
      </w:r>
      <w:r w:rsidR="00FF3FAC">
        <w:t xml:space="preserve"> </w:t>
      </w:r>
      <w:r w:rsidR="005D326C">
        <w:t>van</w:t>
      </w:r>
      <w:r w:rsidR="00FF3FAC">
        <w:t xml:space="preserve"> </w:t>
      </w:r>
      <w:r w:rsidR="005D326C">
        <w:t>de</w:t>
      </w:r>
      <w:r w:rsidR="00FF3FAC">
        <w:t xml:space="preserve"> </w:t>
      </w:r>
      <w:r w:rsidR="005D326C">
        <w:t>openbare</w:t>
      </w:r>
      <w:r w:rsidR="00FF3FAC">
        <w:t xml:space="preserve"> </w:t>
      </w:r>
      <w:r w:rsidR="005D326C">
        <w:t>ruimte.</w:t>
      </w:r>
    </w:p>
    <w:p w14:paraId="49949264" w14:textId="26528AE2" w:rsidR="003876F0" w:rsidRDefault="003876F0" w:rsidP="003A78EE">
      <w:pPr>
        <w:pStyle w:val="Kop6"/>
      </w:pPr>
      <w:r>
        <w:t>Artikel</w:t>
      </w:r>
      <w:r w:rsidR="00FF3FAC">
        <w:t xml:space="preserve"> </w:t>
      </w:r>
      <w:r>
        <w:t>5.</w:t>
      </w:r>
      <w:r w:rsidR="004A4089">
        <w:t>10</w:t>
      </w:r>
      <w:r w:rsidR="00581EAD">
        <w:t>46</w:t>
      </w:r>
      <w:r>
        <w:tab/>
      </w:r>
      <w:commentRangeStart w:id="206"/>
      <w:r>
        <w:t>Horeca</w:t>
      </w:r>
      <w:commentRangeEnd w:id="206"/>
      <w:r w:rsidR="00B56DAD">
        <w:rPr>
          <w:rStyle w:val="Verwijzingopmerking"/>
          <w:rFonts w:eastAsiaTheme="minorHAnsi" w:cstheme="minorBidi"/>
          <w:i w:val="0"/>
          <w:iCs w:val="0"/>
        </w:rPr>
        <w:commentReference w:id="206"/>
      </w:r>
      <w:r>
        <w:t>-activiteit</w:t>
      </w:r>
      <w:r w:rsidR="00FF3FAC">
        <w:t xml:space="preserve"> </w:t>
      </w:r>
      <w:r>
        <w:t>–</w:t>
      </w:r>
      <w:r w:rsidR="00FF3FAC">
        <w:t xml:space="preserve"> </w:t>
      </w:r>
      <w:r>
        <w:t>categorie</w:t>
      </w:r>
      <w:r w:rsidR="00FF3FAC">
        <w:t xml:space="preserve"> </w:t>
      </w:r>
      <w:r>
        <w:t>II</w:t>
      </w:r>
    </w:p>
    <w:p w14:paraId="7416AE0D" w14:textId="706ACC06" w:rsidR="00E13943" w:rsidRDefault="005D326C" w:rsidP="005D326C">
      <w:r>
        <w:t>Onder</w:t>
      </w:r>
      <w:r w:rsidR="00FF3FAC">
        <w:t xml:space="preserve"> </w:t>
      </w:r>
      <w:r>
        <w:t>horeca-activiteit</w:t>
      </w:r>
      <w:r w:rsidR="00FF3FAC">
        <w:t xml:space="preserve"> </w:t>
      </w:r>
      <w:r>
        <w:t>-</w:t>
      </w:r>
      <w:r w:rsidR="00FF3FAC">
        <w:t xml:space="preserve"> </w:t>
      </w:r>
      <w:r>
        <w:t>categorie</w:t>
      </w:r>
      <w:r w:rsidR="00FF3FAC">
        <w:t xml:space="preserve"> </w:t>
      </w:r>
      <w:r>
        <w:t>II</w:t>
      </w:r>
      <w:r w:rsidR="00FF3FAC">
        <w:t xml:space="preserve"> </w:t>
      </w:r>
      <w:r>
        <w:t>wordt</w:t>
      </w:r>
      <w:r w:rsidR="00FF3FAC">
        <w:t xml:space="preserve"> </w:t>
      </w:r>
      <w:r>
        <w:t>verstaan:</w:t>
      </w:r>
    </w:p>
    <w:p w14:paraId="0EE9B865" w14:textId="433521B0" w:rsidR="00E13943" w:rsidRDefault="00E13943" w:rsidP="006B3802">
      <w:pPr>
        <w:pStyle w:val="Opsommingmetnummering"/>
      </w:pPr>
      <w:r>
        <w:t>a.</w:t>
      </w:r>
      <w:r>
        <w:tab/>
      </w:r>
      <w:r w:rsidR="005D326C">
        <w:t>het</w:t>
      </w:r>
      <w:r w:rsidR="00FF3FAC">
        <w:t xml:space="preserve"> </w:t>
      </w:r>
      <w:r w:rsidR="005D326C">
        <w:t>uitoefenen</w:t>
      </w:r>
      <w:r w:rsidR="00FF3FAC">
        <w:t xml:space="preserve"> </w:t>
      </w:r>
      <w:r w:rsidR="005D326C">
        <w:t>van</w:t>
      </w:r>
      <w:r w:rsidR="00FF3FAC">
        <w:t xml:space="preserve"> </w:t>
      </w:r>
      <w:r w:rsidR="005D326C">
        <w:t>een</w:t>
      </w:r>
      <w:r w:rsidR="00FF3FAC">
        <w:t xml:space="preserve"> </w:t>
      </w:r>
      <w:r w:rsidR="005D326C">
        <w:t>bedrijf,</w:t>
      </w:r>
      <w:r w:rsidR="00FF3FAC">
        <w:t xml:space="preserve"> </w:t>
      </w:r>
      <w:r w:rsidR="005D326C">
        <w:t>zoals</w:t>
      </w:r>
      <w:r w:rsidR="00FF3FAC">
        <w:t xml:space="preserve"> </w:t>
      </w:r>
      <w:r w:rsidR="005D326C">
        <w:t>een</w:t>
      </w:r>
      <w:r w:rsidR="00FF3FAC">
        <w:t xml:space="preserve"> </w:t>
      </w:r>
      <w:r w:rsidR="005D326C">
        <w:t>restaurant,</w:t>
      </w:r>
      <w:r w:rsidR="00FF3FAC">
        <w:t xml:space="preserve"> </w:t>
      </w:r>
      <w:r w:rsidR="005D326C">
        <w:t>dat</w:t>
      </w:r>
      <w:r w:rsidR="00FF3FAC">
        <w:t xml:space="preserve"> </w:t>
      </w:r>
      <w:r w:rsidR="005D326C">
        <w:t>in</w:t>
      </w:r>
      <w:r w:rsidR="00FF3FAC">
        <w:t xml:space="preserve"> </w:t>
      </w:r>
      <w:r w:rsidR="005D326C">
        <w:t>hoofdzaak</w:t>
      </w:r>
      <w:r w:rsidR="00FF3FAC">
        <w:t xml:space="preserve"> </w:t>
      </w:r>
      <w:r w:rsidR="005D326C">
        <w:t>is</w:t>
      </w:r>
      <w:r w:rsidR="00FF3FAC">
        <w:t xml:space="preserve"> </w:t>
      </w:r>
      <w:r w:rsidR="005D326C">
        <w:t>gericht</w:t>
      </w:r>
      <w:r w:rsidR="00FF3FAC">
        <w:t xml:space="preserve"> </w:t>
      </w:r>
      <w:r w:rsidR="005D326C">
        <w:t>op</w:t>
      </w:r>
      <w:r w:rsidR="00FF3FAC">
        <w:t xml:space="preserve"> </w:t>
      </w:r>
      <w:r w:rsidR="005D326C">
        <w:t>het</w:t>
      </w:r>
      <w:r w:rsidR="00FF3FAC">
        <w:t xml:space="preserve"> </w:t>
      </w:r>
      <w:r w:rsidR="005D326C">
        <w:t>verstrekken</w:t>
      </w:r>
      <w:r w:rsidR="00FF3FAC">
        <w:t xml:space="preserve"> </w:t>
      </w:r>
      <w:r w:rsidR="005D326C">
        <w:t>van</w:t>
      </w:r>
      <w:r w:rsidR="00FF3FAC">
        <w:t xml:space="preserve"> </w:t>
      </w:r>
      <w:r w:rsidR="005D326C">
        <w:t>maaltijden</w:t>
      </w:r>
      <w:r w:rsidR="00FF3FAC">
        <w:t xml:space="preserve"> </w:t>
      </w:r>
      <w:r w:rsidR="005D326C">
        <w:t>voor</w:t>
      </w:r>
      <w:r w:rsidR="00FF3FAC">
        <w:t xml:space="preserve"> </w:t>
      </w:r>
      <w:r w:rsidR="005D326C">
        <w:t>consumptie</w:t>
      </w:r>
      <w:r w:rsidR="00FF3FAC">
        <w:t xml:space="preserve"> </w:t>
      </w:r>
      <w:r w:rsidR="005D326C">
        <w:t>ter</w:t>
      </w:r>
      <w:r w:rsidR="00FF3FAC">
        <w:t xml:space="preserve"> </w:t>
      </w:r>
      <w:r w:rsidR="005D326C">
        <w:t>plaatse,</w:t>
      </w:r>
      <w:r w:rsidR="00FF3FAC">
        <w:t xml:space="preserve"> </w:t>
      </w:r>
      <w:r w:rsidR="005D326C">
        <w:t>met</w:t>
      </w:r>
      <w:r w:rsidR="00FF3FAC">
        <w:t xml:space="preserve"> </w:t>
      </w:r>
      <w:r w:rsidR="005D326C">
        <w:t>als</w:t>
      </w:r>
      <w:r w:rsidR="00FF3FAC">
        <w:t xml:space="preserve"> </w:t>
      </w:r>
      <w:r w:rsidR="005D326C">
        <w:t>nevenactiviteit</w:t>
      </w:r>
      <w:r w:rsidR="00FF3FAC">
        <w:t xml:space="preserve"> </w:t>
      </w:r>
      <w:r w:rsidR="005D326C">
        <w:t>het</w:t>
      </w:r>
      <w:r w:rsidR="00FF3FAC">
        <w:t xml:space="preserve"> </w:t>
      </w:r>
      <w:r w:rsidR="005D326C">
        <w:t>verstrekken</w:t>
      </w:r>
      <w:r w:rsidR="00FF3FAC">
        <w:t xml:space="preserve"> </w:t>
      </w:r>
      <w:r w:rsidR="005D326C">
        <w:t>van</w:t>
      </w:r>
      <w:r w:rsidR="00FF3FAC">
        <w:t xml:space="preserve"> </w:t>
      </w:r>
      <w:r w:rsidR="005D326C">
        <w:t>alcoholhoudende</w:t>
      </w:r>
      <w:r w:rsidR="00FF3FAC">
        <w:t xml:space="preserve"> </w:t>
      </w:r>
      <w:r w:rsidR="005D326C">
        <w:t>en</w:t>
      </w:r>
      <w:r w:rsidR="00FF3FAC">
        <w:t xml:space="preserve"> </w:t>
      </w:r>
      <w:r w:rsidR="005D326C">
        <w:t>alcoholvrije</w:t>
      </w:r>
      <w:r w:rsidR="00FF3FAC">
        <w:t xml:space="preserve"> </w:t>
      </w:r>
      <w:r w:rsidR="005D326C">
        <w:t>dranken;</w:t>
      </w:r>
      <w:r w:rsidR="00FF3FAC">
        <w:t xml:space="preserve"> </w:t>
      </w:r>
      <w:r w:rsidR="005D326C">
        <w:t>en</w:t>
      </w:r>
    </w:p>
    <w:p w14:paraId="7294B893" w14:textId="240BF730" w:rsidR="003876F0" w:rsidRDefault="00E13943" w:rsidP="006B3802">
      <w:pPr>
        <w:pStyle w:val="Opsommingmetnummering"/>
      </w:pPr>
      <w:r>
        <w:t>b.</w:t>
      </w:r>
      <w:r>
        <w:tab/>
      </w:r>
      <w:r w:rsidR="005D326C">
        <w:t>het</w:t>
      </w:r>
      <w:r w:rsidR="00FF3FAC">
        <w:t xml:space="preserve"> </w:t>
      </w:r>
      <w:r w:rsidR="005D326C">
        <w:t>exploiteren</w:t>
      </w:r>
      <w:r w:rsidR="00FF3FAC">
        <w:t xml:space="preserve"> </w:t>
      </w:r>
      <w:r w:rsidR="005D326C">
        <w:t>van</w:t>
      </w:r>
      <w:r w:rsidR="00FF3FAC">
        <w:t xml:space="preserve"> </w:t>
      </w:r>
      <w:r w:rsidR="005D326C">
        <w:t>een</w:t>
      </w:r>
      <w:r w:rsidR="00FF3FAC">
        <w:t xml:space="preserve"> </w:t>
      </w:r>
      <w:r w:rsidR="005D326C">
        <w:t>terras.</w:t>
      </w:r>
    </w:p>
    <w:p w14:paraId="1684C99B" w14:textId="39AAECE9" w:rsidR="003876F0" w:rsidRDefault="003876F0" w:rsidP="003A78EE">
      <w:pPr>
        <w:pStyle w:val="Kop6"/>
      </w:pPr>
      <w:r>
        <w:t>Artikel</w:t>
      </w:r>
      <w:r w:rsidR="00FF3FAC">
        <w:t xml:space="preserve"> </w:t>
      </w:r>
      <w:r>
        <w:t>5.</w:t>
      </w:r>
      <w:r w:rsidR="00581EAD">
        <w:t>1047</w:t>
      </w:r>
      <w:r>
        <w:tab/>
      </w:r>
      <w:commentRangeStart w:id="207"/>
      <w:r>
        <w:t>Aanwijzing</w:t>
      </w:r>
      <w:commentRangeEnd w:id="207"/>
      <w:r w:rsidR="00B56DAD">
        <w:rPr>
          <w:rStyle w:val="Verwijzingopmerking"/>
          <w:rFonts w:eastAsiaTheme="minorHAnsi" w:cstheme="minorBidi"/>
          <w:i w:val="0"/>
          <w:iCs w:val="0"/>
        </w:rPr>
        <w:commentReference w:id="207"/>
      </w:r>
      <w:r w:rsidR="00FF3FAC">
        <w:t xml:space="preserve"> </w:t>
      </w:r>
      <w:r>
        <w:t>vergunningplichtige</w:t>
      </w:r>
      <w:r w:rsidR="00FF3FAC">
        <w:t xml:space="preserve"> </w:t>
      </w:r>
      <w:r>
        <w:t>gevallen</w:t>
      </w:r>
    </w:p>
    <w:p w14:paraId="531466C4" w14:textId="27E3BCC1" w:rsidR="003876F0"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commentRangeStart w:id="208"/>
      <w:r>
        <w:t>horeca-activiteiten</w:t>
      </w:r>
      <w:commentRangeEnd w:id="208"/>
      <w:r w:rsidR="00EF4F43">
        <w:rPr>
          <w:rStyle w:val="Verwijzingopmerking"/>
        </w:rPr>
        <w:commentReference w:id="208"/>
      </w:r>
      <w:r w:rsidR="00FF3FAC">
        <w:t xml:space="preserve"> </w:t>
      </w:r>
      <w:r>
        <w:t>te</w:t>
      </w:r>
      <w:r w:rsidR="00FF3FAC">
        <w:t xml:space="preserve"> </w:t>
      </w:r>
      <w:r>
        <w:t>verrichten.</w:t>
      </w:r>
    </w:p>
    <w:p w14:paraId="0EBB3D96" w14:textId="1EAF8139" w:rsidR="003876F0" w:rsidRDefault="003876F0" w:rsidP="003A78EE">
      <w:pPr>
        <w:pStyle w:val="Kop6"/>
      </w:pPr>
      <w:r>
        <w:t>Artikel</w:t>
      </w:r>
      <w:r w:rsidR="00FF3FAC">
        <w:t xml:space="preserve"> </w:t>
      </w:r>
      <w:r>
        <w:t>5.</w:t>
      </w:r>
      <w:r w:rsidR="00581EAD">
        <w:t>1048</w:t>
      </w:r>
      <w:r>
        <w:tab/>
      </w:r>
      <w:commentRangeStart w:id="209"/>
      <w:r>
        <w:t>Bijzondere</w:t>
      </w:r>
      <w:commentRangeEnd w:id="209"/>
      <w:r w:rsidR="00B56DAD">
        <w:rPr>
          <w:rStyle w:val="Verwijzingopmerking"/>
          <w:rFonts w:eastAsiaTheme="minorHAnsi" w:cstheme="minorBidi"/>
          <w:i w:val="0"/>
          <w:iCs w:val="0"/>
        </w:rPr>
        <w:commentReference w:id="209"/>
      </w:r>
      <w:r w:rsidR="00FF3FAC">
        <w:t xml:space="preserve"> </w:t>
      </w:r>
      <w:r>
        <w:t>aanvraagvereisten</w:t>
      </w:r>
      <w:r w:rsidR="00FF3FAC">
        <w:t xml:space="preserve"> </w:t>
      </w:r>
      <w:r>
        <w:t>omgevingsvergunning</w:t>
      </w:r>
    </w:p>
    <w:p w14:paraId="12F5A9BF" w14:textId="7DD4F3DF" w:rsidR="00E13943" w:rsidRDefault="005D326C" w:rsidP="005D326C">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5D3B24D9" w14:textId="6A49B3B3" w:rsidR="00E13943" w:rsidRDefault="00E13943" w:rsidP="006B3802">
      <w:pPr>
        <w:pStyle w:val="Opsommingmetnummering"/>
      </w:pPr>
      <w:r>
        <w:t>a.</w:t>
      </w:r>
      <w:r>
        <w:tab/>
      </w:r>
      <w:r w:rsidR="005D326C">
        <w:t>een</w:t>
      </w:r>
      <w:r w:rsidR="00FF3FAC">
        <w:t xml:space="preserve"> </w:t>
      </w:r>
      <w:r w:rsidR="005D326C">
        <w:t>opgave</w:t>
      </w:r>
      <w:r w:rsidR="00FF3FAC">
        <w:t xml:space="preserve"> </w:t>
      </w:r>
      <w:r w:rsidR="005D326C">
        <w:t>van</w:t>
      </w:r>
      <w:r w:rsidR="00FF3FAC">
        <w:t xml:space="preserve"> </w:t>
      </w:r>
      <w:r w:rsidR="005D326C">
        <w:t>de</w:t>
      </w:r>
      <w:r w:rsidR="00FF3FAC">
        <w:t xml:space="preserve"> </w:t>
      </w:r>
      <w:r w:rsidR="005D326C">
        <w:t>bruto</w:t>
      </w:r>
      <w:r w:rsidR="00FF3FAC">
        <w:t xml:space="preserve"> </w:t>
      </w:r>
      <w:r w:rsidR="005D326C">
        <w:t>inhoud</w:t>
      </w:r>
      <w:r w:rsidR="00FF3FAC">
        <w:t xml:space="preserve"> </w:t>
      </w:r>
      <w:r w:rsidR="005D326C">
        <w:t>in</w:t>
      </w:r>
      <w:r w:rsidR="00FF3FAC">
        <w:t xml:space="preserve"> </w:t>
      </w:r>
      <w:r w:rsidR="005D326C">
        <w:t>m3</w:t>
      </w:r>
      <w:r w:rsidR="00FF3FAC">
        <w:t xml:space="preserve"> </w:t>
      </w:r>
      <w:r w:rsidR="005D326C">
        <w:t>en</w:t>
      </w:r>
      <w:r w:rsidR="00FF3FAC">
        <w:t xml:space="preserve"> </w:t>
      </w:r>
      <w:r w:rsidR="005D326C">
        <w:t>de</w:t>
      </w:r>
      <w:r w:rsidR="00FF3FAC">
        <w:t xml:space="preserve"> </w:t>
      </w:r>
      <w:r w:rsidR="005D326C">
        <w:t>bruto-vloeroppervlakte</w:t>
      </w:r>
      <w:r w:rsidR="00FF3FAC">
        <w:t xml:space="preserve"> </w:t>
      </w:r>
      <w:r w:rsidR="005D326C">
        <w:t>in</w:t>
      </w:r>
      <w:r w:rsidR="00FF3FAC">
        <w:t xml:space="preserve"> </w:t>
      </w:r>
      <w:r w:rsidR="005D22B8">
        <w:t>m</w:t>
      </w:r>
      <w:r w:rsidR="005D22B8" w:rsidRPr="005D22B8">
        <w:rPr>
          <w:vertAlign w:val="superscript"/>
        </w:rPr>
        <w:t>2</w:t>
      </w:r>
      <w:r w:rsidR="00FF3FAC">
        <w:t xml:space="preserve"> </w:t>
      </w:r>
      <w:r w:rsidR="005D326C">
        <w:t>van</w:t>
      </w:r>
      <w:r w:rsidR="00FF3FAC">
        <w:t xml:space="preserve"> </w:t>
      </w:r>
      <w:r w:rsidR="005D326C">
        <w:t>het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dat</w:t>
      </w:r>
      <w:r w:rsidR="00FF3FAC">
        <w:t xml:space="preserve"> </w:t>
      </w:r>
      <w:r w:rsidR="005D326C">
        <w:t>gebruikt</w:t>
      </w:r>
      <w:r w:rsidR="00FF3FAC">
        <w:t xml:space="preserve"> </w:t>
      </w:r>
      <w:r w:rsidR="005D326C">
        <w:t>gaat</w:t>
      </w:r>
      <w:r w:rsidR="00FF3FAC">
        <w:t xml:space="preserve"> </w:t>
      </w:r>
      <w:r w:rsidR="005D326C">
        <w:t>worden</w:t>
      </w:r>
      <w:r w:rsidR="00FF3FAC">
        <w:t xml:space="preserve"> </w:t>
      </w:r>
      <w:r w:rsidR="005D326C">
        <w:t>voor</w:t>
      </w:r>
      <w:r w:rsidR="00FF3FAC">
        <w:t xml:space="preserve"> </w:t>
      </w:r>
      <w:r w:rsidR="005D326C">
        <w:t>horeca-activiteiten;</w:t>
      </w:r>
    </w:p>
    <w:p w14:paraId="4FEC6FB2" w14:textId="59D96939" w:rsidR="00E13943" w:rsidRDefault="00E13943" w:rsidP="006B3802">
      <w:pPr>
        <w:pStyle w:val="Opsommingmetnummering"/>
      </w:pPr>
      <w:r>
        <w:t>b.</w:t>
      </w:r>
      <w:r>
        <w:tab/>
      </w:r>
      <w:r w:rsidR="005D326C">
        <w:t>een</w:t>
      </w:r>
      <w:r w:rsidR="00FF3FAC">
        <w:t xml:space="preserve"> </w:t>
      </w:r>
      <w:r w:rsidR="005D326C">
        <w:t>beschrijving</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horeca-activiteit;</w:t>
      </w:r>
      <w:r w:rsidR="00FF3FAC">
        <w:t xml:space="preserve"> </w:t>
      </w:r>
      <w:r w:rsidR="005D326C">
        <w:t>en</w:t>
      </w:r>
    </w:p>
    <w:p w14:paraId="35AEC2CE" w14:textId="24C3CA01" w:rsidR="003876F0" w:rsidRDefault="00E13943" w:rsidP="006B3802">
      <w:pPr>
        <w:pStyle w:val="Opsommingmetnummering"/>
      </w:pPr>
      <w:r>
        <w:t>c.</w:t>
      </w:r>
      <w:r>
        <w:tab/>
      </w:r>
      <w:r w:rsidR="005D326C">
        <w:t>de</w:t>
      </w:r>
      <w:r w:rsidR="00FF3FAC">
        <w:t xml:space="preserve"> </w:t>
      </w:r>
      <w:r w:rsidR="005D326C">
        <w:t>locatie</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horeca-activiteit.</w:t>
      </w:r>
    </w:p>
    <w:p w14:paraId="50F22DA7" w14:textId="6BE6D2E9" w:rsidR="003876F0" w:rsidRDefault="003876F0" w:rsidP="003A78EE">
      <w:pPr>
        <w:pStyle w:val="Kop6"/>
      </w:pPr>
      <w:r>
        <w:t>Artikel</w:t>
      </w:r>
      <w:r w:rsidR="00FF3FAC">
        <w:t xml:space="preserve"> </w:t>
      </w:r>
      <w:r>
        <w:t>5.</w:t>
      </w:r>
      <w:r w:rsidR="00581EAD">
        <w:t>1049</w:t>
      </w:r>
      <w:r>
        <w:tab/>
      </w:r>
      <w:commentRangeStart w:id="210"/>
      <w:r>
        <w:t>Beoordelingsregels</w:t>
      </w:r>
      <w:commentRangeEnd w:id="210"/>
      <w:r w:rsidR="00B56DAD">
        <w:rPr>
          <w:rStyle w:val="Verwijzingopmerking"/>
          <w:rFonts w:eastAsiaTheme="minorHAnsi" w:cstheme="minorBidi"/>
          <w:i w:val="0"/>
          <w:iCs w:val="0"/>
        </w:rPr>
        <w:commentReference w:id="210"/>
      </w:r>
      <w:r w:rsidR="00FF3FAC">
        <w:t xml:space="preserve"> </w:t>
      </w:r>
      <w:r>
        <w:t>omgevingsvergunning</w:t>
      </w:r>
    </w:p>
    <w:p w14:paraId="39940992" w14:textId="10DEDB34" w:rsidR="00E13943" w:rsidRDefault="005D326C" w:rsidP="005D326C">
      <w:r>
        <w:t>De</w:t>
      </w:r>
      <w:r w:rsidR="00FF3FAC">
        <w:t xml:space="preserve"> </w:t>
      </w:r>
      <w:r>
        <w:t>omgevingsvergunning</w:t>
      </w:r>
      <w:r w:rsidR="00FF3FAC">
        <w:t xml:space="preserve"> </w:t>
      </w:r>
      <w:r>
        <w:t>wordt</w:t>
      </w:r>
      <w:r w:rsidR="00FF3FAC">
        <w:t xml:space="preserve"> </w:t>
      </w:r>
      <w:r>
        <w:t>alleen</w:t>
      </w:r>
      <w:r w:rsidR="00FF3FAC">
        <w:t xml:space="preserve"> </w:t>
      </w:r>
      <w:r>
        <w:t>verleend</w:t>
      </w:r>
      <w:r w:rsidR="00FF3FAC">
        <w:t xml:space="preserve"> </w:t>
      </w:r>
      <w:r>
        <w:t>als:</w:t>
      </w:r>
    </w:p>
    <w:p w14:paraId="628E9405" w14:textId="0340F554" w:rsidR="00E13943" w:rsidRDefault="00E13943" w:rsidP="006B3802">
      <w:pPr>
        <w:pStyle w:val="Opsommingmetnummering"/>
      </w:pPr>
      <w:r>
        <w:t>a.</w:t>
      </w:r>
      <w:r>
        <w:tab/>
      </w:r>
      <w:r w:rsidR="005D326C">
        <w:t>de</w:t>
      </w:r>
      <w:r w:rsidR="00FF3FAC">
        <w:t xml:space="preserve"> </w:t>
      </w:r>
      <w:r w:rsidR="005D326C">
        <w:t>horeca-activiteiten</w:t>
      </w:r>
      <w:r w:rsidR="00FF3FAC">
        <w:t xml:space="preserve"> </w:t>
      </w:r>
      <w:r w:rsidR="005D326C">
        <w:t>voldoet</w:t>
      </w:r>
      <w:r w:rsidR="00FF3FAC">
        <w:t xml:space="preserve"> </w:t>
      </w:r>
      <w:r w:rsidR="005D326C">
        <w:t>aan</w:t>
      </w:r>
      <w:r w:rsidR="00FF3FAC">
        <w:t xml:space="preserve"> </w:t>
      </w:r>
      <w:r w:rsidR="005D326C">
        <w:t>artikel</w:t>
      </w:r>
      <w:r w:rsidR="00FF3FAC">
        <w:t xml:space="preserve"> </w:t>
      </w:r>
      <w:r w:rsidR="005D326C">
        <w:t>5.</w:t>
      </w:r>
      <w:r w:rsidR="00E67BB1">
        <w:t>1046</w:t>
      </w:r>
      <w:r w:rsidR="00E71EDD">
        <w:t>,</w:t>
      </w:r>
      <w:r w:rsidR="00FF3FAC">
        <w:t xml:space="preserve"> </w:t>
      </w:r>
      <w:r w:rsidR="00E71EDD">
        <w:t>onder</w:t>
      </w:r>
      <w:r w:rsidR="00FF3FAC">
        <w:t xml:space="preserve"> </w:t>
      </w:r>
      <w:r w:rsidR="00E71EDD">
        <w:t>a</w:t>
      </w:r>
      <w:r w:rsidR="005D326C">
        <w:t>;</w:t>
      </w:r>
    </w:p>
    <w:p w14:paraId="101C5BB7" w14:textId="0FCDAD63" w:rsidR="00E13943" w:rsidRDefault="00E13943" w:rsidP="006B3802">
      <w:pPr>
        <w:pStyle w:val="Opsommingmetnummering"/>
      </w:pPr>
      <w:r>
        <w:t>b.</w:t>
      </w:r>
      <w:r>
        <w:tab/>
      </w:r>
      <w:r w:rsidR="005D326C">
        <w:t>horeca-activiteit(en)</w:t>
      </w:r>
      <w:r w:rsidR="00FF3FAC">
        <w:t xml:space="preserve"> </w:t>
      </w:r>
      <w:r w:rsidR="005D326C">
        <w:t>worden</w:t>
      </w:r>
      <w:r w:rsidR="00FF3FAC">
        <w:t xml:space="preserve"> </w:t>
      </w:r>
      <w:r w:rsidR="005D326C">
        <w:t>verricht</w:t>
      </w:r>
      <w:r w:rsidR="00FF3FAC">
        <w:t xml:space="preserve"> </w:t>
      </w:r>
      <w:r w:rsidR="005D326C">
        <w:t>op</w:t>
      </w:r>
      <w:r w:rsidR="00FF3FAC">
        <w:t xml:space="preserve"> </w:t>
      </w:r>
      <w:r w:rsidR="005D326C">
        <w:t>de</w:t>
      </w:r>
      <w:r w:rsidR="00FF3FAC">
        <w:t xml:space="preserve"> </w:t>
      </w:r>
      <w:r w:rsidR="005D326C">
        <w:t>begane</w:t>
      </w:r>
      <w:r w:rsidR="00FF3FAC">
        <w:t xml:space="preserve"> </w:t>
      </w:r>
      <w:r w:rsidR="005D326C">
        <w:t>grond</w:t>
      </w:r>
      <w:r w:rsidR="00FF3FAC">
        <w:t xml:space="preserve"> </w:t>
      </w:r>
      <w:r w:rsidR="005D326C">
        <w:t>en</w:t>
      </w:r>
      <w:r w:rsidR="00FF3FAC">
        <w:t xml:space="preserve"> </w:t>
      </w:r>
      <w:r w:rsidR="005D326C">
        <w:t>de</w:t>
      </w:r>
      <w:r w:rsidR="00FF3FAC">
        <w:t xml:space="preserve"> </w:t>
      </w:r>
      <w:r w:rsidR="005D326C">
        <w:t>eerste</w:t>
      </w:r>
      <w:r w:rsidR="00FF3FAC">
        <w:t xml:space="preserve"> </w:t>
      </w:r>
      <w:r w:rsidR="005D326C">
        <w:t>verdieping;</w:t>
      </w:r>
    </w:p>
    <w:p w14:paraId="5FE6D084" w14:textId="45439689" w:rsidR="00DC3EF0" w:rsidRDefault="00E13943" w:rsidP="006B3802">
      <w:pPr>
        <w:pStyle w:val="Opsommingmetnummering"/>
      </w:pPr>
      <w:r>
        <w:t>c.</w:t>
      </w:r>
      <w:r>
        <w:tab/>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gelet</w:t>
      </w:r>
      <w:r w:rsidR="00FF3FAC">
        <w:t xml:space="preserve"> </w:t>
      </w:r>
      <w:r w:rsidR="005D326C">
        <w:t>op</w:t>
      </w:r>
      <w:r w:rsidR="00FF3FAC">
        <w:t xml:space="preserve"> </w:t>
      </w:r>
      <w:r w:rsidR="005D326C">
        <w:t>de</w:t>
      </w:r>
      <w:r w:rsidR="00FF3FAC">
        <w:t xml:space="preserve"> </w:t>
      </w:r>
      <w:r w:rsidR="005D326C">
        <w:t>aard</w:t>
      </w:r>
      <w:r w:rsidR="00FF3FAC">
        <w:t xml:space="preserve"> </w:t>
      </w:r>
      <w:r w:rsidR="005D326C">
        <w:t>en</w:t>
      </w:r>
      <w:r w:rsidR="00FF3FAC">
        <w:t xml:space="preserve"> </w:t>
      </w:r>
      <w:r w:rsidR="005D326C">
        <w:t>de</w:t>
      </w:r>
      <w:r w:rsidR="00FF3FAC">
        <w:t xml:space="preserve"> </w:t>
      </w:r>
      <w:r w:rsidR="005D326C">
        <w:t>ligging</w:t>
      </w:r>
      <w:r w:rsidR="00FF3FAC">
        <w:t xml:space="preserve"> </w:t>
      </w:r>
      <w:r w:rsidR="005D326C">
        <w:t>van</w:t>
      </w:r>
      <w:r w:rsidR="00FF3FAC">
        <w:t xml:space="preserve"> </w:t>
      </w:r>
      <w:r w:rsidR="005D326C">
        <w:t>de</w:t>
      </w:r>
      <w:r w:rsidR="00FF3FAC">
        <w:t xml:space="preserve"> </w:t>
      </w:r>
      <w:r w:rsidR="005D326C">
        <w:t>andere</w:t>
      </w:r>
      <w:r w:rsidR="00FF3FAC">
        <w:t xml:space="preserve"> </w:t>
      </w:r>
      <w:r w:rsidR="005D326C">
        <w:t>gebruiksactiviteiten</w:t>
      </w:r>
      <w:r w:rsidR="00FF3FAC">
        <w:t xml:space="preserve"> </w:t>
      </w:r>
      <w:r w:rsidR="005D326C">
        <w:t>in</w:t>
      </w:r>
      <w:r w:rsidR="00FF3FAC">
        <w:t xml:space="preserve"> </w:t>
      </w:r>
      <w:r w:rsidR="005D326C">
        <w:t>de</w:t>
      </w:r>
      <w:r w:rsidR="00FF3FAC">
        <w:t xml:space="preserve"> </w:t>
      </w:r>
      <w:r w:rsidR="005D326C">
        <w:t>omgeving</w:t>
      </w:r>
      <w:r w:rsidR="00FF3FAC">
        <w:t xml:space="preserve"> </w:t>
      </w:r>
      <w:r w:rsidR="005D326C">
        <w:t>en</w:t>
      </w:r>
      <w:r w:rsidR="00FF3FAC">
        <w:t xml:space="preserve"> </w:t>
      </w:r>
      <w:r w:rsidR="005D326C">
        <w:t>het</w:t>
      </w:r>
      <w:r w:rsidR="00FF3FAC">
        <w:t xml:space="preserve"> </w:t>
      </w:r>
      <w:r w:rsidR="005D326C">
        <w:t>karakter</w:t>
      </w:r>
      <w:r w:rsidR="00FF3FAC">
        <w:t xml:space="preserve"> </w:t>
      </w:r>
      <w:r w:rsidR="005D326C">
        <w:t>van</w:t>
      </w:r>
      <w:r w:rsidR="00FF3FAC">
        <w:t xml:space="preserve"> </w:t>
      </w:r>
      <w:r w:rsidR="005D326C">
        <w:t>de</w:t>
      </w:r>
      <w:r w:rsidR="00FF3FAC">
        <w:t xml:space="preserve"> </w:t>
      </w:r>
      <w:r w:rsidR="005D326C">
        <w:t>locatie:</w:t>
      </w:r>
    </w:p>
    <w:p w14:paraId="156552B3" w14:textId="014AE9DC" w:rsidR="00DC3EF0" w:rsidRDefault="00DC3EF0" w:rsidP="00DC3EF0">
      <w:pPr>
        <w:pStyle w:val="Opsommingmetnummering"/>
        <w:ind w:left="850"/>
      </w:pPr>
      <w:r>
        <w:t>1.</w:t>
      </w:r>
      <w:r>
        <w:tab/>
      </w:r>
      <w:r w:rsidR="005D326C">
        <w:t>de</w:t>
      </w:r>
      <w:r w:rsidR="00FF3FAC">
        <w:t xml:space="preserve"> </w:t>
      </w:r>
      <w:r w:rsidR="005D326C">
        <w:t>aard</w:t>
      </w:r>
      <w:r w:rsidR="00FF3FAC">
        <w:t xml:space="preserve"> </w:t>
      </w:r>
      <w:r w:rsidR="005D326C">
        <w:t>en</w:t>
      </w:r>
      <w:r w:rsidR="00FF3FAC">
        <w:t xml:space="preserve"> </w:t>
      </w:r>
      <w:r w:rsidR="005D326C">
        <w:t>omvang</w:t>
      </w:r>
      <w:r w:rsidR="00FF3FAC">
        <w:t xml:space="preserve"> </w:t>
      </w:r>
      <w:r w:rsidR="005D326C">
        <w:t>van</w:t>
      </w:r>
      <w:r w:rsidR="00FF3FAC">
        <w:t xml:space="preserve"> </w:t>
      </w:r>
      <w:r w:rsidR="005D326C">
        <w:t>de</w:t>
      </w:r>
      <w:r w:rsidR="00FF3FAC">
        <w:t xml:space="preserve"> </w:t>
      </w:r>
      <w:r w:rsidR="005D326C">
        <w:t>horeca-activiteit</w:t>
      </w:r>
      <w:r w:rsidR="00FF3FAC">
        <w:t xml:space="preserve"> </w:t>
      </w:r>
      <w:r w:rsidR="005D326C">
        <w:t>past</w:t>
      </w:r>
      <w:r w:rsidR="00FF3FAC">
        <w:t xml:space="preserve"> </w:t>
      </w:r>
      <w:r w:rsidR="005D326C">
        <w:t>binnen</w:t>
      </w:r>
      <w:r w:rsidR="00FF3FAC">
        <w:t xml:space="preserve"> </w:t>
      </w:r>
      <w:r w:rsidR="005D326C">
        <w:t>de</w:t>
      </w:r>
      <w:r w:rsidR="00FF3FAC">
        <w:t xml:space="preserve"> </w:t>
      </w:r>
      <w:r w:rsidR="005D326C">
        <w:t>omgeving;</w:t>
      </w:r>
      <w:r w:rsidR="00FF3FAC">
        <w:t xml:space="preserve"> </w:t>
      </w:r>
      <w:r w:rsidR="005D326C">
        <w:t>en</w:t>
      </w:r>
    </w:p>
    <w:p w14:paraId="1B57542C" w14:textId="2CD6BBEA" w:rsidR="00E13943" w:rsidRDefault="00DC3EF0" w:rsidP="00DC3EF0">
      <w:pPr>
        <w:pStyle w:val="Opsommingmetnummering"/>
        <w:ind w:left="850"/>
      </w:pPr>
      <w:r>
        <w:t>2.</w:t>
      </w:r>
      <w:r>
        <w:tab/>
      </w:r>
      <w:r w:rsidR="005D326C">
        <w:t>de</w:t>
      </w:r>
      <w:r w:rsidR="00FF3FAC">
        <w:t xml:space="preserve"> </w:t>
      </w:r>
      <w:r w:rsidR="005D326C">
        <w:t>horeca-activiteit</w:t>
      </w:r>
      <w:r w:rsidR="00FF3FAC">
        <w:t xml:space="preserve"> </w:t>
      </w:r>
      <w:r w:rsidR="005D326C">
        <w:t>ondersteunend</w:t>
      </w:r>
      <w:r w:rsidR="00FF3FAC">
        <w:t xml:space="preserve"> </w:t>
      </w:r>
      <w:r w:rsidR="005D326C">
        <w:t>is</w:t>
      </w:r>
      <w:r w:rsidR="00FF3FAC">
        <w:t xml:space="preserve"> </w:t>
      </w:r>
      <w:r w:rsidR="005D326C">
        <w:t>aan</w:t>
      </w:r>
      <w:r w:rsidR="00FF3FAC">
        <w:t xml:space="preserve"> </w:t>
      </w:r>
      <w:r w:rsidR="005D326C">
        <w:t>het</w:t>
      </w:r>
      <w:r w:rsidR="00FF3FAC">
        <w:t xml:space="preserve"> </w:t>
      </w:r>
      <w:r w:rsidR="005D326C">
        <w:t>stimuleren</w:t>
      </w:r>
      <w:r w:rsidR="00FF3FAC">
        <w:t xml:space="preserve"> </w:t>
      </w:r>
      <w:r w:rsidR="005D326C">
        <w:t>van</w:t>
      </w:r>
      <w:r w:rsidR="00FF3FAC">
        <w:t xml:space="preserve"> </w:t>
      </w:r>
      <w:r w:rsidR="005D326C">
        <w:t>de</w:t>
      </w:r>
      <w:r w:rsidR="00FF3FAC">
        <w:t xml:space="preserve"> </w:t>
      </w:r>
      <w:r w:rsidR="005D326C">
        <w:t>levendigheid</w:t>
      </w:r>
      <w:r w:rsidR="00FF3FAC">
        <w:t xml:space="preserve"> </w:t>
      </w:r>
      <w:r w:rsidR="005D326C">
        <w:t>van</w:t>
      </w:r>
      <w:r w:rsidR="00FF3FAC">
        <w:t xml:space="preserve"> </w:t>
      </w:r>
      <w:r w:rsidR="005D326C">
        <w:t>de</w:t>
      </w:r>
      <w:r w:rsidR="00FF3FAC">
        <w:t xml:space="preserve"> </w:t>
      </w:r>
      <w:r w:rsidR="005D326C">
        <w:t>openbare</w:t>
      </w:r>
      <w:r w:rsidR="00FF3FAC">
        <w:t xml:space="preserve"> </w:t>
      </w:r>
      <w:r w:rsidR="005D326C">
        <w:t>ruimte;</w:t>
      </w:r>
    </w:p>
    <w:p w14:paraId="5F9E8DD6" w14:textId="3A05F230" w:rsidR="00E13943" w:rsidRDefault="00E13943" w:rsidP="006B3802">
      <w:pPr>
        <w:pStyle w:val="Opsommingmetnummering"/>
      </w:pPr>
      <w:r>
        <w:t>d.</w:t>
      </w:r>
      <w:r>
        <w:tab/>
      </w:r>
      <w:r w:rsidR="005D326C">
        <w:t>de</w:t>
      </w:r>
      <w:r w:rsidR="00FF3FAC">
        <w:t xml:space="preserve"> </w:t>
      </w:r>
      <w:r w:rsidR="005D326C">
        <w:t>maximum</w:t>
      </w:r>
      <w:r w:rsidR="00FF3FAC">
        <w:t xml:space="preserve"> </w:t>
      </w:r>
      <w:r w:rsidR="005D326C">
        <w:t>bruto-vloeroppervlakte</w:t>
      </w:r>
      <w:r w:rsidR="00FF3FAC">
        <w:t xml:space="preserve"> </w:t>
      </w:r>
      <w:r w:rsidR="005D326C">
        <w:t>van</w:t>
      </w:r>
      <w:r w:rsidR="00FF3FAC">
        <w:t xml:space="preserve"> </w:t>
      </w:r>
      <w:r w:rsidR="005D326C">
        <w:t>de</w:t>
      </w:r>
      <w:r w:rsidR="00FF3FAC">
        <w:t xml:space="preserve"> </w:t>
      </w:r>
      <w:r w:rsidR="005D326C">
        <w:t>horeca-activiteiten</w:t>
      </w:r>
      <w:r w:rsidR="00FF3FAC">
        <w:t xml:space="preserve"> </w:t>
      </w:r>
      <w:r w:rsidR="005D326C">
        <w:t>van</w:t>
      </w:r>
      <w:r w:rsidR="00FF3FAC">
        <w:t xml:space="preserve"> </w:t>
      </w:r>
      <w:r w:rsidR="005D326C">
        <w:t>alle</w:t>
      </w:r>
      <w:r w:rsidR="00FF3FAC">
        <w:t xml:space="preserve"> </w:t>
      </w:r>
      <w:r w:rsidR="005D326C">
        <w:t>horeca</w:t>
      </w:r>
      <w:r w:rsidR="00FF3FAC">
        <w:t xml:space="preserve"> </w:t>
      </w:r>
      <w:r w:rsidR="005D326C">
        <w:t>categorieën,</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paragraaf</w:t>
      </w:r>
      <w:r w:rsidR="00FF3FAC">
        <w:t xml:space="preserve"> </w:t>
      </w:r>
      <w:r w:rsidR="005D326C">
        <w:t>5.3.45,</w:t>
      </w:r>
      <w:r w:rsidR="00FF3FAC">
        <w:t xml:space="preserve"> </w:t>
      </w:r>
      <w:r w:rsidR="005D326C">
        <w:t>paragraaf</w:t>
      </w:r>
      <w:r w:rsidR="00FF3FAC">
        <w:t xml:space="preserve"> </w:t>
      </w:r>
      <w:r w:rsidR="005D326C">
        <w:t>5.3.46,</w:t>
      </w:r>
      <w:r w:rsidR="00FF3FAC">
        <w:t xml:space="preserve"> </w:t>
      </w:r>
      <w:r w:rsidR="005D326C">
        <w:t>en</w:t>
      </w:r>
      <w:r w:rsidR="00FF3FAC">
        <w:t xml:space="preserve"> </w:t>
      </w:r>
      <w:r w:rsidR="005D326C">
        <w:t>paragraaf</w:t>
      </w:r>
      <w:r w:rsidR="00FF3FAC">
        <w:t xml:space="preserve"> </w:t>
      </w:r>
      <w:r w:rsidR="005D326C">
        <w:t>5.</w:t>
      </w:r>
      <w:r w:rsidR="00C7466D">
        <w:t>3.100</w:t>
      </w:r>
      <w:r w:rsidR="005D326C">
        <w:t>,</w:t>
      </w:r>
      <w:r w:rsidR="00FF3FAC">
        <w:t xml:space="preserve"> </w:t>
      </w:r>
      <w:r w:rsidR="005D326C">
        <w:t>tezamen</w:t>
      </w:r>
      <w:r w:rsidR="00FF3FAC">
        <w:t xml:space="preserve"> </w:t>
      </w:r>
      <w:r w:rsidR="005D326C">
        <w:t>met</w:t>
      </w:r>
      <w:r w:rsidR="00FF3FAC">
        <w:t xml:space="preserve"> </w:t>
      </w:r>
      <w:r w:rsidR="005D326C">
        <w:t>de</w:t>
      </w:r>
      <w:r w:rsidR="00FF3FAC">
        <w:t xml:space="preserve"> </w:t>
      </w:r>
      <w:r w:rsidR="005D326C">
        <w:t>dienstverlening-activiteiten</w:t>
      </w:r>
      <w:r w:rsidR="00FF3FAC">
        <w:t xml:space="preserve"> </w:t>
      </w:r>
      <w:r w:rsidR="005D326C">
        <w:t>niet</w:t>
      </w:r>
      <w:r w:rsidR="00FF3FAC">
        <w:t xml:space="preserve"> </w:t>
      </w:r>
      <w:r w:rsidR="005D326C">
        <w:t>meer</w:t>
      </w:r>
      <w:r w:rsidR="00FF3FAC">
        <w:t xml:space="preserve"> </w:t>
      </w:r>
      <w:r w:rsidR="005D326C">
        <w:t>bedraagt</w:t>
      </w:r>
      <w:r w:rsidR="00FF3FAC">
        <w:t xml:space="preserve"> </w:t>
      </w:r>
      <w:r w:rsidR="005D326C">
        <w:t>dan</w:t>
      </w:r>
      <w:r w:rsidR="00FF3FAC">
        <w:t xml:space="preserve"> </w:t>
      </w:r>
      <w:r w:rsidR="005D326C">
        <w:t>300</w:t>
      </w:r>
      <w:r w:rsidR="00FF3FAC">
        <w:t xml:space="preserve"> </w:t>
      </w:r>
      <w:r w:rsidR="005D22B8">
        <w:t>m</w:t>
      </w:r>
      <w:r w:rsidR="005D22B8" w:rsidRPr="005D22B8">
        <w:rPr>
          <w:vertAlign w:val="superscript"/>
        </w:rPr>
        <w:t>2</w:t>
      </w:r>
      <w:r w:rsidR="005D326C">
        <w:t>;</w:t>
      </w:r>
      <w:r w:rsidR="00FF3FAC">
        <w:t xml:space="preserve"> </w:t>
      </w:r>
      <w:r w:rsidR="005D326C">
        <w:t>en</w:t>
      </w:r>
    </w:p>
    <w:p w14:paraId="3DC6AE0C" w14:textId="69691A1F" w:rsidR="003876F0" w:rsidRDefault="00E13943" w:rsidP="006B3802">
      <w:pPr>
        <w:pStyle w:val="Opsommingmetnummering"/>
      </w:pPr>
      <w:r>
        <w:t>e.</w:t>
      </w:r>
      <w:r>
        <w:tab/>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de</w:t>
      </w:r>
      <w:r w:rsidR="00FF3FAC">
        <w:t xml:space="preserve"> </w:t>
      </w:r>
      <w:r w:rsidR="005D326C">
        <w:t>openingstijden</w:t>
      </w:r>
      <w:r w:rsidR="00FF3FAC">
        <w:t xml:space="preserve"> </w:t>
      </w:r>
      <w:r w:rsidR="005D326C">
        <w:t>van</w:t>
      </w:r>
      <w:r w:rsidR="00FF3FAC">
        <w:t xml:space="preserve"> </w:t>
      </w:r>
      <w:r w:rsidR="005D326C">
        <w:t>de</w:t>
      </w:r>
      <w:r w:rsidR="00FF3FAC">
        <w:t xml:space="preserve"> </w:t>
      </w:r>
      <w:r w:rsidR="005D326C">
        <w:t>zelfstandige</w:t>
      </w:r>
      <w:r w:rsidR="00FF3FAC">
        <w:t xml:space="preserve"> </w:t>
      </w:r>
      <w:r w:rsidR="005D326C">
        <w:t>horeca-bedrijven</w:t>
      </w:r>
      <w:r w:rsidR="00FF3FAC">
        <w:t xml:space="preserve"> </w:t>
      </w:r>
      <w:r w:rsidR="005D326C">
        <w:t>nader</w:t>
      </w:r>
      <w:r w:rsidR="00FF3FAC">
        <w:t xml:space="preserve"> </w:t>
      </w:r>
      <w:r w:rsidR="005D326C">
        <w:t>hebben</w:t>
      </w:r>
      <w:r w:rsidR="00FF3FAC">
        <w:t xml:space="preserve"> </w:t>
      </w:r>
      <w:r w:rsidR="005D326C">
        <w:t>bepaald</w:t>
      </w:r>
      <w:r w:rsidR="00FF3FAC">
        <w:t xml:space="preserve"> </w:t>
      </w:r>
      <w:r w:rsidR="005D326C">
        <w:t>in</w:t>
      </w:r>
      <w:r w:rsidR="00FF3FAC">
        <w:t xml:space="preserve"> </w:t>
      </w:r>
      <w:r w:rsidR="005D326C">
        <w:t>de</w:t>
      </w:r>
      <w:r w:rsidR="00FF3FAC">
        <w:t xml:space="preserve"> </w:t>
      </w:r>
      <w:r w:rsidR="005D326C">
        <w:t>voorschriften</w:t>
      </w:r>
      <w:r w:rsidR="00FF3FAC">
        <w:t xml:space="preserve"> </w:t>
      </w:r>
      <w:r w:rsidR="005D326C">
        <w:t>bij</w:t>
      </w:r>
      <w:r w:rsidR="00FF3FAC">
        <w:t xml:space="preserve"> </w:t>
      </w:r>
      <w:r w:rsidR="005D326C">
        <w:t>de</w:t>
      </w:r>
      <w:r w:rsidR="00FF3FAC">
        <w:t xml:space="preserve"> </w:t>
      </w:r>
      <w:r w:rsidR="005D326C">
        <w:t>vergunning.</w:t>
      </w:r>
    </w:p>
    <w:p w14:paraId="0D752FC0" w14:textId="35E8E70E" w:rsidR="003876F0" w:rsidRDefault="003876F0" w:rsidP="003A78EE">
      <w:pPr>
        <w:pStyle w:val="Kop6"/>
      </w:pPr>
      <w:r>
        <w:t>Artikel</w:t>
      </w:r>
      <w:r w:rsidR="00FF3FAC">
        <w:t xml:space="preserve"> </w:t>
      </w:r>
      <w:r>
        <w:t>5.</w:t>
      </w:r>
      <w:r w:rsidR="00E67BB1">
        <w:t>1050</w:t>
      </w:r>
      <w:r>
        <w:tab/>
        <w:t>Terras</w:t>
      </w:r>
      <w:r w:rsidR="00FF3FAC">
        <w:t xml:space="preserve"> </w:t>
      </w:r>
      <w:r w:rsidR="00F840EE">
        <w:t>bij</w:t>
      </w:r>
      <w:r w:rsidR="00FF3FAC">
        <w:t xml:space="preserve"> </w:t>
      </w:r>
      <w:r>
        <w:t>horeca-activiteit</w:t>
      </w:r>
    </w:p>
    <w:p w14:paraId="1A26A7C6" w14:textId="5242B1FC" w:rsidR="005D326C" w:rsidRDefault="005D326C" w:rsidP="005D326C">
      <w:r>
        <w:t>Het</w:t>
      </w:r>
      <w:r w:rsidR="00FF3FAC">
        <w:t xml:space="preserve"> </w:t>
      </w:r>
      <w:r>
        <w:t>exploiteren</w:t>
      </w:r>
      <w:r w:rsidR="00FF3FAC">
        <w:t xml:space="preserve"> </w:t>
      </w:r>
      <w:r>
        <w:t>van</w:t>
      </w:r>
      <w:r w:rsidR="00FF3FAC">
        <w:t xml:space="preserve"> </w:t>
      </w:r>
      <w:r>
        <w:t>een</w:t>
      </w:r>
      <w:r w:rsidR="00FF3FAC">
        <w:t xml:space="preserve"> </w:t>
      </w:r>
      <w:r>
        <w:t>terras</w:t>
      </w:r>
      <w:r w:rsidR="00FF3FAC">
        <w:t xml:space="preserve"> </w:t>
      </w:r>
      <w:r>
        <w:t>wordt</w:t>
      </w:r>
      <w:r w:rsidR="00FF3FAC">
        <w:t xml:space="preserve"> </w:t>
      </w:r>
      <w:r>
        <w:t>alleen</w:t>
      </w:r>
      <w:r w:rsidR="00FF3FAC">
        <w:t xml:space="preserve"> </w:t>
      </w:r>
      <w:r>
        <w:t>verricht</w:t>
      </w:r>
      <w:r w:rsidR="00FF3FAC">
        <w:t xml:space="preserve"> </w:t>
      </w:r>
      <w:r>
        <w:t>binnen</w:t>
      </w:r>
      <w:r w:rsidR="00FF3FAC">
        <w:t xml:space="preserve"> </w:t>
      </w:r>
      <w:r w:rsidR="005C3DE7">
        <w:t>l</w:t>
      </w:r>
      <w:commentRangeStart w:id="211"/>
      <w:r>
        <w:t>ocatie</w:t>
      </w:r>
      <w:r w:rsidR="00FF3FAC">
        <w:t xml:space="preserve"> </w:t>
      </w:r>
      <w:r w:rsidRPr="00B56DAD">
        <w:rPr>
          <w:rStyle w:val="Noemer"/>
        </w:rPr>
        <w:t>Terras</w:t>
      </w:r>
      <w:commentRangeEnd w:id="211"/>
      <w:r w:rsidR="00F840EE">
        <w:rPr>
          <w:rStyle w:val="Verwijzingopmerking"/>
        </w:rPr>
        <w:commentReference w:id="211"/>
      </w:r>
      <w:r>
        <w:t>.</w:t>
      </w:r>
    </w:p>
    <w:p w14:paraId="76AC9665" w14:textId="7F9DF58E" w:rsidR="003876F0" w:rsidRDefault="003876F0" w:rsidP="00DC3EF0">
      <w:pPr>
        <w:pStyle w:val="Kop3"/>
      </w:pPr>
      <w:commentRangeStart w:id="212"/>
      <w:r>
        <w:lastRenderedPageBreak/>
        <w:t>Paragraaf</w:t>
      </w:r>
      <w:r w:rsidR="00FF3FAC">
        <w:t xml:space="preserve"> </w:t>
      </w:r>
      <w:r>
        <w:t>5.</w:t>
      </w:r>
      <w:r w:rsidR="00610D8C">
        <w:t>3.</w:t>
      </w:r>
      <w:r w:rsidR="00CA2191">
        <w:t>10</w:t>
      </w:r>
      <w:r w:rsidR="00610D8C">
        <w:t>0</w:t>
      </w:r>
      <w:r w:rsidR="00FF3FAC">
        <w:t xml:space="preserve"> </w:t>
      </w:r>
      <w:commentRangeEnd w:id="212"/>
      <w:r w:rsidR="006A31A4">
        <w:rPr>
          <w:rStyle w:val="Verwijzingopmerking"/>
          <w:rFonts w:eastAsiaTheme="minorHAnsi" w:cstheme="minorBidi"/>
          <w:b w:val="0"/>
          <w:bCs w:val="0"/>
        </w:rPr>
        <w:commentReference w:id="212"/>
      </w:r>
      <w:r>
        <w:t>Horeca-activiteit</w:t>
      </w:r>
      <w:r w:rsidR="00FF3FAC">
        <w:t xml:space="preserve"> </w:t>
      </w:r>
      <w:r>
        <w:t>verrichten</w:t>
      </w:r>
      <w:r w:rsidR="00FF3FAC">
        <w:t xml:space="preserve"> </w:t>
      </w:r>
      <w:r>
        <w:t>–</w:t>
      </w:r>
      <w:r w:rsidR="00FF3FAC">
        <w:t xml:space="preserve"> </w:t>
      </w:r>
      <w:r>
        <w:t>categorie</w:t>
      </w:r>
      <w:r w:rsidR="00FF3FAC">
        <w:t xml:space="preserve"> </w:t>
      </w:r>
      <w:r w:rsidR="0013252C">
        <w:t>III</w:t>
      </w:r>
    </w:p>
    <w:p w14:paraId="54DEBF09" w14:textId="299C18B8" w:rsidR="003876F0" w:rsidRDefault="003876F0" w:rsidP="003A78EE">
      <w:pPr>
        <w:pStyle w:val="Kop6"/>
      </w:pPr>
      <w:r>
        <w:t>Artikel</w:t>
      </w:r>
      <w:r w:rsidR="00FF3FAC">
        <w:t xml:space="preserve"> </w:t>
      </w:r>
      <w:r>
        <w:t>5.466</w:t>
      </w:r>
      <w:r w:rsidR="00774923">
        <w:t>b</w:t>
      </w:r>
      <w:r>
        <w:tab/>
        <w:t>Toepassingsbereik</w:t>
      </w:r>
    </w:p>
    <w:p w14:paraId="5231EE39" w14:textId="38DE5868" w:rsidR="00DB5589" w:rsidRDefault="00DB5589" w:rsidP="00DB5589">
      <w:pPr>
        <w:pStyle w:val="Lidmetnummering"/>
      </w:pPr>
      <w:r>
        <w:t>1</w:t>
      </w:r>
      <w:r>
        <w:tab/>
      </w:r>
      <w:commentRangeStart w:id="213"/>
      <w:r w:rsidR="005D326C">
        <w:t>Deze</w:t>
      </w:r>
      <w:commentRangeEnd w:id="213"/>
      <w:r w:rsidR="00B56DAD">
        <w:rPr>
          <w:rStyle w:val="Verwijzingopmerking"/>
        </w:rPr>
        <w:commentReference w:id="213"/>
      </w:r>
      <w:r w:rsidR="00FF3FAC">
        <w:t xml:space="preserve"> </w:t>
      </w:r>
      <w:r w:rsidR="005D326C">
        <w:t>paragraaf</w:t>
      </w:r>
      <w:r w:rsidR="00FF3FAC">
        <w:t xml:space="preserve"> </w:t>
      </w:r>
      <w:r w:rsidR="005D326C">
        <w:t>gaat</w:t>
      </w:r>
      <w:r w:rsidR="00FF3FAC">
        <w:t xml:space="preserve"> </w:t>
      </w:r>
      <w:r w:rsidR="005D326C">
        <w:t>over</w:t>
      </w:r>
      <w:r w:rsidR="00FF3FAC">
        <w:t xml:space="preserve"> </w:t>
      </w:r>
      <w:r w:rsidR="005D326C">
        <w:t>het</w:t>
      </w:r>
      <w:r w:rsidR="00FF3FAC">
        <w:t xml:space="preserve"> </w:t>
      </w:r>
      <w:r w:rsidR="005D326C">
        <w:t>verrichten</w:t>
      </w:r>
      <w:r w:rsidR="00FF3FAC">
        <w:t xml:space="preserve"> </w:t>
      </w:r>
      <w:r w:rsidR="005D326C">
        <w:t>van</w:t>
      </w:r>
      <w:r w:rsidR="00FF3FAC">
        <w:t xml:space="preserve"> </w:t>
      </w:r>
      <w:r w:rsidR="005D326C">
        <w:t>horeca-activiteiten</w:t>
      </w:r>
      <w:r w:rsidR="00FF3FAC">
        <w:t xml:space="preserve"> </w:t>
      </w:r>
      <w:r w:rsidR="005D326C">
        <w:t>–</w:t>
      </w:r>
      <w:r w:rsidR="00FF3FAC">
        <w:t xml:space="preserve"> </w:t>
      </w:r>
      <w:r w:rsidR="005D326C">
        <w:t>categorie</w:t>
      </w:r>
      <w:r w:rsidR="00FF3FAC">
        <w:t xml:space="preserve"> </w:t>
      </w:r>
      <w:r w:rsidR="005D326C">
        <w:t>III,</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5.</w:t>
      </w:r>
      <w:r w:rsidR="00425456">
        <w:t>1051</w:t>
      </w:r>
      <w:r w:rsidR="005D326C">
        <w:t>.</w:t>
      </w:r>
    </w:p>
    <w:p w14:paraId="18FB0E66" w14:textId="4551E25D" w:rsidR="003876F0" w:rsidRDefault="00DB5589" w:rsidP="005C3DE7">
      <w:pPr>
        <w:pStyle w:val="Lidmetnummering"/>
      </w:pPr>
      <w:r>
        <w:t>2</w:t>
      </w:r>
      <w:r>
        <w:tab/>
      </w:r>
      <w:commentRangeStart w:id="214"/>
      <w:r w:rsidR="006C0490" w:rsidRPr="006C0490">
        <w:t>Horeca</w:t>
      </w:r>
      <w:commentRangeEnd w:id="214"/>
      <w:r w:rsidR="00B56DAD">
        <w:rPr>
          <w:rStyle w:val="Verwijzingopmerking"/>
        </w:rPr>
        <w:commentReference w:id="214"/>
      </w:r>
      <w:r w:rsidR="006C0490" w:rsidRPr="006C0490">
        <w:t>-activiteiten</w:t>
      </w:r>
      <w:r w:rsidR="00FF3FAC">
        <w:t xml:space="preserve"> </w:t>
      </w:r>
      <w:r w:rsidR="006C0490" w:rsidRPr="006C0490">
        <w:t>worden</w:t>
      </w:r>
      <w:r w:rsidR="00FF3FAC">
        <w:t xml:space="preserve"> </w:t>
      </w:r>
      <w:r w:rsidR="006C0490" w:rsidRPr="006C0490">
        <w:t>alleen</w:t>
      </w:r>
      <w:r w:rsidR="00FF3FAC">
        <w:t xml:space="preserve"> </w:t>
      </w:r>
      <w:r w:rsidR="006C0490" w:rsidRPr="006C0490">
        <w:t>verricht</w:t>
      </w:r>
      <w:r w:rsidR="00FF3FAC">
        <w:t xml:space="preserve"> </w:t>
      </w:r>
      <w:r w:rsidR="006C0490" w:rsidRPr="006C0490">
        <w:t>binnen</w:t>
      </w:r>
      <w:r w:rsidR="00FF3FAC">
        <w:t xml:space="preserve"> </w:t>
      </w:r>
      <w:r w:rsidR="006C0490" w:rsidRPr="006C0490">
        <w:t>de</w:t>
      </w:r>
      <w:r w:rsidR="00FF3FAC">
        <w:t xml:space="preserve"> </w:t>
      </w:r>
      <w:r w:rsidR="006C0490" w:rsidRPr="006C0490">
        <w:t>locatie</w:t>
      </w:r>
      <w:r w:rsidR="00FF3FAC">
        <w:t xml:space="preserve"> </w:t>
      </w:r>
      <w:r w:rsidR="006C0490" w:rsidRPr="006C0490">
        <w:t>Begane</w:t>
      </w:r>
      <w:r w:rsidR="00FF3FAC">
        <w:t xml:space="preserve"> </w:t>
      </w:r>
      <w:r w:rsidR="006C0490" w:rsidRPr="006C0490">
        <w:t>grond</w:t>
      </w:r>
      <w:r w:rsidR="00FF3FAC">
        <w:t xml:space="preserve"> </w:t>
      </w:r>
      <w:r w:rsidR="006C0490" w:rsidRPr="006C0490">
        <w:t>op</w:t>
      </w:r>
      <w:r w:rsidR="00FF3FAC">
        <w:t xml:space="preserve"> </w:t>
      </w:r>
      <w:r w:rsidR="006C0490" w:rsidRPr="006C0490">
        <w:t>de</w:t>
      </w:r>
      <w:r w:rsidR="00FF3FAC">
        <w:t xml:space="preserve"> </w:t>
      </w:r>
      <w:r w:rsidR="006C0490" w:rsidRPr="006C0490">
        <w:t>begane</w:t>
      </w:r>
      <w:r w:rsidR="00FF3FAC">
        <w:t xml:space="preserve"> </w:t>
      </w:r>
      <w:r w:rsidR="006C0490" w:rsidRPr="006C0490">
        <w:t>grond</w:t>
      </w:r>
      <w:r w:rsidR="00FF3FAC">
        <w:t xml:space="preserve"> </w:t>
      </w:r>
      <w:r w:rsidR="006C0490" w:rsidRPr="006C0490">
        <w:t>en</w:t>
      </w:r>
      <w:r w:rsidR="00FF3FAC">
        <w:t xml:space="preserve"> </w:t>
      </w:r>
      <w:r w:rsidR="006C0490" w:rsidRPr="006C0490">
        <w:t>op</w:t>
      </w:r>
      <w:r w:rsidR="00FF3FAC">
        <w:t xml:space="preserve"> </w:t>
      </w:r>
      <w:r w:rsidR="006C0490" w:rsidRPr="006C0490">
        <w:t>de</w:t>
      </w:r>
      <w:r w:rsidR="00FF3FAC">
        <w:t xml:space="preserve"> </w:t>
      </w:r>
      <w:r w:rsidR="006C0490" w:rsidRPr="006C0490">
        <w:t>eerste</w:t>
      </w:r>
      <w:r w:rsidR="00FF3FAC">
        <w:t xml:space="preserve"> </w:t>
      </w:r>
      <w:r w:rsidR="006C0490" w:rsidRPr="006C0490">
        <w:t>verdieping.</w:t>
      </w:r>
    </w:p>
    <w:p w14:paraId="35D6F018" w14:textId="6AF198C8" w:rsidR="003876F0" w:rsidRDefault="003876F0" w:rsidP="003A78EE">
      <w:pPr>
        <w:pStyle w:val="Kop6"/>
      </w:pPr>
      <w:r>
        <w:t>Artikel</w:t>
      </w:r>
      <w:r w:rsidR="00FF3FAC">
        <w:t xml:space="preserve"> </w:t>
      </w:r>
      <w:r>
        <w:t>5.462</w:t>
      </w:r>
      <w:r>
        <w:tab/>
      </w:r>
      <w:commentRangeStart w:id="215"/>
      <w:r>
        <w:t>Oogmerken</w:t>
      </w:r>
      <w:commentRangeEnd w:id="215"/>
      <w:r w:rsidR="00B56DAD">
        <w:rPr>
          <w:rStyle w:val="Verwijzingopmerking"/>
          <w:rFonts w:eastAsiaTheme="minorHAnsi" w:cstheme="minorBidi"/>
          <w:i w:val="0"/>
          <w:iCs w:val="0"/>
        </w:rPr>
        <w:commentReference w:id="215"/>
      </w:r>
    </w:p>
    <w:p w14:paraId="3D5A3339" w14:textId="5F826428"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59BDF9A1" w14:textId="3F54DEDC"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duurzame</w:t>
      </w:r>
      <w:r w:rsidR="00FF3FAC">
        <w:t xml:space="preserve"> </w:t>
      </w:r>
      <w:r w:rsidR="005D326C">
        <w:t>economische</w:t>
      </w:r>
      <w:r w:rsidR="00FF3FAC">
        <w:t xml:space="preserve"> </w:t>
      </w:r>
      <w:r w:rsidR="005D326C">
        <w:t>ontwikkeling</w:t>
      </w:r>
      <w:r w:rsidR="00FF3FAC">
        <w:t xml:space="preserve"> </w:t>
      </w:r>
      <w:r w:rsidR="005D326C">
        <w:t>van</w:t>
      </w:r>
      <w:r w:rsidR="00FF3FAC">
        <w:t xml:space="preserve"> </w:t>
      </w:r>
      <w:r w:rsidR="005D326C">
        <w:t>gebieden;</w:t>
      </w:r>
    </w:p>
    <w:p w14:paraId="1ADFD6BF" w14:textId="5A574B9F"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ruimte</w:t>
      </w:r>
      <w:r w:rsidR="00FF3FAC">
        <w:t xml:space="preserve"> </w:t>
      </w:r>
      <w:r w:rsidR="005D326C">
        <w:t>voor</w:t>
      </w:r>
      <w:r w:rsidR="00FF3FAC">
        <w:t xml:space="preserve"> </w:t>
      </w:r>
      <w:r w:rsidR="005D326C">
        <w:t>bedrijfsactiviteiten;</w:t>
      </w:r>
      <w:r w:rsidR="00FF3FAC">
        <w:t xml:space="preserve"> </w:t>
      </w:r>
      <w:r w:rsidR="005D326C">
        <w:t>en</w:t>
      </w:r>
    </w:p>
    <w:p w14:paraId="1B7BFDAF" w14:textId="38F8CEB5" w:rsidR="003876F0" w:rsidRDefault="00E13943" w:rsidP="006B3802">
      <w:pPr>
        <w:pStyle w:val="Opsommingmetnummering"/>
      </w:pPr>
      <w:r>
        <w:t>c.</w:t>
      </w:r>
      <w:r>
        <w:tab/>
      </w:r>
      <w:r w:rsidR="005D326C">
        <w:t>het</w:t>
      </w:r>
      <w:r w:rsidR="00FF3FAC">
        <w:t xml:space="preserve"> </w:t>
      </w:r>
      <w:r w:rsidR="005D326C">
        <w:t>stimuleren</w:t>
      </w:r>
      <w:r w:rsidR="00FF3FAC">
        <w:t xml:space="preserve"> </w:t>
      </w:r>
      <w:r w:rsidR="005D326C">
        <w:t>van</w:t>
      </w:r>
      <w:r w:rsidR="00FF3FAC">
        <w:t xml:space="preserve"> </w:t>
      </w:r>
      <w:r w:rsidR="005D326C">
        <w:t>de</w:t>
      </w:r>
      <w:r w:rsidR="00FF3FAC">
        <w:t xml:space="preserve"> </w:t>
      </w:r>
      <w:r w:rsidR="005D326C">
        <w:t>levendigheid</w:t>
      </w:r>
      <w:r w:rsidR="00FF3FAC">
        <w:t xml:space="preserve"> </w:t>
      </w:r>
      <w:r w:rsidR="005D326C">
        <w:t>van</w:t>
      </w:r>
      <w:r w:rsidR="00FF3FAC">
        <w:t xml:space="preserve"> </w:t>
      </w:r>
      <w:r w:rsidR="005D326C">
        <w:t>de</w:t>
      </w:r>
      <w:r w:rsidR="00FF3FAC">
        <w:t xml:space="preserve"> </w:t>
      </w:r>
      <w:r w:rsidR="005D326C">
        <w:t>openbare</w:t>
      </w:r>
      <w:r w:rsidR="00FF3FAC">
        <w:t xml:space="preserve"> </w:t>
      </w:r>
      <w:r w:rsidR="005D326C">
        <w:t>ruimte.</w:t>
      </w:r>
    </w:p>
    <w:p w14:paraId="0586BD7C" w14:textId="463DED7D" w:rsidR="003876F0" w:rsidRDefault="003876F0" w:rsidP="003A78EE">
      <w:pPr>
        <w:pStyle w:val="Kop6"/>
      </w:pPr>
      <w:r>
        <w:t>Artikel</w:t>
      </w:r>
      <w:r w:rsidR="00FF3FAC">
        <w:t xml:space="preserve"> </w:t>
      </w:r>
      <w:r>
        <w:t>5.</w:t>
      </w:r>
      <w:r w:rsidR="003C303C">
        <w:t>1051</w:t>
      </w:r>
      <w:r w:rsidR="00597C77">
        <w:t>a</w:t>
      </w:r>
      <w:r>
        <w:tab/>
      </w:r>
      <w:commentRangeStart w:id="216"/>
      <w:r>
        <w:t>Horeca</w:t>
      </w:r>
      <w:commentRangeEnd w:id="216"/>
      <w:r w:rsidR="00B56DAD">
        <w:rPr>
          <w:rStyle w:val="Verwijzingopmerking"/>
          <w:rFonts w:eastAsiaTheme="minorHAnsi" w:cstheme="minorBidi"/>
          <w:i w:val="0"/>
          <w:iCs w:val="0"/>
        </w:rPr>
        <w:commentReference w:id="216"/>
      </w:r>
      <w:r>
        <w:t>-activiteit</w:t>
      </w:r>
      <w:r w:rsidR="00FF3FAC">
        <w:t xml:space="preserve"> </w:t>
      </w:r>
      <w:r>
        <w:t>–</w:t>
      </w:r>
      <w:r w:rsidR="00FF3FAC">
        <w:t xml:space="preserve"> </w:t>
      </w:r>
      <w:r>
        <w:t>categorie</w:t>
      </w:r>
      <w:r w:rsidR="00FF3FAC">
        <w:t xml:space="preserve"> </w:t>
      </w:r>
      <w:r>
        <w:t>III</w:t>
      </w:r>
    </w:p>
    <w:p w14:paraId="6E84A3D5" w14:textId="6BB2C58E" w:rsidR="00E13943" w:rsidRDefault="005D326C" w:rsidP="005D326C">
      <w:r>
        <w:t>Onder</w:t>
      </w:r>
      <w:r w:rsidR="00FF3FAC">
        <w:t xml:space="preserve"> </w:t>
      </w:r>
      <w:r>
        <w:t>horeca-activiteit</w:t>
      </w:r>
      <w:r w:rsidR="00FF3FAC">
        <w:t xml:space="preserve"> </w:t>
      </w:r>
      <w:r>
        <w:t>-</w:t>
      </w:r>
      <w:r w:rsidR="00FF3FAC">
        <w:t xml:space="preserve"> </w:t>
      </w:r>
      <w:r>
        <w:t>categorie</w:t>
      </w:r>
      <w:r w:rsidR="00FF3FAC">
        <w:t xml:space="preserve"> </w:t>
      </w:r>
      <w:r>
        <w:t>III</w:t>
      </w:r>
      <w:r w:rsidR="00FF3FAC">
        <w:t xml:space="preserve"> </w:t>
      </w:r>
      <w:r>
        <w:t>wordt</w:t>
      </w:r>
      <w:r w:rsidR="00FF3FAC">
        <w:t xml:space="preserve"> </w:t>
      </w:r>
      <w:r>
        <w:t>verstaan:</w:t>
      </w:r>
    </w:p>
    <w:p w14:paraId="3B8C4A48" w14:textId="34AA49BC" w:rsidR="00E13943" w:rsidRDefault="00E13943" w:rsidP="006B3802">
      <w:pPr>
        <w:pStyle w:val="Opsommingmetnummering"/>
      </w:pPr>
      <w:r>
        <w:t>a.</w:t>
      </w:r>
      <w:r>
        <w:tab/>
      </w:r>
      <w:r w:rsidR="005D326C">
        <w:t>het</w:t>
      </w:r>
      <w:r w:rsidR="00FF3FAC">
        <w:t xml:space="preserve"> </w:t>
      </w:r>
      <w:r w:rsidR="005D326C">
        <w:t>uitoefenen</w:t>
      </w:r>
      <w:r w:rsidR="00FF3FAC">
        <w:t xml:space="preserve"> </w:t>
      </w:r>
      <w:r w:rsidR="005D326C">
        <w:t>van</w:t>
      </w:r>
      <w:r w:rsidR="00FF3FAC">
        <w:t xml:space="preserve"> </w:t>
      </w:r>
      <w:r w:rsidR="005D326C">
        <w:t>een</w:t>
      </w:r>
      <w:r w:rsidR="00FF3FAC">
        <w:t xml:space="preserve"> </w:t>
      </w:r>
      <w:r w:rsidR="005D326C">
        <w:t>bedrijf</w:t>
      </w:r>
      <w:r w:rsidR="00FF3FAC">
        <w:t xml:space="preserve"> </w:t>
      </w:r>
      <w:r w:rsidR="005D326C">
        <w:t>dat</w:t>
      </w:r>
      <w:r w:rsidR="00FF3FAC">
        <w:t xml:space="preserve"> </w:t>
      </w:r>
      <w:r w:rsidR="005D326C">
        <w:t>in</w:t>
      </w:r>
      <w:r w:rsidR="00FF3FAC">
        <w:t xml:space="preserve"> </w:t>
      </w:r>
      <w:r w:rsidR="005D326C">
        <w:t>hoofdzaak</w:t>
      </w:r>
      <w:r w:rsidR="00FF3FAC">
        <w:t xml:space="preserve"> </w:t>
      </w:r>
      <w:r w:rsidR="005D326C">
        <w:t>is</w:t>
      </w:r>
      <w:r w:rsidR="00FF3FAC">
        <w:t xml:space="preserve"> </w:t>
      </w:r>
      <w:r w:rsidR="005D326C">
        <w:t>gericht</w:t>
      </w:r>
      <w:r w:rsidR="00FF3FAC">
        <w:t xml:space="preserve"> </w:t>
      </w:r>
      <w:r w:rsidR="005D326C">
        <w:t>op</w:t>
      </w:r>
      <w:r w:rsidR="00FF3FAC">
        <w:t xml:space="preserve"> </w:t>
      </w:r>
      <w:r w:rsidR="005D326C">
        <w:t>het</w:t>
      </w:r>
      <w:r w:rsidR="00FF3FAC">
        <w:t xml:space="preserve"> </w:t>
      </w:r>
      <w:r w:rsidR="005D326C">
        <w:t>ter</w:t>
      </w:r>
      <w:r w:rsidR="00FF3FAC">
        <w:t xml:space="preserve"> </w:t>
      </w:r>
      <w:r w:rsidR="005D326C">
        <w:t>plaatse</w:t>
      </w:r>
      <w:r w:rsidR="00FF3FAC">
        <w:t xml:space="preserve"> </w:t>
      </w:r>
      <w:r w:rsidR="005D326C">
        <w:t>verstrekken</w:t>
      </w:r>
      <w:r w:rsidR="00FF3FAC">
        <w:t xml:space="preserve"> </w:t>
      </w:r>
      <w:r w:rsidR="005D326C">
        <w:t>en</w:t>
      </w:r>
      <w:r w:rsidR="00FF3FAC">
        <w:t xml:space="preserve"> </w:t>
      </w:r>
      <w:r w:rsidR="005D326C">
        <w:t>consumeren</w:t>
      </w:r>
      <w:r w:rsidR="00FF3FAC">
        <w:t xml:space="preserve"> </w:t>
      </w:r>
      <w:r w:rsidR="005D326C">
        <w:t>van</w:t>
      </w:r>
      <w:r w:rsidR="00FF3FAC">
        <w:t xml:space="preserve"> </w:t>
      </w:r>
      <w:r w:rsidR="005D326C">
        <w:t>dranken,</w:t>
      </w:r>
      <w:r w:rsidR="00FF3FAC">
        <w:t xml:space="preserve"> </w:t>
      </w:r>
      <w:r w:rsidR="005D326C">
        <w:t>waarbij</w:t>
      </w:r>
      <w:r w:rsidR="00FF3FAC">
        <w:t xml:space="preserve"> </w:t>
      </w:r>
      <w:r w:rsidR="005D326C">
        <w:t>geen</w:t>
      </w:r>
      <w:r w:rsidR="00FF3FAC">
        <w:t xml:space="preserve"> </w:t>
      </w:r>
      <w:r w:rsidR="005D326C">
        <w:t>sprake</w:t>
      </w:r>
      <w:r w:rsidR="00FF3FAC">
        <w:t xml:space="preserve"> </w:t>
      </w:r>
      <w:r w:rsidR="005D326C">
        <w:t>is</w:t>
      </w:r>
      <w:r w:rsidR="00FF3FAC">
        <w:t xml:space="preserve"> </w:t>
      </w:r>
      <w:r w:rsidR="005D326C">
        <w:t>van</w:t>
      </w:r>
      <w:r w:rsidR="00FF3FAC">
        <w:t xml:space="preserve"> </w:t>
      </w:r>
      <w:r w:rsidR="005D326C">
        <w:t>een</w:t>
      </w:r>
      <w:r w:rsidR="00FF3FAC">
        <w:t xml:space="preserve"> </w:t>
      </w:r>
      <w:r w:rsidR="005D326C">
        <w:t>seksinrichting;</w:t>
      </w:r>
      <w:r w:rsidR="00FF3FAC">
        <w:t xml:space="preserve"> </w:t>
      </w:r>
      <w:r w:rsidR="005D326C">
        <w:t>en</w:t>
      </w:r>
    </w:p>
    <w:p w14:paraId="6F4CC185" w14:textId="1F4D6CE5" w:rsidR="005D326C" w:rsidRDefault="00E13943" w:rsidP="00B939F3">
      <w:pPr>
        <w:pStyle w:val="Opsommingmetnummering"/>
      </w:pPr>
      <w:r>
        <w:t>b.</w:t>
      </w:r>
      <w:r>
        <w:tab/>
      </w:r>
      <w:r w:rsidR="005D326C">
        <w:t>het</w:t>
      </w:r>
      <w:r w:rsidR="00FF3FAC">
        <w:t xml:space="preserve"> </w:t>
      </w:r>
      <w:r w:rsidR="005D326C">
        <w:t>exploiteren</w:t>
      </w:r>
      <w:r w:rsidR="00FF3FAC">
        <w:t xml:space="preserve"> </w:t>
      </w:r>
      <w:r w:rsidR="005D326C">
        <w:t>van</w:t>
      </w:r>
      <w:r w:rsidR="00FF3FAC">
        <w:t xml:space="preserve"> </w:t>
      </w:r>
      <w:r w:rsidR="005D326C">
        <w:t>een</w:t>
      </w:r>
      <w:r w:rsidR="00FF3FAC">
        <w:t xml:space="preserve"> </w:t>
      </w:r>
      <w:r w:rsidR="005D326C">
        <w:t>terras.</w:t>
      </w:r>
    </w:p>
    <w:p w14:paraId="389BBB97" w14:textId="5A035CBB" w:rsidR="003876F0" w:rsidRDefault="003876F0" w:rsidP="003A78EE">
      <w:pPr>
        <w:pStyle w:val="Kop6"/>
      </w:pPr>
      <w:r>
        <w:t>Artikel</w:t>
      </w:r>
      <w:r w:rsidR="00FF3FAC">
        <w:t xml:space="preserve"> </w:t>
      </w:r>
      <w:r>
        <w:t>5.</w:t>
      </w:r>
      <w:r w:rsidR="006405F9">
        <w:t>10</w:t>
      </w:r>
      <w:r w:rsidR="007D700C">
        <w:t>51b</w:t>
      </w:r>
      <w:r>
        <w:tab/>
      </w:r>
      <w:commentRangeStart w:id="217"/>
      <w:r>
        <w:t>Aanwijzing</w:t>
      </w:r>
      <w:commentRangeEnd w:id="217"/>
      <w:r w:rsidR="00B56DAD">
        <w:rPr>
          <w:rStyle w:val="Verwijzingopmerking"/>
          <w:rFonts w:eastAsiaTheme="minorHAnsi" w:cstheme="minorBidi"/>
          <w:i w:val="0"/>
          <w:iCs w:val="0"/>
        </w:rPr>
        <w:commentReference w:id="217"/>
      </w:r>
      <w:r w:rsidR="00FF3FAC">
        <w:t xml:space="preserve"> </w:t>
      </w:r>
      <w:r>
        <w:t>vergunningplichtige</w:t>
      </w:r>
      <w:r w:rsidR="00FF3FAC">
        <w:t xml:space="preserve"> </w:t>
      </w:r>
      <w:r>
        <w:t>gevallen</w:t>
      </w:r>
    </w:p>
    <w:p w14:paraId="09772C8D" w14:textId="1AEA3F03" w:rsidR="003876F0"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commentRangeStart w:id="218"/>
      <w:r>
        <w:t>horeca-activiteiten</w:t>
      </w:r>
      <w:commentRangeEnd w:id="218"/>
      <w:r w:rsidR="00636393">
        <w:rPr>
          <w:rStyle w:val="Verwijzingopmerking"/>
        </w:rPr>
        <w:commentReference w:id="218"/>
      </w:r>
      <w:r w:rsidR="00FF3FAC">
        <w:t xml:space="preserve"> </w:t>
      </w:r>
      <w:r>
        <w:t>te</w:t>
      </w:r>
      <w:r w:rsidR="00FF3FAC">
        <w:t xml:space="preserve"> </w:t>
      </w:r>
      <w:r>
        <w:t>verrichten.</w:t>
      </w:r>
    </w:p>
    <w:p w14:paraId="346483B1" w14:textId="3BB49426" w:rsidR="003876F0" w:rsidRDefault="003876F0" w:rsidP="003A78EE">
      <w:pPr>
        <w:pStyle w:val="Kop6"/>
      </w:pPr>
      <w:r>
        <w:t>Artikel</w:t>
      </w:r>
      <w:r w:rsidR="00FF3FAC">
        <w:t xml:space="preserve"> </w:t>
      </w:r>
      <w:r>
        <w:t>5.</w:t>
      </w:r>
      <w:r w:rsidR="00425456">
        <w:t>1052</w:t>
      </w:r>
      <w:r>
        <w:tab/>
      </w:r>
      <w:commentRangeStart w:id="219"/>
      <w:r>
        <w:t>Bijzondere</w:t>
      </w:r>
      <w:commentRangeEnd w:id="219"/>
      <w:r w:rsidR="00B56DAD">
        <w:rPr>
          <w:rStyle w:val="Verwijzingopmerking"/>
          <w:rFonts w:eastAsiaTheme="minorHAnsi" w:cstheme="minorBidi"/>
          <w:i w:val="0"/>
          <w:iCs w:val="0"/>
        </w:rPr>
        <w:commentReference w:id="219"/>
      </w:r>
      <w:r w:rsidR="00FF3FAC">
        <w:t xml:space="preserve"> </w:t>
      </w:r>
      <w:r>
        <w:t>aanvraagvereisten</w:t>
      </w:r>
      <w:r w:rsidR="00FF3FAC">
        <w:t xml:space="preserve"> </w:t>
      </w:r>
      <w:r>
        <w:t>omgevingsvergunning</w:t>
      </w:r>
    </w:p>
    <w:p w14:paraId="6CFD93D8" w14:textId="56C5B1E2" w:rsidR="00E13943" w:rsidRDefault="005D326C" w:rsidP="005D326C">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107357B7" w14:textId="27475A28" w:rsidR="00E13943" w:rsidRDefault="00E13943" w:rsidP="006B3802">
      <w:pPr>
        <w:pStyle w:val="Opsommingmetnummering"/>
      </w:pPr>
      <w:r>
        <w:t>a.</w:t>
      </w:r>
      <w:r>
        <w:tab/>
      </w:r>
      <w:r w:rsidR="005D326C">
        <w:t>een</w:t>
      </w:r>
      <w:r w:rsidR="00FF3FAC">
        <w:t xml:space="preserve"> </w:t>
      </w:r>
      <w:r w:rsidR="005D326C">
        <w:t>opgave</w:t>
      </w:r>
      <w:r w:rsidR="00FF3FAC">
        <w:t xml:space="preserve"> </w:t>
      </w:r>
      <w:r w:rsidR="005D326C">
        <w:t>van</w:t>
      </w:r>
      <w:r w:rsidR="00FF3FAC">
        <w:t xml:space="preserve"> </w:t>
      </w:r>
      <w:r w:rsidR="005D326C">
        <w:t>de</w:t>
      </w:r>
      <w:r w:rsidR="00FF3FAC">
        <w:t xml:space="preserve"> </w:t>
      </w:r>
      <w:r w:rsidR="005D326C">
        <w:t>bruto</w:t>
      </w:r>
      <w:r w:rsidR="00FF3FAC">
        <w:t xml:space="preserve"> </w:t>
      </w:r>
      <w:r w:rsidR="005D326C">
        <w:t>inhoud</w:t>
      </w:r>
      <w:r w:rsidR="00FF3FAC">
        <w:t xml:space="preserve"> </w:t>
      </w:r>
      <w:r w:rsidR="005D326C">
        <w:t>in</w:t>
      </w:r>
      <w:r w:rsidR="00FF3FAC">
        <w:t xml:space="preserve"> </w:t>
      </w:r>
      <w:r w:rsidR="005D326C">
        <w:t>m3</w:t>
      </w:r>
      <w:r w:rsidR="00FF3FAC">
        <w:t xml:space="preserve"> </w:t>
      </w:r>
      <w:r w:rsidR="005D326C">
        <w:t>en</w:t>
      </w:r>
      <w:r w:rsidR="00FF3FAC">
        <w:t xml:space="preserve"> </w:t>
      </w:r>
      <w:r w:rsidR="005D326C">
        <w:t>de</w:t>
      </w:r>
      <w:r w:rsidR="00FF3FAC">
        <w:t xml:space="preserve"> </w:t>
      </w:r>
      <w:r w:rsidR="005D326C">
        <w:t>bruto-vloeroppervlakte</w:t>
      </w:r>
      <w:r w:rsidR="00FF3FAC">
        <w:t xml:space="preserve"> </w:t>
      </w:r>
      <w:r w:rsidR="005D326C">
        <w:t>in</w:t>
      </w:r>
      <w:r w:rsidR="00FF3FAC">
        <w:t xml:space="preserve"> </w:t>
      </w:r>
      <w:r w:rsidR="005D22B8">
        <w:t>m</w:t>
      </w:r>
      <w:r w:rsidR="005D22B8" w:rsidRPr="005D22B8">
        <w:rPr>
          <w:vertAlign w:val="superscript"/>
        </w:rPr>
        <w:t>2</w:t>
      </w:r>
      <w:r w:rsidR="00FF3FAC">
        <w:t xml:space="preserve"> </w:t>
      </w:r>
      <w:r w:rsidR="005D326C">
        <w:t>van</w:t>
      </w:r>
      <w:r w:rsidR="00FF3FAC">
        <w:t xml:space="preserve"> </w:t>
      </w:r>
      <w:r w:rsidR="005D326C">
        <w:t>het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dat</w:t>
      </w:r>
      <w:r w:rsidR="00FF3FAC">
        <w:t xml:space="preserve"> </w:t>
      </w:r>
      <w:r w:rsidR="005D326C">
        <w:t>gebruikt</w:t>
      </w:r>
      <w:r w:rsidR="00FF3FAC">
        <w:t xml:space="preserve"> </w:t>
      </w:r>
      <w:r w:rsidR="005D326C">
        <w:t>gaat</w:t>
      </w:r>
      <w:r w:rsidR="00FF3FAC">
        <w:t xml:space="preserve"> </w:t>
      </w:r>
      <w:r w:rsidR="005D326C">
        <w:t>worden</w:t>
      </w:r>
      <w:r w:rsidR="00FF3FAC">
        <w:t xml:space="preserve"> </w:t>
      </w:r>
      <w:r w:rsidR="005D326C">
        <w:t>voor</w:t>
      </w:r>
      <w:r w:rsidR="00FF3FAC">
        <w:t xml:space="preserve"> </w:t>
      </w:r>
      <w:r w:rsidR="005D326C">
        <w:t>horeca-activiteiten;</w:t>
      </w:r>
    </w:p>
    <w:p w14:paraId="7DC15866" w14:textId="22209988" w:rsidR="00E13943" w:rsidRDefault="00E13943" w:rsidP="006B3802">
      <w:pPr>
        <w:pStyle w:val="Opsommingmetnummering"/>
      </w:pPr>
      <w:r>
        <w:t>b.</w:t>
      </w:r>
      <w:r>
        <w:tab/>
      </w:r>
      <w:r w:rsidR="005D326C">
        <w:t>een</w:t>
      </w:r>
      <w:r w:rsidR="00FF3FAC">
        <w:t xml:space="preserve"> </w:t>
      </w:r>
      <w:r w:rsidR="005D326C">
        <w:t>beschrijving</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horeca-activiteit;</w:t>
      </w:r>
      <w:r w:rsidR="00FF3FAC">
        <w:t xml:space="preserve"> </w:t>
      </w:r>
      <w:r w:rsidR="005D326C">
        <w:t>en</w:t>
      </w:r>
    </w:p>
    <w:p w14:paraId="27946F31" w14:textId="3626559D" w:rsidR="003876F0" w:rsidRDefault="00E13943" w:rsidP="006B3802">
      <w:pPr>
        <w:pStyle w:val="Opsommingmetnummering"/>
      </w:pPr>
      <w:r>
        <w:t>c.</w:t>
      </w:r>
      <w:r>
        <w:tab/>
      </w:r>
      <w:r w:rsidR="005D326C">
        <w:t>de</w:t>
      </w:r>
      <w:r w:rsidR="00FF3FAC">
        <w:t xml:space="preserve"> </w:t>
      </w:r>
      <w:r w:rsidR="005D326C">
        <w:t>locatie</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horeca-activiteit.</w:t>
      </w:r>
    </w:p>
    <w:p w14:paraId="3ADEF1AA" w14:textId="752A7EF6" w:rsidR="003876F0" w:rsidRDefault="003876F0" w:rsidP="003A78EE">
      <w:pPr>
        <w:pStyle w:val="Kop6"/>
      </w:pPr>
      <w:r>
        <w:t>Artikel</w:t>
      </w:r>
      <w:r w:rsidR="00FF3FAC">
        <w:t xml:space="preserve"> </w:t>
      </w:r>
      <w:r>
        <w:t>5.</w:t>
      </w:r>
      <w:r w:rsidR="00425456">
        <w:t>1053</w:t>
      </w:r>
      <w:r>
        <w:tab/>
      </w:r>
      <w:commentRangeStart w:id="220"/>
      <w:r>
        <w:t>Beoordelingsregels</w:t>
      </w:r>
      <w:commentRangeEnd w:id="220"/>
      <w:r w:rsidR="00B56DAD">
        <w:rPr>
          <w:rStyle w:val="Verwijzingopmerking"/>
          <w:rFonts w:eastAsiaTheme="minorHAnsi" w:cstheme="minorBidi"/>
          <w:i w:val="0"/>
          <w:iCs w:val="0"/>
        </w:rPr>
        <w:commentReference w:id="220"/>
      </w:r>
      <w:r w:rsidR="00FF3FAC">
        <w:t xml:space="preserve"> </w:t>
      </w:r>
      <w:r>
        <w:t>omgevingsvergunning</w:t>
      </w:r>
    </w:p>
    <w:p w14:paraId="521E2159" w14:textId="1588DCBD" w:rsidR="00E13943" w:rsidRDefault="005D326C" w:rsidP="005D326C">
      <w:r>
        <w:t>De</w:t>
      </w:r>
      <w:r w:rsidR="00FF3FAC">
        <w:t xml:space="preserve"> </w:t>
      </w:r>
      <w:r>
        <w:t>omgevingsvergunning</w:t>
      </w:r>
      <w:r w:rsidR="00FF3FAC">
        <w:t xml:space="preserve"> </w:t>
      </w:r>
      <w:r>
        <w:t>wordt</w:t>
      </w:r>
      <w:r w:rsidR="00FF3FAC">
        <w:t xml:space="preserve"> </w:t>
      </w:r>
      <w:r>
        <w:t>alleen</w:t>
      </w:r>
      <w:r w:rsidR="00FF3FAC">
        <w:t xml:space="preserve"> </w:t>
      </w:r>
      <w:r>
        <w:t>verleend</w:t>
      </w:r>
      <w:r w:rsidR="00FF3FAC">
        <w:t xml:space="preserve"> </w:t>
      </w:r>
      <w:r>
        <w:t>als:</w:t>
      </w:r>
    </w:p>
    <w:p w14:paraId="29B58212" w14:textId="2B9DF1E9" w:rsidR="00E13943" w:rsidRDefault="00E13943" w:rsidP="006B3802">
      <w:pPr>
        <w:pStyle w:val="Opsommingmetnummering"/>
      </w:pPr>
      <w:r>
        <w:t>a.</w:t>
      </w:r>
      <w:r>
        <w:tab/>
      </w:r>
      <w:r w:rsidR="005D326C">
        <w:t>de</w:t>
      </w:r>
      <w:r w:rsidR="00FF3FAC">
        <w:t xml:space="preserve"> </w:t>
      </w:r>
      <w:r w:rsidR="005D326C">
        <w:t>horeca-activiteit</w:t>
      </w:r>
      <w:r w:rsidR="00FF3FAC">
        <w:t xml:space="preserve"> </w:t>
      </w:r>
      <w:r w:rsidR="005D326C">
        <w:t>voldoet</w:t>
      </w:r>
      <w:r w:rsidR="00FF3FAC">
        <w:t xml:space="preserve"> </w:t>
      </w:r>
      <w:r w:rsidR="005D326C">
        <w:t>aan</w:t>
      </w:r>
      <w:r w:rsidR="00FF3FAC">
        <w:t xml:space="preserve"> </w:t>
      </w:r>
      <w:r w:rsidR="005D326C">
        <w:t>artikel</w:t>
      </w:r>
      <w:r w:rsidR="00FF3FAC">
        <w:t xml:space="preserve"> </w:t>
      </w:r>
      <w:r w:rsidR="005D326C">
        <w:t>5.</w:t>
      </w:r>
      <w:r w:rsidR="00425456">
        <w:t>1051</w:t>
      </w:r>
      <w:r w:rsidR="005157E3">
        <w:t>,</w:t>
      </w:r>
      <w:r w:rsidR="00FF3FAC">
        <w:t xml:space="preserve"> </w:t>
      </w:r>
      <w:r w:rsidR="005157E3">
        <w:t>onder</w:t>
      </w:r>
      <w:r w:rsidR="00FF3FAC">
        <w:t xml:space="preserve"> </w:t>
      </w:r>
      <w:r w:rsidR="005157E3">
        <w:t>a;</w:t>
      </w:r>
    </w:p>
    <w:p w14:paraId="3FB0BA77" w14:textId="374A1B4B" w:rsidR="00E13943" w:rsidRDefault="00E13943" w:rsidP="006B3802">
      <w:pPr>
        <w:pStyle w:val="Opsommingmetnummering"/>
      </w:pPr>
      <w:r>
        <w:t>b.</w:t>
      </w:r>
      <w:r>
        <w:tab/>
      </w:r>
      <w:r w:rsidR="005D326C">
        <w:t>horeca-activiteit(en)</w:t>
      </w:r>
      <w:r w:rsidR="00FF3FAC">
        <w:t xml:space="preserve"> </w:t>
      </w:r>
      <w:r w:rsidR="005D326C">
        <w:t>worden</w:t>
      </w:r>
      <w:r w:rsidR="00FF3FAC">
        <w:t xml:space="preserve"> </w:t>
      </w:r>
      <w:r w:rsidR="005D326C">
        <w:t>verricht</w:t>
      </w:r>
      <w:r w:rsidR="00FF3FAC">
        <w:t xml:space="preserve"> </w:t>
      </w:r>
      <w:r w:rsidR="005D326C">
        <w:t>op</w:t>
      </w:r>
      <w:r w:rsidR="00FF3FAC">
        <w:t xml:space="preserve"> </w:t>
      </w:r>
      <w:r w:rsidR="005D326C">
        <w:t>de</w:t>
      </w:r>
      <w:r w:rsidR="00FF3FAC">
        <w:t xml:space="preserve"> </w:t>
      </w:r>
      <w:r w:rsidR="005D326C">
        <w:t>begane</w:t>
      </w:r>
      <w:r w:rsidR="00FF3FAC">
        <w:t xml:space="preserve"> </w:t>
      </w:r>
      <w:r w:rsidR="005D326C">
        <w:t>grond</w:t>
      </w:r>
      <w:r w:rsidR="00FF3FAC">
        <w:t xml:space="preserve"> </w:t>
      </w:r>
      <w:r w:rsidR="005D326C">
        <w:t>en</w:t>
      </w:r>
      <w:r w:rsidR="00FF3FAC">
        <w:t xml:space="preserve"> </w:t>
      </w:r>
      <w:r w:rsidR="005D326C">
        <w:t>de</w:t>
      </w:r>
      <w:r w:rsidR="00FF3FAC">
        <w:t xml:space="preserve"> </w:t>
      </w:r>
      <w:r w:rsidR="005D326C">
        <w:t>eerste</w:t>
      </w:r>
      <w:r w:rsidR="00FF3FAC">
        <w:t xml:space="preserve"> </w:t>
      </w:r>
      <w:r w:rsidR="005D326C">
        <w:t>verdieping;</w:t>
      </w:r>
    </w:p>
    <w:p w14:paraId="0A067CEA" w14:textId="6D73BD52" w:rsidR="00DC3EF0" w:rsidRDefault="00E13943" w:rsidP="00DC3EF0">
      <w:pPr>
        <w:pStyle w:val="Opsommingmetnummering"/>
      </w:pPr>
      <w:r>
        <w:t>c.</w:t>
      </w:r>
      <w:r>
        <w:tab/>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gelet</w:t>
      </w:r>
      <w:r w:rsidR="00FF3FAC">
        <w:t xml:space="preserve"> </w:t>
      </w:r>
      <w:r w:rsidR="005D326C">
        <w:t>op</w:t>
      </w:r>
      <w:r w:rsidR="00FF3FAC">
        <w:t xml:space="preserve"> </w:t>
      </w:r>
      <w:r w:rsidR="005D326C">
        <w:t>de</w:t>
      </w:r>
      <w:r w:rsidR="00FF3FAC">
        <w:t xml:space="preserve"> </w:t>
      </w:r>
      <w:r w:rsidR="005D326C">
        <w:t>aard</w:t>
      </w:r>
      <w:r w:rsidR="00FF3FAC">
        <w:t xml:space="preserve"> </w:t>
      </w:r>
      <w:r w:rsidR="005D326C">
        <w:t>en</w:t>
      </w:r>
      <w:r w:rsidR="00FF3FAC">
        <w:t xml:space="preserve"> </w:t>
      </w:r>
      <w:r w:rsidR="005D326C">
        <w:t>de</w:t>
      </w:r>
      <w:r w:rsidR="00FF3FAC">
        <w:t xml:space="preserve"> </w:t>
      </w:r>
      <w:r w:rsidR="005D326C">
        <w:t>ligging</w:t>
      </w:r>
      <w:r w:rsidR="00FF3FAC">
        <w:t xml:space="preserve"> </w:t>
      </w:r>
      <w:r w:rsidR="005D326C">
        <w:t>van</w:t>
      </w:r>
      <w:r w:rsidR="00FF3FAC">
        <w:t xml:space="preserve"> </w:t>
      </w:r>
      <w:r w:rsidR="005D326C">
        <w:t>de</w:t>
      </w:r>
      <w:r w:rsidR="00FF3FAC">
        <w:t xml:space="preserve"> </w:t>
      </w:r>
      <w:r w:rsidR="005D326C">
        <w:t>andere</w:t>
      </w:r>
      <w:r w:rsidR="00FF3FAC">
        <w:t xml:space="preserve"> </w:t>
      </w:r>
      <w:r w:rsidR="005D326C">
        <w:t>gebruiksactiviteiten</w:t>
      </w:r>
      <w:r w:rsidR="00FF3FAC">
        <w:t xml:space="preserve"> </w:t>
      </w:r>
      <w:r w:rsidR="005D326C">
        <w:t>in</w:t>
      </w:r>
      <w:r w:rsidR="00FF3FAC">
        <w:t xml:space="preserve"> </w:t>
      </w:r>
      <w:r w:rsidR="005D326C">
        <w:t>de</w:t>
      </w:r>
      <w:r w:rsidR="00FF3FAC">
        <w:t xml:space="preserve"> </w:t>
      </w:r>
      <w:r w:rsidR="005D326C">
        <w:t>omgeving</w:t>
      </w:r>
      <w:r w:rsidR="00FF3FAC">
        <w:t xml:space="preserve"> </w:t>
      </w:r>
      <w:r w:rsidR="005D326C">
        <w:t>en</w:t>
      </w:r>
      <w:r w:rsidR="00FF3FAC">
        <w:t xml:space="preserve"> </w:t>
      </w:r>
      <w:r w:rsidR="005D326C">
        <w:t>het</w:t>
      </w:r>
      <w:r w:rsidR="00FF3FAC">
        <w:t xml:space="preserve"> </w:t>
      </w:r>
      <w:r w:rsidR="005D326C">
        <w:t>karakter</w:t>
      </w:r>
      <w:r w:rsidR="00FF3FAC">
        <w:t xml:space="preserve"> </w:t>
      </w:r>
      <w:r w:rsidR="005D326C">
        <w:t>van</w:t>
      </w:r>
      <w:r w:rsidR="00FF3FAC">
        <w:t xml:space="preserve"> </w:t>
      </w:r>
      <w:r w:rsidR="005D326C">
        <w:t>de</w:t>
      </w:r>
      <w:r w:rsidR="00FF3FAC">
        <w:t xml:space="preserve"> </w:t>
      </w:r>
      <w:r w:rsidR="005D326C">
        <w:t>locatie:</w:t>
      </w:r>
    </w:p>
    <w:p w14:paraId="77C21F8F" w14:textId="6464A42B" w:rsidR="00DC3EF0" w:rsidRDefault="00DC3EF0" w:rsidP="00DC3EF0">
      <w:pPr>
        <w:pStyle w:val="Opsommingmetnummering"/>
        <w:ind w:left="850"/>
      </w:pPr>
      <w:r>
        <w:t>1.</w:t>
      </w:r>
      <w:r>
        <w:tab/>
      </w:r>
      <w:r w:rsidR="005D326C">
        <w:t>de</w:t>
      </w:r>
      <w:r w:rsidR="00FF3FAC">
        <w:t xml:space="preserve"> </w:t>
      </w:r>
      <w:r w:rsidR="005D326C">
        <w:t>aard</w:t>
      </w:r>
      <w:r w:rsidR="00FF3FAC">
        <w:t xml:space="preserve"> </w:t>
      </w:r>
      <w:r w:rsidR="005D326C">
        <w:t>en</w:t>
      </w:r>
      <w:r w:rsidR="00FF3FAC">
        <w:t xml:space="preserve"> </w:t>
      </w:r>
      <w:r w:rsidR="005D326C">
        <w:t>omvang</w:t>
      </w:r>
      <w:r w:rsidR="00FF3FAC">
        <w:t xml:space="preserve"> </w:t>
      </w:r>
      <w:r w:rsidR="005D326C">
        <w:t>van</w:t>
      </w:r>
      <w:r w:rsidR="00FF3FAC">
        <w:t xml:space="preserve"> </w:t>
      </w:r>
      <w:r w:rsidR="005D326C">
        <w:t>de</w:t>
      </w:r>
      <w:r w:rsidR="00FF3FAC">
        <w:t xml:space="preserve"> </w:t>
      </w:r>
      <w:r w:rsidR="005D326C">
        <w:t>horeca-activiteit</w:t>
      </w:r>
      <w:r w:rsidR="00FF3FAC">
        <w:t xml:space="preserve"> </w:t>
      </w:r>
      <w:r w:rsidR="005D326C">
        <w:t>past</w:t>
      </w:r>
      <w:r w:rsidR="00FF3FAC">
        <w:t xml:space="preserve"> </w:t>
      </w:r>
      <w:r w:rsidR="005D326C">
        <w:t>binnen</w:t>
      </w:r>
      <w:r w:rsidR="00FF3FAC">
        <w:t xml:space="preserve"> </w:t>
      </w:r>
      <w:r w:rsidR="005D326C">
        <w:t>de</w:t>
      </w:r>
      <w:r w:rsidR="00FF3FAC">
        <w:t xml:space="preserve"> </w:t>
      </w:r>
      <w:r w:rsidR="005D326C">
        <w:t>omgeving;</w:t>
      </w:r>
      <w:r w:rsidR="00FF3FAC">
        <w:t xml:space="preserve"> </w:t>
      </w:r>
      <w:r w:rsidR="005D326C">
        <w:t>en</w:t>
      </w:r>
    </w:p>
    <w:p w14:paraId="5B2EA644" w14:textId="0FCFBAB8" w:rsidR="00E13943" w:rsidRDefault="00DC3EF0" w:rsidP="00DC3EF0">
      <w:pPr>
        <w:pStyle w:val="Opsommingmetnummering"/>
        <w:ind w:left="850"/>
      </w:pPr>
      <w:r>
        <w:t>2.</w:t>
      </w:r>
      <w:r>
        <w:tab/>
      </w:r>
      <w:r w:rsidR="005D326C">
        <w:t>de</w:t>
      </w:r>
      <w:r w:rsidR="00FF3FAC">
        <w:t xml:space="preserve"> </w:t>
      </w:r>
      <w:r w:rsidR="005D326C">
        <w:t>horeca-activiteit</w:t>
      </w:r>
      <w:r w:rsidR="00FF3FAC">
        <w:t xml:space="preserve"> </w:t>
      </w:r>
      <w:r w:rsidR="005D326C">
        <w:t>ondersteunend</w:t>
      </w:r>
      <w:r w:rsidR="00FF3FAC">
        <w:t xml:space="preserve"> </w:t>
      </w:r>
      <w:r w:rsidR="005D326C">
        <w:t>is</w:t>
      </w:r>
      <w:r w:rsidR="00FF3FAC">
        <w:t xml:space="preserve"> </w:t>
      </w:r>
      <w:r w:rsidR="005D326C">
        <w:t>aan</w:t>
      </w:r>
      <w:r w:rsidR="00FF3FAC">
        <w:t xml:space="preserve"> </w:t>
      </w:r>
      <w:r w:rsidR="005D326C">
        <w:t>het</w:t>
      </w:r>
      <w:r w:rsidR="00FF3FAC">
        <w:t xml:space="preserve"> </w:t>
      </w:r>
      <w:r w:rsidR="005D326C">
        <w:t>stimuleren</w:t>
      </w:r>
      <w:r w:rsidR="00FF3FAC">
        <w:t xml:space="preserve"> </w:t>
      </w:r>
      <w:r w:rsidR="005D326C">
        <w:t>van</w:t>
      </w:r>
      <w:r w:rsidR="00FF3FAC">
        <w:t xml:space="preserve"> </w:t>
      </w:r>
      <w:r w:rsidR="005D326C">
        <w:t>de</w:t>
      </w:r>
      <w:r w:rsidR="00FF3FAC">
        <w:t xml:space="preserve"> </w:t>
      </w:r>
      <w:r w:rsidR="005D326C">
        <w:t>levendigheid</w:t>
      </w:r>
      <w:r w:rsidR="00FF3FAC">
        <w:t xml:space="preserve"> </w:t>
      </w:r>
      <w:r w:rsidR="005D326C">
        <w:t>van</w:t>
      </w:r>
      <w:r w:rsidR="00FF3FAC">
        <w:t xml:space="preserve"> </w:t>
      </w:r>
      <w:r w:rsidR="005D326C">
        <w:t>de</w:t>
      </w:r>
      <w:r w:rsidR="00FF3FAC">
        <w:t xml:space="preserve"> </w:t>
      </w:r>
      <w:r w:rsidR="005D326C">
        <w:t>openbare</w:t>
      </w:r>
      <w:r w:rsidR="00FF3FAC">
        <w:t xml:space="preserve"> </w:t>
      </w:r>
      <w:r w:rsidR="005D326C">
        <w:t>ruimte;</w:t>
      </w:r>
    </w:p>
    <w:p w14:paraId="542DDC6E" w14:textId="4662E178" w:rsidR="00E13943" w:rsidRDefault="00E13943" w:rsidP="006B3802">
      <w:pPr>
        <w:pStyle w:val="Opsommingmetnummering"/>
      </w:pPr>
      <w:r>
        <w:t>d.</w:t>
      </w:r>
      <w:r>
        <w:tab/>
      </w:r>
      <w:r w:rsidR="005D326C">
        <w:t>de</w:t>
      </w:r>
      <w:r w:rsidR="00FF3FAC">
        <w:t xml:space="preserve"> </w:t>
      </w:r>
      <w:r w:rsidR="005D326C">
        <w:t>maximum</w:t>
      </w:r>
      <w:r w:rsidR="00FF3FAC">
        <w:t xml:space="preserve"> </w:t>
      </w:r>
      <w:r w:rsidR="005D326C">
        <w:t>bruto-vloeroppervlakte</w:t>
      </w:r>
      <w:r w:rsidR="00FF3FAC">
        <w:t xml:space="preserve"> </w:t>
      </w:r>
      <w:r w:rsidR="005D326C">
        <w:t>van</w:t>
      </w:r>
      <w:r w:rsidR="00FF3FAC">
        <w:t xml:space="preserve"> </w:t>
      </w:r>
      <w:r w:rsidR="005D326C">
        <w:t>de</w:t>
      </w:r>
      <w:r w:rsidR="00FF3FAC">
        <w:t xml:space="preserve"> </w:t>
      </w:r>
      <w:r w:rsidR="005D326C">
        <w:t>horeca-activiteiten,</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paragraaf</w:t>
      </w:r>
      <w:r w:rsidR="00FF3FAC">
        <w:t xml:space="preserve"> </w:t>
      </w:r>
      <w:r w:rsidR="005D326C">
        <w:t>5.3.45,</w:t>
      </w:r>
      <w:r w:rsidR="00FF3FAC">
        <w:t xml:space="preserve"> </w:t>
      </w:r>
      <w:r w:rsidR="005D326C">
        <w:t>paragraaf</w:t>
      </w:r>
      <w:r w:rsidR="00FF3FAC">
        <w:t xml:space="preserve"> </w:t>
      </w:r>
      <w:r w:rsidR="005D326C">
        <w:t>5.3.46,</w:t>
      </w:r>
      <w:r w:rsidR="00FF3FAC">
        <w:t xml:space="preserve"> </w:t>
      </w:r>
      <w:r w:rsidR="005D326C">
        <w:t>en</w:t>
      </w:r>
      <w:r w:rsidR="00FF3FAC">
        <w:t xml:space="preserve"> </w:t>
      </w:r>
      <w:r w:rsidR="005D326C">
        <w:t>paragraaf</w:t>
      </w:r>
      <w:r w:rsidR="00FF3FAC">
        <w:t xml:space="preserve"> </w:t>
      </w:r>
      <w:r w:rsidR="005D326C">
        <w:t>5.</w:t>
      </w:r>
      <w:r w:rsidR="00C7466D">
        <w:t>3.100</w:t>
      </w:r>
      <w:r w:rsidR="005D326C">
        <w:t>,</w:t>
      </w:r>
      <w:r w:rsidR="00FF3FAC">
        <w:t xml:space="preserve"> </w:t>
      </w:r>
      <w:r w:rsidR="005D326C">
        <w:t>tezamen</w:t>
      </w:r>
      <w:r w:rsidR="00FF3FAC">
        <w:t xml:space="preserve"> </w:t>
      </w:r>
      <w:r w:rsidR="005D326C">
        <w:t>met</w:t>
      </w:r>
      <w:r w:rsidR="00FF3FAC">
        <w:t xml:space="preserve"> </w:t>
      </w:r>
      <w:r w:rsidR="005D326C">
        <w:t>de</w:t>
      </w:r>
      <w:r w:rsidR="00FF3FAC">
        <w:t xml:space="preserve"> </w:t>
      </w:r>
      <w:r w:rsidR="005D326C">
        <w:t>dienstverlening-activiteiten</w:t>
      </w:r>
      <w:r w:rsidR="00FF3FAC">
        <w:t xml:space="preserve"> </w:t>
      </w:r>
      <w:r w:rsidR="005D326C">
        <w:t>niet</w:t>
      </w:r>
      <w:r w:rsidR="00FF3FAC">
        <w:t xml:space="preserve"> </w:t>
      </w:r>
      <w:r w:rsidR="005D326C">
        <w:t>meer</w:t>
      </w:r>
      <w:r w:rsidR="00FF3FAC">
        <w:t xml:space="preserve"> </w:t>
      </w:r>
      <w:r w:rsidR="005D326C">
        <w:t>bedraagt</w:t>
      </w:r>
      <w:r w:rsidR="00FF3FAC">
        <w:t xml:space="preserve"> </w:t>
      </w:r>
      <w:r w:rsidR="005D326C">
        <w:t>dan</w:t>
      </w:r>
      <w:r w:rsidR="00FF3FAC">
        <w:t xml:space="preserve"> </w:t>
      </w:r>
      <w:r w:rsidR="005D326C">
        <w:t>300</w:t>
      </w:r>
      <w:r w:rsidR="00FF3FAC">
        <w:t xml:space="preserve"> </w:t>
      </w:r>
      <w:r w:rsidR="005D22B8">
        <w:t>m</w:t>
      </w:r>
      <w:r w:rsidR="005D22B8" w:rsidRPr="005D22B8">
        <w:rPr>
          <w:vertAlign w:val="superscript"/>
        </w:rPr>
        <w:t>2</w:t>
      </w:r>
      <w:r w:rsidR="005D326C">
        <w:t>;</w:t>
      </w:r>
      <w:r w:rsidR="00FF3FAC">
        <w:t xml:space="preserve"> </w:t>
      </w:r>
      <w:r w:rsidR="005D326C">
        <w:t>en</w:t>
      </w:r>
    </w:p>
    <w:p w14:paraId="42661458" w14:textId="3F8D67F5" w:rsidR="003876F0" w:rsidRDefault="00E13943" w:rsidP="006B3802">
      <w:pPr>
        <w:pStyle w:val="Opsommingmetnummering"/>
      </w:pPr>
      <w:r>
        <w:t>e.</w:t>
      </w:r>
      <w:r>
        <w:tab/>
      </w:r>
      <w:r w:rsidR="005D326C">
        <w:t>het</w:t>
      </w:r>
      <w:r w:rsidR="00FF3FAC">
        <w:t xml:space="preserve"> </w:t>
      </w:r>
      <w:r w:rsidR="005D326C">
        <w:t>college</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de</w:t>
      </w:r>
      <w:r w:rsidR="00FF3FAC">
        <w:t xml:space="preserve"> </w:t>
      </w:r>
      <w:r w:rsidR="005D326C">
        <w:t>openingstijden</w:t>
      </w:r>
      <w:r w:rsidR="00FF3FAC">
        <w:t xml:space="preserve"> </w:t>
      </w:r>
      <w:r w:rsidR="005D326C">
        <w:t>van</w:t>
      </w:r>
      <w:r w:rsidR="00FF3FAC">
        <w:t xml:space="preserve"> </w:t>
      </w:r>
      <w:r w:rsidR="005D326C">
        <w:t>de</w:t>
      </w:r>
      <w:r w:rsidR="00FF3FAC">
        <w:t xml:space="preserve"> </w:t>
      </w:r>
      <w:r w:rsidR="005D326C">
        <w:t>zelfstandige</w:t>
      </w:r>
      <w:r w:rsidR="00FF3FAC">
        <w:t xml:space="preserve"> </w:t>
      </w:r>
      <w:r w:rsidR="005D326C">
        <w:t>horeca-bedrijven</w:t>
      </w:r>
      <w:r w:rsidR="00FF3FAC">
        <w:t xml:space="preserve"> </w:t>
      </w:r>
      <w:r w:rsidR="005D326C">
        <w:t>nader</w:t>
      </w:r>
      <w:r w:rsidR="00FF3FAC">
        <w:t xml:space="preserve"> </w:t>
      </w:r>
      <w:r w:rsidR="005D326C">
        <w:t>hebben</w:t>
      </w:r>
      <w:r w:rsidR="00FF3FAC">
        <w:t xml:space="preserve"> </w:t>
      </w:r>
      <w:r w:rsidR="005D326C">
        <w:t>bepaald</w:t>
      </w:r>
      <w:r w:rsidR="00FF3FAC">
        <w:t xml:space="preserve"> </w:t>
      </w:r>
      <w:r w:rsidR="005D326C">
        <w:t>in</w:t>
      </w:r>
      <w:r w:rsidR="00FF3FAC">
        <w:t xml:space="preserve"> </w:t>
      </w:r>
      <w:r w:rsidR="005D326C">
        <w:t>de</w:t>
      </w:r>
      <w:r w:rsidR="00FF3FAC">
        <w:t xml:space="preserve"> </w:t>
      </w:r>
      <w:r w:rsidR="005D326C">
        <w:t>voorschriften</w:t>
      </w:r>
      <w:r w:rsidR="00FF3FAC">
        <w:t xml:space="preserve"> </w:t>
      </w:r>
      <w:r w:rsidR="005D326C">
        <w:t>bij</w:t>
      </w:r>
      <w:r w:rsidR="00FF3FAC">
        <w:t xml:space="preserve"> </w:t>
      </w:r>
      <w:r w:rsidR="005D326C">
        <w:t>de</w:t>
      </w:r>
      <w:r w:rsidR="00FF3FAC">
        <w:t xml:space="preserve"> </w:t>
      </w:r>
      <w:r w:rsidR="005D326C">
        <w:t>vergunning.</w:t>
      </w:r>
    </w:p>
    <w:p w14:paraId="3AF736BC" w14:textId="434C1034" w:rsidR="003876F0" w:rsidRDefault="003876F0" w:rsidP="003A78EE">
      <w:pPr>
        <w:pStyle w:val="Kop6"/>
      </w:pPr>
      <w:r>
        <w:t>Artikel</w:t>
      </w:r>
      <w:r w:rsidR="00FF3FAC">
        <w:t xml:space="preserve"> </w:t>
      </w:r>
      <w:r>
        <w:t>5.</w:t>
      </w:r>
      <w:r w:rsidR="00425456">
        <w:t>1054</w:t>
      </w:r>
      <w:r>
        <w:tab/>
        <w:t>Terras</w:t>
      </w:r>
      <w:r w:rsidR="00FF3FAC">
        <w:t xml:space="preserve"> </w:t>
      </w:r>
      <w:r>
        <w:t>bij</w:t>
      </w:r>
      <w:r w:rsidR="00FF3FAC">
        <w:t xml:space="preserve"> </w:t>
      </w:r>
      <w:r>
        <w:t>horeca-activiteit</w:t>
      </w:r>
    </w:p>
    <w:p w14:paraId="52084337" w14:textId="624029D7" w:rsidR="009E1C1B" w:rsidRDefault="005D326C" w:rsidP="005D326C">
      <w:r>
        <w:t>Het</w:t>
      </w:r>
      <w:r w:rsidR="00FF3FAC">
        <w:t xml:space="preserve"> </w:t>
      </w:r>
      <w:r>
        <w:t>exploiteren</w:t>
      </w:r>
      <w:r w:rsidR="00FF3FAC">
        <w:t xml:space="preserve"> </w:t>
      </w:r>
      <w:r>
        <w:t>van</w:t>
      </w:r>
      <w:r w:rsidR="00FF3FAC">
        <w:t xml:space="preserve"> </w:t>
      </w:r>
      <w:r>
        <w:t>een</w:t>
      </w:r>
      <w:r w:rsidR="00FF3FAC">
        <w:t xml:space="preserve"> </w:t>
      </w:r>
      <w:r>
        <w:t>terras</w:t>
      </w:r>
      <w:r w:rsidR="00FF3FAC">
        <w:t xml:space="preserve"> </w:t>
      </w:r>
      <w:r>
        <w:t>wordt</w:t>
      </w:r>
      <w:r w:rsidR="00FF3FAC">
        <w:t xml:space="preserve"> </w:t>
      </w:r>
      <w:r>
        <w:t>alleen</w:t>
      </w:r>
      <w:r w:rsidR="00FF3FAC">
        <w:t xml:space="preserve"> </w:t>
      </w:r>
      <w:r>
        <w:t>verricht</w:t>
      </w:r>
      <w:r w:rsidR="00FF3FAC">
        <w:t xml:space="preserve"> </w:t>
      </w:r>
      <w:r>
        <w:t>binnen</w:t>
      </w:r>
      <w:r w:rsidR="00FF3FAC">
        <w:t xml:space="preserve"> </w:t>
      </w:r>
      <w:r w:rsidR="00390513">
        <w:t>l</w:t>
      </w:r>
      <w:commentRangeStart w:id="221"/>
      <w:r>
        <w:t>ocatie</w:t>
      </w:r>
      <w:r w:rsidR="00FF3FAC">
        <w:t xml:space="preserve"> </w:t>
      </w:r>
      <w:r w:rsidRPr="00B56DAD">
        <w:rPr>
          <w:rStyle w:val="Noemer"/>
        </w:rPr>
        <w:t>Terras</w:t>
      </w:r>
      <w:commentRangeEnd w:id="221"/>
      <w:r w:rsidR="00E91956">
        <w:rPr>
          <w:rStyle w:val="Verwijzingopmerking"/>
        </w:rPr>
        <w:commentReference w:id="221"/>
      </w:r>
      <w:r>
        <w:t>.</w:t>
      </w:r>
    </w:p>
    <w:p w14:paraId="73E75BAA" w14:textId="02C6C7B7" w:rsidR="00A70FB5" w:rsidRDefault="009E1C1B" w:rsidP="00434D17">
      <w:pPr>
        <w:pStyle w:val="Kop3"/>
      </w:pPr>
      <w:commentRangeStart w:id="222"/>
      <w:r>
        <w:lastRenderedPageBreak/>
        <w:t>Paragraaf</w:t>
      </w:r>
      <w:commentRangeEnd w:id="222"/>
      <w:r w:rsidR="008455BD">
        <w:rPr>
          <w:rStyle w:val="Verwijzingopmerking"/>
          <w:rFonts w:eastAsiaTheme="minorHAnsi" w:cstheme="minorBidi"/>
          <w:b w:val="0"/>
          <w:bCs w:val="0"/>
        </w:rPr>
        <w:commentReference w:id="222"/>
      </w:r>
      <w:r w:rsidR="00FF3FAC">
        <w:t xml:space="preserve"> </w:t>
      </w:r>
      <w:r>
        <w:t>5.3.</w:t>
      </w:r>
      <w:r w:rsidR="00C124A0">
        <w:t>101</w:t>
      </w:r>
      <w:r w:rsidR="001D375D">
        <w:tab/>
      </w:r>
      <w:r w:rsidR="00B939F3">
        <w:t>D</w:t>
      </w:r>
      <w:r>
        <w:t>ienstverleningsactiviteit</w:t>
      </w:r>
      <w:r w:rsidR="00FF3FAC">
        <w:t xml:space="preserve"> </w:t>
      </w:r>
      <w:r>
        <w:t>verrichten</w:t>
      </w:r>
    </w:p>
    <w:p w14:paraId="6D7B671A" w14:textId="535F4191" w:rsidR="003876F0" w:rsidRDefault="003876F0" w:rsidP="003A78EE">
      <w:pPr>
        <w:pStyle w:val="Kop6"/>
      </w:pPr>
      <w:r>
        <w:t>Artikel</w:t>
      </w:r>
      <w:r w:rsidR="00FF3FAC">
        <w:t xml:space="preserve"> </w:t>
      </w:r>
      <w:r>
        <w:t>5.</w:t>
      </w:r>
      <w:r w:rsidR="00425456">
        <w:t>1055</w:t>
      </w:r>
      <w:r>
        <w:tab/>
        <w:t>Toepassingsbereik</w:t>
      </w:r>
    </w:p>
    <w:p w14:paraId="4DE136C7" w14:textId="712E0405" w:rsidR="00DB5589" w:rsidRDefault="00DB5589" w:rsidP="00DB5589">
      <w:pPr>
        <w:pStyle w:val="Lidmetnummering"/>
      </w:pPr>
      <w:r>
        <w:t>1</w:t>
      </w:r>
      <w:r>
        <w:tab/>
      </w:r>
      <w:commentRangeStart w:id="223"/>
      <w:r w:rsidR="005D326C">
        <w:t>Deze</w:t>
      </w:r>
      <w:commentRangeEnd w:id="223"/>
      <w:r w:rsidR="00CA7BD4">
        <w:rPr>
          <w:rStyle w:val="Verwijzingopmerking"/>
        </w:rPr>
        <w:commentReference w:id="223"/>
      </w:r>
      <w:r w:rsidR="00FF3FAC">
        <w:t xml:space="preserve"> </w:t>
      </w:r>
      <w:r w:rsidR="005D326C">
        <w:t>paragraaf</w:t>
      </w:r>
      <w:r w:rsidR="00FF3FAC">
        <w:t xml:space="preserve"> </w:t>
      </w:r>
      <w:r w:rsidR="005D326C">
        <w:t>gaat</w:t>
      </w:r>
      <w:r w:rsidR="00FF3FAC">
        <w:t xml:space="preserve"> </w:t>
      </w:r>
      <w:r w:rsidR="005D326C">
        <w:t>over</w:t>
      </w:r>
      <w:r w:rsidR="00FF3FAC">
        <w:t xml:space="preserve"> </w:t>
      </w:r>
      <w:r w:rsidR="005D326C">
        <w:t>het</w:t>
      </w:r>
      <w:r w:rsidR="00FF3FAC">
        <w:t xml:space="preserve"> </w:t>
      </w:r>
      <w:r w:rsidR="005D326C">
        <w:t>verrichten</w:t>
      </w:r>
      <w:r w:rsidR="00FF3FAC">
        <w:t xml:space="preserve"> </w:t>
      </w:r>
      <w:r w:rsidR="005D326C">
        <w:t>van</w:t>
      </w:r>
      <w:r w:rsidR="00FF3FAC">
        <w:t xml:space="preserve"> </w:t>
      </w:r>
      <w:r w:rsidR="005D326C">
        <w:t>zelfstandige</w:t>
      </w:r>
      <w:r w:rsidR="00FF3FAC">
        <w:t xml:space="preserve"> </w:t>
      </w:r>
      <w:r w:rsidR="005D326C">
        <w:t>dienstverleningsactiviteiten.</w:t>
      </w:r>
    </w:p>
    <w:p w14:paraId="547F6ADB" w14:textId="7067EF24" w:rsidR="005D326C" w:rsidRDefault="00DB5589" w:rsidP="009B5127">
      <w:pPr>
        <w:pStyle w:val="Lidmetnummering"/>
      </w:pPr>
      <w:r>
        <w:t>2</w:t>
      </w:r>
      <w:r>
        <w:tab/>
      </w:r>
      <w:commentRangeStart w:id="224"/>
      <w:r w:rsidR="005E6ABE">
        <w:t>Dienstverlenings</w:t>
      </w:r>
      <w:r w:rsidR="005E6ABE" w:rsidRPr="005E6ABE">
        <w:t>activiteiten</w:t>
      </w:r>
      <w:commentRangeEnd w:id="224"/>
      <w:r w:rsidR="00CA7BD4">
        <w:rPr>
          <w:rStyle w:val="Verwijzingopmerking"/>
        </w:rPr>
        <w:commentReference w:id="224"/>
      </w:r>
      <w:r w:rsidR="00FF3FAC">
        <w:t xml:space="preserve"> </w:t>
      </w:r>
      <w:r w:rsidR="005E6ABE" w:rsidRPr="005E6ABE">
        <w:t>worden</w:t>
      </w:r>
      <w:r w:rsidR="00FF3FAC">
        <w:t xml:space="preserve"> </w:t>
      </w:r>
      <w:r w:rsidR="005E6ABE" w:rsidRPr="005E6ABE">
        <w:t>alleen</w:t>
      </w:r>
      <w:r w:rsidR="00FF3FAC">
        <w:t xml:space="preserve"> </w:t>
      </w:r>
      <w:r w:rsidR="005E6ABE" w:rsidRPr="005E6ABE">
        <w:t>verricht</w:t>
      </w:r>
      <w:r w:rsidR="00FF3FAC">
        <w:t xml:space="preserve"> </w:t>
      </w:r>
      <w:r w:rsidR="005E6ABE" w:rsidRPr="005E6ABE">
        <w:t>binnen</w:t>
      </w:r>
      <w:r w:rsidR="00FF3FAC">
        <w:t xml:space="preserve"> </w:t>
      </w:r>
      <w:r w:rsidR="005E6ABE" w:rsidRPr="005E6ABE">
        <w:t>de</w:t>
      </w:r>
      <w:r w:rsidR="00FF3FAC">
        <w:t xml:space="preserve"> </w:t>
      </w:r>
      <w:r w:rsidR="005E6ABE" w:rsidRPr="005E6ABE">
        <w:t>locatie</w:t>
      </w:r>
      <w:r w:rsidR="00FF3FAC">
        <w:t xml:space="preserve"> </w:t>
      </w:r>
      <w:r w:rsidR="005E6ABE" w:rsidRPr="005E6ABE">
        <w:t>Begane</w:t>
      </w:r>
      <w:r w:rsidR="00FF3FAC">
        <w:t xml:space="preserve"> </w:t>
      </w:r>
      <w:r w:rsidR="005E6ABE" w:rsidRPr="005E6ABE">
        <w:t>grond</w:t>
      </w:r>
      <w:r w:rsidR="00FF3FAC">
        <w:t xml:space="preserve"> </w:t>
      </w:r>
      <w:r w:rsidR="005E6ABE" w:rsidRPr="005E6ABE">
        <w:t>op</w:t>
      </w:r>
      <w:r w:rsidR="00FF3FAC">
        <w:t xml:space="preserve"> </w:t>
      </w:r>
      <w:r w:rsidR="005E6ABE" w:rsidRPr="005E6ABE">
        <w:t>de</w:t>
      </w:r>
      <w:r w:rsidR="00FF3FAC">
        <w:t xml:space="preserve"> </w:t>
      </w:r>
      <w:r w:rsidR="005E6ABE" w:rsidRPr="005E6ABE">
        <w:t>begane</w:t>
      </w:r>
      <w:r w:rsidR="00FF3FAC">
        <w:t xml:space="preserve"> </w:t>
      </w:r>
      <w:r w:rsidR="005E6ABE" w:rsidRPr="005E6ABE">
        <w:t>grond</w:t>
      </w:r>
      <w:r w:rsidR="00FF3FAC">
        <w:t xml:space="preserve"> </w:t>
      </w:r>
      <w:r w:rsidR="005E6ABE" w:rsidRPr="005E6ABE">
        <w:t>en</w:t>
      </w:r>
      <w:r w:rsidR="00FF3FAC">
        <w:t xml:space="preserve"> </w:t>
      </w:r>
      <w:r w:rsidR="005E6ABE" w:rsidRPr="005E6ABE">
        <w:t>op</w:t>
      </w:r>
      <w:r w:rsidR="00FF3FAC">
        <w:t xml:space="preserve"> </w:t>
      </w:r>
      <w:r w:rsidR="005E6ABE" w:rsidRPr="005E6ABE">
        <w:t>de</w:t>
      </w:r>
      <w:r w:rsidR="00FF3FAC">
        <w:t xml:space="preserve"> </w:t>
      </w:r>
      <w:r w:rsidR="005E6ABE" w:rsidRPr="005E6ABE">
        <w:t>eerste</w:t>
      </w:r>
      <w:r w:rsidR="00FF3FAC">
        <w:t xml:space="preserve"> </w:t>
      </w:r>
      <w:r w:rsidR="005E6ABE" w:rsidRPr="005E6ABE">
        <w:t>verdieping.</w:t>
      </w:r>
    </w:p>
    <w:p w14:paraId="5A50877A" w14:textId="7725D2AE" w:rsidR="003876F0" w:rsidRDefault="003876F0" w:rsidP="003A78EE">
      <w:pPr>
        <w:pStyle w:val="Kop6"/>
      </w:pPr>
      <w:r>
        <w:t>Artikel</w:t>
      </w:r>
      <w:r w:rsidR="00FF3FAC">
        <w:t xml:space="preserve"> </w:t>
      </w:r>
      <w:r>
        <w:t>5.</w:t>
      </w:r>
      <w:r w:rsidR="00425456">
        <w:t>1056</w:t>
      </w:r>
      <w:r>
        <w:tab/>
      </w:r>
      <w:commentRangeStart w:id="225"/>
      <w:r>
        <w:t>Oog</w:t>
      </w:r>
      <w:r w:rsidR="00B939F3">
        <w:t>m</w:t>
      </w:r>
      <w:r>
        <w:t>erken</w:t>
      </w:r>
      <w:commentRangeEnd w:id="225"/>
      <w:r w:rsidR="00CA7BD4">
        <w:rPr>
          <w:rStyle w:val="Verwijzingopmerking"/>
          <w:rFonts w:eastAsiaTheme="minorHAnsi" w:cstheme="minorBidi"/>
          <w:i w:val="0"/>
          <w:iCs w:val="0"/>
        </w:rPr>
        <w:commentReference w:id="225"/>
      </w:r>
    </w:p>
    <w:p w14:paraId="467DB363" w14:textId="22ED5E08"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164C648E" w14:textId="2F2189C6" w:rsidR="00E13943" w:rsidRDefault="00E13943" w:rsidP="006B3802">
      <w:pPr>
        <w:pStyle w:val="Opsommingmetnummering"/>
      </w:pPr>
      <w:r>
        <w:t>a.</w:t>
      </w:r>
      <w:r>
        <w:tab/>
      </w:r>
      <w:r w:rsidR="005D326C">
        <w:t>het</w:t>
      </w:r>
      <w:r w:rsidR="00FF3FAC">
        <w:t xml:space="preserve"> </w:t>
      </w:r>
      <w:r w:rsidR="005D326C">
        <w:t>beschermen</w:t>
      </w:r>
      <w:r w:rsidR="00FF3FAC">
        <w:t xml:space="preserve"> </w:t>
      </w:r>
      <w:r w:rsidR="005D326C">
        <w:t>van</w:t>
      </w:r>
      <w:r w:rsidR="00FF3FAC">
        <w:t xml:space="preserve"> </w:t>
      </w:r>
      <w:r w:rsidR="005D326C">
        <w:t>duurzame</w:t>
      </w:r>
      <w:r w:rsidR="00FF3FAC">
        <w:t xml:space="preserve"> </w:t>
      </w:r>
      <w:r w:rsidR="005D326C">
        <w:t>economische</w:t>
      </w:r>
      <w:r w:rsidR="00FF3FAC">
        <w:t xml:space="preserve"> </w:t>
      </w:r>
      <w:r w:rsidR="005D326C">
        <w:t>ontwikkeling</w:t>
      </w:r>
      <w:r w:rsidR="00FF3FAC">
        <w:t xml:space="preserve"> </w:t>
      </w:r>
      <w:r w:rsidR="005D326C">
        <w:t>van</w:t>
      </w:r>
      <w:r w:rsidR="00FF3FAC">
        <w:t xml:space="preserve"> </w:t>
      </w:r>
      <w:r w:rsidR="005D326C">
        <w:t>gebieden;</w:t>
      </w:r>
    </w:p>
    <w:p w14:paraId="230FC3F9" w14:textId="72C955AD" w:rsidR="00E13943"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de</w:t>
      </w:r>
      <w:r w:rsidR="00FF3FAC">
        <w:t xml:space="preserve"> </w:t>
      </w:r>
      <w:r w:rsidR="005D326C">
        <w:t>ruimte</w:t>
      </w:r>
      <w:r w:rsidR="00FF3FAC">
        <w:t xml:space="preserve"> </w:t>
      </w:r>
      <w:r w:rsidR="005D326C">
        <w:t>voor</w:t>
      </w:r>
      <w:r w:rsidR="00FF3FAC">
        <w:t xml:space="preserve"> </w:t>
      </w:r>
      <w:r w:rsidR="005D326C">
        <w:t>bedrijfsactiviteiten;</w:t>
      </w:r>
      <w:r w:rsidR="00FF3FAC">
        <w:t xml:space="preserve"> </w:t>
      </w:r>
      <w:r w:rsidR="005D326C">
        <w:t>en</w:t>
      </w:r>
    </w:p>
    <w:p w14:paraId="62AA82C3" w14:textId="6BE61D61" w:rsidR="003876F0" w:rsidRDefault="00E13943" w:rsidP="006B3802">
      <w:pPr>
        <w:pStyle w:val="Opsommingmetnummering"/>
      </w:pPr>
      <w:r>
        <w:t>c.</w:t>
      </w:r>
      <w:r>
        <w:tab/>
      </w:r>
      <w:r w:rsidR="005D326C">
        <w:t>het</w:t>
      </w:r>
      <w:r w:rsidR="00FF3FAC">
        <w:t xml:space="preserve"> </w:t>
      </w:r>
      <w:r w:rsidR="005D326C">
        <w:t>stimuleren</w:t>
      </w:r>
      <w:r w:rsidR="00FF3FAC">
        <w:t xml:space="preserve"> </w:t>
      </w:r>
      <w:r w:rsidR="005D326C">
        <w:t>van</w:t>
      </w:r>
      <w:r w:rsidR="00FF3FAC">
        <w:t xml:space="preserve"> </w:t>
      </w:r>
      <w:r w:rsidR="005D326C">
        <w:t>de</w:t>
      </w:r>
      <w:r w:rsidR="00FF3FAC">
        <w:t xml:space="preserve"> </w:t>
      </w:r>
      <w:r w:rsidR="005D326C">
        <w:t>levendigheid</w:t>
      </w:r>
      <w:r w:rsidR="00FF3FAC">
        <w:t xml:space="preserve"> </w:t>
      </w:r>
      <w:r w:rsidR="005D326C">
        <w:t>van</w:t>
      </w:r>
      <w:r w:rsidR="00FF3FAC">
        <w:t xml:space="preserve"> </w:t>
      </w:r>
      <w:r w:rsidR="005D326C">
        <w:t>de</w:t>
      </w:r>
      <w:r w:rsidR="00FF3FAC">
        <w:t xml:space="preserve"> </w:t>
      </w:r>
      <w:r w:rsidR="005D326C">
        <w:t>openbare</w:t>
      </w:r>
      <w:r w:rsidR="00FF3FAC">
        <w:t xml:space="preserve"> </w:t>
      </w:r>
      <w:r w:rsidR="005D326C">
        <w:t>ruimte.</w:t>
      </w:r>
    </w:p>
    <w:p w14:paraId="630B4DFD" w14:textId="45C72A9D" w:rsidR="003876F0" w:rsidRDefault="003876F0" w:rsidP="003A78EE">
      <w:pPr>
        <w:pStyle w:val="Kop6"/>
      </w:pPr>
      <w:r>
        <w:t>Artikel</w:t>
      </w:r>
      <w:r w:rsidR="00FF3FAC">
        <w:t xml:space="preserve"> </w:t>
      </w:r>
      <w:r>
        <w:t>5.</w:t>
      </w:r>
      <w:r w:rsidR="00425456">
        <w:t>1057</w:t>
      </w:r>
      <w:r>
        <w:tab/>
      </w:r>
      <w:commentRangeStart w:id="226"/>
      <w:r>
        <w:t>Dienstverleningsactiviteit</w:t>
      </w:r>
      <w:commentRangeEnd w:id="226"/>
      <w:r w:rsidR="00CA7BD4">
        <w:rPr>
          <w:rStyle w:val="Verwijzingopmerking"/>
          <w:rFonts w:eastAsiaTheme="minorHAnsi" w:cstheme="minorBidi"/>
          <w:i w:val="0"/>
          <w:iCs w:val="0"/>
        </w:rPr>
        <w:commentReference w:id="226"/>
      </w:r>
    </w:p>
    <w:p w14:paraId="57293095" w14:textId="1B264669" w:rsidR="005D326C" w:rsidRDefault="005D326C" w:rsidP="005D326C">
      <w:r>
        <w:t>Onder</w:t>
      </w:r>
      <w:r w:rsidR="00FF3FAC">
        <w:t xml:space="preserve"> </w:t>
      </w:r>
      <w:r>
        <w:t>dienstverleningsactiviteit</w:t>
      </w:r>
      <w:r w:rsidR="00FF3FAC">
        <w:t xml:space="preserve"> </w:t>
      </w:r>
      <w:r>
        <w:t>wordt</w:t>
      </w:r>
      <w:r w:rsidR="00FF3FAC">
        <w:t xml:space="preserve"> </w:t>
      </w:r>
      <w:r>
        <w:t>verstaan:</w:t>
      </w:r>
      <w:r w:rsidR="00FF3FAC">
        <w:t xml:space="preserve"> </w:t>
      </w:r>
      <w:r>
        <w:t>een</w:t>
      </w:r>
      <w:r w:rsidR="00FF3FAC">
        <w:t xml:space="preserve"> </w:t>
      </w:r>
      <w:r>
        <w:t>bedrijf</w:t>
      </w:r>
      <w:r w:rsidR="00FF3FAC">
        <w:t xml:space="preserve"> </w:t>
      </w:r>
      <w:r>
        <w:t>of</w:t>
      </w:r>
      <w:r w:rsidR="00FF3FAC">
        <w:t xml:space="preserve"> </w:t>
      </w:r>
      <w:r>
        <w:t>instelling</w:t>
      </w:r>
      <w:r w:rsidR="00FF3FAC">
        <w:t xml:space="preserve"> </w:t>
      </w:r>
      <w:r>
        <w:t>waarvan</w:t>
      </w:r>
      <w:r w:rsidR="00FF3FAC">
        <w:t xml:space="preserve"> </w:t>
      </w:r>
      <w:r>
        <w:t>de</w:t>
      </w:r>
      <w:r w:rsidR="00FF3FAC">
        <w:t xml:space="preserve"> </w:t>
      </w:r>
      <w:r>
        <w:t>werkzaamheden</w:t>
      </w:r>
      <w:r w:rsidR="00FF3FAC">
        <w:t xml:space="preserve"> </w:t>
      </w:r>
      <w:r>
        <w:t>bestaan</w:t>
      </w:r>
      <w:r w:rsidR="00FF3FAC">
        <w:t xml:space="preserve"> </w:t>
      </w:r>
      <w:r>
        <w:t>uit</w:t>
      </w:r>
      <w:r w:rsidR="00FF3FAC">
        <w:t xml:space="preserve"> </w:t>
      </w:r>
      <w:r>
        <w:t>het</w:t>
      </w:r>
      <w:r w:rsidR="00FF3FAC">
        <w:t xml:space="preserve"> </w:t>
      </w:r>
      <w:r>
        <w:t>bedrijfsmatig</w:t>
      </w:r>
      <w:r w:rsidR="00FF3FAC">
        <w:t xml:space="preserve"> </w:t>
      </w:r>
      <w:r>
        <w:t>verlenen</w:t>
      </w:r>
      <w:r w:rsidR="00FF3FAC">
        <w:t xml:space="preserve"> </w:t>
      </w:r>
      <w:r>
        <w:t>van</w:t>
      </w:r>
      <w:r w:rsidR="00FF3FAC">
        <w:t xml:space="preserve"> </w:t>
      </w:r>
      <w:r>
        <w:t>diensten,</w:t>
      </w:r>
      <w:r w:rsidR="00FF3FAC">
        <w:t xml:space="preserve"> </w:t>
      </w:r>
      <w:r>
        <w:t>waarbij</w:t>
      </w:r>
      <w:r w:rsidR="00FF3FAC">
        <w:t xml:space="preserve"> </w:t>
      </w:r>
      <w:r>
        <w:t>het</w:t>
      </w:r>
      <w:r w:rsidR="00FF3FAC">
        <w:t xml:space="preserve"> </w:t>
      </w:r>
      <w:r>
        <w:t>publiek</w:t>
      </w:r>
      <w:r w:rsidR="00FF3FAC">
        <w:t xml:space="preserve"> </w:t>
      </w:r>
      <w:r>
        <w:t>rechtstreeks</w:t>
      </w:r>
      <w:r w:rsidR="00FF3FAC">
        <w:t xml:space="preserve"> </w:t>
      </w:r>
      <w:r>
        <w:t>te</w:t>
      </w:r>
      <w:r w:rsidR="00FF3FAC">
        <w:t xml:space="preserve"> </w:t>
      </w:r>
      <w:r>
        <w:t>woord</w:t>
      </w:r>
      <w:r w:rsidR="00FF3FAC">
        <w:t xml:space="preserve"> </w:t>
      </w:r>
      <w:r>
        <w:t>wordt</w:t>
      </w:r>
      <w:r w:rsidR="00FF3FAC">
        <w:t xml:space="preserve"> </w:t>
      </w:r>
      <w:r>
        <w:t>gestaan</w:t>
      </w:r>
      <w:r w:rsidR="00FF3FAC">
        <w:t xml:space="preserve"> </w:t>
      </w:r>
      <w:r>
        <w:t>en</w:t>
      </w:r>
      <w:r w:rsidR="00FF3FAC">
        <w:t xml:space="preserve"> </w:t>
      </w:r>
      <w:r>
        <w:t>geholpen.</w:t>
      </w:r>
    </w:p>
    <w:p w14:paraId="7A015B3D" w14:textId="7D7ABFB3" w:rsidR="003876F0" w:rsidRDefault="003876F0" w:rsidP="003A78EE">
      <w:pPr>
        <w:pStyle w:val="Kop6"/>
      </w:pPr>
      <w:r>
        <w:t>Artikel</w:t>
      </w:r>
      <w:r w:rsidR="00FF3FAC">
        <w:t xml:space="preserve"> </w:t>
      </w:r>
      <w:r>
        <w:t>5.</w:t>
      </w:r>
      <w:r w:rsidR="00425456">
        <w:t>1058</w:t>
      </w:r>
      <w:r>
        <w:tab/>
      </w:r>
      <w:commentRangeStart w:id="227"/>
      <w:r>
        <w:t>Aanwijzing</w:t>
      </w:r>
      <w:commentRangeEnd w:id="227"/>
      <w:r w:rsidR="00CA7BD4">
        <w:rPr>
          <w:rStyle w:val="Verwijzingopmerking"/>
          <w:rFonts w:eastAsiaTheme="minorHAnsi" w:cstheme="minorBidi"/>
          <w:i w:val="0"/>
          <w:iCs w:val="0"/>
        </w:rPr>
        <w:commentReference w:id="227"/>
      </w:r>
      <w:r w:rsidR="00FF3FAC">
        <w:t xml:space="preserve"> </w:t>
      </w:r>
      <w:r>
        <w:t>vergunningplichtige</w:t>
      </w:r>
      <w:r w:rsidR="00FF3FAC">
        <w:t xml:space="preserve"> </w:t>
      </w:r>
      <w:r>
        <w:t>gevalle</w:t>
      </w:r>
      <w:r w:rsidR="009B5127">
        <w:t>n</w:t>
      </w:r>
    </w:p>
    <w:p w14:paraId="221DECA1" w14:textId="6C776219" w:rsidR="003876F0"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commentRangeStart w:id="228"/>
      <w:r>
        <w:t>dienstverleningsactiviteiten</w:t>
      </w:r>
      <w:r w:rsidR="00FF3FAC">
        <w:t xml:space="preserve"> </w:t>
      </w:r>
      <w:commentRangeEnd w:id="228"/>
      <w:r w:rsidR="00DC760C">
        <w:rPr>
          <w:rStyle w:val="Verwijzingopmerking"/>
        </w:rPr>
        <w:commentReference w:id="228"/>
      </w:r>
      <w:r>
        <w:t>te</w:t>
      </w:r>
      <w:r w:rsidR="00FF3FAC">
        <w:t xml:space="preserve"> </w:t>
      </w:r>
      <w:r>
        <w:t>verrichten.</w:t>
      </w:r>
    </w:p>
    <w:p w14:paraId="6BFC76BF" w14:textId="1C1F8280" w:rsidR="003876F0" w:rsidRDefault="003876F0" w:rsidP="003A78EE">
      <w:pPr>
        <w:pStyle w:val="Kop6"/>
      </w:pPr>
      <w:r>
        <w:t>Artikel</w:t>
      </w:r>
      <w:r w:rsidR="00FF3FAC">
        <w:t xml:space="preserve"> </w:t>
      </w:r>
      <w:r>
        <w:t>5.</w:t>
      </w:r>
      <w:r w:rsidR="00803C61">
        <w:t>1059</w:t>
      </w:r>
      <w:r>
        <w:tab/>
      </w:r>
      <w:commentRangeStart w:id="229"/>
      <w:r>
        <w:t>Bijzondere</w:t>
      </w:r>
      <w:commentRangeEnd w:id="229"/>
      <w:r w:rsidR="00CA7BD4">
        <w:rPr>
          <w:rStyle w:val="Verwijzingopmerking"/>
          <w:rFonts w:eastAsiaTheme="minorHAnsi" w:cstheme="minorBidi"/>
          <w:i w:val="0"/>
          <w:iCs w:val="0"/>
        </w:rPr>
        <w:commentReference w:id="229"/>
      </w:r>
      <w:r w:rsidR="00FF3FAC">
        <w:t xml:space="preserve"> </w:t>
      </w:r>
      <w:r>
        <w:t>aanvraagvereisten</w:t>
      </w:r>
      <w:r w:rsidR="00FF3FAC">
        <w:t xml:space="preserve"> </w:t>
      </w:r>
      <w:r>
        <w:t>omgevingsvergunning</w:t>
      </w:r>
    </w:p>
    <w:p w14:paraId="6074F04A" w14:textId="19779BF8" w:rsidR="00E13943" w:rsidRDefault="005D326C" w:rsidP="005D326C">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5.</w:t>
      </w:r>
      <w:r w:rsidR="00803C61">
        <w:t>1058</w:t>
      </w:r>
      <w:r>
        <w:t>,</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22FCC055" w14:textId="3743DF85" w:rsidR="00E13943" w:rsidRDefault="00E13943" w:rsidP="006B3802">
      <w:pPr>
        <w:pStyle w:val="Opsommingmetnummering"/>
      </w:pPr>
      <w:r>
        <w:t>a.</w:t>
      </w:r>
      <w:r>
        <w:tab/>
      </w:r>
      <w:r w:rsidR="005D326C">
        <w:t>een</w:t>
      </w:r>
      <w:r w:rsidR="00FF3FAC">
        <w:t xml:space="preserve"> </w:t>
      </w:r>
      <w:r w:rsidR="005D326C">
        <w:t>opgave</w:t>
      </w:r>
      <w:r w:rsidR="00FF3FAC">
        <w:t xml:space="preserve"> </w:t>
      </w:r>
      <w:r w:rsidR="005D326C">
        <w:t>van</w:t>
      </w:r>
      <w:r w:rsidR="00FF3FAC">
        <w:t xml:space="preserve"> </w:t>
      </w:r>
      <w:r w:rsidR="005D326C">
        <w:t>de</w:t>
      </w:r>
      <w:r w:rsidR="00FF3FAC">
        <w:t xml:space="preserve"> </w:t>
      </w:r>
      <w:r w:rsidR="005D326C">
        <w:t>bruto</w:t>
      </w:r>
      <w:r w:rsidR="00FF3FAC">
        <w:t xml:space="preserve"> </w:t>
      </w:r>
      <w:r w:rsidR="005D326C">
        <w:t>inhoud</w:t>
      </w:r>
      <w:r w:rsidR="00FF3FAC">
        <w:t xml:space="preserve"> </w:t>
      </w:r>
      <w:r w:rsidR="005D326C">
        <w:t>in</w:t>
      </w:r>
      <w:r w:rsidR="00FF3FAC">
        <w:t xml:space="preserve"> </w:t>
      </w:r>
      <w:r w:rsidR="005D326C">
        <w:t>m</w:t>
      </w:r>
      <w:r w:rsidR="00BE2911">
        <w:t>³</w:t>
      </w:r>
      <w:r w:rsidR="00FF3FAC">
        <w:t xml:space="preserve"> </w:t>
      </w:r>
      <w:r w:rsidR="005D326C">
        <w:t>en</w:t>
      </w:r>
      <w:r w:rsidR="00FF3FAC">
        <w:t xml:space="preserve"> </w:t>
      </w:r>
      <w:r w:rsidR="005D326C">
        <w:t>de</w:t>
      </w:r>
      <w:r w:rsidR="00FF3FAC">
        <w:t xml:space="preserve"> </w:t>
      </w:r>
      <w:r w:rsidR="005D326C">
        <w:t>bruto</w:t>
      </w:r>
      <w:r w:rsidR="00FF3FAC">
        <w:t xml:space="preserve"> </w:t>
      </w:r>
      <w:r w:rsidR="005D326C">
        <w:t>vloeroppervlakte</w:t>
      </w:r>
      <w:r w:rsidR="00FF3FAC">
        <w:t xml:space="preserve"> </w:t>
      </w:r>
      <w:r w:rsidR="005D326C">
        <w:t>in</w:t>
      </w:r>
      <w:r w:rsidR="00FF3FAC">
        <w:t xml:space="preserve"> </w:t>
      </w:r>
      <w:r w:rsidR="005D22B8">
        <w:t>m</w:t>
      </w:r>
      <w:r w:rsidR="005D22B8" w:rsidRPr="005D22B8">
        <w:rPr>
          <w:vertAlign w:val="superscript"/>
        </w:rPr>
        <w:t>2</w:t>
      </w:r>
      <w:r w:rsidR="00FF3FAC">
        <w:t xml:space="preserve"> </w:t>
      </w:r>
      <w:r w:rsidR="005D326C">
        <w:t>van</w:t>
      </w:r>
      <w:r w:rsidR="00FF3FAC">
        <w:t xml:space="preserve"> </w:t>
      </w:r>
      <w:r w:rsidR="005D326C">
        <w:t>het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dat</w:t>
      </w:r>
      <w:r w:rsidR="00FF3FAC">
        <w:t xml:space="preserve"> </w:t>
      </w:r>
      <w:r w:rsidR="005D326C">
        <w:t>gebruikt</w:t>
      </w:r>
      <w:r w:rsidR="00FF3FAC">
        <w:t xml:space="preserve"> </w:t>
      </w:r>
      <w:r w:rsidR="005D326C">
        <w:t>gaat</w:t>
      </w:r>
      <w:r w:rsidR="00FF3FAC">
        <w:t xml:space="preserve"> </w:t>
      </w:r>
      <w:r w:rsidR="005D326C">
        <w:t>worden</w:t>
      </w:r>
      <w:r w:rsidR="00FF3FAC">
        <w:t xml:space="preserve"> </w:t>
      </w:r>
      <w:r w:rsidR="005D326C">
        <w:t>voor</w:t>
      </w:r>
      <w:r w:rsidR="00FF3FAC">
        <w:t xml:space="preserve"> </w:t>
      </w:r>
      <w:r w:rsidR="005D326C">
        <w:t>dienstverleningsactiviteiten;</w:t>
      </w:r>
      <w:r w:rsidR="00FF3FAC">
        <w:t xml:space="preserve"> </w:t>
      </w:r>
      <w:r w:rsidR="005D326C">
        <w:t>en</w:t>
      </w:r>
    </w:p>
    <w:p w14:paraId="7A04B5A8" w14:textId="7590FE23" w:rsidR="003876F0" w:rsidRDefault="00E13943" w:rsidP="006B3802">
      <w:pPr>
        <w:pStyle w:val="Opsommingmetnummering"/>
      </w:pPr>
      <w:r>
        <w:t>b.</w:t>
      </w:r>
      <w:r>
        <w:tab/>
      </w:r>
      <w:r w:rsidR="005D326C">
        <w:t>een</w:t>
      </w:r>
      <w:r w:rsidR="00FF3FAC">
        <w:t xml:space="preserve"> </w:t>
      </w:r>
      <w:r w:rsidR="005D326C">
        <w:t>beschrijving</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dienstverleningsactiviteiten.</w:t>
      </w:r>
    </w:p>
    <w:p w14:paraId="7EF69609" w14:textId="139E0350" w:rsidR="003876F0" w:rsidRDefault="003876F0" w:rsidP="003A78EE">
      <w:pPr>
        <w:pStyle w:val="Kop6"/>
      </w:pPr>
      <w:r>
        <w:t>Artikel</w:t>
      </w:r>
      <w:r w:rsidR="00FF3FAC">
        <w:t xml:space="preserve"> </w:t>
      </w:r>
      <w:r>
        <w:t>5.</w:t>
      </w:r>
      <w:r w:rsidR="00803C61">
        <w:t>1060</w:t>
      </w:r>
      <w:r>
        <w:tab/>
      </w:r>
      <w:commentRangeStart w:id="230"/>
      <w:r>
        <w:t>Beoordelingsregels</w:t>
      </w:r>
      <w:commentRangeEnd w:id="230"/>
      <w:r w:rsidR="00CA7BD4">
        <w:rPr>
          <w:rStyle w:val="Verwijzingopmerking"/>
          <w:rFonts w:eastAsiaTheme="minorHAnsi" w:cstheme="minorBidi"/>
          <w:i w:val="0"/>
          <w:iCs w:val="0"/>
        </w:rPr>
        <w:commentReference w:id="230"/>
      </w:r>
      <w:r w:rsidR="00FF3FAC">
        <w:t xml:space="preserve"> </w:t>
      </w:r>
      <w:r>
        <w:t>omgevingsvergunning</w:t>
      </w:r>
    </w:p>
    <w:p w14:paraId="78E2AF6D" w14:textId="1DA80A27" w:rsidR="00E13943" w:rsidRDefault="005D326C" w:rsidP="005D326C">
      <w:r>
        <w:t>De</w:t>
      </w:r>
      <w:r w:rsidR="00FF3FAC">
        <w:t xml:space="preserve"> </w:t>
      </w:r>
      <w:r>
        <w:t>omgevingsvergunning,</w:t>
      </w:r>
      <w:r w:rsidR="00FF3FAC">
        <w:t xml:space="preserve"> </w:t>
      </w:r>
      <w:r>
        <w:t>als</w:t>
      </w:r>
      <w:r w:rsidR="00FF3FAC">
        <w:t xml:space="preserve"> </w:t>
      </w:r>
      <w:r>
        <w:t>bedoeld</w:t>
      </w:r>
      <w:r w:rsidR="00FF3FAC">
        <w:t xml:space="preserve"> </w:t>
      </w:r>
      <w:r>
        <w:t>in</w:t>
      </w:r>
      <w:r w:rsidR="00FF3FAC">
        <w:t xml:space="preserve"> </w:t>
      </w:r>
      <w:r>
        <w:t>artikel</w:t>
      </w:r>
      <w:r w:rsidR="00FF3FAC">
        <w:t xml:space="preserve"> </w:t>
      </w:r>
      <w:r>
        <w:t>5.</w:t>
      </w:r>
      <w:r w:rsidR="00803C61">
        <w:t>1058</w:t>
      </w:r>
      <w:r>
        <w:t>,</w:t>
      </w:r>
      <w:r w:rsidR="00FF3FAC">
        <w:t xml:space="preserve"> </w:t>
      </w:r>
      <w:r>
        <w:t>wordt</w:t>
      </w:r>
      <w:r w:rsidR="00FF3FAC">
        <w:t xml:space="preserve"> </w:t>
      </w:r>
      <w:r>
        <w:t>alleen</w:t>
      </w:r>
      <w:r w:rsidR="00FF3FAC">
        <w:t xml:space="preserve"> </w:t>
      </w:r>
      <w:r>
        <w:t>verleend</w:t>
      </w:r>
      <w:r w:rsidR="00FF3FAC">
        <w:t xml:space="preserve"> </w:t>
      </w:r>
      <w:r>
        <w:t>als:</w:t>
      </w:r>
    </w:p>
    <w:p w14:paraId="167C4EAE" w14:textId="4D2356BE" w:rsidR="00E13943" w:rsidRDefault="00E13943" w:rsidP="006B3802">
      <w:pPr>
        <w:pStyle w:val="Opsommingmetnummering"/>
      </w:pPr>
      <w:r>
        <w:t>a.</w:t>
      </w:r>
      <w:r>
        <w:tab/>
      </w:r>
      <w:r w:rsidR="005D326C">
        <w:t>dienstverleningsactiviteiten</w:t>
      </w:r>
      <w:r w:rsidR="00FF3FAC">
        <w:t xml:space="preserve"> </w:t>
      </w:r>
      <w:r w:rsidR="005D326C">
        <w:t>worden</w:t>
      </w:r>
      <w:r w:rsidR="00FF3FAC">
        <w:t xml:space="preserve"> </w:t>
      </w:r>
      <w:r w:rsidR="005D326C">
        <w:t>verricht</w:t>
      </w:r>
      <w:r w:rsidR="00FF3FAC">
        <w:t xml:space="preserve"> </w:t>
      </w:r>
      <w:r w:rsidR="005D326C">
        <w:t>op</w:t>
      </w:r>
      <w:r w:rsidR="00FF3FAC">
        <w:t xml:space="preserve"> </w:t>
      </w:r>
      <w:r w:rsidR="005D326C">
        <w:t>de</w:t>
      </w:r>
      <w:r w:rsidR="00FF3FAC">
        <w:t xml:space="preserve"> </w:t>
      </w:r>
      <w:r w:rsidR="005D326C">
        <w:t>begane</w:t>
      </w:r>
      <w:r w:rsidR="00FF3FAC">
        <w:t xml:space="preserve"> </w:t>
      </w:r>
      <w:r w:rsidR="005D326C">
        <w:t>grond</w:t>
      </w:r>
      <w:r w:rsidR="00FF3FAC">
        <w:t xml:space="preserve"> </w:t>
      </w:r>
      <w:r w:rsidR="005D326C">
        <w:t>en</w:t>
      </w:r>
      <w:r w:rsidR="00FF3FAC">
        <w:t xml:space="preserve"> </w:t>
      </w:r>
      <w:r w:rsidR="005D326C">
        <w:t>de</w:t>
      </w:r>
      <w:r w:rsidR="00FF3FAC">
        <w:t xml:space="preserve"> </w:t>
      </w:r>
      <w:r w:rsidR="005D326C">
        <w:t>eerste</w:t>
      </w:r>
      <w:r w:rsidR="00FF3FAC">
        <w:t xml:space="preserve"> </w:t>
      </w:r>
      <w:r w:rsidR="005D326C">
        <w:t>verdieping;</w:t>
      </w:r>
    </w:p>
    <w:p w14:paraId="348D1021" w14:textId="29A3D295" w:rsidR="00E13943" w:rsidRDefault="00E13943" w:rsidP="006B3802">
      <w:pPr>
        <w:pStyle w:val="Opsommingmetnummering"/>
      </w:pPr>
      <w:r>
        <w:t>b.</w:t>
      </w:r>
      <w:r>
        <w:tab/>
      </w:r>
      <w:r w:rsidR="005D326C">
        <w:t>de</w:t>
      </w:r>
      <w:r w:rsidR="00FF3FAC">
        <w:t xml:space="preserve"> </w:t>
      </w:r>
      <w:r w:rsidR="005D326C">
        <w:t>maximum</w:t>
      </w:r>
      <w:r w:rsidR="00FF3FAC">
        <w:t xml:space="preserve"> </w:t>
      </w:r>
      <w:r w:rsidR="005D326C">
        <w:t>bruto-vloeroppervlakte</w:t>
      </w:r>
      <w:r w:rsidR="00FF3FAC">
        <w:t xml:space="preserve"> </w:t>
      </w:r>
      <w:r w:rsidR="005D326C">
        <w:t>van</w:t>
      </w:r>
      <w:r w:rsidR="00FF3FAC">
        <w:t xml:space="preserve"> </w:t>
      </w:r>
      <w:r w:rsidR="005D326C">
        <w:t>de</w:t>
      </w:r>
      <w:r w:rsidR="00FF3FAC">
        <w:t xml:space="preserve"> </w:t>
      </w:r>
      <w:r w:rsidR="005D326C">
        <w:t>dienstverleningsactiviteiten</w:t>
      </w:r>
      <w:r w:rsidR="00FF3FAC">
        <w:t xml:space="preserve"> </w:t>
      </w:r>
      <w:r w:rsidR="005D326C">
        <w:t>en</w:t>
      </w:r>
      <w:r w:rsidR="00FF3FAC">
        <w:t xml:space="preserve"> </w:t>
      </w:r>
      <w:r w:rsidR="005D326C">
        <w:t>horeca-activiteiten</w:t>
      </w:r>
      <w:r w:rsidR="00FF3FAC">
        <w:t xml:space="preserve"> </w:t>
      </w:r>
      <w:r w:rsidR="005D326C">
        <w:t>niet</w:t>
      </w:r>
      <w:r w:rsidR="00FF3FAC">
        <w:t xml:space="preserve"> </w:t>
      </w:r>
      <w:r w:rsidR="005D326C">
        <w:t>meer</w:t>
      </w:r>
      <w:r w:rsidR="00FF3FAC">
        <w:t xml:space="preserve"> </w:t>
      </w:r>
      <w:r w:rsidR="005D326C">
        <w:t>bedraagt</w:t>
      </w:r>
      <w:r w:rsidR="00FF3FAC">
        <w:t xml:space="preserve"> </w:t>
      </w:r>
      <w:r w:rsidR="005D326C">
        <w:t>dan</w:t>
      </w:r>
      <w:r w:rsidR="00FF3FAC">
        <w:t xml:space="preserve"> </w:t>
      </w:r>
      <w:r w:rsidR="005D326C">
        <w:t>300</w:t>
      </w:r>
      <w:r w:rsidR="00FF3FAC">
        <w:t xml:space="preserve"> </w:t>
      </w:r>
      <w:r w:rsidR="005D22B8">
        <w:t>m</w:t>
      </w:r>
      <w:r w:rsidR="005D22B8" w:rsidRPr="005D22B8">
        <w:rPr>
          <w:vertAlign w:val="superscript"/>
        </w:rPr>
        <w:t>2</w:t>
      </w:r>
      <w:r w:rsidR="005D326C">
        <w:t>;</w:t>
      </w:r>
      <w:r w:rsidR="00FF3FAC">
        <w:t xml:space="preserve"> </w:t>
      </w:r>
      <w:r w:rsidR="005D326C">
        <w:t>en</w:t>
      </w:r>
    </w:p>
    <w:p w14:paraId="49379B49" w14:textId="77B52AF2" w:rsidR="00DC3EF0" w:rsidRDefault="00E13943" w:rsidP="006B3802">
      <w:pPr>
        <w:pStyle w:val="Opsommingmetnummering"/>
      </w:pPr>
      <w:r>
        <w:t>c.</w:t>
      </w:r>
      <w:r>
        <w:tab/>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de</w:t>
      </w:r>
      <w:r w:rsidR="00FF3FAC">
        <w:t xml:space="preserve"> </w:t>
      </w:r>
      <w:r w:rsidR="005D326C">
        <w:t>dienstverleningsactiviteiten:</w:t>
      </w:r>
    </w:p>
    <w:p w14:paraId="088B5FA0" w14:textId="51E979B1" w:rsidR="00DC3EF0" w:rsidRDefault="00DC3EF0" w:rsidP="00DC3EF0">
      <w:pPr>
        <w:pStyle w:val="Opsommingmetnummering"/>
        <w:ind w:left="850"/>
      </w:pPr>
      <w:r>
        <w:t>1.</w:t>
      </w:r>
      <w:r>
        <w:tab/>
      </w:r>
      <w:r w:rsidR="005D326C">
        <w:t>ondersteunend</w:t>
      </w:r>
      <w:r w:rsidR="00FF3FAC">
        <w:t xml:space="preserve"> </w:t>
      </w:r>
      <w:r w:rsidR="005D326C">
        <w:t>zijn</w:t>
      </w:r>
      <w:r w:rsidR="00FF3FAC">
        <w:t xml:space="preserve"> </w:t>
      </w:r>
      <w:r w:rsidR="005D326C">
        <w:t>voor</w:t>
      </w:r>
      <w:r w:rsidR="00FF3FAC">
        <w:t xml:space="preserve"> </w:t>
      </w:r>
      <w:r w:rsidR="005D326C">
        <w:t>de</w:t>
      </w:r>
      <w:r w:rsidR="00FF3FAC">
        <w:t xml:space="preserve"> </w:t>
      </w:r>
      <w:r w:rsidR="005D326C">
        <w:t>functie</w:t>
      </w:r>
      <w:r w:rsidR="00FF3FAC">
        <w:t xml:space="preserve"> </w:t>
      </w:r>
      <w:r w:rsidR="005D326C">
        <w:t>van</w:t>
      </w:r>
      <w:r w:rsidR="00FF3FAC">
        <w:t xml:space="preserve"> </w:t>
      </w:r>
      <w:r w:rsidR="005D326C">
        <w:t>de</w:t>
      </w:r>
      <w:r w:rsidR="00FF3FAC">
        <w:t xml:space="preserve"> </w:t>
      </w:r>
      <w:r w:rsidR="005D326C">
        <w:t>plint,</w:t>
      </w:r>
      <w:r w:rsidR="00FF3FAC">
        <w:t xml:space="preserve"> </w:t>
      </w:r>
      <w:r w:rsidR="005D326C">
        <w:t>doormiddel</w:t>
      </w:r>
      <w:r w:rsidR="00FF3FAC">
        <w:t xml:space="preserve"> </w:t>
      </w:r>
      <w:r w:rsidR="005D326C">
        <w:t>van</w:t>
      </w:r>
      <w:r w:rsidR="00FF3FAC">
        <w:t xml:space="preserve"> </w:t>
      </w:r>
      <w:r w:rsidR="005D326C">
        <w:t>het</w:t>
      </w:r>
      <w:r w:rsidR="00FF3FAC">
        <w:t xml:space="preserve"> </w:t>
      </w:r>
      <w:r w:rsidR="005D326C">
        <w:t>stimuleren</w:t>
      </w:r>
      <w:r w:rsidR="00FF3FAC">
        <w:t xml:space="preserve"> </w:t>
      </w:r>
      <w:r w:rsidR="005D326C">
        <w:t>van</w:t>
      </w:r>
      <w:r w:rsidR="00FF3FAC">
        <w:t xml:space="preserve"> </w:t>
      </w:r>
      <w:r w:rsidR="005D326C">
        <w:t>de</w:t>
      </w:r>
      <w:r w:rsidR="00FF3FAC">
        <w:t xml:space="preserve"> </w:t>
      </w:r>
      <w:r w:rsidR="005D326C">
        <w:t>levendigheid</w:t>
      </w:r>
      <w:r w:rsidR="00FF3FAC">
        <w:t xml:space="preserve"> </w:t>
      </w:r>
      <w:r w:rsidR="005D326C">
        <w:t>van</w:t>
      </w:r>
      <w:r w:rsidR="00FF3FAC">
        <w:t xml:space="preserve"> </w:t>
      </w:r>
      <w:r w:rsidR="005D326C">
        <w:t>de</w:t>
      </w:r>
      <w:r w:rsidR="00FF3FAC">
        <w:t xml:space="preserve"> </w:t>
      </w:r>
      <w:r w:rsidR="005D326C">
        <w:t>openbare</w:t>
      </w:r>
      <w:r w:rsidR="00FF3FAC">
        <w:t xml:space="preserve"> </w:t>
      </w:r>
      <w:r w:rsidR="005D326C">
        <w:t>ruimte;</w:t>
      </w:r>
      <w:r w:rsidR="00FF3FAC">
        <w:t xml:space="preserve"> </w:t>
      </w:r>
      <w:r w:rsidR="005D326C">
        <w:t>en</w:t>
      </w:r>
    </w:p>
    <w:p w14:paraId="6B7DA72D" w14:textId="0AE218B4" w:rsidR="003876F0" w:rsidRDefault="00DC3EF0" w:rsidP="00DC3EF0">
      <w:pPr>
        <w:pStyle w:val="Opsommingmetnummering"/>
        <w:ind w:left="850"/>
      </w:pPr>
      <w:r>
        <w:t>2.</w:t>
      </w:r>
      <w:r>
        <w:tab/>
      </w:r>
      <w:r w:rsidR="005D326C">
        <w:t>passen</w:t>
      </w:r>
      <w:r w:rsidR="00FF3FAC">
        <w:t xml:space="preserve"> </w:t>
      </w:r>
      <w:r w:rsidR="005D326C">
        <w:t>binnen</w:t>
      </w:r>
      <w:r w:rsidR="00FF3FAC">
        <w:t xml:space="preserve"> </w:t>
      </w:r>
      <w:r w:rsidR="005D326C">
        <w:t>de</w:t>
      </w:r>
      <w:r w:rsidR="00FF3FAC">
        <w:t xml:space="preserve"> </w:t>
      </w:r>
      <w:r w:rsidR="005D326C">
        <w:t>woonomgeving.</w:t>
      </w:r>
    </w:p>
    <w:p w14:paraId="275094F5" w14:textId="0B6D9205" w:rsidR="003876F0" w:rsidRDefault="003876F0" w:rsidP="00DC3EF0">
      <w:pPr>
        <w:pStyle w:val="Kop3"/>
      </w:pPr>
      <w:r>
        <w:t>Paragraaf</w:t>
      </w:r>
      <w:r w:rsidR="00FF3FAC">
        <w:t xml:space="preserve"> </w:t>
      </w:r>
      <w:r>
        <w:t>5.3.</w:t>
      </w:r>
      <w:r w:rsidR="00C124A0">
        <w:t>102</w:t>
      </w:r>
      <w:r w:rsidR="00642834">
        <w:tab/>
      </w:r>
      <w:r>
        <w:t>Maatschappelijke</w:t>
      </w:r>
      <w:r w:rsidR="00FF3FAC">
        <w:t xml:space="preserve"> </w:t>
      </w:r>
      <w:r>
        <w:t>activiteit</w:t>
      </w:r>
      <w:r w:rsidR="00FF3FAC">
        <w:t xml:space="preserve"> </w:t>
      </w:r>
      <w:r>
        <w:t>verrichten</w:t>
      </w:r>
      <w:r w:rsidR="00FF3FAC">
        <w:t xml:space="preserve"> </w:t>
      </w:r>
      <w:r>
        <w:t>–</w:t>
      </w:r>
      <w:r w:rsidR="00FF3FAC">
        <w:t xml:space="preserve"> </w:t>
      </w:r>
      <w:r>
        <w:t>categorie</w:t>
      </w:r>
      <w:r w:rsidR="00FF3FAC">
        <w:t xml:space="preserve"> </w:t>
      </w:r>
      <w:r w:rsidR="00233C30">
        <w:t>I</w:t>
      </w:r>
    </w:p>
    <w:p w14:paraId="072BA72E" w14:textId="38E1834D" w:rsidR="003876F0" w:rsidRDefault="003876F0" w:rsidP="003A78EE">
      <w:pPr>
        <w:pStyle w:val="Kop6"/>
      </w:pPr>
      <w:r>
        <w:t>Artikel</w:t>
      </w:r>
      <w:r w:rsidR="00FF3FAC">
        <w:t xml:space="preserve"> </w:t>
      </w:r>
      <w:r>
        <w:t>5.</w:t>
      </w:r>
      <w:r w:rsidR="00803C61">
        <w:t>1061</w:t>
      </w:r>
      <w:r>
        <w:tab/>
        <w:t>Toepassingsbereik</w:t>
      </w:r>
    </w:p>
    <w:p w14:paraId="31B91484" w14:textId="7F17C999" w:rsidR="00AC57AB" w:rsidRDefault="00DB5589" w:rsidP="00AC57AB">
      <w:pPr>
        <w:pStyle w:val="Lidmetnummering"/>
      </w:pPr>
      <w:r>
        <w:t>1</w:t>
      </w:r>
      <w:r>
        <w:tab/>
      </w:r>
      <w:commentRangeStart w:id="231"/>
      <w:r w:rsidR="005D326C">
        <w:t>Deze</w:t>
      </w:r>
      <w:commentRangeEnd w:id="231"/>
      <w:r w:rsidR="00CA7BD4">
        <w:rPr>
          <w:rStyle w:val="Verwijzingopmerking"/>
        </w:rPr>
        <w:commentReference w:id="231"/>
      </w:r>
      <w:r w:rsidR="00FF3FAC">
        <w:t xml:space="preserve"> </w:t>
      </w:r>
      <w:r w:rsidR="005D326C">
        <w:t>paragraaf</w:t>
      </w:r>
      <w:r w:rsidR="00FF3FAC">
        <w:t xml:space="preserve"> </w:t>
      </w:r>
      <w:r w:rsidR="005D326C">
        <w:t>gaat</w:t>
      </w:r>
      <w:r w:rsidR="00FF3FAC">
        <w:t xml:space="preserve"> </w:t>
      </w:r>
      <w:r w:rsidR="005D326C">
        <w:t>over</w:t>
      </w:r>
      <w:r w:rsidR="00FF3FAC">
        <w:t xml:space="preserve"> </w:t>
      </w:r>
      <w:r w:rsidR="005D326C">
        <w:t>het</w:t>
      </w:r>
      <w:r w:rsidR="00FF3FAC">
        <w:t xml:space="preserve"> </w:t>
      </w:r>
      <w:r w:rsidR="005D326C">
        <w:t>verrichten</w:t>
      </w:r>
      <w:r w:rsidR="00FF3FAC">
        <w:t xml:space="preserve"> </w:t>
      </w:r>
      <w:r w:rsidR="005D326C">
        <w:t>van</w:t>
      </w:r>
      <w:r w:rsidR="00FF3FAC">
        <w:t xml:space="preserve"> </w:t>
      </w:r>
      <w:r w:rsidR="005D326C">
        <w:t>maatschappelijke</w:t>
      </w:r>
      <w:r w:rsidR="00FF3FAC">
        <w:t xml:space="preserve"> </w:t>
      </w:r>
      <w:r w:rsidR="005D326C">
        <w:t>activiteiten</w:t>
      </w:r>
      <w:r w:rsidR="00FF3FAC">
        <w:t xml:space="preserve"> </w:t>
      </w:r>
      <w:r w:rsidR="005D326C">
        <w:t>–</w:t>
      </w:r>
      <w:r w:rsidR="00FF3FAC">
        <w:t xml:space="preserve"> </w:t>
      </w:r>
      <w:r w:rsidR="005D326C">
        <w:t>categorie</w:t>
      </w:r>
      <w:r w:rsidR="00FF3FAC">
        <w:t xml:space="preserve"> </w:t>
      </w:r>
      <w:r w:rsidR="005D326C">
        <w:t>I</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5.</w:t>
      </w:r>
      <w:r w:rsidR="00803C61">
        <w:t>1063</w:t>
      </w:r>
      <w:r w:rsidR="00AC57AB">
        <w:t>;</w:t>
      </w:r>
    </w:p>
    <w:p w14:paraId="60E5A6ED" w14:textId="73598AAB" w:rsidR="003E4653" w:rsidRDefault="00AC57AB" w:rsidP="00AC57AB">
      <w:pPr>
        <w:pStyle w:val="Lidmetnummering"/>
      </w:pPr>
      <w:r>
        <w:t>2</w:t>
      </w:r>
      <w:r>
        <w:tab/>
      </w:r>
      <w:r w:rsidR="003E4653">
        <w:t>Maatschappelijke</w:t>
      </w:r>
      <w:r w:rsidR="00FF3FAC">
        <w:t xml:space="preserve"> </w:t>
      </w:r>
      <w:r w:rsidR="003E4653">
        <w:t>activiteiten</w:t>
      </w:r>
      <w:r w:rsidR="00FF3FAC">
        <w:t xml:space="preserve"> </w:t>
      </w:r>
      <w:r w:rsidR="003E4653">
        <w:t>worden</w:t>
      </w:r>
      <w:r w:rsidR="00FF3FAC">
        <w:t xml:space="preserve"> </w:t>
      </w:r>
      <w:r w:rsidR="003E4653">
        <w:t>alleen</w:t>
      </w:r>
      <w:r w:rsidR="00FF3FAC">
        <w:t xml:space="preserve"> </w:t>
      </w:r>
      <w:r w:rsidR="003E4653">
        <w:t>verricht</w:t>
      </w:r>
      <w:r w:rsidR="00FF3FAC">
        <w:t xml:space="preserve"> </w:t>
      </w:r>
      <w:r w:rsidR="003E4653">
        <w:t>ter</w:t>
      </w:r>
      <w:r w:rsidR="00FF3FAC">
        <w:t xml:space="preserve"> </w:t>
      </w:r>
      <w:r w:rsidR="003E4653">
        <w:t>plaatse</w:t>
      </w:r>
      <w:r w:rsidR="00FF3FAC">
        <w:t xml:space="preserve"> </w:t>
      </w:r>
      <w:r w:rsidR="003E4653">
        <w:t>van</w:t>
      </w:r>
      <w:r w:rsidR="00FF3FAC">
        <w:t xml:space="preserve"> </w:t>
      </w:r>
      <w:r w:rsidR="003E4653">
        <w:t>de</w:t>
      </w:r>
      <w:r w:rsidR="00FF3FAC">
        <w:t xml:space="preserve"> </w:t>
      </w:r>
      <w:r w:rsidR="003E4653">
        <w:t>locatie</w:t>
      </w:r>
      <w:r w:rsidR="00FF3FAC">
        <w:t xml:space="preserve"> </w:t>
      </w:r>
      <w:commentRangeStart w:id="232"/>
      <w:r w:rsidR="003A0BBB" w:rsidRPr="00CA7BD4">
        <w:rPr>
          <w:rStyle w:val="Noemer"/>
        </w:rPr>
        <w:t>Maatschappelijke activiteiten – categorie I</w:t>
      </w:r>
      <w:r>
        <w:t>;</w:t>
      </w:r>
      <w:commentRangeEnd w:id="232"/>
      <w:r w:rsidR="003A0BBB">
        <w:rPr>
          <w:rStyle w:val="Verwijzingopmerking"/>
        </w:rPr>
        <w:commentReference w:id="232"/>
      </w:r>
    </w:p>
    <w:p w14:paraId="56D3B4F0" w14:textId="7A79ECE0" w:rsidR="005D326C" w:rsidRDefault="00AC57AB" w:rsidP="00DD1415">
      <w:pPr>
        <w:pStyle w:val="Lidmetnummering"/>
      </w:pPr>
      <w:r>
        <w:t>3</w:t>
      </w:r>
      <w:r>
        <w:tab/>
      </w:r>
      <w:r w:rsidR="005D326C">
        <w:t>Maatschappelijke</w:t>
      </w:r>
      <w:r w:rsidR="00FF3FAC">
        <w:t xml:space="preserve"> </w:t>
      </w:r>
      <w:r w:rsidR="005D326C">
        <w:t>activiteiten,</w:t>
      </w:r>
      <w:r w:rsidR="00FF3FAC">
        <w:t xml:space="preserve"> </w:t>
      </w:r>
      <w:r w:rsidR="005D326C">
        <w:t>voor</w:t>
      </w:r>
      <w:r w:rsidR="00FF3FAC">
        <w:t xml:space="preserve"> </w:t>
      </w:r>
      <w:r w:rsidR="005D326C">
        <w:t>zover</w:t>
      </w:r>
      <w:r w:rsidR="00FF3FAC">
        <w:t xml:space="preserve"> </w:t>
      </w:r>
      <w:r w:rsidR="005D326C">
        <w:t>het</w:t>
      </w:r>
      <w:r w:rsidR="00FF3FAC">
        <w:t xml:space="preserve"> </w:t>
      </w:r>
      <w:r w:rsidR="005D326C">
        <w:t>gaat</w:t>
      </w:r>
      <w:r w:rsidR="00FF3FAC">
        <w:t xml:space="preserve"> </w:t>
      </w:r>
      <w:r w:rsidR="005D326C">
        <w:t>om</w:t>
      </w:r>
      <w:r w:rsidR="00FF3FAC">
        <w:t xml:space="preserve"> </w:t>
      </w:r>
      <w:r w:rsidR="005D326C">
        <w:t>een</w:t>
      </w:r>
      <w:r w:rsidR="00FF3FAC">
        <w:t xml:space="preserve"> </w:t>
      </w:r>
      <w:r w:rsidR="005D326C">
        <w:t>kliniek</w:t>
      </w:r>
      <w:r w:rsidR="00FF3FAC">
        <w:t xml:space="preserve"> </w:t>
      </w:r>
      <w:r w:rsidR="005D326C">
        <w:t>voor</w:t>
      </w:r>
      <w:r w:rsidR="00FF3FAC">
        <w:t xml:space="preserve"> </w:t>
      </w:r>
      <w:r w:rsidR="005D326C">
        <w:t>verslavingszorg,</w:t>
      </w:r>
      <w:r w:rsidR="00FF3FAC">
        <w:t xml:space="preserve"> </w:t>
      </w:r>
      <w:r w:rsidR="005D326C">
        <w:t>worden</w:t>
      </w:r>
      <w:r w:rsidR="00FF3FAC">
        <w:t xml:space="preserve"> </w:t>
      </w:r>
      <w:r w:rsidR="005D326C">
        <w:t>alleen</w:t>
      </w:r>
      <w:r w:rsidR="00FF3FAC">
        <w:t xml:space="preserve"> </w:t>
      </w:r>
      <w:r w:rsidR="005D326C">
        <w:t>verricht</w:t>
      </w:r>
      <w:r w:rsidR="00FF3FAC">
        <w:t xml:space="preserve"> </w:t>
      </w:r>
      <w:r w:rsidR="005D326C">
        <w:t>ter</w:t>
      </w:r>
      <w:r w:rsidR="00FF3FAC">
        <w:t xml:space="preserve"> </w:t>
      </w:r>
      <w:r w:rsidR="005D326C">
        <w:t>plaatse</w:t>
      </w:r>
      <w:r w:rsidR="00FF3FAC">
        <w:t xml:space="preserve"> </w:t>
      </w:r>
      <w:r w:rsidR="005D326C">
        <w:t>van</w:t>
      </w:r>
      <w:r w:rsidR="00FF3FAC">
        <w:t xml:space="preserve"> </w:t>
      </w:r>
      <w:r w:rsidR="005D326C">
        <w:t>de</w:t>
      </w:r>
      <w:r w:rsidR="00FF3FAC">
        <w:t xml:space="preserve"> </w:t>
      </w:r>
      <w:r w:rsidR="005D326C">
        <w:t>locatie</w:t>
      </w:r>
      <w:r w:rsidR="00FF3FAC">
        <w:t xml:space="preserve"> </w:t>
      </w:r>
      <w:commentRangeStart w:id="233"/>
      <w:r w:rsidR="003A0BBB" w:rsidRPr="00CA7BD4">
        <w:rPr>
          <w:rStyle w:val="Noemer"/>
        </w:rPr>
        <w:t>Kliniek voor verslavingszorg</w:t>
      </w:r>
      <w:commentRangeEnd w:id="233"/>
      <w:r w:rsidR="003A0BBB">
        <w:rPr>
          <w:rStyle w:val="Verwijzingopmerking"/>
        </w:rPr>
        <w:commentReference w:id="233"/>
      </w:r>
      <w:r w:rsidR="00390513">
        <w:t>.</w:t>
      </w:r>
    </w:p>
    <w:p w14:paraId="5AFDD6DF" w14:textId="2398AEF6" w:rsidR="003876F0" w:rsidRDefault="003876F0" w:rsidP="003A78EE">
      <w:pPr>
        <w:pStyle w:val="Kop6"/>
      </w:pPr>
      <w:r>
        <w:t>Artikel</w:t>
      </w:r>
      <w:r w:rsidR="00FF3FAC">
        <w:t xml:space="preserve"> </w:t>
      </w:r>
      <w:r>
        <w:t>5.</w:t>
      </w:r>
      <w:r w:rsidR="00803C61">
        <w:t>1062</w:t>
      </w:r>
      <w:r>
        <w:tab/>
        <w:t>Oogmerk</w:t>
      </w:r>
    </w:p>
    <w:p w14:paraId="51287E21" w14:textId="7E6B8690" w:rsidR="00E13943" w:rsidRDefault="005D326C" w:rsidP="005D326C">
      <w:r>
        <w:t>De</w:t>
      </w:r>
      <w:r w:rsidR="00FF3FAC">
        <w:t xml:space="preserve"> </w:t>
      </w:r>
      <w:r>
        <w:t>regels</w:t>
      </w:r>
      <w:r w:rsidR="00FF3FAC">
        <w:t xml:space="preserve"> </w:t>
      </w:r>
      <w:r>
        <w:t>in</w:t>
      </w:r>
      <w:r w:rsidR="00FF3FAC">
        <w:t xml:space="preserve"> </w:t>
      </w:r>
      <w:commentRangeStart w:id="234"/>
      <w:r>
        <w:t>deze</w:t>
      </w:r>
      <w:r w:rsidR="00FF3FAC">
        <w:t xml:space="preserve"> </w:t>
      </w:r>
      <w:r>
        <w:t>paragraaf</w:t>
      </w:r>
      <w:r w:rsidR="00FF3FAC">
        <w:t xml:space="preserve"> </w:t>
      </w:r>
      <w:commentRangeEnd w:id="234"/>
      <w:r w:rsidR="007D7DD1">
        <w:rPr>
          <w:rStyle w:val="Verwijzingopmerking"/>
        </w:rPr>
        <w:commentReference w:id="234"/>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15BB7301" w14:textId="5EE05051" w:rsidR="00E13943" w:rsidRDefault="00E13943" w:rsidP="006B3802">
      <w:pPr>
        <w:pStyle w:val="Opsommingmetnummering"/>
      </w:pPr>
      <w:r>
        <w:lastRenderedPageBreak/>
        <w:t>a.</w:t>
      </w:r>
      <w:r>
        <w:tab/>
      </w:r>
      <w:r w:rsidR="005D326C">
        <w:t>het</w:t>
      </w:r>
      <w:r w:rsidR="00FF3FAC">
        <w:t xml:space="preserve"> </w:t>
      </w:r>
      <w:r w:rsidR="005D326C">
        <w:t>bieden</w:t>
      </w:r>
      <w:r w:rsidR="00FF3FAC">
        <w:t xml:space="preserve"> </w:t>
      </w:r>
      <w:r w:rsidR="005D326C">
        <w:t>van</w:t>
      </w:r>
      <w:r w:rsidR="00FF3FAC">
        <w:t xml:space="preserve"> </w:t>
      </w:r>
      <w:r w:rsidR="005D326C">
        <w:t>ruimte</w:t>
      </w:r>
      <w:r w:rsidR="00FF3FAC">
        <w:t xml:space="preserve"> </w:t>
      </w:r>
      <w:r w:rsidR="005D326C">
        <w:t>aan</w:t>
      </w:r>
      <w:r w:rsidR="00FF3FAC">
        <w:t xml:space="preserve"> </w:t>
      </w:r>
      <w:r w:rsidR="005D326C">
        <w:t>maatschappelijke</w:t>
      </w:r>
      <w:r w:rsidR="00FF3FAC">
        <w:t xml:space="preserve"> </w:t>
      </w:r>
      <w:r w:rsidR="005D326C">
        <w:t>activiteiten;</w:t>
      </w:r>
      <w:r w:rsidR="00FF3FAC">
        <w:t xml:space="preserve"> </w:t>
      </w:r>
      <w:r w:rsidR="005D326C">
        <w:t>en</w:t>
      </w:r>
    </w:p>
    <w:p w14:paraId="14200689" w14:textId="02569D90" w:rsidR="003876F0"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p>
    <w:p w14:paraId="0E75F71E" w14:textId="35B982C0" w:rsidR="003876F0" w:rsidRDefault="003876F0" w:rsidP="003A78EE">
      <w:pPr>
        <w:pStyle w:val="Kop6"/>
      </w:pPr>
      <w:r>
        <w:t>Artikel</w:t>
      </w:r>
      <w:r w:rsidR="00FF3FAC">
        <w:t xml:space="preserve"> </w:t>
      </w:r>
      <w:r>
        <w:t>5.</w:t>
      </w:r>
      <w:r w:rsidR="00803C61">
        <w:t>1063</w:t>
      </w:r>
      <w:r>
        <w:tab/>
        <w:t>Maatschappelijke</w:t>
      </w:r>
      <w:r w:rsidR="00FF3FAC">
        <w:t xml:space="preserve"> </w:t>
      </w:r>
      <w:r>
        <w:t>activiteit</w:t>
      </w:r>
      <w:r w:rsidR="00FF3FAC">
        <w:t xml:space="preserve"> </w:t>
      </w:r>
      <w:r>
        <w:t>–</w:t>
      </w:r>
      <w:r w:rsidR="00FF3FAC">
        <w:t xml:space="preserve"> </w:t>
      </w:r>
      <w:r>
        <w:t>categorie</w:t>
      </w:r>
      <w:r w:rsidR="00FF3FAC">
        <w:t xml:space="preserve"> </w:t>
      </w:r>
      <w:r>
        <w:t>I</w:t>
      </w:r>
    </w:p>
    <w:p w14:paraId="0A6B7C13" w14:textId="176097FF" w:rsidR="00E13943" w:rsidRDefault="005D326C" w:rsidP="005D326C">
      <w:r>
        <w:t>Onder</w:t>
      </w:r>
      <w:r w:rsidR="00FF3FAC">
        <w:t xml:space="preserve"> </w:t>
      </w:r>
      <w:r>
        <w:t>maatschappelijke</w:t>
      </w:r>
      <w:r w:rsidR="00FF3FAC">
        <w:t xml:space="preserve"> </w:t>
      </w:r>
      <w:r>
        <w:t>activiteit</w:t>
      </w:r>
      <w:r w:rsidR="00FF3FAC">
        <w:t xml:space="preserve"> </w:t>
      </w:r>
      <w:r>
        <w:t>–</w:t>
      </w:r>
      <w:r w:rsidR="00FF3FAC">
        <w:t xml:space="preserve"> </w:t>
      </w:r>
      <w:r>
        <w:t>categorie</w:t>
      </w:r>
      <w:r w:rsidR="00FF3FAC">
        <w:t xml:space="preserve"> </w:t>
      </w:r>
      <w:r>
        <w:t>I</w:t>
      </w:r>
      <w:r w:rsidR="00FF3FAC">
        <w:t xml:space="preserve"> </w:t>
      </w:r>
      <w:r>
        <w:t>wordt</w:t>
      </w:r>
      <w:r w:rsidR="00FF3FAC">
        <w:t xml:space="preserve"> </w:t>
      </w:r>
      <w:r>
        <w:t>verstaan:</w:t>
      </w:r>
    </w:p>
    <w:p w14:paraId="2D8769E3" w14:textId="09F1A450" w:rsidR="00E13943" w:rsidRDefault="00E13943" w:rsidP="006B3802">
      <w:pPr>
        <w:pStyle w:val="Opsommingmetnummering"/>
      </w:pPr>
      <w:r>
        <w:t>a.</w:t>
      </w:r>
      <w:r>
        <w:tab/>
      </w:r>
      <w:r w:rsidR="005D326C">
        <w:t>het</w:t>
      </w:r>
      <w:r w:rsidR="00FF3FAC">
        <w:t xml:space="preserve"> </w:t>
      </w:r>
      <w:r w:rsidR="005D326C">
        <w:t>verrichten</w:t>
      </w:r>
      <w:r w:rsidR="00FF3FAC">
        <w:t xml:space="preserve"> </w:t>
      </w:r>
      <w:r w:rsidR="005D326C">
        <w:t>van</w:t>
      </w:r>
      <w:r w:rsidR="00FF3FAC">
        <w:t xml:space="preserve"> </w:t>
      </w:r>
      <w:commentRangeStart w:id="235"/>
      <w:r w:rsidR="005D326C">
        <w:t>onderwijsactiviteiten</w:t>
      </w:r>
      <w:commentRangeEnd w:id="235"/>
      <w:r w:rsidR="00135E07">
        <w:rPr>
          <w:rStyle w:val="Verwijzingopmerking"/>
        </w:rPr>
        <w:commentReference w:id="235"/>
      </w:r>
      <w:r w:rsidR="005D326C">
        <w:t>;</w:t>
      </w:r>
      <w:r w:rsidR="00FF3FAC">
        <w:t xml:space="preserve"> </w:t>
      </w:r>
      <w:r w:rsidR="005D326C">
        <w:t>en</w:t>
      </w:r>
    </w:p>
    <w:p w14:paraId="48C4C4F5" w14:textId="77B2ED1F" w:rsidR="00E13943" w:rsidRDefault="00E13943" w:rsidP="006B3802">
      <w:pPr>
        <w:pStyle w:val="Opsommingmetnummering"/>
      </w:pPr>
      <w:r>
        <w:t>b.</w:t>
      </w:r>
      <w:r>
        <w:tab/>
      </w:r>
      <w:r w:rsidR="005D326C">
        <w:t>het</w:t>
      </w:r>
      <w:r w:rsidR="00FF3FAC">
        <w:t xml:space="preserve"> </w:t>
      </w:r>
      <w:r w:rsidR="005D326C">
        <w:t>verrichten</w:t>
      </w:r>
      <w:r w:rsidR="00FF3FAC">
        <w:t xml:space="preserve"> </w:t>
      </w:r>
      <w:r w:rsidR="005D326C">
        <w:t>van</w:t>
      </w:r>
      <w:r w:rsidR="00FF3FAC">
        <w:t xml:space="preserve"> </w:t>
      </w:r>
      <w:r w:rsidR="005D326C">
        <w:t>medische</w:t>
      </w:r>
      <w:r w:rsidR="00FF3FAC">
        <w:t xml:space="preserve"> </w:t>
      </w:r>
      <w:r w:rsidR="005D326C">
        <w:t>of</w:t>
      </w:r>
      <w:r w:rsidR="00FF3FAC">
        <w:t xml:space="preserve"> </w:t>
      </w:r>
      <w:r w:rsidR="005D326C">
        <w:t>paramedische</w:t>
      </w:r>
      <w:r w:rsidR="00FF3FAC">
        <w:t xml:space="preserve"> </w:t>
      </w:r>
      <w:r w:rsidR="005D326C">
        <w:t>activiteiten</w:t>
      </w:r>
      <w:r w:rsidR="00FF3FAC">
        <w:t xml:space="preserve"> </w:t>
      </w:r>
      <w:r w:rsidR="005D326C">
        <w:t>in</w:t>
      </w:r>
      <w:r w:rsidR="00FF3FAC">
        <w:t xml:space="preserve"> </w:t>
      </w:r>
      <w:r w:rsidR="005D326C">
        <w:t>de</w:t>
      </w:r>
      <w:r w:rsidR="00FF3FAC">
        <w:t xml:space="preserve"> </w:t>
      </w:r>
      <w:r w:rsidR="005D326C">
        <w:t>vorm</w:t>
      </w:r>
      <w:r w:rsidR="00FF3FAC">
        <w:t xml:space="preserve"> </w:t>
      </w:r>
      <w:r w:rsidR="005D326C">
        <w:t>van:</w:t>
      </w:r>
    </w:p>
    <w:p w14:paraId="1346B1B2" w14:textId="446EA0FE" w:rsidR="005D326C" w:rsidRDefault="00E13943" w:rsidP="00AB6476">
      <w:pPr>
        <w:pStyle w:val="Opsommingmetnummering"/>
        <w:ind w:left="850"/>
      </w:pPr>
      <w:r>
        <w:t>i.</w:t>
      </w:r>
      <w:r>
        <w:tab/>
      </w:r>
      <w:r w:rsidR="005D326C">
        <w:t>een</w:t>
      </w:r>
      <w:r w:rsidR="00FF3FAC">
        <w:t xml:space="preserve"> </w:t>
      </w:r>
      <w:commentRangeStart w:id="236"/>
      <w:r w:rsidR="005D326C">
        <w:t>kliniek</w:t>
      </w:r>
      <w:r w:rsidR="00FF3FAC">
        <w:t xml:space="preserve"> </w:t>
      </w:r>
      <w:r w:rsidR="005D326C">
        <w:t>voor</w:t>
      </w:r>
      <w:r w:rsidR="00FF3FAC">
        <w:t xml:space="preserve"> </w:t>
      </w:r>
      <w:r w:rsidR="005D326C">
        <w:t>verslavingszorg</w:t>
      </w:r>
      <w:commentRangeEnd w:id="236"/>
      <w:r w:rsidR="00365B3A">
        <w:rPr>
          <w:rStyle w:val="Verwijzingopmerking"/>
        </w:rPr>
        <w:commentReference w:id="236"/>
      </w:r>
      <w:r w:rsidR="005D326C">
        <w:t>;</w:t>
      </w:r>
      <w:r w:rsidR="00FF3FAC">
        <w:t xml:space="preserve"> </w:t>
      </w:r>
      <w:r w:rsidR="005D326C">
        <w:t>en</w:t>
      </w:r>
    </w:p>
    <w:p w14:paraId="27285BA3" w14:textId="77777777" w:rsidR="005D326C" w:rsidRDefault="005D326C" w:rsidP="00DD1415">
      <w:pPr>
        <w:pStyle w:val="Opsommingmetnummering"/>
        <w:ind w:left="850"/>
      </w:pPr>
      <w:r>
        <w:t>ii.</w:t>
      </w:r>
      <w:r>
        <w:tab/>
        <w:t>PM.</w:t>
      </w:r>
    </w:p>
    <w:p w14:paraId="21D1D261" w14:textId="56CF3B9A" w:rsidR="00F84CC3" w:rsidRPr="00B851A6" w:rsidRDefault="00F84CC3" w:rsidP="00642834">
      <w:pPr>
        <w:pStyle w:val="Kop6"/>
      </w:pPr>
      <w:r w:rsidRPr="00B851A6">
        <w:t>Artikel</w:t>
      </w:r>
      <w:r w:rsidR="00FF3FAC">
        <w:t xml:space="preserve"> </w:t>
      </w:r>
      <w:r w:rsidRPr="00B851A6">
        <w:t>5.106</w:t>
      </w:r>
      <w:r w:rsidR="004000DF" w:rsidRPr="00B851A6">
        <w:t>3a</w:t>
      </w:r>
      <w:r w:rsidR="00105B71" w:rsidRPr="00B851A6">
        <w:tab/>
      </w:r>
      <w:r w:rsidR="004000DF" w:rsidRPr="00B851A6">
        <w:t>Algemene</w:t>
      </w:r>
      <w:r w:rsidR="00FF3FAC">
        <w:t xml:space="preserve"> </w:t>
      </w:r>
      <w:r w:rsidR="004000DF" w:rsidRPr="00B851A6">
        <w:t>regels</w:t>
      </w:r>
      <w:r w:rsidR="00FF3FAC">
        <w:t xml:space="preserve"> </w:t>
      </w:r>
      <w:r w:rsidR="00AF34D7" w:rsidRPr="00B851A6">
        <w:t>maatschappelijk</w:t>
      </w:r>
      <w:r w:rsidR="00BB26D9">
        <w:t>e</w:t>
      </w:r>
      <w:r w:rsidR="00FF3FAC">
        <w:t xml:space="preserve"> </w:t>
      </w:r>
      <w:r w:rsidR="00AF34D7" w:rsidRPr="00B851A6">
        <w:t>activiteit</w:t>
      </w:r>
      <w:r w:rsidR="00FF3FAC">
        <w:t xml:space="preserve"> </w:t>
      </w:r>
      <w:r w:rsidR="00AF34D7" w:rsidRPr="00B851A6">
        <w:t>–</w:t>
      </w:r>
      <w:r w:rsidR="00FF3FAC">
        <w:t xml:space="preserve"> </w:t>
      </w:r>
      <w:r w:rsidR="00AF34D7" w:rsidRPr="00B851A6">
        <w:t>categorie</w:t>
      </w:r>
      <w:r w:rsidR="00FF3FAC">
        <w:t xml:space="preserve"> </w:t>
      </w:r>
      <w:r w:rsidR="00AF34D7" w:rsidRPr="00B851A6">
        <w:t>I</w:t>
      </w:r>
    </w:p>
    <w:p w14:paraId="6FB499D8" w14:textId="4D0DAFD3" w:rsidR="00F84CC3" w:rsidRPr="00B851A6" w:rsidRDefault="006C4366" w:rsidP="00F84CC3">
      <w:commentRangeStart w:id="237"/>
      <w:r w:rsidRPr="00B851A6">
        <w:t>Voor</w:t>
      </w:r>
      <w:r w:rsidR="00FF3FAC">
        <w:t xml:space="preserve"> </w:t>
      </w:r>
      <w:commentRangeEnd w:id="237"/>
      <w:r w:rsidR="007D7DD1">
        <w:rPr>
          <w:rStyle w:val="Verwijzingopmerking"/>
        </w:rPr>
        <w:commentReference w:id="237"/>
      </w:r>
      <w:r w:rsidR="00B851A6" w:rsidRPr="00B851A6">
        <w:t>maatschappelijk</w:t>
      </w:r>
      <w:r w:rsidR="00FF060A">
        <w:t>e</w:t>
      </w:r>
      <w:r w:rsidR="00FF3FAC">
        <w:t xml:space="preserve"> </w:t>
      </w:r>
      <w:r w:rsidR="00B851A6" w:rsidRPr="00B851A6">
        <w:t>activiteit</w:t>
      </w:r>
      <w:r w:rsidR="00FF3FAC">
        <w:t xml:space="preserve"> </w:t>
      </w:r>
      <w:r w:rsidR="00B851A6" w:rsidRPr="00B851A6">
        <w:t>–</w:t>
      </w:r>
      <w:r w:rsidR="00FF3FAC">
        <w:t xml:space="preserve"> </w:t>
      </w:r>
      <w:r w:rsidR="00B851A6" w:rsidRPr="00B851A6">
        <w:t>categorie</w:t>
      </w:r>
      <w:r w:rsidR="00FF3FAC">
        <w:t xml:space="preserve"> </w:t>
      </w:r>
      <w:r w:rsidR="00B851A6" w:rsidRPr="00B851A6">
        <w:t>I</w:t>
      </w:r>
      <w:r w:rsidR="00FF3FAC">
        <w:t xml:space="preserve"> </w:t>
      </w:r>
      <w:r w:rsidRPr="00B851A6">
        <w:t>geldt:</w:t>
      </w:r>
    </w:p>
    <w:p w14:paraId="312110B2" w14:textId="33633D1D" w:rsidR="006C4366" w:rsidRPr="00B851A6" w:rsidRDefault="006F3B50" w:rsidP="00642834">
      <w:pPr>
        <w:pStyle w:val="Opsommingmetnummering"/>
      </w:pPr>
      <w:r w:rsidRPr="00B851A6">
        <w:t>a.</w:t>
      </w:r>
      <w:r w:rsidRPr="00B851A6">
        <w:tab/>
      </w:r>
      <w:r w:rsidR="006C4366" w:rsidRPr="00B851A6">
        <w:t>PM.</w:t>
      </w:r>
    </w:p>
    <w:p w14:paraId="35830AFE" w14:textId="5F73CE92" w:rsidR="003876F0" w:rsidRDefault="003876F0" w:rsidP="003A78EE">
      <w:pPr>
        <w:pStyle w:val="Kop6"/>
      </w:pPr>
      <w:r>
        <w:t>Artikel</w:t>
      </w:r>
      <w:r w:rsidR="00FF3FAC">
        <w:t xml:space="preserve"> </w:t>
      </w:r>
      <w:r>
        <w:t>5.</w:t>
      </w:r>
      <w:r w:rsidR="00803C61">
        <w:t>1064</w:t>
      </w:r>
      <w:r>
        <w:tab/>
        <w:t>Aanwijzing</w:t>
      </w:r>
      <w:r w:rsidR="00FF3FAC">
        <w:t xml:space="preserve"> </w:t>
      </w:r>
      <w:r>
        <w:t>vergunningplichtige</w:t>
      </w:r>
      <w:r w:rsidR="00FF3FAC">
        <w:t xml:space="preserve"> </w:t>
      </w:r>
      <w:r>
        <w:t>gevallen</w:t>
      </w:r>
    </w:p>
    <w:p w14:paraId="06418661" w14:textId="40C33578" w:rsidR="003876F0"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commentRangeStart w:id="238"/>
      <w:r>
        <w:t>maatschappelijke</w:t>
      </w:r>
      <w:r w:rsidR="00FF3FAC">
        <w:t xml:space="preserve"> </w:t>
      </w:r>
      <w:r>
        <w:t>activiteiten</w:t>
      </w:r>
      <w:r w:rsidR="00FF3FAC">
        <w:t xml:space="preserve"> </w:t>
      </w:r>
      <w:commentRangeEnd w:id="238"/>
      <w:r w:rsidR="00612CEE">
        <w:rPr>
          <w:rStyle w:val="Verwijzingopmerking"/>
        </w:rPr>
        <w:commentReference w:id="238"/>
      </w:r>
      <w:r>
        <w:t>te</w:t>
      </w:r>
      <w:r w:rsidR="00FF3FAC">
        <w:t xml:space="preserve"> </w:t>
      </w:r>
      <w:r>
        <w:t>verrichten</w:t>
      </w:r>
      <w:r w:rsidR="00FF3FAC">
        <w:t xml:space="preserve"> </w:t>
      </w:r>
      <w:r w:rsidR="00657D57">
        <w:t>voor</w:t>
      </w:r>
      <w:r w:rsidR="00FF3FAC">
        <w:t xml:space="preserve"> </w:t>
      </w:r>
      <w:r w:rsidR="00657D57">
        <w:t>zover</w:t>
      </w:r>
      <w:r w:rsidR="00FF3FAC">
        <w:t xml:space="preserve"> </w:t>
      </w:r>
      <w:r w:rsidR="00657D57">
        <w:t>het</w:t>
      </w:r>
      <w:r w:rsidR="00FF3FAC">
        <w:t xml:space="preserve"> </w:t>
      </w:r>
      <w:r w:rsidR="00657D57">
        <w:t>gaat</w:t>
      </w:r>
      <w:r w:rsidR="00FF3FAC">
        <w:t xml:space="preserve"> </w:t>
      </w:r>
      <w:r w:rsidR="00657D57">
        <w:t>om</w:t>
      </w:r>
      <w:r w:rsidR="00FF3FAC">
        <w:t xml:space="preserve"> </w:t>
      </w:r>
      <w:commentRangeStart w:id="239"/>
      <w:r w:rsidR="00657D57">
        <w:t>een</w:t>
      </w:r>
      <w:r w:rsidR="00FF3FAC">
        <w:t xml:space="preserve"> </w:t>
      </w:r>
      <w:r w:rsidR="00657D57">
        <w:t>kliniek</w:t>
      </w:r>
      <w:r w:rsidR="00FF3FAC">
        <w:t xml:space="preserve"> </w:t>
      </w:r>
      <w:r w:rsidR="00657D57">
        <w:t>voor</w:t>
      </w:r>
      <w:r w:rsidR="00FF3FAC">
        <w:t xml:space="preserve"> </w:t>
      </w:r>
      <w:r w:rsidR="00657D57">
        <w:t>verslavingszorg</w:t>
      </w:r>
      <w:commentRangeEnd w:id="239"/>
      <w:r w:rsidR="0070140B">
        <w:rPr>
          <w:rStyle w:val="Verwijzingopmerking"/>
        </w:rPr>
        <w:commentReference w:id="239"/>
      </w:r>
      <w:r>
        <w:t>.</w:t>
      </w:r>
    </w:p>
    <w:p w14:paraId="20C8F09C" w14:textId="3672581A" w:rsidR="003876F0" w:rsidRDefault="003876F0" w:rsidP="003A78EE">
      <w:pPr>
        <w:pStyle w:val="Kop6"/>
      </w:pPr>
      <w:r>
        <w:t>Artikel</w:t>
      </w:r>
      <w:r w:rsidR="00FF3FAC">
        <w:t xml:space="preserve"> </w:t>
      </w:r>
      <w:r>
        <w:t>5.</w:t>
      </w:r>
      <w:r w:rsidR="00803C61">
        <w:t>1065</w:t>
      </w:r>
      <w:r>
        <w:tab/>
        <w:t>Bijzondere</w:t>
      </w:r>
      <w:r w:rsidR="00FF3FAC">
        <w:t xml:space="preserve"> </w:t>
      </w:r>
      <w:r>
        <w:t>aanvraagvereisten</w:t>
      </w:r>
      <w:r w:rsidR="00FF3FAC">
        <w:t xml:space="preserve"> </w:t>
      </w:r>
      <w:r>
        <w:t>omgevingsvergunning</w:t>
      </w:r>
    </w:p>
    <w:p w14:paraId="37701540" w14:textId="3437F6DB" w:rsidR="00E13943" w:rsidRDefault="005D326C" w:rsidP="005D326C">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commentRangeStart w:id="240"/>
      <w:r>
        <w:t>omgevingsvergunning</w:t>
      </w:r>
      <w:r w:rsidR="00FF3FAC">
        <w:t xml:space="preserve"> </w:t>
      </w:r>
      <w:commentRangeEnd w:id="240"/>
      <w:r w:rsidR="00971800">
        <w:rPr>
          <w:rStyle w:val="Verwijzingopmerking"/>
        </w:rPr>
        <w:commentReference w:id="240"/>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304FE908" w14:textId="7BBFBE60" w:rsidR="00E13943" w:rsidRDefault="00E13943" w:rsidP="006B3802">
      <w:pPr>
        <w:pStyle w:val="Opsommingmetnummering"/>
      </w:pPr>
      <w:r>
        <w:t>a.</w:t>
      </w:r>
      <w:r>
        <w:tab/>
      </w:r>
      <w:r w:rsidR="005D326C">
        <w:t>een</w:t>
      </w:r>
      <w:r w:rsidR="00FF3FAC">
        <w:t xml:space="preserve"> </w:t>
      </w:r>
      <w:r w:rsidR="005D326C">
        <w:t>opgave</w:t>
      </w:r>
      <w:r w:rsidR="00FF3FAC">
        <w:t xml:space="preserve"> </w:t>
      </w:r>
      <w:r w:rsidR="005D326C">
        <w:t>van</w:t>
      </w:r>
      <w:r w:rsidR="00FF3FAC">
        <w:t xml:space="preserve"> </w:t>
      </w:r>
      <w:r w:rsidR="005D326C">
        <w:t>de</w:t>
      </w:r>
      <w:r w:rsidR="00FF3FAC">
        <w:t xml:space="preserve"> </w:t>
      </w:r>
      <w:r w:rsidR="005D326C">
        <w:t>bruto</w:t>
      </w:r>
      <w:r w:rsidR="00FF3FAC">
        <w:t xml:space="preserve"> </w:t>
      </w:r>
      <w:r w:rsidR="005D326C">
        <w:t>inhoud</w:t>
      </w:r>
      <w:r w:rsidR="00FF3FAC">
        <w:t xml:space="preserve"> </w:t>
      </w:r>
      <w:r w:rsidR="005D326C">
        <w:t>in</w:t>
      </w:r>
      <w:r w:rsidR="00FF3FAC">
        <w:t xml:space="preserve"> </w:t>
      </w:r>
      <w:r w:rsidR="005D326C">
        <w:t>m</w:t>
      </w:r>
      <w:r w:rsidR="007C4F9A">
        <w:t>³</w:t>
      </w:r>
      <w:r w:rsidR="00FF3FAC">
        <w:t xml:space="preserve"> </w:t>
      </w:r>
      <w:r w:rsidR="005D326C">
        <w:t>en</w:t>
      </w:r>
      <w:r w:rsidR="00FF3FAC">
        <w:t xml:space="preserve"> </w:t>
      </w:r>
      <w:r w:rsidR="005D326C">
        <w:t>de</w:t>
      </w:r>
      <w:r w:rsidR="00FF3FAC">
        <w:t xml:space="preserve"> </w:t>
      </w:r>
      <w:r w:rsidR="005D326C">
        <w:t>bruto-vloeroppervlakte</w:t>
      </w:r>
      <w:r w:rsidR="00FF3FAC">
        <w:t xml:space="preserve"> </w:t>
      </w:r>
      <w:r w:rsidR="005D326C">
        <w:t>in</w:t>
      </w:r>
      <w:r w:rsidR="00FF3FAC">
        <w:t xml:space="preserve"> </w:t>
      </w:r>
      <w:r w:rsidR="005D22B8">
        <w:t>m</w:t>
      </w:r>
      <w:r w:rsidR="005D22B8" w:rsidRPr="005D22B8">
        <w:rPr>
          <w:vertAlign w:val="superscript"/>
        </w:rPr>
        <w:t>2</w:t>
      </w:r>
      <w:r w:rsidR="00FF3FAC">
        <w:t xml:space="preserve"> </w:t>
      </w:r>
      <w:r w:rsidR="005D326C">
        <w:t>van</w:t>
      </w:r>
      <w:r w:rsidR="00FF3FAC">
        <w:t xml:space="preserve"> </w:t>
      </w:r>
      <w:r w:rsidR="005D326C">
        <w:t>het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dat</w:t>
      </w:r>
      <w:r w:rsidR="00FF3FAC">
        <w:t xml:space="preserve"> </w:t>
      </w:r>
      <w:r w:rsidR="005D326C">
        <w:t>gebruikt</w:t>
      </w:r>
      <w:r w:rsidR="00FF3FAC">
        <w:t xml:space="preserve"> </w:t>
      </w:r>
      <w:r w:rsidR="005D326C">
        <w:t>gaat</w:t>
      </w:r>
      <w:r w:rsidR="00FF3FAC">
        <w:t xml:space="preserve"> </w:t>
      </w:r>
      <w:r w:rsidR="005D326C">
        <w:t>worden</w:t>
      </w:r>
      <w:r w:rsidR="00FF3FAC">
        <w:t xml:space="preserve"> </w:t>
      </w:r>
      <w:r w:rsidR="005D326C">
        <w:t>voor</w:t>
      </w:r>
      <w:r w:rsidR="00FF3FAC">
        <w:t xml:space="preserve"> </w:t>
      </w:r>
      <w:r w:rsidR="005D326C">
        <w:t>maatschappelijke</w:t>
      </w:r>
      <w:r w:rsidR="00FF3FAC">
        <w:t xml:space="preserve"> </w:t>
      </w:r>
      <w:r w:rsidR="005D326C">
        <w:t>activiteiten;</w:t>
      </w:r>
    </w:p>
    <w:p w14:paraId="1FCD057D" w14:textId="19B33FA8" w:rsidR="00E13943" w:rsidRDefault="00E13943" w:rsidP="006B3802">
      <w:pPr>
        <w:pStyle w:val="Opsommingmetnummering"/>
      </w:pPr>
      <w:r>
        <w:t>b.</w:t>
      </w:r>
      <w:r>
        <w:tab/>
      </w:r>
      <w:r w:rsidR="005D326C">
        <w:t>een</w:t>
      </w:r>
      <w:r w:rsidR="00FF3FAC">
        <w:t xml:space="preserve"> </w:t>
      </w:r>
      <w:r w:rsidR="005D326C">
        <w:t>beschrijving</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maatschappelijke</w:t>
      </w:r>
      <w:r w:rsidR="00FF3FAC">
        <w:t xml:space="preserve"> </w:t>
      </w:r>
      <w:r w:rsidR="005D326C">
        <w:t>activiteit;</w:t>
      </w:r>
      <w:r w:rsidR="00FF3FAC">
        <w:t xml:space="preserve"> </w:t>
      </w:r>
      <w:r w:rsidR="005D326C">
        <w:t>en</w:t>
      </w:r>
    </w:p>
    <w:p w14:paraId="6595E9BC" w14:textId="77035D4D" w:rsidR="003876F0" w:rsidRDefault="00E13943" w:rsidP="006B3802">
      <w:pPr>
        <w:pStyle w:val="Opsommingmetnummering"/>
      </w:pPr>
      <w:r>
        <w:t>c.</w:t>
      </w:r>
      <w:r>
        <w:tab/>
      </w:r>
      <w:r w:rsidR="005D326C">
        <w:t>de</w:t>
      </w:r>
      <w:r w:rsidR="00FF3FAC">
        <w:t xml:space="preserve"> </w:t>
      </w:r>
      <w:r w:rsidR="005D326C">
        <w:t>locatie</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maatschappelijke</w:t>
      </w:r>
      <w:r w:rsidR="00FF3FAC">
        <w:t xml:space="preserve"> </w:t>
      </w:r>
      <w:r w:rsidR="005D326C">
        <w:t>activiteit.</w:t>
      </w:r>
    </w:p>
    <w:p w14:paraId="069E2EB0" w14:textId="665107E8" w:rsidR="003876F0" w:rsidRDefault="003876F0" w:rsidP="003A78EE">
      <w:pPr>
        <w:pStyle w:val="Kop6"/>
      </w:pPr>
      <w:r>
        <w:t>Artikel</w:t>
      </w:r>
      <w:r w:rsidR="00FF3FAC">
        <w:t xml:space="preserve"> </w:t>
      </w:r>
      <w:r>
        <w:t>5.</w:t>
      </w:r>
      <w:r w:rsidR="00803C61">
        <w:t>1066</w:t>
      </w:r>
      <w:r>
        <w:tab/>
        <w:t>Beoordelingsregels</w:t>
      </w:r>
    </w:p>
    <w:p w14:paraId="2D86F5F4" w14:textId="306ABE21" w:rsidR="00E13943" w:rsidRDefault="005D326C" w:rsidP="005D326C">
      <w:r>
        <w:t>De</w:t>
      </w:r>
      <w:r w:rsidR="00FF3FAC">
        <w:t xml:space="preserve"> </w:t>
      </w:r>
      <w:commentRangeStart w:id="241"/>
      <w:r>
        <w:t>omgevingsvergunning</w:t>
      </w:r>
      <w:r w:rsidR="00FF3FAC">
        <w:t xml:space="preserve"> </w:t>
      </w:r>
      <w:commentRangeEnd w:id="241"/>
      <w:r w:rsidR="00971800">
        <w:rPr>
          <w:rStyle w:val="Verwijzingopmerking"/>
        </w:rPr>
        <w:commentReference w:id="241"/>
      </w:r>
      <w:r>
        <w:t>wordt</w:t>
      </w:r>
      <w:r w:rsidR="00FF3FAC">
        <w:t xml:space="preserve"> </w:t>
      </w:r>
      <w:r>
        <w:t>alleen</w:t>
      </w:r>
      <w:r w:rsidR="00FF3FAC">
        <w:t xml:space="preserve"> </w:t>
      </w:r>
      <w:r>
        <w:t>verleend</w:t>
      </w:r>
      <w:r w:rsidR="00FF3FAC">
        <w:t xml:space="preserve"> </w:t>
      </w:r>
      <w:r>
        <w:t>als:</w:t>
      </w:r>
    </w:p>
    <w:p w14:paraId="017ABD41" w14:textId="37660F82" w:rsidR="00E13943" w:rsidRDefault="00E13943" w:rsidP="006B3802">
      <w:pPr>
        <w:pStyle w:val="Opsommingmetnummering"/>
      </w:pPr>
      <w:r>
        <w:t>a.</w:t>
      </w:r>
      <w:r>
        <w:tab/>
      </w:r>
      <w:r w:rsidR="005D326C">
        <w:t>de</w:t>
      </w:r>
      <w:r w:rsidR="00FF3FAC">
        <w:t xml:space="preserve"> </w:t>
      </w:r>
      <w:r w:rsidR="005D326C">
        <w:t>maatschappelijke</w:t>
      </w:r>
      <w:r w:rsidR="00FF3FAC">
        <w:t xml:space="preserve"> </w:t>
      </w:r>
      <w:r w:rsidR="005D326C">
        <w:t>activiteiten</w:t>
      </w:r>
      <w:r w:rsidR="00FF3FAC">
        <w:t xml:space="preserve"> </w:t>
      </w:r>
      <w:r w:rsidR="005D326C">
        <w:t>voldoen</w:t>
      </w:r>
      <w:r w:rsidR="00FF3FAC">
        <w:t xml:space="preserve"> </w:t>
      </w:r>
      <w:r w:rsidR="005D326C">
        <w:t>aan</w:t>
      </w:r>
      <w:r w:rsidR="00FF3FAC">
        <w:t xml:space="preserve"> </w:t>
      </w:r>
      <w:r w:rsidR="005D326C">
        <w:t>artikel</w:t>
      </w:r>
      <w:r w:rsidR="00FF3FAC">
        <w:t xml:space="preserve"> </w:t>
      </w:r>
      <w:r w:rsidR="005D326C">
        <w:t>5.</w:t>
      </w:r>
      <w:r w:rsidR="00966172">
        <w:t>1063</w:t>
      </w:r>
      <w:r w:rsidR="005D326C">
        <w:t>;</w:t>
      </w:r>
      <w:r w:rsidR="00FF3FAC">
        <w:t xml:space="preserve"> </w:t>
      </w:r>
      <w:r w:rsidR="005D326C">
        <w:t>en</w:t>
      </w:r>
    </w:p>
    <w:p w14:paraId="096397F1" w14:textId="0352F08A" w:rsidR="005D326C" w:rsidRDefault="00E13943" w:rsidP="006B3802">
      <w:pPr>
        <w:pStyle w:val="Opsommingmetnummering"/>
      </w:pPr>
      <w:r>
        <w:t>b.</w:t>
      </w:r>
      <w:r>
        <w:tab/>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gelet</w:t>
      </w:r>
      <w:r w:rsidR="00FF3FAC">
        <w:t xml:space="preserve"> </w:t>
      </w:r>
      <w:r w:rsidR="005D326C">
        <w:t>op</w:t>
      </w:r>
      <w:r w:rsidR="00FF3FAC">
        <w:t xml:space="preserve"> </w:t>
      </w:r>
      <w:r w:rsidR="005D326C">
        <w:t>de</w:t>
      </w:r>
      <w:r w:rsidR="00FF3FAC">
        <w:t xml:space="preserve"> </w:t>
      </w:r>
      <w:r w:rsidR="005D326C">
        <w:t>aard</w:t>
      </w:r>
      <w:r w:rsidR="00FF3FAC">
        <w:t xml:space="preserve"> </w:t>
      </w:r>
      <w:r w:rsidR="005D326C">
        <w:t>en</w:t>
      </w:r>
      <w:r w:rsidR="00FF3FAC">
        <w:t xml:space="preserve"> </w:t>
      </w:r>
      <w:r w:rsidR="005D326C">
        <w:t>de</w:t>
      </w:r>
      <w:r w:rsidR="00FF3FAC">
        <w:t xml:space="preserve"> </w:t>
      </w:r>
      <w:r w:rsidR="005D326C">
        <w:t>ligging</w:t>
      </w:r>
      <w:r w:rsidR="00FF3FAC">
        <w:t xml:space="preserve"> </w:t>
      </w:r>
      <w:r w:rsidR="005D326C">
        <w:t>van</w:t>
      </w:r>
      <w:r w:rsidR="00FF3FAC">
        <w:t xml:space="preserve"> </w:t>
      </w:r>
      <w:r w:rsidR="005D326C">
        <w:t>de</w:t>
      </w:r>
      <w:r w:rsidR="00FF3FAC">
        <w:t xml:space="preserve"> </w:t>
      </w:r>
      <w:r w:rsidR="005D326C">
        <w:t>andere</w:t>
      </w:r>
      <w:r w:rsidR="00FF3FAC">
        <w:t xml:space="preserve"> </w:t>
      </w:r>
      <w:r w:rsidR="005D326C">
        <w:t>gebruiksactiviteiten</w:t>
      </w:r>
      <w:r w:rsidR="00FF3FAC">
        <w:t xml:space="preserve"> </w:t>
      </w:r>
      <w:r w:rsidR="005D326C">
        <w:t>in</w:t>
      </w:r>
      <w:r w:rsidR="00FF3FAC">
        <w:t xml:space="preserve"> </w:t>
      </w:r>
      <w:r w:rsidR="005D326C">
        <w:t>de</w:t>
      </w:r>
      <w:r w:rsidR="00FF3FAC">
        <w:t xml:space="preserve"> </w:t>
      </w:r>
      <w:r w:rsidR="005D326C">
        <w:t>omgeving</w:t>
      </w:r>
      <w:r w:rsidR="00FF3FAC">
        <w:t xml:space="preserve"> </w:t>
      </w:r>
      <w:r w:rsidR="005D326C">
        <w:t>en</w:t>
      </w:r>
      <w:r w:rsidR="00FF3FAC">
        <w:t xml:space="preserve"> </w:t>
      </w:r>
      <w:r w:rsidR="005D326C">
        <w:t>het</w:t>
      </w:r>
      <w:r w:rsidR="00FF3FAC">
        <w:t xml:space="preserve"> </w:t>
      </w:r>
      <w:r w:rsidR="005D326C">
        <w:t>karakter</w:t>
      </w:r>
      <w:r w:rsidR="00FF3FAC">
        <w:t xml:space="preserve"> </w:t>
      </w:r>
      <w:r w:rsidR="005D326C">
        <w:t>van</w:t>
      </w:r>
      <w:r w:rsidR="00FF3FAC">
        <w:t xml:space="preserve"> </w:t>
      </w:r>
      <w:r w:rsidR="005D326C">
        <w:t>de</w:t>
      </w:r>
      <w:r w:rsidR="00FF3FAC">
        <w:t xml:space="preserve"> </w:t>
      </w:r>
      <w:r w:rsidR="005D326C">
        <w:t>locatie:</w:t>
      </w:r>
      <w:r w:rsidR="00FF3FAC">
        <w:t xml:space="preserve"> </w:t>
      </w:r>
      <w:r w:rsidR="005D326C">
        <w:t>de</w:t>
      </w:r>
      <w:r w:rsidR="00FF3FAC">
        <w:t xml:space="preserve"> </w:t>
      </w:r>
      <w:r w:rsidR="005D326C">
        <w:t>aard</w:t>
      </w:r>
      <w:r w:rsidR="00FF3FAC">
        <w:t xml:space="preserve"> </w:t>
      </w:r>
      <w:r w:rsidR="005D326C">
        <w:t>en</w:t>
      </w:r>
      <w:r w:rsidR="00FF3FAC">
        <w:t xml:space="preserve"> </w:t>
      </w:r>
      <w:r w:rsidR="005D326C">
        <w:t>de</w:t>
      </w:r>
      <w:r w:rsidR="00FF3FAC">
        <w:t xml:space="preserve"> </w:t>
      </w:r>
      <w:r w:rsidR="005D326C">
        <w:t>omvang</w:t>
      </w:r>
      <w:r w:rsidR="00FF3FAC">
        <w:t xml:space="preserve"> </w:t>
      </w:r>
      <w:r w:rsidR="005D326C">
        <w:t>van</w:t>
      </w:r>
      <w:r w:rsidR="00FF3FAC">
        <w:t xml:space="preserve"> </w:t>
      </w:r>
      <w:r w:rsidR="005D326C">
        <w:t>de</w:t>
      </w:r>
      <w:r w:rsidR="00FF3FAC">
        <w:t xml:space="preserve"> </w:t>
      </w:r>
      <w:r w:rsidR="005D326C">
        <w:t>maatschappelijke</w:t>
      </w:r>
      <w:r w:rsidR="00FF3FAC">
        <w:t xml:space="preserve"> </w:t>
      </w:r>
      <w:r w:rsidR="005D326C">
        <w:t>activiteit</w:t>
      </w:r>
      <w:r w:rsidR="00FF3FAC">
        <w:t xml:space="preserve"> </w:t>
      </w:r>
      <w:r w:rsidR="005D326C">
        <w:t>past</w:t>
      </w:r>
      <w:r w:rsidR="00FF3FAC">
        <w:t xml:space="preserve"> </w:t>
      </w:r>
      <w:r w:rsidR="005D326C">
        <w:t>binnen</w:t>
      </w:r>
      <w:r w:rsidR="00FF3FAC">
        <w:t xml:space="preserve"> </w:t>
      </w:r>
      <w:r w:rsidR="005D326C">
        <w:t>de</w:t>
      </w:r>
      <w:r w:rsidR="00FF3FAC">
        <w:t xml:space="preserve"> </w:t>
      </w:r>
      <w:r w:rsidR="005D326C">
        <w:t>omgeving.</w:t>
      </w:r>
    </w:p>
    <w:p w14:paraId="4AFF3751" w14:textId="3A72FFC6" w:rsidR="00A70FB5" w:rsidRDefault="009E1C1B" w:rsidP="00AB6476">
      <w:pPr>
        <w:pStyle w:val="Kop3"/>
      </w:pPr>
      <w:commentRangeStart w:id="242"/>
      <w:r>
        <w:t>Paragraaf</w:t>
      </w:r>
      <w:r w:rsidR="00FF3FAC">
        <w:t xml:space="preserve"> </w:t>
      </w:r>
      <w:r>
        <w:t>5.3.</w:t>
      </w:r>
      <w:r w:rsidR="00C124A0">
        <w:t>103</w:t>
      </w:r>
      <w:commentRangeEnd w:id="242"/>
      <w:r w:rsidR="00642834">
        <w:tab/>
      </w:r>
      <w:r w:rsidR="00BA6B28">
        <w:rPr>
          <w:rStyle w:val="Verwijzingopmerking"/>
          <w:rFonts w:eastAsiaTheme="minorHAnsi" w:cstheme="minorBidi"/>
          <w:b w:val="0"/>
          <w:bCs w:val="0"/>
        </w:rPr>
        <w:commentReference w:id="242"/>
      </w:r>
      <w:r w:rsidR="00AB6476">
        <w:t>M</w:t>
      </w:r>
      <w:r>
        <w:t>aatschappelijke</w:t>
      </w:r>
      <w:r w:rsidR="00FF3FAC">
        <w:t xml:space="preserve"> </w:t>
      </w:r>
      <w:r>
        <w:t>activiteit</w:t>
      </w:r>
      <w:r w:rsidR="00FF3FAC">
        <w:t xml:space="preserve"> </w:t>
      </w:r>
      <w:r>
        <w:t>verrichten</w:t>
      </w:r>
      <w:r w:rsidR="00FF3FAC">
        <w:t xml:space="preserve"> </w:t>
      </w:r>
      <w:r>
        <w:t>–</w:t>
      </w:r>
      <w:r w:rsidR="00FF3FAC">
        <w:t xml:space="preserve"> </w:t>
      </w:r>
      <w:r>
        <w:t>categorie</w:t>
      </w:r>
      <w:r w:rsidR="00FF3FAC">
        <w:t xml:space="preserve"> </w:t>
      </w:r>
      <w:r w:rsidR="00E7634A">
        <w:t>II</w:t>
      </w:r>
    </w:p>
    <w:p w14:paraId="2C42F215" w14:textId="51AC047C" w:rsidR="003876F0" w:rsidRDefault="003876F0" w:rsidP="003A78EE">
      <w:pPr>
        <w:pStyle w:val="Kop6"/>
      </w:pPr>
      <w:r>
        <w:t>Artikel</w:t>
      </w:r>
      <w:r w:rsidR="00FF3FAC">
        <w:t xml:space="preserve"> </w:t>
      </w:r>
      <w:r>
        <w:t>5.</w:t>
      </w:r>
      <w:r w:rsidR="00C3222D">
        <w:t>1067</w:t>
      </w:r>
      <w:r>
        <w:tab/>
        <w:t>Toepassingsbereik</w:t>
      </w:r>
    </w:p>
    <w:p w14:paraId="23BB42BD" w14:textId="7BC725AB" w:rsidR="00DB5589" w:rsidRDefault="00DB5589" w:rsidP="00DB5589">
      <w:pPr>
        <w:pStyle w:val="Lidmetnummering"/>
      </w:pPr>
      <w:r>
        <w:t>1</w:t>
      </w:r>
      <w:r>
        <w:tab/>
      </w:r>
      <w:commentRangeStart w:id="243"/>
      <w:r w:rsidR="005D326C">
        <w:t>Deze</w:t>
      </w:r>
      <w:commentRangeEnd w:id="243"/>
      <w:r w:rsidR="00136251">
        <w:rPr>
          <w:rStyle w:val="Verwijzingopmerking"/>
        </w:rPr>
        <w:commentReference w:id="243"/>
      </w:r>
      <w:r w:rsidR="00FF3FAC">
        <w:t xml:space="preserve"> </w:t>
      </w:r>
      <w:r w:rsidR="005D326C">
        <w:t>paragraaf</w:t>
      </w:r>
      <w:r w:rsidR="00FF3FAC">
        <w:t xml:space="preserve"> </w:t>
      </w:r>
      <w:r w:rsidR="005D326C">
        <w:t>gaat</w:t>
      </w:r>
      <w:r w:rsidR="00FF3FAC">
        <w:t xml:space="preserve"> </w:t>
      </w:r>
      <w:r w:rsidR="005D326C">
        <w:t>over</w:t>
      </w:r>
      <w:r w:rsidR="00FF3FAC">
        <w:t xml:space="preserve"> </w:t>
      </w:r>
      <w:r w:rsidR="005D326C">
        <w:t>het</w:t>
      </w:r>
      <w:r w:rsidR="00FF3FAC">
        <w:t xml:space="preserve"> </w:t>
      </w:r>
      <w:r w:rsidR="005D326C">
        <w:t>verrichten</w:t>
      </w:r>
      <w:r w:rsidR="00FF3FAC">
        <w:t xml:space="preserve"> </w:t>
      </w:r>
      <w:r w:rsidR="005D326C">
        <w:t>van</w:t>
      </w:r>
      <w:r w:rsidR="00FF3FAC">
        <w:t xml:space="preserve"> </w:t>
      </w:r>
      <w:r w:rsidR="005D326C">
        <w:t>maatschappelijke</w:t>
      </w:r>
      <w:r w:rsidR="00FF3FAC">
        <w:t xml:space="preserve"> </w:t>
      </w:r>
      <w:r w:rsidR="005D326C">
        <w:t>activiteiten</w:t>
      </w:r>
      <w:r w:rsidR="00FF3FAC">
        <w:t xml:space="preserve"> </w:t>
      </w:r>
      <w:r w:rsidR="005D326C">
        <w:t>–</w:t>
      </w:r>
      <w:r w:rsidR="00FF3FAC">
        <w:t xml:space="preserve"> </w:t>
      </w:r>
      <w:r w:rsidR="005D326C">
        <w:t>categorie</w:t>
      </w:r>
      <w:r w:rsidR="00FF3FAC">
        <w:t xml:space="preserve"> </w:t>
      </w:r>
      <w:r w:rsidR="005D326C">
        <w:t>II</w:t>
      </w:r>
      <w:r w:rsidR="00FF3FAC">
        <w:t xml:space="preserve"> </w:t>
      </w:r>
      <w:r w:rsidR="005D326C">
        <w:t>als</w:t>
      </w:r>
      <w:r w:rsidR="00FF3FAC">
        <w:t xml:space="preserve"> </w:t>
      </w:r>
      <w:r w:rsidR="005D326C">
        <w:t>bedoeld</w:t>
      </w:r>
      <w:r w:rsidR="00FF3FAC">
        <w:t xml:space="preserve"> </w:t>
      </w:r>
      <w:r w:rsidR="005D326C">
        <w:t>in</w:t>
      </w:r>
      <w:r w:rsidR="00FF3FAC">
        <w:t xml:space="preserve"> </w:t>
      </w:r>
      <w:r w:rsidR="005D326C">
        <w:t>artikel</w:t>
      </w:r>
      <w:r w:rsidR="00FF3FAC">
        <w:t xml:space="preserve"> </w:t>
      </w:r>
      <w:r w:rsidR="005D326C">
        <w:t>5.</w:t>
      </w:r>
      <w:r w:rsidR="00960335">
        <w:t>1069</w:t>
      </w:r>
      <w:r w:rsidR="000211AE">
        <w:t>.</w:t>
      </w:r>
    </w:p>
    <w:p w14:paraId="2B763534" w14:textId="6924D624" w:rsidR="003876F0" w:rsidRDefault="00DB5589" w:rsidP="00DB5589">
      <w:pPr>
        <w:pStyle w:val="Lidmetnummering"/>
      </w:pPr>
      <w:r>
        <w:t>2</w:t>
      </w:r>
      <w:r>
        <w:tab/>
      </w:r>
      <w:r w:rsidR="005D326C">
        <w:t>Maatschappelijke</w:t>
      </w:r>
      <w:r w:rsidR="00FF3FAC">
        <w:t xml:space="preserve"> </w:t>
      </w:r>
      <w:r w:rsidR="005D326C">
        <w:t>activiteiten</w:t>
      </w:r>
      <w:r w:rsidR="00FF3FAC">
        <w:t xml:space="preserve"> </w:t>
      </w:r>
      <w:r w:rsidR="007E62CA">
        <w:t>–</w:t>
      </w:r>
      <w:r w:rsidR="00FF3FAC">
        <w:t xml:space="preserve"> </w:t>
      </w:r>
      <w:r w:rsidR="007E62CA">
        <w:t>categorie</w:t>
      </w:r>
      <w:r w:rsidR="00FF3FAC">
        <w:t xml:space="preserve"> </w:t>
      </w:r>
      <w:r w:rsidR="007E62CA">
        <w:t>II</w:t>
      </w:r>
      <w:r w:rsidR="00FF3FAC">
        <w:t xml:space="preserve"> </w:t>
      </w:r>
      <w:r w:rsidR="005D326C">
        <w:t>worden</w:t>
      </w:r>
      <w:r w:rsidR="00FF3FAC">
        <w:t xml:space="preserve"> </w:t>
      </w:r>
      <w:r w:rsidR="005D326C">
        <w:t>alleen</w:t>
      </w:r>
      <w:r w:rsidR="00FF3FAC">
        <w:t xml:space="preserve"> </w:t>
      </w:r>
      <w:r w:rsidR="005D326C">
        <w:t>verricht</w:t>
      </w:r>
      <w:r w:rsidR="00FF3FAC">
        <w:t xml:space="preserve"> </w:t>
      </w:r>
      <w:r w:rsidR="005D326C">
        <w:t>ter</w:t>
      </w:r>
      <w:r w:rsidR="00FF3FAC">
        <w:t xml:space="preserve"> </w:t>
      </w:r>
      <w:r w:rsidR="005D326C">
        <w:t>plaatse</w:t>
      </w:r>
      <w:r w:rsidR="00FF3FAC">
        <w:t xml:space="preserve"> </w:t>
      </w:r>
      <w:r w:rsidR="005D326C">
        <w:t>van</w:t>
      </w:r>
      <w:r w:rsidR="00FF3FAC">
        <w:t xml:space="preserve"> </w:t>
      </w:r>
      <w:r w:rsidR="005D326C">
        <w:t>de</w:t>
      </w:r>
      <w:r w:rsidR="00FF3FAC">
        <w:t xml:space="preserve"> </w:t>
      </w:r>
      <w:r w:rsidR="005D326C">
        <w:t>locatie</w:t>
      </w:r>
      <w:r w:rsidR="00FF3FAC">
        <w:t xml:space="preserve"> </w:t>
      </w:r>
      <w:commentRangeStart w:id="244"/>
      <w:r w:rsidR="00F212B7" w:rsidRPr="00136251">
        <w:rPr>
          <w:rStyle w:val="Noemer"/>
        </w:rPr>
        <w:t>Begraafplaats</w:t>
      </w:r>
      <w:commentRangeEnd w:id="244"/>
      <w:r w:rsidR="00F212B7">
        <w:rPr>
          <w:rStyle w:val="Verwijzingopmerking"/>
        </w:rPr>
        <w:commentReference w:id="244"/>
      </w:r>
      <w:r w:rsidR="005D326C">
        <w:t>.</w:t>
      </w:r>
    </w:p>
    <w:p w14:paraId="65C46403" w14:textId="125B791D" w:rsidR="003876F0" w:rsidRDefault="003876F0" w:rsidP="003A78EE">
      <w:pPr>
        <w:pStyle w:val="Kop6"/>
      </w:pPr>
      <w:r>
        <w:t>Artikel</w:t>
      </w:r>
      <w:r w:rsidR="00FF3FAC">
        <w:t xml:space="preserve"> </w:t>
      </w:r>
      <w:r>
        <w:t>5.</w:t>
      </w:r>
      <w:r w:rsidR="00960335">
        <w:t>1068</w:t>
      </w:r>
      <w:r>
        <w:tab/>
      </w:r>
      <w:commentRangeStart w:id="245"/>
      <w:r>
        <w:t>Oogmerk</w:t>
      </w:r>
      <w:commentRangeEnd w:id="245"/>
      <w:r w:rsidR="00136251">
        <w:rPr>
          <w:rStyle w:val="Verwijzingopmerking"/>
          <w:rFonts w:eastAsiaTheme="minorHAnsi" w:cstheme="minorBidi"/>
          <w:i w:val="0"/>
          <w:iCs w:val="0"/>
        </w:rPr>
        <w:commentReference w:id="245"/>
      </w:r>
    </w:p>
    <w:p w14:paraId="7A2E08EB" w14:textId="1567CBCE" w:rsidR="00E13943" w:rsidRDefault="005D326C" w:rsidP="005D326C">
      <w:r>
        <w:t>De</w:t>
      </w:r>
      <w:r w:rsidR="00FF3FAC">
        <w:t xml:space="preserve"> </w:t>
      </w:r>
      <w:r>
        <w:t>regels</w:t>
      </w:r>
      <w:r w:rsidR="00FF3FAC">
        <w:t xml:space="preserve"> </w:t>
      </w:r>
      <w:r>
        <w:t>in</w:t>
      </w:r>
      <w:r w:rsidR="00FF3FAC">
        <w:t xml:space="preserve"> </w:t>
      </w:r>
      <w:r>
        <w:t>deze</w:t>
      </w:r>
      <w:r w:rsidR="00FF3FAC">
        <w:t xml:space="preserve"> </w:t>
      </w:r>
      <w:r>
        <w:t>paragraaf</w:t>
      </w:r>
      <w:r w:rsidR="00FF3FAC">
        <w:t xml:space="preserve"> </w:t>
      </w:r>
      <w:r>
        <w:t>zijn</w:t>
      </w:r>
      <w:r w:rsidR="00FF3FAC">
        <w:t xml:space="preserve"> </w:t>
      </w:r>
      <w:r>
        <w:t>gesteld</w:t>
      </w:r>
      <w:r w:rsidR="00FF3FAC">
        <w:t xml:space="preserve"> </w:t>
      </w:r>
      <w:r>
        <w:t>met</w:t>
      </w:r>
      <w:r w:rsidR="00FF3FAC">
        <w:t xml:space="preserve"> </w:t>
      </w:r>
      <w:r>
        <w:t>het</w:t>
      </w:r>
      <w:r w:rsidR="00FF3FAC">
        <w:t xml:space="preserve"> </w:t>
      </w:r>
      <w:r>
        <w:t>oog</w:t>
      </w:r>
      <w:r w:rsidR="00FF3FAC">
        <w:t xml:space="preserve"> </w:t>
      </w:r>
      <w:r>
        <w:t>op:</w:t>
      </w:r>
    </w:p>
    <w:p w14:paraId="3053C498" w14:textId="7350CAD7" w:rsidR="00E13943" w:rsidRDefault="00E13943" w:rsidP="006B3802">
      <w:pPr>
        <w:pStyle w:val="Opsommingmetnummering"/>
      </w:pPr>
      <w:r>
        <w:t>a.</w:t>
      </w:r>
      <w:r>
        <w:tab/>
      </w:r>
      <w:r w:rsidR="005D326C">
        <w:t>het</w:t>
      </w:r>
      <w:r w:rsidR="00FF3FAC">
        <w:t xml:space="preserve"> </w:t>
      </w:r>
      <w:r w:rsidR="005D326C">
        <w:t>bieden</w:t>
      </w:r>
      <w:r w:rsidR="00FF3FAC">
        <w:t xml:space="preserve"> </w:t>
      </w:r>
      <w:r w:rsidR="005D326C">
        <w:t>van</w:t>
      </w:r>
      <w:r w:rsidR="00FF3FAC">
        <w:t xml:space="preserve"> </w:t>
      </w:r>
      <w:r w:rsidR="005D326C">
        <w:t>ruimte</w:t>
      </w:r>
      <w:r w:rsidR="00FF3FAC">
        <w:t xml:space="preserve"> </w:t>
      </w:r>
      <w:r w:rsidR="005D326C">
        <w:t>aan</w:t>
      </w:r>
      <w:r w:rsidR="00FF3FAC">
        <w:t xml:space="preserve"> </w:t>
      </w:r>
      <w:r w:rsidR="005D326C">
        <w:t>maatschappelijke</w:t>
      </w:r>
      <w:r w:rsidR="00FF3FAC">
        <w:t xml:space="preserve"> </w:t>
      </w:r>
      <w:r w:rsidR="005D326C">
        <w:t>activiteiten;</w:t>
      </w:r>
      <w:r w:rsidR="00FF3FAC">
        <w:t xml:space="preserve"> </w:t>
      </w:r>
      <w:r w:rsidR="005D326C">
        <w:t>en</w:t>
      </w:r>
    </w:p>
    <w:p w14:paraId="0C06FD75" w14:textId="4B601ECF" w:rsidR="003876F0" w:rsidRDefault="00E13943" w:rsidP="006B3802">
      <w:pPr>
        <w:pStyle w:val="Opsommingmetnummering"/>
      </w:pPr>
      <w:r>
        <w:t>b.</w:t>
      </w:r>
      <w:r>
        <w:tab/>
      </w:r>
      <w:r w:rsidR="005D326C">
        <w:t>het</w:t>
      </w:r>
      <w:r w:rsidR="00FF3FAC">
        <w:t xml:space="preserve"> </w:t>
      </w:r>
      <w:r w:rsidR="005D326C">
        <w:t>beschermen</w:t>
      </w:r>
      <w:r w:rsidR="00FF3FAC">
        <w:t xml:space="preserve"> </w:t>
      </w:r>
      <w:r w:rsidR="005D326C">
        <w:t>van</w:t>
      </w:r>
      <w:r w:rsidR="00FF3FAC">
        <w:t xml:space="preserve"> </w:t>
      </w:r>
      <w:r w:rsidR="005D326C">
        <w:t>een</w:t>
      </w:r>
      <w:r w:rsidR="00FF3FAC">
        <w:t xml:space="preserve"> </w:t>
      </w:r>
      <w:r w:rsidR="005D326C">
        <w:t>goed</w:t>
      </w:r>
      <w:r w:rsidR="00FF3FAC">
        <w:t xml:space="preserve"> </w:t>
      </w:r>
      <w:r w:rsidR="005D326C">
        <w:t>woon-</w:t>
      </w:r>
      <w:r w:rsidR="00FF3FAC">
        <w:t xml:space="preserve"> </w:t>
      </w:r>
      <w:r w:rsidR="005D326C">
        <w:t>en</w:t>
      </w:r>
      <w:r w:rsidR="00FF3FAC">
        <w:t xml:space="preserve"> </w:t>
      </w:r>
      <w:r w:rsidR="005D326C">
        <w:t>leefklimaat.</w:t>
      </w:r>
    </w:p>
    <w:p w14:paraId="1E9EAB17" w14:textId="2C294058" w:rsidR="003876F0" w:rsidRDefault="003876F0" w:rsidP="003A78EE">
      <w:pPr>
        <w:pStyle w:val="Kop6"/>
      </w:pPr>
      <w:r>
        <w:t>Artikel</w:t>
      </w:r>
      <w:r w:rsidR="00FF3FAC">
        <w:t xml:space="preserve"> </w:t>
      </w:r>
      <w:r>
        <w:t>5.</w:t>
      </w:r>
      <w:r w:rsidR="00960335">
        <w:t>1069</w:t>
      </w:r>
      <w:r>
        <w:tab/>
      </w:r>
      <w:commentRangeStart w:id="246"/>
      <w:r>
        <w:t>Maatschappelijke</w:t>
      </w:r>
      <w:commentRangeEnd w:id="246"/>
      <w:r w:rsidR="00136251">
        <w:rPr>
          <w:rStyle w:val="Verwijzingopmerking"/>
          <w:rFonts w:eastAsiaTheme="minorHAnsi" w:cstheme="minorBidi"/>
          <w:i w:val="0"/>
          <w:iCs w:val="0"/>
        </w:rPr>
        <w:commentReference w:id="246"/>
      </w:r>
      <w:r w:rsidR="00FF3FAC">
        <w:t xml:space="preserve"> </w:t>
      </w:r>
      <w:r>
        <w:t>activiteit</w:t>
      </w:r>
      <w:r w:rsidR="00FF3FAC">
        <w:t xml:space="preserve"> </w:t>
      </w:r>
      <w:r>
        <w:t>–</w:t>
      </w:r>
      <w:r w:rsidR="00FF3FAC">
        <w:t xml:space="preserve"> </w:t>
      </w:r>
      <w:r>
        <w:t>categorie</w:t>
      </w:r>
      <w:r w:rsidR="00FF3FAC">
        <w:t xml:space="preserve"> </w:t>
      </w:r>
      <w:r>
        <w:t>II</w:t>
      </w:r>
    </w:p>
    <w:p w14:paraId="5A4E1C9F" w14:textId="5C8DEA13" w:rsidR="003876F0" w:rsidRDefault="005D326C" w:rsidP="005D326C">
      <w:r>
        <w:t>Onder</w:t>
      </w:r>
      <w:r w:rsidR="00FF3FAC">
        <w:t xml:space="preserve"> </w:t>
      </w:r>
      <w:r>
        <w:t>maatschappelijke</w:t>
      </w:r>
      <w:r w:rsidR="00FF3FAC">
        <w:t xml:space="preserve"> </w:t>
      </w:r>
      <w:r>
        <w:t>activiteit</w:t>
      </w:r>
      <w:r w:rsidR="00FF3FAC">
        <w:t xml:space="preserve"> </w:t>
      </w:r>
      <w:r>
        <w:t>–</w:t>
      </w:r>
      <w:r w:rsidR="00FF3FAC">
        <w:t xml:space="preserve"> </w:t>
      </w:r>
      <w:r>
        <w:t>categorie</w:t>
      </w:r>
      <w:r w:rsidR="00FF3FAC">
        <w:t xml:space="preserve"> </w:t>
      </w:r>
      <w:r>
        <w:t>II</w:t>
      </w:r>
      <w:r w:rsidR="00FF3FAC">
        <w:t xml:space="preserve"> </w:t>
      </w:r>
      <w:r>
        <w:t>wordt</w:t>
      </w:r>
      <w:r w:rsidR="00FF3FAC">
        <w:t xml:space="preserve"> </w:t>
      </w:r>
      <w:r>
        <w:t>verstaan</w:t>
      </w:r>
      <w:r w:rsidR="00FF3FAC">
        <w:t xml:space="preserve"> </w:t>
      </w:r>
      <w:r>
        <w:t>het</w:t>
      </w:r>
      <w:r w:rsidR="00FF3FAC">
        <w:t xml:space="preserve"> </w:t>
      </w:r>
      <w:r>
        <w:t>verrichten</w:t>
      </w:r>
      <w:r w:rsidR="00FF3FAC">
        <w:t xml:space="preserve"> </w:t>
      </w:r>
      <w:r>
        <w:t>van</w:t>
      </w:r>
      <w:r w:rsidR="00FF3FAC">
        <w:t xml:space="preserve"> </w:t>
      </w:r>
      <w:r>
        <w:t>begraafplaats-activiteiten.</w:t>
      </w:r>
    </w:p>
    <w:p w14:paraId="755DD425" w14:textId="0BF73926" w:rsidR="003876F0" w:rsidRDefault="003876F0" w:rsidP="003A78EE">
      <w:pPr>
        <w:pStyle w:val="Kop6"/>
      </w:pPr>
      <w:r>
        <w:t>Artikel</w:t>
      </w:r>
      <w:r w:rsidR="00FF3FAC">
        <w:t xml:space="preserve"> </w:t>
      </w:r>
      <w:r>
        <w:t>5.</w:t>
      </w:r>
      <w:r w:rsidR="00E868FE">
        <w:t>1070</w:t>
      </w:r>
      <w:r>
        <w:tab/>
      </w:r>
      <w:commentRangeStart w:id="247"/>
      <w:r>
        <w:t>Aanwijzing</w:t>
      </w:r>
      <w:commentRangeEnd w:id="247"/>
      <w:r w:rsidR="00136251">
        <w:rPr>
          <w:rStyle w:val="Verwijzingopmerking"/>
          <w:rFonts w:eastAsiaTheme="minorHAnsi" w:cstheme="minorBidi"/>
          <w:i w:val="0"/>
          <w:iCs w:val="0"/>
        </w:rPr>
        <w:commentReference w:id="247"/>
      </w:r>
      <w:r w:rsidR="00FF3FAC">
        <w:t xml:space="preserve"> </w:t>
      </w:r>
      <w:r>
        <w:t>vergunningplichtige</w:t>
      </w:r>
      <w:r w:rsidR="00FF3FAC">
        <w:t xml:space="preserve"> </w:t>
      </w:r>
      <w:r>
        <w:t>gevallen</w:t>
      </w:r>
    </w:p>
    <w:p w14:paraId="26C70D71" w14:textId="26E3DFCB" w:rsidR="003876F0" w:rsidRDefault="005D326C" w:rsidP="005D326C">
      <w:r>
        <w:t>Het</w:t>
      </w:r>
      <w:r w:rsidR="00FF3FAC">
        <w:t xml:space="preserve"> </w:t>
      </w:r>
      <w:r>
        <w:t>is</w:t>
      </w:r>
      <w:r w:rsidR="00FF3FAC">
        <w:t xml:space="preserve"> </w:t>
      </w:r>
      <w:r>
        <w:t>verboden</w:t>
      </w:r>
      <w:r w:rsidR="00FF3FAC">
        <w:t xml:space="preserve"> </w:t>
      </w:r>
      <w:r>
        <w:t>zonder</w:t>
      </w:r>
      <w:r w:rsidR="00FF3FAC">
        <w:t xml:space="preserve"> </w:t>
      </w:r>
      <w:r>
        <w:t>omgevingsvergunning</w:t>
      </w:r>
      <w:r w:rsidR="00FF3FAC">
        <w:t xml:space="preserve"> </w:t>
      </w:r>
      <w:commentRangeStart w:id="248"/>
      <w:r w:rsidR="00EE06F2">
        <w:t>begraafplaats-activiteiten</w:t>
      </w:r>
      <w:r w:rsidR="00FF3FAC">
        <w:t xml:space="preserve"> </w:t>
      </w:r>
      <w:commentRangeEnd w:id="248"/>
      <w:r w:rsidR="00EE06F2">
        <w:rPr>
          <w:rStyle w:val="Verwijzingopmerking"/>
        </w:rPr>
        <w:commentReference w:id="248"/>
      </w:r>
      <w:r w:rsidR="00EE06F2">
        <w:t>te</w:t>
      </w:r>
      <w:r w:rsidR="00FF3FAC">
        <w:t xml:space="preserve"> </w:t>
      </w:r>
      <w:r w:rsidR="00EE06F2">
        <w:t>verrichten.</w:t>
      </w:r>
    </w:p>
    <w:p w14:paraId="575DB36D" w14:textId="0A27680B" w:rsidR="003876F0" w:rsidRDefault="003876F0" w:rsidP="003A78EE">
      <w:pPr>
        <w:pStyle w:val="Kop6"/>
      </w:pPr>
      <w:r>
        <w:lastRenderedPageBreak/>
        <w:t>Artikel</w:t>
      </w:r>
      <w:r w:rsidR="00FF3FAC">
        <w:t xml:space="preserve"> </w:t>
      </w:r>
      <w:r>
        <w:t>5.</w:t>
      </w:r>
      <w:r w:rsidR="00E868FE">
        <w:t>1071</w:t>
      </w:r>
      <w:r>
        <w:tab/>
      </w:r>
      <w:commentRangeStart w:id="249"/>
      <w:r>
        <w:t>Bijzondere</w:t>
      </w:r>
      <w:commentRangeEnd w:id="249"/>
      <w:r w:rsidR="00136251">
        <w:rPr>
          <w:rStyle w:val="Verwijzingopmerking"/>
          <w:rFonts w:eastAsiaTheme="minorHAnsi" w:cstheme="minorBidi"/>
          <w:i w:val="0"/>
          <w:iCs w:val="0"/>
        </w:rPr>
        <w:commentReference w:id="249"/>
      </w:r>
      <w:r w:rsidR="00FF3FAC">
        <w:t xml:space="preserve"> </w:t>
      </w:r>
      <w:r>
        <w:t>aanvraagvereisten</w:t>
      </w:r>
      <w:r w:rsidR="00FF3FAC">
        <w:t xml:space="preserve"> </w:t>
      </w:r>
      <w:r>
        <w:t>omgevingsvergunning</w:t>
      </w:r>
    </w:p>
    <w:p w14:paraId="61D4A935" w14:textId="657E4770" w:rsidR="00E13943" w:rsidRDefault="005D326C" w:rsidP="005D326C">
      <w:r>
        <w:t>Bij</w:t>
      </w:r>
      <w:r w:rsidR="00FF3FAC">
        <w:t xml:space="preserve"> </w:t>
      </w:r>
      <w:r>
        <w:t>de</w:t>
      </w:r>
      <w:r w:rsidR="00FF3FAC">
        <w:t xml:space="preserve"> </w:t>
      </w:r>
      <w:r>
        <w:t>aanvraag</w:t>
      </w:r>
      <w:r w:rsidR="00FF3FAC">
        <w:t xml:space="preserve"> </w:t>
      </w:r>
      <w:r>
        <w:t>om</w:t>
      </w:r>
      <w:r w:rsidR="00FF3FAC">
        <w:t xml:space="preserve"> </w:t>
      </w:r>
      <w:r>
        <w:t>een</w:t>
      </w:r>
      <w:r w:rsidR="00FF3FAC">
        <w:t xml:space="preserve"> </w:t>
      </w:r>
      <w:r>
        <w:t>omgevingsvergunning</w:t>
      </w:r>
      <w:r w:rsidR="00FF3FAC">
        <w:t xml:space="preserve"> </w:t>
      </w:r>
      <w:r>
        <w:t>worden</w:t>
      </w:r>
      <w:r w:rsidR="00FF3FAC">
        <w:t xml:space="preserve"> </w:t>
      </w:r>
      <w:r>
        <w:t>de</w:t>
      </w:r>
      <w:r w:rsidR="00FF3FAC">
        <w:t xml:space="preserve"> </w:t>
      </w:r>
      <w:r>
        <w:t>volgende</w:t>
      </w:r>
      <w:r w:rsidR="00FF3FAC">
        <w:t xml:space="preserve"> </w:t>
      </w:r>
      <w:r>
        <w:t>gegevens</w:t>
      </w:r>
      <w:r w:rsidR="00FF3FAC">
        <w:t xml:space="preserve"> </w:t>
      </w:r>
      <w:r>
        <w:t>en</w:t>
      </w:r>
      <w:r w:rsidR="00FF3FAC">
        <w:t xml:space="preserve"> </w:t>
      </w:r>
      <w:r>
        <w:t>bescheiden</w:t>
      </w:r>
      <w:r w:rsidR="00FF3FAC">
        <w:t xml:space="preserve"> </w:t>
      </w:r>
      <w:r>
        <w:t>verstrekt:</w:t>
      </w:r>
    </w:p>
    <w:p w14:paraId="531E347F" w14:textId="583379C3" w:rsidR="00E13943" w:rsidRDefault="00E13943" w:rsidP="006B3802">
      <w:pPr>
        <w:pStyle w:val="Opsommingmetnummering"/>
      </w:pPr>
      <w:r>
        <w:t>a.</w:t>
      </w:r>
      <w:r>
        <w:tab/>
      </w:r>
      <w:r w:rsidR="005D326C">
        <w:t>een</w:t>
      </w:r>
      <w:r w:rsidR="00FF3FAC">
        <w:t xml:space="preserve"> </w:t>
      </w:r>
      <w:r w:rsidR="005D326C">
        <w:t>opgave</w:t>
      </w:r>
      <w:r w:rsidR="00FF3FAC">
        <w:t xml:space="preserve"> </w:t>
      </w:r>
      <w:r w:rsidR="005D326C">
        <w:t>van</w:t>
      </w:r>
      <w:r w:rsidR="00FF3FAC">
        <w:t xml:space="preserve"> </w:t>
      </w:r>
      <w:r w:rsidR="005D326C">
        <w:t>de</w:t>
      </w:r>
      <w:r w:rsidR="00FF3FAC">
        <w:t xml:space="preserve"> </w:t>
      </w:r>
      <w:r w:rsidR="005D326C">
        <w:t>bruto</w:t>
      </w:r>
      <w:r w:rsidR="00FF3FAC">
        <w:t xml:space="preserve"> </w:t>
      </w:r>
      <w:r w:rsidR="005D326C">
        <w:t>inhoud</w:t>
      </w:r>
      <w:r w:rsidR="00FF3FAC">
        <w:t xml:space="preserve"> </w:t>
      </w:r>
      <w:r w:rsidR="005D326C">
        <w:t>in</w:t>
      </w:r>
      <w:r w:rsidR="00FF3FAC">
        <w:t xml:space="preserve"> </w:t>
      </w:r>
      <w:r w:rsidR="005D326C">
        <w:t>m</w:t>
      </w:r>
      <w:r w:rsidR="00E868FE">
        <w:t>³</w:t>
      </w:r>
      <w:r w:rsidR="00FF3FAC">
        <w:t xml:space="preserve"> </w:t>
      </w:r>
      <w:r w:rsidR="005D326C">
        <w:t>en</w:t>
      </w:r>
      <w:r w:rsidR="00FF3FAC">
        <w:t xml:space="preserve"> </w:t>
      </w:r>
      <w:r w:rsidR="005D326C">
        <w:t>de</w:t>
      </w:r>
      <w:r w:rsidR="00FF3FAC">
        <w:t xml:space="preserve"> </w:t>
      </w:r>
      <w:r w:rsidR="005D326C">
        <w:t>bruto-vloeroppervlakte</w:t>
      </w:r>
      <w:r w:rsidR="00FF3FAC">
        <w:t xml:space="preserve"> </w:t>
      </w:r>
      <w:r w:rsidR="005D326C">
        <w:t>in</w:t>
      </w:r>
      <w:r w:rsidR="00FF3FAC">
        <w:t xml:space="preserve"> </w:t>
      </w:r>
      <w:r w:rsidR="005D22B8">
        <w:t>m</w:t>
      </w:r>
      <w:r w:rsidR="005D22B8" w:rsidRPr="005D22B8">
        <w:rPr>
          <w:vertAlign w:val="superscript"/>
        </w:rPr>
        <w:t>2</w:t>
      </w:r>
      <w:r w:rsidR="00FF3FAC">
        <w:t xml:space="preserve"> </w:t>
      </w:r>
      <w:r w:rsidR="005D326C">
        <w:t>van</w:t>
      </w:r>
      <w:r w:rsidR="00FF3FAC">
        <w:t xml:space="preserve"> </w:t>
      </w:r>
      <w:r w:rsidR="005D326C">
        <w:t>het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bouwwerk</w:t>
      </w:r>
      <w:r w:rsidR="00FF3FAC">
        <w:t xml:space="preserve"> </w:t>
      </w:r>
      <w:r w:rsidR="005D326C">
        <w:t>dat</w:t>
      </w:r>
      <w:r w:rsidR="00FF3FAC">
        <w:t xml:space="preserve"> </w:t>
      </w:r>
      <w:r w:rsidR="005D326C">
        <w:t>gebruikt</w:t>
      </w:r>
      <w:r w:rsidR="00FF3FAC">
        <w:t xml:space="preserve"> </w:t>
      </w:r>
      <w:r w:rsidR="005D326C">
        <w:t>gaat</w:t>
      </w:r>
      <w:r w:rsidR="00FF3FAC">
        <w:t xml:space="preserve"> </w:t>
      </w:r>
      <w:r w:rsidR="005D326C">
        <w:t>worden</w:t>
      </w:r>
      <w:r w:rsidR="00FF3FAC">
        <w:t xml:space="preserve"> </w:t>
      </w:r>
      <w:r w:rsidR="005D326C">
        <w:t>voor</w:t>
      </w:r>
      <w:r w:rsidR="00FF3FAC">
        <w:t xml:space="preserve"> </w:t>
      </w:r>
      <w:r w:rsidR="005D326C">
        <w:t>maatschappelijke</w:t>
      </w:r>
      <w:r w:rsidR="00FF3FAC">
        <w:t xml:space="preserve"> </w:t>
      </w:r>
      <w:r w:rsidR="005D326C">
        <w:t>activiteiten;</w:t>
      </w:r>
    </w:p>
    <w:p w14:paraId="0577714F" w14:textId="28EE7EEC" w:rsidR="00E13943" w:rsidRDefault="00E13943" w:rsidP="006B3802">
      <w:pPr>
        <w:pStyle w:val="Opsommingmetnummering"/>
      </w:pPr>
      <w:r>
        <w:t>b.</w:t>
      </w:r>
      <w:r>
        <w:tab/>
      </w:r>
      <w:r w:rsidR="005D326C">
        <w:t>een</w:t>
      </w:r>
      <w:r w:rsidR="00FF3FAC">
        <w:t xml:space="preserve"> </w:t>
      </w:r>
      <w:r w:rsidR="005D326C">
        <w:t>beschrijving</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maatschappelijke</w:t>
      </w:r>
      <w:r w:rsidR="00FF3FAC">
        <w:t xml:space="preserve"> </w:t>
      </w:r>
      <w:r w:rsidR="005D326C">
        <w:t>activiteit;</w:t>
      </w:r>
      <w:r w:rsidR="00FF3FAC">
        <w:t xml:space="preserve"> </w:t>
      </w:r>
      <w:r w:rsidR="005D326C">
        <w:t>en</w:t>
      </w:r>
    </w:p>
    <w:p w14:paraId="4994C9E0" w14:textId="2E58A695" w:rsidR="003876F0" w:rsidRDefault="00E13943" w:rsidP="006B3802">
      <w:pPr>
        <w:pStyle w:val="Opsommingmetnummering"/>
      </w:pPr>
      <w:r>
        <w:t>c.</w:t>
      </w:r>
      <w:r>
        <w:tab/>
      </w:r>
      <w:r w:rsidR="005D326C">
        <w:t>de</w:t>
      </w:r>
      <w:r w:rsidR="00FF3FAC">
        <w:t xml:space="preserve"> </w:t>
      </w:r>
      <w:r w:rsidR="005D326C">
        <w:t>locatie</w:t>
      </w:r>
      <w:r w:rsidR="00FF3FAC">
        <w:t xml:space="preserve"> </w:t>
      </w:r>
      <w:r w:rsidR="005D326C">
        <w:t>van</w:t>
      </w:r>
      <w:r w:rsidR="00FF3FAC">
        <w:t xml:space="preserve"> </w:t>
      </w:r>
      <w:r w:rsidR="005D326C">
        <w:t>de</w:t>
      </w:r>
      <w:r w:rsidR="00FF3FAC">
        <w:t xml:space="preserve"> </w:t>
      </w:r>
      <w:r w:rsidR="005D326C">
        <w:t>beoogde</w:t>
      </w:r>
      <w:r w:rsidR="00FF3FAC">
        <w:t xml:space="preserve"> </w:t>
      </w:r>
      <w:r w:rsidR="005D326C">
        <w:t>maatschappelijke</w:t>
      </w:r>
      <w:r w:rsidR="00FF3FAC">
        <w:t xml:space="preserve"> </w:t>
      </w:r>
      <w:r w:rsidR="005D326C">
        <w:t>activiteit.</w:t>
      </w:r>
    </w:p>
    <w:p w14:paraId="6BE33B9A" w14:textId="5DF2803B" w:rsidR="003876F0" w:rsidRDefault="003876F0" w:rsidP="003A78EE">
      <w:pPr>
        <w:pStyle w:val="Kop6"/>
      </w:pPr>
      <w:r>
        <w:t>Artikel</w:t>
      </w:r>
      <w:r w:rsidR="00FF3FAC">
        <w:t xml:space="preserve"> </w:t>
      </w:r>
      <w:r>
        <w:t>5.</w:t>
      </w:r>
      <w:r w:rsidR="00E868FE">
        <w:t>1072</w:t>
      </w:r>
      <w:r>
        <w:tab/>
      </w:r>
      <w:commentRangeStart w:id="250"/>
      <w:r>
        <w:t>Beoordelingsregels</w:t>
      </w:r>
      <w:commentRangeEnd w:id="250"/>
      <w:r w:rsidR="00136251">
        <w:rPr>
          <w:rStyle w:val="Verwijzingopmerking"/>
          <w:rFonts w:eastAsiaTheme="minorHAnsi" w:cstheme="minorBidi"/>
          <w:i w:val="0"/>
          <w:iCs w:val="0"/>
        </w:rPr>
        <w:commentReference w:id="250"/>
      </w:r>
    </w:p>
    <w:p w14:paraId="5E351D95" w14:textId="41866EAA" w:rsidR="00E13943" w:rsidRDefault="005D326C" w:rsidP="005D326C">
      <w:r>
        <w:t>De</w:t>
      </w:r>
      <w:r w:rsidR="00FF3FAC">
        <w:t xml:space="preserve"> </w:t>
      </w:r>
      <w:r>
        <w:t>omgevingsvergunning</w:t>
      </w:r>
      <w:r w:rsidR="00FF3FAC">
        <w:t xml:space="preserve"> </w:t>
      </w:r>
      <w:r>
        <w:t>wordt</w:t>
      </w:r>
      <w:r w:rsidR="00FF3FAC">
        <w:t xml:space="preserve"> </w:t>
      </w:r>
      <w:r>
        <w:t>alleen</w:t>
      </w:r>
      <w:r w:rsidR="00FF3FAC">
        <w:t xml:space="preserve"> </w:t>
      </w:r>
      <w:r>
        <w:t>verleend</w:t>
      </w:r>
      <w:r w:rsidR="00FF3FAC">
        <w:t xml:space="preserve"> </w:t>
      </w:r>
      <w:r>
        <w:t>als:</w:t>
      </w:r>
    </w:p>
    <w:p w14:paraId="663DF7D1" w14:textId="37085DD0" w:rsidR="00E13943" w:rsidRDefault="00E13943" w:rsidP="006B3802">
      <w:pPr>
        <w:pStyle w:val="Opsommingmetnummering"/>
      </w:pPr>
      <w:r>
        <w:t>a.</w:t>
      </w:r>
      <w:r>
        <w:tab/>
      </w:r>
      <w:r w:rsidR="005D326C">
        <w:t>de</w:t>
      </w:r>
      <w:r w:rsidR="00FF3FAC">
        <w:t xml:space="preserve"> </w:t>
      </w:r>
      <w:r w:rsidR="005D326C">
        <w:t>maatschappelijke</w:t>
      </w:r>
      <w:r w:rsidR="00FF3FAC">
        <w:t xml:space="preserve"> </w:t>
      </w:r>
      <w:r w:rsidR="005D326C">
        <w:t>activiteiten</w:t>
      </w:r>
      <w:r w:rsidR="00FF3FAC">
        <w:t xml:space="preserve"> </w:t>
      </w:r>
      <w:r w:rsidR="005D326C">
        <w:t>voldoen</w:t>
      </w:r>
      <w:r w:rsidR="00FF3FAC">
        <w:t xml:space="preserve"> </w:t>
      </w:r>
      <w:r w:rsidR="005D326C">
        <w:t>aan</w:t>
      </w:r>
      <w:r w:rsidR="00FF3FAC">
        <w:t xml:space="preserve"> </w:t>
      </w:r>
      <w:r w:rsidR="005D326C">
        <w:t>artikel</w:t>
      </w:r>
      <w:r w:rsidR="00FF3FAC">
        <w:t xml:space="preserve"> </w:t>
      </w:r>
      <w:r w:rsidR="005D326C">
        <w:t>5.</w:t>
      </w:r>
      <w:r w:rsidR="00BE1A4A">
        <w:t>1069</w:t>
      </w:r>
      <w:r w:rsidR="005D326C">
        <w:t>;</w:t>
      </w:r>
      <w:r w:rsidR="00FF3FAC">
        <w:t xml:space="preserve"> </w:t>
      </w:r>
      <w:r w:rsidR="005D326C">
        <w:t>en</w:t>
      </w:r>
    </w:p>
    <w:p w14:paraId="551B6D55" w14:textId="34256BA9" w:rsidR="00B9222A" w:rsidRDefault="00E13943" w:rsidP="006B3802">
      <w:pPr>
        <w:pStyle w:val="Opsommingmetnummering"/>
      </w:pPr>
      <w:r>
        <w:t>b.</w:t>
      </w:r>
      <w:r>
        <w:tab/>
      </w:r>
      <w:r w:rsidR="005D326C">
        <w:t>naar</w:t>
      </w:r>
      <w:r w:rsidR="00FF3FAC">
        <w:t xml:space="preserve"> </w:t>
      </w:r>
      <w:r w:rsidR="005D326C">
        <w:t>het</w:t>
      </w:r>
      <w:r w:rsidR="00FF3FAC">
        <w:t xml:space="preserve"> </w:t>
      </w:r>
      <w:r w:rsidR="005D326C">
        <w:t>oordeel</w:t>
      </w:r>
      <w:r w:rsidR="00FF3FAC">
        <w:t xml:space="preserve"> </w:t>
      </w:r>
      <w:r w:rsidR="005D326C">
        <w:t>van</w:t>
      </w:r>
      <w:r w:rsidR="00FF3FAC">
        <w:t xml:space="preserve"> </w:t>
      </w:r>
      <w:r w:rsidR="005D326C">
        <w:t>burgemeester</w:t>
      </w:r>
      <w:r w:rsidR="00FF3FAC">
        <w:t xml:space="preserve"> </w:t>
      </w:r>
      <w:r w:rsidR="005D326C">
        <w:t>en</w:t>
      </w:r>
      <w:r w:rsidR="00FF3FAC">
        <w:t xml:space="preserve"> </w:t>
      </w:r>
      <w:r w:rsidR="005D326C">
        <w:t>wethouders,</w:t>
      </w:r>
      <w:r w:rsidR="00FF3FAC">
        <w:t xml:space="preserve"> </w:t>
      </w:r>
      <w:r w:rsidR="005D326C">
        <w:t>gelet</w:t>
      </w:r>
      <w:r w:rsidR="00FF3FAC">
        <w:t xml:space="preserve"> </w:t>
      </w:r>
      <w:r w:rsidR="005D326C">
        <w:t>op</w:t>
      </w:r>
      <w:r w:rsidR="00FF3FAC">
        <w:t xml:space="preserve"> </w:t>
      </w:r>
      <w:r w:rsidR="005D326C">
        <w:t>de</w:t>
      </w:r>
      <w:r w:rsidR="00FF3FAC">
        <w:t xml:space="preserve"> </w:t>
      </w:r>
      <w:r w:rsidR="005D326C">
        <w:t>aard</w:t>
      </w:r>
      <w:r w:rsidR="00FF3FAC">
        <w:t xml:space="preserve"> </w:t>
      </w:r>
      <w:r w:rsidR="005D326C">
        <w:t>en</w:t>
      </w:r>
      <w:r w:rsidR="00FF3FAC">
        <w:t xml:space="preserve"> </w:t>
      </w:r>
      <w:r w:rsidR="005D326C">
        <w:t>de</w:t>
      </w:r>
      <w:r w:rsidR="00FF3FAC">
        <w:t xml:space="preserve"> </w:t>
      </w:r>
      <w:r w:rsidR="005D326C">
        <w:t>ligging</w:t>
      </w:r>
      <w:r w:rsidR="00FF3FAC">
        <w:t xml:space="preserve"> </w:t>
      </w:r>
      <w:r w:rsidR="005D326C">
        <w:t>van</w:t>
      </w:r>
      <w:r w:rsidR="00FF3FAC">
        <w:t xml:space="preserve"> </w:t>
      </w:r>
      <w:r w:rsidR="005D326C">
        <w:t>de</w:t>
      </w:r>
      <w:r w:rsidR="00FF3FAC">
        <w:t xml:space="preserve"> </w:t>
      </w:r>
      <w:r w:rsidR="005D326C">
        <w:t>andere</w:t>
      </w:r>
      <w:r w:rsidR="00FF3FAC">
        <w:t xml:space="preserve"> </w:t>
      </w:r>
      <w:r w:rsidR="005D326C">
        <w:t>gebruiksactiviteiten</w:t>
      </w:r>
      <w:r w:rsidR="00FF3FAC">
        <w:t xml:space="preserve"> </w:t>
      </w:r>
      <w:r w:rsidR="005D326C">
        <w:t>in</w:t>
      </w:r>
      <w:r w:rsidR="00FF3FAC">
        <w:t xml:space="preserve"> </w:t>
      </w:r>
      <w:r w:rsidR="005D326C">
        <w:t>de</w:t>
      </w:r>
      <w:r w:rsidR="00FF3FAC">
        <w:t xml:space="preserve"> </w:t>
      </w:r>
      <w:r w:rsidR="005D326C">
        <w:t>omgeving</w:t>
      </w:r>
      <w:r w:rsidR="00FF3FAC">
        <w:t xml:space="preserve"> </w:t>
      </w:r>
      <w:r w:rsidR="005D326C">
        <w:t>en</w:t>
      </w:r>
      <w:r w:rsidR="00FF3FAC">
        <w:t xml:space="preserve"> </w:t>
      </w:r>
      <w:r w:rsidR="005D326C">
        <w:t>het</w:t>
      </w:r>
      <w:r w:rsidR="00FF3FAC">
        <w:t xml:space="preserve"> </w:t>
      </w:r>
      <w:r w:rsidR="005D326C">
        <w:t>karakter</w:t>
      </w:r>
      <w:r w:rsidR="00FF3FAC">
        <w:t xml:space="preserve"> </w:t>
      </w:r>
      <w:r w:rsidR="005D326C">
        <w:t>van</w:t>
      </w:r>
      <w:r w:rsidR="00FF3FAC">
        <w:t xml:space="preserve"> </w:t>
      </w:r>
      <w:r w:rsidR="005D326C">
        <w:t>de</w:t>
      </w:r>
      <w:r w:rsidR="00FF3FAC">
        <w:t xml:space="preserve"> </w:t>
      </w:r>
      <w:r w:rsidR="005D326C">
        <w:t>locatie:</w:t>
      </w:r>
      <w:r w:rsidR="00FF3FAC">
        <w:t xml:space="preserve"> </w:t>
      </w:r>
      <w:r w:rsidR="005D326C">
        <w:t>de</w:t>
      </w:r>
      <w:r w:rsidR="00FF3FAC">
        <w:t xml:space="preserve"> </w:t>
      </w:r>
      <w:r w:rsidR="005D326C">
        <w:t>aard</w:t>
      </w:r>
      <w:r w:rsidR="00FF3FAC">
        <w:t xml:space="preserve"> </w:t>
      </w:r>
      <w:r w:rsidR="005D326C">
        <w:t>en</w:t>
      </w:r>
      <w:r w:rsidR="00FF3FAC">
        <w:t xml:space="preserve"> </w:t>
      </w:r>
      <w:r w:rsidR="005D326C">
        <w:t>de</w:t>
      </w:r>
      <w:r w:rsidR="00FF3FAC">
        <w:t xml:space="preserve"> </w:t>
      </w:r>
      <w:r w:rsidR="005D326C">
        <w:t>omvang</w:t>
      </w:r>
      <w:r w:rsidR="00FF3FAC">
        <w:t xml:space="preserve"> </w:t>
      </w:r>
      <w:r w:rsidR="005D326C">
        <w:t>van</w:t>
      </w:r>
      <w:r w:rsidR="00FF3FAC">
        <w:t xml:space="preserve"> </w:t>
      </w:r>
      <w:r w:rsidR="005D326C">
        <w:t>de</w:t>
      </w:r>
      <w:r w:rsidR="00FF3FAC">
        <w:t xml:space="preserve"> </w:t>
      </w:r>
      <w:r w:rsidR="005D326C">
        <w:t>maatschappelijke</w:t>
      </w:r>
      <w:r w:rsidR="00FF3FAC">
        <w:t xml:space="preserve"> </w:t>
      </w:r>
      <w:r w:rsidR="005D326C">
        <w:t>activiteit</w:t>
      </w:r>
      <w:r w:rsidR="00FF3FAC">
        <w:t xml:space="preserve"> </w:t>
      </w:r>
      <w:r w:rsidR="005D326C">
        <w:t>past</w:t>
      </w:r>
      <w:r w:rsidR="00FF3FAC">
        <w:t xml:space="preserve"> </w:t>
      </w:r>
      <w:r w:rsidR="005D326C">
        <w:t>binnen</w:t>
      </w:r>
      <w:r w:rsidR="00FF3FAC">
        <w:t xml:space="preserve"> </w:t>
      </w:r>
      <w:r w:rsidR="005D326C">
        <w:t>de</w:t>
      </w:r>
      <w:r w:rsidR="00FF3FAC">
        <w:t xml:space="preserve"> </w:t>
      </w:r>
      <w:r w:rsidR="005D326C">
        <w:t>omgeving.</w:t>
      </w:r>
    </w:p>
    <w:p w14:paraId="5843694D" w14:textId="693E1E53" w:rsidR="00E9393E" w:rsidRDefault="00E9393E" w:rsidP="00E9393E">
      <w:pPr>
        <w:pStyle w:val="Kop3"/>
      </w:pPr>
      <w:r>
        <w:t>Paragraaf</w:t>
      </w:r>
      <w:r w:rsidR="00FF3FAC">
        <w:t xml:space="preserve"> </w:t>
      </w:r>
      <w:r>
        <w:t>5.3.</w:t>
      </w:r>
      <w:r w:rsidR="004B2746">
        <w:t>104</w:t>
      </w:r>
      <w:r w:rsidR="001D375D">
        <w:tab/>
      </w:r>
      <w:r>
        <w:t>Bieden</w:t>
      </w:r>
      <w:r w:rsidR="00FF3FAC">
        <w:t xml:space="preserve"> </w:t>
      </w:r>
      <w:r>
        <w:t>van</w:t>
      </w:r>
      <w:r w:rsidR="00FF3FAC">
        <w:t xml:space="preserve"> </w:t>
      </w:r>
      <w:r>
        <w:t>gele</w:t>
      </w:r>
      <w:r w:rsidR="004B2746">
        <w:t>genheid</w:t>
      </w:r>
      <w:r w:rsidR="00FF3FAC">
        <w:t xml:space="preserve"> </w:t>
      </w:r>
      <w:r w:rsidR="004B2746">
        <w:t>voor</w:t>
      </w:r>
      <w:r w:rsidR="00FF3FAC">
        <w:t xml:space="preserve"> </w:t>
      </w:r>
      <w:r w:rsidR="004B2746">
        <w:t>het</w:t>
      </w:r>
      <w:r w:rsidR="00FF3FAC">
        <w:t xml:space="preserve"> </w:t>
      </w:r>
      <w:r w:rsidR="004B2746">
        <w:t>tanken</w:t>
      </w:r>
      <w:r w:rsidR="00FF3FAC">
        <w:t xml:space="preserve"> </w:t>
      </w:r>
      <w:r w:rsidR="004B2746">
        <w:t>van</w:t>
      </w:r>
      <w:r w:rsidR="00FF3FAC">
        <w:t xml:space="preserve"> </w:t>
      </w:r>
      <w:r w:rsidR="004B2746">
        <w:t>voertuigen</w:t>
      </w:r>
      <w:r w:rsidR="00FF3FAC">
        <w:t xml:space="preserve"> </w:t>
      </w:r>
      <w:r w:rsidR="004B2746">
        <w:t>of</w:t>
      </w:r>
      <w:r w:rsidR="00FF3FAC">
        <w:t xml:space="preserve"> </w:t>
      </w:r>
      <w:r w:rsidR="004B2746">
        <w:t>werktuigen</w:t>
      </w:r>
    </w:p>
    <w:p w14:paraId="7B977722" w14:textId="475F7112" w:rsidR="004B2746" w:rsidRPr="004B2746" w:rsidRDefault="004B2746" w:rsidP="004B2746">
      <w:r>
        <w:t>PM</w:t>
      </w:r>
    </w:p>
    <w:p w14:paraId="76918FBE" w14:textId="195F78AF" w:rsidR="005D326C" w:rsidRDefault="005D326C" w:rsidP="00AB6476">
      <w:pPr>
        <w:pStyle w:val="Divisiekop1nawerk"/>
      </w:pPr>
      <w:r>
        <w:lastRenderedPageBreak/>
        <w:t>Bijlage</w:t>
      </w:r>
      <w:r w:rsidR="00FF3FAC">
        <w:t xml:space="preserve"> </w:t>
      </w:r>
      <w:r>
        <w:t>1</w:t>
      </w:r>
      <w:r>
        <w:tab/>
        <w:t>Begrippen</w:t>
      </w:r>
    </w:p>
    <w:p w14:paraId="5821EE58" w14:textId="13A0E782" w:rsidR="00E13943" w:rsidRDefault="00E13943" w:rsidP="006B3802">
      <w:pPr>
        <w:pStyle w:val="Opsommingmetnummering"/>
      </w:pPr>
      <w:r>
        <w:t>a.</w:t>
      </w:r>
      <w:r>
        <w:tab/>
      </w:r>
      <w:r w:rsidR="005D326C">
        <w:t>Afwaterend</w:t>
      </w:r>
      <w:r w:rsidR="00FF3FAC">
        <w:t xml:space="preserve"> </w:t>
      </w:r>
      <w:r w:rsidR="005D326C">
        <w:t>verhard</w:t>
      </w:r>
      <w:r w:rsidR="00FF3FAC">
        <w:t xml:space="preserve"> </w:t>
      </w:r>
      <w:r w:rsidR="005D326C">
        <w:t>oppervlak:</w:t>
      </w:r>
      <w:r w:rsidR="00FF3FAC">
        <w:t xml:space="preserve"> </w:t>
      </w:r>
      <w:r w:rsidR="005D326C">
        <w:t>verhard</w:t>
      </w:r>
      <w:r w:rsidR="00FF3FAC">
        <w:t xml:space="preserve"> </w:t>
      </w:r>
      <w:r w:rsidR="005D326C">
        <w:t>oppervlak</w:t>
      </w:r>
      <w:r w:rsidR="00FF3FAC">
        <w:t xml:space="preserve"> </w:t>
      </w:r>
      <w:r w:rsidR="005D326C">
        <w:t>voorzien</w:t>
      </w:r>
      <w:r w:rsidR="00FF3FAC">
        <w:t xml:space="preserve"> </w:t>
      </w:r>
      <w:r w:rsidR="005D326C">
        <w:t>van</w:t>
      </w:r>
      <w:r w:rsidR="00FF3FAC">
        <w:t xml:space="preserve"> </w:t>
      </w:r>
      <w:r w:rsidR="005D326C">
        <w:t>een</w:t>
      </w:r>
      <w:r w:rsidR="00FF3FAC">
        <w:t xml:space="preserve"> </w:t>
      </w:r>
      <w:r w:rsidR="005D326C">
        <w:t>afvoer</w:t>
      </w:r>
      <w:r w:rsidR="00FF3FAC">
        <w:t xml:space="preserve"> </w:t>
      </w:r>
      <w:r w:rsidR="005D326C">
        <w:t>waar</w:t>
      </w:r>
      <w:r w:rsidR="00FF3FAC">
        <w:t xml:space="preserve"> </w:t>
      </w:r>
      <w:r w:rsidR="005D326C">
        <w:t>hemelwater</w:t>
      </w:r>
      <w:r w:rsidR="00FF3FAC">
        <w:t xml:space="preserve"> </w:t>
      </w:r>
      <w:r w:rsidR="005D326C">
        <w:t>afstroomt</w:t>
      </w:r>
      <w:r w:rsidR="00FF3FAC">
        <w:t xml:space="preserve"> </w:t>
      </w:r>
      <w:r w:rsidR="005D326C">
        <w:t>naar</w:t>
      </w:r>
      <w:r w:rsidR="00FF3FAC">
        <w:t xml:space="preserve"> </w:t>
      </w:r>
      <w:r w:rsidR="005D326C">
        <w:t>de</w:t>
      </w:r>
      <w:r w:rsidR="00FF3FAC">
        <w:t xml:space="preserve"> </w:t>
      </w:r>
      <w:r w:rsidR="005D326C">
        <w:t>riolering</w:t>
      </w:r>
      <w:r w:rsidR="00FF3FAC">
        <w:t xml:space="preserve"> </w:t>
      </w:r>
      <w:r w:rsidR="005D326C">
        <w:t>of</w:t>
      </w:r>
      <w:r w:rsidR="00FF3FAC">
        <w:t xml:space="preserve"> </w:t>
      </w:r>
      <w:r w:rsidR="005D326C">
        <w:t>het</w:t>
      </w:r>
      <w:r w:rsidR="00FF3FAC">
        <w:t xml:space="preserve"> </w:t>
      </w:r>
      <w:r w:rsidR="005D326C">
        <w:t>oppervlaktewater,</w:t>
      </w:r>
      <w:r w:rsidR="00FF3FAC">
        <w:t xml:space="preserve"> </w:t>
      </w:r>
      <w:r w:rsidR="005D326C">
        <w:t>met</w:t>
      </w:r>
      <w:r w:rsidR="00FF3FAC">
        <w:t xml:space="preserve"> </w:t>
      </w:r>
      <w:r w:rsidR="005D326C">
        <w:t>uitzondering</w:t>
      </w:r>
      <w:r w:rsidR="00FF3FAC">
        <w:t xml:space="preserve"> </w:t>
      </w:r>
      <w:r w:rsidR="005D326C">
        <w:t>van</w:t>
      </w:r>
      <w:r w:rsidR="00FF3FAC">
        <w:t xml:space="preserve"> </w:t>
      </w:r>
      <w:r w:rsidR="005D326C">
        <w:t>een</w:t>
      </w:r>
      <w:r w:rsidR="00FF3FAC">
        <w:t xml:space="preserve"> </w:t>
      </w:r>
      <w:r w:rsidR="005D326C">
        <w:t>groen</w:t>
      </w:r>
      <w:r w:rsidR="00FF3FAC">
        <w:t xml:space="preserve"> </w:t>
      </w:r>
      <w:r w:rsidR="005D326C">
        <w:t>dak</w:t>
      </w:r>
      <w:r w:rsidR="00FF3FAC">
        <w:t xml:space="preserve"> </w:t>
      </w:r>
      <w:r w:rsidR="005D326C">
        <w:t>waarbij</w:t>
      </w:r>
      <w:r w:rsidR="00FF3FAC">
        <w:t xml:space="preserve"> </w:t>
      </w:r>
      <w:r w:rsidR="005D326C">
        <w:t>de</w:t>
      </w:r>
      <w:r w:rsidR="00FF3FAC">
        <w:t xml:space="preserve"> </w:t>
      </w:r>
      <w:r w:rsidR="005D326C">
        <w:t>capaciteit</w:t>
      </w:r>
      <w:r w:rsidR="00FF3FAC">
        <w:t xml:space="preserve"> </w:t>
      </w:r>
      <w:r w:rsidR="005D326C">
        <w:t>van</w:t>
      </w:r>
      <w:r w:rsidR="00FF3FAC">
        <w:t xml:space="preserve"> </w:t>
      </w:r>
      <w:r w:rsidR="005D326C">
        <w:t>de</w:t>
      </w:r>
      <w:r w:rsidR="00FF3FAC">
        <w:t xml:space="preserve"> </w:t>
      </w:r>
      <w:r w:rsidR="005D326C">
        <w:t>waterbergingsvoorziening</w:t>
      </w:r>
      <w:r w:rsidR="00FF3FAC">
        <w:t xml:space="preserve"> </w:t>
      </w:r>
      <w:r w:rsidR="005D326C">
        <w:t>minimaal</w:t>
      </w:r>
      <w:r w:rsidR="00FF3FAC">
        <w:t xml:space="preserve"> </w:t>
      </w:r>
      <w:r w:rsidR="005D326C">
        <w:t>20</w:t>
      </w:r>
      <w:r w:rsidR="00FF3FAC">
        <w:t xml:space="preserve"> </w:t>
      </w:r>
      <w:r w:rsidR="005D326C">
        <w:t>liter</w:t>
      </w:r>
      <w:r w:rsidR="00FF3FAC">
        <w:t xml:space="preserve"> </w:t>
      </w:r>
      <w:r w:rsidR="005D326C">
        <w:t>per</w:t>
      </w:r>
      <w:r w:rsidR="00FF3FAC">
        <w:t xml:space="preserve"> </w:t>
      </w:r>
      <w:r w:rsidR="005D22B8">
        <w:t>m</w:t>
      </w:r>
      <w:r w:rsidR="005D22B8" w:rsidRPr="005D22B8">
        <w:rPr>
          <w:vertAlign w:val="superscript"/>
        </w:rPr>
        <w:t>2</w:t>
      </w:r>
      <w:r w:rsidR="00FF3FAC">
        <w:t xml:space="preserve"> </w:t>
      </w:r>
      <w:r w:rsidR="005D326C">
        <w:t>bedraagt;</w:t>
      </w:r>
    </w:p>
    <w:p w14:paraId="08594512" w14:textId="7284AC76" w:rsidR="00E13943" w:rsidRDefault="00E13943" w:rsidP="006B3802">
      <w:pPr>
        <w:pStyle w:val="Opsommingmetnummering"/>
      </w:pPr>
      <w:r>
        <w:t>b.</w:t>
      </w:r>
      <w:r>
        <w:tab/>
      </w:r>
      <w:r w:rsidR="005D326C">
        <w:t>Bebouwingspercentage:</w:t>
      </w:r>
      <w:r w:rsidR="00FF3FAC">
        <w:t xml:space="preserve"> </w:t>
      </w:r>
      <w:r w:rsidR="005D326C">
        <w:t>het</w:t>
      </w:r>
      <w:r w:rsidR="00FF3FAC">
        <w:t xml:space="preserve"> </w:t>
      </w:r>
      <w:r w:rsidR="005D326C">
        <w:t>deel</w:t>
      </w:r>
      <w:r w:rsidR="00FF3FAC">
        <w:t xml:space="preserve"> </w:t>
      </w:r>
      <w:r w:rsidR="005D326C">
        <w:t>van</w:t>
      </w:r>
      <w:r w:rsidR="00FF3FAC">
        <w:t xml:space="preserve"> </w:t>
      </w:r>
      <w:r w:rsidR="005D326C">
        <w:t>het</w:t>
      </w:r>
      <w:r w:rsidR="00FF3FAC">
        <w:t xml:space="preserve"> </w:t>
      </w:r>
      <w:r w:rsidR="005D326C">
        <w:t>bouwwerkperceel</w:t>
      </w:r>
      <w:r w:rsidR="00FF3FAC">
        <w:t xml:space="preserve"> </w:t>
      </w:r>
      <w:r w:rsidR="005D326C">
        <w:t>uitgedrukt</w:t>
      </w:r>
      <w:r w:rsidR="00FF3FAC">
        <w:t xml:space="preserve"> </w:t>
      </w:r>
      <w:r w:rsidR="005D326C">
        <w:t>in</w:t>
      </w:r>
      <w:r w:rsidR="00FF3FAC">
        <w:t xml:space="preserve"> </w:t>
      </w:r>
      <w:r w:rsidR="005D326C">
        <w:t>procenten</w:t>
      </w:r>
      <w:r w:rsidR="00FF3FAC">
        <w:t xml:space="preserve"> </w:t>
      </w:r>
      <w:r w:rsidR="005D326C">
        <w:t>dat</w:t>
      </w:r>
      <w:r w:rsidR="00FF3FAC">
        <w:t xml:space="preserve"> </w:t>
      </w:r>
      <w:r w:rsidR="005D326C">
        <w:t>bebouwd</w:t>
      </w:r>
      <w:r w:rsidR="00FF3FAC">
        <w:t xml:space="preserve"> </w:t>
      </w:r>
      <w:r w:rsidR="005D326C">
        <w:t>mag</w:t>
      </w:r>
      <w:r w:rsidR="00FF3FAC">
        <w:t xml:space="preserve"> </w:t>
      </w:r>
      <w:r w:rsidR="005D326C">
        <w:t>worden;</w:t>
      </w:r>
    </w:p>
    <w:p w14:paraId="577A77D5" w14:textId="419CAB98" w:rsidR="00655D85" w:rsidRDefault="00E13943" w:rsidP="006B3802">
      <w:pPr>
        <w:pStyle w:val="Opsommingmetnummering"/>
      </w:pPr>
      <w:r>
        <w:t>c.</w:t>
      </w:r>
      <w:r>
        <w:tab/>
      </w:r>
      <w:r w:rsidR="00150538">
        <w:t>Begane</w:t>
      </w:r>
      <w:r w:rsidR="00FF3FAC">
        <w:t xml:space="preserve"> </w:t>
      </w:r>
      <w:r w:rsidR="00150538">
        <w:t>grond:</w:t>
      </w:r>
      <w:r w:rsidR="00FF3FAC">
        <w:t xml:space="preserve"> </w:t>
      </w:r>
      <w:r w:rsidR="00150538">
        <w:t>begane</w:t>
      </w:r>
      <w:r w:rsidR="00FF3FAC">
        <w:t xml:space="preserve"> </w:t>
      </w:r>
      <w:r w:rsidR="00150538">
        <w:t>grond</w:t>
      </w:r>
      <w:r w:rsidR="00FF3FAC">
        <w:t xml:space="preserve"> </w:t>
      </w:r>
      <w:r w:rsidR="00150538">
        <w:t>en</w:t>
      </w:r>
      <w:r w:rsidR="00FF3FAC">
        <w:t xml:space="preserve"> </w:t>
      </w:r>
      <w:r w:rsidR="00150538">
        <w:t>de</w:t>
      </w:r>
      <w:r w:rsidR="00FF3FAC">
        <w:t xml:space="preserve"> </w:t>
      </w:r>
      <w:r w:rsidR="00150538">
        <w:t>eerste</w:t>
      </w:r>
      <w:r w:rsidR="00FF3FAC">
        <w:t xml:space="preserve"> </w:t>
      </w:r>
      <w:r w:rsidR="00150538">
        <w:t>verdieping</w:t>
      </w:r>
      <w:r w:rsidR="00FF3FAC">
        <w:t xml:space="preserve"> </w:t>
      </w:r>
      <w:r w:rsidR="00150538">
        <w:t>ter</w:t>
      </w:r>
      <w:r w:rsidR="00FF3FAC">
        <w:t xml:space="preserve"> </w:t>
      </w:r>
      <w:r w:rsidR="00150538">
        <w:t>plaatse</w:t>
      </w:r>
      <w:r w:rsidR="00FF3FAC">
        <w:t xml:space="preserve"> </w:t>
      </w:r>
      <w:r w:rsidR="00150538">
        <w:t>van</w:t>
      </w:r>
      <w:r w:rsidR="00FF3FAC">
        <w:t xml:space="preserve"> </w:t>
      </w:r>
      <w:r w:rsidR="00150538">
        <w:t>locatie</w:t>
      </w:r>
      <w:r w:rsidR="00FF3FAC">
        <w:t xml:space="preserve"> </w:t>
      </w:r>
      <w:r w:rsidR="00150538">
        <w:t>Begane</w:t>
      </w:r>
      <w:r w:rsidR="00FF3FAC">
        <w:t xml:space="preserve"> </w:t>
      </w:r>
      <w:r w:rsidR="00150538">
        <w:t>grond.</w:t>
      </w:r>
    </w:p>
    <w:p w14:paraId="775C4E70" w14:textId="7A6DF576" w:rsidR="00655D85" w:rsidRDefault="00E13943" w:rsidP="006B3802">
      <w:pPr>
        <w:pStyle w:val="Opsommingmetnummering"/>
      </w:pPr>
      <w:r>
        <w:t>d.</w:t>
      </w:r>
      <w:r>
        <w:tab/>
      </w:r>
      <w:r w:rsidR="00150538">
        <w:t>Duurzame</w:t>
      </w:r>
      <w:r w:rsidR="00FF3FAC">
        <w:t xml:space="preserve"> </w:t>
      </w:r>
      <w:r w:rsidR="00150538">
        <w:t>invulling</w:t>
      </w:r>
      <w:r w:rsidR="00FF3FAC">
        <w:t xml:space="preserve"> </w:t>
      </w:r>
      <w:r w:rsidR="00150538">
        <w:t>van</w:t>
      </w:r>
      <w:r w:rsidR="00FF3FAC">
        <w:t xml:space="preserve"> </w:t>
      </w:r>
      <w:r w:rsidR="00150538">
        <w:t>de</w:t>
      </w:r>
      <w:r w:rsidR="00FF3FAC">
        <w:t xml:space="preserve"> </w:t>
      </w:r>
      <w:r w:rsidR="00150538">
        <w:t>waterbergingsvoorziening:</w:t>
      </w:r>
      <w:r w:rsidR="00FF3FAC">
        <w:t xml:space="preserve"> </w:t>
      </w:r>
      <w:r w:rsidR="00150538">
        <w:t>minimaal</w:t>
      </w:r>
      <w:r w:rsidR="00FF3FAC">
        <w:t xml:space="preserve"> </w:t>
      </w:r>
      <w:r w:rsidR="00150538">
        <w:t>in</w:t>
      </w:r>
      <w:r w:rsidR="00FF3FAC">
        <w:t xml:space="preserve"> </w:t>
      </w:r>
      <w:r w:rsidR="00150538">
        <w:t>stand</w:t>
      </w:r>
      <w:r w:rsidR="00FF3FAC">
        <w:t xml:space="preserve"> </w:t>
      </w:r>
      <w:r w:rsidR="00150538">
        <w:t>houden</w:t>
      </w:r>
      <w:r w:rsidR="00FF3FAC">
        <w:t xml:space="preserve"> </w:t>
      </w:r>
      <w:r w:rsidR="00150538">
        <w:t>en</w:t>
      </w:r>
      <w:r w:rsidR="00FF3FAC">
        <w:t xml:space="preserve"> </w:t>
      </w:r>
      <w:r w:rsidR="00150538">
        <w:t>waar</w:t>
      </w:r>
      <w:r w:rsidR="00FF3FAC">
        <w:t xml:space="preserve"> </w:t>
      </w:r>
      <w:r w:rsidR="00150538">
        <w:t>mogelijk</w:t>
      </w:r>
      <w:r w:rsidR="00FF3FAC">
        <w:t xml:space="preserve"> </w:t>
      </w:r>
      <w:r w:rsidR="00150538">
        <w:t>verbeteren</w:t>
      </w:r>
      <w:r w:rsidR="00FF3FAC">
        <w:t xml:space="preserve"> </w:t>
      </w:r>
      <w:r w:rsidR="00150538">
        <w:t>van</w:t>
      </w:r>
      <w:r w:rsidR="00FF3FAC">
        <w:t xml:space="preserve"> </w:t>
      </w:r>
      <w:r w:rsidR="00150538">
        <w:t>het</w:t>
      </w:r>
      <w:r w:rsidR="00FF3FAC">
        <w:t xml:space="preserve"> </w:t>
      </w:r>
      <w:r w:rsidR="00150538">
        <w:t>watersysteem</w:t>
      </w:r>
      <w:r w:rsidR="00FF3FAC">
        <w:t xml:space="preserve"> </w:t>
      </w:r>
      <w:r w:rsidR="00150538">
        <w:t>door</w:t>
      </w:r>
      <w:r w:rsidR="00FF3FAC">
        <w:t xml:space="preserve"> </w:t>
      </w:r>
      <w:r w:rsidR="00150538">
        <w:t>infiltratie</w:t>
      </w:r>
      <w:r w:rsidR="00FF3FAC">
        <w:t xml:space="preserve"> </w:t>
      </w:r>
      <w:r w:rsidR="00150538">
        <w:t>of</w:t>
      </w:r>
      <w:r w:rsidR="00FF3FAC">
        <w:t xml:space="preserve"> </w:t>
      </w:r>
      <w:r w:rsidR="00150538">
        <w:t>verdamping</w:t>
      </w:r>
      <w:r w:rsidR="00FF3FAC">
        <w:t xml:space="preserve"> </w:t>
      </w:r>
      <w:r w:rsidR="00150538">
        <w:t>en</w:t>
      </w:r>
      <w:r w:rsidR="00FF3FAC">
        <w:t xml:space="preserve"> </w:t>
      </w:r>
      <w:r w:rsidR="00150538">
        <w:t>zuivering</w:t>
      </w:r>
      <w:r w:rsidR="00FF3FAC">
        <w:t xml:space="preserve"> </w:t>
      </w:r>
      <w:r w:rsidR="00150538">
        <w:t>in</w:t>
      </w:r>
      <w:r w:rsidR="00FF3FAC">
        <w:t xml:space="preserve"> </w:t>
      </w:r>
      <w:r w:rsidR="00150538">
        <w:t>een</w:t>
      </w:r>
      <w:r w:rsidR="00FF3FAC">
        <w:t xml:space="preserve"> </w:t>
      </w:r>
      <w:r w:rsidR="00150538">
        <w:t>bovengronds</w:t>
      </w:r>
      <w:r w:rsidR="00FF3FAC">
        <w:t xml:space="preserve"> </w:t>
      </w:r>
      <w:r w:rsidR="00150538">
        <w:t>systeem.</w:t>
      </w:r>
    </w:p>
    <w:p w14:paraId="332C76EF" w14:textId="77AB2A4D" w:rsidR="00655D85" w:rsidRDefault="00E13943" w:rsidP="006B3802">
      <w:pPr>
        <w:pStyle w:val="Opsommingmetnummering"/>
      </w:pPr>
      <w:r>
        <w:t>e.</w:t>
      </w:r>
      <w:r>
        <w:tab/>
      </w:r>
      <w:r w:rsidR="00150538">
        <w:t>Geluidluwe</w:t>
      </w:r>
      <w:r w:rsidR="00FF3FAC">
        <w:t xml:space="preserve"> </w:t>
      </w:r>
      <w:r w:rsidR="00150538">
        <w:t>gevel:</w:t>
      </w:r>
      <w:r w:rsidR="00FF3FAC">
        <w:t xml:space="preserve"> </w:t>
      </w:r>
      <w:r w:rsidR="00150538">
        <w:t>een</w:t>
      </w:r>
      <w:r w:rsidR="00FF3FAC">
        <w:t xml:space="preserve"> </w:t>
      </w:r>
      <w:r w:rsidR="00150538">
        <w:t>gevel</w:t>
      </w:r>
      <w:r w:rsidR="00FF3FAC">
        <w:t xml:space="preserve"> </w:t>
      </w:r>
      <w:r w:rsidR="00150538">
        <w:t>die</w:t>
      </w:r>
      <w:r w:rsidR="00FF3FAC">
        <w:t xml:space="preserve"> </w:t>
      </w:r>
      <w:r w:rsidR="00150538">
        <w:t>in</w:t>
      </w:r>
      <w:r w:rsidR="00FF3FAC">
        <w:t xml:space="preserve"> </w:t>
      </w:r>
      <w:r w:rsidR="00150538">
        <w:t>beperkte</w:t>
      </w:r>
      <w:r w:rsidR="00FF3FAC">
        <w:t xml:space="preserve"> </w:t>
      </w:r>
      <w:r w:rsidR="00150538">
        <w:t>mate</w:t>
      </w:r>
      <w:r w:rsidR="00FF3FAC">
        <w:t xml:space="preserve"> </w:t>
      </w:r>
      <w:r w:rsidR="00150538">
        <w:t>door</w:t>
      </w:r>
      <w:r w:rsidR="00FF3FAC">
        <w:t xml:space="preserve"> </w:t>
      </w:r>
      <w:r w:rsidR="00150538">
        <w:t>geluid</w:t>
      </w:r>
      <w:r w:rsidR="00FF3FAC">
        <w:t xml:space="preserve"> </w:t>
      </w:r>
      <w:r w:rsidR="00150538">
        <w:t>wordt</w:t>
      </w:r>
      <w:r w:rsidR="00FF3FAC">
        <w:t xml:space="preserve"> </w:t>
      </w:r>
      <w:r w:rsidR="00150538">
        <w:t>belast</w:t>
      </w:r>
      <w:r w:rsidR="00FF3FAC">
        <w:t xml:space="preserve"> </w:t>
      </w:r>
      <w:r w:rsidR="00150538">
        <w:t>(belasting</w:t>
      </w:r>
      <w:r w:rsidR="00FF3FAC">
        <w:t xml:space="preserve"> </w:t>
      </w:r>
      <w:r w:rsidR="00150538">
        <w:t>onder</w:t>
      </w:r>
      <w:r w:rsidR="00FF3FAC">
        <w:t xml:space="preserve"> </w:t>
      </w:r>
      <w:r w:rsidR="00150538">
        <w:t>de</w:t>
      </w:r>
      <w:r w:rsidR="00FF3FAC">
        <w:t xml:space="preserve"> </w:t>
      </w:r>
      <w:r w:rsidR="00150538">
        <w:t>standaardwaarde)</w:t>
      </w:r>
      <w:r w:rsidR="00FF3FAC">
        <w:t xml:space="preserve"> </w:t>
      </w:r>
      <w:r w:rsidR="00150538">
        <w:t>en</w:t>
      </w:r>
      <w:r w:rsidR="00FF3FAC">
        <w:t xml:space="preserve"> </w:t>
      </w:r>
      <w:r w:rsidR="00150538">
        <w:t>waaraan</w:t>
      </w:r>
      <w:r w:rsidR="00FF3FAC">
        <w:t xml:space="preserve"> </w:t>
      </w:r>
      <w:r w:rsidR="00150538">
        <w:t>ten</w:t>
      </w:r>
      <w:r w:rsidR="00FF3FAC">
        <w:t xml:space="preserve"> </w:t>
      </w:r>
      <w:r w:rsidR="00150538">
        <w:t>minste</w:t>
      </w:r>
      <w:r w:rsidR="00FF3FAC">
        <w:t xml:space="preserve"> </w:t>
      </w:r>
      <w:r w:rsidR="00150538">
        <w:t>één</w:t>
      </w:r>
      <w:r w:rsidR="00FF3FAC">
        <w:t xml:space="preserve"> </w:t>
      </w:r>
      <w:r w:rsidR="00150538">
        <w:t>verblijfsruimte</w:t>
      </w:r>
      <w:r w:rsidR="00FF3FAC">
        <w:t xml:space="preserve"> </w:t>
      </w:r>
      <w:r w:rsidR="00150538">
        <w:t>met</w:t>
      </w:r>
      <w:r w:rsidR="00FF3FAC">
        <w:t xml:space="preserve"> </w:t>
      </w:r>
      <w:r w:rsidR="00150538">
        <w:t>te</w:t>
      </w:r>
      <w:r w:rsidR="00FF3FAC">
        <w:t xml:space="preserve"> </w:t>
      </w:r>
      <w:r w:rsidR="00150538">
        <w:t>openen</w:t>
      </w:r>
      <w:r w:rsidR="00FF3FAC">
        <w:t xml:space="preserve"> </w:t>
      </w:r>
      <w:r w:rsidR="00150538">
        <w:t>delen</w:t>
      </w:r>
      <w:r w:rsidR="00FF3FAC">
        <w:t xml:space="preserve"> </w:t>
      </w:r>
      <w:r w:rsidR="00150538">
        <w:t>grenst.</w:t>
      </w:r>
    </w:p>
    <w:p w14:paraId="0C98164D" w14:textId="50F62B24" w:rsidR="00473AA0" w:rsidRPr="00473AA0" w:rsidRDefault="00E13943" w:rsidP="001F315D">
      <w:pPr>
        <w:pStyle w:val="Opsommingmetnummering"/>
      </w:pPr>
      <w:r>
        <w:t>f.</w:t>
      </w:r>
      <w:r>
        <w:tab/>
      </w:r>
      <w:r w:rsidR="00150538">
        <w:t>Groen</w:t>
      </w:r>
      <w:r w:rsidR="00FF3FAC">
        <w:t xml:space="preserve"> </w:t>
      </w:r>
      <w:r w:rsidR="00150538">
        <w:t>dak:</w:t>
      </w:r>
      <w:r w:rsidR="00FF3FAC">
        <w:t xml:space="preserve"> </w:t>
      </w:r>
      <w:r w:rsidR="00150538">
        <w:t>een</w:t>
      </w:r>
      <w:r w:rsidR="00FF3FAC">
        <w:t xml:space="preserve"> </w:t>
      </w:r>
      <w:r w:rsidR="00150538">
        <w:t>waterbergingsvoorziening</w:t>
      </w:r>
      <w:r w:rsidR="00FF3FAC">
        <w:t xml:space="preserve"> </w:t>
      </w:r>
      <w:r w:rsidR="00150538">
        <w:t>op</w:t>
      </w:r>
      <w:r w:rsidR="00FF3FAC">
        <w:t xml:space="preserve"> </w:t>
      </w:r>
      <w:r w:rsidR="00150538">
        <w:t>het</w:t>
      </w:r>
      <w:r w:rsidR="00FF3FAC">
        <w:t xml:space="preserve"> </w:t>
      </w:r>
      <w:r w:rsidR="00150538">
        <w:t>dak</w:t>
      </w:r>
      <w:r w:rsidR="00FF3FAC">
        <w:t xml:space="preserve"> </w:t>
      </w:r>
      <w:r w:rsidR="00150538">
        <w:t>waarbij</w:t>
      </w:r>
      <w:r w:rsidR="00FF3FAC">
        <w:t xml:space="preserve"> </w:t>
      </w:r>
      <w:r w:rsidR="00150538">
        <w:t>een</w:t>
      </w:r>
      <w:r w:rsidR="00FF3FAC">
        <w:t xml:space="preserve"> </w:t>
      </w:r>
      <w:r w:rsidR="00150538">
        <w:t>laag</w:t>
      </w:r>
      <w:r w:rsidR="00FF3FAC">
        <w:t xml:space="preserve"> </w:t>
      </w:r>
      <w:r w:rsidR="00150538">
        <w:t>is</w:t>
      </w:r>
      <w:r w:rsidR="00FF3FAC">
        <w:t xml:space="preserve"> </w:t>
      </w:r>
      <w:r w:rsidR="00150538">
        <w:t>aangebracht</w:t>
      </w:r>
      <w:r w:rsidR="00FF3FAC">
        <w:t xml:space="preserve"> </w:t>
      </w:r>
      <w:r w:rsidR="00150538">
        <w:t>die</w:t>
      </w:r>
      <w:r w:rsidR="00FF3FAC">
        <w:t xml:space="preserve"> </w:t>
      </w:r>
      <w:r w:rsidR="00150538">
        <w:t>hoofdzakelijk</w:t>
      </w:r>
      <w:r w:rsidR="00FF3FAC">
        <w:t xml:space="preserve"> </w:t>
      </w:r>
      <w:r w:rsidR="00150538">
        <w:t>bestaat</w:t>
      </w:r>
      <w:r w:rsidR="00FF3FAC">
        <w:t xml:space="preserve"> </w:t>
      </w:r>
      <w:r w:rsidR="00150538">
        <w:t>uit</w:t>
      </w:r>
      <w:r w:rsidR="00FF3FAC">
        <w:t xml:space="preserve"> </w:t>
      </w:r>
      <w:r w:rsidR="00150538">
        <w:t>substraat</w:t>
      </w:r>
      <w:r w:rsidR="00FF3FAC">
        <w:t xml:space="preserve"> </w:t>
      </w:r>
      <w:r w:rsidR="00150538">
        <w:t>met</w:t>
      </w:r>
      <w:r w:rsidR="00FF3FAC">
        <w:t xml:space="preserve"> </w:t>
      </w:r>
      <w:r w:rsidR="00150538">
        <w:t>levende</w:t>
      </w:r>
      <w:r w:rsidR="00FF3FAC">
        <w:t xml:space="preserve"> </w:t>
      </w:r>
      <w:r w:rsidR="00150538">
        <w:t>planten,</w:t>
      </w:r>
      <w:r w:rsidR="00FF3FAC">
        <w:t xml:space="preserve"> </w:t>
      </w:r>
      <w:r w:rsidR="00150538">
        <w:t>waardoor</w:t>
      </w:r>
      <w:r w:rsidR="00FF3FAC">
        <w:t xml:space="preserve"> </w:t>
      </w:r>
      <w:r w:rsidR="00150538">
        <w:t>het</w:t>
      </w:r>
      <w:r w:rsidR="00FF3FAC">
        <w:t xml:space="preserve"> </w:t>
      </w:r>
      <w:r w:rsidR="00150538">
        <w:t>hemelwater</w:t>
      </w:r>
      <w:r w:rsidR="00FF3FAC">
        <w:t xml:space="preserve"> </w:t>
      </w:r>
      <w:r w:rsidR="00150538">
        <w:t>vertraagd</w:t>
      </w:r>
      <w:r w:rsidR="00FF3FAC">
        <w:t xml:space="preserve"> </w:t>
      </w:r>
      <w:r w:rsidR="00150538">
        <w:t>wordt</w:t>
      </w:r>
      <w:r w:rsidR="00FF3FAC">
        <w:t xml:space="preserve"> </w:t>
      </w:r>
      <w:r w:rsidR="00150538">
        <w:t>afgevoerd.</w:t>
      </w:r>
    </w:p>
    <w:p w14:paraId="12CDC8E1" w14:textId="59887C5A" w:rsidR="00DC3EF0" w:rsidRDefault="001F315D" w:rsidP="006B3802">
      <w:pPr>
        <w:pStyle w:val="Opsommingmetnummering"/>
      </w:pPr>
      <w:r>
        <w:t>g.</w:t>
      </w:r>
      <w:r>
        <w:tab/>
        <w:t>S</w:t>
      </w:r>
      <w:r w:rsidR="005D326C">
        <w:t>traatpeil:</w:t>
      </w:r>
    </w:p>
    <w:p w14:paraId="47ABD332" w14:textId="27884814" w:rsidR="00DC3EF0" w:rsidRDefault="00DC3EF0" w:rsidP="00D5569C">
      <w:pPr>
        <w:pStyle w:val="Opsommingmetnummering"/>
        <w:ind w:left="850"/>
      </w:pPr>
      <w:r>
        <w:t>1.</w:t>
      </w:r>
      <w:r>
        <w:tab/>
      </w:r>
      <w:r w:rsidR="005D326C">
        <w:t>voor</w:t>
      </w:r>
      <w:r w:rsidR="00FF3FAC">
        <w:t xml:space="preserve"> </w:t>
      </w:r>
      <w:r w:rsidR="005D326C">
        <w:t>een</w:t>
      </w:r>
      <w:r w:rsidR="00FF3FAC">
        <w:t xml:space="preserve"> </w:t>
      </w:r>
      <w:r w:rsidR="005D326C">
        <w:t>bouwwerk</w:t>
      </w:r>
      <w:r w:rsidR="00FF3FAC">
        <w:t xml:space="preserve"> </w:t>
      </w:r>
      <w:r w:rsidR="005D326C">
        <w:t>waarvan</w:t>
      </w:r>
      <w:r w:rsidR="00FF3FAC">
        <w:t xml:space="preserve"> </w:t>
      </w:r>
      <w:r w:rsidR="005D326C">
        <w:t>de</w:t>
      </w:r>
      <w:r w:rsidR="00FF3FAC">
        <w:t xml:space="preserve"> </w:t>
      </w:r>
      <w:r w:rsidR="005D326C">
        <w:t>hoofdtoegang</w:t>
      </w:r>
      <w:r w:rsidR="00FF3FAC">
        <w:t xml:space="preserve"> </w:t>
      </w:r>
      <w:r w:rsidR="005D326C">
        <w:t>direct</w:t>
      </w:r>
      <w:r w:rsidR="00FF3FAC">
        <w:t xml:space="preserve"> </w:t>
      </w:r>
      <w:r w:rsidR="005D326C">
        <w:t>aan</w:t>
      </w:r>
      <w:r w:rsidR="00FF3FAC">
        <w:t xml:space="preserve"> </w:t>
      </w:r>
      <w:r w:rsidR="005D326C">
        <w:t>de</w:t>
      </w:r>
      <w:r w:rsidR="00FF3FAC">
        <w:t xml:space="preserve"> </w:t>
      </w:r>
      <w:r w:rsidR="005D326C">
        <w:t>weg</w:t>
      </w:r>
      <w:r w:rsidR="00FF3FAC">
        <w:t xml:space="preserve"> </w:t>
      </w:r>
      <w:r w:rsidR="005D326C">
        <w:t>grenst,</w:t>
      </w:r>
      <w:r w:rsidR="00FF3FAC">
        <w:t xml:space="preserve"> </w:t>
      </w:r>
      <w:r w:rsidR="005D326C">
        <w:t>de</w:t>
      </w:r>
      <w:r w:rsidR="00FF3FAC">
        <w:t xml:space="preserve"> </w:t>
      </w:r>
      <w:r w:rsidR="005D326C">
        <w:t>hoogte</w:t>
      </w:r>
      <w:r w:rsidR="00FF3FAC">
        <w:t xml:space="preserve"> </w:t>
      </w:r>
      <w:r w:rsidR="005D326C">
        <w:t>van</w:t>
      </w:r>
      <w:r w:rsidR="00FF3FAC">
        <w:t xml:space="preserve"> </w:t>
      </w:r>
      <w:r w:rsidR="005D326C">
        <w:t>de</w:t>
      </w:r>
      <w:r w:rsidR="00FF3FAC">
        <w:t xml:space="preserve"> </w:t>
      </w:r>
      <w:r w:rsidR="005D326C">
        <w:t>weg</w:t>
      </w:r>
      <w:r w:rsidR="00FF3FAC">
        <w:t xml:space="preserve"> </w:t>
      </w:r>
      <w:r w:rsidR="005D326C">
        <w:t>ter</w:t>
      </w:r>
      <w:r w:rsidR="00FF3FAC">
        <w:t xml:space="preserve"> </w:t>
      </w:r>
      <w:r w:rsidR="005D326C">
        <w:t>plaatse</w:t>
      </w:r>
      <w:r w:rsidR="00FF3FAC">
        <w:t xml:space="preserve"> </w:t>
      </w:r>
      <w:r w:rsidR="005D326C">
        <w:t>van</w:t>
      </w:r>
      <w:r w:rsidR="00FF3FAC">
        <w:t xml:space="preserve"> </w:t>
      </w:r>
      <w:r w:rsidR="005D326C">
        <w:t>die</w:t>
      </w:r>
      <w:r w:rsidR="00FF3FAC">
        <w:t xml:space="preserve"> </w:t>
      </w:r>
      <w:r w:rsidR="005D326C">
        <w:t>hoofdtoegang;</w:t>
      </w:r>
      <w:r w:rsidR="00FF3FAC">
        <w:t xml:space="preserve"> </w:t>
      </w:r>
      <w:r w:rsidR="005D326C">
        <w:t>en</w:t>
      </w:r>
    </w:p>
    <w:p w14:paraId="16B502A2" w14:textId="24D29DD1" w:rsidR="00222D19" w:rsidRDefault="00DC3EF0" w:rsidP="00222D19">
      <w:pPr>
        <w:pStyle w:val="Opsommingmetnummering"/>
        <w:ind w:left="850"/>
      </w:pPr>
      <w:r>
        <w:t>2.</w:t>
      </w:r>
      <w:r>
        <w:tab/>
      </w:r>
      <w:r w:rsidR="005D326C">
        <w:t>voor</w:t>
      </w:r>
      <w:r w:rsidR="00FF3FAC">
        <w:t xml:space="preserve"> </w:t>
      </w:r>
      <w:r w:rsidR="005D326C">
        <w:t>een</w:t>
      </w:r>
      <w:r w:rsidR="00FF3FAC">
        <w:t xml:space="preserve"> </w:t>
      </w:r>
      <w:r w:rsidR="005D326C">
        <w:t>bouwwerk</w:t>
      </w:r>
      <w:r w:rsidR="00FF3FAC">
        <w:t xml:space="preserve"> </w:t>
      </w:r>
      <w:r w:rsidR="005D326C">
        <w:t>waarvan</w:t>
      </w:r>
      <w:r w:rsidR="00FF3FAC">
        <w:t xml:space="preserve"> </w:t>
      </w:r>
      <w:r w:rsidR="005D326C">
        <w:t>de</w:t>
      </w:r>
      <w:r w:rsidR="00FF3FAC">
        <w:t xml:space="preserve"> </w:t>
      </w:r>
      <w:r w:rsidR="005D326C">
        <w:t>hoofdtoegang</w:t>
      </w:r>
      <w:r w:rsidR="00FF3FAC">
        <w:t xml:space="preserve"> </w:t>
      </w:r>
      <w:r w:rsidR="005D326C">
        <w:t>niet</w:t>
      </w:r>
      <w:r w:rsidR="00FF3FAC">
        <w:t xml:space="preserve"> </w:t>
      </w:r>
      <w:r w:rsidR="005D326C">
        <w:t>direct</w:t>
      </w:r>
      <w:r w:rsidR="00FF3FAC">
        <w:t xml:space="preserve"> </w:t>
      </w:r>
      <w:r w:rsidR="005D326C">
        <w:t>aan</w:t>
      </w:r>
      <w:r w:rsidR="00FF3FAC">
        <w:t xml:space="preserve"> </w:t>
      </w:r>
      <w:r w:rsidR="005D326C">
        <w:t>de</w:t>
      </w:r>
      <w:r w:rsidR="00FF3FAC">
        <w:t xml:space="preserve"> </w:t>
      </w:r>
      <w:r w:rsidR="005D326C">
        <w:t>weg</w:t>
      </w:r>
      <w:r w:rsidR="00FF3FAC">
        <w:t xml:space="preserve"> </w:t>
      </w:r>
      <w:r w:rsidR="005D326C">
        <w:t>grenst,</w:t>
      </w:r>
      <w:r w:rsidR="00FF3FAC">
        <w:t xml:space="preserve"> </w:t>
      </w:r>
      <w:r w:rsidR="005D326C">
        <w:t>de</w:t>
      </w:r>
      <w:r w:rsidR="00FF3FAC">
        <w:t xml:space="preserve"> </w:t>
      </w:r>
      <w:r w:rsidR="005D326C">
        <w:t>hoogte</w:t>
      </w:r>
      <w:r w:rsidR="00FF3FAC">
        <w:t xml:space="preserve"> </w:t>
      </w:r>
      <w:r w:rsidR="005D326C">
        <w:t>van</w:t>
      </w:r>
      <w:r w:rsidR="00FF3FAC">
        <w:t xml:space="preserve"> </w:t>
      </w:r>
      <w:r w:rsidR="005D326C">
        <w:t>het</w:t>
      </w:r>
      <w:r w:rsidR="00FF3FAC">
        <w:t xml:space="preserve"> </w:t>
      </w:r>
      <w:r w:rsidR="005D326C">
        <w:t>terrein</w:t>
      </w:r>
      <w:r w:rsidR="00FF3FAC">
        <w:t xml:space="preserve"> </w:t>
      </w:r>
      <w:r w:rsidR="005D326C">
        <w:t>ter</w:t>
      </w:r>
      <w:r w:rsidR="00FF3FAC">
        <w:t xml:space="preserve"> </w:t>
      </w:r>
      <w:r w:rsidR="005D326C">
        <w:t>plaatse</w:t>
      </w:r>
      <w:r w:rsidR="00FF3FAC">
        <w:t xml:space="preserve"> </w:t>
      </w:r>
      <w:r w:rsidR="005D326C">
        <w:t>van</w:t>
      </w:r>
      <w:r w:rsidR="00FF3FAC">
        <w:t xml:space="preserve"> </w:t>
      </w:r>
      <w:r w:rsidR="005D326C">
        <w:t>die</w:t>
      </w:r>
      <w:r w:rsidR="00FF3FAC">
        <w:t xml:space="preserve"> </w:t>
      </w:r>
      <w:r w:rsidR="005D326C">
        <w:t>hoofdtoegang</w:t>
      </w:r>
      <w:r w:rsidR="00FF3FAC">
        <w:t xml:space="preserve"> </w:t>
      </w:r>
      <w:r w:rsidR="005D326C">
        <w:t>bij</w:t>
      </w:r>
      <w:r w:rsidR="00FF3FAC">
        <w:t xml:space="preserve"> </w:t>
      </w:r>
      <w:r w:rsidR="005D326C">
        <w:t>voltooiing</w:t>
      </w:r>
      <w:r w:rsidR="00FF3FAC">
        <w:t xml:space="preserve"> </w:t>
      </w:r>
      <w:r w:rsidR="005D326C">
        <w:t>van</w:t>
      </w:r>
      <w:r w:rsidR="00FF3FAC">
        <w:t xml:space="preserve"> </w:t>
      </w:r>
      <w:r w:rsidR="005D326C">
        <w:t>de</w:t>
      </w:r>
      <w:r w:rsidR="00FF3FAC">
        <w:t xml:space="preserve"> </w:t>
      </w:r>
      <w:r w:rsidR="005D326C">
        <w:t>bouw.</w:t>
      </w:r>
    </w:p>
    <w:p w14:paraId="7C6EECC3" w14:textId="38B32991" w:rsidR="00655D85" w:rsidRPr="00C21F59" w:rsidRDefault="00037D7A" w:rsidP="00995BB5">
      <w:pPr>
        <w:pStyle w:val="Opsommingmetnummering"/>
      </w:pPr>
      <w:r w:rsidRPr="00C21F59">
        <w:t>h.</w:t>
      </w:r>
      <w:r w:rsidR="00C21F59" w:rsidRPr="00C21F59">
        <w:tab/>
      </w:r>
      <w:r w:rsidR="000023F7" w:rsidRPr="00C21F59">
        <w:t>Voorgevelrooilijn:</w:t>
      </w:r>
    </w:p>
    <w:p w14:paraId="121378B7" w14:textId="6425795D" w:rsidR="00995BB5" w:rsidRDefault="006F3B50" w:rsidP="006F3B50">
      <w:pPr>
        <w:pStyle w:val="Opsommingmetnummering"/>
        <w:ind w:left="785" w:hanging="360"/>
      </w:pPr>
      <w:r>
        <w:t>1.</w:t>
      </w:r>
      <w:r>
        <w:tab/>
      </w:r>
      <w:r w:rsidR="000023F7" w:rsidRPr="00C21F59">
        <w:t>langs</w:t>
      </w:r>
      <w:r w:rsidR="00FF3FAC">
        <w:t xml:space="preserve"> </w:t>
      </w:r>
      <w:r w:rsidR="000023F7" w:rsidRPr="00C21F59">
        <w:t>een</w:t>
      </w:r>
      <w:r w:rsidR="00FF3FAC">
        <w:t xml:space="preserve"> </w:t>
      </w:r>
      <w:r w:rsidR="000023F7" w:rsidRPr="00C21F59">
        <w:t>wegzijde</w:t>
      </w:r>
      <w:r w:rsidR="00FF3FAC">
        <w:t xml:space="preserve"> </w:t>
      </w:r>
      <w:r w:rsidR="000023F7" w:rsidRPr="00C21F59">
        <w:t>met</w:t>
      </w:r>
      <w:r w:rsidR="00FF3FAC">
        <w:t xml:space="preserve"> </w:t>
      </w:r>
      <w:r w:rsidR="000023F7" w:rsidRPr="00C21F59">
        <w:t>een</w:t>
      </w:r>
      <w:r w:rsidR="00FF3FAC">
        <w:t xml:space="preserve"> </w:t>
      </w:r>
      <w:r w:rsidR="000023F7" w:rsidRPr="00C21F59">
        <w:t>(nagenoeg)</w:t>
      </w:r>
      <w:r w:rsidR="00FF3FAC">
        <w:t xml:space="preserve"> </w:t>
      </w:r>
      <w:r w:rsidR="000023F7" w:rsidRPr="00C21F59">
        <w:t>regelmatige</w:t>
      </w:r>
      <w:r w:rsidR="00FF3FAC">
        <w:t xml:space="preserve"> </w:t>
      </w:r>
      <w:r w:rsidR="000023F7" w:rsidRPr="00C21F59">
        <w:t>ligging</w:t>
      </w:r>
      <w:r w:rsidR="00FF3FAC">
        <w:t xml:space="preserve"> </w:t>
      </w:r>
      <w:r w:rsidR="000023F7" w:rsidRPr="00C21F59">
        <w:t>van</w:t>
      </w:r>
      <w:r w:rsidR="00FF3FAC">
        <w:t xml:space="preserve"> </w:t>
      </w:r>
      <w:r w:rsidR="000023F7" w:rsidRPr="00C21F59">
        <w:t>de</w:t>
      </w:r>
      <w:r w:rsidR="00FF3FAC">
        <w:t xml:space="preserve"> </w:t>
      </w:r>
      <w:r w:rsidR="000023F7" w:rsidRPr="00C21F59">
        <w:t>voorgevels</w:t>
      </w:r>
      <w:r w:rsidR="00FF3FAC">
        <w:t xml:space="preserve"> </w:t>
      </w:r>
      <w:r w:rsidR="000023F7" w:rsidRPr="00C21F59">
        <w:t>van</w:t>
      </w:r>
      <w:r w:rsidR="00FF3FAC">
        <w:t xml:space="preserve"> </w:t>
      </w:r>
      <w:r w:rsidR="000023F7" w:rsidRPr="00C21F59">
        <w:t>de</w:t>
      </w:r>
      <w:r w:rsidR="00FF3FAC">
        <w:t xml:space="preserve"> </w:t>
      </w:r>
      <w:r w:rsidR="000023F7" w:rsidRPr="00C21F59">
        <w:t>bestaande</w:t>
      </w:r>
      <w:r w:rsidR="00FF3FAC">
        <w:t xml:space="preserve"> </w:t>
      </w:r>
      <w:r w:rsidR="000023F7" w:rsidRPr="00C21F59">
        <w:t>bebouwing:</w:t>
      </w:r>
      <w:r w:rsidR="00FF3FAC">
        <w:t xml:space="preserve"> </w:t>
      </w:r>
      <w:r w:rsidR="000023F7" w:rsidRPr="00C21F59">
        <w:t>evenwijdig</w:t>
      </w:r>
      <w:r w:rsidR="00FF3FAC">
        <w:t xml:space="preserve"> </w:t>
      </w:r>
      <w:r w:rsidR="000023F7" w:rsidRPr="00C21F59">
        <w:t>aan</w:t>
      </w:r>
      <w:r w:rsidR="00FF3FAC">
        <w:t xml:space="preserve"> </w:t>
      </w:r>
      <w:r w:rsidR="000023F7" w:rsidRPr="00C21F59">
        <w:t>de</w:t>
      </w:r>
      <w:r w:rsidR="00FF3FAC">
        <w:t xml:space="preserve"> </w:t>
      </w:r>
      <w:r w:rsidR="000023F7" w:rsidRPr="00C21F59">
        <w:t>as</w:t>
      </w:r>
      <w:r w:rsidR="00FF3FAC">
        <w:t xml:space="preserve"> </w:t>
      </w:r>
      <w:r w:rsidR="000023F7" w:rsidRPr="00C21F59">
        <w:t>van</w:t>
      </w:r>
      <w:r w:rsidR="00FF3FAC">
        <w:t xml:space="preserve"> </w:t>
      </w:r>
      <w:r w:rsidR="000023F7" w:rsidRPr="00C21F59">
        <w:t>de</w:t>
      </w:r>
      <w:r w:rsidR="00FF3FAC">
        <w:t xml:space="preserve"> </w:t>
      </w:r>
      <w:r w:rsidR="000023F7" w:rsidRPr="00C21F59">
        <w:t>weg</w:t>
      </w:r>
      <w:r w:rsidR="00FF3FAC">
        <w:t xml:space="preserve"> </w:t>
      </w:r>
      <w:r w:rsidR="000023F7" w:rsidRPr="00C21F59">
        <w:t>gelegen</w:t>
      </w:r>
      <w:r w:rsidR="00FF3FAC">
        <w:t xml:space="preserve"> </w:t>
      </w:r>
      <w:r w:rsidR="000023F7" w:rsidRPr="00C21F59">
        <w:t>lij</w:t>
      </w:r>
      <w:r w:rsidR="00A3508A" w:rsidRPr="00C21F59">
        <w:t>n</w:t>
      </w:r>
      <w:r w:rsidR="00FF3FAC">
        <w:t xml:space="preserve"> </w:t>
      </w:r>
      <w:r w:rsidR="00A3508A" w:rsidRPr="00C21F59">
        <w:t>die</w:t>
      </w:r>
      <w:r w:rsidR="00FF3FAC">
        <w:t xml:space="preserve"> </w:t>
      </w:r>
      <w:r w:rsidR="000023F7" w:rsidRPr="00C21F59">
        <w:t>zoveel</w:t>
      </w:r>
      <w:r w:rsidR="00FF3FAC">
        <w:t xml:space="preserve"> </w:t>
      </w:r>
      <w:r w:rsidR="000023F7" w:rsidRPr="00C21F59">
        <w:t>mogelijk</w:t>
      </w:r>
      <w:r w:rsidR="00FF3FAC">
        <w:t xml:space="preserve"> </w:t>
      </w:r>
      <w:r w:rsidR="000023F7" w:rsidRPr="00C21F59">
        <w:t>aansluit</w:t>
      </w:r>
      <w:r w:rsidR="00FF3FAC">
        <w:t xml:space="preserve"> </w:t>
      </w:r>
      <w:r w:rsidR="000023F7" w:rsidRPr="00C21F59">
        <w:t>aan</w:t>
      </w:r>
      <w:r w:rsidR="00FF3FAC">
        <w:t xml:space="preserve"> </w:t>
      </w:r>
      <w:r w:rsidR="000023F7" w:rsidRPr="00C21F59">
        <w:t>de</w:t>
      </w:r>
      <w:r w:rsidR="00FF3FAC">
        <w:t xml:space="preserve"> </w:t>
      </w:r>
      <w:r w:rsidR="000023F7" w:rsidRPr="00C21F59">
        <w:t>ligging</w:t>
      </w:r>
      <w:r w:rsidR="00FF3FAC">
        <w:t xml:space="preserve"> </w:t>
      </w:r>
      <w:r w:rsidR="000023F7" w:rsidRPr="00C21F59">
        <w:t>van</w:t>
      </w:r>
      <w:r w:rsidR="00FF3FAC">
        <w:t xml:space="preserve"> </w:t>
      </w:r>
      <w:r w:rsidR="000023F7" w:rsidRPr="00C21F59">
        <w:t>de</w:t>
      </w:r>
      <w:r w:rsidR="00FF3FAC">
        <w:t xml:space="preserve"> </w:t>
      </w:r>
      <w:r w:rsidR="000023F7" w:rsidRPr="00C21F59">
        <w:t>voorgevels</w:t>
      </w:r>
      <w:r w:rsidR="00FF3FAC">
        <w:t xml:space="preserve"> </w:t>
      </w:r>
      <w:r w:rsidR="000023F7" w:rsidRPr="00C21F59">
        <w:t>van</w:t>
      </w:r>
      <w:r w:rsidR="00FF3FAC">
        <w:t xml:space="preserve"> </w:t>
      </w:r>
      <w:r w:rsidR="000023F7" w:rsidRPr="00C21F59">
        <w:t>de</w:t>
      </w:r>
      <w:r w:rsidR="00FF3FAC">
        <w:t xml:space="preserve"> </w:t>
      </w:r>
      <w:r w:rsidR="000023F7" w:rsidRPr="00C21F59">
        <w:t>bestaande</w:t>
      </w:r>
      <w:r w:rsidR="00FF3FAC">
        <w:t xml:space="preserve"> </w:t>
      </w:r>
      <w:r w:rsidR="000023F7" w:rsidRPr="00C21F59">
        <w:t>bebouwing;</w:t>
      </w:r>
    </w:p>
    <w:p w14:paraId="720F06FE" w14:textId="33254EBD" w:rsidR="00655D85" w:rsidRDefault="006F3B50" w:rsidP="006F3B50">
      <w:pPr>
        <w:pStyle w:val="Opsommingmetnummering"/>
        <w:ind w:left="785" w:hanging="360"/>
      </w:pPr>
      <w:r>
        <w:t>2.</w:t>
      </w:r>
      <w:r>
        <w:tab/>
      </w:r>
      <w:r w:rsidR="000023F7" w:rsidRPr="00C21F59">
        <w:t>langs</w:t>
      </w:r>
      <w:r w:rsidR="00FF3FAC">
        <w:t xml:space="preserve"> </w:t>
      </w:r>
      <w:r w:rsidR="000023F7" w:rsidRPr="00C21F59">
        <w:t>een</w:t>
      </w:r>
      <w:r w:rsidR="00FF3FAC">
        <w:t xml:space="preserve"> </w:t>
      </w:r>
      <w:r w:rsidR="000023F7" w:rsidRPr="00C21F59">
        <w:t>wegzijde</w:t>
      </w:r>
      <w:r w:rsidR="00FF3FAC">
        <w:t xml:space="preserve"> </w:t>
      </w:r>
      <w:r w:rsidR="000023F7" w:rsidRPr="00C21F59">
        <w:t>waarlangs</w:t>
      </w:r>
      <w:r w:rsidR="00FF3FAC">
        <w:t xml:space="preserve"> </w:t>
      </w:r>
      <w:r w:rsidR="000023F7" w:rsidRPr="00C21F59">
        <w:t>geen</w:t>
      </w:r>
      <w:r w:rsidR="00FF3FAC">
        <w:t xml:space="preserve"> </w:t>
      </w:r>
      <w:r w:rsidR="000023F7" w:rsidRPr="00C21F59">
        <w:t>bebouwing</w:t>
      </w:r>
      <w:r w:rsidR="00FF3FAC">
        <w:t xml:space="preserve"> </w:t>
      </w:r>
      <w:r w:rsidR="000023F7" w:rsidRPr="00C21F59">
        <w:t>aanwezig</w:t>
      </w:r>
      <w:r w:rsidR="00FF3FAC">
        <w:t xml:space="preserve"> </w:t>
      </w:r>
      <w:r w:rsidR="000023F7" w:rsidRPr="00C21F59">
        <w:t>is</w:t>
      </w:r>
      <w:r w:rsidR="00FF3FAC">
        <w:t xml:space="preserve"> </w:t>
      </w:r>
      <w:r w:rsidR="000023F7" w:rsidRPr="00C21F59">
        <w:t>en</w:t>
      </w:r>
      <w:r w:rsidR="00FF3FAC">
        <w:t xml:space="preserve"> </w:t>
      </w:r>
      <w:r w:rsidR="000023F7" w:rsidRPr="00C21F59">
        <w:t>waarlangs</w:t>
      </w:r>
      <w:r w:rsidR="00FF3FAC">
        <w:t xml:space="preserve"> </w:t>
      </w:r>
      <w:r w:rsidR="000023F7" w:rsidRPr="00C21F59">
        <w:t>mag</w:t>
      </w:r>
      <w:r w:rsidR="00FF3FAC">
        <w:t xml:space="preserve"> </w:t>
      </w:r>
      <w:r w:rsidR="000023F7" w:rsidRPr="00C21F59">
        <w:t>worden</w:t>
      </w:r>
      <w:r w:rsidR="00FF3FAC">
        <w:t xml:space="preserve"> </w:t>
      </w:r>
      <w:r w:rsidR="000023F7" w:rsidRPr="00C21F59">
        <w:t>gebouwd:</w:t>
      </w:r>
    </w:p>
    <w:p w14:paraId="2FFC1B77" w14:textId="0452FC59" w:rsidR="00655D85" w:rsidRDefault="006F3B50" w:rsidP="006F3B50">
      <w:pPr>
        <w:pStyle w:val="Opsommingmetnummering"/>
        <w:ind w:left="1145" w:hanging="360"/>
      </w:pPr>
      <w:r>
        <w:t>a.</w:t>
      </w:r>
      <w:r>
        <w:tab/>
      </w:r>
      <w:r w:rsidR="000023F7" w:rsidRPr="00C21F59">
        <w:t>bij</w:t>
      </w:r>
      <w:r w:rsidR="00FF3FAC">
        <w:t xml:space="preserve"> </w:t>
      </w:r>
      <w:r w:rsidR="000023F7" w:rsidRPr="00C21F59">
        <w:t>een</w:t>
      </w:r>
      <w:r w:rsidR="00FF3FAC">
        <w:t xml:space="preserve"> </w:t>
      </w:r>
      <w:r w:rsidR="000023F7" w:rsidRPr="00C21F59">
        <w:t>wegbreedte</w:t>
      </w:r>
      <w:r w:rsidR="00FF3FAC">
        <w:t xml:space="preserve"> </w:t>
      </w:r>
      <w:r w:rsidR="000023F7" w:rsidRPr="00C21F59">
        <w:t>van</w:t>
      </w:r>
      <w:r w:rsidR="00FF3FAC">
        <w:t xml:space="preserve"> </w:t>
      </w:r>
      <w:r w:rsidR="000023F7" w:rsidRPr="00C21F59">
        <w:t>ten</w:t>
      </w:r>
      <w:r w:rsidR="00FF3FAC">
        <w:t xml:space="preserve"> </w:t>
      </w:r>
      <w:r w:rsidR="000023F7" w:rsidRPr="00C21F59">
        <w:t>minste</w:t>
      </w:r>
      <w:r w:rsidR="00FF3FAC">
        <w:t xml:space="preserve"> </w:t>
      </w:r>
      <w:r w:rsidR="000023F7" w:rsidRPr="00C21F59">
        <w:t>10</w:t>
      </w:r>
      <w:r w:rsidR="00FF3FAC">
        <w:t xml:space="preserve"> </w:t>
      </w:r>
      <w:r w:rsidR="000023F7" w:rsidRPr="00C21F59">
        <w:t>meter,</w:t>
      </w:r>
      <w:r w:rsidR="00FF3FAC">
        <w:t xml:space="preserve"> </w:t>
      </w:r>
      <w:r w:rsidR="000023F7" w:rsidRPr="00C21F59">
        <w:t>de</w:t>
      </w:r>
      <w:r w:rsidR="00FF3FAC">
        <w:t xml:space="preserve"> </w:t>
      </w:r>
      <w:r w:rsidR="000023F7" w:rsidRPr="00C21F59">
        <w:t>lijn</w:t>
      </w:r>
      <w:r w:rsidR="00FF3FAC">
        <w:t xml:space="preserve"> </w:t>
      </w:r>
      <w:r w:rsidR="000023F7" w:rsidRPr="00C21F59">
        <w:t>gelegen</w:t>
      </w:r>
      <w:r w:rsidR="00FF3FAC">
        <w:t xml:space="preserve"> </w:t>
      </w:r>
      <w:r w:rsidR="000023F7" w:rsidRPr="00C21F59">
        <w:t>op</w:t>
      </w:r>
      <w:r w:rsidR="00FF3FAC">
        <w:t xml:space="preserve"> </w:t>
      </w:r>
      <w:r w:rsidR="000023F7" w:rsidRPr="00C21F59">
        <w:t>15</w:t>
      </w:r>
      <w:r w:rsidR="00FF3FAC">
        <w:t xml:space="preserve"> </w:t>
      </w:r>
      <w:r w:rsidR="000023F7" w:rsidRPr="00C21F59">
        <w:t>meter</w:t>
      </w:r>
      <w:r w:rsidR="00FF3FAC">
        <w:t xml:space="preserve"> </w:t>
      </w:r>
      <w:r w:rsidR="000023F7" w:rsidRPr="00C21F59">
        <w:t>uit</w:t>
      </w:r>
      <w:r w:rsidR="00FF3FAC">
        <w:t xml:space="preserve"> </w:t>
      </w:r>
      <w:r w:rsidR="000023F7" w:rsidRPr="00C21F59">
        <w:t>de</w:t>
      </w:r>
      <w:r w:rsidR="00FF3FAC">
        <w:t xml:space="preserve"> </w:t>
      </w:r>
      <w:r w:rsidR="000023F7" w:rsidRPr="00C21F59">
        <w:t>as</w:t>
      </w:r>
      <w:r w:rsidR="00FF3FAC">
        <w:t xml:space="preserve"> </w:t>
      </w:r>
      <w:r w:rsidR="000023F7" w:rsidRPr="00C21F59">
        <w:t>van</w:t>
      </w:r>
      <w:r w:rsidR="00FF3FAC">
        <w:t xml:space="preserve"> </w:t>
      </w:r>
      <w:r w:rsidR="000023F7" w:rsidRPr="00C21F59">
        <w:t>de</w:t>
      </w:r>
      <w:r w:rsidR="00FF3FAC">
        <w:t xml:space="preserve"> </w:t>
      </w:r>
      <w:r w:rsidR="000023F7" w:rsidRPr="00C21F59">
        <w:t>weg;</w:t>
      </w:r>
    </w:p>
    <w:p w14:paraId="2878742F" w14:textId="5D61A04D" w:rsidR="000023F7" w:rsidRPr="00C21F59" w:rsidRDefault="006F3B50" w:rsidP="006F3B50">
      <w:pPr>
        <w:pStyle w:val="Opsommingmetnummering"/>
        <w:ind w:left="1145" w:hanging="360"/>
      </w:pPr>
      <w:r w:rsidRPr="00C21F59">
        <w:t>b.</w:t>
      </w:r>
      <w:r w:rsidRPr="00C21F59">
        <w:tab/>
      </w:r>
      <w:r w:rsidR="000023F7" w:rsidRPr="00C21F59">
        <w:t>bij</w:t>
      </w:r>
      <w:r w:rsidR="00FF3FAC">
        <w:t xml:space="preserve"> </w:t>
      </w:r>
      <w:r w:rsidR="000023F7" w:rsidRPr="00C21F59">
        <w:t>een</w:t>
      </w:r>
      <w:r w:rsidR="00FF3FAC">
        <w:t xml:space="preserve"> </w:t>
      </w:r>
      <w:r w:rsidR="000023F7" w:rsidRPr="00C21F59">
        <w:t>wegbreedte</w:t>
      </w:r>
      <w:r w:rsidR="00FF3FAC">
        <w:t xml:space="preserve"> </w:t>
      </w:r>
      <w:r w:rsidR="000023F7" w:rsidRPr="00C21F59">
        <w:t>geringer</w:t>
      </w:r>
      <w:r w:rsidR="00FF3FAC">
        <w:t xml:space="preserve"> </w:t>
      </w:r>
      <w:r w:rsidR="000023F7" w:rsidRPr="00C21F59">
        <w:t>dan</w:t>
      </w:r>
      <w:r w:rsidR="00FF3FAC">
        <w:t xml:space="preserve"> </w:t>
      </w:r>
      <w:r w:rsidR="000023F7" w:rsidRPr="00C21F59">
        <w:t>10</w:t>
      </w:r>
      <w:r w:rsidR="00FF3FAC">
        <w:t xml:space="preserve"> </w:t>
      </w:r>
      <w:r w:rsidR="000023F7" w:rsidRPr="00C21F59">
        <w:t>meter,</w:t>
      </w:r>
      <w:r w:rsidR="00FF3FAC">
        <w:t xml:space="preserve"> </w:t>
      </w:r>
      <w:r w:rsidR="000023F7" w:rsidRPr="00C21F59">
        <w:t>de</w:t>
      </w:r>
      <w:r w:rsidR="00FF3FAC">
        <w:t xml:space="preserve"> </w:t>
      </w:r>
      <w:r w:rsidR="000023F7" w:rsidRPr="00C21F59">
        <w:t>lijn</w:t>
      </w:r>
      <w:r w:rsidR="00FF3FAC">
        <w:t xml:space="preserve"> </w:t>
      </w:r>
      <w:r w:rsidR="000023F7" w:rsidRPr="00C21F59">
        <w:t>gelegen</w:t>
      </w:r>
      <w:r w:rsidR="00FF3FAC">
        <w:t xml:space="preserve"> </w:t>
      </w:r>
      <w:r w:rsidR="000023F7" w:rsidRPr="00C21F59">
        <w:t>op</w:t>
      </w:r>
      <w:r w:rsidR="00FF3FAC">
        <w:t xml:space="preserve"> </w:t>
      </w:r>
      <w:r w:rsidR="000023F7" w:rsidRPr="00C21F59">
        <w:t>10</w:t>
      </w:r>
      <w:r w:rsidR="00FF3FAC">
        <w:t xml:space="preserve"> </w:t>
      </w:r>
      <w:r w:rsidR="000023F7" w:rsidRPr="00C21F59">
        <w:t>meter</w:t>
      </w:r>
      <w:r w:rsidR="00FF3FAC">
        <w:t xml:space="preserve"> </w:t>
      </w:r>
      <w:r w:rsidR="000023F7" w:rsidRPr="00C21F59">
        <w:t>uit</w:t>
      </w:r>
      <w:r w:rsidR="00FF3FAC">
        <w:t xml:space="preserve"> </w:t>
      </w:r>
      <w:r w:rsidR="000023F7" w:rsidRPr="00C21F59">
        <w:t>de</w:t>
      </w:r>
      <w:r w:rsidR="00FF3FAC">
        <w:t xml:space="preserve"> </w:t>
      </w:r>
      <w:r w:rsidR="000023F7" w:rsidRPr="00C21F59">
        <w:t>as</w:t>
      </w:r>
      <w:r w:rsidR="00FF3FAC">
        <w:t xml:space="preserve"> </w:t>
      </w:r>
      <w:r w:rsidR="000023F7" w:rsidRPr="00C21F59">
        <w:t>van</w:t>
      </w:r>
      <w:r w:rsidR="00FF3FAC">
        <w:t xml:space="preserve"> </w:t>
      </w:r>
      <w:r w:rsidR="000023F7" w:rsidRPr="00C21F59">
        <w:t>de</w:t>
      </w:r>
      <w:r w:rsidR="00FF3FAC">
        <w:t xml:space="preserve"> </w:t>
      </w:r>
      <w:r w:rsidR="000023F7" w:rsidRPr="00C21F59">
        <w:t>weg</w:t>
      </w:r>
      <w:r w:rsidR="00A3508A" w:rsidRPr="00C21F59">
        <w:t>.</w:t>
      </w:r>
    </w:p>
    <w:p w14:paraId="1AE79188" w14:textId="3D491F74" w:rsidR="00B9222A" w:rsidRDefault="00B14470" w:rsidP="006B3802">
      <w:pPr>
        <w:pStyle w:val="Opsommingmetnummering"/>
      </w:pPr>
      <w:r>
        <w:t>i</w:t>
      </w:r>
      <w:r w:rsidR="00E13943">
        <w:t>.</w:t>
      </w:r>
      <w:r w:rsidR="00E13943">
        <w:tab/>
      </w:r>
      <w:r w:rsidR="005D326C">
        <w:t>Waterbergingsvoorziening:</w:t>
      </w:r>
      <w:r w:rsidR="00FF3FAC">
        <w:t xml:space="preserve"> </w:t>
      </w:r>
      <w:r w:rsidR="005D326C">
        <w:t>boven-</w:t>
      </w:r>
      <w:r w:rsidR="00FF3FAC">
        <w:t xml:space="preserve"> </w:t>
      </w:r>
      <w:r w:rsidR="005D326C">
        <w:t>en/of</w:t>
      </w:r>
      <w:r w:rsidR="00FF3FAC">
        <w:t xml:space="preserve"> </w:t>
      </w:r>
      <w:r w:rsidR="005D326C">
        <w:t>ondergrondse</w:t>
      </w:r>
      <w:r w:rsidR="00FF3FAC">
        <w:t xml:space="preserve"> </w:t>
      </w:r>
      <w:r w:rsidR="005D326C">
        <w:t>voorzieningen</w:t>
      </w:r>
      <w:r w:rsidR="00FF3FAC">
        <w:t xml:space="preserve"> </w:t>
      </w:r>
      <w:r w:rsidR="005D326C">
        <w:t>voor</w:t>
      </w:r>
      <w:r w:rsidR="00FF3FAC">
        <w:t xml:space="preserve"> </w:t>
      </w:r>
      <w:r w:rsidR="005D326C">
        <w:t>de</w:t>
      </w:r>
      <w:r w:rsidR="00FF3FAC">
        <w:t xml:space="preserve"> </w:t>
      </w:r>
      <w:r w:rsidR="005D326C">
        <w:t>berging</w:t>
      </w:r>
      <w:r w:rsidR="00FF3FAC">
        <w:t xml:space="preserve"> </w:t>
      </w:r>
      <w:r w:rsidR="005D326C">
        <w:t>en</w:t>
      </w:r>
      <w:r w:rsidR="00FF3FAC">
        <w:t xml:space="preserve"> </w:t>
      </w:r>
      <w:r w:rsidR="005D326C">
        <w:t>infiltratie</w:t>
      </w:r>
      <w:r w:rsidR="00FF3FAC">
        <w:t xml:space="preserve"> </w:t>
      </w:r>
      <w:r w:rsidR="005D326C">
        <w:t>van</w:t>
      </w:r>
      <w:r w:rsidR="00FF3FAC">
        <w:t xml:space="preserve"> </w:t>
      </w:r>
      <w:r w:rsidR="005D326C">
        <w:t>hemelwater</w:t>
      </w:r>
      <w:r w:rsidR="00FF3FAC">
        <w:t xml:space="preserve"> </w:t>
      </w:r>
      <w:r w:rsidR="005D326C">
        <w:t>in</w:t>
      </w:r>
      <w:r w:rsidR="00FF3FAC">
        <w:t xml:space="preserve"> </w:t>
      </w:r>
      <w:r w:rsidR="005D326C">
        <w:t>de</w:t>
      </w:r>
      <w:r w:rsidR="00FF3FAC">
        <w:t xml:space="preserve"> </w:t>
      </w:r>
      <w:r w:rsidR="005D326C">
        <w:t>bodem.</w:t>
      </w:r>
    </w:p>
    <w:p w14:paraId="515B13F3" w14:textId="77777777" w:rsidR="00AB6476" w:rsidRDefault="00AB6476" w:rsidP="005D326C"/>
    <w:p w14:paraId="54D38DE7" w14:textId="3532F614" w:rsidR="005D326C" w:rsidRDefault="005D326C" w:rsidP="005D326C">
      <w:r>
        <w:t>Toelichting</w:t>
      </w:r>
      <w:r w:rsidR="00FF3FAC">
        <w:t xml:space="preserve"> </w:t>
      </w:r>
      <w:r>
        <w:t>op</w:t>
      </w:r>
      <w:r w:rsidR="00FF3FAC">
        <w:t xml:space="preserve"> </w:t>
      </w:r>
      <w:r>
        <w:t>Bijlage</w:t>
      </w:r>
      <w:r w:rsidR="00FF3FAC">
        <w:t xml:space="preserve"> </w:t>
      </w:r>
      <w:r w:rsidR="003B0FE0">
        <w:t>1</w:t>
      </w:r>
      <w:r w:rsidR="00FF3FAC">
        <w:t xml:space="preserve"> </w:t>
      </w:r>
      <w:r>
        <w:t>–</w:t>
      </w:r>
      <w:r w:rsidR="00FF3FAC">
        <w:t xml:space="preserve"> </w:t>
      </w:r>
      <w:r>
        <w:t>Begrippen:</w:t>
      </w:r>
    </w:p>
    <w:p w14:paraId="155A98CF" w14:textId="77777777" w:rsidR="001D375D" w:rsidRDefault="001D375D" w:rsidP="005D326C"/>
    <w:p w14:paraId="52F7C5D0" w14:textId="547459FD" w:rsidR="005D326C" w:rsidRDefault="005D326C" w:rsidP="005D326C">
      <w:r>
        <w:t>Toelichting</w:t>
      </w:r>
      <w:r w:rsidR="00FF3FAC">
        <w:t xml:space="preserve"> </w:t>
      </w:r>
      <w:r>
        <w:t>op</w:t>
      </w:r>
      <w:r w:rsidR="00FF3FAC">
        <w:t xml:space="preserve"> </w:t>
      </w:r>
      <w:r>
        <w:t>afwaterend</w:t>
      </w:r>
      <w:r w:rsidR="00FF3FAC">
        <w:t xml:space="preserve"> </w:t>
      </w:r>
      <w:r>
        <w:t>verhard</w:t>
      </w:r>
      <w:r w:rsidR="00FF3FAC">
        <w:t xml:space="preserve"> </w:t>
      </w:r>
      <w:r>
        <w:t>oppervlak</w:t>
      </w:r>
      <w:r w:rsidR="00FF3FAC">
        <w:t xml:space="preserve"> </w:t>
      </w:r>
      <w:r>
        <w:t>(a):</w:t>
      </w:r>
    </w:p>
    <w:p w14:paraId="066C8FD0" w14:textId="1CD007BE" w:rsidR="005D326C" w:rsidRDefault="005D326C" w:rsidP="005D326C">
      <w:r>
        <w:t>Hoofdgebouwen,</w:t>
      </w:r>
      <w:r w:rsidR="00FF3FAC">
        <w:t xml:space="preserve"> </w:t>
      </w:r>
      <w:r>
        <w:t>bijgebouwen,</w:t>
      </w:r>
      <w:r w:rsidR="00FF3FAC">
        <w:t xml:space="preserve"> </w:t>
      </w:r>
      <w:r>
        <w:t>inritten</w:t>
      </w:r>
      <w:r w:rsidR="00FF3FAC">
        <w:t xml:space="preserve"> </w:t>
      </w:r>
      <w:r>
        <w:t>en</w:t>
      </w:r>
      <w:r w:rsidR="00FF3FAC">
        <w:t xml:space="preserve"> </w:t>
      </w:r>
      <w:r>
        <w:t>overige</w:t>
      </w:r>
      <w:r w:rsidR="00FF3FAC">
        <w:t xml:space="preserve"> </w:t>
      </w:r>
      <w:r>
        <w:t>terreinverhardingen</w:t>
      </w:r>
      <w:r w:rsidR="00FF3FAC">
        <w:t xml:space="preserve"> </w:t>
      </w:r>
      <w:r>
        <w:t>worden</w:t>
      </w:r>
      <w:r w:rsidR="00FF3FAC">
        <w:t xml:space="preserve"> </w:t>
      </w:r>
      <w:r>
        <w:t>beschouwd</w:t>
      </w:r>
      <w:r w:rsidR="00FF3FAC">
        <w:t xml:space="preserve"> </w:t>
      </w:r>
      <w:r>
        <w:t>als</w:t>
      </w:r>
      <w:r w:rsidR="00FF3FAC">
        <w:t xml:space="preserve"> </w:t>
      </w:r>
      <w:r>
        <w:t>afwaterend</w:t>
      </w:r>
      <w:r w:rsidR="00FF3FAC">
        <w:t xml:space="preserve"> </w:t>
      </w:r>
      <w:r>
        <w:t>verhard</w:t>
      </w:r>
      <w:r w:rsidR="00FF3FAC">
        <w:t xml:space="preserve"> </w:t>
      </w:r>
      <w:r>
        <w:t>oppervlak</w:t>
      </w:r>
      <w:r w:rsidR="00FF3FAC">
        <w:t xml:space="preserve"> </w:t>
      </w:r>
      <w:r>
        <w:t>als</w:t>
      </w:r>
      <w:r w:rsidR="00FF3FAC">
        <w:t xml:space="preserve"> </w:t>
      </w:r>
      <w:r>
        <w:t>ze</w:t>
      </w:r>
      <w:r w:rsidR="00FF3FAC">
        <w:t xml:space="preserve"> </w:t>
      </w:r>
      <w:r>
        <w:t>zijn</w:t>
      </w:r>
      <w:r w:rsidR="00FF3FAC">
        <w:t xml:space="preserve"> </w:t>
      </w:r>
      <w:r>
        <w:t>voorzien</w:t>
      </w:r>
      <w:r w:rsidR="00FF3FAC">
        <w:t xml:space="preserve"> </w:t>
      </w:r>
      <w:r>
        <w:t>van</w:t>
      </w:r>
      <w:r w:rsidR="00FF3FAC">
        <w:t xml:space="preserve"> </w:t>
      </w:r>
      <w:r>
        <w:t>een</w:t>
      </w:r>
      <w:r w:rsidR="00FF3FAC">
        <w:t xml:space="preserve"> </w:t>
      </w:r>
      <w:r>
        <w:t>afvoer</w:t>
      </w:r>
    </w:p>
    <w:p w14:paraId="0DD5CA79" w14:textId="77777777" w:rsidR="005D326C" w:rsidRDefault="005D326C" w:rsidP="005D326C"/>
    <w:p w14:paraId="31D8A79A" w14:textId="391CCAEA" w:rsidR="00B9222A" w:rsidRDefault="005D326C" w:rsidP="005D326C">
      <w:r>
        <w:t>Voorbeelden</w:t>
      </w:r>
      <w:r w:rsidR="00FF3FAC">
        <w:t xml:space="preserve"> </w:t>
      </w:r>
      <w:r>
        <w:t>van</w:t>
      </w:r>
      <w:r w:rsidR="00FF3FAC">
        <w:t xml:space="preserve"> </w:t>
      </w:r>
      <w:r>
        <w:t>een</w:t>
      </w:r>
      <w:r w:rsidR="00FF3FAC">
        <w:t xml:space="preserve"> </w:t>
      </w:r>
      <w:r>
        <w:t>waterbergingsvoorziening</w:t>
      </w:r>
      <w:r w:rsidR="00FF3FAC">
        <w:t xml:space="preserve"> </w:t>
      </w:r>
      <w:r>
        <w:t>(</w:t>
      </w:r>
      <w:r w:rsidR="0057789A">
        <w:t>i</w:t>
      </w:r>
      <w:r>
        <w:t>):</w:t>
      </w:r>
    </w:p>
    <w:p w14:paraId="747611C4" w14:textId="3615AE3E" w:rsidR="005D326C" w:rsidRDefault="005D326C" w:rsidP="005D326C">
      <w:r>
        <w:t>Wadi's,</w:t>
      </w:r>
      <w:r w:rsidR="00FF3FAC">
        <w:t xml:space="preserve"> </w:t>
      </w:r>
      <w:r>
        <w:t>verlaging</w:t>
      </w:r>
      <w:r w:rsidR="00FF3FAC">
        <w:t xml:space="preserve"> </w:t>
      </w:r>
      <w:r>
        <w:t>in</w:t>
      </w:r>
      <w:r w:rsidR="00FF3FAC">
        <w:t xml:space="preserve"> </w:t>
      </w:r>
      <w:r>
        <w:t>het</w:t>
      </w:r>
      <w:r w:rsidR="00FF3FAC">
        <w:t xml:space="preserve"> </w:t>
      </w:r>
      <w:r>
        <w:t>groen,</w:t>
      </w:r>
      <w:r w:rsidR="00FF3FAC">
        <w:t xml:space="preserve"> </w:t>
      </w:r>
      <w:r>
        <w:t>waterbergende</w:t>
      </w:r>
      <w:r w:rsidR="00FF3FAC">
        <w:t xml:space="preserve"> </w:t>
      </w:r>
      <w:r>
        <w:t>verharding,</w:t>
      </w:r>
      <w:r w:rsidR="00FF3FAC">
        <w:t xml:space="preserve"> </w:t>
      </w:r>
      <w:r>
        <w:t>waterberging</w:t>
      </w:r>
      <w:r w:rsidR="00FF3FAC">
        <w:t xml:space="preserve"> </w:t>
      </w:r>
      <w:r>
        <w:t>op</w:t>
      </w:r>
      <w:r w:rsidR="00FF3FAC">
        <w:t xml:space="preserve"> </w:t>
      </w:r>
      <w:r>
        <w:t>het</w:t>
      </w:r>
      <w:r w:rsidR="00FF3FAC">
        <w:t xml:space="preserve"> </w:t>
      </w:r>
      <w:r>
        <w:t>dak,</w:t>
      </w:r>
      <w:r w:rsidR="00FF3FAC">
        <w:t xml:space="preserve"> </w:t>
      </w:r>
      <w:r>
        <w:t>grindkoffers,</w:t>
      </w:r>
      <w:r w:rsidR="00FF3FAC">
        <w:t xml:space="preserve"> </w:t>
      </w:r>
      <w:r>
        <w:t>infiltratiekratten</w:t>
      </w:r>
      <w:r w:rsidR="00FF3FAC">
        <w:t xml:space="preserve"> </w:t>
      </w:r>
      <w:r>
        <w:t>en/of</w:t>
      </w:r>
      <w:r w:rsidR="00FF3FAC">
        <w:t xml:space="preserve"> </w:t>
      </w:r>
      <w:r>
        <w:t>het</w:t>
      </w:r>
      <w:r w:rsidR="00FF3FAC">
        <w:t xml:space="preserve"> </w:t>
      </w:r>
      <w:r>
        <w:t>aanbrengen</w:t>
      </w:r>
      <w:r w:rsidR="00FF3FAC">
        <w:t xml:space="preserve"> </w:t>
      </w:r>
      <w:r>
        <w:t>of</w:t>
      </w:r>
      <w:r w:rsidR="00FF3FAC">
        <w:t xml:space="preserve"> </w:t>
      </w:r>
      <w:r>
        <w:t>vergroten</w:t>
      </w:r>
      <w:r w:rsidR="00FF3FAC">
        <w:t xml:space="preserve"> </w:t>
      </w:r>
      <w:r>
        <w:t>van</w:t>
      </w:r>
      <w:r w:rsidR="00FF3FAC">
        <w:t xml:space="preserve"> </w:t>
      </w:r>
      <w:r>
        <w:t>(bestaande)</w:t>
      </w:r>
      <w:r w:rsidR="00FF3FAC">
        <w:t xml:space="preserve"> </w:t>
      </w:r>
      <w:r>
        <w:t>greppels,</w:t>
      </w:r>
      <w:r w:rsidR="00FF3FAC">
        <w:t xml:space="preserve"> </w:t>
      </w:r>
      <w:r>
        <w:t>(zak)sloten,</w:t>
      </w:r>
      <w:r w:rsidR="00FF3FAC">
        <w:t xml:space="preserve"> </w:t>
      </w:r>
      <w:r>
        <w:t>watergangen</w:t>
      </w:r>
      <w:r w:rsidR="00FF3FAC">
        <w:t xml:space="preserve"> </w:t>
      </w:r>
      <w:r>
        <w:t>en</w:t>
      </w:r>
      <w:r w:rsidR="00FF3FAC">
        <w:t xml:space="preserve"> </w:t>
      </w:r>
      <w:r>
        <w:t>vijvers.</w:t>
      </w:r>
    </w:p>
    <w:p w14:paraId="6F053AA8" w14:textId="02841B4B" w:rsidR="005D326C" w:rsidRDefault="005D326C" w:rsidP="00AB6476">
      <w:pPr>
        <w:pStyle w:val="Divisiekop1nawerk"/>
      </w:pPr>
      <w:r>
        <w:lastRenderedPageBreak/>
        <w:t>Bijlage</w:t>
      </w:r>
      <w:r w:rsidR="00FF3FAC">
        <w:t xml:space="preserve"> </w:t>
      </w:r>
      <w:r>
        <w:t>2</w:t>
      </w:r>
      <w:r>
        <w:tab/>
        <w:t>Goothoogte</w:t>
      </w:r>
    </w:p>
    <w:p w14:paraId="26364205" w14:textId="65932D06" w:rsidR="00B9222A" w:rsidRDefault="00552FE8" w:rsidP="00552FE8">
      <w:pPr>
        <w:pStyle w:val="Figuur"/>
      </w:pPr>
      <w:r>
        <w:rPr>
          <w:noProof/>
        </w:rPr>
        <w:drawing>
          <wp:inline distT="0" distB="0" distL="0" distR="0" wp14:anchorId="5A332A67" wp14:editId="2211ACA2">
            <wp:extent cx="5039995" cy="7110730"/>
            <wp:effectExtent l="0" t="0" r="0" b="0"/>
            <wp:docPr id="1" name="Picture 1" descr="verpl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verplicht"/>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7110730"/>
                    </a:xfrm>
                    <a:prstGeom prst="rect">
                      <a:avLst/>
                    </a:prstGeom>
                    <a:noFill/>
                    <a:ln>
                      <a:noFill/>
                    </a:ln>
                  </pic:spPr>
                </pic:pic>
              </a:graphicData>
            </a:graphic>
          </wp:inline>
        </w:drawing>
      </w:r>
    </w:p>
    <w:p w14:paraId="320615C0" w14:textId="4246829F" w:rsidR="005D326C" w:rsidRDefault="005D326C" w:rsidP="00AB6476">
      <w:pPr>
        <w:pStyle w:val="Divisiekop1nawerk"/>
      </w:pPr>
      <w:r>
        <w:lastRenderedPageBreak/>
        <w:t>Bijlage</w:t>
      </w:r>
      <w:r w:rsidR="00FF3FAC">
        <w:t xml:space="preserve"> </w:t>
      </w:r>
      <w:r>
        <w:t>3</w:t>
      </w:r>
      <w:r>
        <w:tab/>
        <w:t>Gezamenlijke</w:t>
      </w:r>
      <w:r w:rsidR="00FF3FAC">
        <w:t xml:space="preserve"> </w:t>
      </w:r>
      <w:r>
        <w:t>geluid</w:t>
      </w:r>
    </w:p>
    <w:p w14:paraId="47C18A77" w14:textId="093651A4" w:rsidR="00AB6476" w:rsidRDefault="00F02BD4" w:rsidP="00AB6476">
      <w:pPr>
        <w:pStyle w:val="Figuur"/>
      </w:pPr>
      <w:r>
        <w:rPr>
          <w:noProof/>
        </w:rPr>
        <w:lastRenderedPageBreak/>
        <w:drawing>
          <wp:inline distT="0" distB="0" distL="0" distR="0" wp14:anchorId="03E6C105" wp14:editId="5FF1D868">
            <wp:extent cx="4205605" cy="9251950"/>
            <wp:effectExtent l="0" t="0" r="4445" b="635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05605" cy="9251950"/>
                    </a:xfrm>
                    <a:prstGeom prst="rect">
                      <a:avLst/>
                    </a:prstGeom>
                  </pic:spPr>
                </pic:pic>
              </a:graphicData>
            </a:graphic>
          </wp:inline>
        </w:drawing>
      </w:r>
    </w:p>
    <w:p w14:paraId="56E82C14" w14:textId="738C7282" w:rsidR="00B9222A" w:rsidRDefault="005D326C" w:rsidP="00AB6476">
      <w:pPr>
        <w:pStyle w:val="Figuurbijschrift"/>
      </w:pPr>
      <w:r>
        <w:lastRenderedPageBreak/>
        <w:t>Tabel</w:t>
      </w:r>
      <w:r w:rsidR="00FF3FAC">
        <w:t xml:space="preserve"> </w:t>
      </w:r>
      <w:r>
        <w:t>B1</w:t>
      </w:r>
      <w:r w:rsidR="00AB6476">
        <w:tab/>
      </w:r>
      <w:r>
        <w:t>Gezamenlijke</w:t>
      </w:r>
      <w:r w:rsidR="00FF3FAC">
        <w:t xml:space="preserve"> </w:t>
      </w:r>
      <w:r>
        <w:t>geluid</w:t>
      </w:r>
      <w:r w:rsidR="00FF3FAC">
        <w:t xml:space="preserve"> </w:t>
      </w:r>
      <w:r>
        <w:t>(fictieve</w:t>
      </w:r>
      <w:r w:rsidR="00FF3FAC">
        <w:t xml:space="preserve"> </w:t>
      </w:r>
      <w:r>
        <w:t>waarden)</w:t>
      </w:r>
    </w:p>
    <w:p w14:paraId="318FC370" w14:textId="77777777" w:rsidR="00BA797E" w:rsidRPr="00BA797E" w:rsidRDefault="00BA797E" w:rsidP="00BA797E"/>
    <w:p w14:paraId="2F33B29F" w14:textId="70931205" w:rsidR="00B9222A" w:rsidRDefault="00AB6476" w:rsidP="00AB6476">
      <w:pPr>
        <w:pStyle w:val="Figuur"/>
      </w:pPr>
      <w:r>
        <w:rPr>
          <w:noProof/>
        </w:rPr>
        <w:drawing>
          <wp:inline distT="0" distB="0" distL="0" distR="0" wp14:anchorId="55273D34" wp14:editId="51E05C4C">
            <wp:extent cx="5039995" cy="3209290"/>
            <wp:effectExtent l="0" t="0" r="0"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a:picLocks noChangeAspect="1"/>
                    </pic:cNvPicPr>
                  </pic:nvPicPr>
                  <pic:blipFill>
                    <a:blip r:embed="rId17"/>
                    <a:stretch>
                      <a:fillRect/>
                    </a:stretch>
                  </pic:blipFill>
                  <pic:spPr>
                    <a:xfrm>
                      <a:off x="0" y="0"/>
                      <a:ext cx="5039995" cy="3209290"/>
                    </a:xfrm>
                    <a:prstGeom prst="rect">
                      <a:avLst/>
                    </a:prstGeom>
                  </pic:spPr>
                </pic:pic>
              </a:graphicData>
            </a:graphic>
          </wp:inline>
        </w:drawing>
      </w:r>
    </w:p>
    <w:p w14:paraId="31C76097" w14:textId="40AA5EEF" w:rsidR="00B9222A" w:rsidRDefault="005D326C" w:rsidP="00AB6476">
      <w:pPr>
        <w:pStyle w:val="Figuurbijschrift"/>
      </w:pPr>
      <w:r>
        <w:t>Figuur</w:t>
      </w:r>
      <w:r w:rsidR="00FF3FAC">
        <w:t xml:space="preserve"> </w:t>
      </w:r>
      <w:r>
        <w:t>B1</w:t>
      </w:r>
      <w:r w:rsidR="00AB6476">
        <w:tab/>
      </w:r>
      <w:r>
        <w:t>Aanduiding</w:t>
      </w:r>
      <w:r w:rsidR="00FF3FAC">
        <w:t xml:space="preserve"> </w:t>
      </w:r>
      <w:r>
        <w:t>gevels</w:t>
      </w:r>
    </w:p>
    <w:p w14:paraId="5857633D" w14:textId="62E0EAF2" w:rsidR="00DD324F" w:rsidRDefault="00126F84" w:rsidP="001D375D">
      <w:pPr>
        <w:pStyle w:val="Divisiekop1nawerk"/>
      </w:pPr>
      <w:r>
        <w:lastRenderedPageBreak/>
        <w:tab/>
      </w:r>
      <w:r w:rsidR="00DD324F">
        <w:t>Artikelsgewijze</w:t>
      </w:r>
      <w:r w:rsidR="00FF3FAC">
        <w:t xml:space="preserve"> </w:t>
      </w:r>
      <w:r w:rsidR="00DD324F">
        <w:t>toelichting</w:t>
      </w:r>
    </w:p>
    <w:p w14:paraId="31A15B97" w14:textId="47174EA2" w:rsidR="001F5201" w:rsidRPr="002B7912" w:rsidRDefault="001D375D" w:rsidP="006E6A20">
      <w:pPr>
        <w:pStyle w:val="Divisiekop5"/>
      </w:pPr>
      <w:r>
        <w:tab/>
      </w:r>
      <w:r w:rsidR="00D56F74" w:rsidRPr="002B7912">
        <w:t>Toelichting</w:t>
      </w:r>
      <w:r w:rsidR="00FF3FAC">
        <w:t xml:space="preserve"> </w:t>
      </w:r>
      <w:r w:rsidR="00D56F74" w:rsidRPr="002B7912">
        <w:t>op</w:t>
      </w:r>
      <w:r w:rsidR="00FF3FAC">
        <w:t xml:space="preserve"> </w:t>
      </w:r>
      <w:r w:rsidR="00D56F74" w:rsidRPr="002B7912">
        <w:t>totstandkoming</w:t>
      </w:r>
      <w:r w:rsidR="00FF3FAC">
        <w:t xml:space="preserve"> </w:t>
      </w:r>
      <w:r w:rsidR="00D56F74" w:rsidRPr="002B7912">
        <w:t>voorliggend</w:t>
      </w:r>
      <w:r w:rsidR="00FF3FAC">
        <w:t xml:space="preserve"> </w:t>
      </w:r>
      <w:r w:rsidR="00D56F74" w:rsidRPr="002B7912">
        <w:t>wijzigingsplan</w:t>
      </w:r>
    </w:p>
    <w:p w14:paraId="40CE4441" w14:textId="3FB6A4CB" w:rsidR="005E6909" w:rsidRPr="00797585" w:rsidRDefault="00E720DC" w:rsidP="001F5201">
      <w:pPr>
        <w:rPr>
          <w:lang w:eastAsia="zh-CN" w:bidi="hi-IN"/>
        </w:rPr>
      </w:pPr>
      <w:r w:rsidRPr="00797585">
        <w:rPr>
          <w:lang w:eastAsia="zh-CN" w:bidi="hi-IN"/>
        </w:rPr>
        <w:t>Voorliggend</w:t>
      </w:r>
      <w:r w:rsidR="00FF3FAC">
        <w:rPr>
          <w:lang w:eastAsia="zh-CN" w:bidi="hi-IN"/>
        </w:rPr>
        <w:t xml:space="preserve"> </w:t>
      </w:r>
      <w:r w:rsidRPr="00797585">
        <w:rPr>
          <w:lang w:eastAsia="zh-CN" w:bidi="hi-IN"/>
        </w:rPr>
        <w:t>wijzigingsplan</w:t>
      </w:r>
      <w:r w:rsidR="00FF3FAC">
        <w:rPr>
          <w:lang w:eastAsia="zh-CN" w:bidi="hi-IN"/>
        </w:rPr>
        <w:t xml:space="preserve"> </w:t>
      </w:r>
      <w:r w:rsidR="00A74D5F" w:rsidRPr="00797585">
        <w:rPr>
          <w:lang w:eastAsia="zh-CN" w:bidi="hi-IN"/>
        </w:rPr>
        <w:t>betreft</w:t>
      </w:r>
      <w:r w:rsidR="00FF3FAC">
        <w:rPr>
          <w:lang w:eastAsia="zh-CN" w:bidi="hi-IN"/>
        </w:rPr>
        <w:t xml:space="preserve"> </w:t>
      </w:r>
      <w:r w:rsidR="00A74D5F" w:rsidRPr="00797585">
        <w:rPr>
          <w:lang w:eastAsia="zh-CN" w:bidi="hi-IN"/>
        </w:rPr>
        <w:t>een</w:t>
      </w:r>
      <w:r w:rsidR="00FF3FAC">
        <w:rPr>
          <w:lang w:eastAsia="zh-CN" w:bidi="hi-IN"/>
        </w:rPr>
        <w:t xml:space="preserve"> </w:t>
      </w:r>
      <w:r w:rsidR="00A74D5F" w:rsidRPr="00797585">
        <w:rPr>
          <w:lang w:eastAsia="zh-CN" w:bidi="hi-IN"/>
        </w:rPr>
        <w:t>basismodel</w:t>
      </w:r>
      <w:r w:rsidR="00FF3FAC">
        <w:rPr>
          <w:lang w:eastAsia="zh-CN" w:bidi="hi-IN"/>
        </w:rPr>
        <w:t xml:space="preserve"> </w:t>
      </w:r>
      <w:r w:rsidR="008A1853" w:rsidRPr="00797585">
        <w:rPr>
          <w:lang w:eastAsia="zh-CN" w:bidi="hi-IN"/>
        </w:rPr>
        <w:t>omgevingsplan</w:t>
      </w:r>
      <w:r w:rsidR="00FF3FAC">
        <w:rPr>
          <w:lang w:eastAsia="zh-CN" w:bidi="hi-IN"/>
        </w:rPr>
        <w:t xml:space="preserve"> </w:t>
      </w:r>
      <w:r w:rsidR="00A74D5F" w:rsidRPr="00797585">
        <w:rPr>
          <w:lang w:eastAsia="zh-CN" w:bidi="hi-IN"/>
        </w:rPr>
        <w:t>voor</w:t>
      </w:r>
      <w:r w:rsidR="00FF3FAC">
        <w:rPr>
          <w:lang w:eastAsia="zh-CN" w:bidi="hi-IN"/>
        </w:rPr>
        <w:t xml:space="preserve"> </w:t>
      </w:r>
      <w:r w:rsidR="00A74D5F" w:rsidRPr="00797585">
        <w:rPr>
          <w:lang w:eastAsia="zh-CN" w:bidi="hi-IN"/>
        </w:rPr>
        <w:t>het</w:t>
      </w:r>
      <w:r w:rsidR="00FF3FAC">
        <w:rPr>
          <w:lang w:eastAsia="zh-CN" w:bidi="hi-IN"/>
        </w:rPr>
        <w:t xml:space="preserve"> </w:t>
      </w:r>
      <w:r w:rsidR="00A74D5F" w:rsidRPr="00797585">
        <w:rPr>
          <w:lang w:eastAsia="zh-CN" w:bidi="hi-IN"/>
        </w:rPr>
        <w:t>ontwikkelgebied</w:t>
      </w:r>
      <w:r w:rsidR="00FF3FAC">
        <w:rPr>
          <w:lang w:eastAsia="zh-CN" w:bidi="hi-IN"/>
        </w:rPr>
        <w:t xml:space="preserve"> </w:t>
      </w:r>
      <w:r w:rsidR="00A74D5F" w:rsidRPr="00797585">
        <w:rPr>
          <w:lang w:eastAsia="zh-CN" w:bidi="hi-IN"/>
        </w:rPr>
        <w:t>Eureka</w:t>
      </w:r>
      <w:r w:rsidR="00FF3FAC">
        <w:rPr>
          <w:lang w:eastAsia="zh-CN" w:bidi="hi-IN"/>
        </w:rPr>
        <w:t xml:space="preserve"> </w:t>
      </w:r>
      <w:r w:rsidR="00A74D5F" w:rsidRPr="00797585">
        <w:rPr>
          <w:lang w:eastAsia="zh-CN" w:bidi="hi-IN"/>
        </w:rPr>
        <w:t>in</w:t>
      </w:r>
      <w:r w:rsidR="00FF3FAC">
        <w:rPr>
          <w:lang w:eastAsia="zh-CN" w:bidi="hi-IN"/>
        </w:rPr>
        <w:t xml:space="preserve"> </w:t>
      </w:r>
      <w:r w:rsidR="00A74D5F" w:rsidRPr="00797585">
        <w:rPr>
          <w:lang w:eastAsia="zh-CN" w:bidi="hi-IN"/>
        </w:rPr>
        <w:t>de</w:t>
      </w:r>
      <w:r w:rsidR="00FF3FAC">
        <w:rPr>
          <w:lang w:eastAsia="zh-CN" w:bidi="hi-IN"/>
        </w:rPr>
        <w:t xml:space="preserve"> </w:t>
      </w:r>
      <w:r w:rsidR="00A74D5F" w:rsidRPr="00797585">
        <w:rPr>
          <w:lang w:eastAsia="zh-CN" w:bidi="hi-IN"/>
        </w:rPr>
        <w:t>gemeente</w:t>
      </w:r>
      <w:r w:rsidR="00FF3FAC">
        <w:rPr>
          <w:lang w:eastAsia="zh-CN" w:bidi="hi-IN"/>
        </w:rPr>
        <w:t xml:space="preserve"> </w:t>
      </w:r>
      <w:r w:rsidR="00A74D5F" w:rsidRPr="00797585">
        <w:rPr>
          <w:lang w:eastAsia="zh-CN" w:bidi="hi-IN"/>
        </w:rPr>
        <w:t>Breda</w:t>
      </w:r>
      <w:r w:rsidRPr="00797585">
        <w:rPr>
          <w:lang w:eastAsia="zh-CN" w:bidi="hi-IN"/>
        </w:rPr>
        <w:t>.</w:t>
      </w:r>
      <w:r w:rsidR="00FF3FAC">
        <w:rPr>
          <w:lang w:eastAsia="zh-CN" w:bidi="hi-IN"/>
        </w:rPr>
        <w:t xml:space="preserve"> </w:t>
      </w:r>
      <w:r w:rsidR="00876B1F" w:rsidRPr="00797585">
        <w:rPr>
          <w:lang w:eastAsia="zh-CN" w:bidi="hi-IN"/>
        </w:rPr>
        <w:t>Voor</w:t>
      </w:r>
      <w:r w:rsidR="00FF3FAC">
        <w:rPr>
          <w:lang w:eastAsia="zh-CN" w:bidi="hi-IN"/>
        </w:rPr>
        <w:t xml:space="preserve"> </w:t>
      </w:r>
      <w:r w:rsidR="00876B1F" w:rsidRPr="00797585">
        <w:rPr>
          <w:lang w:eastAsia="zh-CN" w:bidi="hi-IN"/>
        </w:rPr>
        <w:t>dit</w:t>
      </w:r>
      <w:r w:rsidR="00FF3FAC">
        <w:rPr>
          <w:lang w:eastAsia="zh-CN" w:bidi="hi-IN"/>
        </w:rPr>
        <w:t xml:space="preserve"> </w:t>
      </w:r>
      <w:r w:rsidR="00876B1F" w:rsidRPr="00797585">
        <w:rPr>
          <w:lang w:eastAsia="zh-CN" w:bidi="hi-IN"/>
        </w:rPr>
        <w:t>gebied</w:t>
      </w:r>
      <w:r w:rsidR="00FF3FAC">
        <w:rPr>
          <w:lang w:eastAsia="zh-CN" w:bidi="hi-IN"/>
        </w:rPr>
        <w:t xml:space="preserve"> </w:t>
      </w:r>
      <w:r w:rsidR="00876B1F" w:rsidRPr="00797585">
        <w:rPr>
          <w:lang w:eastAsia="zh-CN" w:bidi="hi-IN"/>
        </w:rPr>
        <w:t>bestond</w:t>
      </w:r>
      <w:r w:rsidR="00FF3FAC">
        <w:rPr>
          <w:lang w:eastAsia="zh-CN" w:bidi="hi-IN"/>
        </w:rPr>
        <w:t xml:space="preserve"> </w:t>
      </w:r>
      <w:r w:rsidR="00876B1F" w:rsidRPr="00797585">
        <w:rPr>
          <w:lang w:eastAsia="zh-CN" w:bidi="hi-IN"/>
        </w:rPr>
        <w:t>een</w:t>
      </w:r>
      <w:r w:rsidR="00FF3FAC">
        <w:rPr>
          <w:lang w:eastAsia="zh-CN" w:bidi="hi-IN"/>
        </w:rPr>
        <w:t xml:space="preserve"> </w:t>
      </w:r>
      <w:r w:rsidR="00876B1F" w:rsidRPr="00797585">
        <w:rPr>
          <w:lang w:eastAsia="zh-CN" w:bidi="hi-IN"/>
        </w:rPr>
        <w:t>bestemmingsplan.</w:t>
      </w:r>
      <w:r w:rsidR="00FF3FAC">
        <w:rPr>
          <w:lang w:eastAsia="zh-CN" w:bidi="hi-IN"/>
        </w:rPr>
        <w:t xml:space="preserve"> </w:t>
      </w:r>
      <w:r w:rsidR="00876B1F" w:rsidRPr="00797585">
        <w:rPr>
          <w:lang w:eastAsia="zh-CN" w:bidi="hi-IN"/>
        </w:rPr>
        <w:t>Dit</w:t>
      </w:r>
      <w:r w:rsidR="00FF3FAC">
        <w:rPr>
          <w:lang w:eastAsia="zh-CN" w:bidi="hi-IN"/>
        </w:rPr>
        <w:t xml:space="preserve"> </w:t>
      </w:r>
      <w:r w:rsidR="00A44EEC" w:rsidRPr="00797585">
        <w:rPr>
          <w:lang w:eastAsia="zh-CN" w:bidi="hi-IN"/>
        </w:rPr>
        <w:t>bestemmingsplan</w:t>
      </w:r>
      <w:r w:rsidR="00FF3FAC">
        <w:rPr>
          <w:lang w:eastAsia="zh-CN" w:bidi="hi-IN"/>
        </w:rPr>
        <w:t xml:space="preserve"> </w:t>
      </w:r>
      <w:r w:rsidR="00A44EEC" w:rsidRPr="00797585">
        <w:rPr>
          <w:lang w:eastAsia="zh-CN" w:bidi="hi-IN"/>
        </w:rPr>
        <w:t>‘</w:t>
      </w:r>
      <w:r w:rsidR="00C24935" w:rsidRPr="00797585">
        <w:rPr>
          <w:lang w:eastAsia="zh-CN" w:bidi="hi-IN"/>
        </w:rPr>
        <w:t>Linie</w:t>
      </w:r>
      <w:r w:rsidR="00FF3FAC">
        <w:rPr>
          <w:lang w:eastAsia="zh-CN" w:bidi="hi-IN"/>
        </w:rPr>
        <w:t xml:space="preserve"> </w:t>
      </w:r>
      <w:r w:rsidR="00C24935" w:rsidRPr="00797585">
        <w:rPr>
          <w:lang w:eastAsia="zh-CN" w:bidi="hi-IN"/>
        </w:rPr>
        <w:t>–</w:t>
      </w:r>
      <w:r w:rsidR="00FF3FAC">
        <w:rPr>
          <w:lang w:eastAsia="zh-CN" w:bidi="hi-IN"/>
        </w:rPr>
        <w:t xml:space="preserve"> </w:t>
      </w:r>
      <w:r w:rsidR="00C24935" w:rsidRPr="00797585">
        <w:rPr>
          <w:lang w:eastAsia="zh-CN" w:bidi="hi-IN"/>
        </w:rPr>
        <w:t>Doornbos,</w:t>
      </w:r>
      <w:r w:rsidR="00FF3FAC">
        <w:rPr>
          <w:lang w:eastAsia="zh-CN" w:bidi="hi-IN"/>
        </w:rPr>
        <w:t xml:space="preserve"> </w:t>
      </w:r>
      <w:r w:rsidR="00C24935" w:rsidRPr="00797585">
        <w:rPr>
          <w:lang w:eastAsia="zh-CN" w:bidi="hi-IN"/>
        </w:rPr>
        <w:t>Eureka!’</w:t>
      </w:r>
      <w:r w:rsidR="00FF3FAC">
        <w:rPr>
          <w:lang w:eastAsia="zh-CN" w:bidi="hi-IN"/>
        </w:rPr>
        <w:t xml:space="preserve"> </w:t>
      </w:r>
      <w:r w:rsidR="00C24935" w:rsidRPr="00797585">
        <w:rPr>
          <w:lang w:eastAsia="zh-CN" w:bidi="hi-IN"/>
        </w:rPr>
        <w:t>(</w:t>
      </w:r>
      <w:r w:rsidR="00612AE7" w:rsidRPr="00797585">
        <w:rPr>
          <w:lang w:eastAsia="zh-CN" w:bidi="hi-IN"/>
        </w:rPr>
        <w:t>zoals</w:t>
      </w:r>
      <w:r w:rsidR="00FF3FAC">
        <w:rPr>
          <w:lang w:eastAsia="zh-CN" w:bidi="hi-IN"/>
        </w:rPr>
        <w:t xml:space="preserve"> </w:t>
      </w:r>
      <w:r w:rsidR="00C24935" w:rsidRPr="00797585">
        <w:rPr>
          <w:lang w:eastAsia="zh-CN" w:bidi="hi-IN"/>
        </w:rPr>
        <w:t>vastgesteld</w:t>
      </w:r>
      <w:r w:rsidR="00FF3FAC">
        <w:rPr>
          <w:lang w:eastAsia="zh-CN" w:bidi="hi-IN"/>
        </w:rPr>
        <w:t xml:space="preserve"> </w:t>
      </w:r>
      <w:r w:rsidR="00C24935" w:rsidRPr="00797585">
        <w:rPr>
          <w:lang w:eastAsia="zh-CN" w:bidi="hi-IN"/>
        </w:rPr>
        <w:t>24</w:t>
      </w:r>
      <w:r w:rsidR="00FF3FAC">
        <w:rPr>
          <w:lang w:eastAsia="zh-CN" w:bidi="hi-IN"/>
        </w:rPr>
        <w:t xml:space="preserve"> </w:t>
      </w:r>
      <w:r w:rsidR="00612AE7" w:rsidRPr="00797585">
        <w:rPr>
          <w:lang w:eastAsia="zh-CN" w:bidi="hi-IN"/>
        </w:rPr>
        <w:t>juni</w:t>
      </w:r>
      <w:r w:rsidR="00FF3FAC">
        <w:rPr>
          <w:lang w:eastAsia="zh-CN" w:bidi="hi-IN"/>
        </w:rPr>
        <w:t xml:space="preserve"> </w:t>
      </w:r>
      <w:r w:rsidR="00C24935" w:rsidRPr="00797585">
        <w:rPr>
          <w:lang w:eastAsia="zh-CN" w:bidi="hi-IN"/>
        </w:rPr>
        <w:t>2021</w:t>
      </w:r>
      <w:r w:rsidR="00FF3FAC">
        <w:rPr>
          <w:lang w:eastAsia="zh-CN" w:bidi="hi-IN"/>
        </w:rPr>
        <w:t xml:space="preserve"> </w:t>
      </w:r>
      <w:r w:rsidR="00612AE7" w:rsidRPr="00797585">
        <w:rPr>
          <w:lang w:eastAsia="zh-CN" w:bidi="hi-IN"/>
        </w:rPr>
        <w:t>en</w:t>
      </w:r>
      <w:r w:rsidR="00FF3FAC">
        <w:rPr>
          <w:lang w:eastAsia="zh-CN" w:bidi="hi-IN"/>
        </w:rPr>
        <w:t xml:space="preserve"> </w:t>
      </w:r>
      <w:r w:rsidR="00612AE7" w:rsidRPr="00797585">
        <w:rPr>
          <w:lang w:eastAsia="zh-CN" w:bidi="hi-IN"/>
        </w:rPr>
        <w:t>gepubliceerd</w:t>
      </w:r>
      <w:r w:rsidR="00FF3FAC">
        <w:rPr>
          <w:lang w:eastAsia="zh-CN" w:bidi="hi-IN"/>
        </w:rPr>
        <w:t xml:space="preserve"> </w:t>
      </w:r>
      <w:r w:rsidR="00612AE7" w:rsidRPr="00797585">
        <w:rPr>
          <w:lang w:eastAsia="zh-CN" w:bidi="hi-IN"/>
        </w:rPr>
        <w:t>op</w:t>
      </w:r>
      <w:r w:rsidR="00FF3FAC">
        <w:rPr>
          <w:lang w:eastAsia="zh-CN" w:bidi="hi-IN"/>
        </w:rPr>
        <w:t xml:space="preserve"> </w:t>
      </w:r>
      <w:r w:rsidR="00612AE7" w:rsidRPr="00797585">
        <w:rPr>
          <w:lang w:eastAsia="zh-CN" w:bidi="hi-IN"/>
        </w:rPr>
        <w:t>ruimtelijkeplannen.nl</w:t>
      </w:r>
      <w:r w:rsidR="00C24935" w:rsidRPr="00797585">
        <w:rPr>
          <w:lang w:eastAsia="zh-CN" w:bidi="hi-IN"/>
        </w:rPr>
        <w:t>)</w:t>
      </w:r>
      <w:r w:rsidR="00FF3FAC">
        <w:rPr>
          <w:lang w:eastAsia="zh-CN" w:bidi="hi-IN"/>
        </w:rPr>
        <w:t xml:space="preserve"> </w:t>
      </w:r>
      <w:r w:rsidR="00C24935" w:rsidRPr="00797585">
        <w:rPr>
          <w:lang w:eastAsia="zh-CN" w:bidi="hi-IN"/>
        </w:rPr>
        <w:t>is</w:t>
      </w:r>
      <w:r w:rsidR="00FF3FAC">
        <w:rPr>
          <w:lang w:eastAsia="zh-CN" w:bidi="hi-IN"/>
        </w:rPr>
        <w:t xml:space="preserve"> </w:t>
      </w:r>
      <w:r w:rsidR="00C24935" w:rsidRPr="00797585">
        <w:rPr>
          <w:lang w:eastAsia="zh-CN" w:bidi="hi-IN"/>
        </w:rPr>
        <w:t>reeds</w:t>
      </w:r>
      <w:r w:rsidR="00FF3FAC">
        <w:rPr>
          <w:lang w:eastAsia="zh-CN" w:bidi="hi-IN"/>
        </w:rPr>
        <w:t xml:space="preserve"> </w:t>
      </w:r>
      <w:r w:rsidR="00C24935" w:rsidRPr="00797585">
        <w:rPr>
          <w:lang w:eastAsia="zh-CN" w:bidi="hi-IN"/>
        </w:rPr>
        <w:t>eerder</w:t>
      </w:r>
      <w:r w:rsidR="00FF3FAC">
        <w:rPr>
          <w:lang w:eastAsia="zh-CN" w:bidi="hi-IN"/>
        </w:rPr>
        <w:t xml:space="preserve"> </w:t>
      </w:r>
      <w:r w:rsidRPr="00797585">
        <w:rPr>
          <w:lang w:eastAsia="zh-CN" w:bidi="hi-IN"/>
        </w:rPr>
        <w:t>omgezet</w:t>
      </w:r>
      <w:r w:rsidR="00FF3FAC">
        <w:rPr>
          <w:lang w:eastAsia="zh-CN" w:bidi="hi-IN"/>
        </w:rPr>
        <w:t xml:space="preserve"> </w:t>
      </w:r>
      <w:r w:rsidRPr="00797585">
        <w:rPr>
          <w:lang w:eastAsia="zh-CN" w:bidi="hi-IN"/>
        </w:rPr>
        <w:t>naar</w:t>
      </w:r>
      <w:r w:rsidR="00FF3FAC">
        <w:rPr>
          <w:lang w:eastAsia="zh-CN" w:bidi="hi-IN"/>
        </w:rPr>
        <w:t xml:space="preserve"> </w:t>
      </w:r>
      <w:r w:rsidRPr="00797585">
        <w:rPr>
          <w:lang w:eastAsia="zh-CN" w:bidi="hi-IN"/>
        </w:rPr>
        <w:t>een</w:t>
      </w:r>
      <w:r w:rsidR="00FF3FAC">
        <w:rPr>
          <w:lang w:eastAsia="zh-CN" w:bidi="hi-IN"/>
        </w:rPr>
        <w:t xml:space="preserve"> </w:t>
      </w:r>
      <w:r w:rsidRPr="00797585">
        <w:rPr>
          <w:lang w:eastAsia="zh-CN" w:bidi="hi-IN"/>
        </w:rPr>
        <w:t>omgevingsplan.</w:t>
      </w:r>
      <w:r w:rsidR="00FF3FAC">
        <w:rPr>
          <w:lang w:eastAsia="zh-CN" w:bidi="hi-IN"/>
        </w:rPr>
        <w:t xml:space="preserve"> </w:t>
      </w:r>
      <w:r w:rsidRPr="00797585">
        <w:rPr>
          <w:lang w:eastAsia="zh-CN" w:bidi="hi-IN"/>
        </w:rPr>
        <w:t>Vervolgens</w:t>
      </w:r>
      <w:r w:rsidR="00FF3FAC">
        <w:rPr>
          <w:lang w:eastAsia="zh-CN" w:bidi="hi-IN"/>
        </w:rPr>
        <w:t xml:space="preserve"> </w:t>
      </w:r>
      <w:r w:rsidR="003B1D9A" w:rsidRPr="00797585">
        <w:rPr>
          <w:lang w:eastAsia="zh-CN" w:bidi="hi-IN"/>
        </w:rPr>
        <w:t>zijn</w:t>
      </w:r>
      <w:r w:rsidR="00FF3FAC">
        <w:rPr>
          <w:lang w:eastAsia="zh-CN" w:bidi="hi-IN"/>
        </w:rPr>
        <w:t xml:space="preserve"> </w:t>
      </w:r>
      <w:r w:rsidR="003B1D9A" w:rsidRPr="00797585">
        <w:rPr>
          <w:lang w:eastAsia="zh-CN" w:bidi="hi-IN"/>
        </w:rPr>
        <w:t>de</w:t>
      </w:r>
      <w:r w:rsidR="00FF3FAC">
        <w:rPr>
          <w:lang w:eastAsia="zh-CN" w:bidi="hi-IN"/>
        </w:rPr>
        <w:t xml:space="preserve"> </w:t>
      </w:r>
      <w:r w:rsidR="003B1D9A" w:rsidRPr="00797585">
        <w:rPr>
          <w:lang w:eastAsia="zh-CN" w:bidi="hi-IN"/>
        </w:rPr>
        <w:t>bestaande</w:t>
      </w:r>
      <w:r w:rsidR="00FF3FAC">
        <w:rPr>
          <w:lang w:eastAsia="zh-CN" w:bidi="hi-IN"/>
        </w:rPr>
        <w:t xml:space="preserve"> </w:t>
      </w:r>
      <w:r w:rsidR="003B1D9A" w:rsidRPr="00797585">
        <w:rPr>
          <w:lang w:eastAsia="zh-CN" w:bidi="hi-IN"/>
        </w:rPr>
        <w:t>regels</w:t>
      </w:r>
      <w:r w:rsidR="00FF3FAC">
        <w:rPr>
          <w:lang w:eastAsia="zh-CN" w:bidi="hi-IN"/>
        </w:rPr>
        <w:t xml:space="preserve"> </w:t>
      </w:r>
      <w:r w:rsidR="003B1D9A" w:rsidRPr="00797585">
        <w:rPr>
          <w:lang w:eastAsia="zh-CN" w:bidi="hi-IN"/>
        </w:rPr>
        <w:t>van</w:t>
      </w:r>
      <w:r w:rsidR="00FF3FAC">
        <w:rPr>
          <w:lang w:eastAsia="zh-CN" w:bidi="hi-IN"/>
        </w:rPr>
        <w:t xml:space="preserve"> </w:t>
      </w:r>
      <w:r w:rsidRPr="00797585">
        <w:rPr>
          <w:lang w:eastAsia="zh-CN" w:bidi="hi-IN"/>
        </w:rPr>
        <w:t>h</w:t>
      </w:r>
      <w:r w:rsidR="00D56F74" w:rsidRPr="00797585">
        <w:rPr>
          <w:lang w:eastAsia="zh-CN" w:bidi="hi-IN"/>
        </w:rPr>
        <w:t>et</w:t>
      </w:r>
      <w:r w:rsidR="00FF3FAC">
        <w:rPr>
          <w:lang w:eastAsia="zh-CN" w:bidi="hi-IN"/>
        </w:rPr>
        <w:t xml:space="preserve"> </w:t>
      </w:r>
      <w:r w:rsidR="00CE5696">
        <w:rPr>
          <w:lang w:eastAsia="zh-CN" w:bidi="hi-IN"/>
        </w:rPr>
        <w:t>pilot-</w:t>
      </w:r>
      <w:r w:rsidR="00D56F74" w:rsidRPr="00797585">
        <w:rPr>
          <w:lang w:eastAsia="zh-CN" w:bidi="hi-IN"/>
        </w:rPr>
        <w:t>omgevingsplan</w:t>
      </w:r>
      <w:r w:rsidR="00FF3FAC">
        <w:rPr>
          <w:lang w:eastAsia="zh-CN" w:bidi="hi-IN"/>
        </w:rPr>
        <w:t xml:space="preserve"> </w:t>
      </w:r>
      <w:r w:rsidR="00D56F74" w:rsidRPr="00797585">
        <w:rPr>
          <w:lang w:eastAsia="zh-CN" w:bidi="hi-IN"/>
        </w:rPr>
        <w:t>Eureka</w:t>
      </w:r>
      <w:r w:rsidR="00FF3FAC">
        <w:rPr>
          <w:lang w:eastAsia="zh-CN" w:bidi="hi-IN"/>
        </w:rPr>
        <w:t xml:space="preserve"> </w:t>
      </w:r>
      <w:r w:rsidR="00D56F74" w:rsidRPr="00797585">
        <w:rPr>
          <w:lang w:eastAsia="zh-CN" w:bidi="hi-IN"/>
        </w:rPr>
        <w:t>(versie</w:t>
      </w:r>
      <w:r w:rsidR="00FF3FAC">
        <w:rPr>
          <w:lang w:eastAsia="zh-CN" w:bidi="hi-IN"/>
        </w:rPr>
        <w:t xml:space="preserve"> </w:t>
      </w:r>
      <w:r w:rsidR="00D56F74" w:rsidRPr="00797585">
        <w:rPr>
          <w:lang w:eastAsia="zh-CN" w:bidi="hi-IN"/>
        </w:rPr>
        <w:t>februari</w:t>
      </w:r>
      <w:r w:rsidR="00FF3FAC">
        <w:rPr>
          <w:lang w:eastAsia="zh-CN" w:bidi="hi-IN"/>
        </w:rPr>
        <w:t xml:space="preserve"> </w:t>
      </w:r>
      <w:r w:rsidR="00D56F74" w:rsidRPr="00797585">
        <w:rPr>
          <w:lang w:eastAsia="zh-CN" w:bidi="hi-IN"/>
        </w:rPr>
        <w:t>2022)</w:t>
      </w:r>
      <w:r w:rsidR="00FF3FAC">
        <w:rPr>
          <w:lang w:eastAsia="zh-CN" w:bidi="hi-IN"/>
        </w:rPr>
        <w:t xml:space="preserve"> </w:t>
      </w:r>
      <w:r w:rsidR="00D56F74" w:rsidRPr="00797585">
        <w:rPr>
          <w:lang w:eastAsia="zh-CN" w:bidi="hi-IN"/>
        </w:rPr>
        <w:t>omgezet</w:t>
      </w:r>
      <w:r w:rsidR="00FF3FAC">
        <w:rPr>
          <w:lang w:eastAsia="zh-CN" w:bidi="hi-IN"/>
        </w:rPr>
        <w:t xml:space="preserve"> </w:t>
      </w:r>
      <w:r w:rsidR="003B1D9A" w:rsidRPr="00797585">
        <w:rPr>
          <w:lang w:eastAsia="zh-CN" w:bidi="hi-IN"/>
        </w:rPr>
        <w:t>naar</w:t>
      </w:r>
      <w:r w:rsidR="00FF3FAC">
        <w:rPr>
          <w:lang w:eastAsia="zh-CN" w:bidi="hi-IN"/>
        </w:rPr>
        <w:t xml:space="preserve"> </w:t>
      </w:r>
      <w:r w:rsidR="00D56F74" w:rsidRPr="00797585">
        <w:rPr>
          <w:lang w:eastAsia="zh-CN" w:bidi="hi-IN"/>
        </w:rPr>
        <w:t>de</w:t>
      </w:r>
      <w:r w:rsidR="00FF3FAC">
        <w:rPr>
          <w:lang w:eastAsia="zh-CN" w:bidi="hi-IN"/>
        </w:rPr>
        <w:t xml:space="preserve"> </w:t>
      </w:r>
      <w:r w:rsidR="00D56F74" w:rsidRPr="00797585">
        <w:rPr>
          <w:lang w:eastAsia="zh-CN" w:bidi="hi-IN"/>
        </w:rPr>
        <w:t>structuur</w:t>
      </w:r>
      <w:r w:rsidR="00FF3FAC">
        <w:rPr>
          <w:lang w:eastAsia="zh-CN" w:bidi="hi-IN"/>
        </w:rPr>
        <w:t xml:space="preserve"> </w:t>
      </w:r>
      <w:r w:rsidR="00D56F74" w:rsidRPr="00797585">
        <w:rPr>
          <w:lang w:eastAsia="zh-CN" w:bidi="hi-IN"/>
        </w:rPr>
        <w:t>van</w:t>
      </w:r>
      <w:r w:rsidR="00FF3FAC">
        <w:rPr>
          <w:lang w:eastAsia="zh-CN" w:bidi="hi-IN"/>
        </w:rPr>
        <w:t xml:space="preserve"> </w:t>
      </w:r>
      <w:r w:rsidR="00D56F74" w:rsidRPr="00797585">
        <w:rPr>
          <w:lang w:eastAsia="zh-CN" w:bidi="hi-IN"/>
        </w:rPr>
        <w:t>de</w:t>
      </w:r>
      <w:r w:rsidR="00FF3FAC">
        <w:rPr>
          <w:lang w:eastAsia="zh-CN" w:bidi="hi-IN"/>
        </w:rPr>
        <w:t xml:space="preserve"> </w:t>
      </w:r>
      <w:r w:rsidR="00B73891" w:rsidRPr="00797585">
        <w:rPr>
          <w:lang w:eastAsia="zh-CN" w:bidi="hi-IN"/>
        </w:rPr>
        <w:t>geïntegreerde</w:t>
      </w:r>
      <w:r w:rsidR="00FF3FAC">
        <w:rPr>
          <w:lang w:eastAsia="zh-CN" w:bidi="hi-IN"/>
        </w:rPr>
        <w:t xml:space="preserve"> </w:t>
      </w:r>
      <w:r w:rsidR="00D56F74" w:rsidRPr="00797585">
        <w:rPr>
          <w:lang w:eastAsia="zh-CN" w:bidi="hi-IN"/>
        </w:rPr>
        <w:t>staalkaart</w:t>
      </w:r>
      <w:r w:rsidR="00FF3FAC">
        <w:rPr>
          <w:lang w:eastAsia="zh-CN" w:bidi="hi-IN"/>
        </w:rPr>
        <w:t xml:space="preserve"> </w:t>
      </w:r>
      <w:r w:rsidR="00D56F74" w:rsidRPr="00797585">
        <w:rPr>
          <w:lang w:eastAsia="zh-CN" w:bidi="hi-IN"/>
        </w:rPr>
        <w:t>(versie</w:t>
      </w:r>
      <w:r w:rsidR="00FF3FAC">
        <w:rPr>
          <w:lang w:eastAsia="zh-CN" w:bidi="hi-IN"/>
        </w:rPr>
        <w:t xml:space="preserve"> </w:t>
      </w:r>
      <w:r w:rsidR="008A1656" w:rsidRPr="00797585">
        <w:rPr>
          <w:lang w:eastAsia="zh-CN" w:bidi="hi-IN"/>
        </w:rPr>
        <w:t>juni</w:t>
      </w:r>
      <w:r w:rsidR="00FF3FAC">
        <w:rPr>
          <w:lang w:eastAsia="zh-CN" w:bidi="hi-IN"/>
        </w:rPr>
        <w:t xml:space="preserve"> </w:t>
      </w:r>
      <w:r w:rsidR="00D56F74" w:rsidRPr="00797585">
        <w:rPr>
          <w:lang w:eastAsia="zh-CN" w:bidi="hi-IN"/>
        </w:rPr>
        <w:t>2022).</w:t>
      </w:r>
      <w:r w:rsidR="00FF3FAC">
        <w:rPr>
          <w:lang w:eastAsia="zh-CN" w:bidi="hi-IN"/>
        </w:rPr>
        <w:t xml:space="preserve"> </w:t>
      </w:r>
      <w:r w:rsidR="005E6909" w:rsidRPr="00797585">
        <w:rPr>
          <w:lang w:eastAsia="zh-CN" w:bidi="hi-IN"/>
        </w:rPr>
        <w:t>Daarbij</w:t>
      </w:r>
      <w:r w:rsidR="00FF3FAC">
        <w:rPr>
          <w:lang w:eastAsia="zh-CN" w:bidi="hi-IN"/>
        </w:rPr>
        <w:t xml:space="preserve"> </w:t>
      </w:r>
      <w:r w:rsidR="005E6909" w:rsidRPr="00797585">
        <w:rPr>
          <w:lang w:eastAsia="zh-CN" w:bidi="hi-IN"/>
        </w:rPr>
        <w:t>zijn</w:t>
      </w:r>
      <w:r w:rsidR="00FF3FAC">
        <w:rPr>
          <w:lang w:eastAsia="zh-CN" w:bidi="hi-IN"/>
        </w:rPr>
        <w:t xml:space="preserve"> </w:t>
      </w:r>
      <w:r w:rsidR="005E6909" w:rsidRPr="00797585">
        <w:rPr>
          <w:lang w:eastAsia="zh-CN" w:bidi="hi-IN"/>
        </w:rPr>
        <w:t>zoveel</w:t>
      </w:r>
      <w:r w:rsidR="00FF3FAC">
        <w:rPr>
          <w:lang w:eastAsia="zh-CN" w:bidi="hi-IN"/>
        </w:rPr>
        <w:t xml:space="preserve"> </w:t>
      </w:r>
      <w:r w:rsidR="005E6909" w:rsidRPr="00797585">
        <w:rPr>
          <w:lang w:eastAsia="zh-CN" w:bidi="hi-IN"/>
        </w:rPr>
        <w:t>als</w:t>
      </w:r>
      <w:r w:rsidR="00FF3FAC">
        <w:rPr>
          <w:lang w:eastAsia="zh-CN" w:bidi="hi-IN"/>
        </w:rPr>
        <w:t xml:space="preserve"> </w:t>
      </w:r>
      <w:r w:rsidR="005E6909" w:rsidRPr="00797585">
        <w:rPr>
          <w:lang w:eastAsia="zh-CN" w:bidi="hi-IN"/>
        </w:rPr>
        <w:t>mogelijk</w:t>
      </w:r>
      <w:r w:rsidR="00FF3FAC">
        <w:rPr>
          <w:lang w:eastAsia="zh-CN" w:bidi="hi-IN"/>
        </w:rPr>
        <w:t xml:space="preserve"> </w:t>
      </w:r>
      <w:r w:rsidR="005E6909" w:rsidRPr="00797585">
        <w:rPr>
          <w:lang w:eastAsia="zh-CN" w:bidi="hi-IN"/>
        </w:rPr>
        <w:t>de</w:t>
      </w:r>
      <w:r w:rsidR="00FF3FAC">
        <w:rPr>
          <w:lang w:eastAsia="zh-CN" w:bidi="hi-IN"/>
        </w:rPr>
        <w:t xml:space="preserve"> </w:t>
      </w:r>
      <w:r w:rsidR="005E6909" w:rsidRPr="00797585">
        <w:rPr>
          <w:lang w:eastAsia="zh-CN" w:bidi="hi-IN"/>
        </w:rPr>
        <w:t>inhoudelijke</w:t>
      </w:r>
      <w:r w:rsidR="00FF3FAC">
        <w:rPr>
          <w:lang w:eastAsia="zh-CN" w:bidi="hi-IN"/>
        </w:rPr>
        <w:t xml:space="preserve"> </w:t>
      </w:r>
      <w:r w:rsidR="005E6909" w:rsidRPr="00797585">
        <w:rPr>
          <w:lang w:eastAsia="zh-CN" w:bidi="hi-IN"/>
        </w:rPr>
        <w:t>regels</w:t>
      </w:r>
      <w:r w:rsidR="00FF3FAC">
        <w:rPr>
          <w:lang w:eastAsia="zh-CN" w:bidi="hi-IN"/>
        </w:rPr>
        <w:t xml:space="preserve"> </w:t>
      </w:r>
      <w:r w:rsidR="005E6909" w:rsidRPr="00797585">
        <w:rPr>
          <w:lang w:eastAsia="zh-CN" w:bidi="hi-IN"/>
        </w:rPr>
        <w:t>van</w:t>
      </w:r>
      <w:r w:rsidR="00FF3FAC">
        <w:rPr>
          <w:lang w:eastAsia="zh-CN" w:bidi="hi-IN"/>
        </w:rPr>
        <w:t xml:space="preserve"> </w:t>
      </w:r>
      <w:r w:rsidR="005E6909" w:rsidRPr="00797585">
        <w:rPr>
          <w:lang w:eastAsia="zh-CN" w:bidi="hi-IN"/>
        </w:rPr>
        <w:t>het</w:t>
      </w:r>
      <w:r w:rsidR="00FF3FAC">
        <w:rPr>
          <w:lang w:eastAsia="zh-CN" w:bidi="hi-IN"/>
        </w:rPr>
        <w:t xml:space="preserve"> </w:t>
      </w:r>
      <w:r w:rsidR="00CE5696">
        <w:rPr>
          <w:lang w:eastAsia="zh-CN" w:bidi="hi-IN"/>
        </w:rPr>
        <w:t>pilot-</w:t>
      </w:r>
      <w:r w:rsidR="005E6909" w:rsidRPr="00797585">
        <w:rPr>
          <w:lang w:eastAsia="zh-CN" w:bidi="hi-IN"/>
        </w:rPr>
        <w:t>omgevingsplan</w:t>
      </w:r>
      <w:r w:rsidR="00FF3FAC">
        <w:rPr>
          <w:lang w:eastAsia="zh-CN" w:bidi="hi-IN"/>
        </w:rPr>
        <w:t xml:space="preserve"> </w:t>
      </w:r>
      <w:r w:rsidR="005E6909" w:rsidRPr="00797585">
        <w:rPr>
          <w:lang w:eastAsia="zh-CN" w:bidi="hi-IN"/>
        </w:rPr>
        <w:t>Eureka</w:t>
      </w:r>
      <w:r w:rsidR="00FF3FAC">
        <w:rPr>
          <w:lang w:eastAsia="zh-CN" w:bidi="hi-IN"/>
        </w:rPr>
        <w:t xml:space="preserve"> </w:t>
      </w:r>
      <w:r w:rsidR="005E6909" w:rsidRPr="00797585">
        <w:rPr>
          <w:lang w:eastAsia="zh-CN" w:bidi="hi-IN"/>
        </w:rPr>
        <w:t>(februari</w:t>
      </w:r>
      <w:r w:rsidR="00FF3FAC">
        <w:rPr>
          <w:lang w:eastAsia="zh-CN" w:bidi="hi-IN"/>
        </w:rPr>
        <w:t xml:space="preserve"> </w:t>
      </w:r>
      <w:r w:rsidR="005E6909" w:rsidRPr="00797585">
        <w:rPr>
          <w:lang w:eastAsia="zh-CN" w:bidi="hi-IN"/>
        </w:rPr>
        <w:t>2022)</w:t>
      </w:r>
      <w:r w:rsidR="00FF3FAC">
        <w:rPr>
          <w:lang w:eastAsia="zh-CN" w:bidi="hi-IN"/>
        </w:rPr>
        <w:t xml:space="preserve"> </w:t>
      </w:r>
      <w:r w:rsidR="005E6909" w:rsidRPr="00797585">
        <w:rPr>
          <w:lang w:eastAsia="zh-CN" w:bidi="hi-IN"/>
        </w:rPr>
        <w:t>intact</w:t>
      </w:r>
      <w:r w:rsidR="00FF3FAC">
        <w:rPr>
          <w:lang w:eastAsia="zh-CN" w:bidi="hi-IN"/>
        </w:rPr>
        <w:t xml:space="preserve"> </w:t>
      </w:r>
      <w:r w:rsidR="005E6909" w:rsidRPr="00797585">
        <w:rPr>
          <w:lang w:eastAsia="zh-CN" w:bidi="hi-IN"/>
        </w:rPr>
        <w:t>gelaten.</w:t>
      </w:r>
    </w:p>
    <w:p w14:paraId="33ADA9C3" w14:textId="77777777" w:rsidR="005E6909" w:rsidRPr="00797585" w:rsidRDefault="005E6909" w:rsidP="001F5201">
      <w:pPr>
        <w:rPr>
          <w:lang w:eastAsia="zh-CN" w:bidi="hi-IN"/>
        </w:rPr>
      </w:pPr>
    </w:p>
    <w:p w14:paraId="28FC13A2" w14:textId="2C82573C" w:rsidR="00655D85" w:rsidRPr="00797585" w:rsidRDefault="006F01D1" w:rsidP="001F5201">
      <w:pPr>
        <w:rPr>
          <w:lang w:eastAsia="zh-CN" w:bidi="hi-IN"/>
        </w:rPr>
      </w:pPr>
      <w:r w:rsidRPr="00797585">
        <w:rPr>
          <w:lang w:eastAsia="zh-CN" w:bidi="hi-IN"/>
        </w:rPr>
        <w:t>Daarna</w:t>
      </w:r>
      <w:r w:rsidR="00FF3FAC">
        <w:rPr>
          <w:lang w:eastAsia="zh-CN" w:bidi="hi-IN"/>
        </w:rPr>
        <w:t xml:space="preserve"> </w:t>
      </w:r>
      <w:r w:rsidRPr="00797585">
        <w:rPr>
          <w:lang w:eastAsia="zh-CN" w:bidi="hi-IN"/>
        </w:rPr>
        <w:t>zijn</w:t>
      </w:r>
      <w:r w:rsidR="00FF3FAC">
        <w:rPr>
          <w:lang w:eastAsia="zh-CN" w:bidi="hi-IN"/>
        </w:rPr>
        <w:t xml:space="preserve"> </w:t>
      </w:r>
      <w:r w:rsidR="003B1D9A" w:rsidRPr="00797585">
        <w:rPr>
          <w:lang w:eastAsia="zh-CN" w:bidi="hi-IN"/>
        </w:rPr>
        <w:t>er</w:t>
      </w:r>
      <w:r w:rsidR="00FF3FAC">
        <w:rPr>
          <w:lang w:eastAsia="zh-CN" w:bidi="hi-IN"/>
        </w:rPr>
        <w:t xml:space="preserve"> </w:t>
      </w:r>
      <w:r w:rsidRPr="00797585">
        <w:rPr>
          <w:lang w:eastAsia="zh-CN" w:bidi="hi-IN"/>
        </w:rPr>
        <w:t>regels</w:t>
      </w:r>
      <w:r w:rsidR="00FF3FAC">
        <w:rPr>
          <w:lang w:eastAsia="zh-CN" w:bidi="hi-IN"/>
        </w:rPr>
        <w:t xml:space="preserve"> </w:t>
      </w:r>
      <w:r w:rsidR="003B1D9A" w:rsidRPr="00797585">
        <w:rPr>
          <w:lang w:eastAsia="zh-CN" w:bidi="hi-IN"/>
        </w:rPr>
        <w:t>gemaakt</w:t>
      </w:r>
      <w:r w:rsidR="00FF3FAC">
        <w:rPr>
          <w:lang w:eastAsia="zh-CN" w:bidi="hi-IN"/>
        </w:rPr>
        <w:t xml:space="preserve"> </w:t>
      </w:r>
      <w:r w:rsidRPr="00797585">
        <w:rPr>
          <w:lang w:eastAsia="zh-CN" w:bidi="hi-IN"/>
        </w:rPr>
        <w:t>voor</w:t>
      </w:r>
      <w:r w:rsidR="00FF3FAC">
        <w:rPr>
          <w:lang w:eastAsia="zh-CN" w:bidi="hi-IN"/>
        </w:rPr>
        <w:t xml:space="preserve"> </w:t>
      </w:r>
      <w:r w:rsidRPr="00797585">
        <w:rPr>
          <w:lang w:eastAsia="zh-CN" w:bidi="hi-IN"/>
        </w:rPr>
        <w:t>activiteiten</w:t>
      </w:r>
      <w:r w:rsidR="00FF3FAC">
        <w:rPr>
          <w:lang w:eastAsia="zh-CN" w:bidi="hi-IN"/>
        </w:rPr>
        <w:t xml:space="preserve"> </w:t>
      </w:r>
      <w:r w:rsidRPr="00797585">
        <w:rPr>
          <w:lang w:eastAsia="zh-CN" w:bidi="hi-IN"/>
        </w:rPr>
        <w:t>die</w:t>
      </w:r>
      <w:r w:rsidR="00FF3FAC">
        <w:rPr>
          <w:lang w:eastAsia="zh-CN" w:bidi="hi-IN"/>
        </w:rPr>
        <w:t xml:space="preserve"> </w:t>
      </w:r>
      <w:r w:rsidRPr="00797585">
        <w:rPr>
          <w:lang w:eastAsia="zh-CN" w:bidi="hi-IN"/>
        </w:rPr>
        <w:t>veelvuldig</w:t>
      </w:r>
      <w:r w:rsidR="00FF3FAC">
        <w:rPr>
          <w:lang w:eastAsia="zh-CN" w:bidi="hi-IN"/>
        </w:rPr>
        <w:t xml:space="preserve"> </w:t>
      </w:r>
      <w:r w:rsidRPr="00797585">
        <w:rPr>
          <w:lang w:eastAsia="zh-CN" w:bidi="hi-IN"/>
        </w:rPr>
        <w:t>voorkomen</w:t>
      </w:r>
      <w:r w:rsidR="00A7416F" w:rsidRPr="00797585">
        <w:rPr>
          <w:lang w:eastAsia="zh-CN" w:bidi="hi-IN"/>
        </w:rPr>
        <w:t>.</w:t>
      </w:r>
      <w:r w:rsidR="00FF3FAC">
        <w:rPr>
          <w:lang w:eastAsia="zh-CN" w:bidi="hi-IN"/>
        </w:rPr>
        <w:t xml:space="preserve"> </w:t>
      </w:r>
      <w:r w:rsidR="00A7416F" w:rsidRPr="00797585">
        <w:rPr>
          <w:lang w:eastAsia="zh-CN" w:bidi="hi-IN"/>
        </w:rPr>
        <w:t>Deze</w:t>
      </w:r>
      <w:r w:rsidR="00FF3FAC">
        <w:rPr>
          <w:lang w:eastAsia="zh-CN" w:bidi="hi-IN"/>
        </w:rPr>
        <w:t xml:space="preserve"> </w:t>
      </w:r>
      <w:r w:rsidR="00A7416F" w:rsidRPr="00797585">
        <w:rPr>
          <w:lang w:eastAsia="zh-CN" w:bidi="hi-IN"/>
        </w:rPr>
        <w:t>regels</w:t>
      </w:r>
      <w:r w:rsidR="00FF3FAC">
        <w:rPr>
          <w:lang w:eastAsia="zh-CN" w:bidi="hi-IN"/>
        </w:rPr>
        <w:t xml:space="preserve"> </w:t>
      </w:r>
      <w:r w:rsidR="00A7416F" w:rsidRPr="00797585">
        <w:rPr>
          <w:lang w:eastAsia="zh-CN" w:bidi="hi-IN"/>
        </w:rPr>
        <w:t>zijn</w:t>
      </w:r>
      <w:r w:rsidR="00FF3FAC">
        <w:rPr>
          <w:lang w:eastAsia="zh-CN" w:bidi="hi-IN"/>
        </w:rPr>
        <w:t xml:space="preserve"> </w:t>
      </w:r>
      <w:r w:rsidR="00A7416F" w:rsidRPr="00797585">
        <w:rPr>
          <w:lang w:eastAsia="zh-CN" w:bidi="hi-IN"/>
        </w:rPr>
        <w:t>vervolgens</w:t>
      </w:r>
      <w:r w:rsidR="00FF3FAC">
        <w:rPr>
          <w:lang w:eastAsia="zh-CN" w:bidi="hi-IN"/>
        </w:rPr>
        <w:t xml:space="preserve"> </w:t>
      </w:r>
      <w:r w:rsidRPr="00797585">
        <w:rPr>
          <w:lang w:eastAsia="zh-CN" w:bidi="hi-IN"/>
        </w:rPr>
        <w:t>in</w:t>
      </w:r>
      <w:r w:rsidR="00FF3FAC">
        <w:rPr>
          <w:lang w:eastAsia="zh-CN" w:bidi="hi-IN"/>
        </w:rPr>
        <w:t xml:space="preserve"> </w:t>
      </w:r>
      <w:r w:rsidRPr="00797585">
        <w:rPr>
          <w:lang w:eastAsia="zh-CN" w:bidi="hi-IN"/>
        </w:rPr>
        <w:t>de</w:t>
      </w:r>
      <w:r w:rsidR="00FF3FAC">
        <w:rPr>
          <w:lang w:eastAsia="zh-CN" w:bidi="hi-IN"/>
        </w:rPr>
        <w:t xml:space="preserve"> </w:t>
      </w:r>
      <w:r w:rsidR="00B73891" w:rsidRPr="00797585">
        <w:rPr>
          <w:lang w:eastAsia="zh-CN" w:bidi="hi-IN"/>
        </w:rPr>
        <w:t>geïntegreerde</w:t>
      </w:r>
      <w:r w:rsidR="00FF3FAC">
        <w:rPr>
          <w:lang w:eastAsia="zh-CN" w:bidi="hi-IN"/>
        </w:rPr>
        <w:t xml:space="preserve"> </w:t>
      </w:r>
      <w:r w:rsidRPr="00797585">
        <w:rPr>
          <w:lang w:eastAsia="zh-CN" w:bidi="hi-IN"/>
        </w:rPr>
        <w:t>staalkaart</w:t>
      </w:r>
      <w:r w:rsidR="00FF3FAC">
        <w:rPr>
          <w:lang w:eastAsia="zh-CN" w:bidi="hi-IN"/>
        </w:rPr>
        <w:t xml:space="preserve"> </w:t>
      </w:r>
      <w:r w:rsidR="003B1D9A" w:rsidRPr="00797585">
        <w:rPr>
          <w:lang w:eastAsia="zh-CN" w:bidi="hi-IN"/>
        </w:rPr>
        <w:t>structuur</w:t>
      </w:r>
      <w:r w:rsidR="00FF3FAC">
        <w:rPr>
          <w:lang w:eastAsia="zh-CN" w:bidi="hi-IN"/>
        </w:rPr>
        <w:t xml:space="preserve"> </w:t>
      </w:r>
      <w:r w:rsidR="003B1D9A" w:rsidRPr="00797585">
        <w:rPr>
          <w:lang w:eastAsia="zh-CN" w:bidi="hi-IN"/>
        </w:rPr>
        <w:t>geplaatst</w:t>
      </w:r>
      <w:r w:rsidRPr="00797585">
        <w:rPr>
          <w:lang w:eastAsia="zh-CN" w:bidi="hi-IN"/>
        </w:rPr>
        <w:t>.</w:t>
      </w:r>
      <w:r w:rsidR="00FF3FAC">
        <w:rPr>
          <w:lang w:eastAsia="zh-CN" w:bidi="hi-IN"/>
        </w:rPr>
        <w:t xml:space="preserve"> </w:t>
      </w:r>
      <w:r w:rsidR="003B1D9A" w:rsidRPr="00797585">
        <w:rPr>
          <w:lang w:eastAsia="zh-CN" w:bidi="hi-IN"/>
        </w:rPr>
        <w:t>Gekozen</w:t>
      </w:r>
      <w:r w:rsidR="00FF3FAC">
        <w:rPr>
          <w:lang w:eastAsia="zh-CN" w:bidi="hi-IN"/>
        </w:rPr>
        <w:t xml:space="preserve"> </w:t>
      </w:r>
      <w:r w:rsidR="003B1D9A" w:rsidRPr="00797585">
        <w:rPr>
          <w:lang w:eastAsia="zh-CN" w:bidi="hi-IN"/>
        </w:rPr>
        <w:t>is</w:t>
      </w:r>
      <w:r w:rsidR="00FF3FAC">
        <w:rPr>
          <w:lang w:eastAsia="zh-CN" w:bidi="hi-IN"/>
        </w:rPr>
        <w:t xml:space="preserve"> </w:t>
      </w:r>
      <w:r w:rsidR="003B1D9A" w:rsidRPr="00797585">
        <w:rPr>
          <w:lang w:eastAsia="zh-CN" w:bidi="hi-IN"/>
        </w:rPr>
        <w:t>voor</w:t>
      </w:r>
      <w:r w:rsidR="00FF3FAC">
        <w:rPr>
          <w:lang w:eastAsia="zh-CN" w:bidi="hi-IN"/>
        </w:rPr>
        <w:t xml:space="preserve"> </w:t>
      </w:r>
      <w:r w:rsidR="003B1D9A" w:rsidRPr="00797585">
        <w:rPr>
          <w:lang w:eastAsia="zh-CN" w:bidi="hi-IN"/>
        </w:rPr>
        <w:t>de</w:t>
      </w:r>
      <w:r w:rsidR="00FF3FAC">
        <w:rPr>
          <w:lang w:eastAsia="zh-CN" w:bidi="hi-IN"/>
        </w:rPr>
        <w:t xml:space="preserve"> </w:t>
      </w:r>
      <w:r w:rsidRPr="00797585">
        <w:rPr>
          <w:lang w:eastAsia="zh-CN" w:bidi="hi-IN"/>
        </w:rPr>
        <w:t>volgende</w:t>
      </w:r>
      <w:r w:rsidR="00FF3FAC">
        <w:rPr>
          <w:lang w:eastAsia="zh-CN" w:bidi="hi-IN"/>
        </w:rPr>
        <w:t xml:space="preserve"> </w:t>
      </w:r>
      <w:r w:rsidRPr="00797585">
        <w:rPr>
          <w:lang w:eastAsia="zh-CN" w:bidi="hi-IN"/>
        </w:rPr>
        <w:t>activiteiten:</w:t>
      </w:r>
      <w:r w:rsidR="00FF3FAC">
        <w:rPr>
          <w:lang w:eastAsia="zh-CN" w:bidi="hi-IN"/>
        </w:rPr>
        <w:t xml:space="preserve"> </w:t>
      </w:r>
      <w:r w:rsidRPr="00797585">
        <w:rPr>
          <w:lang w:eastAsia="zh-CN" w:bidi="hi-IN"/>
        </w:rPr>
        <w:t>waterberging,</w:t>
      </w:r>
      <w:r w:rsidR="00FF3FAC">
        <w:rPr>
          <w:lang w:eastAsia="zh-CN" w:bidi="hi-IN"/>
        </w:rPr>
        <w:t xml:space="preserve"> </w:t>
      </w:r>
      <w:r w:rsidR="002B7912" w:rsidRPr="00797585">
        <w:rPr>
          <w:lang w:eastAsia="zh-CN" w:bidi="hi-IN"/>
        </w:rPr>
        <w:t>horecageluid,</w:t>
      </w:r>
      <w:r w:rsidR="00FF3FAC">
        <w:rPr>
          <w:lang w:eastAsia="zh-CN" w:bidi="hi-IN"/>
        </w:rPr>
        <w:t xml:space="preserve"> </w:t>
      </w:r>
      <w:r w:rsidR="002B7912" w:rsidRPr="00797585">
        <w:rPr>
          <w:lang w:eastAsia="zh-CN" w:bidi="hi-IN"/>
        </w:rPr>
        <w:t>maatschappelijke</w:t>
      </w:r>
      <w:r w:rsidR="00FF3FAC">
        <w:rPr>
          <w:lang w:eastAsia="zh-CN" w:bidi="hi-IN"/>
        </w:rPr>
        <w:t xml:space="preserve"> </w:t>
      </w:r>
      <w:r w:rsidR="002B7912" w:rsidRPr="00797585">
        <w:rPr>
          <w:lang w:eastAsia="zh-CN" w:bidi="hi-IN"/>
        </w:rPr>
        <w:t>activiteiten</w:t>
      </w:r>
      <w:r w:rsidR="00FF3FAC">
        <w:rPr>
          <w:lang w:eastAsia="zh-CN" w:bidi="hi-IN"/>
        </w:rPr>
        <w:t xml:space="preserve"> </w:t>
      </w:r>
      <w:r w:rsidR="004B2746" w:rsidRPr="00797585">
        <w:rPr>
          <w:lang w:eastAsia="zh-CN" w:bidi="hi-IN"/>
        </w:rPr>
        <w:t>en</w:t>
      </w:r>
      <w:r w:rsidR="00FF3FAC">
        <w:rPr>
          <w:lang w:eastAsia="zh-CN" w:bidi="hi-IN"/>
        </w:rPr>
        <w:t xml:space="preserve"> </w:t>
      </w:r>
      <w:r w:rsidR="004B2746" w:rsidRPr="00797585">
        <w:rPr>
          <w:lang w:eastAsia="zh-CN" w:bidi="hi-IN"/>
        </w:rPr>
        <w:t>tankstation</w:t>
      </w:r>
      <w:r w:rsidR="002B7912" w:rsidRPr="00797585">
        <w:rPr>
          <w:lang w:eastAsia="zh-CN" w:bidi="hi-IN"/>
        </w:rPr>
        <w:t>.</w:t>
      </w:r>
      <w:r w:rsidR="00FF3FAC">
        <w:rPr>
          <w:lang w:eastAsia="zh-CN" w:bidi="hi-IN"/>
        </w:rPr>
        <w:t xml:space="preserve"> </w:t>
      </w:r>
      <w:r w:rsidR="002B7912" w:rsidRPr="00797585">
        <w:rPr>
          <w:lang w:eastAsia="zh-CN" w:bidi="hi-IN"/>
        </w:rPr>
        <w:t>Daar</w:t>
      </w:r>
      <w:r w:rsidR="00FF3FAC">
        <w:rPr>
          <w:lang w:eastAsia="zh-CN" w:bidi="hi-IN"/>
        </w:rPr>
        <w:t xml:space="preserve"> </w:t>
      </w:r>
      <w:r w:rsidR="002B7912" w:rsidRPr="00797585">
        <w:rPr>
          <w:lang w:eastAsia="zh-CN" w:bidi="hi-IN"/>
        </w:rPr>
        <w:t>waar</w:t>
      </w:r>
      <w:r w:rsidR="00FF3FAC">
        <w:rPr>
          <w:lang w:eastAsia="zh-CN" w:bidi="hi-IN"/>
        </w:rPr>
        <w:t xml:space="preserve"> </w:t>
      </w:r>
      <w:r w:rsidR="002B7912" w:rsidRPr="00797585">
        <w:rPr>
          <w:lang w:eastAsia="zh-CN" w:bidi="hi-IN"/>
        </w:rPr>
        <w:t>in</w:t>
      </w:r>
      <w:r w:rsidR="00FF3FAC">
        <w:rPr>
          <w:lang w:eastAsia="zh-CN" w:bidi="hi-IN"/>
        </w:rPr>
        <w:t xml:space="preserve"> </w:t>
      </w:r>
      <w:r w:rsidR="002B7912" w:rsidRPr="00797585">
        <w:rPr>
          <w:lang w:eastAsia="zh-CN" w:bidi="hi-IN"/>
        </w:rPr>
        <w:t>het</w:t>
      </w:r>
      <w:r w:rsidR="00FF3FAC">
        <w:rPr>
          <w:lang w:eastAsia="zh-CN" w:bidi="hi-IN"/>
        </w:rPr>
        <w:t xml:space="preserve"> </w:t>
      </w:r>
      <w:r w:rsidR="002B7912" w:rsidRPr="00797585">
        <w:rPr>
          <w:lang w:eastAsia="zh-CN" w:bidi="hi-IN"/>
        </w:rPr>
        <w:t>vervolg</w:t>
      </w:r>
      <w:r w:rsidR="00FF3FAC">
        <w:rPr>
          <w:lang w:eastAsia="zh-CN" w:bidi="hi-IN"/>
        </w:rPr>
        <w:t xml:space="preserve"> </w:t>
      </w:r>
      <w:r w:rsidR="002B7912" w:rsidRPr="00797585">
        <w:rPr>
          <w:lang w:eastAsia="zh-CN" w:bidi="hi-IN"/>
        </w:rPr>
        <w:t>van</w:t>
      </w:r>
      <w:r w:rsidR="00FF3FAC">
        <w:rPr>
          <w:lang w:eastAsia="zh-CN" w:bidi="hi-IN"/>
        </w:rPr>
        <w:t xml:space="preserve"> </w:t>
      </w:r>
      <w:r w:rsidR="002B7912" w:rsidRPr="00797585">
        <w:rPr>
          <w:lang w:eastAsia="zh-CN" w:bidi="hi-IN"/>
        </w:rPr>
        <w:t>de</w:t>
      </w:r>
      <w:r w:rsidR="00FF3FAC">
        <w:rPr>
          <w:lang w:eastAsia="zh-CN" w:bidi="hi-IN"/>
        </w:rPr>
        <w:t xml:space="preserve"> </w:t>
      </w:r>
      <w:r w:rsidR="002B7912" w:rsidRPr="00797585">
        <w:rPr>
          <w:lang w:eastAsia="zh-CN" w:bidi="hi-IN"/>
        </w:rPr>
        <w:t>toelichting</w:t>
      </w:r>
      <w:r w:rsidR="00FF3FAC">
        <w:rPr>
          <w:lang w:eastAsia="zh-CN" w:bidi="hi-IN"/>
        </w:rPr>
        <w:t xml:space="preserve"> </w:t>
      </w:r>
      <w:r w:rsidR="002B7912" w:rsidRPr="00797585">
        <w:rPr>
          <w:lang w:eastAsia="zh-CN" w:bidi="hi-IN"/>
        </w:rPr>
        <w:t>wordt</w:t>
      </w:r>
      <w:r w:rsidR="00FF3FAC">
        <w:rPr>
          <w:lang w:eastAsia="zh-CN" w:bidi="hi-IN"/>
        </w:rPr>
        <w:t xml:space="preserve"> </w:t>
      </w:r>
      <w:r w:rsidR="002B7912" w:rsidRPr="00797585">
        <w:rPr>
          <w:lang w:eastAsia="zh-CN" w:bidi="hi-IN"/>
        </w:rPr>
        <w:t>gesproken</w:t>
      </w:r>
      <w:r w:rsidR="00FF3FAC">
        <w:rPr>
          <w:lang w:eastAsia="zh-CN" w:bidi="hi-IN"/>
        </w:rPr>
        <w:t xml:space="preserve"> </w:t>
      </w:r>
      <w:r w:rsidR="002B7912" w:rsidRPr="00797585">
        <w:rPr>
          <w:lang w:eastAsia="zh-CN" w:bidi="hi-IN"/>
        </w:rPr>
        <w:t>over</w:t>
      </w:r>
      <w:r w:rsidR="00FF3FAC">
        <w:rPr>
          <w:lang w:eastAsia="zh-CN" w:bidi="hi-IN"/>
        </w:rPr>
        <w:t xml:space="preserve"> </w:t>
      </w:r>
      <w:r w:rsidR="002B7912" w:rsidRPr="00797585">
        <w:rPr>
          <w:lang w:eastAsia="zh-CN" w:bidi="hi-IN"/>
        </w:rPr>
        <w:t>‘nieuwe</w:t>
      </w:r>
      <w:r w:rsidR="00FF3FAC">
        <w:rPr>
          <w:lang w:eastAsia="zh-CN" w:bidi="hi-IN"/>
        </w:rPr>
        <w:t xml:space="preserve"> </w:t>
      </w:r>
      <w:r w:rsidR="002B7912" w:rsidRPr="00797585">
        <w:rPr>
          <w:lang w:eastAsia="zh-CN" w:bidi="hi-IN"/>
        </w:rPr>
        <w:t>activiteiten’</w:t>
      </w:r>
      <w:r w:rsidR="00FF3FAC">
        <w:rPr>
          <w:lang w:eastAsia="zh-CN" w:bidi="hi-IN"/>
        </w:rPr>
        <w:t xml:space="preserve"> </w:t>
      </w:r>
      <w:r w:rsidR="002B7912" w:rsidRPr="00797585">
        <w:rPr>
          <w:lang w:eastAsia="zh-CN" w:bidi="hi-IN"/>
        </w:rPr>
        <w:t>of</w:t>
      </w:r>
      <w:r w:rsidR="00FF3FAC">
        <w:rPr>
          <w:lang w:eastAsia="zh-CN" w:bidi="hi-IN"/>
        </w:rPr>
        <w:t xml:space="preserve"> </w:t>
      </w:r>
      <w:r w:rsidR="002B7912" w:rsidRPr="00797585">
        <w:rPr>
          <w:lang w:eastAsia="zh-CN" w:bidi="hi-IN"/>
        </w:rPr>
        <w:t>‘veelvoorkomende</w:t>
      </w:r>
      <w:r w:rsidR="00FF3FAC">
        <w:rPr>
          <w:lang w:eastAsia="zh-CN" w:bidi="hi-IN"/>
        </w:rPr>
        <w:t xml:space="preserve"> </w:t>
      </w:r>
      <w:r w:rsidR="002B7912" w:rsidRPr="00797585">
        <w:rPr>
          <w:lang w:eastAsia="zh-CN" w:bidi="hi-IN"/>
        </w:rPr>
        <w:t>activiteiten’</w:t>
      </w:r>
      <w:r w:rsidR="00FF3FAC">
        <w:rPr>
          <w:lang w:eastAsia="zh-CN" w:bidi="hi-IN"/>
        </w:rPr>
        <w:t xml:space="preserve"> </w:t>
      </w:r>
      <w:r w:rsidR="002B7912" w:rsidRPr="00797585">
        <w:rPr>
          <w:lang w:eastAsia="zh-CN" w:bidi="hi-IN"/>
        </w:rPr>
        <w:t>worden</w:t>
      </w:r>
      <w:r w:rsidR="00FF3FAC">
        <w:rPr>
          <w:lang w:eastAsia="zh-CN" w:bidi="hi-IN"/>
        </w:rPr>
        <w:t xml:space="preserve"> </w:t>
      </w:r>
      <w:r w:rsidR="002B7912" w:rsidRPr="00797585">
        <w:rPr>
          <w:lang w:eastAsia="zh-CN" w:bidi="hi-IN"/>
        </w:rPr>
        <w:t>deze</w:t>
      </w:r>
      <w:r w:rsidR="00FF3FAC">
        <w:rPr>
          <w:lang w:eastAsia="zh-CN" w:bidi="hi-IN"/>
        </w:rPr>
        <w:t xml:space="preserve"> </w:t>
      </w:r>
      <w:r w:rsidR="002B7912" w:rsidRPr="00797585">
        <w:rPr>
          <w:lang w:eastAsia="zh-CN" w:bidi="hi-IN"/>
        </w:rPr>
        <w:t>activiteiten</w:t>
      </w:r>
      <w:r w:rsidR="00FF3FAC">
        <w:rPr>
          <w:lang w:eastAsia="zh-CN" w:bidi="hi-IN"/>
        </w:rPr>
        <w:t xml:space="preserve"> </w:t>
      </w:r>
      <w:r w:rsidR="002B7912" w:rsidRPr="00797585">
        <w:rPr>
          <w:lang w:eastAsia="zh-CN" w:bidi="hi-IN"/>
        </w:rPr>
        <w:t>bedoeld.</w:t>
      </w:r>
    </w:p>
    <w:p w14:paraId="31E641C8" w14:textId="6989EEAA" w:rsidR="005E6909" w:rsidRPr="00797585" w:rsidRDefault="005E6909" w:rsidP="001F5201">
      <w:pPr>
        <w:rPr>
          <w:lang w:eastAsia="zh-CN" w:bidi="hi-IN"/>
        </w:rPr>
      </w:pPr>
    </w:p>
    <w:p w14:paraId="3225554D" w14:textId="2EECAB68" w:rsidR="00D56F74" w:rsidRDefault="0031429C" w:rsidP="001F5201">
      <w:pPr>
        <w:rPr>
          <w:lang w:eastAsia="zh-CN" w:bidi="hi-IN"/>
        </w:rPr>
      </w:pPr>
      <w:r w:rsidRPr="00797585">
        <w:rPr>
          <w:lang w:eastAsia="zh-CN" w:bidi="hi-IN"/>
        </w:rPr>
        <w:t>Daarnaast</w:t>
      </w:r>
      <w:r w:rsidR="00FF3FAC">
        <w:rPr>
          <w:lang w:eastAsia="zh-CN" w:bidi="hi-IN"/>
        </w:rPr>
        <w:t xml:space="preserve"> </w:t>
      </w:r>
      <w:r w:rsidR="005E6909" w:rsidRPr="00797585">
        <w:rPr>
          <w:lang w:eastAsia="zh-CN" w:bidi="hi-IN"/>
        </w:rPr>
        <w:t>bevat</w:t>
      </w:r>
      <w:r w:rsidR="00FF3FAC">
        <w:rPr>
          <w:lang w:eastAsia="zh-CN" w:bidi="hi-IN"/>
        </w:rPr>
        <w:t xml:space="preserve"> </w:t>
      </w:r>
      <w:r w:rsidRPr="00797585">
        <w:rPr>
          <w:lang w:eastAsia="zh-CN" w:bidi="hi-IN"/>
        </w:rPr>
        <w:t>voorliggend</w:t>
      </w:r>
      <w:r w:rsidR="00FF3FAC">
        <w:rPr>
          <w:lang w:eastAsia="zh-CN" w:bidi="hi-IN"/>
        </w:rPr>
        <w:t xml:space="preserve"> </w:t>
      </w:r>
      <w:r w:rsidRPr="00797585">
        <w:rPr>
          <w:lang w:eastAsia="zh-CN" w:bidi="hi-IN"/>
        </w:rPr>
        <w:t>wijzigings</w:t>
      </w:r>
      <w:r w:rsidR="00EB0CEE">
        <w:rPr>
          <w:lang w:eastAsia="zh-CN" w:bidi="hi-IN"/>
        </w:rPr>
        <w:t>besluit</w:t>
      </w:r>
      <w:r w:rsidR="00FF3FAC">
        <w:rPr>
          <w:lang w:eastAsia="zh-CN" w:bidi="hi-IN"/>
        </w:rPr>
        <w:t xml:space="preserve"> </w:t>
      </w:r>
      <w:r w:rsidRPr="00797585">
        <w:rPr>
          <w:lang w:eastAsia="zh-CN" w:bidi="hi-IN"/>
        </w:rPr>
        <w:t>een</w:t>
      </w:r>
      <w:r w:rsidR="00FF3FAC">
        <w:rPr>
          <w:lang w:eastAsia="zh-CN" w:bidi="hi-IN"/>
        </w:rPr>
        <w:t xml:space="preserve"> </w:t>
      </w:r>
      <w:r w:rsidR="00353F7B" w:rsidRPr="00797585">
        <w:rPr>
          <w:lang w:eastAsia="zh-CN" w:bidi="hi-IN"/>
        </w:rPr>
        <w:t>paragraaf</w:t>
      </w:r>
      <w:r w:rsidR="00FF3FAC">
        <w:rPr>
          <w:lang w:eastAsia="zh-CN" w:bidi="hi-IN"/>
        </w:rPr>
        <w:t xml:space="preserve"> </w:t>
      </w:r>
      <w:r w:rsidR="00353F7B" w:rsidRPr="00797585">
        <w:rPr>
          <w:lang w:eastAsia="zh-CN" w:bidi="hi-IN"/>
        </w:rPr>
        <w:t>5.3.101</w:t>
      </w:r>
      <w:r w:rsidR="00FF3FAC">
        <w:rPr>
          <w:lang w:eastAsia="zh-CN" w:bidi="hi-IN"/>
        </w:rPr>
        <w:t xml:space="preserve"> </w:t>
      </w:r>
      <w:r w:rsidR="00353F7B" w:rsidRPr="00797585">
        <w:rPr>
          <w:lang w:eastAsia="zh-CN" w:bidi="hi-IN"/>
        </w:rPr>
        <w:t>dienstverleningsactiviteit</w:t>
      </w:r>
      <w:r w:rsidR="00FF3FAC">
        <w:rPr>
          <w:lang w:eastAsia="zh-CN" w:bidi="hi-IN"/>
        </w:rPr>
        <w:t xml:space="preserve"> </w:t>
      </w:r>
      <w:r w:rsidR="00353F7B" w:rsidRPr="00797585">
        <w:rPr>
          <w:lang w:eastAsia="zh-CN" w:bidi="hi-IN"/>
        </w:rPr>
        <w:t>verrichten</w:t>
      </w:r>
      <w:r w:rsidR="005E6909" w:rsidRPr="00797585">
        <w:rPr>
          <w:lang w:eastAsia="zh-CN" w:bidi="hi-IN"/>
        </w:rPr>
        <w:t>,</w:t>
      </w:r>
      <w:r w:rsidR="00FF3FAC">
        <w:rPr>
          <w:lang w:eastAsia="zh-CN" w:bidi="hi-IN"/>
        </w:rPr>
        <w:t xml:space="preserve"> </w:t>
      </w:r>
      <w:r w:rsidR="005E6909" w:rsidRPr="00797585">
        <w:rPr>
          <w:lang w:eastAsia="zh-CN" w:bidi="hi-IN"/>
        </w:rPr>
        <w:t>terwijl</w:t>
      </w:r>
      <w:r w:rsidR="00FF3FAC">
        <w:rPr>
          <w:lang w:eastAsia="zh-CN" w:bidi="hi-IN"/>
        </w:rPr>
        <w:t xml:space="preserve"> </w:t>
      </w:r>
      <w:r w:rsidR="005E6909" w:rsidRPr="00797585">
        <w:rPr>
          <w:lang w:eastAsia="zh-CN" w:bidi="hi-IN"/>
        </w:rPr>
        <w:t>deze</w:t>
      </w:r>
      <w:r w:rsidR="00FF3FAC">
        <w:rPr>
          <w:lang w:eastAsia="zh-CN" w:bidi="hi-IN"/>
        </w:rPr>
        <w:t xml:space="preserve"> </w:t>
      </w:r>
      <w:r w:rsidR="005E6909" w:rsidRPr="00797585">
        <w:rPr>
          <w:lang w:eastAsia="zh-CN" w:bidi="hi-IN"/>
        </w:rPr>
        <w:t>in</w:t>
      </w:r>
      <w:r w:rsidR="00FF3FAC">
        <w:rPr>
          <w:lang w:eastAsia="zh-CN" w:bidi="hi-IN"/>
        </w:rPr>
        <w:t xml:space="preserve"> </w:t>
      </w:r>
      <w:r w:rsidR="00A43CB6" w:rsidRPr="00797585">
        <w:rPr>
          <w:lang w:eastAsia="zh-CN" w:bidi="hi-IN"/>
        </w:rPr>
        <w:t>de</w:t>
      </w:r>
      <w:r w:rsidR="00FF3FAC">
        <w:rPr>
          <w:lang w:eastAsia="zh-CN" w:bidi="hi-IN"/>
        </w:rPr>
        <w:t xml:space="preserve"> </w:t>
      </w:r>
      <w:r w:rsidR="00A43CB6" w:rsidRPr="00797585">
        <w:rPr>
          <w:lang w:eastAsia="zh-CN" w:bidi="hi-IN"/>
        </w:rPr>
        <w:t>geconsolideerde</w:t>
      </w:r>
      <w:r w:rsidR="00FF3FAC">
        <w:rPr>
          <w:lang w:eastAsia="zh-CN" w:bidi="hi-IN"/>
        </w:rPr>
        <w:t xml:space="preserve"> </w:t>
      </w:r>
      <w:r w:rsidR="00A43CB6" w:rsidRPr="00797585">
        <w:rPr>
          <w:lang w:eastAsia="zh-CN" w:bidi="hi-IN"/>
        </w:rPr>
        <w:t>staalkaart</w:t>
      </w:r>
      <w:r w:rsidR="00FF3FAC">
        <w:rPr>
          <w:lang w:eastAsia="zh-CN" w:bidi="hi-IN"/>
        </w:rPr>
        <w:t xml:space="preserve"> </w:t>
      </w:r>
      <w:r w:rsidR="005E6909" w:rsidRPr="00797585">
        <w:rPr>
          <w:lang w:eastAsia="zh-CN" w:bidi="hi-IN"/>
        </w:rPr>
        <w:t>ontbreekt.</w:t>
      </w:r>
      <w:r w:rsidR="00FF3FAC">
        <w:rPr>
          <w:lang w:eastAsia="zh-CN" w:bidi="hi-IN"/>
        </w:rPr>
        <w:t xml:space="preserve"> </w:t>
      </w:r>
      <w:r w:rsidR="005E6909" w:rsidRPr="00797585">
        <w:rPr>
          <w:lang w:eastAsia="zh-CN" w:bidi="hi-IN"/>
        </w:rPr>
        <w:t>Deze</w:t>
      </w:r>
      <w:r w:rsidR="00FF3FAC">
        <w:rPr>
          <w:lang w:eastAsia="zh-CN" w:bidi="hi-IN"/>
        </w:rPr>
        <w:t xml:space="preserve"> </w:t>
      </w:r>
      <w:r w:rsidR="005E6909" w:rsidRPr="00797585">
        <w:rPr>
          <w:lang w:eastAsia="zh-CN" w:bidi="hi-IN"/>
        </w:rPr>
        <w:t>regels</w:t>
      </w:r>
      <w:r w:rsidR="00FF3FAC">
        <w:rPr>
          <w:lang w:eastAsia="zh-CN" w:bidi="hi-IN"/>
        </w:rPr>
        <w:t xml:space="preserve"> </w:t>
      </w:r>
      <w:r w:rsidR="005E6909" w:rsidRPr="00797585">
        <w:rPr>
          <w:lang w:eastAsia="zh-CN" w:bidi="hi-IN"/>
        </w:rPr>
        <w:t>zijn</w:t>
      </w:r>
      <w:r w:rsidR="00FF3FAC">
        <w:rPr>
          <w:lang w:eastAsia="zh-CN" w:bidi="hi-IN"/>
        </w:rPr>
        <w:t xml:space="preserve"> </w:t>
      </w:r>
      <w:r w:rsidR="005E6909" w:rsidRPr="00797585">
        <w:rPr>
          <w:lang w:eastAsia="zh-CN" w:bidi="hi-IN"/>
        </w:rPr>
        <w:t>in</w:t>
      </w:r>
      <w:r w:rsidR="00FF3FAC">
        <w:rPr>
          <w:lang w:eastAsia="zh-CN" w:bidi="hi-IN"/>
        </w:rPr>
        <w:t xml:space="preserve"> </w:t>
      </w:r>
      <w:r w:rsidR="005E6909" w:rsidRPr="00797585">
        <w:rPr>
          <w:lang w:eastAsia="zh-CN" w:bidi="hi-IN"/>
        </w:rPr>
        <w:t>dit</w:t>
      </w:r>
      <w:r w:rsidR="00FF3FAC">
        <w:rPr>
          <w:lang w:eastAsia="zh-CN" w:bidi="hi-IN"/>
        </w:rPr>
        <w:t xml:space="preserve"> </w:t>
      </w:r>
      <w:r w:rsidR="005E6909" w:rsidRPr="00797585">
        <w:rPr>
          <w:lang w:eastAsia="zh-CN" w:bidi="hi-IN"/>
        </w:rPr>
        <w:t>wijzigings</w:t>
      </w:r>
      <w:r w:rsidR="00EB0CEE">
        <w:rPr>
          <w:lang w:eastAsia="zh-CN" w:bidi="hi-IN"/>
        </w:rPr>
        <w:t>besluit</w:t>
      </w:r>
      <w:r w:rsidR="00FF3FAC">
        <w:rPr>
          <w:lang w:eastAsia="zh-CN" w:bidi="hi-IN"/>
        </w:rPr>
        <w:t xml:space="preserve"> </w:t>
      </w:r>
      <w:r w:rsidR="005E6909" w:rsidRPr="00797585">
        <w:rPr>
          <w:lang w:eastAsia="zh-CN" w:bidi="hi-IN"/>
        </w:rPr>
        <w:t>opgenomen</w:t>
      </w:r>
      <w:r w:rsidR="00FF3FAC">
        <w:rPr>
          <w:lang w:eastAsia="zh-CN" w:bidi="hi-IN"/>
        </w:rPr>
        <w:t xml:space="preserve"> </w:t>
      </w:r>
      <w:r w:rsidR="005E6909" w:rsidRPr="00797585">
        <w:rPr>
          <w:lang w:eastAsia="zh-CN" w:bidi="hi-IN"/>
        </w:rPr>
        <w:t>omdat</w:t>
      </w:r>
      <w:r w:rsidR="00FF3FAC">
        <w:rPr>
          <w:lang w:eastAsia="zh-CN" w:bidi="hi-IN"/>
        </w:rPr>
        <w:t xml:space="preserve"> </w:t>
      </w:r>
      <w:r w:rsidR="005E6909" w:rsidRPr="00797585">
        <w:rPr>
          <w:lang w:eastAsia="zh-CN" w:bidi="hi-IN"/>
        </w:rPr>
        <w:t>het</w:t>
      </w:r>
      <w:r w:rsidR="00FF3FAC">
        <w:rPr>
          <w:lang w:eastAsia="zh-CN" w:bidi="hi-IN"/>
        </w:rPr>
        <w:t xml:space="preserve"> </w:t>
      </w:r>
      <w:r w:rsidR="00EB0CEE">
        <w:rPr>
          <w:lang w:eastAsia="zh-CN" w:bidi="hi-IN"/>
        </w:rPr>
        <w:t>bestemmingsplan</w:t>
      </w:r>
      <w:r w:rsidR="00FF3FAC">
        <w:rPr>
          <w:lang w:eastAsia="zh-CN" w:bidi="hi-IN"/>
        </w:rPr>
        <w:t xml:space="preserve"> </w:t>
      </w:r>
      <w:r w:rsidR="00EB0CEE">
        <w:rPr>
          <w:lang w:eastAsia="zh-CN" w:bidi="hi-IN"/>
        </w:rPr>
        <w:t>Linie-Doornbos,</w:t>
      </w:r>
      <w:r w:rsidR="00FF3FAC">
        <w:rPr>
          <w:lang w:eastAsia="zh-CN" w:bidi="hi-IN"/>
        </w:rPr>
        <w:t xml:space="preserve"> </w:t>
      </w:r>
      <w:r w:rsidR="005E6909" w:rsidRPr="00797585">
        <w:rPr>
          <w:lang w:eastAsia="zh-CN" w:bidi="hi-IN"/>
        </w:rPr>
        <w:t>Eureka</w:t>
      </w:r>
      <w:r w:rsidR="00FF3FAC">
        <w:rPr>
          <w:lang w:eastAsia="zh-CN" w:bidi="hi-IN"/>
        </w:rPr>
        <w:t xml:space="preserve"> </w:t>
      </w:r>
      <w:r w:rsidR="005E6909" w:rsidRPr="00797585">
        <w:rPr>
          <w:lang w:eastAsia="zh-CN" w:bidi="hi-IN"/>
        </w:rPr>
        <w:t>dergelijke</w:t>
      </w:r>
      <w:r w:rsidR="00FF3FAC">
        <w:rPr>
          <w:lang w:eastAsia="zh-CN" w:bidi="hi-IN"/>
        </w:rPr>
        <w:t xml:space="preserve"> </w:t>
      </w:r>
      <w:r w:rsidR="005E6909" w:rsidRPr="00797585">
        <w:rPr>
          <w:lang w:eastAsia="zh-CN" w:bidi="hi-IN"/>
        </w:rPr>
        <w:t>regels</w:t>
      </w:r>
      <w:r w:rsidR="00FF3FAC">
        <w:rPr>
          <w:lang w:eastAsia="zh-CN" w:bidi="hi-IN"/>
        </w:rPr>
        <w:t xml:space="preserve"> </w:t>
      </w:r>
      <w:r w:rsidR="005E6909" w:rsidRPr="00797585">
        <w:rPr>
          <w:lang w:eastAsia="zh-CN" w:bidi="hi-IN"/>
        </w:rPr>
        <w:t>bevat</w:t>
      </w:r>
      <w:r w:rsidR="00EB0CEE">
        <w:rPr>
          <w:lang w:eastAsia="zh-CN" w:bidi="hi-IN"/>
        </w:rPr>
        <w:t>.</w:t>
      </w:r>
    </w:p>
    <w:p w14:paraId="3F407036" w14:textId="2B49A934" w:rsidR="005908F4" w:rsidRPr="00734363" w:rsidRDefault="001D375D" w:rsidP="006E6A20">
      <w:pPr>
        <w:pStyle w:val="Divisiekop5"/>
      </w:pPr>
      <w:r>
        <w:tab/>
      </w:r>
      <w:r w:rsidR="00734363" w:rsidRPr="00734363">
        <w:t>Toelichting</w:t>
      </w:r>
      <w:r w:rsidR="00FF3FAC">
        <w:t xml:space="preserve"> </w:t>
      </w:r>
      <w:r w:rsidR="00734363" w:rsidRPr="00734363">
        <w:t>betekenis</w:t>
      </w:r>
      <w:r w:rsidR="00FF3FAC">
        <w:t xml:space="preserve"> </w:t>
      </w:r>
      <w:r w:rsidR="00734363" w:rsidRPr="00734363">
        <w:t>PM</w:t>
      </w:r>
    </w:p>
    <w:p w14:paraId="3B7BD755" w14:textId="32BD051B" w:rsidR="007D3D60" w:rsidRDefault="007D3D60" w:rsidP="001F5201">
      <w:pPr>
        <w:rPr>
          <w:lang w:eastAsia="zh-CN" w:bidi="hi-IN"/>
        </w:rPr>
      </w:pP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wijzigingsbesluit</w:t>
      </w:r>
      <w:r w:rsidR="00FF3FAC">
        <w:rPr>
          <w:lang w:eastAsia="zh-CN" w:bidi="hi-IN"/>
        </w:rPr>
        <w:t xml:space="preserve"> </w:t>
      </w:r>
      <w:r w:rsidR="00B505E8">
        <w:rPr>
          <w:lang w:eastAsia="zh-CN" w:bidi="hi-IN"/>
        </w:rPr>
        <w:t>staat</w:t>
      </w:r>
      <w:r w:rsidR="00FF3FAC">
        <w:rPr>
          <w:lang w:eastAsia="zh-CN" w:bidi="hi-IN"/>
        </w:rPr>
        <w:t xml:space="preserve"> </w:t>
      </w:r>
      <w:r w:rsidR="00B505E8">
        <w:rPr>
          <w:lang w:eastAsia="zh-CN" w:bidi="hi-IN"/>
        </w:rPr>
        <w:t>bij</w:t>
      </w:r>
      <w:r w:rsidR="00FF3FAC">
        <w:rPr>
          <w:lang w:eastAsia="zh-CN" w:bidi="hi-IN"/>
        </w:rPr>
        <w:t xml:space="preserve"> </w:t>
      </w:r>
      <w:r w:rsidR="00B505E8">
        <w:rPr>
          <w:lang w:eastAsia="zh-CN" w:bidi="hi-IN"/>
        </w:rPr>
        <w:t>sommige</w:t>
      </w:r>
      <w:r w:rsidR="00FF3FAC">
        <w:rPr>
          <w:lang w:eastAsia="zh-CN" w:bidi="hi-IN"/>
        </w:rPr>
        <w:t xml:space="preserve"> </w:t>
      </w:r>
      <w:r w:rsidR="00B505E8">
        <w:rPr>
          <w:lang w:eastAsia="zh-CN" w:bidi="hi-IN"/>
        </w:rPr>
        <w:t>paragrafen</w:t>
      </w:r>
      <w:r w:rsidR="00FF3FAC">
        <w:rPr>
          <w:lang w:eastAsia="zh-CN" w:bidi="hi-IN"/>
        </w:rPr>
        <w:t xml:space="preserve"> </w:t>
      </w:r>
      <w:r w:rsidR="00B505E8">
        <w:rPr>
          <w:lang w:eastAsia="zh-CN" w:bidi="hi-IN"/>
        </w:rPr>
        <w:t>PM.</w:t>
      </w:r>
      <w:r w:rsidR="00FF3FAC">
        <w:rPr>
          <w:lang w:eastAsia="zh-CN" w:bidi="hi-IN"/>
        </w:rPr>
        <w:t xml:space="preserve"> </w:t>
      </w:r>
      <w:r w:rsidR="00B505E8">
        <w:rPr>
          <w:lang w:eastAsia="zh-CN" w:bidi="hi-IN"/>
        </w:rPr>
        <w:t>Die</w:t>
      </w:r>
      <w:r w:rsidR="00FF3FAC">
        <w:rPr>
          <w:lang w:eastAsia="zh-CN" w:bidi="hi-IN"/>
        </w:rPr>
        <w:t xml:space="preserve"> </w:t>
      </w:r>
      <w:r w:rsidR="00B505E8">
        <w:rPr>
          <w:lang w:eastAsia="zh-CN" w:bidi="hi-IN"/>
        </w:rPr>
        <w:t>paragrafen</w:t>
      </w:r>
      <w:r w:rsidR="00FF3FAC">
        <w:rPr>
          <w:lang w:eastAsia="zh-CN" w:bidi="hi-IN"/>
        </w:rPr>
        <w:t xml:space="preserve"> </w:t>
      </w:r>
      <w:r w:rsidR="00B505E8">
        <w:rPr>
          <w:lang w:eastAsia="zh-CN" w:bidi="hi-IN"/>
        </w:rPr>
        <w:t>zijn</w:t>
      </w:r>
      <w:r w:rsidR="00FF3FAC">
        <w:rPr>
          <w:lang w:eastAsia="zh-CN" w:bidi="hi-IN"/>
        </w:rPr>
        <w:t xml:space="preserve"> </w:t>
      </w:r>
      <w:r w:rsidR="00B505E8">
        <w:rPr>
          <w:lang w:eastAsia="zh-CN" w:bidi="hi-IN"/>
        </w:rPr>
        <w:t>niet</w:t>
      </w:r>
      <w:r w:rsidR="00FF3FAC">
        <w:rPr>
          <w:lang w:eastAsia="zh-CN" w:bidi="hi-IN"/>
        </w:rPr>
        <w:t xml:space="preserve"> </w:t>
      </w:r>
      <w:r w:rsidR="00B505E8">
        <w:rPr>
          <w:lang w:eastAsia="zh-CN" w:bidi="hi-IN"/>
        </w:rPr>
        <w:t>nader</w:t>
      </w:r>
      <w:r w:rsidR="00FF3FAC">
        <w:rPr>
          <w:lang w:eastAsia="zh-CN" w:bidi="hi-IN"/>
        </w:rPr>
        <w:t xml:space="preserve"> </w:t>
      </w:r>
      <w:r w:rsidR="00B505E8">
        <w:rPr>
          <w:lang w:eastAsia="zh-CN" w:bidi="hi-IN"/>
        </w:rPr>
        <w:t>ingevuld</w:t>
      </w:r>
      <w:r w:rsidR="00FF3FAC">
        <w:rPr>
          <w:lang w:eastAsia="zh-CN" w:bidi="hi-IN"/>
        </w:rPr>
        <w:t xml:space="preserve"> </w:t>
      </w:r>
      <w:r w:rsidR="00B505E8">
        <w:rPr>
          <w:lang w:eastAsia="zh-CN" w:bidi="hi-IN"/>
        </w:rPr>
        <w:t>in</w:t>
      </w:r>
      <w:r w:rsidR="00FF3FAC">
        <w:rPr>
          <w:lang w:eastAsia="zh-CN" w:bidi="hi-IN"/>
        </w:rPr>
        <w:t xml:space="preserve"> </w:t>
      </w:r>
      <w:r w:rsidR="00B505E8">
        <w:rPr>
          <w:lang w:eastAsia="zh-CN" w:bidi="hi-IN"/>
        </w:rPr>
        <w:t>dit</w:t>
      </w:r>
      <w:r w:rsidR="00FF3FAC">
        <w:rPr>
          <w:lang w:eastAsia="zh-CN" w:bidi="hi-IN"/>
        </w:rPr>
        <w:t xml:space="preserve"> </w:t>
      </w:r>
      <w:r w:rsidR="00B505E8">
        <w:rPr>
          <w:lang w:eastAsia="zh-CN" w:bidi="hi-IN"/>
        </w:rPr>
        <w:t>wijzigingsbesluit.</w:t>
      </w:r>
      <w:r w:rsidR="00FF3FAC">
        <w:rPr>
          <w:lang w:eastAsia="zh-CN" w:bidi="hi-IN"/>
        </w:rPr>
        <w:t xml:space="preserve"> </w:t>
      </w:r>
      <w:r w:rsidR="00156AFA" w:rsidRPr="00156AFA">
        <w:rPr>
          <w:lang w:eastAsia="zh-CN" w:bidi="hi-IN"/>
        </w:rPr>
        <w:t>Er</w:t>
      </w:r>
      <w:r w:rsidR="00FF3FAC">
        <w:rPr>
          <w:lang w:eastAsia="zh-CN" w:bidi="hi-IN"/>
        </w:rPr>
        <w:t xml:space="preserve"> </w:t>
      </w:r>
      <w:r w:rsidR="00156AFA" w:rsidRPr="00156AFA">
        <w:rPr>
          <w:lang w:eastAsia="zh-CN" w:bidi="hi-IN"/>
        </w:rPr>
        <w:t>is</w:t>
      </w:r>
      <w:r w:rsidR="00FF3FAC">
        <w:rPr>
          <w:lang w:eastAsia="zh-CN" w:bidi="hi-IN"/>
        </w:rPr>
        <w:t xml:space="preserve"> </w:t>
      </w:r>
      <w:r w:rsidR="00156AFA" w:rsidRPr="00156AFA">
        <w:rPr>
          <w:lang w:eastAsia="zh-CN" w:bidi="hi-IN"/>
        </w:rPr>
        <w:t>een</w:t>
      </w:r>
      <w:r w:rsidR="00FF3FAC">
        <w:rPr>
          <w:lang w:eastAsia="zh-CN" w:bidi="hi-IN"/>
        </w:rPr>
        <w:t xml:space="preserve"> </w:t>
      </w:r>
      <w:r w:rsidR="00156AFA" w:rsidRPr="00156AFA">
        <w:rPr>
          <w:lang w:eastAsia="zh-CN" w:bidi="hi-IN"/>
        </w:rPr>
        <w:t>keuze</w:t>
      </w:r>
      <w:r w:rsidR="00FF3FAC">
        <w:rPr>
          <w:lang w:eastAsia="zh-CN" w:bidi="hi-IN"/>
        </w:rPr>
        <w:t xml:space="preserve"> </w:t>
      </w:r>
      <w:r w:rsidR="00156AFA" w:rsidRPr="00156AFA">
        <w:rPr>
          <w:lang w:eastAsia="zh-CN" w:bidi="hi-IN"/>
        </w:rPr>
        <w:t>gemaakt</w:t>
      </w:r>
      <w:r w:rsidR="00FF3FAC">
        <w:rPr>
          <w:lang w:eastAsia="zh-CN" w:bidi="hi-IN"/>
        </w:rPr>
        <w:t xml:space="preserve"> </w:t>
      </w:r>
      <w:r w:rsidR="00156AFA" w:rsidRPr="00156AFA">
        <w:rPr>
          <w:lang w:eastAsia="zh-CN" w:bidi="hi-IN"/>
        </w:rPr>
        <w:t>uit</w:t>
      </w:r>
      <w:r w:rsidR="00FF3FAC">
        <w:rPr>
          <w:lang w:eastAsia="zh-CN" w:bidi="hi-IN"/>
        </w:rPr>
        <w:t xml:space="preserve"> </w:t>
      </w:r>
      <w:r w:rsidR="00156AFA" w:rsidRPr="00156AFA">
        <w:rPr>
          <w:lang w:eastAsia="zh-CN" w:bidi="hi-IN"/>
        </w:rPr>
        <w:t>onderwerpen</w:t>
      </w:r>
      <w:r w:rsidR="00FF3FAC">
        <w:rPr>
          <w:lang w:eastAsia="zh-CN" w:bidi="hi-IN"/>
        </w:rPr>
        <w:t xml:space="preserve"> </w:t>
      </w:r>
      <w:r w:rsidR="00156AFA" w:rsidRPr="00156AFA">
        <w:rPr>
          <w:lang w:eastAsia="zh-CN" w:bidi="hi-IN"/>
        </w:rPr>
        <w:t>waarvan</w:t>
      </w:r>
      <w:r w:rsidR="00FF3FAC">
        <w:rPr>
          <w:lang w:eastAsia="zh-CN" w:bidi="hi-IN"/>
        </w:rPr>
        <w:t xml:space="preserve"> </w:t>
      </w:r>
      <w:r w:rsidR="00156AFA" w:rsidRPr="00156AFA">
        <w:rPr>
          <w:lang w:eastAsia="zh-CN" w:bidi="hi-IN"/>
        </w:rPr>
        <w:t>verwacht</w:t>
      </w:r>
      <w:r w:rsidR="00FF3FAC">
        <w:rPr>
          <w:lang w:eastAsia="zh-CN" w:bidi="hi-IN"/>
        </w:rPr>
        <w:t xml:space="preserve"> </w:t>
      </w:r>
      <w:r w:rsidR="00156AFA" w:rsidRPr="00156AFA">
        <w:rPr>
          <w:lang w:eastAsia="zh-CN" w:bidi="hi-IN"/>
        </w:rPr>
        <w:t>wordt</w:t>
      </w:r>
      <w:r w:rsidR="00FF3FAC">
        <w:rPr>
          <w:lang w:eastAsia="zh-CN" w:bidi="hi-IN"/>
        </w:rPr>
        <w:t xml:space="preserve"> </w:t>
      </w:r>
      <w:r w:rsidR="00156AFA" w:rsidRPr="00156AFA">
        <w:rPr>
          <w:lang w:eastAsia="zh-CN" w:bidi="hi-IN"/>
        </w:rPr>
        <w:t>dat</w:t>
      </w:r>
      <w:r w:rsidR="00FF3FAC">
        <w:rPr>
          <w:lang w:eastAsia="zh-CN" w:bidi="hi-IN"/>
        </w:rPr>
        <w:t xml:space="preserve"> </w:t>
      </w:r>
      <w:r w:rsidR="00156AFA" w:rsidRPr="00156AFA">
        <w:rPr>
          <w:lang w:eastAsia="zh-CN" w:bidi="hi-IN"/>
        </w:rPr>
        <w:t>deze</w:t>
      </w:r>
      <w:r w:rsidR="00FF3FAC">
        <w:rPr>
          <w:lang w:eastAsia="zh-CN" w:bidi="hi-IN"/>
        </w:rPr>
        <w:t xml:space="preserve"> </w:t>
      </w:r>
      <w:r w:rsidR="00156AFA" w:rsidRPr="00156AFA">
        <w:rPr>
          <w:lang w:eastAsia="zh-CN" w:bidi="hi-IN"/>
        </w:rPr>
        <w:t>in</w:t>
      </w:r>
      <w:r w:rsidR="00FF3FAC">
        <w:rPr>
          <w:lang w:eastAsia="zh-CN" w:bidi="hi-IN"/>
        </w:rPr>
        <w:t xml:space="preserve"> </w:t>
      </w:r>
      <w:r w:rsidR="00156AFA" w:rsidRPr="00156AFA">
        <w:rPr>
          <w:lang w:eastAsia="zh-CN" w:bidi="hi-IN"/>
        </w:rPr>
        <w:t>de</w:t>
      </w:r>
      <w:r w:rsidR="00FF3FAC">
        <w:rPr>
          <w:lang w:eastAsia="zh-CN" w:bidi="hi-IN"/>
        </w:rPr>
        <w:t xml:space="preserve"> </w:t>
      </w:r>
      <w:r w:rsidR="00156AFA" w:rsidRPr="00156AFA">
        <w:rPr>
          <w:lang w:eastAsia="zh-CN" w:bidi="hi-IN"/>
        </w:rPr>
        <w:t>praktijk</w:t>
      </w:r>
      <w:r w:rsidR="00FF3FAC">
        <w:rPr>
          <w:lang w:eastAsia="zh-CN" w:bidi="hi-IN"/>
        </w:rPr>
        <w:t xml:space="preserve"> </w:t>
      </w:r>
      <w:r w:rsidR="00156AFA" w:rsidRPr="00156AFA">
        <w:rPr>
          <w:lang w:eastAsia="zh-CN" w:bidi="hi-IN"/>
        </w:rPr>
        <w:t>vaak</w:t>
      </w:r>
      <w:r w:rsidR="00FF3FAC">
        <w:rPr>
          <w:lang w:eastAsia="zh-CN" w:bidi="hi-IN"/>
        </w:rPr>
        <w:t xml:space="preserve"> </w:t>
      </w:r>
      <w:r w:rsidR="00156AFA" w:rsidRPr="00156AFA">
        <w:rPr>
          <w:lang w:eastAsia="zh-CN" w:bidi="hi-IN"/>
        </w:rPr>
        <w:t>aan</w:t>
      </w:r>
      <w:r w:rsidR="00FF3FAC">
        <w:rPr>
          <w:lang w:eastAsia="zh-CN" w:bidi="hi-IN"/>
        </w:rPr>
        <w:t xml:space="preserve"> </w:t>
      </w:r>
      <w:r w:rsidR="00156AFA" w:rsidRPr="00156AFA">
        <w:rPr>
          <w:lang w:eastAsia="zh-CN" w:bidi="hi-IN"/>
        </w:rPr>
        <w:t>de</w:t>
      </w:r>
      <w:r w:rsidR="00FF3FAC">
        <w:rPr>
          <w:lang w:eastAsia="zh-CN" w:bidi="hi-IN"/>
        </w:rPr>
        <w:t xml:space="preserve"> </w:t>
      </w:r>
      <w:r w:rsidR="00156AFA" w:rsidRPr="00156AFA">
        <w:rPr>
          <w:lang w:eastAsia="zh-CN" w:bidi="hi-IN"/>
        </w:rPr>
        <w:t>orde</w:t>
      </w:r>
      <w:r w:rsidR="00FF3FAC">
        <w:rPr>
          <w:lang w:eastAsia="zh-CN" w:bidi="hi-IN"/>
        </w:rPr>
        <w:t xml:space="preserve"> </w:t>
      </w:r>
      <w:r w:rsidR="00156AFA" w:rsidRPr="00156AFA">
        <w:rPr>
          <w:lang w:eastAsia="zh-CN" w:bidi="hi-IN"/>
        </w:rPr>
        <w:t>komen</w:t>
      </w:r>
      <w:r w:rsidR="00FF3FAC">
        <w:rPr>
          <w:lang w:eastAsia="zh-CN" w:bidi="hi-IN"/>
        </w:rPr>
        <w:t xml:space="preserve"> </w:t>
      </w:r>
      <w:r w:rsidR="00156AFA" w:rsidRPr="00156AFA">
        <w:rPr>
          <w:lang w:eastAsia="zh-CN" w:bidi="hi-IN"/>
        </w:rPr>
        <w:t>bij</w:t>
      </w:r>
      <w:r w:rsidR="00FF3FAC">
        <w:rPr>
          <w:lang w:eastAsia="zh-CN" w:bidi="hi-IN"/>
        </w:rPr>
        <w:t xml:space="preserve"> </w:t>
      </w:r>
      <w:r w:rsidR="00156AFA" w:rsidRPr="00156AFA">
        <w:rPr>
          <w:lang w:eastAsia="zh-CN" w:bidi="hi-IN"/>
        </w:rPr>
        <w:t>gebiedsontwikkeling</w:t>
      </w:r>
      <w:r w:rsidR="00FF3FAC">
        <w:rPr>
          <w:lang w:eastAsia="zh-CN" w:bidi="hi-IN"/>
        </w:rPr>
        <w:t xml:space="preserve"> </w:t>
      </w:r>
      <w:r w:rsidR="00156AFA" w:rsidRPr="00156AFA">
        <w:rPr>
          <w:lang w:eastAsia="zh-CN" w:bidi="hi-IN"/>
        </w:rPr>
        <w:t>zoals</w:t>
      </w:r>
      <w:r w:rsidR="00FF3FAC">
        <w:rPr>
          <w:lang w:eastAsia="zh-CN" w:bidi="hi-IN"/>
        </w:rPr>
        <w:t xml:space="preserve"> </w:t>
      </w:r>
      <w:r w:rsidR="00156AFA" w:rsidRPr="00156AFA">
        <w:rPr>
          <w:lang w:eastAsia="zh-CN" w:bidi="hi-IN"/>
        </w:rPr>
        <w:t>woningbouw.</w:t>
      </w:r>
      <w:r w:rsidR="00FF3FAC">
        <w:rPr>
          <w:lang w:eastAsia="zh-CN" w:bidi="hi-IN"/>
        </w:rPr>
        <w:t xml:space="preserve"> </w:t>
      </w:r>
      <w:r w:rsidR="00156AFA" w:rsidRPr="00156AFA">
        <w:rPr>
          <w:lang w:eastAsia="zh-CN" w:bidi="hi-IN"/>
        </w:rPr>
        <w:t>Voor</w:t>
      </w:r>
      <w:r w:rsidR="00FF3FAC">
        <w:rPr>
          <w:lang w:eastAsia="zh-CN" w:bidi="hi-IN"/>
        </w:rPr>
        <w:t xml:space="preserve"> </w:t>
      </w:r>
      <w:r w:rsidR="00156AFA" w:rsidRPr="00156AFA">
        <w:rPr>
          <w:lang w:eastAsia="zh-CN" w:bidi="hi-IN"/>
        </w:rPr>
        <w:t>deze</w:t>
      </w:r>
      <w:r w:rsidR="00FF3FAC">
        <w:rPr>
          <w:lang w:eastAsia="zh-CN" w:bidi="hi-IN"/>
        </w:rPr>
        <w:t xml:space="preserve"> </w:t>
      </w:r>
      <w:r w:rsidR="00156AFA" w:rsidRPr="00156AFA">
        <w:rPr>
          <w:lang w:eastAsia="zh-CN" w:bidi="hi-IN"/>
        </w:rPr>
        <w:t>onderwerpen</w:t>
      </w:r>
      <w:r w:rsidR="00FF3FAC">
        <w:rPr>
          <w:lang w:eastAsia="zh-CN" w:bidi="hi-IN"/>
        </w:rPr>
        <w:t xml:space="preserve"> </w:t>
      </w:r>
      <w:r w:rsidR="00156AFA" w:rsidRPr="00156AFA">
        <w:rPr>
          <w:lang w:eastAsia="zh-CN" w:bidi="hi-IN"/>
        </w:rPr>
        <w:t>zijn</w:t>
      </w:r>
      <w:r w:rsidR="00FF3FAC">
        <w:rPr>
          <w:lang w:eastAsia="zh-CN" w:bidi="hi-IN"/>
        </w:rPr>
        <w:t xml:space="preserve"> </w:t>
      </w:r>
      <w:r w:rsidR="00156AFA" w:rsidRPr="00156AFA">
        <w:rPr>
          <w:lang w:eastAsia="zh-CN" w:bidi="hi-IN"/>
        </w:rPr>
        <w:t>regels</w:t>
      </w:r>
      <w:r w:rsidR="00FF3FAC">
        <w:rPr>
          <w:lang w:eastAsia="zh-CN" w:bidi="hi-IN"/>
        </w:rPr>
        <w:t xml:space="preserve"> </w:t>
      </w:r>
      <w:r w:rsidR="00156AFA" w:rsidRPr="00156AFA">
        <w:rPr>
          <w:lang w:eastAsia="zh-CN" w:bidi="hi-IN"/>
        </w:rPr>
        <w:t>gemaakt.</w:t>
      </w:r>
      <w:r w:rsidR="00FF3FAC">
        <w:rPr>
          <w:lang w:eastAsia="zh-CN" w:bidi="hi-IN"/>
        </w:rPr>
        <w:t xml:space="preserve"> </w:t>
      </w:r>
      <w:r w:rsidR="00156AFA" w:rsidRPr="00156AFA">
        <w:rPr>
          <w:lang w:eastAsia="zh-CN" w:bidi="hi-IN"/>
        </w:rPr>
        <w:t>De</w:t>
      </w:r>
      <w:r w:rsidR="00FF3FAC">
        <w:rPr>
          <w:lang w:eastAsia="zh-CN" w:bidi="hi-IN"/>
        </w:rPr>
        <w:t xml:space="preserve"> </w:t>
      </w:r>
      <w:r w:rsidR="00156AFA" w:rsidRPr="00156AFA">
        <w:rPr>
          <w:lang w:eastAsia="zh-CN" w:bidi="hi-IN"/>
        </w:rPr>
        <w:t>overige</w:t>
      </w:r>
      <w:r w:rsidR="00FF3FAC">
        <w:rPr>
          <w:lang w:eastAsia="zh-CN" w:bidi="hi-IN"/>
        </w:rPr>
        <w:t xml:space="preserve"> </w:t>
      </w:r>
      <w:r w:rsidR="00156AFA" w:rsidRPr="00156AFA">
        <w:rPr>
          <w:lang w:eastAsia="zh-CN" w:bidi="hi-IN"/>
        </w:rPr>
        <w:t>relevante</w:t>
      </w:r>
      <w:r w:rsidR="00FF3FAC">
        <w:rPr>
          <w:lang w:eastAsia="zh-CN" w:bidi="hi-IN"/>
        </w:rPr>
        <w:t xml:space="preserve"> </w:t>
      </w:r>
      <w:r w:rsidR="00156AFA" w:rsidRPr="00156AFA">
        <w:rPr>
          <w:lang w:eastAsia="zh-CN" w:bidi="hi-IN"/>
        </w:rPr>
        <w:t>onderwerpen</w:t>
      </w:r>
      <w:r w:rsidR="00FF3FAC">
        <w:rPr>
          <w:lang w:eastAsia="zh-CN" w:bidi="hi-IN"/>
        </w:rPr>
        <w:t xml:space="preserve"> </w:t>
      </w:r>
      <w:r w:rsidR="00156AFA" w:rsidRPr="00156AFA">
        <w:rPr>
          <w:lang w:eastAsia="zh-CN" w:bidi="hi-IN"/>
        </w:rPr>
        <w:t>maken</w:t>
      </w:r>
      <w:r w:rsidR="00FF3FAC">
        <w:rPr>
          <w:lang w:eastAsia="zh-CN" w:bidi="hi-IN"/>
        </w:rPr>
        <w:t xml:space="preserve"> </w:t>
      </w:r>
      <w:r w:rsidR="00156AFA" w:rsidRPr="00156AFA">
        <w:rPr>
          <w:lang w:eastAsia="zh-CN" w:bidi="hi-IN"/>
        </w:rPr>
        <w:t>geen</w:t>
      </w:r>
      <w:r w:rsidR="00FF3FAC">
        <w:rPr>
          <w:lang w:eastAsia="zh-CN" w:bidi="hi-IN"/>
        </w:rPr>
        <w:t xml:space="preserve"> </w:t>
      </w:r>
      <w:r w:rsidR="00156AFA" w:rsidRPr="00156AFA">
        <w:rPr>
          <w:lang w:eastAsia="zh-CN" w:bidi="hi-IN"/>
        </w:rPr>
        <w:t>onderdeel</w:t>
      </w:r>
      <w:r w:rsidR="00FF3FAC">
        <w:rPr>
          <w:lang w:eastAsia="zh-CN" w:bidi="hi-IN"/>
        </w:rPr>
        <w:t xml:space="preserve"> </w:t>
      </w:r>
      <w:r w:rsidR="00156AFA" w:rsidRPr="00156AFA">
        <w:rPr>
          <w:lang w:eastAsia="zh-CN" w:bidi="hi-IN"/>
        </w:rPr>
        <w:t>uit</w:t>
      </w:r>
      <w:r w:rsidR="00FF3FAC">
        <w:rPr>
          <w:lang w:eastAsia="zh-CN" w:bidi="hi-IN"/>
        </w:rPr>
        <w:t xml:space="preserve"> </w:t>
      </w:r>
      <w:r w:rsidR="00156AFA" w:rsidRPr="00156AFA">
        <w:rPr>
          <w:lang w:eastAsia="zh-CN" w:bidi="hi-IN"/>
        </w:rPr>
        <w:t>van</w:t>
      </w:r>
      <w:r w:rsidR="00FF3FAC">
        <w:rPr>
          <w:lang w:eastAsia="zh-CN" w:bidi="hi-IN"/>
        </w:rPr>
        <w:t xml:space="preserve"> </w:t>
      </w:r>
      <w:r w:rsidR="00156AFA" w:rsidRPr="00156AFA">
        <w:rPr>
          <w:lang w:eastAsia="zh-CN" w:bidi="hi-IN"/>
        </w:rPr>
        <w:t>dit</w:t>
      </w:r>
      <w:r w:rsidR="00FF3FAC">
        <w:rPr>
          <w:lang w:eastAsia="zh-CN" w:bidi="hi-IN"/>
        </w:rPr>
        <w:t xml:space="preserve"> </w:t>
      </w:r>
      <w:r w:rsidR="00156AFA" w:rsidRPr="00156AFA">
        <w:rPr>
          <w:lang w:eastAsia="zh-CN" w:bidi="hi-IN"/>
        </w:rPr>
        <w:t>wijzigingsbesluit.</w:t>
      </w:r>
      <w:r w:rsidR="00FF3FAC">
        <w:rPr>
          <w:lang w:eastAsia="zh-CN" w:bidi="hi-IN"/>
        </w:rPr>
        <w:t xml:space="preserve"> </w:t>
      </w:r>
      <w:r w:rsidR="00156AFA" w:rsidRPr="00156AFA">
        <w:rPr>
          <w:lang w:eastAsia="zh-CN" w:bidi="hi-IN"/>
        </w:rPr>
        <w:t>Dit</w:t>
      </w:r>
      <w:r w:rsidR="00FF3FAC">
        <w:rPr>
          <w:lang w:eastAsia="zh-CN" w:bidi="hi-IN"/>
        </w:rPr>
        <w:t xml:space="preserve"> </w:t>
      </w:r>
      <w:r w:rsidR="00156AFA" w:rsidRPr="00156AFA">
        <w:rPr>
          <w:lang w:eastAsia="zh-CN" w:bidi="hi-IN"/>
        </w:rPr>
        <w:t>terwijl</w:t>
      </w:r>
      <w:r w:rsidR="00FF3FAC">
        <w:rPr>
          <w:lang w:eastAsia="zh-CN" w:bidi="hi-IN"/>
        </w:rPr>
        <w:t xml:space="preserve"> </w:t>
      </w:r>
      <w:r w:rsidR="00156AFA" w:rsidRPr="00156AFA">
        <w:rPr>
          <w:lang w:eastAsia="zh-CN" w:bidi="hi-IN"/>
        </w:rPr>
        <w:t>gelet</w:t>
      </w:r>
      <w:r w:rsidR="00FF3FAC">
        <w:rPr>
          <w:lang w:eastAsia="zh-CN" w:bidi="hi-IN"/>
        </w:rPr>
        <w:t xml:space="preserve"> </w:t>
      </w:r>
      <w:r w:rsidR="00156AFA" w:rsidRPr="00156AFA">
        <w:rPr>
          <w:lang w:eastAsia="zh-CN" w:bidi="hi-IN"/>
        </w:rPr>
        <w:t>op</w:t>
      </w:r>
      <w:r w:rsidR="00FF3FAC">
        <w:rPr>
          <w:lang w:eastAsia="zh-CN" w:bidi="hi-IN"/>
        </w:rPr>
        <w:t xml:space="preserve"> </w:t>
      </w:r>
      <w:r w:rsidR="00156AFA" w:rsidRPr="00156AFA">
        <w:rPr>
          <w:lang w:eastAsia="zh-CN" w:bidi="hi-IN"/>
        </w:rPr>
        <w:t>instructieregels</w:t>
      </w:r>
      <w:r w:rsidR="00FF3FAC">
        <w:rPr>
          <w:lang w:eastAsia="zh-CN" w:bidi="hi-IN"/>
        </w:rPr>
        <w:t xml:space="preserve"> </w:t>
      </w:r>
      <w:r w:rsidR="00156AFA" w:rsidRPr="00156AFA">
        <w:rPr>
          <w:lang w:eastAsia="zh-CN" w:bidi="hi-IN"/>
        </w:rPr>
        <w:t>en</w:t>
      </w:r>
      <w:r w:rsidR="00FF3FAC">
        <w:rPr>
          <w:lang w:eastAsia="zh-CN" w:bidi="hi-IN"/>
        </w:rPr>
        <w:t xml:space="preserve"> </w:t>
      </w:r>
      <w:r w:rsidR="00156AFA" w:rsidRPr="00156AFA">
        <w:rPr>
          <w:lang w:eastAsia="zh-CN" w:bidi="hi-IN"/>
        </w:rPr>
        <w:t>gelet</w:t>
      </w:r>
      <w:r w:rsidR="00FF3FAC">
        <w:rPr>
          <w:lang w:eastAsia="zh-CN" w:bidi="hi-IN"/>
        </w:rPr>
        <w:t xml:space="preserve"> </w:t>
      </w:r>
      <w:r w:rsidR="00156AFA" w:rsidRPr="00156AFA">
        <w:rPr>
          <w:lang w:eastAsia="zh-CN" w:bidi="hi-IN"/>
        </w:rPr>
        <w:t>op</w:t>
      </w:r>
      <w:r w:rsidR="00FF3FAC">
        <w:rPr>
          <w:lang w:eastAsia="zh-CN" w:bidi="hi-IN"/>
        </w:rPr>
        <w:t xml:space="preserve"> </w:t>
      </w:r>
      <w:r w:rsidR="00156AFA" w:rsidRPr="00156AFA">
        <w:rPr>
          <w:lang w:eastAsia="zh-CN" w:bidi="hi-IN"/>
        </w:rPr>
        <w:t>de</w:t>
      </w:r>
      <w:r w:rsidR="00FF3FAC">
        <w:rPr>
          <w:lang w:eastAsia="zh-CN" w:bidi="hi-IN"/>
        </w:rPr>
        <w:t xml:space="preserve"> </w:t>
      </w:r>
      <w:r w:rsidR="00156AFA" w:rsidRPr="00156AFA">
        <w:rPr>
          <w:lang w:eastAsia="zh-CN" w:bidi="hi-IN"/>
        </w:rPr>
        <w:t>evenwichtige</w:t>
      </w:r>
      <w:r w:rsidR="00FF3FAC">
        <w:rPr>
          <w:lang w:eastAsia="zh-CN" w:bidi="hi-IN"/>
        </w:rPr>
        <w:t xml:space="preserve"> </w:t>
      </w:r>
      <w:r w:rsidR="00156AFA" w:rsidRPr="00156AFA">
        <w:rPr>
          <w:lang w:eastAsia="zh-CN" w:bidi="hi-IN"/>
        </w:rPr>
        <w:t>toedeling</w:t>
      </w:r>
      <w:r w:rsidR="00FF3FAC">
        <w:rPr>
          <w:lang w:eastAsia="zh-CN" w:bidi="hi-IN"/>
        </w:rPr>
        <w:t xml:space="preserve"> </w:t>
      </w:r>
      <w:r w:rsidR="00156AFA" w:rsidRPr="00156AFA">
        <w:rPr>
          <w:lang w:eastAsia="zh-CN" w:bidi="hi-IN"/>
        </w:rPr>
        <w:t>van</w:t>
      </w:r>
      <w:r w:rsidR="00FF3FAC">
        <w:rPr>
          <w:lang w:eastAsia="zh-CN" w:bidi="hi-IN"/>
        </w:rPr>
        <w:t xml:space="preserve"> </w:t>
      </w:r>
      <w:r w:rsidR="00156AFA" w:rsidRPr="00156AFA">
        <w:rPr>
          <w:lang w:eastAsia="zh-CN" w:bidi="hi-IN"/>
        </w:rPr>
        <w:t>functies</w:t>
      </w:r>
      <w:r w:rsidR="00FF3FAC">
        <w:rPr>
          <w:lang w:eastAsia="zh-CN" w:bidi="hi-IN"/>
        </w:rPr>
        <w:t xml:space="preserve"> </w:t>
      </w:r>
      <w:r w:rsidR="00156AFA" w:rsidRPr="00156AFA">
        <w:rPr>
          <w:lang w:eastAsia="zh-CN" w:bidi="hi-IN"/>
        </w:rPr>
        <w:t>aan</w:t>
      </w:r>
      <w:r w:rsidR="00FF3FAC">
        <w:rPr>
          <w:lang w:eastAsia="zh-CN" w:bidi="hi-IN"/>
        </w:rPr>
        <w:t xml:space="preserve"> </w:t>
      </w:r>
      <w:r w:rsidR="00156AFA" w:rsidRPr="00156AFA">
        <w:rPr>
          <w:lang w:eastAsia="zh-CN" w:bidi="hi-IN"/>
        </w:rPr>
        <w:t>locaties</w:t>
      </w:r>
      <w:r w:rsidR="00FF3FAC">
        <w:rPr>
          <w:lang w:eastAsia="zh-CN" w:bidi="hi-IN"/>
        </w:rPr>
        <w:t xml:space="preserve"> </w:t>
      </w:r>
      <w:r w:rsidR="00156AFA" w:rsidRPr="00156AFA">
        <w:rPr>
          <w:lang w:eastAsia="zh-CN" w:bidi="hi-IN"/>
        </w:rPr>
        <w:t>daar</w:t>
      </w:r>
      <w:r w:rsidR="00FF3FAC">
        <w:rPr>
          <w:lang w:eastAsia="zh-CN" w:bidi="hi-IN"/>
        </w:rPr>
        <w:t xml:space="preserve"> </w:t>
      </w:r>
      <w:r w:rsidR="00156AFA" w:rsidRPr="00156AFA">
        <w:rPr>
          <w:lang w:eastAsia="zh-CN" w:bidi="hi-IN"/>
        </w:rPr>
        <w:t>in</w:t>
      </w:r>
      <w:r w:rsidR="00FF3FAC">
        <w:rPr>
          <w:lang w:eastAsia="zh-CN" w:bidi="hi-IN"/>
        </w:rPr>
        <w:t xml:space="preserve"> </w:t>
      </w:r>
      <w:r w:rsidR="00156AFA" w:rsidRPr="00156AFA">
        <w:rPr>
          <w:lang w:eastAsia="zh-CN" w:bidi="hi-IN"/>
        </w:rPr>
        <w:t>de</w:t>
      </w:r>
      <w:r w:rsidR="00FF3FAC">
        <w:rPr>
          <w:lang w:eastAsia="zh-CN" w:bidi="hi-IN"/>
        </w:rPr>
        <w:t xml:space="preserve"> </w:t>
      </w:r>
      <w:r w:rsidR="00156AFA" w:rsidRPr="00156AFA">
        <w:rPr>
          <w:lang w:eastAsia="zh-CN" w:bidi="hi-IN"/>
        </w:rPr>
        <w:t>praktijk</w:t>
      </w:r>
      <w:r w:rsidR="00FF3FAC">
        <w:rPr>
          <w:lang w:eastAsia="zh-CN" w:bidi="hi-IN"/>
        </w:rPr>
        <w:t xml:space="preserve"> </w:t>
      </w:r>
      <w:r w:rsidR="00156AFA" w:rsidRPr="00156AFA">
        <w:rPr>
          <w:lang w:eastAsia="zh-CN" w:bidi="hi-IN"/>
        </w:rPr>
        <w:t>wel</w:t>
      </w:r>
      <w:r w:rsidR="00FF3FAC">
        <w:rPr>
          <w:lang w:eastAsia="zh-CN" w:bidi="hi-IN"/>
        </w:rPr>
        <w:t xml:space="preserve"> </w:t>
      </w:r>
      <w:r w:rsidR="00156AFA" w:rsidRPr="00156AFA">
        <w:rPr>
          <w:lang w:eastAsia="zh-CN" w:bidi="hi-IN"/>
        </w:rPr>
        <w:t>regels</w:t>
      </w:r>
      <w:r w:rsidR="00FF3FAC">
        <w:rPr>
          <w:lang w:eastAsia="zh-CN" w:bidi="hi-IN"/>
        </w:rPr>
        <w:t xml:space="preserve"> </w:t>
      </w:r>
      <w:r w:rsidR="00156AFA" w:rsidRPr="00156AFA">
        <w:rPr>
          <w:lang w:eastAsia="zh-CN" w:bidi="hi-IN"/>
        </w:rPr>
        <w:t>voor</w:t>
      </w:r>
      <w:r w:rsidR="00FF3FAC">
        <w:rPr>
          <w:lang w:eastAsia="zh-CN" w:bidi="hi-IN"/>
        </w:rPr>
        <w:t xml:space="preserve"> </w:t>
      </w:r>
      <w:r w:rsidR="00156AFA" w:rsidRPr="00156AFA">
        <w:rPr>
          <w:lang w:eastAsia="zh-CN" w:bidi="hi-IN"/>
        </w:rPr>
        <w:t>moeten</w:t>
      </w:r>
      <w:r w:rsidR="00FF3FAC">
        <w:rPr>
          <w:lang w:eastAsia="zh-CN" w:bidi="hi-IN"/>
        </w:rPr>
        <w:t xml:space="preserve"> </w:t>
      </w:r>
      <w:r w:rsidR="00156AFA" w:rsidRPr="00156AFA">
        <w:rPr>
          <w:lang w:eastAsia="zh-CN" w:bidi="hi-IN"/>
        </w:rPr>
        <w:t>worden</w:t>
      </w:r>
      <w:r w:rsidR="00FF3FAC">
        <w:rPr>
          <w:lang w:eastAsia="zh-CN" w:bidi="hi-IN"/>
        </w:rPr>
        <w:t xml:space="preserve"> </w:t>
      </w:r>
      <w:r w:rsidR="00156AFA" w:rsidRPr="00156AFA">
        <w:rPr>
          <w:lang w:eastAsia="zh-CN" w:bidi="hi-IN"/>
        </w:rPr>
        <w:t>opgesteld.</w:t>
      </w:r>
      <w:r w:rsidR="00FF3FAC">
        <w:rPr>
          <w:lang w:eastAsia="zh-CN" w:bidi="hi-IN"/>
        </w:rPr>
        <w:t xml:space="preserve"> </w:t>
      </w:r>
      <w:r w:rsidR="00156AFA" w:rsidRPr="00156AFA">
        <w:rPr>
          <w:lang w:eastAsia="zh-CN" w:bidi="hi-IN"/>
        </w:rPr>
        <w:t>Om</w:t>
      </w:r>
      <w:r w:rsidR="00FF3FAC">
        <w:rPr>
          <w:lang w:eastAsia="zh-CN" w:bidi="hi-IN"/>
        </w:rPr>
        <w:t xml:space="preserve"> </w:t>
      </w:r>
      <w:r w:rsidR="00156AFA" w:rsidRPr="00156AFA">
        <w:rPr>
          <w:lang w:eastAsia="zh-CN" w:bidi="hi-IN"/>
        </w:rPr>
        <w:t>bij</w:t>
      </w:r>
      <w:r w:rsidR="00FF3FAC">
        <w:rPr>
          <w:lang w:eastAsia="zh-CN" w:bidi="hi-IN"/>
        </w:rPr>
        <w:t xml:space="preserve"> </w:t>
      </w:r>
      <w:r w:rsidR="00156AFA" w:rsidRPr="00156AFA">
        <w:rPr>
          <w:lang w:eastAsia="zh-CN" w:bidi="hi-IN"/>
        </w:rPr>
        <w:t>gebruik</w:t>
      </w:r>
      <w:r w:rsidR="00FF3FAC">
        <w:rPr>
          <w:lang w:eastAsia="zh-CN" w:bidi="hi-IN"/>
        </w:rPr>
        <w:t xml:space="preserve"> </w:t>
      </w:r>
      <w:r w:rsidR="00156AFA" w:rsidRPr="00156AFA">
        <w:rPr>
          <w:lang w:eastAsia="zh-CN" w:bidi="hi-IN"/>
        </w:rPr>
        <w:t>van</w:t>
      </w:r>
      <w:r w:rsidR="00FF3FAC">
        <w:rPr>
          <w:lang w:eastAsia="zh-CN" w:bidi="hi-IN"/>
        </w:rPr>
        <w:t xml:space="preserve"> </w:t>
      </w:r>
      <w:r w:rsidR="00156AFA" w:rsidRPr="00156AFA">
        <w:rPr>
          <w:lang w:eastAsia="zh-CN" w:bidi="hi-IN"/>
        </w:rPr>
        <w:t>dit</w:t>
      </w:r>
      <w:r w:rsidR="00FF3FAC">
        <w:rPr>
          <w:lang w:eastAsia="zh-CN" w:bidi="hi-IN"/>
        </w:rPr>
        <w:t xml:space="preserve"> </w:t>
      </w:r>
      <w:r w:rsidR="00156AFA" w:rsidRPr="00156AFA">
        <w:rPr>
          <w:lang w:eastAsia="zh-CN" w:bidi="hi-IN"/>
        </w:rPr>
        <w:t>voorbeeld</w:t>
      </w:r>
      <w:r w:rsidR="00FF3FAC">
        <w:rPr>
          <w:lang w:eastAsia="zh-CN" w:bidi="hi-IN"/>
        </w:rPr>
        <w:t xml:space="preserve"> </w:t>
      </w:r>
      <w:r w:rsidR="00156AFA" w:rsidRPr="00156AFA">
        <w:rPr>
          <w:lang w:eastAsia="zh-CN" w:bidi="hi-IN"/>
        </w:rPr>
        <w:t>duidelijk</w:t>
      </w:r>
      <w:r w:rsidR="00FF3FAC">
        <w:rPr>
          <w:lang w:eastAsia="zh-CN" w:bidi="hi-IN"/>
        </w:rPr>
        <w:t xml:space="preserve"> </w:t>
      </w:r>
      <w:r w:rsidR="00156AFA" w:rsidRPr="00156AFA">
        <w:rPr>
          <w:lang w:eastAsia="zh-CN" w:bidi="hi-IN"/>
        </w:rPr>
        <w:t>te</w:t>
      </w:r>
      <w:r w:rsidR="00FF3FAC">
        <w:rPr>
          <w:lang w:eastAsia="zh-CN" w:bidi="hi-IN"/>
        </w:rPr>
        <w:t xml:space="preserve"> </w:t>
      </w:r>
      <w:r w:rsidR="00156AFA" w:rsidRPr="00156AFA">
        <w:rPr>
          <w:lang w:eastAsia="zh-CN" w:bidi="hi-IN"/>
        </w:rPr>
        <w:t>maken</w:t>
      </w:r>
      <w:r w:rsidR="00FF3FAC">
        <w:rPr>
          <w:lang w:eastAsia="zh-CN" w:bidi="hi-IN"/>
        </w:rPr>
        <w:t xml:space="preserve"> </w:t>
      </w:r>
      <w:r w:rsidR="00156AFA" w:rsidRPr="00156AFA">
        <w:rPr>
          <w:lang w:eastAsia="zh-CN" w:bidi="hi-IN"/>
        </w:rPr>
        <w:t>waar</w:t>
      </w:r>
      <w:r w:rsidR="00FF3FAC">
        <w:rPr>
          <w:lang w:eastAsia="zh-CN" w:bidi="hi-IN"/>
        </w:rPr>
        <w:t xml:space="preserve"> </w:t>
      </w:r>
      <w:r w:rsidR="00156AFA" w:rsidRPr="00156AFA">
        <w:rPr>
          <w:lang w:eastAsia="zh-CN" w:bidi="hi-IN"/>
        </w:rPr>
        <w:t>deze</w:t>
      </w:r>
      <w:r w:rsidR="00FF3FAC">
        <w:rPr>
          <w:lang w:eastAsia="zh-CN" w:bidi="hi-IN"/>
        </w:rPr>
        <w:t xml:space="preserve"> </w:t>
      </w:r>
      <w:r w:rsidR="00156AFA" w:rsidRPr="00156AFA">
        <w:rPr>
          <w:lang w:eastAsia="zh-CN" w:bidi="hi-IN"/>
        </w:rPr>
        <w:t>regels</w:t>
      </w:r>
      <w:r w:rsidR="00FF3FAC">
        <w:rPr>
          <w:lang w:eastAsia="zh-CN" w:bidi="hi-IN"/>
        </w:rPr>
        <w:t xml:space="preserve"> </w:t>
      </w:r>
      <w:r w:rsidR="00156AFA" w:rsidRPr="00156AFA">
        <w:rPr>
          <w:lang w:eastAsia="zh-CN" w:bidi="hi-IN"/>
        </w:rPr>
        <w:t>in</w:t>
      </w:r>
      <w:r w:rsidR="00FF3FAC">
        <w:rPr>
          <w:lang w:eastAsia="zh-CN" w:bidi="hi-IN"/>
        </w:rPr>
        <w:t xml:space="preserve"> </w:t>
      </w:r>
      <w:r w:rsidR="00156AFA" w:rsidRPr="00156AFA">
        <w:rPr>
          <w:lang w:eastAsia="zh-CN" w:bidi="hi-IN"/>
        </w:rPr>
        <w:t>de</w:t>
      </w:r>
      <w:r w:rsidR="00FF3FAC">
        <w:rPr>
          <w:lang w:eastAsia="zh-CN" w:bidi="hi-IN"/>
        </w:rPr>
        <w:t xml:space="preserve"> </w:t>
      </w:r>
      <w:r w:rsidR="00156AFA" w:rsidRPr="00156AFA">
        <w:rPr>
          <w:lang w:eastAsia="zh-CN" w:bidi="hi-IN"/>
        </w:rPr>
        <w:t>structuur</w:t>
      </w:r>
      <w:r w:rsidR="00FF3FAC">
        <w:rPr>
          <w:lang w:eastAsia="zh-CN" w:bidi="hi-IN"/>
        </w:rPr>
        <w:t xml:space="preserve"> </w:t>
      </w:r>
      <w:r w:rsidR="00156AFA" w:rsidRPr="00156AFA">
        <w:rPr>
          <w:lang w:eastAsia="zh-CN" w:bidi="hi-IN"/>
        </w:rPr>
        <w:t>terecht</w:t>
      </w:r>
      <w:r w:rsidR="00FF3FAC">
        <w:rPr>
          <w:lang w:eastAsia="zh-CN" w:bidi="hi-IN"/>
        </w:rPr>
        <w:t xml:space="preserve"> </w:t>
      </w:r>
      <w:r w:rsidR="00156AFA" w:rsidRPr="00156AFA">
        <w:rPr>
          <w:lang w:eastAsia="zh-CN" w:bidi="hi-IN"/>
        </w:rPr>
        <w:t>komen</w:t>
      </w:r>
      <w:r w:rsidR="00FF3FAC">
        <w:rPr>
          <w:lang w:eastAsia="zh-CN" w:bidi="hi-IN"/>
        </w:rPr>
        <w:t xml:space="preserve"> </w:t>
      </w:r>
      <w:r w:rsidR="00156AFA" w:rsidRPr="00156AFA">
        <w:rPr>
          <w:lang w:eastAsia="zh-CN" w:bidi="hi-IN"/>
        </w:rPr>
        <w:t>zijn</w:t>
      </w:r>
      <w:r w:rsidR="00FF3FAC">
        <w:rPr>
          <w:lang w:eastAsia="zh-CN" w:bidi="hi-IN"/>
        </w:rPr>
        <w:t xml:space="preserve"> </w:t>
      </w:r>
      <w:r w:rsidR="00156AFA" w:rsidRPr="00156AFA">
        <w:rPr>
          <w:lang w:eastAsia="zh-CN" w:bidi="hi-IN"/>
        </w:rPr>
        <w:t>de</w:t>
      </w:r>
      <w:r w:rsidR="00FF3FAC">
        <w:rPr>
          <w:lang w:eastAsia="zh-CN" w:bidi="hi-IN"/>
        </w:rPr>
        <w:t xml:space="preserve"> </w:t>
      </w:r>
      <w:r w:rsidR="00156AFA" w:rsidRPr="00156AFA">
        <w:rPr>
          <w:lang w:eastAsia="zh-CN" w:bidi="hi-IN"/>
        </w:rPr>
        <w:t>paragrafen</w:t>
      </w:r>
      <w:r w:rsidR="00FF3FAC">
        <w:rPr>
          <w:lang w:eastAsia="zh-CN" w:bidi="hi-IN"/>
        </w:rPr>
        <w:t xml:space="preserve"> </w:t>
      </w:r>
      <w:r w:rsidR="00156AFA" w:rsidRPr="00156AFA">
        <w:rPr>
          <w:lang w:eastAsia="zh-CN" w:bidi="hi-IN"/>
        </w:rPr>
        <w:t>wel</w:t>
      </w:r>
      <w:r w:rsidR="00FF3FAC">
        <w:rPr>
          <w:lang w:eastAsia="zh-CN" w:bidi="hi-IN"/>
        </w:rPr>
        <w:t xml:space="preserve"> </w:t>
      </w:r>
      <w:r w:rsidR="00156AFA" w:rsidRPr="00156AFA">
        <w:rPr>
          <w:lang w:eastAsia="zh-CN" w:bidi="hi-IN"/>
        </w:rPr>
        <w:t>genoemd,</w:t>
      </w:r>
      <w:r w:rsidR="00FF3FAC">
        <w:rPr>
          <w:lang w:eastAsia="zh-CN" w:bidi="hi-IN"/>
        </w:rPr>
        <w:t xml:space="preserve"> </w:t>
      </w:r>
      <w:r w:rsidR="00156AFA" w:rsidRPr="00156AFA">
        <w:rPr>
          <w:lang w:eastAsia="zh-CN" w:bidi="hi-IN"/>
        </w:rPr>
        <w:t>maar</w:t>
      </w:r>
      <w:r w:rsidR="00FF3FAC">
        <w:rPr>
          <w:lang w:eastAsia="zh-CN" w:bidi="hi-IN"/>
        </w:rPr>
        <w:t xml:space="preserve"> </w:t>
      </w:r>
      <w:r w:rsidR="00156AFA" w:rsidRPr="00156AFA">
        <w:rPr>
          <w:lang w:eastAsia="zh-CN" w:bidi="hi-IN"/>
        </w:rPr>
        <w:t>inhoudelijk</w:t>
      </w:r>
      <w:r w:rsidR="00FF3FAC">
        <w:rPr>
          <w:lang w:eastAsia="zh-CN" w:bidi="hi-IN"/>
        </w:rPr>
        <w:t xml:space="preserve"> </w:t>
      </w:r>
      <w:r w:rsidR="00156AFA" w:rsidRPr="00156AFA">
        <w:rPr>
          <w:lang w:eastAsia="zh-CN" w:bidi="hi-IN"/>
        </w:rPr>
        <w:t>niet</w:t>
      </w:r>
      <w:r w:rsidR="00FF3FAC">
        <w:rPr>
          <w:lang w:eastAsia="zh-CN" w:bidi="hi-IN"/>
        </w:rPr>
        <w:t xml:space="preserve"> </w:t>
      </w:r>
      <w:r w:rsidR="00156AFA" w:rsidRPr="00156AFA">
        <w:rPr>
          <w:lang w:eastAsia="zh-CN" w:bidi="hi-IN"/>
        </w:rPr>
        <w:t>uitgewerkt</w:t>
      </w:r>
      <w:r w:rsidR="00FF3FAC">
        <w:rPr>
          <w:lang w:eastAsia="zh-CN" w:bidi="hi-IN"/>
        </w:rPr>
        <w:t xml:space="preserve"> </w:t>
      </w:r>
      <w:r w:rsidR="00156AFA" w:rsidRPr="00156AFA">
        <w:rPr>
          <w:lang w:eastAsia="zh-CN" w:bidi="hi-IN"/>
        </w:rPr>
        <w:t>voor</w:t>
      </w:r>
      <w:r w:rsidR="00FF3FAC">
        <w:rPr>
          <w:lang w:eastAsia="zh-CN" w:bidi="hi-IN"/>
        </w:rPr>
        <w:t xml:space="preserve"> </w:t>
      </w:r>
      <w:r w:rsidR="00156AFA" w:rsidRPr="00156AFA">
        <w:rPr>
          <w:lang w:eastAsia="zh-CN" w:bidi="hi-IN"/>
        </w:rPr>
        <w:t>dit</w:t>
      </w:r>
      <w:r w:rsidR="00FF3FAC">
        <w:rPr>
          <w:lang w:eastAsia="zh-CN" w:bidi="hi-IN"/>
        </w:rPr>
        <w:t xml:space="preserve"> </w:t>
      </w:r>
      <w:r w:rsidR="00156AFA" w:rsidRPr="00156AFA">
        <w:rPr>
          <w:lang w:eastAsia="zh-CN" w:bidi="hi-IN"/>
        </w:rPr>
        <w:t>wijzigingsbesluit.</w:t>
      </w:r>
    </w:p>
    <w:p w14:paraId="35442542" w14:textId="3116EF1F" w:rsidR="00734D7F" w:rsidRPr="00734D7F" w:rsidRDefault="001D375D" w:rsidP="006E6A20">
      <w:pPr>
        <w:pStyle w:val="Divisiekop5"/>
      </w:pPr>
      <w:r>
        <w:tab/>
      </w:r>
      <w:r w:rsidR="00734D7F" w:rsidRPr="00734D7F">
        <w:t>Toelichting</w:t>
      </w:r>
      <w:r w:rsidR="00FF3FAC">
        <w:t xml:space="preserve"> </w:t>
      </w:r>
      <w:r w:rsidR="00734D7F" w:rsidRPr="00734D7F">
        <w:t>nummering</w:t>
      </w:r>
      <w:r w:rsidR="00FF3FAC">
        <w:t xml:space="preserve"> </w:t>
      </w:r>
      <w:r w:rsidR="00734D7F" w:rsidRPr="00734D7F">
        <w:t>van</w:t>
      </w:r>
      <w:r w:rsidR="00FF3FAC">
        <w:t xml:space="preserve"> </w:t>
      </w:r>
      <w:r w:rsidR="00734D7F" w:rsidRPr="00734D7F">
        <w:t>artikelen</w:t>
      </w:r>
    </w:p>
    <w:p w14:paraId="449F4E83" w14:textId="11469E1E" w:rsidR="00734D7F" w:rsidRDefault="00311771" w:rsidP="001F5201">
      <w:pPr>
        <w:rPr>
          <w:lang w:eastAsia="zh-CN" w:bidi="hi-IN"/>
        </w:rPr>
      </w:pPr>
      <w:r>
        <w:rPr>
          <w:lang w:eastAsia="zh-CN" w:bidi="hi-IN"/>
        </w:rPr>
        <w:t>In</w:t>
      </w:r>
      <w:r w:rsidR="00FF3FAC">
        <w:rPr>
          <w:lang w:eastAsia="zh-CN" w:bidi="hi-IN"/>
        </w:rPr>
        <w:t xml:space="preserve"> </w:t>
      </w:r>
      <w:r>
        <w:rPr>
          <w:lang w:eastAsia="zh-CN" w:bidi="hi-IN"/>
        </w:rPr>
        <w:t>voorliggend</w:t>
      </w:r>
      <w:r w:rsidR="00FF3FAC">
        <w:rPr>
          <w:lang w:eastAsia="zh-CN" w:bidi="hi-IN"/>
        </w:rPr>
        <w:t xml:space="preserve"> </w:t>
      </w:r>
      <w:r>
        <w:rPr>
          <w:lang w:eastAsia="zh-CN" w:bidi="hi-IN"/>
        </w:rPr>
        <w:t>wijzigingsplan</w:t>
      </w:r>
      <w:r w:rsidR="00FF3FAC">
        <w:rPr>
          <w:lang w:eastAsia="zh-CN" w:bidi="hi-IN"/>
        </w:rPr>
        <w:t xml:space="preserve"> </w:t>
      </w:r>
      <w:r>
        <w:rPr>
          <w:lang w:eastAsia="zh-CN" w:bidi="hi-IN"/>
        </w:rPr>
        <w:t>is</w:t>
      </w:r>
      <w:r w:rsidR="00FF3FAC">
        <w:rPr>
          <w:lang w:eastAsia="zh-CN" w:bidi="hi-IN"/>
        </w:rPr>
        <w:t xml:space="preserve"> </w:t>
      </w:r>
      <w:r>
        <w:rPr>
          <w:lang w:eastAsia="zh-CN" w:bidi="hi-IN"/>
        </w:rPr>
        <w:t>voor</w:t>
      </w:r>
      <w:r w:rsidR="00FF3FAC">
        <w:rPr>
          <w:lang w:eastAsia="zh-CN" w:bidi="hi-IN"/>
        </w:rPr>
        <w:t xml:space="preserve"> </w:t>
      </w:r>
      <w:r>
        <w:rPr>
          <w:lang w:eastAsia="zh-CN" w:bidi="hi-IN"/>
        </w:rPr>
        <w:t>de</w:t>
      </w:r>
      <w:r w:rsidR="00FF3FAC">
        <w:rPr>
          <w:lang w:eastAsia="zh-CN" w:bidi="hi-IN"/>
        </w:rPr>
        <w:t xml:space="preserve"> </w:t>
      </w:r>
      <w:r>
        <w:rPr>
          <w:lang w:eastAsia="zh-CN" w:bidi="hi-IN"/>
        </w:rPr>
        <w:t>nummering</w:t>
      </w:r>
      <w:r w:rsidR="00FF3FAC">
        <w:rPr>
          <w:lang w:eastAsia="zh-CN" w:bidi="hi-IN"/>
        </w:rPr>
        <w:t xml:space="preserve"> </w:t>
      </w:r>
      <w:r>
        <w:rPr>
          <w:lang w:eastAsia="zh-CN" w:bidi="hi-IN"/>
        </w:rPr>
        <w:t>van</w:t>
      </w:r>
      <w:r w:rsidR="00FF3FAC">
        <w:rPr>
          <w:lang w:eastAsia="zh-CN" w:bidi="hi-IN"/>
        </w:rPr>
        <w:t xml:space="preserve"> </w:t>
      </w:r>
      <w:r>
        <w:rPr>
          <w:lang w:eastAsia="zh-CN" w:bidi="hi-IN"/>
        </w:rPr>
        <w:t>artikelen</w:t>
      </w:r>
      <w:r w:rsidR="00FF3FAC">
        <w:rPr>
          <w:lang w:eastAsia="zh-CN" w:bidi="hi-IN"/>
        </w:rPr>
        <w:t xml:space="preserve"> </w:t>
      </w:r>
      <w:r>
        <w:rPr>
          <w:lang w:eastAsia="zh-CN" w:bidi="hi-IN"/>
        </w:rPr>
        <w:t>aangesloten</w:t>
      </w:r>
      <w:r w:rsidR="00FF3FAC">
        <w:rPr>
          <w:lang w:eastAsia="zh-CN" w:bidi="hi-IN"/>
        </w:rPr>
        <w:t xml:space="preserve"> </w:t>
      </w:r>
      <w:r>
        <w:rPr>
          <w:lang w:eastAsia="zh-CN" w:bidi="hi-IN"/>
        </w:rPr>
        <w:t>bij</w:t>
      </w:r>
      <w:r w:rsidR="00FF3FAC">
        <w:rPr>
          <w:lang w:eastAsia="zh-CN" w:bidi="hi-IN"/>
        </w:rPr>
        <w:t xml:space="preserve"> </w:t>
      </w:r>
      <w:r>
        <w:rPr>
          <w:lang w:eastAsia="zh-CN" w:bidi="hi-IN"/>
        </w:rPr>
        <w:t>de</w:t>
      </w:r>
      <w:r w:rsidR="00FF3FAC">
        <w:rPr>
          <w:lang w:eastAsia="zh-CN" w:bidi="hi-IN"/>
        </w:rPr>
        <w:t xml:space="preserve"> </w:t>
      </w:r>
      <w:r>
        <w:rPr>
          <w:lang w:eastAsia="zh-CN" w:bidi="hi-IN"/>
        </w:rPr>
        <w:t>staalkaart.</w:t>
      </w:r>
      <w:r w:rsidR="00FF3FAC">
        <w:rPr>
          <w:lang w:eastAsia="zh-CN" w:bidi="hi-IN"/>
        </w:rPr>
        <w:t xml:space="preserve"> </w:t>
      </w:r>
      <w:r>
        <w:rPr>
          <w:lang w:eastAsia="zh-CN" w:bidi="hi-IN"/>
        </w:rPr>
        <w:t>Echter</w:t>
      </w:r>
      <w:r w:rsidR="00FF3FAC">
        <w:rPr>
          <w:lang w:eastAsia="zh-CN" w:bidi="hi-IN"/>
        </w:rPr>
        <w:t xml:space="preserve"> </w:t>
      </w:r>
      <w:r>
        <w:rPr>
          <w:lang w:eastAsia="zh-CN" w:bidi="hi-IN"/>
        </w:rPr>
        <w:t>daar</w:t>
      </w:r>
      <w:r w:rsidR="00FF3FAC">
        <w:rPr>
          <w:lang w:eastAsia="zh-CN" w:bidi="hi-IN"/>
        </w:rPr>
        <w:t xml:space="preserve"> </w:t>
      </w:r>
      <w:r>
        <w:rPr>
          <w:lang w:eastAsia="zh-CN" w:bidi="hi-IN"/>
        </w:rPr>
        <w:t>waar</w:t>
      </w:r>
      <w:r w:rsidR="00FF3FAC">
        <w:rPr>
          <w:lang w:eastAsia="zh-CN" w:bidi="hi-IN"/>
        </w:rPr>
        <w:t xml:space="preserve"> </w:t>
      </w:r>
      <w:r>
        <w:rPr>
          <w:lang w:eastAsia="zh-CN" w:bidi="hi-IN"/>
        </w:rPr>
        <w:t>d</w:t>
      </w:r>
      <w:r w:rsidR="005E0FA6">
        <w:rPr>
          <w:lang w:eastAsia="zh-CN" w:bidi="hi-IN"/>
        </w:rPr>
        <w:t>e</w:t>
      </w:r>
      <w:r w:rsidR="00FF3FAC">
        <w:rPr>
          <w:lang w:eastAsia="zh-CN" w:bidi="hi-IN"/>
        </w:rPr>
        <w:t xml:space="preserve"> </w:t>
      </w:r>
      <w:r w:rsidR="005E0FA6">
        <w:rPr>
          <w:lang w:eastAsia="zh-CN" w:bidi="hi-IN"/>
        </w:rPr>
        <w:t>artikelen</w:t>
      </w:r>
      <w:r w:rsidR="00FF3FAC">
        <w:rPr>
          <w:lang w:eastAsia="zh-CN" w:bidi="hi-IN"/>
        </w:rPr>
        <w:t xml:space="preserve"> </w:t>
      </w:r>
      <w:r w:rsidR="000E2486">
        <w:rPr>
          <w:lang w:eastAsia="zh-CN" w:bidi="hi-IN"/>
        </w:rPr>
        <w:t>als</w:t>
      </w:r>
      <w:r w:rsidR="00FF3FAC">
        <w:rPr>
          <w:lang w:eastAsia="zh-CN" w:bidi="hi-IN"/>
        </w:rPr>
        <w:t xml:space="preserve"> </w:t>
      </w:r>
      <w:r w:rsidR="000E2486">
        <w:rPr>
          <w:lang w:eastAsia="zh-CN" w:bidi="hi-IN"/>
        </w:rPr>
        <w:t>4.1000</w:t>
      </w:r>
      <w:r w:rsidR="00FF3FAC">
        <w:rPr>
          <w:lang w:eastAsia="zh-CN" w:bidi="hi-IN"/>
        </w:rPr>
        <w:t xml:space="preserve"> </w:t>
      </w:r>
      <w:r w:rsidR="000E2486">
        <w:rPr>
          <w:lang w:eastAsia="zh-CN" w:bidi="hi-IN"/>
        </w:rPr>
        <w:t>en</w:t>
      </w:r>
      <w:r w:rsidR="00FF3FAC">
        <w:rPr>
          <w:lang w:eastAsia="zh-CN" w:bidi="hi-IN"/>
        </w:rPr>
        <w:t xml:space="preserve"> </w:t>
      </w:r>
      <w:r w:rsidR="000E2486">
        <w:rPr>
          <w:lang w:eastAsia="zh-CN" w:bidi="hi-IN"/>
        </w:rPr>
        <w:t>hoger</w:t>
      </w:r>
      <w:r w:rsidR="00FF3FAC">
        <w:rPr>
          <w:lang w:eastAsia="zh-CN" w:bidi="hi-IN"/>
        </w:rPr>
        <w:t xml:space="preserve"> </w:t>
      </w:r>
      <w:r w:rsidR="000E2486">
        <w:rPr>
          <w:lang w:eastAsia="zh-CN" w:bidi="hi-IN"/>
        </w:rPr>
        <w:t>en</w:t>
      </w:r>
      <w:r w:rsidR="00FF3FAC">
        <w:rPr>
          <w:lang w:eastAsia="zh-CN" w:bidi="hi-IN"/>
        </w:rPr>
        <w:t xml:space="preserve"> </w:t>
      </w:r>
      <w:r w:rsidR="000E2486">
        <w:rPr>
          <w:lang w:eastAsia="zh-CN" w:bidi="hi-IN"/>
        </w:rPr>
        <w:t>5.1000</w:t>
      </w:r>
      <w:r w:rsidR="00FF3FAC">
        <w:rPr>
          <w:lang w:eastAsia="zh-CN" w:bidi="hi-IN"/>
        </w:rPr>
        <w:t xml:space="preserve"> </w:t>
      </w:r>
      <w:r w:rsidR="000E2486">
        <w:rPr>
          <w:lang w:eastAsia="zh-CN" w:bidi="hi-IN"/>
        </w:rPr>
        <w:t>en</w:t>
      </w:r>
      <w:r w:rsidR="00FF3FAC">
        <w:rPr>
          <w:lang w:eastAsia="zh-CN" w:bidi="hi-IN"/>
        </w:rPr>
        <w:t xml:space="preserve"> </w:t>
      </w:r>
      <w:r w:rsidR="000E2486">
        <w:rPr>
          <w:lang w:eastAsia="zh-CN" w:bidi="hi-IN"/>
        </w:rPr>
        <w:t>hoger</w:t>
      </w:r>
      <w:r w:rsidR="00FF3FAC">
        <w:rPr>
          <w:lang w:eastAsia="zh-CN" w:bidi="hi-IN"/>
        </w:rPr>
        <w:t xml:space="preserve"> </w:t>
      </w:r>
      <w:r w:rsidR="00F8350E">
        <w:rPr>
          <w:lang w:eastAsia="zh-CN" w:bidi="hi-IN"/>
        </w:rPr>
        <w:t>zijn</w:t>
      </w:r>
      <w:r w:rsidR="00FF3FAC">
        <w:rPr>
          <w:lang w:eastAsia="zh-CN" w:bidi="hi-IN"/>
        </w:rPr>
        <w:t xml:space="preserve"> </w:t>
      </w:r>
      <w:r>
        <w:rPr>
          <w:lang w:eastAsia="zh-CN" w:bidi="hi-IN"/>
        </w:rPr>
        <w:t>genummerd,</w:t>
      </w:r>
      <w:r w:rsidR="00FF3FAC">
        <w:rPr>
          <w:lang w:eastAsia="zh-CN" w:bidi="hi-IN"/>
        </w:rPr>
        <w:t xml:space="preserve"> </w:t>
      </w:r>
      <w:r>
        <w:rPr>
          <w:lang w:eastAsia="zh-CN" w:bidi="hi-IN"/>
        </w:rPr>
        <w:t>gaat</w:t>
      </w:r>
      <w:r w:rsidR="00FF3FAC">
        <w:rPr>
          <w:lang w:eastAsia="zh-CN" w:bidi="hi-IN"/>
        </w:rPr>
        <w:t xml:space="preserve"> </w:t>
      </w:r>
      <w:r>
        <w:rPr>
          <w:lang w:eastAsia="zh-CN" w:bidi="hi-IN"/>
        </w:rPr>
        <w:t>het</w:t>
      </w:r>
      <w:r w:rsidR="00FF3FAC">
        <w:rPr>
          <w:lang w:eastAsia="zh-CN" w:bidi="hi-IN"/>
        </w:rPr>
        <w:t xml:space="preserve"> </w:t>
      </w:r>
      <w:r>
        <w:rPr>
          <w:lang w:eastAsia="zh-CN" w:bidi="hi-IN"/>
        </w:rPr>
        <w:t>om</w:t>
      </w:r>
      <w:r w:rsidR="00FF3FAC">
        <w:rPr>
          <w:lang w:eastAsia="zh-CN" w:bidi="hi-IN"/>
        </w:rPr>
        <w:t xml:space="preserve"> </w:t>
      </w:r>
      <w:r w:rsidR="00F8350E">
        <w:rPr>
          <w:lang w:eastAsia="zh-CN" w:bidi="hi-IN"/>
        </w:rPr>
        <w:t>toegevoegde</w:t>
      </w:r>
      <w:r w:rsidR="00FF3FAC">
        <w:rPr>
          <w:lang w:eastAsia="zh-CN" w:bidi="hi-IN"/>
        </w:rPr>
        <w:t xml:space="preserve"> </w:t>
      </w:r>
      <w:r w:rsidR="00F8350E">
        <w:rPr>
          <w:lang w:eastAsia="zh-CN" w:bidi="hi-IN"/>
        </w:rPr>
        <w:t>artikelen</w:t>
      </w:r>
      <w:r w:rsidR="00FF3FAC">
        <w:rPr>
          <w:lang w:eastAsia="zh-CN" w:bidi="hi-IN"/>
        </w:rPr>
        <w:t xml:space="preserve"> </w:t>
      </w:r>
      <w:r w:rsidR="00F8350E">
        <w:rPr>
          <w:lang w:eastAsia="zh-CN" w:bidi="hi-IN"/>
        </w:rPr>
        <w:t>ten</w:t>
      </w:r>
      <w:r w:rsidR="00FF3FAC">
        <w:rPr>
          <w:lang w:eastAsia="zh-CN" w:bidi="hi-IN"/>
        </w:rPr>
        <w:t xml:space="preserve"> </w:t>
      </w:r>
      <w:r w:rsidR="00F8350E">
        <w:rPr>
          <w:lang w:eastAsia="zh-CN" w:bidi="hi-IN"/>
        </w:rPr>
        <w:t>opzichte</w:t>
      </w:r>
      <w:r w:rsidR="00FF3FAC">
        <w:rPr>
          <w:lang w:eastAsia="zh-CN" w:bidi="hi-IN"/>
        </w:rPr>
        <w:t xml:space="preserve"> </w:t>
      </w:r>
      <w:r w:rsidR="00F8350E">
        <w:rPr>
          <w:lang w:eastAsia="zh-CN" w:bidi="hi-IN"/>
        </w:rPr>
        <w:t>van</w:t>
      </w:r>
      <w:r w:rsidR="00FF3FAC">
        <w:rPr>
          <w:lang w:eastAsia="zh-CN" w:bidi="hi-IN"/>
        </w:rPr>
        <w:t xml:space="preserve"> </w:t>
      </w:r>
      <w:r w:rsidR="00F8350E">
        <w:rPr>
          <w:lang w:eastAsia="zh-CN" w:bidi="hi-IN"/>
        </w:rPr>
        <w:t>de</w:t>
      </w:r>
      <w:r w:rsidR="00FF3FAC">
        <w:rPr>
          <w:lang w:eastAsia="zh-CN" w:bidi="hi-IN"/>
        </w:rPr>
        <w:t xml:space="preserve"> </w:t>
      </w:r>
      <w:r w:rsidR="00F8350E">
        <w:rPr>
          <w:lang w:eastAsia="zh-CN" w:bidi="hi-IN"/>
        </w:rPr>
        <w:t>staalkaart.</w:t>
      </w:r>
      <w:r w:rsidR="00FF3FAC">
        <w:rPr>
          <w:lang w:eastAsia="zh-CN" w:bidi="hi-IN"/>
        </w:rPr>
        <w:t xml:space="preserve"> </w:t>
      </w:r>
      <w:r w:rsidR="00AE4BBF">
        <w:rPr>
          <w:lang w:eastAsia="zh-CN" w:bidi="hi-IN"/>
        </w:rPr>
        <w:t>Voor</w:t>
      </w:r>
      <w:r w:rsidR="00FF3FAC">
        <w:rPr>
          <w:lang w:eastAsia="zh-CN" w:bidi="hi-IN"/>
        </w:rPr>
        <w:t xml:space="preserve"> </w:t>
      </w:r>
      <w:r w:rsidR="00AE4BBF">
        <w:rPr>
          <w:lang w:eastAsia="zh-CN" w:bidi="hi-IN"/>
        </w:rPr>
        <w:t>paragrafen</w:t>
      </w:r>
      <w:r w:rsidR="00FF3FAC">
        <w:rPr>
          <w:lang w:eastAsia="zh-CN" w:bidi="hi-IN"/>
        </w:rPr>
        <w:t xml:space="preserve"> </w:t>
      </w:r>
      <w:r w:rsidR="00AE4BBF">
        <w:rPr>
          <w:lang w:eastAsia="zh-CN" w:bidi="hi-IN"/>
        </w:rPr>
        <w:t>geldt</w:t>
      </w:r>
      <w:r w:rsidR="00FF3FAC">
        <w:rPr>
          <w:lang w:eastAsia="zh-CN" w:bidi="hi-IN"/>
        </w:rPr>
        <w:t xml:space="preserve"> </w:t>
      </w:r>
      <w:r w:rsidR="00AE4BBF">
        <w:rPr>
          <w:lang w:eastAsia="zh-CN" w:bidi="hi-IN"/>
        </w:rPr>
        <w:t>dat</w:t>
      </w:r>
      <w:r w:rsidR="00FF3FAC">
        <w:rPr>
          <w:lang w:eastAsia="zh-CN" w:bidi="hi-IN"/>
        </w:rPr>
        <w:t xml:space="preserve"> </w:t>
      </w:r>
      <w:r>
        <w:rPr>
          <w:lang w:eastAsia="zh-CN" w:bidi="hi-IN"/>
        </w:rPr>
        <w:t>paragrafen</w:t>
      </w:r>
      <w:r w:rsidR="00FF3FAC">
        <w:rPr>
          <w:lang w:eastAsia="zh-CN" w:bidi="hi-IN"/>
        </w:rPr>
        <w:t xml:space="preserve"> </w:t>
      </w:r>
      <w:r>
        <w:rPr>
          <w:lang w:eastAsia="zh-CN" w:bidi="hi-IN"/>
        </w:rPr>
        <w:t>vanaf</w:t>
      </w:r>
      <w:r w:rsidR="00FF3FAC">
        <w:rPr>
          <w:lang w:eastAsia="zh-CN" w:bidi="hi-IN"/>
        </w:rPr>
        <w:t xml:space="preserve"> </w:t>
      </w:r>
      <w:r>
        <w:rPr>
          <w:lang w:eastAsia="zh-CN" w:bidi="hi-IN"/>
        </w:rPr>
        <w:t>x.100</w:t>
      </w:r>
      <w:r w:rsidR="00FF3FAC">
        <w:rPr>
          <w:lang w:eastAsia="zh-CN" w:bidi="hi-IN"/>
        </w:rPr>
        <w:t xml:space="preserve"> </w:t>
      </w:r>
      <w:r>
        <w:rPr>
          <w:lang w:eastAsia="zh-CN" w:bidi="hi-IN"/>
        </w:rPr>
        <w:t>en</w:t>
      </w:r>
      <w:r w:rsidR="00FF3FAC">
        <w:rPr>
          <w:lang w:eastAsia="zh-CN" w:bidi="hi-IN"/>
        </w:rPr>
        <w:t xml:space="preserve"> </w:t>
      </w:r>
      <w:r>
        <w:rPr>
          <w:lang w:eastAsia="zh-CN" w:bidi="hi-IN"/>
        </w:rPr>
        <w:t>hoger</w:t>
      </w:r>
      <w:r w:rsidR="00FF3FAC">
        <w:rPr>
          <w:lang w:eastAsia="zh-CN" w:bidi="hi-IN"/>
        </w:rPr>
        <w:t xml:space="preserve"> </w:t>
      </w:r>
      <w:r>
        <w:rPr>
          <w:lang w:eastAsia="zh-CN" w:bidi="hi-IN"/>
        </w:rPr>
        <w:t>toegevoegd</w:t>
      </w:r>
      <w:r w:rsidR="00FF3FAC">
        <w:rPr>
          <w:lang w:eastAsia="zh-CN" w:bidi="hi-IN"/>
        </w:rPr>
        <w:t xml:space="preserve"> </w:t>
      </w:r>
      <w:r>
        <w:rPr>
          <w:lang w:eastAsia="zh-CN" w:bidi="hi-IN"/>
        </w:rPr>
        <w:t>zijn</w:t>
      </w:r>
      <w:r w:rsidR="00FF3FAC">
        <w:rPr>
          <w:lang w:eastAsia="zh-CN" w:bidi="hi-IN"/>
        </w:rPr>
        <w:t xml:space="preserve"> </w:t>
      </w:r>
      <w:r>
        <w:rPr>
          <w:lang w:eastAsia="zh-CN" w:bidi="hi-IN"/>
        </w:rPr>
        <w:t>ten</w:t>
      </w:r>
      <w:r w:rsidR="00FF3FAC">
        <w:rPr>
          <w:lang w:eastAsia="zh-CN" w:bidi="hi-IN"/>
        </w:rPr>
        <w:t xml:space="preserve"> </w:t>
      </w:r>
      <w:r>
        <w:rPr>
          <w:lang w:eastAsia="zh-CN" w:bidi="hi-IN"/>
        </w:rPr>
        <w:t>opzichte</w:t>
      </w:r>
      <w:r w:rsidR="00FF3FAC">
        <w:rPr>
          <w:lang w:eastAsia="zh-CN" w:bidi="hi-IN"/>
        </w:rPr>
        <w:t xml:space="preserve"> </w:t>
      </w:r>
      <w:r>
        <w:rPr>
          <w:lang w:eastAsia="zh-CN" w:bidi="hi-IN"/>
        </w:rPr>
        <w:t>van</w:t>
      </w:r>
      <w:r w:rsidR="00FF3FAC">
        <w:rPr>
          <w:lang w:eastAsia="zh-CN" w:bidi="hi-IN"/>
        </w:rPr>
        <w:t xml:space="preserve"> </w:t>
      </w:r>
      <w:r>
        <w:rPr>
          <w:lang w:eastAsia="zh-CN" w:bidi="hi-IN"/>
        </w:rPr>
        <w:t>de</w:t>
      </w:r>
      <w:r w:rsidR="00FF3FAC">
        <w:rPr>
          <w:lang w:eastAsia="zh-CN" w:bidi="hi-IN"/>
        </w:rPr>
        <w:t xml:space="preserve"> </w:t>
      </w:r>
      <w:r>
        <w:rPr>
          <w:lang w:eastAsia="zh-CN" w:bidi="hi-IN"/>
        </w:rPr>
        <w:t>staalkaart.</w:t>
      </w:r>
    </w:p>
    <w:p w14:paraId="7BF17E37" w14:textId="249A3C29" w:rsidR="00FF2FE5" w:rsidRPr="004975C4" w:rsidRDefault="001D375D" w:rsidP="006E6A20">
      <w:pPr>
        <w:pStyle w:val="Divisiekop5"/>
      </w:pPr>
      <w:r>
        <w:tab/>
      </w:r>
      <w:r w:rsidR="00FF2FE5" w:rsidRPr="004975C4">
        <w:t>Toelichting</w:t>
      </w:r>
      <w:r w:rsidR="00FF3FAC">
        <w:t xml:space="preserve"> </w:t>
      </w:r>
      <w:r w:rsidR="00FF2FE5" w:rsidRPr="004975C4">
        <w:t>op</w:t>
      </w:r>
      <w:r w:rsidR="00FF3FAC">
        <w:t xml:space="preserve"> </w:t>
      </w:r>
      <w:r w:rsidR="00FF2FE5" w:rsidRPr="004975C4">
        <w:t>afwaterend</w:t>
      </w:r>
      <w:r w:rsidR="00FF3FAC">
        <w:t xml:space="preserve"> </w:t>
      </w:r>
      <w:r w:rsidR="00FF2FE5" w:rsidRPr="004975C4">
        <w:t>verhard</w:t>
      </w:r>
      <w:r w:rsidR="00FF3FAC">
        <w:t xml:space="preserve"> </w:t>
      </w:r>
      <w:r w:rsidR="00FF2FE5" w:rsidRPr="004975C4">
        <w:t>oppervlak</w:t>
      </w:r>
      <w:r w:rsidR="00FF3FAC">
        <w:t xml:space="preserve"> </w:t>
      </w:r>
      <w:r w:rsidR="00FF2FE5" w:rsidRPr="004975C4">
        <w:t>(a)</w:t>
      </w:r>
    </w:p>
    <w:p w14:paraId="7A8408C0" w14:textId="102F104C" w:rsidR="00FF2FE5" w:rsidRDefault="00FF2FE5" w:rsidP="00FF2FE5">
      <w:pPr>
        <w:rPr>
          <w:lang w:eastAsia="zh-CN" w:bidi="hi-IN"/>
        </w:rPr>
      </w:pPr>
      <w:r>
        <w:rPr>
          <w:lang w:eastAsia="zh-CN" w:bidi="hi-IN"/>
        </w:rPr>
        <w:t>Hoofdgebouwen,</w:t>
      </w:r>
      <w:r w:rsidR="00FF3FAC">
        <w:rPr>
          <w:lang w:eastAsia="zh-CN" w:bidi="hi-IN"/>
        </w:rPr>
        <w:t xml:space="preserve"> </w:t>
      </w:r>
      <w:r>
        <w:rPr>
          <w:lang w:eastAsia="zh-CN" w:bidi="hi-IN"/>
        </w:rPr>
        <w:t>bijgebouwen,</w:t>
      </w:r>
      <w:r w:rsidR="00FF3FAC">
        <w:rPr>
          <w:lang w:eastAsia="zh-CN" w:bidi="hi-IN"/>
        </w:rPr>
        <w:t xml:space="preserve"> </w:t>
      </w:r>
      <w:r>
        <w:rPr>
          <w:lang w:eastAsia="zh-CN" w:bidi="hi-IN"/>
        </w:rPr>
        <w:t>inritten</w:t>
      </w:r>
      <w:r w:rsidR="00FF3FAC">
        <w:rPr>
          <w:lang w:eastAsia="zh-CN" w:bidi="hi-IN"/>
        </w:rPr>
        <w:t xml:space="preserve"> </w:t>
      </w:r>
      <w:r>
        <w:rPr>
          <w:lang w:eastAsia="zh-CN" w:bidi="hi-IN"/>
        </w:rPr>
        <w:t>en</w:t>
      </w:r>
      <w:r w:rsidR="00FF3FAC">
        <w:rPr>
          <w:lang w:eastAsia="zh-CN" w:bidi="hi-IN"/>
        </w:rPr>
        <w:t xml:space="preserve"> </w:t>
      </w:r>
      <w:r>
        <w:rPr>
          <w:lang w:eastAsia="zh-CN" w:bidi="hi-IN"/>
        </w:rPr>
        <w:t>overige</w:t>
      </w:r>
      <w:r w:rsidR="00FF3FAC">
        <w:rPr>
          <w:lang w:eastAsia="zh-CN" w:bidi="hi-IN"/>
        </w:rPr>
        <w:t xml:space="preserve"> </w:t>
      </w:r>
      <w:r>
        <w:rPr>
          <w:lang w:eastAsia="zh-CN" w:bidi="hi-IN"/>
        </w:rPr>
        <w:t>terreinverhardingen</w:t>
      </w:r>
      <w:r w:rsidR="00FF3FAC">
        <w:rPr>
          <w:lang w:eastAsia="zh-CN" w:bidi="hi-IN"/>
        </w:rPr>
        <w:t xml:space="preserve"> </w:t>
      </w:r>
      <w:r>
        <w:rPr>
          <w:lang w:eastAsia="zh-CN" w:bidi="hi-IN"/>
        </w:rPr>
        <w:t>worden</w:t>
      </w:r>
      <w:r w:rsidR="00FF3FAC">
        <w:rPr>
          <w:lang w:eastAsia="zh-CN" w:bidi="hi-IN"/>
        </w:rPr>
        <w:t xml:space="preserve"> </w:t>
      </w:r>
      <w:r>
        <w:rPr>
          <w:lang w:eastAsia="zh-CN" w:bidi="hi-IN"/>
        </w:rPr>
        <w:t>beschouwd</w:t>
      </w:r>
      <w:r w:rsidR="00FF3FAC">
        <w:rPr>
          <w:lang w:eastAsia="zh-CN" w:bidi="hi-IN"/>
        </w:rPr>
        <w:t xml:space="preserve"> </w:t>
      </w:r>
      <w:r>
        <w:rPr>
          <w:lang w:eastAsia="zh-CN" w:bidi="hi-IN"/>
        </w:rPr>
        <w:t>als</w:t>
      </w:r>
      <w:r w:rsidR="00FF3FAC">
        <w:rPr>
          <w:lang w:eastAsia="zh-CN" w:bidi="hi-IN"/>
        </w:rPr>
        <w:t xml:space="preserve"> </w:t>
      </w:r>
      <w:r>
        <w:rPr>
          <w:lang w:eastAsia="zh-CN" w:bidi="hi-IN"/>
        </w:rPr>
        <w:t>afwaterend</w:t>
      </w:r>
      <w:r w:rsidR="00FF3FAC">
        <w:rPr>
          <w:lang w:eastAsia="zh-CN" w:bidi="hi-IN"/>
        </w:rPr>
        <w:t xml:space="preserve"> </w:t>
      </w:r>
      <w:r>
        <w:rPr>
          <w:lang w:eastAsia="zh-CN" w:bidi="hi-IN"/>
        </w:rPr>
        <w:t>verhard</w:t>
      </w:r>
      <w:r w:rsidR="00FF3FAC">
        <w:rPr>
          <w:lang w:eastAsia="zh-CN" w:bidi="hi-IN"/>
        </w:rPr>
        <w:t xml:space="preserve"> </w:t>
      </w:r>
      <w:r>
        <w:rPr>
          <w:lang w:eastAsia="zh-CN" w:bidi="hi-IN"/>
        </w:rPr>
        <w:t>oppervlak</w:t>
      </w:r>
      <w:r w:rsidR="00FF3FAC">
        <w:rPr>
          <w:lang w:eastAsia="zh-CN" w:bidi="hi-IN"/>
        </w:rPr>
        <w:t xml:space="preserve"> </w:t>
      </w:r>
      <w:r>
        <w:rPr>
          <w:lang w:eastAsia="zh-CN" w:bidi="hi-IN"/>
        </w:rPr>
        <w:t>als</w:t>
      </w:r>
      <w:r w:rsidR="00FF3FAC">
        <w:rPr>
          <w:lang w:eastAsia="zh-CN" w:bidi="hi-IN"/>
        </w:rPr>
        <w:t xml:space="preserve"> </w:t>
      </w:r>
      <w:r>
        <w:rPr>
          <w:lang w:eastAsia="zh-CN" w:bidi="hi-IN"/>
        </w:rPr>
        <w:t>ze</w:t>
      </w:r>
      <w:r w:rsidR="00FF3FAC">
        <w:rPr>
          <w:lang w:eastAsia="zh-CN" w:bidi="hi-IN"/>
        </w:rPr>
        <w:t xml:space="preserve"> </w:t>
      </w:r>
      <w:r>
        <w:rPr>
          <w:lang w:eastAsia="zh-CN" w:bidi="hi-IN"/>
        </w:rPr>
        <w:t>zijn</w:t>
      </w:r>
      <w:r w:rsidR="00FF3FAC">
        <w:rPr>
          <w:lang w:eastAsia="zh-CN" w:bidi="hi-IN"/>
        </w:rPr>
        <w:t xml:space="preserve"> </w:t>
      </w:r>
      <w:r>
        <w:rPr>
          <w:lang w:eastAsia="zh-CN" w:bidi="hi-IN"/>
        </w:rPr>
        <w:t>voorzien</w:t>
      </w:r>
      <w:r w:rsidR="00FF3FAC">
        <w:rPr>
          <w:lang w:eastAsia="zh-CN" w:bidi="hi-IN"/>
        </w:rPr>
        <w:t xml:space="preserve"> </w:t>
      </w:r>
      <w:r>
        <w:rPr>
          <w:lang w:eastAsia="zh-CN" w:bidi="hi-IN"/>
        </w:rPr>
        <w:t>van</w:t>
      </w:r>
      <w:r w:rsidR="00FF3FAC">
        <w:rPr>
          <w:lang w:eastAsia="zh-CN" w:bidi="hi-IN"/>
        </w:rPr>
        <w:t xml:space="preserve"> </w:t>
      </w:r>
      <w:r>
        <w:rPr>
          <w:lang w:eastAsia="zh-CN" w:bidi="hi-IN"/>
        </w:rPr>
        <w:t>een</w:t>
      </w:r>
      <w:r w:rsidR="00FF3FAC">
        <w:rPr>
          <w:lang w:eastAsia="zh-CN" w:bidi="hi-IN"/>
        </w:rPr>
        <w:t xml:space="preserve"> </w:t>
      </w:r>
      <w:r>
        <w:rPr>
          <w:lang w:eastAsia="zh-CN" w:bidi="hi-IN"/>
        </w:rPr>
        <w:t>afvoer</w:t>
      </w:r>
    </w:p>
    <w:p w14:paraId="4F6AC42E" w14:textId="2AFC1AD0" w:rsidR="00FF2FE5" w:rsidRPr="006F3B50" w:rsidRDefault="001D375D" w:rsidP="006E6A20">
      <w:pPr>
        <w:pStyle w:val="Divisiekop5"/>
      </w:pPr>
      <w:r>
        <w:lastRenderedPageBreak/>
        <w:tab/>
      </w:r>
      <w:r w:rsidR="00FF2FE5" w:rsidRPr="004975C4">
        <w:t>Voorbeelden</w:t>
      </w:r>
      <w:r w:rsidR="00FF3FAC">
        <w:t xml:space="preserve"> </w:t>
      </w:r>
      <w:r w:rsidR="00FF2FE5" w:rsidRPr="004975C4">
        <w:t>van</w:t>
      </w:r>
      <w:r w:rsidR="00FF3FAC">
        <w:t xml:space="preserve"> </w:t>
      </w:r>
      <w:r w:rsidR="00FF2FE5" w:rsidRPr="004975C4">
        <w:t>een</w:t>
      </w:r>
      <w:r w:rsidR="00FF3FAC">
        <w:t xml:space="preserve"> </w:t>
      </w:r>
      <w:r w:rsidR="00FF2FE5" w:rsidRPr="004975C4">
        <w:t>waterbergingsvoorziening</w:t>
      </w:r>
      <w:r w:rsidR="00FF3FAC">
        <w:t xml:space="preserve"> </w:t>
      </w:r>
      <w:r w:rsidR="00FF2FE5" w:rsidRPr="004975C4">
        <w:t>(g)</w:t>
      </w:r>
    </w:p>
    <w:p w14:paraId="45C7E0D5" w14:textId="45954040" w:rsidR="00E3688F" w:rsidRPr="00E3688F" w:rsidRDefault="00FF2FE5" w:rsidP="00E3688F">
      <w:pPr>
        <w:rPr>
          <w:lang w:eastAsia="zh-CN" w:bidi="hi-IN"/>
        </w:rPr>
      </w:pPr>
      <w:r>
        <w:rPr>
          <w:lang w:eastAsia="zh-CN" w:bidi="hi-IN"/>
        </w:rPr>
        <w:t>Wadi's,</w:t>
      </w:r>
      <w:r w:rsidR="00FF3FAC">
        <w:rPr>
          <w:lang w:eastAsia="zh-CN" w:bidi="hi-IN"/>
        </w:rPr>
        <w:t xml:space="preserve"> </w:t>
      </w:r>
      <w:r>
        <w:rPr>
          <w:lang w:eastAsia="zh-CN" w:bidi="hi-IN"/>
        </w:rPr>
        <w:t>verlaging</w:t>
      </w:r>
      <w:r w:rsidR="00FF3FAC">
        <w:rPr>
          <w:lang w:eastAsia="zh-CN" w:bidi="hi-IN"/>
        </w:rPr>
        <w:t xml:space="preserve"> </w:t>
      </w:r>
      <w:r>
        <w:rPr>
          <w:lang w:eastAsia="zh-CN" w:bidi="hi-IN"/>
        </w:rPr>
        <w:t>in</w:t>
      </w:r>
      <w:r w:rsidR="00FF3FAC">
        <w:rPr>
          <w:lang w:eastAsia="zh-CN" w:bidi="hi-IN"/>
        </w:rPr>
        <w:t xml:space="preserve"> </w:t>
      </w:r>
      <w:r>
        <w:rPr>
          <w:lang w:eastAsia="zh-CN" w:bidi="hi-IN"/>
        </w:rPr>
        <w:t>het</w:t>
      </w:r>
      <w:r w:rsidR="00FF3FAC">
        <w:rPr>
          <w:lang w:eastAsia="zh-CN" w:bidi="hi-IN"/>
        </w:rPr>
        <w:t xml:space="preserve"> </w:t>
      </w:r>
      <w:r>
        <w:rPr>
          <w:lang w:eastAsia="zh-CN" w:bidi="hi-IN"/>
        </w:rPr>
        <w:t>groen,</w:t>
      </w:r>
      <w:r w:rsidR="00FF3FAC">
        <w:rPr>
          <w:lang w:eastAsia="zh-CN" w:bidi="hi-IN"/>
        </w:rPr>
        <w:t xml:space="preserve"> </w:t>
      </w:r>
      <w:r>
        <w:rPr>
          <w:lang w:eastAsia="zh-CN" w:bidi="hi-IN"/>
        </w:rPr>
        <w:t>waterbergende</w:t>
      </w:r>
      <w:r w:rsidR="00FF3FAC">
        <w:rPr>
          <w:lang w:eastAsia="zh-CN" w:bidi="hi-IN"/>
        </w:rPr>
        <w:t xml:space="preserve"> </w:t>
      </w:r>
      <w:r>
        <w:rPr>
          <w:lang w:eastAsia="zh-CN" w:bidi="hi-IN"/>
        </w:rPr>
        <w:t>verharding,</w:t>
      </w:r>
      <w:r w:rsidR="00FF3FAC">
        <w:rPr>
          <w:lang w:eastAsia="zh-CN" w:bidi="hi-IN"/>
        </w:rPr>
        <w:t xml:space="preserve"> </w:t>
      </w:r>
      <w:r>
        <w:rPr>
          <w:lang w:eastAsia="zh-CN" w:bidi="hi-IN"/>
        </w:rPr>
        <w:t>waterberging</w:t>
      </w:r>
      <w:r w:rsidR="00FF3FAC">
        <w:rPr>
          <w:lang w:eastAsia="zh-CN" w:bidi="hi-IN"/>
        </w:rPr>
        <w:t xml:space="preserve"> </w:t>
      </w:r>
      <w:r>
        <w:rPr>
          <w:lang w:eastAsia="zh-CN" w:bidi="hi-IN"/>
        </w:rPr>
        <w:t>op</w:t>
      </w:r>
      <w:r w:rsidR="00FF3FAC">
        <w:rPr>
          <w:lang w:eastAsia="zh-CN" w:bidi="hi-IN"/>
        </w:rPr>
        <w:t xml:space="preserve"> </w:t>
      </w:r>
      <w:r>
        <w:rPr>
          <w:lang w:eastAsia="zh-CN" w:bidi="hi-IN"/>
        </w:rPr>
        <w:t>het</w:t>
      </w:r>
      <w:r w:rsidR="00FF3FAC">
        <w:rPr>
          <w:lang w:eastAsia="zh-CN" w:bidi="hi-IN"/>
        </w:rPr>
        <w:t xml:space="preserve"> </w:t>
      </w:r>
      <w:r>
        <w:rPr>
          <w:lang w:eastAsia="zh-CN" w:bidi="hi-IN"/>
        </w:rPr>
        <w:t>dak,</w:t>
      </w:r>
      <w:r w:rsidR="00FF3FAC">
        <w:rPr>
          <w:lang w:eastAsia="zh-CN" w:bidi="hi-IN"/>
        </w:rPr>
        <w:t xml:space="preserve"> </w:t>
      </w:r>
      <w:r>
        <w:rPr>
          <w:lang w:eastAsia="zh-CN" w:bidi="hi-IN"/>
        </w:rPr>
        <w:t>grindkoffers,</w:t>
      </w:r>
      <w:r w:rsidR="00FF3FAC">
        <w:rPr>
          <w:lang w:eastAsia="zh-CN" w:bidi="hi-IN"/>
        </w:rPr>
        <w:t xml:space="preserve"> </w:t>
      </w:r>
      <w:r>
        <w:rPr>
          <w:lang w:eastAsia="zh-CN" w:bidi="hi-IN"/>
        </w:rPr>
        <w:t>infiltratiekratten</w:t>
      </w:r>
      <w:r w:rsidR="00FF3FAC">
        <w:rPr>
          <w:lang w:eastAsia="zh-CN" w:bidi="hi-IN"/>
        </w:rPr>
        <w:t xml:space="preserve"> </w:t>
      </w:r>
      <w:r>
        <w:rPr>
          <w:lang w:eastAsia="zh-CN" w:bidi="hi-IN"/>
        </w:rPr>
        <w:t>en/of</w:t>
      </w:r>
      <w:r w:rsidR="00FF3FAC">
        <w:rPr>
          <w:lang w:eastAsia="zh-CN" w:bidi="hi-IN"/>
        </w:rPr>
        <w:t xml:space="preserve"> </w:t>
      </w:r>
      <w:r>
        <w:rPr>
          <w:lang w:eastAsia="zh-CN" w:bidi="hi-IN"/>
        </w:rPr>
        <w:t>het</w:t>
      </w:r>
      <w:r w:rsidR="00FF3FAC">
        <w:rPr>
          <w:lang w:eastAsia="zh-CN" w:bidi="hi-IN"/>
        </w:rPr>
        <w:t xml:space="preserve"> </w:t>
      </w:r>
      <w:r>
        <w:rPr>
          <w:lang w:eastAsia="zh-CN" w:bidi="hi-IN"/>
        </w:rPr>
        <w:t>aanbrengen</w:t>
      </w:r>
      <w:r w:rsidR="00FF3FAC">
        <w:rPr>
          <w:lang w:eastAsia="zh-CN" w:bidi="hi-IN"/>
        </w:rPr>
        <w:t xml:space="preserve"> </w:t>
      </w:r>
      <w:r>
        <w:rPr>
          <w:lang w:eastAsia="zh-CN" w:bidi="hi-IN"/>
        </w:rPr>
        <w:t>of</w:t>
      </w:r>
      <w:r w:rsidR="00FF3FAC">
        <w:rPr>
          <w:lang w:eastAsia="zh-CN" w:bidi="hi-IN"/>
        </w:rPr>
        <w:t xml:space="preserve"> </w:t>
      </w:r>
      <w:r>
        <w:rPr>
          <w:lang w:eastAsia="zh-CN" w:bidi="hi-IN"/>
        </w:rPr>
        <w:t>vergroten</w:t>
      </w:r>
      <w:r w:rsidR="00FF3FAC">
        <w:rPr>
          <w:lang w:eastAsia="zh-CN" w:bidi="hi-IN"/>
        </w:rPr>
        <w:t xml:space="preserve"> </w:t>
      </w:r>
      <w:r>
        <w:rPr>
          <w:lang w:eastAsia="zh-CN" w:bidi="hi-IN"/>
        </w:rPr>
        <w:t>van</w:t>
      </w:r>
      <w:r w:rsidR="00FF3FAC">
        <w:rPr>
          <w:lang w:eastAsia="zh-CN" w:bidi="hi-IN"/>
        </w:rPr>
        <w:t xml:space="preserve"> </w:t>
      </w:r>
      <w:r>
        <w:rPr>
          <w:lang w:eastAsia="zh-CN" w:bidi="hi-IN"/>
        </w:rPr>
        <w:t>(bestaande)</w:t>
      </w:r>
      <w:r w:rsidR="00FF3FAC">
        <w:rPr>
          <w:lang w:eastAsia="zh-CN" w:bidi="hi-IN"/>
        </w:rPr>
        <w:t xml:space="preserve"> </w:t>
      </w:r>
      <w:r>
        <w:rPr>
          <w:lang w:eastAsia="zh-CN" w:bidi="hi-IN"/>
        </w:rPr>
        <w:t>greppels,</w:t>
      </w:r>
      <w:r w:rsidR="00FF3FAC">
        <w:rPr>
          <w:lang w:eastAsia="zh-CN" w:bidi="hi-IN"/>
        </w:rPr>
        <w:t xml:space="preserve"> </w:t>
      </w:r>
      <w:r>
        <w:rPr>
          <w:lang w:eastAsia="zh-CN" w:bidi="hi-IN"/>
        </w:rPr>
        <w:t>(zak)sloten,</w:t>
      </w:r>
      <w:r w:rsidR="00FF3FAC">
        <w:rPr>
          <w:lang w:eastAsia="zh-CN" w:bidi="hi-IN"/>
        </w:rPr>
        <w:t xml:space="preserve"> </w:t>
      </w:r>
      <w:r>
        <w:rPr>
          <w:lang w:eastAsia="zh-CN" w:bidi="hi-IN"/>
        </w:rPr>
        <w:t>watergangen</w:t>
      </w:r>
      <w:r w:rsidR="00FF3FAC">
        <w:rPr>
          <w:lang w:eastAsia="zh-CN" w:bidi="hi-IN"/>
        </w:rPr>
        <w:t xml:space="preserve"> </w:t>
      </w:r>
      <w:r>
        <w:rPr>
          <w:lang w:eastAsia="zh-CN" w:bidi="hi-IN"/>
        </w:rPr>
        <w:t>en</w:t>
      </w:r>
      <w:r w:rsidR="00FF3FAC">
        <w:rPr>
          <w:lang w:eastAsia="zh-CN" w:bidi="hi-IN"/>
        </w:rPr>
        <w:t xml:space="preserve"> </w:t>
      </w:r>
      <w:r>
        <w:rPr>
          <w:lang w:eastAsia="zh-CN" w:bidi="hi-IN"/>
        </w:rPr>
        <w:t>vijvers.</w:t>
      </w:r>
    </w:p>
    <w:p w14:paraId="09ED8238" w14:textId="4EF38E92" w:rsidR="00DD324F" w:rsidRPr="00DD324F" w:rsidRDefault="001D375D" w:rsidP="006E6A20">
      <w:pPr>
        <w:pStyle w:val="Divisiekop5"/>
      </w:pPr>
      <w:r>
        <w:tab/>
      </w:r>
      <w:r w:rsidR="00DD324F" w:rsidRPr="00DD324F">
        <w:t>Toelichting</w:t>
      </w:r>
      <w:r w:rsidR="00FF3FAC">
        <w:t xml:space="preserve"> </w:t>
      </w:r>
      <w:r w:rsidR="00DD324F" w:rsidRPr="00DD324F">
        <w:t>Artikel</w:t>
      </w:r>
      <w:r w:rsidR="00FF3FAC">
        <w:t xml:space="preserve"> </w:t>
      </w:r>
      <w:r w:rsidR="00DD324F" w:rsidRPr="00DD324F">
        <w:t>2.1</w:t>
      </w:r>
      <w:r w:rsidR="00FF3FAC">
        <w:t xml:space="preserve"> </w:t>
      </w:r>
      <w:r w:rsidR="00DD324F" w:rsidRPr="00DD324F">
        <w:t>Doelen</w:t>
      </w:r>
      <w:r w:rsidR="00FF3FAC">
        <w:t xml:space="preserve"> </w:t>
      </w:r>
      <w:r w:rsidR="00DD324F" w:rsidRPr="00DD324F">
        <w:t>omgevingsplan</w:t>
      </w:r>
    </w:p>
    <w:p w14:paraId="05B7959D" w14:textId="61300E9A" w:rsidR="001D5CDE" w:rsidRPr="0036397C" w:rsidRDefault="001D5CDE" w:rsidP="00FF3FAC">
      <w:pPr>
        <w:rPr>
          <w:lang w:eastAsia="nl-NL"/>
        </w:rPr>
      </w:pPr>
      <w:r w:rsidRPr="0036397C">
        <w:rPr>
          <w:lang w:eastAsia="nl-NL"/>
        </w:rPr>
        <w:t>In</w:t>
      </w:r>
      <w:r w:rsidR="00FF3FAC">
        <w:rPr>
          <w:lang w:eastAsia="nl-NL"/>
        </w:rPr>
        <w:t xml:space="preserve"> </w:t>
      </w:r>
      <w:r w:rsidR="00C42A23" w:rsidRPr="0036397C">
        <w:rPr>
          <w:color w:val="000000" w:themeColor="text1"/>
          <w:lang w:eastAsia="nl-NL"/>
        </w:rPr>
        <w:t>artikel</w:t>
      </w:r>
      <w:r w:rsidR="00FF3FAC">
        <w:rPr>
          <w:color w:val="000000" w:themeColor="text1"/>
          <w:lang w:eastAsia="nl-NL"/>
        </w:rPr>
        <w:t xml:space="preserve"> </w:t>
      </w:r>
      <w:r w:rsidR="00C42A23" w:rsidRPr="0036397C">
        <w:rPr>
          <w:color w:val="000000" w:themeColor="text1"/>
          <w:lang w:eastAsia="nl-NL"/>
        </w:rPr>
        <w:t>2.1</w:t>
      </w:r>
      <w:r w:rsidR="00FF3FAC">
        <w:rPr>
          <w:lang w:eastAsia="nl-NL"/>
        </w:rPr>
        <w:t xml:space="preserve"> </w:t>
      </w:r>
      <w:r w:rsidRPr="0036397C">
        <w:rPr>
          <w:lang w:eastAsia="nl-NL"/>
        </w:rPr>
        <w:t>zijn</w:t>
      </w:r>
      <w:r w:rsidR="00FF3FAC">
        <w:rPr>
          <w:lang w:eastAsia="nl-NL"/>
        </w:rPr>
        <w:t xml:space="preserve"> </w:t>
      </w:r>
      <w:r w:rsidRPr="0036397C">
        <w:rPr>
          <w:lang w:eastAsia="nl-NL"/>
        </w:rPr>
        <w:t>alle</w:t>
      </w:r>
      <w:r w:rsidR="00FF3FAC">
        <w:rPr>
          <w:lang w:eastAsia="nl-NL"/>
        </w:rPr>
        <w:t xml:space="preserve"> </w:t>
      </w:r>
      <w:r w:rsidRPr="0036397C">
        <w:rPr>
          <w:lang w:eastAsia="nl-NL"/>
        </w:rPr>
        <w:t>doelen</w:t>
      </w:r>
      <w:r w:rsidR="00FF3FAC">
        <w:rPr>
          <w:lang w:eastAsia="nl-NL"/>
        </w:rPr>
        <w:t xml:space="preserve"> </w:t>
      </w:r>
      <w:r w:rsidRPr="0036397C">
        <w:rPr>
          <w:lang w:eastAsia="nl-NL"/>
        </w:rPr>
        <w:t>opgenomen</w:t>
      </w:r>
      <w:r w:rsidR="00FF3FAC">
        <w:rPr>
          <w:lang w:eastAsia="nl-NL"/>
        </w:rPr>
        <w:t xml:space="preserve"> </w:t>
      </w:r>
      <w:r w:rsidRPr="0036397C">
        <w:rPr>
          <w:lang w:eastAsia="nl-NL"/>
        </w:rPr>
        <w:t>met</w:t>
      </w:r>
      <w:r w:rsidR="00FF3FAC">
        <w:rPr>
          <w:lang w:eastAsia="nl-NL"/>
        </w:rPr>
        <w:t xml:space="preserve"> </w:t>
      </w:r>
      <w:r w:rsidRPr="0036397C">
        <w:rPr>
          <w:lang w:eastAsia="nl-NL"/>
        </w:rPr>
        <w:t>het</w:t>
      </w:r>
      <w:r w:rsidR="00FF3FAC">
        <w:rPr>
          <w:lang w:eastAsia="nl-NL"/>
        </w:rPr>
        <w:t xml:space="preserve"> </w:t>
      </w:r>
      <w:r w:rsidRPr="0036397C">
        <w:rPr>
          <w:lang w:eastAsia="nl-NL"/>
        </w:rPr>
        <w:t>oog</w:t>
      </w:r>
      <w:r w:rsidR="00FF3FAC">
        <w:rPr>
          <w:lang w:eastAsia="nl-NL"/>
        </w:rPr>
        <w:t xml:space="preserve"> </w:t>
      </w:r>
      <w:r w:rsidRPr="0036397C">
        <w:rPr>
          <w:lang w:eastAsia="nl-NL"/>
        </w:rPr>
        <w:t>waarop</w:t>
      </w:r>
      <w:r w:rsidR="00FF3FAC">
        <w:rPr>
          <w:lang w:eastAsia="nl-NL"/>
        </w:rPr>
        <w:t xml:space="preserve"> </w:t>
      </w:r>
      <w:r w:rsidRPr="0036397C">
        <w:rPr>
          <w:lang w:eastAsia="nl-NL"/>
        </w:rPr>
        <w:t>de</w:t>
      </w:r>
      <w:r w:rsidR="00FF3FAC">
        <w:rPr>
          <w:lang w:eastAsia="nl-NL"/>
        </w:rPr>
        <w:t xml:space="preserve"> </w:t>
      </w:r>
      <w:r w:rsidRPr="0036397C">
        <w:rPr>
          <w:lang w:eastAsia="nl-NL"/>
        </w:rPr>
        <w:t>regels</w:t>
      </w:r>
      <w:r w:rsidR="00FF3FAC">
        <w:rPr>
          <w:lang w:eastAsia="nl-NL"/>
        </w:rPr>
        <w:t xml:space="preserve"> </w:t>
      </w:r>
      <w:r w:rsidRPr="0036397C">
        <w:rPr>
          <w:lang w:eastAsia="nl-NL"/>
        </w:rPr>
        <w:t>in</w:t>
      </w:r>
      <w:r w:rsidR="00FF3FAC">
        <w:rPr>
          <w:lang w:eastAsia="nl-NL"/>
        </w:rPr>
        <w:t xml:space="preserve"> </w:t>
      </w:r>
      <w:r w:rsidRPr="0036397C">
        <w:rPr>
          <w:lang w:eastAsia="nl-NL"/>
        </w:rPr>
        <w:t>dit</w:t>
      </w:r>
      <w:r w:rsidR="00FF3FAC">
        <w:rPr>
          <w:lang w:eastAsia="nl-NL"/>
        </w:rPr>
        <w:t xml:space="preserve"> </w:t>
      </w:r>
      <w:r w:rsidR="00CE5339" w:rsidRPr="0036397C">
        <w:rPr>
          <w:lang w:eastAsia="nl-NL"/>
        </w:rPr>
        <w:t>wijzigingsbesluit</w:t>
      </w:r>
      <w:r w:rsidR="00FF3FAC">
        <w:rPr>
          <w:lang w:eastAsia="nl-NL"/>
        </w:rPr>
        <w:t xml:space="preserve"> </w:t>
      </w:r>
      <w:r w:rsidRPr="0036397C">
        <w:rPr>
          <w:lang w:eastAsia="nl-NL"/>
        </w:rPr>
        <w:t>zijn</w:t>
      </w:r>
      <w:r w:rsidR="00FF3FAC">
        <w:rPr>
          <w:lang w:eastAsia="nl-NL"/>
        </w:rPr>
        <w:t xml:space="preserve"> </w:t>
      </w:r>
      <w:r w:rsidRPr="0036397C">
        <w:rPr>
          <w:lang w:eastAsia="nl-NL"/>
        </w:rPr>
        <w:t>gesteld.</w:t>
      </w:r>
      <w:r w:rsidR="00FF3FAC">
        <w:rPr>
          <w:lang w:eastAsia="nl-NL"/>
        </w:rPr>
        <w:t xml:space="preserve"> </w:t>
      </w:r>
      <w:r w:rsidRPr="0036397C">
        <w:rPr>
          <w:lang w:eastAsia="nl-NL"/>
        </w:rPr>
        <w:t>Door</w:t>
      </w:r>
      <w:r w:rsidR="00FF3FAC">
        <w:rPr>
          <w:lang w:eastAsia="nl-NL"/>
        </w:rPr>
        <w:t xml:space="preserve"> </w:t>
      </w:r>
      <w:r w:rsidRPr="0036397C">
        <w:rPr>
          <w:lang w:eastAsia="nl-NL"/>
        </w:rPr>
        <w:t>de</w:t>
      </w:r>
      <w:r w:rsidR="00FF3FAC">
        <w:rPr>
          <w:lang w:eastAsia="nl-NL"/>
        </w:rPr>
        <w:t xml:space="preserve"> </w:t>
      </w:r>
      <w:r w:rsidRPr="0036397C">
        <w:rPr>
          <w:lang w:eastAsia="nl-NL"/>
        </w:rPr>
        <w:t>doelen</w:t>
      </w:r>
      <w:r w:rsidR="00FF3FAC">
        <w:rPr>
          <w:lang w:eastAsia="nl-NL"/>
        </w:rPr>
        <w:t xml:space="preserve"> </w:t>
      </w:r>
      <w:r w:rsidRPr="0036397C">
        <w:rPr>
          <w:lang w:eastAsia="nl-NL"/>
        </w:rPr>
        <w:t>op</w:t>
      </w:r>
      <w:r w:rsidR="00FF3FAC">
        <w:rPr>
          <w:lang w:eastAsia="nl-NL"/>
        </w:rPr>
        <w:t xml:space="preserve"> </w:t>
      </w:r>
      <w:r w:rsidRPr="0036397C">
        <w:rPr>
          <w:lang w:eastAsia="nl-NL"/>
        </w:rPr>
        <w:t>deze</w:t>
      </w:r>
      <w:r w:rsidR="00FF3FAC">
        <w:rPr>
          <w:lang w:eastAsia="nl-NL"/>
        </w:rPr>
        <w:t xml:space="preserve"> </w:t>
      </w:r>
      <w:r w:rsidRPr="0036397C">
        <w:rPr>
          <w:lang w:eastAsia="nl-NL"/>
        </w:rPr>
        <w:t>plaats</w:t>
      </w:r>
      <w:r w:rsidR="00FF3FAC">
        <w:rPr>
          <w:lang w:eastAsia="nl-NL"/>
        </w:rPr>
        <w:t xml:space="preserve"> </w:t>
      </w:r>
      <w:r w:rsidRPr="0036397C">
        <w:rPr>
          <w:lang w:eastAsia="nl-NL"/>
        </w:rPr>
        <w:t>op</w:t>
      </w:r>
      <w:r w:rsidR="00FF3FAC">
        <w:rPr>
          <w:lang w:eastAsia="nl-NL"/>
        </w:rPr>
        <w:t xml:space="preserve"> </w:t>
      </w:r>
      <w:r w:rsidRPr="0036397C">
        <w:rPr>
          <w:lang w:eastAsia="nl-NL"/>
        </w:rPr>
        <w:t>te</w:t>
      </w:r>
      <w:r w:rsidR="00FF3FAC">
        <w:rPr>
          <w:lang w:eastAsia="nl-NL"/>
        </w:rPr>
        <w:t xml:space="preserve"> </w:t>
      </w:r>
      <w:r w:rsidRPr="0036397C">
        <w:rPr>
          <w:lang w:eastAsia="nl-NL"/>
        </w:rPr>
        <w:t>nemen,</w:t>
      </w:r>
      <w:r w:rsidR="00FF3FAC">
        <w:rPr>
          <w:lang w:eastAsia="nl-NL"/>
        </w:rPr>
        <w:t xml:space="preserve"> </w:t>
      </w:r>
      <w:r w:rsidRPr="0036397C">
        <w:rPr>
          <w:lang w:eastAsia="nl-NL"/>
        </w:rPr>
        <w:t>ontstaat</w:t>
      </w:r>
      <w:r w:rsidR="00FF3FAC">
        <w:rPr>
          <w:lang w:eastAsia="nl-NL"/>
        </w:rPr>
        <w:t xml:space="preserve"> </w:t>
      </w:r>
      <w:r w:rsidRPr="0036397C">
        <w:rPr>
          <w:lang w:eastAsia="nl-NL"/>
        </w:rPr>
        <w:t>er</w:t>
      </w:r>
      <w:r w:rsidR="00FF3FAC">
        <w:rPr>
          <w:lang w:eastAsia="nl-NL"/>
        </w:rPr>
        <w:t xml:space="preserve"> </w:t>
      </w:r>
      <w:r w:rsidRPr="0036397C">
        <w:rPr>
          <w:lang w:eastAsia="nl-NL"/>
        </w:rPr>
        <w:t>nog</w:t>
      </w:r>
      <w:r w:rsidR="00FF3FAC">
        <w:rPr>
          <w:lang w:eastAsia="nl-NL"/>
        </w:rPr>
        <w:t xml:space="preserve"> </w:t>
      </w:r>
      <w:r w:rsidRPr="0036397C">
        <w:rPr>
          <w:lang w:eastAsia="nl-NL"/>
        </w:rPr>
        <w:t>niet</w:t>
      </w:r>
      <w:r w:rsidR="00FF3FAC">
        <w:rPr>
          <w:lang w:eastAsia="nl-NL"/>
        </w:rPr>
        <w:t xml:space="preserve"> </w:t>
      </w:r>
      <w:r w:rsidRPr="0036397C">
        <w:rPr>
          <w:lang w:eastAsia="nl-NL"/>
        </w:rPr>
        <w:t>direct</w:t>
      </w:r>
      <w:r w:rsidR="00FF3FAC">
        <w:rPr>
          <w:lang w:eastAsia="nl-NL"/>
        </w:rPr>
        <w:t xml:space="preserve"> </w:t>
      </w:r>
      <w:r w:rsidRPr="0036397C">
        <w:rPr>
          <w:lang w:eastAsia="nl-NL"/>
        </w:rPr>
        <w:t>een</w:t>
      </w:r>
      <w:r w:rsidR="00FF3FAC">
        <w:rPr>
          <w:lang w:eastAsia="nl-NL"/>
        </w:rPr>
        <w:t xml:space="preserve"> </w:t>
      </w:r>
      <w:r w:rsidRPr="0036397C">
        <w:rPr>
          <w:lang w:eastAsia="nl-NL"/>
        </w:rPr>
        <w:t>verband</w:t>
      </w:r>
      <w:r w:rsidR="00FF3FAC">
        <w:rPr>
          <w:lang w:eastAsia="nl-NL"/>
        </w:rPr>
        <w:t xml:space="preserve"> </w:t>
      </w:r>
      <w:r w:rsidRPr="0036397C">
        <w:rPr>
          <w:lang w:eastAsia="nl-NL"/>
        </w:rPr>
        <w:t>met</w:t>
      </w:r>
      <w:r w:rsidR="00FF3FAC">
        <w:rPr>
          <w:lang w:eastAsia="nl-NL"/>
        </w:rPr>
        <w:t xml:space="preserve"> </w:t>
      </w:r>
      <w:r w:rsidRPr="0036397C">
        <w:rPr>
          <w:lang w:eastAsia="nl-NL"/>
        </w:rPr>
        <w:t>de</w:t>
      </w:r>
      <w:r w:rsidR="00FF3FAC">
        <w:rPr>
          <w:lang w:eastAsia="nl-NL"/>
        </w:rPr>
        <w:t xml:space="preserve"> </w:t>
      </w:r>
      <w:r w:rsidRPr="0036397C">
        <w:rPr>
          <w:lang w:eastAsia="nl-NL"/>
        </w:rPr>
        <w:t>regels</w:t>
      </w:r>
      <w:r w:rsidR="00FF3FAC">
        <w:rPr>
          <w:lang w:eastAsia="nl-NL"/>
        </w:rPr>
        <w:t xml:space="preserve"> </w:t>
      </w:r>
      <w:r w:rsidRPr="0036397C">
        <w:rPr>
          <w:lang w:eastAsia="nl-NL"/>
        </w:rPr>
        <w:t>in</w:t>
      </w:r>
      <w:r w:rsidR="00FF3FAC">
        <w:rPr>
          <w:lang w:eastAsia="nl-NL"/>
        </w:rPr>
        <w:t xml:space="preserve"> </w:t>
      </w:r>
      <w:r w:rsidRPr="0036397C">
        <w:rPr>
          <w:lang w:eastAsia="nl-NL"/>
        </w:rPr>
        <w:t>de</w:t>
      </w:r>
      <w:r w:rsidR="00FF3FAC">
        <w:rPr>
          <w:lang w:eastAsia="nl-NL"/>
        </w:rPr>
        <w:t xml:space="preserve"> </w:t>
      </w:r>
      <w:r w:rsidRPr="0036397C">
        <w:rPr>
          <w:lang w:eastAsia="nl-NL"/>
        </w:rPr>
        <w:t>hoofdstukken</w:t>
      </w:r>
      <w:r w:rsidR="00FF3FAC">
        <w:rPr>
          <w:lang w:eastAsia="nl-NL"/>
        </w:rPr>
        <w:t xml:space="preserve"> </w:t>
      </w:r>
      <w:r w:rsidRPr="0036397C">
        <w:rPr>
          <w:lang w:eastAsia="nl-NL"/>
        </w:rPr>
        <w:t>4</w:t>
      </w:r>
      <w:r w:rsidR="00FF3FAC">
        <w:rPr>
          <w:lang w:eastAsia="nl-NL"/>
        </w:rPr>
        <w:t xml:space="preserve"> </w:t>
      </w:r>
      <w:r w:rsidRPr="0036397C">
        <w:rPr>
          <w:lang w:eastAsia="nl-NL"/>
        </w:rPr>
        <w:t>en</w:t>
      </w:r>
      <w:r w:rsidR="00FF3FAC">
        <w:rPr>
          <w:lang w:eastAsia="nl-NL"/>
        </w:rPr>
        <w:t xml:space="preserve"> </w:t>
      </w:r>
      <w:r w:rsidRPr="0036397C">
        <w:rPr>
          <w:lang w:eastAsia="nl-NL"/>
        </w:rPr>
        <w:t>5</w:t>
      </w:r>
      <w:r w:rsidR="00FF3FAC">
        <w:rPr>
          <w:lang w:eastAsia="nl-NL"/>
        </w:rPr>
        <w:t xml:space="preserve"> </w:t>
      </w:r>
      <w:r w:rsidRPr="0036397C">
        <w:rPr>
          <w:lang w:eastAsia="nl-NL"/>
        </w:rPr>
        <w:t>van</w:t>
      </w:r>
      <w:r w:rsidR="00FF3FAC">
        <w:rPr>
          <w:lang w:eastAsia="nl-NL"/>
        </w:rPr>
        <w:t xml:space="preserve"> </w:t>
      </w:r>
      <w:r w:rsidRPr="0036397C">
        <w:rPr>
          <w:lang w:eastAsia="nl-NL"/>
        </w:rPr>
        <w:t>het</w:t>
      </w:r>
      <w:r w:rsidR="00FF3FAC">
        <w:rPr>
          <w:lang w:eastAsia="nl-NL"/>
        </w:rPr>
        <w:t xml:space="preserve"> </w:t>
      </w:r>
      <w:r w:rsidRPr="0036397C">
        <w:rPr>
          <w:lang w:eastAsia="nl-NL"/>
        </w:rPr>
        <w:t>omgevingsplan.</w:t>
      </w:r>
      <w:r w:rsidR="00FF3FAC">
        <w:rPr>
          <w:lang w:eastAsia="nl-NL"/>
        </w:rPr>
        <w:t xml:space="preserve"> </w:t>
      </w:r>
      <w:r w:rsidRPr="0036397C">
        <w:rPr>
          <w:lang w:eastAsia="nl-NL"/>
        </w:rPr>
        <w:t>Dat</w:t>
      </w:r>
      <w:r w:rsidR="00FF3FAC">
        <w:rPr>
          <w:lang w:eastAsia="nl-NL"/>
        </w:rPr>
        <w:t xml:space="preserve"> </w:t>
      </w:r>
      <w:r w:rsidRPr="0036397C">
        <w:rPr>
          <w:lang w:eastAsia="nl-NL"/>
        </w:rPr>
        <w:t>verband</w:t>
      </w:r>
      <w:r w:rsidR="00FF3FAC">
        <w:rPr>
          <w:lang w:eastAsia="nl-NL"/>
        </w:rPr>
        <w:t xml:space="preserve"> </w:t>
      </w:r>
      <w:r w:rsidRPr="0036397C">
        <w:rPr>
          <w:lang w:eastAsia="nl-NL"/>
        </w:rPr>
        <w:t>ontstaat</w:t>
      </w:r>
      <w:r w:rsidR="00FF3FAC">
        <w:rPr>
          <w:lang w:eastAsia="nl-NL"/>
        </w:rPr>
        <w:t xml:space="preserve"> </w:t>
      </w:r>
      <w:r w:rsidRPr="0036397C">
        <w:rPr>
          <w:lang w:eastAsia="nl-NL"/>
        </w:rPr>
        <w:t>pas</w:t>
      </w:r>
      <w:r w:rsidR="00FF3FAC">
        <w:rPr>
          <w:lang w:eastAsia="nl-NL"/>
        </w:rPr>
        <w:t xml:space="preserve"> </w:t>
      </w:r>
      <w:r w:rsidRPr="0036397C">
        <w:rPr>
          <w:lang w:eastAsia="nl-NL"/>
        </w:rPr>
        <w:t>wanneer</w:t>
      </w:r>
      <w:r w:rsidR="00FF3FAC">
        <w:rPr>
          <w:lang w:eastAsia="nl-NL"/>
        </w:rPr>
        <w:t xml:space="preserve"> </w:t>
      </w:r>
      <w:r w:rsidRPr="0036397C">
        <w:rPr>
          <w:lang w:eastAsia="nl-NL"/>
        </w:rPr>
        <w:t>de</w:t>
      </w:r>
      <w:r w:rsidR="00FF3FAC">
        <w:rPr>
          <w:lang w:eastAsia="nl-NL"/>
        </w:rPr>
        <w:t xml:space="preserve"> </w:t>
      </w:r>
      <w:r w:rsidRPr="0036397C">
        <w:rPr>
          <w:lang w:eastAsia="nl-NL"/>
        </w:rPr>
        <w:t>doelen</w:t>
      </w:r>
      <w:r w:rsidR="00FF3FAC">
        <w:rPr>
          <w:lang w:eastAsia="nl-NL"/>
        </w:rPr>
        <w:t xml:space="preserve"> </w:t>
      </w:r>
      <w:r w:rsidRPr="0036397C">
        <w:rPr>
          <w:lang w:eastAsia="nl-NL"/>
        </w:rPr>
        <w:t>in</w:t>
      </w:r>
      <w:r w:rsidR="00FF3FAC">
        <w:rPr>
          <w:lang w:eastAsia="nl-NL"/>
        </w:rPr>
        <w:t xml:space="preserve"> </w:t>
      </w:r>
      <w:r w:rsidRPr="0036397C">
        <w:rPr>
          <w:lang w:eastAsia="nl-NL"/>
        </w:rPr>
        <w:t>hoofdstuk</w:t>
      </w:r>
      <w:r w:rsidR="00FF3FAC">
        <w:rPr>
          <w:lang w:eastAsia="nl-NL"/>
        </w:rPr>
        <w:t xml:space="preserve"> </w:t>
      </w:r>
      <w:r w:rsidRPr="0036397C">
        <w:rPr>
          <w:lang w:eastAsia="nl-NL"/>
        </w:rPr>
        <w:t>4</w:t>
      </w:r>
      <w:r w:rsidR="00FF3FAC">
        <w:rPr>
          <w:lang w:eastAsia="nl-NL"/>
        </w:rPr>
        <w:t xml:space="preserve"> </w:t>
      </w:r>
      <w:r w:rsidRPr="0036397C">
        <w:rPr>
          <w:lang w:eastAsia="nl-NL"/>
        </w:rPr>
        <w:t>van</w:t>
      </w:r>
      <w:r w:rsidR="00FF3FAC">
        <w:rPr>
          <w:lang w:eastAsia="nl-NL"/>
        </w:rPr>
        <w:t xml:space="preserve"> </w:t>
      </w:r>
      <w:r w:rsidRPr="0036397C">
        <w:rPr>
          <w:lang w:eastAsia="nl-NL"/>
        </w:rPr>
        <w:t>dit</w:t>
      </w:r>
      <w:r w:rsidR="00FF3FAC">
        <w:rPr>
          <w:lang w:eastAsia="nl-NL"/>
        </w:rPr>
        <w:t xml:space="preserve"> </w:t>
      </w:r>
      <w:r w:rsidRPr="0036397C">
        <w:rPr>
          <w:lang w:eastAsia="nl-NL"/>
        </w:rPr>
        <w:t>plan</w:t>
      </w:r>
      <w:r w:rsidR="00FF3FAC">
        <w:rPr>
          <w:lang w:eastAsia="nl-NL"/>
        </w:rPr>
        <w:t xml:space="preserve"> </w:t>
      </w:r>
      <w:r w:rsidRPr="0036397C">
        <w:rPr>
          <w:lang w:eastAsia="nl-NL"/>
        </w:rPr>
        <w:t>worden</w:t>
      </w:r>
      <w:r w:rsidR="00FF3FAC">
        <w:rPr>
          <w:lang w:eastAsia="nl-NL"/>
        </w:rPr>
        <w:t xml:space="preserve"> </w:t>
      </w:r>
      <w:r w:rsidRPr="0036397C">
        <w:rPr>
          <w:lang w:eastAsia="nl-NL"/>
        </w:rPr>
        <w:t>geactiveerd</w:t>
      </w:r>
      <w:r w:rsidR="00FF3FAC">
        <w:rPr>
          <w:lang w:eastAsia="nl-NL"/>
        </w:rPr>
        <w:t xml:space="preserve"> </w:t>
      </w:r>
      <w:r w:rsidRPr="0036397C">
        <w:rPr>
          <w:lang w:eastAsia="nl-NL"/>
        </w:rPr>
        <w:t>voor</w:t>
      </w:r>
      <w:r w:rsidR="00FF3FAC">
        <w:rPr>
          <w:lang w:eastAsia="nl-NL"/>
        </w:rPr>
        <w:t xml:space="preserve"> </w:t>
      </w:r>
      <w:r w:rsidRPr="0036397C">
        <w:rPr>
          <w:lang w:eastAsia="nl-NL"/>
        </w:rPr>
        <w:t>bepaalde</w:t>
      </w:r>
      <w:r w:rsidR="00FF3FAC">
        <w:rPr>
          <w:lang w:eastAsia="nl-NL"/>
        </w:rPr>
        <w:t xml:space="preserve"> </w:t>
      </w:r>
      <w:r w:rsidRPr="0036397C">
        <w:rPr>
          <w:lang w:eastAsia="nl-NL"/>
        </w:rPr>
        <w:t>thema's</w:t>
      </w:r>
      <w:r w:rsidR="00FF3FAC">
        <w:rPr>
          <w:lang w:eastAsia="nl-NL"/>
        </w:rPr>
        <w:t xml:space="preserve"> </w:t>
      </w:r>
      <w:r w:rsidRPr="0036397C">
        <w:rPr>
          <w:lang w:eastAsia="nl-NL"/>
        </w:rPr>
        <w:t>of</w:t>
      </w:r>
      <w:r w:rsidR="00FF3FAC">
        <w:rPr>
          <w:lang w:eastAsia="nl-NL"/>
        </w:rPr>
        <w:t xml:space="preserve"> </w:t>
      </w:r>
      <w:r w:rsidRPr="0036397C">
        <w:rPr>
          <w:lang w:eastAsia="nl-NL"/>
        </w:rPr>
        <w:t>gebiedstypen.</w:t>
      </w:r>
    </w:p>
    <w:p w14:paraId="6614372F" w14:textId="35918662" w:rsidR="00BE3B4E" w:rsidRPr="00BE3B4E" w:rsidRDefault="001D375D" w:rsidP="006E6A20">
      <w:pPr>
        <w:pStyle w:val="Divisiekop5"/>
      </w:pPr>
      <w:r>
        <w:tab/>
      </w:r>
      <w:r w:rsidR="00BE3B4E" w:rsidRPr="00BE3B4E">
        <w:rPr>
          <w:bCs/>
        </w:rPr>
        <w:t>Toelichting</w:t>
      </w:r>
      <w:r w:rsidR="00FF3FAC">
        <w:rPr>
          <w:bCs/>
        </w:rPr>
        <w:t xml:space="preserve"> </w:t>
      </w:r>
      <w:r w:rsidR="00BE3B4E" w:rsidRPr="00BE3B4E">
        <w:rPr>
          <w:bCs/>
        </w:rPr>
        <w:t>Artikel</w:t>
      </w:r>
      <w:r w:rsidR="00FF3FAC">
        <w:rPr>
          <w:bCs/>
        </w:rPr>
        <w:t xml:space="preserve"> </w:t>
      </w:r>
      <w:r w:rsidR="00BE3B4E" w:rsidRPr="00BE3B4E">
        <w:rPr>
          <w:bCs/>
        </w:rPr>
        <w:t>4.9</w:t>
      </w:r>
      <w:r w:rsidR="00FF3FAC">
        <w:rPr>
          <w:bCs/>
        </w:rPr>
        <w:t xml:space="preserve"> </w:t>
      </w:r>
      <w:r w:rsidR="00BE3B4E" w:rsidRPr="00BE3B4E">
        <w:rPr>
          <w:bCs/>
        </w:rPr>
        <w:t>Erven,</w:t>
      </w:r>
      <w:r w:rsidR="00FF3FAC">
        <w:rPr>
          <w:bCs/>
        </w:rPr>
        <w:t xml:space="preserve"> </w:t>
      </w:r>
      <w:r w:rsidR="00BE3B4E" w:rsidRPr="00BE3B4E">
        <w:rPr>
          <w:bCs/>
        </w:rPr>
        <w:t>terreinen,</w:t>
      </w:r>
      <w:r w:rsidR="00FF3FAC">
        <w:rPr>
          <w:bCs/>
        </w:rPr>
        <w:t xml:space="preserve"> </w:t>
      </w:r>
      <w:r w:rsidR="00BE3B4E" w:rsidRPr="00BE3B4E">
        <w:rPr>
          <w:bCs/>
        </w:rPr>
        <w:t>tuinen</w:t>
      </w:r>
      <w:r w:rsidR="00FF3FAC">
        <w:rPr>
          <w:bCs/>
        </w:rPr>
        <w:t xml:space="preserve"> </w:t>
      </w:r>
      <w:r w:rsidR="00BE3B4E" w:rsidRPr="00BE3B4E">
        <w:rPr>
          <w:bCs/>
        </w:rPr>
        <w:t>en</w:t>
      </w:r>
      <w:r w:rsidR="00FF3FAC">
        <w:rPr>
          <w:bCs/>
        </w:rPr>
        <w:t xml:space="preserve"> </w:t>
      </w:r>
      <w:r w:rsidR="00BE3B4E" w:rsidRPr="00BE3B4E">
        <w:rPr>
          <w:bCs/>
        </w:rPr>
        <w:t>dakterrassen</w:t>
      </w:r>
      <w:r w:rsidR="00FF3FAC">
        <w:rPr>
          <w:bCs/>
        </w:rPr>
        <w:t xml:space="preserve"> </w:t>
      </w:r>
      <w:r w:rsidR="00BE3B4E" w:rsidRPr="00BE3B4E">
        <w:rPr>
          <w:bCs/>
        </w:rPr>
        <w:t>gebruiken</w:t>
      </w:r>
    </w:p>
    <w:p w14:paraId="0DA43F1E" w14:textId="7F860200" w:rsidR="00BE3B4E" w:rsidRDefault="00BE3B4E" w:rsidP="00BE3B4E">
      <w:pPr>
        <w:rPr>
          <w:lang w:eastAsia="zh-CN" w:bidi="hi-IN"/>
        </w:rPr>
      </w:pP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wijzigingsbesluit</w:t>
      </w:r>
      <w:r w:rsidR="00FF3FAC">
        <w:rPr>
          <w:lang w:eastAsia="zh-CN" w:bidi="hi-IN"/>
        </w:rPr>
        <w:t xml:space="preserve"> </w:t>
      </w:r>
      <w:r>
        <w:rPr>
          <w:lang w:eastAsia="zh-CN" w:bidi="hi-IN"/>
        </w:rPr>
        <w:t>is</w:t>
      </w:r>
      <w:r w:rsidR="00FF3FAC">
        <w:rPr>
          <w:lang w:eastAsia="zh-CN" w:bidi="hi-IN"/>
        </w:rPr>
        <w:t xml:space="preserve"> </w:t>
      </w:r>
      <w:r>
        <w:rPr>
          <w:lang w:eastAsia="zh-CN" w:bidi="hi-IN"/>
        </w:rPr>
        <w:t>artikel</w:t>
      </w:r>
      <w:r w:rsidR="00FF3FAC">
        <w:rPr>
          <w:lang w:eastAsia="zh-CN" w:bidi="hi-IN"/>
        </w:rPr>
        <w:t xml:space="preserve"> </w:t>
      </w:r>
      <w:r>
        <w:rPr>
          <w:lang w:eastAsia="zh-CN" w:bidi="hi-IN"/>
        </w:rPr>
        <w:t>4.9</w:t>
      </w:r>
      <w:r w:rsidR="00FF3FAC">
        <w:rPr>
          <w:lang w:eastAsia="zh-CN" w:bidi="hi-IN"/>
        </w:rPr>
        <w:t xml:space="preserve"> </w:t>
      </w:r>
      <w:r>
        <w:rPr>
          <w:lang w:eastAsia="zh-CN" w:bidi="hi-IN"/>
        </w:rPr>
        <w:t>uitgebreid</w:t>
      </w:r>
      <w:r w:rsidR="00FF3FAC">
        <w:rPr>
          <w:lang w:eastAsia="zh-CN" w:bidi="hi-IN"/>
        </w:rPr>
        <w:t xml:space="preserve"> </w:t>
      </w:r>
      <w:r w:rsidR="00000BF9">
        <w:rPr>
          <w:lang w:eastAsia="zh-CN" w:bidi="hi-IN"/>
        </w:rPr>
        <w:t>ten</w:t>
      </w:r>
      <w:r w:rsidR="00FF3FAC">
        <w:rPr>
          <w:lang w:eastAsia="zh-CN" w:bidi="hi-IN"/>
        </w:rPr>
        <w:t xml:space="preserve"> </w:t>
      </w:r>
      <w:r w:rsidR="00000BF9">
        <w:rPr>
          <w:lang w:eastAsia="zh-CN" w:bidi="hi-IN"/>
        </w:rPr>
        <w:t>opzichte</w:t>
      </w:r>
      <w:r w:rsidR="00FF3FAC">
        <w:rPr>
          <w:lang w:eastAsia="zh-CN" w:bidi="hi-IN"/>
        </w:rPr>
        <w:t xml:space="preserve"> </w:t>
      </w:r>
      <w:r w:rsidR="00000BF9">
        <w:rPr>
          <w:lang w:eastAsia="zh-CN" w:bidi="hi-IN"/>
        </w:rPr>
        <w:t>van</w:t>
      </w:r>
      <w:r w:rsidR="00FF3FAC">
        <w:rPr>
          <w:lang w:eastAsia="zh-CN" w:bidi="hi-IN"/>
        </w:rPr>
        <w:t xml:space="preserve"> </w:t>
      </w:r>
      <w:r>
        <w:rPr>
          <w:lang w:eastAsia="zh-CN" w:bidi="hi-IN"/>
        </w:rPr>
        <w:t>de</w:t>
      </w:r>
      <w:r w:rsidR="00FF3FAC">
        <w:rPr>
          <w:lang w:eastAsia="zh-CN" w:bidi="hi-IN"/>
        </w:rPr>
        <w:t xml:space="preserve"> </w:t>
      </w:r>
      <w:r>
        <w:rPr>
          <w:lang w:eastAsia="zh-CN" w:bidi="hi-IN"/>
        </w:rPr>
        <w:t>staalkaart</w:t>
      </w:r>
      <w:r w:rsidR="00000BF9">
        <w:rPr>
          <w:lang w:eastAsia="zh-CN" w:bidi="hi-IN"/>
        </w:rPr>
        <w:t>.</w:t>
      </w:r>
      <w:r w:rsidR="00FF3FAC">
        <w:rPr>
          <w:lang w:eastAsia="zh-CN" w:bidi="hi-IN"/>
        </w:rPr>
        <w:t xml:space="preserve"> </w:t>
      </w:r>
      <w:r w:rsidR="00000BF9">
        <w:rPr>
          <w:lang w:eastAsia="zh-CN" w:bidi="hi-IN"/>
        </w:rPr>
        <w:t>Het</w:t>
      </w:r>
      <w:r w:rsidR="00FF3FAC">
        <w:rPr>
          <w:lang w:eastAsia="zh-CN" w:bidi="hi-IN"/>
        </w:rPr>
        <w:t xml:space="preserve"> </w:t>
      </w:r>
      <w:r w:rsidR="00000BF9">
        <w:rPr>
          <w:lang w:eastAsia="zh-CN" w:bidi="hi-IN"/>
        </w:rPr>
        <w:t>gaat</w:t>
      </w:r>
      <w:r w:rsidR="00FF3FAC">
        <w:rPr>
          <w:lang w:eastAsia="zh-CN" w:bidi="hi-IN"/>
        </w:rPr>
        <w:t xml:space="preserve"> </w:t>
      </w:r>
      <w:r w:rsidR="00000BF9">
        <w:rPr>
          <w:lang w:eastAsia="zh-CN" w:bidi="hi-IN"/>
        </w:rPr>
        <w:t>hier</w:t>
      </w:r>
      <w:r w:rsidR="00FF3FAC">
        <w:rPr>
          <w:lang w:eastAsia="zh-CN" w:bidi="hi-IN"/>
        </w:rPr>
        <w:t xml:space="preserve"> </w:t>
      </w:r>
      <w:r>
        <w:rPr>
          <w:lang w:eastAsia="zh-CN" w:bidi="hi-IN"/>
        </w:rPr>
        <w:t>ook</w:t>
      </w:r>
      <w:r w:rsidR="00FF3FAC">
        <w:rPr>
          <w:lang w:eastAsia="zh-CN" w:bidi="hi-IN"/>
        </w:rPr>
        <w:t xml:space="preserve"> </w:t>
      </w:r>
      <w:r>
        <w:rPr>
          <w:lang w:eastAsia="zh-CN" w:bidi="hi-IN"/>
        </w:rPr>
        <w:t>over</w:t>
      </w:r>
      <w:r w:rsidR="00FF3FAC">
        <w:rPr>
          <w:lang w:eastAsia="zh-CN" w:bidi="hi-IN"/>
        </w:rPr>
        <w:t xml:space="preserve"> </w:t>
      </w:r>
      <w:r>
        <w:rPr>
          <w:lang w:eastAsia="zh-CN" w:bidi="hi-IN"/>
        </w:rPr>
        <w:t>tuinen</w:t>
      </w:r>
      <w:r w:rsidR="00FF3FAC">
        <w:rPr>
          <w:lang w:eastAsia="zh-CN" w:bidi="hi-IN"/>
        </w:rPr>
        <w:t xml:space="preserve"> </w:t>
      </w:r>
      <w:r>
        <w:rPr>
          <w:lang w:eastAsia="zh-CN" w:bidi="hi-IN"/>
        </w:rPr>
        <w:t>en</w:t>
      </w:r>
      <w:r w:rsidR="00FF3FAC">
        <w:rPr>
          <w:lang w:eastAsia="zh-CN" w:bidi="hi-IN"/>
        </w:rPr>
        <w:t xml:space="preserve"> </w:t>
      </w:r>
      <w:r>
        <w:rPr>
          <w:lang w:eastAsia="zh-CN" w:bidi="hi-IN"/>
        </w:rPr>
        <w:t>dakterrassen.</w:t>
      </w:r>
    </w:p>
    <w:p w14:paraId="6472427B" w14:textId="4EB10353" w:rsidR="00437A28" w:rsidRPr="00437A28" w:rsidRDefault="001D375D" w:rsidP="006E6A20">
      <w:pPr>
        <w:pStyle w:val="Divisiekop5"/>
      </w:pPr>
      <w:r>
        <w:tab/>
      </w:r>
      <w:r w:rsidR="00437A28" w:rsidRPr="00437A28">
        <w:rPr>
          <w:bCs/>
        </w:rPr>
        <w:t>Toelichting</w:t>
      </w:r>
      <w:r w:rsidR="00FF3FAC">
        <w:rPr>
          <w:bCs/>
        </w:rPr>
        <w:t xml:space="preserve"> </w:t>
      </w:r>
      <w:r w:rsidR="00437A28" w:rsidRPr="00437A28">
        <w:rPr>
          <w:bCs/>
        </w:rPr>
        <w:t>Artikel</w:t>
      </w:r>
      <w:r w:rsidR="00FF3FAC">
        <w:rPr>
          <w:bCs/>
        </w:rPr>
        <w:t xml:space="preserve"> </w:t>
      </w:r>
      <w:r w:rsidR="00437A28" w:rsidRPr="00437A28">
        <w:rPr>
          <w:bCs/>
        </w:rPr>
        <w:t>4.14</w:t>
      </w:r>
      <w:r w:rsidR="00FF3FAC">
        <w:rPr>
          <w:bCs/>
        </w:rPr>
        <w:t xml:space="preserve"> </w:t>
      </w:r>
      <w:r w:rsidR="00437A28" w:rsidRPr="00437A28">
        <w:rPr>
          <w:bCs/>
        </w:rPr>
        <w:t>Doelen</w:t>
      </w:r>
    </w:p>
    <w:p w14:paraId="2816E642" w14:textId="163C45D3" w:rsidR="00437A28" w:rsidRDefault="00995B08" w:rsidP="00437A28">
      <w:pPr>
        <w:rPr>
          <w:lang w:eastAsia="zh-CN" w:bidi="hi-IN"/>
        </w:rPr>
      </w:pPr>
      <w:r>
        <w:rPr>
          <w:lang w:eastAsia="zh-CN" w:bidi="hi-IN"/>
        </w:rPr>
        <w:t>Dit</w:t>
      </w:r>
      <w:r w:rsidR="00FF3FAC">
        <w:rPr>
          <w:lang w:eastAsia="zh-CN" w:bidi="hi-IN"/>
        </w:rPr>
        <w:t xml:space="preserve"> </w:t>
      </w:r>
      <w:r>
        <w:rPr>
          <w:lang w:eastAsia="zh-CN" w:bidi="hi-IN"/>
        </w:rPr>
        <w:t>zijn</w:t>
      </w:r>
      <w:r w:rsidR="00FF3FAC">
        <w:rPr>
          <w:lang w:eastAsia="zh-CN" w:bidi="hi-IN"/>
        </w:rPr>
        <w:t xml:space="preserve"> </w:t>
      </w:r>
      <w:r>
        <w:rPr>
          <w:lang w:eastAsia="zh-CN" w:bidi="hi-IN"/>
        </w:rPr>
        <w:t>doelen</w:t>
      </w:r>
      <w:r w:rsidR="00FF3FAC">
        <w:rPr>
          <w:lang w:eastAsia="zh-CN" w:bidi="hi-IN"/>
        </w:rPr>
        <w:t xml:space="preserve"> </w:t>
      </w:r>
      <w:r>
        <w:rPr>
          <w:lang w:eastAsia="zh-CN" w:bidi="hi-IN"/>
        </w:rPr>
        <w:t>uit</w:t>
      </w:r>
      <w:r w:rsidR="00FF3FAC">
        <w:rPr>
          <w:lang w:eastAsia="zh-CN" w:bidi="hi-IN"/>
        </w:rPr>
        <w:t xml:space="preserve"> </w:t>
      </w:r>
      <w:r>
        <w:rPr>
          <w:lang w:eastAsia="zh-CN" w:bidi="hi-IN"/>
        </w:rPr>
        <w:t>de</w:t>
      </w:r>
      <w:r w:rsidR="00FF3FAC">
        <w:rPr>
          <w:lang w:eastAsia="zh-CN" w:bidi="hi-IN"/>
        </w:rPr>
        <w:t xml:space="preserve"> </w:t>
      </w:r>
      <w:r w:rsidR="006D7FF3">
        <w:rPr>
          <w:lang w:eastAsia="zh-CN" w:bidi="hi-IN"/>
        </w:rPr>
        <w:t>geïntegreerde</w:t>
      </w:r>
      <w:r w:rsidR="00FF3FAC">
        <w:rPr>
          <w:lang w:eastAsia="zh-CN" w:bidi="hi-IN"/>
        </w:rPr>
        <w:t xml:space="preserve"> </w:t>
      </w:r>
      <w:r w:rsidR="006D7FF3">
        <w:rPr>
          <w:lang w:eastAsia="zh-CN" w:bidi="hi-IN"/>
        </w:rPr>
        <w:t>staalkaart.</w:t>
      </w:r>
      <w:r w:rsidR="00FF3FAC">
        <w:rPr>
          <w:lang w:eastAsia="zh-CN" w:bidi="hi-IN"/>
        </w:rPr>
        <w:t xml:space="preserve"> </w:t>
      </w:r>
      <w:r w:rsidR="006D7FF3">
        <w:rPr>
          <w:lang w:eastAsia="zh-CN" w:bidi="hi-IN"/>
        </w:rPr>
        <w:t>Deze</w:t>
      </w:r>
      <w:r w:rsidR="00FF3FAC">
        <w:rPr>
          <w:lang w:eastAsia="zh-CN" w:bidi="hi-IN"/>
        </w:rPr>
        <w:t xml:space="preserve"> </w:t>
      </w:r>
      <w:r w:rsidR="006D7FF3">
        <w:rPr>
          <w:lang w:eastAsia="zh-CN" w:bidi="hi-IN"/>
        </w:rPr>
        <w:t>zijn</w:t>
      </w:r>
      <w:r w:rsidR="00FF3FAC">
        <w:rPr>
          <w:lang w:eastAsia="zh-CN" w:bidi="hi-IN"/>
        </w:rPr>
        <w:t xml:space="preserve"> </w:t>
      </w:r>
      <w:r w:rsidR="006D7FF3">
        <w:rPr>
          <w:lang w:eastAsia="zh-CN" w:bidi="hi-IN"/>
        </w:rPr>
        <w:t>mede</w:t>
      </w:r>
      <w:r w:rsidR="00FF3FAC">
        <w:rPr>
          <w:lang w:eastAsia="zh-CN" w:bidi="hi-IN"/>
        </w:rPr>
        <w:t xml:space="preserve"> </w:t>
      </w:r>
      <w:r w:rsidR="006D7FF3">
        <w:rPr>
          <w:lang w:eastAsia="zh-CN" w:bidi="hi-IN"/>
        </w:rPr>
        <w:t>overgenomen</w:t>
      </w:r>
      <w:r w:rsidR="00FF3FAC">
        <w:rPr>
          <w:lang w:eastAsia="zh-CN" w:bidi="hi-IN"/>
        </w:rPr>
        <w:t xml:space="preserve"> </w:t>
      </w:r>
      <w:r w:rsidR="006D7FF3">
        <w:rPr>
          <w:lang w:eastAsia="zh-CN" w:bidi="hi-IN"/>
        </w:rPr>
        <w:t>in</w:t>
      </w:r>
      <w:r w:rsidR="00FF3FAC">
        <w:rPr>
          <w:lang w:eastAsia="zh-CN" w:bidi="hi-IN"/>
        </w:rPr>
        <w:t xml:space="preserve"> </w:t>
      </w:r>
      <w:r w:rsidR="006D7FF3">
        <w:rPr>
          <w:lang w:eastAsia="zh-CN" w:bidi="hi-IN"/>
        </w:rPr>
        <w:t>verband</w:t>
      </w:r>
      <w:r w:rsidR="00FF3FAC">
        <w:rPr>
          <w:lang w:eastAsia="zh-CN" w:bidi="hi-IN"/>
        </w:rPr>
        <w:t xml:space="preserve"> </w:t>
      </w:r>
      <w:r w:rsidR="006D7FF3">
        <w:rPr>
          <w:lang w:eastAsia="zh-CN" w:bidi="hi-IN"/>
        </w:rPr>
        <w:t>met</w:t>
      </w:r>
      <w:r w:rsidR="00FF3FAC">
        <w:rPr>
          <w:lang w:eastAsia="zh-CN" w:bidi="hi-IN"/>
        </w:rPr>
        <w:t xml:space="preserve"> </w:t>
      </w:r>
      <w:r w:rsidR="006D7FF3">
        <w:rPr>
          <w:lang w:eastAsia="zh-CN" w:bidi="hi-IN"/>
        </w:rPr>
        <w:t>de</w:t>
      </w:r>
      <w:r w:rsidR="00FF3FAC">
        <w:rPr>
          <w:lang w:eastAsia="zh-CN" w:bidi="hi-IN"/>
        </w:rPr>
        <w:t xml:space="preserve"> </w:t>
      </w:r>
      <w:r w:rsidR="006D7FF3">
        <w:rPr>
          <w:lang w:eastAsia="zh-CN" w:bidi="hi-IN"/>
        </w:rPr>
        <w:t>algemene</w:t>
      </w:r>
      <w:r w:rsidR="00FF3FAC">
        <w:rPr>
          <w:lang w:eastAsia="zh-CN" w:bidi="hi-IN"/>
        </w:rPr>
        <w:t xml:space="preserve"> </w:t>
      </w:r>
      <w:r w:rsidR="006D7FF3">
        <w:rPr>
          <w:lang w:eastAsia="zh-CN" w:bidi="hi-IN"/>
        </w:rPr>
        <w:t>toepasbaarheid</w:t>
      </w:r>
      <w:r w:rsidR="00FF3FAC">
        <w:rPr>
          <w:lang w:eastAsia="zh-CN" w:bidi="hi-IN"/>
        </w:rPr>
        <w:t xml:space="preserve"> </w:t>
      </w:r>
      <w:r w:rsidR="006D7FF3">
        <w:rPr>
          <w:lang w:eastAsia="zh-CN" w:bidi="hi-IN"/>
        </w:rPr>
        <w:t>van</w:t>
      </w:r>
      <w:r w:rsidR="00FF3FAC">
        <w:rPr>
          <w:lang w:eastAsia="zh-CN" w:bidi="hi-IN"/>
        </w:rPr>
        <w:t xml:space="preserve"> </w:t>
      </w:r>
      <w:r w:rsidR="006D7FF3">
        <w:rPr>
          <w:lang w:eastAsia="zh-CN" w:bidi="hi-IN"/>
        </w:rPr>
        <w:t>dit</w:t>
      </w:r>
      <w:r w:rsidR="00FF3FAC">
        <w:rPr>
          <w:lang w:eastAsia="zh-CN" w:bidi="hi-IN"/>
        </w:rPr>
        <w:t xml:space="preserve"> </w:t>
      </w:r>
      <w:r w:rsidR="006D7FF3">
        <w:rPr>
          <w:lang w:eastAsia="zh-CN" w:bidi="hi-IN"/>
        </w:rPr>
        <w:t>wijzigingsbesluit.</w:t>
      </w:r>
      <w:r w:rsidR="00FF3FAC">
        <w:rPr>
          <w:lang w:eastAsia="zh-CN" w:bidi="hi-IN"/>
        </w:rPr>
        <w:t xml:space="preserve"> </w:t>
      </w:r>
      <w:r w:rsidR="00243B15">
        <w:rPr>
          <w:lang w:eastAsia="zh-CN" w:bidi="hi-IN"/>
        </w:rPr>
        <w:t>De</w:t>
      </w:r>
      <w:r w:rsidR="00FF3FAC">
        <w:rPr>
          <w:lang w:eastAsia="zh-CN" w:bidi="hi-IN"/>
        </w:rPr>
        <w:t xml:space="preserve"> </w:t>
      </w:r>
      <w:r w:rsidR="00243B15">
        <w:rPr>
          <w:lang w:eastAsia="zh-CN" w:bidi="hi-IN"/>
        </w:rPr>
        <w:t>doelen</w:t>
      </w:r>
      <w:r w:rsidR="00FF3FAC">
        <w:rPr>
          <w:lang w:eastAsia="zh-CN" w:bidi="hi-IN"/>
        </w:rPr>
        <w:t xml:space="preserve"> </w:t>
      </w:r>
      <w:r w:rsidR="00243B15">
        <w:rPr>
          <w:lang w:eastAsia="zh-CN" w:bidi="hi-IN"/>
        </w:rPr>
        <w:t>komen</w:t>
      </w:r>
      <w:r w:rsidR="00FF3FAC">
        <w:rPr>
          <w:lang w:eastAsia="zh-CN" w:bidi="hi-IN"/>
        </w:rPr>
        <w:t xml:space="preserve"> </w:t>
      </w:r>
      <w:r w:rsidR="00243B15">
        <w:rPr>
          <w:lang w:eastAsia="zh-CN" w:bidi="hi-IN"/>
        </w:rPr>
        <w:t>terug</w:t>
      </w:r>
      <w:r w:rsidR="00FF3FAC">
        <w:rPr>
          <w:lang w:eastAsia="zh-CN" w:bidi="hi-IN"/>
        </w:rPr>
        <w:t xml:space="preserve"> </w:t>
      </w:r>
      <w:r w:rsidR="00243B15">
        <w:rPr>
          <w:lang w:eastAsia="zh-CN" w:bidi="hi-IN"/>
        </w:rPr>
        <w:t>in</w:t>
      </w:r>
      <w:r w:rsidR="00FF3FAC">
        <w:rPr>
          <w:lang w:eastAsia="zh-CN" w:bidi="hi-IN"/>
        </w:rPr>
        <w:t xml:space="preserve"> </w:t>
      </w:r>
      <w:r w:rsidR="00243B15">
        <w:rPr>
          <w:lang w:eastAsia="zh-CN" w:bidi="hi-IN"/>
        </w:rPr>
        <w:t>de</w:t>
      </w:r>
      <w:r w:rsidR="00FF3FAC">
        <w:rPr>
          <w:lang w:eastAsia="zh-CN" w:bidi="hi-IN"/>
        </w:rPr>
        <w:t xml:space="preserve"> </w:t>
      </w:r>
      <w:r w:rsidR="00243B15">
        <w:rPr>
          <w:lang w:eastAsia="zh-CN" w:bidi="hi-IN"/>
        </w:rPr>
        <w:t>regels</w:t>
      </w:r>
      <w:r w:rsidR="00FF3FAC">
        <w:rPr>
          <w:lang w:eastAsia="zh-CN" w:bidi="hi-IN"/>
        </w:rPr>
        <w:t xml:space="preserve"> </w:t>
      </w:r>
      <w:r w:rsidR="00243B15">
        <w:rPr>
          <w:lang w:eastAsia="zh-CN" w:bidi="hi-IN"/>
        </w:rPr>
        <w:t>van</w:t>
      </w:r>
      <w:r w:rsidR="00FF3FAC">
        <w:rPr>
          <w:lang w:eastAsia="zh-CN" w:bidi="hi-IN"/>
        </w:rPr>
        <w:t xml:space="preserve"> </w:t>
      </w:r>
      <w:r w:rsidR="00243B15">
        <w:rPr>
          <w:lang w:eastAsia="zh-CN" w:bidi="hi-IN"/>
        </w:rPr>
        <w:t>dit</w:t>
      </w:r>
      <w:r w:rsidR="00FF3FAC">
        <w:rPr>
          <w:lang w:eastAsia="zh-CN" w:bidi="hi-IN"/>
        </w:rPr>
        <w:t xml:space="preserve"> </w:t>
      </w:r>
      <w:r w:rsidR="00243B15">
        <w:rPr>
          <w:lang w:eastAsia="zh-CN" w:bidi="hi-IN"/>
        </w:rPr>
        <w:t>wijzigingsbesluit</w:t>
      </w:r>
      <w:r w:rsidR="00FF3FAC">
        <w:rPr>
          <w:lang w:eastAsia="zh-CN" w:bidi="hi-IN"/>
        </w:rPr>
        <w:t xml:space="preserve"> </w:t>
      </w:r>
      <w:r w:rsidR="00243B15">
        <w:rPr>
          <w:lang w:eastAsia="zh-CN" w:bidi="hi-IN"/>
        </w:rPr>
        <w:t>in</w:t>
      </w:r>
      <w:r w:rsidR="00FF3FAC">
        <w:rPr>
          <w:lang w:eastAsia="zh-CN" w:bidi="hi-IN"/>
        </w:rPr>
        <w:t xml:space="preserve"> </w:t>
      </w:r>
      <w:r w:rsidR="00243B15">
        <w:rPr>
          <w:lang w:eastAsia="zh-CN" w:bidi="hi-IN"/>
        </w:rPr>
        <w:t>de</w:t>
      </w:r>
      <w:r w:rsidR="00FF3FAC">
        <w:rPr>
          <w:lang w:eastAsia="zh-CN" w:bidi="hi-IN"/>
        </w:rPr>
        <w:t xml:space="preserve"> </w:t>
      </w:r>
      <w:r w:rsidR="00243B15">
        <w:rPr>
          <w:lang w:eastAsia="zh-CN" w:bidi="hi-IN"/>
        </w:rPr>
        <w:t>regels</w:t>
      </w:r>
      <w:r w:rsidR="00FF3FAC">
        <w:rPr>
          <w:lang w:eastAsia="zh-CN" w:bidi="hi-IN"/>
        </w:rPr>
        <w:t xml:space="preserve"> </w:t>
      </w:r>
      <w:r w:rsidR="00243B15">
        <w:rPr>
          <w:lang w:eastAsia="zh-CN" w:bidi="hi-IN"/>
        </w:rPr>
        <w:t>die</w:t>
      </w:r>
      <w:r w:rsidR="00FF3FAC">
        <w:rPr>
          <w:lang w:eastAsia="zh-CN" w:bidi="hi-IN"/>
        </w:rPr>
        <w:t xml:space="preserve"> </w:t>
      </w:r>
      <w:r w:rsidR="00243B15">
        <w:rPr>
          <w:lang w:eastAsia="zh-CN" w:bidi="hi-IN"/>
        </w:rPr>
        <w:t>zijn</w:t>
      </w:r>
      <w:r w:rsidR="00FF3FAC">
        <w:rPr>
          <w:lang w:eastAsia="zh-CN" w:bidi="hi-IN"/>
        </w:rPr>
        <w:t xml:space="preserve"> </w:t>
      </w:r>
      <w:r w:rsidR="00243B15">
        <w:rPr>
          <w:lang w:eastAsia="zh-CN" w:bidi="hi-IN"/>
        </w:rPr>
        <w:t>gesteld</w:t>
      </w:r>
      <w:r w:rsidR="00FF3FAC">
        <w:rPr>
          <w:lang w:eastAsia="zh-CN" w:bidi="hi-IN"/>
        </w:rPr>
        <w:t xml:space="preserve"> </w:t>
      </w:r>
      <w:r w:rsidR="00D958A5">
        <w:rPr>
          <w:lang w:eastAsia="zh-CN" w:bidi="hi-IN"/>
        </w:rPr>
        <w:t>over</w:t>
      </w:r>
      <w:r w:rsidR="00FF3FAC">
        <w:rPr>
          <w:lang w:eastAsia="zh-CN" w:bidi="hi-IN"/>
        </w:rPr>
        <w:t xml:space="preserve"> </w:t>
      </w:r>
      <w:r w:rsidR="00437A28">
        <w:rPr>
          <w:lang w:eastAsia="zh-CN" w:bidi="hi-IN"/>
        </w:rPr>
        <w:t>het</w:t>
      </w:r>
      <w:r w:rsidR="00FF3FAC">
        <w:rPr>
          <w:lang w:eastAsia="zh-CN" w:bidi="hi-IN"/>
        </w:rPr>
        <w:t xml:space="preserve"> </w:t>
      </w:r>
      <w:r w:rsidR="00437A28">
        <w:rPr>
          <w:lang w:eastAsia="zh-CN" w:bidi="hi-IN"/>
        </w:rPr>
        <w:t>aantal</w:t>
      </w:r>
      <w:r w:rsidR="00FF3FAC">
        <w:rPr>
          <w:lang w:eastAsia="zh-CN" w:bidi="hi-IN"/>
        </w:rPr>
        <w:t xml:space="preserve"> </w:t>
      </w:r>
      <w:r w:rsidR="00437A28">
        <w:rPr>
          <w:lang w:eastAsia="zh-CN" w:bidi="hi-IN"/>
        </w:rPr>
        <w:t>sociale</w:t>
      </w:r>
      <w:r w:rsidR="00FF3FAC">
        <w:rPr>
          <w:lang w:eastAsia="zh-CN" w:bidi="hi-IN"/>
        </w:rPr>
        <w:t xml:space="preserve"> </w:t>
      </w:r>
      <w:r w:rsidR="00437A28">
        <w:rPr>
          <w:lang w:eastAsia="zh-CN" w:bidi="hi-IN"/>
        </w:rPr>
        <w:t>huurwoningen,</w:t>
      </w:r>
      <w:r w:rsidR="00FF3FAC">
        <w:rPr>
          <w:lang w:eastAsia="zh-CN" w:bidi="hi-IN"/>
        </w:rPr>
        <w:t xml:space="preserve"> </w:t>
      </w:r>
      <w:r w:rsidR="00437A28">
        <w:rPr>
          <w:lang w:eastAsia="zh-CN" w:bidi="hi-IN"/>
        </w:rPr>
        <w:t>verbod</w:t>
      </w:r>
      <w:r w:rsidR="00FF3FAC">
        <w:rPr>
          <w:lang w:eastAsia="zh-CN" w:bidi="hi-IN"/>
        </w:rPr>
        <w:t xml:space="preserve"> </w:t>
      </w:r>
      <w:r w:rsidR="00437A28">
        <w:rPr>
          <w:lang w:eastAsia="zh-CN" w:bidi="hi-IN"/>
        </w:rPr>
        <w:t>op</w:t>
      </w:r>
      <w:r w:rsidR="00FF3FAC">
        <w:rPr>
          <w:lang w:eastAsia="zh-CN" w:bidi="hi-IN"/>
        </w:rPr>
        <w:t xml:space="preserve"> </w:t>
      </w:r>
      <w:r w:rsidR="00437A28">
        <w:rPr>
          <w:lang w:eastAsia="zh-CN" w:bidi="hi-IN"/>
        </w:rPr>
        <w:t>kamerverhuur,</w:t>
      </w:r>
      <w:r w:rsidR="00FF3FAC">
        <w:rPr>
          <w:lang w:eastAsia="zh-CN" w:bidi="hi-IN"/>
        </w:rPr>
        <w:t xml:space="preserve"> </w:t>
      </w:r>
      <w:r w:rsidR="00243B15">
        <w:rPr>
          <w:lang w:eastAsia="zh-CN" w:bidi="hi-IN"/>
        </w:rPr>
        <w:t>en</w:t>
      </w:r>
      <w:r w:rsidR="00FF3FAC">
        <w:rPr>
          <w:lang w:eastAsia="zh-CN" w:bidi="hi-IN"/>
        </w:rPr>
        <w:t xml:space="preserve"> </w:t>
      </w:r>
      <w:r w:rsidR="00437A28">
        <w:rPr>
          <w:lang w:eastAsia="zh-CN" w:bidi="hi-IN"/>
        </w:rPr>
        <w:t>maximaal</w:t>
      </w:r>
      <w:r w:rsidR="00FF3FAC">
        <w:rPr>
          <w:lang w:eastAsia="zh-CN" w:bidi="hi-IN"/>
        </w:rPr>
        <w:t xml:space="preserve"> </w:t>
      </w:r>
      <w:r w:rsidR="00437A28">
        <w:rPr>
          <w:lang w:eastAsia="zh-CN" w:bidi="hi-IN"/>
        </w:rPr>
        <w:t>1</w:t>
      </w:r>
      <w:r w:rsidR="00FF3FAC">
        <w:rPr>
          <w:lang w:eastAsia="zh-CN" w:bidi="hi-IN"/>
        </w:rPr>
        <w:t xml:space="preserve"> </w:t>
      </w:r>
      <w:r w:rsidR="00437A28">
        <w:rPr>
          <w:lang w:eastAsia="zh-CN" w:bidi="hi-IN"/>
        </w:rPr>
        <w:t>huishouden</w:t>
      </w:r>
      <w:r w:rsidR="00FF3FAC">
        <w:rPr>
          <w:lang w:eastAsia="zh-CN" w:bidi="hi-IN"/>
        </w:rPr>
        <w:t xml:space="preserve"> </w:t>
      </w:r>
      <w:r w:rsidR="00437A28">
        <w:rPr>
          <w:lang w:eastAsia="zh-CN" w:bidi="hi-IN"/>
        </w:rPr>
        <w:t>per</w:t>
      </w:r>
      <w:r w:rsidR="00FF3FAC">
        <w:rPr>
          <w:lang w:eastAsia="zh-CN" w:bidi="hi-IN"/>
        </w:rPr>
        <w:t xml:space="preserve"> </w:t>
      </w:r>
      <w:r w:rsidR="00437A28">
        <w:rPr>
          <w:lang w:eastAsia="zh-CN" w:bidi="hi-IN"/>
        </w:rPr>
        <w:t>woning</w:t>
      </w:r>
      <w:r w:rsidR="00243B15">
        <w:rPr>
          <w:lang w:eastAsia="zh-CN" w:bidi="hi-IN"/>
        </w:rPr>
        <w:t>.</w:t>
      </w:r>
    </w:p>
    <w:p w14:paraId="11A7336C" w14:textId="68AC305A" w:rsidR="00A001BC" w:rsidRPr="00A001BC" w:rsidRDefault="001D375D" w:rsidP="006E6A20">
      <w:pPr>
        <w:pStyle w:val="Divisiekop5"/>
      </w:pPr>
      <w:r>
        <w:tab/>
      </w:r>
      <w:r w:rsidR="00A001BC" w:rsidRPr="00A001BC">
        <w:rPr>
          <w:bCs/>
        </w:rPr>
        <w:t>Toelichting</w:t>
      </w:r>
      <w:r w:rsidR="00FF3FAC">
        <w:rPr>
          <w:bCs/>
        </w:rPr>
        <w:t xml:space="preserve"> </w:t>
      </w:r>
      <w:r w:rsidR="00A001BC" w:rsidRPr="00A001BC">
        <w:rPr>
          <w:bCs/>
        </w:rPr>
        <w:t>Artikel</w:t>
      </w:r>
      <w:r w:rsidR="00FF3FAC">
        <w:rPr>
          <w:bCs/>
        </w:rPr>
        <w:t xml:space="preserve"> </w:t>
      </w:r>
      <w:r w:rsidR="00A001BC" w:rsidRPr="00A001BC">
        <w:rPr>
          <w:bCs/>
        </w:rPr>
        <w:t>4.53</w:t>
      </w:r>
      <w:r w:rsidR="00FF3FAC">
        <w:rPr>
          <w:bCs/>
        </w:rPr>
        <w:t xml:space="preserve"> </w:t>
      </w:r>
      <w:r w:rsidR="00A001BC" w:rsidRPr="00A001BC">
        <w:rPr>
          <w:bCs/>
        </w:rPr>
        <w:t>Toepassingsbereik</w:t>
      </w:r>
    </w:p>
    <w:p w14:paraId="13E6AFE8" w14:textId="797CAFC0" w:rsidR="00655D85" w:rsidRDefault="00C3381C" w:rsidP="00A001BC">
      <w:pPr>
        <w:rPr>
          <w:lang w:eastAsia="zh-CN" w:bidi="hi-IN"/>
        </w:rPr>
      </w:pPr>
      <w:r>
        <w:rPr>
          <w:lang w:eastAsia="zh-CN" w:bidi="hi-IN"/>
        </w:rPr>
        <w:t>In</w:t>
      </w:r>
      <w:r w:rsidR="00FF3FAC">
        <w:rPr>
          <w:lang w:eastAsia="zh-CN" w:bidi="hi-IN"/>
        </w:rPr>
        <w:t xml:space="preserve"> </w:t>
      </w:r>
      <w:r>
        <w:rPr>
          <w:lang w:eastAsia="zh-CN" w:bidi="hi-IN"/>
        </w:rPr>
        <w:t>verband</w:t>
      </w:r>
      <w:r w:rsidR="00FF3FAC">
        <w:rPr>
          <w:lang w:eastAsia="zh-CN" w:bidi="hi-IN"/>
        </w:rPr>
        <w:t xml:space="preserve"> </w:t>
      </w:r>
      <w:r>
        <w:rPr>
          <w:lang w:eastAsia="zh-CN" w:bidi="hi-IN"/>
        </w:rPr>
        <w:t>met</w:t>
      </w:r>
      <w:r w:rsidR="00FF3FAC">
        <w:rPr>
          <w:lang w:eastAsia="zh-CN" w:bidi="hi-IN"/>
        </w:rPr>
        <w:t xml:space="preserve"> </w:t>
      </w:r>
      <w:r w:rsidR="00A001BC">
        <w:rPr>
          <w:lang w:eastAsia="zh-CN" w:bidi="hi-IN"/>
        </w:rPr>
        <w:t>algemene</w:t>
      </w:r>
      <w:r w:rsidR="00FF3FAC">
        <w:rPr>
          <w:lang w:eastAsia="zh-CN" w:bidi="hi-IN"/>
        </w:rPr>
        <w:t xml:space="preserve"> </w:t>
      </w:r>
      <w:r w:rsidR="00A001BC">
        <w:rPr>
          <w:lang w:eastAsia="zh-CN" w:bidi="hi-IN"/>
        </w:rPr>
        <w:t>toepasbaarheid</w:t>
      </w:r>
      <w:r w:rsidR="00FF3FAC">
        <w:rPr>
          <w:lang w:eastAsia="zh-CN" w:bidi="hi-IN"/>
        </w:rPr>
        <w:t xml:space="preserve"> </w:t>
      </w:r>
      <w:r w:rsidR="00A001BC">
        <w:rPr>
          <w:lang w:eastAsia="zh-CN" w:bidi="hi-IN"/>
        </w:rPr>
        <w:t>van</w:t>
      </w:r>
      <w:r w:rsidR="00FF3FAC">
        <w:rPr>
          <w:lang w:eastAsia="zh-CN" w:bidi="hi-IN"/>
        </w:rPr>
        <w:t xml:space="preserve"> </w:t>
      </w:r>
      <w:r w:rsidR="00A001BC">
        <w:rPr>
          <w:lang w:eastAsia="zh-CN" w:bidi="hi-IN"/>
        </w:rPr>
        <w:t>dit</w:t>
      </w:r>
      <w:r w:rsidR="00FF3FAC">
        <w:rPr>
          <w:lang w:eastAsia="zh-CN" w:bidi="hi-IN"/>
        </w:rPr>
        <w:t xml:space="preserve"> </w:t>
      </w:r>
      <w:r w:rsidR="00A001BC">
        <w:rPr>
          <w:lang w:eastAsia="zh-CN" w:bidi="hi-IN"/>
        </w:rPr>
        <w:t>plan</w:t>
      </w:r>
      <w:r w:rsidR="00FF3FAC">
        <w:rPr>
          <w:lang w:eastAsia="zh-CN" w:bidi="hi-IN"/>
        </w:rPr>
        <w:t xml:space="preserve"> </w:t>
      </w:r>
      <w:r w:rsidR="00A001BC">
        <w:rPr>
          <w:lang w:eastAsia="zh-CN" w:bidi="hi-IN"/>
        </w:rPr>
        <w:t>zijn</w:t>
      </w:r>
      <w:r w:rsidR="00FF3FAC">
        <w:rPr>
          <w:lang w:eastAsia="zh-CN" w:bidi="hi-IN"/>
        </w:rPr>
        <w:t xml:space="preserve"> </w:t>
      </w:r>
      <w:r w:rsidR="00A001BC">
        <w:rPr>
          <w:lang w:eastAsia="zh-CN" w:bidi="hi-IN"/>
        </w:rPr>
        <w:t>alle</w:t>
      </w:r>
      <w:r w:rsidR="00FF3FAC">
        <w:rPr>
          <w:lang w:eastAsia="zh-CN" w:bidi="hi-IN"/>
        </w:rPr>
        <w:t xml:space="preserve"> </w:t>
      </w:r>
      <w:r w:rsidR="00A001BC">
        <w:rPr>
          <w:lang w:eastAsia="zh-CN" w:bidi="hi-IN"/>
        </w:rPr>
        <w:t>activiteiten</w:t>
      </w:r>
      <w:r w:rsidR="00FF3FAC">
        <w:rPr>
          <w:lang w:eastAsia="zh-CN" w:bidi="hi-IN"/>
        </w:rPr>
        <w:t xml:space="preserve"> </w:t>
      </w:r>
      <w:r w:rsidR="00A001BC">
        <w:rPr>
          <w:lang w:eastAsia="zh-CN" w:bidi="hi-IN"/>
        </w:rPr>
        <w:t>uit</w:t>
      </w:r>
      <w:r w:rsidR="00FF3FAC">
        <w:rPr>
          <w:lang w:eastAsia="zh-CN" w:bidi="hi-IN"/>
        </w:rPr>
        <w:t xml:space="preserve"> </w:t>
      </w:r>
      <w:r w:rsidR="00A001BC">
        <w:rPr>
          <w:lang w:eastAsia="zh-CN" w:bidi="hi-IN"/>
        </w:rPr>
        <w:t>de</w:t>
      </w:r>
      <w:r w:rsidR="00FF3FAC">
        <w:rPr>
          <w:lang w:eastAsia="zh-CN" w:bidi="hi-IN"/>
        </w:rPr>
        <w:t xml:space="preserve"> </w:t>
      </w:r>
      <w:r w:rsidR="00A001BC">
        <w:rPr>
          <w:lang w:eastAsia="zh-CN" w:bidi="hi-IN"/>
        </w:rPr>
        <w:t>staalkaart</w:t>
      </w:r>
      <w:r w:rsidR="00FF3FAC">
        <w:rPr>
          <w:lang w:eastAsia="zh-CN" w:bidi="hi-IN"/>
        </w:rPr>
        <w:t xml:space="preserve"> </w:t>
      </w:r>
      <w:r w:rsidR="00A001BC">
        <w:rPr>
          <w:lang w:eastAsia="zh-CN" w:bidi="hi-IN"/>
        </w:rPr>
        <w:t>overgenomen.</w:t>
      </w:r>
    </w:p>
    <w:p w14:paraId="6ECDF4D8" w14:textId="6D90B5AB" w:rsidR="00011173" w:rsidRPr="00F61EAB" w:rsidRDefault="001D375D" w:rsidP="006E6A20">
      <w:pPr>
        <w:pStyle w:val="Divisiekop5"/>
      </w:pPr>
      <w:r>
        <w:tab/>
      </w:r>
      <w:r w:rsidR="00011173" w:rsidRPr="00F61EAB">
        <w:rPr>
          <w:bCs/>
        </w:rPr>
        <w:t>Toelichting</w:t>
      </w:r>
      <w:r w:rsidR="00FF3FAC">
        <w:rPr>
          <w:bCs/>
        </w:rPr>
        <w:t xml:space="preserve"> </w:t>
      </w:r>
      <w:r w:rsidR="00011173" w:rsidRPr="00F61EAB">
        <w:rPr>
          <w:bCs/>
        </w:rPr>
        <w:t>Artikel</w:t>
      </w:r>
      <w:r w:rsidR="00FF3FAC">
        <w:rPr>
          <w:bCs/>
        </w:rPr>
        <w:t xml:space="preserve"> </w:t>
      </w:r>
      <w:r w:rsidR="00011173" w:rsidRPr="00F61EAB">
        <w:rPr>
          <w:bCs/>
        </w:rPr>
        <w:t>4.62</w:t>
      </w:r>
      <w:r w:rsidR="00FF3FAC">
        <w:rPr>
          <w:bCs/>
        </w:rPr>
        <w:t xml:space="preserve"> </w:t>
      </w:r>
      <w:r w:rsidR="00011173" w:rsidRPr="00F61EAB">
        <w:rPr>
          <w:bCs/>
        </w:rPr>
        <w:t>Doelen</w:t>
      </w:r>
      <w:r w:rsidR="00FF3FAC">
        <w:rPr>
          <w:bCs/>
        </w:rPr>
        <w:t xml:space="preserve"> </w:t>
      </w:r>
      <w:r w:rsidR="00011173" w:rsidRPr="00F61EAB">
        <w:rPr>
          <w:bCs/>
        </w:rPr>
        <w:t>en</w:t>
      </w:r>
      <w:r w:rsidR="00FF3FAC">
        <w:rPr>
          <w:bCs/>
        </w:rPr>
        <w:t xml:space="preserve"> </w:t>
      </w:r>
      <w:r w:rsidR="00011173" w:rsidRPr="00F61EAB">
        <w:rPr>
          <w:bCs/>
        </w:rPr>
        <w:t>waarden</w:t>
      </w:r>
    </w:p>
    <w:p w14:paraId="28266A61" w14:textId="17E44F79" w:rsidR="00655D85" w:rsidRDefault="00011173" w:rsidP="005D326C">
      <w:pPr>
        <w:rPr>
          <w:lang w:eastAsia="zh-CN" w:bidi="hi-IN"/>
        </w:rPr>
      </w:pPr>
      <w:r>
        <w:rPr>
          <w:lang w:eastAsia="zh-CN" w:bidi="hi-IN"/>
        </w:rPr>
        <w:t>Dit</w:t>
      </w:r>
      <w:r w:rsidR="00FF3FAC">
        <w:rPr>
          <w:lang w:eastAsia="zh-CN" w:bidi="hi-IN"/>
        </w:rPr>
        <w:t xml:space="preserve"> </w:t>
      </w:r>
      <w:r>
        <w:rPr>
          <w:lang w:eastAsia="zh-CN" w:bidi="hi-IN"/>
        </w:rPr>
        <w:t>zijn</w:t>
      </w:r>
      <w:r w:rsidR="00FF3FAC">
        <w:rPr>
          <w:lang w:eastAsia="zh-CN" w:bidi="hi-IN"/>
        </w:rPr>
        <w:t xml:space="preserve"> </w:t>
      </w:r>
      <w:r>
        <w:rPr>
          <w:lang w:eastAsia="zh-CN" w:bidi="hi-IN"/>
        </w:rPr>
        <w:t>de</w:t>
      </w:r>
      <w:r w:rsidR="00FF3FAC">
        <w:rPr>
          <w:lang w:eastAsia="zh-CN" w:bidi="hi-IN"/>
        </w:rPr>
        <w:t xml:space="preserve"> </w:t>
      </w:r>
      <w:r>
        <w:rPr>
          <w:lang w:eastAsia="zh-CN" w:bidi="hi-IN"/>
        </w:rPr>
        <w:t>doelen</w:t>
      </w:r>
      <w:r w:rsidR="00FF3FAC">
        <w:rPr>
          <w:lang w:eastAsia="zh-CN" w:bidi="hi-IN"/>
        </w:rPr>
        <w:t xml:space="preserve"> </w:t>
      </w:r>
      <w:r>
        <w:rPr>
          <w:lang w:eastAsia="zh-CN" w:bidi="hi-IN"/>
        </w:rPr>
        <w:t>uit</w:t>
      </w:r>
      <w:r w:rsidR="00FF3FAC">
        <w:rPr>
          <w:lang w:eastAsia="zh-CN" w:bidi="hi-IN"/>
        </w:rPr>
        <w:t xml:space="preserve"> </w:t>
      </w:r>
      <w:r>
        <w:rPr>
          <w:lang w:eastAsia="zh-CN" w:bidi="hi-IN"/>
        </w:rPr>
        <w:t>de</w:t>
      </w:r>
      <w:r w:rsidR="00FF3FAC">
        <w:rPr>
          <w:lang w:eastAsia="zh-CN" w:bidi="hi-IN"/>
        </w:rPr>
        <w:t xml:space="preserve"> </w:t>
      </w:r>
      <w:r w:rsidR="00ED23E9">
        <w:rPr>
          <w:lang w:eastAsia="zh-CN" w:bidi="hi-IN"/>
        </w:rPr>
        <w:t>geïntegreerde</w:t>
      </w:r>
      <w:r w:rsidR="00FF3FAC">
        <w:rPr>
          <w:lang w:eastAsia="zh-CN" w:bidi="hi-IN"/>
        </w:rPr>
        <w:t xml:space="preserve"> </w:t>
      </w:r>
      <w:r>
        <w:rPr>
          <w:lang w:eastAsia="zh-CN" w:bidi="hi-IN"/>
        </w:rPr>
        <w:t>staalkaart,</w:t>
      </w:r>
      <w:r w:rsidR="00FF3FAC">
        <w:rPr>
          <w:lang w:eastAsia="zh-CN" w:bidi="hi-IN"/>
        </w:rPr>
        <w:t xml:space="preserve"> </w:t>
      </w:r>
      <w:r>
        <w:rPr>
          <w:lang w:eastAsia="zh-CN" w:bidi="hi-IN"/>
        </w:rPr>
        <w:t>die</w:t>
      </w:r>
      <w:r w:rsidR="00FF3FAC">
        <w:rPr>
          <w:lang w:eastAsia="zh-CN" w:bidi="hi-IN"/>
        </w:rPr>
        <w:t xml:space="preserve"> </w:t>
      </w:r>
      <w:r>
        <w:rPr>
          <w:lang w:eastAsia="zh-CN" w:bidi="hi-IN"/>
        </w:rPr>
        <w:t>zijn</w:t>
      </w:r>
      <w:r w:rsidR="00FF3FAC">
        <w:rPr>
          <w:lang w:eastAsia="zh-CN" w:bidi="hi-IN"/>
        </w:rPr>
        <w:t xml:space="preserve"> </w:t>
      </w:r>
      <w:r>
        <w:rPr>
          <w:lang w:eastAsia="zh-CN" w:bidi="hi-IN"/>
        </w:rPr>
        <w:t>overgenomen</w:t>
      </w:r>
      <w:r w:rsidR="00FF3FAC">
        <w:rPr>
          <w:lang w:eastAsia="zh-CN" w:bidi="hi-IN"/>
        </w:rPr>
        <w:t xml:space="preserve"> </w:t>
      </w:r>
      <w:r w:rsidR="00ED23E9">
        <w:rPr>
          <w:lang w:eastAsia="zh-CN" w:bidi="hi-IN"/>
        </w:rPr>
        <w:t>in</w:t>
      </w:r>
      <w:r w:rsidR="00FF3FAC">
        <w:rPr>
          <w:lang w:eastAsia="zh-CN" w:bidi="hi-IN"/>
        </w:rPr>
        <w:t xml:space="preserve"> </w:t>
      </w:r>
      <w:r w:rsidR="00ED23E9">
        <w:rPr>
          <w:lang w:eastAsia="zh-CN" w:bidi="hi-IN"/>
        </w:rPr>
        <w:t>verband</w:t>
      </w:r>
      <w:r w:rsidR="00FF3FAC">
        <w:rPr>
          <w:lang w:eastAsia="zh-CN" w:bidi="hi-IN"/>
        </w:rPr>
        <w:t xml:space="preserve"> </w:t>
      </w:r>
      <w:r w:rsidR="00ED23E9">
        <w:rPr>
          <w:lang w:eastAsia="zh-CN" w:bidi="hi-IN"/>
        </w:rPr>
        <w:t>met</w:t>
      </w:r>
      <w:r w:rsidR="00FF3FAC">
        <w:rPr>
          <w:lang w:eastAsia="zh-CN" w:bidi="hi-IN"/>
        </w:rPr>
        <w:t xml:space="preserve"> </w:t>
      </w:r>
      <w:r>
        <w:rPr>
          <w:lang w:eastAsia="zh-CN" w:bidi="hi-IN"/>
        </w:rPr>
        <w:t>algemene</w:t>
      </w:r>
      <w:r w:rsidR="00FF3FAC">
        <w:rPr>
          <w:lang w:eastAsia="zh-CN" w:bidi="hi-IN"/>
        </w:rPr>
        <w:t xml:space="preserve"> </w:t>
      </w:r>
      <w:r>
        <w:rPr>
          <w:lang w:eastAsia="zh-CN" w:bidi="hi-IN"/>
        </w:rPr>
        <w:t>toepasbaarheid</w:t>
      </w:r>
      <w:r w:rsidR="00FF3FAC">
        <w:rPr>
          <w:lang w:eastAsia="zh-CN" w:bidi="hi-IN"/>
        </w:rPr>
        <w:t xml:space="preserve"> </w:t>
      </w:r>
      <w:r>
        <w:rPr>
          <w:lang w:eastAsia="zh-CN" w:bidi="hi-IN"/>
        </w:rPr>
        <w:t>van</w:t>
      </w:r>
      <w:r w:rsidR="00FF3FAC">
        <w:rPr>
          <w:lang w:eastAsia="zh-CN" w:bidi="hi-IN"/>
        </w:rPr>
        <w:t xml:space="preserve"> </w:t>
      </w:r>
      <w:r>
        <w:rPr>
          <w:lang w:eastAsia="zh-CN" w:bidi="hi-IN"/>
        </w:rPr>
        <w:t>het</w:t>
      </w:r>
      <w:r w:rsidR="00FF3FAC">
        <w:rPr>
          <w:lang w:eastAsia="zh-CN" w:bidi="hi-IN"/>
        </w:rPr>
        <w:t xml:space="preserve"> </w:t>
      </w:r>
      <w:r>
        <w:rPr>
          <w:lang w:eastAsia="zh-CN" w:bidi="hi-IN"/>
        </w:rPr>
        <w:t>wijzigingsbesluit.</w:t>
      </w:r>
    </w:p>
    <w:p w14:paraId="5969BB98" w14:textId="5254D2C1" w:rsidR="00C74567" w:rsidRPr="00C74567" w:rsidRDefault="001D375D" w:rsidP="006E6A20">
      <w:pPr>
        <w:pStyle w:val="Divisiekop5"/>
      </w:pPr>
      <w:r>
        <w:tab/>
      </w:r>
      <w:r w:rsidR="00C74567" w:rsidRPr="00C74567">
        <w:rPr>
          <w:bCs/>
        </w:rPr>
        <w:t>Toelichting</w:t>
      </w:r>
      <w:r w:rsidR="00FF3FAC">
        <w:rPr>
          <w:bCs/>
        </w:rPr>
        <w:t xml:space="preserve"> </w:t>
      </w:r>
      <w:r w:rsidR="00C74567" w:rsidRPr="00C74567">
        <w:rPr>
          <w:bCs/>
        </w:rPr>
        <w:t>Artikel</w:t>
      </w:r>
      <w:r w:rsidR="00FF3FAC">
        <w:rPr>
          <w:bCs/>
        </w:rPr>
        <w:t xml:space="preserve"> </w:t>
      </w:r>
      <w:r w:rsidR="00C74567" w:rsidRPr="00C74567">
        <w:rPr>
          <w:bCs/>
        </w:rPr>
        <w:t>4.63</w:t>
      </w:r>
      <w:r w:rsidR="00FF3FAC">
        <w:rPr>
          <w:bCs/>
        </w:rPr>
        <w:t xml:space="preserve"> </w:t>
      </w:r>
      <w:r w:rsidR="00C74567" w:rsidRPr="00C74567">
        <w:rPr>
          <w:bCs/>
        </w:rPr>
        <w:t>Regels</w:t>
      </w:r>
      <w:r w:rsidR="00FF3FAC">
        <w:rPr>
          <w:bCs/>
        </w:rPr>
        <w:t xml:space="preserve"> </w:t>
      </w:r>
      <w:r w:rsidR="00C74567" w:rsidRPr="00C74567">
        <w:rPr>
          <w:bCs/>
        </w:rPr>
        <w:t>voor</w:t>
      </w:r>
      <w:r w:rsidR="00FF3FAC">
        <w:rPr>
          <w:bCs/>
        </w:rPr>
        <w:t xml:space="preserve"> </w:t>
      </w:r>
      <w:r w:rsidR="00C74567" w:rsidRPr="00C74567">
        <w:rPr>
          <w:bCs/>
        </w:rPr>
        <w:t>activiteiten</w:t>
      </w:r>
      <w:r w:rsidR="00FF3FAC">
        <w:rPr>
          <w:bCs/>
        </w:rPr>
        <w:t xml:space="preserve"> </w:t>
      </w:r>
      <w:r w:rsidR="00C74567" w:rsidRPr="00C74567">
        <w:rPr>
          <w:bCs/>
        </w:rPr>
        <w:t>met</w:t>
      </w:r>
      <w:r w:rsidR="00FF3FAC">
        <w:rPr>
          <w:bCs/>
        </w:rPr>
        <w:t xml:space="preserve"> </w:t>
      </w:r>
      <w:r w:rsidR="00C74567" w:rsidRPr="00C74567">
        <w:rPr>
          <w:bCs/>
        </w:rPr>
        <w:t>gebruiksruimte</w:t>
      </w:r>
    </w:p>
    <w:p w14:paraId="0A33936D" w14:textId="3EE85F72" w:rsidR="00655D85" w:rsidRDefault="008500C2" w:rsidP="00C74567">
      <w:pPr>
        <w:rPr>
          <w:lang w:eastAsia="zh-CN" w:bidi="hi-IN"/>
        </w:rPr>
      </w:pPr>
      <w:r>
        <w:rPr>
          <w:lang w:eastAsia="zh-CN" w:bidi="hi-IN"/>
        </w:rPr>
        <w:t>Voor</w:t>
      </w:r>
      <w:r w:rsidR="00FF3FAC">
        <w:rPr>
          <w:lang w:eastAsia="zh-CN" w:bidi="hi-IN"/>
        </w:rPr>
        <w:t xml:space="preserve"> </w:t>
      </w:r>
      <w:r>
        <w:rPr>
          <w:lang w:eastAsia="zh-CN" w:bidi="hi-IN"/>
        </w:rPr>
        <w:t>een</w:t>
      </w:r>
      <w:r w:rsidR="00FF3FAC">
        <w:rPr>
          <w:lang w:eastAsia="zh-CN" w:bidi="hi-IN"/>
        </w:rPr>
        <w:t xml:space="preserve"> </w:t>
      </w:r>
      <w:r>
        <w:rPr>
          <w:lang w:eastAsia="zh-CN" w:bidi="hi-IN"/>
        </w:rPr>
        <w:t>toelichting</w:t>
      </w:r>
      <w:r w:rsidR="00FF3FAC">
        <w:rPr>
          <w:lang w:eastAsia="zh-CN" w:bidi="hi-IN"/>
        </w:rPr>
        <w:t xml:space="preserve"> </w:t>
      </w:r>
      <w:r>
        <w:rPr>
          <w:lang w:eastAsia="zh-CN" w:bidi="hi-IN"/>
        </w:rPr>
        <w:t>op</w:t>
      </w:r>
      <w:r w:rsidR="00FF3FAC">
        <w:rPr>
          <w:lang w:eastAsia="zh-CN" w:bidi="hi-IN"/>
        </w:rPr>
        <w:t xml:space="preserve"> </w:t>
      </w:r>
      <w:r>
        <w:rPr>
          <w:lang w:eastAsia="zh-CN" w:bidi="hi-IN"/>
        </w:rPr>
        <w:t>de</w:t>
      </w:r>
      <w:r w:rsidR="00FF3FAC">
        <w:rPr>
          <w:lang w:eastAsia="zh-CN" w:bidi="hi-IN"/>
        </w:rPr>
        <w:t xml:space="preserve"> </w:t>
      </w:r>
      <w:r>
        <w:rPr>
          <w:lang w:eastAsia="zh-CN" w:bidi="hi-IN"/>
        </w:rPr>
        <w:t>paragrafen</w:t>
      </w:r>
      <w:r w:rsidR="00FF3FAC">
        <w:rPr>
          <w:lang w:eastAsia="zh-CN" w:bidi="hi-IN"/>
        </w:rPr>
        <w:t xml:space="preserve"> </w:t>
      </w:r>
      <w:r>
        <w:rPr>
          <w:lang w:eastAsia="zh-CN" w:bidi="hi-IN"/>
        </w:rPr>
        <w:t>met</w:t>
      </w:r>
      <w:r w:rsidR="00FF3FAC">
        <w:rPr>
          <w:lang w:eastAsia="zh-CN" w:bidi="hi-IN"/>
        </w:rPr>
        <w:t xml:space="preserve"> </w:t>
      </w:r>
      <w:r>
        <w:rPr>
          <w:lang w:eastAsia="zh-CN" w:bidi="hi-IN"/>
        </w:rPr>
        <w:t>PM,</w:t>
      </w:r>
      <w:r w:rsidR="00FF3FAC">
        <w:rPr>
          <w:lang w:eastAsia="zh-CN" w:bidi="hi-IN"/>
        </w:rPr>
        <w:t xml:space="preserve"> </w:t>
      </w:r>
      <w:r>
        <w:rPr>
          <w:lang w:eastAsia="zh-CN" w:bidi="hi-IN"/>
        </w:rPr>
        <w:t>zie</w:t>
      </w:r>
      <w:r w:rsidR="00FF3FAC">
        <w:rPr>
          <w:lang w:eastAsia="zh-CN" w:bidi="hi-IN"/>
        </w:rPr>
        <w:t xml:space="preserve"> </w:t>
      </w:r>
      <w:r>
        <w:rPr>
          <w:lang w:eastAsia="zh-CN" w:bidi="hi-IN"/>
        </w:rPr>
        <w:t>bovenaan</w:t>
      </w:r>
      <w:r w:rsidR="00FF3FAC">
        <w:rPr>
          <w:lang w:eastAsia="zh-CN" w:bidi="hi-IN"/>
        </w:rPr>
        <w:t xml:space="preserve"> </w:t>
      </w:r>
      <w:r>
        <w:rPr>
          <w:lang w:eastAsia="zh-CN" w:bidi="hi-IN"/>
        </w:rPr>
        <w:t>de</w:t>
      </w:r>
      <w:r w:rsidR="00FF3FAC">
        <w:rPr>
          <w:lang w:eastAsia="zh-CN" w:bidi="hi-IN"/>
        </w:rPr>
        <w:t xml:space="preserve"> </w:t>
      </w:r>
      <w:r>
        <w:rPr>
          <w:lang w:eastAsia="zh-CN" w:bidi="hi-IN"/>
        </w:rPr>
        <w:t>toelichting</w:t>
      </w:r>
      <w:r w:rsidR="00FF3FAC">
        <w:rPr>
          <w:lang w:eastAsia="zh-CN" w:bidi="hi-IN"/>
        </w:rPr>
        <w:t xml:space="preserve"> </w:t>
      </w:r>
      <w:r w:rsidR="00177387">
        <w:rPr>
          <w:lang w:eastAsia="zh-CN" w:bidi="hi-IN"/>
        </w:rPr>
        <w:t>onder</w:t>
      </w:r>
      <w:r w:rsidR="00FF3FAC">
        <w:rPr>
          <w:lang w:eastAsia="zh-CN" w:bidi="hi-IN"/>
        </w:rPr>
        <w:t xml:space="preserve"> </w:t>
      </w:r>
      <w:r w:rsidR="00177387">
        <w:rPr>
          <w:lang w:eastAsia="zh-CN" w:bidi="hi-IN"/>
        </w:rPr>
        <w:t>het</w:t>
      </w:r>
      <w:r w:rsidR="00FF3FAC">
        <w:rPr>
          <w:lang w:eastAsia="zh-CN" w:bidi="hi-IN"/>
        </w:rPr>
        <w:t xml:space="preserve"> </w:t>
      </w:r>
      <w:r w:rsidR="00177387">
        <w:rPr>
          <w:lang w:eastAsia="zh-CN" w:bidi="hi-IN"/>
        </w:rPr>
        <w:t>kopje</w:t>
      </w:r>
      <w:r w:rsidR="00FF3FAC">
        <w:rPr>
          <w:lang w:eastAsia="zh-CN" w:bidi="hi-IN"/>
        </w:rPr>
        <w:t xml:space="preserve"> </w:t>
      </w:r>
      <w:r w:rsidR="00177387">
        <w:rPr>
          <w:lang w:eastAsia="zh-CN" w:bidi="hi-IN"/>
        </w:rPr>
        <w:t>‘toelichting</w:t>
      </w:r>
      <w:r w:rsidR="00FF3FAC">
        <w:rPr>
          <w:lang w:eastAsia="zh-CN" w:bidi="hi-IN"/>
        </w:rPr>
        <w:t xml:space="preserve"> </w:t>
      </w:r>
      <w:r w:rsidR="00177387">
        <w:rPr>
          <w:lang w:eastAsia="zh-CN" w:bidi="hi-IN"/>
        </w:rPr>
        <w:t>betekenis</w:t>
      </w:r>
      <w:r w:rsidR="00FF3FAC">
        <w:rPr>
          <w:lang w:eastAsia="zh-CN" w:bidi="hi-IN"/>
        </w:rPr>
        <w:t xml:space="preserve"> </w:t>
      </w:r>
      <w:r w:rsidR="00177387">
        <w:rPr>
          <w:lang w:eastAsia="zh-CN" w:bidi="hi-IN"/>
        </w:rPr>
        <w:t>PM’</w:t>
      </w:r>
      <w:r>
        <w:rPr>
          <w:lang w:eastAsia="zh-CN" w:bidi="hi-IN"/>
        </w:rPr>
        <w:t>.</w:t>
      </w:r>
    </w:p>
    <w:p w14:paraId="4ADE26F5" w14:textId="394841D2" w:rsidR="00460721" w:rsidRPr="00EC448A" w:rsidRDefault="00460721" w:rsidP="001D375D">
      <w:pPr>
        <w:pStyle w:val="Alineakop"/>
        <w:rPr>
          <w:lang w:eastAsia="zh-CN" w:bidi="hi-IN"/>
        </w:rPr>
      </w:pPr>
      <w:r w:rsidRPr="00EC448A">
        <w:rPr>
          <w:lang w:eastAsia="zh-CN" w:bidi="hi-IN"/>
        </w:rPr>
        <w:t>Eerste</w:t>
      </w:r>
      <w:r w:rsidR="00FF3FAC">
        <w:rPr>
          <w:lang w:eastAsia="zh-CN" w:bidi="hi-IN"/>
        </w:rPr>
        <w:t xml:space="preserve"> </w:t>
      </w:r>
      <w:r w:rsidRPr="00EC448A">
        <w:rPr>
          <w:lang w:eastAsia="zh-CN" w:bidi="hi-IN"/>
        </w:rPr>
        <w:t>lid</w:t>
      </w:r>
    </w:p>
    <w:p w14:paraId="54F6CBF5" w14:textId="137B54C1" w:rsidR="00655D85" w:rsidRDefault="00EC448A" w:rsidP="00C74567">
      <w:pPr>
        <w:rPr>
          <w:lang w:eastAsia="zh-CN" w:bidi="hi-IN"/>
        </w:rPr>
      </w:pPr>
      <w:r>
        <w:rPr>
          <w:lang w:eastAsia="zh-CN" w:bidi="hi-IN"/>
        </w:rPr>
        <w:t>In</w:t>
      </w:r>
      <w:r w:rsidR="00FF3FAC">
        <w:rPr>
          <w:lang w:eastAsia="zh-CN" w:bidi="hi-IN"/>
        </w:rPr>
        <w:t xml:space="preserve"> </w:t>
      </w:r>
      <w:r>
        <w:rPr>
          <w:lang w:eastAsia="zh-CN" w:bidi="hi-IN"/>
        </w:rPr>
        <w:t>het</w:t>
      </w:r>
      <w:r w:rsidR="00FF3FAC">
        <w:rPr>
          <w:lang w:eastAsia="zh-CN" w:bidi="hi-IN"/>
        </w:rPr>
        <w:t xml:space="preserve"> </w:t>
      </w:r>
      <w:r>
        <w:rPr>
          <w:lang w:eastAsia="zh-CN" w:bidi="hi-IN"/>
        </w:rPr>
        <w:t>eerste</w:t>
      </w:r>
      <w:r w:rsidR="00FF3FAC">
        <w:rPr>
          <w:lang w:eastAsia="zh-CN" w:bidi="hi-IN"/>
        </w:rPr>
        <w:t xml:space="preserve"> </w:t>
      </w:r>
      <w:r>
        <w:rPr>
          <w:lang w:eastAsia="zh-CN" w:bidi="hi-IN"/>
        </w:rPr>
        <w:t>lid</w:t>
      </w:r>
      <w:r w:rsidR="00FF3FAC">
        <w:rPr>
          <w:lang w:eastAsia="zh-CN" w:bidi="hi-IN"/>
        </w:rPr>
        <w:t xml:space="preserve"> </w:t>
      </w:r>
      <w:r>
        <w:rPr>
          <w:lang w:eastAsia="zh-CN" w:bidi="hi-IN"/>
        </w:rPr>
        <w:t>worden</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binnen</w:t>
      </w:r>
      <w:r w:rsidR="00FF3FAC">
        <w:rPr>
          <w:lang w:eastAsia="zh-CN" w:bidi="hi-IN"/>
        </w:rPr>
        <w:t xml:space="preserve"> </w:t>
      </w:r>
      <w:r>
        <w:rPr>
          <w:lang w:eastAsia="zh-CN" w:bidi="hi-IN"/>
        </w:rPr>
        <w:t>het</w:t>
      </w:r>
      <w:r w:rsidR="00FF3FAC">
        <w:rPr>
          <w:lang w:eastAsia="zh-CN" w:bidi="hi-IN"/>
        </w:rPr>
        <w:t xml:space="preserve"> </w:t>
      </w:r>
      <w:r>
        <w:rPr>
          <w:lang w:eastAsia="zh-CN" w:bidi="hi-IN"/>
        </w:rPr>
        <w:t>Woongebied</w:t>
      </w:r>
      <w:r w:rsidR="00FF3FAC">
        <w:rPr>
          <w:lang w:eastAsia="zh-CN" w:bidi="hi-IN"/>
        </w:rPr>
        <w:t xml:space="preserve"> </w:t>
      </w:r>
      <w:r>
        <w:rPr>
          <w:lang w:eastAsia="zh-CN" w:bidi="hi-IN"/>
        </w:rPr>
        <w:t>–</w:t>
      </w:r>
      <w:r w:rsidR="00FF3FAC">
        <w:rPr>
          <w:lang w:eastAsia="zh-CN" w:bidi="hi-IN"/>
        </w:rPr>
        <w:t xml:space="preserve"> </w:t>
      </w:r>
      <w:r>
        <w:rPr>
          <w:lang w:eastAsia="zh-CN" w:bidi="hi-IN"/>
        </w:rPr>
        <w:t>Transformatie</w:t>
      </w:r>
      <w:r w:rsidR="00FF3FAC">
        <w:rPr>
          <w:lang w:eastAsia="zh-CN" w:bidi="hi-IN"/>
        </w:rPr>
        <w:t xml:space="preserve"> </w:t>
      </w:r>
      <w:r>
        <w:rPr>
          <w:lang w:eastAsia="zh-CN" w:bidi="hi-IN"/>
        </w:rPr>
        <w:t>ingesloten,</w:t>
      </w:r>
      <w:r w:rsidR="00FF3FAC">
        <w:rPr>
          <w:lang w:eastAsia="zh-CN" w:bidi="hi-IN"/>
        </w:rPr>
        <w:t xml:space="preserve"> </w:t>
      </w:r>
      <w:r>
        <w:rPr>
          <w:lang w:eastAsia="zh-CN" w:bidi="hi-IN"/>
        </w:rPr>
        <w:t>dus</w:t>
      </w:r>
      <w:r w:rsidR="00FF3FAC">
        <w:rPr>
          <w:lang w:eastAsia="zh-CN" w:bidi="hi-IN"/>
        </w:rPr>
        <w:t xml:space="preserve"> </w:t>
      </w:r>
      <w:r>
        <w:rPr>
          <w:lang w:eastAsia="zh-CN" w:bidi="hi-IN"/>
        </w:rPr>
        <w:t>welke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alleen</w:t>
      </w:r>
      <w:r w:rsidR="00FF3FAC">
        <w:rPr>
          <w:lang w:eastAsia="zh-CN" w:bidi="hi-IN"/>
        </w:rPr>
        <w:t xml:space="preserve"> </w:t>
      </w:r>
      <w:r w:rsidR="006C6447">
        <w:rPr>
          <w:lang w:eastAsia="zh-CN" w:bidi="hi-IN"/>
        </w:rPr>
        <w:t>mogen</w:t>
      </w:r>
      <w:r w:rsidR="00FF3FAC">
        <w:rPr>
          <w:lang w:eastAsia="zh-CN" w:bidi="hi-IN"/>
        </w:rPr>
        <w:t xml:space="preserve"> </w:t>
      </w:r>
      <w:r>
        <w:rPr>
          <w:lang w:eastAsia="zh-CN" w:bidi="hi-IN"/>
        </w:rPr>
        <w:t>worden</w:t>
      </w:r>
      <w:r w:rsidR="00FF3FAC">
        <w:rPr>
          <w:lang w:eastAsia="zh-CN" w:bidi="hi-IN"/>
        </w:rPr>
        <w:t xml:space="preserve"> </w:t>
      </w:r>
      <w:r>
        <w:rPr>
          <w:lang w:eastAsia="zh-CN" w:bidi="hi-IN"/>
        </w:rPr>
        <w:t>verricht</w:t>
      </w:r>
      <w:r w:rsidR="00FF3FAC">
        <w:rPr>
          <w:lang w:eastAsia="zh-CN" w:bidi="hi-IN"/>
        </w:rPr>
        <w:t xml:space="preserve"> </w:t>
      </w:r>
      <w:r w:rsidR="006C6447">
        <w:rPr>
          <w:lang w:eastAsia="zh-CN" w:bidi="hi-IN"/>
        </w:rPr>
        <w:t>in</w:t>
      </w:r>
      <w:r w:rsidR="00FF3FAC">
        <w:rPr>
          <w:lang w:eastAsia="zh-CN" w:bidi="hi-IN"/>
        </w:rPr>
        <w:t xml:space="preserve"> </w:t>
      </w:r>
      <w:r w:rsidR="006C6447">
        <w:rPr>
          <w:lang w:eastAsia="zh-CN" w:bidi="hi-IN"/>
        </w:rPr>
        <w:t>dit</w:t>
      </w:r>
      <w:r w:rsidR="00FF3FAC">
        <w:rPr>
          <w:lang w:eastAsia="zh-CN" w:bidi="hi-IN"/>
        </w:rPr>
        <w:t xml:space="preserve"> </w:t>
      </w:r>
      <w:r w:rsidR="006C6447">
        <w:rPr>
          <w:lang w:eastAsia="zh-CN" w:bidi="hi-IN"/>
        </w:rPr>
        <w:t>deelgebied</w:t>
      </w:r>
      <w:r>
        <w:rPr>
          <w:lang w:eastAsia="zh-CN" w:bidi="hi-IN"/>
        </w:rPr>
        <w:t>.</w:t>
      </w:r>
      <w:r w:rsidR="00FF3FAC">
        <w:rPr>
          <w:lang w:eastAsia="zh-CN" w:bidi="hi-IN"/>
        </w:rPr>
        <w:t xml:space="preserve"> </w:t>
      </w:r>
      <w:r>
        <w:rPr>
          <w:lang w:eastAsia="zh-CN" w:bidi="hi-IN"/>
        </w:rPr>
        <w:t>Dat</w:t>
      </w:r>
      <w:r w:rsidR="00FF3FAC">
        <w:rPr>
          <w:lang w:eastAsia="zh-CN" w:bidi="hi-IN"/>
        </w:rPr>
        <w:t xml:space="preserve"> </w:t>
      </w:r>
      <w:r>
        <w:rPr>
          <w:lang w:eastAsia="zh-CN" w:bidi="hi-IN"/>
        </w:rPr>
        <w:t>zijn</w:t>
      </w:r>
      <w:r w:rsidR="00FF3FAC">
        <w:rPr>
          <w:lang w:eastAsia="zh-CN" w:bidi="hi-IN"/>
        </w:rPr>
        <w:t xml:space="preserve"> </w:t>
      </w:r>
      <w:r>
        <w:rPr>
          <w:lang w:eastAsia="zh-CN" w:bidi="hi-IN"/>
        </w:rPr>
        <w:t>dienstverleningsactiviteiten,</w:t>
      </w:r>
      <w:r w:rsidR="00FF3FAC">
        <w:rPr>
          <w:lang w:eastAsia="zh-CN" w:bidi="hi-IN"/>
        </w:rPr>
        <w:t xml:space="preserve"> </w:t>
      </w:r>
      <w:r>
        <w:rPr>
          <w:lang w:eastAsia="zh-CN" w:bidi="hi-IN"/>
        </w:rPr>
        <w:t>horeca-activiteiten,</w:t>
      </w:r>
      <w:r w:rsidR="00FF3FAC">
        <w:rPr>
          <w:lang w:eastAsia="zh-CN" w:bidi="hi-IN"/>
        </w:rPr>
        <w:t xml:space="preserve"> </w:t>
      </w:r>
      <w:r>
        <w:rPr>
          <w:lang w:eastAsia="zh-CN" w:bidi="hi-IN"/>
        </w:rPr>
        <w:t>maatschappelijke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(zoals</w:t>
      </w:r>
      <w:r w:rsidR="00FF3FAC">
        <w:rPr>
          <w:lang w:eastAsia="zh-CN" w:bidi="hi-IN"/>
        </w:rPr>
        <w:t xml:space="preserve"> </w:t>
      </w:r>
      <w:r>
        <w:rPr>
          <w:lang w:eastAsia="zh-CN" w:bidi="hi-IN"/>
        </w:rPr>
        <w:t>nader</w:t>
      </w:r>
      <w:r w:rsidR="00FF3FAC">
        <w:rPr>
          <w:lang w:eastAsia="zh-CN" w:bidi="hi-IN"/>
        </w:rPr>
        <w:t xml:space="preserve"> </w:t>
      </w:r>
      <w:r>
        <w:rPr>
          <w:lang w:eastAsia="zh-CN" w:bidi="hi-IN"/>
        </w:rPr>
        <w:t>genoemd</w:t>
      </w:r>
      <w:r w:rsidR="00FF3FAC">
        <w:rPr>
          <w:lang w:eastAsia="zh-CN" w:bidi="hi-IN"/>
        </w:rPr>
        <w:t xml:space="preserve"> </w:t>
      </w:r>
      <w:r>
        <w:rPr>
          <w:lang w:eastAsia="zh-CN" w:bidi="hi-IN"/>
        </w:rPr>
        <w:t>in</w:t>
      </w:r>
      <w:r w:rsidR="00FF3FAC">
        <w:rPr>
          <w:lang w:eastAsia="zh-CN" w:bidi="hi-IN"/>
        </w:rPr>
        <w:t xml:space="preserve"> </w:t>
      </w:r>
      <w:r>
        <w:rPr>
          <w:lang w:eastAsia="zh-CN" w:bidi="hi-IN"/>
        </w:rPr>
        <w:t>het</w:t>
      </w:r>
      <w:r w:rsidR="00FF3FAC">
        <w:rPr>
          <w:lang w:eastAsia="zh-CN" w:bidi="hi-IN"/>
        </w:rPr>
        <w:t xml:space="preserve"> </w:t>
      </w:r>
      <w:r>
        <w:rPr>
          <w:lang w:eastAsia="zh-CN" w:bidi="hi-IN"/>
        </w:rPr>
        <w:t>eerste</w:t>
      </w:r>
      <w:r w:rsidR="00FF3FAC">
        <w:rPr>
          <w:lang w:eastAsia="zh-CN" w:bidi="hi-IN"/>
        </w:rPr>
        <w:t xml:space="preserve"> </w:t>
      </w:r>
      <w:r>
        <w:rPr>
          <w:lang w:eastAsia="zh-CN" w:bidi="hi-IN"/>
        </w:rPr>
        <w:t>lid),</w:t>
      </w:r>
      <w:r w:rsidR="00FF3FAC">
        <w:rPr>
          <w:lang w:eastAsia="zh-CN" w:bidi="hi-IN"/>
        </w:rPr>
        <w:t xml:space="preserve"> </w:t>
      </w:r>
      <w:r>
        <w:rPr>
          <w:lang w:eastAsia="zh-CN" w:bidi="hi-IN"/>
        </w:rPr>
        <w:t>en</w:t>
      </w:r>
      <w:r w:rsidR="00FF3FAC">
        <w:rPr>
          <w:lang w:eastAsia="zh-CN" w:bidi="hi-IN"/>
        </w:rPr>
        <w:t xml:space="preserve"> </w:t>
      </w:r>
      <w:r>
        <w:rPr>
          <w:lang w:eastAsia="zh-CN" w:bidi="hi-IN"/>
        </w:rPr>
        <w:t>wonen.</w:t>
      </w:r>
    </w:p>
    <w:p w14:paraId="51B878E3" w14:textId="50F6299D" w:rsidR="002E1D20" w:rsidRPr="002E1D20" w:rsidRDefault="002E1D20" w:rsidP="001D375D">
      <w:pPr>
        <w:pStyle w:val="Alineakop"/>
        <w:rPr>
          <w:lang w:eastAsia="zh-CN" w:bidi="hi-IN"/>
        </w:rPr>
      </w:pPr>
      <w:r w:rsidRPr="002E1D20">
        <w:rPr>
          <w:lang w:eastAsia="zh-CN" w:bidi="hi-IN"/>
        </w:rPr>
        <w:t>Tweede</w:t>
      </w:r>
      <w:r w:rsidR="00FF3FAC">
        <w:rPr>
          <w:lang w:eastAsia="zh-CN" w:bidi="hi-IN"/>
        </w:rPr>
        <w:t xml:space="preserve"> </w:t>
      </w:r>
      <w:r w:rsidRPr="002E1D20">
        <w:rPr>
          <w:lang w:eastAsia="zh-CN" w:bidi="hi-IN"/>
        </w:rPr>
        <w:t>t/m</w:t>
      </w:r>
      <w:r w:rsidR="00FF3FAC">
        <w:rPr>
          <w:lang w:eastAsia="zh-CN" w:bidi="hi-IN"/>
        </w:rPr>
        <w:t xml:space="preserve"> </w:t>
      </w:r>
      <w:r w:rsidRPr="002E1D20">
        <w:rPr>
          <w:lang w:eastAsia="zh-CN" w:bidi="hi-IN"/>
        </w:rPr>
        <w:t>vijfde</w:t>
      </w:r>
      <w:r w:rsidR="00FF3FAC">
        <w:rPr>
          <w:lang w:eastAsia="zh-CN" w:bidi="hi-IN"/>
        </w:rPr>
        <w:t xml:space="preserve"> </w:t>
      </w:r>
      <w:r w:rsidRPr="002E1D20">
        <w:rPr>
          <w:lang w:eastAsia="zh-CN" w:bidi="hi-IN"/>
        </w:rPr>
        <w:t>lid</w:t>
      </w:r>
    </w:p>
    <w:p w14:paraId="40E9BF1C" w14:textId="63FFB48A" w:rsidR="00655D85" w:rsidRDefault="00E86177" w:rsidP="0030384C">
      <w:pPr>
        <w:rPr>
          <w:lang w:eastAsia="zh-CN" w:bidi="hi-IN"/>
        </w:rPr>
      </w:pPr>
      <w:r>
        <w:rPr>
          <w:lang w:eastAsia="zh-CN" w:bidi="hi-IN"/>
        </w:rPr>
        <w:t>Om</w:t>
      </w:r>
      <w:r w:rsidR="00FF3FAC">
        <w:rPr>
          <w:lang w:eastAsia="zh-CN" w:bidi="hi-IN"/>
        </w:rPr>
        <w:t xml:space="preserve"> </w:t>
      </w:r>
      <w:r>
        <w:rPr>
          <w:lang w:eastAsia="zh-CN" w:bidi="hi-IN"/>
        </w:rPr>
        <w:t>voorliggend</w:t>
      </w:r>
      <w:r w:rsidR="00FF3FAC">
        <w:rPr>
          <w:lang w:eastAsia="zh-CN" w:bidi="hi-IN"/>
        </w:rPr>
        <w:t xml:space="preserve"> </w:t>
      </w:r>
      <w:r>
        <w:rPr>
          <w:lang w:eastAsia="zh-CN" w:bidi="hi-IN"/>
        </w:rPr>
        <w:t>wijzigingsplan</w:t>
      </w:r>
      <w:r w:rsidR="00FF3FAC">
        <w:rPr>
          <w:lang w:eastAsia="zh-CN" w:bidi="hi-IN"/>
        </w:rPr>
        <w:t xml:space="preserve"> </w:t>
      </w:r>
      <w:r>
        <w:rPr>
          <w:lang w:eastAsia="zh-CN" w:bidi="hi-IN"/>
        </w:rPr>
        <w:t>algemeen</w:t>
      </w:r>
      <w:r w:rsidR="00FF3FAC">
        <w:rPr>
          <w:lang w:eastAsia="zh-CN" w:bidi="hi-IN"/>
        </w:rPr>
        <w:t xml:space="preserve"> </w:t>
      </w:r>
      <w:r>
        <w:rPr>
          <w:lang w:eastAsia="zh-CN" w:bidi="hi-IN"/>
        </w:rPr>
        <w:t>toepasbaar</w:t>
      </w:r>
      <w:r w:rsidR="00FF3FAC">
        <w:rPr>
          <w:lang w:eastAsia="zh-CN" w:bidi="hi-IN"/>
        </w:rPr>
        <w:t xml:space="preserve"> </w:t>
      </w:r>
      <w:r>
        <w:rPr>
          <w:lang w:eastAsia="zh-CN" w:bidi="hi-IN"/>
        </w:rPr>
        <w:t>te</w:t>
      </w:r>
      <w:r w:rsidR="00FF3FAC">
        <w:rPr>
          <w:lang w:eastAsia="zh-CN" w:bidi="hi-IN"/>
        </w:rPr>
        <w:t xml:space="preserve"> </w:t>
      </w:r>
      <w:r>
        <w:rPr>
          <w:lang w:eastAsia="zh-CN" w:bidi="hi-IN"/>
        </w:rPr>
        <w:t>maken,</w:t>
      </w:r>
      <w:r w:rsidR="00FF3FAC">
        <w:rPr>
          <w:lang w:eastAsia="zh-CN" w:bidi="hi-IN"/>
        </w:rPr>
        <w:t xml:space="preserve"> </w:t>
      </w:r>
      <w:r>
        <w:rPr>
          <w:lang w:eastAsia="zh-CN" w:bidi="hi-IN"/>
        </w:rPr>
        <w:t>zijn</w:t>
      </w:r>
      <w:r w:rsidR="00FF3FAC">
        <w:rPr>
          <w:lang w:eastAsia="zh-CN" w:bidi="hi-IN"/>
        </w:rPr>
        <w:t xml:space="preserve"> </w:t>
      </w:r>
      <w:r>
        <w:rPr>
          <w:lang w:eastAsia="zh-CN" w:bidi="hi-IN"/>
        </w:rPr>
        <w:t>in</w:t>
      </w:r>
      <w:r w:rsidR="00FF3FAC">
        <w:rPr>
          <w:lang w:eastAsia="zh-CN" w:bidi="hi-IN"/>
        </w:rPr>
        <w:t xml:space="preserve"> </w:t>
      </w:r>
      <w:r>
        <w:rPr>
          <w:lang w:eastAsia="zh-CN" w:bidi="hi-IN"/>
        </w:rPr>
        <w:t>het</w:t>
      </w:r>
      <w:r w:rsidR="00FF3FAC">
        <w:rPr>
          <w:lang w:eastAsia="zh-CN" w:bidi="hi-IN"/>
        </w:rPr>
        <w:t xml:space="preserve"> </w:t>
      </w:r>
      <w:r>
        <w:rPr>
          <w:lang w:eastAsia="zh-CN" w:bidi="hi-IN"/>
        </w:rPr>
        <w:t>tweede</w:t>
      </w:r>
      <w:r w:rsidR="00FF3FAC">
        <w:rPr>
          <w:lang w:eastAsia="zh-CN" w:bidi="hi-IN"/>
        </w:rPr>
        <w:t xml:space="preserve"> </w:t>
      </w:r>
      <w:r>
        <w:rPr>
          <w:lang w:eastAsia="zh-CN" w:bidi="hi-IN"/>
        </w:rPr>
        <w:t>tot</w:t>
      </w:r>
      <w:r w:rsidR="00FF3FAC">
        <w:rPr>
          <w:lang w:eastAsia="zh-CN" w:bidi="hi-IN"/>
        </w:rPr>
        <w:t xml:space="preserve"> </w:t>
      </w:r>
      <w:r>
        <w:rPr>
          <w:lang w:eastAsia="zh-CN" w:bidi="hi-IN"/>
        </w:rPr>
        <w:t>en</w:t>
      </w:r>
      <w:r w:rsidR="00FF3FAC">
        <w:rPr>
          <w:lang w:eastAsia="zh-CN" w:bidi="hi-IN"/>
        </w:rPr>
        <w:t xml:space="preserve"> </w:t>
      </w:r>
      <w:r>
        <w:rPr>
          <w:lang w:eastAsia="zh-CN" w:bidi="hi-IN"/>
        </w:rPr>
        <w:t>met</w:t>
      </w:r>
      <w:r w:rsidR="00FF3FAC">
        <w:rPr>
          <w:lang w:eastAsia="zh-CN" w:bidi="hi-IN"/>
        </w:rPr>
        <w:t xml:space="preserve"> </w:t>
      </w:r>
      <w:r>
        <w:rPr>
          <w:lang w:eastAsia="zh-CN" w:bidi="hi-IN"/>
        </w:rPr>
        <w:t>vijfde</w:t>
      </w:r>
      <w:r w:rsidR="00FF3FAC">
        <w:rPr>
          <w:lang w:eastAsia="zh-CN" w:bidi="hi-IN"/>
        </w:rPr>
        <w:t xml:space="preserve"> </w:t>
      </w:r>
      <w:r>
        <w:rPr>
          <w:lang w:eastAsia="zh-CN" w:bidi="hi-IN"/>
        </w:rPr>
        <w:t>lid</w:t>
      </w:r>
      <w:r w:rsidR="00FF3FAC">
        <w:rPr>
          <w:lang w:eastAsia="zh-CN" w:bidi="hi-IN"/>
        </w:rPr>
        <w:t xml:space="preserve"> </w:t>
      </w:r>
      <w:r>
        <w:rPr>
          <w:lang w:eastAsia="zh-CN" w:bidi="hi-IN"/>
        </w:rPr>
        <w:t>alle</w:t>
      </w:r>
      <w:r w:rsidR="00FF3FAC">
        <w:rPr>
          <w:lang w:eastAsia="zh-CN" w:bidi="hi-IN"/>
        </w:rPr>
        <w:t xml:space="preserve"> </w:t>
      </w:r>
      <w:r>
        <w:rPr>
          <w:lang w:eastAsia="zh-CN" w:bidi="hi-IN"/>
        </w:rPr>
        <w:t>relevante</w:t>
      </w:r>
      <w:r w:rsidR="00FF3FAC">
        <w:rPr>
          <w:lang w:eastAsia="zh-CN" w:bidi="hi-IN"/>
        </w:rPr>
        <w:t xml:space="preserve"> </w:t>
      </w:r>
      <w:r>
        <w:rPr>
          <w:lang w:eastAsia="zh-CN" w:bidi="hi-IN"/>
        </w:rPr>
        <w:t>paragrafen</w:t>
      </w:r>
      <w:r w:rsidR="00FF3FAC">
        <w:rPr>
          <w:lang w:eastAsia="zh-CN" w:bidi="hi-IN"/>
        </w:rPr>
        <w:t xml:space="preserve"> </w:t>
      </w:r>
      <w:r>
        <w:rPr>
          <w:lang w:eastAsia="zh-CN" w:bidi="hi-IN"/>
        </w:rPr>
        <w:t>aangeven</w:t>
      </w:r>
      <w:r w:rsidR="00FF3FAC">
        <w:rPr>
          <w:lang w:eastAsia="zh-CN" w:bidi="hi-IN"/>
        </w:rPr>
        <w:t xml:space="preserve"> </w:t>
      </w:r>
      <w:r>
        <w:rPr>
          <w:lang w:eastAsia="zh-CN" w:bidi="hi-IN"/>
        </w:rPr>
        <w:t>behorende</w:t>
      </w:r>
      <w:r w:rsidR="00FF3FAC">
        <w:rPr>
          <w:lang w:eastAsia="zh-CN" w:bidi="hi-IN"/>
        </w:rPr>
        <w:t xml:space="preserve"> </w:t>
      </w:r>
      <w:r>
        <w:rPr>
          <w:lang w:eastAsia="zh-CN" w:bidi="hi-IN"/>
        </w:rPr>
        <w:t>bij</w:t>
      </w:r>
      <w:r w:rsidR="00FF3FAC">
        <w:rPr>
          <w:lang w:eastAsia="zh-CN" w:bidi="hi-IN"/>
        </w:rPr>
        <w:t xml:space="preserve"> </w:t>
      </w:r>
      <w:r>
        <w:rPr>
          <w:lang w:eastAsia="zh-CN" w:bidi="hi-IN"/>
        </w:rPr>
        <w:t>de</w:t>
      </w:r>
      <w:r w:rsidR="00FF3FAC">
        <w:rPr>
          <w:lang w:eastAsia="zh-CN" w:bidi="hi-IN"/>
        </w:rPr>
        <w:t xml:space="preserve"> </w:t>
      </w:r>
      <w:r>
        <w:rPr>
          <w:lang w:eastAsia="zh-CN" w:bidi="hi-IN"/>
        </w:rPr>
        <w:t>activiteit.</w:t>
      </w:r>
      <w:r w:rsidR="00FF3FAC">
        <w:rPr>
          <w:lang w:eastAsia="zh-CN" w:bidi="hi-IN"/>
        </w:rPr>
        <w:t xml:space="preserve"> </w:t>
      </w:r>
      <w:r w:rsidR="003818C0">
        <w:rPr>
          <w:lang w:eastAsia="zh-CN" w:bidi="hi-IN"/>
        </w:rPr>
        <w:t>Zodoende</w:t>
      </w:r>
      <w:r w:rsidR="00FF3FAC">
        <w:rPr>
          <w:lang w:eastAsia="zh-CN" w:bidi="hi-IN"/>
        </w:rPr>
        <w:t xml:space="preserve"> </w:t>
      </w:r>
      <w:r w:rsidR="003818C0">
        <w:rPr>
          <w:lang w:eastAsia="zh-CN" w:bidi="hi-IN"/>
        </w:rPr>
        <w:t>dient</w:t>
      </w:r>
      <w:r w:rsidR="00FF3FAC">
        <w:rPr>
          <w:lang w:eastAsia="zh-CN" w:bidi="hi-IN"/>
        </w:rPr>
        <w:t xml:space="preserve"> </w:t>
      </w:r>
      <w:r w:rsidR="003818C0">
        <w:rPr>
          <w:lang w:eastAsia="zh-CN" w:bidi="hi-IN"/>
        </w:rPr>
        <w:t>bij</w:t>
      </w:r>
      <w:r w:rsidR="00FF3FAC">
        <w:rPr>
          <w:lang w:eastAsia="zh-CN" w:bidi="hi-IN"/>
        </w:rPr>
        <w:t xml:space="preserve"> </w:t>
      </w:r>
      <w:r w:rsidR="003818C0">
        <w:rPr>
          <w:lang w:eastAsia="zh-CN" w:bidi="hi-IN"/>
        </w:rPr>
        <w:t>het</w:t>
      </w:r>
      <w:r w:rsidR="00FF3FAC">
        <w:rPr>
          <w:lang w:eastAsia="zh-CN" w:bidi="hi-IN"/>
        </w:rPr>
        <w:t xml:space="preserve"> </w:t>
      </w:r>
      <w:r w:rsidR="003818C0">
        <w:rPr>
          <w:lang w:eastAsia="zh-CN" w:bidi="hi-IN"/>
        </w:rPr>
        <w:t>verrichten</w:t>
      </w:r>
      <w:r w:rsidR="00FF3FAC">
        <w:rPr>
          <w:lang w:eastAsia="zh-CN" w:bidi="hi-IN"/>
        </w:rPr>
        <w:t xml:space="preserve"> </w:t>
      </w:r>
      <w:r w:rsidR="003818C0">
        <w:rPr>
          <w:lang w:eastAsia="zh-CN" w:bidi="hi-IN"/>
        </w:rPr>
        <w:t>van</w:t>
      </w:r>
      <w:r w:rsidR="00FF3FAC">
        <w:rPr>
          <w:lang w:eastAsia="zh-CN" w:bidi="hi-IN"/>
        </w:rPr>
        <w:t xml:space="preserve"> </w:t>
      </w:r>
      <w:r w:rsidR="003818C0">
        <w:rPr>
          <w:lang w:eastAsia="zh-CN" w:bidi="hi-IN"/>
        </w:rPr>
        <w:t>de</w:t>
      </w:r>
      <w:r w:rsidR="00FF3FAC">
        <w:rPr>
          <w:lang w:eastAsia="zh-CN" w:bidi="hi-IN"/>
        </w:rPr>
        <w:t xml:space="preserve"> </w:t>
      </w:r>
      <w:r w:rsidR="003818C0">
        <w:rPr>
          <w:lang w:eastAsia="zh-CN" w:bidi="hi-IN"/>
        </w:rPr>
        <w:t>genoemde</w:t>
      </w:r>
      <w:r w:rsidR="00FF3FAC">
        <w:rPr>
          <w:lang w:eastAsia="zh-CN" w:bidi="hi-IN"/>
        </w:rPr>
        <w:t xml:space="preserve"> </w:t>
      </w:r>
      <w:r w:rsidR="003818C0">
        <w:rPr>
          <w:lang w:eastAsia="zh-CN" w:bidi="hi-IN"/>
        </w:rPr>
        <w:t>activiteiten</w:t>
      </w:r>
      <w:r w:rsidR="00FF3FAC">
        <w:rPr>
          <w:lang w:eastAsia="zh-CN" w:bidi="hi-IN"/>
        </w:rPr>
        <w:t xml:space="preserve"> </w:t>
      </w:r>
      <w:r w:rsidR="003818C0">
        <w:rPr>
          <w:lang w:eastAsia="zh-CN" w:bidi="hi-IN"/>
        </w:rPr>
        <w:t>aan</w:t>
      </w:r>
      <w:r w:rsidR="00FF3FAC">
        <w:rPr>
          <w:lang w:eastAsia="zh-CN" w:bidi="hi-IN"/>
        </w:rPr>
        <w:t xml:space="preserve"> </w:t>
      </w:r>
      <w:r w:rsidR="003818C0">
        <w:rPr>
          <w:lang w:eastAsia="zh-CN" w:bidi="hi-IN"/>
        </w:rPr>
        <w:t>de</w:t>
      </w:r>
      <w:r w:rsidR="00FF3FAC">
        <w:rPr>
          <w:lang w:eastAsia="zh-CN" w:bidi="hi-IN"/>
        </w:rPr>
        <w:t xml:space="preserve"> </w:t>
      </w:r>
      <w:r w:rsidR="003818C0">
        <w:rPr>
          <w:lang w:eastAsia="zh-CN" w:bidi="hi-IN"/>
        </w:rPr>
        <w:t>regels</w:t>
      </w:r>
      <w:r w:rsidR="00FF3FAC">
        <w:rPr>
          <w:lang w:eastAsia="zh-CN" w:bidi="hi-IN"/>
        </w:rPr>
        <w:t xml:space="preserve"> </w:t>
      </w:r>
      <w:r w:rsidR="003818C0">
        <w:rPr>
          <w:lang w:eastAsia="zh-CN" w:bidi="hi-IN"/>
        </w:rPr>
        <w:t>uit</w:t>
      </w:r>
      <w:r w:rsidR="00FF3FAC">
        <w:rPr>
          <w:lang w:eastAsia="zh-CN" w:bidi="hi-IN"/>
        </w:rPr>
        <w:t xml:space="preserve"> </w:t>
      </w:r>
      <w:r w:rsidR="003818C0">
        <w:rPr>
          <w:lang w:eastAsia="zh-CN" w:bidi="hi-IN"/>
        </w:rPr>
        <w:t>alle</w:t>
      </w:r>
      <w:r w:rsidR="00FF3FAC">
        <w:rPr>
          <w:lang w:eastAsia="zh-CN" w:bidi="hi-IN"/>
        </w:rPr>
        <w:t xml:space="preserve"> </w:t>
      </w:r>
      <w:r w:rsidR="003818C0">
        <w:rPr>
          <w:lang w:eastAsia="zh-CN" w:bidi="hi-IN"/>
        </w:rPr>
        <w:t>opgesomde</w:t>
      </w:r>
      <w:r w:rsidR="00FF3FAC">
        <w:rPr>
          <w:lang w:eastAsia="zh-CN" w:bidi="hi-IN"/>
        </w:rPr>
        <w:t xml:space="preserve"> </w:t>
      </w:r>
      <w:r w:rsidR="003818C0">
        <w:rPr>
          <w:lang w:eastAsia="zh-CN" w:bidi="hi-IN"/>
        </w:rPr>
        <w:t>paragrafen</w:t>
      </w:r>
      <w:r w:rsidR="00FF3FAC">
        <w:rPr>
          <w:lang w:eastAsia="zh-CN" w:bidi="hi-IN"/>
        </w:rPr>
        <w:t xml:space="preserve"> </w:t>
      </w:r>
      <w:r w:rsidR="003818C0">
        <w:rPr>
          <w:lang w:eastAsia="zh-CN" w:bidi="hi-IN"/>
        </w:rPr>
        <w:t>te</w:t>
      </w:r>
      <w:r w:rsidR="00FF3FAC">
        <w:rPr>
          <w:lang w:eastAsia="zh-CN" w:bidi="hi-IN"/>
        </w:rPr>
        <w:t xml:space="preserve"> </w:t>
      </w:r>
      <w:r w:rsidR="003818C0">
        <w:rPr>
          <w:lang w:eastAsia="zh-CN" w:bidi="hi-IN"/>
        </w:rPr>
        <w:t>worden</w:t>
      </w:r>
      <w:r w:rsidR="00FF3FAC">
        <w:rPr>
          <w:lang w:eastAsia="zh-CN" w:bidi="hi-IN"/>
        </w:rPr>
        <w:t xml:space="preserve"> </w:t>
      </w:r>
      <w:r w:rsidR="003818C0">
        <w:rPr>
          <w:lang w:eastAsia="zh-CN" w:bidi="hi-IN"/>
        </w:rPr>
        <w:t>voldaan.</w:t>
      </w:r>
      <w:r w:rsidR="00FF3FAC">
        <w:rPr>
          <w:lang w:eastAsia="zh-CN" w:bidi="hi-IN"/>
        </w:rPr>
        <w:t xml:space="preserve"> </w:t>
      </w:r>
      <w:r w:rsidR="0030384C">
        <w:rPr>
          <w:lang w:eastAsia="zh-CN" w:bidi="hi-IN"/>
        </w:rPr>
        <w:t>De</w:t>
      </w:r>
      <w:r w:rsidR="00FF3FAC">
        <w:rPr>
          <w:lang w:eastAsia="zh-CN" w:bidi="hi-IN"/>
        </w:rPr>
        <w:t xml:space="preserve"> </w:t>
      </w:r>
      <w:r w:rsidR="0030384C">
        <w:rPr>
          <w:lang w:eastAsia="zh-CN" w:bidi="hi-IN"/>
        </w:rPr>
        <w:t>paragrafen</w:t>
      </w:r>
      <w:r w:rsidR="00FF3FAC">
        <w:rPr>
          <w:lang w:eastAsia="zh-CN" w:bidi="hi-IN"/>
        </w:rPr>
        <w:t xml:space="preserve"> </w:t>
      </w:r>
      <w:r w:rsidR="0030384C">
        <w:rPr>
          <w:lang w:eastAsia="zh-CN" w:bidi="hi-IN"/>
        </w:rPr>
        <w:t>zijn</w:t>
      </w:r>
      <w:r w:rsidR="00FF3FAC">
        <w:rPr>
          <w:lang w:eastAsia="zh-CN" w:bidi="hi-IN"/>
        </w:rPr>
        <w:t xml:space="preserve"> </w:t>
      </w:r>
      <w:r w:rsidR="0030384C">
        <w:rPr>
          <w:lang w:eastAsia="zh-CN" w:bidi="hi-IN"/>
        </w:rPr>
        <w:t>namelijk</w:t>
      </w:r>
      <w:r w:rsidR="00FF3FAC">
        <w:rPr>
          <w:lang w:eastAsia="zh-CN" w:bidi="hi-IN"/>
        </w:rPr>
        <w:t xml:space="preserve"> </w:t>
      </w:r>
      <w:r w:rsidR="0030384C">
        <w:rPr>
          <w:lang w:eastAsia="zh-CN" w:bidi="hi-IN"/>
        </w:rPr>
        <w:t>als</w:t>
      </w:r>
      <w:r w:rsidR="00FF3FAC">
        <w:rPr>
          <w:lang w:eastAsia="zh-CN" w:bidi="hi-IN"/>
        </w:rPr>
        <w:t xml:space="preserve"> </w:t>
      </w:r>
      <w:r w:rsidR="0030384C">
        <w:rPr>
          <w:lang w:eastAsia="zh-CN" w:bidi="hi-IN"/>
        </w:rPr>
        <w:t>relevant</w:t>
      </w:r>
      <w:r w:rsidR="00FF3FAC">
        <w:rPr>
          <w:lang w:eastAsia="zh-CN" w:bidi="hi-IN"/>
        </w:rPr>
        <w:t xml:space="preserve"> </w:t>
      </w:r>
      <w:r w:rsidR="0030384C">
        <w:rPr>
          <w:lang w:eastAsia="zh-CN" w:bidi="hi-IN"/>
        </w:rPr>
        <w:t>gekwalificeerd</w:t>
      </w:r>
      <w:r w:rsidR="00FF3FAC">
        <w:rPr>
          <w:lang w:eastAsia="zh-CN" w:bidi="hi-IN"/>
        </w:rPr>
        <w:t xml:space="preserve"> </w:t>
      </w:r>
      <w:r w:rsidR="0030384C">
        <w:rPr>
          <w:lang w:eastAsia="zh-CN" w:bidi="hi-IN"/>
        </w:rPr>
        <w:lastRenderedPageBreak/>
        <w:t>voor</w:t>
      </w:r>
      <w:r w:rsidR="00FF3FAC">
        <w:rPr>
          <w:lang w:eastAsia="zh-CN" w:bidi="hi-IN"/>
        </w:rPr>
        <w:t xml:space="preserve"> </w:t>
      </w:r>
      <w:r w:rsidR="0030384C">
        <w:rPr>
          <w:lang w:eastAsia="zh-CN" w:bidi="hi-IN"/>
        </w:rPr>
        <w:t>deze</w:t>
      </w:r>
      <w:r w:rsidR="00FF3FAC">
        <w:rPr>
          <w:lang w:eastAsia="zh-CN" w:bidi="hi-IN"/>
        </w:rPr>
        <w:t xml:space="preserve"> </w:t>
      </w:r>
      <w:r w:rsidR="0030384C">
        <w:rPr>
          <w:lang w:eastAsia="zh-CN" w:bidi="hi-IN"/>
        </w:rPr>
        <w:t>activiteiten</w:t>
      </w:r>
      <w:r w:rsidR="002E1D20">
        <w:rPr>
          <w:lang w:eastAsia="zh-CN" w:bidi="hi-IN"/>
        </w:rPr>
        <w:t>,</w:t>
      </w:r>
      <w:r w:rsidR="00FF3FAC">
        <w:rPr>
          <w:lang w:eastAsia="zh-CN" w:bidi="hi-IN"/>
        </w:rPr>
        <w:t xml:space="preserve"> </w:t>
      </w:r>
      <w:r w:rsidR="00513B69">
        <w:rPr>
          <w:lang w:eastAsia="zh-CN" w:bidi="hi-IN"/>
        </w:rPr>
        <w:t>bijvoorbeeld</w:t>
      </w:r>
      <w:r w:rsidR="00FF3FAC">
        <w:rPr>
          <w:lang w:eastAsia="zh-CN" w:bidi="hi-IN"/>
        </w:rPr>
        <w:t xml:space="preserve"> </w:t>
      </w:r>
      <w:r w:rsidR="00513B69">
        <w:rPr>
          <w:lang w:eastAsia="zh-CN" w:bidi="hi-IN"/>
        </w:rPr>
        <w:t>o</w:t>
      </w:r>
      <w:r w:rsidR="00B34842">
        <w:rPr>
          <w:lang w:eastAsia="zh-CN" w:bidi="hi-IN"/>
        </w:rPr>
        <w:t>mdat</w:t>
      </w:r>
      <w:r w:rsidR="00FF3FAC">
        <w:rPr>
          <w:lang w:eastAsia="zh-CN" w:bidi="hi-IN"/>
        </w:rPr>
        <w:t xml:space="preserve"> </w:t>
      </w:r>
      <w:r w:rsidR="00B34842">
        <w:rPr>
          <w:lang w:eastAsia="zh-CN" w:bidi="hi-IN"/>
        </w:rPr>
        <w:t>een</w:t>
      </w:r>
      <w:r w:rsidR="00FF3FAC">
        <w:rPr>
          <w:lang w:eastAsia="zh-CN" w:bidi="hi-IN"/>
        </w:rPr>
        <w:t xml:space="preserve"> </w:t>
      </w:r>
      <w:r w:rsidR="00B34842">
        <w:rPr>
          <w:lang w:eastAsia="zh-CN" w:bidi="hi-IN"/>
        </w:rPr>
        <w:t>instructieregel</w:t>
      </w:r>
      <w:r w:rsidR="00FF3FAC">
        <w:rPr>
          <w:lang w:eastAsia="zh-CN" w:bidi="hi-IN"/>
        </w:rPr>
        <w:t xml:space="preserve"> </w:t>
      </w:r>
      <w:r w:rsidR="00B34842">
        <w:rPr>
          <w:lang w:eastAsia="zh-CN" w:bidi="hi-IN"/>
        </w:rPr>
        <w:t>daartoe</w:t>
      </w:r>
      <w:r w:rsidR="00FF3FAC">
        <w:rPr>
          <w:lang w:eastAsia="zh-CN" w:bidi="hi-IN"/>
        </w:rPr>
        <w:t xml:space="preserve"> </w:t>
      </w:r>
      <w:r w:rsidR="00B34842">
        <w:rPr>
          <w:lang w:eastAsia="zh-CN" w:bidi="hi-IN"/>
        </w:rPr>
        <w:t>verplicht,</w:t>
      </w:r>
      <w:r w:rsidR="00FF3FAC">
        <w:rPr>
          <w:lang w:eastAsia="zh-CN" w:bidi="hi-IN"/>
        </w:rPr>
        <w:t xml:space="preserve"> </w:t>
      </w:r>
      <w:r w:rsidR="002E1D20">
        <w:rPr>
          <w:lang w:eastAsia="zh-CN" w:bidi="hi-IN"/>
        </w:rPr>
        <w:t>zoals</w:t>
      </w:r>
      <w:r w:rsidR="00FF3FAC">
        <w:rPr>
          <w:lang w:eastAsia="zh-CN" w:bidi="hi-IN"/>
        </w:rPr>
        <w:t xml:space="preserve"> </w:t>
      </w:r>
      <w:r w:rsidR="002E1D20">
        <w:rPr>
          <w:lang w:eastAsia="zh-CN" w:bidi="hi-IN"/>
        </w:rPr>
        <w:t>in</w:t>
      </w:r>
      <w:r w:rsidR="00FF3FAC">
        <w:rPr>
          <w:lang w:eastAsia="zh-CN" w:bidi="hi-IN"/>
        </w:rPr>
        <w:t xml:space="preserve"> </w:t>
      </w:r>
      <w:r w:rsidR="002E1D20">
        <w:rPr>
          <w:lang w:eastAsia="zh-CN" w:bidi="hi-IN"/>
        </w:rPr>
        <w:t>de</w:t>
      </w:r>
      <w:r w:rsidR="00FF3FAC">
        <w:rPr>
          <w:lang w:eastAsia="zh-CN" w:bidi="hi-IN"/>
        </w:rPr>
        <w:t xml:space="preserve"> </w:t>
      </w:r>
      <w:r w:rsidR="002E1D20">
        <w:rPr>
          <w:lang w:eastAsia="zh-CN" w:bidi="hi-IN"/>
        </w:rPr>
        <w:t>volgende</w:t>
      </w:r>
      <w:r w:rsidR="00FF3FAC">
        <w:rPr>
          <w:lang w:eastAsia="zh-CN" w:bidi="hi-IN"/>
        </w:rPr>
        <w:t xml:space="preserve"> </w:t>
      </w:r>
      <w:r w:rsidR="002E1D20">
        <w:rPr>
          <w:lang w:eastAsia="zh-CN" w:bidi="hi-IN"/>
        </w:rPr>
        <w:t>alinea</w:t>
      </w:r>
      <w:r w:rsidR="00FF3FAC">
        <w:rPr>
          <w:lang w:eastAsia="zh-CN" w:bidi="hi-IN"/>
        </w:rPr>
        <w:t xml:space="preserve"> </w:t>
      </w:r>
      <w:r w:rsidR="002E1D20">
        <w:rPr>
          <w:lang w:eastAsia="zh-CN" w:bidi="hi-IN"/>
        </w:rPr>
        <w:t>wordt</w:t>
      </w:r>
      <w:r w:rsidR="00FF3FAC">
        <w:rPr>
          <w:lang w:eastAsia="zh-CN" w:bidi="hi-IN"/>
        </w:rPr>
        <w:t xml:space="preserve"> </w:t>
      </w:r>
      <w:r w:rsidR="002E1D20">
        <w:rPr>
          <w:lang w:eastAsia="zh-CN" w:bidi="hi-IN"/>
        </w:rPr>
        <w:t>uitgelegd</w:t>
      </w:r>
      <w:r w:rsidR="0030384C">
        <w:rPr>
          <w:lang w:eastAsia="zh-CN" w:bidi="hi-IN"/>
        </w:rPr>
        <w:t>.</w:t>
      </w:r>
      <w:r w:rsidR="00FF3FAC">
        <w:rPr>
          <w:lang w:eastAsia="zh-CN" w:bidi="hi-IN"/>
        </w:rPr>
        <w:t xml:space="preserve"> </w:t>
      </w:r>
      <w:r w:rsidR="00BB2386">
        <w:rPr>
          <w:lang w:eastAsia="zh-CN" w:bidi="hi-IN"/>
        </w:rPr>
        <w:t>Daar</w:t>
      </w:r>
      <w:r w:rsidR="00FF3FAC">
        <w:rPr>
          <w:lang w:eastAsia="zh-CN" w:bidi="hi-IN"/>
        </w:rPr>
        <w:t xml:space="preserve"> </w:t>
      </w:r>
      <w:r w:rsidR="00BB2386">
        <w:rPr>
          <w:lang w:eastAsia="zh-CN" w:bidi="hi-IN"/>
        </w:rPr>
        <w:t>waar</w:t>
      </w:r>
      <w:r w:rsidR="00FF3FAC">
        <w:rPr>
          <w:lang w:eastAsia="zh-CN" w:bidi="hi-IN"/>
        </w:rPr>
        <w:t xml:space="preserve"> </w:t>
      </w:r>
      <w:r w:rsidR="00BB2386">
        <w:rPr>
          <w:lang w:eastAsia="zh-CN" w:bidi="hi-IN"/>
        </w:rPr>
        <w:t>in</w:t>
      </w:r>
      <w:r w:rsidR="00FF3FAC">
        <w:rPr>
          <w:lang w:eastAsia="zh-CN" w:bidi="hi-IN"/>
        </w:rPr>
        <w:t xml:space="preserve"> </w:t>
      </w:r>
      <w:r w:rsidR="00BB2386">
        <w:rPr>
          <w:lang w:eastAsia="zh-CN" w:bidi="hi-IN"/>
        </w:rPr>
        <w:t>de</w:t>
      </w:r>
      <w:r w:rsidR="00FF3FAC">
        <w:rPr>
          <w:lang w:eastAsia="zh-CN" w:bidi="hi-IN"/>
        </w:rPr>
        <w:t xml:space="preserve"> </w:t>
      </w:r>
      <w:r w:rsidR="00BB2386">
        <w:rPr>
          <w:lang w:eastAsia="zh-CN" w:bidi="hi-IN"/>
        </w:rPr>
        <w:t>regels</w:t>
      </w:r>
      <w:r w:rsidR="00FF3FAC">
        <w:rPr>
          <w:lang w:eastAsia="zh-CN" w:bidi="hi-IN"/>
        </w:rPr>
        <w:t xml:space="preserve"> </w:t>
      </w:r>
      <w:r w:rsidR="00BB2386">
        <w:rPr>
          <w:lang w:eastAsia="zh-CN" w:bidi="hi-IN"/>
        </w:rPr>
        <w:t>achter</w:t>
      </w:r>
      <w:r w:rsidR="00FF3FAC">
        <w:rPr>
          <w:lang w:eastAsia="zh-CN" w:bidi="hi-IN"/>
        </w:rPr>
        <w:t xml:space="preserve"> </w:t>
      </w:r>
      <w:r w:rsidR="00BB2386">
        <w:rPr>
          <w:lang w:eastAsia="zh-CN" w:bidi="hi-IN"/>
        </w:rPr>
        <w:t>de</w:t>
      </w:r>
      <w:r w:rsidR="00FF3FAC">
        <w:rPr>
          <w:lang w:eastAsia="zh-CN" w:bidi="hi-IN"/>
        </w:rPr>
        <w:t xml:space="preserve"> </w:t>
      </w:r>
      <w:r w:rsidR="00BB2386">
        <w:rPr>
          <w:lang w:eastAsia="zh-CN" w:bidi="hi-IN"/>
        </w:rPr>
        <w:t>paragraaf</w:t>
      </w:r>
      <w:r w:rsidR="00FF3FAC">
        <w:rPr>
          <w:lang w:eastAsia="zh-CN" w:bidi="hi-IN"/>
        </w:rPr>
        <w:t xml:space="preserve"> </w:t>
      </w:r>
      <w:r w:rsidR="00BB2386">
        <w:rPr>
          <w:lang w:eastAsia="zh-CN" w:bidi="hi-IN"/>
        </w:rPr>
        <w:t>‘PM’</w:t>
      </w:r>
      <w:r w:rsidR="00FF3FAC">
        <w:rPr>
          <w:lang w:eastAsia="zh-CN" w:bidi="hi-IN"/>
        </w:rPr>
        <w:t xml:space="preserve"> </w:t>
      </w:r>
      <w:r w:rsidR="00BB2386">
        <w:rPr>
          <w:lang w:eastAsia="zh-CN" w:bidi="hi-IN"/>
        </w:rPr>
        <w:t>staat,</w:t>
      </w:r>
      <w:r w:rsidR="00FF3FAC">
        <w:rPr>
          <w:lang w:eastAsia="zh-CN" w:bidi="hi-IN"/>
        </w:rPr>
        <w:t xml:space="preserve"> </w:t>
      </w:r>
      <w:r w:rsidR="00BB2386">
        <w:rPr>
          <w:lang w:eastAsia="zh-CN" w:bidi="hi-IN"/>
        </w:rPr>
        <w:t>is</w:t>
      </w:r>
      <w:r w:rsidR="00FF3FAC">
        <w:rPr>
          <w:lang w:eastAsia="zh-CN" w:bidi="hi-IN"/>
        </w:rPr>
        <w:t xml:space="preserve"> </w:t>
      </w:r>
      <w:r w:rsidR="00CE5C82">
        <w:rPr>
          <w:lang w:eastAsia="zh-CN" w:bidi="hi-IN"/>
        </w:rPr>
        <w:t>gekozen</w:t>
      </w:r>
      <w:r w:rsidR="00FF3FAC">
        <w:rPr>
          <w:lang w:eastAsia="zh-CN" w:bidi="hi-IN"/>
        </w:rPr>
        <w:t xml:space="preserve"> </w:t>
      </w:r>
      <w:r w:rsidR="00CE5C82">
        <w:rPr>
          <w:lang w:eastAsia="zh-CN" w:bidi="hi-IN"/>
        </w:rPr>
        <w:t>om</w:t>
      </w:r>
      <w:r w:rsidR="00FF3FAC">
        <w:rPr>
          <w:lang w:eastAsia="zh-CN" w:bidi="hi-IN"/>
        </w:rPr>
        <w:t xml:space="preserve"> </w:t>
      </w:r>
      <w:r w:rsidR="00BB2386">
        <w:rPr>
          <w:lang w:eastAsia="zh-CN" w:bidi="hi-IN"/>
        </w:rPr>
        <w:t>d</w:t>
      </w:r>
      <w:r w:rsidR="003818C0">
        <w:rPr>
          <w:lang w:eastAsia="zh-CN" w:bidi="hi-IN"/>
        </w:rPr>
        <w:t>ie</w:t>
      </w:r>
      <w:r w:rsidR="00FF3FAC">
        <w:rPr>
          <w:lang w:eastAsia="zh-CN" w:bidi="hi-IN"/>
        </w:rPr>
        <w:t xml:space="preserve"> </w:t>
      </w:r>
      <w:r w:rsidR="00BB2386">
        <w:rPr>
          <w:lang w:eastAsia="zh-CN" w:bidi="hi-IN"/>
        </w:rPr>
        <w:t>paragraaf</w:t>
      </w:r>
      <w:r w:rsidR="00FF3FAC">
        <w:rPr>
          <w:lang w:eastAsia="zh-CN" w:bidi="hi-IN"/>
        </w:rPr>
        <w:t xml:space="preserve"> </w:t>
      </w:r>
      <w:r w:rsidR="00BB2386">
        <w:rPr>
          <w:lang w:eastAsia="zh-CN" w:bidi="hi-IN"/>
        </w:rPr>
        <w:t>in</w:t>
      </w:r>
      <w:r w:rsidR="00FF3FAC">
        <w:rPr>
          <w:lang w:eastAsia="zh-CN" w:bidi="hi-IN"/>
        </w:rPr>
        <w:t xml:space="preserve"> </w:t>
      </w:r>
      <w:r w:rsidR="00BB2386">
        <w:rPr>
          <w:lang w:eastAsia="zh-CN" w:bidi="hi-IN"/>
        </w:rPr>
        <w:t>hoofdstuk</w:t>
      </w:r>
      <w:r w:rsidR="00FF3FAC">
        <w:rPr>
          <w:lang w:eastAsia="zh-CN" w:bidi="hi-IN"/>
        </w:rPr>
        <w:t xml:space="preserve"> </w:t>
      </w:r>
      <w:r w:rsidR="00BB2386">
        <w:rPr>
          <w:lang w:eastAsia="zh-CN" w:bidi="hi-IN"/>
        </w:rPr>
        <w:t>5</w:t>
      </w:r>
      <w:r w:rsidR="00FF3FAC">
        <w:rPr>
          <w:lang w:eastAsia="zh-CN" w:bidi="hi-IN"/>
        </w:rPr>
        <w:t xml:space="preserve"> </w:t>
      </w:r>
      <w:r w:rsidR="00BB2386">
        <w:rPr>
          <w:lang w:eastAsia="zh-CN" w:bidi="hi-IN"/>
        </w:rPr>
        <w:t>van</w:t>
      </w:r>
      <w:r w:rsidR="00FF3FAC">
        <w:rPr>
          <w:lang w:eastAsia="zh-CN" w:bidi="hi-IN"/>
        </w:rPr>
        <w:t xml:space="preserve"> </w:t>
      </w:r>
      <w:r w:rsidR="00BB2386">
        <w:rPr>
          <w:lang w:eastAsia="zh-CN" w:bidi="hi-IN"/>
        </w:rPr>
        <w:t>dit</w:t>
      </w:r>
      <w:r w:rsidR="00FF3FAC">
        <w:rPr>
          <w:lang w:eastAsia="zh-CN" w:bidi="hi-IN"/>
        </w:rPr>
        <w:t xml:space="preserve"> </w:t>
      </w:r>
      <w:r w:rsidR="00BB2386">
        <w:rPr>
          <w:lang w:eastAsia="zh-CN" w:bidi="hi-IN"/>
        </w:rPr>
        <w:t>wijzigingsbesluit</w:t>
      </w:r>
      <w:r w:rsidR="00FF3FAC">
        <w:rPr>
          <w:lang w:eastAsia="zh-CN" w:bidi="hi-IN"/>
        </w:rPr>
        <w:t xml:space="preserve"> </w:t>
      </w:r>
      <w:r w:rsidR="00BB2386">
        <w:rPr>
          <w:lang w:eastAsia="zh-CN" w:bidi="hi-IN"/>
        </w:rPr>
        <w:t>niet</w:t>
      </w:r>
      <w:r w:rsidR="00FF3FAC">
        <w:rPr>
          <w:lang w:eastAsia="zh-CN" w:bidi="hi-IN"/>
        </w:rPr>
        <w:t xml:space="preserve"> </w:t>
      </w:r>
      <w:r w:rsidR="00BB2386">
        <w:rPr>
          <w:lang w:eastAsia="zh-CN" w:bidi="hi-IN"/>
        </w:rPr>
        <w:t>uit</w:t>
      </w:r>
      <w:r w:rsidR="00FF3FAC">
        <w:rPr>
          <w:lang w:eastAsia="zh-CN" w:bidi="hi-IN"/>
        </w:rPr>
        <w:t xml:space="preserve"> </w:t>
      </w:r>
      <w:r w:rsidR="00CE5C82">
        <w:rPr>
          <w:lang w:eastAsia="zh-CN" w:bidi="hi-IN"/>
        </w:rPr>
        <w:t>te</w:t>
      </w:r>
      <w:r w:rsidR="00FF3FAC">
        <w:rPr>
          <w:lang w:eastAsia="zh-CN" w:bidi="hi-IN"/>
        </w:rPr>
        <w:t xml:space="preserve"> </w:t>
      </w:r>
      <w:r w:rsidR="00CE5C82">
        <w:rPr>
          <w:lang w:eastAsia="zh-CN" w:bidi="hi-IN"/>
        </w:rPr>
        <w:t>werken</w:t>
      </w:r>
      <w:r w:rsidR="00FE1786">
        <w:rPr>
          <w:lang w:eastAsia="zh-CN" w:bidi="hi-IN"/>
        </w:rPr>
        <w:t>.</w:t>
      </w:r>
    </w:p>
    <w:p w14:paraId="2B700E5E" w14:textId="1BDFB2EA" w:rsidR="00996E2C" w:rsidRPr="00996E2C" w:rsidRDefault="002E1D20" w:rsidP="006F3B50">
      <w:pPr>
        <w:pStyle w:val="Alineakop"/>
        <w:rPr>
          <w:lang w:eastAsia="zh-CN" w:bidi="hi-IN"/>
        </w:rPr>
      </w:pPr>
      <w:r>
        <w:rPr>
          <w:lang w:eastAsia="zh-CN" w:bidi="hi-IN"/>
        </w:rPr>
        <w:t>Tweede</w:t>
      </w:r>
      <w:r w:rsidR="00FF3FAC">
        <w:rPr>
          <w:lang w:eastAsia="zh-CN" w:bidi="hi-IN"/>
        </w:rPr>
        <w:t xml:space="preserve"> </w:t>
      </w:r>
      <w:r>
        <w:rPr>
          <w:lang w:eastAsia="zh-CN" w:bidi="hi-IN"/>
        </w:rPr>
        <w:t>t/m</w:t>
      </w:r>
      <w:r w:rsidR="00FF3FAC">
        <w:rPr>
          <w:lang w:eastAsia="zh-CN" w:bidi="hi-IN"/>
        </w:rPr>
        <w:t xml:space="preserve"> </w:t>
      </w:r>
      <w:r>
        <w:rPr>
          <w:lang w:eastAsia="zh-CN" w:bidi="hi-IN"/>
        </w:rPr>
        <w:t>vijfde</w:t>
      </w:r>
      <w:r w:rsidR="00FF3FAC">
        <w:rPr>
          <w:lang w:eastAsia="zh-CN" w:bidi="hi-IN"/>
        </w:rPr>
        <w:t xml:space="preserve"> </w:t>
      </w:r>
      <w:r>
        <w:rPr>
          <w:lang w:eastAsia="zh-CN" w:bidi="hi-IN"/>
        </w:rPr>
        <w:t>lid:</w:t>
      </w:r>
      <w:r w:rsidR="00FF3FAC">
        <w:rPr>
          <w:lang w:eastAsia="zh-CN" w:bidi="hi-IN"/>
        </w:rPr>
        <w:t xml:space="preserve"> </w:t>
      </w:r>
      <w:r>
        <w:rPr>
          <w:lang w:eastAsia="zh-CN" w:bidi="hi-IN"/>
        </w:rPr>
        <w:t>re</w:t>
      </w:r>
      <w:r w:rsidR="00996E2C" w:rsidRPr="00996E2C">
        <w:rPr>
          <w:lang w:eastAsia="zh-CN" w:bidi="hi-IN"/>
        </w:rPr>
        <w:t>levante</w:t>
      </w:r>
      <w:r w:rsidR="00FF3FAC">
        <w:rPr>
          <w:lang w:eastAsia="zh-CN" w:bidi="hi-IN"/>
        </w:rPr>
        <w:t xml:space="preserve"> </w:t>
      </w:r>
      <w:r w:rsidR="00996E2C" w:rsidRPr="00996E2C">
        <w:rPr>
          <w:lang w:eastAsia="zh-CN" w:bidi="hi-IN"/>
        </w:rPr>
        <w:t>paragrafen</w:t>
      </w:r>
      <w:r w:rsidR="00FF3FAC">
        <w:rPr>
          <w:lang w:eastAsia="zh-CN" w:bidi="hi-IN"/>
        </w:rPr>
        <w:t xml:space="preserve"> </w:t>
      </w:r>
      <w:r w:rsidR="00996E2C" w:rsidRPr="00996E2C">
        <w:rPr>
          <w:lang w:eastAsia="zh-CN" w:bidi="hi-IN"/>
        </w:rPr>
        <w:t>voor</w:t>
      </w:r>
      <w:r w:rsidR="00FF3FAC">
        <w:rPr>
          <w:lang w:eastAsia="zh-CN" w:bidi="hi-IN"/>
        </w:rPr>
        <w:t xml:space="preserve"> </w:t>
      </w:r>
      <w:r w:rsidR="00996E2C" w:rsidRPr="00996E2C">
        <w:rPr>
          <w:lang w:eastAsia="zh-CN" w:bidi="hi-IN"/>
        </w:rPr>
        <w:t>de</w:t>
      </w:r>
      <w:r w:rsidR="00FF3FAC">
        <w:rPr>
          <w:lang w:eastAsia="zh-CN" w:bidi="hi-IN"/>
        </w:rPr>
        <w:t xml:space="preserve"> </w:t>
      </w:r>
      <w:r w:rsidR="00996E2C" w:rsidRPr="00996E2C">
        <w:rPr>
          <w:lang w:eastAsia="zh-CN" w:bidi="hi-IN"/>
        </w:rPr>
        <w:t>in</w:t>
      </w:r>
      <w:r w:rsidR="00FF3FAC">
        <w:rPr>
          <w:lang w:eastAsia="zh-CN" w:bidi="hi-IN"/>
        </w:rPr>
        <w:t xml:space="preserve"> </w:t>
      </w:r>
      <w:r w:rsidR="00996E2C" w:rsidRPr="00996E2C">
        <w:rPr>
          <w:lang w:eastAsia="zh-CN" w:bidi="hi-IN"/>
        </w:rPr>
        <w:t>het</w:t>
      </w:r>
      <w:r w:rsidR="00FF3FAC">
        <w:rPr>
          <w:lang w:eastAsia="zh-CN" w:bidi="hi-IN"/>
        </w:rPr>
        <w:t xml:space="preserve"> </w:t>
      </w:r>
      <w:r w:rsidR="00996E2C" w:rsidRPr="00996E2C">
        <w:rPr>
          <w:lang w:eastAsia="zh-CN" w:bidi="hi-IN"/>
        </w:rPr>
        <w:t>OP</w:t>
      </w:r>
      <w:r w:rsidR="00FF3FAC">
        <w:rPr>
          <w:lang w:eastAsia="zh-CN" w:bidi="hi-IN"/>
        </w:rPr>
        <w:t xml:space="preserve"> </w:t>
      </w:r>
      <w:r w:rsidR="00996E2C" w:rsidRPr="00996E2C">
        <w:rPr>
          <w:lang w:eastAsia="zh-CN" w:bidi="hi-IN"/>
        </w:rPr>
        <w:t>opgenomen</w:t>
      </w:r>
      <w:r w:rsidR="00FF3FAC">
        <w:rPr>
          <w:lang w:eastAsia="zh-CN" w:bidi="hi-IN"/>
        </w:rPr>
        <w:t xml:space="preserve"> </w:t>
      </w:r>
      <w:r w:rsidR="00996E2C" w:rsidRPr="00996E2C">
        <w:rPr>
          <w:lang w:eastAsia="zh-CN" w:bidi="hi-IN"/>
        </w:rPr>
        <w:t>activiteiten</w:t>
      </w:r>
    </w:p>
    <w:p w14:paraId="557B8F28" w14:textId="17B68DD5" w:rsidR="00655D85" w:rsidRDefault="00C61A4C" w:rsidP="00C74567">
      <w:pPr>
        <w:rPr>
          <w:lang w:eastAsia="zh-CN" w:bidi="hi-IN"/>
        </w:rPr>
      </w:pPr>
      <w:r>
        <w:rPr>
          <w:lang w:eastAsia="zh-CN" w:bidi="hi-IN"/>
        </w:rPr>
        <w:t>Artikel</w:t>
      </w:r>
      <w:r w:rsidR="00FF3FAC">
        <w:rPr>
          <w:lang w:eastAsia="zh-CN" w:bidi="hi-IN"/>
        </w:rPr>
        <w:t xml:space="preserve"> </w:t>
      </w:r>
      <w:r>
        <w:rPr>
          <w:lang w:eastAsia="zh-CN" w:bidi="hi-IN"/>
        </w:rPr>
        <w:t>4.63</w:t>
      </w:r>
      <w:r w:rsidR="00FF3FAC">
        <w:rPr>
          <w:lang w:eastAsia="zh-CN" w:bidi="hi-IN"/>
        </w:rPr>
        <w:t xml:space="preserve"> </w:t>
      </w:r>
      <w:r>
        <w:rPr>
          <w:lang w:eastAsia="zh-CN" w:bidi="hi-IN"/>
        </w:rPr>
        <w:t>geeft</w:t>
      </w:r>
      <w:r w:rsidR="00FF3FAC">
        <w:rPr>
          <w:lang w:eastAsia="zh-CN" w:bidi="hi-IN"/>
        </w:rPr>
        <w:t xml:space="preserve"> </w:t>
      </w:r>
      <w:r>
        <w:rPr>
          <w:lang w:eastAsia="zh-CN" w:bidi="hi-IN"/>
        </w:rPr>
        <w:t>vanaf</w:t>
      </w:r>
      <w:r w:rsidR="00FF3FAC">
        <w:rPr>
          <w:lang w:eastAsia="zh-CN" w:bidi="hi-IN"/>
        </w:rPr>
        <w:t xml:space="preserve"> </w:t>
      </w:r>
      <w:r>
        <w:rPr>
          <w:lang w:eastAsia="zh-CN" w:bidi="hi-IN"/>
        </w:rPr>
        <w:t>het</w:t>
      </w:r>
      <w:r w:rsidR="00FF3FAC">
        <w:rPr>
          <w:lang w:eastAsia="zh-CN" w:bidi="hi-IN"/>
        </w:rPr>
        <w:t xml:space="preserve"> </w:t>
      </w:r>
      <w:r>
        <w:rPr>
          <w:lang w:eastAsia="zh-CN" w:bidi="hi-IN"/>
        </w:rPr>
        <w:t>tweede</w:t>
      </w:r>
      <w:r w:rsidR="00FF3FAC">
        <w:rPr>
          <w:lang w:eastAsia="zh-CN" w:bidi="hi-IN"/>
        </w:rPr>
        <w:t xml:space="preserve"> </w:t>
      </w:r>
      <w:r>
        <w:rPr>
          <w:lang w:eastAsia="zh-CN" w:bidi="hi-IN"/>
        </w:rPr>
        <w:t>lid</w:t>
      </w:r>
      <w:r w:rsidR="00FF3FAC">
        <w:rPr>
          <w:lang w:eastAsia="zh-CN" w:bidi="hi-IN"/>
        </w:rPr>
        <w:t xml:space="preserve"> </w:t>
      </w:r>
      <w:r>
        <w:rPr>
          <w:lang w:eastAsia="zh-CN" w:bidi="hi-IN"/>
        </w:rPr>
        <w:t>een</w:t>
      </w:r>
      <w:r w:rsidR="00FF3FAC">
        <w:rPr>
          <w:lang w:eastAsia="zh-CN" w:bidi="hi-IN"/>
        </w:rPr>
        <w:t xml:space="preserve"> </w:t>
      </w:r>
      <w:r>
        <w:rPr>
          <w:lang w:eastAsia="zh-CN" w:bidi="hi-IN"/>
        </w:rPr>
        <w:t>richtingaanwijz</w:t>
      </w:r>
      <w:r w:rsidR="00020A50">
        <w:rPr>
          <w:lang w:eastAsia="zh-CN" w:bidi="hi-IN"/>
        </w:rPr>
        <w:t>er</w:t>
      </w:r>
      <w:r w:rsidR="00FF3FAC">
        <w:rPr>
          <w:lang w:eastAsia="zh-CN" w:bidi="hi-IN"/>
        </w:rPr>
        <w:t xml:space="preserve"> </w:t>
      </w:r>
      <w:r>
        <w:rPr>
          <w:lang w:eastAsia="zh-CN" w:bidi="hi-IN"/>
        </w:rPr>
        <w:t>aan;</w:t>
      </w:r>
      <w:r w:rsidR="00FF3FAC">
        <w:rPr>
          <w:lang w:eastAsia="zh-CN" w:bidi="hi-IN"/>
        </w:rPr>
        <w:t xml:space="preserve"> </w:t>
      </w:r>
      <w:r>
        <w:rPr>
          <w:lang w:eastAsia="zh-CN" w:bidi="hi-IN"/>
        </w:rPr>
        <w:t>d.w.z.</w:t>
      </w:r>
      <w:r w:rsidR="00FF3FAC">
        <w:rPr>
          <w:lang w:eastAsia="zh-CN" w:bidi="hi-IN"/>
        </w:rPr>
        <w:t xml:space="preserve"> </w:t>
      </w:r>
      <w:r w:rsidR="001057E0">
        <w:rPr>
          <w:lang w:eastAsia="zh-CN" w:bidi="hi-IN"/>
        </w:rPr>
        <w:t>die</w:t>
      </w:r>
      <w:r w:rsidR="00FF3FAC">
        <w:rPr>
          <w:lang w:eastAsia="zh-CN" w:bidi="hi-IN"/>
        </w:rPr>
        <w:t xml:space="preserve"> </w:t>
      </w:r>
      <w:r w:rsidR="001057E0">
        <w:rPr>
          <w:lang w:eastAsia="zh-CN" w:bidi="hi-IN"/>
        </w:rPr>
        <w:t>leden</w:t>
      </w:r>
      <w:r w:rsidR="00FF3FAC">
        <w:rPr>
          <w:lang w:eastAsia="zh-CN" w:bidi="hi-IN"/>
        </w:rPr>
        <w:t xml:space="preserve"> </w:t>
      </w:r>
      <w:r w:rsidR="001057E0">
        <w:rPr>
          <w:lang w:eastAsia="zh-CN" w:bidi="hi-IN"/>
        </w:rPr>
        <w:t>geven</w:t>
      </w:r>
      <w:r w:rsidR="00FF3FAC">
        <w:rPr>
          <w:lang w:eastAsia="zh-CN" w:bidi="hi-IN"/>
        </w:rPr>
        <w:t xml:space="preserve"> </w:t>
      </w:r>
      <w:r w:rsidR="001057E0">
        <w:rPr>
          <w:lang w:eastAsia="zh-CN" w:bidi="hi-IN"/>
        </w:rPr>
        <w:t>per</w:t>
      </w:r>
      <w:r w:rsidR="00FF3FAC">
        <w:rPr>
          <w:lang w:eastAsia="zh-CN" w:bidi="hi-IN"/>
        </w:rPr>
        <w:t xml:space="preserve"> </w:t>
      </w:r>
      <w:r w:rsidR="001057E0">
        <w:rPr>
          <w:lang w:eastAsia="zh-CN" w:bidi="hi-IN"/>
        </w:rPr>
        <w:t>type</w:t>
      </w:r>
      <w:r w:rsidR="00FF3FAC">
        <w:rPr>
          <w:lang w:eastAsia="zh-CN" w:bidi="hi-IN"/>
        </w:rPr>
        <w:t xml:space="preserve"> </w:t>
      </w:r>
      <w:r w:rsidR="001057E0">
        <w:rPr>
          <w:lang w:eastAsia="zh-CN" w:bidi="hi-IN"/>
        </w:rPr>
        <w:t>activiteit</w:t>
      </w:r>
      <w:r w:rsidR="00FF3FAC">
        <w:rPr>
          <w:lang w:eastAsia="zh-CN" w:bidi="hi-IN"/>
        </w:rPr>
        <w:t xml:space="preserve"> </w:t>
      </w:r>
      <w:r w:rsidR="006F0EB0">
        <w:rPr>
          <w:lang w:eastAsia="zh-CN" w:bidi="hi-IN"/>
        </w:rPr>
        <w:t>aan</w:t>
      </w:r>
      <w:r w:rsidR="007B249C">
        <w:rPr>
          <w:lang w:eastAsia="zh-CN" w:bidi="hi-IN"/>
        </w:rPr>
        <w:t>,</w:t>
      </w:r>
      <w:r w:rsidR="00FF3FAC">
        <w:rPr>
          <w:lang w:eastAsia="zh-CN" w:bidi="hi-IN"/>
        </w:rPr>
        <w:t xml:space="preserve"> </w:t>
      </w:r>
      <w:r w:rsidR="006F0EB0">
        <w:rPr>
          <w:lang w:eastAsia="zh-CN" w:bidi="hi-IN"/>
        </w:rPr>
        <w:t>aan</w:t>
      </w:r>
      <w:r w:rsidR="00FF3FAC">
        <w:rPr>
          <w:lang w:eastAsia="zh-CN" w:bidi="hi-IN"/>
        </w:rPr>
        <w:t xml:space="preserve"> </w:t>
      </w:r>
      <w:r w:rsidR="006F0EB0">
        <w:rPr>
          <w:lang w:eastAsia="zh-CN" w:bidi="hi-IN"/>
        </w:rPr>
        <w:t>welke</w:t>
      </w:r>
      <w:r w:rsidR="00FF3FAC">
        <w:rPr>
          <w:lang w:eastAsia="zh-CN" w:bidi="hi-IN"/>
        </w:rPr>
        <w:t xml:space="preserve"> </w:t>
      </w:r>
      <w:r w:rsidR="006F0EB0">
        <w:rPr>
          <w:lang w:eastAsia="zh-CN" w:bidi="hi-IN"/>
        </w:rPr>
        <w:t>paragrafen</w:t>
      </w:r>
      <w:r w:rsidR="00FF3FAC">
        <w:rPr>
          <w:lang w:eastAsia="zh-CN" w:bidi="hi-IN"/>
        </w:rPr>
        <w:t xml:space="preserve"> </w:t>
      </w:r>
      <w:r w:rsidR="006F0EB0">
        <w:rPr>
          <w:lang w:eastAsia="zh-CN" w:bidi="hi-IN"/>
        </w:rPr>
        <w:t>moet</w:t>
      </w:r>
      <w:r w:rsidR="00FF3FAC">
        <w:rPr>
          <w:lang w:eastAsia="zh-CN" w:bidi="hi-IN"/>
        </w:rPr>
        <w:t xml:space="preserve"> </w:t>
      </w:r>
      <w:r w:rsidR="006F0EB0">
        <w:rPr>
          <w:lang w:eastAsia="zh-CN" w:bidi="hi-IN"/>
        </w:rPr>
        <w:t>worden</w:t>
      </w:r>
      <w:r w:rsidR="00FF3FAC">
        <w:rPr>
          <w:lang w:eastAsia="zh-CN" w:bidi="hi-IN"/>
        </w:rPr>
        <w:t xml:space="preserve"> </w:t>
      </w:r>
      <w:r w:rsidR="001057E0">
        <w:rPr>
          <w:lang w:eastAsia="zh-CN" w:bidi="hi-IN"/>
        </w:rPr>
        <w:t>voldaan</w:t>
      </w:r>
      <w:r w:rsidR="006F0EB0">
        <w:rPr>
          <w:lang w:eastAsia="zh-CN" w:bidi="hi-IN"/>
        </w:rPr>
        <w:t>.</w:t>
      </w:r>
      <w:r w:rsidR="00FF3FAC">
        <w:rPr>
          <w:lang w:eastAsia="zh-CN" w:bidi="hi-IN"/>
        </w:rPr>
        <w:t xml:space="preserve"> </w:t>
      </w:r>
      <w:r w:rsidR="00E25B72">
        <w:rPr>
          <w:lang w:eastAsia="zh-CN" w:bidi="hi-IN"/>
        </w:rPr>
        <w:t>Hieronder</w:t>
      </w:r>
      <w:r w:rsidR="00FF3FAC">
        <w:rPr>
          <w:lang w:eastAsia="zh-CN" w:bidi="hi-IN"/>
        </w:rPr>
        <w:t xml:space="preserve"> </w:t>
      </w:r>
      <w:r w:rsidR="00E25B72">
        <w:rPr>
          <w:lang w:eastAsia="zh-CN" w:bidi="hi-IN"/>
        </w:rPr>
        <w:t>wordt</w:t>
      </w:r>
      <w:r w:rsidR="00FF3FAC">
        <w:rPr>
          <w:lang w:eastAsia="zh-CN" w:bidi="hi-IN"/>
        </w:rPr>
        <w:t xml:space="preserve"> </w:t>
      </w:r>
      <w:r w:rsidR="00E25B72">
        <w:rPr>
          <w:lang w:eastAsia="zh-CN" w:bidi="hi-IN"/>
        </w:rPr>
        <w:t>per</w:t>
      </w:r>
      <w:r w:rsidR="00FF3FAC">
        <w:rPr>
          <w:lang w:eastAsia="zh-CN" w:bidi="hi-IN"/>
        </w:rPr>
        <w:t xml:space="preserve"> </w:t>
      </w:r>
      <w:r w:rsidR="00E25B72">
        <w:rPr>
          <w:lang w:eastAsia="zh-CN" w:bidi="hi-IN"/>
        </w:rPr>
        <w:t>paragraaf</w:t>
      </w:r>
      <w:r w:rsidR="00FF3FAC">
        <w:rPr>
          <w:lang w:eastAsia="zh-CN" w:bidi="hi-IN"/>
        </w:rPr>
        <w:t xml:space="preserve"> </w:t>
      </w:r>
      <w:r w:rsidR="00E25B72">
        <w:rPr>
          <w:lang w:eastAsia="zh-CN" w:bidi="hi-IN"/>
        </w:rPr>
        <w:t>uitgelegd</w:t>
      </w:r>
      <w:r w:rsidR="00FF3FAC">
        <w:rPr>
          <w:lang w:eastAsia="zh-CN" w:bidi="hi-IN"/>
        </w:rPr>
        <w:t xml:space="preserve"> </w:t>
      </w:r>
      <w:r w:rsidR="00417614">
        <w:rPr>
          <w:lang w:eastAsia="zh-CN" w:bidi="hi-IN"/>
        </w:rPr>
        <w:t>voor</w:t>
      </w:r>
      <w:r w:rsidR="00FF3FAC">
        <w:rPr>
          <w:lang w:eastAsia="zh-CN" w:bidi="hi-IN"/>
        </w:rPr>
        <w:t xml:space="preserve"> </w:t>
      </w:r>
      <w:r w:rsidR="00417614">
        <w:rPr>
          <w:lang w:eastAsia="zh-CN" w:bidi="hi-IN"/>
        </w:rPr>
        <w:t>welke</w:t>
      </w:r>
      <w:r w:rsidR="00FF3FAC">
        <w:rPr>
          <w:lang w:eastAsia="zh-CN" w:bidi="hi-IN"/>
        </w:rPr>
        <w:t xml:space="preserve"> </w:t>
      </w:r>
      <w:r w:rsidR="003651D8">
        <w:rPr>
          <w:lang w:eastAsia="zh-CN" w:bidi="hi-IN"/>
        </w:rPr>
        <w:t>activiteiten</w:t>
      </w:r>
      <w:r w:rsidR="00FF3FAC">
        <w:rPr>
          <w:lang w:eastAsia="zh-CN" w:bidi="hi-IN"/>
        </w:rPr>
        <w:t xml:space="preserve"> </w:t>
      </w:r>
      <w:r w:rsidR="004472F4">
        <w:rPr>
          <w:lang w:eastAsia="zh-CN" w:bidi="hi-IN"/>
        </w:rPr>
        <w:t>uit</w:t>
      </w:r>
      <w:r w:rsidR="00FF3FAC">
        <w:rPr>
          <w:lang w:eastAsia="zh-CN" w:bidi="hi-IN"/>
        </w:rPr>
        <w:t xml:space="preserve"> </w:t>
      </w:r>
      <w:r w:rsidR="00417614">
        <w:rPr>
          <w:lang w:eastAsia="zh-CN" w:bidi="hi-IN"/>
        </w:rPr>
        <w:t>dit</w:t>
      </w:r>
      <w:r w:rsidR="00FF3FAC">
        <w:rPr>
          <w:lang w:eastAsia="zh-CN" w:bidi="hi-IN"/>
        </w:rPr>
        <w:t xml:space="preserve"> </w:t>
      </w:r>
      <w:r w:rsidR="00417614">
        <w:rPr>
          <w:lang w:eastAsia="zh-CN" w:bidi="hi-IN"/>
        </w:rPr>
        <w:t>omgevingsplan</w:t>
      </w:r>
      <w:r w:rsidR="00FF3FAC">
        <w:rPr>
          <w:lang w:eastAsia="zh-CN" w:bidi="hi-IN"/>
        </w:rPr>
        <w:t xml:space="preserve"> </w:t>
      </w:r>
      <w:r w:rsidR="00417614">
        <w:rPr>
          <w:lang w:eastAsia="zh-CN" w:bidi="hi-IN"/>
        </w:rPr>
        <w:t>de</w:t>
      </w:r>
      <w:r w:rsidR="00FF3FAC">
        <w:rPr>
          <w:lang w:eastAsia="zh-CN" w:bidi="hi-IN"/>
        </w:rPr>
        <w:t xml:space="preserve"> </w:t>
      </w:r>
      <w:r w:rsidR="00417614">
        <w:rPr>
          <w:lang w:eastAsia="zh-CN" w:bidi="hi-IN"/>
        </w:rPr>
        <w:t>paragraaf</w:t>
      </w:r>
      <w:r w:rsidR="00FF3FAC">
        <w:rPr>
          <w:lang w:eastAsia="zh-CN" w:bidi="hi-IN"/>
        </w:rPr>
        <w:t xml:space="preserve"> </w:t>
      </w:r>
      <w:r w:rsidR="00417614">
        <w:rPr>
          <w:lang w:eastAsia="zh-CN" w:bidi="hi-IN"/>
        </w:rPr>
        <w:t>relevant</w:t>
      </w:r>
      <w:r w:rsidR="00FF3FAC">
        <w:rPr>
          <w:lang w:eastAsia="zh-CN" w:bidi="hi-IN"/>
        </w:rPr>
        <w:t xml:space="preserve"> </w:t>
      </w:r>
      <w:r w:rsidR="00417614">
        <w:rPr>
          <w:lang w:eastAsia="zh-CN" w:bidi="hi-IN"/>
        </w:rPr>
        <w:t>is.</w:t>
      </w:r>
      <w:r w:rsidR="00FF3FAC">
        <w:rPr>
          <w:lang w:eastAsia="zh-CN" w:bidi="hi-IN"/>
        </w:rPr>
        <w:t xml:space="preserve"> </w:t>
      </w:r>
      <w:r w:rsidR="00417614">
        <w:rPr>
          <w:lang w:eastAsia="zh-CN" w:bidi="hi-IN"/>
        </w:rPr>
        <w:t>Dus</w:t>
      </w:r>
      <w:r w:rsidR="00FF3FAC">
        <w:rPr>
          <w:lang w:eastAsia="zh-CN" w:bidi="hi-IN"/>
        </w:rPr>
        <w:t xml:space="preserve"> </w:t>
      </w:r>
      <w:r w:rsidR="00417614">
        <w:rPr>
          <w:lang w:eastAsia="zh-CN" w:bidi="hi-IN"/>
        </w:rPr>
        <w:t>bijvoorbeeld</w:t>
      </w:r>
      <w:r w:rsidR="00FF3FAC">
        <w:rPr>
          <w:lang w:eastAsia="zh-CN" w:bidi="hi-IN"/>
        </w:rPr>
        <w:t xml:space="preserve"> </w:t>
      </w:r>
      <w:r w:rsidR="00417614">
        <w:rPr>
          <w:lang w:eastAsia="zh-CN" w:bidi="hi-IN"/>
        </w:rPr>
        <w:t>of</w:t>
      </w:r>
      <w:r w:rsidR="00FF3FAC">
        <w:rPr>
          <w:lang w:eastAsia="zh-CN" w:bidi="hi-IN"/>
        </w:rPr>
        <w:t xml:space="preserve"> </w:t>
      </w:r>
      <w:r w:rsidR="00417614">
        <w:rPr>
          <w:lang w:eastAsia="zh-CN" w:bidi="hi-IN"/>
        </w:rPr>
        <w:t>de</w:t>
      </w:r>
      <w:r w:rsidR="00FF3FAC">
        <w:rPr>
          <w:lang w:eastAsia="zh-CN" w:bidi="hi-IN"/>
        </w:rPr>
        <w:t xml:space="preserve"> </w:t>
      </w:r>
      <w:r w:rsidR="00417614">
        <w:rPr>
          <w:lang w:eastAsia="zh-CN" w:bidi="hi-IN"/>
        </w:rPr>
        <w:t>paragraaf</w:t>
      </w:r>
      <w:r w:rsidR="00FF3FAC">
        <w:rPr>
          <w:lang w:eastAsia="zh-CN" w:bidi="hi-IN"/>
        </w:rPr>
        <w:t xml:space="preserve"> </w:t>
      </w:r>
      <w:r w:rsidR="00417614">
        <w:rPr>
          <w:lang w:eastAsia="zh-CN" w:bidi="hi-IN"/>
        </w:rPr>
        <w:t>‘</w:t>
      </w:r>
      <w:r w:rsidR="007957F7">
        <w:rPr>
          <w:lang w:eastAsia="zh-CN" w:bidi="hi-IN"/>
        </w:rPr>
        <w:t>geluidgevoelig</w:t>
      </w:r>
      <w:r w:rsidR="00FF3FAC">
        <w:rPr>
          <w:lang w:eastAsia="zh-CN" w:bidi="hi-IN"/>
        </w:rPr>
        <w:t xml:space="preserve"> </w:t>
      </w:r>
      <w:r w:rsidR="00417614">
        <w:rPr>
          <w:lang w:eastAsia="zh-CN" w:bidi="hi-IN"/>
        </w:rPr>
        <w:t>gebouw</w:t>
      </w:r>
      <w:r w:rsidR="00FF3FAC">
        <w:rPr>
          <w:lang w:eastAsia="zh-CN" w:bidi="hi-IN"/>
        </w:rPr>
        <w:t xml:space="preserve"> </w:t>
      </w:r>
      <w:r w:rsidR="007957F7">
        <w:rPr>
          <w:lang w:eastAsia="zh-CN" w:bidi="hi-IN"/>
        </w:rPr>
        <w:t>toevoegen’</w:t>
      </w:r>
      <w:r w:rsidR="00FF3FAC">
        <w:rPr>
          <w:lang w:eastAsia="zh-CN" w:bidi="hi-IN"/>
        </w:rPr>
        <w:t xml:space="preserve"> </w:t>
      </w:r>
      <w:r w:rsidR="007957F7">
        <w:rPr>
          <w:lang w:eastAsia="zh-CN" w:bidi="hi-IN"/>
        </w:rPr>
        <w:t>relevant</w:t>
      </w:r>
      <w:r w:rsidR="00FF3FAC">
        <w:rPr>
          <w:lang w:eastAsia="zh-CN" w:bidi="hi-IN"/>
        </w:rPr>
        <w:t xml:space="preserve"> </w:t>
      </w:r>
      <w:r w:rsidR="007957F7">
        <w:rPr>
          <w:lang w:eastAsia="zh-CN" w:bidi="hi-IN"/>
        </w:rPr>
        <w:t>is</w:t>
      </w:r>
      <w:r w:rsidR="00FF3FAC">
        <w:rPr>
          <w:lang w:eastAsia="zh-CN" w:bidi="hi-IN"/>
        </w:rPr>
        <w:t xml:space="preserve"> </w:t>
      </w:r>
      <w:r w:rsidR="007957F7">
        <w:rPr>
          <w:lang w:eastAsia="zh-CN" w:bidi="hi-IN"/>
        </w:rPr>
        <w:t>voor</w:t>
      </w:r>
      <w:r w:rsidR="00FF3FAC">
        <w:rPr>
          <w:lang w:eastAsia="zh-CN" w:bidi="hi-IN"/>
        </w:rPr>
        <w:t xml:space="preserve"> </w:t>
      </w:r>
      <w:r w:rsidR="00977473">
        <w:rPr>
          <w:lang w:eastAsia="zh-CN" w:bidi="hi-IN"/>
        </w:rPr>
        <w:t>het</w:t>
      </w:r>
      <w:r w:rsidR="00FF3FAC">
        <w:rPr>
          <w:lang w:eastAsia="zh-CN" w:bidi="hi-IN"/>
        </w:rPr>
        <w:t xml:space="preserve"> </w:t>
      </w:r>
      <w:r w:rsidR="00977473">
        <w:rPr>
          <w:lang w:eastAsia="zh-CN" w:bidi="hi-IN"/>
        </w:rPr>
        <w:t>uitv</w:t>
      </w:r>
      <w:r w:rsidR="007E649B">
        <w:rPr>
          <w:lang w:eastAsia="zh-CN" w:bidi="hi-IN"/>
        </w:rPr>
        <w:t>oeren</w:t>
      </w:r>
      <w:r w:rsidR="00FF3FAC">
        <w:rPr>
          <w:lang w:eastAsia="zh-CN" w:bidi="hi-IN"/>
        </w:rPr>
        <w:t xml:space="preserve"> </w:t>
      </w:r>
      <w:r w:rsidR="007E649B">
        <w:rPr>
          <w:lang w:eastAsia="zh-CN" w:bidi="hi-IN"/>
        </w:rPr>
        <w:t>van</w:t>
      </w:r>
      <w:r w:rsidR="00FF3FAC">
        <w:rPr>
          <w:lang w:eastAsia="zh-CN" w:bidi="hi-IN"/>
        </w:rPr>
        <w:t xml:space="preserve"> </w:t>
      </w:r>
      <w:r w:rsidR="007E649B">
        <w:rPr>
          <w:lang w:eastAsia="zh-CN" w:bidi="hi-IN"/>
        </w:rPr>
        <w:t>maatschappelijke</w:t>
      </w:r>
      <w:r w:rsidR="00FF3FAC">
        <w:rPr>
          <w:lang w:eastAsia="zh-CN" w:bidi="hi-IN"/>
        </w:rPr>
        <w:t xml:space="preserve"> </w:t>
      </w:r>
      <w:r w:rsidR="007E649B">
        <w:rPr>
          <w:lang w:eastAsia="zh-CN" w:bidi="hi-IN"/>
        </w:rPr>
        <w:t>activiteiten.</w:t>
      </w:r>
      <w:r w:rsidR="00FF3FAC">
        <w:rPr>
          <w:lang w:eastAsia="zh-CN" w:bidi="hi-IN"/>
        </w:rPr>
        <w:t xml:space="preserve"> </w:t>
      </w:r>
      <w:r w:rsidR="007E649B">
        <w:rPr>
          <w:lang w:eastAsia="zh-CN" w:bidi="hi-IN"/>
        </w:rPr>
        <w:t>Met</w:t>
      </w:r>
      <w:r w:rsidR="00FF3FAC">
        <w:rPr>
          <w:lang w:eastAsia="zh-CN" w:bidi="hi-IN"/>
        </w:rPr>
        <w:t xml:space="preserve"> </w:t>
      </w:r>
      <w:r w:rsidR="007E649B">
        <w:rPr>
          <w:lang w:eastAsia="zh-CN" w:bidi="hi-IN"/>
        </w:rPr>
        <w:t>andere</w:t>
      </w:r>
      <w:r w:rsidR="00FF3FAC">
        <w:rPr>
          <w:lang w:eastAsia="zh-CN" w:bidi="hi-IN"/>
        </w:rPr>
        <w:t xml:space="preserve"> </w:t>
      </w:r>
      <w:r w:rsidR="007E649B">
        <w:rPr>
          <w:lang w:eastAsia="zh-CN" w:bidi="hi-IN"/>
        </w:rPr>
        <w:t>woorden:</w:t>
      </w:r>
      <w:r w:rsidR="00FF3FAC">
        <w:rPr>
          <w:lang w:eastAsia="zh-CN" w:bidi="hi-IN"/>
        </w:rPr>
        <w:t xml:space="preserve"> </w:t>
      </w:r>
      <w:r w:rsidR="007E649B">
        <w:rPr>
          <w:lang w:eastAsia="zh-CN" w:bidi="hi-IN"/>
        </w:rPr>
        <w:t>vindt</w:t>
      </w:r>
      <w:r w:rsidR="00FF3FAC">
        <w:rPr>
          <w:lang w:eastAsia="zh-CN" w:bidi="hi-IN"/>
        </w:rPr>
        <w:t xml:space="preserve"> </w:t>
      </w:r>
      <w:r w:rsidR="007E649B">
        <w:rPr>
          <w:lang w:eastAsia="zh-CN" w:bidi="hi-IN"/>
        </w:rPr>
        <w:t>het</w:t>
      </w:r>
      <w:r w:rsidR="00FF3FAC">
        <w:rPr>
          <w:lang w:eastAsia="zh-CN" w:bidi="hi-IN"/>
        </w:rPr>
        <w:t xml:space="preserve"> </w:t>
      </w:r>
      <w:r w:rsidR="007E649B">
        <w:rPr>
          <w:lang w:eastAsia="zh-CN" w:bidi="hi-IN"/>
        </w:rPr>
        <w:t>uitoefenen</w:t>
      </w:r>
      <w:r w:rsidR="00FF3FAC">
        <w:rPr>
          <w:lang w:eastAsia="zh-CN" w:bidi="hi-IN"/>
        </w:rPr>
        <w:t xml:space="preserve"> </w:t>
      </w:r>
      <w:r w:rsidR="007E649B">
        <w:rPr>
          <w:lang w:eastAsia="zh-CN" w:bidi="hi-IN"/>
        </w:rPr>
        <w:t>van</w:t>
      </w:r>
      <w:r w:rsidR="00FF3FAC">
        <w:rPr>
          <w:lang w:eastAsia="zh-CN" w:bidi="hi-IN"/>
        </w:rPr>
        <w:t xml:space="preserve"> </w:t>
      </w:r>
      <w:r w:rsidR="007E649B">
        <w:rPr>
          <w:lang w:eastAsia="zh-CN" w:bidi="hi-IN"/>
        </w:rPr>
        <w:t>een</w:t>
      </w:r>
      <w:r w:rsidR="00FF3FAC">
        <w:rPr>
          <w:lang w:eastAsia="zh-CN" w:bidi="hi-IN"/>
        </w:rPr>
        <w:t xml:space="preserve"> </w:t>
      </w:r>
      <w:r w:rsidR="007E649B">
        <w:rPr>
          <w:lang w:eastAsia="zh-CN" w:bidi="hi-IN"/>
        </w:rPr>
        <w:t>maatschappelijke</w:t>
      </w:r>
      <w:r w:rsidR="00FF3FAC">
        <w:rPr>
          <w:lang w:eastAsia="zh-CN" w:bidi="hi-IN"/>
        </w:rPr>
        <w:t xml:space="preserve"> </w:t>
      </w:r>
      <w:r w:rsidR="007E649B">
        <w:rPr>
          <w:lang w:eastAsia="zh-CN" w:bidi="hi-IN"/>
        </w:rPr>
        <w:t>activiteit</w:t>
      </w:r>
      <w:r w:rsidR="00FF3FAC">
        <w:rPr>
          <w:lang w:eastAsia="zh-CN" w:bidi="hi-IN"/>
        </w:rPr>
        <w:t xml:space="preserve"> </w:t>
      </w:r>
      <w:r w:rsidR="007E649B">
        <w:rPr>
          <w:lang w:eastAsia="zh-CN" w:bidi="hi-IN"/>
        </w:rPr>
        <w:t>plaats</w:t>
      </w:r>
      <w:r w:rsidR="00FF3FAC">
        <w:rPr>
          <w:lang w:eastAsia="zh-CN" w:bidi="hi-IN"/>
        </w:rPr>
        <w:t xml:space="preserve"> </w:t>
      </w:r>
      <w:r w:rsidR="007E649B">
        <w:rPr>
          <w:lang w:eastAsia="zh-CN" w:bidi="hi-IN"/>
        </w:rPr>
        <w:t>in</w:t>
      </w:r>
      <w:r w:rsidR="00FF3FAC">
        <w:rPr>
          <w:lang w:eastAsia="zh-CN" w:bidi="hi-IN"/>
        </w:rPr>
        <w:t xml:space="preserve"> </w:t>
      </w:r>
      <w:r w:rsidR="007E649B">
        <w:rPr>
          <w:lang w:eastAsia="zh-CN" w:bidi="hi-IN"/>
        </w:rPr>
        <w:t>een</w:t>
      </w:r>
      <w:r w:rsidR="00FF3FAC">
        <w:rPr>
          <w:lang w:eastAsia="zh-CN" w:bidi="hi-IN"/>
        </w:rPr>
        <w:t xml:space="preserve"> </w:t>
      </w:r>
      <w:r w:rsidR="007E649B">
        <w:rPr>
          <w:lang w:eastAsia="zh-CN" w:bidi="hi-IN"/>
        </w:rPr>
        <w:t>geluidgevoelig</w:t>
      </w:r>
      <w:r w:rsidR="00FF3FAC">
        <w:rPr>
          <w:lang w:eastAsia="zh-CN" w:bidi="hi-IN"/>
        </w:rPr>
        <w:t xml:space="preserve"> </w:t>
      </w:r>
      <w:r w:rsidR="007E649B">
        <w:rPr>
          <w:lang w:eastAsia="zh-CN" w:bidi="hi-IN"/>
        </w:rPr>
        <w:t>gebouw,</w:t>
      </w:r>
      <w:r w:rsidR="00FF3FAC">
        <w:rPr>
          <w:lang w:eastAsia="zh-CN" w:bidi="hi-IN"/>
        </w:rPr>
        <w:t xml:space="preserve"> </w:t>
      </w:r>
      <w:r w:rsidR="007E649B">
        <w:rPr>
          <w:lang w:eastAsia="zh-CN" w:bidi="hi-IN"/>
        </w:rPr>
        <w:t>en</w:t>
      </w:r>
      <w:r w:rsidR="00FF3FAC">
        <w:rPr>
          <w:lang w:eastAsia="zh-CN" w:bidi="hi-IN"/>
        </w:rPr>
        <w:t xml:space="preserve"> </w:t>
      </w:r>
      <w:r w:rsidR="007E649B">
        <w:rPr>
          <w:lang w:eastAsia="zh-CN" w:bidi="hi-IN"/>
        </w:rPr>
        <w:t>zijn</w:t>
      </w:r>
      <w:r w:rsidR="00FF3FAC">
        <w:rPr>
          <w:lang w:eastAsia="zh-CN" w:bidi="hi-IN"/>
        </w:rPr>
        <w:t xml:space="preserve"> </w:t>
      </w:r>
      <w:r w:rsidR="007E649B">
        <w:rPr>
          <w:lang w:eastAsia="zh-CN" w:bidi="hi-IN"/>
        </w:rPr>
        <w:t>bij</w:t>
      </w:r>
      <w:r w:rsidR="00FF3FAC">
        <w:rPr>
          <w:lang w:eastAsia="zh-CN" w:bidi="hi-IN"/>
        </w:rPr>
        <w:t xml:space="preserve"> </w:t>
      </w:r>
      <w:r w:rsidR="007E649B">
        <w:rPr>
          <w:lang w:eastAsia="zh-CN" w:bidi="hi-IN"/>
        </w:rPr>
        <w:t>het</w:t>
      </w:r>
      <w:r w:rsidR="00FF3FAC">
        <w:rPr>
          <w:lang w:eastAsia="zh-CN" w:bidi="hi-IN"/>
        </w:rPr>
        <w:t xml:space="preserve"> </w:t>
      </w:r>
      <w:r w:rsidR="007E649B">
        <w:rPr>
          <w:lang w:eastAsia="zh-CN" w:bidi="hi-IN"/>
        </w:rPr>
        <w:t>uitoefenen</w:t>
      </w:r>
      <w:r w:rsidR="00FF3FAC">
        <w:rPr>
          <w:lang w:eastAsia="zh-CN" w:bidi="hi-IN"/>
        </w:rPr>
        <w:t xml:space="preserve"> </w:t>
      </w:r>
      <w:r w:rsidR="007E649B">
        <w:rPr>
          <w:lang w:eastAsia="zh-CN" w:bidi="hi-IN"/>
        </w:rPr>
        <w:t>van</w:t>
      </w:r>
      <w:r w:rsidR="00FF3FAC">
        <w:rPr>
          <w:lang w:eastAsia="zh-CN" w:bidi="hi-IN"/>
        </w:rPr>
        <w:t xml:space="preserve"> </w:t>
      </w:r>
      <w:r w:rsidR="007E649B">
        <w:rPr>
          <w:lang w:eastAsia="zh-CN" w:bidi="hi-IN"/>
        </w:rPr>
        <w:t>maatschappelijke</w:t>
      </w:r>
      <w:r w:rsidR="00FF3FAC">
        <w:rPr>
          <w:lang w:eastAsia="zh-CN" w:bidi="hi-IN"/>
        </w:rPr>
        <w:t xml:space="preserve"> </w:t>
      </w:r>
      <w:r w:rsidR="007E649B">
        <w:rPr>
          <w:lang w:eastAsia="zh-CN" w:bidi="hi-IN"/>
        </w:rPr>
        <w:t>activiteiten</w:t>
      </w:r>
      <w:r w:rsidR="00FF3FAC">
        <w:rPr>
          <w:lang w:eastAsia="zh-CN" w:bidi="hi-IN"/>
        </w:rPr>
        <w:t xml:space="preserve"> </w:t>
      </w:r>
      <w:r w:rsidR="007E649B">
        <w:rPr>
          <w:lang w:eastAsia="zh-CN" w:bidi="hi-IN"/>
        </w:rPr>
        <w:t>dus</w:t>
      </w:r>
      <w:r w:rsidR="00FF3FAC">
        <w:rPr>
          <w:lang w:eastAsia="zh-CN" w:bidi="hi-IN"/>
        </w:rPr>
        <w:t xml:space="preserve"> </w:t>
      </w:r>
      <w:r w:rsidR="00020A50">
        <w:rPr>
          <w:lang w:eastAsia="zh-CN" w:bidi="hi-IN"/>
        </w:rPr>
        <w:t>de</w:t>
      </w:r>
      <w:r w:rsidR="00FF3FAC">
        <w:rPr>
          <w:lang w:eastAsia="zh-CN" w:bidi="hi-IN"/>
        </w:rPr>
        <w:t xml:space="preserve"> </w:t>
      </w:r>
      <w:r w:rsidR="00020A50">
        <w:rPr>
          <w:lang w:eastAsia="zh-CN" w:bidi="hi-IN"/>
        </w:rPr>
        <w:t>regels</w:t>
      </w:r>
      <w:r w:rsidR="00FF3FAC">
        <w:rPr>
          <w:lang w:eastAsia="zh-CN" w:bidi="hi-IN"/>
        </w:rPr>
        <w:t xml:space="preserve"> </w:t>
      </w:r>
      <w:r w:rsidR="00020A50">
        <w:rPr>
          <w:lang w:eastAsia="zh-CN" w:bidi="hi-IN"/>
        </w:rPr>
        <w:t>uit</w:t>
      </w:r>
      <w:r w:rsidR="00FF3FAC">
        <w:rPr>
          <w:lang w:eastAsia="zh-CN" w:bidi="hi-IN"/>
        </w:rPr>
        <w:t xml:space="preserve"> </w:t>
      </w:r>
      <w:r w:rsidR="00020A50">
        <w:rPr>
          <w:lang w:eastAsia="zh-CN" w:bidi="hi-IN"/>
        </w:rPr>
        <w:t>paragraaf</w:t>
      </w:r>
      <w:r w:rsidR="00FF3FAC">
        <w:rPr>
          <w:lang w:eastAsia="zh-CN" w:bidi="hi-IN"/>
        </w:rPr>
        <w:t xml:space="preserve"> </w:t>
      </w:r>
      <w:r w:rsidR="00020A50">
        <w:rPr>
          <w:lang w:eastAsia="zh-CN" w:bidi="hi-IN"/>
        </w:rPr>
        <w:t>‘geluidgevoelig</w:t>
      </w:r>
      <w:r w:rsidR="00FF3FAC">
        <w:rPr>
          <w:lang w:eastAsia="zh-CN" w:bidi="hi-IN"/>
        </w:rPr>
        <w:t xml:space="preserve"> </w:t>
      </w:r>
      <w:r w:rsidR="00020A50">
        <w:rPr>
          <w:lang w:eastAsia="zh-CN" w:bidi="hi-IN"/>
        </w:rPr>
        <w:t>gebouw</w:t>
      </w:r>
      <w:r w:rsidR="00FF3FAC">
        <w:rPr>
          <w:lang w:eastAsia="zh-CN" w:bidi="hi-IN"/>
        </w:rPr>
        <w:t xml:space="preserve"> </w:t>
      </w:r>
      <w:r w:rsidR="00020A50">
        <w:rPr>
          <w:lang w:eastAsia="zh-CN" w:bidi="hi-IN"/>
        </w:rPr>
        <w:t>toevoegen’</w:t>
      </w:r>
      <w:r w:rsidR="00FF3FAC">
        <w:rPr>
          <w:lang w:eastAsia="zh-CN" w:bidi="hi-IN"/>
        </w:rPr>
        <w:t xml:space="preserve"> </w:t>
      </w:r>
      <w:r w:rsidR="00020A50">
        <w:rPr>
          <w:lang w:eastAsia="zh-CN" w:bidi="hi-IN"/>
        </w:rPr>
        <w:t>relevant</w:t>
      </w:r>
      <w:r w:rsidR="007E649B">
        <w:rPr>
          <w:lang w:eastAsia="zh-CN" w:bidi="hi-IN"/>
        </w:rPr>
        <w:t>?</w:t>
      </w:r>
    </w:p>
    <w:p w14:paraId="2AC88515" w14:textId="002FE2D4" w:rsidR="00020A50" w:rsidRDefault="00020A50" w:rsidP="00C74567">
      <w:pPr>
        <w:rPr>
          <w:lang w:eastAsia="zh-CN" w:bidi="hi-IN"/>
        </w:rPr>
      </w:pPr>
    </w:p>
    <w:p w14:paraId="4E210C85" w14:textId="6226A15B" w:rsidR="00C74567" w:rsidRDefault="00C74567" w:rsidP="00C74567">
      <w:pPr>
        <w:rPr>
          <w:lang w:eastAsia="zh-CN" w:bidi="hi-IN"/>
        </w:rPr>
      </w:pPr>
      <w:r>
        <w:rPr>
          <w:lang w:eastAsia="zh-CN" w:bidi="hi-IN"/>
        </w:rPr>
        <w:t>Toelichting</w:t>
      </w:r>
      <w:r w:rsidR="00FF3FAC">
        <w:rPr>
          <w:lang w:eastAsia="zh-CN" w:bidi="hi-IN"/>
        </w:rPr>
        <w:t xml:space="preserve"> </w:t>
      </w:r>
      <w:r>
        <w:rPr>
          <w:lang w:eastAsia="zh-CN" w:bidi="hi-IN"/>
        </w:rPr>
        <w:t>milieuaspecten</w:t>
      </w:r>
      <w:r w:rsidR="00FF3FAC">
        <w:rPr>
          <w:lang w:eastAsia="zh-CN" w:bidi="hi-IN"/>
        </w:rPr>
        <w:t xml:space="preserve"> </w:t>
      </w:r>
      <w:r>
        <w:rPr>
          <w:lang w:eastAsia="zh-CN" w:bidi="hi-IN"/>
        </w:rPr>
        <w:t>genoemd</w:t>
      </w:r>
      <w:r w:rsidR="00FF3FAC">
        <w:rPr>
          <w:lang w:eastAsia="zh-CN" w:bidi="hi-IN"/>
        </w:rPr>
        <w:t xml:space="preserve"> </w:t>
      </w:r>
      <w:r>
        <w:rPr>
          <w:lang w:eastAsia="zh-CN" w:bidi="hi-IN"/>
        </w:rPr>
        <w:t>in</w:t>
      </w:r>
      <w:r w:rsidR="00FF3FAC">
        <w:rPr>
          <w:lang w:eastAsia="zh-CN" w:bidi="hi-IN"/>
        </w:rPr>
        <w:t xml:space="preserve"> </w:t>
      </w:r>
      <w:r>
        <w:rPr>
          <w:lang w:eastAsia="zh-CN" w:bidi="hi-IN"/>
        </w:rPr>
        <w:t>deze</w:t>
      </w:r>
      <w:r w:rsidR="00FF3FAC">
        <w:rPr>
          <w:lang w:eastAsia="zh-CN" w:bidi="hi-IN"/>
        </w:rPr>
        <w:t xml:space="preserve"> </w:t>
      </w:r>
      <w:r>
        <w:rPr>
          <w:lang w:eastAsia="zh-CN" w:bidi="hi-IN"/>
        </w:rPr>
        <w:t>paragraaf</w:t>
      </w:r>
    </w:p>
    <w:p w14:paraId="64EA2BF2" w14:textId="506B4C17" w:rsidR="00C74567" w:rsidRDefault="006F3B50" w:rsidP="006F3B50">
      <w:pPr>
        <w:pStyle w:val="Opsommingmetnummering"/>
        <w:rPr>
          <w:lang w:eastAsia="zh-CN" w:bidi="hi-IN"/>
        </w:rPr>
      </w:pPr>
      <w:r>
        <w:rPr>
          <w:rFonts w:cs="Tahoma"/>
          <w:lang w:eastAsia="zh-CN" w:bidi="hi-IN"/>
        </w:rPr>
        <w:t>•</w:t>
      </w:r>
      <w:r>
        <w:rPr>
          <w:rFonts w:cs="Tahoma"/>
          <w:lang w:eastAsia="zh-CN" w:bidi="hi-IN"/>
        </w:rPr>
        <w:tab/>
      </w:r>
      <w:r w:rsidR="00C74567">
        <w:rPr>
          <w:lang w:eastAsia="zh-CN" w:bidi="hi-IN"/>
        </w:rPr>
        <w:t>Trillinggevoelig</w:t>
      </w:r>
      <w:r w:rsidR="00FF3FAC">
        <w:rPr>
          <w:lang w:eastAsia="zh-CN" w:bidi="hi-IN"/>
        </w:rPr>
        <w:t xml:space="preserve"> </w:t>
      </w:r>
      <w:r w:rsidR="00C74567">
        <w:rPr>
          <w:lang w:eastAsia="zh-CN" w:bidi="hi-IN"/>
        </w:rPr>
        <w:t>gebouw</w:t>
      </w:r>
      <w:r w:rsidR="00FF3FAC">
        <w:rPr>
          <w:lang w:eastAsia="zh-CN" w:bidi="hi-IN"/>
        </w:rPr>
        <w:t xml:space="preserve"> </w:t>
      </w:r>
      <w:r w:rsidR="00C74567">
        <w:rPr>
          <w:lang w:eastAsia="zh-CN" w:bidi="hi-IN"/>
        </w:rPr>
        <w:t>–</w:t>
      </w:r>
      <w:r w:rsidR="00FF3FAC">
        <w:rPr>
          <w:lang w:eastAsia="zh-CN" w:bidi="hi-IN"/>
        </w:rPr>
        <w:t xml:space="preserve"> </w:t>
      </w:r>
      <w:r w:rsidR="00C74567">
        <w:rPr>
          <w:lang w:eastAsia="zh-CN" w:bidi="hi-IN"/>
        </w:rPr>
        <w:t>artikel</w:t>
      </w:r>
      <w:r w:rsidR="00FF3FAC">
        <w:rPr>
          <w:lang w:eastAsia="zh-CN" w:bidi="hi-IN"/>
        </w:rPr>
        <w:t xml:space="preserve"> </w:t>
      </w:r>
      <w:r w:rsidR="00C74567">
        <w:rPr>
          <w:lang w:eastAsia="zh-CN" w:bidi="hi-IN"/>
        </w:rPr>
        <w:t>5.80Bkl:</w:t>
      </w:r>
    </w:p>
    <w:p w14:paraId="06A4D6C2" w14:textId="3C2B1E31"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Wonen:</w:t>
      </w:r>
      <w:r w:rsidR="00FF3FAC">
        <w:rPr>
          <w:lang w:eastAsia="zh-CN" w:bidi="hi-IN"/>
        </w:rPr>
        <w:t xml:space="preserve"> </w:t>
      </w:r>
      <w:r w:rsidR="00C74567">
        <w:rPr>
          <w:lang w:eastAsia="zh-CN" w:bidi="hi-IN"/>
        </w:rPr>
        <w:t>ja</w:t>
      </w:r>
      <w:r w:rsidR="00FF3FAC">
        <w:rPr>
          <w:lang w:eastAsia="zh-CN" w:bidi="hi-IN"/>
        </w:rPr>
        <w:t xml:space="preserve"> </w:t>
      </w:r>
      <w:r w:rsidR="00C74567">
        <w:rPr>
          <w:lang w:eastAsia="zh-CN" w:bidi="hi-IN"/>
        </w:rPr>
        <w:t>trillinggevoelig</w:t>
      </w:r>
      <w:r w:rsidR="00FF3FAC">
        <w:rPr>
          <w:lang w:eastAsia="zh-CN" w:bidi="hi-IN"/>
        </w:rPr>
        <w:t xml:space="preserve"> </w:t>
      </w:r>
      <w:r w:rsidR="00C74567">
        <w:rPr>
          <w:lang w:eastAsia="zh-CN" w:bidi="hi-IN"/>
        </w:rPr>
        <w:t>gebouw</w:t>
      </w:r>
    </w:p>
    <w:p w14:paraId="7CCF7CE8" w14:textId="6368FB47"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Horeca-activiteiten:</w:t>
      </w:r>
      <w:r w:rsidR="00FF3FAC">
        <w:rPr>
          <w:lang w:eastAsia="zh-CN" w:bidi="hi-IN"/>
        </w:rPr>
        <w:t xml:space="preserve"> </w:t>
      </w:r>
      <w:r w:rsidR="00C74567">
        <w:rPr>
          <w:lang w:eastAsia="zh-CN" w:bidi="hi-IN"/>
        </w:rPr>
        <w:t>Nee.</w:t>
      </w:r>
    </w:p>
    <w:p w14:paraId="3EF7C578" w14:textId="457E576D"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Dienstverleningsactiviteiten:</w:t>
      </w:r>
      <w:r w:rsidR="00FF3FAC">
        <w:rPr>
          <w:lang w:eastAsia="zh-CN" w:bidi="hi-IN"/>
        </w:rPr>
        <w:t xml:space="preserve"> </w:t>
      </w:r>
      <w:r w:rsidR="00C74567">
        <w:rPr>
          <w:lang w:eastAsia="zh-CN" w:bidi="hi-IN"/>
        </w:rPr>
        <w:t>Nee.</w:t>
      </w:r>
    </w:p>
    <w:p w14:paraId="425F69BB" w14:textId="428B8CEE"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Maatschappelijk</w:t>
      </w:r>
      <w:r w:rsidR="00FF3FAC">
        <w:rPr>
          <w:lang w:eastAsia="zh-CN" w:bidi="hi-IN"/>
        </w:rPr>
        <w:t xml:space="preserve"> </w:t>
      </w:r>
      <w:r w:rsidR="00C74567">
        <w:rPr>
          <w:lang w:eastAsia="zh-CN" w:bidi="hi-IN"/>
        </w:rPr>
        <w:t>I:</w:t>
      </w:r>
      <w:r w:rsidR="00FF3FAC">
        <w:rPr>
          <w:lang w:eastAsia="zh-CN" w:bidi="hi-IN"/>
        </w:rPr>
        <w:t xml:space="preserve"> </w:t>
      </w:r>
      <w:r w:rsidR="00C74567">
        <w:rPr>
          <w:lang w:eastAsia="zh-CN" w:bidi="hi-IN"/>
        </w:rPr>
        <w:t>ja</w:t>
      </w:r>
    </w:p>
    <w:p w14:paraId="6167FC4E" w14:textId="087596B1"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Maatschappelijk</w:t>
      </w:r>
      <w:r w:rsidR="00FF3FAC">
        <w:rPr>
          <w:lang w:eastAsia="zh-CN" w:bidi="hi-IN"/>
        </w:rPr>
        <w:t xml:space="preserve"> </w:t>
      </w:r>
      <w:r w:rsidR="00C74567">
        <w:rPr>
          <w:lang w:eastAsia="zh-CN" w:bidi="hi-IN"/>
        </w:rPr>
        <w:t>II:</w:t>
      </w:r>
      <w:r w:rsidR="00FF3FAC">
        <w:rPr>
          <w:lang w:eastAsia="zh-CN" w:bidi="hi-IN"/>
        </w:rPr>
        <w:t xml:space="preserve"> </w:t>
      </w:r>
      <w:r w:rsidR="00C74567">
        <w:rPr>
          <w:lang w:eastAsia="zh-CN" w:bidi="hi-IN"/>
        </w:rPr>
        <w:t>nee</w:t>
      </w:r>
    </w:p>
    <w:p w14:paraId="6D472037" w14:textId="2AE54877" w:rsidR="00C74567" w:rsidRDefault="00C74567" w:rsidP="006F3B50">
      <w:pPr>
        <w:pStyle w:val="Opsommingmetnummering"/>
        <w:rPr>
          <w:lang w:eastAsia="zh-CN" w:bidi="hi-IN"/>
        </w:rPr>
      </w:pPr>
      <w:r>
        <w:rPr>
          <w:lang w:eastAsia="zh-CN" w:bidi="hi-IN"/>
        </w:rPr>
        <w:t>•</w:t>
      </w:r>
      <w:r>
        <w:rPr>
          <w:lang w:eastAsia="zh-CN" w:bidi="hi-IN"/>
        </w:rPr>
        <w:tab/>
        <w:t>Luchtkwaliteitgevoelig</w:t>
      </w:r>
      <w:r w:rsidR="00FF3FAC">
        <w:rPr>
          <w:lang w:eastAsia="zh-CN" w:bidi="hi-IN"/>
        </w:rPr>
        <w:t xml:space="preserve"> </w:t>
      </w:r>
      <w:r>
        <w:rPr>
          <w:lang w:eastAsia="zh-CN" w:bidi="hi-IN"/>
        </w:rPr>
        <w:t>gebouw</w:t>
      </w:r>
    </w:p>
    <w:p w14:paraId="5CABBCB0" w14:textId="3F29C528"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Par.</w:t>
      </w:r>
      <w:r w:rsidR="00FF3FAC">
        <w:rPr>
          <w:lang w:eastAsia="zh-CN" w:bidi="hi-IN"/>
        </w:rPr>
        <w:t xml:space="preserve"> </w:t>
      </w:r>
      <w:r w:rsidR="00C74567">
        <w:rPr>
          <w:lang w:eastAsia="zh-CN" w:bidi="hi-IN"/>
        </w:rPr>
        <w:t>5.3.4</w:t>
      </w:r>
      <w:r w:rsidR="00FF3FAC">
        <w:rPr>
          <w:lang w:eastAsia="zh-CN" w:bidi="hi-IN"/>
        </w:rPr>
        <w:t xml:space="preserve"> </w:t>
      </w:r>
      <w:r w:rsidR="00C74567">
        <w:rPr>
          <w:lang w:eastAsia="zh-CN" w:bidi="hi-IN"/>
        </w:rPr>
        <w:t>luchtkwaliteitgevoelig</w:t>
      </w:r>
      <w:r w:rsidR="00FF3FAC">
        <w:rPr>
          <w:lang w:eastAsia="zh-CN" w:bidi="hi-IN"/>
        </w:rPr>
        <w:t xml:space="preserve"> </w:t>
      </w:r>
      <w:r w:rsidR="00C74567">
        <w:rPr>
          <w:lang w:eastAsia="zh-CN" w:bidi="hi-IN"/>
        </w:rPr>
        <w:t>gebouw</w:t>
      </w:r>
      <w:r w:rsidR="00FF3FAC">
        <w:rPr>
          <w:lang w:eastAsia="zh-CN" w:bidi="hi-IN"/>
        </w:rPr>
        <w:t xml:space="preserve"> </w:t>
      </w:r>
      <w:r w:rsidR="00C74567">
        <w:rPr>
          <w:lang w:eastAsia="zh-CN" w:bidi="hi-IN"/>
        </w:rPr>
        <w:t>toevoegen</w:t>
      </w:r>
      <w:r w:rsidR="00FF3FAC">
        <w:rPr>
          <w:lang w:eastAsia="zh-CN" w:bidi="hi-IN"/>
        </w:rPr>
        <w:t xml:space="preserve"> </w:t>
      </w:r>
      <w:r w:rsidR="00C74567">
        <w:rPr>
          <w:lang w:eastAsia="zh-CN" w:bidi="hi-IN"/>
        </w:rPr>
        <w:t>is</w:t>
      </w:r>
      <w:r w:rsidR="00FF3FAC">
        <w:rPr>
          <w:lang w:eastAsia="zh-CN" w:bidi="hi-IN"/>
        </w:rPr>
        <w:t xml:space="preserve"> </w:t>
      </w:r>
      <w:r w:rsidR="00C74567">
        <w:rPr>
          <w:lang w:eastAsia="zh-CN" w:bidi="hi-IN"/>
        </w:rPr>
        <w:t>niet</w:t>
      </w:r>
      <w:r w:rsidR="00FF3FAC">
        <w:rPr>
          <w:lang w:eastAsia="zh-CN" w:bidi="hi-IN"/>
        </w:rPr>
        <w:t xml:space="preserve"> </w:t>
      </w:r>
      <w:r w:rsidR="00C74567">
        <w:rPr>
          <w:lang w:eastAsia="zh-CN" w:bidi="hi-IN"/>
        </w:rPr>
        <w:t>relevant</w:t>
      </w:r>
      <w:r w:rsidR="00FF3FAC">
        <w:rPr>
          <w:lang w:eastAsia="zh-CN" w:bidi="hi-IN"/>
        </w:rPr>
        <w:t xml:space="preserve"> </w:t>
      </w:r>
      <w:r w:rsidR="00C74567">
        <w:rPr>
          <w:lang w:eastAsia="zh-CN" w:bidi="hi-IN"/>
        </w:rPr>
        <w:t>voor</w:t>
      </w:r>
      <w:r w:rsidR="00FF3FAC">
        <w:rPr>
          <w:lang w:eastAsia="zh-CN" w:bidi="hi-IN"/>
        </w:rPr>
        <w:t xml:space="preserve"> </w:t>
      </w:r>
      <w:r w:rsidR="00C74567">
        <w:rPr>
          <w:lang w:eastAsia="zh-CN" w:bidi="hi-IN"/>
        </w:rPr>
        <w:t>Breda,</w:t>
      </w:r>
      <w:r w:rsidR="00FF3FAC">
        <w:rPr>
          <w:lang w:eastAsia="zh-CN" w:bidi="hi-IN"/>
        </w:rPr>
        <w:t xml:space="preserve"> </w:t>
      </w:r>
      <w:r w:rsidR="00C74567">
        <w:rPr>
          <w:lang w:eastAsia="zh-CN" w:bidi="hi-IN"/>
        </w:rPr>
        <w:t>omdat</w:t>
      </w:r>
      <w:r w:rsidR="00FF3FAC">
        <w:rPr>
          <w:lang w:eastAsia="zh-CN" w:bidi="hi-IN"/>
        </w:rPr>
        <w:t xml:space="preserve"> </w:t>
      </w:r>
      <w:r w:rsidR="00C74567">
        <w:rPr>
          <w:lang w:eastAsia="zh-CN" w:bidi="hi-IN"/>
        </w:rPr>
        <w:t>die</w:t>
      </w:r>
      <w:r w:rsidR="00FF3FAC">
        <w:rPr>
          <w:lang w:eastAsia="zh-CN" w:bidi="hi-IN"/>
        </w:rPr>
        <w:t xml:space="preserve"> </w:t>
      </w:r>
      <w:r w:rsidR="00C74567">
        <w:rPr>
          <w:lang w:eastAsia="zh-CN" w:bidi="hi-IN"/>
        </w:rPr>
        <w:t>paragraaf</w:t>
      </w:r>
      <w:r w:rsidR="00FF3FAC">
        <w:rPr>
          <w:lang w:eastAsia="zh-CN" w:bidi="hi-IN"/>
        </w:rPr>
        <w:t xml:space="preserve"> </w:t>
      </w:r>
      <w:r w:rsidR="00C74567">
        <w:rPr>
          <w:lang w:eastAsia="zh-CN" w:bidi="hi-IN"/>
        </w:rPr>
        <w:t>gaat</w:t>
      </w:r>
      <w:r w:rsidR="00FF3FAC">
        <w:rPr>
          <w:lang w:eastAsia="zh-CN" w:bidi="hi-IN"/>
        </w:rPr>
        <w:t xml:space="preserve"> </w:t>
      </w:r>
      <w:r w:rsidR="00C74567">
        <w:rPr>
          <w:lang w:eastAsia="zh-CN" w:bidi="hi-IN"/>
        </w:rPr>
        <w:t>over</w:t>
      </w:r>
      <w:r w:rsidR="00FF3FAC">
        <w:rPr>
          <w:lang w:eastAsia="zh-CN" w:bidi="hi-IN"/>
        </w:rPr>
        <w:t xml:space="preserve"> </w:t>
      </w:r>
      <w:r w:rsidR="00C74567">
        <w:rPr>
          <w:lang w:eastAsia="zh-CN" w:bidi="hi-IN"/>
        </w:rPr>
        <w:t>aandachtsgebieden</w:t>
      </w:r>
      <w:r w:rsidR="00FF3FAC">
        <w:rPr>
          <w:lang w:eastAsia="zh-CN" w:bidi="hi-IN"/>
        </w:rPr>
        <w:t xml:space="preserve"> </w:t>
      </w:r>
      <w:r w:rsidR="00C74567">
        <w:rPr>
          <w:lang w:eastAsia="zh-CN" w:bidi="hi-IN"/>
        </w:rPr>
        <w:t>luchtkwaliteit.</w:t>
      </w:r>
      <w:r w:rsidR="00FF3FAC">
        <w:rPr>
          <w:lang w:eastAsia="zh-CN" w:bidi="hi-IN"/>
        </w:rPr>
        <w:t xml:space="preserve"> </w:t>
      </w:r>
      <w:r w:rsidR="00C74567">
        <w:rPr>
          <w:lang w:eastAsia="zh-CN" w:bidi="hi-IN"/>
        </w:rPr>
        <w:t>Breda</w:t>
      </w:r>
      <w:r w:rsidR="00FF3FAC">
        <w:rPr>
          <w:lang w:eastAsia="zh-CN" w:bidi="hi-IN"/>
        </w:rPr>
        <w:t xml:space="preserve"> </w:t>
      </w:r>
      <w:r w:rsidR="00C74567">
        <w:rPr>
          <w:lang w:eastAsia="zh-CN" w:bidi="hi-IN"/>
        </w:rPr>
        <w:t>is</w:t>
      </w:r>
      <w:r w:rsidR="00FF3FAC">
        <w:rPr>
          <w:lang w:eastAsia="zh-CN" w:bidi="hi-IN"/>
        </w:rPr>
        <w:t xml:space="preserve"> </w:t>
      </w:r>
      <w:r w:rsidR="00C74567">
        <w:rPr>
          <w:lang w:eastAsia="zh-CN" w:bidi="hi-IN"/>
        </w:rPr>
        <w:t>geen</w:t>
      </w:r>
      <w:r w:rsidR="00FF3FAC">
        <w:rPr>
          <w:lang w:eastAsia="zh-CN" w:bidi="hi-IN"/>
        </w:rPr>
        <w:t xml:space="preserve"> </w:t>
      </w:r>
      <w:r w:rsidR="00C74567">
        <w:rPr>
          <w:lang w:eastAsia="zh-CN" w:bidi="hi-IN"/>
        </w:rPr>
        <w:t>aandachtsgebied</w:t>
      </w:r>
      <w:r w:rsidR="00FF3FAC">
        <w:rPr>
          <w:lang w:eastAsia="zh-CN" w:bidi="hi-IN"/>
        </w:rPr>
        <w:t xml:space="preserve"> </w:t>
      </w:r>
      <w:r w:rsidR="00C74567">
        <w:rPr>
          <w:lang w:eastAsia="zh-CN" w:bidi="hi-IN"/>
        </w:rPr>
        <w:t>luchtkwaliteit.</w:t>
      </w:r>
    </w:p>
    <w:p w14:paraId="43729C8E" w14:textId="1D1965A9" w:rsidR="00C74567" w:rsidRDefault="00C74567" w:rsidP="006F3B50">
      <w:pPr>
        <w:pStyle w:val="Opsommingmetnummering"/>
        <w:rPr>
          <w:lang w:eastAsia="zh-CN" w:bidi="hi-IN"/>
        </w:rPr>
      </w:pPr>
      <w:r>
        <w:rPr>
          <w:lang w:eastAsia="zh-CN" w:bidi="hi-IN"/>
        </w:rPr>
        <w:t>•</w:t>
      </w:r>
      <w:r>
        <w:rPr>
          <w:lang w:eastAsia="zh-CN" w:bidi="hi-IN"/>
        </w:rPr>
        <w:tab/>
        <w:t>Geluidgevoelig</w:t>
      </w:r>
      <w:r w:rsidR="00FF3FAC">
        <w:rPr>
          <w:lang w:eastAsia="zh-CN" w:bidi="hi-IN"/>
        </w:rPr>
        <w:t xml:space="preserve"> </w:t>
      </w:r>
      <w:r>
        <w:rPr>
          <w:lang w:eastAsia="zh-CN" w:bidi="hi-IN"/>
        </w:rPr>
        <w:t>gebouw:</w:t>
      </w:r>
      <w:r w:rsidR="00FF3FAC">
        <w:rPr>
          <w:lang w:eastAsia="zh-CN" w:bidi="hi-IN"/>
        </w:rPr>
        <w:t xml:space="preserve"> </w:t>
      </w:r>
      <w:r>
        <w:rPr>
          <w:lang w:eastAsia="zh-CN" w:bidi="hi-IN"/>
        </w:rPr>
        <w:t>artikel</w:t>
      </w:r>
      <w:r w:rsidR="00FF3FAC">
        <w:rPr>
          <w:lang w:eastAsia="zh-CN" w:bidi="hi-IN"/>
        </w:rPr>
        <w:t xml:space="preserve"> </w:t>
      </w:r>
      <w:r>
        <w:rPr>
          <w:lang w:eastAsia="zh-CN" w:bidi="hi-IN"/>
        </w:rPr>
        <w:t>3.21</w:t>
      </w:r>
      <w:r w:rsidR="00FF3FAC">
        <w:rPr>
          <w:lang w:eastAsia="zh-CN" w:bidi="hi-IN"/>
        </w:rPr>
        <w:t xml:space="preserve"> </w:t>
      </w:r>
      <w:r>
        <w:rPr>
          <w:lang w:eastAsia="zh-CN" w:bidi="hi-IN"/>
        </w:rPr>
        <w:t>Bkl:</w:t>
      </w:r>
    </w:p>
    <w:p w14:paraId="1EECCDA7" w14:textId="13211822"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Wonen:</w:t>
      </w:r>
      <w:r w:rsidR="00FF3FAC">
        <w:rPr>
          <w:lang w:eastAsia="zh-CN" w:bidi="hi-IN"/>
        </w:rPr>
        <w:t xml:space="preserve"> </w:t>
      </w:r>
      <w:r w:rsidR="00C74567">
        <w:rPr>
          <w:lang w:eastAsia="zh-CN" w:bidi="hi-IN"/>
        </w:rPr>
        <w:t>ja</w:t>
      </w:r>
    </w:p>
    <w:p w14:paraId="7D9A3FE1" w14:textId="6F373C2B"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Horeca-activiteiten:</w:t>
      </w:r>
      <w:r w:rsidR="00FF3FAC">
        <w:rPr>
          <w:lang w:eastAsia="zh-CN" w:bidi="hi-IN"/>
        </w:rPr>
        <w:t xml:space="preserve"> </w:t>
      </w:r>
      <w:r w:rsidR="00C74567">
        <w:rPr>
          <w:lang w:eastAsia="zh-CN" w:bidi="hi-IN"/>
        </w:rPr>
        <w:t>Nee</w:t>
      </w:r>
    </w:p>
    <w:p w14:paraId="21918E21" w14:textId="31CF17D9"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Dienstverleningsactiviteiten:</w:t>
      </w:r>
      <w:r w:rsidR="00FF3FAC">
        <w:rPr>
          <w:lang w:eastAsia="zh-CN" w:bidi="hi-IN"/>
        </w:rPr>
        <w:t xml:space="preserve"> </w:t>
      </w:r>
      <w:r w:rsidR="00C74567">
        <w:rPr>
          <w:lang w:eastAsia="zh-CN" w:bidi="hi-IN"/>
        </w:rPr>
        <w:t>Nee.</w:t>
      </w:r>
    </w:p>
    <w:p w14:paraId="68065756" w14:textId="7AF0FF75"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Maatschappelijk</w:t>
      </w:r>
      <w:r w:rsidR="00FF3FAC">
        <w:rPr>
          <w:lang w:eastAsia="zh-CN" w:bidi="hi-IN"/>
        </w:rPr>
        <w:t xml:space="preserve"> </w:t>
      </w:r>
      <w:r w:rsidR="00C74567">
        <w:rPr>
          <w:lang w:eastAsia="zh-CN" w:bidi="hi-IN"/>
        </w:rPr>
        <w:t>I:</w:t>
      </w:r>
      <w:r w:rsidR="00FF3FAC">
        <w:rPr>
          <w:lang w:eastAsia="zh-CN" w:bidi="hi-IN"/>
        </w:rPr>
        <w:t xml:space="preserve"> </w:t>
      </w:r>
      <w:r w:rsidR="00C74567">
        <w:rPr>
          <w:lang w:eastAsia="zh-CN" w:bidi="hi-IN"/>
        </w:rPr>
        <w:t>ja</w:t>
      </w:r>
    </w:p>
    <w:p w14:paraId="565165CB" w14:textId="5875F500"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Maatschappelijk</w:t>
      </w:r>
      <w:r w:rsidR="00FF3FAC">
        <w:rPr>
          <w:lang w:eastAsia="zh-CN" w:bidi="hi-IN"/>
        </w:rPr>
        <w:t xml:space="preserve"> </w:t>
      </w:r>
      <w:r w:rsidR="00C74567">
        <w:rPr>
          <w:lang w:eastAsia="zh-CN" w:bidi="hi-IN"/>
        </w:rPr>
        <w:t>II:</w:t>
      </w:r>
      <w:r w:rsidR="00FF3FAC">
        <w:rPr>
          <w:lang w:eastAsia="zh-CN" w:bidi="hi-IN"/>
        </w:rPr>
        <w:t xml:space="preserve"> </w:t>
      </w:r>
      <w:r w:rsidR="00C74567">
        <w:rPr>
          <w:lang w:eastAsia="zh-CN" w:bidi="hi-IN"/>
        </w:rPr>
        <w:t>nee</w:t>
      </w:r>
    </w:p>
    <w:p w14:paraId="0BBAF7A3" w14:textId="74AEF0D2" w:rsidR="00C74567" w:rsidRDefault="00C74567" w:rsidP="006F3B50">
      <w:pPr>
        <w:pStyle w:val="Opsommingmetnummering"/>
        <w:rPr>
          <w:lang w:eastAsia="zh-CN" w:bidi="hi-IN"/>
        </w:rPr>
      </w:pPr>
      <w:r>
        <w:rPr>
          <w:lang w:eastAsia="zh-CN" w:bidi="hi-IN"/>
        </w:rPr>
        <w:t>•</w:t>
      </w:r>
      <w:r>
        <w:rPr>
          <w:lang w:eastAsia="zh-CN" w:bidi="hi-IN"/>
        </w:rPr>
        <w:tab/>
        <w:t>Geurgevoelig</w:t>
      </w:r>
      <w:r w:rsidR="00FF3FAC">
        <w:rPr>
          <w:lang w:eastAsia="zh-CN" w:bidi="hi-IN"/>
        </w:rPr>
        <w:t xml:space="preserve"> </w:t>
      </w:r>
      <w:r>
        <w:rPr>
          <w:lang w:eastAsia="zh-CN" w:bidi="hi-IN"/>
        </w:rPr>
        <w:t>gebouw,</w:t>
      </w:r>
      <w:r w:rsidR="00FF3FAC">
        <w:rPr>
          <w:lang w:eastAsia="zh-CN" w:bidi="hi-IN"/>
        </w:rPr>
        <w:t xml:space="preserve"> </w:t>
      </w:r>
      <w:r>
        <w:rPr>
          <w:lang w:eastAsia="zh-CN" w:bidi="hi-IN"/>
        </w:rPr>
        <w:t>artikel</w:t>
      </w:r>
      <w:r w:rsidR="00FF3FAC">
        <w:rPr>
          <w:lang w:eastAsia="zh-CN" w:bidi="hi-IN"/>
        </w:rPr>
        <w:t xml:space="preserve"> </w:t>
      </w:r>
      <w:r>
        <w:rPr>
          <w:lang w:eastAsia="zh-CN" w:bidi="hi-IN"/>
        </w:rPr>
        <w:t>5.91</w:t>
      </w:r>
      <w:r w:rsidR="00FF3FAC">
        <w:rPr>
          <w:lang w:eastAsia="zh-CN" w:bidi="hi-IN"/>
        </w:rPr>
        <w:t xml:space="preserve"> </w:t>
      </w:r>
      <w:r>
        <w:rPr>
          <w:lang w:eastAsia="zh-CN" w:bidi="hi-IN"/>
        </w:rPr>
        <w:t>Bkl:</w:t>
      </w:r>
    </w:p>
    <w:p w14:paraId="1EBAE85B" w14:textId="6596BE7E"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Wonen:</w:t>
      </w:r>
      <w:r w:rsidR="00FF3FAC">
        <w:rPr>
          <w:lang w:eastAsia="zh-CN" w:bidi="hi-IN"/>
        </w:rPr>
        <w:t xml:space="preserve"> </w:t>
      </w:r>
      <w:r w:rsidR="00C74567">
        <w:rPr>
          <w:lang w:eastAsia="zh-CN" w:bidi="hi-IN"/>
        </w:rPr>
        <w:t>Ja</w:t>
      </w:r>
    </w:p>
    <w:p w14:paraId="0370B11F" w14:textId="7BA3EEFB"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Horeca-activiteiten:</w:t>
      </w:r>
      <w:r w:rsidR="00FF3FAC">
        <w:rPr>
          <w:lang w:eastAsia="zh-CN" w:bidi="hi-IN"/>
        </w:rPr>
        <w:t xml:space="preserve"> </w:t>
      </w:r>
      <w:r w:rsidR="00C74567">
        <w:rPr>
          <w:lang w:eastAsia="zh-CN" w:bidi="hi-IN"/>
        </w:rPr>
        <w:t>Nee</w:t>
      </w:r>
    </w:p>
    <w:p w14:paraId="15479F5F" w14:textId="28C8F649"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Dienstverleningsactiviteiten:</w:t>
      </w:r>
      <w:r w:rsidR="00FF3FAC">
        <w:rPr>
          <w:lang w:eastAsia="zh-CN" w:bidi="hi-IN"/>
        </w:rPr>
        <w:t xml:space="preserve"> </w:t>
      </w:r>
      <w:r w:rsidR="00C74567">
        <w:rPr>
          <w:lang w:eastAsia="zh-CN" w:bidi="hi-IN"/>
        </w:rPr>
        <w:t>Nee.</w:t>
      </w:r>
    </w:p>
    <w:p w14:paraId="77B9C052" w14:textId="39DD79A8"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Maatschappelijk</w:t>
      </w:r>
      <w:r w:rsidR="00FF3FAC">
        <w:rPr>
          <w:lang w:eastAsia="zh-CN" w:bidi="hi-IN"/>
        </w:rPr>
        <w:t xml:space="preserve"> </w:t>
      </w:r>
      <w:r w:rsidR="00C74567">
        <w:rPr>
          <w:lang w:eastAsia="zh-CN" w:bidi="hi-IN"/>
        </w:rPr>
        <w:t>I:</w:t>
      </w:r>
      <w:r w:rsidR="00FF3FAC">
        <w:rPr>
          <w:lang w:eastAsia="zh-CN" w:bidi="hi-IN"/>
        </w:rPr>
        <w:t xml:space="preserve"> </w:t>
      </w:r>
      <w:r w:rsidR="00C74567">
        <w:rPr>
          <w:lang w:eastAsia="zh-CN" w:bidi="hi-IN"/>
        </w:rPr>
        <w:t>nee</w:t>
      </w:r>
    </w:p>
    <w:p w14:paraId="2C140E90" w14:textId="38921BCD"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Maatschappelijk</w:t>
      </w:r>
      <w:r w:rsidR="00FF3FAC">
        <w:rPr>
          <w:lang w:eastAsia="zh-CN" w:bidi="hi-IN"/>
        </w:rPr>
        <w:t xml:space="preserve"> </w:t>
      </w:r>
      <w:r w:rsidR="00C74567">
        <w:rPr>
          <w:lang w:eastAsia="zh-CN" w:bidi="hi-IN"/>
        </w:rPr>
        <w:t>II:</w:t>
      </w:r>
      <w:r w:rsidR="00FF3FAC">
        <w:rPr>
          <w:lang w:eastAsia="zh-CN" w:bidi="hi-IN"/>
        </w:rPr>
        <w:t xml:space="preserve"> </w:t>
      </w:r>
      <w:r w:rsidR="00C74567">
        <w:rPr>
          <w:lang w:eastAsia="zh-CN" w:bidi="hi-IN"/>
        </w:rPr>
        <w:t>nee</w:t>
      </w:r>
    </w:p>
    <w:p w14:paraId="187F7F0F" w14:textId="1A355D50" w:rsidR="00C74567" w:rsidRDefault="00C74567" w:rsidP="006F3B50">
      <w:pPr>
        <w:pStyle w:val="Opsommingmetnummering"/>
        <w:rPr>
          <w:lang w:eastAsia="zh-CN" w:bidi="hi-IN"/>
        </w:rPr>
      </w:pPr>
      <w:r>
        <w:rPr>
          <w:lang w:eastAsia="zh-CN" w:bidi="hi-IN"/>
        </w:rPr>
        <w:t>•</w:t>
      </w:r>
      <w:r>
        <w:rPr>
          <w:lang w:eastAsia="zh-CN" w:bidi="hi-IN"/>
        </w:rPr>
        <w:tab/>
        <w:t>Gebouw</w:t>
      </w:r>
      <w:r w:rsidR="00FF3FAC">
        <w:rPr>
          <w:lang w:eastAsia="zh-CN" w:bidi="hi-IN"/>
        </w:rPr>
        <w:t xml:space="preserve"> </w:t>
      </w:r>
      <w:r>
        <w:rPr>
          <w:lang w:eastAsia="zh-CN" w:bidi="hi-IN"/>
        </w:rPr>
        <w:t>met</w:t>
      </w:r>
      <w:r w:rsidR="00FF3FAC">
        <w:rPr>
          <w:lang w:eastAsia="zh-CN" w:bidi="hi-IN"/>
        </w:rPr>
        <w:t xml:space="preserve"> </w:t>
      </w:r>
      <w:r>
        <w:rPr>
          <w:lang w:eastAsia="zh-CN" w:bidi="hi-IN"/>
        </w:rPr>
        <w:t>een</w:t>
      </w:r>
      <w:r w:rsidR="00FF3FAC">
        <w:rPr>
          <w:lang w:eastAsia="zh-CN" w:bidi="hi-IN"/>
        </w:rPr>
        <w:t xml:space="preserve"> </w:t>
      </w:r>
      <w:r>
        <w:rPr>
          <w:lang w:eastAsia="zh-CN" w:bidi="hi-IN"/>
        </w:rPr>
        <w:t>parkeerbehoefte</w:t>
      </w:r>
      <w:r w:rsidR="00FF3FAC">
        <w:rPr>
          <w:lang w:eastAsia="zh-CN" w:bidi="hi-IN"/>
        </w:rPr>
        <w:t xml:space="preserve"> </w:t>
      </w:r>
      <w:r>
        <w:rPr>
          <w:lang w:eastAsia="zh-CN" w:bidi="hi-IN"/>
        </w:rPr>
        <w:t>toevoegen</w:t>
      </w:r>
      <w:r w:rsidR="00FF3FAC">
        <w:rPr>
          <w:lang w:eastAsia="zh-CN" w:bidi="hi-IN"/>
        </w:rPr>
        <w:t xml:space="preserve"> </w:t>
      </w:r>
      <w:r>
        <w:rPr>
          <w:lang w:eastAsia="zh-CN" w:bidi="hi-IN"/>
        </w:rPr>
        <w:t>(toelichting</w:t>
      </w:r>
      <w:r w:rsidR="00FF3FAC">
        <w:rPr>
          <w:lang w:eastAsia="zh-CN" w:bidi="hi-IN"/>
        </w:rPr>
        <w:t xml:space="preserve"> </w:t>
      </w:r>
      <w:r>
        <w:rPr>
          <w:lang w:eastAsia="zh-CN" w:bidi="hi-IN"/>
        </w:rPr>
        <w:t>artikel</w:t>
      </w:r>
      <w:r w:rsidR="00FF3FAC">
        <w:rPr>
          <w:lang w:eastAsia="zh-CN" w:bidi="hi-IN"/>
        </w:rPr>
        <w:t xml:space="preserve"> </w:t>
      </w:r>
      <w:r>
        <w:rPr>
          <w:lang w:eastAsia="zh-CN" w:bidi="hi-IN"/>
        </w:rPr>
        <w:t>5.329</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met</w:t>
      </w:r>
      <w:r w:rsidR="00FF3FAC">
        <w:rPr>
          <w:lang w:eastAsia="zh-CN" w:bidi="hi-IN"/>
        </w:rPr>
        <w:t xml:space="preserve"> </w:t>
      </w:r>
      <w:r>
        <w:rPr>
          <w:lang w:eastAsia="zh-CN" w:bidi="hi-IN"/>
        </w:rPr>
        <w:t>parkeerbehoefte,</w:t>
      </w:r>
      <w:r w:rsidR="00FF3FAC">
        <w:rPr>
          <w:lang w:eastAsia="zh-CN" w:bidi="hi-IN"/>
        </w:rPr>
        <w:t xml:space="preserve"> </w:t>
      </w:r>
      <w:r>
        <w:rPr>
          <w:lang w:eastAsia="zh-CN" w:bidi="hi-IN"/>
        </w:rPr>
        <w:t>staalkaart</w:t>
      </w:r>
      <w:r w:rsidR="00FF3FAC">
        <w:rPr>
          <w:lang w:eastAsia="zh-CN" w:bidi="hi-IN"/>
        </w:rPr>
        <w:t xml:space="preserve"> </w:t>
      </w:r>
      <w:r>
        <w:rPr>
          <w:lang w:eastAsia="zh-CN" w:bidi="hi-IN"/>
        </w:rPr>
        <w:t>VNG)</w:t>
      </w:r>
    </w:p>
    <w:p w14:paraId="6E3A26A2" w14:textId="7D99C8D5"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Wonen:</w:t>
      </w:r>
      <w:r w:rsidR="00FF3FAC">
        <w:rPr>
          <w:lang w:eastAsia="zh-CN" w:bidi="hi-IN"/>
        </w:rPr>
        <w:t xml:space="preserve"> </w:t>
      </w:r>
      <w:r w:rsidR="00C74567">
        <w:rPr>
          <w:lang w:eastAsia="zh-CN" w:bidi="hi-IN"/>
        </w:rPr>
        <w:t>Ja</w:t>
      </w:r>
    </w:p>
    <w:p w14:paraId="47E8F9EE" w14:textId="00A8F051"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Horeca-activiteiten:</w:t>
      </w:r>
      <w:r w:rsidR="00FF3FAC">
        <w:rPr>
          <w:lang w:eastAsia="zh-CN" w:bidi="hi-IN"/>
        </w:rPr>
        <w:t xml:space="preserve"> </w:t>
      </w:r>
      <w:r w:rsidR="00C74567">
        <w:rPr>
          <w:lang w:eastAsia="zh-CN" w:bidi="hi-IN"/>
        </w:rPr>
        <w:t>Ja.</w:t>
      </w:r>
    </w:p>
    <w:p w14:paraId="4FC8FAA6" w14:textId="6E8617D7"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Dienstverleningsactiviteiten:</w:t>
      </w:r>
      <w:r w:rsidR="00FF3FAC">
        <w:rPr>
          <w:lang w:eastAsia="zh-CN" w:bidi="hi-IN"/>
        </w:rPr>
        <w:t xml:space="preserve"> </w:t>
      </w:r>
      <w:r w:rsidR="00C74567">
        <w:rPr>
          <w:lang w:eastAsia="zh-CN" w:bidi="hi-IN"/>
        </w:rPr>
        <w:t>Ja.</w:t>
      </w:r>
    </w:p>
    <w:p w14:paraId="6C448E50" w14:textId="7111E82B"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Maatschappelijk</w:t>
      </w:r>
      <w:r w:rsidR="00FF3FAC">
        <w:rPr>
          <w:lang w:eastAsia="zh-CN" w:bidi="hi-IN"/>
        </w:rPr>
        <w:t xml:space="preserve"> </w:t>
      </w:r>
      <w:r w:rsidR="00C74567">
        <w:rPr>
          <w:lang w:eastAsia="zh-CN" w:bidi="hi-IN"/>
        </w:rPr>
        <w:t>I:</w:t>
      </w:r>
      <w:r w:rsidR="00FF3FAC">
        <w:rPr>
          <w:lang w:eastAsia="zh-CN" w:bidi="hi-IN"/>
        </w:rPr>
        <w:t xml:space="preserve"> </w:t>
      </w:r>
      <w:r w:rsidR="00C74567">
        <w:rPr>
          <w:lang w:eastAsia="zh-CN" w:bidi="hi-IN"/>
        </w:rPr>
        <w:t>Ja</w:t>
      </w:r>
    </w:p>
    <w:p w14:paraId="1D14955E" w14:textId="7CF3FE20" w:rsidR="00C74567" w:rsidRDefault="006F3B50" w:rsidP="006F3B50">
      <w:pPr>
        <w:pStyle w:val="Opsommingmetnummering"/>
        <w:ind w:left="850"/>
        <w:rPr>
          <w:lang w:eastAsia="zh-CN" w:bidi="hi-IN"/>
        </w:rPr>
      </w:pPr>
      <w:r>
        <w:rPr>
          <w:rFonts w:ascii="Symbol" w:hAnsi="Symbol"/>
          <w:lang w:eastAsia="zh-CN" w:bidi="hi-IN"/>
        </w:rPr>
        <w:t>-</w:t>
      </w:r>
      <w:r>
        <w:rPr>
          <w:rFonts w:ascii="Symbol" w:hAnsi="Symbol"/>
          <w:lang w:eastAsia="zh-CN" w:bidi="hi-IN"/>
        </w:rPr>
        <w:t></w:t>
      </w:r>
      <w:r>
        <w:rPr>
          <w:rFonts w:ascii="Symbol" w:hAnsi="Symbol"/>
          <w:lang w:eastAsia="zh-CN" w:bidi="hi-IN"/>
        </w:rPr>
        <w:tab/>
      </w:r>
      <w:r w:rsidR="00C74567">
        <w:rPr>
          <w:lang w:eastAsia="zh-CN" w:bidi="hi-IN"/>
        </w:rPr>
        <w:t>Maatschappelijk</w:t>
      </w:r>
      <w:r w:rsidR="00FF3FAC">
        <w:rPr>
          <w:lang w:eastAsia="zh-CN" w:bidi="hi-IN"/>
        </w:rPr>
        <w:t xml:space="preserve"> </w:t>
      </w:r>
      <w:r w:rsidR="00C74567">
        <w:rPr>
          <w:lang w:eastAsia="zh-CN" w:bidi="hi-IN"/>
        </w:rPr>
        <w:t>II:</w:t>
      </w:r>
      <w:r w:rsidR="00FF3FAC">
        <w:rPr>
          <w:lang w:eastAsia="zh-CN" w:bidi="hi-IN"/>
        </w:rPr>
        <w:t xml:space="preserve"> </w:t>
      </w:r>
      <w:r w:rsidR="00C74567">
        <w:rPr>
          <w:lang w:eastAsia="zh-CN" w:bidi="hi-IN"/>
        </w:rPr>
        <w:t>Ja</w:t>
      </w:r>
    </w:p>
    <w:p w14:paraId="69F9A387" w14:textId="4FDAFF51" w:rsidR="00996E2C" w:rsidRPr="00A914FE" w:rsidRDefault="00A55437" w:rsidP="006F3B50">
      <w:pPr>
        <w:pStyle w:val="Alineakop"/>
        <w:rPr>
          <w:lang w:eastAsia="zh-CN" w:bidi="hi-IN"/>
        </w:rPr>
      </w:pPr>
      <w:r w:rsidRPr="00A914FE">
        <w:rPr>
          <w:lang w:eastAsia="zh-CN" w:bidi="hi-IN"/>
        </w:rPr>
        <w:t>Zowel</w:t>
      </w:r>
      <w:r w:rsidR="00FF3FAC">
        <w:rPr>
          <w:lang w:eastAsia="zh-CN" w:bidi="hi-IN"/>
        </w:rPr>
        <w:t xml:space="preserve"> </w:t>
      </w:r>
      <w:r w:rsidR="00996E2C" w:rsidRPr="00A914FE">
        <w:rPr>
          <w:lang w:eastAsia="zh-CN" w:bidi="hi-IN"/>
        </w:rPr>
        <w:t>par</w:t>
      </w:r>
      <w:r w:rsidRPr="00A914FE">
        <w:rPr>
          <w:lang w:eastAsia="zh-CN" w:bidi="hi-IN"/>
        </w:rPr>
        <w:t>agraaf</w:t>
      </w:r>
      <w:r w:rsidR="00FF3FAC">
        <w:rPr>
          <w:lang w:eastAsia="zh-CN" w:bidi="hi-IN"/>
        </w:rPr>
        <w:t xml:space="preserve"> </w:t>
      </w:r>
      <w:r w:rsidR="00E132B1" w:rsidRPr="00A914FE">
        <w:rPr>
          <w:lang w:eastAsia="zh-CN" w:bidi="hi-IN"/>
        </w:rPr>
        <w:t>5.3.21</w:t>
      </w:r>
      <w:r w:rsidR="00FF3FAC">
        <w:rPr>
          <w:lang w:eastAsia="zh-CN" w:bidi="hi-IN"/>
        </w:rPr>
        <w:t xml:space="preserve"> </w:t>
      </w:r>
      <w:r w:rsidR="00996E2C" w:rsidRPr="00A914FE">
        <w:rPr>
          <w:lang w:eastAsia="zh-CN" w:bidi="hi-IN"/>
        </w:rPr>
        <w:t>kwetsbare</w:t>
      </w:r>
      <w:r w:rsidR="00FF3FAC">
        <w:rPr>
          <w:lang w:eastAsia="zh-CN" w:bidi="hi-IN"/>
        </w:rPr>
        <w:t xml:space="preserve"> </w:t>
      </w:r>
      <w:r w:rsidR="00996E2C" w:rsidRPr="00A914FE">
        <w:rPr>
          <w:lang w:eastAsia="zh-CN" w:bidi="hi-IN"/>
        </w:rPr>
        <w:t>gebouwen</w:t>
      </w:r>
      <w:r w:rsidR="00FF3FAC">
        <w:rPr>
          <w:lang w:eastAsia="zh-CN" w:bidi="hi-IN"/>
        </w:rPr>
        <w:t xml:space="preserve"> </w:t>
      </w:r>
      <w:r w:rsidR="00996E2C" w:rsidRPr="00A914FE">
        <w:rPr>
          <w:lang w:eastAsia="zh-CN" w:bidi="hi-IN"/>
        </w:rPr>
        <w:t>en</w:t>
      </w:r>
      <w:r w:rsidR="00FF3FAC">
        <w:rPr>
          <w:lang w:eastAsia="zh-CN" w:bidi="hi-IN"/>
        </w:rPr>
        <w:t xml:space="preserve"> </w:t>
      </w:r>
      <w:r w:rsidR="00996E2C" w:rsidRPr="00A914FE">
        <w:rPr>
          <w:lang w:eastAsia="zh-CN" w:bidi="hi-IN"/>
        </w:rPr>
        <w:t>locaties</w:t>
      </w:r>
      <w:r w:rsidR="00FF3FAC">
        <w:rPr>
          <w:lang w:eastAsia="zh-CN" w:bidi="hi-IN"/>
        </w:rPr>
        <w:t xml:space="preserve"> </w:t>
      </w:r>
      <w:r w:rsidR="00996E2C" w:rsidRPr="00A914FE">
        <w:rPr>
          <w:lang w:eastAsia="zh-CN" w:bidi="hi-IN"/>
        </w:rPr>
        <w:t>toevoegen</w:t>
      </w:r>
      <w:r w:rsidR="00FF3FAC">
        <w:rPr>
          <w:lang w:eastAsia="zh-CN" w:bidi="hi-IN"/>
        </w:rPr>
        <w:t xml:space="preserve"> </w:t>
      </w:r>
      <w:r w:rsidR="00996E2C" w:rsidRPr="00A914FE">
        <w:rPr>
          <w:lang w:eastAsia="zh-CN" w:bidi="hi-IN"/>
        </w:rPr>
        <w:t>–</w:t>
      </w:r>
      <w:r w:rsidR="00FF3FAC">
        <w:rPr>
          <w:lang w:eastAsia="zh-CN" w:bidi="hi-IN"/>
        </w:rPr>
        <w:t xml:space="preserve"> </w:t>
      </w:r>
      <w:r w:rsidR="00996E2C" w:rsidRPr="00A914FE">
        <w:rPr>
          <w:lang w:eastAsia="zh-CN" w:bidi="hi-IN"/>
        </w:rPr>
        <w:t>cat.</w:t>
      </w:r>
      <w:r w:rsidR="00FF3FAC">
        <w:rPr>
          <w:lang w:eastAsia="zh-CN" w:bidi="hi-IN"/>
        </w:rPr>
        <w:t xml:space="preserve"> </w:t>
      </w:r>
      <w:r w:rsidR="00996E2C" w:rsidRPr="00A914FE">
        <w:rPr>
          <w:lang w:eastAsia="zh-CN" w:bidi="hi-IN"/>
        </w:rPr>
        <w:t>I</w:t>
      </w:r>
      <w:r w:rsidR="00FF3FAC">
        <w:rPr>
          <w:lang w:eastAsia="zh-CN" w:bidi="hi-IN"/>
        </w:rPr>
        <w:t xml:space="preserve"> </w:t>
      </w:r>
      <w:r w:rsidRPr="00A914FE">
        <w:rPr>
          <w:lang w:eastAsia="zh-CN" w:bidi="hi-IN"/>
        </w:rPr>
        <w:t>als</w:t>
      </w:r>
      <w:r w:rsidR="00FF3FAC">
        <w:rPr>
          <w:lang w:eastAsia="zh-CN" w:bidi="hi-IN"/>
        </w:rPr>
        <w:t xml:space="preserve"> </w:t>
      </w:r>
      <w:r w:rsidR="00E132B1" w:rsidRPr="00A914FE">
        <w:rPr>
          <w:lang w:eastAsia="zh-CN" w:bidi="hi-IN"/>
        </w:rPr>
        <w:t>paragraaf</w:t>
      </w:r>
      <w:r w:rsidR="00FF3FAC">
        <w:rPr>
          <w:lang w:eastAsia="zh-CN" w:bidi="hi-IN"/>
        </w:rPr>
        <w:t xml:space="preserve"> </w:t>
      </w:r>
      <w:r w:rsidR="00E132B1" w:rsidRPr="00A914FE">
        <w:rPr>
          <w:lang w:eastAsia="zh-CN" w:bidi="hi-IN"/>
        </w:rPr>
        <w:t>5.3.22</w:t>
      </w:r>
      <w:r w:rsidR="00FF3FAC">
        <w:rPr>
          <w:lang w:eastAsia="zh-CN" w:bidi="hi-IN"/>
        </w:rPr>
        <w:t xml:space="preserve"> </w:t>
      </w:r>
      <w:r w:rsidR="00E132B1" w:rsidRPr="00A914FE">
        <w:rPr>
          <w:lang w:eastAsia="zh-CN" w:bidi="hi-IN"/>
        </w:rPr>
        <w:t>kwetsbare</w:t>
      </w:r>
      <w:r w:rsidR="00FF3FAC">
        <w:rPr>
          <w:lang w:eastAsia="zh-CN" w:bidi="hi-IN"/>
        </w:rPr>
        <w:t xml:space="preserve"> </w:t>
      </w:r>
      <w:r w:rsidR="00E132B1" w:rsidRPr="00A914FE">
        <w:rPr>
          <w:lang w:eastAsia="zh-CN" w:bidi="hi-IN"/>
        </w:rPr>
        <w:t>gebouwen</w:t>
      </w:r>
      <w:r w:rsidR="00FF3FAC">
        <w:rPr>
          <w:lang w:eastAsia="zh-CN" w:bidi="hi-IN"/>
        </w:rPr>
        <w:t xml:space="preserve"> </w:t>
      </w:r>
      <w:r w:rsidR="00E132B1" w:rsidRPr="00A914FE">
        <w:rPr>
          <w:lang w:eastAsia="zh-CN" w:bidi="hi-IN"/>
        </w:rPr>
        <w:t>en</w:t>
      </w:r>
      <w:r w:rsidR="00FF3FAC">
        <w:rPr>
          <w:lang w:eastAsia="zh-CN" w:bidi="hi-IN"/>
        </w:rPr>
        <w:t xml:space="preserve"> </w:t>
      </w:r>
      <w:r w:rsidR="00E132B1" w:rsidRPr="00A914FE">
        <w:rPr>
          <w:lang w:eastAsia="zh-CN" w:bidi="hi-IN"/>
        </w:rPr>
        <w:t>locaties</w:t>
      </w:r>
      <w:r w:rsidR="00FF3FAC">
        <w:rPr>
          <w:lang w:eastAsia="zh-CN" w:bidi="hi-IN"/>
        </w:rPr>
        <w:t xml:space="preserve"> </w:t>
      </w:r>
      <w:r w:rsidR="00E132B1" w:rsidRPr="00A914FE">
        <w:rPr>
          <w:lang w:eastAsia="zh-CN" w:bidi="hi-IN"/>
        </w:rPr>
        <w:t>toevoegen</w:t>
      </w:r>
      <w:r w:rsidR="00FF3FAC">
        <w:rPr>
          <w:lang w:eastAsia="zh-CN" w:bidi="hi-IN"/>
        </w:rPr>
        <w:t xml:space="preserve"> </w:t>
      </w:r>
      <w:r w:rsidR="00E132B1" w:rsidRPr="00A914FE">
        <w:rPr>
          <w:lang w:eastAsia="zh-CN" w:bidi="hi-IN"/>
        </w:rPr>
        <w:t>-</w:t>
      </w:r>
      <w:r w:rsidR="00FF3FAC">
        <w:rPr>
          <w:lang w:eastAsia="zh-CN" w:bidi="hi-IN"/>
        </w:rPr>
        <w:t xml:space="preserve"> </w:t>
      </w:r>
      <w:r w:rsidR="00996E2C" w:rsidRPr="00A914FE">
        <w:rPr>
          <w:lang w:eastAsia="zh-CN" w:bidi="hi-IN"/>
        </w:rPr>
        <w:t>cat.</w:t>
      </w:r>
      <w:r w:rsidR="00FF3FAC">
        <w:rPr>
          <w:lang w:eastAsia="zh-CN" w:bidi="hi-IN"/>
        </w:rPr>
        <w:t xml:space="preserve"> </w:t>
      </w:r>
      <w:r w:rsidR="00996E2C" w:rsidRPr="00A914FE">
        <w:rPr>
          <w:lang w:eastAsia="zh-CN" w:bidi="hi-IN"/>
        </w:rPr>
        <w:t>II</w:t>
      </w:r>
      <w:r w:rsidR="00FF3FAC">
        <w:rPr>
          <w:lang w:eastAsia="zh-CN" w:bidi="hi-IN"/>
        </w:rPr>
        <w:t xml:space="preserve"> </w:t>
      </w:r>
      <w:r w:rsidRPr="00A914FE">
        <w:rPr>
          <w:lang w:eastAsia="zh-CN" w:bidi="hi-IN"/>
        </w:rPr>
        <w:t>zijn</w:t>
      </w:r>
      <w:r w:rsidR="00FF3FAC">
        <w:rPr>
          <w:lang w:eastAsia="zh-CN" w:bidi="hi-IN"/>
        </w:rPr>
        <w:t xml:space="preserve"> </w:t>
      </w:r>
      <w:r w:rsidRPr="00A914FE">
        <w:rPr>
          <w:lang w:eastAsia="zh-CN" w:bidi="hi-IN"/>
        </w:rPr>
        <w:t>relevant</w:t>
      </w:r>
      <w:r w:rsidR="00FF3FAC">
        <w:rPr>
          <w:lang w:eastAsia="zh-CN" w:bidi="hi-IN"/>
        </w:rPr>
        <w:t xml:space="preserve"> </w:t>
      </w:r>
      <w:r w:rsidRPr="00A914FE">
        <w:rPr>
          <w:lang w:eastAsia="zh-CN" w:bidi="hi-IN"/>
        </w:rPr>
        <w:t>voor</w:t>
      </w:r>
      <w:r w:rsidR="00FF3FAC">
        <w:rPr>
          <w:lang w:eastAsia="zh-CN" w:bidi="hi-IN"/>
        </w:rPr>
        <w:t xml:space="preserve"> </w:t>
      </w:r>
      <w:r w:rsidRPr="00A914FE">
        <w:rPr>
          <w:lang w:eastAsia="zh-CN" w:bidi="hi-IN"/>
        </w:rPr>
        <w:t>dit</w:t>
      </w:r>
      <w:r w:rsidR="00FF3FAC">
        <w:rPr>
          <w:lang w:eastAsia="zh-CN" w:bidi="hi-IN"/>
        </w:rPr>
        <w:t xml:space="preserve"> </w:t>
      </w:r>
      <w:r w:rsidRPr="00A914FE">
        <w:rPr>
          <w:lang w:eastAsia="zh-CN" w:bidi="hi-IN"/>
        </w:rPr>
        <w:t>wijzigingsplan</w:t>
      </w:r>
    </w:p>
    <w:p w14:paraId="6C1187CE" w14:textId="46A32278" w:rsidR="00225BCF" w:rsidRPr="00225BCF" w:rsidRDefault="00225BCF" w:rsidP="00C74567">
      <w:pPr>
        <w:rPr>
          <w:iCs/>
          <w:lang w:eastAsia="zh-CN" w:bidi="hi-IN"/>
        </w:rPr>
      </w:pPr>
      <w:r w:rsidRPr="00225BCF">
        <w:rPr>
          <w:iCs/>
          <w:lang w:eastAsia="zh-CN" w:bidi="hi-IN"/>
        </w:rPr>
        <w:t>Deze</w:t>
      </w:r>
      <w:r w:rsidR="00FF3FAC">
        <w:rPr>
          <w:iCs/>
          <w:lang w:eastAsia="zh-CN" w:bidi="hi-IN"/>
        </w:rPr>
        <w:t xml:space="preserve"> </w:t>
      </w:r>
      <w:r w:rsidRPr="00225BCF">
        <w:rPr>
          <w:iCs/>
          <w:lang w:eastAsia="zh-CN" w:bidi="hi-IN"/>
        </w:rPr>
        <w:t>twee</w:t>
      </w:r>
      <w:r w:rsidR="00FF3FAC">
        <w:rPr>
          <w:iCs/>
          <w:lang w:eastAsia="zh-CN" w:bidi="hi-IN"/>
        </w:rPr>
        <w:t xml:space="preserve"> </w:t>
      </w:r>
      <w:r w:rsidRPr="00225BCF">
        <w:rPr>
          <w:iCs/>
          <w:lang w:eastAsia="zh-CN" w:bidi="hi-IN"/>
        </w:rPr>
        <w:t>paragrafen</w:t>
      </w:r>
      <w:r w:rsidR="00FF3FAC">
        <w:rPr>
          <w:iCs/>
          <w:lang w:eastAsia="zh-CN" w:bidi="hi-IN"/>
        </w:rPr>
        <w:t xml:space="preserve"> </w:t>
      </w:r>
      <w:r>
        <w:rPr>
          <w:iCs/>
          <w:lang w:eastAsia="zh-CN" w:bidi="hi-IN"/>
        </w:rPr>
        <w:t>uit</w:t>
      </w:r>
      <w:r w:rsidR="00FF3FAC">
        <w:rPr>
          <w:iCs/>
          <w:lang w:eastAsia="zh-CN" w:bidi="hi-IN"/>
        </w:rPr>
        <w:t xml:space="preserve"> </w:t>
      </w:r>
      <w:r>
        <w:rPr>
          <w:iCs/>
          <w:lang w:eastAsia="zh-CN" w:bidi="hi-IN"/>
        </w:rPr>
        <w:t>de</w:t>
      </w:r>
      <w:r w:rsidR="00FF3FAC">
        <w:rPr>
          <w:iCs/>
          <w:lang w:eastAsia="zh-CN" w:bidi="hi-IN"/>
        </w:rPr>
        <w:t xml:space="preserve"> </w:t>
      </w:r>
      <w:r>
        <w:rPr>
          <w:iCs/>
          <w:lang w:eastAsia="zh-CN" w:bidi="hi-IN"/>
        </w:rPr>
        <w:t>geïntegreerde</w:t>
      </w:r>
      <w:r w:rsidR="00FF3FAC">
        <w:rPr>
          <w:iCs/>
          <w:lang w:eastAsia="zh-CN" w:bidi="hi-IN"/>
        </w:rPr>
        <w:t xml:space="preserve"> </w:t>
      </w:r>
      <w:r>
        <w:rPr>
          <w:iCs/>
          <w:lang w:eastAsia="zh-CN" w:bidi="hi-IN"/>
        </w:rPr>
        <w:t>staalkaart</w:t>
      </w:r>
      <w:r w:rsidR="00FF3FAC">
        <w:rPr>
          <w:iCs/>
          <w:lang w:eastAsia="zh-CN" w:bidi="hi-IN"/>
        </w:rPr>
        <w:t xml:space="preserve"> </w:t>
      </w:r>
      <w:r w:rsidRPr="00225BCF">
        <w:rPr>
          <w:iCs/>
          <w:lang w:eastAsia="zh-CN" w:bidi="hi-IN"/>
        </w:rPr>
        <w:t>gaan</w:t>
      </w:r>
      <w:r w:rsidR="00FF3FAC">
        <w:rPr>
          <w:iCs/>
          <w:lang w:eastAsia="zh-CN" w:bidi="hi-IN"/>
        </w:rPr>
        <w:t xml:space="preserve"> </w:t>
      </w:r>
      <w:r w:rsidRPr="00225BCF">
        <w:rPr>
          <w:iCs/>
          <w:lang w:eastAsia="zh-CN" w:bidi="hi-IN"/>
        </w:rPr>
        <w:t>over</w:t>
      </w:r>
      <w:r w:rsidR="00FF3FAC">
        <w:rPr>
          <w:iCs/>
          <w:lang w:eastAsia="zh-CN" w:bidi="hi-IN"/>
        </w:rPr>
        <w:t xml:space="preserve"> </w:t>
      </w:r>
      <w:r w:rsidRPr="00225BCF">
        <w:rPr>
          <w:iCs/>
          <w:lang w:eastAsia="zh-CN" w:bidi="hi-IN"/>
        </w:rPr>
        <w:t>omgevingsveiligheid.</w:t>
      </w:r>
      <w:r w:rsidR="00FF3FAC">
        <w:rPr>
          <w:iCs/>
          <w:lang w:eastAsia="zh-CN" w:bidi="hi-IN"/>
        </w:rPr>
        <w:t xml:space="preserve"> </w:t>
      </w:r>
      <w:r w:rsidRPr="00225BCF">
        <w:rPr>
          <w:iCs/>
          <w:lang w:eastAsia="zh-CN" w:bidi="hi-IN"/>
        </w:rPr>
        <w:t>Hieronder</w:t>
      </w:r>
      <w:r w:rsidR="00FF3FAC">
        <w:rPr>
          <w:iCs/>
          <w:lang w:eastAsia="zh-CN" w:bidi="hi-IN"/>
        </w:rPr>
        <w:t xml:space="preserve"> </w:t>
      </w:r>
      <w:r w:rsidRPr="00225BCF">
        <w:rPr>
          <w:iCs/>
          <w:lang w:eastAsia="zh-CN" w:bidi="hi-IN"/>
        </w:rPr>
        <w:t>wordt</w:t>
      </w:r>
      <w:r w:rsidR="00FF3FAC">
        <w:rPr>
          <w:iCs/>
          <w:lang w:eastAsia="zh-CN" w:bidi="hi-IN"/>
        </w:rPr>
        <w:t xml:space="preserve"> </w:t>
      </w:r>
      <w:r w:rsidRPr="00225BCF">
        <w:rPr>
          <w:iCs/>
          <w:lang w:eastAsia="zh-CN" w:bidi="hi-IN"/>
        </w:rPr>
        <w:t>aangegeven</w:t>
      </w:r>
      <w:r w:rsidR="00FF3FAC">
        <w:rPr>
          <w:iCs/>
          <w:lang w:eastAsia="zh-CN" w:bidi="hi-IN"/>
        </w:rPr>
        <w:t xml:space="preserve"> </w:t>
      </w:r>
      <w:r w:rsidRPr="00225BCF">
        <w:rPr>
          <w:iCs/>
          <w:lang w:eastAsia="zh-CN" w:bidi="hi-IN"/>
        </w:rPr>
        <w:t>waarom</w:t>
      </w:r>
      <w:r w:rsidR="00FF3FAC">
        <w:rPr>
          <w:iCs/>
          <w:lang w:eastAsia="zh-CN" w:bidi="hi-IN"/>
        </w:rPr>
        <w:t xml:space="preserve"> </w:t>
      </w:r>
      <w:r w:rsidRPr="00225BCF">
        <w:rPr>
          <w:iCs/>
          <w:lang w:eastAsia="zh-CN" w:bidi="hi-IN"/>
        </w:rPr>
        <w:t>beide</w:t>
      </w:r>
      <w:r w:rsidR="00FF3FAC">
        <w:rPr>
          <w:iCs/>
          <w:lang w:eastAsia="zh-CN" w:bidi="hi-IN"/>
        </w:rPr>
        <w:t xml:space="preserve"> </w:t>
      </w:r>
      <w:r w:rsidRPr="00225BCF">
        <w:rPr>
          <w:iCs/>
          <w:lang w:eastAsia="zh-CN" w:bidi="hi-IN"/>
        </w:rPr>
        <w:t>paragrafen</w:t>
      </w:r>
      <w:r w:rsidR="00FF3FAC">
        <w:rPr>
          <w:iCs/>
          <w:lang w:eastAsia="zh-CN" w:bidi="hi-IN"/>
        </w:rPr>
        <w:t xml:space="preserve"> </w:t>
      </w:r>
      <w:r w:rsidRPr="00225BCF">
        <w:rPr>
          <w:iCs/>
          <w:lang w:eastAsia="zh-CN" w:bidi="hi-IN"/>
        </w:rPr>
        <w:t>relevant</w:t>
      </w:r>
      <w:r w:rsidR="00FF3FAC">
        <w:rPr>
          <w:iCs/>
          <w:lang w:eastAsia="zh-CN" w:bidi="hi-IN"/>
        </w:rPr>
        <w:t xml:space="preserve"> </w:t>
      </w:r>
      <w:r w:rsidRPr="00225BCF">
        <w:rPr>
          <w:iCs/>
          <w:lang w:eastAsia="zh-CN" w:bidi="hi-IN"/>
        </w:rPr>
        <w:t>zijn</w:t>
      </w:r>
      <w:r w:rsidR="00FF3FAC">
        <w:rPr>
          <w:iCs/>
          <w:lang w:eastAsia="zh-CN" w:bidi="hi-IN"/>
        </w:rPr>
        <w:t xml:space="preserve"> </w:t>
      </w:r>
      <w:r w:rsidRPr="00225BCF">
        <w:rPr>
          <w:iCs/>
          <w:lang w:eastAsia="zh-CN" w:bidi="hi-IN"/>
        </w:rPr>
        <w:t>voor</w:t>
      </w:r>
      <w:r w:rsidR="00FF3FAC">
        <w:rPr>
          <w:iCs/>
          <w:lang w:eastAsia="zh-CN" w:bidi="hi-IN"/>
        </w:rPr>
        <w:t xml:space="preserve"> </w:t>
      </w:r>
      <w:r w:rsidRPr="00225BCF">
        <w:rPr>
          <w:iCs/>
          <w:lang w:eastAsia="zh-CN" w:bidi="hi-IN"/>
        </w:rPr>
        <w:t>voorliggend</w:t>
      </w:r>
      <w:r w:rsidR="00FF3FAC">
        <w:rPr>
          <w:iCs/>
          <w:lang w:eastAsia="zh-CN" w:bidi="hi-IN"/>
        </w:rPr>
        <w:t xml:space="preserve"> </w:t>
      </w:r>
      <w:r w:rsidRPr="00225BCF">
        <w:rPr>
          <w:iCs/>
          <w:lang w:eastAsia="zh-CN" w:bidi="hi-IN"/>
        </w:rPr>
        <w:t>wijzigingsplan,</w:t>
      </w:r>
      <w:r w:rsidR="00FF3FAC">
        <w:rPr>
          <w:iCs/>
          <w:lang w:eastAsia="zh-CN" w:bidi="hi-IN"/>
        </w:rPr>
        <w:t xml:space="preserve"> </w:t>
      </w:r>
      <w:r w:rsidRPr="00225BCF">
        <w:rPr>
          <w:iCs/>
          <w:lang w:eastAsia="zh-CN" w:bidi="hi-IN"/>
        </w:rPr>
        <w:t>en</w:t>
      </w:r>
      <w:r w:rsidR="00FF3FAC">
        <w:rPr>
          <w:iCs/>
          <w:lang w:eastAsia="zh-CN" w:bidi="hi-IN"/>
        </w:rPr>
        <w:t xml:space="preserve"> </w:t>
      </w:r>
      <w:r w:rsidRPr="00225BCF">
        <w:rPr>
          <w:iCs/>
          <w:lang w:eastAsia="zh-CN" w:bidi="hi-IN"/>
        </w:rPr>
        <w:t>waarom</w:t>
      </w:r>
      <w:r w:rsidR="00FF3FAC">
        <w:rPr>
          <w:iCs/>
          <w:lang w:eastAsia="zh-CN" w:bidi="hi-IN"/>
        </w:rPr>
        <w:t xml:space="preserve"> </w:t>
      </w:r>
      <w:r w:rsidRPr="00225BCF">
        <w:rPr>
          <w:iCs/>
          <w:lang w:eastAsia="zh-CN" w:bidi="hi-IN"/>
        </w:rPr>
        <w:t>de</w:t>
      </w:r>
      <w:r w:rsidR="00FF3FAC">
        <w:rPr>
          <w:iCs/>
          <w:lang w:eastAsia="zh-CN" w:bidi="hi-IN"/>
        </w:rPr>
        <w:t xml:space="preserve"> </w:t>
      </w:r>
      <w:r w:rsidRPr="00225BCF">
        <w:rPr>
          <w:iCs/>
          <w:lang w:eastAsia="zh-CN" w:bidi="hi-IN"/>
        </w:rPr>
        <w:t>paragrafen</w:t>
      </w:r>
      <w:r w:rsidR="00FF3FAC">
        <w:rPr>
          <w:iCs/>
          <w:lang w:eastAsia="zh-CN" w:bidi="hi-IN"/>
        </w:rPr>
        <w:t xml:space="preserve"> </w:t>
      </w:r>
      <w:r w:rsidRPr="00225BCF">
        <w:rPr>
          <w:iCs/>
          <w:lang w:eastAsia="zh-CN" w:bidi="hi-IN"/>
        </w:rPr>
        <w:t>desondanks</w:t>
      </w:r>
      <w:r w:rsidR="00FF3FAC">
        <w:rPr>
          <w:iCs/>
          <w:lang w:eastAsia="zh-CN" w:bidi="hi-IN"/>
        </w:rPr>
        <w:t xml:space="preserve"> </w:t>
      </w:r>
      <w:r w:rsidRPr="00225BCF">
        <w:rPr>
          <w:iCs/>
          <w:lang w:eastAsia="zh-CN" w:bidi="hi-IN"/>
        </w:rPr>
        <w:t>inhoudelijk</w:t>
      </w:r>
      <w:r w:rsidR="00FF3FAC">
        <w:rPr>
          <w:iCs/>
          <w:lang w:eastAsia="zh-CN" w:bidi="hi-IN"/>
        </w:rPr>
        <w:t xml:space="preserve"> </w:t>
      </w:r>
      <w:r w:rsidRPr="00225BCF">
        <w:rPr>
          <w:iCs/>
          <w:lang w:eastAsia="zh-CN" w:bidi="hi-IN"/>
        </w:rPr>
        <w:t>niet</w:t>
      </w:r>
      <w:r w:rsidR="00FF3FAC">
        <w:rPr>
          <w:iCs/>
          <w:lang w:eastAsia="zh-CN" w:bidi="hi-IN"/>
        </w:rPr>
        <w:t xml:space="preserve"> </w:t>
      </w:r>
      <w:r w:rsidRPr="00225BCF">
        <w:rPr>
          <w:iCs/>
          <w:lang w:eastAsia="zh-CN" w:bidi="hi-IN"/>
        </w:rPr>
        <w:t>zijn</w:t>
      </w:r>
      <w:r w:rsidR="00FF3FAC">
        <w:rPr>
          <w:iCs/>
          <w:lang w:eastAsia="zh-CN" w:bidi="hi-IN"/>
        </w:rPr>
        <w:t xml:space="preserve"> </w:t>
      </w:r>
      <w:r w:rsidRPr="00225BCF">
        <w:rPr>
          <w:iCs/>
          <w:lang w:eastAsia="zh-CN" w:bidi="hi-IN"/>
        </w:rPr>
        <w:t>uitgewerkt.</w:t>
      </w:r>
    </w:p>
    <w:p w14:paraId="308ED304" w14:textId="6D1044CC" w:rsidR="00A55437" w:rsidRPr="006F3B50" w:rsidRDefault="006F3B50" w:rsidP="006F3B50">
      <w:pPr>
        <w:pStyle w:val="Alineakop"/>
        <w:rPr>
          <w:lang w:eastAsia="zh-CN" w:bidi="hi-IN"/>
        </w:rPr>
      </w:pPr>
      <w:r w:rsidRPr="00A914FE">
        <w:rPr>
          <w:rFonts w:ascii="Wingdings" w:hAnsi="Wingdings"/>
          <w:lang w:eastAsia="zh-CN" w:bidi="hi-IN"/>
        </w:rPr>
        <w:lastRenderedPageBreak/>
        <w:t></w:t>
      </w:r>
      <w:r w:rsidRPr="00A914FE">
        <w:rPr>
          <w:rFonts w:ascii="Wingdings" w:hAnsi="Wingdings"/>
          <w:lang w:eastAsia="zh-CN" w:bidi="hi-IN"/>
        </w:rPr>
        <w:tab/>
      </w:r>
      <w:r w:rsidR="00A55437" w:rsidRPr="006F3B50">
        <w:rPr>
          <w:lang w:eastAsia="zh-CN" w:bidi="hi-IN"/>
        </w:rPr>
        <w:t>In</w:t>
      </w:r>
      <w:r w:rsidR="00FF3FAC">
        <w:rPr>
          <w:lang w:eastAsia="zh-CN" w:bidi="hi-IN"/>
        </w:rPr>
        <w:t xml:space="preserve"> </w:t>
      </w:r>
      <w:r w:rsidR="00A55437" w:rsidRPr="006F3B50">
        <w:rPr>
          <w:lang w:eastAsia="zh-CN" w:bidi="hi-IN"/>
        </w:rPr>
        <w:t>het</w:t>
      </w:r>
      <w:r w:rsidR="00FF3FAC">
        <w:rPr>
          <w:lang w:eastAsia="zh-CN" w:bidi="hi-IN"/>
        </w:rPr>
        <w:t xml:space="preserve"> </w:t>
      </w:r>
      <w:r w:rsidR="00A55437" w:rsidRPr="006F3B50">
        <w:rPr>
          <w:lang w:eastAsia="zh-CN" w:bidi="hi-IN"/>
        </w:rPr>
        <w:t>omgevingsplan</w:t>
      </w:r>
      <w:r w:rsidR="00FF3FAC">
        <w:rPr>
          <w:lang w:eastAsia="zh-CN" w:bidi="hi-IN"/>
        </w:rPr>
        <w:t xml:space="preserve"> </w:t>
      </w:r>
      <w:r w:rsidR="00A55437" w:rsidRPr="006F3B50">
        <w:rPr>
          <w:lang w:eastAsia="zh-CN" w:bidi="hi-IN"/>
        </w:rPr>
        <w:t>toegestane</w:t>
      </w:r>
      <w:r w:rsidR="00FF3FAC">
        <w:rPr>
          <w:lang w:eastAsia="zh-CN" w:bidi="hi-IN"/>
        </w:rPr>
        <w:t xml:space="preserve"> </w:t>
      </w:r>
      <w:r w:rsidR="00A55437" w:rsidRPr="006F3B50">
        <w:rPr>
          <w:lang w:eastAsia="zh-CN" w:bidi="hi-IN"/>
        </w:rPr>
        <w:t>activiteiten</w:t>
      </w:r>
    </w:p>
    <w:p w14:paraId="37C09916" w14:textId="017CDB23" w:rsidR="00A55437" w:rsidRPr="00A914FE" w:rsidRDefault="00A55437" w:rsidP="006F3B50">
      <w:pPr>
        <w:rPr>
          <w:lang w:eastAsia="zh-CN" w:bidi="hi-IN"/>
        </w:rPr>
      </w:pPr>
      <w:r w:rsidRPr="00A914FE">
        <w:rPr>
          <w:lang w:eastAsia="zh-CN" w:bidi="hi-IN"/>
        </w:rPr>
        <w:t>Dit</w:t>
      </w:r>
      <w:r w:rsidR="00FF3FAC">
        <w:rPr>
          <w:lang w:eastAsia="zh-CN" w:bidi="hi-IN"/>
        </w:rPr>
        <w:t xml:space="preserve"> </w:t>
      </w:r>
      <w:r w:rsidRPr="00A914FE">
        <w:rPr>
          <w:lang w:eastAsia="zh-CN" w:bidi="hi-IN"/>
        </w:rPr>
        <w:t>wijzigingsbesluit</w:t>
      </w:r>
      <w:r w:rsidR="00FF3FAC">
        <w:rPr>
          <w:lang w:eastAsia="zh-CN" w:bidi="hi-IN"/>
        </w:rPr>
        <w:t xml:space="preserve"> </w:t>
      </w:r>
      <w:r w:rsidRPr="00A914FE">
        <w:rPr>
          <w:lang w:eastAsia="zh-CN" w:bidi="hi-IN"/>
        </w:rPr>
        <w:t>maakt</w:t>
      </w:r>
      <w:r w:rsidR="00FF3FAC">
        <w:rPr>
          <w:lang w:eastAsia="zh-CN" w:bidi="hi-IN"/>
        </w:rPr>
        <w:t xml:space="preserve"> </w:t>
      </w:r>
      <w:r w:rsidRPr="00A914FE">
        <w:rPr>
          <w:lang w:eastAsia="zh-CN" w:bidi="hi-IN"/>
        </w:rPr>
        <w:t>woonactiviteiten,</w:t>
      </w:r>
      <w:r w:rsidR="00FF3FAC">
        <w:rPr>
          <w:lang w:eastAsia="zh-CN" w:bidi="hi-IN"/>
        </w:rPr>
        <w:t xml:space="preserve"> </w:t>
      </w:r>
      <w:r w:rsidRPr="00A914FE">
        <w:rPr>
          <w:lang w:eastAsia="zh-CN" w:bidi="hi-IN"/>
        </w:rPr>
        <w:t>horeca-activiteiten,</w:t>
      </w:r>
      <w:r w:rsidR="00FF3FAC">
        <w:rPr>
          <w:lang w:eastAsia="zh-CN" w:bidi="hi-IN"/>
        </w:rPr>
        <w:t xml:space="preserve"> </w:t>
      </w:r>
      <w:r w:rsidRPr="00A914FE">
        <w:rPr>
          <w:lang w:eastAsia="zh-CN" w:bidi="hi-IN"/>
        </w:rPr>
        <w:t>maatschappelijke</w:t>
      </w:r>
      <w:r w:rsidR="00FF3FAC">
        <w:rPr>
          <w:lang w:eastAsia="zh-CN" w:bidi="hi-IN"/>
        </w:rPr>
        <w:t xml:space="preserve"> </w:t>
      </w:r>
      <w:r w:rsidRPr="00A914FE">
        <w:rPr>
          <w:lang w:eastAsia="zh-CN" w:bidi="hi-IN"/>
        </w:rPr>
        <w:t>activiteiten</w:t>
      </w:r>
      <w:r w:rsidR="00FF3FAC">
        <w:rPr>
          <w:lang w:eastAsia="zh-CN" w:bidi="hi-IN"/>
        </w:rPr>
        <w:t xml:space="preserve"> </w:t>
      </w:r>
      <w:r w:rsidRPr="00A914FE">
        <w:rPr>
          <w:lang w:eastAsia="zh-CN" w:bidi="hi-IN"/>
        </w:rPr>
        <w:t>(o.a.</w:t>
      </w:r>
      <w:r w:rsidR="00FF3FAC">
        <w:rPr>
          <w:lang w:eastAsia="zh-CN" w:bidi="hi-IN"/>
        </w:rPr>
        <w:t xml:space="preserve"> </w:t>
      </w:r>
      <w:r w:rsidRPr="00A914FE">
        <w:rPr>
          <w:lang w:eastAsia="zh-CN" w:bidi="hi-IN"/>
        </w:rPr>
        <w:t>kliniek</w:t>
      </w:r>
      <w:r w:rsidR="00FF3FAC">
        <w:rPr>
          <w:lang w:eastAsia="zh-CN" w:bidi="hi-IN"/>
        </w:rPr>
        <w:t xml:space="preserve"> </w:t>
      </w:r>
      <w:r w:rsidRPr="00A914FE">
        <w:rPr>
          <w:lang w:eastAsia="zh-CN" w:bidi="hi-IN"/>
        </w:rPr>
        <w:t>voor</w:t>
      </w:r>
      <w:r w:rsidR="00FF3FAC">
        <w:rPr>
          <w:lang w:eastAsia="zh-CN" w:bidi="hi-IN"/>
        </w:rPr>
        <w:t xml:space="preserve"> </w:t>
      </w:r>
      <w:r w:rsidRPr="00A914FE">
        <w:rPr>
          <w:lang w:eastAsia="zh-CN" w:bidi="hi-IN"/>
        </w:rPr>
        <w:t>verslavingszorg,</w:t>
      </w:r>
      <w:r w:rsidR="00FF3FAC">
        <w:rPr>
          <w:lang w:eastAsia="zh-CN" w:bidi="hi-IN"/>
        </w:rPr>
        <w:t xml:space="preserve"> </w:t>
      </w:r>
      <w:r w:rsidRPr="00A914FE">
        <w:rPr>
          <w:lang w:eastAsia="zh-CN" w:bidi="hi-IN"/>
        </w:rPr>
        <w:t>(basis)onderwijs)</w:t>
      </w:r>
      <w:r w:rsidR="00FF3FAC">
        <w:rPr>
          <w:lang w:eastAsia="zh-CN" w:bidi="hi-IN"/>
        </w:rPr>
        <w:t xml:space="preserve"> </w:t>
      </w:r>
      <w:r w:rsidRPr="00A914FE">
        <w:rPr>
          <w:lang w:eastAsia="zh-CN" w:bidi="hi-IN"/>
        </w:rPr>
        <w:t>en</w:t>
      </w:r>
      <w:r w:rsidR="00FF3FAC">
        <w:rPr>
          <w:lang w:eastAsia="zh-CN" w:bidi="hi-IN"/>
        </w:rPr>
        <w:t xml:space="preserve"> </w:t>
      </w:r>
      <w:r w:rsidRPr="00A914FE">
        <w:rPr>
          <w:lang w:eastAsia="zh-CN" w:bidi="hi-IN"/>
        </w:rPr>
        <w:t>dienstverleningsactiviteiten</w:t>
      </w:r>
      <w:r w:rsidR="00FF3FAC">
        <w:rPr>
          <w:lang w:eastAsia="zh-CN" w:bidi="hi-IN"/>
        </w:rPr>
        <w:t xml:space="preserve"> </w:t>
      </w:r>
      <w:r w:rsidRPr="00A914FE">
        <w:rPr>
          <w:lang w:eastAsia="zh-CN" w:bidi="hi-IN"/>
        </w:rPr>
        <w:t>mogelijk.</w:t>
      </w:r>
      <w:r w:rsidR="00FF3FAC">
        <w:rPr>
          <w:lang w:eastAsia="zh-CN" w:bidi="hi-IN"/>
        </w:rPr>
        <w:t xml:space="preserve"> </w:t>
      </w:r>
      <w:r w:rsidRPr="00A914FE">
        <w:rPr>
          <w:lang w:eastAsia="zh-CN" w:bidi="hi-IN"/>
        </w:rPr>
        <w:t>Deze</w:t>
      </w:r>
      <w:r w:rsidR="00FF3FAC">
        <w:rPr>
          <w:lang w:eastAsia="zh-CN" w:bidi="hi-IN"/>
        </w:rPr>
        <w:t xml:space="preserve"> </w:t>
      </w:r>
      <w:r w:rsidRPr="00A914FE">
        <w:rPr>
          <w:lang w:eastAsia="zh-CN" w:bidi="hi-IN"/>
        </w:rPr>
        <w:t>activiteiten</w:t>
      </w:r>
      <w:r w:rsidR="00FF3FAC">
        <w:rPr>
          <w:lang w:eastAsia="zh-CN" w:bidi="hi-IN"/>
        </w:rPr>
        <w:t xml:space="preserve"> </w:t>
      </w:r>
      <w:r w:rsidRPr="00A914FE">
        <w:rPr>
          <w:lang w:eastAsia="zh-CN" w:bidi="hi-IN"/>
        </w:rPr>
        <w:t>vinden</w:t>
      </w:r>
      <w:r w:rsidR="00FF3FAC">
        <w:rPr>
          <w:lang w:eastAsia="zh-CN" w:bidi="hi-IN"/>
        </w:rPr>
        <w:t xml:space="preserve"> </w:t>
      </w:r>
      <w:r w:rsidRPr="00A914FE">
        <w:rPr>
          <w:lang w:eastAsia="zh-CN" w:bidi="hi-IN"/>
        </w:rPr>
        <w:t>plaats</w:t>
      </w:r>
      <w:r w:rsidR="00FF3FAC">
        <w:rPr>
          <w:lang w:eastAsia="zh-CN" w:bidi="hi-IN"/>
        </w:rPr>
        <w:t xml:space="preserve"> </w:t>
      </w:r>
      <w:r w:rsidRPr="00A914FE">
        <w:rPr>
          <w:lang w:eastAsia="zh-CN" w:bidi="hi-IN"/>
        </w:rPr>
        <w:t>in</w:t>
      </w:r>
      <w:r w:rsidR="00FF3FAC">
        <w:rPr>
          <w:lang w:eastAsia="zh-CN" w:bidi="hi-IN"/>
        </w:rPr>
        <w:t xml:space="preserve"> </w:t>
      </w:r>
      <w:r w:rsidRPr="00A914FE">
        <w:rPr>
          <w:lang w:eastAsia="zh-CN" w:bidi="hi-IN"/>
        </w:rPr>
        <w:t>beperkt</w:t>
      </w:r>
      <w:r w:rsidR="00FF3FAC">
        <w:rPr>
          <w:lang w:eastAsia="zh-CN" w:bidi="hi-IN"/>
        </w:rPr>
        <w:t xml:space="preserve"> </w:t>
      </w:r>
      <w:r w:rsidRPr="00A914FE">
        <w:rPr>
          <w:lang w:eastAsia="zh-CN" w:bidi="hi-IN"/>
        </w:rPr>
        <w:t>kwetsbare</w:t>
      </w:r>
      <w:r w:rsidR="00FF3FAC">
        <w:rPr>
          <w:lang w:eastAsia="zh-CN" w:bidi="hi-IN"/>
        </w:rPr>
        <w:t xml:space="preserve"> </w:t>
      </w:r>
      <w:r w:rsidRPr="00A914FE">
        <w:rPr>
          <w:lang w:eastAsia="zh-CN" w:bidi="hi-IN"/>
        </w:rPr>
        <w:t>gebouwen</w:t>
      </w:r>
      <w:r w:rsidR="00FF3FAC">
        <w:rPr>
          <w:lang w:eastAsia="zh-CN" w:bidi="hi-IN"/>
        </w:rPr>
        <w:t xml:space="preserve"> </w:t>
      </w:r>
      <w:r w:rsidRPr="00A914FE">
        <w:rPr>
          <w:lang w:eastAsia="zh-CN" w:bidi="hi-IN"/>
        </w:rPr>
        <w:t>(dienstverleningsactiviteit,</w:t>
      </w:r>
      <w:r w:rsidR="00FF3FAC">
        <w:rPr>
          <w:lang w:eastAsia="zh-CN" w:bidi="hi-IN"/>
        </w:rPr>
        <w:t xml:space="preserve"> </w:t>
      </w:r>
      <w:r w:rsidRPr="00A914FE">
        <w:rPr>
          <w:lang w:eastAsia="zh-CN" w:bidi="hi-IN"/>
        </w:rPr>
        <w:t>horeca-activiteit),</w:t>
      </w:r>
      <w:r w:rsidR="00FF3FAC">
        <w:rPr>
          <w:lang w:eastAsia="zh-CN" w:bidi="hi-IN"/>
        </w:rPr>
        <w:t xml:space="preserve"> </w:t>
      </w:r>
      <w:r w:rsidRPr="00A914FE">
        <w:rPr>
          <w:lang w:eastAsia="zh-CN" w:bidi="hi-IN"/>
        </w:rPr>
        <w:t>kwetsbare</w:t>
      </w:r>
      <w:r w:rsidR="00FF3FAC">
        <w:rPr>
          <w:lang w:eastAsia="zh-CN" w:bidi="hi-IN"/>
        </w:rPr>
        <w:t xml:space="preserve"> </w:t>
      </w:r>
      <w:r w:rsidRPr="00A914FE">
        <w:rPr>
          <w:lang w:eastAsia="zh-CN" w:bidi="hi-IN"/>
        </w:rPr>
        <w:t>gebouwen</w:t>
      </w:r>
      <w:r w:rsidR="00FF3FAC">
        <w:rPr>
          <w:lang w:eastAsia="zh-CN" w:bidi="hi-IN"/>
        </w:rPr>
        <w:t xml:space="preserve"> </w:t>
      </w:r>
      <w:r w:rsidRPr="00A914FE">
        <w:rPr>
          <w:lang w:eastAsia="zh-CN" w:bidi="hi-IN"/>
        </w:rPr>
        <w:t>(woonactiviteit)</w:t>
      </w:r>
      <w:r w:rsidR="00FF3FAC">
        <w:rPr>
          <w:lang w:eastAsia="zh-CN" w:bidi="hi-IN"/>
        </w:rPr>
        <w:t xml:space="preserve"> </w:t>
      </w:r>
      <w:r w:rsidRPr="00A914FE">
        <w:rPr>
          <w:lang w:eastAsia="zh-CN" w:bidi="hi-IN"/>
        </w:rPr>
        <w:t>en</w:t>
      </w:r>
      <w:r w:rsidR="00FF3FAC">
        <w:rPr>
          <w:lang w:eastAsia="zh-CN" w:bidi="hi-IN"/>
        </w:rPr>
        <w:t xml:space="preserve"> </w:t>
      </w:r>
      <w:r w:rsidRPr="00A914FE">
        <w:rPr>
          <w:lang w:eastAsia="zh-CN" w:bidi="hi-IN"/>
        </w:rPr>
        <w:t>zeer</w:t>
      </w:r>
      <w:r w:rsidR="00FF3FAC">
        <w:rPr>
          <w:lang w:eastAsia="zh-CN" w:bidi="hi-IN"/>
        </w:rPr>
        <w:t xml:space="preserve"> </w:t>
      </w:r>
      <w:r w:rsidRPr="00A914FE">
        <w:rPr>
          <w:lang w:eastAsia="zh-CN" w:bidi="hi-IN"/>
        </w:rPr>
        <w:t>kwetsbare</w:t>
      </w:r>
      <w:r w:rsidR="00FF3FAC">
        <w:rPr>
          <w:lang w:eastAsia="zh-CN" w:bidi="hi-IN"/>
        </w:rPr>
        <w:t xml:space="preserve"> </w:t>
      </w:r>
      <w:r w:rsidRPr="00A914FE">
        <w:rPr>
          <w:lang w:eastAsia="zh-CN" w:bidi="hi-IN"/>
        </w:rPr>
        <w:t>gebouwen</w:t>
      </w:r>
      <w:r w:rsidR="00FF3FAC">
        <w:rPr>
          <w:lang w:eastAsia="zh-CN" w:bidi="hi-IN"/>
        </w:rPr>
        <w:t xml:space="preserve"> </w:t>
      </w:r>
      <w:r w:rsidRPr="00A914FE">
        <w:rPr>
          <w:lang w:eastAsia="zh-CN" w:bidi="hi-IN"/>
        </w:rPr>
        <w:t>(basisonderwijs).</w:t>
      </w:r>
      <w:r w:rsidR="00FF3FAC">
        <w:rPr>
          <w:lang w:eastAsia="zh-CN" w:bidi="hi-IN"/>
        </w:rPr>
        <w:t xml:space="preserve"> </w:t>
      </w:r>
      <w:r w:rsidRPr="00A914FE">
        <w:rPr>
          <w:lang w:eastAsia="zh-CN" w:bidi="hi-IN"/>
        </w:rPr>
        <w:t>Er</w:t>
      </w:r>
      <w:r w:rsidR="00FF3FAC">
        <w:rPr>
          <w:lang w:eastAsia="zh-CN" w:bidi="hi-IN"/>
        </w:rPr>
        <w:t xml:space="preserve"> </w:t>
      </w:r>
      <w:r w:rsidRPr="00A914FE">
        <w:rPr>
          <w:lang w:eastAsia="zh-CN" w:bidi="hi-IN"/>
        </w:rPr>
        <w:t>is</w:t>
      </w:r>
      <w:r w:rsidR="00FF3FAC">
        <w:rPr>
          <w:lang w:eastAsia="zh-CN" w:bidi="hi-IN"/>
        </w:rPr>
        <w:t xml:space="preserve"> </w:t>
      </w:r>
      <w:r w:rsidRPr="00A914FE">
        <w:rPr>
          <w:lang w:eastAsia="zh-CN" w:bidi="hi-IN"/>
        </w:rPr>
        <w:t>dus</w:t>
      </w:r>
      <w:r w:rsidR="00FF3FAC">
        <w:rPr>
          <w:lang w:eastAsia="zh-CN" w:bidi="hi-IN"/>
        </w:rPr>
        <w:t xml:space="preserve"> </w:t>
      </w:r>
      <w:r w:rsidRPr="00A914FE">
        <w:rPr>
          <w:lang w:eastAsia="zh-CN" w:bidi="hi-IN"/>
        </w:rPr>
        <w:t>met</w:t>
      </w:r>
      <w:r w:rsidR="00FF3FAC">
        <w:rPr>
          <w:lang w:eastAsia="zh-CN" w:bidi="hi-IN"/>
        </w:rPr>
        <w:t xml:space="preserve"> </w:t>
      </w:r>
      <w:r w:rsidRPr="00A914FE">
        <w:rPr>
          <w:lang w:eastAsia="zh-CN" w:bidi="hi-IN"/>
        </w:rPr>
        <w:t>dit</w:t>
      </w:r>
      <w:r w:rsidR="00FF3FAC">
        <w:rPr>
          <w:lang w:eastAsia="zh-CN" w:bidi="hi-IN"/>
        </w:rPr>
        <w:t xml:space="preserve"> </w:t>
      </w:r>
      <w:r w:rsidRPr="00A914FE">
        <w:rPr>
          <w:lang w:eastAsia="zh-CN" w:bidi="hi-IN"/>
        </w:rPr>
        <w:t>omgevingsplan</w:t>
      </w:r>
      <w:r w:rsidR="00FF3FAC">
        <w:rPr>
          <w:lang w:eastAsia="zh-CN" w:bidi="hi-IN"/>
        </w:rPr>
        <w:t xml:space="preserve"> </w:t>
      </w:r>
      <w:r w:rsidRPr="00A914FE">
        <w:rPr>
          <w:lang w:eastAsia="zh-CN" w:bidi="hi-IN"/>
        </w:rPr>
        <w:t>sprake</w:t>
      </w:r>
      <w:r w:rsidR="00FF3FAC">
        <w:rPr>
          <w:lang w:eastAsia="zh-CN" w:bidi="hi-IN"/>
        </w:rPr>
        <w:t xml:space="preserve"> </w:t>
      </w:r>
      <w:r w:rsidRPr="00A914FE">
        <w:rPr>
          <w:lang w:eastAsia="zh-CN" w:bidi="hi-IN"/>
        </w:rPr>
        <w:t>van</w:t>
      </w:r>
      <w:r w:rsidR="00FF3FAC">
        <w:rPr>
          <w:lang w:eastAsia="zh-CN" w:bidi="hi-IN"/>
        </w:rPr>
        <w:t xml:space="preserve"> </w:t>
      </w:r>
      <w:r w:rsidRPr="00A914FE">
        <w:rPr>
          <w:lang w:eastAsia="zh-CN" w:bidi="hi-IN"/>
        </w:rPr>
        <w:t>het</w:t>
      </w:r>
      <w:r w:rsidR="00FF3FAC">
        <w:rPr>
          <w:lang w:eastAsia="zh-CN" w:bidi="hi-IN"/>
        </w:rPr>
        <w:t xml:space="preserve"> </w:t>
      </w:r>
      <w:r w:rsidRPr="00A914FE">
        <w:rPr>
          <w:lang w:eastAsia="zh-CN" w:bidi="hi-IN"/>
        </w:rPr>
        <w:t>toevoegen</w:t>
      </w:r>
      <w:r w:rsidR="00FF3FAC">
        <w:rPr>
          <w:lang w:eastAsia="zh-CN" w:bidi="hi-IN"/>
        </w:rPr>
        <w:t xml:space="preserve"> </w:t>
      </w:r>
      <w:r w:rsidRPr="00A914FE">
        <w:rPr>
          <w:lang w:eastAsia="zh-CN" w:bidi="hi-IN"/>
        </w:rPr>
        <w:t>van</w:t>
      </w:r>
      <w:r w:rsidR="00FF3FAC">
        <w:rPr>
          <w:lang w:eastAsia="zh-CN" w:bidi="hi-IN"/>
        </w:rPr>
        <w:t xml:space="preserve"> </w:t>
      </w:r>
      <w:r w:rsidRPr="00A914FE">
        <w:rPr>
          <w:lang w:eastAsia="zh-CN" w:bidi="hi-IN"/>
        </w:rPr>
        <w:t>dergelijke</w:t>
      </w:r>
      <w:r w:rsidR="00FF3FAC">
        <w:rPr>
          <w:lang w:eastAsia="zh-CN" w:bidi="hi-IN"/>
        </w:rPr>
        <w:t xml:space="preserve"> </w:t>
      </w:r>
      <w:r w:rsidRPr="00A914FE">
        <w:rPr>
          <w:lang w:eastAsia="zh-CN" w:bidi="hi-IN"/>
        </w:rPr>
        <w:t>gebouwen.</w:t>
      </w:r>
    </w:p>
    <w:p w14:paraId="2586FC0E" w14:textId="77777777" w:rsidR="00A55437" w:rsidRDefault="00A55437" w:rsidP="006F3B50">
      <w:pPr>
        <w:rPr>
          <w:highlight w:val="green"/>
          <w:lang w:eastAsia="zh-CN" w:bidi="hi-IN"/>
        </w:rPr>
      </w:pPr>
    </w:p>
    <w:p w14:paraId="009188C4" w14:textId="68E8E137" w:rsidR="00EC31CF" w:rsidRPr="006F3B50" w:rsidRDefault="00EC31CF" w:rsidP="006F3B50">
      <w:r w:rsidRPr="00EE3907">
        <w:rPr>
          <w:lang w:eastAsia="zh-CN" w:bidi="hi-IN"/>
        </w:rPr>
        <w:t>Andersom</w:t>
      </w:r>
      <w:r w:rsidR="00FF3FAC">
        <w:rPr>
          <w:lang w:eastAsia="zh-CN" w:bidi="hi-IN"/>
        </w:rPr>
        <w:t xml:space="preserve"> </w:t>
      </w:r>
      <w:r w:rsidRPr="00EE3907">
        <w:rPr>
          <w:lang w:eastAsia="zh-CN" w:bidi="hi-IN"/>
        </w:rPr>
        <w:t>bekeken</w:t>
      </w:r>
      <w:r w:rsidR="00FF3FAC">
        <w:rPr>
          <w:lang w:eastAsia="zh-CN" w:bidi="hi-IN"/>
        </w:rPr>
        <w:t xml:space="preserve"> </w:t>
      </w:r>
      <w:r w:rsidR="001B5E6A" w:rsidRPr="00EE3907">
        <w:rPr>
          <w:lang w:eastAsia="zh-CN" w:bidi="hi-IN"/>
        </w:rPr>
        <w:t>staat</w:t>
      </w:r>
      <w:r w:rsidR="00FF3FAC">
        <w:rPr>
          <w:lang w:eastAsia="zh-CN" w:bidi="hi-IN"/>
        </w:rPr>
        <w:t xml:space="preserve"> </w:t>
      </w:r>
      <w:r w:rsidRPr="00EE3907">
        <w:rPr>
          <w:lang w:eastAsia="zh-CN" w:bidi="hi-IN"/>
        </w:rPr>
        <w:t>dit</w:t>
      </w:r>
      <w:r w:rsidR="00FF3FAC">
        <w:rPr>
          <w:lang w:eastAsia="zh-CN" w:bidi="hi-IN"/>
        </w:rPr>
        <w:t xml:space="preserve"> </w:t>
      </w:r>
      <w:r w:rsidRPr="00EE3907">
        <w:rPr>
          <w:lang w:eastAsia="zh-CN" w:bidi="hi-IN"/>
        </w:rPr>
        <w:t>wijzigingsbesluit</w:t>
      </w:r>
      <w:r w:rsidR="00FF3FAC">
        <w:rPr>
          <w:lang w:eastAsia="zh-CN" w:bidi="hi-IN"/>
        </w:rPr>
        <w:t xml:space="preserve"> </w:t>
      </w:r>
      <w:r w:rsidRPr="00EE3907">
        <w:rPr>
          <w:lang w:eastAsia="zh-CN" w:bidi="hi-IN"/>
        </w:rPr>
        <w:t>ook</w:t>
      </w:r>
      <w:r w:rsidR="00FF3FAC">
        <w:rPr>
          <w:lang w:eastAsia="zh-CN" w:bidi="hi-IN"/>
        </w:rPr>
        <w:t xml:space="preserve"> </w:t>
      </w:r>
      <w:r w:rsidR="001B5E6A" w:rsidRPr="00EE3907">
        <w:rPr>
          <w:lang w:eastAsia="zh-CN" w:bidi="hi-IN"/>
        </w:rPr>
        <w:t>toe</w:t>
      </w:r>
      <w:r w:rsidR="00FF3FAC">
        <w:rPr>
          <w:lang w:eastAsia="zh-CN" w:bidi="hi-IN"/>
        </w:rPr>
        <w:t xml:space="preserve"> </w:t>
      </w:r>
      <w:r w:rsidR="005B00FD" w:rsidRPr="00EE3907">
        <w:rPr>
          <w:lang w:eastAsia="zh-CN" w:bidi="hi-IN"/>
        </w:rPr>
        <w:t>het</w:t>
      </w:r>
      <w:r w:rsidR="00FF3FAC">
        <w:rPr>
          <w:lang w:eastAsia="zh-CN" w:bidi="hi-IN"/>
        </w:rPr>
        <w:t xml:space="preserve"> </w:t>
      </w:r>
      <w:r w:rsidR="005B00FD" w:rsidRPr="00EE3907">
        <w:rPr>
          <w:lang w:eastAsia="zh-CN" w:bidi="hi-IN"/>
        </w:rPr>
        <w:t>bieden</w:t>
      </w:r>
      <w:r w:rsidR="00FF3FAC">
        <w:rPr>
          <w:lang w:eastAsia="zh-CN" w:bidi="hi-IN"/>
        </w:rPr>
        <w:t xml:space="preserve"> </w:t>
      </w:r>
      <w:r w:rsidR="005B00FD" w:rsidRPr="00EE3907">
        <w:rPr>
          <w:lang w:eastAsia="zh-CN" w:bidi="hi-IN"/>
        </w:rPr>
        <w:t>van</w:t>
      </w:r>
      <w:r w:rsidR="00FF3FAC">
        <w:rPr>
          <w:lang w:eastAsia="zh-CN" w:bidi="hi-IN"/>
        </w:rPr>
        <w:t xml:space="preserve"> </w:t>
      </w:r>
      <w:r w:rsidR="005B00FD" w:rsidRPr="00EE3907">
        <w:rPr>
          <w:lang w:eastAsia="zh-CN" w:bidi="hi-IN"/>
        </w:rPr>
        <w:t>gelegenheid</w:t>
      </w:r>
      <w:r w:rsidR="00FF3FAC">
        <w:rPr>
          <w:lang w:eastAsia="zh-CN" w:bidi="hi-IN"/>
        </w:rPr>
        <w:t xml:space="preserve"> </w:t>
      </w:r>
      <w:r w:rsidR="005B00FD" w:rsidRPr="00EE3907">
        <w:rPr>
          <w:lang w:eastAsia="zh-CN" w:bidi="hi-IN"/>
        </w:rPr>
        <w:t>voor</w:t>
      </w:r>
      <w:r w:rsidR="00FF3FAC">
        <w:rPr>
          <w:lang w:eastAsia="zh-CN" w:bidi="hi-IN"/>
        </w:rPr>
        <w:t xml:space="preserve"> </w:t>
      </w:r>
      <w:r w:rsidR="005B00FD" w:rsidRPr="00EE3907">
        <w:rPr>
          <w:lang w:eastAsia="zh-CN" w:bidi="hi-IN"/>
        </w:rPr>
        <w:t>het</w:t>
      </w:r>
      <w:r w:rsidR="00FF3FAC">
        <w:rPr>
          <w:lang w:eastAsia="zh-CN" w:bidi="hi-IN"/>
        </w:rPr>
        <w:t xml:space="preserve"> </w:t>
      </w:r>
      <w:r w:rsidR="005B00FD" w:rsidRPr="00EE3907">
        <w:rPr>
          <w:lang w:eastAsia="zh-CN" w:bidi="hi-IN"/>
        </w:rPr>
        <w:t>tanken</w:t>
      </w:r>
      <w:r w:rsidR="00FF3FAC">
        <w:rPr>
          <w:lang w:eastAsia="zh-CN" w:bidi="hi-IN"/>
        </w:rPr>
        <w:t xml:space="preserve"> </w:t>
      </w:r>
      <w:r w:rsidR="005B00FD" w:rsidRPr="00EE3907">
        <w:rPr>
          <w:lang w:eastAsia="zh-CN" w:bidi="hi-IN"/>
        </w:rPr>
        <w:t>van</w:t>
      </w:r>
      <w:r w:rsidR="00FF3FAC">
        <w:rPr>
          <w:lang w:eastAsia="zh-CN" w:bidi="hi-IN"/>
        </w:rPr>
        <w:t xml:space="preserve"> </w:t>
      </w:r>
      <w:r w:rsidR="005B00FD" w:rsidRPr="00EE3907">
        <w:rPr>
          <w:lang w:eastAsia="zh-CN" w:bidi="hi-IN"/>
        </w:rPr>
        <w:t>voertuigen</w:t>
      </w:r>
      <w:r w:rsidR="00FF3FAC">
        <w:rPr>
          <w:lang w:eastAsia="zh-CN" w:bidi="hi-IN"/>
        </w:rPr>
        <w:t xml:space="preserve"> </w:t>
      </w:r>
      <w:r w:rsidR="005B00FD" w:rsidRPr="00EE3907">
        <w:rPr>
          <w:lang w:eastAsia="zh-CN" w:bidi="hi-IN"/>
        </w:rPr>
        <w:t>of</w:t>
      </w:r>
      <w:r w:rsidR="00FF3FAC">
        <w:rPr>
          <w:lang w:eastAsia="zh-CN" w:bidi="hi-IN"/>
        </w:rPr>
        <w:t xml:space="preserve"> </w:t>
      </w:r>
      <w:r w:rsidR="005B00FD" w:rsidRPr="00EE3907">
        <w:rPr>
          <w:lang w:eastAsia="zh-CN" w:bidi="hi-IN"/>
        </w:rPr>
        <w:t>werktuigen</w:t>
      </w:r>
      <w:r w:rsidR="00FF3FAC">
        <w:rPr>
          <w:lang w:eastAsia="zh-CN" w:bidi="hi-IN"/>
        </w:rPr>
        <w:t xml:space="preserve"> </w:t>
      </w:r>
      <w:r w:rsidR="00E073EB" w:rsidRPr="00EE3907">
        <w:rPr>
          <w:lang w:eastAsia="zh-CN" w:bidi="hi-IN"/>
        </w:rPr>
        <w:t>(zie</w:t>
      </w:r>
      <w:r w:rsidR="00FF3FAC">
        <w:rPr>
          <w:lang w:eastAsia="zh-CN" w:bidi="hi-IN"/>
        </w:rPr>
        <w:t xml:space="preserve"> </w:t>
      </w:r>
      <w:r w:rsidR="00E073EB" w:rsidRPr="00EE3907">
        <w:rPr>
          <w:lang w:eastAsia="zh-CN" w:bidi="hi-IN"/>
        </w:rPr>
        <w:t>artikel</w:t>
      </w:r>
      <w:r w:rsidR="00FF3FAC">
        <w:rPr>
          <w:lang w:eastAsia="zh-CN" w:bidi="hi-IN"/>
        </w:rPr>
        <w:t xml:space="preserve"> </w:t>
      </w:r>
      <w:r w:rsidR="00E073EB" w:rsidRPr="00EE3907">
        <w:rPr>
          <w:lang w:eastAsia="zh-CN" w:bidi="hi-IN"/>
        </w:rPr>
        <w:t>4.63)</w:t>
      </w:r>
      <w:r w:rsidR="001562A7" w:rsidRPr="00EE3907">
        <w:rPr>
          <w:lang w:eastAsia="zh-CN" w:bidi="hi-IN"/>
        </w:rPr>
        <w:t>.</w:t>
      </w:r>
      <w:r w:rsidR="00FF3FAC">
        <w:rPr>
          <w:lang w:eastAsia="zh-CN" w:bidi="hi-IN"/>
        </w:rPr>
        <w:t xml:space="preserve"> </w:t>
      </w:r>
      <w:r w:rsidR="001562A7" w:rsidRPr="00EE3907">
        <w:rPr>
          <w:lang w:eastAsia="zh-CN" w:bidi="hi-IN"/>
        </w:rPr>
        <w:t>Dit</w:t>
      </w:r>
      <w:r w:rsidR="00FF3FAC">
        <w:rPr>
          <w:lang w:eastAsia="zh-CN" w:bidi="hi-IN"/>
        </w:rPr>
        <w:t xml:space="preserve"> </w:t>
      </w:r>
      <w:r w:rsidR="001562A7" w:rsidRPr="00EE3907">
        <w:rPr>
          <w:lang w:eastAsia="zh-CN" w:bidi="hi-IN"/>
        </w:rPr>
        <w:t>is</w:t>
      </w:r>
      <w:r w:rsidR="00FF3FAC">
        <w:rPr>
          <w:lang w:eastAsia="zh-CN" w:bidi="hi-IN"/>
        </w:rPr>
        <w:t xml:space="preserve"> </w:t>
      </w:r>
      <w:r w:rsidR="001562A7" w:rsidRPr="00EE3907">
        <w:rPr>
          <w:lang w:eastAsia="zh-CN" w:bidi="hi-IN"/>
        </w:rPr>
        <w:t>een</w:t>
      </w:r>
      <w:r w:rsidR="00FF3FAC">
        <w:rPr>
          <w:lang w:eastAsia="zh-CN" w:bidi="hi-IN"/>
        </w:rPr>
        <w:t xml:space="preserve"> </w:t>
      </w:r>
      <w:r w:rsidR="001562A7" w:rsidRPr="00EE3907">
        <w:rPr>
          <w:lang w:eastAsia="zh-CN" w:bidi="hi-IN"/>
        </w:rPr>
        <w:t>risicovolle</w:t>
      </w:r>
      <w:r w:rsidR="00FF3FAC">
        <w:rPr>
          <w:lang w:eastAsia="zh-CN" w:bidi="hi-IN"/>
        </w:rPr>
        <w:t xml:space="preserve"> </w:t>
      </w:r>
      <w:r w:rsidR="001562A7" w:rsidRPr="00EE3907">
        <w:rPr>
          <w:lang w:eastAsia="zh-CN" w:bidi="hi-IN"/>
        </w:rPr>
        <w:t>activiteit.</w:t>
      </w:r>
      <w:r w:rsidR="00FF3FAC">
        <w:rPr>
          <w:lang w:eastAsia="zh-CN" w:bidi="hi-IN"/>
        </w:rPr>
        <w:t xml:space="preserve"> </w:t>
      </w:r>
      <w:r w:rsidR="00B15DA3" w:rsidRPr="00EE3907">
        <w:rPr>
          <w:lang w:eastAsia="zh-CN" w:bidi="hi-IN"/>
        </w:rPr>
        <w:t>Er</w:t>
      </w:r>
      <w:r w:rsidR="00FF3FAC">
        <w:rPr>
          <w:lang w:eastAsia="zh-CN" w:bidi="hi-IN"/>
        </w:rPr>
        <w:t xml:space="preserve"> </w:t>
      </w:r>
      <w:r w:rsidR="00B15DA3" w:rsidRPr="00EE3907">
        <w:rPr>
          <w:lang w:eastAsia="zh-CN" w:bidi="hi-IN"/>
        </w:rPr>
        <w:t>dienen</w:t>
      </w:r>
      <w:r w:rsidR="00FF3FAC">
        <w:rPr>
          <w:lang w:eastAsia="zh-CN" w:bidi="hi-IN"/>
        </w:rPr>
        <w:t xml:space="preserve"> </w:t>
      </w:r>
      <w:r w:rsidR="00B15DA3" w:rsidRPr="00EE3907">
        <w:rPr>
          <w:lang w:eastAsia="zh-CN" w:bidi="hi-IN"/>
        </w:rPr>
        <w:t>afstanden</w:t>
      </w:r>
      <w:r w:rsidR="00FF3FAC">
        <w:rPr>
          <w:lang w:eastAsia="zh-CN" w:bidi="hi-IN"/>
        </w:rPr>
        <w:t xml:space="preserve"> </w:t>
      </w:r>
      <w:r w:rsidR="00B15DA3" w:rsidRPr="00EE3907">
        <w:rPr>
          <w:lang w:eastAsia="zh-CN" w:bidi="hi-IN"/>
        </w:rPr>
        <w:t>te</w:t>
      </w:r>
      <w:r w:rsidR="00FF3FAC">
        <w:rPr>
          <w:lang w:eastAsia="zh-CN" w:bidi="hi-IN"/>
        </w:rPr>
        <w:t xml:space="preserve"> </w:t>
      </w:r>
      <w:r w:rsidR="00B15DA3" w:rsidRPr="00EE3907">
        <w:rPr>
          <w:lang w:eastAsia="zh-CN" w:bidi="hi-IN"/>
        </w:rPr>
        <w:t>worden</w:t>
      </w:r>
      <w:r w:rsidR="00FF3FAC">
        <w:rPr>
          <w:lang w:eastAsia="zh-CN" w:bidi="hi-IN"/>
        </w:rPr>
        <w:t xml:space="preserve"> </w:t>
      </w:r>
      <w:r w:rsidR="00B15DA3" w:rsidRPr="00EE3907">
        <w:rPr>
          <w:lang w:eastAsia="zh-CN" w:bidi="hi-IN"/>
        </w:rPr>
        <w:t>aangehouden</w:t>
      </w:r>
      <w:r w:rsidR="00FF3FAC">
        <w:rPr>
          <w:lang w:eastAsia="zh-CN" w:bidi="hi-IN"/>
        </w:rPr>
        <w:t xml:space="preserve"> </w:t>
      </w:r>
      <w:r w:rsidR="00B15DA3" w:rsidRPr="00EE3907">
        <w:rPr>
          <w:lang w:eastAsia="zh-CN" w:bidi="hi-IN"/>
        </w:rPr>
        <w:t>tussen</w:t>
      </w:r>
      <w:r w:rsidR="00FF3FAC">
        <w:rPr>
          <w:lang w:eastAsia="zh-CN" w:bidi="hi-IN"/>
        </w:rPr>
        <w:t xml:space="preserve"> </w:t>
      </w:r>
      <w:r w:rsidR="00B15DA3" w:rsidRPr="00EE3907">
        <w:rPr>
          <w:lang w:eastAsia="zh-CN" w:bidi="hi-IN"/>
        </w:rPr>
        <w:t>de</w:t>
      </w:r>
      <w:r w:rsidR="00FF3FAC">
        <w:rPr>
          <w:lang w:eastAsia="zh-CN" w:bidi="hi-IN"/>
        </w:rPr>
        <w:t xml:space="preserve"> </w:t>
      </w:r>
      <w:r w:rsidR="00B15DA3" w:rsidRPr="00EE3907">
        <w:rPr>
          <w:lang w:eastAsia="zh-CN" w:bidi="hi-IN"/>
        </w:rPr>
        <w:t>risicovolle</w:t>
      </w:r>
      <w:r w:rsidR="00FF3FAC">
        <w:rPr>
          <w:lang w:eastAsia="zh-CN" w:bidi="hi-IN"/>
        </w:rPr>
        <w:t xml:space="preserve"> </w:t>
      </w:r>
      <w:r w:rsidR="00B15DA3" w:rsidRPr="00EE3907">
        <w:rPr>
          <w:lang w:eastAsia="zh-CN" w:bidi="hi-IN"/>
        </w:rPr>
        <w:t>activiteit</w:t>
      </w:r>
      <w:r w:rsidR="00FF3FAC">
        <w:rPr>
          <w:lang w:eastAsia="zh-CN" w:bidi="hi-IN"/>
        </w:rPr>
        <w:t xml:space="preserve"> </w:t>
      </w:r>
      <w:r w:rsidR="00B15DA3" w:rsidRPr="00EE3907">
        <w:rPr>
          <w:lang w:eastAsia="zh-CN" w:bidi="hi-IN"/>
        </w:rPr>
        <w:t>en</w:t>
      </w:r>
      <w:r w:rsidR="00FF3FAC">
        <w:rPr>
          <w:lang w:eastAsia="zh-CN" w:bidi="hi-IN"/>
        </w:rPr>
        <w:t xml:space="preserve"> </w:t>
      </w:r>
      <w:r w:rsidR="00B15DA3" w:rsidRPr="00EE3907">
        <w:rPr>
          <w:lang w:eastAsia="zh-CN" w:bidi="hi-IN"/>
        </w:rPr>
        <w:t>beperkt</w:t>
      </w:r>
      <w:r w:rsidR="00FF3FAC">
        <w:rPr>
          <w:lang w:eastAsia="zh-CN" w:bidi="hi-IN"/>
        </w:rPr>
        <w:t xml:space="preserve"> </w:t>
      </w:r>
      <w:r w:rsidR="00B15DA3" w:rsidRPr="00EE3907">
        <w:rPr>
          <w:lang w:eastAsia="zh-CN" w:bidi="hi-IN"/>
        </w:rPr>
        <w:t>kwetsbare</w:t>
      </w:r>
      <w:r w:rsidR="00FF3FAC">
        <w:rPr>
          <w:lang w:eastAsia="zh-CN" w:bidi="hi-IN"/>
        </w:rPr>
        <w:t xml:space="preserve"> </w:t>
      </w:r>
      <w:r w:rsidR="00B15DA3" w:rsidRPr="00EE3907">
        <w:rPr>
          <w:lang w:eastAsia="zh-CN" w:bidi="hi-IN"/>
        </w:rPr>
        <w:t>gebouwen,</w:t>
      </w:r>
      <w:r w:rsidR="00FF3FAC">
        <w:rPr>
          <w:lang w:eastAsia="zh-CN" w:bidi="hi-IN"/>
        </w:rPr>
        <w:t xml:space="preserve"> </w:t>
      </w:r>
      <w:r w:rsidR="00B15DA3" w:rsidRPr="00EE3907">
        <w:rPr>
          <w:lang w:eastAsia="zh-CN" w:bidi="hi-IN"/>
        </w:rPr>
        <w:t>kwetsbare</w:t>
      </w:r>
      <w:r w:rsidR="00FF3FAC">
        <w:rPr>
          <w:lang w:eastAsia="zh-CN" w:bidi="hi-IN"/>
        </w:rPr>
        <w:t xml:space="preserve"> </w:t>
      </w:r>
      <w:r w:rsidR="00B15DA3" w:rsidRPr="00EE3907">
        <w:rPr>
          <w:lang w:eastAsia="zh-CN" w:bidi="hi-IN"/>
        </w:rPr>
        <w:t>gebouwen</w:t>
      </w:r>
      <w:r w:rsidR="00FF3FAC">
        <w:rPr>
          <w:lang w:eastAsia="zh-CN" w:bidi="hi-IN"/>
        </w:rPr>
        <w:t xml:space="preserve"> </w:t>
      </w:r>
      <w:r w:rsidR="00B15DA3" w:rsidRPr="00EE3907">
        <w:rPr>
          <w:lang w:eastAsia="zh-CN" w:bidi="hi-IN"/>
        </w:rPr>
        <w:t>en</w:t>
      </w:r>
      <w:r w:rsidR="00FF3FAC">
        <w:rPr>
          <w:lang w:eastAsia="zh-CN" w:bidi="hi-IN"/>
        </w:rPr>
        <w:t xml:space="preserve"> </w:t>
      </w:r>
      <w:r w:rsidR="00B15DA3" w:rsidRPr="00EE3907">
        <w:rPr>
          <w:lang w:eastAsia="zh-CN" w:bidi="hi-IN"/>
        </w:rPr>
        <w:t>zeer</w:t>
      </w:r>
      <w:r w:rsidR="00FF3FAC">
        <w:rPr>
          <w:lang w:eastAsia="zh-CN" w:bidi="hi-IN"/>
        </w:rPr>
        <w:t xml:space="preserve"> </w:t>
      </w:r>
      <w:r w:rsidR="00B15DA3" w:rsidRPr="00EE3907">
        <w:rPr>
          <w:lang w:eastAsia="zh-CN" w:bidi="hi-IN"/>
        </w:rPr>
        <w:t>kwetsbare</w:t>
      </w:r>
      <w:r w:rsidR="00FF3FAC">
        <w:rPr>
          <w:lang w:eastAsia="zh-CN" w:bidi="hi-IN"/>
        </w:rPr>
        <w:t xml:space="preserve"> </w:t>
      </w:r>
      <w:r w:rsidR="00B15DA3" w:rsidRPr="00EE3907">
        <w:rPr>
          <w:lang w:eastAsia="zh-CN" w:bidi="hi-IN"/>
        </w:rPr>
        <w:t>gebouwen;</w:t>
      </w:r>
      <w:r w:rsidR="00FF3FAC">
        <w:rPr>
          <w:lang w:eastAsia="zh-CN" w:bidi="hi-IN"/>
        </w:rPr>
        <w:t xml:space="preserve"> </w:t>
      </w:r>
      <w:r w:rsidR="00B15DA3" w:rsidRPr="00EE3907">
        <w:rPr>
          <w:lang w:eastAsia="zh-CN" w:bidi="hi-IN"/>
        </w:rPr>
        <w:t>dit</w:t>
      </w:r>
      <w:r w:rsidR="00FF3FAC">
        <w:rPr>
          <w:lang w:eastAsia="zh-CN" w:bidi="hi-IN"/>
        </w:rPr>
        <w:t xml:space="preserve"> </w:t>
      </w:r>
      <w:r w:rsidR="00B15DA3" w:rsidRPr="00EE3907">
        <w:rPr>
          <w:lang w:eastAsia="zh-CN" w:bidi="hi-IN"/>
        </w:rPr>
        <w:t>geldt</w:t>
      </w:r>
      <w:r w:rsidR="00FF3FAC">
        <w:rPr>
          <w:lang w:eastAsia="zh-CN" w:bidi="hi-IN"/>
        </w:rPr>
        <w:t xml:space="preserve"> </w:t>
      </w:r>
      <w:r w:rsidR="00B15DA3" w:rsidRPr="00EE3907">
        <w:rPr>
          <w:lang w:eastAsia="zh-CN" w:bidi="hi-IN"/>
        </w:rPr>
        <w:t>dus</w:t>
      </w:r>
      <w:r w:rsidR="00FF3FAC">
        <w:rPr>
          <w:lang w:eastAsia="zh-CN" w:bidi="hi-IN"/>
        </w:rPr>
        <w:t xml:space="preserve"> </w:t>
      </w:r>
      <w:r w:rsidR="00B15DA3" w:rsidRPr="00EE3907">
        <w:rPr>
          <w:lang w:eastAsia="zh-CN" w:bidi="hi-IN"/>
        </w:rPr>
        <w:t>ook</w:t>
      </w:r>
      <w:r w:rsidR="00FF3FAC">
        <w:rPr>
          <w:lang w:eastAsia="zh-CN" w:bidi="hi-IN"/>
        </w:rPr>
        <w:t xml:space="preserve"> </w:t>
      </w:r>
      <w:r w:rsidR="00B15DA3" w:rsidRPr="00EE3907">
        <w:rPr>
          <w:lang w:eastAsia="zh-CN" w:bidi="hi-IN"/>
        </w:rPr>
        <w:t>binnen</w:t>
      </w:r>
      <w:r w:rsidR="00FF3FAC">
        <w:rPr>
          <w:lang w:eastAsia="zh-CN" w:bidi="hi-IN"/>
        </w:rPr>
        <w:t xml:space="preserve"> </w:t>
      </w:r>
      <w:r w:rsidR="00B15DA3" w:rsidRPr="00EE3907">
        <w:rPr>
          <w:lang w:eastAsia="zh-CN" w:bidi="hi-IN"/>
        </w:rPr>
        <w:t>het</w:t>
      </w:r>
      <w:r w:rsidR="00FF3FAC">
        <w:rPr>
          <w:lang w:eastAsia="zh-CN" w:bidi="hi-IN"/>
        </w:rPr>
        <w:t xml:space="preserve"> </w:t>
      </w:r>
      <w:r w:rsidR="00B15DA3" w:rsidRPr="00EE3907">
        <w:rPr>
          <w:lang w:eastAsia="zh-CN" w:bidi="hi-IN"/>
        </w:rPr>
        <w:t>plangebied</w:t>
      </w:r>
      <w:r w:rsidR="00FF3FAC">
        <w:rPr>
          <w:lang w:eastAsia="zh-CN" w:bidi="hi-IN"/>
        </w:rPr>
        <w:t xml:space="preserve"> </w:t>
      </w:r>
      <w:r w:rsidR="00B15DA3" w:rsidRPr="00EE3907">
        <w:rPr>
          <w:lang w:eastAsia="zh-CN" w:bidi="hi-IN"/>
        </w:rPr>
        <w:t>Eureka.</w:t>
      </w:r>
      <w:r w:rsidR="00FF3FAC">
        <w:rPr>
          <w:lang w:eastAsia="zh-CN" w:bidi="hi-IN"/>
        </w:rPr>
        <w:t xml:space="preserve"> </w:t>
      </w:r>
      <w:r w:rsidR="009A4305" w:rsidRPr="00EE3907">
        <w:rPr>
          <w:lang w:eastAsia="zh-CN" w:bidi="hi-IN"/>
        </w:rPr>
        <w:t>Hieronder</w:t>
      </w:r>
      <w:r w:rsidR="00FF3FAC">
        <w:rPr>
          <w:lang w:eastAsia="zh-CN" w:bidi="hi-IN"/>
        </w:rPr>
        <w:t xml:space="preserve"> </w:t>
      </w:r>
      <w:r w:rsidR="009A4305" w:rsidRPr="00EE3907">
        <w:rPr>
          <w:lang w:eastAsia="zh-CN" w:bidi="hi-IN"/>
        </w:rPr>
        <w:t>onder</w:t>
      </w:r>
      <w:r w:rsidR="00FF3FAC">
        <w:rPr>
          <w:lang w:eastAsia="zh-CN" w:bidi="hi-IN"/>
        </w:rPr>
        <w:t xml:space="preserve"> </w:t>
      </w:r>
      <w:r w:rsidR="009A4305" w:rsidRPr="00EE3907">
        <w:rPr>
          <w:lang w:eastAsia="zh-CN" w:bidi="hi-IN"/>
        </w:rPr>
        <w:t>kop</w:t>
      </w:r>
      <w:r w:rsidR="00FF3FAC">
        <w:rPr>
          <w:lang w:eastAsia="zh-CN" w:bidi="hi-IN"/>
        </w:rPr>
        <w:t xml:space="preserve"> </w:t>
      </w:r>
      <w:r w:rsidR="009A4305" w:rsidRPr="00EE3907">
        <w:rPr>
          <w:lang w:eastAsia="zh-CN" w:bidi="hi-IN"/>
        </w:rPr>
        <w:t>‘ligging</w:t>
      </w:r>
      <w:r w:rsidR="00FF3FAC">
        <w:rPr>
          <w:lang w:eastAsia="zh-CN" w:bidi="hi-IN"/>
        </w:rPr>
        <w:t xml:space="preserve"> </w:t>
      </w:r>
      <w:r w:rsidR="009A4305" w:rsidRPr="00EE3907">
        <w:rPr>
          <w:lang w:eastAsia="zh-CN" w:bidi="hi-IN"/>
        </w:rPr>
        <w:t>risicobronnen</w:t>
      </w:r>
      <w:r w:rsidR="00FF3FAC">
        <w:rPr>
          <w:lang w:eastAsia="zh-CN" w:bidi="hi-IN"/>
        </w:rPr>
        <w:t xml:space="preserve"> </w:t>
      </w:r>
      <w:r w:rsidR="009A4305" w:rsidRPr="00EE3907">
        <w:rPr>
          <w:lang w:eastAsia="zh-CN" w:bidi="hi-IN"/>
        </w:rPr>
        <w:t>binnen</w:t>
      </w:r>
      <w:r w:rsidR="00FF3FAC">
        <w:rPr>
          <w:lang w:eastAsia="zh-CN" w:bidi="hi-IN"/>
        </w:rPr>
        <w:t xml:space="preserve"> </w:t>
      </w:r>
      <w:r w:rsidR="009A4305" w:rsidRPr="00EE3907">
        <w:rPr>
          <w:lang w:eastAsia="zh-CN" w:bidi="hi-IN"/>
        </w:rPr>
        <w:t>plangebied</w:t>
      </w:r>
      <w:r w:rsidR="00FF3FAC">
        <w:rPr>
          <w:lang w:eastAsia="zh-CN" w:bidi="hi-IN"/>
        </w:rPr>
        <w:t xml:space="preserve"> </w:t>
      </w:r>
      <w:r w:rsidR="009A4305" w:rsidRPr="00EE3907">
        <w:rPr>
          <w:lang w:eastAsia="zh-CN" w:bidi="hi-IN"/>
        </w:rPr>
        <w:t>Eureka’</w:t>
      </w:r>
      <w:r w:rsidR="00FF3FAC">
        <w:rPr>
          <w:lang w:eastAsia="zh-CN" w:bidi="hi-IN"/>
        </w:rPr>
        <w:t xml:space="preserve"> </w:t>
      </w:r>
      <w:r w:rsidR="009A4305" w:rsidRPr="00EE3907">
        <w:rPr>
          <w:lang w:eastAsia="zh-CN" w:bidi="hi-IN"/>
        </w:rPr>
        <w:t>wordt</w:t>
      </w:r>
      <w:r w:rsidR="00FF3FAC">
        <w:rPr>
          <w:lang w:eastAsia="zh-CN" w:bidi="hi-IN"/>
        </w:rPr>
        <w:t xml:space="preserve"> </w:t>
      </w:r>
      <w:r w:rsidR="009A4305" w:rsidRPr="00EE3907">
        <w:rPr>
          <w:lang w:eastAsia="zh-CN" w:bidi="hi-IN"/>
        </w:rPr>
        <w:t>hier</w:t>
      </w:r>
      <w:r w:rsidR="00FF3FAC">
        <w:rPr>
          <w:lang w:eastAsia="zh-CN" w:bidi="hi-IN"/>
        </w:rPr>
        <w:t xml:space="preserve"> </w:t>
      </w:r>
      <w:r w:rsidR="009A4305" w:rsidRPr="00EE3907">
        <w:rPr>
          <w:lang w:eastAsia="zh-CN" w:bidi="hi-IN"/>
        </w:rPr>
        <w:t>verder</w:t>
      </w:r>
      <w:r w:rsidR="00FF3FAC">
        <w:rPr>
          <w:lang w:eastAsia="zh-CN" w:bidi="hi-IN"/>
        </w:rPr>
        <w:t xml:space="preserve"> </w:t>
      </w:r>
      <w:r w:rsidR="009A4305" w:rsidRPr="00EE3907">
        <w:rPr>
          <w:lang w:eastAsia="zh-CN" w:bidi="hi-IN"/>
        </w:rPr>
        <w:t>op</w:t>
      </w:r>
      <w:r w:rsidR="00FF3FAC">
        <w:rPr>
          <w:lang w:eastAsia="zh-CN" w:bidi="hi-IN"/>
        </w:rPr>
        <w:t xml:space="preserve"> </w:t>
      </w:r>
      <w:r w:rsidR="009A4305" w:rsidRPr="00EE3907">
        <w:rPr>
          <w:lang w:eastAsia="zh-CN" w:bidi="hi-IN"/>
        </w:rPr>
        <w:t>ingegaan.</w:t>
      </w:r>
    </w:p>
    <w:p w14:paraId="225BC9EC" w14:textId="383E84CF" w:rsidR="00655D85" w:rsidRPr="006F3B50" w:rsidRDefault="006F3B50" w:rsidP="006F3B50">
      <w:pPr>
        <w:pStyle w:val="Alineakop"/>
        <w:rPr>
          <w:lang w:eastAsia="zh-CN" w:bidi="hi-IN"/>
        </w:rPr>
      </w:pPr>
      <w:r w:rsidRPr="003278EA">
        <w:rPr>
          <w:rFonts w:ascii="Wingdings" w:hAnsi="Wingdings"/>
          <w:lang w:eastAsia="zh-CN" w:bidi="hi-IN"/>
        </w:rPr>
        <w:t></w:t>
      </w:r>
      <w:r w:rsidRPr="003278EA">
        <w:rPr>
          <w:rFonts w:ascii="Wingdings" w:hAnsi="Wingdings"/>
          <w:lang w:eastAsia="zh-CN" w:bidi="hi-IN"/>
        </w:rPr>
        <w:tab/>
      </w:r>
      <w:r w:rsidR="00556F39" w:rsidRPr="006F3B50">
        <w:rPr>
          <w:lang w:eastAsia="zh-CN" w:bidi="hi-IN"/>
        </w:rPr>
        <w:t>Inhoud</w:t>
      </w:r>
      <w:r w:rsidR="00FF3FAC">
        <w:rPr>
          <w:lang w:eastAsia="zh-CN" w:bidi="hi-IN"/>
        </w:rPr>
        <w:t xml:space="preserve"> </w:t>
      </w:r>
      <w:r w:rsidR="00556F39" w:rsidRPr="006F3B50">
        <w:rPr>
          <w:lang w:eastAsia="zh-CN" w:bidi="hi-IN"/>
        </w:rPr>
        <w:t>van</w:t>
      </w:r>
      <w:r w:rsidR="00FF3FAC">
        <w:rPr>
          <w:lang w:eastAsia="zh-CN" w:bidi="hi-IN"/>
        </w:rPr>
        <w:t xml:space="preserve"> </w:t>
      </w:r>
      <w:r w:rsidR="00556F39" w:rsidRPr="006F3B50">
        <w:rPr>
          <w:lang w:eastAsia="zh-CN" w:bidi="hi-IN"/>
        </w:rPr>
        <w:t>paragraaf</w:t>
      </w:r>
      <w:r w:rsidR="00FF3FAC">
        <w:rPr>
          <w:lang w:eastAsia="zh-CN" w:bidi="hi-IN"/>
        </w:rPr>
        <w:t xml:space="preserve"> </w:t>
      </w:r>
      <w:r w:rsidR="00556F39" w:rsidRPr="006F3B50">
        <w:rPr>
          <w:lang w:eastAsia="zh-CN" w:bidi="hi-IN"/>
        </w:rPr>
        <w:t>5.3.21</w:t>
      </w:r>
      <w:r w:rsidR="00FF3FAC">
        <w:rPr>
          <w:lang w:eastAsia="zh-CN" w:bidi="hi-IN"/>
        </w:rPr>
        <w:t xml:space="preserve"> </w:t>
      </w:r>
      <w:r w:rsidR="00556F39" w:rsidRPr="006F3B50">
        <w:rPr>
          <w:lang w:eastAsia="zh-CN" w:bidi="hi-IN"/>
        </w:rPr>
        <w:t>en</w:t>
      </w:r>
      <w:r w:rsidR="00FF3FAC">
        <w:rPr>
          <w:lang w:eastAsia="zh-CN" w:bidi="hi-IN"/>
        </w:rPr>
        <w:t xml:space="preserve"> </w:t>
      </w:r>
      <w:r w:rsidR="00556F39" w:rsidRPr="006F3B50">
        <w:rPr>
          <w:lang w:eastAsia="zh-CN" w:bidi="hi-IN"/>
        </w:rPr>
        <w:t>5.3.22</w:t>
      </w:r>
      <w:r w:rsidR="00FF3FAC">
        <w:rPr>
          <w:lang w:eastAsia="zh-CN" w:bidi="hi-IN"/>
        </w:rPr>
        <w:t xml:space="preserve"> </w:t>
      </w:r>
      <w:r w:rsidR="00556F39" w:rsidRPr="006F3B50">
        <w:rPr>
          <w:lang w:eastAsia="zh-CN" w:bidi="hi-IN"/>
        </w:rPr>
        <w:t>uit</w:t>
      </w:r>
      <w:r w:rsidR="00FF3FAC">
        <w:rPr>
          <w:lang w:eastAsia="zh-CN" w:bidi="hi-IN"/>
        </w:rPr>
        <w:t xml:space="preserve"> </w:t>
      </w:r>
      <w:r w:rsidR="00556F39" w:rsidRPr="006F3B50">
        <w:rPr>
          <w:lang w:eastAsia="zh-CN" w:bidi="hi-IN"/>
        </w:rPr>
        <w:t>de</w:t>
      </w:r>
      <w:r w:rsidR="00FF3FAC">
        <w:rPr>
          <w:lang w:eastAsia="zh-CN" w:bidi="hi-IN"/>
        </w:rPr>
        <w:t xml:space="preserve"> </w:t>
      </w:r>
      <w:r w:rsidR="00556F39" w:rsidRPr="006F3B50">
        <w:rPr>
          <w:lang w:eastAsia="zh-CN" w:bidi="hi-IN"/>
        </w:rPr>
        <w:t>geïntegreerde</w:t>
      </w:r>
      <w:r w:rsidR="00FF3FAC">
        <w:rPr>
          <w:lang w:eastAsia="zh-CN" w:bidi="hi-IN"/>
        </w:rPr>
        <w:t xml:space="preserve"> </w:t>
      </w:r>
      <w:r w:rsidR="00556F39" w:rsidRPr="006F3B50">
        <w:rPr>
          <w:lang w:eastAsia="zh-CN" w:bidi="hi-IN"/>
        </w:rPr>
        <w:t>staalkaart</w:t>
      </w:r>
    </w:p>
    <w:p w14:paraId="66FC77BA" w14:textId="03B7816E" w:rsidR="00A92B3C" w:rsidRDefault="00A92B3C" w:rsidP="006F3B50">
      <w:pPr>
        <w:rPr>
          <w:lang w:eastAsia="zh-CN" w:bidi="hi-IN"/>
        </w:rPr>
      </w:pPr>
      <w:r w:rsidRPr="00850686">
        <w:rPr>
          <w:lang w:eastAsia="zh-CN" w:bidi="hi-IN"/>
        </w:rPr>
        <w:t>Paragraaf</w:t>
      </w:r>
      <w:r w:rsidR="00FF3FAC">
        <w:rPr>
          <w:lang w:eastAsia="zh-CN" w:bidi="hi-IN"/>
        </w:rPr>
        <w:t xml:space="preserve"> </w:t>
      </w:r>
      <w:r w:rsidRPr="00850686">
        <w:rPr>
          <w:lang w:eastAsia="zh-CN" w:bidi="hi-IN"/>
        </w:rPr>
        <w:t>5.3.22</w:t>
      </w:r>
      <w:r w:rsidR="00FF3FAC">
        <w:rPr>
          <w:lang w:eastAsia="zh-CN" w:bidi="hi-IN"/>
        </w:rPr>
        <w:t xml:space="preserve"> </w:t>
      </w:r>
      <w:r w:rsidRPr="00850686">
        <w:rPr>
          <w:lang w:eastAsia="zh-CN" w:bidi="hi-IN"/>
        </w:rPr>
        <w:t>uit</w:t>
      </w:r>
      <w:r w:rsidR="00FF3FAC">
        <w:rPr>
          <w:lang w:eastAsia="zh-CN" w:bidi="hi-IN"/>
        </w:rPr>
        <w:t xml:space="preserve"> </w:t>
      </w:r>
      <w:r w:rsidRPr="00850686">
        <w:rPr>
          <w:lang w:eastAsia="zh-CN" w:bidi="hi-IN"/>
        </w:rPr>
        <w:t>de</w:t>
      </w:r>
      <w:r w:rsidR="00FF3FAC">
        <w:rPr>
          <w:lang w:eastAsia="zh-CN" w:bidi="hi-IN"/>
        </w:rPr>
        <w:t xml:space="preserve"> </w:t>
      </w:r>
      <w:r w:rsidRPr="00850686">
        <w:rPr>
          <w:lang w:eastAsia="zh-CN" w:bidi="hi-IN"/>
        </w:rPr>
        <w:t>geïntegreerde</w:t>
      </w:r>
      <w:r w:rsidR="00FF3FAC">
        <w:rPr>
          <w:lang w:eastAsia="zh-CN" w:bidi="hi-IN"/>
        </w:rPr>
        <w:t xml:space="preserve"> </w:t>
      </w:r>
      <w:r w:rsidRPr="00850686">
        <w:rPr>
          <w:lang w:eastAsia="zh-CN" w:bidi="hi-IN"/>
        </w:rPr>
        <w:t>staalkaart</w:t>
      </w:r>
      <w:r w:rsidR="00FF3FAC">
        <w:rPr>
          <w:lang w:eastAsia="zh-CN" w:bidi="hi-IN"/>
        </w:rPr>
        <w:t xml:space="preserve"> </w:t>
      </w:r>
      <w:r w:rsidRPr="00850686">
        <w:rPr>
          <w:lang w:eastAsia="zh-CN" w:bidi="hi-IN"/>
        </w:rPr>
        <w:t>gaat</w:t>
      </w:r>
      <w:r w:rsidR="00FF3FAC">
        <w:rPr>
          <w:lang w:eastAsia="zh-CN" w:bidi="hi-IN"/>
        </w:rPr>
        <w:t xml:space="preserve"> </w:t>
      </w:r>
      <w:r w:rsidRPr="00850686">
        <w:rPr>
          <w:lang w:eastAsia="zh-CN" w:bidi="hi-IN"/>
        </w:rPr>
        <w:t>over</w:t>
      </w:r>
      <w:r w:rsidR="00FF3FAC">
        <w:rPr>
          <w:lang w:eastAsia="zh-CN" w:bidi="hi-IN"/>
        </w:rPr>
        <w:t xml:space="preserve"> </w:t>
      </w:r>
      <w:r w:rsidR="00E27159">
        <w:rPr>
          <w:lang w:eastAsia="zh-CN" w:bidi="hi-IN"/>
        </w:rPr>
        <w:t>o.a.</w:t>
      </w:r>
      <w:r w:rsidR="00FF3FAC">
        <w:rPr>
          <w:lang w:eastAsia="zh-CN" w:bidi="hi-IN"/>
        </w:rPr>
        <w:t xml:space="preserve"> </w:t>
      </w:r>
      <w:r w:rsidRPr="00850686">
        <w:rPr>
          <w:lang w:eastAsia="zh-CN" w:bidi="hi-IN"/>
        </w:rPr>
        <w:t>het</w:t>
      </w:r>
      <w:r w:rsidR="00FF3FAC">
        <w:rPr>
          <w:lang w:eastAsia="zh-CN" w:bidi="hi-IN"/>
        </w:rPr>
        <w:t xml:space="preserve"> </w:t>
      </w:r>
      <w:r w:rsidRPr="00850686">
        <w:rPr>
          <w:lang w:eastAsia="zh-CN" w:bidi="hi-IN"/>
        </w:rPr>
        <w:t>bouwen</w:t>
      </w:r>
      <w:r w:rsidR="00FF3FAC">
        <w:rPr>
          <w:lang w:eastAsia="zh-CN" w:bidi="hi-IN"/>
        </w:rPr>
        <w:t xml:space="preserve"> </w:t>
      </w:r>
      <w:r w:rsidRPr="00850686">
        <w:rPr>
          <w:lang w:eastAsia="zh-CN" w:bidi="hi-IN"/>
        </w:rPr>
        <w:t>van</w:t>
      </w:r>
      <w:r w:rsidR="00FF3FAC">
        <w:rPr>
          <w:lang w:eastAsia="zh-CN" w:bidi="hi-IN"/>
        </w:rPr>
        <w:t xml:space="preserve"> </w:t>
      </w:r>
      <w:r w:rsidRPr="00850686">
        <w:rPr>
          <w:lang w:eastAsia="zh-CN" w:bidi="hi-IN"/>
        </w:rPr>
        <w:t>beperkt</w:t>
      </w:r>
      <w:r w:rsidR="00FF3FAC">
        <w:rPr>
          <w:lang w:eastAsia="zh-CN" w:bidi="hi-IN"/>
        </w:rPr>
        <w:t xml:space="preserve"> </w:t>
      </w:r>
      <w:r w:rsidRPr="00850686">
        <w:rPr>
          <w:lang w:eastAsia="zh-CN" w:bidi="hi-IN"/>
        </w:rPr>
        <w:t>kwetsbare</w:t>
      </w:r>
      <w:r w:rsidR="00FF3FAC">
        <w:rPr>
          <w:lang w:eastAsia="zh-CN" w:bidi="hi-IN"/>
        </w:rPr>
        <w:t xml:space="preserve"> </w:t>
      </w:r>
      <w:r w:rsidRPr="00850686">
        <w:rPr>
          <w:lang w:eastAsia="zh-CN" w:bidi="hi-IN"/>
        </w:rPr>
        <w:t>gebouwen,</w:t>
      </w:r>
      <w:r w:rsidR="00FF3FAC">
        <w:rPr>
          <w:lang w:eastAsia="zh-CN" w:bidi="hi-IN"/>
        </w:rPr>
        <w:t xml:space="preserve"> </w:t>
      </w:r>
      <w:r w:rsidRPr="00850686">
        <w:rPr>
          <w:lang w:eastAsia="zh-CN" w:bidi="hi-IN"/>
        </w:rPr>
        <w:t>kwetsbare</w:t>
      </w:r>
      <w:r w:rsidR="00FF3FAC">
        <w:rPr>
          <w:lang w:eastAsia="zh-CN" w:bidi="hi-IN"/>
        </w:rPr>
        <w:t xml:space="preserve"> </w:t>
      </w:r>
      <w:r w:rsidRPr="00850686">
        <w:rPr>
          <w:lang w:eastAsia="zh-CN" w:bidi="hi-IN"/>
        </w:rPr>
        <w:t>gebouwen</w:t>
      </w:r>
      <w:r w:rsidR="00FF3FAC">
        <w:rPr>
          <w:lang w:eastAsia="zh-CN" w:bidi="hi-IN"/>
        </w:rPr>
        <w:t xml:space="preserve"> </w:t>
      </w:r>
      <w:r w:rsidRPr="00850686">
        <w:rPr>
          <w:lang w:eastAsia="zh-CN" w:bidi="hi-IN"/>
        </w:rPr>
        <w:t>en</w:t>
      </w:r>
      <w:r w:rsidR="00FF3FAC">
        <w:rPr>
          <w:lang w:eastAsia="zh-CN" w:bidi="hi-IN"/>
        </w:rPr>
        <w:t xml:space="preserve"> </w:t>
      </w:r>
      <w:r w:rsidRPr="00850686">
        <w:rPr>
          <w:lang w:eastAsia="zh-CN" w:bidi="hi-IN"/>
        </w:rPr>
        <w:t>zeer</w:t>
      </w:r>
      <w:r w:rsidR="00FF3FAC">
        <w:rPr>
          <w:lang w:eastAsia="zh-CN" w:bidi="hi-IN"/>
        </w:rPr>
        <w:t xml:space="preserve"> </w:t>
      </w:r>
      <w:r w:rsidRPr="00850686">
        <w:rPr>
          <w:lang w:eastAsia="zh-CN" w:bidi="hi-IN"/>
        </w:rPr>
        <w:t>kwetsbare</w:t>
      </w:r>
      <w:r w:rsidR="00FF3FAC">
        <w:rPr>
          <w:lang w:eastAsia="zh-CN" w:bidi="hi-IN"/>
        </w:rPr>
        <w:t xml:space="preserve"> </w:t>
      </w:r>
      <w:r w:rsidRPr="00850686">
        <w:rPr>
          <w:lang w:eastAsia="zh-CN" w:bidi="hi-IN"/>
        </w:rPr>
        <w:t>gebouwen</w:t>
      </w:r>
      <w:r w:rsidR="00FF3FAC">
        <w:rPr>
          <w:lang w:eastAsia="zh-CN" w:bidi="hi-IN"/>
        </w:rPr>
        <w:t xml:space="preserve"> </w:t>
      </w:r>
      <w:r w:rsidRPr="00850686">
        <w:rPr>
          <w:lang w:eastAsia="zh-CN" w:bidi="hi-IN"/>
        </w:rPr>
        <w:t>en</w:t>
      </w:r>
      <w:r>
        <w:rPr>
          <w:lang w:eastAsia="zh-CN" w:bidi="hi-IN"/>
        </w:rPr>
        <w:t>,</w:t>
      </w:r>
      <w:r w:rsidR="00FF3FAC">
        <w:rPr>
          <w:lang w:eastAsia="zh-CN" w:bidi="hi-IN"/>
        </w:rPr>
        <w:t xml:space="preserve"> </w:t>
      </w:r>
      <w:r>
        <w:rPr>
          <w:lang w:eastAsia="zh-CN" w:bidi="hi-IN"/>
        </w:rPr>
        <w:t>aangezien</w:t>
      </w:r>
      <w:r w:rsidR="00FF3FAC">
        <w:rPr>
          <w:lang w:eastAsia="zh-CN" w:bidi="hi-IN"/>
        </w:rPr>
        <w:t xml:space="preserve"> </w:t>
      </w:r>
      <w:r>
        <w:rPr>
          <w:lang w:eastAsia="zh-CN" w:bidi="hi-IN"/>
        </w:rPr>
        <w:t>binnen</w:t>
      </w:r>
      <w:r w:rsidR="00FF3FAC">
        <w:rPr>
          <w:lang w:eastAsia="zh-CN" w:bidi="hi-IN"/>
        </w:rPr>
        <w:t xml:space="preserve"> </w:t>
      </w:r>
      <w:r>
        <w:rPr>
          <w:lang w:eastAsia="zh-CN" w:bidi="hi-IN"/>
        </w:rPr>
        <w:t>het</w:t>
      </w:r>
      <w:r w:rsidR="00FF3FAC">
        <w:rPr>
          <w:lang w:eastAsia="zh-CN" w:bidi="hi-IN"/>
        </w:rPr>
        <w:t xml:space="preserve"> </w:t>
      </w:r>
      <w:r>
        <w:rPr>
          <w:lang w:eastAsia="zh-CN" w:bidi="hi-IN"/>
        </w:rPr>
        <w:t>plangebied</w:t>
      </w:r>
      <w:r w:rsidR="00FF3FAC">
        <w:rPr>
          <w:lang w:eastAsia="zh-CN" w:bidi="hi-IN"/>
        </w:rPr>
        <w:t xml:space="preserve"> </w:t>
      </w:r>
      <w:r>
        <w:rPr>
          <w:lang w:eastAsia="zh-CN" w:bidi="hi-IN"/>
        </w:rPr>
        <w:t>Eureka</w:t>
      </w:r>
      <w:r w:rsidR="00FF3FAC">
        <w:rPr>
          <w:lang w:eastAsia="zh-CN" w:bidi="hi-IN"/>
        </w:rPr>
        <w:t xml:space="preserve"> </w:t>
      </w:r>
      <w:r>
        <w:rPr>
          <w:lang w:eastAsia="zh-CN" w:bidi="hi-IN"/>
        </w:rPr>
        <w:t>gebouwd</w:t>
      </w:r>
      <w:r w:rsidR="00FF3FAC">
        <w:rPr>
          <w:lang w:eastAsia="zh-CN" w:bidi="hi-IN"/>
        </w:rPr>
        <w:t xml:space="preserve"> </w:t>
      </w:r>
      <w:r>
        <w:rPr>
          <w:lang w:eastAsia="zh-CN" w:bidi="hi-IN"/>
        </w:rPr>
        <w:t>gaat</w:t>
      </w:r>
      <w:r w:rsidR="00FF3FAC">
        <w:rPr>
          <w:lang w:eastAsia="zh-CN" w:bidi="hi-IN"/>
        </w:rPr>
        <w:t xml:space="preserve"> </w:t>
      </w:r>
      <w:r>
        <w:rPr>
          <w:lang w:eastAsia="zh-CN" w:bidi="hi-IN"/>
        </w:rPr>
        <w:t>worden,</w:t>
      </w:r>
      <w:r w:rsidR="00FF3FAC">
        <w:rPr>
          <w:lang w:eastAsia="zh-CN" w:bidi="hi-IN"/>
        </w:rPr>
        <w:t xml:space="preserve"> </w:t>
      </w:r>
      <w:r w:rsidRPr="00850686">
        <w:rPr>
          <w:lang w:eastAsia="zh-CN" w:bidi="hi-IN"/>
        </w:rPr>
        <w:t>is</w:t>
      </w:r>
      <w:r w:rsidR="00FF3FAC">
        <w:rPr>
          <w:lang w:eastAsia="zh-CN" w:bidi="hi-IN"/>
        </w:rPr>
        <w:t xml:space="preserve"> </w:t>
      </w:r>
      <w:r>
        <w:rPr>
          <w:lang w:eastAsia="zh-CN" w:bidi="hi-IN"/>
        </w:rPr>
        <w:t>deze</w:t>
      </w:r>
      <w:r w:rsidR="00FF3FAC">
        <w:rPr>
          <w:lang w:eastAsia="zh-CN" w:bidi="hi-IN"/>
        </w:rPr>
        <w:t xml:space="preserve"> </w:t>
      </w:r>
      <w:r>
        <w:rPr>
          <w:lang w:eastAsia="zh-CN" w:bidi="hi-IN"/>
        </w:rPr>
        <w:t>paragraaf</w:t>
      </w:r>
      <w:r w:rsidR="00FF3FAC">
        <w:rPr>
          <w:lang w:eastAsia="zh-CN" w:bidi="hi-IN"/>
        </w:rPr>
        <w:t xml:space="preserve"> </w:t>
      </w:r>
      <w:r w:rsidRPr="00850686">
        <w:rPr>
          <w:lang w:eastAsia="zh-CN" w:bidi="hi-IN"/>
        </w:rPr>
        <w:t>dus</w:t>
      </w:r>
      <w:r w:rsidR="00FF3FAC">
        <w:rPr>
          <w:lang w:eastAsia="zh-CN" w:bidi="hi-IN"/>
        </w:rPr>
        <w:t xml:space="preserve"> </w:t>
      </w:r>
      <w:r w:rsidRPr="00850686">
        <w:rPr>
          <w:lang w:eastAsia="zh-CN" w:bidi="hi-IN"/>
        </w:rPr>
        <w:t>relevant</w:t>
      </w:r>
      <w:r w:rsidR="00FF3FAC">
        <w:rPr>
          <w:lang w:eastAsia="zh-CN" w:bidi="hi-IN"/>
        </w:rPr>
        <w:t xml:space="preserve"> </w:t>
      </w:r>
      <w:r w:rsidRPr="00850686">
        <w:rPr>
          <w:lang w:eastAsia="zh-CN" w:bidi="hi-IN"/>
        </w:rPr>
        <w:t>voor</w:t>
      </w:r>
      <w:r w:rsidR="00FF3FAC">
        <w:rPr>
          <w:lang w:eastAsia="zh-CN" w:bidi="hi-IN"/>
        </w:rPr>
        <w:t xml:space="preserve"> </w:t>
      </w:r>
      <w:r w:rsidRPr="00850686">
        <w:rPr>
          <w:lang w:eastAsia="zh-CN" w:bidi="hi-IN"/>
        </w:rPr>
        <w:t>voorliggend</w:t>
      </w:r>
      <w:r w:rsidR="00FF3FAC">
        <w:rPr>
          <w:lang w:eastAsia="zh-CN" w:bidi="hi-IN"/>
        </w:rPr>
        <w:t xml:space="preserve"> </w:t>
      </w:r>
      <w:r w:rsidRPr="00850686">
        <w:rPr>
          <w:lang w:eastAsia="zh-CN" w:bidi="hi-IN"/>
        </w:rPr>
        <w:t>wijzigingsbesluit.</w:t>
      </w:r>
    </w:p>
    <w:p w14:paraId="63B2EEC0" w14:textId="77777777" w:rsidR="00A92B3C" w:rsidRDefault="00A92B3C" w:rsidP="00A92B3C">
      <w:pPr>
        <w:ind w:left="705" w:hanging="705"/>
        <w:rPr>
          <w:lang w:eastAsia="zh-CN" w:bidi="hi-IN"/>
        </w:rPr>
      </w:pPr>
    </w:p>
    <w:p w14:paraId="1C7917BA" w14:textId="5B8D1158" w:rsidR="00A92B3C" w:rsidRPr="00850686" w:rsidRDefault="00A92B3C" w:rsidP="006F3B50">
      <w:pPr>
        <w:rPr>
          <w:lang w:eastAsia="zh-CN" w:bidi="hi-IN"/>
        </w:rPr>
      </w:pPr>
      <w:r>
        <w:rPr>
          <w:lang w:eastAsia="zh-CN" w:bidi="hi-IN"/>
        </w:rPr>
        <w:t>Paragraaf</w:t>
      </w:r>
      <w:r w:rsidR="00FF3FAC">
        <w:rPr>
          <w:lang w:eastAsia="zh-CN" w:bidi="hi-IN"/>
        </w:rPr>
        <w:t xml:space="preserve"> </w:t>
      </w:r>
      <w:r w:rsidR="00195257">
        <w:rPr>
          <w:lang w:eastAsia="zh-CN" w:bidi="hi-IN"/>
        </w:rPr>
        <w:t>5.3.21</w:t>
      </w:r>
      <w:r w:rsidR="00FF3FAC">
        <w:rPr>
          <w:lang w:eastAsia="zh-CN" w:bidi="hi-IN"/>
        </w:rPr>
        <w:t xml:space="preserve"> </w:t>
      </w:r>
      <w:r w:rsidR="00195257">
        <w:rPr>
          <w:lang w:eastAsia="zh-CN" w:bidi="hi-IN"/>
        </w:rPr>
        <w:t>uit</w:t>
      </w:r>
      <w:r w:rsidR="00FF3FAC">
        <w:rPr>
          <w:lang w:eastAsia="zh-CN" w:bidi="hi-IN"/>
        </w:rPr>
        <w:t xml:space="preserve"> </w:t>
      </w:r>
      <w:r w:rsidR="00195257">
        <w:rPr>
          <w:lang w:eastAsia="zh-CN" w:bidi="hi-IN"/>
        </w:rPr>
        <w:t>de</w:t>
      </w:r>
      <w:r w:rsidR="00FF3FAC">
        <w:rPr>
          <w:lang w:eastAsia="zh-CN" w:bidi="hi-IN"/>
        </w:rPr>
        <w:t xml:space="preserve"> </w:t>
      </w:r>
      <w:r w:rsidR="00836713">
        <w:rPr>
          <w:lang w:eastAsia="zh-CN" w:bidi="hi-IN"/>
        </w:rPr>
        <w:t>geïntegreerde</w:t>
      </w:r>
      <w:r w:rsidR="00FF3FAC">
        <w:rPr>
          <w:lang w:eastAsia="zh-CN" w:bidi="hi-IN"/>
        </w:rPr>
        <w:t xml:space="preserve"> </w:t>
      </w:r>
      <w:r w:rsidR="00195257">
        <w:rPr>
          <w:lang w:eastAsia="zh-CN" w:bidi="hi-IN"/>
        </w:rPr>
        <w:t>staalkaart</w:t>
      </w:r>
      <w:r w:rsidR="00FF3FAC">
        <w:rPr>
          <w:lang w:eastAsia="zh-CN" w:bidi="hi-IN"/>
        </w:rPr>
        <w:t xml:space="preserve"> </w:t>
      </w:r>
      <w:r w:rsidR="00195257">
        <w:rPr>
          <w:lang w:eastAsia="zh-CN" w:bidi="hi-IN"/>
        </w:rPr>
        <w:t>gaat</w:t>
      </w:r>
      <w:r w:rsidR="00FF3FAC">
        <w:rPr>
          <w:lang w:eastAsia="zh-CN" w:bidi="hi-IN"/>
        </w:rPr>
        <w:t xml:space="preserve"> </w:t>
      </w:r>
      <w:r w:rsidR="00195257">
        <w:rPr>
          <w:lang w:eastAsia="zh-CN" w:bidi="hi-IN"/>
        </w:rPr>
        <w:t>over</w:t>
      </w:r>
      <w:r w:rsidR="00FF3FAC">
        <w:rPr>
          <w:lang w:eastAsia="zh-CN" w:bidi="hi-IN"/>
        </w:rPr>
        <w:t xml:space="preserve"> </w:t>
      </w:r>
      <w:r w:rsidR="00E27159">
        <w:rPr>
          <w:lang w:eastAsia="zh-CN" w:bidi="hi-IN"/>
        </w:rPr>
        <w:t>o.a.</w:t>
      </w:r>
      <w:r w:rsidR="00FF3FAC">
        <w:rPr>
          <w:lang w:eastAsia="zh-CN" w:bidi="hi-IN"/>
        </w:rPr>
        <w:t xml:space="preserve"> </w:t>
      </w:r>
      <w:r w:rsidR="00195257">
        <w:rPr>
          <w:lang w:eastAsia="zh-CN" w:bidi="hi-IN"/>
        </w:rPr>
        <w:t>het</w:t>
      </w:r>
      <w:r w:rsidR="00FF3FAC">
        <w:rPr>
          <w:lang w:eastAsia="zh-CN" w:bidi="hi-IN"/>
        </w:rPr>
        <w:t xml:space="preserve"> </w:t>
      </w:r>
      <w:r w:rsidR="00195257">
        <w:rPr>
          <w:lang w:eastAsia="zh-CN" w:bidi="hi-IN"/>
        </w:rPr>
        <w:t>toevoegen</w:t>
      </w:r>
      <w:r w:rsidR="00FF3FAC">
        <w:rPr>
          <w:lang w:eastAsia="zh-CN" w:bidi="hi-IN"/>
        </w:rPr>
        <w:t xml:space="preserve"> </w:t>
      </w:r>
      <w:r w:rsidR="00195257">
        <w:rPr>
          <w:lang w:eastAsia="zh-CN" w:bidi="hi-IN"/>
        </w:rPr>
        <w:t>van</w:t>
      </w:r>
      <w:r w:rsidR="00FF3FAC">
        <w:rPr>
          <w:lang w:eastAsia="zh-CN" w:bidi="hi-IN"/>
        </w:rPr>
        <w:t xml:space="preserve"> </w:t>
      </w:r>
      <w:r w:rsidR="00685C17">
        <w:rPr>
          <w:lang w:eastAsia="zh-CN" w:bidi="hi-IN"/>
        </w:rPr>
        <w:t>beperkt</w:t>
      </w:r>
      <w:r w:rsidR="00FF3FAC">
        <w:rPr>
          <w:lang w:eastAsia="zh-CN" w:bidi="hi-IN"/>
        </w:rPr>
        <w:t xml:space="preserve"> </w:t>
      </w:r>
      <w:r w:rsidR="00685C17">
        <w:rPr>
          <w:lang w:eastAsia="zh-CN" w:bidi="hi-IN"/>
        </w:rPr>
        <w:t>kwetsbare</w:t>
      </w:r>
      <w:r w:rsidR="00FF3FAC">
        <w:rPr>
          <w:lang w:eastAsia="zh-CN" w:bidi="hi-IN"/>
        </w:rPr>
        <w:t xml:space="preserve"> </w:t>
      </w:r>
      <w:r w:rsidR="00685C17">
        <w:rPr>
          <w:lang w:eastAsia="zh-CN" w:bidi="hi-IN"/>
        </w:rPr>
        <w:t>gebouwen,</w:t>
      </w:r>
      <w:r w:rsidR="00FF3FAC">
        <w:rPr>
          <w:lang w:eastAsia="zh-CN" w:bidi="hi-IN"/>
        </w:rPr>
        <w:t xml:space="preserve"> </w:t>
      </w:r>
      <w:r w:rsidR="00685C17">
        <w:rPr>
          <w:lang w:eastAsia="zh-CN" w:bidi="hi-IN"/>
        </w:rPr>
        <w:t>kwetsbare</w:t>
      </w:r>
      <w:r w:rsidR="00FF3FAC">
        <w:rPr>
          <w:lang w:eastAsia="zh-CN" w:bidi="hi-IN"/>
        </w:rPr>
        <w:t xml:space="preserve"> </w:t>
      </w:r>
      <w:r w:rsidR="00685C17">
        <w:rPr>
          <w:lang w:eastAsia="zh-CN" w:bidi="hi-IN"/>
        </w:rPr>
        <w:t>gebouwen</w:t>
      </w:r>
      <w:r w:rsidR="00FF3FAC">
        <w:rPr>
          <w:lang w:eastAsia="zh-CN" w:bidi="hi-IN"/>
        </w:rPr>
        <w:t xml:space="preserve"> </w:t>
      </w:r>
      <w:r w:rsidR="00685C17">
        <w:rPr>
          <w:lang w:eastAsia="zh-CN" w:bidi="hi-IN"/>
        </w:rPr>
        <w:t>en</w:t>
      </w:r>
      <w:r w:rsidR="00FF3FAC">
        <w:rPr>
          <w:lang w:eastAsia="zh-CN" w:bidi="hi-IN"/>
        </w:rPr>
        <w:t xml:space="preserve"> </w:t>
      </w:r>
      <w:r w:rsidR="00685C17">
        <w:rPr>
          <w:lang w:eastAsia="zh-CN" w:bidi="hi-IN"/>
        </w:rPr>
        <w:t>zeer</w:t>
      </w:r>
      <w:r w:rsidR="00FF3FAC">
        <w:rPr>
          <w:lang w:eastAsia="zh-CN" w:bidi="hi-IN"/>
        </w:rPr>
        <w:t xml:space="preserve"> </w:t>
      </w:r>
      <w:r w:rsidR="00685C17">
        <w:rPr>
          <w:lang w:eastAsia="zh-CN" w:bidi="hi-IN"/>
        </w:rPr>
        <w:t>kwetsbare</w:t>
      </w:r>
      <w:r w:rsidR="00FF3FAC">
        <w:rPr>
          <w:lang w:eastAsia="zh-CN" w:bidi="hi-IN"/>
        </w:rPr>
        <w:t xml:space="preserve"> </w:t>
      </w:r>
      <w:r w:rsidR="00685C17">
        <w:rPr>
          <w:lang w:eastAsia="zh-CN" w:bidi="hi-IN"/>
        </w:rPr>
        <w:t>gebouwen</w:t>
      </w:r>
      <w:r w:rsidR="00FF3FAC">
        <w:rPr>
          <w:lang w:eastAsia="zh-CN" w:bidi="hi-IN"/>
        </w:rPr>
        <w:t xml:space="preserve"> </w:t>
      </w:r>
      <w:r w:rsidR="00685C17">
        <w:rPr>
          <w:lang w:eastAsia="zh-CN" w:bidi="hi-IN"/>
        </w:rPr>
        <w:t>en</w:t>
      </w:r>
      <w:r w:rsidR="00FF3FAC">
        <w:rPr>
          <w:lang w:eastAsia="zh-CN" w:bidi="hi-IN"/>
        </w:rPr>
        <w:t xml:space="preserve"> </w:t>
      </w:r>
      <w:r w:rsidR="00685C17">
        <w:rPr>
          <w:lang w:eastAsia="zh-CN" w:bidi="hi-IN"/>
        </w:rPr>
        <w:t>koppelt</w:t>
      </w:r>
      <w:r w:rsidR="00FF3FAC">
        <w:rPr>
          <w:lang w:eastAsia="zh-CN" w:bidi="hi-IN"/>
        </w:rPr>
        <w:t xml:space="preserve"> </w:t>
      </w:r>
      <w:r w:rsidR="00685C17">
        <w:rPr>
          <w:lang w:eastAsia="zh-CN" w:bidi="hi-IN"/>
        </w:rPr>
        <w:t>dit</w:t>
      </w:r>
      <w:r w:rsidR="00FF3FAC">
        <w:rPr>
          <w:lang w:eastAsia="zh-CN" w:bidi="hi-IN"/>
        </w:rPr>
        <w:t xml:space="preserve"> </w:t>
      </w:r>
      <w:r w:rsidR="00685C17">
        <w:rPr>
          <w:lang w:eastAsia="zh-CN" w:bidi="hi-IN"/>
        </w:rPr>
        <w:t>aan</w:t>
      </w:r>
      <w:r w:rsidR="00FF3FAC">
        <w:rPr>
          <w:lang w:eastAsia="zh-CN" w:bidi="hi-IN"/>
        </w:rPr>
        <w:t xml:space="preserve"> </w:t>
      </w:r>
      <w:r w:rsidR="00685C17">
        <w:rPr>
          <w:lang w:eastAsia="zh-CN" w:bidi="hi-IN"/>
        </w:rPr>
        <w:t>de</w:t>
      </w:r>
      <w:r w:rsidR="00FF3FAC">
        <w:rPr>
          <w:lang w:eastAsia="zh-CN" w:bidi="hi-IN"/>
        </w:rPr>
        <w:t xml:space="preserve"> </w:t>
      </w:r>
      <w:r w:rsidR="00685C17">
        <w:rPr>
          <w:lang w:eastAsia="zh-CN" w:bidi="hi-IN"/>
        </w:rPr>
        <w:t>ligging</w:t>
      </w:r>
      <w:r w:rsidR="00FF3FAC">
        <w:rPr>
          <w:lang w:eastAsia="zh-CN" w:bidi="hi-IN"/>
        </w:rPr>
        <w:t xml:space="preserve"> </w:t>
      </w:r>
      <w:r w:rsidR="00685C17">
        <w:rPr>
          <w:lang w:eastAsia="zh-CN" w:bidi="hi-IN"/>
        </w:rPr>
        <w:t>van</w:t>
      </w:r>
      <w:r w:rsidR="00FF3FAC">
        <w:rPr>
          <w:lang w:eastAsia="zh-CN" w:bidi="hi-IN"/>
        </w:rPr>
        <w:t xml:space="preserve"> </w:t>
      </w:r>
      <w:r w:rsidR="00685C17">
        <w:rPr>
          <w:lang w:eastAsia="zh-CN" w:bidi="hi-IN"/>
        </w:rPr>
        <w:t>deze</w:t>
      </w:r>
      <w:r w:rsidR="00FF3FAC">
        <w:rPr>
          <w:lang w:eastAsia="zh-CN" w:bidi="hi-IN"/>
        </w:rPr>
        <w:t xml:space="preserve"> </w:t>
      </w:r>
      <w:r w:rsidR="00685C17">
        <w:rPr>
          <w:lang w:eastAsia="zh-CN" w:bidi="hi-IN"/>
        </w:rPr>
        <w:t>gebouwen</w:t>
      </w:r>
      <w:r w:rsidR="00FF3FAC">
        <w:rPr>
          <w:lang w:eastAsia="zh-CN" w:bidi="hi-IN"/>
        </w:rPr>
        <w:t xml:space="preserve"> </w:t>
      </w:r>
      <w:r w:rsidR="00685C17">
        <w:rPr>
          <w:lang w:eastAsia="zh-CN" w:bidi="hi-IN"/>
        </w:rPr>
        <w:t>tot</w:t>
      </w:r>
      <w:r w:rsidR="00FF3FAC">
        <w:rPr>
          <w:lang w:eastAsia="zh-CN" w:bidi="hi-IN"/>
        </w:rPr>
        <w:t xml:space="preserve"> </w:t>
      </w:r>
      <w:r w:rsidR="00685C17">
        <w:rPr>
          <w:lang w:eastAsia="zh-CN" w:bidi="hi-IN"/>
        </w:rPr>
        <w:t>het</w:t>
      </w:r>
      <w:r w:rsidR="00FF3FAC">
        <w:rPr>
          <w:lang w:eastAsia="zh-CN" w:bidi="hi-IN"/>
        </w:rPr>
        <w:t xml:space="preserve"> </w:t>
      </w:r>
      <w:r w:rsidR="00685C17">
        <w:rPr>
          <w:lang w:eastAsia="zh-CN" w:bidi="hi-IN"/>
        </w:rPr>
        <w:t>aandachtsgebied</w:t>
      </w:r>
      <w:r w:rsidR="00FF3FAC">
        <w:rPr>
          <w:lang w:eastAsia="zh-CN" w:bidi="hi-IN"/>
        </w:rPr>
        <w:t xml:space="preserve"> </w:t>
      </w:r>
      <w:r w:rsidR="00685C17">
        <w:rPr>
          <w:lang w:eastAsia="zh-CN" w:bidi="hi-IN"/>
        </w:rPr>
        <w:t>plaatsgebonden</w:t>
      </w:r>
      <w:r w:rsidR="00FF3FAC">
        <w:rPr>
          <w:lang w:eastAsia="zh-CN" w:bidi="hi-IN"/>
        </w:rPr>
        <w:t xml:space="preserve"> </w:t>
      </w:r>
      <w:r w:rsidR="00685C17">
        <w:rPr>
          <w:lang w:eastAsia="zh-CN" w:bidi="hi-IN"/>
        </w:rPr>
        <w:t>risico</w:t>
      </w:r>
      <w:r w:rsidR="00FF3FAC">
        <w:rPr>
          <w:lang w:eastAsia="zh-CN" w:bidi="hi-IN"/>
        </w:rPr>
        <w:t xml:space="preserve"> </w:t>
      </w:r>
      <w:r w:rsidR="002C1FEB">
        <w:rPr>
          <w:lang w:eastAsia="zh-CN" w:bidi="hi-IN"/>
        </w:rPr>
        <w:t>(hierna:</w:t>
      </w:r>
      <w:r w:rsidR="00FF3FAC">
        <w:rPr>
          <w:lang w:eastAsia="zh-CN" w:bidi="hi-IN"/>
        </w:rPr>
        <w:t xml:space="preserve"> </w:t>
      </w:r>
      <w:r w:rsidR="002C1FEB">
        <w:rPr>
          <w:lang w:eastAsia="zh-CN" w:bidi="hi-IN"/>
        </w:rPr>
        <w:t>PR)</w:t>
      </w:r>
      <w:r w:rsidR="00685C17">
        <w:rPr>
          <w:lang w:eastAsia="zh-CN" w:bidi="hi-IN"/>
        </w:rPr>
        <w:t>,</w:t>
      </w:r>
      <w:r w:rsidR="00FF3FAC">
        <w:rPr>
          <w:lang w:eastAsia="zh-CN" w:bidi="hi-IN"/>
        </w:rPr>
        <w:t xml:space="preserve"> </w:t>
      </w:r>
      <w:r w:rsidR="00685C17">
        <w:rPr>
          <w:lang w:eastAsia="zh-CN" w:bidi="hi-IN"/>
        </w:rPr>
        <w:t>een</w:t>
      </w:r>
      <w:r w:rsidR="00FF3FAC">
        <w:rPr>
          <w:lang w:eastAsia="zh-CN" w:bidi="hi-IN"/>
        </w:rPr>
        <w:t xml:space="preserve"> </w:t>
      </w:r>
      <w:r w:rsidR="00685C17">
        <w:rPr>
          <w:lang w:eastAsia="zh-CN" w:bidi="hi-IN"/>
        </w:rPr>
        <w:t>brandaandachtsgebied</w:t>
      </w:r>
      <w:r w:rsidR="00FF3FAC">
        <w:rPr>
          <w:lang w:eastAsia="zh-CN" w:bidi="hi-IN"/>
        </w:rPr>
        <w:t xml:space="preserve"> </w:t>
      </w:r>
      <w:r w:rsidR="00685C17">
        <w:rPr>
          <w:lang w:eastAsia="zh-CN" w:bidi="hi-IN"/>
        </w:rPr>
        <w:t>als</w:t>
      </w:r>
      <w:r w:rsidR="00FF3FAC">
        <w:rPr>
          <w:lang w:eastAsia="zh-CN" w:bidi="hi-IN"/>
        </w:rPr>
        <w:t xml:space="preserve"> </w:t>
      </w:r>
      <w:r w:rsidR="00685C17">
        <w:rPr>
          <w:lang w:eastAsia="zh-CN" w:bidi="hi-IN"/>
        </w:rPr>
        <w:t>bedoeld</w:t>
      </w:r>
      <w:r w:rsidR="00FF3FAC">
        <w:rPr>
          <w:lang w:eastAsia="zh-CN" w:bidi="hi-IN"/>
        </w:rPr>
        <w:t xml:space="preserve"> </w:t>
      </w:r>
      <w:r w:rsidR="00685C17">
        <w:rPr>
          <w:lang w:eastAsia="zh-CN" w:bidi="hi-IN"/>
        </w:rPr>
        <w:t>in</w:t>
      </w:r>
      <w:r w:rsidR="00FF3FAC">
        <w:rPr>
          <w:lang w:eastAsia="zh-CN" w:bidi="hi-IN"/>
        </w:rPr>
        <w:t xml:space="preserve"> </w:t>
      </w:r>
      <w:r w:rsidR="00685C17">
        <w:rPr>
          <w:lang w:eastAsia="zh-CN" w:bidi="hi-IN"/>
        </w:rPr>
        <w:t>artikel</w:t>
      </w:r>
      <w:r w:rsidR="00FF3FAC">
        <w:rPr>
          <w:lang w:eastAsia="zh-CN" w:bidi="hi-IN"/>
        </w:rPr>
        <w:t xml:space="preserve"> </w:t>
      </w:r>
      <w:r w:rsidR="00685C17">
        <w:rPr>
          <w:lang w:eastAsia="zh-CN" w:bidi="hi-IN"/>
        </w:rPr>
        <w:t>5.12,</w:t>
      </w:r>
      <w:r w:rsidR="00FF3FAC">
        <w:rPr>
          <w:lang w:eastAsia="zh-CN" w:bidi="hi-IN"/>
        </w:rPr>
        <w:t xml:space="preserve"> </w:t>
      </w:r>
      <w:r w:rsidR="00685C17">
        <w:rPr>
          <w:lang w:eastAsia="zh-CN" w:bidi="hi-IN"/>
        </w:rPr>
        <w:t>eerste</w:t>
      </w:r>
      <w:r w:rsidR="00FF3FAC">
        <w:rPr>
          <w:lang w:eastAsia="zh-CN" w:bidi="hi-IN"/>
        </w:rPr>
        <w:t xml:space="preserve"> </w:t>
      </w:r>
      <w:r w:rsidR="00685C17">
        <w:rPr>
          <w:lang w:eastAsia="zh-CN" w:bidi="hi-IN"/>
        </w:rPr>
        <w:t>lid</w:t>
      </w:r>
      <w:r w:rsidR="00FF3FAC">
        <w:rPr>
          <w:lang w:eastAsia="zh-CN" w:bidi="hi-IN"/>
        </w:rPr>
        <w:t xml:space="preserve"> </w:t>
      </w:r>
      <w:r w:rsidR="00685C17">
        <w:rPr>
          <w:lang w:eastAsia="zh-CN" w:bidi="hi-IN"/>
        </w:rPr>
        <w:t>Bkl,</w:t>
      </w:r>
      <w:r w:rsidR="00FF3FAC">
        <w:rPr>
          <w:lang w:eastAsia="zh-CN" w:bidi="hi-IN"/>
        </w:rPr>
        <w:t xml:space="preserve"> </w:t>
      </w:r>
      <w:r w:rsidR="00685C17">
        <w:rPr>
          <w:lang w:eastAsia="zh-CN" w:bidi="hi-IN"/>
        </w:rPr>
        <w:t>een</w:t>
      </w:r>
      <w:r w:rsidR="00FF3FAC">
        <w:rPr>
          <w:lang w:eastAsia="zh-CN" w:bidi="hi-IN"/>
        </w:rPr>
        <w:t xml:space="preserve"> </w:t>
      </w:r>
      <w:r w:rsidR="00685C17">
        <w:rPr>
          <w:lang w:eastAsia="zh-CN" w:bidi="hi-IN"/>
        </w:rPr>
        <w:t>explosieaandachtsgebied</w:t>
      </w:r>
      <w:r w:rsidR="00FF3FAC">
        <w:rPr>
          <w:lang w:eastAsia="zh-CN" w:bidi="hi-IN"/>
        </w:rPr>
        <w:t xml:space="preserve"> </w:t>
      </w:r>
      <w:r w:rsidR="00685C17">
        <w:rPr>
          <w:lang w:eastAsia="zh-CN" w:bidi="hi-IN"/>
        </w:rPr>
        <w:t>als</w:t>
      </w:r>
      <w:r w:rsidR="00FF3FAC">
        <w:rPr>
          <w:lang w:eastAsia="zh-CN" w:bidi="hi-IN"/>
        </w:rPr>
        <w:t xml:space="preserve"> </w:t>
      </w:r>
      <w:r w:rsidR="00685C17">
        <w:rPr>
          <w:lang w:eastAsia="zh-CN" w:bidi="hi-IN"/>
        </w:rPr>
        <w:t>bedoeld</w:t>
      </w:r>
      <w:r w:rsidR="00FF3FAC">
        <w:rPr>
          <w:lang w:eastAsia="zh-CN" w:bidi="hi-IN"/>
        </w:rPr>
        <w:t xml:space="preserve"> </w:t>
      </w:r>
      <w:r w:rsidR="00685C17">
        <w:rPr>
          <w:lang w:eastAsia="zh-CN" w:bidi="hi-IN"/>
        </w:rPr>
        <w:t>in</w:t>
      </w:r>
      <w:r w:rsidR="00FF3FAC">
        <w:rPr>
          <w:lang w:eastAsia="zh-CN" w:bidi="hi-IN"/>
        </w:rPr>
        <w:t xml:space="preserve"> </w:t>
      </w:r>
      <w:r w:rsidR="00685C17">
        <w:rPr>
          <w:lang w:eastAsia="zh-CN" w:bidi="hi-IN"/>
        </w:rPr>
        <w:t>artikel</w:t>
      </w:r>
      <w:r w:rsidR="00FF3FAC">
        <w:rPr>
          <w:lang w:eastAsia="zh-CN" w:bidi="hi-IN"/>
        </w:rPr>
        <w:t xml:space="preserve"> </w:t>
      </w:r>
      <w:r w:rsidR="00685C17">
        <w:rPr>
          <w:lang w:eastAsia="zh-CN" w:bidi="hi-IN"/>
        </w:rPr>
        <w:t>5.12,</w:t>
      </w:r>
      <w:r w:rsidR="00FF3FAC">
        <w:rPr>
          <w:lang w:eastAsia="zh-CN" w:bidi="hi-IN"/>
        </w:rPr>
        <w:t xml:space="preserve"> </w:t>
      </w:r>
      <w:r w:rsidR="00685C17">
        <w:rPr>
          <w:lang w:eastAsia="zh-CN" w:bidi="hi-IN"/>
        </w:rPr>
        <w:t>tweede</w:t>
      </w:r>
      <w:r w:rsidR="00FF3FAC">
        <w:rPr>
          <w:lang w:eastAsia="zh-CN" w:bidi="hi-IN"/>
        </w:rPr>
        <w:t xml:space="preserve"> </w:t>
      </w:r>
      <w:r w:rsidR="00685C17">
        <w:rPr>
          <w:lang w:eastAsia="zh-CN" w:bidi="hi-IN"/>
        </w:rPr>
        <w:t>lid</w:t>
      </w:r>
      <w:r w:rsidR="00FF3FAC">
        <w:rPr>
          <w:lang w:eastAsia="zh-CN" w:bidi="hi-IN"/>
        </w:rPr>
        <w:t xml:space="preserve"> </w:t>
      </w:r>
      <w:r w:rsidR="00685C17">
        <w:rPr>
          <w:lang w:eastAsia="zh-CN" w:bidi="hi-IN"/>
        </w:rPr>
        <w:t>Bkl,</w:t>
      </w:r>
      <w:r w:rsidR="00FF3FAC">
        <w:rPr>
          <w:lang w:eastAsia="zh-CN" w:bidi="hi-IN"/>
        </w:rPr>
        <w:t xml:space="preserve"> </w:t>
      </w:r>
      <w:r w:rsidR="00685C17">
        <w:rPr>
          <w:lang w:eastAsia="zh-CN" w:bidi="hi-IN"/>
        </w:rPr>
        <w:t>een</w:t>
      </w:r>
      <w:r w:rsidR="00FF3FAC">
        <w:rPr>
          <w:lang w:eastAsia="zh-CN" w:bidi="hi-IN"/>
        </w:rPr>
        <w:t xml:space="preserve"> </w:t>
      </w:r>
      <w:r w:rsidR="00685C17">
        <w:rPr>
          <w:lang w:eastAsia="zh-CN" w:bidi="hi-IN"/>
        </w:rPr>
        <w:t>gifwolkaan</w:t>
      </w:r>
      <w:r w:rsidR="001F7A63">
        <w:rPr>
          <w:lang w:eastAsia="zh-CN" w:bidi="hi-IN"/>
        </w:rPr>
        <w:t>dachtsgebied</w:t>
      </w:r>
      <w:r w:rsidR="00FF3FAC">
        <w:rPr>
          <w:lang w:eastAsia="zh-CN" w:bidi="hi-IN"/>
        </w:rPr>
        <w:t xml:space="preserve"> </w:t>
      </w:r>
      <w:r w:rsidR="001F7A63">
        <w:rPr>
          <w:lang w:eastAsia="zh-CN" w:bidi="hi-IN"/>
        </w:rPr>
        <w:t>als</w:t>
      </w:r>
      <w:r w:rsidR="00FF3FAC">
        <w:rPr>
          <w:lang w:eastAsia="zh-CN" w:bidi="hi-IN"/>
        </w:rPr>
        <w:t xml:space="preserve"> </w:t>
      </w:r>
      <w:r w:rsidR="001F7A63">
        <w:rPr>
          <w:lang w:eastAsia="zh-CN" w:bidi="hi-IN"/>
        </w:rPr>
        <w:t>bedoeld</w:t>
      </w:r>
      <w:r w:rsidR="00FF3FAC">
        <w:rPr>
          <w:lang w:eastAsia="zh-CN" w:bidi="hi-IN"/>
        </w:rPr>
        <w:t xml:space="preserve"> </w:t>
      </w:r>
      <w:r w:rsidR="001F7A63">
        <w:rPr>
          <w:lang w:eastAsia="zh-CN" w:bidi="hi-IN"/>
        </w:rPr>
        <w:t>in</w:t>
      </w:r>
      <w:r w:rsidR="00FF3FAC">
        <w:rPr>
          <w:lang w:eastAsia="zh-CN" w:bidi="hi-IN"/>
        </w:rPr>
        <w:t xml:space="preserve"> </w:t>
      </w:r>
      <w:r w:rsidR="001F7A63">
        <w:rPr>
          <w:lang w:eastAsia="zh-CN" w:bidi="hi-IN"/>
        </w:rPr>
        <w:t>artikel</w:t>
      </w:r>
      <w:r w:rsidR="00FF3FAC">
        <w:rPr>
          <w:lang w:eastAsia="zh-CN" w:bidi="hi-IN"/>
        </w:rPr>
        <w:t xml:space="preserve"> </w:t>
      </w:r>
      <w:r w:rsidR="001F7A63">
        <w:rPr>
          <w:lang w:eastAsia="zh-CN" w:bidi="hi-IN"/>
        </w:rPr>
        <w:t>5.12,</w:t>
      </w:r>
      <w:r w:rsidR="00FF3FAC">
        <w:rPr>
          <w:lang w:eastAsia="zh-CN" w:bidi="hi-IN"/>
        </w:rPr>
        <w:t xml:space="preserve"> </w:t>
      </w:r>
      <w:r w:rsidR="00E27159">
        <w:rPr>
          <w:lang w:eastAsia="zh-CN" w:bidi="hi-IN"/>
        </w:rPr>
        <w:t>derde</w:t>
      </w:r>
      <w:r w:rsidR="00FF3FAC">
        <w:rPr>
          <w:lang w:eastAsia="zh-CN" w:bidi="hi-IN"/>
        </w:rPr>
        <w:t xml:space="preserve"> </w:t>
      </w:r>
      <w:r w:rsidR="00E27159">
        <w:rPr>
          <w:lang w:eastAsia="zh-CN" w:bidi="hi-IN"/>
        </w:rPr>
        <w:t>lid</w:t>
      </w:r>
      <w:r w:rsidR="00FF3FAC">
        <w:rPr>
          <w:lang w:eastAsia="zh-CN" w:bidi="hi-IN"/>
        </w:rPr>
        <w:t xml:space="preserve"> </w:t>
      </w:r>
      <w:r w:rsidR="00E27159">
        <w:rPr>
          <w:lang w:eastAsia="zh-CN" w:bidi="hi-IN"/>
        </w:rPr>
        <w:t>Bkl.</w:t>
      </w:r>
    </w:p>
    <w:p w14:paraId="466D6BE5" w14:textId="2B9C6B28" w:rsidR="00466CB9" w:rsidRPr="006F3B50" w:rsidRDefault="006F3B50" w:rsidP="006F3B50">
      <w:pPr>
        <w:pStyle w:val="Alineakop"/>
        <w:rPr>
          <w:lang w:eastAsia="zh-CN" w:bidi="hi-IN"/>
        </w:rPr>
      </w:pPr>
      <w:r w:rsidRPr="00BD2E04">
        <w:rPr>
          <w:rFonts w:ascii="Wingdings" w:hAnsi="Wingdings"/>
          <w:lang w:eastAsia="zh-CN" w:bidi="hi-IN"/>
        </w:rPr>
        <w:t></w:t>
      </w:r>
      <w:r w:rsidRPr="00BD2E04">
        <w:rPr>
          <w:rFonts w:ascii="Wingdings" w:hAnsi="Wingdings"/>
          <w:lang w:eastAsia="zh-CN" w:bidi="hi-IN"/>
        </w:rPr>
        <w:tab/>
      </w:r>
      <w:r w:rsidR="00466CB9" w:rsidRPr="006F3B50">
        <w:rPr>
          <w:lang w:eastAsia="zh-CN" w:bidi="hi-IN"/>
        </w:rPr>
        <w:t>Ligging</w:t>
      </w:r>
      <w:r w:rsidR="00FF3FAC">
        <w:rPr>
          <w:lang w:eastAsia="zh-CN" w:bidi="hi-IN"/>
        </w:rPr>
        <w:t xml:space="preserve"> </w:t>
      </w:r>
      <w:r w:rsidR="00466CB9" w:rsidRPr="006F3B50">
        <w:rPr>
          <w:lang w:eastAsia="zh-CN" w:bidi="hi-IN"/>
        </w:rPr>
        <w:t>plangebied</w:t>
      </w:r>
      <w:r w:rsidR="00FF3FAC">
        <w:rPr>
          <w:lang w:eastAsia="zh-CN" w:bidi="hi-IN"/>
        </w:rPr>
        <w:t xml:space="preserve"> </w:t>
      </w:r>
      <w:r w:rsidR="00466CB9" w:rsidRPr="006F3B50">
        <w:rPr>
          <w:lang w:eastAsia="zh-CN" w:bidi="hi-IN"/>
        </w:rPr>
        <w:t>Eureka</w:t>
      </w:r>
      <w:r w:rsidR="00FF3FAC">
        <w:rPr>
          <w:lang w:eastAsia="zh-CN" w:bidi="hi-IN"/>
        </w:rPr>
        <w:t xml:space="preserve"> </w:t>
      </w:r>
      <w:r w:rsidR="00466CB9" w:rsidRPr="006F3B50">
        <w:rPr>
          <w:lang w:eastAsia="zh-CN" w:bidi="hi-IN"/>
        </w:rPr>
        <w:t>tot</w:t>
      </w:r>
      <w:r w:rsidR="00FF3FAC">
        <w:rPr>
          <w:lang w:eastAsia="zh-CN" w:bidi="hi-IN"/>
        </w:rPr>
        <w:t xml:space="preserve"> </w:t>
      </w:r>
      <w:r w:rsidR="00466CB9" w:rsidRPr="006F3B50">
        <w:rPr>
          <w:lang w:eastAsia="zh-CN" w:bidi="hi-IN"/>
        </w:rPr>
        <w:t>risicobronnen</w:t>
      </w:r>
      <w:r w:rsidR="00FF3FAC">
        <w:rPr>
          <w:lang w:eastAsia="zh-CN" w:bidi="hi-IN"/>
        </w:rPr>
        <w:t xml:space="preserve"> </w:t>
      </w:r>
      <w:r w:rsidR="00466CB9" w:rsidRPr="006F3B50">
        <w:rPr>
          <w:lang w:eastAsia="zh-CN" w:bidi="hi-IN"/>
        </w:rPr>
        <w:t>in</w:t>
      </w:r>
      <w:r w:rsidR="00FF3FAC">
        <w:rPr>
          <w:lang w:eastAsia="zh-CN" w:bidi="hi-IN"/>
        </w:rPr>
        <w:t xml:space="preserve"> </w:t>
      </w:r>
      <w:r w:rsidR="00466CB9" w:rsidRPr="006F3B50">
        <w:rPr>
          <w:lang w:eastAsia="zh-CN" w:bidi="hi-IN"/>
        </w:rPr>
        <w:t>de</w:t>
      </w:r>
      <w:r w:rsidR="00FF3FAC">
        <w:rPr>
          <w:lang w:eastAsia="zh-CN" w:bidi="hi-IN"/>
        </w:rPr>
        <w:t xml:space="preserve"> </w:t>
      </w:r>
      <w:r w:rsidR="00466CB9" w:rsidRPr="006F3B50">
        <w:rPr>
          <w:lang w:eastAsia="zh-CN" w:bidi="hi-IN"/>
        </w:rPr>
        <w:t>omgeving</w:t>
      </w:r>
    </w:p>
    <w:p w14:paraId="2904A7CF" w14:textId="446DEFE3" w:rsidR="00655D85" w:rsidRDefault="0023703D" w:rsidP="00FC5828">
      <w:pPr>
        <w:rPr>
          <w:lang w:eastAsia="zh-CN" w:bidi="hi-IN"/>
        </w:rPr>
      </w:pPr>
      <w:r>
        <w:rPr>
          <w:lang w:eastAsia="zh-CN" w:bidi="hi-IN"/>
        </w:rPr>
        <w:t>Om</w:t>
      </w:r>
      <w:r w:rsidR="00FF3FAC">
        <w:rPr>
          <w:lang w:eastAsia="zh-CN" w:bidi="hi-IN"/>
        </w:rPr>
        <w:t xml:space="preserve"> </w:t>
      </w:r>
      <w:r>
        <w:rPr>
          <w:lang w:eastAsia="zh-CN" w:bidi="hi-IN"/>
        </w:rPr>
        <w:t>na</w:t>
      </w:r>
      <w:r w:rsidR="00FF3FAC">
        <w:rPr>
          <w:lang w:eastAsia="zh-CN" w:bidi="hi-IN"/>
        </w:rPr>
        <w:t xml:space="preserve"> </w:t>
      </w:r>
      <w:r>
        <w:rPr>
          <w:lang w:eastAsia="zh-CN" w:bidi="hi-IN"/>
        </w:rPr>
        <w:t>te</w:t>
      </w:r>
      <w:r w:rsidR="00FF3FAC">
        <w:rPr>
          <w:lang w:eastAsia="zh-CN" w:bidi="hi-IN"/>
        </w:rPr>
        <w:t xml:space="preserve"> </w:t>
      </w:r>
      <w:r>
        <w:rPr>
          <w:lang w:eastAsia="zh-CN" w:bidi="hi-IN"/>
        </w:rPr>
        <w:t>gaan</w:t>
      </w:r>
      <w:r w:rsidR="00FF3FAC">
        <w:rPr>
          <w:lang w:eastAsia="zh-CN" w:bidi="hi-IN"/>
        </w:rPr>
        <w:t xml:space="preserve"> </w:t>
      </w:r>
      <w:r>
        <w:rPr>
          <w:lang w:eastAsia="zh-CN" w:bidi="hi-IN"/>
        </w:rPr>
        <w:t>of</w:t>
      </w:r>
      <w:r w:rsidR="00FF3FAC">
        <w:rPr>
          <w:lang w:eastAsia="zh-CN" w:bidi="hi-IN"/>
        </w:rPr>
        <w:t xml:space="preserve"> </w:t>
      </w:r>
      <w:r w:rsidR="004B4EB6">
        <w:rPr>
          <w:lang w:eastAsia="zh-CN" w:bidi="hi-IN"/>
        </w:rPr>
        <w:t>Eureka</w:t>
      </w:r>
      <w:r w:rsidR="00FF3FAC">
        <w:rPr>
          <w:lang w:eastAsia="zh-CN" w:bidi="hi-IN"/>
        </w:rPr>
        <w:t xml:space="preserve"> </w:t>
      </w:r>
      <w:r w:rsidR="004B4EB6">
        <w:rPr>
          <w:lang w:eastAsia="zh-CN" w:bidi="hi-IN"/>
        </w:rPr>
        <w:t>binnen</w:t>
      </w:r>
      <w:r w:rsidR="00FF3FAC">
        <w:rPr>
          <w:lang w:eastAsia="zh-CN" w:bidi="hi-IN"/>
        </w:rPr>
        <w:t xml:space="preserve"> </w:t>
      </w:r>
      <w:r w:rsidR="004B4EB6">
        <w:rPr>
          <w:lang w:eastAsia="zh-CN" w:bidi="hi-IN"/>
        </w:rPr>
        <w:t>de</w:t>
      </w:r>
      <w:r w:rsidR="00FF3FAC">
        <w:rPr>
          <w:lang w:eastAsia="zh-CN" w:bidi="hi-IN"/>
        </w:rPr>
        <w:t xml:space="preserve"> </w:t>
      </w:r>
      <w:r w:rsidR="004B4EB6">
        <w:rPr>
          <w:lang w:eastAsia="zh-CN" w:bidi="hi-IN"/>
        </w:rPr>
        <w:t>hierboven</w:t>
      </w:r>
      <w:r w:rsidR="00FF3FAC">
        <w:rPr>
          <w:lang w:eastAsia="zh-CN" w:bidi="hi-IN"/>
        </w:rPr>
        <w:t xml:space="preserve"> </w:t>
      </w:r>
      <w:r w:rsidR="004B4EB6">
        <w:rPr>
          <w:lang w:eastAsia="zh-CN" w:bidi="hi-IN"/>
        </w:rPr>
        <w:t>genoemde</w:t>
      </w:r>
      <w:r w:rsidR="00FF3FAC">
        <w:rPr>
          <w:lang w:eastAsia="zh-CN" w:bidi="hi-IN"/>
        </w:rPr>
        <w:t xml:space="preserve"> </w:t>
      </w:r>
      <w:r w:rsidR="004B4EB6">
        <w:rPr>
          <w:lang w:eastAsia="zh-CN" w:bidi="hi-IN"/>
        </w:rPr>
        <w:t>aandachtsgebieden</w:t>
      </w:r>
      <w:r w:rsidR="00FF3FAC">
        <w:rPr>
          <w:lang w:eastAsia="zh-CN" w:bidi="hi-IN"/>
        </w:rPr>
        <w:t xml:space="preserve"> </w:t>
      </w:r>
      <w:r w:rsidR="004B4EB6">
        <w:rPr>
          <w:lang w:eastAsia="zh-CN" w:bidi="hi-IN"/>
        </w:rPr>
        <w:t>ligt,</w:t>
      </w:r>
      <w:r w:rsidR="00FF3FAC">
        <w:rPr>
          <w:lang w:eastAsia="zh-CN" w:bidi="hi-IN"/>
        </w:rPr>
        <w:t xml:space="preserve"> </w:t>
      </w:r>
      <w:r w:rsidR="004B4EB6">
        <w:rPr>
          <w:lang w:eastAsia="zh-CN" w:bidi="hi-IN"/>
        </w:rPr>
        <w:t>is</w:t>
      </w:r>
      <w:r w:rsidR="00FF3FAC">
        <w:rPr>
          <w:lang w:eastAsia="zh-CN" w:bidi="hi-IN"/>
        </w:rPr>
        <w:t xml:space="preserve"> </w:t>
      </w:r>
      <w:r w:rsidR="00FC5828">
        <w:rPr>
          <w:lang w:eastAsia="zh-CN" w:bidi="hi-IN"/>
        </w:rPr>
        <w:t>de</w:t>
      </w:r>
      <w:r w:rsidR="00FF3FAC">
        <w:rPr>
          <w:lang w:eastAsia="zh-CN" w:bidi="hi-IN"/>
        </w:rPr>
        <w:t xml:space="preserve"> </w:t>
      </w:r>
      <w:r w:rsidR="00FC5828">
        <w:rPr>
          <w:lang w:eastAsia="zh-CN" w:bidi="hi-IN"/>
        </w:rPr>
        <w:t>openbare</w:t>
      </w:r>
      <w:r w:rsidR="00FF3FAC">
        <w:rPr>
          <w:lang w:eastAsia="zh-CN" w:bidi="hi-IN"/>
        </w:rPr>
        <w:t xml:space="preserve"> </w:t>
      </w:r>
      <w:r w:rsidR="00FC5828">
        <w:rPr>
          <w:lang w:eastAsia="zh-CN" w:bidi="hi-IN"/>
        </w:rPr>
        <w:t>risicokaart</w:t>
      </w:r>
      <w:r w:rsidR="00FF3FAC">
        <w:rPr>
          <w:lang w:eastAsia="zh-CN" w:bidi="hi-IN"/>
        </w:rPr>
        <w:t xml:space="preserve"> </w:t>
      </w:r>
      <w:r w:rsidR="00FC5828">
        <w:rPr>
          <w:lang w:eastAsia="zh-CN" w:bidi="hi-IN"/>
        </w:rPr>
        <w:t>en</w:t>
      </w:r>
      <w:r w:rsidR="00FF3FAC">
        <w:rPr>
          <w:lang w:eastAsia="zh-CN" w:bidi="hi-IN"/>
        </w:rPr>
        <w:t xml:space="preserve"> </w:t>
      </w:r>
      <w:r w:rsidR="00FC5828">
        <w:rPr>
          <w:lang w:eastAsia="zh-CN" w:bidi="hi-IN"/>
        </w:rPr>
        <w:t>vervolgens</w:t>
      </w:r>
      <w:r w:rsidR="00FF3FAC">
        <w:rPr>
          <w:lang w:eastAsia="zh-CN" w:bidi="hi-IN"/>
        </w:rPr>
        <w:t xml:space="preserve"> </w:t>
      </w:r>
      <w:r w:rsidR="004B4EB6">
        <w:rPr>
          <w:lang w:eastAsia="zh-CN" w:bidi="hi-IN"/>
        </w:rPr>
        <w:t>bijlage</w:t>
      </w:r>
      <w:r w:rsidR="00FF3FAC">
        <w:rPr>
          <w:lang w:eastAsia="zh-CN" w:bidi="hi-IN"/>
        </w:rPr>
        <w:t xml:space="preserve"> </w:t>
      </w:r>
      <w:r w:rsidR="00CE4D19">
        <w:rPr>
          <w:lang w:eastAsia="zh-CN" w:bidi="hi-IN"/>
        </w:rPr>
        <w:t>VII</w:t>
      </w:r>
      <w:r w:rsidR="00FF3FAC">
        <w:rPr>
          <w:lang w:eastAsia="zh-CN" w:bidi="hi-IN"/>
        </w:rPr>
        <w:t xml:space="preserve"> </w:t>
      </w:r>
      <w:r w:rsidR="004B4EB6">
        <w:rPr>
          <w:lang w:eastAsia="zh-CN" w:bidi="hi-IN"/>
        </w:rPr>
        <w:t>van</w:t>
      </w:r>
      <w:r w:rsidR="00FF3FAC">
        <w:rPr>
          <w:lang w:eastAsia="zh-CN" w:bidi="hi-IN"/>
        </w:rPr>
        <w:t xml:space="preserve"> </w:t>
      </w:r>
      <w:r w:rsidR="004B4EB6">
        <w:rPr>
          <w:lang w:eastAsia="zh-CN" w:bidi="hi-IN"/>
        </w:rPr>
        <w:t>het</w:t>
      </w:r>
      <w:r w:rsidR="00FF3FAC">
        <w:rPr>
          <w:lang w:eastAsia="zh-CN" w:bidi="hi-IN"/>
        </w:rPr>
        <w:t xml:space="preserve"> </w:t>
      </w:r>
      <w:r w:rsidR="004B4EB6">
        <w:rPr>
          <w:lang w:eastAsia="zh-CN" w:bidi="hi-IN"/>
        </w:rPr>
        <w:t>Bkl</w:t>
      </w:r>
      <w:r w:rsidR="00FF3FAC">
        <w:rPr>
          <w:lang w:eastAsia="zh-CN" w:bidi="hi-IN"/>
        </w:rPr>
        <w:t xml:space="preserve"> </w:t>
      </w:r>
      <w:r w:rsidR="004B4EB6">
        <w:rPr>
          <w:lang w:eastAsia="zh-CN" w:bidi="hi-IN"/>
        </w:rPr>
        <w:t>geraadpleegd.</w:t>
      </w:r>
      <w:r w:rsidR="00FF3FAC">
        <w:rPr>
          <w:lang w:eastAsia="zh-CN" w:bidi="hi-IN"/>
        </w:rPr>
        <w:t xml:space="preserve"> </w:t>
      </w:r>
      <w:r w:rsidR="00FC5828">
        <w:rPr>
          <w:lang w:eastAsia="zh-CN" w:bidi="hi-IN"/>
        </w:rPr>
        <w:t>Uit</w:t>
      </w:r>
      <w:r w:rsidR="00FF3FAC">
        <w:rPr>
          <w:lang w:eastAsia="zh-CN" w:bidi="hi-IN"/>
        </w:rPr>
        <w:t xml:space="preserve"> </w:t>
      </w:r>
      <w:r w:rsidR="00FC5828">
        <w:rPr>
          <w:lang w:eastAsia="zh-CN" w:bidi="hi-IN"/>
        </w:rPr>
        <w:t>de</w:t>
      </w:r>
      <w:r w:rsidR="00FF3FAC">
        <w:rPr>
          <w:lang w:eastAsia="zh-CN" w:bidi="hi-IN"/>
        </w:rPr>
        <w:t xml:space="preserve"> </w:t>
      </w:r>
      <w:r w:rsidR="00FC5828">
        <w:rPr>
          <w:lang w:eastAsia="zh-CN" w:bidi="hi-IN"/>
        </w:rPr>
        <w:t>risicokaart</w:t>
      </w:r>
      <w:r w:rsidR="00FF3FAC">
        <w:rPr>
          <w:lang w:eastAsia="zh-CN" w:bidi="hi-IN"/>
        </w:rPr>
        <w:t xml:space="preserve"> </w:t>
      </w:r>
      <w:r w:rsidR="00FC5828">
        <w:rPr>
          <w:lang w:eastAsia="zh-CN" w:bidi="hi-IN"/>
        </w:rPr>
        <w:t>blijkt</w:t>
      </w:r>
      <w:r w:rsidR="00FF3FAC">
        <w:rPr>
          <w:lang w:eastAsia="zh-CN" w:bidi="hi-IN"/>
        </w:rPr>
        <w:t xml:space="preserve"> </w:t>
      </w:r>
      <w:r w:rsidR="00FC5828">
        <w:rPr>
          <w:lang w:eastAsia="zh-CN" w:bidi="hi-IN"/>
        </w:rPr>
        <w:t>dat</w:t>
      </w:r>
      <w:r w:rsidR="00FF3FAC">
        <w:rPr>
          <w:lang w:eastAsia="zh-CN" w:bidi="hi-IN"/>
        </w:rPr>
        <w:t xml:space="preserve"> </w:t>
      </w:r>
      <w:r w:rsidR="00FC5828">
        <w:rPr>
          <w:lang w:eastAsia="zh-CN" w:bidi="hi-IN"/>
        </w:rPr>
        <w:t>in</w:t>
      </w:r>
      <w:r w:rsidR="00FF3FAC">
        <w:rPr>
          <w:lang w:eastAsia="zh-CN" w:bidi="hi-IN"/>
        </w:rPr>
        <w:t xml:space="preserve"> </w:t>
      </w:r>
      <w:r w:rsidR="00FC5828">
        <w:rPr>
          <w:lang w:eastAsia="zh-CN" w:bidi="hi-IN"/>
        </w:rPr>
        <w:t>de</w:t>
      </w:r>
      <w:r w:rsidR="00FF3FAC">
        <w:rPr>
          <w:lang w:eastAsia="zh-CN" w:bidi="hi-IN"/>
        </w:rPr>
        <w:t xml:space="preserve"> </w:t>
      </w:r>
      <w:r w:rsidR="00FC5828">
        <w:rPr>
          <w:lang w:eastAsia="zh-CN" w:bidi="hi-IN"/>
        </w:rPr>
        <w:t>(wijde)</w:t>
      </w:r>
      <w:r w:rsidR="00FF3FAC">
        <w:rPr>
          <w:lang w:eastAsia="zh-CN" w:bidi="hi-IN"/>
        </w:rPr>
        <w:t xml:space="preserve"> </w:t>
      </w:r>
      <w:r w:rsidR="00FC5828">
        <w:rPr>
          <w:lang w:eastAsia="zh-CN" w:bidi="hi-IN"/>
        </w:rPr>
        <w:t>omgeving</w:t>
      </w:r>
      <w:r w:rsidR="00FF3FAC">
        <w:rPr>
          <w:lang w:eastAsia="zh-CN" w:bidi="hi-IN"/>
        </w:rPr>
        <w:t xml:space="preserve"> </w:t>
      </w:r>
      <w:r w:rsidR="00FC5828">
        <w:rPr>
          <w:lang w:eastAsia="zh-CN" w:bidi="hi-IN"/>
        </w:rPr>
        <w:t>van</w:t>
      </w:r>
      <w:r w:rsidR="00FF3FAC">
        <w:rPr>
          <w:lang w:eastAsia="zh-CN" w:bidi="hi-IN"/>
        </w:rPr>
        <w:t xml:space="preserve"> </w:t>
      </w:r>
      <w:r w:rsidR="00FC5828">
        <w:rPr>
          <w:lang w:eastAsia="zh-CN" w:bidi="hi-IN"/>
        </w:rPr>
        <w:t>het</w:t>
      </w:r>
      <w:r w:rsidR="00FF3FAC">
        <w:rPr>
          <w:lang w:eastAsia="zh-CN" w:bidi="hi-IN"/>
        </w:rPr>
        <w:t xml:space="preserve"> </w:t>
      </w:r>
      <w:r w:rsidR="00FC5828">
        <w:rPr>
          <w:lang w:eastAsia="zh-CN" w:bidi="hi-IN"/>
        </w:rPr>
        <w:t>plangebied</w:t>
      </w:r>
      <w:r w:rsidR="00FF3FAC">
        <w:rPr>
          <w:lang w:eastAsia="zh-CN" w:bidi="hi-IN"/>
        </w:rPr>
        <w:t xml:space="preserve"> </w:t>
      </w:r>
      <w:r w:rsidR="00FC5828">
        <w:rPr>
          <w:lang w:eastAsia="zh-CN" w:bidi="hi-IN"/>
        </w:rPr>
        <w:t>Eureka</w:t>
      </w:r>
      <w:r w:rsidR="00FF3FAC">
        <w:rPr>
          <w:lang w:eastAsia="zh-CN" w:bidi="hi-IN"/>
        </w:rPr>
        <w:t xml:space="preserve"> </w:t>
      </w:r>
      <w:r w:rsidR="00135095">
        <w:rPr>
          <w:lang w:eastAsia="zh-CN" w:bidi="hi-IN"/>
        </w:rPr>
        <w:t>in</w:t>
      </w:r>
      <w:r w:rsidR="00FF3FAC">
        <w:rPr>
          <w:lang w:eastAsia="zh-CN" w:bidi="hi-IN"/>
        </w:rPr>
        <w:t xml:space="preserve"> </w:t>
      </w:r>
      <w:r w:rsidR="00135095">
        <w:rPr>
          <w:lang w:eastAsia="zh-CN" w:bidi="hi-IN"/>
        </w:rPr>
        <w:t>werkelijkheid</w:t>
      </w:r>
      <w:r w:rsidR="00FF3FAC">
        <w:rPr>
          <w:lang w:eastAsia="zh-CN" w:bidi="hi-IN"/>
        </w:rPr>
        <w:t xml:space="preserve"> </w:t>
      </w:r>
      <w:r w:rsidR="00FC5828">
        <w:rPr>
          <w:lang w:eastAsia="zh-CN" w:bidi="hi-IN"/>
        </w:rPr>
        <w:t>diverse</w:t>
      </w:r>
      <w:r w:rsidR="00FF3FAC">
        <w:rPr>
          <w:lang w:eastAsia="zh-CN" w:bidi="hi-IN"/>
        </w:rPr>
        <w:t xml:space="preserve"> </w:t>
      </w:r>
      <w:r w:rsidR="00FC5828">
        <w:rPr>
          <w:lang w:eastAsia="zh-CN" w:bidi="hi-IN"/>
        </w:rPr>
        <w:t>risicobronnen</w:t>
      </w:r>
      <w:r w:rsidR="00FF3FAC">
        <w:rPr>
          <w:lang w:eastAsia="zh-CN" w:bidi="hi-IN"/>
        </w:rPr>
        <w:t xml:space="preserve"> </w:t>
      </w:r>
      <w:r w:rsidR="00FC5828">
        <w:rPr>
          <w:lang w:eastAsia="zh-CN" w:bidi="hi-IN"/>
        </w:rPr>
        <w:t>liggen</w:t>
      </w:r>
      <w:r w:rsidR="002C1FEB">
        <w:rPr>
          <w:lang w:eastAsia="zh-CN" w:bidi="hi-IN"/>
        </w:rPr>
        <w:t>,</w:t>
      </w:r>
      <w:r w:rsidR="00FF3FAC">
        <w:rPr>
          <w:lang w:eastAsia="zh-CN" w:bidi="hi-IN"/>
        </w:rPr>
        <w:t xml:space="preserve"> </w:t>
      </w:r>
      <w:r w:rsidR="002C1FEB">
        <w:rPr>
          <w:lang w:eastAsia="zh-CN" w:bidi="hi-IN"/>
        </w:rPr>
        <w:t>namelijk</w:t>
      </w:r>
      <w:r w:rsidR="00FF3FAC">
        <w:rPr>
          <w:lang w:eastAsia="zh-CN" w:bidi="hi-IN"/>
        </w:rPr>
        <w:t xml:space="preserve"> </w:t>
      </w:r>
      <w:r w:rsidR="002C1FEB">
        <w:rPr>
          <w:lang w:eastAsia="zh-CN" w:bidi="hi-IN"/>
        </w:rPr>
        <w:t>een</w:t>
      </w:r>
      <w:r w:rsidR="00FF3FAC">
        <w:rPr>
          <w:lang w:eastAsia="zh-CN" w:bidi="hi-IN"/>
        </w:rPr>
        <w:t xml:space="preserve"> </w:t>
      </w:r>
      <w:r w:rsidR="002C1FEB">
        <w:rPr>
          <w:lang w:eastAsia="zh-CN" w:bidi="hi-IN"/>
        </w:rPr>
        <w:t>buisleiding</w:t>
      </w:r>
      <w:r w:rsidR="00FF3FAC">
        <w:rPr>
          <w:lang w:eastAsia="zh-CN" w:bidi="hi-IN"/>
        </w:rPr>
        <w:t xml:space="preserve"> </w:t>
      </w:r>
      <w:r w:rsidR="002C1FEB">
        <w:rPr>
          <w:lang w:eastAsia="zh-CN" w:bidi="hi-IN"/>
        </w:rPr>
        <w:t>(</w:t>
      </w:r>
      <w:r w:rsidR="00C95F93">
        <w:rPr>
          <w:lang w:eastAsia="zh-CN" w:bidi="hi-IN"/>
        </w:rPr>
        <w:t>op</w:t>
      </w:r>
      <w:r w:rsidR="00FF3FAC">
        <w:rPr>
          <w:lang w:eastAsia="zh-CN" w:bidi="hi-IN"/>
        </w:rPr>
        <w:t xml:space="preserve"> </w:t>
      </w:r>
      <w:r w:rsidR="002C1FEB">
        <w:rPr>
          <w:lang w:eastAsia="zh-CN" w:bidi="hi-IN"/>
        </w:rPr>
        <w:t>900m</w:t>
      </w:r>
      <w:r w:rsidR="00FF3FAC">
        <w:rPr>
          <w:lang w:eastAsia="zh-CN" w:bidi="hi-IN"/>
        </w:rPr>
        <w:t xml:space="preserve"> </w:t>
      </w:r>
      <w:r w:rsidR="00C95F93">
        <w:rPr>
          <w:lang w:eastAsia="zh-CN" w:bidi="hi-IN"/>
        </w:rPr>
        <w:t>vanaf</w:t>
      </w:r>
      <w:r w:rsidR="00FF3FAC">
        <w:rPr>
          <w:lang w:eastAsia="zh-CN" w:bidi="hi-IN"/>
        </w:rPr>
        <w:t xml:space="preserve"> </w:t>
      </w:r>
      <w:r w:rsidR="00C95F93">
        <w:rPr>
          <w:lang w:eastAsia="zh-CN" w:bidi="hi-IN"/>
        </w:rPr>
        <w:t>plangebied</w:t>
      </w:r>
      <w:r w:rsidR="00FF3FAC">
        <w:rPr>
          <w:lang w:eastAsia="zh-CN" w:bidi="hi-IN"/>
        </w:rPr>
        <w:t xml:space="preserve"> </w:t>
      </w:r>
      <w:r w:rsidR="00C95F93">
        <w:rPr>
          <w:lang w:eastAsia="zh-CN" w:bidi="hi-IN"/>
        </w:rPr>
        <w:t>Eureka</w:t>
      </w:r>
      <w:r w:rsidR="002C1FEB">
        <w:rPr>
          <w:lang w:eastAsia="zh-CN" w:bidi="hi-IN"/>
        </w:rPr>
        <w:t>),</w:t>
      </w:r>
      <w:r w:rsidR="00FF3FAC">
        <w:rPr>
          <w:lang w:eastAsia="zh-CN" w:bidi="hi-IN"/>
        </w:rPr>
        <w:t xml:space="preserve"> </w:t>
      </w:r>
      <w:r w:rsidR="002C1FEB">
        <w:rPr>
          <w:lang w:eastAsia="zh-CN" w:bidi="hi-IN"/>
        </w:rPr>
        <w:t>twee</w:t>
      </w:r>
      <w:r w:rsidR="00FF3FAC">
        <w:rPr>
          <w:lang w:eastAsia="zh-CN" w:bidi="hi-IN"/>
        </w:rPr>
        <w:t xml:space="preserve"> </w:t>
      </w:r>
      <w:r w:rsidR="002C1FEB">
        <w:rPr>
          <w:lang w:eastAsia="zh-CN" w:bidi="hi-IN"/>
        </w:rPr>
        <w:t>LPG</w:t>
      </w:r>
      <w:r w:rsidR="00FF3FAC">
        <w:rPr>
          <w:lang w:eastAsia="zh-CN" w:bidi="hi-IN"/>
        </w:rPr>
        <w:t xml:space="preserve"> </w:t>
      </w:r>
      <w:r w:rsidR="002C1FEB">
        <w:rPr>
          <w:lang w:eastAsia="zh-CN" w:bidi="hi-IN"/>
        </w:rPr>
        <w:t>tankstations</w:t>
      </w:r>
      <w:r w:rsidR="00FF3FAC">
        <w:rPr>
          <w:lang w:eastAsia="zh-CN" w:bidi="hi-IN"/>
        </w:rPr>
        <w:t xml:space="preserve"> </w:t>
      </w:r>
      <w:r w:rsidR="002C1FEB">
        <w:rPr>
          <w:lang w:eastAsia="zh-CN" w:bidi="hi-IN"/>
        </w:rPr>
        <w:t>(900m,</w:t>
      </w:r>
      <w:r w:rsidR="00FF3FAC">
        <w:rPr>
          <w:lang w:eastAsia="zh-CN" w:bidi="hi-IN"/>
        </w:rPr>
        <w:t xml:space="preserve"> </w:t>
      </w:r>
      <w:r w:rsidR="002C1FEB">
        <w:rPr>
          <w:lang w:eastAsia="zh-CN" w:bidi="hi-IN"/>
        </w:rPr>
        <w:t>en</w:t>
      </w:r>
      <w:r w:rsidR="00FF3FAC">
        <w:rPr>
          <w:lang w:eastAsia="zh-CN" w:bidi="hi-IN"/>
        </w:rPr>
        <w:t xml:space="preserve"> </w:t>
      </w:r>
      <w:r w:rsidR="002C1FEB">
        <w:rPr>
          <w:lang w:eastAsia="zh-CN" w:bidi="hi-IN"/>
        </w:rPr>
        <w:t>1.000m),</w:t>
      </w:r>
      <w:r w:rsidR="00FF3FAC">
        <w:rPr>
          <w:lang w:eastAsia="zh-CN" w:bidi="hi-IN"/>
        </w:rPr>
        <w:t xml:space="preserve"> </w:t>
      </w:r>
      <w:r w:rsidR="002C1FEB">
        <w:rPr>
          <w:lang w:eastAsia="zh-CN" w:bidi="hi-IN"/>
        </w:rPr>
        <w:t>en</w:t>
      </w:r>
      <w:r w:rsidR="00FF3FAC">
        <w:rPr>
          <w:lang w:eastAsia="zh-CN" w:bidi="hi-IN"/>
        </w:rPr>
        <w:t xml:space="preserve"> </w:t>
      </w:r>
      <w:r w:rsidR="002C1FEB">
        <w:rPr>
          <w:lang w:eastAsia="zh-CN" w:bidi="hi-IN"/>
        </w:rPr>
        <w:t>spoorlijn</w:t>
      </w:r>
      <w:r w:rsidR="00FF3FAC">
        <w:rPr>
          <w:lang w:eastAsia="zh-CN" w:bidi="hi-IN"/>
        </w:rPr>
        <w:t xml:space="preserve"> </w:t>
      </w:r>
      <w:r w:rsidR="002C1FEB">
        <w:rPr>
          <w:lang w:eastAsia="zh-CN" w:bidi="hi-IN"/>
        </w:rPr>
        <w:t>Breda-Tilburg</w:t>
      </w:r>
      <w:r w:rsidR="00FF3FAC">
        <w:rPr>
          <w:lang w:eastAsia="zh-CN" w:bidi="hi-IN"/>
        </w:rPr>
        <w:t xml:space="preserve"> </w:t>
      </w:r>
      <w:r w:rsidR="002C1FEB">
        <w:rPr>
          <w:lang w:eastAsia="zh-CN" w:bidi="hi-IN"/>
        </w:rPr>
        <w:t>(270m)</w:t>
      </w:r>
      <w:r w:rsidR="00FC5828">
        <w:rPr>
          <w:lang w:eastAsia="zh-CN" w:bidi="hi-IN"/>
        </w:rPr>
        <w:t>.</w:t>
      </w:r>
      <w:r w:rsidR="00FF3FAC">
        <w:rPr>
          <w:lang w:eastAsia="zh-CN" w:bidi="hi-IN"/>
        </w:rPr>
        <w:t xml:space="preserve"> </w:t>
      </w:r>
      <w:r w:rsidR="00FC5828">
        <w:rPr>
          <w:lang w:eastAsia="zh-CN" w:bidi="hi-IN"/>
        </w:rPr>
        <w:t>Uit</w:t>
      </w:r>
      <w:r w:rsidR="00FF3FAC">
        <w:rPr>
          <w:lang w:eastAsia="zh-CN" w:bidi="hi-IN"/>
        </w:rPr>
        <w:t xml:space="preserve"> </w:t>
      </w:r>
      <w:r w:rsidR="00FC5828">
        <w:rPr>
          <w:lang w:eastAsia="zh-CN" w:bidi="hi-IN"/>
        </w:rPr>
        <w:t>bijlage</w:t>
      </w:r>
      <w:r w:rsidR="00FF3FAC">
        <w:rPr>
          <w:lang w:eastAsia="zh-CN" w:bidi="hi-IN"/>
        </w:rPr>
        <w:t xml:space="preserve"> </w:t>
      </w:r>
      <w:r w:rsidR="00FC5828">
        <w:rPr>
          <w:lang w:eastAsia="zh-CN" w:bidi="hi-IN"/>
        </w:rPr>
        <w:t>VII</w:t>
      </w:r>
      <w:r w:rsidR="00FF3FAC">
        <w:rPr>
          <w:lang w:eastAsia="zh-CN" w:bidi="hi-IN"/>
        </w:rPr>
        <w:t xml:space="preserve"> </w:t>
      </w:r>
      <w:r w:rsidR="004F2549">
        <w:rPr>
          <w:lang w:eastAsia="zh-CN" w:bidi="hi-IN"/>
        </w:rPr>
        <w:t>van</w:t>
      </w:r>
      <w:r w:rsidR="00FF3FAC">
        <w:rPr>
          <w:lang w:eastAsia="zh-CN" w:bidi="hi-IN"/>
        </w:rPr>
        <w:t xml:space="preserve"> </w:t>
      </w:r>
      <w:r w:rsidR="004F2549">
        <w:rPr>
          <w:lang w:eastAsia="zh-CN" w:bidi="hi-IN"/>
        </w:rPr>
        <w:t>het</w:t>
      </w:r>
      <w:r w:rsidR="00FF3FAC">
        <w:rPr>
          <w:lang w:eastAsia="zh-CN" w:bidi="hi-IN"/>
        </w:rPr>
        <w:t xml:space="preserve"> </w:t>
      </w:r>
      <w:r w:rsidR="004F2549">
        <w:rPr>
          <w:lang w:eastAsia="zh-CN" w:bidi="hi-IN"/>
        </w:rPr>
        <w:t>Bkl</w:t>
      </w:r>
      <w:r w:rsidR="00FF3FAC">
        <w:rPr>
          <w:lang w:eastAsia="zh-CN" w:bidi="hi-IN"/>
        </w:rPr>
        <w:t xml:space="preserve"> </w:t>
      </w:r>
      <w:r w:rsidR="004F2549">
        <w:rPr>
          <w:lang w:eastAsia="zh-CN" w:bidi="hi-IN"/>
        </w:rPr>
        <w:t>blijkt</w:t>
      </w:r>
      <w:r w:rsidR="00FF3FAC">
        <w:rPr>
          <w:lang w:eastAsia="zh-CN" w:bidi="hi-IN"/>
        </w:rPr>
        <w:t xml:space="preserve"> </w:t>
      </w:r>
      <w:r w:rsidR="004F2549">
        <w:rPr>
          <w:lang w:eastAsia="zh-CN" w:bidi="hi-IN"/>
        </w:rPr>
        <w:t>dat</w:t>
      </w:r>
      <w:r w:rsidR="00FF3FAC">
        <w:rPr>
          <w:lang w:eastAsia="zh-CN" w:bidi="hi-IN"/>
        </w:rPr>
        <w:t xml:space="preserve"> </w:t>
      </w:r>
      <w:r w:rsidR="00C95F93">
        <w:rPr>
          <w:lang w:eastAsia="zh-CN" w:bidi="hi-IN"/>
        </w:rPr>
        <w:t>de</w:t>
      </w:r>
      <w:r w:rsidR="00FF3FAC">
        <w:rPr>
          <w:lang w:eastAsia="zh-CN" w:bidi="hi-IN"/>
        </w:rPr>
        <w:t xml:space="preserve"> </w:t>
      </w:r>
      <w:r w:rsidR="005F44BD">
        <w:rPr>
          <w:lang w:eastAsia="zh-CN" w:bidi="hi-IN"/>
        </w:rPr>
        <w:t>aandachtsgebied</w:t>
      </w:r>
      <w:r w:rsidR="00FF3FAC">
        <w:rPr>
          <w:lang w:eastAsia="zh-CN" w:bidi="hi-IN"/>
        </w:rPr>
        <w:t xml:space="preserve"> </w:t>
      </w:r>
      <w:r w:rsidR="00C95F93">
        <w:rPr>
          <w:lang w:eastAsia="zh-CN" w:bidi="hi-IN"/>
        </w:rPr>
        <w:t>plaatsgebonden</w:t>
      </w:r>
      <w:r w:rsidR="00FF3FAC">
        <w:rPr>
          <w:lang w:eastAsia="zh-CN" w:bidi="hi-IN"/>
        </w:rPr>
        <w:t xml:space="preserve"> </w:t>
      </w:r>
      <w:r w:rsidR="00C95F93">
        <w:rPr>
          <w:lang w:eastAsia="zh-CN" w:bidi="hi-IN"/>
        </w:rPr>
        <w:t>risico</w:t>
      </w:r>
      <w:r w:rsidR="001C21EB">
        <w:rPr>
          <w:lang w:eastAsia="zh-CN" w:bidi="hi-IN"/>
        </w:rPr>
        <w:t>,</w:t>
      </w:r>
      <w:r w:rsidR="00FF3FAC">
        <w:rPr>
          <w:lang w:eastAsia="zh-CN" w:bidi="hi-IN"/>
        </w:rPr>
        <w:t xml:space="preserve"> </w:t>
      </w:r>
      <w:r w:rsidR="00C95F93">
        <w:rPr>
          <w:lang w:eastAsia="zh-CN" w:bidi="hi-IN"/>
        </w:rPr>
        <w:t>de</w:t>
      </w:r>
      <w:r w:rsidR="00FF3FAC">
        <w:rPr>
          <w:lang w:eastAsia="zh-CN" w:bidi="hi-IN"/>
        </w:rPr>
        <w:t xml:space="preserve"> </w:t>
      </w:r>
      <w:r w:rsidR="001C21EB">
        <w:rPr>
          <w:lang w:eastAsia="zh-CN" w:bidi="hi-IN"/>
        </w:rPr>
        <w:t>brandaandachtsgebied</w:t>
      </w:r>
      <w:r w:rsidR="00C95F93">
        <w:rPr>
          <w:lang w:eastAsia="zh-CN" w:bidi="hi-IN"/>
        </w:rPr>
        <w:t>en</w:t>
      </w:r>
      <w:r w:rsidR="001C21EB">
        <w:rPr>
          <w:lang w:eastAsia="zh-CN" w:bidi="hi-IN"/>
        </w:rPr>
        <w:t>,</w:t>
      </w:r>
      <w:r w:rsidR="00FF3FAC">
        <w:rPr>
          <w:lang w:eastAsia="zh-CN" w:bidi="hi-IN"/>
        </w:rPr>
        <w:t xml:space="preserve"> </w:t>
      </w:r>
      <w:r w:rsidR="00C95F93">
        <w:rPr>
          <w:lang w:eastAsia="zh-CN" w:bidi="hi-IN"/>
        </w:rPr>
        <w:t>de</w:t>
      </w:r>
      <w:r w:rsidR="00FF3FAC">
        <w:rPr>
          <w:lang w:eastAsia="zh-CN" w:bidi="hi-IN"/>
        </w:rPr>
        <w:t xml:space="preserve"> </w:t>
      </w:r>
      <w:r w:rsidR="001C21EB">
        <w:rPr>
          <w:lang w:eastAsia="zh-CN" w:bidi="hi-IN"/>
        </w:rPr>
        <w:t>explosie</w:t>
      </w:r>
      <w:r w:rsidR="00FF3FAC">
        <w:rPr>
          <w:lang w:eastAsia="zh-CN" w:bidi="hi-IN"/>
        </w:rPr>
        <w:t xml:space="preserve"> </w:t>
      </w:r>
      <w:r w:rsidR="001C21EB">
        <w:rPr>
          <w:lang w:eastAsia="zh-CN" w:bidi="hi-IN"/>
        </w:rPr>
        <w:t>aandachtsgebied</w:t>
      </w:r>
      <w:r w:rsidR="00C95F93">
        <w:rPr>
          <w:lang w:eastAsia="zh-CN" w:bidi="hi-IN"/>
        </w:rPr>
        <w:t>en</w:t>
      </w:r>
      <w:r w:rsidR="00FF3FAC">
        <w:rPr>
          <w:lang w:eastAsia="zh-CN" w:bidi="hi-IN"/>
        </w:rPr>
        <w:t xml:space="preserve"> </w:t>
      </w:r>
      <w:r w:rsidR="001C21EB">
        <w:rPr>
          <w:lang w:eastAsia="zh-CN" w:bidi="hi-IN"/>
        </w:rPr>
        <w:t>en</w:t>
      </w:r>
      <w:r w:rsidR="00FF3FAC">
        <w:rPr>
          <w:lang w:eastAsia="zh-CN" w:bidi="hi-IN"/>
        </w:rPr>
        <w:t xml:space="preserve"> </w:t>
      </w:r>
      <w:r w:rsidR="00C95F93">
        <w:rPr>
          <w:lang w:eastAsia="zh-CN" w:bidi="hi-IN"/>
        </w:rPr>
        <w:t>de</w:t>
      </w:r>
      <w:r w:rsidR="00FF3FAC">
        <w:rPr>
          <w:lang w:eastAsia="zh-CN" w:bidi="hi-IN"/>
        </w:rPr>
        <w:t xml:space="preserve"> </w:t>
      </w:r>
      <w:r w:rsidR="001C21EB">
        <w:rPr>
          <w:lang w:eastAsia="zh-CN" w:bidi="hi-IN"/>
        </w:rPr>
        <w:t>gifwolkaandachtsgebied</w:t>
      </w:r>
      <w:r w:rsidR="00C95F93">
        <w:rPr>
          <w:lang w:eastAsia="zh-CN" w:bidi="hi-IN"/>
        </w:rPr>
        <w:t>en</w:t>
      </w:r>
      <w:r w:rsidR="00FF3FAC">
        <w:rPr>
          <w:lang w:eastAsia="zh-CN" w:bidi="hi-IN"/>
        </w:rPr>
        <w:t xml:space="preserve"> </w:t>
      </w:r>
      <w:r w:rsidR="005F44BD">
        <w:rPr>
          <w:lang w:eastAsia="zh-CN" w:bidi="hi-IN"/>
        </w:rPr>
        <w:t>van</w:t>
      </w:r>
      <w:r w:rsidR="00FF3FAC">
        <w:rPr>
          <w:lang w:eastAsia="zh-CN" w:bidi="hi-IN"/>
        </w:rPr>
        <w:t xml:space="preserve"> </w:t>
      </w:r>
      <w:r w:rsidR="00C95F93">
        <w:rPr>
          <w:lang w:eastAsia="zh-CN" w:bidi="hi-IN"/>
        </w:rPr>
        <w:t>nagenoeg</w:t>
      </w:r>
      <w:r w:rsidR="00FF3FAC">
        <w:rPr>
          <w:lang w:eastAsia="zh-CN" w:bidi="hi-IN"/>
        </w:rPr>
        <w:t xml:space="preserve"> </w:t>
      </w:r>
      <w:r w:rsidR="00C95F93">
        <w:rPr>
          <w:lang w:eastAsia="zh-CN" w:bidi="hi-IN"/>
        </w:rPr>
        <w:t>al</w:t>
      </w:r>
      <w:r w:rsidR="00FF3FAC">
        <w:rPr>
          <w:lang w:eastAsia="zh-CN" w:bidi="hi-IN"/>
        </w:rPr>
        <w:t xml:space="preserve"> </w:t>
      </w:r>
      <w:r w:rsidR="005F44BD">
        <w:rPr>
          <w:lang w:eastAsia="zh-CN" w:bidi="hi-IN"/>
        </w:rPr>
        <w:t>deze</w:t>
      </w:r>
      <w:r w:rsidR="00FF3FAC">
        <w:rPr>
          <w:lang w:eastAsia="zh-CN" w:bidi="hi-IN"/>
        </w:rPr>
        <w:t xml:space="preserve"> </w:t>
      </w:r>
      <w:r w:rsidR="005F44BD">
        <w:rPr>
          <w:lang w:eastAsia="zh-CN" w:bidi="hi-IN"/>
        </w:rPr>
        <w:t>risicobronnen</w:t>
      </w:r>
      <w:r w:rsidR="00FF3FAC">
        <w:rPr>
          <w:lang w:eastAsia="zh-CN" w:bidi="hi-IN"/>
        </w:rPr>
        <w:t xml:space="preserve"> </w:t>
      </w:r>
      <w:r w:rsidR="005F44BD">
        <w:rPr>
          <w:lang w:eastAsia="zh-CN" w:bidi="hi-IN"/>
        </w:rPr>
        <w:t>niet</w:t>
      </w:r>
      <w:r w:rsidR="00FF3FAC">
        <w:rPr>
          <w:lang w:eastAsia="zh-CN" w:bidi="hi-IN"/>
        </w:rPr>
        <w:t xml:space="preserve"> </w:t>
      </w:r>
      <w:r w:rsidR="005F44BD">
        <w:rPr>
          <w:lang w:eastAsia="zh-CN" w:bidi="hi-IN"/>
        </w:rPr>
        <w:t>tot</w:t>
      </w:r>
      <w:r w:rsidR="00FF3FAC">
        <w:rPr>
          <w:lang w:eastAsia="zh-CN" w:bidi="hi-IN"/>
        </w:rPr>
        <w:t xml:space="preserve"> </w:t>
      </w:r>
      <w:r w:rsidR="005F44BD">
        <w:rPr>
          <w:lang w:eastAsia="zh-CN" w:bidi="hi-IN"/>
        </w:rPr>
        <w:t>het</w:t>
      </w:r>
      <w:r w:rsidR="00FF3FAC">
        <w:rPr>
          <w:lang w:eastAsia="zh-CN" w:bidi="hi-IN"/>
        </w:rPr>
        <w:t xml:space="preserve"> </w:t>
      </w:r>
      <w:r w:rsidR="005F44BD">
        <w:rPr>
          <w:lang w:eastAsia="zh-CN" w:bidi="hi-IN"/>
        </w:rPr>
        <w:t>plangebied</w:t>
      </w:r>
      <w:r w:rsidR="00FF3FAC">
        <w:rPr>
          <w:lang w:eastAsia="zh-CN" w:bidi="hi-IN"/>
        </w:rPr>
        <w:t xml:space="preserve"> </w:t>
      </w:r>
      <w:r w:rsidR="005F44BD">
        <w:rPr>
          <w:lang w:eastAsia="zh-CN" w:bidi="hi-IN"/>
        </w:rPr>
        <w:t>van</w:t>
      </w:r>
      <w:r w:rsidR="00FF3FAC">
        <w:rPr>
          <w:lang w:eastAsia="zh-CN" w:bidi="hi-IN"/>
        </w:rPr>
        <w:t xml:space="preserve"> </w:t>
      </w:r>
      <w:r w:rsidR="005F44BD">
        <w:rPr>
          <w:lang w:eastAsia="zh-CN" w:bidi="hi-IN"/>
        </w:rPr>
        <w:t>Eureka</w:t>
      </w:r>
      <w:r w:rsidR="00FF3FAC">
        <w:rPr>
          <w:lang w:eastAsia="zh-CN" w:bidi="hi-IN"/>
        </w:rPr>
        <w:t xml:space="preserve"> </w:t>
      </w:r>
      <w:r w:rsidR="005F44BD">
        <w:rPr>
          <w:lang w:eastAsia="zh-CN" w:bidi="hi-IN"/>
        </w:rPr>
        <w:t>reiken,</w:t>
      </w:r>
      <w:r w:rsidR="00FF3FAC">
        <w:rPr>
          <w:lang w:eastAsia="zh-CN" w:bidi="hi-IN"/>
        </w:rPr>
        <w:t xml:space="preserve"> </w:t>
      </w:r>
      <w:r w:rsidR="005F44BD">
        <w:rPr>
          <w:lang w:eastAsia="zh-CN" w:bidi="hi-IN"/>
        </w:rPr>
        <w:t>en</w:t>
      </w:r>
      <w:r w:rsidR="00FF3FAC">
        <w:rPr>
          <w:lang w:eastAsia="zh-CN" w:bidi="hi-IN"/>
        </w:rPr>
        <w:t xml:space="preserve"> </w:t>
      </w:r>
      <w:r w:rsidR="005F44BD">
        <w:rPr>
          <w:lang w:eastAsia="zh-CN" w:bidi="hi-IN"/>
        </w:rPr>
        <w:t>Eureka</w:t>
      </w:r>
      <w:r w:rsidR="00FF3FAC">
        <w:rPr>
          <w:lang w:eastAsia="zh-CN" w:bidi="hi-IN"/>
        </w:rPr>
        <w:t xml:space="preserve"> </w:t>
      </w:r>
      <w:r w:rsidR="005F44BD">
        <w:rPr>
          <w:lang w:eastAsia="zh-CN" w:bidi="hi-IN"/>
        </w:rPr>
        <w:t>dus</w:t>
      </w:r>
      <w:r w:rsidR="00FF3FAC">
        <w:rPr>
          <w:lang w:eastAsia="zh-CN" w:bidi="hi-IN"/>
        </w:rPr>
        <w:t xml:space="preserve"> </w:t>
      </w:r>
      <w:r w:rsidR="005F44BD">
        <w:rPr>
          <w:lang w:eastAsia="zh-CN" w:bidi="hi-IN"/>
        </w:rPr>
        <w:t>buiten</w:t>
      </w:r>
      <w:r w:rsidR="00FF3FAC">
        <w:rPr>
          <w:lang w:eastAsia="zh-CN" w:bidi="hi-IN"/>
        </w:rPr>
        <w:t xml:space="preserve"> </w:t>
      </w:r>
      <w:r w:rsidR="001C21EB">
        <w:rPr>
          <w:lang w:eastAsia="zh-CN" w:bidi="hi-IN"/>
        </w:rPr>
        <w:t>deze</w:t>
      </w:r>
      <w:r w:rsidR="00FF3FAC">
        <w:rPr>
          <w:lang w:eastAsia="zh-CN" w:bidi="hi-IN"/>
        </w:rPr>
        <w:t xml:space="preserve"> </w:t>
      </w:r>
      <w:r w:rsidR="001C21EB">
        <w:rPr>
          <w:lang w:eastAsia="zh-CN" w:bidi="hi-IN"/>
        </w:rPr>
        <w:t>aandachtsgebieden</w:t>
      </w:r>
      <w:r w:rsidR="00FF3FAC">
        <w:rPr>
          <w:lang w:eastAsia="zh-CN" w:bidi="hi-IN"/>
        </w:rPr>
        <w:t xml:space="preserve"> </w:t>
      </w:r>
      <w:r w:rsidR="001C21EB">
        <w:rPr>
          <w:lang w:eastAsia="zh-CN" w:bidi="hi-IN"/>
        </w:rPr>
        <w:t>ligt.</w:t>
      </w:r>
    </w:p>
    <w:p w14:paraId="062D1A6F" w14:textId="32A677AF" w:rsidR="00C95F93" w:rsidRDefault="00C95F93" w:rsidP="00FC5828">
      <w:pPr>
        <w:rPr>
          <w:lang w:eastAsia="zh-CN" w:bidi="hi-IN"/>
        </w:rPr>
      </w:pPr>
    </w:p>
    <w:p w14:paraId="74A23F40" w14:textId="1216A664" w:rsidR="00E27159" w:rsidRPr="00850686" w:rsidRDefault="00370317" w:rsidP="00FC5828">
      <w:pPr>
        <w:rPr>
          <w:lang w:eastAsia="zh-CN" w:bidi="hi-IN"/>
        </w:rPr>
      </w:pPr>
      <w:r>
        <w:rPr>
          <w:lang w:eastAsia="zh-CN" w:bidi="hi-IN"/>
        </w:rPr>
        <w:t>Echter,</w:t>
      </w:r>
      <w:r w:rsidR="00FF3FAC">
        <w:rPr>
          <w:lang w:eastAsia="zh-CN" w:bidi="hi-IN"/>
        </w:rPr>
        <w:t xml:space="preserve"> </w:t>
      </w:r>
      <w:r>
        <w:rPr>
          <w:lang w:eastAsia="zh-CN" w:bidi="hi-IN"/>
        </w:rPr>
        <w:t>op</w:t>
      </w:r>
      <w:r w:rsidR="00FF3FAC">
        <w:rPr>
          <w:lang w:eastAsia="zh-CN" w:bidi="hi-IN"/>
        </w:rPr>
        <w:t xml:space="preserve"> </w:t>
      </w:r>
      <w:r>
        <w:rPr>
          <w:lang w:eastAsia="zh-CN" w:bidi="hi-IN"/>
        </w:rPr>
        <w:t>grond</w:t>
      </w:r>
      <w:r w:rsidR="00FF3FAC">
        <w:rPr>
          <w:lang w:eastAsia="zh-CN" w:bidi="hi-IN"/>
        </w:rPr>
        <w:t xml:space="preserve"> </w:t>
      </w:r>
      <w:r>
        <w:rPr>
          <w:lang w:eastAsia="zh-CN" w:bidi="hi-IN"/>
        </w:rPr>
        <w:t>van</w:t>
      </w:r>
      <w:r w:rsidR="00FF3FAC">
        <w:rPr>
          <w:lang w:eastAsia="zh-CN" w:bidi="hi-IN"/>
        </w:rPr>
        <w:t xml:space="preserve"> </w:t>
      </w:r>
      <w:r>
        <w:rPr>
          <w:lang w:eastAsia="zh-CN" w:bidi="hi-IN"/>
        </w:rPr>
        <w:t>onderdeel</w:t>
      </w:r>
      <w:r w:rsidR="00FF3FAC">
        <w:rPr>
          <w:lang w:eastAsia="zh-CN" w:bidi="hi-IN"/>
        </w:rPr>
        <w:t xml:space="preserve"> </w:t>
      </w:r>
      <w:r>
        <w:rPr>
          <w:lang w:eastAsia="zh-CN" w:bidi="hi-IN"/>
        </w:rPr>
        <w:t>C</w:t>
      </w:r>
      <w:r w:rsidR="00C454B1">
        <w:rPr>
          <w:lang w:eastAsia="zh-CN" w:bidi="hi-IN"/>
        </w:rPr>
        <w:t>,</w:t>
      </w:r>
      <w:r w:rsidR="00FF3FAC">
        <w:rPr>
          <w:lang w:eastAsia="zh-CN" w:bidi="hi-IN"/>
        </w:rPr>
        <w:t xml:space="preserve"> </w:t>
      </w:r>
      <w:r w:rsidR="00C454B1">
        <w:rPr>
          <w:lang w:eastAsia="zh-CN" w:bidi="hi-IN"/>
        </w:rPr>
        <w:t>onder</w:t>
      </w:r>
      <w:r w:rsidR="00FF3FAC">
        <w:rPr>
          <w:lang w:eastAsia="zh-CN" w:bidi="hi-IN"/>
        </w:rPr>
        <w:t xml:space="preserve"> </w:t>
      </w:r>
      <w:r w:rsidR="00C454B1">
        <w:rPr>
          <w:lang w:eastAsia="zh-CN" w:bidi="hi-IN"/>
        </w:rPr>
        <w:t>kop</w:t>
      </w:r>
      <w:r w:rsidR="00FF3FAC">
        <w:rPr>
          <w:lang w:eastAsia="zh-CN" w:bidi="hi-IN"/>
        </w:rPr>
        <w:t xml:space="preserve"> </w:t>
      </w:r>
      <w:r w:rsidR="00C454B1">
        <w:rPr>
          <w:lang w:eastAsia="zh-CN" w:bidi="hi-IN"/>
        </w:rPr>
        <w:t>‘Basisnet’,</w:t>
      </w:r>
      <w:r w:rsidR="00FF3FAC">
        <w:rPr>
          <w:lang w:eastAsia="zh-CN" w:bidi="hi-IN"/>
        </w:rPr>
        <w:t xml:space="preserve"> </w:t>
      </w:r>
      <w:r w:rsidR="00C454B1">
        <w:rPr>
          <w:lang w:eastAsia="zh-CN" w:bidi="hi-IN"/>
        </w:rPr>
        <w:t>uit</w:t>
      </w:r>
      <w:r w:rsidR="00FF3FAC">
        <w:rPr>
          <w:lang w:eastAsia="zh-CN" w:bidi="hi-IN"/>
        </w:rPr>
        <w:t xml:space="preserve"> </w:t>
      </w:r>
      <w:r>
        <w:rPr>
          <w:lang w:eastAsia="zh-CN" w:bidi="hi-IN"/>
        </w:rPr>
        <w:t>bijlage</w:t>
      </w:r>
      <w:r w:rsidR="00FF3FAC">
        <w:rPr>
          <w:lang w:eastAsia="zh-CN" w:bidi="hi-IN"/>
        </w:rPr>
        <w:t xml:space="preserve"> </w:t>
      </w:r>
      <w:r>
        <w:rPr>
          <w:lang w:eastAsia="zh-CN" w:bidi="hi-IN"/>
        </w:rPr>
        <w:t>VII</w:t>
      </w:r>
      <w:r w:rsidR="00FF3FAC">
        <w:rPr>
          <w:lang w:eastAsia="zh-CN" w:bidi="hi-IN"/>
        </w:rPr>
        <w:t xml:space="preserve"> </w:t>
      </w:r>
      <w:r w:rsidR="00C454B1">
        <w:rPr>
          <w:lang w:eastAsia="zh-CN" w:bidi="hi-IN"/>
        </w:rPr>
        <w:t>van</w:t>
      </w:r>
      <w:r w:rsidR="00FF3FAC">
        <w:rPr>
          <w:lang w:eastAsia="zh-CN" w:bidi="hi-IN"/>
        </w:rPr>
        <w:t xml:space="preserve"> </w:t>
      </w:r>
      <w:r w:rsidR="00C454B1">
        <w:rPr>
          <w:lang w:eastAsia="zh-CN" w:bidi="hi-IN"/>
        </w:rPr>
        <w:t>het</w:t>
      </w:r>
      <w:r w:rsidR="00FF3FAC">
        <w:rPr>
          <w:lang w:eastAsia="zh-CN" w:bidi="hi-IN"/>
        </w:rPr>
        <w:t xml:space="preserve"> </w:t>
      </w:r>
      <w:r w:rsidR="00C454B1">
        <w:rPr>
          <w:lang w:eastAsia="zh-CN" w:bidi="hi-IN"/>
        </w:rPr>
        <w:t>Bkl</w:t>
      </w:r>
      <w:r w:rsidR="00FF3FAC">
        <w:rPr>
          <w:lang w:eastAsia="zh-CN" w:bidi="hi-IN"/>
        </w:rPr>
        <w:t xml:space="preserve"> </w:t>
      </w:r>
      <w:r w:rsidR="00C454B1" w:rsidRPr="006C2849">
        <w:rPr>
          <w:lang w:eastAsia="zh-CN" w:bidi="hi-IN"/>
        </w:rPr>
        <w:t>in</w:t>
      </w:r>
      <w:r w:rsidR="00FF3FAC">
        <w:rPr>
          <w:lang w:eastAsia="zh-CN" w:bidi="hi-IN"/>
        </w:rPr>
        <w:t xml:space="preserve"> </w:t>
      </w:r>
      <w:r w:rsidR="00C454B1" w:rsidRPr="006C2849">
        <w:rPr>
          <w:lang w:eastAsia="zh-CN" w:bidi="hi-IN"/>
        </w:rPr>
        <w:t>combinatie</w:t>
      </w:r>
      <w:r w:rsidR="00FF3FAC">
        <w:rPr>
          <w:lang w:eastAsia="zh-CN" w:bidi="hi-IN"/>
        </w:rPr>
        <w:t xml:space="preserve"> </w:t>
      </w:r>
      <w:r w:rsidR="006C2849" w:rsidRPr="006C2849">
        <w:rPr>
          <w:lang w:eastAsia="zh-CN" w:bidi="hi-IN"/>
        </w:rPr>
        <w:t>eigen</w:t>
      </w:r>
      <w:r w:rsidR="00FF3FAC">
        <w:rPr>
          <w:lang w:eastAsia="zh-CN" w:bidi="hi-IN"/>
        </w:rPr>
        <w:t xml:space="preserve"> </w:t>
      </w:r>
      <w:r w:rsidR="006C2849" w:rsidRPr="006C2849">
        <w:rPr>
          <w:lang w:eastAsia="zh-CN" w:bidi="hi-IN"/>
        </w:rPr>
        <w:t>informatie</w:t>
      </w:r>
      <w:r w:rsidR="00FF3FAC">
        <w:rPr>
          <w:lang w:eastAsia="zh-CN" w:bidi="hi-IN"/>
        </w:rPr>
        <w:t xml:space="preserve"> </w:t>
      </w:r>
      <w:r w:rsidR="00B550B0">
        <w:rPr>
          <w:lang w:eastAsia="zh-CN" w:bidi="hi-IN"/>
        </w:rPr>
        <w:t>(zie</w:t>
      </w:r>
      <w:r w:rsidR="00FF3FAC">
        <w:rPr>
          <w:lang w:eastAsia="zh-CN" w:bidi="hi-IN"/>
        </w:rPr>
        <w:t xml:space="preserve"> </w:t>
      </w:r>
      <w:r w:rsidR="00B550B0">
        <w:rPr>
          <w:lang w:eastAsia="zh-CN" w:bidi="hi-IN"/>
        </w:rPr>
        <w:t>hieronder)</w:t>
      </w:r>
      <w:r w:rsidR="00FF3FAC">
        <w:rPr>
          <w:lang w:eastAsia="zh-CN" w:bidi="hi-IN"/>
        </w:rPr>
        <w:t xml:space="preserve"> </w:t>
      </w:r>
      <w:r w:rsidR="00C454B1">
        <w:rPr>
          <w:lang w:eastAsia="zh-CN" w:bidi="hi-IN"/>
        </w:rPr>
        <w:t>blijkt</w:t>
      </w:r>
      <w:r w:rsidR="00FF3FAC">
        <w:rPr>
          <w:lang w:eastAsia="zh-CN" w:bidi="hi-IN"/>
        </w:rPr>
        <w:t xml:space="preserve"> </w:t>
      </w:r>
      <w:r w:rsidR="00C454B1">
        <w:rPr>
          <w:lang w:eastAsia="zh-CN" w:bidi="hi-IN"/>
        </w:rPr>
        <w:t>dat</w:t>
      </w:r>
      <w:r w:rsidR="00FF3FAC">
        <w:rPr>
          <w:lang w:eastAsia="zh-CN" w:bidi="hi-IN"/>
        </w:rPr>
        <w:t xml:space="preserve"> </w:t>
      </w:r>
      <w:r w:rsidR="00C454B1">
        <w:rPr>
          <w:lang w:eastAsia="zh-CN" w:bidi="hi-IN"/>
        </w:rPr>
        <w:t>Eureka</w:t>
      </w:r>
      <w:r w:rsidR="00FF3FAC">
        <w:rPr>
          <w:lang w:eastAsia="zh-CN" w:bidi="hi-IN"/>
        </w:rPr>
        <w:t xml:space="preserve"> </w:t>
      </w:r>
      <w:r w:rsidR="00C454B1">
        <w:rPr>
          <w:lang w:eastAsia="zh-CN" w:bidi="hi-IN"/>
        </w:rPr>
        <w:t>naar</w:t>
      </w:r>
      <w:r w:rsidR="00FF3FAC">
        <w:rPr>
          <w:lang w:eastAsia="zh-CN" w:bidi="hi-IN"/>
        </w:rPr>
        <w:t xml:space="preserve"> </w:t>
      </w:r>
      <w:r w:rsidR="00C454B1">
        <w:rPr>
          <w:lang w:eastAsia="zh-CN" w:bidi="hi-IN"/>
        </w:rPr>
        <w:t>verwachting</w:t>
      </w:r>
      <w:r w:rsidR="00FF3FAC">
        <w:rPr>
          <w:lang w:eastAsia="zh-CN" w:bidi="hi-IN"/>
        </w:rPr>
        <w:t xml:space="preserve"> </w:t>
      </w:r>
      <w:r w:rsidR="00C454B1">
        <w:rPr>
          <w:lang w:eastAsia="zh-CN" w:bidi="hi-IN"/>
        </w:rPr>
        <w:t>wil</w:t>
      </w:r>
      <w:r w:rsidR="00FF3FAC">
        <w:rPr>
          <w:lang w:eastAsia="zh-CN" w:bidi="hi-IN"/>
        </w:rPr>
        <w:t xml:space="preserve"> </w:t>
      </w:r>
      <w:r w:rsidR="00C454B1">
        <w:rPr>
          <w:lang w:eastAsia="zh-CN" w:bidi="hi-IN"/>
        </w:rPr>
        <w:t>binnen</w:t>
      </w:r>
      <w:r w:rsidR="00FF3FAC">
        <w:rPr>
          <w:lang w:eastAsia="zh-CN" w:bidi="hi-IN"/>
        </w:rPr>
        <w:t xml:space="preserve"> </w:t>
      </w:r>
      <w:r w:rsidR="00C454B1">
        <w:rPr>
          <w:lang w:eastAsia="zh-CN" w:bidi="hi-IN"/>
        </w:rPr>
        <w:t>het</w:t>
      </w:r>
      <w:r w:rsidR="00FF3FAC">
        <w:rPr>
          <w:lang w:eastAsia="zh-CN" w:bidi="hi-IN"/>
        </w:rPr>
        <w:t xml:space="preserve"> </w:t>
      </w:r>
      <w:r w:rsidR="00C454B1">
        <w:rPr>
          <w:lang w:eastAsia="zh-CN" w:bidi="hi-IN"/>
        </w:rPr>
        <w:t>gifwolkaandachtsgebied</w:t>
      </w:r>
      <w:r w:rsidR="00FF3FAC">
        <w:rPr>
          <w:lang w:eastAsia="zh-CN" w:bidi="hi-IN"/>
        </w:rPr>
        <w:t xml:space="preserve"> </w:t>
      </w:r>
      <w:r w:rsidR="00C454B1">
        <w:rPr>
          <w:lang w:eastAsia="zh-CN" w:bidi="hi-IN"/>
        </w:rPr>
        <w:t>van</w:t>
      </w:r>
      <w:r w:rsidR="00FF3FAC">
        <w:rPr>
          <w:lang w:eastAsia="zh-CN" w:bidi="hi-IN"/>
        </w:rPr>
        <w:t xml:space="preserve"> </w:t>
      </w:r>
      <w:r w:rsidR="00C454B1">
        <w:rPr>
          <w:lang w:eastAsia="zh-CN" w:bidi="hi-IN"/>
        </w:rPr>
        <w:t>de</w:t>
      </w:r>
      <w:r w:rsidR="00FF3FAC">
        <w:rPr>
          <w:lang w:eastAsia="zh-CN" w:bidi="hi-IN"/>
        </w:rPr>
        <w:t xml:space="preserve"> </w:t>
      </w:r>
      <w:r w:rsidR="00C454B1">
        <w:rPr>
          <w:lang w:eastAsia="zh-CN" w:bidi="hi-IN"/>
        </w:rPr>
        <w:t>spoorlijn</w:t>
      </w:r>
      <w:r w:rsidR="00FF3FAC">
        <w:rPr>
          <w:lang w:eastAsia="zh-CN" w:bidi="hi-IN"/>
        </w:rPr>
        <w:t xml:space="preserve"> </w:t>
      </w:r>
      <w:r w:rsidR="00C454B1">
        <w:rPr>
          <w:lang w:eastAsia="zh-CN" w:bidi="hi-IN"/>
        </w:rPr>
        <w:t>Breda</w:t>
      </w:r>
      <w:r w:rsidR="00FF3FAC">
        <w:rPr>
          <w:lang w:eastAsia="zh-CN" w:bidi="hi-IN"/>
        </w:rPr>
        <w:t xml:space="preserve"> </w:t>
      </w:r>
      <w:r w:rsidR="00C454B1">
        <w:rPr>
          <w:lang w:eastAsia="zh-CN" w:bidi="hi-IN"/>
        </w:rPr>
        <w:t>–</w:t>
      </w:r>
      <w:r w:rsidR="00FF3FAC">
        <w:rPr>
          <w:lang w:eastAsia="zh-CN" w:bidi="hi-IN"/>
        </w:rPr>
        <w:t xml:space="preserve"> </w:t>
      </w:r>
      <w:r w:rsidR="00C454B1">
        <w:rPr>
          <w:lang w:eastAsia="zh-CN" w:bidi="hi-IN"/>
        </w:rPr>
        <w:t>Tilburg</w:t>
      </w:r>
      <w:r w:rsidR="00FF3FAC">
        <w:rPr>
          <w:lang w:eastAsia="zh-CN" w:bidi="hi-IN"/>
        </w:rPr>
        <w:t xml:space="preserve"> </w:t>
      </w:r>
      <w:r w:rsidR="00C454B1">
        <w:rPr>
          <w:lang w:eastAsia="zh-CN" w:bidi="hi-IN"/>
        </w:rPr>
        <w:t>l</w:t>
      </w:r>
      <w:r w:rsidR="00425C58">
        <w:rPr>
          <w:lang w:eastAsia="zh-CN" w:bidi="hi-IN"/>
        </w:rPr>
        <w:t>i</w:t>
      </w:r>
      <w:r w:rsidR="00C454B1">
        <w:rPr>
          <w:lang w:eastAsia="zh-CN" w:bidi="hi-IN"/>
        </w:rPr>
        <w:t>gt</w:t>
      </w:r>
      <w:r w:rsidR="00EF2E8D">
        <w:rPr>
          <w:lang w:eastAsia="zh-CN" w:bidi="hi-IN"/>
        </w:rPr>
        <w:t>.</w:t>
      </w:r>
      <w:r w:rsidR="00FF3FAC">
        <w:rPr>
          <w:lang w:eastAsia="zh-CN" w:bidi="hi-IN"/>
        </w:rPr>
        <w:t xml:space="preserve"> </w:t>
      </w:r>
      <w:r w:rsidR="00EF2E8D">
        <w:rPr>
          <w:lang w:eastAsia="zh-CN" w:bidi="hi-IN"/>
        </w:rPr>
        <w:t>De</w:t>
      </w:r>
      <w:r w:rsidR="00FF3FAC">
        <w:rPr>
          <w:lang w:eastAsia="zh-CN" w:bidi="hi-IN"/>
        </w:rPr>
        <w:t xml:space="preserve"> </w:t>
      </w:r>
      <w:r w:rsidR="00EF2E8D">
        <w:rPr>
          <w:lang w:eastAsia="zh-CN" w:bidi="hi-IN"/>
        </w:rPr>
        <w:t>afstand</w:t>
      </w:r>
      <w:r w:rsidR="00FF3FAC">
        <w:rPr>
          <w:lang w:eastAsia="zh-CN" w:bidi="hi-IN"/>
        </w:rPr>
        <w:t xml:space="preserve"> </w:t>
      </w:r>
      <w:r w:rsidR="00EF2E8D">
        <w:rPr>
          <w:lang w:eastAsia="zh-CN" w:bidi="hi-IN"/>
        </w:rPr>
        <w:t>van</w:t>
      </w:r>
      <w:r w:rsidR="00FF3FAC">
        <w:rPr>
          <w:lang w:eastAsia="zh-CN" w:bidi="hi-IN"/>
        </w:rPr>
        <w:t xml:space="preserve"> </w:t>
      </w:r>
      <w:r w:rsidR="00EF2E8D">
        <w:rPr>
          <w:lang w:eastAsia="zh-CN" w:bidi="hi-IN"/>
        </w:rPr>
        <w:t>het</w:t>
      </w:r>
      <w:r w:rsidR="00FF3FAC">
        <w:rPr>
          <w:lang w:eastAsia="zh-CN" w:bidi="hi-IN"/>
        </w:rPr>
        <w:t xml:space="preserve"> </w:t>
      </w:r>
      <w:r w:rsidR="00EF2E8D">
        <w:rPr>
          <w:lang w:eastAsia="zh-CN" w:bidi="hi-IN"/>
        </w:rPr>
        <w:t>gifwolkaandachtsgebied</w:t>
      </w:r>
      <w:r w:rsidR="00FF3FAC">
        <w:rPr>
          <w:lang w:eastAsia="zh-CN" w:bidi="hi-IN"/>
        </w:rPr>
        <w:t xml:space="preserve"> </w:t>
      </w:r>
      <w:r w:rsidR="00EF2E8D">
        <w:rPr>
          <w:lang w:eastAsia="zh-CN" w:bidi="hi-IN"/>
        </w:rPr>
        <w:t>is</w:t>
      </w:r>
      <w:r w:rsidR="00FF3FAC">
        <w:rPr>
          <w:lang w:eastAsia="zh-CN" w:bidi="hi-IN"/>
        </w:rPr>
        <w:t xml:space="preserve"> </w:t>
      </w:r>
      <w:r w:rsidR="00EF2E8D">
        <w:rPr>
          <w:lang w:eastAsia="zh-CN" w:bidi="hi-IN"/>
        </w:rPr>
        <w:t>op</w:t>
      </w:r>
      <w:r w:rsidR="00FF3FAC">
        <w:rPr>
          <w:lang w:eastAsia="zh-CN" w:bidi="hi-IN"/>
        </w:rPr>
        <w:t xml:space="preserve"> </w:t>
      </w:r>
      <w:r w:rsidR="00EF2E8D">
        <w:rPr>
          <w:lang w:eastAsia="zh-CN" w:bidi="hi-IN"/>
        </w:rPr>
        <w:t>landelijk</w:t>
      </w:r>
      <w:r w:rsidR="00FF3FAC">
        <w:rPr>
          <w:lang w:eastAsia="zh-CN" w:bidi="hi-IN"/>
        </w:rPr>
        <w:t xml:space="preserve"> </w:t>
      </w:r>
      <w:r w:rsidR="00EF2E8D">
        <w:rPr>
          <w:lang w:eastAsia="zh-CN" w:bidi="hi-IN"/>
        </w:rPr>
        <w:t>niveau</w:t>
      </w:r>
      <w:r w:rsidR="00FF3FAC">
        <w:rPr>
          <w:lang w:eastAsia="zh-CN" w:bidi="hi-IN"/>
        </w:rPr>
        <w:t xml:space="preserve"> </w:t>
      </w:r>
      <w:r w:rsidR="00EF2E8D">
        <w:rPr>
          <w:lang w:eastAsia="zh-CN" w:bidi="hi-IN"/>
        </w:rPr>
        <w:t>nog</w:t>
      </w:r>
      <w:r w:rsidR="00FF3FAC">
        <w:rPr>
          <w:lang w:eastAsia="zh-CN" w:bidi="hi-IN"/>
        </w:rPr>
        <w:t xml:space="preserve"> </w:t>
      </w:r>
      <w:r w:rsidR="00EF2E8D">
        <w:rPr>
          <w:lang w:eastAsia="zh-CN" w:bidi="hi-IN"/>
        </w:rPr>
        <w:t>niet</w:t>
      </w:r>
      <w:r w:rsidR="00FF3FAC">
        <w:rPr>
          <w:lang w:eastAsia="zh-CN" w:bidi="hi-IN"/>
        </w:rPr>
        <w:t xml:space="preserve"> </w:t>
      </w:r>
      <w:r w:rsidR="00EF2E8D">
        <w:rPr>
          <w:lang w:eastAsia="zh-CN" w:bidi="hi-IN"/>
        </w:rPr>
        <w:t>bepaald</w:t>
      </w:r>
      <w:r w:rsidR="00FF3FAC">
        <w:rPr>
          <w:lang w:eastAsia="zh-CN" w:bidi="hi-IN"/>
        </w:rPr>
        <w:t xml:space="preserve"> </w:t>
      </w:r>
      <w:r w:rsidR="006C2849">
        <w:rPr>
          <w:lang w:eastAsia="zh-CN" w:bidi="hi-IN"/>
        </w:rPr>
        <w:t>(zie</w:t>
      </w:r>
      <w:r w:rsidR="00FF3FAC">
        <w:t xml:space="preserve"> </w:t>
      </w:r>
      <w:hyperlink r:id="rId18" w:history="1">
        <w:r w:rsidR="006C2849" w:rsidRPr="00794425">
          <w:rPr>
            <w:rStyle w:val="Hyperlink"/>
            <w:lang w:eastAsia="zh-CN" w:bidi="hi-IN"/>
          </w:rPr>
          <w:t>https://iplo.nl/thema/externe-veiligheid/basisnet/regels-aandachtsgebieden-binnen-basisnet/</w:t>
        </w:r>
      </w:hyperlink>
      <w:r w:rsidR="006C2849">
        <w:rPr>
          <w:lang w:eastAsia="zh-CN" w:bidi="hi-IN"/>
        </w:rPr>
        <w:t>,</w:t>
      </w:r>
      <w:r w:rsidR="00FF3FAC">
        <w:rPr>
          <w:lang w:eastAsia="zh-CN" w:bidi="hi-IN"/>
        </w:rPr>
        <w:t xml:space="preserve"> </w:t>
      </w:r>
      <w:r w:rsidR="006C2849">
        <w:rPr>
          <w:lang w:eastAsia="zh-CN" w:bidi="hi-IN"/>
        </w:rPr>
        <w:t>onder</w:t>
      </w:r>
      <w:r w:rsidR="00FF3FAC">
        <w:rPr>
          <w:lang w:eastAsia="zh-CN" w:bidi="hi-IN"/>
        </w:rPr>
        <w:t xml:space="preserve"> </w:t>
      </w:r>
      <w:r w:rsidR="006C2849">
        <w:rPr>
          <w:lang w:eastAsia="zh-CN" w:bidi="hi-IN"/>
        </w:rPr>
        <w:t>vaste</w:t>
      </w:r>
      <w:r w:rsidR="00FF3FAC">
        <w:rPr>
          <w:lang w:eastAsia="zh-CN" w:bidi="hi-IN"/>
        </w:rPr>
        <w:t xml:space="preserve"> </w:t>
      </w:r>
      <w:r w:rsidR="006C2849">
        <w:rPr>
          <w:lang w:eastAsia="zh-CN" w:bidi="hi-IN"/>
        </w:rPr>
        <w:t>afstanden</w:t>
      </w:r>
      <w:r w:rsidR="00FF3FAC">
        <w:rPr>
          <w:lang w:eastAsia="zh-CN" w:bidi="hi-IN"/>
        </w:rPr>
        <w:t xml:space="preserve"> </w:t>
      </w:r>
      <w:r w:rsidR="006C2849">
        <w:rPr>
          <w:lang w:eastAsia="zh-CN" w:bidi="hi-IN"/>
        </w:rPr>
        <w:t>Basisnet)</w:t>
      </w:r>
      <w:r w:rsidR="00EF2E8D">
        <w:rPr>
          <w:lang w:eastAsia="zh-CN" w:bidi="hi-IN"/>
        </w:rPr>
        <w:t>.</w:t>
      </w:r>
      <w:r w:rsidR="00FF3FAC">
        <w:rPr>
          <w:lang w:eastAsia="zh-CN" w:bidi="hi-IN"/>
        </w:rPr>
        <w:t xml:space="preserve"> </w:t>
      </w:r>
      <w:r w:rsidR="00EF2E8D">
        <w:rPr>
          <w:lang w:eastAsia="zh-CN" w:bidi="hi-IN"/>
        </w:rPr>
        <w:t>De</w:t>
      </w:r>
      <w:r w:rsidR="00FF3FAC">
        <w:rPr>
          <w:lang w:eastAsia="zh-CN" w:bidi="hi-IN"/>
        </w:rPr>
        <w:t xml:space="preserve"> </w:t>
      </w:r>
      <w:r w:rsidR="00EF2E8D">
        <w:rPr>
          <w:lang w:eastAsia="zh-CN" w:bidi="hi-IN"/>
        </w:rPr>
        <w:t>kans</w:t>
      </w:r>
      <w:r w:rsidR="00FF3FAC">
        <w:rPr>
          <w:lang w:eastAsia="zh-CN" w:bidi="hi-IN"/>
        </w:rPr>
        <w:t xml:space="preserve"> </w:t>
      </w:r>
      <w:r w:rsidR="00EF2E8D">
        <w:rPr>
          <w:lang w:eastAsia="zh-CN" w:bidi="hi-IN"/>
        </w:rPr>
        <w:t>bestaat</w:t>
      </w:r>
      <w:r w:rsidR="00FF3FAC">
        <w:rPr>
          <w:lang w:eastAsia="zh-CN" w:bidi="hi-IN"/>
        </w:rPr>
        <w:t xml:space="preserve"> </w:t>
      </w:r>
      <w:r w:rsidR="00EF2E8D">
        <w:rPr>
          <w:lang w:eastAsia="zh-CN" w:bidi="hi-IN"/>
        </w:rPr>
        <w:t>dat</w:t>
      </w:r>
      <w:r w:rsidR="00FF3FAC">
        <w:rPr>
          <w:lang w:eastAsia="zh-CN" w:bidi="hi-IN"/>
        </w:rPr>
        <w:t xml:space="preserve"> </w:t>
      </w:r>
      <w:r w:rsidR="00EF2E8D">
        <w:rPr>
          <w:lang w:eastAsia="zh-CN" w:bidi="hi-IN"/>
        </w:rPr>
        <w:t>dit</w:t>
      </w:r>
      <w:r w:rsidR="00FF3FAC">
        <w:rPr>
          <w:lang w:eastAsia="zh-CN" w:bidi="hi-IN"/>
        </w:rPr>
        <w:t xml:space="preserve"> </w:t>
      </w:r>
      <w:r w:rsidR="00EF2E8D">
        <w:rPr>
          <w:lang w:eastAsia="zh-CN" w:bidi="hi-IN"/>
        </w:rPr>
        <w:t>300</w:t>
      </w:r>
      <w:r w:rsidR="00FF3FAC">
        <w:rPr>
          <w:lang w:eastAsia="zh-CN" w:bidi="hi-IN"/>
        </w:rPr>
        <w:t xml:space="preserve"> </w:t>
      </w:r>
      <w:r w:rsidR="00EF2E8D">
        <w:rPr>
          <w:lang w:eastAsia="zh-CN" w:bidi="hi-IN"/>
        </w:rPr>
        <w:t>meter</w:t>
      </w:r>
      <w:r w:rsidR="00FF3FAC">
        <w:rPr>
          <w:lang w:eastAsia="zh-CN" w:bidi="hi-IN"/>
        </w:rPr>
        <w:t xml:space="preserve"> </w:t>
      </w:r>
      <w:r w:rsidR="00EF2E8D">
        <w:rPr>
          <w:lang w:eastAsia="zh-CN" w:bidi="hi-IN"/>
        </w:rPr>
        <w:t>gaat</w:t>
      </w:r>
      <w:r w:rsidR="00FF3FAC">
        <w:rPr>
          <w:lang w:eastAsia="zh-CN" w:bidi="hi-IN"/>
        </w:rPr>
        <w:t xml:space="preserve"> </w:t>
      </w:r>
      <w:r w:rsidR="00EF2E8D">
        <w:rPr>
          <w:lang w:eastAsia="zh-CN" w:bidi="hi-IN"/>
        </w:rPr>
        <w:t>worden</w:t>
      </w:r>
      <w:r w:rsidR="006C2849">
        <w:rPr>
          <w:lang w:eastAsia="zh-CN" w:bidi="hi-IN"/>
        </w:rPr>
        <w:t>,</w:t>
      </w:r>
      <w:r w:rsidR="00FF3FAC">
        <w:rPr>
          <w:lang w:eastAsia="zh-CN" w:bidi="hi-IN"/>
        </w:rPr>
        <w:t xml:space="preserve"> </w:t>
      </w:r>
      <w:r w:rsidR="006C2849">
        <w:rPr>
          <w:lang w:eastAsia="zh-CN" w:bidi="hi-IN"/>
        </w:rPr>
        <w:t>zoals</w:t>
      </w:r>
      <w:r w:rsidR="00FF3FAC">
        <w:rPr>
          <w:lang w:eastAsia="zh-CN" w:bidi="hi-IN"/>
        </w:rPr>
        <w:t xml:space="preserve"> </w:t>
      </w:r>
      <w:r w:rsidR="006C2849">
        <w:rPr>
          <w:lang w:eastAsia="zh-CN" w:bidi="hi-IN"/>
        </w:rPr>
        <w:t>blijkt</w:t>
      </w:r>
      <w:r w:rsidR="00FF3FAC">
        <w:rPr>
          <w:lang w:eastAsia="zh-CN" w:bidi="hi-IN"/>
        </w:rPr>
        <w:t xml:space="preserve"> </w:t>
      </w:r>
      <w:r w:rsidR="006C2849">
        <w:rPr>
          <w:lang w:eastAsia="zh-CN" w:bidi="hi-IN"/>
        </w:rPr>
        <w:t>uit</w:t>
      </w:r>
      <w:r w:rsidR="00FF3FAC">
        <w:rPr>
          <w:lang w:eastAsia="zh-CN" w:bidi="hi-IN"/>
        </w:rPr>
        <w:t xml:space="preserve"> </w:t>
      </w:r>
      <w:r w:rsidR="006C2849">
        <w:rPr>
          <w:lang w:eastAsia="zh-CN" w:bidi="hi-IN"/>
        </w:rPr>
        <w:t>eigen</w:t>
      </w:r>
      <w:r w:rsidR="00FF3FAC">
        <w:rPr>
          <w:lang w:eastAsia="zh-CN" w:bidi="hi-IN"/>
        </w:rPr>
        <w:t xml:space="preserve"> </w:t>
      </w:r>
      <w:r w:rsidR="006C2849">
        <w:rPr>
          <w:lang w:eastAsia="zh-CN" w:bidi="hi-IN"/>
        </w:rPr>
        <w:t>informatie</w:t>
      </w:r>
      <w:r w:rsidR="00EF2E8D">
        <w:rPr>
          <w:lang w:eastAsia="zh-CN" w:bidi="hi-IN"/>
        </w:rPr>
        <w:t>.</w:t>
      </w:r>
      <w:r w:rsidR="00FF3FAC">
        <w:rPr>
          <w:lang w:eastAsia="zh-CN" w:bidi="hi-IN"/>
        </w:rPr>
        <w:t xml:space="preserve"> </w:t>
      </w:r>
      <w:r w:rsidR="00EF2E8D">
        <w:rPr>
          <w:lang w:eastAsia="zh-CN" w:bidi="hi-IN"/>
        </w:rPr>
        <w:t>In</w:t>
      </w:r>
      <w:r w:rsidR="00FF3FAC">
        <w:rPr>
          <w:lang w:eastAsia="zh-CN" w:bidi="hi-IN"/>
        </w:rPr>
        <w:t xml:space="preserve"> </w:t>
      </w:r>
      <w:r w:rsidR="00EF2E8D">
        <w:rPr>
          <w:lang w:eastAsia="zh-CN" w:bidi="hi-IN"/>
        </w:rPr>
        <w:t>dat</w:t>
      </w:r>
      <w:r w:rsidR="00FF3FAC">
        <w:rPr>
          <w:lang w:eastAsia="zh-CN" w:bidi="hi-IN"/>
        </w:rPr>
        <w:t xml:space="preserve"> </w:t>
      </w:r>
      <w:r w:rsidR="00EF2E8D">
        <w:rPr>
          <w:lang w:eastAsia="zh-CN" w:bidi="hi-IN"/>
        </w:rPr>
        <w:t>geval</w:t>
      </w:r>
      <w:r w:rsidR="00FF3FAC">
        <w:rPr>
          <w:lang w:eastAsia="zh-CN" w:bidi="hi-IN"/>
        </w:rPr>
        <w:t xml:space="preserve"> </w:t>
      </w:r>
      <w:r w:rsidR="00EF2E8D">
        <w:rPr>
          <w:lang w:eastAsia="zh-CN" w:bidi="hi-IN"/>
        </w:rPr>
        <w:t>ligt</w:t>
      </w:r>
      <w:r w:rsidR="00FF3FAC">
        <w:rPr>
          <w:lang w:eastAsia="zh-CN" w:bidi="hi-IN"/>
        </w:rPr>
        <w:t xml:space="preserve"> </w:t>
      </w:r>
      <w:r w:rsidR="00470F43">
        <w:rPr>
          <w:lang w:eastAsia="zh-CN" w:bidi="hi-IN"/>
        </w:rPr>
        <w:t>Eureka</w:t>
      </w:r>
      <w:r w:rsidR="00FF3FAC">
        <w:rPr>
          <w:lang w:eastAsia="zh-CN" w:bidi="hi-IN"/>
        </w:rPr>
        <w:t xml:space="preserve"> </w:t>
      </w:r>
      <w:r w:rsidR="00470F43">
        <w:rPr>
          <w:lang w:eastAsia="zh-CN" w:bidi="hi-IN"/>
        </w:rPr>
        <w:t>binnen</w:t>
      </w:r>
      <w:r w:rsidR="00FF3FAC">
        <w:rPr>
          <w:lang w:eastAsia="zh-CN" w:bidi="hi-IN"/>
        </w:rPr>
        <w:t xml:space="preserve"> </w:t>
      </w:r>
      <w:r w:rsidR="00470F43">
        <w:rPr>
          <w:lang w:eastAsia="zh-CN" w:bidi="hi-IN"/>
        </w:rPr>
        <w:t>het</w:t>
      </w:r>
      <w:r w:rsidR="00FF3FAC">
        <w:rPr>
          <w:lang w:eastAsia="zh-CN" w:bidi="hi-IN"/>
        </w:rPr>
        <w:t xml:space="preserve"> </w:t>
      </w:r>
      <w:r w:rsidR="00470F43">
        <w:rPr>
          <w:lang w:eastAsia="zh-CN" w:bidi="hi-IN"/>
        </w:rPr>
        <w:t>gifwolkaandachtsgebied</w:t>
      </w:r>
      <w:r w:rsidR="00FF3FAC">
        <w:rPr>
          <w:lang w:eastAsia="zh-CN" w:bidi="hi-IN"/>
        </w:rPr>
        <w:t xml:space="preserve"> </w:t>
      </w:r>
      <w:r w:rsidR="00470F43">
        <w:rPr>
          <w:lang w:eastAsia="zh-CN" w:bidi="hi-IN"/>
        </w:rPr>
        <w:t>van</w:t>
      </w:r>
      <w:r w:rsidR="00FF3FAC">
        <w:rPr>
          <w:lang w:eastAsia="zh-CN" w:bidi="hi-IN"/>
        </w:rPr>
        <w:t xml:space="preserve"> </w:t>
      </w:r>
      <w:r w:rsidR="00470F43">
        <w:rPr>
          <w:lang w:eastAsia="zh-CN" w:bidi="hi-IN"/>
        </w:rPr>
        <w:t>voornoemde</w:t>
      </w:r>
      <w:r w:rsidR="00FF3FAC">
        <w:rPr>
          <w:lang w:eastAsia="zh-CN" w:bidi="hi-IN"/>
        </w:rPr>
        <w:t xml:space="preserve"> </w:t>
      </w:r>
      <w:r w:rsidR="00470F43">
        <w:rPr>
          <w:lang w:eastAsia="zh-CN" w:bidi="hi-IN"/>
        </w:rPr>
        <w:t>spoorlijn;</w:t>
      </w:r>
      <w:r w:rsidR="00FF3FAC">
        <w:rPr>
          <w:lang w:eastAsia="zh-CN" w:bidi="hi-IN"/>
        </w:rPr>
        <w:t xml:space="preserve"> </w:t>
      </w:r>
      <w:r w:rsidR="00470F43">
        <w:rPr>
          <w:lang w:eastAsia="zh-CN" w:bidi="hi-IN"/>
        </w:rPr>
        <w:t>de</w:t>
      </w:r>
      <w:r w:rsidR="00FF3FAC">
        <w:rPr>
          <w:lang w:eastAsia="zh-CN" w:bidi="hi-IN"/>
        </w:rPr>
        <w:t xml:space="preserve"> </w:t>
      </w:r>
      <w:r w:rsidR="00470F43">
        <w:rPr>
          <w:lang w:eastAsia="zh-CN" w:bidi="hi-IN"/>
        </w:rPr>
        <w:t>werkelijke</w:t>
      </w:r>
      <w:r w:rsidR="00FF3FAC">
        <w:rPr>
          <w:lang w:eastAsia="zh-CN" w:bidi="hi-IN"/>
        </w:rPr>
        <w:t xml:space="preserve"> </w:t>
      </w:r>
      <w:r w:rsidR="00470F43">
        <w:rPr>
          <w:lang w:eastAsia="zh-CN" w:bidi="hi-IN"/>
        </w:rPr>
        <w:t>afstand</w:t>
      </w:r>
      <w:r w:rsidR="00FF3FAC">
        <w:rPr>
          <w:lang w:eastAsia="zh-CN" w:bidi="hi-IN"/>
        </w:rPr>
        <w:t xml:space="preserve"> </w:t>
      </w:r>
      <w:r w:rsidR="00470F43">
        <w:rPr>
          <w:lang w:eastAsia="zh-CN" w:bidi="hi-IN"/>
        </w:rPr>
        <w:t>is</w:t>
      </w:r>
      <w:r w:rsidR="00FF3FAC">
        <w:rPr>
          <w:lang w:eastAsia="zh-CN" w:bidi="hi-IN"/>
        </w:rPr>
        <w:t xml:space="preserve"> </w:t>
      </w:r>
      <w:r w:rsidR="00470F43">
        <w:rPr>
          <w:lang w:eastAsia="zh-CN" w:bidi="hi-IN"/>
        </w:rPr>
        <w:t>namelijk</w:t>
      </w:r>
      <w:r w:rsidR="00FF3FAC">
        <w:rPr>
          <w:lang w:eastAsia="zh-CN" w:bidi="hi-IN"/>
        </w:rPr>
        <w:t xml:space="preserve"> </w:t>
      </w:r>
      <w:r w:rsidR="00470F43">
        <w:rPr>
          <w:lang w:eastAsia="zh-CN" w:bidi="hi-IN"/>
        </w:rPr>
        <w:t>270</w:t>
      </w:r>
      <w:r w:rsidR="00FF3FAC">
        <w:rPr>
          <w:lang w:eastAsia="zh-CN" w:bidi="hi-IN"/>
        </w:rPr>
        <w:t xml:space="preserve"> </w:t>
      </w:r>
      <w:r w:rsidR="00470F43">
        <w:rPr>
          <w:lang w:eastAsia="zh-CN" w:bidi="hi-IN"/>
        </w:rPr>
        <w:t>meter.</w:t>
      </w:r>
      <w:r w:rsidR="00FF3FAC">
        <w:rPr>
          <w:lang w:eastAsia="zh-CN" w:bidi="hi-IN"/>
        </w:rPr>
        <w:t xml:space="preserve"> </w:t>
      </w:r>
      <w:r w:rsidR="00470F43">
        <w:rPr>
          <w:lang w:eastAsia="zh-CN" w:bidi="hi-IN"/>
        </w:rPr>
        <w:t>Zodoende</w:t>
      </w:r>
      <w:r w:rsidR="00FF3FAC">
        <w:rPr>
          <w:lang w:eastAsia="zh-CN" w:bidi="hi-IN"/>
        </w:rPr>
        <w:t xml:space="preserve"> </w:t>
      </w:r>
      <w:r w:rsidR="00470F43">
        <w:rPr>
          <w:lang w:eastAsia="zh-CN" w:bidi="hi-IN"/>
        </w:rPr>
        <w:t>is</w:t>
      </w:r>
      <w:r w:rsidR="00FF3FAC">
        <w:rPr>
          <w:lang w:eastAsia="zh-CN" w:bidi="hi-IN"/>
        </w:rPr>
        <w:t xml:space="preserve"> </w:t>
      </w:r>
      <w:r w:rsidR="00470F43">
        <w:rPr>
          <w:lang w:eastAsia="zh-CN" w:bidi="hi-IN"/>
        </w:rPr>
        <w:t>ook</w:t>
      </w:r>
      <w:r w:rsidR="00FF3FAC">
        <w:rPr>
          <w:lang w:eastAsia="zh-CN" w:bidi="hi-IN"/>
        </w:rPr>
        <w:t xml:space="preserve"> </w:t>
      </w:r>
      <w:r w:rsidR="00470F43">
        <w:rPr>
          <w:lang w:eastAsia="zh-CN" w:bidi="hi-IN"/>
        </w:rPr>
        <w:t>paragraaf</w:t>
      </w:r>
      <w:r w:rsidR="00FF3FAC">
        <w:rPr>
          <w:lang w:eastAsia="zh-CN" w:bidi="hi-IN"/>
        </w:rPr>
        <w:t xml:space="preserve"> </w:t>
      </w:r>
      <w:r w:rsidR="00470F43">
        <w:rPr>
          <w:lang w:eastAsia="zh-CN" w:bidi="hi-IN"/>
        </w:rPr>
        <w:t>5.3.22</w:t>
      </w:r>
      <w:r w:rsidR="00FF3FAC">
        <w:rPr>
          <w:lang w:eastAsia="zh-CN" w:bidi="hi-IN"/>
        </w:rPr>
        <w:t xml:space="preserve"> </w:t>
      </w:r>
      <w:r w:rsidR="00470F43">
        <w:rPr>
          <w:lang w:eastAsia="zh-CN" w:bidi="hi-IN"/>
        </w:rPr>
        <w:t>relevant</w:t>
      </w:r>
      <w:r w:rsidR="00FF3FAC">
        <w:rPr>
          <w:lang w:eastAsia="zh-CN" w:bidi="hi-IN"/>
        </w:rPr>
        <w:t xml:space="preserve"> </w:t>
      </w:r>
      <w:r w:rsidR="00470F43">
        <w:rPr>
          <w:lang w:eastAsia="zh-CN" w:bidi="hi-IN"/>
        </w:rPr>
        <w:t>voor</w:t>
      </w:r>
      <w:r w:rsidR="00FF3FAC">
        <w:rPr>
          <w:lang w:eastAsia="zh-CN" w:bidi="hi-IN"/>
        </w:rPr>
        <w:t xml:space="preserve"> </w:t>
      </w:r>
      <w:r w:rsidR="00470F43">
        <w:rPr>
          <w:lang w:eastAsia="zh-CN" w:bidi="hi-IN"/>
        </w:rPr>
        <w:t>voorliggend</w:t>
      </w:r>
      <w:r w:rsidR="00FF3FAC">
        <w:rPr>
          <w:lang w:eastAsia="zh-CN" w:bidi="hi-IN"/>
        </w:rPr>
        <w:t xml:space="preserve"> </w:t>
      </w:r>
      <w:r w:rsidR="00470F43">
        <w:rPr>
          <w:lang w:eastAsia="zh-CN" w:bidi="hi-IN"/>
        </w:rPr>
        <w:t>wijzigingsbeslui</w:t>
      </w:r>
      <w:r w:rsidR="002C1FEB">
        <w:rPr>
          <w:lang w:eastAsia="zh-CN" w:bidi="hi-IN"/>
        </w:rPr>
        <w:t>t.</w:t>
      </w:r>
    </w:p>
    <w:p w14:paraId="7D6201B8" w14:textId="5596E6A3" w:rsidR="00466CB9" w:rsidRPr="006F3B50" w:rsidRDefault="006F3B50" w:rsidP="006F3B50">
      <w:pPr>
        <w:pStyle w:val="Alineakop"/>
      </w:pPr>
      <w:r w:rsidRPr="00EE3907">
        <w:rPr>
          <w:rFonts w:ascii="Wingdings" w:hAnsi="Wingdings"/>
        </w:rPr>
        <w:t></w:t>
      </w:r>
      <w:r w:rsidRPr="00EE3907">
        <w:rPr>
          <w:rFonts w:ascii="Wingdings" w:hAnsi="Wingdings"/>
        </w:rPr>
        <w:tab/>
      </w:r>
      <w:r w:rsidR="00466CB9" w:rsidRPr="006F3B50">
        <w:t>Ligging</w:t>
      </w:r>
      <w:r w:rsidR="00FF3FAC">
        <w:t xml:space="preserve"> </w:t>
      </w:r>
      <w:r w:rsidR="00466CB9" w:rsidRPr="006F3B50">
        <w:t>risicobronnen</w:t>
      </w:r>
      <w:r w:rsidR="00FF3FAC">
        <w:t xml:space="preserve"> </w:t>
      </w:r>
      <w:r w:rsidR="00466CB9" w:rsidRPr="006F3B50">
        <w:t>binnen</w:t>
      </w:r>
      <w:r w:rsidR="00FF3FAC">
        <w:t xml:space="preserve"> </w:t>
      </w:r>
      <w:r w:rsidR="00466CB9" w:rsidRPr="006F3B50">
        <w:t>plangebied</w:t>
      </w:r>
      <w:r w:rsidR="00FF3FAC">
        <w:t xml:space="preserve"> </w:t>
      </w:r>
      <w:r w:rsidR="00466CB9" w:rsidRPr="006F3B50">
        <w:t>Eureka</w:t>
      </w:r>
    </w:p>
    <w:p w14:paraId="70B7F07B" w14:textId="78AF7262" w:rsidR="00515ACF" w:rsidRDefault="00D10A81" w:rsidP="00BD2E04">
      <w:pPr>
        <w:rPr>
          <w:color w:val="000000" w:themeColor="text1"/>
          <w:lang w:eastAsia="zh-CN" w:bidi="hi-IN"/>
        </w:rPr>
      </w:pPr>
      <w:r>
        <w:rPr>
          <w:color w:val="000000" w:themeColor="text1"/>
          <w:lang w:eastAsia="zh-CN" w:bidi="hi-IN"/>
        </w:rPr>
        <w:t>Binnen</w:t>
      </w:r>
      <w:r w:rsidR="00FF3FAC">
        <w:rPr>
          <w:color w:val="000000" w:themeColor="text1"/>
          <w:lang w:eastAsia="zh-CN" w:bidi="hi-IN"/>
        </w:rPr>
        <w:t xml:space="preserve"> </w:t>
      </w:r>
      <w:r>
        <w:rPr>
          <w:color w:val="000000" w:themeColor="text1"/>
          <w:lang w:eastAsia="zh-CN" w:bidi="hi-IN"/>
        </w:rPr>
        <w:t>het</w:t>
      </w:r>
      <w:r w:rsidR="00FF3FAC">
        <w:rPr>
          <w:color w:val="000000" w:themeColor="text1"/>
          <w:lang w:eastAsia="zh-CN" w:bidi="hi-IN"/>
        </w:rPr>
        <w:t xml:space="preserve"> </w:t>
      </w:r>
      <w:r>
        <w:rPr>
          <w:color w:val="000000" w:themeColor="text1"/>
          <w:lang w:eastAsia="zh-CN" w:bidi="hi-IN"/>
        </w:rPr>
        <w:t>plangebied</w:t>
      </w:r>
      <w:r w:rsidR="00FF3FAC">
        <w:rPr>
          <w:color w:val="000000" w:themeColor="text1"/>
          <w:lang w:eastAsia="zh-CN" w:bidi="hi-IN"/>
        </w:rPr>
        <w:t xml:space="preserve"> </w:t>
      </w:r>
      <w:r>
        <w:rPr>
          <w:color w:val="000000" w:themeColor="text1"/>
          <w:lang w:eastAsia="zh-CN" w:bidi="hi-IN"/>
        </w:rPr>
        <w:t>van</w:t>
      </w:r>
      <w:r w:rsidR="00FF3FAC">
        <w:rPr>
          <w:color w:val="000000" w:themeColor="text1"/>
          <w:lang w:eastAsia="zh-CN" w:bidi="hi-IN"/>
        </w:rPr>
        <w:t xml:space="preserve"> </w:t>
      </w:r>
      <w:r>
        <w:rPr>
          <w:color w:val="000000" w:themeColor="text1"/>
          <w:lang w:eastAsia="zh-CN" w:bidi="hi-IN"/>
        </w:rPr>
        <w:t>Eureka</w:t>
      </w:r>
      <w:r w:rsidR="00FF3FAC">
        <w:rPr>
          <w:color w:val="000000" w:themeColor="text1"/>
          <w:lang w:eastAsia="zh-CN" w:bidi="hi-IN"/>
        </w:rPr>
        <w:t xml:space="preserve"> </w:t>
      </w:r>
      <w:r>
        <w:rPr>
          <w:color w:val="000000" w:themeColor="text1"/>
          <w:lang w:eastAsia="zh-CN" w:bidi="hi-IN"/>
        </w:rPr>
        <w:t>wordt</w:t>
      </w:r>
      <w:r w:rsidR="00FF3FAC">
        <w:rPr>
          <w:color w:val="000000" w:themeColor="text1"/>
          <w:lang w:eastAsia="zh-CN" w:bidi="hi-IN"/>
        </w:rPr>
        <w:t xml:space="preserve"> </w:t>
      </w:r>
      <w:r>
        <w:rPr>
          <w:color w:val="000000" w:themeColor="text1"/>
          <w:lang w:eastAsia="zh-CN" w:bidi="hi-IN"/>
        </w:rPr>
        <w:t>toegestaan</w:t>
      </w:r>
      <w:r w:rsidR="00FF3FAC">
        <w:rPr>
          <w:color w:val="000000" w:themeColor="text1"/>
          <w:lang w:eastAsia="zh-CN" w:bidi="hi-IN"/>
        </w:rPr>
        <w:t xml:space="preserve"> </w:t>
      </w:r>
      <w:r>
        <w:rPr>
          <w:color w:val="000000" w:themeColor="text1"/>
          <w:lang w:eastAsia="zh-CN" w:bidi="hi-IN"/>
        </w:rPr>
        <w:t>het</w:t>
      </w:r>
      <w:r w:rsidR="00FF3FAC">
        <w:rPr>
          <w:color w:val="000000" w:themeColor="text1"/>
          <w:lang w:eastAsia="zh-CN" w:bidi="hi-IN"/>
        </w:rPr>
        <w:t xml:space="preserve"> </w:t>
      </w:r>
      <w:r>
        <w:rPr>
          <w:color w:val="000000" w:themeColor="text1"/>
          <w:lang w:eastAsia="zh-CN" w:bidi="hi-IN"/>
        </w:rPr>
        <w:t>bieden</w:t>
      </w:r>
      <w:r w:rsidR="00FF3FAC">
        <w:rPr>
          <w:color w:val="000000" w:themeColor="text1"/>
          <w:lang w:eastAsia="zh-CN" w:bidi="hi-IN"/>
        </w:rPr>
        <w:t xml:space="preserve"> </w:t>
      </w:r>
      <w:r>
        <w:rPr>
          <w:color w:val="000000" w:themeColor="text1"/>
          <w:lang w:eastAsia="zh-CN" w:bidi="hi-IN"/>
        </w:rPr>
        <w:t>van</w:t>
      </w:r>
      <w:r w:rsidR="00FF3FAC">
        <w:rPr>
          <w:color w:val="000000" w:themeColor="text1"/>
          <w:lang w:eastAsia="zh-CN" w:bidi="hi-IN"/>
        </w:rPr>
        <w:t xml:space="preserve"> </w:t>
      </w:r>
      <w:r>
        <w:rPr>
          <w:color w:val="000000" w:themeColor="text1"/>
          <w:lang w:eastAsia="zh-CN" w:bidi="hi-IN"/>
        </w:rPr>
        <w:t>gelegenheid</w:t>
      </w:r>
      <w:r w:rsidR="00FF3FAC">
        <w:rPr>
          <w:color w:val="000000" w:themeColor="text1"/>
          <w:lang w:eastAsia="zh-CN" w:bidi="hi-IN"/>
        </w:rPr>
        <w:t xml:space="preserve"> </w:t>
      </w:r>
      <w:r>
        <w:rPr>
          <w:color w:val="000000" w:themeColor="text1"/>
          <w:lang w:eastAsia="zh-CN" w:bidi="hi-IN"/>
        </w:rPr>
        <w:t>voor</w:t>
      </w:r>
      <w:r w:rsidR="00FF3FAC">
        <w:rPr>
          <w:color w:val="000000" w:themeColor="text1"/>
          <w:lang w:eastAsia="zh-CN" w:bidi="hi-IN"/>
        </w:rPr>
        <w:t xml:space="preserve"> </w:t>
      </w:r>
      <w:r>
        <w:rPr>
          <w:color w:val="000000" w:themeColor="text1"/>
          <w:lang w:eastAsia="zh-CN" w:bidi="hi-IN"/>
        </w:rPr>
        <w:t>het</w:t>
      </w:r>
      <w:r w:rsidR="00FF3FAC">
        <w:rPr>
          <w:color w:val="000000" w:themeColor="text1"/>
          <w:lang w:eastAsia="zh-CN" w:bidi="hi-IN"/>
        </w:rPr>
        <w:t xml:space="preserve"> </w:t>
      </w:r>
      <w:r>
        <w:rPr>
          <w:color w:val="000000" w:themeColor="text1"/>
          <w:lang w:eastAsia="zh-CN" w:bidi="hi-IN"/>
        </w:rPr>
        <w:t>tanken</w:t>
      </w:r>
      <w:r w:rsidR="00FF3FAC">
        <w:rPr>
          <w:color w:val="000000" w:themeColor="text1"/>
          <w:lang w:eastAsia="zh-CN" w:bidi="hi-IN"/>
        </w:rPr>
        <w:t xml:space="preserve"> </w:t>
      </w:r>
      <w:r w:rsidR="00026020">
        <w:rPr>
          <w:color w:val="000000" w:themeColor="text1"/>
          <w:lang w:eastAsia="zh-CN" w:bidi="hi-IN"/>
        </w:rPr>
        <w:t>van</w:t>
      </w:r>
      <w:r w:rsidR="00FF3FAC">
        <w:rPr>
          <w:color w:val="000000" w:themeColor="text1"/>
          <w:lang w:eastAsia="zh-CN" w:bidi="hi-IN"/>
        </w:rPr>
        <w:t xml:space="preserve"> </w:t>
      </w:r>
      <w:r w:rsidR="00026020">
        <w:rPr>
          <w:color w:val="000000" w:themeColor="text1"/>
          <w:lang w:eastAsia="zh-CN" w:bidi="hi-IN"/>
        </w:rPr>
        <w:t>voertuigen</w:t>
      </w:r>
      <w:r w:rsidR="00FF3FAC">
        <w:rPr>
          <w:color w:val="000000" w:themeColor="text1"/>
          <w:lang w:eastAsia="zh-CN" w:bidi="hi-IN"/>
        </w:rPr>
        <w:t xml:space="preserve"> </w:t>
      </w:r>
      <w:r w:rsidR="00026020">
        <w:rPr>
          <w:color w:val="000000" w:themeColor="text1"/>
          <w:lang w:eastAsia="zh-CN" w:bidi="hi-IN"/>
        </w:rPr>
        <w:t>of</w:t>
      </w:r>
      <w:r w:rsidR="00FF3FAC">
        <w:rPr>
          <w:color w:val="000000" w:themeColor="text1"/>
          <w:lang w:eastAsia="zh-CN" w:bidi="hi-IN"/>
        </w:rPr>
        <w:t xml:space="preserve"> </w:t>
      </w:r>
      <w:r w:rsidR="00026020">
        <w:rPr>
          <w:color w:val="000000" w:themeColor="text1"/>
          <w:lang w:eastAsia="zh-CN" w:bidi="hi-IN"/>
        </w:rPr>
        <w:t>werktuigen.</w:t>
      </w:r>
      <w:r w:rsidR="00FF3FAC">
        <w:rPr>
          <w:color w:val="000000" w:themeColor="text1"/>
          <w:lang w:eastAsia="zh-CN" w:bidi="hi-IN"/>
        </w:rPr>
        <w:t xml:space="preserve"> </w:t>
      </w:r>
      <w:r w:rsidR="00BD2E04" w:rsidRPr="00EE3907">
        <w:rPr>
          <w:color w:val="000000" w:themeColor="text1"/>
          <w:lang w:eastAsia="zh-CN" w:bidi="hi-IN"/>
        </w:rPr>
        <w:t>In</w:t>
      </w:r>
      <w:r w:rsidR="00FF3FAC">
        <w:rPr>
          <w:color w:val="000000" w:themeColor="text1"/>
          <w:lang w:eastAsia="zh-CN" w:bidi="hi-IN"/>
        </w:rPr>
        <w:t xml:space="preserve"> </w:t>
      </w:r>
      <w:r w:rsidR="00BD2E04" w:rsidRPr="00EE3907">
        <w:rPr>
          <w:color w:val="000000" w:themeColor="text1"/>
          <w:lang w:eastAsia="zh-CN" w:bidi="hi-IN"/>
        </w:rPr>
        <w:t>onderdeel</w:t>
      </w:r>
      <w:r w:rsidR="00FF3FAC">
        <w:rPr>
          <w:color w:val="000000" w:themeColor="text1"/>
          <w:lang w:eastAsia="zh-CN" w:bidi="hi-IN"/>
        </w:rPr>
        <w:t xml:space="preserve"> </w:t>
      </w:r>
      <w:r w:rsidR="00BD2E04" w:rsidRPr="00EE3907">
        <w:rPr>
          <w:color w:val="000000" w:themeColor="text1"/>
          <w:lang w:eastAsia="zh-CN" w:bidi="hi-IN"/>
        </w:rPr>
        <w:t>A,</w:t>
      </w:r>
      <w:r w:rsidR="00FF3FAC">
        <w:rPr>
          <w:color w:val="000000" w:themeColor="text1"/>
          <w:lang w:eastAsia="zh-CN" w:bidi="hi-IN"/>
        </w:rPr>
        <w:t xml:space="preserve"> </w:t>
      </w:r>
      <w:r w:rsidR="00BD2E04" w:rsidRPr="00EE3907">
        <w:rPr>
          <w:color w:val="000000" w:themeColor="text1"/>
          <w:lang w:eastAsia="zh-CN" w:bidi="hi-IN"/>
        </w:rPr>
        <w:t>1a</w:t>
      </w:r>
      <w:r w:rsidR="00FF3FAC">
        <w:rPr>
          <w:color w:val="000000" w:themeColor="text1"/>
          <w:lang w:eastAsia="zh-CN" w:bidi="hi-IN"/>
        </w:rPr>
        <w:t xml:space="preserve"> </w:t>
      </w:r>
      <w:r w:rsidR="00BD2E04" w:rsidRPr="00EE3907">
        <w:rPr>
          <w:color w:val="000000" w:themeColor="text1"/>
          <w:lang w:eastAsia="zh-CN" w:bidi="hi-IN"/>
        </w:rPr>
        <w:t>‘Tanken</w:t>
      </w:r>
      <w:r w:rsidR="00FF3FAC">
        <w:rPr>
          <w:color w:val="000000" w:themeColor="text1"/>
          <w:lang w:eastAsia="zh-CN" w:bidi="hi-IN"/>
        </w:rPr>
        <w:t xml:space="preserve"> </w:t>
      </w:r>
      <w:r w:rsidR="00BD2E04" w:rsidRPr="00EE3907">
        <w:rPr>
          <w:color w:val="000000" w:themeColor="text1"/>
          <w:lang w:eastAsia="zh-CN" w:bidi="hi-IN"/>
        </w:rPr>
        <w:t>van</w:t>
      </w:r>
      <w:r w:rsidR="00FF3FAC">
        <w:rPr>
          <w:color w:val="000000" w:themeColor="text1"/>
          <w:lang w:eastAsia="zh-CN" w:bidi="hi-IN"/>
        </w:rPr>
        <w:t xml:space="preserve"> </w:t>
      </w:r>
      <w:r w:rsidR="00BD2E04" w:rsidRPr="00EE3907">
        <w:rPr>
          <w:color w:val="000000" w:themeColor="text1"/>
          <w:lang w:eastAsia="zh-CN" w:bidi="hi-IN"/>
        </w:rPr>
        <w:t>LPG’,</w:t>
      </w:r>
      <w:r w:rsidR="00FF3FAC">
        <w:rPr>
          <w:color w:val="000000" w:themeColor="text1"/>
          <w:lang w:eastAsia="zh-CN" w:bidi="hi-IN"/>
        </w:rPr>
        <w:t xml:space="preserve"> </w:t>
      </w:r>
      <w:r w:rsidR="00BD2E04" w:rsidRPr="00EE3907">
        <w:rPr>
          <w:color w:val="000000" w:themeColor="text1"/>
          <w:lang w:eastAsia="zh-CN" w:bidi="hi-IN"/>
        </w:rPr>
        <w:t>in</w:t>
      </w:r>
      <w:r w:rsidR="00FF3FAC">
        <w:rPr>
          <w:color w:val="000000" w:themeColor="text1"/>
          <w:lang w:eastAsia="zh-CN" w:bidi="hi-IN"/>
        </w:rPr>
        <w:t xml:space="preserve"> </w:t>
      </w:r>
      <w:r w:rsidR="00BD2E04" w:rsidRPr="00EE3907">
        <w:rPr>
          <w:color w:val="000000" w:themeColor="text1"/>
          <w:lang w:eastAsia="zh-CN" w:bidi="hi-IN"/>
        </w:rPr>
        <w:t>bijlage</w:t>
      </w:r>
      <w:r w:rsidR="00FF3FAC">
        <w:rPr>
          <w:color w:val="000000" w:themeColor="text1"/>
          <w:lang w:eastAsia="zh-CN" w:bidi="hi-IN"/>
        </w:rPr>
        <w:t xml:space="preserve"> </w:t>
      </w:r>
      <w:r w:rsidR="00BD2E04" w:rsidRPr="00EE3907">
        <w:rPr>
          <w:color w:val="000000" w:themeColor="text1"/>
          <w:lang w:eastAsia="zh-CN" w:bidi="hi-IN"/>
        </w:rPr>
        <w:t>VII</w:t>
      </w:r>
      <w:r w:rsidR="00FF3FAC">
        <w:rPr>
          <w:color w:val="000000" w:themeColor="text1"/>
          <w:lang w:eastAsia="zh-CN" w:bidi="hi-IN"/>
        </w:rPr>
        <w:t xml:space="preserve"> </w:t>
      </w:r>
      <w:r w:rsidR="00BD2E04" w:rsidRPr="00EE3907">
        <w:rPr>
          <w:color w:val="000000" w:themeColor="text1"/>
          <w:lang w:eastAsia="zh-CN" w:bidi="hi-IN"/>
        </w:rPr>
        <w:lastRenderedPageBreak/>
        <w:t>van</w:t>
      </w:r>
      <w:r w:rsidR="00FF3FAC">
        <w:rPr>
          <w:color w:val="000000" w:themeColor="text1"/>
          <w:lang w:eastAsia="zh-CN" w:bidi="hi-IN"/>
        </w:rPr>
        <w:t xml:space="preserve"> </w:t>
      </w:r>
      <w:r w:rsidR="00BD2E04" w:rsidRPr="00EE3907">
        <w:rPr>
          <w:color w:val="000000" w:themeColor="text1"/>
          <w:lang w:eastAsia="zh-CN" w:bidi="hi-IN"/>
        </w:rPr>
        <w:t>het</w:t>
      </w:r>
      <w:r w:rsidR="00FF3FAC">
        <w:rPr>
          <w:color w:val="000000" w:themeColor="text1"/>
          <w:lang w:eastAsia="zh-CN" w:bidi="hi-IN"/>
        </w:rPr>
        <w:t xml:space="preserve"> </w:t>
      </w:r>
      <w:r w:rsidR="00BD2E04" w:rsidRPr="00EE3907">
        <w:rPr>
          <w:color w:val="000000" w:themeColor="text1"/>
          <w:lang w:eastAsia="zh-CN" w:bidi="hi-IN"/>
        </w:rPr>
        <w:t>Bkl</w:t>
      </w:r>
      <w:r w:rsidR="00FF3FAC">
        <w:rPr>
          <w:color w:val="000000" w:themeColor="text1"/>
          <w:lang w:eastAsia="zh-CN" w:bidi="hi-IN"/>
        </w:rPr>
        <w:t xml:space="preserve"> </w:t>
      </w:r>
      <w:r w:rsidR="00BD2E04" w:rsidRPr="00EE3907">
        <w:rPr>
          <w:color w:val="000000" w:themeColor="text1"/>
          <w:lang w:eastAsia="zh-CN" w:bidi="hi-IN"/>
        </w:rPr>
        <w:t>zijn</w:t>
      </w:r>
      <w:r w:rsidR="00FF3FAC">
        <w:rPr>
          <w:color w:val="000000" w:themeColor="text1"/>
          <w:lang w:eastAsia="zh-CN" w:bidi="hi-IN"/>
        </w:rPr>
        <w:t xml:space="preserve"> </w:t>
      </w:r>
      <w:r w:rsidR="00BD2E04" w:rsidRPr="00EE3907">
        <w:rPr>
          <w:color w:val="000000" w:themeColor="text1"/>
          <w:lang w:eastAsia="zh-CN" w:bidi="hi-IN"/>
        </w:rPr>
        <w:t>de</w:t>
      </w:r>
      <w:r w:rsidR="00FF3FAC">
        <w:rPr>
          <w:color w:val="000000" w:themeColor="text1"/>
          <w:lang w:eastAsia="zh-CN" w:bidi="hi-IN"/>
        </w:rPr>
        <w:t xml:space="preserve"> </w:t>
      </w:r>
      <w:r w:rsidR="00BD2E04" w:rsidRPr="00EE3907">
        <w:rPr>
          <w:color w:val="000000" w:themeColor="text1"/>
          <w:lang w:eastAsia="zh-CN" w:bidi="hi-IN"/>
        </w:rPr>
        <w:t>afstanden</w:t>
      </w:r>
      <w:r w:rsidR="00FF3FAC">
        <w:rPr>
          <w:color w:val="000000" w:themeColor="text1"/>
          <w:lang w:eastAsia="zh-CN" w:bidi="hi-IN"/>
        </w:rPr>
        <w:t xml:space="preserve"> </w:t>
      </w:r>
      <w:r w:rsidR="00BD2E04" w:rsidRPr="00EE3907">
        <w:rPr>
          <w:color w:val="000000" w:themeColor="text1"/>
          <w:lang w:eastAsia="zh-CN" w:bidi="hi-IN"/>
        </w:rPr>
        <w:t>van</w:t>
      </w:r>
      <w:r w:rsidR="00FF3FAC">
        <w:rPr>
          <w:color w:val="000000" w:themeColor="text1"/>
          <w:lang w:eastAsia="zh-CN" w:bidi="hi-IN"/>
        </w:rPr>
        <w:t xml:space="preserve"> </w:t>
      </w:r>
      <w:r w:rsidR="00BD2E04" w:rsidRPr="00EE3907">
        <w:rPr>
          <w:color w:val="000000" w:themeColor="text1"/>
          <w:lang w:eastAsia="zh-CN" w:bidi="hi-IN"/>
        </w:rPr>
        <w:t>het</w:t>
      </w:r>
      <w:r w:rsidR="00FF3FAC">
        <w:rPr>
          <w:color w:val="000000" w:themeColor="text1"/>
          <w:lang w:eastAsia="zh-CN" w:bidi="hi-IN"/>
        </w:rPr>
        <w:t xml:space="preserve"> </w:t>
      </w:r>
      <w:r w:rsidR="00BD2E04" w:rsidRPr="00EE3907">
        <w:rPr>
          <w:color w:val="000000" w:themeColor="text1"/>
          <w:lang w:eastAsia="zh-CN" w:bidi="hi-IN"/>
        </w:rPr>
        <w:t>plaatsgebonden</w:t>
      </w:r>
      <w:r w:rsidR="00FF3FAC">
        <w:rPr>
          <w:color w:val="000000" w:themeColor="text1"/>
          <w:lang w:eastAsia="zh-CN" w:bidi="hi-IN"/>
        </w:rPr>
        <w:t xml:space="preserve"> </w:t>
      </w:r>
      <w:r w:rsidR="00BD2E04" w:rsidRPr="00EE3907">
        <w:rPr>
          <w:color w:val="000000" w:themeColor="text1"/>
          <w:lang w:eastAsia="zh-CN" w:bidi="hi-IN"/>
        </w:rPr>
        <w:t>risico</w:t>
      </w:r>
      <w:r w:rsidR="00FF3FAC">
        <w:rPr>
          <w:color w:val="000000" w:themeColor="text1"/>
          <w:lang w:eastAsia="zh-CN" w:bidi="hi-IN"/>
        </w:rPr>
        <w:t xml:space="preserve"> </w:t>
      </w:r>
      <w:r w:rsidR="00BD2E04" w:rsidRPr="00EE3907">
        <w:rPr>
          <w:color w:val="000000" w:themeColor="text1"/>
          <w:lang w:eastAsia="zh-CN" w:bidi="hi-IN"/>
        </w:rPr>
        <w:t>en</w:t>
      </w:r>
      <w:r w:rsidR="00FF3FAC">
        <w:rPr>
          <w:color w:val="000000" w:themeColor="text1"/>
          <w:lang w:eastAsia="zh-CN" w:bidi="hi-IN"/>
        </w:rPr>
        <w:t xml:space="preserve"> </w:t>
      </w:r>
      <w:r w:rsidR="00BD2E04" w:rsidRPr="00EE3907">
        <w:rPr>
          <w:color w:val="000000" w:themeColor="text1"/>
          <w:lang w:eastAsia="zh-CN" w:bidi="hi-IN"/>
        </w:rPr>
        <w:t>de</w:t>
      </w:r>
      <w:r w:rsidR="00FF3FAC">
        <w:rPr>
          <w:color w:val="000000" w:themeColor="text1"/>
          <w:lang w:eastAsia="zh-CN" w:bidi="hi-IN"/>
        </w:rPr>
        <w:t xml:space="preserve"> </w:t>
      </w:r>
      <w:r w:rsidR="00BD2E04" w:rsidRPr="00EE3907">
        <w:rPr>
          <w:color w:val="000000" w:themeColor="text1"/>
          <w:lang w:eastAsia="zh-CN" w:bidi="hi-IN"/>
        </w:rPr>
        <w:t>afstanden</w:t>
      </w:r>
      <w:r w:rsidR="00FF3FAC">
        <w:rPr>
          <w:color w:val="000000" w:themeColor="text1"/>
          <w:lang w:eastAsia="zh-CN" w:bidi="hi-IN"/>
        </w:rPr>
        <w:t xml:space="preserve"> </w:t>
      </w:r>
      <w:r w:rsidR="00BD2E04" w:rsidRPr="00EE3907">
        <w:rPr>
          <w:color w:val="000000" w:themeColor="text1"/>
          <w:lang w:eastAsia="zh-CN" w:bidi="hi-IN"/>
        </w:rPr>
        <w:t>van</w:t>
      </w:r>
      <w:r w:rsidR="00FF3FAC">
        <w:rPr>
          <w:color w:val="000000" w:themeColor="text1"/>
          <w:lang w:eastAsia="zh-CN" w:bidi="hi-IN"/>
        </w:rPr>
        <w:t xml:space="preserve"> </w:t>
      </w:r>
      <w:r w:rsidR="00BD2E04" w:rsidRPr="00EE3907">
        <w:rPr>
          <w:color w:val="000000" w:themeColor="text1"/>
          <w:lang w:eastAsia="zh-CN" w:bidi="hi-IN"/>
        </w:rPr>
        <w:t>het</w:t>
      </w:r>
      <w:r w:rsidR="00FF3FAC">
        <w:rPr>
          <w:color w:val="000000" w:themeColor="text1"/>
          <w:lang w:eastAsia="zh-CN" w:bidi="hi-IN"/>
        </w:rPr>
        <w:t xml:space="preserve"> </w:t>
      </w:r>
      <w:r w:rsidR="00BD2E04" w:rsidRPr="00EE3907">
        <w:rPr>
          <w:color w:val="000000" w:themeColor="text1"/>
          <w:lang w:eastAsia="zh-CN" w:bidi="hi-IN"/>
        </w:rPr>
        <w:t>brand-</w:t>
      </w:r>
      <w:r w:rsidR="00FF3FAC">
        <w:rPr>
          <w:color w:val="000000" w:themeColor="text1"/>
          <w:lang w:eastAsia="zh-CN" w:bidi="hi-IN"/>
        </w:rPr>
        <w:t xml:space="preserve"> </w:t>
      </w:r>
      <w:r w:rsidR="00BD2E04" w:rsidRPr="00EE3907">
        <w:rPr>
          <w:color w:val="000000" w:themeColor="text1"/>
          <w:lang w:eastAsia="zh-CN" w:bidi="hi-IN"/>
        </w:rPr>
        <w:t>en</w:t>
      </w:r>
      <w:r w:rsidR="00FF3FAC">
        <w:rPr>
          <w:color w:val="000000" w:themeColor="text1"/>
          <w:lang w:eastAsia="zh-CN" w:bidi="hi-IN"/>
        </w:rPr>
        <w:t xml:space="preserve"> </w:t>
      </w:r>
      <w:r w:rsidR="00BD2E04" w:rsidRPr="00EE3907">
        <w:rPr>
          <w:color w:val="000000" w:themeColor="text1"/>
          <w:lang w:eastAsia="zh-CN" w:bidi="hi-IN"/>
        </w:rPr>
        <w:t>explosie</w:t>
      </w:r>
      <w:r w:rsidR="00FF3FAC">
        <w:rPr>
          <w:color w:val="000000" w:themeColor="text1"/>
          <w:lang w:eastAsia="zh-CN" w:bidi="hi-IN"/>
        </w:rPr>
        <w:t xml:space="preserve"> </w:t>
      </w:r>
      <w:r w:rsidR="00BD2E04" w:rsidRPr="00EE3907">
        <w:rPr>
          <w:color w:val="000000" w:themeColor="text1"/>
          <w:lang w:eastAsia="zh-CN" w:bidi="hi-IN"/>
        </w:rPr>
        <w:t>aandachtsgebied</w:t>
      </w:r>
      <w:r w:rsidR="00FF3FAC">
        <w:rPr>
          <w:color w:val="000000" w:themeColor="text1"/>
          <w:lang w:eastAsia="zh-CN" w:bidi="hi-IN"/>
        </w:rPr>
        <w:t xml:space="preserve"> </w:t>
      </w:r>
      <w:r w:rsidR="00BD2E04" w:rsidRPr="00EE3907">
        <w:rPr>
          <w:color w:val="000000" w:themeColor="text1"/>
          <w:lang w:eastAsia="zh-CN" w:bidi="hi-IN"/>
        </w:rPr>
        <w:t>aangegeven.</w:t>
      </w:r>
      <w:r w:rsidR="00FF3FAC">
        <w:rPr>
          <w:color w:val="000000" w:themeColor="text1"/>
          <w:lang w:eastAsia="zh-CN" w:bidi="hi-IN"/>
        </w:rPr>
        <w:t xml:space="preserve"> </w:t>
      </w:r>
      <w:r w:rsidR="00515ACF">
        <w:rPr>
          <w:color w:val="000000" w:themeColor="text1"/>
          <w:lang w:eastAsia="zh-CN" w:bidi="hi-IN"/>
        </w:rPr>
        <w:t>Volgens</w:t>
      </w:r>
      <w:r w:rsidR="00FF3FAC">
        <w:rPr>
          <w:color w:val="000000" w:themeColor="text1"/>
          <w:lang w:eastAsia="zh-CN" w:bidi="hi-IN"/>
        </w:rPr>
        <w:t xml:space="preserve"> </w:t>
      </w:r>
      <w:r w:rsidR="00515ACF" w:rsidRPr="00EE3907">
        <w:rPr>
          <w:color w:val="000000" w:themeColor="text1"/>
          <w:lang w:eastAsia="zh-CN" w:bidi="hi-IN"/>
        </w:rPr>
        <w:t>artikel</w:t>
      </w:r>
      <w:r w:rsidR="00FF3FAC">
        <w:rPr>
          <w:color w:val="000000" w:themeColor="text1"/>
          <w:lang w:eastAsia="zh-CN" w:bidi="hi-IN"/>
        </w:rPr>
        <w:t xml:space="preserve"> </w:t>
      </w:r>
      <w:r w:rsidR="00515ACF" w:rsidRPr="00EE3907">
        <w:rPr>
          <w:color w:val="000000" w:themeColor="text1"/>
          <w:lang w:eastAsia="zh-CN" w:bidi="hi-IN"/>
        </w:rPr>
        <w:t>5.15,</w:t>
      </w:r>
      <w:r w:rsidR="00FF3FAC">
        <w:rPr>
          <w:color w:val="000000" w:themeColor="text1"/>
          <w:lang w:eastAsia="zh-CN" w:bidi="hi-IN"/>
        </w:rPr>
        <w:t xml:space="preserve"> </w:t>
      </w:r>
      <w:r w:rsidR="00515ACF" w:rsidRPr="00EE3907">
        <w:rPr>
          <w:color w:val="000000" w:themeColor="text1"/>
          <w:lang w:eastAsia="zh-CN" w:bidi="hi-IN"/>
        </w:rPr>
        <w:t>eerste</w:t>
      </w:r>
      <w:r w:rsidR="00FF3FAC">
        <w:rPr>
          <w:color w:val="000000" w:themeColor="text1"/>
          <w:lang w:eastAsia="zh-CN" w:bidi="hi-IN"/>
        </w:rPr>
        <w:t xml:space="preserve"> </w:t>
      </w:r>
      <w:r w:rsidR="00515ACF" w:rsidRPr="00EE3907">
        <w:rPr>
          <w:color w:val="000000" w:themeColor="text1"/>
          <w:lang w:eastAsia="zh-CN" w:bidi="hi-IN"/>
        </w:rPr>
        <w:t>lid</w:t>
      </w:r>
      <w:r w:rsidR="00FF3FAC">
        <w:rPr>
          <w:color w:val="000000" w:themeColor="text1"/>
          <w:lang w:eastAsia="zh-CN" w:bidi="hi-IN"/>
        </w:rPr>
        <w:t xml:space="preserve"> </w:t>
      </w:r>
      <w:r w:rsidR="00515ACF" w:rsidRPr="00EE3907">
        <w:rPr>
          <w:color w:val="000000" w:themeColor="text1"/>
          <w:lang w:eastAsia="zh-CN" w:bidi="hi-IN"/>
        </w:rPr>
        <w:t>van</w:t>
      </w:r>
      <w:r w:rsidR="00FF3FAC">
        <w:rPr>
          <w:color w:val="000000" w:themeColor="text1"/>
          <w:lang w:eastAsia="zh-CN" w:bidi="hi-IN"/>
        </w:rPr>
        <w:t xml:space="preserve"> </w:t>
      </w:r>
      <w:r w:rsidR="00515ACF" w:rsidRPr="00EE3907">
        <w:rPr>
          <w:color w:val="000000" w:themeColor="text1"/>
          <w:lang w:eastAsia="zh-CN" w:bidi="hi-IN"/>
        </w:rPr>
        <w:t>het</w:t>
      </w:r>
      <w:r w:rsidR="00FF3FAC">
        <w:rPr>
          <w:color w:val="000000" w:themeColor="text1"/>
          <w:lang w:eastAsia="zh-CN" w:bidi="hi-IN"/>
        </w:rPr>
        <w:t xml:space="preserve"> </w:t>
      </w:r>
      <w:r w:rsidR="00515ACF" w:rsidRPr="00EE3907">
        <w:rPr>
          <w:color w:val="000000" w:themeColor="text1"/>
          <w:lang w:eastAsia="zh-CN" w:bidi="hi-IN"/>
        </w:rPr>
        <w:t>Bkl,</w:t>
      </w:r>
      <w:r w:rsidR="00FF3FAC">
        <w:rPr>
          <w:color w:val="000000" w:themeColor="text1"/>
          <w:lang w:eastAsia="zh-CN" w:bidi="hi-IN"/>
        </w:rPr>
        <w:t xml:space="preserve"> </w:t>
      </w:r>
      <w:r w:rsidR="004D1470">
        <w:rPr>
          <w:color w:val="000000" w:themeColor="text1"/>
          <w:lang w:eastAsia="zh-CN" w:bidi="hi-IN"/>
        </w:rPr>
        <w:t>wordt</w:t>
      </w:r>
      <w:r w:rsidR="00FF3FAC">
        <w:rPr>
          <w:color w:val="000000" w:themeColor="text1"/>
          <w:lang w:eastAsia="zh-CN" w:bidi="hi-IN"/>
        </w:rPr>
        <w:t xml:space="preserve"> </w:t>
      </w:r>
      <w:r w:rsidR="004D1470">
        <w:rPr>
          <w:color w:val="000000" w:themeColor="text1"/>
          <w:lang w:eastAsia="zh-CN" w:bidi="hi-IN"/>
        </w:rPr>
        <w:t>voor</w:t>
      </w:r>
      <w:r w:rsidR="00FF3FAC">
        <w:rPr>
          <w:color w:val="000000" w:themeColor="text1"/>
          <w:lang w:eastAsia="zh-CN" w:bidi="hi-IN"/>
        </w:rPr>
        <w:t xml:space="preserve"> </w:t>
      </w:r>
      <w:r w:rsidR="004D1470">
        <w:rPr>
          <w:color w:val="000000" w:themeColor="text1"/>
          <w:lang w:eastAsia="zh-CN" w:bidi="hi-IN"/>
        </w:rPr>
        <w:t>beperkt</w:t>
      </w:r>
      <w:r w:rsidR="00FF3FAC">
        <w:rPr>
          <w:color w:val="000000" w:themeColor="text1"/>
          <w:lang w:eastAsia="zh-CN" w:bidi="hi-IN"/>
        </w:rPr>
        <w:t xml:space="preserve"> </w:t>
      </w:r>
      <w:r w:rsidR="004D1470">
        <w:rPr>
          <w:color w:val="000000" w:themeColor="text1"/>
          <w:lang w:eastAsia="zh-CN" w:bidi="hi-IN"/>
        </w:rPr>
        <w:t>kwetsbare,</w:t>
      </w:r>
      <w:r w:rsidR="00FF3FAC">
        <w:rPr>
          <w:color w:val="000000" w:themeColor="text1"/>
          <w:lang w:eastAsia="zh-CN" w:bidi="hi-IN"/>
        </w:rPr>
        <w:t xml:space="preserve"> </w:t>
      </w:r>
      <w:r w:rsidR="004D1470">
        <w:rPr>
          <w:color w:val="000000" w:themeColor="text1"/>
          <w:lang w:eastAsia="zh-CN" w:bidi="hi-IN"/>
        </w:rPr>
        <w:t>kwetsbare</w:t>
      </w:r>
      <w:r w:rsidR="00FF3FAC">
        <w:rPr>
          <w:color w:val="000000" w:themeColor="text1"/>
          <w:lang w:eastAsia="zh-CN" w:bidi="hi-IN"/>
        </w:rPr>
        <w:t xml:space="preserve"> </w:t>
      </w:r>
      <w:r w:rsidR="004D1470">
        <w:rPr>
          <w:color w:val="000000" w:themeColor="text1"/>
          <w:lang w:eastAsia="zh-CN" w:bidi="hi-IN"/>
        </w:rPr>
        <w:t>en</w:t>
      </w:r>
      <w:r w:rsidR="00FF3FAC">
        <w:rPr>
          <w:color w:val="000000" w:themeColor="text1"/>
          <w:lang w:eastAsia="zh-CN" w:bidi="hi-IN"/>
        </w:rPr>
        <w:t xml:space="preserve"> </w:t>
      </w:r>
      <w:r w:rsidR="004D1470">
        <w:rPr>
          <w:color w:val="000000" w:themeColor="text1"/>
          <w:lang w:eastAsia="zh-CN" w:bidi="hi-IN"/>
        </w:rPr>
        <w:t>zeer</w:t>
      </w:r>
      <w:r w:rsidR="00FF3FAC">
        <w:rPr>
          <w:color w:val="000000" w:themeColor="text1"/>
          <w:lang w:eastAsia="zh-CN" w:bidi="hi-IN"/>
        </w:rPr>
        <w:t xml:space="preserve"> </w:t>
      </w:r>
      <w:r w:rsidR="004D1470">
        <w:rPr>
          <w:color w:val="000000" w:themeColor="text1"/>
          <w:lang w:eastAsia="zh-CN" w:bidi="hi-IN"/>
        </w:rPr>
        <w:t>kwetsbare</w:t>
      </w:r>
      <w:r w:rsidR="00FF3FAC">
        <w:rPr>
          <w:color w:val="000000" w:themeColor="text1"/>
          <w:lang w:eastAsia="zh-CN" w:bidi="hi-IN"/>
        </w:rPr>
        <w:t xml:space="preserve"> </w:t>
      </w:r>
      <w:r w:rsidR="004D1470">
        <w:rPr>
          <w:color w:val="000000" w:themeColor="text1"/>
          <w:lang w:eastAsia="zh-CN" w:bidi="hi-IN"/>
        </w:rPr>
        <w:t>gebouwen</w:t>
      </w:r>
      <w:r w:rsidR="00FF3FAC">
        <w:rPr>
          <w:color w:val="000000" w:themeColor="text1"/>
          <w:lang w:eastAsia="zh-CN" w:bidi="hi-IN"/>
        </w:rPr>
        <w:t xml:space="preserve"> </w:t>
      </w:r>
      <w:r w:rsidR="00515ACF">
        <w:rPr>
          <w:color w:val="000000" w:themeColor="text1"/>
          <w:lang w:eastAsia="zh-CN" w:bidi="hi-IN"/>
        </w:rPr>
        <w:t>dient</w:t>
      </w:r>
      <w:r w:rsidR="00FF3FAC">
        <w:rPr>
          <w:color w:val="000000" w:themeColor="text1"/>
          <w:lang w:eastAsia="zh-CN" w:bidi="hi-IN"/>
        </w:rPr>
        <w:t xml:space="preserve"> </w:t>
      </w:r>
      <w:r w:rsidR="00B4573C">
        <w:rPr>
          <w:color w:val="000000" w:themeColor="text1"/>
          <w:lang w:eastAsia="zh-CN" w:bidi="hi-IN"/>
        </w:rPr>
        <w:t>binnen</w:t>
      </w:r>
      <w:r w:rsidR="00FF3FAC">
        <w:rPr>
          <w:color w:val="000000" w:themeColor="text1"/>
          <w:lang w:eastAsia="zh-CN" w:bidi="hi-IN"/>
        </w:rPr>
        <w:t xml:space="preserve"> </w:t>
      </w:r>
      <w:r w:rsidR="00B4573C">
        <w:rPr>
          <w:color w:val="000000" w:themeColor="text1"/>
          <w:lang w:eastAsia="zh-CN" w:bidi="hi-IN"/>
        </w:rPr>
        <w:t>een</w:t>
      </w:r>
      <w:r w:rsidR="00FF3FAC">
        <w:rPr>
          <w:color w:val="000000" w:themeColor="text1"/>
          <w:lang w:eastAsia="zh-CN" w:bidi="hi-IN"/>
        </w:rPr>
        <w:t xml:space="preserve"> </w:t>
      </w:r>
      <w:r w:rsidR="00B4573C">
        <w:rPr>
          <w:color w:val="000000" w:themeColor="text1"/>
          <w:lang w:eastAsia="zh-CN" w:bidi="hi-IN"/>
        </w:rPr>
        <w:t>brandaandachtsgebied,</w:t>
      </w:r>
      <w:r w:rsidR="00FF3FAC">
        <w:rPr>
          <w:color w:val="000000" w:themeColor="text1"/>
          <w:lang w:eastAsia="zh-CN" w:bidi="hi-IN"/>
        </w:rPr>
        <w:t xml:space="preserve"> </w:t>
      </w:r>
      <w:r w:rsidR="00B4573C">
        <w:rPr>
          <w:color w:val="000000" w:themeColor="text1"/>
          <w:lang w:eastAsia="zh-CN" w:bidi="hi-IN"/>
        </w:rPr>
        <w:t>explosieaandachtsgebied</w:t>
      </w:r>
      <w:r w:rsidR="00FF3FAC">
        <w:rPr>
          <w:color w:val="000000" w:themeColor="text1"/>
          <w:lang w:eastAsia="zh-CN" w:bidi="hi-IN"/>
        </w:rPr>
        <w:t xml:space="preserve"> </w:t>
      </w:r>
      <w:r w:rsidR="00B4573C">
        <w:rPr>
          <w:color w:val="000000" w:themeColor="text1"/>
          <w:lang w:eastAsia="zh-CN" w:bidi="hi-IN"/>
        </w:rPr>
        <w:t>en</w:t>
      </w:r>
      <w:r w:rsidR="00FF3FAC">
        <w:rPr>
          <w:color w:val="000000" w:themeColor="text1"/>
          <w:lang w:eastAsia="zh-CN" w:bidi="hi-IN"/>
        </w:rPr>
        <w:t xml:space="preserve"> </w:t>
      </w:r>
      <w:r w:rsidR="00B4573C">
        <w:rPr>
          <w:color w:val="000000" w:themeColor="text1"/>
          <w:lang w:eastAsia="zh-CN" w:bidi="hi-IN"/>
        </w:rPr>
        <w:t>een</w:t>
      </w:r>
      <w:r w:rsidR="00FF3FAC">
        <w:rPr>
          <w:color w:val="000000" w:themeColor="text1"/>
          <w:lang w:eastAsia="zh-CN" w:bidi="hi-IN"/>
        </w:rPr>
        <w:t xml:space="preserve"> </w:t>
      </w:r>
      <w:r w:rsidR="00B4573C">
        <w:rPr>
          <w:color w:val="000000" w:themeColor="text1"/>
          <w:lang w:eastAsia="zh-CN" w:bidi="hi-IN"/>
        </w:rPr>
        <w:t>gifwolkaandachtsgebied</w:t>
      </w:r>
      <w:r w:rsidR="00FF3FAC">
        <w:rPr>
          <w:color w:val="000000" w:themeColor="text1"/>
          <w:lang w:eastAsia="zh-CN" w:bidi="hi-IN"/>
        </w:rPr>
        <w:t xml:space="preserve"> </w:t>
      </w:r>
      <w:r w:rsidR="000A083C">
        <w:rPr>
          <w:color w:val="000000" w:themeColor="text1"/>
          <w:lang w:eastAsia="zh-CN" w:bidi="hi-IN"/>
        </w:rPr>
        <w:t>in</w:t>
      </w:r>
      <w:r w:rsidR="00FF3FAC">
        <w:rPr>
          <w:color w:val="000000" w:themeColor="text1"/>
          <w:lang w:eastAsia="zh-CN" w:bidi="hi-IN"/>
        </w:rPr>
        <w:t xml:space="preserve"> </w:t>
      </w:r>
      <w:r w:rsidR="000A083C">
        <w:rPr>
          <w:color w:val="000000" w:themeColor="text1"/>
          <w:lang w:eastAsia="zh-CN" w:bidi="hi-IN"/>
        </w:rPr>
        <w:t>een</w:t>
      </w:r>
      <w:r w:rsidR="00FF3FAC">
        <w:rPr>
          <w:color w:val="000000" w:themeColor="text1"/>
          <w:lang w:eastAsia="zh-CN" w:bidi="hi-IN"/>
        </w:rPr>
        <w:t xml:space="preserve"> </w:t>
      </w:r>
      <w:r w:rsidR="000A083C">
        <w:rPr>
          <w:color w:val="000000" w:themeColor="text1"/>
          <w:lang w:eastAsia="zh-CN" w:bidi="hi-IN"/>
        </w:rPr>
        <w:t>omgevingsplan</w:t>
      </w:r>
      <w:r w:rsidR="00FF3FAC">
        <w:rPr>
          <w:color w:val="000000" w:themeColor="text1"/>
          <w:lang w:eastAsia="zh-CN" w:bidi="hi-IN"/>
        </w:rPr>
        <w:t xml:space="preserve"> </w:t>
      </w:r>
      <w:r w:rsidR="00515ACF" w:rsidRPr="00EE3907">
        <w:rPr>
          <w:color w:val="000000" w:themeColor="text1"/>
          <w:lang w:eastAsia="zh-CN" w:bidi="hi-IN"/>
        </w:rPr>
        <w:t>rekening</w:t>
      </w:r>
      <w:r w:rsidR="00FF3FAC">
        <w:rPr>
          <w:color w:val="000000" w:themeColor="text1"/>
          <w:lang w:eastAsia="zh-CN" w:bidi="hi-IN"/>
        </w:rPr>
        <w:t xml:space="preserve"> </w:t>
      </w:r>
      <w:r w:rsidR="00515ACF" w:rsidRPr="00EE3907">
        <w:rPr>
          <w:color w:val="000000" w:themeColor="text1"/>
          <w:lang w:eastAsia="zh-CN" w:bidi="hi-IN"/>
        </w:rPr>
        <w:t>te</w:t>
      </w:r>
      <w:r w:rsidR="00FF3FAC">
        <w:rPr>
          <w:color w:val="000000" w:themeColor="text1"/>
          <w:lang w:eastAsia="zh-CN" w:bidi="hi-IN"/>
        </w:rPr>
        <w:t xml:space="preserve"> </w:t>
      </w:r>
      <w:r w:rsidR="00515ACF" w:rsidRPr="00EE3907">
        <w:rPr>
          <w:color w:val="000000" w:themeColor="text1"/>
          <w:lang w:eastAsia="zh-CN" w:bidi="hi-IN"/>
        </w:rPr>
        <w:t>worden</w:t>
      </w:r>
      <w:r w:rsidR="00FF3FAC">
        <w:rPr>
          <w:color w:val="000000" w:themeColor="text1"/>
          <w:lang w:eastAsia="zh-CN" w:bidi="hi-IN"/>
        </w:rPr>
        <w:t xml:space="preserve"> </w:t>
      </w:r>
      <w:r w:rsidR="00515ACF" w:rsidRPr="00EE3907">
        <w:rPr>
          <w:color w:val="000000" w:themeColor="text1"/>
          <w:lang w:eastAsia="zh-CN" w:bidi="hi-IN"/>
        </w:rPr>
        <w:t>gehouden</w:t>
      </w:r>
      <w:r w:rsidR="00FF3FAC">
        <w:rPr>
          <w:color w:val="000000" w:themeColor="text1"/>
          <w:lang w:eastAsia="zh-CN" w:bidi="hi-IN"/>
        </w:rPr>
        <w:t xml:space="preserve"> </w:t>
      </w:r>
      <w:r w:rsidR="00515ACF" w:rsidRPr="00EE3907">
        <w:rPr>
          <w:color w:val="000000" w:themeColor="text1"/>
          <w:lang w:eastAsia="zh-CN" w:bidi="hi-IN"/>
        </w:rPr>
        <w:t>met</w:t>
      </w:r>
      <w:r w:rsidR="00FF3FAC">
        <w:rPr>
          <w:color w:val="000000" w:themeColor="text1"/>
          <w:lang w:eastAsia="zh-CN" w:bidi="hi-IN"/>
        </w:rPr>
        <w:t xml:space="preserve"> </w:t>
      </w:r>
      <w:r w:rsidR="00515ACF" w:rsidRPr="00EE3907">
        <w:rPr>
          <w:color w:val="000000" w:themeColor="text1"/>
          <w:lang w:eastAsia="zh-CN" w:bidi="hi-IN"/>
        </w:rPr>
        <w:t>de</w:t>
      </w:r>
      <w:r w:rsidR="00FF3FAC">
        <w:rPr>
          <w:color w:val="000000" w:themeColor="text1"/>
          <w:lang w:eastAsia="zh-CN" w:bidi="hi-IN"/>
        </w:rPr>
        <w:t xml:space="preserve"> </w:t>
      </w:r>
      <w:r w:rsidR="00515ACF" w:rsidRPr="00EE3907">
        <w:rPr>
          <w:color w:val="000000" w:themeColor="text1"/>
          <w:lang w:eastAsia="zh-CN" w:bidi="hi-IN"/>
        </w:rPr>
        <w:t>kans</w:t>
      </w:r>
      <w:r w:rsidR="00FF3FAC">
        <w:rPr>
          <w:color w:val="000000" w:themeColor="text1"/>
          <w:lang w:eastAsia="zh-CN" w:bidi="hi-IN"/>
        </w:rPr>
        <w:t xml:space="preserve"> </w:t>
      </w:r>
      <w:r w:rsidR="00515ACF" w:rsidRPr="00EE3907">
        <w:rPr>
          <w:color w:val="000000" w:themeColor="text1"/>
          <w:lang w:eastAsia="zh-CN" w:bidi="hi-IN"/>
        </w:rPr>
        <w:t>op</w:t>
      </w:r>
      <w:r w:rsidR="00FF3FAC">
        <w:rPr>
          <w:color w:val="000000" w:themeColor="text1"/>
          <w:lang w:eastAsia="zh-CN" w:bidi="hi-IN"/>
        </w:rPr>
        <w:t xml:space="preserve"> </w:t>
      </w:r>
      <w:r w:rsidR="00515ACF" w:rsidRPr="00EE3907">
        <w:rPr>
          <w:color w:val="000000" w:themeColor="text1"/>
          <w:lang w:eastAsia="zh-CN" w:bidi="hi-IN"/>
        </w:rPr>
        <w:t>het</w:t>
      </w:r>
      <w:r w:rsidR="00FF3FAC">
        <w:rPr>
          <w:color w:val="000000" w:themeColor="text1"/>
          <w:lang w:eastAsia="zh-CN" w:bidi="hi-IN"/>
        </w:rPr>
        <w:t xml:space="preserve"> </w:t>
      </w:r>
      <w:r w:rsidR="00515ACF" w:rsidRPr="00EE3907">
        <w:rPr>
          <w:color w:val="000000" w:themeColor="text1"/>
          <w:lang w:eastAsia="zh-CN" w:bidi="hi-IN"/>
        </w:rPr>
        <w:t>overlijden</w:t>
      </w:r>
      <w:r w:rsidR="00FF3FAC">
        <w:rPr>
          <w:color w:val="000000" w:themeColor="text1"/>
          <w:lang w:eastAsia="zh-CN" w:bidi="hi-IN"/>
        </w:rPr>
        <w:t xml:space="preserve"> </w:t>
      </w:r>
      <w:r w:rsidR="00515ACF" w:rsidRPr="00EE3907">
        <w:rPr>
          <w:color w:val="000000" w:themeColor="text1"/>
          <w:lang w:eastAsia="zh-CN" w:bidi="hi-IN"/>
        </w:rPr>
        <w:t>van</w:t>
      </w:r>
      <w:r w:rsidR="00FF3FAC">
        <w:rPr>
          <w:color w:val="000000" w:themeColor="text1"/>
          <w:lang w:eastAsia="zh-CN" w:bidi="hi-IN"/>
        </w:rPr>
        <w:t xml:space="preserve"> </w:t>
      </w:r>
      <w:r w:rsidR="00515ACF" w:rsidRPr="00EE3907">
        <w:rPr>
          <w:color w:val="000000" w:themeColor="text1"/>
          <w:lang w:eastAsia="zh-CN" w:bidi="hi-IN"/>
        </w:rPr>
        <w:t>een</w:t>
      </w:r>
      <w:r w:rsidR="00FF3FAC">
        <w:rPr>
          <w:color w:val="000000" w:themeColor="text1"/>
          <w:lang w:eastAsia="zh-CN" w:bidi="hi-IN"/>
        </w:rPr>
        <w:t xml:space="preserve"> </w:t>
      </w:r>
      <w:r w:rsidR="00515ACF" w:rsidRPr="00EE3907">
        <w:rPr>
          <w:color w:val="000000" w:themeColor="text1"/>
          <w:lang w:eastAsia="zh-CN" w:bidi="hi-IN"/>
        </w:rPr>
        <w:t>groep</w:t>
      </w:r>
      <w:r w:rsidR="00FF3FAC">
        <w:rPr>
          <w:color w:val="000000" w:themeColor="text1"/>
          <w:lang w:eastAsia="zh-CN" w:bidi="hi-IN"/>
        </w:rPr>
        <w:t xml:space="preserve"> </w:t>
      </w:r>
      <w:r w:rsidR="00515ACF" w:rsidRPr="00EE3907">
        <w:rPr>
          <w:color w:val="000000" w:themeColor="text1"/>
          <w:lang w:eastAsia="zh-CN" w:bidi="hi-IN"/>
        </w:rPr>
        <w:t>van</w:t>
      </w:r>
      <w:r w:rsidR="00FF3FAC">
        <w:rPr>
          <w:color w:val="000000" w:themeColor="text1"/>
          <w:lang w:eastAsia="zh-CN" w:bidi="hi-IN"/>
        </w:rPr>
        <w:t xml:space="preserve"> </w:t>
      </w:r>
      <w:r w:rsidR="00515ACF" w:rsidRPr="00EE3907">
        <w:rPr>
          <w:color w:val="000000" w:themeColor="text1"/>
          <w:lang w:eastAsia="zh-CN" w:bidi="hi-IN"/>
        </w:rPr>
        <w:t>tien</w:t>
      </w:r>
      <w:r w:rsidR="00FF3FAC">
        <w:rPr>
          <w:color w:val="000000" w:themeColor="text1"/>
          <w:lang w:eastAsia="zh-CN" w:bidi="hi-IN"/>
        </w:rPr>
        <w:t xml:space="preserve"> </w:t>
      </w:r>
      <w:r w:rsidR="00515ACF" w:rsidRPr="00EE3907">
        <w:rPr>
          <w:color w:val="000000" w:themeColor="text1"/>
          <w:lang w:eastAsia="zh-CN" w:bidi="hi-IN"/>
        </w:rPr>
        <w:t>of</w:t>
      </w:r>
      <w:r w:rsidR="00FF3FAC">
        <w:rPr>
          <w:color w:val="000000" w:themeColor="text1"/>
          <w:lang w:eastAsia="zh-CN" w:bidi="hi-IN"/>
        </w:rPr>
        <w:t xml:space="preserve"> </w:t>
      </w:r>
      <w:r w:rsidR="00515ACF" w:rsidRPr="00EE3907">
        <w:rPr>
          <w:color w:val="000000" w:themeColor="text1"/>
          <w:lang w:eastAsia="zh-CN" w:bidi="hi-IN"/>
        </w:rPr>
        <w:t>meer</w:t>
      </w:r>
      <w:r w:rsidR="00FF3FAC">
        <w:rPr>
          <w:color w:val="000000" w:themeColor="text1"/>
          <w:lang w:eastAsia="zh-CN" w:bidi="hi-IN"/>
        </w:rPr>
        <w:t xml:space="preserve"> </w:t>
      </w:r>
      <w:r w:rsidR="00515ACF" w:rsidRPr="00EE3907">
        <w:rPr>
          <w:color w:val="000000" w:themeColor="text1"/>
          <w:lang w:eastAsia="zh-CN" w:bidi="hi-IN"/>
        </w:rPr>
        <w:t>personen</w:t>
      </w:r>
      <w:r w:rsidR="00FF3FAC">
        <w:rPr>
          <w:color w:val="000000" w:themeColor="text1"/>
          <w:lang w:eastAsia="zh-CN" w:bidi="hi-IN"/>
        </w:rPr>
        <w:t xml:space="preserve"> </w:t>
      </w:r>
      <w:r w:rsidR="00515ACF" w:rsidRPr="00EE3907">
        <w:rPr>
          <w:color w:val="000000" w:themeColor="text1"/>
          <w:lang w:eastAsia="zh-CN" w:bidi="hi-IN"/>
        </w:rPr>
        <w:t>per</w:t>
      </w:r>
      <w:r w:rsidR="00FF3FAC">
        <w:rPr>
          <w:color w:val="000000" w:themeColor="text1"/>
          <w:lang w:eastAsia="zh-CN" w:bidi="hi-IN"/>
        </w:rPr>
        <w:t xml:space="preserve"> </w:t>
      </w:r>
      <w:r w:rsidR="00515ACF" w:rsidRPr="00EE3907">
        <w:rPr>
          <w:color w:val="000000" w:themeColor="text1"/>
          <w:lang w:eastAsia="zh-CN" w:bidi="hi-IN"/>
        </w:rPr>
        <w:t>jaar</w:t>
      </w:r>
      <w:r w:rsidR="00FF3FAC">
        <w:rPr>
          <w:color w:val="000000" w:themeColor="text1"/>
          <w:lang w:eastAsia="zh-CN" w:bidi="hi-IN"/>
        </w:rPr>
        <w:t xml:space="preserve"> </w:t>
      </w:r>
      <w:r w:rsidR="00515ACF" w:rsidRPr="00EE3907">
        <w:rPr>
          <w:color w:val="000000" w:themeColor="text1"/>
          <w:lang w:eastAsia="zh-CN" w:bidi="hi-IN"/>
        </w:rPr>
        <w:t>als</w:t>
      </w:r>
      <w:r w:rsidR="00FF3FAC">
        <w:rPr>
          <w:color w:val="000000" w:themeColor="text1"/>
          <w:lang w:eastAsia="zh-CN" w:bidi="hi-IN"/>
        </w:rPr>
        <w:t xml:space="preserve"> </w:t>
      </w:r>
      <w:r w:rsidR="00515ACF" w:rsidRPr="00EE3907">
        <w:rPr>
          <w:color w:val="000000" w:themeColor="text1"/>
          <w:lang w:eastAsia="zh-CN" w:bidi="hi-IN"/>
        </w:rPr>
        <w:t>rechtstreeks</w:t>
      </w:r>
      <w:r w:rsidR="00FF3FAC">
        <w:rPr>
          <w:color w:val="000000" w:themeColor="text1"/>
          <w:lang w:eastAsia="zh-CN" w:bidi="hi-IN"/>
        </w:rPr>
        <w:t xml:space="preserve"> </w:t>
      </w:r>
      <w:r w:rsidR="00515ACF" w:rsidRPr="00EE3907">
        <w:rPr>
          <w:color w:val="000000" w:themeColor="text1"/>
          <w:lang w:eastAsia="zh-CN" w:bidi="hi-IN"/>
        </w:rPr>
        <w:t>gevolg</w:t>
      </w:r>
      <w:r w:rsidR="00FF3FAC">
        <w:rPr>
          <w:color w:val="000000" w:themeColor="text1"/>
          <w:lang w:eastAsia="zh-CN" w:bidi="hi-IN"/>
        </w:rPr>
        <w:t xml:space="preserve"> </w:t>
      </w:r>
      <w:r w:rsidR="00515ACF" w:rsidRPr="00EE3907">
        <w:rPr>
          <w:color w:val="000000" w:themeColor="text1"/>
          <w:lang w:eastAsia="zh-CN" w:bidi="hi-IN"/>
        </w:rPr>
        <w:t>van</w:t>
      </w:r>
      <w:r w:rsidR="00FF3FAC">
        <w:rPr>
          <w:color w:val="000000" w:themeColor="text1"/>
          <w:lang w:eastAsia="zh-CN" w:bidi="hi-IN"/>
        </w:rPr>
        <w:t xml:space="preserve"> </w:t>
      </w:r>
      <w:r w:rsidR="00515ACF" w:rsidRPr="00EE3907">
        <w:rPr>
          <w:color w:val="000000" w:themeColor="text1"/>
          <w:lang w:eastAsia="zh-CN" w:bidi="hi-IN"/>
        </w:rPr>
        <w:t>een</w:t>
      </w:r>
      <w:r w:rsidR="00FF3FAC">
        <w:rPr>
          <w:color w:val="000000" w:themeColor="text1"/>
          <w:lang w:eastAsia="zh-CN" w:bidi="hi-IN"/>
        </w:rPr>
        <w:t xml:space="preserve"> </w:t>
      </w:r>
      <w:r w:rsidR="00515ACF" w:rsidRPr="00EE3907">
        <w:rPr>
          <w:color w:val="000000" w:themeColor="text1"/>
          <w:lang w:eastAsia="zh-CN" w:bidi="hi-IN"/>
        </w:rPr>
        <w:t>ongewoon</w:t>
      </w:r>
      <w:r w:rsidR="00FF3FAC">
        <w:rPr>
          <w:color w:val="000000" w:themeColor="text1"/>
          <w:lang w:eastAsia="zh-CN" w:bidi="hi-IN"/>
        </w:rPr>
        <w:t xml:space="preserve"> </w:t>
      </w:r>
      <w:r w:rsidR="00515ACF" w:rsidRPr="00EE3907">
        <w:rPr>
          <w:color w:val="000000" w:themeColor="text1"/>
          <w:lang w:eastAsia="zh-CN" w:bidi="hi-IN"/>
        </w:rPr>
        <w:t>voorval</w:t>
      </w:r>
      <w:r w:rsidR="00FF3FAC">
        <w:rPr>
          <w:color w:val="000000" w:themeColor="text1"/>
          <w:lang w:eastAsia="zh-CN" w:bidi="hi-IN"/>
        </w:rPr>
        <w:t xml:space="preserve"> </w:t>
      </w:r>
      <w:r w:rsidR="00515ACF" w:rsidRPr="00EE3907">
        <w:rPr>
          <w:color w:val="000000" w:themeColor="text1"/>
          <w:lang w:eastAsia="zh-CN" w:bidi="hi-IN"/>
        </w:rPr>
        <w:t>veroorzaakt</w:t>
      </w:r>
      <w:r w:rsidR="00FF3FAC">
        <w:rPr>
          <w:color w:val="000000" w:themeColor="text1"/>
          <w:lang w:eastAsia="zh-CN" w:bidi="hi-IN"/>
        </w:rPr>
        <w:t xml:space="preserve"> </w:t>
      </w:r>
      <w:r w:rsidR="00515ACF" w:rsidRPr="00EE3907">
        <w:rPr>
          <w:color w:val="000000" w:themeColor="text1"/>
          <w:lang w:eastAsia="zh-CN" w:bidi="hi-IN"/>
        </w:rPr>
        <w:t>door</w:t>
      </w:r>
      <w:r w:rsidR="00FF3FAC">
        <w:rPr>
          <w:color w:val="000000" w:themeColor="text1"/>
          <w:lang w:eastAsia="zh-CN" w:bidi="hi-IN"/>
        </w:rPr>
        <w:t xml:space="preserve"> </w:t>
      </w:r>
      <w:r w:rsidR="00515ACF" w:rsidRPr="00EE3907">
        <w:rPr>
          <w:color w:val="000000" w:themeColor="text1"/>
          <w:lang w:eastAsia="zh-CN" w:bidi="hi-IN"/>
        </w:rPr>
        <w:t>een</w:t>
      </w:r>
      <w:r w:rsidR="00FF3FAC">
        <w:rPr>
          <w:color w:val="000000" w:themeColor="text1"/>
          <w:lang w:eastAsia="zh-CN" w:bidi="hi-IN"/>
        </w:rPr>
        <w:t xml:space="preserve"> </w:t>
      </w:r>
      <w:r w:rsidR="00515ACF" w:rsidRPr="00EE3907">
        <w:rPr>
          <w:color w:val="000000" w:themeColor="text1"/>
          <w:lang w:eastAsia="zh-CN" w:bidi="hi-IN"/>
        </w:rPr>
        <w:t>activiteit.</w:t>
      </w:r>
    </w:p>
    <w:p w14:paraId="5212854A" w14:textId="77777777" w:rsidR="00B4573C" w:rsidRDefault="00B4573C" w:rsidP="00BD2E04">
      <w:pPr>
        <w:rPr>
          <w:color w:val="000000" w:themeColor="text1"/>
          <w:lang w:eastAsia="zh-CN" w:bidi="hi-IN"/>
        </w:rPr>
      </w:pPr>
    </w:p>
    <w:p w14:paraId="6436F1C7" w14:textId="15B8551E" w:rsidR="00677416" w:rsidRPr="00EE3907" w:rsidRDefault="009A617D" w:rsidP="00BD2E04">
      <w:pPr>
        <w:rPr>
          <w:color w:val="000000" w:themeColor="text1"/>
          <w:lang w:eastAsia="zh-CN" w:bidi="hi-IN"/>
        </w:rPr>
      </w:pPr>
      <w:r w:rsidRPr="00EE3907">
        <w:rPr>
          <w:color w:val="000000" w:themeColor="text1"/>
          <w:lang w:eastAsia="zh-CN" w:bidi="hi-IN"/>
        </w:rPr>
        <w:t>Aangezien</w:t>
      </w:r>
      <w:r w:rsidR="00FF3FAC">
        <w:rPr>
          <w:color w:val="000000" w:themeColor="text1"/>
          <w:lang w:eastAsia="zh-CN" w:bidi="hi-IN"/>
        </w:rPr>
        <w:t xml:space="preserve"> </w:t>
      </w:r>
      <w:r w:rsidRPr="00EE3907">
        <w:rPr>
          <w:color w:val="000000" w:themeColor="text1"/>
          <w:lang w:eastAsia="zh-CN" w:bidi="hi-IN"/>
        </w:rPr>
        <w:t>het</w:t>
      </w:r>
      <w:r w:rsidR="00FF3FAC">
        <w:rPr>
          <w:color w:val="000000" w:themeColor="text1"/>
          <w:lang w:eastAsia="zh-CN" w:bidi="hi-IN"/>
        </w:rPr>
        <w:t xml:space="preserve"> </w:t>
      </w:r>
      <w:r w:rsidRPr="00EE3907">
        <w:rPr>
          <w:color w:val="000000" w:themeColor="text1"/>
          <w:lang w:eastAsia="zh-CN" w:bidi="hi-IN"/>
        </w:rPr>
        <w:t>fictieve</w:t>
      </w:r>
      <w:r w:rsidR="00FF3FAC">
        <w:rPr>
          <w:color w:val="000000" w:themeColor="text1"/>
          <w:lang w:eastAsia="zh-CN" w:bidi="hi-IN"/>
        </w:rPr>
        <w:t xml:space="preserve"> </w:t>
      </w:r>
      <w:r w:rsidRPr="00EE3907">
        <w:rPr>
          <w:color w:val="000000" w:themeColor="text1"/>
          <w:lang w:eastAsia="zh-CN" w:bidi="hi-IN"/>
        </w:rPr>
        <w:t>tankstation</w:t>
      </w:r>
      <w:r w:rsidR="00FF3FAC">
        <w:rPr>
          <w:color w:val="000000" w:themeColor="text1"/>
          <w:lang w:eastAsia="zh-CN" w:bidi="hi-IN"/>
        </w:rPr>
        <w:t xml:space="preserve"> </w:t>
      </w:r>
      <w:r w:rsidRPr="00EE3907">
        <w:rPr>
          <w:color w:val="000000" w:themeColor="text1"/>
          <w:lang w:eastAsia="zh-CN" w:bidi="hi-IN"/>
        </w:rPr>
        <w:t>binnen</w:t>
      </w:r>
      <w:r w:rsidR="00FF3FAC">
        <w:rPr>
          <w:color w:val="000000" w:themeColor="text1"/>
          <w:lang w:eastAsia="zh-CN" w:bidi="hi-IN"/>
        </w:rPr>
        <w:t xml:space="preserve"> </w:t>
      </w:r>
      <w:r w:rsidRPr="00EE3907">
        <w:rPr>
          <w:color w:val="000000" w:themeColor="text1"/>
          <w:lang w:eastAsia="zh-CN" w:bidi="hi-IN"/>
        </w:rPr>
        <w:t>plangebied</w:t>
      </w:r>
      <w:r w:rsidR="00FF3FAC">
        <w:rPr>
          <w:color w:val="000000" w:themeColor="text1"/>
          <w:lang w:eastAsia="zh-CN" w:bidi="hi-IN"/>
        </w:rPr>
        <w:t xml:space="preserve"> </w:t>
      </w:r>
      <w:r w:rsidRPr="00EE3907">
        <w:rPr>
          <w:color w:val="000000" w:themeColor="text1"/>
          <w:lang w:eastAsia="zh-CN" w:bidi="hi-IN"/>
        </w:rPr>
        <w:t>Eureka</w:t>
      </w:r>
      <w:r w:rsidR="00FF3FAC">
        <w:rPr>
          <w:color w:val="000000" w:themeColor="text1"/>
          <w:lang w:eastAsia="zh-CN" w:bidi="hi-IN"/>
        </w:rPr>
        <w:t xml:space="preserve"> </w:t>
      </w:r>
      <w:r w:rsidRPr="00EE3907">
        <w:rPr>
          <w:color w:val="000000" w:themeColor="text1"/>
          <w:lang w:eastAsia="zh-CN" w:bidi="hi-IN"/>
        </w:rPr>
        <w:t>w</w:t>
      </w:r>
      <w:r w:rsidR="00B4573C">
        <w:rPr>
          <w:color w:val="000000" w:themeColor="text1"/>
          <w:lang w:eastAsia="zh-CN" w:bidi="hi-IN"/>
        </w:rPr>
        <w:t>aarschijnlijk</w:t>
      </w:r>
      <w:r w:rsidR="00FF3FAC">
        <w:rPr>
          <w:color w:val="000000" w:themeColor="text1"/>
          <w:lang w:eastAsia="zh-CN" w:bidi="hi-IN"/>
        </w:rPr>
        <w:t xml:space="preserve"> </w:t>
      </w:r>
      <w:r w:rsidRPr="00EE3907">
        <w:rPr>
          <w:color w:val="000000" w:themeColor="text1"/>
          <w:lang w:eastAsia="zh-CN" w:bidi="hi-IN"/>
        </w:rPr>
        <w:t>op</w:t>
      </w:r>
      <w:r w:rsidR="00FF3FAC">
        <w:rPr>
          <w:color w:val="000000" w:themeColor="text1"/>
          <w:lang w:eastAsia="zh-CN" w:bidi="hi-IN"/>
        </w:rPr>
        <w:t xml:space="preserve"> </w:t>
      </w:r>
      <w:r w:rsidRPr="00EE3907">
        <w:rPr>
          <w:color w:val="000000" w:themeColor="text1"/>
          <w:lang w:eastAsia="zh-CN" w:bidi="hi-IN"/>
        </w:rPr>
        <w:t>vrij</w:t>
      </w:r>
      <w:r w:rsidR="00FF3FAC">
        <w:rPr>
          <w:color w:val="000000" w:themeColor="text1"/>
          <w:lang w:eastAsia="zh-CN" w:bidi="hi-IN"/>
        </w:rPr>
        <w:t xml:space="preserve"> </w:t>
      </w:r>
      <w:r w:rsidRPr="00EE3907">
        <w:rPr>
          <w:color w:val="000000" w:themeColor="text1"/>
          <w:lang w:eastAsia="zh-CN" w:bidi="hi-IN"/>
        </w:rPr>
        <w:t>korte</w:t>
      </w:r>
      <w:r w:rsidR="00FF3FAC">
        <w:rPr>
          <w:color w:val="000000" w:themeColor="text1"/>
          <w:lang w:eastAsia="zh-CN" w:bidi="hi-IN"/>
        </w:rPr>
        <w:t xml:space="preserve"> </w:t>
      </w:r>
      <w:r w:rsidRPr="00EE3907">
        <w:rPr>
          <w:color w:val="000000" w:themeColor="text1"/>
          <w:lang w:eastAsia="zh-CN" w:bidi="hi-IN"/>
        </w:rPr>
        <w:t>afstand</w:t>
      </w:r>
      <w:r w:rsidR="00FF3FAC">
        <w:rPr>
          <w:color w:val="000000" w:themeColor="text1"/>
          <w:lang w:eastAsia="zh-CN" w:bidi="hi-IN"/>
        </w:rPr>
        <w:t xml:space="preserve"> </w:t>
      </w:r>
      <w:r w:rsidRPr="00EE3907">
        <w:rPr>
          <w:color w:val="000000" w:themeColor="text1"/>
          <w:lang w:eastAsia="zh-CN" w:bidi="hi-IN"/>
        </w:rPr>
        <w:t>tot</w:t>
      </w:r>
      <w:r w:rsidR="00FF3FAC">
        <w:rPr>
          <w:color w:val="000000" w:themeColor="text1"/>
          <w:lang w:eastAsia="zh-CN" w:bidi="hi-IN"/>
        </w:rPr>
        <w:t xml:space="preserve"> </w:t>
      </w:r>
      <w:r w:rsidRPr="00EE3907">
        <w:rPr>
          <w:color w:val="000000" w:themeColor="text1"/>
          <w:lang w:eastAsia="zh-CN" w:bidi="hi-IN"/>
        </w:rPr>
        <w:t>beperkt</w:t>
      </w:r>
      <w:r w:rsidR="00FF3FAC">
        <w:rPr>
          <w:color w:val="000000" w:themeColor="text1"/>
          <w:lang w:eastAsia="zh-CN" w:bidi="hi-IN"/>
        </w:rPr>
        <w:t xml:space="preserve"> </w:t>
      </w:r>
      <w:r w:rsidRPr="00EE3907">
        <w:rPr>
          <w:color w:val="000000" w:themeColor="text1"/>
          <w:lang w:eastAsia="zh-CN" w:bidi="hi-IN"/>
        </w:rPr>
        <w:t>kwetsbare,</w:t>
      </w:r>
      <w:r w:rsidR="00FF3FAC">
        <w:rPr>
          <w:color w:val="000000" w:themeColor="text1"/>
          <w:lang w:eastAsia="zh-CN" w:bidi="hi-IN"/>
        </w:rPr>
        <w:t xml:space="preserve"> </w:t>
      </w:r>
      <w:r w:rsidRPr="00EE3907">
        <w:rPr>
          <w:color w:val="000000" w:themeColor="text1"/>
          <w:lang w:eastAsia="zh-CN" w:bidi="hi-IN"/>
        </w:rPr>
        <w:t>kwetsbare</w:t>
      </w:r>
      <w:r w:rsidR="00FF3FAC">
        <w:rPr>
          <w:color w:val="000000" w:themeColor="text1"/>
          <w:lang w:eastAsia="zh-CN" w:bidi="hi-IN"/>
        </w:rPr>
        <w:t xml:space="preserve"> </w:t>
      </w:r>
      <w:r w:rsidRPr="00EE3907">
        <w:rPr>
          <w:color w:val="000000" w:themeColor="text1"/>
          <w:lang w:eastAsia="zh-CN" w:bidi="hi-IN"/>
        </w:rPr>
        <w:t>en</w:t>
      </w:r>
      <w:r w:rsidR="00FF3FAC">
        <w:rPr>
          <w:color w:val="000000" w:themeColor="text1"/>
          <w:lang w:eastAsia="zh-CN" w:bidi="hi-IN"/>
        </w:rPr>
        <w:t xml:space="preserve"> </w:t>
      </w:r>
      <w:r w:rsidRPr="00EE3907">
        <w:rPr>
          <w:color w:val="000000" w:themeColor="text1"/>
          <w:lang w:eastAsia="zh-CN" w:bidi="hi-IN"/>
        </w:rPr>
        <w:t>zeer</w:t>
      </w:r>
      <w:r w:rsidR="00FF3FAC">
        <w:rPr>
          <w:color w:val="000000" w:themeColor="text1"/>
          <w:lang w:eastAsia="zh-CN" w:bidi="hi-IN"/>
        </w:rPr>
        <w:t xml:space="preserve"> </w:t>
      </w:r>
      <w:r w:rsidRPr="00EE3907">
        <w:rPr>
          <w:color w:val="000000" w:themeColor="text1"/>
          <w:lang w:eastAsia="zh-CN" w:bidi="hi-IN"/>
        </w:rPr>
        <w:t>kwetsbare</w:t>
      </w:r>
      <w:r w:rsidR="00FF3FAC">
        <w:rPr>
          <w:color w:val="000000" w:themeColor="text1"/>
          <w:lang w:eastAsia="zh-CN" w:bidi="hi-IN"/>
        </w:rPr>
        <w:t xml:space="preserve"> </w:t>
      </w:r>
      <w:r w:rsidRPr="00EE3907">
        <w:rPr>
          <w:color w:val="000000" w:themeColor="text1"/>
          <w:lang w:eastAsia="zh-CN" w:bidi="hi-IN"/>
        </w:rPr>
        <w:t>gebouwen</w:t>
      </w:r>
      <w:r w:rsidR="00FF3FAC">
        <w:rPr>
          <w:color w:val="000000" w:themeColor="text1"/>
          <w:lang w:eastAsia="zh-CN" w:bidi="hi-IN"/>
        </w:rPr>
        <w:t xml:space="preserve"> </w:t>
      </w:r>
      <w:r w:rsidR="009A60A7" w:rsidRPr="00EE3907">
        <w:rPr>
          <w:color w:val="000000" w:themeColor="text1"/>
          <w:lang w:eastAsia="zh-CN" w:bidi="hi-IN"/>
        </w:rPr>
        <w:t>gepland</w:t>
      </w:r>
      <w:r w:rsidR="00FF3FAC">
        <w:rPr>
          <w:color w:val="000000" w:themeColor="text1"/>
          <w:lang w:eastAsia="zh-CN" w:bidi="hi-IN"/>
        </w:rPr>
        <w:t xml:space="preserve"> </w:t>
      </w:r>
      <w:r w:rsidR="009A60A7" w:rsidRPr="00EE3907">
        <w:rPr>
          <w:color w:val="000000" w:themeColor="text1"/>
          <w:lang w:eastAsia="zh-CN" w:bidi="hi-IN"/>
        </w:rPr>
        <w:t>zou</w:t>
      </w:r>
      <w:r w:rsidR="00FF3FAC">
        <w:rPr>
          <w:color w:val="000000" w:themeColor="text1"/>
          <w:lang w:eastAsia="zh-CN" w:bidi="hi-IN"/>
        </w:rPr>
        <w:t xml:space="preserve"> </w:t>
      </w:r>
      <w:r w:rsidR="009A60A7" w:rsidRPr="00EE3907">
        <w:rPr>
          <w:color w:val="000000" w:themeColor="text1"/>
          <w:lang w:eastAsia="zh-CN" w:bidi="hi-IN"/>
        </w:rPr>
        <w:t>worden</w:t>
      </w:r>
      <w:r w:rsidR="00FF3FAC">
        <w:rPr>
          <w:color w:val="000000" w:themeColor="text1"/>
          <w:lang w:eastAsia="zh-CN" w:bidi="hi-IN"/>
        </w:rPr>
        <w:t xml:space="preserve"> </w:t>
      </w:r>
      <w:r w:rsidR="009A60A7" w:rsidRPr="00EE3907">
        <w:rPr>
          <w:color w:val="000000" w:themeColor="text1"/>
          <w:lang w:eastAsia="zh-CN" w:bidi="hi-IN"/>
        </w:rPr>
        <w:t>(het</w:t>
      </w:r>
      <w:r w:rsidR="00FF3FAC">
        <w:rPr>
          <w:color w:val="000000" w:themeColor="text1"/>
          <w:lang w:eastAsia="zh-CN" w:bidi="hi-IN"/>
        </w:rPr>
        <w:t xml:space="preserve"> </w:t>
      </w:r>
      <w:r w:rsidR="009A60A7" w:rsidRPr="00EE3907">
        <w:rPr>
          <w:color w:val="000000" w:themeColor="text1"/>
          <w:lang w:eastAsia="zh-CN" w:bidi="hi-IN"/>
        </w:rPr>
        <w:t>tankstation</w:t>
      </w:r>
      <w:r w:rsidR="00FF3FAC">
        <w:rPr>
          <w:color w:val="000000" w:themeColor="text1"/>
          <w:lang w:eastAsia="zh-CN" w:bidi="hi-IN"/>
        </w:rPr>
        <w:t xml:space="preserve"> </w:t>
      </w:r>
      <w:r w:rsidR="009A60A7" w:rsidRPr="00EE3907">
        <w:rPr>
          <w:color w:val="000000" w:themeColor="text1"/>
          <w:lang w:eastAsia="zh-CN" w:bidi="hi-IN"/>
        </w:rPr>
        <w:t>ligt</w:t>
      </w:r>
      <w:r w:rsidR="00FF3FAC">
        <w:rPr>
          <w:color w:val="000000" w:themeColor="text1"/>
          <w:lang w:eastAsia="zh-CN" w:bidi="hi-IN"/>
        </w:rPr>
        <w:t xml:space="preserve"> </w:t>
      </w:r>
      <w:r w:rsidR="009A60A7" w:rsidRPr="00EE3907">
        <w:rPr>
          <w:color w:val="000000" w:themeColor="text1"/>
          <w:lang w:eastAsia="zh-CN" w:bidi="hi-IN"/>
        </w:rPr>
        <w:t>immers</w:t>
      </w:r>
      <w:r w:rsidR="00FF3FAC">
        <w:rPr>
          <w:color w:val="000000" w:themeColor="text1"/>
          <w:lang w:eastAsia="zh-CN" w:bidi="hi-IN"/>
        </w:rPr>
        <w:t xml:space="preserve"> </w:t>
      </w:r>
      <w:r w:rsidR="009A60A7" w:rsidRPr="00EE3907">
        <w:rPr>
          <w:color w:val="000000" w:themeColor="text1"/>
          <w:lang w:eastAsia="zh-CN" w:bidi="hi-IN"/>
        </w:rPr>
        <w:t>in</w:t>
      </w:r>
      <w:r w:rsidR="00FF3FAC">
        <w:rPr>
          <w:color w:val="000000" w:themeColor="text1"/>
          <w:lang w:eastAsia="zh-CN" w:bidi="hi-IN"/>
        </w:rPr>
        <w:t xml:space="preserve"> </w:t>
      </w:r>
      <w:r w:rsidR="009A60A7" w:rsidRPr="00EE3907">
        <w:rPr>
          <w:color w:val="000000" w:themeColor="text1"/>
          <w:lang w:eastAsia="zh-CN" w:bidi="hi-IN"/>
        </w:rPr>
        <w:t>het</w:t>
      </w:r>
      <w:r w:rsidR="00FF3FAC">
        <w:rPr>
          <w:color w:val="000000" w:themeColor="text1"/>
          <w:lang w:eastAsia="zh-CN" w:bidi="hi-IN"/>
        </w:rPr>
        <w:t xml:space="preserve"> </w:t>
      </w:r>
      <w:r w:rsidR="009A60A7" w:rsidRPr="00EE3907">
        <w:rPr>
          <w:color w:val="000000" w:themeColor="text1"/>
          <w:lang w:eastAsia="zh-CN" w:bidi="hi-IN"/>
        </w:rPr>
        <w:t>plangebied,</w:t>
      </w:r>
      <w:r w:rsidR="00FF3FAC">
        <w:rPr>
          <w:color w:val="000000" w:themeColor="text1"/>
          <w:lang w:eastAsia="zh-CN" w:bidi="hi-IN"/>
        </w:rPr>
        <w:t xml:space="preserve"> </w:t>
      </w:r>
      <w:r w:rsidR="009A60A7" w:rsidRPr="00EE3907">
        <w:rPr>
          <w:color w:val="000000" w:themeColor="text1"/>
          <w:lang w:eastAsia="zh-CN" w:bidi="hi-IN"/>
        </w:rPr>
        <w:t>waar</w:t>
      </w:r>
      <w:r w:rsidR="00FF3FAC">
        <w:rPr>
          <w:color w:val="000000" w:themeColor="text1"/>
          <w:lang w:eastAsia="zh-CN" w:bidi="hi-IN"/>
        </w:rPr>
        <w:t xml:space="preserve"> </w:t>
      </w:r>
      <w:r w:rsidR="009A60A7" w:rsidRPr="00EE3907">
        <w:rPr>
          <w:color w:val="000000" w:themeColor="text1"/>
          <w:lang w:eastAsia="zh-CN" w:bidi="hi-IN"/>
        </w:rPr>
        <w:t>onder</w:t>
      </w:r>
      <w:r w:rsidR="00FF3FAC">
        <w:rPr>
          <w:color w:val="000000" w:themeColor="text1"/>
          <w:lang w:eastAsia="zh-CN" w:bidi="hi-IN"/>
        </w:rPr>
        <w:t xml:space="preserve"> </w:t>
      </w:r>
      <w:r w:rsidR="009A60A7" w:rsidRPr="00EE3907">
        <w:rPr>
          <w:color w:val="000000" w:themeColor="text1"/>
          <w:lang w:eastAsia="zh-CN" w:bidi="hi-IN"/>
        </w:rPr>
        <w:t>andere</w:t>
      </w:r>
      <w:r w:rsidR="00FF3FAC">
        <w:rPr>
          <w:color w:val="000000" w:themeColor="text1"/>
          <w:lang w:eastAsia="zh-CN" w:bidi="hi-IN"/>
        </w:rPr>
        <w:t xml:space="preserve"> </w:t>
      </w:r>
      <w:r w:rsidR="009A60A7" w:rsidRPr="00EE3907">
        <w:rPr>
          <w:color w:val="000000" w:themeColor="text1"/>
          <w:lang w:eastAsia="zh-CN" w:bidi="hi-IN"/>
        </w:rPr>
        <w:t>ook</w:t>
      </w:r>
      <w:r w:rsidR="00FF3FAC">
        <w:rPr>
          <w:color w:val="000000" w:themeColor="text1"/>
          <w:lang w:eastAsia="zh-CN" w:bidi="hi-IN"/>
        </w:rPr>
        <w:t xml:space="preserve"> </w:t>
      </w:r>
      <w:r w:rsidR="009A60A7" w:rsidRPr="00EE3907">
        <w:rPr>
          <w:color w:val="000000" w:themeColor="text1"/>
          <w:lang w:eastAsia="zh-CN" w:bidi="hi-IN"/>
        </w:rPr>
        <w:t>woon-activiteiten,</w:t>
      </w:r>
      <w:r w:rsidR="00FF3FAC">
        <w:rPr>
          <w:color w:val="000000" w:themeColor="text1"/>
          <w:lang w:eastAsia="zh-CN" w:bidi="hi-IN"/>
        </w:rPr>
        <w:t xml:space="preserve"> </w:t>
      </w:r>
      <w:r w:rsidR="009A60A7" w:rsidRPr="00EE3907">
        <w:rPr>
          <w:color w:val="000000" w:themeColor="text1"/>
          <w:lang w:eastAsia="zh-CN" w:bidi="hi-IN"/>
        </w:rPr>
        <w:t>horeca-activiteiten</w:t>
      </w:r>
      <w:r w:rsidR="00FF3FAC">
        <w:rPr>
          <w:color w:val="000000" w:themeColor="text1"/>
          <w:lang w:eastAsia="zh-CN" w:bidi="hi-IN"/>
        </w:rPr>
        <w:t xml:space="preserve"> </w:t>
      </w:r>
      <w:r w:rsidR="009A60A7" w:rsidRPr="00EE3907">
        <w:rPr>
          <w:color w:val="000000" w:themeColor="text1"/>
          <w:lang w:eastAsia="zh-CN" w:bidi="hi-IN"/>
        </w:rPr>
        <w:t>en</w:t>
      </w:r>
      <w:r w:rsidR="00FF3FAC">
        <w:rPr>
          <w:color w:val="000000" w:themeColor="text1"/>
          <w:lang w:eastAsia="zh-CN" w:bidi="hi-IN"/>
        </w:rPr>
        <w:t xml:space="preserve"> </w:t>
      </w:r>
      <w:r w:rsidR="009A60A7" w:rsidRPr="00EE3907">
        <w:rPr>
          <w:color w:val="000000" w:themeColor="text1"/>
          <w:lang w:eastAsia="zh-CN" w:bidi="hi-IN"/>
        </w:rPr>
        <w:t>een</w:t>
      </w:r>
      <w:r w:rsidR="00FF3FAC">
        <w:rPr>
          <w:color w:val="000000" w:themeColor="text1"/>
          <w:lang w:eastAsia="zh-CN" w:bidi="hi-IN"/>
        </w:rPr>
        <w:t xml:space="preserve"> </w:t>
      </w:r>
      <w:r w:rsidR="00831B05">
        <w:rPr>
          <w:color w:val="000000" w:themeColor="text1"/>
          <w:lang w:eastAsia="zh-CN" w:bidi="hi-IN"/>
        </w:rPr>
        <w:t>(</w:t>
      </w:r>
      <w:r w:rsidR="009A60A7" w:rsidRPr="00EE3907">
        <w:rPr>
          <w:color w:val="000000" w:themeColor="text1"/>
          <w:lang w:eastAsia="zh-CN" w:bidi="hi-IN"/>
        </w:rPr>
        <w:t>basis</w:t>
      </w:r>
      <w:r w:rsidR="00831B05">
        <w:rPr>
          <w:color w:val="000000" w:themeColor="text1"/>
          <w:lang w:eastAsia="zh-CN" w:bidi="hi-IN"/>
        </w:rPr>
        <w:t>)</w:t>
      </w:r>
      <w:r w:rsidR="009A60A7" w:rsidRPr="00EE3907">
        <w:rPr>
          <w:color w:val="000000" w:themeColor="text1"/>
          <w:lang w:eastAsia="zh-CN" w:bidi="hi-IN"/>
        </w:rPr>
        <w:t>school</w:t>
      </w:r>
      <w:r w:rsidR="00FF3FAC">
        <w:rPr>
          <w:color w:val="000000" w:themeColor="text1"/>
          <w:lang w:eastAsia="zh-CN" w:bidi="hi-IN"/>
        </w:rPr>
        <w:t xml:space="preserve"> </w:t>
      </w:r>
      <w:r w:rsidR="009A60A7" w:rsidRPr="00EE3907">
        <w:rPr>
          <w:color w:val="000000" w:themeColor="text1"/>
          <w:lang w:eastAsia="zh-CN" w:bidi="hi-IN"/>
        </w:rPr>
        <w:t>zijn</w:t>
      </w:r>
      <w:r w:rsidR="00FF3FAC">
        <w:rPr>
          <w:color w:val="000000" w:themeColor="text1"/>
          <w:lang w:eastAsia="zh-CN" w:bidi="hi-IN"/>
        </w:rPr>
        <w:t xml:space="preserve"> </w:t>
      </w:r>
      <w:r w:rsidR="009A60A7" w:rsidRPr="00EE3907">
        <w:rPr>
          <w:color w:val="000000" w:themeColor="text1"/>
          <w:lang w:eastAsia="zh-CN" w:bidi="hi-IN"/>
        </w:rPr>
        <w:t>toegestaan),</w:t>
      </w:r>
      <w:r w:rsidR="00FF3FAC">
        <w:rPr>
          <w:color w:val="000000" w:themeColor="text1"/>
          <w:lang w:eastAsia="zh-CN" w:bidi="hi-IN"/>
        </w:rPr>
        <w:t xml:space="preserve"> </w:t>
      </w:r>
      <w:r w:rsidR="00B4573C">
        <w:rPr>
          <w:color w:val="000000" w:themeColor="text1"/>
          <w:lang w:eastAsia="zh-CN" w:bidi="hi-IN"/>
        </w:rPr>
        <w:t>is</w:t>
      </w:r>
      <w:r w:rsidR="00FF3FAC">
        <w:rPr>
          <w:color w:val="000000" w:themeColor="text1"/>
          <w:lang w:eastAsia="zh-CN" w:bidi="hi-IN"/>
        </w:rPr>
        <w:t xml:space="preserve"> </w:t>
      </w:r>
      <w:r w:rsidR="00B4573C">
        <w:rPr>
          <w:color w:val="000000" w:themeColor="text1"/>
          <w:lang w:eastAsia="zh-CN" w:bidi="hi-IN"/>
        </w:rPr>
        <w:t>voornoemd</w:t>
      </w:r>
      <w:r w:rsidR="00FF3FAC">
        <w:rPr>
          <w:color w:val="000000" w:themeColor="text1"/>
          <w:lang w:eastAsia="zh-CN" w:bidi="hi-IN"/>
        </w:rPr>
        <w:t xml:space="preserve"> </w:t>
      </w:r>
      <w:r w:rsidR="00B4573C">
        <w:rPr>
          <w:color w:val="000000" w:themeColor="text1"/>
          <w:lang w:eastAsia="zh-CN" w:bidi="hi-IN"/>
        </w:rPr>
        <w:t>artikel</w:t>
      </w:r>
      <w:r w:rsidR="00FF3FAC">
        <w:rPr>
          <w:color w:val="000000" w:themeColor="text1"/>
          <w:lang w:eastAsia="zh-CN" w:bidi="hi-IN"/>
        </w:rPr>
        <w:t xml:space="preserve"> </w:t>
      </w:r>
      <w:r w:rsidR="00B4573C">
        <w:rPr>
          <w:color w:val="000000" w:themeColor="text1"/>
          <w:lang w:eastAsia="zh-CN" w:bidi="hi-IN"/>
        </w:rPr>
        <w:t>5.15</w:t>
      </w:r>
      <w:r w:rsidR="00FF3FAC">
        <w:rPr>
          <w:color w:val="000000" w:themeColor="text1"/>
          <w:lang w:eastAsia="zh-CN" w:bidi="hi-IN"/>
        </w:rPr>
        <w:t xml:space="preserve"> </w:t>
      </w:r>
      <w:r w:rsidR="00B4573C">
        <w:rPr>
          <w:color w:val="000000" w:themeColor="text1"/>
          <w:lang w:eastAsia="zh-CN" w:bidi="hi-IN"/>
        </w:rPr>
        <w:t>van</w:t>
      </w:r>
      <w:r w:rsidR="00FF3FAC">
        <w:rPr>
          <w:color w:val="000000" w:themeColor="text1"/>
          <w:lang w:eastAsia="zh-CN" w:bidi="hi-IN"/>
        </w:rPr>
        <w:t xml:space="preserve"> </w:t>
      </w:r>
      <w:r w:rsidR="00B4573C">
        <w:rPr>
          <w:color w:val="000000" w:themeColor="text1"/>
          <w:lang w:eastAsia="zh-CN" w:bidi="hi-IN"/>
        </w:rPr>
        <w:t>het</w:t>
      </w:r>
      <w:r w:rsidR="00FF3FAC">
        <w:rPr>
          <w:color w:val="000000" w:themeColor="text1"/>
          <w:lang w:eastAsia="zh-CN" w:bidi="hi-IN"/>
        </w:rPr>
        <w:t xml:space="preserve"> </w:t>
      </w:r>
      <w:r w:rsidR="00B4573C">
        <w:rPr>
          <w:color w:val="000000" w:themeColor="text1"/>
          <w:lang w:eastAsia="zh-CN" w:bidi="hi-IN"/>
        </w:rPr>
        <w:t>Bkl</w:t>
      </w:r>
      <w:r w:rsidR="00FF3FAC">
        <w:rPr>
          <w:color w:val="000000" w:themeColor="text1"/>
          <w:lang w:eastAsia="zh-CN" w:bidi="hi-IN"/>
        </w:rPr>
        <w:t xml:space="preserve"> </w:t>
      </w:r>
      <w:r w:rsidR="00B4573C">
        <w:rPr>
          <w:color w:val="000000" w:themeColor="text1"/>
          <w:lang w:eastAsia="zh-CN" w:bidi="hi-IN"/>
        </w:rPr>
        <w:t>relevant.</w:t>
      </w:r>
    </w:p>
    <w:p w14:paraId="609197D6" w14:textId="77777777" w:rsidR="00677416" w:rsidRPr="00EE3907" w:rsidRDefault="00677416" w:rsidP="00BD2E04">
      <w:pPr>
        <w:rPr>
          <w:color w:val="000000" w:themeColor="text1"/>
          <w:lang w:eastAsia="zh-CN" w:bidi="hi-IN"/>
        </w:rPr>
      </w:pPr>
    </w:p>
    <w:p w14:paraId="1827FE44" w14:textId="6EE35E35" w:rsidR="00BD2E04" w:rsidRPr="00EE3907" w:rsidRDefault="00D96FA7" w:rsidP="00BD2E04">
      <w:pPr>
        <w:rPr>
          <w:color w:val="000000" w:themeColor="text1"/>
          <w:lang w:eastAsia="zh-CN" w:bidi="hi-IN"/>
        </w:rPr>
      </w:pPr>
      <w:r w:rsidRPr="00EE3907">
        <w:rPr>
          <w:color w:val="000000" w:themeColor="text1"/>
          <w:lang w:eastAsia="zh-CN" w:bidi="hi-IN"/>
        </w:rPr>
        <w:t>Gelet</w:t>
      </w:r>
      <w:r w:rsidR="00FF3FAC">
        <w:rPr>
          <w:color w:val="000000" w:themeColor="text1"/>
          <w:lang w:eastAsia="zh-CN" w:bidi="hi-IN"/>
        </w:rPr>
        <w:t xml:space="preserve"> </w:t>
      </w:r>
      <w:r w:rsidRPr="00EE3907">
        <w:rPr>
          <w:color w:val="000000" w:themeColor="text1"/>
          <w:lang w:eastAsia="zh-CN" w:bidi="hi-IN"/>
        </w:rPr>
        <w:t>op</w:t>
      </w:r>
      <w:r w:rsidR="00FF3FAC">
        <w:rPr>
          <w:color w:val="000000" w:themeColor="text1"/>
          <w:lang w:eastAsia="zh-CN" w:bidi="hi-IN"/>
        </w:rPr>
        <w:t xml:space="preserve"> </w:t>
      </w:r>
      <w:r w:rsidR="006A353B">
        <w:rPr>
          <w:color w:val="000000" w:themeColor="text1"/>
          <w:lang w:eastAsia="zh-CN" w:bidi="hi-IN"/>
        </w:rPr>
        <w:t>artikel</w:t>
      </w:r>
      <w:r w:rsidR="00FF3FAC">
        <w:rPr>
          <w:color w:val="000000" w:themeColor="text1"/>
          <w:lang w:eastAsia="zh-CN" w:bidi="hi-IN"/>
        </w:rPr>
        <w:t xml:space="preserve"> </w:t>
      </w:r>
      <w:r w:rsidR="006A353B">
        <w:rPr>
          <w:color w:val="000000" w:themeColor="text1"/>
          <w:lang w:eastAsia="zh-CN" w:bidi="hi-IN"/>
        </w:rPr>
        <w:t>5.15</w:t>
      </w:r>
      <w:r w:rsidR="00FF3FAC">
        <w:rPr>
          <w:color w:val="000000" w:themeColor="text1"/>
          <w:lang w:eastAsia="zh-CN" w:bidi="hi-IN"/>
        </w:rPr>
        <w:t xml:space="preserve"> </w:t>
      </w:r>
      <w:r w:rsidR="006A353B">
        <w:rPr>
          <w:color w:val="000000" w:themeColor="text1"/>
          <w:lang w:eastAsia="zh-CN" w:bidi="hi-IN"/>
        </w:rPr>
        <w:t>van</w:t>
      </w:r>
      <w:r w:rsidR="00FF3FAC">
        <w:rPr>
          <w:color w:val="000000" w:themeColor="text1"/>
          <w:lang w:eastAsia="zh-CN" w:bidi="hi-IN"/>
        </w:rPr>
        <w:t xml:space="preserve"> </w:t>
      </w:r>
      <w:r w:rsidRPr="00EE3907">
        <w:rPr>
          <w:color w:val="000000" w:themeColor="text1"/>
          <w:lang w:eastAsia="zh-CN" w:bidi="hi-IN"/>
        </w:rPr>
        <w:t>het</w:t>
      </w:r>
      <w:r w:rsidR="00FF3FAC">
        <w:rPr>
          <w:color w:val="000000" w:themeColor="text1"/>
          <w:lang w:eastAsia="zh-CN" w:bidi="hi-IN"/>
        </w:rPr>
        <w:t xml:space="preserve"> </w:t>
      </w:r>
      <w:r w:rsidR="006A353B">
        <w:rPr>
          <w:color w:val="000000" w:themeColor="text1"/>
          <w:lang w:eastAsia="zh-CN" w:bidi="hi-IN"/>
        </w:rPr>
        <w:t>Bkl</w:t>
      </w:r>
      <w:r w:rsidR="00FF3FAC">
        <w:rPr>
          <w:color w:val="000000" w:themeColor="text1"/>
          <w:lang w:eastAsia="zh-CN" w:bidi="hi-IN"/>
        </w:rPr>
        <w:t xml:space="preserve"> </w:t>
      </w:r>
      <w:r w:rsidRPr="00EE3907">
        <w:rPr>
          <w:color w:val="000000" w:themeColor="text1"/>
          <w:lang w:eastAsia="zh-CN" w:bidi="hi-IN"/>
        </w:rPr>
        <w:t>zou</w:t>
      </w:r>
      <w:r w:rsidR="00021AA9" w:rsidRPr="00EE3907">
        <w:rPr>
          <w:color w:val="000000" w:themeColor="text1"/>
          <w:lang w:eastAsia="zh-CN" w:bidi="hi-IN"/>
        </w:rPr>
        <w:t>den</w:t>
      </w:r>
      <w:r w:rsidR="00FF3FAC">
        <w:rPr>
          <w:color w:val="000000" w:themeColor="text1"/>
          <w:lang w:eastAsia="zh-CN" w:bidi="hi-IN"/>
        </w:rPr>
        <w:t xml:space="preserve"> </w:t>
      </w:r>
      <w:r w:rsidR="00D803B4" w:rsidRPr="00EE3907">
        <w:rPr>
          <w:color w:val="000000" w:themeColor="text1"/>
          <w:lang w:eastAsia="zh-CN" w:bidi="hi-IN"/>
        </w:rPr>
        <w:t>in</w:t>
      </w:r>
      <w:r w:rsidR="00FF3FAC">
        <w:rPr>
          <w:color w:val="000000" w:themeColor="text1"/>
          <w:lang w:eastAsia="zh-CN" w:bidi="hi-IN"/>
        </w:rPr>
        <w:t xml:space="preserve"> </w:t>
      </w:r>
      <w:r w:rsidR="00D803B4" w:rsidRPr="00EE3907">
        <w:rPr>
          <w:color w:val="000000" w:themeColor="text1"/>
          <w:lang w:eastAsia="zh-CN" w:bidi="hi-IN"/>
        </w:rPr>
        <w:t>voorliggend</w:t>
      </w:r>
      <w:r w:rsidR="00FF3FAC">
        <w:rPr>
          <w:color w:val="000000" w:themeColor="text1"/>
          <w:lang w:eastAsia="zh-CN" w:bidi="hi-IN"/>
        </w:rPr>
        <w:t xml:space="preserve"> </w:t>
      </w:r>
      <w:r w:rsidR="00BD2E04" w:rsidRPr="00EE3907">
        <w:rPr>
          <w:color w:val="000000" w:themeColor="text1"/>
          <w:lang w:eastAsia="zh-CN" w:bidi="hi-IN"/>
        </w:rPr>
        <w:t>wijzigingsbesluit</w:t>
      </w:r>
      <w:r w:rsidR="00FF3FAC">
        <w:rPr>
          <w:color w:val="000000" w:themeColor="text1"/>
          <w:lang w:eastAsia="zh-CN" w:bidi="hi-IN"/>
        </w:rPr>
        <w:t xml:space="preserve"> </w:t>
      </w:r>
      <w:r w:rsidR="00021AA9" w:rsidRPr="00EE3907">
        <w:rPr>
          <w:color w:val="000000" w:themeColor="text1"/>
          <w:lang w:eastAsia="zh-CN" w:bidi="hi-IN"/>
        </w:rPr>
        <w:t>bijvoorbeeld</w:t>
      </w:r>
      <w:r w:rsidR="00FF3FAC">
        <w:rPr>
          <w:color w:val="000000" w:themeColor="text1"/>
          <w:lang w:eastAsia="zh-CN" w:bidi="hi-IN"/>
        </w:rPr>
        <w:t xml:space="preserve"> </w:t>
      </w:r>
      <w:r w:rsidR="00BD2E04" w:rsidRPr="00EE3907">
        <w:rPr>
          <w:color w:val="000000" w:themeColor="text1"/>
          <w:lang w:eastAsia="zh-CN" w:bidi="hi-IN"/>
        </w:rPr>
        <w:t>de</w:t>
      </w:r>
      <w:r w:rsidR="00FF3FAC">
        <w:rPr>
          <w:color w:val="000000" w:themeColor="text1"/>
          <w:lang w:eastAsia="zh-CN" w:bidi="hi-IN"/>
        </w:rPr>
        <w:t xml:space="preserve"> </w:t>
      </w:r>
      <w:r w:rsidR="00BD2E04" w:rsidRPr="00EE3907">
        <w:rPr>
          <w:color w:val="000000" w:themeColor="text1"/>
          <w:lang w:eastAsia="zh-CN" w:bidi="hi-IN"/>
        </w:rPr>
        <w:t>volgende</w:t>
      </w:r>
      <w:r w:rsidR="00FF3FAC">
        <w:rPr>
          <w:color w:val="000000" w:themeColor="text1"/>
          <w:lang w:eastAsia="zh-CN" w:bidi="hi-IN"/>
        </w:rPr>
        <w:t xml:space="preserve"> </w:t>
      </w:r>
      <w:r w:rsidR="00BD2E04" w:rsidRPr="00EE3907">
        <w:rPr>
          <w:color w:val="000000" w:themeColor="text1"/>
          <w:lang w:eastAsia="zh-CN" w:bidi="hi-IN"/>
        </w:rPr>
        <w:t>artikelen</w:t>
      </w:r>
      <w:r w:rsidR="00FF3FAC">
        <w:rPr>
          <w:color w:val="000000" w:themeColor="text1"/>
          <w:lang w:eastAsia="zh-CN" w:bidi="hi-IN"/>
        </w:rPr>
        <w:t xml:space="preserve"> </w:t>
      </w:r>
      <w:r w:rsidR="00BD2E04" w:rsidRPr="00EE3907">
        <w:rPr>
          <w:color w:val="000000" w:themeColor="text1"/>
          <w:lang w:eastAsia="zh-CN" w:bidi="hi-IN"/>
        </w:rPr>
        <w:t>uit</w:t>
      </w:r>
      <w:r w:rsidR="00FF3FAC">
        <w:rPr>
          <w:color w:val="000000" w:themeColor="text1"/>
          <w:lang w:eastAsia="zh-CN" w:bidi="hi-IN"/>
        </w:rPr>
        <w:t xml:space="preserve"> </w:t>
      </w:r>
      <w:r w:rsidR="00BD2E04" w:rsidRPr="00EE3907">
        <w:rPr>
          <w:color w:val="000000" w:themeColor="text1"/>
          <w:lang w:eastAsia="zh-CN" w:bidi="hi-IN"/>
        </w:rPr>
        <w:t>de</w:t>
      </w:r>
      <w:r w:rsidR="00FF3FAC">
        <w:rPr>
          <w:color w:val="000000" w:themeColor="text1"/>
          <w:lang w:eastAsia="zh-CN" w:bidi="hi-IN"/>
        </w:rPr>
        <w:t xml:space="preserve"> </w:t>
      </w:r>
      <w:r w:rsidR="00BD2E04" w:rsidRPr="00EE3907">
        <w:rPr>
          <w:color w:val="000000" w:themeColor="text1"/>
          <w:lang w:eastAsia="zh-CN" w:bidi="hi-IN"/>
        </w:rPr>
        <w:t>geïntegreerde</w:t>
      </w:r>
      <w:r w:rsidR="00FF3FAC">
        <w:rPr>
          <w:color w:val="000000" w:themeColor="text1"/>
          <w:lang w:eastAsia="zh-CN" w:bidi="hi-IN"/>
        </w:rPr>
        <w:t xml:space="preserve"> </w:t>
      </w:r>
      <w:r w:rsidR="00BD2E04" w:rsidRPr="00EE3907">
        <w:rPr>
          <w:color w:val="000000" w:themeColor="text1"/>
          <w:lang w:eastAsia="zh-CN" w:bidi="hi-IN"/>
        </w:rPr>
        <w:t>staalkaart</w:t>
      </w:r>
      <w:r w:rsidR="00FF3FAC">
        <w:rPr>
          <w:color w:val="000000" w:themeColor="text1"/>
          <w:lang w:eastAsia="zh-CN" w:bidi="hi-IN"/>
        </w:rPr>
        <w:t xml:space="preserve"> </w:t>
      </w:r>
      <w:r w:rsidR="00D803B4" w:rsidRPr="00EE3907">
        <w:rPr>
          <w:color w:val="000000" w:themeColor="text1"/>
          <w:lang w:eastAsia="zh-CN" w:bidi="hi-IN"/>
        </w:rPr>
        <w:t>kunnen</w:t>
      </w:r>
      <w:r w:rsidR="00FF3FAC">
        <w:rPr>
          <w:color w:val="000000" w:themeColor="text1"/>
          <w:lang w:eastAsia="zh-CN" w:bidi="hi-IN"/>
        </w:rPr>
        <w:t xml:space="preserve"> </w:t>
      </w:r>
      <w:r w:rsidR="00BD2E04" w:rsidRPr="00EE3907">
        <w:rPr>
          <w:color w:val="000000" w:themeColor="text1"/>
          <w:lang w:eastAsia="zh-CN" w:bidi="hi-IN"/>
        </w:rPr>
        <w:t>worden</w:t>
      </w:r>
      <w:r w:rsidR="00FF3FAC">
        <w:rPr>
          <w:color w:val="000000" w:themeColor="text1"/>
          <w:lang w:eastAsia="zh-CN" w:bidi="hi-IN"/>
        </w:rPr>
        <w:t xml:space="preserve"> </w:t>
      </w:r>
      <w:r w:rsidR="00BD2E04" w:rsidRPr="00EE3907">
        <w:rPr>
          <w:color w:val="000000" w:themeColor="text1"/>
          <w:lang w:eastAsia="zh-CN" w:bidi="hi-IN"/>
        </w:rPr>
        <w:t>overgenomen:</w:t>
      </w:r>
      <w:r w:rsidR="00FF3FAC">
        <w:rPr>
          <w:color w:val="000000" w:themeColor="text1"/>
          <w:lang w:eastAsia="zh-CN" w:bidi="hi-IN"/>
        </w:rPr>
        <w:t xml:space="preserve"> </w:t>
      </w:r>
      <w:r w:rsidR="00BD2E04" w:rsidRPr="00EE3907">
        <w:rPr>
          <w:color w:val="000000" w:themeColor="text1"/>
          <w:lang w:eastAsia="zh-CN" w:bidi="hi-IN"/>
        </w:rPr>
        <w:t>artikel</w:t>
      </w:r>
      <w:r w:rsidR="00FF3FAC">
        <w:rPr>
          <w:color w:val="000000" w:themeColor="text1"/>
          <w:lang w:eastAsia="zh-CN" w:bidi="hi-IN"/>
        </w:rPr>
        <w:t xml:space="preserve"> </w:t>
      </w:r>
      <w:r w:rsidR="00BD2E04" w:rsidRPr="00EE3907">
        <w:rPr>
          <w:color w:val="000000" w:themeColor="text1"/>
          <w:lang w:eastAsia="zh-CN" w:bidi="hi-IN"/>
        </w:rPr>
        <w:t>5.341,</w:t>
      </w:r>
      <w:r w:rsidR="00FF3FAC">
        <w:rPr>
          <w:color w:val="000000" w:themeColor="text1"/>
          <w:lang w:eastAsia="zh-CN" w:bidi="hi-IN"/>
        </w:rPr>
        <w:t xml:space="preserve"> </w:t>
      </w:r>
      <w:r w:rsidR="00BD2E04" w:rsidRPr="00EE3907">
        <w:rPr>
          <w:color w:val="000000" w:themeColor="text1"/>
          <w:lang w:eastAsia="zh-CN" w:bidi="hi-IN"/>
        </w:rPr>
        <w:t>eerste</w:t>
      </w:r>
      <w:r w:rsidR="00FF3FAC">
        <w:rPr>
          <w:color w:val="000000" w:themeColor="text1"/>
          <w:lang w:eastAsia="zh-CN" w:bidi="hi-IN"/>
        </w:rPr>
        <w:t xml:space="preserve"> </w:t>
      </w:r>
      <w:r w:rsidR="00BD2E04" w:rsidRPr="00EE3907">
        <w:rPr>
          <w:color w:val="000000" w:themeColor="text1"/>
          <w:lang w:eastAsia="zh-CN" w:bidi="hi-IN"/>
        </w:rPr>
        <w:t>(en</w:t>
      </w:r>
      <w:r w:rsidR="00FF3FAC">
        <w:rPr>
          <w:color w:val="000000" w:themeColor="text1"/>
          <w:lang w:eastAsia="zh-CN" w:bidi="hi-IN"/>
        </w:rPr>
        <w:t xml:space="preserve"> </w:t>
      </w:r>
      <w:r w:rsidR="00BD2E04" w:rsidRPr="00EE3907">
        <w:rPr>
          <w:color w:val="000000" w:themeColor="text1"/>
          <w:lang w:eastAsia="zh-CN" w:bidi="hi-IN"/>
        </w:rPr>
        <w:t>tweede)</w:t>
      </w:r>
      <w:r w:rsidR="00FF3FAC">
        <w:rPr>
          <w:color w:val="000000" w:themeColor="text1"/>
          <w:lang w:eastAsia="zh-CN" w:bidi="hi-IN"/>
        </w:rPr>
        <w:t xml:space="preserve"> </w:t>
      </w:r>
      <w:r w:rsidR="00BD2E04" w:rsidRPr="00EE3907">
        <w:rPr>
          <w:color w:val="000000" w:themeColor="text1"/>
          <w:lang w:eastAsia="zh-CN" w:bidi="hi-IN"/>
        </w:rPr>
        <w:t>lid,</w:t>
      </w:r>
      <w:r w:rsidR="00FF3FAC">
        <w:rPr>
          <w:color w:val="000000" w:themeColor="text1"/>
          <w:lang w:eastAsia="zh-CN" w:bidi="hi-IN"/>
        </w:rPr>
        <w:t xml:space="preserve"> </w:t>
      </w:r>
      <w:r w:rsidR="00BD2E04" w:rsidRPr="00EE3907">
        <w:rPr>
          <w:color w:val="000000" w:themeColor="text1"/>
          <w:lang w:eastAsia="zh-CN" w:bidi="hi-IN"/>
        </w:rPr>
        <w:t>artikel</w:t>
      </w:r>
      <w:r w:rsidR="00FF3FAC">
        <w:rPr>
          <w:color w:val="000000" w:themeColor="text1"/>
          <w:lang w:eastAsia="zh-CN" w:bidi="hi-IN"/>
        </w:rPr>
        <w:t xml:space="preserve"> </w:t>
      </w:r>
      <w:r w:rsidR="00BD2E04" w:rsidRPr="00EE3907">
        <w:rPr>
          <w:color w:val="000000" w:themeColor="text1"/>
          <w:lang w:eastAsia="zh-CN" w:bidi="hi-IN"/>
        </w:rPr>
        <w:t>5.342,</w:t>
      </w:r>
      <w:r w:rsidR="00FF3FAC">
        <w:rPr>
          <w:color w:val="000000" w:themeColor="text1"/>
          <w:lang w:eastAsia="zh-CN" w:bidi="hi-IN"/>
        </w:rPr>
        <w:t xml:space="preserve"> </w:t>
      </w:r>
      <w:r w:rsidR="00BD2E04" w:rsidRPr="00EE3907">
        <w:rPr>
          <w:color w:val="000000" w:themeColor="text1"/>
          <w:lang w:eastAsia="zh-CN" w:bidi="hi-IN"/>
        </w:rPr>
        <w:t>en</w:t>
      </w:r>
      <w:r w:rsidR="00FF3FAC">
        <w:rPr>
          <w:color w:val="000000" w:themeColor="text1"/>
          <w:lang w:eastAsia="zh-CN" w:bidi="hi-IN"/>
        </w:rPr>
        <w:t xml:space="preserve"> </w:t>
      </w:r>
      <w:r w:rsidR="00BD2E04" w:rsidRPr="00EE3907">
        <w:rPr>
          <w:color w:val="000000" w:themeColor="text1"/>
          <w:lang w:eastAsia="zh-CN" w:bidi="hi-IN"/>
        </w:rPr>
        <w:t>artikel</w:t>
      </w:r>
      <w:r w:rsidR="00FF3FAC">
        <w:rPr>
          <w:color w:val="000000" w:themeColor="text1"/>
          <w:lang w:eastAsia="zh-CN" w:bidi="hi-IN"/>
        </w:rPr>
        <w:t xml:space="preserve"> </w:t>
      </w:r>
      <w:r w:rsidR="00BD2E04" w:rsidRPr="00EE3907">
        <w:rPr>
          <w:color w:val="000000" w:themeColor="text1"/>
          <w:lang w:eastAsia="zh-CN" w:bidi="hi-IN"/>
        </w:rPr>
        <w:t>5.343</w:t>
      </w:r>
      <w:r w:rsidR="00FF3FAC">
        <w:rPr>
          <w:color w:val="000000" w:themeColor="text1"/>
          <w:lang w:eastAsia="zh-CN" w:bidi="hi-IN"/>
        </w:rPr>
        <w:t xml:space="preserve"> </w:t>
      </w:r>
      <w:r w:rsidR="00BD2E04" w:rsidRPr="00EE3907">
        <w:rPr>
          <w:color w:val="000000" w:themeColor="text1"/>
          <w:lang w:eastAsia="zh-CN" w:bidi="hi-IN"/>
        </w:rPr>
        <w:t>(aangezien</w:t>
      </w:r>
      <w:r w:rsidR="00FF3FAC">
        <w:rPr>
          <w:color w:val="000000" w:themeColor="text1"/>
          <w:lang w:eastAsia="zh-CN" w:bidi="hi-IN"/>
        </w:rPr>
        <w:t xml:space="preserve"> </w:t>
      </w:r>
      <w:r w:rsidR="00BD2E04" w:rsidRPr="00EE3907">
        <w:rPr>
          <w:color w:val="000000" w:themeColor="text1"/>
          <w:lang w:eastAsia="zh-CN" w:bidi="hi-IN"/>
        </w:rPr>
        <w:t>voorliggend</w:t>
      </w:r>
      <w:r w:rsidR="00FF3FAC">
        <w:rPr>
          <w:color w:val="000000" w:themeColor="text1"/>
          <w:lang w:eastAsia="zh-CN" w:bidi="hi-IN"/>
        </w:rPr>
        <w:t xml:space="preserve"> </w:t>
      </w:r>
      <w:r w:rsidR="00BD2E04" w:rsidRPr="00EE3907">
        <w:rPr>
          <w:color w:val="000000" w:themeColor="text1"/>
          <w:lang w:eastAsia="zh-CN" w:bidi="hi-IN"/>
        </w:rPr>
        <w:t>bestemmingsplan</w:t>
      </w:r>
      <w:r w:rsidR="00FF3FAC">
        <w:rPr>
          <w:color w:val="000000" w:themeColor="text1"/>
          <w:lang w:eastAsia="zh-CN" w:bidi="hi-IN"/>
        </w:rPr>
        <w:t xml:space="preserve"> </w:t>
      </w:r>
      <w:r w:rsidR="00BD2E04" w:rsidRPr="00EE3907">
        <w:rPr>
          <w:color w:val="000000" w:themeColor="text1"/>
          <w:lang w:eastAsia="zh-CN" w:bidi="hi-IN"/>
        </w:rPr>
        <w:t>een</w:t>
      </w:r>
      <w:r w:rsidR="00FF3FAC">
        <w:rPr>
          <w:color w:val="000000" w:themeColor="text1"/>
          <w:lang w:eastAsia="zh-CN" w:bidi="hi-IN"/>
        </w:rPr>
        <w:t xml:space="preserve"> </w:t>
      </w:r>
      <w:r w:rsidR="00BD2E04" w:rsidRPr="00EE3907">
        <w:rPr>
          <w:color w:val="000000" w:themeColor="text1"/>
          <w:lang w:eastAsia="zh-CN" w:bidi="hi-IN"/>
        </w:rPr>
        <w:t>basisschool</w:t>
      </w:r>
      <w:r w:rsidR="00FF3FAC">
        <w:rPr>
          <w:color w:val="000000" w:themeColor="text1"/>
          <w:lang w:eastAsia="zh-CN" w:bidi="hi-IN"/>
        </w:rPr>
        <w:t xml:space="preserve"> </w:t>
      </w:r>
      <w:r w:rsidR="00BD2E04" w:rsidRPr="00EE3907">
        <w:rPr>
          <w:color w:val="000000" w:themeColor="text1"/>
          <w:lang w:eastAsia="zh-CN" w:bidi="hi-IN"/>
        </w:rPr>
        <w:t>toelaat;</w:t>
      </w:r>
      <w:r w:rsidR="00FF3FAC">
        <w:rPr>
          <w:color w:val="000000" w:themeColor="text1"/>
          <w:lang w:eastAsia="zh-CN" w:bidi="hi-IN"/>
        </w:rPr>
        <w:t xml:space="preserve"> </w:t>
      </w:r>
      <w:r w:rsidR="00BD2E04" w:rsidRPr="00EE3907">
        <w:rPr>
          <w:color w:val="000000" w:themeColor="text1"/>
          <w:lang w:eastAsia="zh-CN" w:bidi="hi-IN"/>
        </w:rPr>
        <w:t>dit</w:t>
      </w:r>
      <w:r w:rsidR="00FF3FAC">
        <w:rPr>
          <w:color w:val="000000" w:themeColor="text1"/>
          <w:lang w:eastAsia="zh-CN" w:bidi="hi-IN"/>
        </w:rPr>
        <w:t xml:space="preserve"> </w:t>
      </w:r>
      <w:r w:rsidR="00BD2E04" w:rsidRPr="00EE3907">
        <w:rPr>
          <w:color w:val="000000" w:themeColor="text1"/>
          <w:lang w:eastAsia="zh-CN" w:bidi="hi-IN"/>
        </w:rPr>
        <w:t>is</w:t>
      </w:r>
      <w:r w:rsidR="00FF3FAC">
        <w:rPr>
          <w:color w:val="000000" w:themeColor="text1"/>
          <w:lang w:eastAsia="zh-CN" w:bidi="hi-IN"/>
        </w:rPr>
        <w:t xml:space="preserve"> </w:t>
      </w:r>
      <w:r w:rsidR="00BD2E04" w:rsidRPr="00EE3907">
        <w:rPr>
          <w:color w:val="000000" w:themeColor="text1"/>
          <w:lang w:eastAsia="zh-CN" w:bidi="hi-IN"/>
        </w:rPr>
        <w:t>een</w:t>
      </w:r>
      <w:r w:rsidR="00FF3FAC">
        <w:rPr>
          <w:color w:val="000000" w:themeColor="text1"/>
          <w:lang w:eastAsia="zh-CN" w:bidi="hi-IN"/>
        </w:rPr>
        <w:t xml:space="preserve"> </w:t>
      </w:r>
      <w:r w:rsidR="00BD2E04" w:rsidRPr="00EE3907">
        <w:rPr>
          <w:color w:val="000000" w:themeColor="text1"/>
          <w:lang w:eastAsia="zh-CN" w:bidi="hi-IN"/>
        </w:rPr>
        <w:t>zeer</w:t>
      </w:r>
      <w:r w:rsidR="00FF3FAC">
        <w:rPr>
          <w:color w:val="000000" w:themeColor="text1"/>
          <w:lang w:eastAsia="zh-CN" w:bidi="hi-IN"/>
        </w:rPr>
        <w:t xml:space="preserve"> </w:t>
      </w:r>
      <w:r w:rsidR="00BD2E04" w:rsidRPr="00EE3907">
        <w:rPr>
          <w:color w:val="000000" w:themeColor="text1"/>
          <w:lang w:eastAsia="zh-CN" w:bidi="hi-IN"/>
        </w:rPr>
        <w:t>kwetsbaar</w:t>
      </w:r>
      <w:r w:rsidR="00FF3FAC">
        <w:rPr>
          <w:color w:val="000000" w:themeColor="text1"/>
          <w:lang w:eastAsia="zh-CN" w:bidi="hi-IN"/>
        </w:rPr>
        <w:t xml:space="preserve"> </w:t>
      </w:r>
      <w:r w:rsidR="00BD2E04" w:rsidRPr="00EE3907">
        <w:rPr>
          <w:color w:val="000000" w:themeColor="text1"/>
          <w:lang w:eastAsia="zh-CN" w:bidi="hi-IN"/>
        </w:rPr>
        <w:t>gebouw).</w:t>
      </w:r>
      <w:r w:rsidR="00FF3FAC">
        <w:rPr>
          <w:color w:val="000000" w:themeColor="text1"/>
          <w:lang w:eastAsia="zh-CN" w:bidi="hi-IN"/>
        </w:rPr>
        <w:t xml:space="preserve"> </w:t>
      </w:r>
      <w:r w:rsidR="00D803B4" w:rsidRPr="00EE3907">
        <w:rPr>
          <w:color w:val="000000" w:themeColor="text1"/>
          <w:lang w:eastAsia="zh-CN" w:bidi="hi-IN"/>
        </w:rPr>
        <w:t>G</w:t>
      </w:r>
      <w:r w:rsidR="00BD2E04" w:rsidRPr="00EE3907">
        <w:rPr>
          <w:color w:val="000000" w:themeColor="text1"/>
          <w:lang w:eastAsia="zh-CN" w:bidi="hi-IN"/>
        </w:rPr>
        <w:t>elet</w:t>
      </w:r>
      <w:r w:rsidR="00FF3FAC">
        <w:rPr>
          <w:color w:val="000000" w:themeColor="text1"/>
          <w:lang w:eastAsia="zh-CN" w:bidi="hi-IN"/>
        </w:rPr>
        <w:t xml:space="preserve"> </w:t>
      </w:r>
      <w:r w:rsidR="00BD2E04" w:rsidRPr="00EE3907">
        <w:rPr>
          <w:color w:val="000000" w:themeColor="text1"/>
          <w:lang w:eastAsia="zh-CN" w:bidi="hi-IN"/>
        </w:rPr>
        <w:t>op</w:t>
      </w:r>
      <w:r w:rsidR="00FF3FAC">
        <w:rPr>
          <w:color w:val="000000" w:themeColor="text1"/>
          <w:lang w:eastAsia="zh-CN" w:bidi="hi-IN"/>
        </w:rPr>
        <w:t xml:space="preserve"> </w:t>
      </w:r>
      <w:r w:rsidR="00BD2E04" w:rsidRPr="00EE3907">
        <w:rPr>
          <w:color w:val="000000" w:themeColor="text1"/>
          <w:lang w:eastAsia="zh-CN" w:bidi="hi-IN"/>
        </w:rPr>
        <w:t>de</w:t>
      </w:r>
      <w:r w:rsidR="00FF3FAC">
        <w:rPr>
          <w:color w:val="000000" w:themeColor="text1"/>
          <w:lang w:eastAsia="zh-CN" w:bidi="hi-IN"/>
        </w:rPr>
        <w:t xml:space="preserve"> </w:t>
      </w:r>
      <w:r w:rsidR="00BD2E04" w:rsidRPr="00EE3907">
        <w:rPr>
          <w:color w:val="000000" w:themeColor="text1"/>
          <w:lang w:eastAsia="zh-CN" w:bidi="hi-IN"/>
        </w:rPr>
        <w:t>tijdsspannen</w:t>
      </w:r>
      <w:r w:rsidR="00FF3FAC">
        <w:rPr>
          <w:color w:val="000000" w:themeColor="text1"/>
          <w:lang w:eastAsia="zh-CN" w:bidi="hi-IN"/>
        </w:rPr>
        <w:t xml:space="preserve"> </w:t>
      </w:r>
      <w:r w:rsidR="00BD2E04" w:rsidRPr="00EE3907">
        <w:rPr>
          <w:color w:val="000000" w:themeColor="text1"/>
          <w:lang w:eastAsia="zh-CN" w:bidi="hi-IN"/>
        </w:rPr>
        <w:t>waarbinnen</w:t>
      </w:r>
      <w:r w:rsidR="00FF3FAC">
        <w:rPr>
          <w:color w:val="000000" w:themeColor="text1"/>
          <w:lang w:eastAsia="zh-CN" w:bidi="hi-IN"/>
        </w:rPr>
        <w:t xml:space="preserve"> </w:t>
      </w:r>
      <w:r w:rsidR="00BD2E04" w:rsidRPr="00EE3907">
        <w:rPr>
          <w:color w:val="000000" w:themeColor="text1"/>
          <w:lang w:eastAsia="zh-CN" w:bidi="hi-IN"/>
        </w:rPr>
        <w:t>dit</w:t>
      </w:r>
      <w:r w:rsidR="00FF3FAC">
        <w:rPr>
          <w:color w:val="000000" w:themeColor="text1"/>
          <w:lang w:eastAsia="zh-CN" w:bidi="hi-IN"/>
        </w:rPr>
        <w:t xml:space="preserve"> </w:t>
      </w:r>
      <w:r w:rsidR="00BD2E04" w:rsidRPr="00EE3907">
        <w:rPr>
          <w:color w:val="000000" w:themeColor="text1"/>
          <w:lang w:eastAsia="zh-CN" w:bidi="hi-IN"/>
        </w:rPr>
        <w:t>model</w:t>
      </w:r>
      <w:r w:rsidR="00FF3FAC">
        <w:rPr>
          <w:color w:val="000000" w:themeColor="text1"/>
          <w:lang w:eastAsia="zh-CN" w:bidi="hi-IN"/>
        </w:rPr>
        <w:t xml:space="preserve"> </w:t>
      </w:r>
      <w:r w:rsidR="00BD2E04" w:rsidRPr="00EE3907">
        <w:rPr>
          <w:color w:val="000000" w:themeColor="text1"/>
          <w:lang w:eastAsia="zh-CN" w:bidi="hi-IN"/>
        </w:rPr>
        <w:t>omgevingsplan</w:t>
      </w:r>
      <w:r w:rsidR="00FF3FAC">
        <w:rPr>
          <w:color w:val="000000" w:themeColor="text1"/>
          <w:lang w:eastAsia="zh-CN" w:bidi="hi-IN"/>
        </w:rPr>
        <w:t xml:space="preserve"> </w:t>
      </w:r>
      <w:r w:rsidR="00BD2E04" w:rsidRPr="00EE3907">
        <w:rPr>
          <w:color w:val="000000" w:themeColor="text1"/>
          <w:lang w:eastAsia="zh-CN" w:bidi="hi-IN"/>
        </w:rPr>
        <w:t>gemaakt</w:t>
      </w:r>
      <w:r w:rsidR="00FF3FAC">
        <w:rPr>
          <w:color w:val="000000" w:themeColor="text1"/>
          <w:lang w:eastAsia="zh-CN" w:bidi="hi-IN"/>
        </w:rPr>
        <w:t xml:space="preserve"> </w:t>
      </w:r>
      <w:r w:rsidR="00BD2E04" w:rsidRPr="00EE3907">
        <w:rPr>
          <w:color w:val="000000" w:themeColor="text1"/>
          <w:lang w:eastAsia="zh-CN" w:bidi="hi-IN"/>
        </w:rPr>
        <w:t>moest</w:t>
      </w:r>
      <w:r w:rsidR="00FF3FAC">
        <w:rPr>
          <w:color w:val="000000" w:themeColor="text1"/>
          <w:lang w:eastAsia="zh-CN" w:bidi="hi-IN"/>
        </w:rPr>
        <w:t xml:space="preserve"> </w:t>
      </w:r>
      <w:r w:rsidR="00BD2E04" w:rsidRPr="00EE3907">
        <w:rPr>
          <w:color w:val="000000" w:themeColor="text1"/>
          <w:lang w:eastAsia="zh-CN" w:bidi="hi-IN"/>
        </w:rPr>
        <w:t>worden,</w:t>
      </w:r>
      <w:r w:rsidR="00FF3FAC">
        <w:rPr>
          <w:color w:val="000000" w:themeColor="text1"/>
          <w:lang w:eastAsia="zh-CN" w:bidi="hi-IN"/>
        </w:rPr>
        <w:t xml:space="preserve"> </w:t>
      </w:r>
      <w:r w:rsidR="00BD2E04" w:rsidRPr="00EE3907">
        <w:rPr>
          <w:color w:val="000000" w:themeColor="text1"/>
          <w:lang w:eastAsia="zh-CN" w:bidi="hi-IN"/>
        </w:rPr>
        <w:t>is</w:t>
      </w:r>
      <w:r w:rsidR="00FF3FAC">
        <w:rPr>
          <w:color w:val="000000" w:themeColor="text1"/>
          <w:lang w:eastAsia="zh-CN" w:bidi="hi-IN"/>
        </w:rPr>
        <w:t xml:space="preserve"> </w:t>
      </w:r>
      <w:r w:rsidR="00BD2E04" w:rsidRPr="00EE3907">
        <w:rPr>
          <w:color w:val="000000" w:themeColor="text1"/>
          <w:lang w:eastAsia="zh-CN" w:bidi="hi-IN"/>
        </w:rPr>
        <w:t>dit</w:t>
      </w:r>
      <w:r w:rsidR="00FF3FAC">
        <w:rPr>
          <w:color w:val="000000" w:themeColor="text1"/>
          <w:lang w:eastAsia="zh-CN" w:bidi="hi-IN"/>
        </w:rPr>
        <w:t xml:space="preserve"> </w:t>
      </w:r>
      <w:r w:rsidR="00BD2E04" w:rsidRPr="00EE3907">
        <w:rPr>
          <w:color w:val="000000" w:themeColor="text1"/>
          <w:lang w:eastAsia="zh-CN" w:bidi="hi-IN"/>
        </w:rPr>
        <w:t>niet</w:t>
      </w:r>
      <w:r w:rsidR="00FF3FAC">
        <w:rPr>
          <w:color w:val="000000" w:themeColor="text1"/>
          <w:lang w:eastAsia="zh-CN" w:bidi="hi-IN"/>
        </w:rPr>
        <w:t xml:space="preserve"> </w:t>
      </w:r>
      <w:r w:rsidR="00BD2E04" w:rsidRPr="00EE3907">
        <w:rPr>
          <w:color w:val="000000" w:themeColor="text1"/>
          <w:lang w:eastAsia="zh-CN" w:bidi="hi-IN"/>
        </w:rPr>
        <w:t>gebeurd.</w:t>
      </w:r>
      <w:r w:rsidR="00FF3FAC">
        <w:rPr>
          <w:color w:val="000000" w:themeColor="text1"/>
          <w:lang w:eastAsia="zh-CN" w:bidi="hi-IN"/>
        </w:rPr>
        <w:t xml:space="preserve"> </w:t>
      </w:r>
      <w:r w:rsidR="009273D6" w:rsidRPr="00EE3907">
        <w:rPr>
          <w:color w:val="000000" w:themeColor="text1"/>
          <w:lang w:eastAsia="zh-CN" w:bidi="hi-IN"/>
        </w:rPr>
        <w:t>Een</w:t>
      </w:r>
      <w:r w:rsidR="00FF3FAC">
        <w:rPr>
          <w:color w:val="000000" w:themeColor="text1"/>
          <w:lang w:eastAsia="zh-CN" w:bidi="hi-IN"/>
        </w:rPr>
        <w:t xml:space="preserve"> </w:t>
      </w:r>
      <w:r w:rsidR="009273D6" w:rsidRPr="00EE3907">
        <w:rPr>
          <w:color w:val="000000" w:themeColor="text1"/>
          <w:lang w:eastAsia="zh-CN" w:bidi="hi-IN"/>
        </w:rPr>
        <w:t>gemeente</w:t>
      </w:r>
      <w:r w:rsidR="00FF3FAC">
        <w:rPr>
          <w:color w:val="000000" w:themeColor="text1"/>
          <w:lang w:eastAsia="zh-CN" w:bidi="hi-IN"/>
        </w:rPr>
        <w:t xml:space="preserve"> </w:t>
      </w:r>
      <w:r w:rsidR="00973344" w:rsidRPr="00EE3907">
        <w:rPr>
          <w:color w:val="000000" w:themeColor="text1"/>
          <w:lang w:eastAsia="zh-CN" w:bidi="hi-IN"/>
        </w:rPr>
        <w:t>kan</w:t>
      </w:r>
      <w:r w:rsidR="00FF3FAC">
        <w:rPr>
          <w:color w:val="000000" w:themeColor="text1"/>
          <w:lang w:eastAsia="zh-CN" w:bidi="hi-IN"/>
        </w:rPr>
        <w:t xml:space="preserve"> </w:t>
      </w:r>
      <w:r w:rsidR="00973344" w:rsidRPr="00EE3907">
        <w:rPr>
          <w:color w:val="000000" w:themeColor="text1"/>
          <w:lang w:eastAsia="zh-CN" w:bidi="hi-IN"/>
        </w:rPr>
        <w:t>ook</w:t>
      </w:r>
      <w:r w:rsidR="00FF3FAC">
        <w:rPr>
          <w:color w:val="000000" w:themeColor="text1"/>
          <w:lang w:eastAsia="zh-CN" w:bidi="hi-IN"/>
        </w:rPr>
        <w:t xml:space="preserve"> </w:t>
      </w:r>
      <w:r w:rsidR="00973344" w:rsidRPr="00EE3907">
        <w:rPr>
          <w:color w:val="000000" w:themeColor="text1"/>
          <w:lang w:eastAsia="zh-CN" w:bidi="hi-IN"/>
        </w:rPr>
        <w:t>anderszins</w:t>
      </w:r>
      <w:r w:rsidR="00FF3FAC">
        <w:rPr>
          <w:color w:val="000000" w:themeColor="text1"/>
          <w:lang w:eastAsia="zh-CN" w:bidi="hi-IN"/>
        </w:rPr>
        <w:t xml:space="preserve"> </w:t>
      </w:r>
      <w:r w:rsidR="00973344" w:rsidRPr="00EE3907">
        <w:rPr>
          <w:color w:val="000000" w:themeColor="text1"/>
          <w:lang w:eastAsia="zh-CN" w:bidi="hi-IN"/>
        </w:rPr>
        <w:t>rekening</w:t>
      </w:r>
      <w:r w:rsidR="00FF3FAC">
        <w:rPr>
          <w:color w:val="000000" w:themeColor="text1"/>
          <w:lang w:eastAsia="zh-CN" w:bidi="hi-IN"/>
        </w:rPr>
        <w:t xml:space="preserve"> </w:t>
      </w:r>
      <w:r w:rsidR="00973344" w:rsidRPr="00EE3907">
        <w:rPr>
          <w:color w:val="000000" w:themeColor="text1"/>
          <w:lang w:eastAsia="zh-CN" w:bidi="hi-IN"/>
        </w:rPr>
        <w:t>houden</w:t>
      </w:r>
      <w:r w:rsidR="00FF3FAC">
        <w:rPr>
          <w:color w:val="000000" w:themeColor="text1"/>
          <w:lang w:eastAsia="zh-CN" w:bidi="hi-IN"/>
        </w:rPr>
        <w:t xml:space="preserve"> </w:t>
      </w:r>
      <w:r w:rsidR="00973344" w:rsidRPr="00EE3907">
        <w:rPr>
          <w:color w:val="000000" w:themeColor="text1"/>
          <w:lang w:eastAsia="zh-CN" w:bidi="hi-IN"/>
        </w:rPr>
        <w:t>met</w:t>
      </w:r>
      <w:r w:rsidR="00FF3FAC">
        <w:rPr>
          <w:color w:val="000000" w:themeColor="text1"/>
          <w:lang w:eastAsia="zh-CN" w:bidi="hi-IN"/>
        </w:rPr>
        <w:t xml:space="preserve"> </w:t>
      </w:r>
      <w:r w:rsidR="00973344" w:rsidRPr="00EE3907">
        <w:rPr>
          <w:color w:val="000000" w:themeColor="text1"/>
          <w:lang w:eastAsia="zh-CN" w:bidi="hi-IN"/>
        </w:rPr>
        <w:t>het</w:t>
      </w:r>
      <w:r w:rsidR="00FF3FAC">
        <w:rPr>
          <w:color w:val="000000" w:themeColor="text1"/>
          <w:lang w:eastAsia="zh-CN" w:bidi="hi-IN"/>
        </w:rPr>
        <w:t xml:space="preserve"> </w:t>
      </w:r>
      <w:r w:rsidR="00973344" w:rsidRPr="00EE3907">
        <w:rPr>
          <w:color w:val="000000" w:themeColor="text1"/>
          <w:lang w:eastAsia="zh-CN" w:bidi="hi-IN"/>
        </w:rPr>
        <w:t>bepaalde</w:t>
      </w:r>
      <w:r w:rsidR="00FF3FAC">
        <w:rPr>
          <w:color w:val="000000" w:themeColor="text1"/>
          <w:lang w:eastAsia="zh-CN" w:bidi="hi-IN"/>
        </w:rPr>
        <w:t xml:space="preserve"> </w:t>
      </w:r>
      <w:r w:rsidR="00973344" w:rsidRPr="00EE3907">
        <w:rPr>
          <w:color w:val="000000" w:themeColor="text1"/>
          <w:lang w:eastAsia="zh-CN" w:bidi="hi-IN"/>
        </w:rPr>
        <w:t>in</w:t>
      </w:r>
      <w:r w:rsidR="00FF3FAC">
        <w:rPr>
          <w:color w:val="000000" w:themeColor="text1"/>
          <w:lang w:eastAsia="zh-CN" w:bidi="hi-IN"/>
        </w:rPr>
        <w:t xml:space="preserve"> </w:t>
      </w:r>
      <w:r w:rsidR="00973344" w:rsidRPr="00EE3907">
        <w:rPr>
          <w:color w:val="000000" w:themeColor="text1"/>
          <w:lang w:eastAsia="zh-CN" w:bidi="hi-IN"/>
        </w:rPr>
        <w:t>artikel</w:t>
      </w:r>
      <w:r w:rsidR="00FF3FAC">
        <w:rPr>
          <w:color w:val="000000" w:themeColor="text1"/>
          <w:lang w:eastAsia="zh-CN" w:bidi="hi-IN"/>
        </w:rPr>
        <w:t xml:space="preserve"> </w:t>
      </w:r>
      <w:r w:rsidR="00973344" w:rsidRPr="00EE3907">
        <w:rPr>
          <w:color w:val="000000" w:themeColor="text1"/>
          <w:lang w:eastAsia="zh-CN" w:bidi="hi-IN"/>
        </w:rPr>
        <w:t>5.15,</w:t>
      </w:r>
      <w:r w:rsidR="00FF3FAC">
        <w:rPr>
          <w:color w:val="000000" w:themeColor="text1"/>
          <w:lang w:eastAsia="zh-CN" w:bidi="hi-IN"/>
        </w:rPr>
        <w:t xml:space="preserve"> </w:t>
      </w:r>
      <w:r w:rsidR="00973344" w:rsidRPr="00EE3907">
        <w:rPr>
          <w:color w:val="000000" w:themeColor="text1"/>
          <w:lang w:eastAsia="zh-CN" w:bidi="hi-IN"/>
        </w:rPr>
        <w:t>eerste</w:t>
      </w:r>
      <w:r w:rsidR="00FF3FAC">
        <w:rPr>
          <w:color w:val="000000" w:themeColor="text1"/>
          <w:lang w:eastAsia="zh-CN" w:bidi="hi-IN"/>
        </w:rPr>
        <w:t xml:space="preserve"> </w:t>
      </w:r>
      <w:r w:rsidR="00973344" w:rsidRPr="00EE3907">
        <w:rPr>
          <w:color w:val="000000" w:themeColor="text1"/>
          <w:lang w:eastAsia="zh-CN" w:bidi="hi-IN"/>
        </w:rPr>
        <w:t>lid</w:t>
      </w:r>
      <w:r w:rsidR="00FF3FAC">
        <w:rPr>
          <w:color w:val="000000" w:themeColor="text1"/>
          <w:lang w:eastAsia="zh-CN" w:bidi="hi-IN"/>
        </w:rPr>
        <w:t xml:space="preserve"> </w:t>
      </w:r>
      <w:r w:rsidR="00973344" w:rsidRPr="00EE3907">
        <w:rPr>
          <w:color w:val="000000" w:themeColor="text1"/>
          <w:lang w:eastAsia="zh-CN" w:bidi="hi-IN"/>
        </w:rPr>
        <w:t>van</w:t>
      </w:r>
      <w:r w:rsidR="00FF3FAC">
        <w:rPr>
          <w:color w:val="000000" w:themeColor="text1"/>
          <w:lang w:eastAsia="zh-CN" w:bidi="hi-IN"/>
        </w:rPr>
        <w:t xml:space="preserve"> </w:t>
      </w:r>
      <w:r w:rsidR="00973344" w:rsidRPr="00EE3907">
        <w:rPr>
          <w:color w:val="000000" w:themeColor="text1"/>
          <w:lang w:eastAsia="zh-CN" w:bidi="hi-IN"/>
        </w:rPr>
        <w:t>het</w:t>
      </w:r>
      <w:r w:rsidR="00FF3FAC">
        <w:rPr>
          <w:color w:val="000000" w:themeColor="text1"/>
          <w:lang w:eastAsia="zh-CN" w:bidi="hi-IN"/>
        </w:rPr>
        <w:t xml:space="preserve"> </w:t>
      </w:r>
      <w:r w:rsidR="00973344" w:rsidRPr="00EE3907">
        <w:rPr>
          <w:color w:val="000000" w:themeColor="text1"/>
          <w:lang w:eastAsia="zh-CN" w:bidi="hi-IN"/>
        </w:rPr>
        <w:t>Bkl;</w:t>
      </w:r>
      <w:r w:rsidR="00FF3FAC">
        <w:rPr>
          <w:color w:val="000000" w:themeColor="text1"/>
          <w:lang w:eastAsia="zh-CN" w:bidi="hi-IN"/>
        </w:rPr>
        <w:t xml:space="preserve"> </w:t>
      </w:r>
      <w:r w:rsidR="00973344" w:rsidRPr="00EE3907">
        <w:rPr>
          <w:color w:val="000000" w:themeColor="text1"/>
          <w:lang w:eastAsia="zh-CN" w:bidi="hi-IN"/>
        </w:rPr>
        <w:t>namelijk</w:t>
      </w:r>
      <w:r w:rsidR="00FF3FAC">
        <w:rPr>
          <w:color w:val="000000" w:themeColor="text1"/>
          <w:lang w:eastAsia="zh-CN" w:bidi="hi-IN"/>
        </w:rPr>
        <w:t xml:space="preserve"> </w:t>
      </w:r>
      <w:r w:rsidR="00460B8A" w:rsidRPr="00EE3907">
        <w:rPr>
          <w:color w:val="000000" w:themeColor="text1"/>
          <w:lang w:eastAsia="zh-CN" w:bidi="hi-IN"/>
        </w:rPr>
        <w:t>bijvoorbeeld</w:t>
      </w:r>
      <w:r w:rsidR="00FF3FAC">
        <w:rPr>
          <w:color w:val="000000" w:themeColor="text1"/>
          <w:lang w:eastAsia="zh-CN" w:bidi="hi-IN"/>
        </w:rPr>
        <w:t xml:space="preserve"> </w:t>
      </w:r>
      <w:r w:rsidR="00973344" w:rsidRPr="00EE3907">
        <w:rPr>
          <w:color w:val="000000" w:themeColor="text1"/>
          <w:lang w:eastAsia="zh-CN" w:bidi="hi-IN"/>
        </w:rPr>
        <w:t>door</w:t>
      </w:r>
      <w:r w:rsidR="00FF3FAC">
        <w:rPr>
          <w:color w:val="000000" w:themeColor="text1"/>
          <w:lang w:eastAsia="zh-CN" w:bidi="hi-IN"/>
        </w:rPr>
        <w:t xml:space="preserve"> </w:t>
      </w:r>
      <w:r w:rsidR="00460B8A" w:rsidRPr="00EE3907">
        <w:rPr>
          <w:color w:val="000000" w:themeColor="text1"/>
          <w:lang w:eastAsia="zh-CN" w:bidi="hi-IN"/>
        </w:rPr>
        <w:t>maatregelen</w:t>
      </w:r>
      <w:r w:rsidR="00FF3FAC">
        <w:rPr>
          <w:color w:val="000000" w:themeColor="text1"/>
          <w:lang w:eastAsia="zh-CN" w:bidi="hi-IN"/>
        </w:rPr>
        <w:t xml:space="preserve"> </w:t>
      </w:r>
      <w:r w:rsidR="00460B8A" w:rsidRPr="00EE3907">
        <w:rPr>
          <w:color w:val="000000" w:themeColor="text1"/>
          <w:lang w:eastAsia="zh-CN" w:bidi="hi-IN"/>
        </w:rPr>
        <w:t>te</w:t>
      </w:r>
      <w:r w:rsidR="00FF3FAC">
        <w:rPr>
          <w:color w:val="000000" w:themeColor="text1"/>
          <w:lang w:eastAsia="zh-CN" w:bidi="hi-IN"/>
        </w:rPr>
        <w:t xml:space="preserve"> </w:t>
      </w:r>
      <w:r w:rsidR="00460B8A" w:rsidRPr="00EE3907">
        <w:rPr>
          <w:color w:val="000000" w:themeColor="text1"/>
          <w:lang w:eastAsia="zh-CN" w:bidi="hi-IN"/>
        </w:rPr>
        <w:t>treffen</w:t>
      </w:r>
      <w:r w:rsidR="00FF3FAC">
        <w:rPr>
          <w:color w:val="000000" w:themeColor="text1"/>
          <w:lang w:eastAsia="zh-CN" w:bidi="hi-IN"/>
        </w:rPr>
        <w:t xml:space="preserve"> </w:t>
      </w:r>
      <w:r w:rsidR="00460B8A" w:rsidRPr="00EE3907">
        <w:rPr>
          <w:color w:val="000000" w:themeColor="text1"/>
          <w:lang w:eastAsia="zh-CN" w:bidi="hi-IN"/>
        </w:rPr>
        <w:t>ter</w:t>
      </w:r>
      <w:r w:rsidR="00FF3FAC">
        <w:rPr>
          <w:color w:val="000000" w:themeColor="text1"/>
          <w:lang w:eastAsia="zh-CN" w:bidi="hi-IN"/>
        </w:rPr>
        <w:t xml:space="preserve"> </w:t>
      </w:r>
      <w:r w:rsidR="00460B8A" w:rsidRPr="00EE3907">
        <w:rPr>
          <w:color w:val="000000" w:themeColor="text1"/>
          <w:lang w:eastAsia="zh-CN" w:bidi="hi-IN"/>
        </w:rPr>
        <w:t>bescherming</w:t>
      </w:r>
      <w:r w:rsidR="00FF3FAC">
        <w:rPr>
          <w:color w:val="000000" w:themeColor="text1"/>
          <w:lang w:eastAsia="zh-CN" w:bidi="hi-IN"/>
        </w:rPr>
        <w:t xml:space="preserve"> </w:t>
      </w:r>
      <w:r w:rsidR="00460B8A" w:rsidRPr="00EE3907">
        <w:rPr>
          <w:color w:val="000000" w:themeColor="text1"/>
          <w:lang w:eastAsia="zh-CN" w:bidi="hi-IN"/>
        </w:rPr>
        <w:t>van</w:t>
      </w:r>
      <w:r w:rsidR="00FF3FAC">
        <w:rPr>
          <w:color w:val="000000" w:themeColor="text1"/>
          <w:lang w:eastAsia="zh-CN" w:bidi="hi-IN"/>
        </w:rPr>
        <w:t xml:space="preserve"> </w:t>
      </w:r>
      <w:r w:rsidR="00460B8A" w:rsidRPr="00EE3907">
        <w:rPr>
          <w:color w:val="000000" w:themeColor="text1"/>
          <w:lang w:eastAsia="zh-CN" w:bidi="hi-IN"/>
        </w:rPr>
        <w:t>personen</w:t>
      </w:r>
      <w:r w:rsidR="00FF3FAC">
        <w:rPr>
          <w:color w:val="000000" w:themeColor="text1"/>
          <w:lang w:eastAsia="zh-CN" w:bidi="hi-IN"/>
        </w:rPr>
        <w:t xml:space="preserve"> </w:t>
      </w:r>
      <w:r w:rsidR="00460B8A" w:rsidRPr="00EE3907">
        <w:rPr>
          <w:color w:val="000000" w:themeColor="text1"/>
          <w:lang w:eastAsia="zh-CN" w:bidi="hi-IN"/>
        </w:rPr>
        <w:t>in</w:t>
      </w:r>
      <w:r w:rsidR="00FF3FAC">
        <w:rPr>
          <w:color w:val="000000" w:themeColor="text1"/>
          <w:lang w:eastAsia="zh-CN" w:bidi="hi-IN"/>
        </w:rPr>
        <w:t xml:space="preserve"> </w:t>
      </w:r>
      <w:r w:rsidR="00460B8A" w:rsidRPr="00EE3907">
        <w:rPr>
          <w:color w:val="000000" w:themeColor="text1"/>
          <w:lang w:eastAsia="zh-CN" w:bidi="hi-IN"/>
        </w:rPr>
        <w:t>de</w:t>
      </w:r>
      <w:r w:rsidR="00FF3FAC">
        <w:rPr>
          <w:color w:val="000000" w:themeColor="text1"/>
          <w:lang w:eastAsia="zh-CN" w:bidi="hi-IN"/>
        </w:rPr>
        <w:t xml:space="preserve"> </w:t>
      </w:r>
      <w:r w:rsidR="00460B8A" w:rsidRPr="00EE3907">
        <w:rPr>
          <w:color w:val="000000" w:themeColor="text1"/>
          <w:lang w:eastAsia="zh-CN" w:bidi="hi-IN"/>
        </w:rPr>
        <w:t>gebouwen</w:t>
      </w:r>
      <w:r w:rsidR="00FF3FAC">
        <w:rPr>
          <w:color w:val="000000" w:themeColor="text1"/>
          <w:lang w:eastAsia="zh-CN" w:bidi="hi-IN"/>
        </w:rPr>
        <w:t xml:space="preserve"> </w:t>
      </w:r>
      <w:r w:rsidR="00460B8A" w:rsidRPr="00EE3907">
        <w:rPr>
          <w:color w:val="000000" w:themeColor="text1"/>
          <w:lang w:eastAsia="zh-CN" w:bidi="hi-IN"/>
        </w:rPr>
        <w:t>(zie</w:t>
      </w:r>
      <w:r w:rsidR="00FF3FAC">
        <w:rPr>
          <w:color w:val="000000" w:themeColor="text1"/>
          <w:lang w:eastAsia="zh-CN" w:bidi="hi-IN"/>
        </w:rPr>
        <w:t xml:space="preserve"> </w:t>
      </w:r>
      <w:r w:rsidR="00460B8A" w:rsidRPr="00EE3907">
        <w:rPr>
          <w:color w:val="000000" w:themeColor="text1"/>
          <w:lang w:eastAsia="zh-CN" w:bidi="hi-IN"/>
        </w:rPr>
        <w:t>artikel</w:t>
      </w:r>
      <w:r w:rsidR="00FF3FAC">
        <w:rPr>
          <w:color w:val="000000" w:themeColor="text1"/>
          <w:lang w:eastAsia="zh-CN" w:bidi="hi-IN"/>
        </w:rPr>
        <w:t xml:space="preserve"> </w:t>
      </w:r>
      <w:r w:rsidR="00460B8A" w:rsidRPr="00EE3907">
        <w:rPr>
          <w:color w:val="000000" w:themeColor="text1"/>
          <w:lang w:eastAsia="zh-CN" w:bidi="hi-IN"/>
        </w:rPr>
        <w:t>5.15,</w:t>
      </w:r>
      <w:r w:rsidR="00FF3FAC">
        <w:rPr>
          <w:color w:val="000000" w:themeColor="text1"/>
          <w:lang w:eastAsia="zh-CN" w:bidi="hi-IN"/>
        </w:rPr>
        <w:t xml:space="preserve"> </w:t>
      </w:r>
      <w:r w:rsidR="00460B8A" w:rsidRPr="00EE3907">
        <w:rPr>
          <w:color w:val="000000" w:themeColor="text1"/>
          <w:lang w:eastAsia="zh-CN" w:bidi="hi-IN"/>
        </w:rPr>
        <w:t>tweede</w:t>
      </w:r>
      <w:r w:rsidR="00FF3FAC">
        <w:rPr>
          <w:color w:val="000000" w:themeColor="text1"/>
          <w:lang w:eastAsia="zh-CN" w:bidi="hi-IN"/>
        </w:rPr>
        <w:t xml:space="preserve"> </w:t>
      </w:r>
      <w:r w:rsidR="00460B8A" w:rsidRPr="00EE3907">
        <w:rPr>
          <w:color w:val="000000" w:themeColor="text1"/>
          <w:lang w:eastAsia="zh-CN" w:bidi="hi-IN"/>
        </w:rPr>
        <w:t>lid,</w:t>
      </w:r>
      <w:r w:rsidR="00FF3FAC">
        <w:rPr>
          <w:color w:val="000000" w:themeColor="text1"/>
          <w:lang w:eastAsia="zh-CN" w:bidi="hi-IN"/>
        </w:rPr>
        <w:t xml:space="preserve"> </w:t>
      </w:r>
      <w:r w:rsidR="00460B8A" w:rsidRPr="00EE3907">
        <w:rPr>
          <w:color w:val="000000" w:themeColor="text1"/>
          <w:lang w:eastAsia="zh-CN" w:bidi="hi-IN"/>
        </w:rPr>
        <w:t>van</w:t>
      </w:r>
      <w:r w:rsidR="00FF3FAC">
        <w:rPr>
          <w:color w:val="000000" w:themeColor="text1"/>
          <w:lang w:eastAsia="zh-CN" w:bidi="hi-IN"/>
        </w:rPr>
        <w:t xml:space="preserve"> </w:t>
      </w:r>
      <w:r w:rsidR="00460B8A" w:rsidRPr="00EE3907">
        <w:rPr>
          <w:color w:val="000000" w:themeColor="text1"/>
          <w:lang w:eastAsia="zh-CN" w:bidi="hi-IN"/>
        </w:rPr>
        <w:t>het</w:t>
      </w:r>
      <w:r w:rsidR="00FF3FAC">
        <w:rPr>
          <w:color w:val="000000" w:themeColor="text1"/>
          <w:lang w:eastAsia="zh-CN" w:bidi="hi-IN"/>
        </w:rPr>
        <w:t xml:space="preserve"> </w:t>
      </w:r>
      <w:r w:rsidR="00460B8A" w:rsidRPr="00EE3907">
        <w:rPr>
          <w:color w:val="000000" w:themeColor="text1"/>
          <w:lang w:eastAsia="zh-CN" w:bidi="hi-IN"/>
        </w:rPr>
        <w:t>Bkl).</w:t>
      </w:r>
    </w:p>
    <w:p w14:paraId="30FAC4E7" w14:textId="77777777" w:rsidR="005F7306" w:rsidRPr="00EE3907" w:rsidRDefault="005F7306" w:rsidP="00BD2E04">
      <w:pPr>
        <w:rPr>
          <w:color w:val="000000" w:themeColor="text1"/>
          <w:lang w:eastAsia="zh-CN" w:bidi="hi-IN"/>
        </w:rPr>
      </w:pPr>
    </w:p>
    <w:p w14:paraId="5814E0E4" w14:textId="7406B442" w:rsidR="005F7306" w:rsidRPr="00EE3907" w:rsidRDefault="005F7306" w:rsidP="00BD2E04">
      <w:pPr>
        <w:rPr>
          <w:color w:val="000000" w:themeColor="text1"/>
          <w:lang w:eastAsia="zh-CN" w:bidi="hi-IN"/>
        </w:rPr>
      </w:pPr>
      <w:r w:rsidRPr="00EE3907">
        <w:rPr>
          <w:color w:val="000000" w:themeColor="text1"/>
          <w:lang w:eastAsia="zh-CN" w:bidi="hi-IN"/>
        </w:rPr>
        <w:t>Ook</w:t>
      </w:r>
      <w:r w:rsidR="00FF3FAC">
        <w:rPr>
          <w:color w:val="000000" w:themeColor="text1"/>
          <w:lang w:eastAsia="zh-CN" w:bidi="hi-IN"/>
        </w:rPr>
        <w:t xml:space="preserve"> </w:t>
      </w:r>
      <w:r w:rsidRPr="00EE3907">
        <w:rPr>
          <w:color w:val="000000" w:themeColor="text1"/>
          <w:lang w:eastAsia="zh-CN" w:bidi="hi-IN"/>
        </w:rPr>
        <w:t>het</w:t>
      </w:r>
      <w:r w:rsidR="00FF3FAC">
        <w:rPr>
          <w:color w:val="000000" w:themeColor="text1"/>
          <w:lang w:eastAsia="zh-CN" w:bidi="hi-IN"/>
        </w:rPr>
        <w:t xml:space="preserve"> </w:t>
      </w:r>
      <w:r w:rsidRPr="00EE3907">
        <w:rPr>
          <w:color w:val="000000" w:themeColor="text1"/>
          <w:lang w:eastAsia="zh-CN" w:bidi="hi-IN"/>
        </w:rPr>
        <w:t>Bal</w:t>
      </w:r>
      <w:r w:rsidR="00FF3FAC">
        <w:rPr>
          <w:color w:val="000000" w:themeColor="text1"/>
          <w:lang w:eastAsia="zh-CN" w:bidi="hi-IN"/>
        </w:rPr>
        <w:t xml:space="preserve"> </w:t>
      </w:r>
      <w:r w:rsidRPr="00EE3907">
        <w:rPr>
          <w:color w:val="000000" w:themeColor="text1"/>
          <w:lang w:eastAsia="zh-CN" w:bidi="hi-IN"/>
        </w:rPr>
        <w:t>bevat</w:t>
      </w:r>
      <w:r w:rsidR="00FF3FAC">
        <w:rPr>
          <w:color w:val="000000" w:themeColor="text1"/>
          <w:lang w:eastAsia="zh-CN" w:bidi="hi-IN"/>
        </w:rPr>
        <w:t xml:space="preserve"> </w:t>
      </w:r>
      <w:r w:rsidRPr="00EE3907">
        <w:rPr>
          <w:color w:val="000000" w:themeColor="text1"/>
          <w:lang w:eastAsia="zh-CN" w:bidi="hi-IN"/>
        </w:rPr>
        <w:t>regels</w:t>
      </w:r>
      <w:r w:rsidR="00FF3FAC">
        <w:rPr>
          <w:color w:val="000000" w:themeColor="text1"/>
          <w:lang w:eastAsia="zh-CN" w:bidi="hi-IN"/>
        </w:rPr>
        <w:t xml:space="preserve"> </w:t>
      </w:r>
      <w:r w:rsidRPr="00EE3907">
        <w:rPr>
          <w:color w:val="000000" w:themeColor="text1"/>
          <w:lang w:eastAsia="zh-CN" w:bidi="hi-IN"/>
        </w:rPr>
        <w:t>over</w:t>
      </w:r>
      <w:r w:rsidR="00FF3FAC">
        <w:rPr>
          <w:color w:val="000000" w:themeColor="text1"/>
          <w:lang w:eastAsia="zh-CN" w:bidi="hi-IN"/>
        </w:rPr>
        <w:t xml:space="preserve"> </w:t>
      </w:r>
      <w:r w:rsidRPr="00EE3907">
        <w:rPr>
          <w:color w:val="000000" w:themeColor="text1"/>
          <w:lang w:eastAsia="zh-CN" w:bidi="hi-IN"/>
        </w:rPr>
        <w:t>tankstations;</w:t>
      </w:r>
      <w:r w:rsidR="00FF3FAC">
        <w:rPr>
          <w:color w:val="000000" w:themeColor="text1"/>
          <w:lang w:eastAsia="zh-CN" w:bidi="hi-IN"/>
        </w:rPr>
        <w:t xml:space="preserve"> </w:t>
      </w:r>
      <w:r w:rsidRPr="00EE3907">
        <w:rPr>
          <w:color w:val="000000" w:themeColor="text1"/>
          <w:lang w:eastAsia="zh-CN" w:bidi="hi-IN"/>
        </w:rPr>
        <w:t>zie</w:t>
      </w:r>
      <w:r w:rsidR="00FF3FAC">
        <w:rPr>
          <w:color w:val="000000" w:themeColor="text1"/>
          <w:lang w:eastAsia="zh-CN" w:bidi="hi-IN"/>
        </w:rPr>
        <w:t xml:space="preserve"> </w:t>
      </w:r>
      <w:r w:rsidRPr="00EE3907">
        <w:rPr>
          <w:color w:val="000000" w:themeColor="text1"/>
          <w:lang w:eastAsia="zh-CN" w:bidi="hi-IN"/>
        </w:rPr>
        <w:t>paragraaf</w:t>
      </w:r>
      <w:r w:rsidR="00FF3FAC">
        <w:rPr>
          <w:color w:val="000000" w:themeColor="text1"/>
          <w:lang w:eastAsia="zh-CN" w:bidi="hi-IN"/>
        </w:rPr>
        <w:t xml:space="preserve"> </w:t>
      </w:r>
      <w:r w:rsidRPr="00EE3907">
        <w:rPr>
          <w:color w:val="000000" w:themeColor="text1"/>
          <w:lang w:eastAsia="zh-CN" w:bidi="hi-IN"/>
        </w:rPr>
        <w:t>3.8.10</w:t>
      </w:r>
      <w:r w:rsidR="007F07E8" w:rsidRPr="00EE3907">
        <w:rPr>
          <w:color w:val="000000" w:themeColor="text1"/>
          <w:lang w:eastAsia="zh-CN" w:bidi="hi-IN"/>
        </w:rPr>
        <w:t>,</w:t>
      </w:r>
      <w:r w:rsidR="00FF3FAC">
        <w:rPr>
          <w:color w:val="000000" w:themeColor="text1"/>
          <w:lang w:eastAsia="zh-CN" w:bidi="hi-IN"/>
        </w:rPr>
        <w:t xml:space="preserve"> </w:t>
      </w:r>
      <w:r w:rsidR="007F07E8" w:rsidRPr="00EE3907">
        <w:rPr>
          <w:color w:val="000000" w:themeColor="text1"/>
          <w:lang w:eastAsia="zh-CN" w:bidi="hi-IN"/>
        </w:rPr>
        <w:t>en</w:t>
      </w:r>
      <w:r w:rsidR="00FF3FAC">
        <w:rPr>
          <w:color w:val="000000" w:themeColor="text1"/>
          <w:lang w:eastAsia="zh-CN" w:bidi="hi-IN"/>
        </w:rPr>
        <w:t xml:space="preserve"> </w:t>
      </w:r>
      <w:r w:rsidR="007F07E8" w:rsidRPr="00EE3907">
        <w:rPr>
          <w:color w:val="000000" w:themeColor="text1"/>
          <w:lang w:eastAsia="zh-CN" w:bidi="hi-IN"/>
        </w:rPr>
        <w:t>bijvoorbeeld</w:t>
      </w:r>
      <w:r w:rsidR="00FF3FAC">
        <w:rPr>
          <w:color w:val="000000" w:themeColor="text1"/>
          <w:lang w:eastAsia="zh-CN" w:bidi="hi-IN"/>
        </w:rPr>
        <w:t xml:space="preserve"> </w:t>
      </w:r>
      <w:r w:rsidR="007F07E8" w:rsidRPr="00EE3907">
        <w:rPr>
          <w:color w:val="000000" w:themeColor="text1"/>
          <w:lang w:eastAsia="zh-CN" w:bidi="hi-IN"/>
        </w:rPr>
        <w:t>paragraaf</w:t>
      </w:r>
      <w:r w:rsidR="00FF3FAC">
        <w:rPr>
          <w:color w:val="000000" w:themeColor="text1"/>
          <w:lang w:eastAsia="zh-CN" w:bidi="hi-IN"/>
        </w:rPr>
        <w:t xml:space="preserve"> </w:t>
      </w:r>
      <w:r w:rsidR="007F07E8" w:rsidRPr="00EE3907">
        <w:rPr>
          <w:color w:val="000000" w:themeColor="text1"/>
          <w:lang w:eastAsia="zh-CN" w:bidi="hi-IN"/>
        </w:rPr>
        <w:t>4.35</w:t>
      </w:r>
      <w:r w:rsidR="00FF3FAC">
        <w:rPr>
          <w:color w:val="000000" w:themeColor="text1"/>
          <w:lang w:eastAsia="zh-CN" w:bidi="hi-IN"/>
        </w:rPr>
        <w:t xml:space="preserve"> </w:t>
      </w:r>
      <w:r w:rsidR="007F07E8" w:rsidRPr="00EE3907">
        <w:rPr>
          <w:color w:val="000000" w:themeColor="text1"/>
          <w:lang w:eastAsia="zh-CN" w:bidi="hi-IN"/>
        </w:rPr>
        <w:t>als</w:t>
      </w:r>
      <w:r w:rsidR="00FF3FAC">
        <w:rPr>
          <w:color w:val="000000" w:themeColor="text1"/>
          <w:lang w:eastAsia="zh-CN" w:bidi="hi-IN"/>
        </w:rPr>
        <w:t xml:space="preserve"> </w:t>
      </w:r>
      <w:r w:rsidR="007F07E8" w:rsidRPr="00EE3907">
        <w:rPr>
          <w:color w:val="000000" w:themeColor="text1"/>
          <w:lang w:eastAsia="zh-CN" w:bidi="hi-IN"/>
        </w:rPr>
        <w:t>het</w:t>
      </w:r>
      <w:r w:rsidR="00FF3FAC">
        <w:rPr>
          <w:color w:val="000000" w:themeColor="text1"/>
          <w:lang w:eastAsia="zh-CN" w:bidi="hi-IN"/>
        </w:rPr>
        <w:t xml:space="preserve"> </w:t>
      </w:r>
      <w:r w:rsidR="007F07E8" w:rsidRPr="00EE3907">
        <w:rPr>
          <w:color w:val="000000" w:themeColor="text1"/>
          <w:lang w:eastAsia="zh-CN" w:bidi="hi-IN"/>
        </w:rPr>
        <w:t>gaat</w:t>
      </w:r>
      <w:r w:rsidR="00FF3FAC">
        <w:rPr>
          <w:color w:val="000000" w:themeColor="text1"/>
          <w:lang w:eastAsia="zh-CN" w:bidi="hi-IN"/>
        </w:rPr>
        <w:t xml:space="preserve"> </w:t>
      </w:r>
      <w:r w:rsidR="007F07E8" w:rsidRPr="00EE3907">
        <w:rPr>
          <w:color w:val="000000" w:themeColor="text1"/>
          <w:lang w:eastAsia="zh-CN" w:bidi="hi-IN"/>
        </w:rPr>
        <w:t>om</w:t>
      </w:r>
      <w:r w:rsidR="00FF3FAC">
        <w:rPr>
          <w:color w:val="000000" w:themeColor="text1"/>
          <w:lang w:eastAsia="zh-CN" w:bidi="hi-IN"/>
        </w:rPr>
        <w:t xml:space="preserve"> </w:t>
      </w:r>
      <w:r w:rsidR="007F07E8" w:rsidRPr="00EE3907">
        <w:rPr>
          <w:color w:val="000000" w:themeColor="text1"/>
          <w:lang w:eastAsia="zh-CN" w:bidi="hi-IN"/>
        </w:rPr>
        <w:t>het</w:t>
      </w:r>
      <w:r w:rsidR="00FF3FAC">
        <w:rPr>
          <w:color w:val="000000" w:themeColor="text1"/>
          <w:lang w:eastAsia="zh-CN" w:bidi="hi-IN"/>
        </w:rPr>
        <w:t xml:space="preserve"> </w:t>
      </w:r>
      <w:r w:rsidR="007F07E8" w:rsidRPr="00EE3907">
        <w:rPr>
          <w:color w:val="000000" w:themeColor="text1"/>
          <w:lang w:eastAsia="zh-CN" w:bidi="hi-IN"/>
        </w:rPr>
        <w:t>tanken</w:t>
      </w:r>
      <w:r w:rsidR="00FF3FAC">
        <w:rPr>
          <w:color w:val="000000" w:themeColor="text1"/>
          <w:lang w:eastAsia="zh-CN" w:bidi="hi-IN"/>
        </w:rPr>
        <w:t xml:space="preserve"> </w:t>
      </w:r>
      <w:r w:rsidR="007F07E8" w:rsidRPr="00EE3907">
        <w:rPr>
          <w:color w:val="000000" w:themeColor="text1"/>
          <w:lang w:eastAsia="zh-CN" w:bidi="hi-IN"/>
        </w:rPr>
        <w:t>en</w:t>
      </w:r>
      <w:r w:rsidR="00FF3FAC">
        <w:rPr>
          <w:color w:val="000000" w:themeColor="text1"/>
          <w:lang w:eastAsia="zh-CN" w:bidi="hi-IN"/>
        </w:rPr>
        <w:t xml:space="preserve"> </w:t>
      </w:r>
      <w:r w:rsidR="007F07E8" w:rsidRPr="00EE3907">
        <w:rPr>
          <w:color w:val="000000" w:themeColor="text1"/>
          <w:lang w:eastAsia="zh-CN" w:bidi="hi-IN"/>
        </w:rPr>
        <w:t>opslaan</w:t>
      </w:r>
      <w:r w:rsidR="00FF3FAC">
        <w:rPr>
          <w:color w:val="000000" w:themeColor="text1"/>
          <w:lang w:eastAsia="zh-CN" w:bidi="hi-IN"/>
        </w:rPr>
        <w:t xml:space="preserve"> </w:t>
      </w:r>
      <w:r w:rsidR="007F07E8" w:rsidRPr="00EE3907">
        <w:rPr>
          <w:color w:val="000000" w:themeColor="text1"/>
          <w:lang w:eastAsia="zh-CN" w:bidi="hi-IN"/>
        </w:rPr>
        <w:t>van</w:t>
      </w:r>
      <w:r w:rsidR="00FF3FAC">
        <w:rPr>
          <w:color w:val="000000" w:themeColor="text1"/>
          <w:lang w:eastAsia="zh-CN" w:bidi="hi-IN"/>
        </w:rPr>
        <w:t xml:space="preserve"> </w:t>
      </w:r>
      <w:r w:rsidR="007F07E8" w:rsidRPr="00EE3907">
        <w:rPr>
          <w:color w:val="000000" w:themeColor="text1"/>
          <w:lang w:eastAsia="zh-CN" w:bidi="hi-IN"/>
        </w:rPr>
        <w:t>LPG.</w:t>
      </w:r>
    </w:p>
    <w:p w14:paraId="65AA2597" w14:textId="03251D9E" w:rsidR="00BD2E04" w:rsidRPr="006F3B50" w:rsidRDefault="006F3B50" w:rsidP="006F3B50">
      <w:pPr>
        <w:pStyle w:val="Alineakop"/>
      </w:pPr>
      <w:r w:rsidRPr="00BD2E04">
        <w:rPr>
          <w:rFonts w:ascii="Wingdings" w:hAnsi="Wingdings"/>
        </w:rPr>
        <w:t></w:t>
      </w:r>
      <w:r w:rsidRPr="00BD2E04">
        <w:rPr>
          <w:rFonts w:ascii="Wingdings" w:hAnsi="Wingdings"/>
        </w:rPr>
        <w:tab/>
      </w:r>
      <w:r w:rsidR="00BD2E04" w:rsidRPr="006F3B50">
        <w:t>Paragrafen</w:t>
      </w:r>
      <w:r w:rsidR="00FF3FAC">
        <w:t xml:space="preserve"> </w:t>
      </w:r>
      <w:r w:rsidR="00BD2E04" w:rsidRPr="006F3B50">
        <w:t>5.3.21</w:t>
      </w:r>
      <w:r w:rsidR="00FF3FAC">
        <w:t xml:space="preserve"> </w:t>
      </w:r>
      <w:r w:rsidR="00BD2E04" w:rsidRPr="006F3B50">
        <w:t>en</w:t>
      </w:r>
      <w:r w:rsidR="00FF3FAC">
        <w:t xml:space="preserve"> </w:t>
      </w:r>
      <w:r w:rsidR="00BD2E04" w:rsidRPr="006F3B50">
        <w:t>5.3.22</w:t>
      </w:r>
      <w:r w:rsidR="00FF3FAC">
        <w:t xml:space="preserve"> </w:t>
      </w:r>
      <w:r w:rsidR="00BD2E04" w:rsidRPr="006F3B50">
        <w:t>niet</w:t>
      </w:r>
      <w:r w:rsidR="00FF3FAC">
        <w:t xml:space="preserve"> </w:t>
      </w:r>
      <w:r w:rsidR="00BD2E04" w:rsidRPr="006F3B50">
        <w:t>uitgewerkt</w:t>
      </w:r>
    </w:p>
    <w:p w14:paraId="24FBB5D9" w14:textId="6490DD1F" w:rsidR="002C1FEB" w:rsidRPr="00476752" w:rsidRDefault="00476752" w:rsidP="00FC5828">
      <w:pPr>
        <w:rPr>
          <w:lang w:eastAsia="zh-CN" w:bidi="hi-IN"/>
        </w:rPr>
      </w:pPr>
      <w:r w:rsidRPr="00476752">
        <w:rPr>
          <w:lang w:eastAsia="zh-CN" w:bidi="hi-IN"/>
        </w:rPr>
        <w:t>Hoewel</w:t>
      </w:r>
      <w:r w:rsidR="00FF3FAC">
        <w:rPr>
          <w:lang w:eastAsia="zh-CN" w:bidi="hi-IN"/>
        </w:rPr>
        <w:t xml:space="preserve"> </w:t>
      </w:r>
      <w:r w:rsidRPr="00476752">
        <w:rPr>
          <w:lang w:eastAsia="zh-CN" w:bidi="hi-IN"/>
        </w:rPr>
        <w:t>dus</w:t>
      </w:r>
      <w:r w:rsidR="00FF3FAC">
        <w:rPr>
          <w:lang w:eastAsia="zh-CN" w:bidi="hi-IN"/>
        </w:rPr>
        <w:t xml:space="preserve"> </w:t>
      </w:r>
      <w:r w:rsidRPr="00476752">
        <w:rPr>
          <w:lang w:eastAsia="zh-CN" w:bidi="hi-IN"/>
        </w:rPr>
        <w:t>beide</w:t>
      </w:r>
      <w:r w:rsidR="00FF3FAC">
        <w:rPr>
          <w:lang w:eastAsia="zh-CN" w:bidi="hi-IN"/>
        </w:rPr>
        <w:t xml:space="preserve"> </w:t>
      </w:r>
      <w:r w:rsidRPr="00476752">
        <w:rPr>
          <w:lang w:eastAsia="zh-CN" w:bidi="hi-IN"/>
        </w:rPr>
        <w:t>paragrafen</w:t>
      </w:r>
      <w:r w:rsidR="00FF3FAC">
        <w:rPr>
          <w:lang w:eastAsia="zh-CN" w:bidi="hi-IN"/>
        </w:rPr>
        <w:t xml:space="preserve"> </w:t>
      </w:r>
      <w:r w:rsidR="002C1FEB" w:rsidRPr="00476752">
        <w:rPr>
          <w:lang w:eastAsia="zh-CN" w:bidi="hi-IN"/>
        </w:rPr>
        <w:t>5.3.21</w:t>
      </w:r>
      <w:r w:rsidR="00FF3FAC">
        <w:rPr>
          <w:lang w:eastAsia="zh-CN" w:bidi="hi-IN"/>
        </w:rPr>
        <w:t xml:space="preserve"> </w:t>
      </w:r>
      <w:r w:rsidR="008054F8" w:rsidRPr="00476752">
        <w:rPr>
          <w:lang w:eastAsia="zh-CN" w:bidi="hi-IN"/>
        </w:rPr>
        <w:t>en</w:t>
      </w:r>
      <w:r w:rsidR="00FF3FAC">
        <w:rPr>
          <w:lang w:eastAsia="zh-CN" w:bidi="hi-IN"/>
        </w:rPr>
        <w:t xml:space="preserve"> </w:t>
      </w:r>
      <w:r w:rsidR="008054F8" w:rsidRPr="00476752">
        <w:rPr>
          <w:lang w:eastAsia="zh-CN" w:bidi="hi-IN"/>
        </w:rPr>
        <w:t>5.3.22</w:t>
      </w:r>
      <w:r w:rsidR="00FF3FAC">
        <w:rPr>
          <w:lang w:eastAsia="zh-CN" w:bidi="hi-IN"/>
        </w:rPr>
        <w:t xml:space="preserve"> </w:t>
      </w:r>
      <w:r w:rsidRPr="00476752">
        <w:rPr>
          <w:lang w:eastAsia="zh-CN" w:bidi="hi-IN"/>
        </w:rPr>
        <w:t>relevant</w:t>
      </w:r>
      <w:r w:rsidR="00FF3FAC">
        <w:rPr>
          <w:lang w:eastAsia="zh-CN" w:bidi="hi-IN"/>
        </w:rPr>
        <w:t xml:space="preserve"> </w:t>
      </w:r>
      <w:r w:rsidRPr="00476752">
        <w:rPr>
          <w:lang w:eastAsia="zh-CN" w:bidi="hi-IN"/>
        </w:rPr>
        <w:t>zijn</w:t>
      </w:r>
      <w:r w:rsidR="00FF3FAC">
        <w:rPr>
          <w:lang w:eastAsia="zh-CN" w:bidi="hi-IN"/>
        </w:rPr>
        <w:t xml:space="preserve"> </w:t>
      </w:r>
      <w:r w:rsidRPr="00476752">
        <w:rPr>
          <w:lang w:eastAsia="zh-CN" w:bidi="hi-IN"/>
        </w:rPr>
        <w:t>voor</w:t>
      </w:r>
      <w:r w:rsidR="00FF3FAC">
        <w:rPr>
          <w:lang w:eastAsia="zh-CN" w:bidi="hi-IN"/>
        </w:rPr>
        <w:t xml:space="preserve"> </w:t>
      </w:r>
      <w:r w:rsidRPr="00476752">
        <w:rPr>
          <w:lang w:eastAsia="zh-CN" w:bidi="hi-IN"/>
        </w:rPr>
        <w:t>voorliggend</w:t>
      </w:r>
      <w:r w:rsidR="00FF3FAC">
        <w:rPr>
          <w:lang w:eastAsia="zh-CN" w:bidi="hi-IN"/>
        </w:rPr>
        <w:t xml:space="preserve"> </w:t>
      </w:r>
      <w:r w:rsidRPr="00476752">
        <w:rPr>
          <w:lang w:eastAsia="zh-CN" w:bidi="hi-IN"/>
        </w:rPr>
        <w:t>wijzigingsplan,</w:t>
      </w:r>
      <w:r w:rsidR="00FF3FAC">
        <w:rPr>
          <w:lang w:eastAsia="zh-CN" w:bidi="hi-IN"/>
        </w:rPr>
        <w:t xml:space="preserve"> </w:t>
      </w:r>
      <w:r w:rsidRPr="00476752">
        <w:rPr>
          <w:lang w:eastAsia="zh-CN" w:bidi="hi-IN"/>
        </w:rPr>
        <w:t>zijn</w:t>
      </w:r>
      <w:r w:rsidR="00FF3FAC">
        <w:rPr>
          <w:lang w:eastAsia="zh-CN" w:bidi="hi-IN"/>
        </w:rPr>
        <w:t xml:space="preserve"> </w:t>
      </w:r>
      <w:r w:rsidRPr="00476752">
        <w:rPr>
          <w:lang w:eastAsia="zh-CN" w:bidi="hi-IN"/>
        </w:rPr>
        <w:t>deze</w:t>
      </w:r>
      <w:r w:rsidR="00FF3FAC">
        <w:rPr>
          <w:lang w:eastAsia="zh-CN" w:bidi="hi-IN"/>
        </w:rPr>
        <w:t xml:space="preserve"> </w:t>
      </w:r>
      <w:r w:rsidRPr="00476752">
        <w:rPr>
          <w:lang w:eastAsia="zh-CN" w:bidi="hi-IN"/>
        </w:rPr>
        <w:t>paragrafen</w:t>
      </w:r>
      <w:r w:rsidR="00FF3FAC">
        <w:rPr>
          <w:lang w:eastAsia="zh-CN" w:bidi="hi-IN"/>
        </w:rPr>
        <w:t xml:space="preserve"> </w:t>
      </w:r>
      <w:r w:rsidR="00CD6C03">
        <w:rPr>
          <w:lang w:eastAsia="zh-CN" w:bidi="hi-IN"/>
        </w:rPr>
        <w:t>niet</w:t>
      </w:r>
      <w:r w:rsidR="00FF3FAC">
        <w:rPr>
          <w:lang w:eastAsia="zh-CN" w:bidi="hi-IN"/>
        </w:rPr>
        <w:t xml:space="preserve"> </w:t>
      </w:r>
      <w:r w:rsidR="0058582F" w:rsidRPr="00476752">
        <w:rPr>
          <w:lang w:eastAsia="zh-CN" w:bidi="hi-IN"/>
        </w:rPr>
        <w:t>uitgewerkt</w:t>
      </w:r>
      <w:r w:rsidR="00FF3FAC">
        <w:rPr>
          <w:lang w:eastAsia="zh-CN" w:bidi="hi-IN"/>
        </w:rPr>
        <w:t xml:space="preserve"> </w:t>
      </w:r>
      <w:r w:rsidR="008054F8" w:rsidRPr="00476752">
        <w:rPr>
          <w:lang w:eastAsia="zh-CN" w:bidi="hi-IN"/>
        </w:rPr>
        <w:t>gelet</w:t>
      </w:r>
      <w:r w:rsidR="00FF3FAC">
        <w:rPr>
          <w:lang w:eastAsia="zh-CN" w:bidi="hi-IN"/>
        </w:rPr>
        <w:t xml:space="preserve"> </w:t>
      </w:r>
      <w:r w:rsidR="008054F8" w:rsidRPr="00476752">
        <w:rPr>
          <w:lang w:eastAsia="zh-CN" w:bidi="hi-IN"/>
        </w:rPr>
        <w:t>op</w:t>
      </w:r>
      <w:r w:rsidR="00FF3FAC">
        <w:rPr>
          <w:lang w:eastAsia="zh-CN" w:bidi="hi-IN"/>
        </w:rPr>
        <w:t xml:space="preserve"> </w:t>
      </w:r>
      <w:r w:rsidR="008054F8" w:rsidRPr="00476752">
        <w:rPr>
          <w:lang w:eastAsia="zh-CN" w:bidi="hi-IN"/>
        </w:rPr>
        <w:t>het</w:t>
      </w:r>
      <w:r w:rsidR="00FF3FAC">
        <w:rPr>
          <w:lang w:eastAsia="zh-CN" w:bidi="hi-IN"/>
        </w:rPr>
        <w:t xml:space="preserve"> </w:t>
      </w:r>
      <w:r w:rsidR="008054F8" w:rsidRPr="00476752">
        <w:rPr>
          <w:lang w:eastAsia="zh-CN" w:bidi="hi-IN"/>
        </w:rPr>
        <w:t>tijdsbestek</w:t>
      </w:r>
      <w:r w:rsidR="00FF3FAC">
        <w:rPr>
          <w:lang w:eastAsia="zh-CN" w:bidi="hi-IN"/>
        </w:rPr>
        <w:t xml:space="preserve"> </w:t>
      </w:r>
      <w:r w:rsidR="008054F8" w:rsidRPr="00476752">
        <w:rPr>
          <w:lang w:eastAsia="zh-CN" w:bidi="hi-IN"/>
        </w:rPr>
        <w:t>waarin</w:t>
      </w:r>
      <w:r w:rsidR="00FF3FAC">
        <w:rPr>
          <w:lang w:eastAsia="zh-CN" w:bidi="hi-IN"/>
        </w:rPr>
        <w:t xml:space="preserve"> </w:t>
      </w:r>
      <w:r w:rsidR="00304F4E" w:rsidRPr="00476752">
        <w:rPr>
          <w:lang w:eastAsia="zh-CN" w:bidi="hi-IN"/>
        </w:rPr>
        <w:t>voorliggend</w:t>
      </w:r>
      <w:r w:rsidR="00FF3FAC">
        <w:rPr>
          <w:lang w:eastAsia="zh-CN" w:bidi="hi-IN"/>
        </w:rPr>
        <w:t xml:space="preserve"> </w:t>
      </w:r>
      <w:r w:rsidR="00304F4E" w:rsidRPr="00476752">
        <w:rPr>
          <w:lang w:eastAsia="zh-CN" w:bidi="hi-IN"/>
        </w:rPr>
        <w:t>model</w:t>
      </w:r>
      <w:r w:rsidR="00FF3FAC">
        <w:rPr>
          <w:lang w:eastAsia="zh-CN" w:bidi="hi-IN"/>
        </w:rPr>
        <w:t xml:space="preserve"> </w:t>
      </w:r>
      <w:r w:rsidR="00304F4E" w:rsidRPr="00476752">
        <w:rPr>
          <w:lang w:eastAsia="zh-CN" w:bidi="hi-IN"/>
        </w:rPr>
        <w:t>omgevingsplan</w:t>
      </w:r>
      <w:r w:rsidR="00FF3FAC">
        <w:rPr>
          <w:lang w:eastAsia="zh-CN" w:bidi="hi-IN"/>
        </w:rPr>
        <w:t xml:space="preserve"> </w:t>
      </w:r>
      <w:r w:rsidR="00304F4E" w:rsidRPr="00476752">
        <w:rPr>
          <w:lang w:eastAsia="zh-CN" w:bidi="hi-IN"/>
        </w:rPr>
        <w:t>gemaakt</w:t>
      </w:r>
      <w:r w:rsidR="00FF3FAC">
        <w:rPr>
          <w:lang w:eastAsia="zh-CN" w:bidi="hi-IN"/>
        </w:rPr>
        <w:t xml:space="preserve"> </w:t>
      </w:r>
      <w:r w:rsidR="00304F4E" w:rsidRPr="00476752">
        <w:rPr>
          <w:lang w:eastAsia="zh-CN" w:bidi="hi-IN"/>
        </w:rPr>
        <w:t>moest</w:t>
      </w:r>
      <w:r w:rsidR="00FF3FAC">
        <w:rPr>
          <w:lang w:eastAsia="zh-CN" w:bidi="hi-IN"/>
        </w:rPr>
        <w:t xml:space="preserve"> </w:t>
      </w:r>
      <w:r w:rsidR="00304F4E" w:rsidRPr="00476752">
        <w:rPr>
          <w:lang w:eastAsia="zh-CN" w:bidi="hi-IN"/>
        </w:rPr>
        <w:t>worden.</w:t>
      </w:r>
    </w:p>
    <w:p w14:paraId="23903920" w14:textId="32323A18" w:rsidR="00A02260" w:rsidRPr="00996E2C" w:rsidRDefault="00996E2C" w:rsidP="006F3B50">
      <w:pPr>
        <w:pStyle w:val="Alineakop"/>
        <w:rPr>
          <w:lang w:eastAsia="zh-CN" w:bidi="hi-IN"/>
        </w:rPr>
      </w:pPr>
      <w:r w:rsidRPr="00996E2C">
        <w:rPr>
          <w:lang w:eastAsia="zh-CN" w:bidi="hi-IN"/>
        </w:rPr>
        <w:t>Toelichting</w:t>
      </w:r>
      <w:r w:rsidR="00FF3FAC">
        <w:rPr>
          <w:lang w:eastAsia="zh-CN" w:bidi="hi-IN"/>
        </w:rPr>
        <w:t xml:space="preserve"> </w:t>
      </w:r>
      <w:r w:rsidRPr="00996E2C">
        <w:rPr>
          <w:lang w:eastAsia="zh-CN" w:bidi="hi-IN"/>
        </w:rPr>
        <w:t>op</w:t>
      </w:r>
      <w:r w:rsidR="00FF3FAC">
        <w:rPr>
          <w:lang w:eastAsia="zh-CN" w:bidi="hi-IN"/>
        </w:rPr>
        <w:t xml:space="preserve"> </w:t>
      </w:r>
      <w:r w:rsidRPr="00996E2C">
        <w:rPr>
          <w:lang w:eastAsia="zh-CN" w:bidi="hi-IN"/>
        </w:rPr>
        <w:t>artikel</w:t>
      </w:r>
      <w:r w:rsidR="00FF3FAC">
        <w:rPr>
          <w:lang w:eastAsia="zh-CN" w:bidi="hi-IN"/>
        </w:rPr>
        <w:t xml:space="preserve"> </w:t>
      </w:r>
      <w:r w:rsidRPr="00996E2C">
        <w:rPr>
          <w:lang w:eastAsia="zh-CN" w:bidi="hi-IN"/>
        </w:rPr>
        <w:t>4.63,</w:t>
      </w:r>
      <w:r w:rsidR="00FF3FAC">
        <w:rPr>
          <w:lang w:eastAsia="zh-CN" w:bidi="hi-IN"/>
        </w:rPr>
        <w:t xml:space="preserve"> </w:t>
      </w:r>
      <w:r w:rsidRPr="00996E2C">
        <w:rPr>
          <w:lang w:eastAsia="zh-CN" w:bidi="hi-IN"/>
        </w:rPr>
        <w:t>d</w:t>
      </w:r>
      <w:r w:rsidR="00A02260" w:rsidRPr="00996E2C">
        <w:rPr>
          <w:lang w:eastAsia="zh-CN" w:bidi="hi-IN"/>
        </w:rPr>
        <w:t>erde</w:t>
      </w:r>
      <w:r w:rsidR="00FF3FAC">
        <w:rPr>
          <w:lang w:eastAsia="zh-CN" w:bidi="hi-IN"/>
        </w:rPr>
        <w:t xml:space="preserve"> </w:t>
      </w:r>
      <w:r w:rsidR="00A02260" w:rsidRPr="00996E2C">
        <w:rPr>
          <w:lang w:eastAsia="zh-CN" w:bidi="hi-IN"/>
        </w:rPr>
        <w:t>lid</w:t>
      </w:r>
      <w:r>
        <w:rPr>
          <w:lang w:eastAsia="zh-CN" w:bidi="hi-IN"/>
        </w:rPr>
        <w:t>:</w:t>
      </w:r>
      <w:r w:rsidR="00FF3FAC">
        <w:rPr>
          <w:lang w:eastAsia="zh-CN" w:bidi="hi-IN"/>
        </w:rPr>
        <w:t xml:space="preserve"> </w:t>
      </w:r>
      <w:r>
        <w:rPr>
          <w:lang w:eastAsia="zh-CN" w:bidi="hi-IN"/>
        </w:rPr>
        <w:t>voor</w:t>
      </w:r>
      <w:r w:rsidR="00FF3FAC">
        <w:rPr>
          <w:lang w:eastAsia="zh-CN" w:bidi="hi-IN"/>
        </w:rPr>
        <w:t xml:space="preserve"> </w:t>
      </w:r>
      <w:r>
        <w:rPr>
          <w:lang w:eastAsia="zh-CN" w:bidi="hi-IN"/>
        </w:rPr>
        <w:t>horeca</w:t>
      </w:r>
      <w:r w:rsidR="00FF3FAC">
        <w:rPr>
          <w:lang w:eastAsia="zh-CN" w:bidi="hi-IN"/>
        </w:rPr>
        <w:t xml:space="preserve"> </w:t>
      </w:r>
      <w:r>
        <w:rPr>
          <w:lang w:eastAsia="zh-CN" w:bidi="hi-IN"/>
        </w:rPr>
        <w:t>alleen</w:t>
      </w:r>
      <w:r w:rsidR="00FF3FAC">
        <w:rPr>
          <w:lang w:eastAsia="zh-CN" w:bidi="hi-IN"/>
        </w:rPr>
        <w:t xml:space="preserve"> </w:t>
      </w:r>
      <w:r>
        <w:rPr>
          <w:lang w:eastAsia="zh-CN" w:bidi="hi-IN"/>
        </w:rPr>
        <w:t>geluidregels</w:t>
      </w:r>
      <w:r w:rsidR="00FF3FAC">
        <w:rPr>
          <w:lang w:eastAsia="zh-CN" w:bidi="hi-IN"/>
        </w:rPr>
        <w:t xml:space="preserve"> </w:t>
      </w:r>
      <w:r>
        <w:rPr>
          <w:lang w:eastAsia="zh-CN" w:bidi="hi-IN"/>
        </w:rPr>
        <w:t>opgesteld</w:t>
      </w:r>
    </w:p>
    <w:p w14:paraId="66CAE836" w14:textId="6905610F" w:rsidR="008A7A44" w:rsidRDefault="00352ED3" w:rsidP="00C74567">
      <w:pPr>
        <w:rPr>
          <w:lang w:eastAsia="zh-CN" w:bidi="hi-IN"/>
        </w:rPr>
      </w:pPr>
      <w:r w:rsidRPr="00352ED3">
        <w:rPr>
          <w:lang w:eastAsia="zh-CN" w:bidi="hi-IN"/>
        </w:rPr>
        <w:t>Voor</w:t>
      </w:r>
      <w:r w:rsidR="00FF3FAC">
        <w:rPr>
          <w:lang w:eastAsia="zh-CN" w:bidi="hi-IN"/>
        </w:rPr>
        <w:t xml:space="preserve"> </w:t>
      </w:r>
      <w:r w:rsidRPr="00352ED3">
        <w:rPr>
          <w:lang w:eastAsia="zh-CN" w:bidi="hi-IN"/>
        </w:rPr>
        <w:t>horeca-activiteiten</w:t>
      </w:r>
      <w:r w:rsidR="00FF3FAC">
        <w:rPr>
          <w:lang w:eastAsia="zh-CN" w:bidi="hi-IN"/>
        </w:rPr>
        <w:t xml:space="preserve"> </w:t>
      </w:r>
      <w:r w:rsidRPr="00352ED3">
        <w:rPr>
          <w:lang w:eastAsia="zh-CN" w:bidi="hi-IN"/>
        </w:rPr>
        <w:t>zijn</w:t>
      </w:r>
      <w:r w:rsidR="00FF3FAC">
        <w:rPr>
          <w:lang w:eastAsia="zh-CN" w:bidi="hi-IN"/>
        </w:rPr>
        <w:t xml:space="preserve"> </w:t>
      </w:r>
      <w:r w:rsidRPr="00352ED3">
        <w:rPr>
          <w:lang w:eastAsia="zh-CN" w:bidi="hi-IN"/>
        </w:rPr>
        <w:t>in</w:t>
      </w:r>
      <w:r w:rsidR="00FF3FAC">
        <w:rPr>
          <w:lang w:eastAsia="zh-CN" w:bidi="hi-IN"/>
        </w:rPr>
        <w:t xml:space="preserve"> </w:t>
      </w:r>
      <w:r w:rsidRPr="00352ED3">
        <w:rPr>
          <w:lang w:eastAsia="zh-CN" w:bidi="hi-IN"/>
        </w:rPr>
        <w:t>dit</w:t>
      </w:r>
      <w:r w:rsidR="00FF3FAC">
        <w:rPr>
          <w:lang w:eastAsia="zh-CN" w:bidi="hi-IN"/>
        </w:rPr>
        <w:t xml:space="preserve"> </w:t>
      </w:r>
      <w:r w:rsidRPr="00352ED3">
        <w:rPr>
          <w:lang w:eastAsia="zh-CN" w:bidi="hi-IN"/>
        </w:rPr>
        <w:t>wijzigingsbesluit</w:t>
      </w:r>
      <w:r w:rsidR="00FF3FAC">
        <w:rPr>
          <w:lang w:eastAsia="zh-CN" w:bidi="hi-IN"/>
        </w:rPr>
        <w:t xml:space="preserve"> </w:t>
      </w:r>
      <w:r w:rsidRPr="00352ED3">
        <w:rPr>
          <w:lang w:eastAsia="zh-CN" w:bidi="hi-IN"/>
        </w:rPr>
        <w:t>voor</w:t>
      </w:r>
      <w:r w:rsidR="00FF3FAC">
        <w:rPr>
          <w:lang w:eastAsia="zh-CN" w:bidi="hi-IN"/>
        </w:rPr>
        <w:t xml:space="preserve"> </w:t>
      </w:r>
      <w:r w:rsidRPr="00352ED3">
        <w:rPr>
          <w:lang w:eastAsia="zh-CN" w:bidi="hi-IN"/>
        </w:rPr>
        <w:t>wat</w:t>
      </w:r>
      <w:r w:rsidR="00FF3FAC">
        <w:rPr>
          <w:lang w:eastAsia="zh-CN" w:bidi="hi-IN"/>
        </w:rPr>
        <w:t xml:space="preserve"> </w:t>
      </w:r>
      <w:r w:rsidRPr="00352ED3">
        <w:rPr>
          <w:lang w:eastAsia="zh-CN" w:bidi="hi-IN"/>
        </w:rPr>
        <w:t>betreft</w:t>
      </w:r>
      <w:r w:rsidR="00FF3FAC">
        <w:rPr>
          <w:lang w:eastAsia="zh-CN" w:bidi="hi-IN"/>
        </w:rPr>
        <w:t xml:space="preserve"> </w:t>
      </w:r>
      <w:r w:rsidRPr="00352ED3">
        <w:rPr>
          <w:lang w:eastAsia="zh-CN" w:bidi="hi-IN"/>
        </w:rPr>
        <w:t>de</w:t>
      </w:r>
      <w:r w:rsidR="00FF3FAC">
        <w:rPr>
          <w:lang w:eastAsia="zh-CN" w:bidi="hi-IN"/>
        </w:rPr>
        <w:t xml:space="preserve"> </w:t>
      </w:r>
      <w:r w:rsidRPr="00352ED3">
        <w:rPr>
          <w:lang w:eastAsia="zh-CN" w:bidi="hi-IN"/>
        </w:rPr>
        <w:t>milieuaspecten</w:t>
      </w:r>
      <w:r w:rsidR="00FF3FAC">
        <w:rPr>
          <w:lang w:eastAsia="zh-CN" w:bidi="hi-IN"/>
        </w:rPr>
        <w:t xml:space="preserve"> </w:t>
      </w:r>
      <w:r w:rsidRPr="00352ED3">
        <w:rPr>
          <w:lang w:eastAsia="zh-CN" w:bidi="hi-IN"/>
        </w:rPr>
        <w:t>alleen</w:t>
      </w:r>
      <w:r w:rsidR="00FF3FAC">
        <w:rPr>
          <w:lang w:eastAsia="zh-CN" w:bidi="hi-IN"/>
        </w:rPr>
        <w:t xml:space="preserve"> </w:t>
      </w:r>
      <w:r w:rsidRPr="00352ED3">
        <w:rPr>
          <w:lang w:eastAsia="zh-CN" w:bidi="hi-IN"/>
        </w:rPr>
        <w:t>regels</w:t>
      </w:r>
      <w:r w:rsidR="00FF3FAC">
        <w:rPr>
          <w:lang w:eastAsia="zh-CN" w:bidi="hi-IN"/>
        </w:rPr>
        <w:t xml:space="preserve"> </w:t>
      </w:r>
      <w:r w:rsidRPr="00352ED3">
        <w:rPr>
          <w:lang w:eastAsia="zh-CN" w:bidi="hi-IN"/>
        </w:rPr>
        <w:t>gesteld</w:t>
      </w:r>
      <w:r w:rsidR="00FF3FAC">
        <w:rPr>
          <w:lang w:eastAsia="zh-CN" w:bidi="hi-IN"/>
        </w:rPr>
        <w:t xml:space="preserve"> </w:t>
      </w:r>
      <w:r w:rsidRPr="00352ED3">
        <w:rPr>
          <w:lang w:eastAsia="zh-CN" w:bidi="hi-IN"/>
        </w:rPr>
        <w:t>over</w:t>
      </w:r>
      <w:r w:rsidR="00FF3FAC">
        <w:rPr>
          <w:lang w:eastAsia="zh-CN" w:bidi="hi-IN"/>
        </w:rPr>
        <w:t xml:space="preserve"> </w:t>
      </w:r>
      <w:r w:rsidRPr="00352ED3">
        <w:rPr>
          <w:lang w:eastAsia="zh-CN" w:bidi="hi-IN"/>
        </w:rPr>
        <w:t>geluid</w:t>
      </w:r>
      <w:r w:rsidR="00FF3FAC">
        <w:rPr>
          <w:lang w:eastAsia="zh-CN" w:bidi="hi-IN"/>
        </w:rPr>
        <w:t xml:space="preserve"> </w:t>
      </w:r>
      <w:r w:rsidRPr="00352ED3">
        <w:rPr>
          <w:lang w:eastAsia="zh-CN" w:bidi="hi-IN"/>
        </w:rPr>
        <w:t>(paragraaf</w:t>
      </w:r>
      <w:r w:rsidR="00FF3FAC">
        <w:rPr>
          <w:lang w:eastAsia="zh-CN" w:bidi="hi-IN"/>
        </w:rPr>
        <w:t xml:space="preserve"> </w:t>
      </w:r>
      <w:r w:rsidRPr="00352ED3">
        <w:rPr>
          <w:lang w:eastAsia="zh-CN" w:bidi="hi-IN"/>
        </w:rPr>
        <w:t>5.3.5</w:t>
      </w:r>
      <w:r w:rsidR="00FF3FAC">
        <w:rPr>
          <w:lang w:eastAsia="zh-CN" w:bidi="hi-IN"/>
        </w:rPr>
        <w:t xml:space="preserve"> </w:t>
      </w:r>
      <w:r w:rsidRPr="00352ED3">
        <w:rPr>
          <w:lang w:eastAsia="zh-CN" w:bidi="hi-IN"/>
        </w:rPr>
        <w:t>geluidveroorzakende</w:t>
      </w:r>
      <w:r w:rsidR="00FF3FAC">
        <w:rPr>
          <w:lang w:eastAsia="zh-CN" w:bidi="hi-IN"/>
        </w:rPr>
        <w:t xml:space="preserve"> </w:t>
      </w:r>
      <w:r w:rsidRPr="00352ED3">
        <w:rPr>
          <w:lang w:eastAsia="zh-CN" w:bidi="hi-IN"/>
        </w:rPr>
        <w:t>activiteit</w:t>
      </w:r>
      <w:r w:rsidR="00FF3FAC">
        <w:rPr>
          <w:lang w:eastAsia="zh-CN" w:bidi="hi-IN"/>
        </w:rPr>
        <w:t xml:space="preserve"> </w:t>
      </w:r>
      <w:r w:rsidRPr="00352ED3">
        <w:rPr>
          <w:lang w:eastAsia="zh-CN" w:bidi="hi-IN"/>
        </w:rPr>
        <w:t>verrichten).</w:t>
      </w:r>
      <w:r w:rsidR="00FF3FAC">
        <w:rPr>
          <w:lang w:eastAsia="zh-CN" w:bidi="hi-IN"/>
        </w:rPr>
        <w:t xml:space="preserve"> </w:t>
      </w:r>
      <w:r w:rsidRPr="00352ED3">
        <w:rPr>
          <w:lang w:eastAsia="zh-CN" w:bidi="hi-IN"/>
        </w:rPr>
        <w:t>Uiteraard</w:t>
      </w:r>
      <w:r w:rsidR="00FF3FAC">
        <w:rPr>
          <w:lang w:eastAsia="zh-CN" w:bidi="hi-IN"/>
        </w:rPr>
        <w:t xml:space="preserve"> </w:t>
      </w:r>
      <w:r w:rsidRPr="00352ED3">
        <w:rPr>
          <w:lang w:eastAsia="zh-CN" w:bidi="hi-IN"/>
        </w:rPr>
        <w:t>kunnen</w:t>
      </w:r>
      <w:r w:rsidR="00FF3FAC">
        <w:rPr>
          <w:lang w:eastAsia="zh-CN" w:bidi="hi-IN"/>
        </w:rPr>
        <w:t xml:space="preserve"> </w:t>
      </w:r>
      <w:r w:rsidRPr="00352ED3">
        <w:rPr>
          <w:lang w:eastAsia="zh-CN" w:bidi="hi-IN"/>
        </w:rPr>
        <w:t>bij</w:t>
      </w:r>
      <w:r w:rsidR="00FF3FAC">
        <w:rPr>
          <w:lang w:eastAsia="zh-CN" w:bidi="hi-IN"/>
        </w:rPr>
        <w:t xml:space="preserve"> </w:t>
      </w:r>
      <w:r w:rsidRPr="00352ED3">
        <w:rPr>
          <w:lang w:eastAsia="zh-CN" w:bidi="hi-IN"/>
        </w:rPr>
        <w:t>horeca-activiteiten</w:t>
      </w:r>
      <w:r w:rsidR="00FF3FAC">
        <w:rPr>
          <w:lang w:eastAsia="zh-CN" w:bidi="hi-IN"/>
        </w:rPr>
        <w:t xml:space="preserve"> </w:t>
      </w:r>
      <w:r w:rsidRPr="00352ED3">
        <w:rPr>
          <w:lang w:eastAsia="zh-CN" w:bidi="hi-IN"/>
        </w:rPr>
        <w:t>ook</w:t>
      </w:r>
      <w:r w:rsidR="00FF3FAC">
        <w:rPr>
          <w:lang w:eastAsia="zh-CN" w:bidi="hi-IN"/>
        </w:rPr>
        <w:t xml:space="preserve"> </w:t>
      </w:r>
      <w:r w:rsidRPr="00352ED3">
        <w:rPr>
          <w:lang w:eastAsia="zh-CN" w:bidi="hi-IN"/>
        </w:rPr>
        <w:t>regels</w:t>
      </w:r>
      <w:r w:rsidR="00FF3FAC">
        <w:rPr>
          <w:lang w:eastAsia="zh-CN" w:bidi="hi-IN"/>
        </w:rPr>
        <w:t xml:space="preserve"> </w:t>
      </w:r>
      <w:r w:rsidRPr="00352ED3">
        <w:rPr>
          <w:lang w:eastAsia="zh-CN" w:bidi="hi-IN"/>
        </w:rPr>
        <w:t>over</w:t>
      </w:r>
      <w:r w:rsidR="00FF3FAC">
        <w:rPr>
          <w:lang w:eastAsia="zh-CN" w:bidi="hi-IN"/>
        </w:rPr>
        <w:t xml:space="preserve"> </w:t>
      </w:r>
      <w:r w:rsidRPr="00352ED3">
        <w:rPr>
          <w:lang w:eastAsia="zh-CN" w:bidi="hi-IN"/>
        </w:rPr>
        <w:t>geur</w:t>
      </w:r>
      <w:r w:rsidR="00FF3FAC">
        <w:rPr>
          <w:lang w:eastAsia="zh-CN" w:bidi="hi-IN"/>
        </w:rPr>
        <w:t xml:space="preserve"> </w:t>
      </w:r>
      <w:r w:rsidRPr="00352ED3">
        <w:rPr>
          <w:lang w:eastAsia="zh-CN" w:bidi="hi-IN"/>
        </w:rPr>
        <w:t>relevant</w:t>
      </w:r>
      <w:r w:rsidR="00FF3FAC">
        <w:rPr>
          <w:lang w:eastAsia="zh-CN" w:bidi="hi-IN"/>
        </w:rPr>
        <w:t xml:space="preserve"> </w:t>
      </w:r>
      <w:r w:rsidRPr="00352ED3">
        <w:rPr>
          <w:lang w:eastAsia="zh-CN" w:bidi="hi-IN"/>
        </w:rPr>
        <w:t>zijn.</w:t>
      </w:r>
      <w:r w:rsidR="00FF3FAC">
        <w:rPr>
          <w:lang w:eastAsia="zh-CN" w:bidi="hi-IN"/>
        </w:rPr>
        <w:t xml:space="preserve"> </w:t>
      </w:r>
      <w:r w:rsidRPr="00352ED3">
        <w:rPr>
          <w:lang w:eastAsia="zh-CN" w:bidi="hi-IN"/>
        </w:rPr>
        <w:t>Betrek</w:t>
      </w:r>
      <w:r w:rsidR="00FF3FAC">
        <w:rPr>
          <w:lang w:eastAsia="zh-CN" w:bidi="hi-IN"/>
        </w:rPr>
        <w:t xml:space="preserve"> </w:t>
      </w:r>
      <w:r w:rsidRPr="00352ED3">
        <w:rPr>
          <w:lang w:eastAsia="zh-CN" w:bidi="hi-IN"/>
        </w:rPr>
        <w:t>in</w:t>
      </w:r>
      <w:r w:rsidR="00FF3FAC">
        <w:rPr>
          <w:lang w:eastAsia="zh-CN" w:bidi="hi-IN"/>
        </w:rPr>
        <w:t xml:space="preserve"> </w:t>
      </w:r>
      <w:r w:rsidRPr="00352ED3">
        <w:rPr>
          <w:lang w:eastAsia="zh-CN" w:bidi="hi-IN"/>
        </w:rPr>
        <w:t>dat</w:t>
      </w:r>
      <w:r w:rsidR="00FF3FAC">
        <w:rPr>
          <w:lang w:eastAsia="zh-CN" w:bidi="hi-IN"/>
        </w:rPr>
        <w:t xml:space="preserve"> </w:t>
      </w:r>
      <w:r w:rsidRPr="00352ED3">
        <w:rPr>
          <w:lang w:eastAsia="zh-CN" w:bidi="hi-IN"/>
        </w:rPr>
        <w:t>geval</w:t>
      </w:r>
      <w:r w:rsidR="00FF3FAC">
        <w:rPr>
          <w:lang w:eastAsia="zh-CN" w:bidi="hi-IN"/>
        </w:rPr>
        <w:t xml:space="preserve"> </w:t>
      </w:r>
      <w:r w:rsidRPr="00352ED3">
        <w:rPr>
          <w:lang w:eastAsia="zh-CN" w:bidi="hi-IN"/>
        </w:rPr>
        <w:t>bijvoorbeeld</w:t>
      </w:r>
      <w:r w:rsidR="00FF3FAC">
        <w:rPr>
          <w:lang w:eastAsia="zh-CN" w:bidi="hi-IN"/>
        </w:rPr>
        <w:t xml:space="preserve"> </w:t>
      </w:r>
      <w:r w:rsidRPr="00352ED3">
        <w:rPr>
          <w:lang w:eastAsia="zh-CN" w:bidi="hi-IN"/>
        </w:rPr>
        <w:t>paragraaf</w:t>
      </w:r>
      <w:r w:rsidR="00FF3FAC">
        <w:rPr>
          <w:lang w:eastAsia="zh-CN" w:bidi="hi-IN"/>
        </w:rPr>
        <w:t xml:space="preserve"> </w:t>
      </w:r>
      <w:r w:rsidRPr="00352ED3">
        <w:rPr>
          <w:lang w:eastAsia="zh-CN" w:bidi="hi-IN"/>
        </w:rPr>
        <w:t>2.3.15</w:t>
      </w:r>
      <w:r w:rsidR="00FF3FAC">
        <w:rPr>
          <w:lang w:eastAsia="zh-CN" w:bidi="hi-IN"/>
        </w:rPr>
        <w:t xml:space="preserve"> </w:t>
      </w:r>
      <w:r w:rsidRPr="00352ED3">
        <w:rPr>
          <w:lang w:eastAsia="zh-CN" w:bidi="hi-IN"/>
        </w:rPr>
        <w:t>‘niet-industriele</w:t>
      </w:r>
      <w:r w:rsidR="00FF3FAC">
        <w:rPr>
          <w:lang w:eastAsia="zh-CN" w:bidi="hi-IN"/>
        </w:rPr>
        <w:t xml:space="preserve"> </w:t>
      </w:r>
      <w:r w:rsidRPr="00352ED3">
        <w:rPr>
          <w:lang w:eastAsia="zh-CN" w:bidi="hi-IN"/>
        </w:rPr>
        <w:t>voedselbereiding’</w:t>
      </w:r>
      <w:r w:rsidR="00FF3FAC">
        <w:rPr>
          <w:lang w:eastAsia="zh-CN" w:bidi="hi-IN"/>
        </w:rPr>
        <w:t xml:space="preserve"> </w:t>
      </w:r>
      <w:r w:rsidRPr="00352ED3">
        <w:rPr>
          <w:lang w:eastAsia="zh-CN" w:bidi="hi-IN"/>
        </w:rPr>
        <w:t>uit</w:t>
      </w:r>
      <w:r w:rsidR="00FF3FAC">
        <w:rPr>
          <w:lang w:eastAsia="zh-CN" w:bidi="hi-IN"/>
        </w:rPr>
        <w:t xml:space="preserve"> </w:t>
      </w:r>
      <w:r w:rsidRPr="00352ED3">
        <w:rPr>
          <w:lang w:eastAsia="zh-CN" w:bidi="hi-IN"/>
        </w:rPr>
        <w:t>de</w:t>
      </w:r>
      <w:r w:rsidR="00FF3FAC">
        <w:rPr>
          <w:lang w:eastAsia="zh-CN" w:bidi="hi-IN"/>
        </w:rPr>
        <w:t xml:space="preserve"> </w:t>
      </w:r>
      <w:r w:rsidRPr="00352ED3">
        <w:rPr>
          <w:lang w:eastAsia="zh-CN" w:bidi="hi-IN"/>
        </w:rPr>
        <w:t>bruidsschat.</w:t>
      </w:r>
      <w:r w:rsidR="00FF3FAC">
        <w:rPr>
          <w:lang w:eastAsia="zh-CN" w:bidi="hi-IN"/>
        </w:rPr>
        <w:t xml:space="preserve"> </w:t>
      </w:r>
      <w:r w:rsidRPr="00352ED3">
        <w:rPr>
          <w:lang w:eastAsia="zh-CN" w:bidi="hi-IN"/>
        </w:rPr>
        <w:t>Geur</w:t>
      </w:r>
      <w:r w:rsidR="00FF3FAC">
        <w:rPr>
          <w:lang w:eastAsia="zh-CN" w:bidi="hi-IN"/>
        </w:rPr>
        <w:t xml:space="preserve"> </w:t>
      </w:r>
      <w:r w:rsidRPr="00352ED3">
        <w:rPr>
          <w:lang w:eastAsia="zh-CN" w:bidi="hi-IN"/>
        </w:rPr>
        <w:t>kan</w:t>
      </w:r>
      <w:r w:rsidR="00FF3FAC">
        <w:rPr>
          <w:lang w:eastAsia="zh-CN" w:bidi="hi-IN"/>
        </w:rPr>
        <w:t xml:space="preserve"> </w:t>
      </w:r>
      <w:r w:rsidRPr="00352ED3">
        <w:rPr>
          <w:lang w:eastAsia="zh-CN" w:bidi="hi-IN"/>
        </w:rPr>
        <w:t>ook</w:t>
      </w:r>
      <w:r w:rsidR="00FF3FAC">
        <w:rPr>
          <w:lang w:eastAsia="zh-CN" w:bidi="hi-IN"/>
        </w:rPr>
        <w:t xml:space="preserve"> </w:t>
      </w:r>
      <w:r w:rsidRPr="00352ED3">
        <w:rPr>
          <w:lang w:eastAsia="zh-CN" w:bidi="hi-IN"/>
        </w:rPr>
        <w:t>relevant</w:t>
      </w:r>
      <w:r w:rsidR="00FF3FAC">
        <w:rPr>
          <w:lang w:eastAsia="zh-CN" w:bidi="hi-IN"/>
        </w:rPr>
        <w:t xml:space="preserve"> </w:t>
      </w:r>
      <w:r w:rsidRPr="00352ED3">
        <w:rPr>
          <w:lang w:eastAsia="zh-CN" w:bidi="hi-IN"/>
        </w:rPr>
        <w:t>zijn</w:t>
      </w:r>
      <w:r w:rsidR="00FF3FAC">
        <w:rPr>
          <w:lang w:eastAsia="zh-CN" w:bidi="hi-IN"/>
        </w:rPr>
        <w:t xml:space="preserve"> </w:t>
      </w:r>
      <w:r w:rsidRPr="00352ED3">
        <w:rPr>
          <w:lang w:eastAsia="zh-CN" w:bidi="hi-IN"/>
        </w:rPr>
        <w:t>voor</w:t>
      </w:r>
      <w:r w:rsidR="00FF3FAC">
        <w:rPr>
          <w:lang w:eastAsia="zh-CN" w:bidi="hi-IN"/>
        </w:rPr>
        <w:t xml:space="preserve"> </w:t>
      </w:r>
      <w:r w:rsidRPr="00352ED3">
        <w:rPr>
          <w:lang w:eastAsia="zh-CN" w:bidi="hi-IN"/>
        </w:rPr>
        <w:t>andere</w:t>
      </w:r>
      <w:r w:rsidR="00FF3FAC">
        <w:rPr>
          <w:lang w:eastAsia="zh-CN" w:bidi="hi-IN"/>
        </w:rPr>
        <w:t xml:space="preserve"> </w:t>
      </w:r>
      <w:r w:rsidRPr="00352ED3">
        <w:rPr>
          <w:lang w:eastAsia="zh-CN" w:bidi="hi-IN"/>
        </w:rPr>
        <w:t>activiteiten</w:t>
      </w:r>
      <w:r w:rsidR="00FF3FAC">
        <w:rPr>
          <w:lang w:eastAsia="zh-CN" w:bidi="hi-IN"/>
        </w:rPr>
        <w:t xml:space="preserve"> </w:t>
      </w:r>
      <w:r w:rsidRPr="00352ED3">
        <w:rPr>
          <w:lang w:eastAsia="zh-CN" w:bidi="hi-IN"/>
        </w:rPr>
        <w:t>dan</w:t>
      </w:r>
      <w:r w:rsidR="00FF3FAC">
        <w:rPr>
          <w:lang w:eastAsia="zh-CN" w:bidi="hi-IN"/>
        </w:rPr>
        <w:t xml:space="preserve"> </w:t>
      </w:r>
      <w:r w:rsidRPr="00352ED3">
        <w:rPr>
          <w:lang w:eastAsia="zh-CN" w:bidi="hi-IN"/>
        </w:rPr>
        <w:t>horeca.</w:t>
      </w:r>
      <w:r w:rsidR="00FF3FAC">
        <w:rPr>
          <w:lang w:eastAsia="zh-CN" w:bidi="hi-IN"/>
        </w:rPr>
        <w:t xml:space="preserve"> </w:t>
      </w:r>
      <w:r w:rsidRPr="00352ED3">
        <w:rPr>
          <w:lang w:eastAsia="zh-CN" w:bidi="hi-IN"/>
        </w:rPr>
        <w:t>Ga</w:t>
      </w:r>
      <w:r w:rsidR="00FF3FAC">
        <w:rPr>
          <w:lang w:eastAsia="zh-CN" w:bidi="hi-IN"/>
        </w:rPr>
        <w:t xml:space="preserve"> </w:t>
      </w:r>
      <w:r w:rsidRPr="00352ED3">
        <w:rPr>
          <w:lang w:eastAsia="zh-CN" w:bidi="hi-IN"/>
        </w:rPr>
        <w:t>daarom</w:t>
      </w:r>
      <w:r w:rsidR="00FF3FAC">
        <w:rPr>
          <w:lang w:eastAsia="zh-CN" w:bidi="hi-IN"/>
        </w:rPr>
        <w:t xml:space="preserve"> </w:t>
      </w:r>
      <w:r w:rsidRPr="00352ED3">
        <w:rPr>
          <w:lang w:eastAsia="zh-CN" w:bidi="hi-IN"/>
        </w:rPr>
        <w:t>na</w:t>
      </w:r>
      <w:r w:rsidR="00FF3FAC">
        <w:rPr>
          <w:lang w:eastAsia="zh-CN" w:bidi="hi-IN"/>
        </w:rPr>
        <w:t xml:space="preserve"> </w:t>
      </w:r>
      <w:r w:rsidRPr="00352ED3">
        <w:rPr>
          <w:lang w:eastAsia="zh-CN" w:bidi="hi-IN"/>
        </w:rPr>
        <w:t>in</w:t>
      </w:r>
      <w:r w:rsidR="00FF3FAC">
        <w:rPr>
          <w:lang w:eastAsia="zh-CN" w:bidi="hi-IN"/>
        </w:rPr>
        <w:t xml:space="preserve"> </w:t>
      </w:r>
      <w:r w:rsidRPr="00352ED3">
        <w:rPr>
          <w:lang w:eastAsia="zh-CN" w:bidi="hi-IN"/>
        </w:rPr>
        <w:t>het</w:t>
      </w:r>
      <w:r w:rsidR="00FF3FAC">
        <w:rPr>
          <w:lang w:eastAsia="zh-CN" w:bidi="hi-IN"/>
        </w:rPr>
        <w:t xml:space="preserve"> </w:t>
      </w:r>
      <w:r w:rsidRPr="00352ED3">
        <w:rPr>
          <w:lang w:eastAsia="zh-CN" w:bidi="hi-IN"/>
        </w:rPr>
        <w:t>Bkl</w:t>
      </w:r>
      <w:r w:rsidR="00FF3FAC">
        <w:rPr>
          <w:lang w:eastAsia="zh-CN" w:bidi="hi-IN"/>
        </w:rPr>
        <w:t xml:space="preserve"> </w:t>
      </w:r>
      <w:r w:rsidRPr="00352ED3">
        <w:rPr>
          <w:lang w:eastAsia="zh-CN" w:bidi="hi-IN"/>
        </w:rPr>
        <w:t>en</w:t>
      </w:r>
      <w:r w:rsidR="00FF3FAC">
        <w:rPr>
          <w:lang w:eastAsia="zh-CN" w:bidi="hi-IN"/>
        </w:rPr>
        <w:t xml:space="preserve"> </w:t>
      </w:r>
      <w:r w:rsidRPr="00352ED3">
        <w:rPr>
          <w:lang w:eastAsia="zh-CN" w:bidi="hi-IN"/>
        </w:rPr>
        <w:t>het</w:t>
      </w:r>
      <w:r w:rsidR="00FF3FAC">
        <w:rPr>
          <w:lang w:eastAsia="zh-CN" w:bidi="hi-IN"/>
        </w:rPr>
        <w:t xml:space="preserve"> </w:t>
      </w:r>
      <w:r w:rsidRPr="00352ED3">
        <w:rPr>
          <w:lang w:eastAsia="zh-CN" w:bidi="hi-IN"/>
        </w:rPr>
        <w:t>Bal</w:t>
      </w:r>
      <w:r w:rsidR="00FF3FAC">
        <w:rPr>
          <w:lang w:eastAsia="zh-CN" w:bidi="hi-IN"/>
        </w:rPr>
        <w:t xml:space="preserve"> </w:t>
      </w:r>
      <w:r w:rsidRPr="00352ED3">
        <w:rPr>
          <w:lang w:eastAsia="zh-CN" w:bidi="hi-IN"/>
        </w:rPr>
        <w:t>wat</w:t>
      </w:r>
      <w:r w:rsidR="00FF3FAC">
        <w:rPr>
          <w:lang w:eastAsia="zh-CN" w:bidi="hi-IN"/>
        </w:rPr>
        <w:t xml:space="preserve"> </w:t>
      </w:r>
      <w:r w:rsidRPr="00352ED3">
        <w:rPr>
          <w:lang w:eastAsia="zh-CN" w:bidi="hi-IN"/>
        </w:rPr>
        <w:t>over</w:t>
      </w:r>
      <w:r w:rsidR="00FF3FAC">
        <w:rPr>
          <w:lang w:eastAsia="zh-CN" w:bidi="hi-IN"/>
        </w:rPr>
        <w:t xml:space="preserve"> </w:t>
      </w:r>
      <w:r w:rsidRPr="00352ED3">
        <w:rPr>
          <w:lang w:eastAsia="zh-CN" w:bidi="hi-IN"/>
        </w:rPr>
        <w:t>geur</w:t>
      </w:r>
      <w:r w:rsidR="00FF3FAC">
        <w:rPr>
          <w:lang w:eastAsia="zh-CN" w:bidi="hi-IN"/>
        </w:rPr>
        <w:t xml:space="preserve"> </w:t>
      </w:r>
      <w:r w:rsidRPr="00352ED3">
        <w:rPr>
          <w:lang w:eastAsia="zh-CN" w:bidi="hi-IN"/>
        </w:rPr>
        <w:t>is</w:t>
      </w:r>
      <w:r w:rsidR="00FF3FAC">
        <w:rPr>
          <w:lang w:eastAsia="zh-CN" w:bidi="hi-IN"/>
        </w:rPr>
        <w:t xml:space="preserve"> </w:t>
      </w:r>
      <w:r w:rsidRPr="00352ED3">
        <w:rPr>
          <w:lang w:eastAsia="zh-CN" w:bidi="hi-IN"/>
        </w:rPr>
        <w:t>bepaald</w:t>
      </w:r>
      <w:r w:rsidR="00FF3FAC">
        <w:rPr>
          <w:lang w:eastAsia="zh-CN" w:bidi="hi-IN"/>
        </w:rPr>
        <w:t xml:space="preserve"> </w:t>
      </w:r>
      <w:r w:rsidRPr="00352ED3">
        <w:rPr>
          <w:lang w:eastAsia="zh-CN" w:bidi="hi-IN"/>
        </w:rPr>
        <w:t>en</w:t>
      </w:r>
      <w:r w:rsidR="00FF3FAC">
        <w:rPr>
          <w:lang w:eastAsia="zh-CN" w:bidi="hi-IN"/>
        </w:rPr>
        <w:t xml:space="preserve"> </w:t>
      </w:r>
      <w:r w:rsidRPr="00352ED3">
        <w:rPr>
          <w:lang w:eastAsia="zh-CN" w:bidi="hi-IN"/>
        </w:rPr>
        <w:t>bekijk</w:t>
      </w:r>
      <w:r w:rsidR="00FF3FAC">
        <w:rPr>
          <w:lang w:eastAsia="zh-CN" w:bidi="hi-IN"/>
        </w:rPr>
        <w:t xml:space="preserve"> </w:t>
      </w:r>
      <w:r w:rsidRPr="00352ED3">
        <w:rPr>
          <w:lang w:eastAsia="zh-CN" w:bidi="hi-IN"/>
        </w:rPr>
        <w:t>wat</w:t>
      </w:r>
      <w:r w:rsidR="00FF3FAC">
        <w:rPr>
          <w:lang w:eastAsia="zh-CN" w:bidi="hi-IN"/>
        </w:rPr>
        <w:t xml:space="preserve"> </w:t>
      </w:r>
      <w:r w:rsidRPr="00352ED3">
        <w:rPr>
          <w:lang w:eastAsia="zh-CN" w:bidi="hi-IN"/>
        </w:rPr>
        <w:t>in</w:t>
      </w:r>
      <w:r w:rsidR="00FF3FAC">
        <w:rPr>
          <w:lang w:eastAsia="zh-CN" w:bidi="hi-IN"/>
        </w:rPr>
        <w:t xml:space="preserve"> </w:t>
      </w:r>
      <w:r w:rsidRPr="00352ED3">
        <w:rPr>
          <w:lang w:eastAsia="zh-CN" w:bidi="hi-IN"/>
        </w:rPr>
        <w:t>de</w:t>
      </w:r>
      <w:r w:rsidR="00FF3FAC">
        <w:rPr>
          <w:lang w:eastAsia="zh-CN" w:bidi="hi-IN"/>
        </w:rPr>
        <w:t xml:space="preserve"> </w:t>
      </w:r>
      <w:r w:rsidRPr="00352ED3">
        <w:rPr>
          <w:lang w:eastAsia="zh-CN" w:bidi="hi-IN"/>
        </w:rPr>
        <w:t>gemeentelijke</w:t>
      </w:r>
      <w:r w:rsidR="00FF3FAC">
        <w:rPr>
          <w:lang w:eastAsia="zh-CN" w:bidi="hi-IN"/>
        </w:rPr>
        <w:t xml:space="preserve"> </w:t>
      </w:r>
      <w:r w:rsidRPr="00352ED3">
        <w:rPr>
          <w:lang w:eastAsia="zh-CN" w:bidi="hi-IN"/>
        </w:rPr>
        <w:t>geurverordening</w:t>
      </w:r>
      <w:r w:rsidR="00FF3FAC">
        <w:rPr>
          <w:lang w:eastAsia="zh-CN" w:bidi="hi-IN"/>
        </w:rPr>
        <w:t xml:space="preserve"> </w:t>
      </w:r>
      <w:r w:rsidRPr="00352ED3">
        <w:rPr>
          <w:lang w:eastAsia="zh-CN" w:bidi="hi-IN"/>
        </w:rPr>
        <w:t>is</w:t>
      </w:r>
      <w:r w:rsidR="00FF3FAC">
        <w:rPr>
          <w:lang w:eastAsia="zh-CN" w:bidi="hi-IN"/>
        </w:rPr>
        <w:t xml:space="preserve"> </w:t>
      </w:r>
      <w:r w:rsidRPr="00352ED3">
        <w:rPr>
          <w:lang w:eastAsia="zh-CN" w:bidi="hi-IN"/>
        </w:rPr>
        <w:t>geregeld.</w:t>
      </w:r>
    </w:p>
    <w:p w14:paraId="61ABBD41" w14:textId="0F826482" w:rsidR="00B9133E" w:rsidRDefault="00C7650D" w:rsidP="006F3B50">
      <w:pPr>
        <w:pStyle w:val="Divisiekop2"/>
      </w:pPr>
      <w:r>
        <w:tab/>
      </w:r>
      <w:r w:rsidR="00B9133E" w:rsidRPr="00BF5C82">
        <w:t>Afdeling</w:t>
      </w:r>
      <w:r w:rsidR="00FF3FAC">
        <w:t xml:space="preserve"> </w:t>
      </w:r>
      <w:r w:rsidR="00B9133E" w:rsidRPr="00BF5C82">
        <w:t>5.1</w:t>
      </w:r>
      <w:r w:rsidR="00FF3FAC">
        <w:t xml:space="preserve"> </w:t>
      </w:r>
      <w:r w:rsidR="00B9133E" w:rsidRPr="00BF5C82">
        <w:t>Algemene</w:t>
      </w:r>
      <w:r w:rsidR="00FF3FAC">
        <w:t xml:space="preserve"> </w:t>
      </w:r>
      <w:r w:rsidR="00B9133E" w:rsidRPr="00BF5C82">
        <w:t>bepalingen</w:t>
      </w:r>
    </w:p>
    <w:p w14:paraId="49E6C5BD" w14:textId="2B5CB9EF" w:rsidR="00763E23" w:rsidRPr="00DF306D" w:rsidRDefault="006F3B50" w:rsidP="006E6A20">
      <w:pPr>
        <w:pStyle w:val="Divisiekop5"/>
      </w:pPr>
      <w:r>
        <w:tab/>
      </w:r>
      <w:r w:rsidR="00763E23" w:rsidRPr="00DF306D">
        <w:t>Toelichting</w:t>
      </w:r>
      <w:r w:rsidR="00FF3FAC">
        <w:t xml:space="preserve"> </w:t>
      </w:r>
      <w:r w:rsidR="00763E23" w:rsidRPr="00DF306D">
        <w:t>Artikel</w:t>
      </w:r>
      <w:r w:rsidR="00FF3FAC">
        <w:t xml:space="preserve"> </w:t>
      </w:r>
      <w:r w:rsidR="00763E23" w:rsidRPr="00DF306D">
        <w:t>5.</w:t>
      </w:r>
      <w:r w:rsidR="001223E5">
        <w:t>1000</w:t>
      </w:r>
      <w:r w:rsidR="00FF3FAC">
        <w:t xml:space="preserve"> </w:t>
      </w:r>
      <w:r w:rsidR="00763E23" w:rsidRPr="00DF306D">
        <w:t>Voorrangsbepaling</w:t>
      </w:r>
    </w:p>
    <w:p w14:paraId="5A26E975" w14:textId="12D3AB36" w:rsidR="00655D85" w:rsidRDefault="00C54DA9" w:rsidP="003324A2">
      <w:r>
        <w:t>Met</w:t>
      </w:r>
      <w:r w:rsidR="00FF3FAC">
        <w:t xml:space="preserve"> </w:t>
      </w:r>
      <w:r>
        <w:t>deze</w:t>
      </w:r>
      <w:r w:rsidR="00FF3FAC">
        <w:t xml:space="preserve"> </w:t>
      </w:r>
      <w:r w:rsidR="00452AAA">
        <w:t>voorrangsbepaling</w:t>
      </w:r>
      <w:r w:rsidR="00FF3FAC">
        <w:t xml:space="preserve"> </w:t>
      </w:r>
      <w:r>
        <w:t>is</w:t>
      </w:r>
      <w:r w:rsidR="00FF3FAC">
        <w:t xml:space="preserve"> </w:t>
      </w:r>
      <w:r w:rsidR="001B2A2A">
        <w:t>geregeld</w:t>
      </w:r>
      <w:r w:rsidR="00FF3FAC">
        <w:t xml:space="preserve"> </w:t>
      </w:r>
      <w:r>
        <w:t>dat</w:t>
      </w:r>
      <w:r w:rsidR="00FF3FAC">
        <w:t xml:space="preserve"> </w:t>
      </w:r>
      <w:r>
        <w:t>de</w:t>
      </w:r>
      <w:r w:rsidR="00FF3FAC">
        <w:t xml:space="preserve"> </w:t>
      </w:r>
      <w:r>
        <w:t>regels</w:t>
      </w:r>
      <w:r w:rsidR="00FF3FAC">
        <w:t xml:space="preserve"> </w:t>
      </w:r>
      <w:r>
        <w:t>uit</w:t>
      </w:r>
      <w:r w:rsidR="00FF3FAC">
        <w:t xml:space="preserve"> </w:t>
      </w:r>
      <w:r>
        <w:t>dit</w:t>
      </w:r>
      <w:r w:rsidR="00FF3FAC">
        <w:t xml:space="preserve"> </w:t>
      </w:r>
      <w:r>
        <w:t>wijzigingsbesluit</w:t>
      </w:r>
      <w:r w:rsidR="00FF3FAC">
        <w:t xml:space="preserve"> </w:t>
      </w:r>
      <w:r>
        <w:t>voorgaan</w:t>
      </w:r>
      <w:r w:rsidR="00FF3FAC">
        <w:t xml:space="preserve"> </w:t>
      </w:r>
      <w:r>
        <w:t>op</w:t>
      </w:r>
      <w:r w:rsidR="00FF3FAC">
        <w:t xml:space="preserve"> </w:t>
      </w:r>
      <w:r>
        <w:t>de</w:t>
      </w:r>
      <w:r w:rsidR="00FF3FAC">
        <w:t xml:space="preserve"> </w:t>
      </w:r>
      <w:r w:rsidR="00AC3E54">
        <w:t>regels</w:t>
      </w:r>
      <w:r w:rsidR="00FF3FAC">
        <w:t xml:space="preserve"> </w:t>
      </w:r>
      <w:r w:rsidR="00AC3E54">
        <w:t>over</w:t>
      </w:r>
      <w:r w:rsidR="00FF3FAC">
        <w:t xml:space="preserve"> </w:t>
      </w:r>
      <w:r w:rsidR="00AC3E54">
        <w:t>bouwen</w:t>
      </w:r>
      <w:r w:rsidR="00FF3FAC">
        <w:t xml:space="preserve"> </w:t>
      </w:r>
      <w:r w:rsidR="00452AAA">
        <w:t>uit</w:t>
      </w:r>
      <w:r w:rsidR="00FF3FAC">
        <w:t xml:space="preserve"> </w:t>
      </w:r>
      <w:r w:rsidR="00452AAA">
        <w:t>hoofdstuk</w:t>
      </w:r>
      <w:r w:rsidR="00FF3FAC">
        <w:t xml:space="preserve"> </w:t>
      </w:r>
      <w:r w:rsidR="00452AAA">
        <w:t>22</w:t>
      </w:r>
      <w:r w:rsidR="00FF3FAC">
        <w:t xml:space="preserve"> </w:t>
      </w:r>
      <w:r w:rsidR="001B2A2A">
        <w:t>wanneer</w:t>
      </w:r>
      <w:r w:rsidR="00FF3FAC">
        <w:t xml:space="preserve"> </w:t>
      </w:r>
      <w:r w:rsidR="001B2A2A">
        <w:t>er</w:t>
      </w:r>
      <w:r w:rsidR="00FF3FAC">
        <w:t xml:space="preserve"> </w:t>
      </w:r>
      <w:r w:rsidR="001B2A2A">
        <w:t>sprake</w:t>
      </w:r>
      <w:r w:rsidR="00FF3FAC">
        <w:t xml:space="preserve"> </w:t>
      </w:r>
      <w:r w:rsidR="001B2A2A">
        <w:t>is</w:t>
      </w:r>
      <w:r w:rsidR="00FF3FAC">
        <w:t xml:space="preserve"> </w:t>
      </w:r>
      <w:r w:rsidR="001B2A2A">
        <w:t>van</w:t>
      </w:r>
      <w:r w:rsidR="00FF3FAC">
        <w:t xml:space="preserve"> </w:t>
      </w:r>
      <w:r w:rsidR="001B2A2A">
        <w:t>strijd</w:t>
      </w:r>
      <w:r w:rsidR="00FF3FAC">
        <w:t xml:space="preserve"> </w:t>
      </w:r>
      <w:r w:rsidR="001B2A2A">
        <w:t>tussen</w:t>
      </w:r>
      <w:r w:rsidR="00FF3FAC">
        <w:t xml:space="preserve"> </w:t>
      </w:r>
      <w:r w:rsidR="001B2A2A">
        <w:t>de</w:t>
      </w:r>
      <w:r w:rsidR="00FF3FAC">
        <w:t xml:space="preserve"> </w:t>
      </w:r>
      <w:r w:rsidR="001B2A2A">
        <w:t>regels</w:t>
      </w:r>
      <w:r w:rsidR="00382E4C">
        <w:t>.</w:t>
      </w:r>
    </w:p>
    <w:p w14:paraId="5EC24D00" w14:textId="0E19CD6B" w:rsidR="00145A66" w:rsidRDefault="00C7650D" w:rsidP="006F3B50">
      <w:pPr>
        <w:pStyle w:val="Divisiekop2"/>
      </w:pPr>
      <w:r>
        <w:lastRenderedPageBreak/>
        <w:tab/>
      </w:r>
      <w:r w:rsidR="00145A66" w:rsidRPr="00145A66">
        <w:t>Afdeling</w:t>
      </w:r>
      <w:r w:rsidR="00FF3FAC">
        <w:t xml:space="preserve"> </w:t>
      </w:r>
      <w:r w:rsidR="00145A66" w:rsidRPr="00145A66">
        <w:t>5.2</w:t>
      </w:r>
      <w:r w:rsidR="00FF3FAC">
        <w:t xml:space="preserve"> </w:t>
      </w:r>
      <w:r w:rsidR="00145A66" w:rsidRPr="00145A66">
        <w:t>Thematische</w:t>
      </w:r>
      <w:r w:rsidR="00FF3FAC">
        <w:t xml:space="preserve"> </w:t>
      </w:r>
      <w:r w:rsidR="00145A66" w:rsidRPr="00145A66">
        <w:t>activiteiten</w:t>
      </w:r>
    </w:p>
    <w:p w14:paraId="369A978A" w14:textId="52E8FF2C" w:rsidR="00145A66" w:rsidRDefault="00C7650D" w:rsidP="006F3B50">
      <w:pPr>
        <w:pStyle w:val="Divisiekop3"/>
      </w:pPr>
      <w:r>
        <w:tab/>
      </w:r>
      <w:r w:rsidR="00145A66" w:rsidRPr="00145A66">
        <w:t>Paragraaf</w:t>
      </w:r>
      <w:r w:rsidR="00FF3FAC">
        <w:t xml:space="preserve"> </w:t>
      </w:r>
      <w:r w:rsidR="00145A66" w:rsidRPr="00145A66">
        <w:t>5.2.1</w:t>
      </w:r>
      <w:r w:rsidR="00FF3FAC">
        <w:t xml:space="preserve"> </w:t>
      </w:r>
      <w:r w:rsidR="00145A66" w:rsidRPr="00145A66">
        <w:t>Bouwen</w:t>
      </w:r>
      <w:r w:rsidR="00FF3FAC">
        <w:t xml:space="preserve"> </w:t>
      </w:r>
      <w:r w:rsidR="00DF306D">
        <w:t>–</w:t>
      </w:r>
      <w:r w:rsidR="00FF3FAC">
        <w:t xml:space="preserve"> </w:t>
      </w:r>
      <w:r w:rsidR="00145A66" w:rsidRPr="00145A66">
        <w:t>algemeen</w:t>
      </w:r>
    </w:p>
    <w:p w14:paraId="13F03C87" w14:textId="2B807F74" w:rsidR="00435CC1" w:rsidRPr="00435CC1" w:rsidRDefault="006F3B50" w:rsidP="006E6A20">
      <w:pPr>
        <w:pStyle w:val="Divisiekop5"/>
      </w:pPr>
      <w:r>
        <w:tab/>
      </w:r>
      <w:r w:rsidR="00435CC1" w:rsidRPr="00435CC1">
        <w:rPr>
          <w:bCs/>
        </w:rPr>
        <w:t>Toelichting</w:t>
      </w:r>
      <w:r w:rsidR="00FF3FAC">
        <w:rPr>
          <w:bCs/>
        </w:rPr>
        <w:t xml:space="preserve"> </w:t>
      </w:r>
      <w:r w:rsidR="00435CC1" w:rsidRPr="00435CC1">
        <w:rPr>
          <w:bCs/>
        </w:rPr>
        <w:t>Artikel</w:t>
      </w:r>
      <w:r w:rsidR="00FF3FAC">
        <w:rPr>
          <w:bCs/>
        </w:rPr>
        <w:t xml:space="preserve"> </w:t>
      </w:r>
      <w:r w:rsidR="00435CC1" w:rsidRPr="00435CC1">
        <w:rPr>
          <w:bCs/>
        </w:rPr>
        <w:t>5.</w:t>
      </w:r>
      <w:r w:rsidR="00E706BE">
        <w:rPr>
          <w:bCs/>
        </w:rPr>
        <w:t>1004</w:t>
      </w:r>
      <w:r w:rsidR="00FF3FAC">
        <w:rPr>
          <w:bCs/>
        </w:rPr>
        <w:t xml:space="preserve"> </w:t>
      </w:r>
      <w:r w:rsidR="00435CC1" w:rsidRPr="00435CC1">
        <w:rPr>
          <w:bCs/>
        </w:rPr>
        <w:t>Specifieke</w:t>
      </w:r>
      <w:r w:rsidR="00FF3FAC">
        <w:rPr>
          <w:bCs/>
        </w:rPr>
        <w:t xml:space="preserve"> </w:t>
      </w:r>
      <w:r w:rsidR="00435CC1" w:rsidRPr="00435CC1">
        <w:rPr>
          <w:bCs/>
        </w:rPr>
        <w:t>vergunningsvoorschriften</w:t>
      </w:r>
    </w:p>
    <w:p w14:paraId="024EB20E" w14:textId="7C58B184" w:rsidR="00435CC1" w:rsidRDefault="00677E88" w:rsidP="00435CC1">
      <w:r>
        <w:t>Dit</w:t>
      </w:r>
      <w:r w:rsidR="00FF3FAC">
        <w:t xml:space="preserve"> </w:t>
      </w:r>
      <w:r>
        <w:t>artike</w:t>
      </w:r>
      <w:r w:rsidR="007D5CA3">
        <w:t>l</w:t>
      </w:r>
      <w:r w:rsidR="00FF3FAC">
        <w:t xml:space="preserve"> </w:t>
      </w:r>
      <w:r w:rsidR="007D5CA3">
        <w:t>is</w:t>
      </w:r>
      <w:r w:rsidR="00FF3FAC">
        <w:t xml:space="preserve"> </w:t>
      </w:r>
      <w:r w:rsidR="007D5CA3">
        <w:t>opgenomen,</w:t>
      </w:r>
      <w:r w:rsidR="00FF3FAC">
        <w:t xml:space="preserve"> </w:t>
      </w:r>
      <w:r w:rsidR="007D5CA3">
        <w:t>omdat</w:t>
      </w:r>
      <w:r w:rsidR="00FF3FAC">
        <w:t xml:space="preserve"> </w:t>
      </w:r>
      <w:r w:rsidR="007D5CA3">
        <w:t>daarvoor</w:t>
      </w:r>
      <w:r w:rsidR="00FF3FAC">
        <w:t xml:space="preserve"> </w:t>
      </w:r>
      <w:r w:rsidR="007D5CA3">
        <w:t>een</w:t>
      </w:r>
      <w:r w:rsidR="00FF3FAC">
        <w:t xml:space="preserve"> </w:t>
      </w:r>
      <w:r w:rsidR="007D5CA3">
        <w:t>bevoegdheid</w:t>
      </w:r>
      <w:r w:rsidR="00FF3FAC">
        <w:t xml:space="preserve"> </w:t>
      </w:r>
      <w:r w:rsidR="007D5CA3">
        <w:t>gegeven</w:t>
      </w:r>
      <w:r w:rsidR="00FF3FAC">
        <w:t xml:space="preserve"> </w:t>
      </w:r>
      <w:r w:rsidR="007D5CA3">
        <w:t>wordt</w:t>
      </w:r>
      <w:r w:rsidR="00FF3FAC">
        <w:t xml:space="preserve"> </w:t>
      </w:r>
      <w:r w:rsidR="007D5CA3">
        <w:t>in</w:t>
      </w:r>
      <w:r w:rsidR="00FF3FAC">
        <w:t xml:space="preserve"> </w:t>
      </w:r>
      <w:r w:rsidR="007D5CA3">
        <w:t>het</w:t>
      </w:r>
      <w:r w:rsidR="00FF3FAC">
        <w:t xml:space="preserve"> </w:t>
      </w:r>
      <w:r w:rsidR="007D5CA3">
        <w:t>derde</w:t>
      </w:r>
      <w:r w:rsidR="00FF3FAC">
        <w:t xml:space="preserve"> </w:t>
      </w:r>
      <w:r w:rsidR="007D5CA3">
        <w:t>lid,</w:t>
      </w:r>
      <w:r w:rsidR="00FF3FAC">
        <w:t xml:space="preserve"> </w:t>
      </w:r>
      <w:r w:rsidR="007D5CA3">
        <w:t>onder</w:t>
      </w:r>
      <w:r w:rsidR="00FF3FAC">
        <w:t xml:space="preserve"> </w:t>
      </w:r>
      <w:r w:rsidR="007D5CA3">
        <w:t>a</w:t>
      </w:r>
      <w:r w:rsidR="00FF3FAC">
        <w:t xml:space="preserve"> </w:t>
      </w:r>
      <w:r w:rsidR="007D5CA3">
        <w:t>van</w:t>
      </w:r>
      <w:r w:rsidR="00FF3FAC">
        <w:t xml:space="preserve"> </w:t>
      </w:r>
      <w:r w:rsidR="007D5CA3">
        <w:t>artikel</w:t>
      </w:r>
      <w:r w:rsidR="00FF3FAC">
        <w:t xml:space="preserve"> </w:t>
      </w:r>
      <w:r w:rsidR="00435CC1" w:rsidRPr="00435CC1">
        <w:t>5.34</w:t>
      </w:r>
      <w:r w:rsidR="00FF3FAC">
        <w:t xml:space="preserve"> </w:t>
      </w:r>
      <w:r w:rsidR="00435CC1" w:rsidRPr="00435CC1">
        <w:t>van</w:t>
      </w:r>
      <w:r w:rsidR="00FF3FAC">
        <w:t xml:space="preserve"> </w:t>
      </w:r>
      <w:r w:rsidR="00435CC1" w:rsidRPr="00435CC1">
        <w:t>de</w:t>
      </w:r>
      <w:r w:rsidR="00FF3FAC">
        <w:t xml:space="preserve"> </w:t>
      </w:r>
      <w:r w:rsidR="00435CC1" w:rsidRPr="00435CC1">
        <w:t>Ow</w:t>
      </w:r>
      <w:r w:rsidR="00FF3FAC">
        <w:t xml:space="preserve"> </w:t>
      </w:r>
      <w:r w:rsidR="007D5CA3">
        <w:t>en</w:t>
      </w:r>
      <w:r w:rsidR="00FF3FAC">
        <w:t xml:space="preserve"> </w:t>
      </w:r>
      <w:r w:rsidR="007D5CA3">
        <w:t>de</w:t>
      </w:r>
      <w:r w:rsidR="00FF3FAC">
        <w:t xml:space="preserve"> </w:t>
      </w:r>
      <w:r w:rsidR="007D5CA3">
        <w:t>andere</w:t>
      </w:r>
      <w:r w:rsidR="00FF3FAC">
        <w:t xml:space="preserve"> </w:t>
      </w:r>
      <w:r w:rsidR="00435CC1" w:rsidRPr="00435CC1">
        <w:t>artikelen</w:t>
      </w:r>
      <w:r w:rsidR="00FF3FAC">
        <w:t xml:space="preserve"> </w:t>
      </w:r>
      <w:r w:rsidR="00435CC1" w:rsidRPr="00435CC1">
        <w:t>in</w:t>
      </w:r>
      <w:r w:rsidR="00FF3FAC">
        <w:t xml:space="preserve"> </w:t>
      </w:r>
      <w:r w:rsidR="00435CC1" w:rsidRPr="00435CC1">
        <w:t>de</w:t>
      </w:r>
      <w:r w:rsidR="00FF3FAC">
        <w:t xml:space="preserve"> </w:t>
      </w:r>
      <w:r w:rsidR="00435CC1" w:rsidRPr="00435CC1">
        <w:t>bijbehorende</w:t>
      </w:r>
      <w:r w:rsidR="00FF3FAC">
        <w:t xml:space="preserve"> </w:t>
      </w:r>
      <w:r w:rsidR="00435CC1" w:rsidRPr="00435CC1">
        <w:t>paragraaf</w:t>
      </w:r>
      <w:r w:rsidR="00FF3FAC">
        <w:t xml:space="preserve"> </w:t>
      </w:r>
      <w:r w:rsidR="00435CC1" w:rsidRPr="00435CC1">
        <w:t>in</w:t>
      </w:r>
      <w:r w:rsidR="00FF3FAC">
        <w:t xml:space="preserve"> </w:t>
      </w:r>
      <w:r w:rsidR="00435CC1" w:rsidRPr="00435CC1">
        <w:t>de</w:t>
      </w:r>
      <w:r w:rsidR="00FF3FAC">
        <w:t xml:space="preserve"> </w:t>
      </w:r>
      <w:r w:rsidR="00435CC1" w:rsidRPr="00435CC1">
        <w:t>Ow</w:t>
      </w:r>
      <w:r w:rsidR="00FF3FAC">
        <w:t xml:space="preserve"> </w:t>
      </w:r>
      <w:r w:rsidR="00435CC1" w:rsidRPr="00435CC1">
        <w:t>niet</w:t>
      </w:r>
      <w:r w:rsidR="00FF3FAC">
        <w:t xml:space="preserve"> </w:t>
      </w:r>
      <w:r w:rsidR="00435CC1" w:rsidRPr="00435CC1">
        <w:t>dezelfde</w:t>
      </w:r>
      <w:r w:rsidR="00FF3FAC">
        <w:t xml:space="preserve"> </w:t>
      </w:r>
      <w:r w:rsidR="00435CC1" w:rsidRPr="00435CC1">
        <w:t>lading</w:t>
      </w:r>
      <w:r w:rsidR="00FF3FAC">
        <w:t xml:space="preserve"> </w:t>
      </w:r>
      <w:r w:rsidR="00435CC1" w:rsidRPr="00435CC1">
        <w:t>dekken.</w:t>
      </w:r>
    </w:p>
    <w:p w14:paraId="3F4EA607" w14:textId="77777777" w:rsidR="004C37DA" w:rsidRDefault="004C37DA" w:rsidP="00435CC1"/>
    <w:p w14:paraId="1EB1643E" w14:textId="7BB73FC9" w:rsidR="004C37DA" w:rsidRPr="00435CC1" w:rsidRDefault="004C37DA" w:rsidP="00435CC1">
      <w:r>
        <w:t>De</w:t>
      </w:r>
      <w:r w:rsidR="00FF3FAC">
        <w:t xml:space="preserve"> </w:t>
      </w:r>
      <w:r w:rsidR="00637384">
        <w:t>bouwregels</w:t>
      </w:r>
      <w:r w:rsidR="00FF3FAC">
        <w:t xml:space="preserve"> </w:t>
      </w:r>
      <w:r w:rsidR="00637384">
        <w:t>in</w:t>
      </w:r>
      <w:r w:rsidR="00FF3FAC">
        <w:t xml:space="preserve"> </w:t>
      </w:r>
      <w:r w:rsidR="00637384">
        <w:t>paragraaf</w:t>
      </w:r>
      <w:r w:rsidR="00FF3FAC">
        <w:t xml:space="preserve"> </w:t>
      </w:r>
      <w:r w:rsidR="00637384">
        <w:t>5.2.3,</w:t>
      </w:r>
      <w:r w:rsidR="00FF3FAC">
        <w:t xml:space="preserve"> </w:t>
      </w:r>
      <w:r w:rsidR="00637384">
        <w:t>5.2</w:t>
      </w:r>
      <w:r w:rsidR="0095357F">
        <w:t>.</w:t>
      </w:r>
      <w:r w:rsidR="00637384">
        <w:t>8</w:t>
      </w:r>
      <w:r w:rsidR="00FF3FAC">
        <w:t xml:space="preserve"> </w:t>
      </w:r>
      <w:r w:rsidR="00637384">
        <w:t>en</w:t>
      </w:r>
      <w:r w:rsidR="00FF3FAC">
        <w:t xml:space="preserve"> </w:t>
      </w:r>
      <w:r w:rsidR="00637384">
        <w:t>5.2.9</w:t>
      </w:r>
      <w:r w:rsidR="00FF3FAC">
        <w:t xml:space="preserve"> </w:t>
      </w:r>
      <w:r w:rsidR="00637384">
        <w:t>zijn</w:t>
      </w:r>
      <w:r w:rsidR="00FF3FAC">
        <w:t xml:space="preserve"> </w:t>
      </w:r>
      <w:r w:rsidR="00637384">
        <w:t>gebaseerd</w:t>
      </w:r>
      <w:r w:rsidR="00FF3FAC">
        <w:t xml:space="preserve"> </w:t>
      </w:r>
      <w:r w:rsidR="00637384">
        <w:t>op</w:t>
      </w:r>
      <w:r w:rsidR="00FF3FAC">
        <w:t xml:space="preserve"> </w:t>
      </w:r>
      <w:r w:rsidR="00637384">
        <w:t>de</w:t>
      </w:r>
      <w:r w:rsidR="00FF3FAC">
        <w:t xml:space="preserve"> </w:t>
      </w:r>
      <w:r w:rsidR="00637384">
        <w:t>bouwregels</w:t>
      </w:r>
      <w:r w:rsidR="00FF3FAC">
        <w:t xml:space="preserve"> </w:t>
      </w:r>
      <w:r w:rsidR="00637384">
        <w:t>uit</w:t>
      </w:r>
      <w:r w:rsidR="00FF3FAC">
        <w:t xml:space="preserve"> </w:t>
      </w:r>
      <w:r w:rsidR="00637384">
        <w:t>het</w:t>
      </w:r>
      <w:r w:rsidR="00FF3FAC">
        <w:t xml:space="preserve"> </w:t>
      </w:r>
      <w:r w:rsidR="00637384">
        <w:t>bestemmingsplan</w:t>
      </w:r>
      <w:r w:rsidR="00FF3FAC">
        <w:t xml:space="preserve"> </w:t>
      </w:r>
      <w:r w:rsidR="00637384">
        <w:t>Linie-Doornbos,</w:t>
      </w:r>
      <w:r w:rsidR="00FF3FAC">
        <w:t xml:space="preserve"> </w:t>
      </w:r>
      <w:r w:rsidR="00637384">
        <w:t>Eureka</w:t>
      </w:r>
      <w:r w:rsidR="00FF3FAC">
        <w:t xml:space="preserve"> </w:t>
      </w:r>
      <w:r w:rsidR="00637384">
        <w:t>(de</w:t>
      </w:r>
      <w:r w:rsidR="00FF3FAC">
        <w:t xml:space="preserve"> </w:t>
      </w:r>
      <w:r w:rsidR="00637384">
        <w:t>vergunningplicht,</w:t>
      </w:r>
      <w:r w:rsidR="00FF3FAC">
        <w:t xml:space="preserve"> </w:t>
      </w:r>
      <w:r w:rsidR="00D64C9D">
        <w:t>regels</w:t>
      </w:r>
      <w:r w:rsidR="00FF3FAC">
        <w:t xml:space="preserve"> </w:t>
      </w:r>
      <w:r w:rsidR="00D64C9D">
        <w:t>over</w:t>
      </w:r>
      <w:r w:rsidR="00FF3FAC">
        <w:t xml:space="preserve"> </w:t>
      </w:r>
      <w:r w:rsidR="00D64C9D">
        <w:t>afmetingen</w:t>
      </w:r>
      <w:r w:rsidR="00FF3FAC">
        <w:t xml:space="preserve"> </w:t>
      </w:r>
      <w:r w:rsidR="00D64C9D">
        <w:t>etc</w:t>
      </w:r>
      <w:r w:rsidR="0095357F">
        <w:t>.</w:t>
      </w:r>
      <w:r w:rsidR="00D64C9D">
        <w:t>)</w:t>
      </w:r>
      <w:r w:rsidR="00FF3FAC">
        <w:t xml:space="preserve"> </w:t>
      </w:r>
      <w:r w:rsidR="00047225">
        <w:t>in</w:t>
      </w:r>
      <w:r w:rsidR="00FF3FAC">
        <w:t xml:space="preserve"> </w:t>
      </w:r>
      <w:r w:rsidR="00047225">
        <w:t>combinatie</w:t>
      </w:r>
      <w:r w:rsidR="00FF3FAC">
        <w:t xml:space="preserve"> </w:t>
      </w:r>
      <w:r w:rsidR="00047225">
        <w:t>met</w:t>
      </w:r>
      <w:r w:rsidR="00FF3FAC">
        <w:t xml:space="preserve"> </w:t>
      </w:r>
      <w:r w:rsidR="00047225">
        <w:t>de</w:t>
      </w:r>
      <w:r w:rsidR="00FF3FAC">
        <w:t xml:space="preserve"> </w:t>
      </w:r>
      <w:r w:rsidR="0095357F">
        <w:t>regels</w:t>
      </w:r>
      <w:r w:rsidR="00FF3FAC">
        <w:t xml:space="preserve"> </w:t>
      </w:r>
      <w:r w:rsidR="0095357F">
        <w:t>in</w:t>
      </w:r>
      <w:r w:rsidR="00FF3FAC">
        <w:t xml:space="preserve"> </w:t>
      </w:r>
      <w:r w:rsidR="0095357F">
        <w:t>de</w:t>
      </w:r>
      <w:r w:rsidR="00FF3FAC">
        <w:t xml:space="preserve"> </w:t>
      </w:r>
      <w:r w:rsidR="0095357F">
        <w:t>betreffende</w:t>
      </w:r>
      <w:r w:rsidR="00FF3FAC">
        <w:t xml:space="preserve"> </w:t>
      </w:r>
      <w:r w:rsidR="0095357F">
        <w:t>paragrafen</w:t>
      </w:r>
      <w:r w:rsidR="00FF3FAC">
        <w:t xml:space="preserve"> </w:t>
      </w:r>
      <w:r w:rsidR="0095357F">
        <w:t>in</w:t>
      </w:r>
      <w:r w:rsidR="00FF3FAC">
        <w:t xml:space="preserve"> </w:t>
      </w:r>
      <w:r w:rsidR="0095357F">
        <w:t>de</w:t>
      </w:r>
      <w:r w:rsidR="00FF3FAC">
        <w:t xml:space="preserve"> </w:t>
      </w:r>
      <w:r w:rsidR="0095357F">
        <w:t>geïntegreerde</w:t>
      </w:r>
      <w:r w:rsidR="00FF3FAC">
        <w:t xml:space="preserve"> </w:t>
      </w:r>
      <w:r w:rsidR="00637384">
        <w:t>staalkaart</w:t>
      </w:r>
    </w:p>
    <w:p w14:paraId="57A233DA" w14:textId="3A672843" w:rsidR="00187413" w:rsidRPr="00187413" w:rsidRDefault="00C7650D" w:rsidP="006F3B50">
      <w:pPr>
        <w:pStyle w:val="Divisiekop3"/>
      </w:pPr>
      <w:r>
        <w:tab/>
      </w:r>
      <w:r w:rsidR="00187413" w:rsidRPr="00187413">
        <w:t>Paragraaf</w:t>
      </w:r>
      <w:r w:rsidR="00FF3FAC">
        <w:t xml:space="preserve"> </w:t>
      </w:r>
      <w:r w:rsidR="00187413" w:rsidRPr="00187413">
        <w:t>5.2.18</w:t>
      </w:r>
      <w:r w:rsidR="00FF3FAC">
        <w:t xml:space="preserve"> </w:t>
      </w:r>
      <w:r w:rsidR="00187413" w:rsidRPr="00187413">
        <w:t>Woonruimte</w:t>
      </w:r>
      <w:r w:rsidR="00FF3FAC">
        <w:t xml:space="preserve"> </w:t>
      </w:r>
      <w:r w:rsidR="00187413" w:rsidRPr="00187413">
        <w:t>gebruiken</w:t>
      </w:r>
    </w:p>
    <w:p w14:paraId="04AC28D0" w14:textId="2DAC28CF" w:rsidR="00187413" w:rsidRPr="00187413" w:rsidRDefault="006F3B50" w:rsidP="006E6A20">
      <w:pPr>
        <w:pStyle w:val="Divisiekop5"/>
      </w:pPr>
      <w:r>
        <w:rPr>
          <w:bCs/>
        </w:rPr>
        <w:tab/>
      </w:r>
      <w:r w:rsidR="00187413" w:rsidRPr="00187413">
        <w:rPr>
          <w:bCs/>
        </w:rPr>
        <w:t>Toelichting</w:t>
      </w:r>
      <w:r w:rsidR="00FF3FAC">
        <w:rPr>
          <w:bCs/>
        </w:rPr>
        <w:t xml:space="preserve"> </w:t>
      </w:r>
      <w:r w:rsidR="00187413" w:rsidRPr="00187413">
        <w:rPr>
          <w:bCs/>
        </w:rPr>
        <w:t>-</w:t>
      </w:r>
      <w:r w:rsidR="00FF3FAC">
        <w:rPr>
          <w:bCs/>
        </w:rPr>
        <w:t xml:space="preserve"> </w:t>
      </w:r>
      <w:r w:rsidR="00187413" w:rsidRPr="00187413">
        <w:rPr>
          <w:bCs/>
        </w:rPr>
        <w:t>Artikel</w:t>
      </w:r>
      <w:r w:rsidR="00FF3FAC">
        <w:rPr>
          <w:bCs/>
        </w:rPr>
        <w:t xml:space="preserve"> </w:t>
      </w:r>
      <w:r w:rsidR="00187413" w:rsidRPr="00187413">
        <w:rPr>
          <w:bCs/>
        </w:rPr>
        <w:t>5</w:t>
      </w:r>
      <w:r w:rsidR="005E4644">
        <w:rPr>
          <w:bCs/>
        </w:rPr>
        <w:t>.1022</w:t>
      </w:r>
      <w:r w:rsidR="00FF3FAC">
        <w:rPr>
          <w:bCs/>
        </w:rPr>
        <w:t xml:space="preserve"> </w:t>
      </w:r>
      <w:r w:rsidR="00187413" w:rsidRPr="00187413">
        <w:rPr>
          <w:bCs/>
        </w:rPr>
        <w:t>Aanwijzing</w:t>
      </w:r>
      <w:r w:rsidR="00FF3FAC">
        <w:rPr>
          <w:bCs/>
        </w:rPr>
        <w:t xml:space="preserve"> </w:t>
      </w:r>
      <w:r w:rsidR="00187413" w:rsidRPr="00187413">
        <w:rPr>
          <w:bCs/>
        </w:rPr>
        <w:t>vergunningplichtige</w:t>
      </w:r>
      <w:r w:rsidR="00FF3FAC">
        <w:rPr>
          <w:bCs/>
        </w:rPr>
        <w:t xml:space="preserve"> </w:t>
      </w:r>
      <w:r w:rsidR="00187413" w:rsidRPr="00187413">
        <w:rPr>
          <w:bCs/>
        </w:rPr>
        <w:t>gevallen</w:t>
      </w:r>
    </w:p>
    <w:p w14:paraId="1726C7D4" w14:textId="3D8D25C1" w:rsidR="00187413" w:rsidRDefault="00187413" w:rsidP="00187413">
      <w:r>
        <w:t>Deze</w:t>
      </w:r>
      <w:r w:rsidR="00FF3FAC">
        <w:t xml:space="preserve"> </w:t>
      </w:r>
      <w:r>
        <w:t>regel</w:t>
      </w:r>
      <w:r w:rsidR="00FF3FAC">
        <w:t xml:space="preserve"> </w:t>
      </w:r>
      <w:r>
        <w:t>is</w:t>
      </w:r>
      <w:r w:rsidR="00FF3FAC">
        <w:t xml:space="preserve"> </w:t>
      </w:r>
      <w:r w:rsidR="00B60D42">
        <w:t>gebaseerd</w:t>
      </w:r>
      <w:r w:rsidR="00FF3FAC">
        <w:t xml:space="preserve"> </w:t>
      </w:r>
      <w:r w:rsidR="00B60D42">
        <w:t>op</w:t>
      </w:r>
      <w:r w:rsidR="00FF3FAC">
        <w:t xml:space="preserve"> </w:t>
      </w:r>
      <w:r>
        <w:t>artikel</w:t>
      </w:r>
      <w:r w:rsidR="00FF3FAC">
        <w:t xml:space="preserve"> </w:t>
      </w:r>
      <w:r>
        <w:t>9</w:t>
      </w:r>
      <w:r w:rsidR="00FF3FAC">
        <w:t xml:space="preserve"> </w:t>
      </w:r>
      <w:r w:rsidR="00B60D42">
        <w:t>bestemmingsplan</w:t>
      </w:r>
      <w:r w:rsidR="00FF3FAC">
        <w:t xml:space="preserve"> </w:t>
      </w:r>
      <w:r w:rsidR="00B60D42">
        <w:t>Linie-Doornbos,</w:t>
      </w:r>
      <w:r w:rsidR="00FF3FAC">
        <w:t xml:space="preserve"> </w:t>
      </w:r>
      <w:r w:rsidR="00B60D42">
        <w:t>Eureka!</w:t>
      </w:r>
      <w:r w:rsidR="00FF3FAC">
        <w:t xml:space="preserve"> </w:t>
      </w:r>
      <w:r>
        <w:t>O.g.v.</w:t>
      </w:r>
      <w:r w:rsidR="00FF3FAC">
        <w:t xml:space="preserve"> </w:t>
      </w:r>
      <w:r>
        <w:t>artikel</w:t>
      </w:r>
      <w:r w:rsidR="00FF3FAC">
        <w:t xml:space="preserve"> </w:t>
      </w:r>
      <w:r>
        <w:t>22.36</w:t>
      </w:r>
      <w:r w:rsidR="00FF3FAC">
        <w:t xml:space="preserve"> </w:t>
      </w:r>
      <w:r>
        <w:t>onder</w:t>
      </w:r>
      <w:r w:rsidR="00FF3FAC">
        <w:t xml:space="preserve"> </w:t>
      </w:r>
      <w:r>
        <w:t>c</w:t>
      </w:r>
      <w:r w:rsidR="00FF3FAC">
        <w:t xml:space="preserve"> </w:t>
      </w:r>
      <w:r w:rsidR="000D305A">
        <w:t>bruidsschat</w:t>
      </w:r>
      <w:r w:rsidR="00FF3FAC">
        <w:t xml:space="preserve"> </w:t>
      </w:r>
      <w:r>
        <w:t>is</w:t>
      </w:r>
      <w:r w:rsidR="00FF3FAC">
        <w:t xml:space="preserve"> </w:t>
      </w:r>
      <w:r>
        <w:t>dit</w:t>
      </w:r>
      <w:r w:rsidR="00FF3FAC">
        <w:t xml:space="preserve"> </w:t>
      </w:r>
      <w:r>
        <w:t>vergunningvrij.</w:t>
      </w:r>
      <w:r w:rsidR="00FF3FAC">
        <w:t xml:space="preserve"> </w:t>
      </w:r>
      <w:r>
        <w:t>Aangezien</w:t>
      </w:r>
      <w:r w:rsidR="00FF3FAC">
        <w:t xml:space="preserve"> </w:t>
      </w:r>
      <w:r>
        <w:t>de</w:t>
      </w:r>
      <w:r w:rsidR="00FF3FAC">
        <w:t xml:space="preserve"> </w:t>
      </w:r>
      <w:r>
        <w:t>regels</w:t>
      </w:r>
      <w:r w:rsidR="00FF3FAC">
        <w:t xml:space="preserve"> </w:t>
      </w:r>
      <w:r>
        <w:t>uit</w:t>
      </w:r>
      <w:r w:rsidR="00FF3FAC">
        <w:t xml:space="preserve"> </w:t>
      </w:r>
      <w:r>
        <w:t>Eureka</w:t>
      </w:r>
      <w:r w:rsidR="00FF3FAC">
        <w:t xml:space="preserve"> </w:t>
      </w:r>
      <w:r>
        <w:t>beleidsneutraal</w:t>
      </w:r>
      <w:r w:rsidR="00FF3FAC">
        <w:t xml:space="preserve"> </w:t>
      </w:r>
      <w:r>
        <w:t>worden</w:t>
      </w:r>
      <w:r w:rsidR="00FF3FAC">
        <w:t xml:space="preserve"> </w:t>
      </w:r>
      <w:r>
        <w:t>overgenomen</w:t>
      </w:r>
      <w:r w:rsidR="00FF3FAC">
        <w:t xml:space="preserve"> </w:t>
      </w:r>
      <w:r>
        <w:t>is</w:t>
      </w:r>
      <w:r w:rsidR="00FF3FAC">
        <w:t xml:space="preserve"> </w:t>
      </w:r>
      <w:r>
        <w:t>er</w:t>
      </w:r>
      <w:r w:rsidR="00FF3FAC">
        <w:t xml:space="preserve"> </w:t>
      </w:r>
      <w:r>
        <w:t>voor</w:t>
      </w:r>
      <w:r w:rsidR="00FF3FAC">
        <w:t xml:space="preserve"> </w:t>
      </w:r>
      <w:r>
        <w:t>gekozen</w:t>
      </w:r>
      <w:r w:rsidR="00FF3FAC">
        <w:t xml:space="preserve"> </w:t>
      </w:r>
      <w:r>
        <w:t>om</w:t>
      </w:r>
      <w:r w:rsidR="00FF3FAC">
        <w:t xml:space="preserve"> </w:t>
      </w:r>
      <w:r>
        <w:t>deze</w:t>
      </w:r>
      <w:r w:rsidR="00FF3FAC">
        <w:t xml:space="preserve"> </w:t>
      </w:r>
      <w:r>
        <w:t>regel</w:t>
      </w:r>
      <w:r w:rsidR="00FF3FAC">
        <w:t xml:space="preserve"> </w:t>
      </w:r>
      <w:r>
        <w:t>(met</w:t>
      </w:r>
      <w:r w:rsidR="00FF3FAC">
        <w:t xml:space="preserve"> </w:t>
      </w:r>
      <w:r>
        <w:t>de</w:t>
      </w:r>
      <w:r w:rsidR="00FF3FAC">
        <w:t xml:space="preserve"> </w:t>
      </w:r>
      <w:r>
        <w:t>voorrangsbepaling)</w:t>
      </w:r>
      <w:r w:rsidR="00FF3FAC">
        <w:t xml:space="preserve"> </w:t>
      </w:r>
      <w:r>
        <w:t>voor</w:t>
      </w:r>
      <w:r w:rsidR="00FF3FAC">
        <w:t xml:space="preserve"> </w:t>
      </w:r>
      <w:r>
        <w:t>te</w:t>
      </w:r>
      <w:r w:rsidR="00FF3FAC">
        <w:t xml:space="preserve"> </w:t>
      </w:r>
      <w:r>
        <w:t>laten</w:t>
      </w:r>
      <w:r w:rsidR="00FF3FAC">
        <w:t xml:space="preserve"> </w:t>
      </w:r>
      <w:r>
        <w:t>gaan</w:t>
      </w:r>
      <w:r w:rsidR="00FF3FAC">
        <w:t xml:space="preserve"> </w:t>
      </w:r>
      <w:r>
        <w:t>op</w:t>
      </w:r>
      <w:r w:rsidR="00FF3FAC">
        <w:t xml:space="preserve"> </w:t>
      </w:r>
      <w:r>
        <w:t>de</w:t>
      </w:r>
      <w:r w:rsidR="00FF3FAC">
        <w:t xml:space="preserve"> </w:t>
      </w:r>
      <w:r>
        <w:t>regels</w:t>
      </w:r>
      <w:r w:rsidR="00FF3FAC">
        <w:t xml:space="preserve"> </w:t>
      </w:r>
      <w:r>
        <w:t>van</w:t>
      </w:r>
      <w:r w:rsidR="00FF3FAC">
        <w:t xml:space="preserve"> </w:t>
      </w:r>
      <w:r>
        <w:t>de</w:t>
      </w:r>
      <w:r w:rsidR="00FF3FAC">
        <w:t xml:space="preserve"> </w:t>
      </w:r>
      <w:r>
        <w:t>bruidsschat.</w:t>
      </w:r>
    </w:p>
    <w:p w14:paraId="1751CB65" w14:textId="61C25305" w:rsidR="000D305A" w:rsidRPr="000C53CF" w:rsidRDefault="00C7650D" w:rsidP="006F3B50">
      <w:pPr>
        <w:pStyle w:val="Divisiekop3"/>
      </w:pPr>
      <w:r>
        <w:tab/>
      </w:r>
      <w:r w:rsidR="000D305A" w:rsidRPr="000C53CF">
        <w:t>Paragraaf</w:t>
      </w:r>
      <w:r w:rsidR="00FF3FAC">
        <w:t xml:space="preserve"> </w:t>
      </w:r>
      <w:r w:rsidR="000D305A" w:rsidRPr="000C53CF">
        <w:t>5.2.19</w:t>
      </w:r>
      <w:r w:rsidR="00FF3FAC">
        <w:t xml:space="preserve"> </w:t>
      </w:r>
      <w:r w:rsidR="000D305A" w:rsidRPr="000C53CF">
        <w:t>Beroep</w:t>
      </w:r>
      <w:r w:rsidR="00FF3FAC">
        <w:t xml:space="preserve"> </w:t>
      </w:r>
      <w:r w:rsidR="000D305A" w:rsidRPr="000C53CF">
        <w:t>of</w:t>
      </w:r>
      <w:r w:rsidR="00FF3FAC">
        <w:t xml:space="preserve"> </w:t>
      </w:r>
      <w:r w:rsidR="000D305A" w:rsidRPr="000C53CF">
        <w:t>bedrijf</w:t>
      </w:r>
      <w:r w:rsidR="00FF3FAC">
        <w:t xml:space="preserve"> </w:t>
      </w:r>
      <w:r w:rsidR="000D305A" w:rsidRPr="000C53CF">
        <w:t>aan</w:t>
      </w:r>
      <w:r w:rsidR="00FF3FAC">
        <w:t xml:space="preserve"> </w:t>
      </w:r>
      <w:r w:rsidR="000D305A" w:rsidRPr="000C53CF">
        <w:t>huis</w:t>
      </w:r>
      <w:r w:rsidR="00FF3FAC">
        <w:t xml:space="preserve"> </w:t>
      </w:r>
      <w:r w:rsidR="000D305A" w:rsidRPr="000C53CF">
        <w:t>uitoefenen</w:t>
      </w:r>
    </w:p>
    <w:p w14:paraId="3EB4D127" w14:textId="16ADF80E" w:rsidR="000D305A" w:rsidRPr="00FF06A3" w:rsidRDefault="006F3B50" w:rsidP="006E6A20">
      <w:pPr>
        <w:pStyle w:val="Divisiekop5"/>
      </w:pPr>
      <w:r>
        <w:rPr>
          <w:bCs/>
        </w:rPr>
        <w:tab/>
      </w:r>
      <w:r w:rsidR="000D305A" w:rsidRPr="00FF06A3">
        <w:rPr>
          <w:bCs/>
        </w:rPr>
        <w:t>Toelichting</w:t>
      </w:r>
      <w:r w:rsidR="00FF3FAC">
        <w:rPr>
          <w:bCs/>
        </w:rPr>
        <w:t xml:space="preserve"> </w:t>
      </w:r>
      <w:r w:rsidR="000D305A" w:rsidRPr="00FF06A3">
        <w:rPr>
          <w:bCs/>
        </w:rPr>
        <w:t>-</w:t>
      </w:r>
      <w:r w:rsidR="00FF3FAC">
        <w:rPr>
          <w:bCs/>
        </w:rPr>
        <w:t xml:space="preserve"> </w:t>
      </w:r>
      <w:r w:rsidR="000D305A" w:rsidRPr="00FF06A3">
        <w:rPr>
          <w:bCs/>
        </w:rPr>
        <w:t>Artikel</w:t>
      </w:r>
      <w:r w:rsidR="00FF3FAC">
        <w:rPr>
          <w:bCs/>
        </w:rPr>
        <w:t xml:space="preserve"> </w:t>
      </w:r>
      <w:r w:rsidR="000D305A" w:rsidRPr="00FF06A3">
        <w:rPr>
          <w:bCs/>
        </w:rPr>
        <w:t>5.1025</w:t>
      </w:r>
      <w:r w:rsidR="00FF3FAC">
        <w:rPr>
          <w:bCs/>
        </w:rPr>
        <w:t xml:space="preserve"> </w:t>
      </w:r>
      <w:r w:rsidR="000D305A" w:rsidRPr="00FF06A3">
        <w:rPr>
          <w:bCs/>
        </w:rPr>
        <w:t>Verboden</w:t>
      </w:r>
      <w:r w:rsidR="00FF3FAC">
        <w:rPr>
          <w:bCs/>
        </w:rPr>
        <w:t xml:space="preserve"> </w:t>
      </w:r>
      <w:r w:rsidR="000D305A" w:rsidRPr="00FF06A3">
        <w:rPr>
          <w:bCs/>
        </w:rPr>
        <w:t>gebruik</w:t>
      </w:r>
    </w:p>
    <w:p w14:paraId="39C8A274" w14:textId="75D6F45B" w:rsidR="000D305A" w:rsidRDefault="000D305A" w:rsidP="000D305A">
      <w:r>
        <w:t>Deze</w:t>
      </w:r>
      <w:r w:rsidR="00FF3FAC">
        <w:t xml:space="preserve"> </w:t>
      </w:r>
      <w:r>
        <w:t>bepaling</w:t>
      </w:r>
      <w:r w:rsidR="00FF3FAC">
        <w:t xml:space="preserve"> </w:t>
      </w:r>
      <w:r>
        <w:t>is</w:t>
      </w:r>
      <w:r w:rsidR="00FF3FAC">
        <w:t xml:space="preserve"> </w:t>
      </w:r>
      <w:r w:rsidR="00AC1C75">
        <w:t>gebaseerd</w:t>
      </w:r>
      <w:r w:rsidR="00FF3FAC">
        <w:t xml:space="preserve"> </w:t>
      </w:r>
      <w:r w:rsidR="00AC1C75">
        <w:t>op</w:t>
      </w:r>
      <w:r w:rsidR="00FF3FAC">
        <w:t xml:space="preserve"> </w:t>
      </w:r>
      <w:r w:rsidR="00AC1C75">
        <w:t>artikel</w:t>
      </w:r>
      <w:r w:rsidR="00FF3FAC">
        <w:t xml:space="preserve"> </w:t>
      </w:r>
      <w:r w:rsidR="00C61E2F">
        <w:t>5.1</w:t>
      </w:r>
      <w:r w:rsidR="00FF3FAC">
        <w:t xml:space="preserve"> </w:t>
      </w:r>
      <w:r w:rsidR="00C61E2F">
        <w:t>van</w:t>
      </w:r>
      <w:r w:rsidR="00FF3FAC">
        <w:t xml:space="preserve"> </w:t>
      </w:r>
      <w:r w:rsidR="00C61E2F" w:rsidRPr="00C61E2F">
        <w:t>bestemmingsplan</w:t>
      </w:r>
      <w:r w:rsidR="00FF3FAC">
        <w:t xml:space="preserve"> </w:t>
      </w:r>
      <w:r w:rsidR="00C61E2F" w:rsidRPr="00C61E2F">
        <w:t>Linie-Doornbos,</w:t>
      </w:r>
      <w:r w:rsidR="00FF3FAC">
        <w:t xml:space="preserve"> </w:t>
      </w:r>
      <w:r w:rsidR="00C61E2F" w:rsidRPr="00C61E2F">
        <w:t>Eureka!</w:t>
      </w:r>
      <w:r w:rsidR="00C61E2F">
        <w:t>.</w:t>
      </w:r>
    </w:p>
    <w:p w14:paraId="4EE2E66A" w14:textId="0941F5E3" w:rsidR="000D305A" w:rsidRPr="00FF06A3" w:rsidRDefault="006F3B50" w:rsidP="006E6A20">
      <w:pPr>
        <w:pStyle w:val="Divisiekop5"/>
      </w:pPr>
      <w:r>
        <w:tab/>
      </w:r>
      <w:r w:rsidR="000D305A" w:rsidRPr="00FF06A3">
        <w:rPr>
          <w:bCs/>
        </w:rPr>
        <w:t>Toelichting</w:t>
      </w:r>
      <w:r w:rsidR="00FF3FAC">
        <w:rPr>
          <w:bCs/>
        </w:rPr>
        <w:t xml:space="preserve"> </w:t>
      </w:r>
      <w:r w:rsidR="000D305A" w:rsidRPr="00FF06A3">
        <w:rPr>
          <w:bCs/>
        </w:rPr>
        <w:t>-</w:t>
      </w:r>
      <w:r w:rsidR="00FF3FAC">
        <w:rPr>
          <w:bCs/>
        </w:rPr>
        <w:t xml:space="preserve"> </w:t>
      </w:r>
      <w:r w:rsidR="000D305A" w:rsidRPr="00FF06A3">
        <w:rPr>
          <w:bCs/>
        </w:rPr>
        <w:t>Artikel</w:t>
      </w:r>
      <w:r w:rsidR="00FF3FAC">
        <w:rPr>
          <w:bCs/>
        </w:rPr>
        <w:t xml:space="preserve"> </w:t>
      </w:r>
      <w:r w:rsidR="000D305A" w:rsidRPr="00FF06A3">
        <w:rPr>
          <w:bCs/>
        </w:rPr>
        <w:t>5.1026</w:t>
      </w:r>
      <w:r w:rsidR="00FF3FAC">
        <w:rPr>
          <w:bCs/>
        </w:rPr>
        <w:t xml:space="preserve"> </w:t>
      </w:r>
      <w:r w:rsidR="000D305A" w:rsidRPr="00FF06A3">
        <w:rPr>
          <w:bCs/>
        </w:rPr>
        <w:t>Aanwijzing</w:t>
      </w:r>
      <w:r w:rsidR="00FF3FAC">
        <w:rPr>
          <w:bCs/>
        </w:rPr>
        <w:t xml:space="preserve"> </w:t>
      </w:r>
      <w:r w:rsidR="000D305A" w:rsidRPr="00FF06A3">
        <w:rPr>
          <w:bCs/>
        </w:rPr>
        <w:t>vergunningplichtige</w:t>
      </w:r>
      <w:r w:rsidR="00FF3FAC">
        <w:rPr>
          <w:bCs/>
        </w:rPr>
        <w:t xml:space="preserve"> </w:t>
      </w:r>
      <w:r w:rsidR="000D305A" w:rsidRPr="00FF06A3">
        <w:rPr>
          <w:bCs/>
        </w:rPr>
        <w:t>gevallen</w:t>
      </w:r>
    </w:p>
    <w:p w14:paraId="71AE4FF7" w14:textId="2F551568" w:rsidR="000D305A" w:rsidRDefault="000D305A" w:rsidP="000D305A">
      <w:r>
        <w:t>Deze</w:t>
      </w:r>
      <w:r w:rsidR="00FF3FAC">
        <w:t xml:space="preserve"> </w:t>
      </w:r>
      <w:r>
        <w:t>bepaling</w:t>
      </w:r>
      <w:r w:rsidR="00FF3FAC">
        <w:t xml:space="preserve"> </w:t>
      </w:r>
      <w:r>
        <w:t>is</w:t>
      </w:r>
      <w:r w:rsidR="00FF3FAC">
        <w:t xml:space="preserve"> </w:t>
      </w:r>
      <w:r w:rsidR="00AC1C75">
        <w:t>gebaseerd</w:t>
      </w:r>
      <w:r w:rsidR="00FF3FAC">
        <w:t xml:space="preserve"> </w:t>
      </w:r>
      <w:r w:rsidR="00DE4FA8">
        <w:t>op</w:t>
      </w:r>
      <w:r w:rsidR="00FF3FAC">
        <w:t xml:space="preserve"> </w:t>
      </w:r>
      <w:r w:rsidR="00DE4FA8">
        <w:t>artikel</w:t>
      </w:r>
      <w:r w:rsidR="00FF3FAC">
        <w:t xml:space="preserve"> </w:t>
      </w:r>
      <w:r w:rsidR="00C47FAC">
        <w:t>5</w:t>
      </w:r>
      <w:r w:rsidR="00DE4FA8">
        <w:t>.4</w:t>
      </w:r>
      <w:r w:rsidR="00FF3FAC">
        <w:t xml:space="preserve"> </w:t>
      </w:r>
      <w:r w:rsidR="00C47FAC">
        <w:t>van</w:t>
      </w:r>
      <w:r w:rsidR="00FF3FAC">
        <w:t xml:space="preserve"> </w:t>
      </w:r>
      <w:r w:rsidR="00C47FAC" w:rsidRPr="00C47FAC">
        <w:t>bestemmingsplan</w:t>
      </w:r>
      <w:r w:rsidR="00FF3FAC">
        <w:t xml:space="preserve"> </w:t>
      </w:r>
      <w:r w:rsidR="00C47FAC" w:rsidRPr="00C47FAC">
        <w:t>Linie-Doornbos,</w:t>
      </w:r>
      <w:r w:rsidR="00FF3FAC">
        <w:t xml:space="preserve"> </w:t>
      </w:r>
      <w:r w:rsidR="00C47FAC" w:rsidRPr="00C47FAC">
        <w:t>Eureka!</w:t>
      </w:r>
      <w:r w:rsidR="00FF3FAC">
        <w:t xml:space="preserve"> </w:t>
      </w:r>
      <w:r>
        <w:t>uit</w:t>
      </w:r>
      <w:r w:rsidR="00FF3FAC">
        <w:t xml:space="preserve"> </w:t>
      </w:r>
      <w:r>
        <w:t>BP</w:t>
      </w:r>
      <w:r w:rsidR="00FF3FAC">
        <w:t xml:space="preserve"> </w:t>
      </w:r>
      <w:r>
        <w:t>Eureka.</w:t>
      </w:r>
    </w:p>
    <w:p w14:paraId="530B90A2" w14:textId="5CBF11E0" w:rsidR="00DF4A1B" w:rsidRPr="00382581" w:rsidRDefault="00C7650D" w:rsidP="006F3B50">
      <w:pPr>
        <w:pStyle w:val="Divisiekop3"/>
        <w:rPr>
          <w:lang w:eastAsia="zh-CN" w:bidi="hi-IN"/>
        </w:rPr>
      </w:pPr>
      <w:r>
        <w:rPr>
          <w:lang w:eastAsia="zh-CN" w:bidi="hi-IN"/>
        </w:rPr>
        <w:tab/>
      </w:r>
      <w:r w:rsidR="00DF4A1B" w:rsidRPr="00382581">
        <w:rPr>
          <w:lang w:eastAsia="zh-CN" w:bidi="hi-IN"/>
        </w:rPr>
        <w:t>Paragraaf</w:t>
      </w:r>
      <w:r w:rsidR="00FF3FAC">
        <w:rPr>
          <w:lang w:eastAsia="zh-CN" w:bidi="hi-IN"/>
        </w:rPr>
        <w:t xml:space="preserve"> </w:t>
      </w:r>
      <w:r w:rsidR="00DF4A1B" w:rsidRPr="00382581">
        <w:rPr>
          <w:lang w:eastAsia="zh-CN" w:bidi="hi-IN"/>
        </w:rPr>
        <w:t>5.2.</w:t>
      </w:r>
      <w:r w:rsidR="00A95C32">
        <w:rPr>
          <w:lang w:eastAsia="zh-CN" w:bidi="hi-IN"/>
        </w:rPr>
        <w:t>34</w:t>
      </w:r>
      <w:r w:rsidR="00FF3FAC">
        <w:rPr>
          <w:lang w:eastAsia="zh-CN" w:bidi="hi-IN"/>
        </w:rPr>
        <w:t xml:space="preserve"> </w:t>
      </w:r>
      <w:r w:rsidR="00A95C32">
        <w:rPr>
          <w:lang w:eastAsia="zh-CN" w:bidi="hi-IN"/>
        </w:rPr>
        <w:t>Activiteiten</w:t>
      </w:r>
      <w:r w:rsidR="00FF3FAC">
        <w:rPr>
          <w:lang w:eastAsia="zh-CN" w:bidi="hi-IN"/>
        </w:rPr>
        <w:t xml:space="preserve"> </w:t>
      </w:r>
      <w:r w:rsidR="00A95C32">
        <w:rPr>
          <w:lang w:eastAsia="zh-CN" w:bidi="hi-IN"/>
        </w:rPr>
        <w:t>in</w:t>
      </w:r>
      <w:r w:rsidR="00FF3FAC">
        <w:rPr>
          <w:lang w:eastAsia="zh-CN" w:bidi="hi-IN"/>
        </w:rPr>
        <w:t xml:space="preserve"> </w:t>
      </w:r>
      <w:r w:rsidR="00A95C32">
        <w:rPr>
          <w:lang w:eastAsia="zh-CN" w:bidi="hi-IN"/>
        </w:rPr>
        <w:t>een</w:t>
      </w:r>
      <w:r w:rsidR="00FF3FAC">
        <w:rPr>
          <w:lang w:eastAsia="zh-CN" w:bidi="hi-IN"/>
        </w:rPr>
        <w:t xml:space="preserve"> </w:t>
      </w:r>
      <w:r w:rsidR="00A95C32">
        <w:rPr>
          <w:lang w:eastAsia="zh-CN" w:bidi="hi-IN"/>
        </w:rPr>
        <w:t>gebied</w:t>
      </w:r>
      <w:r w:rsidR="00FF3FAC">
        <w:rPr>
          <w:lang w:eastAsia="zh-CN" w:bidi="hi-IN"/>
        </w:rPr>
        <w:t xml:space="preserve"> </w:t>
      </w:r>
      <w:r w:rsidR="00A95C32">
        <w:rPr>
          <w:lang w:eastAsia="zh-CN" w:bidi="hi-IN"/>
        </w:rPr>
        <w:t>met</w:t>
      </w:r>
      <w:r w:rsidR="00FF3FAC">
        <w:rPr>
          <w:lang w:eastAsia="zh-CN" w:bidi="hi-IN"/>
        </w:rPr>
        <w:t xml:space="preserve"> </w:t>
      </w:r>
      <w:r w:rsidR="00A95C32">
        <w:rPr>
          <w:lang w:eastAsia="zh-CN" w:bidi="hi-IN"/>
        </w:rPr>
        <w:t>archeologische</w:t>
      </w:r>
      <w:r w:rsidR="00FF3FAC">
        <w:rPr>
          <w:lang w:eastAsia="zh-CN" w:bidi="hi-IN"/>
        </w:rPr>
        <w:t xml:space="preserve"> </w:t>
      </w:r>
      <w:r w:rsidR="00A95C32">
        <w:rPr>
          <w:lang w:eastAsia="zh-CN" w:bidi="hi-IN"/>
        </w:rPr>
        <w:t>verwachtingen</w:t>
      </w:r>
    </w:p>
    <w:p w14:paraId="5BAF55D2" w14:textId="4B9EAB37" w:rsidR="00A95C32" w:rsidRPr="00A95C32" w:rsidRDefault="006F3B50" w:rsidP="006E6A20">
      <w:pPr>
        <w:pStyle w:val="Divisiekop5"/>
        <w:rPr>
          <w:lang w:eastAsia="zh-CN" w:bidi="hi-IN"/>
        </w:rPr>
      </w:pPr>
      <w:r>
        <w:rPr>
          <w:bCs/>
          <w:iCs/>
          <w:lang w:eastAsia="zh-CN" w:bidi="hi-IN"/>
        </w:rPr>
        <w:tab/>
      </w:r>
      <w:r w:rsidR="00A95C32" w:rsidRPr="00A95C32">
        <w:rPr>
          <w:bCs/>
          <w:iCs/>
          <w:lang w:eastAsia="zh-CN" w:bidi="hi-IN"/>
        </w:rPr>
        <w:t>Toelichting</w:t>
      </w:r>
      <w:r w:rsidR="00FF3FAC">
        <w:rPr>
          <w:bCs/>
          <w:iCs/>
          <w:lang w:eastAsia="zh-CN" w:bidi="hi-IN"/>
        </w:rPr>
        <w:t xml:space="preserve"> </w:t>
      </w:r>
      <w:r w:rsidR="00A95C32" w:rsidRPr="00A95C32">
        <w:rPr>
          <w:bCs/>
          <w:iCs/>
          <w:lang w:eastAsia="zh-CN" w:bidi="hi-IN"/>
        </w:rPr>
        <w:t>-</w:t>
      </w:r>
      <w:r w:rsidR="00FF3FAC">
        <w:rPr>
          <w:bCs/>
          <w:iCs/>
          <w:lang w:eastAsia="zh-CN" w:bidi="hi-IN"/>
        </w:rPr>
        <w:t xml:space="preserve"> </w:t>
      </w:r>
      <w:r w:rsidR="00A95C32" w:rsidRPr="00A95C32">
        <w:rPr>
          <w:bCs/>
          <w:iCs/>
          <w:lang w:eastAsia="zh-CN" w:bidi="hi-IN"/>
        </w:rPr>
        <w:t>Artikel</w:t>
      </w:r>
      <w:r w:rsidR="00FF3FAC">
        <w:rPr>
          <w:bCs/>
          <w:iCs/>
          <w:lang w:eastAsia="zh-CN" w:bidi="hi-IN"/>
        </w:rPr>
        <w:t xml:space="preserve"> </w:t>
      </w:r>
      <w:r w:rsidR="00A95C32" w:rsidRPr="00A95C32">
        <w:rPr>
          <w:bCs/>
          <w:iCs/>
          <w:lang w:eastAsia="zh-CN" w:bidi="hi-IN"/>
        </w:rPr>
        <w:t>5.</w:t>
      </w:r>
      <w:r w:rsidR="00850853">
        <w:rPr>
          <w:bCs/>
          <w:iCs/>
          <w:lang w:eastAsia="zh-CN" w:bidi="hi-IN"/>
        </w:rPr>
        <w:t>1030</w:t>
      </w:r>
      <w:r w:rsidR="00FF3FAC">
        <w:rPr>
          <w:bCs/>
          <w:iCs/>
          <w:lang w:eastAsia="zh-CN" w:bidi="hi-IN"/>
        </w:rPr>
        <w:t xml:space="preserve"> </w:t>
      </w:r>
      <w:r w:rsidR="00A95C32" w:rsidRPr="00A95C32">
        <w:rPr>
          <w:bCs/>
          <w:iCs/>
          <w:lang w:eastAsia="zh-CN" w:bidi="hi-IN"/>
        </w:rPr>
        <w:t>Aanwijzing</w:t>
      </w:r>
      <w:r w:rsidR="00FF3FAC">
        <w:rPr>
          <w:bCs/>
          <w:iCs/>
          <w:lang w:eastAsia="zh-CN" w:bidi="hi-IN"/>
        </w:rPr>
        <w:t xml:space="preserve"> </w:t>
      </w:r>
      <w:r w:rsidR="00A95C32" w:rsidRPr="00A95C32">
        <w:rPr>
          <w:bCs/>
          <w:iCs/>
          <w:lang w:eastAsia="zh-CN" w:bidi="hi-IN"/>
        </w:rPr>
        <w:t>vergunningplichtige</w:t>
      </w:r>
      <w:r w:rsidR="00FF3FAC">
        <w:rPr>
          <w:bCs/>
          <w:iCs/>
          <w:lang w:eastAsia="zh-CN" w:bidi="hi-IN"/>
        </w:rPr>
        <w:t xml:space="preserve"> </w:t>
      </w:r>
      <w:r w:rsidR="00A95C32" w:rsidRPr="00A95C32">
        <w:rPr>
          <w:bCs/>
          <w:iCs/>
          <w:lang w:eastAsia="zh-CN" w:bidi="hi-IN"/>
        </w:rPr>
        <w:t>gevallen</w:t>
      </w:r>
    </w:p>
    <w:p w14:paraId="410C55E3" w14:textId="335DA3A5" w:rsidR="00F84934" w:rsidRDefault="00F84934" w:rsidP="00F84934">
      <w:pPr>
        <w:rPr>
          <w:iCs/>
          <w:lang w:eastAsia="zh-CN" w:bidi="hi-IN"/>
        </w:rPr>
      </w:pPr>
      <w:r>
        <w:rPr>
          <w:iCs/>
          <w:lang w:eastAsia="zh-CN" w:bidi="hi-IN"/>
        </w:rPr>
        <w:t>Dit</w:t>
      </w:r>
      <w:r w:rsidR="00FF3FAC">
        <w:rPr>
          <w:iCs/>
          <w:lang w:eastAsia="zh-CN" w:bidi="hi-IN"/>
        </w:rPr>
        <w:t xml:space="preserve"> </w:t>
      </w:r>
      <w:r>
        <w:rPr>
          <w:iCs/>
          <w:lang w:eastAsia="zh-CN" w:bidi="hi-IN"/>
        </w:rPr>
        <w:t>artikel</w:t>
      </w:r>
      <w:r w:rsidR="00FF3FAC">
        <w:rPr>
          <w:iCs/>
          <w:lang w:eastAsia="zh-CN" w:bidi="hi-IN"/>
        </w:rPr>
        <w:t xml:space="preserve"> </w:t>
      </w:r>
      <w:r>
        <w:rPr>
          <w:iCs/>
          <w:lang w:eastAsia="zh-CN" w:bidi="hi-IN"/>
        </w:rPr>
        <w:t>bepaalt</w:t>
      </w:r>
      <w:r w:rsidR="00FF3FAC">
        <w:rPr>
          <w:iCs/>
          <w:lang w:eastAsia="zh-CN" w:bidi="hi-IN"/>
        </w:rPr>
        <w:t xml:space="preserve"> </w:t>
      </w:r>
      <w:r>
        <w:rPr>
          <w:iCs/>
          <w:lang w:eastAsia="zh-CN" w:bidi="hi-IN"/>
        </w:rPr>
        <w:t>dat</w:t>
      </w:r>
      <w:r w:rsidR="00FF3FAC">
        <w:rPr>
          <w:iCs/>
          <w:lang w:eastAsia="zh-CN" w:bidi="hi-IN"/>
        </w:rPr>
        <w:t xml:space="preserve"> </w:t>
      </w:r>
      <w:r>
        <w:rPr>
          <w:iCs/>
          <w:lang w:eastAsia="zh-CN" w:bidi="hi-IN"/>
        </w:rPr>
        <w:t>een</w:t>
      </w:r>
      <w:r w:rsidR="00FF3FAC">
        <w:rPr>
          <w:iCs/>
          <w:lang w:eastAsia="zh-CN" w:bidi="hi-IN"/>
        </w:rPr>
        <w:t xml:space="preserve"> </w:t>
      </w:r>
      <w:r>
        <w:rPr>
          <w:iCs/>
          <w:lang w:eastAsia="zh-CN" w:bidi="hi-IN"/>
        </w:rPr>
        <w:t>omgevingsvergunning</w:t>
      </w:r>
      <w:r w:rsidR="00FF3FAC">
        <w:rPr>
          <w:iCs/>
          <w:lang w:eastAsia="zh-CN" w:bidi="hi-IN"/>
        </w:rPr>
        <w:t xml:space="preserve"> </w:t>
      </w:r>
      <w:r>
        <w:rPr>
          <w:iCs/>
          <w:lang w:eastAsia="zh-CN" w:bidi="hi-IN"/>
        </w:rPr>
        <w:t>nodig</w:t>
      </w:r>
      <w:r w:rsidR="00FF3FAC">
        <w:rPr>
          <w:iCs/>
          <w:lang w:eastAsia="zh-CN" w:bidi="hi-IN"/>
        </w:rPr>
        <w:t xml:space="preserve"> </w:t>
      </w:r>
      <w:r>
        <w:rPr>
          <w:iCs/>
          <w:lang w:eastAsia="zh-CN" w:bidi="hi-IN"/>
        </w:rPr>
        <w:t>is</w:t>
      </w:r>
      <w:r w:rsidR="00FF3FAC">
        <w:rPr>
          <w:iCs/>
          <w:lang w:eastAsia="zh-CN" w:bidi="hi-IN"/>
        </w:rPr>
        <w:t xml:space="preserve"> </w:t>
      </w:r>
      <w:r>
        <w:rPr>
          <w:iCs/>
          <w:lang w:eastAsia="zh-CN" w:bidi="hi-IN"/>
        </w:rPr>
        <w:t>als</w:t>
      </w:r>
      <w:r w:rsidR="00FF3FAC">
        <w:rPr>
          <w:iCs/>
          <w:lang w:eastAsia="zh-CN" w:bidi="hi-IN"/>
        </w:rPr>
        <w:t xml:space="preserve"> </w:t>
      </w:r>
      <w:r>
        <w:rPr>
          <w:iCs/>
          <w:lang w:eastAsia="zh-CN" w:bidi="hi-IN"/>
        </w:rPr>
        <w:t>men</w:t>
      </w:r>
      <w:r w:rsidR="00FF3FAC">
        <w:rPr>
          <w:iCs/>
          <w:lang w:eastAsia="zh-CN" w:bidi="hi-IN"/>
        </w:rPr>
        <w:t xml:space="preserve"> </w:t>
      </w:r>
      <w:r>
        <w:rPr>
          <w:iCs/>
          <w:lang w:eastAsia="zh-CN" w:bidi="hi-IN"/>
        </w:rPr>
        <w:t>wil</w:t>
      </w:r>
      <w:r w:rsidR="00FF3FAC">
        <w:rPr>
          <w:iCs/>
          <w:lang w:eastAsia="zh-CN" w:bidi="hi-IN"/>
        </w:rPr>
        <w:t xml:space="preserve"> </w:t>
      </w:r>
      <w:r>
        <w:rPr>
          <w:iCs/>
          <w:lang w:eastAsia="zh-CN" w:bidi="hi-IN"/>
        </w:rPr>
        <w:t>graven</w:t>
      </w:r>
      <w:r w:rsidR="00FF3FAC">
        <w:rPr>
          <w:iCs/>
          <w:lang w:eastAsia="zh-CN" w:bidi="hi-IN"/>
        </w:rPr>
        <w:t xml:space="preserve"> </w:t>
      </w:r>
      <w:r>
        <w:rPr>
          <w:iCs/>
          <w:lang w:eastAsia="zh-CN" w:bidi="hi-IN"/>
        </w:rPr>
        <w:t>in</w:t>
      </w:r>
      <w:r w:rsidR="00FF3FAC">
        <w:rPr>
          <w:iCs/>
          <w:lang w:eastAsia="zh-CN" w:bidi="hi-IN"/>
        </w:rPr>
        <w:t xml:space="preserve"> </w:t>
      </w:r>
      <w:r>
        <w:rPr>
          <w:iCs/>
          <w:lang w:eastAsia="zh-CN" w:bidi="hi-IN"/>
        </w:rPr>
        <w:t>een</w:t>
      </w:r>
      <w:r w:rsidR="00FF3FAC">
        <w:rPr>
          <w:iCs/>
          <w:lang w:eastAsia="zh-CN" w:bidi="hi-IN"/>
        </w:rPr>
        <w:t xml:space="preserve"> </w:t>
      </w:r>
      <w:r>
        <w:rPr>
          <w:iCs/>
          <w:lang w:eastAsia="zh-CN" w:bidi="hi-IN"/>
        </w:rPr>
        <w:t>gebied</w:t>
      </w:r>
      <w:r w:rsidR="00FF3FAC">
        <w:rPr>
          <w:iCs/>
          <w:lang w:eastAsia="zh-CN" w:bidi="hi-IN"/>
        </w:rPr>
        <w:t xml:space="preserve"> </w:t>
      </w:r>
      <w:r>
        <w:rPr>
          <w:iCs/>
          <w:lang w:eastAsia="zh-CN" w:bidi="hi-IN"/>
        </w:rPr>
        <w:t>met</w:t>
      </w:r>
      <w:r w:rsidR="00FF3FAC">
        <w:rPr>
          <w:iCs/>
          <w:lang w:eastAsia="zh-CN" w:bidi="hi-IN"/>
        </w:rPr>
        <w:t xml:space="preserve"> </w:t>
      </w:r>
      <w:r>
        <w:rPr>
          <w:iCs/>
          <w:lang w:eastAsia="zh-CN" w:bidi="hi-IN"/>
        </w:rPr>
        <w:t>archeologische</w:t>
      </w:r>
      <w:r w:rsidR="00FF3FAC">
        <w:rPr>
          <w:iCs/>
          <w:lang w:eastAsia="zh-CN" w:bidi="hi-IN"/>
        </w:rPr>
        <w:t xml:space="preserve"> </w:t>
      </w:r>
      <w:r>
        <w:rPr>
          <w:iCs/>
          <w:lang w:eastAsia="zh-CN" w:bidi="hi-IN"/>
        </w:rPr>
        <w:t>monumenten.</w:t>
      </w:r>
      <w:r w:rsidR="00FF3FAC">
        <w:rPr>
          <w:iCs/>
          <w:lang w:eastAsia="zh-CN" w:bidi="hi-IN"/>
        </w:rPr>
        <w:t xml:space="preserve"> </w:t>
      </w:r>
      <w:r>
        <w:rPr>
          <w:iCs/>
          <w:lang w:eastAsia="zh-CN" w:bidi="hi-IN"/>
        </w:rPr>
        <w:t>Deze</w:t>
      </w:r>
      <w:r w:rsidR="00FF3FAC">
        <w:rPr>
          <w:iCs/>
          <w:lang w:eastAsia="zh-CN" w:bidi="hi-IN"/>
        </w:rPr>
        <w:t xml:space="preserve"> </w:t>
      </w:r>
      <w:r>
        <w:rPr>
          <w:iCs/>
          <w:lang w:eastAsia="zh-CN" w:bidi="hi-IN"/>
        </w:rPr>
        <w:t>insteek</w:t>
      </w:r>
      <w:r w:rsidR="00FF3FAC">
        <w:rPr>
          <w:iCs/>
          <w:lang w:eastAsia="zh-CN" w:bidi="hi-IN"/>
        </w:rPr>
        <w:t xml:space="preserve"> </w:t>
      </w:r>
      <w:r>
        <w:rPr>
          <w:iCs/>
          <w:lang w:eastAsia="zh-CN" w:bidi="hi-IN"/>
        </w:rPr>
        <w:t>sluit</w:t>
      </w:r>
      <w:r w:rsidR="00FF3FAC">
        <w:rPr>
          <w:iCs/>
          <w:lang w:eastAsia="zh-CN" w:bidi="hi-IN"/>
        </w:rPr>
        <w:t xml:space="preserve"> </w:t>
      </w:r>
      <w:r>
        <w:rPr>
          <w:iCs/>
          <w:lang w:eastAsia="zh-CN" w:bidi="hi-IN"/>
        </w:rPr>
        <w:t>aan</w:t>
      </w:r>
      <w:r w:rsidR="00FF3FAC">
        <w:rPr>
          <w:iCs/>
          <w:lang w:eastAsia="zh-CN" w:bidi="hi-IN"/>
        </w:rPr>
        <w:t xml:space="preserve"> </w:t>
      </w:r>
      <w:r>
        <w:rPr>
          <w:iCs/>
          <w:lang w:eastAsia="zh-CN" w:bidi="hi-IN"/>
        </w:rPr>
        <w:t>op</w:t>
      </w:r>
      <w:r w:rsidR="00FF3FAC">
        <w:rPr>
          <w:iCs/>
          <w:lang w:eastAsia="zh-CN" w:bidi="hi-IN"/>
        </w:rPr>
        <w:t xml:space="preserve"> </w:t>
      </w:r>
      <w:r>
        <w:rPr>
          <w:iCs/>
          <w:lang w:eastAsia="zh-CN" w:bidi="hi-IN"/>
        </w:rPr>
        <w:t>de</w:t>
      </w:r>
      <w:r w:rsidR="00FF3FAC">
        <w:rPr>
          <w:iCs/>
          <w:lang w:eastAsia="zh-CN" w:bidi="hi-IN"/>
        </w:rPr>
        <w:t xml:space="preserve"> </w:t>
      </w:r>
      <w:r>
        <w:rPr>
          <w:iCs/>
          <w:lang w:eastAsia="zh-CN" w:bidi="hi-IN"/>
        </w:rPr>
        <w:t>staalkaart.</w:t>
      </w:r>
      <w:r w:rsidR="00FF3FAC">
        <w:rPr>
          <w:iCs/>
          <w:lang w:eastAsia="zh-CN" w:bidi="hi-IN"/>
        </w:rPr>
        <w:t xml:space="preserve"> </w:t>
      </w:r>
      <w:r>
        <w:rPr>
          <w:iCs/>
          <w:lang w:eastAsia="zh-CN" w:bidi="hi-IN"/>
        </w:rPr>
        <w:t>De</w:t>
      </w:r>
      <w:r w:rsidR="00FF3FAC">
        <w:rPr>
          <w:iCs/>
          <w:lang w:eastAsia="zh-CN" w:bidi="hi-IN"/>
        </w:rPr>
        <w:t xml:space="preserve"> </w:t>
      </w:r>
      <w:r>
        <w:rPr>
          <w:iCs/>
          <w:lang w:eastAsia="zh-CN" w:bidi="hi-IN"/>
        </w:rPr>
        <w:t>insteek</w:t>
      </w:r>
      <w:r w:rsidR="00FF3FAC">
        <w:rPr>
          <w:iCs/>
          <w:lang w:eastAsia="zh-CN" w:bidi="hi-IN"/>
        </w:rPr>
        <w:t xml:space="preserve"> </w:t>
      </w:r>
      <w:r>
        <w:rPr>
          <w:iCs/>
          <w:lang w:eastAsia="zh-CN" w:bidi="hi-IN"/>
        </w:rPr>
        <w:t>is</w:t>
      </w:r>
      <w:r w:rsidR="00FF3FAC">
        <w:rPr>
          <w:iCs/>
          <w:lang w:eastAsia="zh-CN" w:bidi="hi-IN"/>
        </w:rPr>
        <w:t xml:space="preserve"> </w:t>
      </w:r>
      <w:r>
        <w:rPr>
          <w:iCs/>
          <w:lang w:eastAsia="zh-CN" w:bidi="hi-IN"/>
        </w:rPr>
        <w:t>beperkter</w:t>
      </w:r>
      <w:r w:rsidR="00FF3FAC">
        <w:rPr>
          <w:iCs/>
          <w:lang w:eastAsia="zh-CN" w:bidi="hi-IN"/>
        </w:rPr>
        <w:t xml:space="preserve"> </w:t>
      </w:r>
      <w:r>
        <w:rPr>
          <w:iCs/>
          <w:lang w:eastAsia="zh-CN" w:bidi="hi-IN"/>
        </w:rPr>
        <w:t>dan</w:t>
      </w:r>
      <w:r w:rsidR="00FF3FAC">
        <w:rPr>
          <w:iCs/>
          <w:lang w:eastAsia="zh-CN" w:bidi="hi-IN"/>
        </w:rPr>
        <w:t xml:space="preserve"> </w:t>
      </w:r>
      <w:r>
        <w:rPr>
          <w:iCs/>
          <w:lang w:eastAsia="zh-CN" w:bidi="hi-IN"/>
        </w:rPr>
        <w:t>oorspronkelijk</w:t>
      </w:r>
      <w:r w:rsidR="00FF3FAC">
        <w:rPr>
          <w:iCs/>
          <w:lang w:eastAsia="zh-CN" w:bidi="hi-IN"/>
        </w:rPr>
        <w:t xml:space="preserve"> </w:t>
      </w:r>
      <w:r w:rsidR="00E36BC6">
        <w:rPr>
          <w:iCs/>
          <w:lang w:eastAsia="zh-CN" w:bidi="hi-IN"/>
        </w:rPr>
        <w:t>in</w:t>
      </w:r>
      <w:r w:rsidR="00FF3FAC">
        <w:rPr>
          <w:iCs/>
          <w:lang w:eastAsia="zh-CN" w:bidi="hi-IN"/>
        </w:rPr>
        <w:t xml:space="preserve"> </w:t>
      </w:r>
      <w:r w:rsidR="00E36BC6" w:rsidRPr="00E36BC6">
        <w:rPr>
          <w:iCs/>
          <w:lang w:eastAsia="zh-CN" w:bidi="hi-IN"/>
        </w:rPr>
        <w:t>bestemmingsplan</w:t>
      </w:r>
      <w:r w:rsidR="00FF3FAC">
        <w:rPr>
          <w:iCs/>
          <w:lang w:eastAsia="zh-CN" w:bidi="hi-IN"/>
        </w:rPr>
        <w:t xml:space="preserve"> </w:t>
      </w:r>
      <w:r w:rsidR="00E36BC6" w:rsidRPr="00E36BC6">
        <w:rPr>
          <w:iCs/>
          <w:lang w:eastAsia="zh-CN" w:bidi="hi-IN"/>
        </w:rPr>
        <w:t>Linie-Doornbos,</w:t>
      </w:r>
      <w:r w:rsidR="00FF3FAC">
        <w:rPr>
          <w:iCs/>
          <w:lang w:eastAsia="zh-CN" w:bidi="hi-IN"/>
        </w:rPr>
        <w:t xml:space="preserve"> </w:t>
      </w:r>
      <w:r w:rsidR="00E36BC6" w:rsidRPr="00E36BC6">
        <w:rPr>
          <w:iCs/>
          <w:lang w:eastAsia="zh-CN" w:bidi="hi-IN"/>
        </w:rPr>
        <w:t>Eureka!</w:t>
      </w:r>
      <w:r w:rsidR="00FF3FAC">
        <w:rPr>
          <w:iCs/>
          <w:lang w:eastAsia="zh-CN" w:bidi="hi-IN"/>
        </w:rPr>
        <w:t xml:space="preserve"> </w:t>
      </w:r>
      <w:r>
        <w:rPr>
          <w:iCs/>
          <w:lang w:eastAsia="zh-CN" w:bidi="hi-IN"/>
        </w:rPr>
        <w:t>waar</w:t>
      </w:r>
      <w:r w:rsidR="00FF3FAC">
        <w:rPr>
          <w:iCs/>
          <w:lang w:eastAsia="zh-CN" w:bidi="hi-IN"/>
        </w:rPr>
        <w:t xml:space="preserve"> </w:t>
      </w:r>
      <w:r>
        <w:rPr>
          <w:iCs/>
          <w:lang w:eastAsia="zh-CN" w:bidi="hi-IN"/>
        </w:rPr>
        <w:t>een</w:t>
      </w:r>
      <w:r w:rsidR="00FF3FAC">
        <w:rPr>
          <w:iCs/>
          <w:lang w:eastAsia="zh-CN" w:bidi="hi-IN"/>
        </w:rPr>
        <w:t xml:space="preserve"> </w:t>
      </w:r>
      <w:r>
        <w:rPr>
          <w:iCs/>
          <w:lang w:eastAsia="zh-CN" w:bidi="hi-IN"/>
        </w:rPr>
        <w:t>vergunningplicht</w:t>
      </w:r>
      <w:r w:rsidR="00FF3FAC">
        <w:rPr>
          <w:iCs/>
          <w:lang w:eastAsia="zh-CN" w:bidi="hi-IN"/>
        </w:rPr>
        <w:t xml:space="preserve"> </w:t>
      </w:r>
      <w:r>
        <w:rPr>
          <w:iCs/>
          <w:lang w:eastAsia="zh-CN" w:bidi="hi-IN"/>
        </w:rPr>
        <w:t>gold</w:t>
      </w:r>
      <w:r w:rsidR="00FF3FAC">
        <w:rPr>
          <w:iCs/>
          <w:lang w:eastAsia="zh-CN" w:bidi="hi-IN"/>
        </w:rPr>
        <w:t xml:space="preserve"> </w:t>
      </w:r>
      <w:r>
        <w:rPr>
          <w:iCs/>
          <w:lang w:eastAsia="zh-CN" w:bidi="hi-IN"/>
        </w:rPr>
        <w:t>voor</w:t>
      </w:r>
      <w:r w:rsidR="00FF3FAC">
        <w:rPr>
          <w:iCs/>
          <w:lang w:eastAsia="zh-CN" w:bidi="hi-IN"/>
        </w:rPr>
        <w:t xml:space="preserve"> </w:t>
      </w:r>
      <w:r>
        <w:rPr>
          <w:iCs/>
          <w:lang w:eastAsia="zh-CN" w:bidi="hi-IN"/>
        </w:rPr>
        <w:t>een</w:t>
      </w:r>
      <w:r w:rsidR="00FF3FAC">
        <w:rPr>
          <w:iCs/>
          <w:lang w:eastAsia="zh-CN" w:bidi="hi-IN"/>
        </w:rPr>
        <w:t xml:space="preserve"> </w:t>
      </w:r>
      <w:r>
        <w:rPr>
          <w:iCs/>
          <w:lang w:eastAsia="zh-CN" w:bidi="hi-IN"/>
        </w:rPr>
        <w:t>breed</w:t>
      </w:r>
      <w:r w:rsidR="00FF3FAC">
        <w:rPr>
          <w:iCs/>
          <w:lang w:eastAsia="zh-CN" w:bidi="hi-IN"/>
        </w:rPr>
        <w:t xml:space="preserve"> </w:t>
      </w:r>
      <w:r>
        <w:rPr>
          <w:iCs/>
          <w:lang w:eastAsia="zh-CN" w:bidi="hi-IN"/>
        </w:rPr>
        <w:t>scala</w:t>
      </w:r>
      <w:r w:rsidR="00FF3FAC">
        <w:rPr>
          <w:iCs/>
          <w:lang w:eastAsia="zh-CN" w:bidi="hi-IN"/>
        </w:rPr>
        <w:t xml:space="preserve"> </w:t>
      </w:r>
      <w:r>
        <w:rPr>
          <w:iCs/>
          <w:lang w:eastAsia="zh-CN" w:bidi="hi-IN"/>
        </w:rPr>
        <w:t>aan</w:t>
      </w:r>
      <w:r w:rsidR="00FF3FAC">
        <w:rPr>
          <w:iCs/>
          <w:lang w:eastAsia="zh-CN" w:bidi="hi-IN"/>
        </w:rPr>
        <w:t xml:space="preserve"> </w:t>
      </w:r>
      <w:r>
        <w:rPr>
          <w:iCs/>
          <w:lang w:eastAsia="zh-CN" w:bidi="hi-IN"/>
        </w:rPr>
        <w:t>activiteiten</w:t>
      </w:r>
      <w:r w:rsidR="00FF3FAC">
        <w:rPr>
          <w:iCs/>
          <w:lang w:eastAsia="zh-CN" w:bidi="hi-IN"/>
        </w:rPr>
        <w:t xml:space="preserve"> </w:t>
      </w:r>
      <w:r>
        <w:rPr>
          <w:iCs/>
          <w:lang w:eastAsia="zh-CN" w:bidi="hi-IN"/>
        </w:rPr>
        <w:t>vallend</w:t>
      </w:r>
      <w:r w:rsidR="00FF3FAC">
        <w:rPr>
          <w:iCs/>
          <w:lang w:eastAsia="zh-CN" w:bidi="hi-IN"/>
        </w:rPr>
        <w:t xml:space="preserve"> </w:t>
      </w:r>
      <w:r>
        <w:rPr>
          <w:iCs/>
          <w:lang w:eastAsia="zh-CN" w:bidi="hi-IN"/>
        </w:rPr>
        <w:t>onder</w:t>
      </w:r>
      <w:r w:rsidR="00FF3FAC">
        <w:rPr>
          <w:iCs/>
          <w:lang w:eastAsia="zh-CN" w:bidi="hi-IN"/>
        </w:rPr>
        <w:t xml:space="preserve"> </w:t>
      </w:r>
      <w:r>
        <w:rPr>
          <w:iCs/>
          <w:lang w:eastAsia="zh-CN" w:bidi="hi-IN"/>
        </w:rPr>
        <w:t>‘werken,</w:t>
      </w:r>
      <w:r w:rsidR="00FF3FAC">
        <w:rPr>
          <w:iCs/>
          <w:lang w:eastAsia="zh-CN" w:bidi="hi-IN"/>
        </w:rPr>
        <w:t xml:space="preserve"> </w:t>
      </w:r>
      <w:r>
        <w:rPr>
          <w:iCs/>
          <w:lang w:eastAsia="zh-CN" w:bidi="hi-IN"/>
        </w:rPr>
        <w:t>geen</w:t>
      </w:r>
      <w:r w:rsidR="00FF3FAC">
        <w:rPr>
          <w:iCs/>
          <w:lang w:eastAsia="zh-CN" w:bidi="hi-IN"/>
        </w:rPr>
        <w:t xml:space="preserve"> </w:t>
      </w:r>
      <w:r>
        <w:rPr>
          <w:iCs/>
          <w:lang w:eastAsia="zh-CN" w:bidi="hi-IN"/>
        </w:rPr>
        <w:t>bouwwerken</w:t>
      </w:r>
      <w:r w:rsidR="00FF3FAC">
        <w:rPr>
          <w:iCs/>
          <w:lang w:eastAsia="zh-CN" w:bidi="hi-IN"/>
        </w:rPr>
        <w:t xml:space="preserve"> </w:t>
      </w:r>
      <w:r>
        <w:rPr>
          <w:iCs/>
          <w:lang w:eastAsia="zh-CN" w:bidi="hi-IN"/>
        </w:rPr>
        <w:t>en</w:t>
      </w:r>
      <w:r w:rsidR="00FF3FAC">
        <w:rPr>
          <w:iCs/>
          <w:lang w:eastAsia="zh-CN" w:bidi="hi-IN"/>
        </w:rPr>
        <w:t xml:space="preserve"> </w:t>
      </w:r>
      <w:r>
        <w:rPr>
          <w:iCs/>
          <w:lang w:eastAsia="zh-CN" w:bidi="hi-IN"/>
        </w:rPr>
        <w:t>werkzaamheden</w:t>
      </w:r>
      <w:r w:rsidR="00FF3FAC">
        <w:rPr>
          <w:iCs/>
          <w:lang w:eastAsia="zh-CN" w:bidi="hi-IN"/>
        </w:rPr>
        <w:t xml:space="preserve"> </w:t>
      </w:r>
      <w:r>
        <w:rPr>
          <w:iCs/>
          <w:lang w:eastAsia="zh-CN" w:bidi="hi-IN"/>
        </w:rPr>
        <w:t>zijnde’,</w:t>
      </w:r>
      <w:r w:rsidR="00FF3FAC">
        <w:rPr>
          <w:iCs/>
          <w:lang w:eastAsia="zh-CN" w:bidi="hi-IN"/>
        </w:rPr>
        <w:t xml:space="preserve"> </w:t>
      </w:r>
      <w:r>
        <w:rPr>
          <w:iCs/>
          <w:lang w:eastAsia="zh-CN" w:bidi="hi-IN"/>
        </w:rPr>
        <w:t>zoals</w:t>
      </w:r>
      <w:r w:rsidR="00FF3FAC">
        <w:rPr>
          <w:iCs/>
          <w:lang w:eastAsia="zh-CN" w:bidi="hi-IN"/>
        </w:rPr>
        <w:t xml:space="preserve"> </w:t>
      </w:r>
      <w:r>
        <w:rPr>
          <w:iCs/>
          <w:lang w:eastAsia="zh-CN" w:bidi="hi-IN"/>
        </w:rPr>
        <w:t>onder</w:t>
      </w:r>
      <w:r w:rsidR="00FF3FAC">
        <w:rPr>
          <w:iCs/>
          <w:lang w:eastAsia="zh-CN" w:bidi="hi-IN"/>
        </w:rPr>
        <w:t xml:space="preserve"> </w:t>
      </w:r>
      <w:r>
        <w:rPr>
          <w:iCs/>
          <w:lang w:eastAsia="zh-CN" w:bidi="hi-IN"/>
        </w:rPr>
        <w:t>andere</w:t>
      </w:r>
      <w:r w:rsidR="00FF3FAC">
        <w:rPr>
          <w:iCs/>
          <w:lang w:eastAsia="zh-CN" w:bidi="hi-IN"/>
        </w:rPr>
        <w:t xml:space="preserve"> </w:t>
      </w:r>
      <w:r>
        <w:rPr>
          <w:iCs/>
          <w:lang w:eastAsia="zh-CN" w:bidi="hi-IN"/>
        </w:rPr>
        <w:t>het</w:t>
      </w:r>
      <w:r w:rsidR="00FF3FAC">
        <w:rPr>
          <w:iCs/>
          <w:lang w:eastAsia="zh-CN" w:bidi="hi-IN"/>
        </w:rPr>
        <w:t xml:space="preserve"> </w:t>
      </w:r>
      <w:r>
        <w:rPr>
          <w:iCs/>
          <w:lang w:eastAsia="zh-CN" w:bidi="hi-IN"/>
        </w:rPr>
        <w:t>ontgronden,</w:t>
      </w:r>
      <w:r w:rsidR="00FF3FAC">
        <w:rPr>
          <w:iCs/>
          <w:lang w:eastAsia="zh-CN" w:bidi="hi-IN"/>
        </w:rPr>
        <w:t xml:space="preserve"> </w:t>
      </w:r>
      <w:r>
        <w:rPr>
          <w:iCs/>
          <w:lang w:eastAsia="zh-CN" w:bidi="hi-IN"/>
        </w:rPr>
        <w:t>vergraven,</w:t>
      </w:r>
      <w:r w:rsidR="00FF3FAC">
        <w:rPr>
          <w:iCs/>
          <w:lang w:eastAsia="zh-CN" w:bidi="hi-IN"/>
        </w:rPr>
        <w:t xml:space="preserve"> </w:t>
      </w:r>
      <w:r>
        <w:rPr>
          <w:iCs/>
          <w:lang w:eastAsia="zh-CN" w:bidi="hi-IN"/>
        </w:rPr>
        <w:t>afgraven,</w:t>
      </w:r>
      <w:r w:rsidR="00FF3FAC">
        <w:rPr>
          <w:iCs/>
          <w:lang w:eastAsia="zh-CN" w:bidi="hi-IN"/>
        </w:rPr>
        <w:t xml:space="preserve"> </w:t>
      </w:r>
      <w:r>
        <w:rPr>
          <w:iCs/>
          <w:lang w:eastAsia="zh-CN" w:bidi="hi-IN"/>
        </w:rPr>
        <w:t>egaliseren,</w:t>
      </w:r>
      <w:r w:rsidR="00FF3FAC">
        <w:rPr>
          <w:iCs/>
          <w:lang w:eastAsia="zh-CN" w:bidi="hi-IN"/>
        </w:rPr>
        <w:t xml:space="preserve"> </w:t>
      </w:r>
      <w:r>
        <w:rPr>
          <w:iCs/>
          <w:lang w:eastAsia="zh-CN" w:bidi="hi-IN"/>
        </w:rPr>
        <w:t>diepploegen,</w:t>
      </w:r>
      <w:r w:rsidR="00FF3FAC">
        <w:rPr>
          <w:iCs/>
          <w:lang w:eastAsia="zh-CN" w:bidi="hi-IN"/>
        </w:rPr>
        <w:t xml:space="preserve"> </w:t>
      </w:r>
      <w:r>
        <w:rPr>
          <w:iCs/>
          <w:lang w:eastAsia="zh-CN" w:bidi="hi-IN"/>
        </w:rPr>
        <w:t>woelen</w:t>
      </w:r>
      <w:r w:rsidR="00FF3FAC">
        <w:rPr>
          <w:iCs/>
          <w:lang w:eastAsia="zh-CN" w:bidi="hi-IN"/>
        </w:rPr>
        <w:t xml:space="preserve"> </w:t>
      </w:r>
      <w:r>
        <w:rPr>
          <w:iCs/>
          <w:lang w:eastAsia="zh-CN" w:bidi="hi-IN"/>
        </w:rPr>
        <w:t>en</w:t>
      </w:r>
      <w:r w:rsidR="00FF3FAC">
        <w:rPr>
          <w:iCs/>
          <w:lang w:eastAsia="zh-CN" w:bidi="hi-IN"/>
        </w:rPr>
        <w:t xml:space="preserve"> </w:t>
      </w:r>
      <w:r>
        <w:rPr>
          <w:iCs/>
          <w:lang w:eastAsia="zh-CN" w:bidi="hi-IN"/>
        </w:rPr>
        <w:t>mengen</w:t>
      </w:r>
      <w:r w:rsidR="00FF3FAC">
        <w:rPr>
          <w:iCs/>
          <w:lang w:eastAsia="zh-CN" w:bidi="hi-IN"/>
        </w:rPr>
        <w:t xml:space="preserve"> </w:t>
      </w:r>
      <w:r>
        <w:rPr>
          <w:iCs/>
          <w:lang w:eastAsia="zh-CN" w:bidi="hi-IN"/>
        </w:rPr>
        <w:t>en</w:t>
      </w:r>
      <w:r w:rsidR="00FF3FAC">
        <w:rPr>
          <w:iCs/>
          <w:lang w:eastAsia="zh-CN" w:bidi="hi-IN"/>
        </w:rPr>
        <w:t xml:space="preserve"> </w:t>
      </w:r>
      <w:r>
        <w:rPr>
          <w:iCs/>
          <w:lang w:eastAsia="zh-CN" w:bidi="hi-IN"/>
        </w:rPr>
        <w:t>ophogen</w:t>
      </w:r>
      <w:r w:rsidR="00FF3FAC">
        <w:rPr>
          <w:iCs/>
          <w:lang w:eastAsia="zh-CN" w:bidi="hi-IN"/>
        </w:rPr>
        <w:t xml:space="preserve"> </w:t>
      </w:r>
      <w:r>
        <w:rPr>
          <w:iCs/>
          <w:lang w:eastAsia="zh-CN" w:bidi="hi-IN"/>
        </w:rPr>
        <w:t>van</w:t>
      </w:r>
      <w:r w:rsidR="00FF3FAC">
        <w:rPr>
          <w:iCs/>
          <w:lang w:eastAsia="zh-CN" w:bidi="hi-IN"/>
        </w:rPr>
        <w:t xml:space="preserve"> </w:t>
      </w:r>
      <w:r>
        <w:rPr>
          <w:iCs/>
          <w:lang w:eastAsia="zh-CN" w:bidi="hi-IN"/>
        </w:rPr>
        <w:t>gronden,</w:t>
      </w:r>
      <w:r w:rsidR="00FF3FAC">
        <w:rPr>
          <w:iCs/>
          <w:lang w:eastAsia="zh-CN" w:bidi="hi-IN"/>
        </w:rPr>
        <w:t xml:space="preserve"> </w:t>
      </w:r>
      <w:r>
        <w:rPr>
          <w:iCs/>
          <w:lang w:eastAsia="zh-CN" w:bidi="hi-IN"/>
        </w:rPr>
        <w:t>het</w:t>
      </w:r>
      <w:r w:rsidR="00FF3FAC">
        <w:rPr>
          <w:iCs/>
          <w:lang w:eastAsia="zh-CN" w:bidi="hi-IN"/>
        </w:rPr>
        <w:t xml:space="preserve"> </w:t>
      </w:r>
      <w:r>
        <w:rPr>
          <w:iCs/>
          <w:lang w:eastAsia="zh-CN" w:bidi="hi-IN"/>
        </w:rPr>
        <w:t>aanleggen,</w:t>
      </w:r>
      <w:r w:rsidR="00FF3FAC">
        <w:rPr>
          <w:iCs/>
          <w:lang w:eastAsia="zh-CN" w:bidi="hi-IN"/>
        </w:rPr>
        <w:t xml:space="preserve"> </w:t>
      </w:r>
      <w:r>
        <w:rPr>
          <w:iCs/>
          <w:lang w:eastAsia="zh-CN" w:bidi="hi-IN"/>
        </w:rPr>
        <w:t>verdiepen,</w:t>
      </w:r>
      <w:r w:rsidR="00FF3FAC">
        <w:rPr>
          <w:iCs/>
          <w:lang w:eastAsia="zh-CN" w:bidi="hi-IN"/>
        </w:rPr>
        <w:t xml:space="preserve"> </w:t>
      </w:r>
      <w:r>
        <w:rPr>
          <w:iCs/>
          <w:lang w:eastAsia="zh-CN" w:bidi="hi-IN"/>
        </w:rPr>
        <w:t>verbreden</w:t>
      </w:r>
      <w:r w:rsidR="00FF3FAC">
        <w:rPr>
          <w:iCs/>
          <w:lang w:eastAsia="zh-CN" w:bidi="hi-IN"/>
        </w:rPr>
        <w:t xml:space="preserve"> </w:t>
      </w:r>
      <w:r>
        <w:rPr>
          <w:iCs/>
          <w:lang w:eastAsia="zh-CN" w:bidi="hi-IN"/>
        </w:rPr>
        <w:t>en</w:t>
      </w:r>
      <w:r w:rsidR="00FF3FAC">
        <w:rPr>
          <w:iCs/>
          <w:lang w:eastAsia="zh-CN" w:bidi="hi-IN"/>
        </w:rPr>
        <w:t xml:space="preserve"> </w:t>
      </w:r>
      <w:r>
        <w:rPr>
          <w:iCs/>
          <w:lang w:eastAsia="zh-CN" w:bidi="hi-IN"/>
        </w:rPr>
        <w:t>dempen</w:t>
      </w:r>
      <w:r w:rsidR="00FF3FAC">
        <w:rPr>
          <w:iCs/>
          <w:lang w:eastAsia="zh-CN" w:bidi="hi-IN"/>
        </w:rPr>
        <w:t xml:space="preserve"> </w:t>
      </w:r>
      <w:r>
        <w:rPr>
          <w:iCs/>
          <w:lang w:eastAsia="zh-CN" w:bidi="hi-IN"/>
        </w:rPr>
        <w:t>van</w:t>
      </w:r>
      <w:r w:rsidR="00FF3FAC">
        <w:rPr>
          <w:iCs/>
          <w:lang w:eastAsia="zh-CN" w:bidi="hi-IN"/>
        </w:rPr>
        <w:t xml:space="preserve"> </w:t>
      </w:r>
      <w:r>
        <w:rPr>
          <w:iCs/>
          <w:lang w:eastAsia="zh-CN" w:bidi="hi-IN"/>
        </w:rPr>
        <w:t>sloten,</w:t>
      </w:r>
      <w:r w:rsidR="00FF3FAC">
        <w:rPr>
          <w:iCs/>
          <w:lang w:eastAsia="zh-CN" w:bidi="hi-IN"/>
        </w:rPr>
        <w:t xml:space="preserve"> </w:t>
      </w:r>
      <w:r>
        <w:rPr>
          <w:iCs/>
          <w:lang w:eastAsia="zh-CN" w:bidi="hi-IN"/>
        </w:rPr>
        <w:t>watergangen</w:t>
      </w:r>
      <w:r w:rsidR="00FF3FAC">
        <w:rPr>
          <w:iCs/>
          <w:lang w:eastAsia="zh-CN" w:bidi="hi-IN"/>
        </w:rPr>
        <w:t xml:space="preserve"> </w:t>
      </w:r>
      <w:r>
        <w:rPr>
          <w:iCs/>
          <w:lang w:eastAsia="zh-CN" w:bidi="hi-IN"/>
        </w:rPr>
        <w:t>en</w:t>
      </w:r>
      <w:r w:rsidR="00FF3FAC">
        <w:rPr>
          <w:iCs/>
          <w:lang w:eastAsia="zh-CN" w:bidi="hi-IN"/>
        </w:rPr>
        <w:t xml:space="preserve"> </w:t>
      </w:r>
      <w:r w:rsidR="009302BE">
        <w:rPr>
          <w:iCs/>
          <w:lang w:eastAsia="zh-CN" w:bidi="hi-IN"/>
        </w:rPr>
        <w:t>overige</w:t>
      </w:r>
      <w:r w:rsidR="00FF3FAC">
        <w:rPr>
          <w:iCs/>
          <w:lang w:eastAsia="zh-CN" w:bidi="hi-IN"/>
        </w:rPr>
        <w:t xml:space="preserve"> </w:t>
      </w:r>
      <w:r>
        <w:rPr>
          <w:iCs/>
          <w:lang w:eastAsia="zh-CN" w:bidi="hi-IN"/>
        </w:rPr>
        <w:t>waterpartijen.</w:t>
      </w:r>
    </w:p>
    <w:p w14:paraId="1147AA2D" w14:textId="77777777" w:rsidR="00F84934" w:rsidRDefault="00F84934" w:rsidP="00F84934">
      <w:pPr>
        <w:rPr>
          <w:iCs/>
          <w:lang w:eastAsia="zh-CN" w:bidi="hi-IN"/>
        </w:rPr>
      </w:pPr>
    </w:p>
    <w:p w14:paraId="29F8FB16" w14:textId="43B27509" w:rsidR="00655D85" w:rsidRDefault="00F84934" w:rsidP="00F84934">
      <w:pPr>
        <w:rPr>
          <w:iCs/>
          <w:lang w:eastAsia="zh-CN" w:bidi="hi-IN"/>
        </w:rPr>
      </w:pPr>
      <w:r>
        <w:rPr>
          <w:iCs/>
          <w:lang w:eastAsia="zh-CN" w:bidi="hi-IN"/>
        </w:rPr>
        <w:t>De</w:t>
      </w:r>
      <w:r w:rsidR="00164ED7">
        <w:rPr>
          <w:iCs/>
          <w:lang w:eastAsia="zh-CN" w:bidi="hi-IN"/>
        </w:rPr>
        <w:t>ze</w:t>
      </w:r>
      <w:r w:rsidR="00FF3FAC">
        <w:rPr>
          <w:iCs/>
          <w:lang w:eastAsia="zh-CN" w:bidi="hi-IN"/>
        </w:rPr>
        <w:t xml:space="preserve"> </w:t>
      </w:r>
      <w:r w:rsidR="00164ED7">
        <w:rPr>
          <w:iCs/>
          <w:lang w:eastAsia="zh-CN" w:bidi="hi-IN"/>
        </w:rPr>
        <w:t>regels</w:t>
      </w:r>
      <w:r w:rsidR="00FF3FAC">
        <w:rPr>
          <w:iCs/>
          <w:lang w:eastAsia="zh-CN" w:bidi="hi-IN"/>
        </w:rPr>
        <w:t xml:space="preserve"> </w:t>
      </w:r>
      <w:r w:rsidR="00077EFB">
        <w:rPr>
          <w:iCs/>
          <w:lang w:eastAsia="zh-CN" w:bidi="hi-IN"/>
        </w:rPr>
        <w:t>zijn</w:t>
      </w:r>
      <w:r w:rsidR="00FF3FAC">
        <w:rPr>
          <w:iCs/>
          <w:lang w:eastAsia="zh-CN" w:bidi="hi-IN"/>
        </w:rPr>
        <w:t xml:space="preserve"> </w:t>
      </w:r>
      <w:r w:rsidR="00077EFB">
        <w:rPr>
          <w:iCs/>
          <w:lang w:eastAsia="zh-CN" w:bidi="hi-IN"/>
        </w:rPr>
        <w:t>gebaseerd</w:t>
      </w:r>
      <w:r w:rsidR="00FF3FAC">
        <w:rPr>
          <w:iCs/>
          <w:lang w:eastAsia="zh-CN" w:bidi="hi-IN"/>
        </w:rPr>
        <w:t xml:space="preserve"> </w:t>
      </w:r>
      <w:r w:rsidR="00077EFB">
        <w:rPr>
          <w:iCs/>
          <w:lang w:eastAsia="zh-CN" w:bidi="hi-IN"/>
        </w:rPr>
        <w:t>op</w:t>
      </w:r>
      <w:r w:rsidR="00FF3FAC">
        <w:rPr>
          <w:iCs/>
          <w:lang w:eastAsia="zh-CN" w:bidi="hi-IN"/>
        </w:rPr>
        <w:t xml:space="preserve"> </w:t>
      </w:r>
      <w:r w:rsidR="00EF2D50">
        <w:rPr>
          <w:iCs/>
          <w:lang w:eastAsia="zh-CN" w:bidi="hi-IN"/>
        </w:rPr>
        <w:t>een</w:t>
      </w:r>
      <w:r w:rsidR="00FF3FAC">
        <w:rPr>
          <w:iCs/>
          <w:lang w:eastAsia="zh-CN" w:bidi="hi-IN"/>
        </w:rPr>
        <w:t xml:space="preserve"> </w:t>
      </w:r>
      <w:r w:rsidR="00EF2D50">
        <w:rPr>
          <w:iCs/>
          <w:lang w:eastAsia="zh-CN" w:bidi="hi-IN"/>
        </w:rPr>
        <w:t>combinatie</w:t>
      </w:r>
      <w:r w:rsidR="00FF3FAC">
        <w:rPr>
          <w:iCs/>
          <w:lang w:eastAsia="zh-CN" w:bidi="hi-IN"/>
        </w:rPr>
        <w:t xml:space="preserve"> </w:t>
      </w:r>
      <w:r w:rsidR="00EF2D50">
        <w:rPr>
          <w:iCs/>
          <w:lang w:eastAsia="zh-CN" w:bidi="hi-IN"/>
        </w:rPr>
        <w:t>van</w:t>
      </w:r>
      <w:r w:rsidR="00FF3FAC">
        <w:rPr>
          <w:iCs/>
          <w:lang w:eastAsia="zh-CN" w:bidi="hi-IN"/>
        </w:rPr>
        <w:t xml:space="preserve"> </w:t>
      </w:r>
      <w:r w:rsidR="00EF2D50">
        <w:rPr>
          <w:iCs/>
          <w:lang w:eastAsia="zh-CN" w:bidi="hi-IN"/>
        </w:rPr>
        <w:t>de</w:t>
      </w:r>
      <w:r w:rsidR="00FF3FAC">
        <w:rPr>
          <w:iCs/>
          <w:lang w:eastAsia="zh-CN" w:bidi="hi-IN"/>
        </w:rPr>
        <w:t xml:space="preserve"> </w:t>
      </w:r>
      <w:r w:rsidR="00447FAA">
        <w:rPr>
          <w:iCs/>
          <w:lang w:eastAsia="zh-CN" w:bidi="hi-IN"/>
        </w:rPr>
        <w:t>regels</w:t>
      </w:r>
      <w:r w:rsidR="00FF3FAC">
        <w:rPr>
          <w:iCs/>
          <w:lang w:eastAsia="zh-CN" w:bidi="hi-IN"/>
        </w:rPr>
        <w:t xml:space="preserve"> </w:t>
      </w:r>
      <w:r w:rsidR="00447FAA">
        <w:rPr>
          <w:iCs/>
          <w:lang w:eastAsia="zh-CN" w:bidi="hi-IN"/>
        </w:rPr>
        <w:t>uit</w:t>
      </w:r>
      <w:r w:rsidR="00FF3FAC">
        <w:rPr>
          <w:iCs/>
          <w:lang w:eastAsia="zh-CN" w:bidi="hi-IN"/>
        </w:rPr>
        <w:t xml:space="preserve"> </w:t>
      </w:r>
      <w:r w:rsidR="00A17656">
        <w:rPr>
          <w:iCs/>
          <w:lang w:eastAsia="zh-CN" w:bidi="hi-IN"/>
        </w:rPr>
        <w:t>artikel</w:t>
      </w:r>
      <w:r w:rsidR="00FF3FAC">
        <w:rPr>
          <w:iCs/>
          <w:lang w:eastAsia="zh-CN" w:bidi="hi-IN"/>
        </w:rPr>
        <w:t xml:space="preserve"> </w:t>
      </w:r>
      <w:r w:rsidR="00A17656">
        <w:rPr>
          <w:iCs/>
          <w:lang w:eastAsia="zh-CN" w:bidi="hi-IN"/>
        </w:rPr>
        <w:t>6</w:t>
      </w:r>
      <w:r w:rsidR="00FF3FAC">
        <w:rPr>
          <w:iCs/>
          <w:lang w:eastAsia="zh-CN" w:bidi="hi-IN"/>
        </w:rPr>
        <w:t xml:space="preserve"> </w:t>
      </w:r>
      <w:r w:rsidR="00A17656">
        <w:rPr>
          <w:iCs/>
          <w:lang w:eastAsia="zh-CN" w:bidi="hi-IN"/>
        </w:rPr>
        <w:t>van</w:t>
      </w:r>
      <w:r w:rsidR="00FF3FAC">
        <w:rPr>
          <w:iCs/>
          <w:lang w:eastAsia="zh-CN" w:bidi="hi-IN"/>
        </w:rPr>
        <w:t xml:space="preserve"> </w:t>
      </w:r>
      <w:r w:rsidR="00540CCA">
        <w:rPr>
          <w:iCs/>
          <w:lang w:eastAsia="zh-CN" w:bidi="hi-IN"/>
        </w:rPr>
        <w:t>het</w:t>
      </w:r>
      <w:r w:rsidR="00FF3FAC">
        <w:rPr>
          <w:iCs/>
          <w:lang w:eastAsia="zh-CN" w:bidi="hi-IN"/>
        </w:rPr>
        <w:t xml:space="preserve"> </w:t>
      </w:r>
      <w:r w:rsidR="00540CCA" w:rsidRPr="00540CCA">
        <w:rPr>
          <w:iCs/>
          <w:lang w:eastAsia="zh-CN" w:bidi="hi-IN"/>
        </w:rPr>
        <w:t>bestemmingsplan</w:t>
      </w:r>
      <w:r w:rsidR="00FF3FAC">
        <w:rPr>
          <w:iCs/>
          <w:lang w:eastAsia="zh-CN" w:bidi="hi-IN"/>
        </w:rPr>
        <w:t xml:space="preserve"> </w:t>
      </w:r>
      <w:r w:rsidR="00540CCA" w:rsidRPr="00540CCA">
        <w:rPr>
          <w:iCs/>
          <w:lang w:eastAsia="zh-CN" w:bidi="hi-IN"/>
        </w:rPr>
        <w:t>Linie-Doornbos,</w:t>
      </w:r>
      <w:r w:rsidR="00FF3FAC">
        <w:rPr>
          <w:iCs/>
          <w:lang w:eastAsia="zh-CN" w:bidi="hi-IN"/>
        </w:rPr>
        <w:t xml:space="preserve"> </w:t>
      </w:r>
      <w:r w:rsidR="00540CCA" w:rsidRPr="00540CCA">
        <w:rPr>
          <w:iCs/>
          <w:lang w:eastAsia="zh-CN" w:bidi="hi-IN"/>
        </w:rPr>
        <w:t>Eureka</w:t>
      </w:r>
      <w:r w:rsidR="00EF2D50">
        <w:rPr>
          <w:iCs/>
          <w:lang w:eastAsia="zh-CN" w:bidi="hi-IN"/>
        </w:rPr>
        <w:t>!,</w:t>
      </w:r>
      <w:r w:rsidR="00FF3FAC">
        <w:rPr>
          <w:iCs/>
          <w:lang w:eastAsia="zh-CN" w:bidi="hi-IN"/>
        </w:rPr>
        <w:t xml:space="preserve"> </w:t>
      </w:r>
      <w:r w:rsidR="00C46A4A">
        <w:rPr>
          <w:iCs/>
          <w:lang w:eastAsia="zh-CN" w:bidi="hi-IN"/>
        </w:rPr>
        <w:t>de</w:t>
      </w:r>
      <w:r w:rsidR="00FF3FAC">
        <w:rPr>
          <w:iCs/>
          <w:lang w:eastAsia="zh-CN" w:bidi="hi-IN"/>
        </w:rPr>
        <w:t xml:space="preserve"> </w:t>
      </w:r>
      <w:r w:rsidR="00C46A4A">
        <w:rPr>
          <w:iCs/>
          <w:lang w:eastAsia="zh-CN" w:bidi="hi-IN"/>
        </w:rPr>
        <w:t>regels</w:t>
      </w:r>
      <w:r w:rsidR="00FF3FAC">
        <w:rPr>
          <w:iCs/>
          <w:lang w:eastAsia="zh-CN" w:bidi="hi-IN"/>
        </w:rPr>
        <w:t xml:space="preserve"> </w:t>
      </w:r>
      <w:r w:rsidR="00C46A4A">
        <w:rPr>
          <w:iCs/>
          <w:lang w:eastAsia="zh-CN" w:bidi="hi-IN"/>
        </w:rPr>
        <w:t>uit</w:t>
      </w:r>
      <w:r w:rsidR="00FF3FAC">
        <w:rPr>
          <w:iCs/>
          <w:lang w:eastAsia="zh-CN" w:bidi="hi-IN"/>
        </w:rPr>
        <w:t xml:space="preserve"> </w:t>
      </w:r>
      <w:r w:rsidR="00C46A4A">
        <w:rPr>
          <w:iCs/>
          <w:lang w:eastAsia="zh-CN" w:bidi="hi-IN"/>
        </w:rPr>
        <w:t>artikel</w:t>
      </w:r>
      <w:r w:rsidR="00FF3FAC">
        <w:rPr>
          <w:iCs/>
          <w:lang w:eastAsia="zh-CN" w:bidi="hi-IN"/>
        </w:rPr>
        <w:t xml:space="preserve"> </w:t>
      </w:r>
      <w:r w:rsidR="00D60B9C">
        <w:rPr>
          <w:iCs/>
          <w:lang w:eastAsia="zh-CN" w:bidi="hi-IN"/>
        </w:rPr>
        <w:t>22.288</w:t>
      </w:r>
      <w:r w:rsidR="00FF3FAC">
        <w:rPr>
          <w:iCs/>
          <w:lang w:eastAsia="zh-CN" w:bidi="hi-IN"/>
        </w:rPr>
        <w:t xml:space="preserve"> </w:t>
      </w:r>
      <w:r w:rsidR="00D60B9C">
        <w:rPr>
          <w:iCs/>
          <w:lang w:eastAsia="zh-CN" w:bidi="hi-IN"/>
        </w:rPr>
        <w:t>van</w:t>
      </w:r>
      <w:r w:rsidR="00FF3FAC">
        <w:rPr>
          <w:iCs/>
          <w:lang w:eastAsia="zh-CN" w:bidi="hi-IN"/>
        </w:rPr>
        <w:t xml:space="preserve"> </w:t>
      </w:r>
      <w:r w:rsidR="00D60B9C">
        <w:rPr>
          <w:iCs/>
          <w:lang w:eastAsia="zh-CN" w:bidi="hi-IN"/>
        </w:rPr>
        <w:t>de</w:t>
      </w:r>
      <w:r w:rsidR="00FF3FAC">
        <w:rPr>
          <w:iCs/>
          <w:lang w:eastAsia="zh-CN" w:bidi="hi-IN"/>
        </w:rPr>
        <w:t xml:space="preserve"> </w:t>
      </w:r>
      <w:r w:rsidR="00D60B9C">
        <w:rPr>
          <w:iCs/>
          <w:lang w:eastAsia="zh-CN" w:bidi="hi-IN"/>
        </w:rPr>
        <w:t>bruidsschat</w:t>
      </w:r>
      <w:r w:rsidR="00FF3FAC">
        <w:rPr>
          <w:iCs/>
          <w:lang w:eastAsia="zh-CN" w:bidi="hi-IN"/>
        </w:rPr>
        <w:t xml:space="preserve"> </w:t>
      </w:r>
      <w:r w:rsidR="00D60B9C">
        <w:rPr>
          <w:iCs/>
          <w:lang w:eastAsia="zh-CN" w:bidi="hi-IN"/>
        </w:rPr>
        <w:t>en</w:t>
      </w:r>
      <w:r w:rsidR="00FF3FAC">
        <w:rPr>
          <w:iCs/>
          <w:lang w:eastAsia="zh-CN" w:bidi="hi-IN"/>
        </w:rPr>
        <w:t xml:space="preserve"> </w:t>
      </w:r>
      <w:r w:rsidR="00D60B9C">
        <w:rPr>
          <w:iCs/>
          <w:lang w:eastAsia="zh-CN" w:bidi="hi-IN"/>
        </w:rPr>
        <w:t>verder</w:t>
      </w:r>
      <w:r w:rsidR="00FF3FAC">
        <w:rPr>
          <w:iCs/>
          <w:lang w:eastAsia="zh-CN" w:bidi="hi-IN"/>
        </w:rPr>
        <w:t xml:space="preserve"> </w:t>
      </w:r>
      <w:r w:rsidR="00EF2D50">
        <w:rPr>
          <w:iCs/>
          <w:lang w:eastAsia="zh-CN" w:bidi="hi-IN"/>
        </w:rPr>
        <w:t>en</w:t>
      </w:r>
      <w:r w:rsidR="00FF3FAC">
        <w:rPr>
          <w:iCs/>
          <w:lang w:eastAsia="zh-CN" w:bidi="hi-IN"/>
        </w:rPr>
        <w:t xml:space="preserve"> </w:t>
      </w:r>
      <w:r w:rsidR="00EF2D50">
        <w:rPr>
          <w:iCs/>
          <w:lang w:eastAsia="zh-CN" w:bidi="hi-IN"/>
        </w:rPr>
        <w:t>de</w:t>
      </w:r>
      <w:r w:rsidR="00FF3FAC">
        <w:rPr>
          <w:iCs/>
          <w:lang w:eastAsia="zh-CN" w:bidi="hi-IN"/>
        </w:rPr>
        <w:t xml:space="preserve"> </w:t>
      </w:r>
      <w:r w:rsidR="00EF2D50">
        <w:rPr>
          <w:iCs/>
          <w:lang w:eastAsia="zh-CN" w:bidi="hi-IN"/>
        </w:rPr>
        <w:t>regels</w:t>
      </w:r>
      <w:r w:rsidR="00FF3FAC">
        <w:rPr>
          <w:iCs/>
          <w:lang w:eastAsia="zh-CN" w:bidi="hi-IN"/>
        </w:rPr>
        <w:t xml:space="preserve"> </w:t>
      </w:r>
      <w:r w:rsidR="00EF2D50">
        <w:rPr>
          <w:iCs/>
          <w:lang w:eastAsia="zh-CN" w:bidi="hi-IN"/>
        </w:rPr>
        <w:t>uit</w:t>
      </w:r>
      <w:r w:rsidR="00FF3FAC">
        <w:rPr>
          <w:iCs/>
          <w:lang w:eastAsia="zh-CN" w:bidi="hi-IN"/>
        </w:rPr>
        <w:t xml:space="preserve"> </w:t>
      </w:r>
      <w:r w:rsidR="00EF2D50">
        <w:rPr>
          <w:iCs/>
          <w:lang w:eastAsia="zh-CN" w:bidi="hi-IN"/>
        </w:rPr>
        <w:t>artikel</w:t>
      </w:r>
      <w:r w:rsidR="00FF3FAC">
        <w:rPr>
          <w:iCs/>
          <w:lang w:eastAsia="zh-CN" w:bidi="hi-IN"/>
        </w:rPr>
        <w:t xml:space="preserve"> </w:t>
      </w:r>
      <w:r w:rsidR="00EF2D50">
        <w:rPr>
          <w:iCs/>
          <w:lang w:eastAsia="zh-CN" w:bidi="hi-IN"/>
        </w:rPr>
        <w:t>5.2.34</w:t>
      </w:r>
      <w:r w:rsidR="00FF3FAC">
        <w:rPr>
          <w:iCs/>
          <w:lang w:eastAsia="zh-CN" w:bidi="hi-IN"/>
        </w:rPr>
        <w:t xml:space="preserve"> </w:t>
      </w:r>
      <w:r w:rsidR="00EF2D50">
        <w:rPr>
          <w:iCs/>
          <w:lang w:eastAsia="zh-CN" w:bidi="hi-IN"/>
        </w:rPr>
        <w:t>van</w:t>
      </w:r>
      <w:r w:rsidR="00FF3FAC">
        <w:rPr>
          <w:iCs/>
          <w:lang w:eastAsia="zh-CN" w:bidi="hi-IN"/>
        </w:rPr>
        <w:t xml:space="preserve"> </w:t>
      </w:r>
      <w:r w:rsidR="00EF2D50">
        <w:rPr>
          <w:iCs/>
          <w:lang w:eastAsia="zh-CN" w:bidi="hi-IN"/>
        </w:rPr>
        <w:t>de</w:t>
      </w:r>
      <w:r w:rsidR="00FF3FAC">
        <w:rPr>
          <w:iCs/>
          <w:lang w:eastAsia="zh-CN" w:bidi="hi-IN"/>
        </w:rPr>
        <w:t xml:space="preserve"> </w:t>
      </w:r>
      <w:r w:rsidR="00EF2D50">
        <w:rPr>
          <w:iCs/>
          <w:lang w:eastAsia="zh-CN" w:bidi="hi-IN"/>
        </w:rPr>
        <w:t>geïntegreerde</w:t>
      </w:r>
      <w:r w:rsidR="00FF3FAC">
        <w:rPr>
          <w:iCs/>
          <w:lang w:eastAsia="zh-CN" w:bidi="hi-IN"/>
        </w:rPr>
        <w:t xml:space="preserve"> </w:t>
      </w:r>
      <w:r w:rsidR="00EF2D50">
        <w:rPr>
          <w:iCs/>
          <w:lang w:eastAsia="zh-CN" w:bidi="hi-IN"/>
        </w:rPr>
        <w:t>staalkaart.</w:t>
      </w:r>
    </w:p>
    <w:p w14:paraId="52916ABE" w14:textId="31509A29" w:rsidR="00655D85" w:rsidRDefault="00C7650D" w:rsidP="006F3B50">
      <w:pPr>
        <w:pStyle w:val="Divisiekop3"/>
        <w:rPr>
          <w:lang w:eastAsia="zh-CN" w:bidi="hi-IN"/>
        </w:rPr>
      </w:pPr>
      <w:r>
        <w:rPr>
          <w:lang w:eastAsia="zh-CN" w:bidi="hi-IN"/>
        </w:rPr>
        <w:lastRenderedPageBreak/>
        <w:tab/>
      </w:r>
      <w:r w:rsidR="00A95C32">
        <w:rPr>
          <w:lang w:eastAsia="zh-CN" w:bidi="hi-IN"/>
        </w:rPr>
        <w:t>Paragraaf</w:t>
      </w:r>
      <w:r w:rsidR="00FF3FAC">
        <w:rPr>
          <w:lang w:eastAsia="zh-CN" w:bidi="hi-IN"/>
        </w:rPr>
        <w:t xml:space="preserve"> </w:t>
      </w:r>
      <w:r w:rsidR="00A95C32">
        <w:rPr>
          <w:lang w:eastAsia="zh-CN" w:bidi="hi-IN"/>
        </w:rPr>
        <w:t>5.2.40</w:t>
      </w:r>
      <w:r w:rsidR="00FF3FAC">
        <w:rPr>
          <w:lang w:eastAsia="zh-CN" w:bidi="hi-IN"/>
        </w:rPr>
        <w:t xml:space="preserve"> </w:t>
      </w:r>
      <w:r w:rsidR="00A95C32">
        <w:rPr>
          <w:lang w:eastAsia="zh-CN" w:bidi="hi-IN"/>
        </w:rPr>
        <w:t>Bodemgevoelig</w:t>
      </w:r>
      <w:r w:rsidR="00FF3FAC">
        <w:rPr>
          <w:lang w:eastAsia="zh-CN" w:bidi="hi-IN"/>
        </w:rPr>
        <w:t xml:space="preserve"> </w:t>
      </w:r>
      <w:r w:rsidR="00A95C32">
        <w:rPr>
          <w:lang w:eastAsia="zh-CN" w:bidi="hi-IN"/>
        </w:rPr>
        <w:t>gebouw</w:t>
      </w:r>
      <w:r w:rsidR="00FF3FAC">
        <w:rPr>
          <w:lang w:eastAsia="zh-CN" w:bidi="hi-IN"/>
        </w:rPr>
        <w:t xml:space="preserve"> </w:t>
      </w:r>
      <w:r w:rsidR="00A95C32">
        <w:rPr>
          <w:lang w:eastAsia="zh-CN" w:bidi="hi-IN"/>
        </w:rPr>
        <w:t>bouwen</w:t>
      </w:r>
    </w:p>
    <w:p w14:paraId="17916EA0" w14:textId="6BB8377D" w:rsidR="00AB59C0" w:rsidRPr="00AB59C0" w:rsidRDefault="006F3B50" w:rsidP="006E6A20">
      <w:pPr>
        <w:pStyle w:val="Divisiekop5"/>
        <w:rPr>
          <w:lang w:eastAsia="zh-CN" w:bidi="hi-IN"/>
        </w:rPr>
      </w:pPr>
      <w:r>
        <w:rPr>
          <w:bCs/>
          <w:lang w:eastAsia="zh-CN" w:bidi="hi-IN"/>
        </w:rPr>
        <w:tab/>
      </w:r>
      <w:r w:rsidR="00AB59C0" w:rsidRPr="00AB59C0">
        <w:rPr>
          <w:bCs/>
          <w:lang w:eastAsia="zh-CN" w:bidi="hi-IN"/>
        </w:rPr>
        <w:t>Toelichting</w:t>
      </w:r>
      <w:r w:rsidR="00FF3FAC">
        <w:rPr>
          <w:bCs/>
          <w:lang w:eastAsia="zh-CN" w:bidi="hi-IN"/>
        </w:rPr>
        <w:t xml:space="preserve"> </w:t>
      </w:r>
      <w:r w:rsidR="00AB59C0" w:rsidRPr="00AB59C0">
        <w:rPr>
          <w:bCs/>
          <w:lang w:eastAsia="zh-CN" w:bidi="hi-IN"/>
        </w:rPr>
        <w:t>Paragraaf</w:t>
      </w:r>
      <w:r w:rsidR="00FF3FAC">
        <w:rPr>
          <w:bCs/>
          <w:lang w:eastAsia="zh-CN" w:bidi="hi-IN"/>
        </w:rPr>
        <w:t xml:space="preserve"> </w:t>
      </w:r>
      <w:r w:rsidR="00AB59C0" w:rsidRPr="00AB59C0">
        <w:rPr>
          <w:bCs/>
          <w:lang w:eastAsia="zh-CN" w:bidi="hi-IN"/>
        </w:rPr>
        <w:t>5.2.40</w:t>
      </w:r>
    </w:p>
    <w:p w14:paraId="7638A821" w14:textId="67B5604C" w:rsidR="00933D70" w:rsidRPr="00AB59C0" w:rsidRDefault="00933D70" w:rsidP="00933D70">
      <w:pPr>
        <w:rPr>
          <w:lang w:eastAsia="zh-CN" w:bidi="hi-IN"/>
        </w:rPr>
      </w:pPr>
      <w:r w:rsidRPr="00AB59C0">
        <w:rPr>
          <w:lang w:eastAsia="zh-CN" w:bidi="hi-IN"/>
        </w:rPr>
        <w:t>Deze</w:t>
      </w:r>
      <w:r w:rsidR="00FF3FAC">
        <w:rPr>
          <w:lang w:eastAsia="zh-CN" w:bidi="hi-IN"/>
        </w:rPr>
        <w:t xml:space="preserve"> </w:t>
      </w:r>
      <w:r w:rsidRPr="00AB59C0">
        <w:rPr>
          <w:lang w:eastAsia="zh-CN" w:bidi="hi-IN"/>
        </w:rPr>
        <w:t>paragraaf</w:t>
      </w:r>
      <w:r w:rsidR="00FF3FAC">
        <w:rPr>
          <w:lang w:eastAsia="zh-CN" w:bidi="hi-IN"/>
        </w:rPr>
        <w:t xml:space="preserve"> </w:t>
      </w:r>
      <w:r w:rsidRPr="00AB59C0">
        <w:rPr>
          <w:lang w:eastAsia="zh-CN" w:bidi="hi-IN"/>
        </w:rPr>
        <w:t>is</w:t>
      </w:r>
      <w:r w:rsidR="00FF3FAC">
        <w:rPr>
          <w:lang w:eastAsia="zh-CN" w:bidi="hi-IN"/>
        </w:rPr>
        <w:t xml:space="preserve"> </w:t>
      </w:r>
      <w:r w:rsidRPr="00AB59C0">
        <w:rPr>
          <w:lang w:eastAsia="zh-CN" w:bidi="hi-IN"/>
        </w:rPr>
        <w:t>in</w:t>
      </w:r>
      <w:r w:rsidR="00FF3FAC">
        <w:rPr>
          <w:lang w:eastAsia="zh-CN" w:bidi="hi-IN"/>
        </w:rPr>
        <w:t xml:space="preserve"> </w:t>
      </w:r>
      <w:r w:rsidRPr="00AB59C0">
        <w:rPr>
          <w:lang w:eastAsia="zh-CN" w:bidi="hi-IN"/>
        </w:rPr>
        <w:t>afdeling</w:t>
      </w:r>
      <w:r w:rsidR="00FF3FAC">
        <w:rPr>
          <w:lang w:eastAsia="zh-CN" w:bidi="hi-IN"/>
        </w:rPr>
        <w:t xml:space="preserve"> </w:t>
      </w:r>
      <w:r w:rsidRPr="00AB59C0">
        <w:rPr>
          <w:lang w:eastAsia="zh-CN" w:bidi="hi-IN"/>
        </w:rPr>
        <w:t>5.2</w:t>
      </w:r>
      <w:r w:rsidR="00FF3FAC">
        <w:rPr>
          <w:lang w:eastAsia="zh-CN" w:bidi="hi-IN"/>
        </w:rPr>
        <w:t xml:space="preserve"> </w:t>
      </w:r>
      <w:r w:rsidRPr="00AB59C0">
        <w:rPr>
          <w:lang w:eastAsia="zh-CN" w:bidi="hi-IN"/>
        </w:rPr>
        <w:t>toegevoegd,</w:t>
      </w:r>
      <w:r w:rsidR="00FF3FAC">
        <w:rPr>
          <w:lang w:eastAsia="zh-CN" w:bidi="hi-IN"/>
        </w:rPr>
        <w:t xml:space="preserve"> </w:t>
      </w:r>
      <w:r w:rsidRPr="00AB59C0">
        <w:rPr>
          <w:lang w:eastAsia="zh-CN" w:bidi="hi-IN"/>
        </w:rPr>
        <w:t>omdat</w:t>
      </w:r>
      <w:r w:rsidR="00FF3FAC">
        <w:rPr>
          <w:lang w:eastAsia="zh-CN" w:bidi="hi-IN"/>
        </w:rPr>
        <w:t xml:space="preserve"> </w:t>
      </w:r>
      <w:r w:rsidRPr="00AB59C0">
        <w:rPr>
          <w:lang w:eastAsia="zh-CN" w:bidi="hi-IN"/>
        </w:rPr>
        <w:t>deze</w:t>
      </w:r>
      <w:r w:rsidR="00FF3FAC">
        <w:rPr>
          <w:lang w:eastAsia="zh-CN" w:bidi="hi-IN"/>
        </w:rPr>
        <w:t xml:space="preserve"> </w:t>
      </w:r>
      <w:r w:rsidRPr="00AB59C0">
        <w:rPr>
          <w:lang w:eastAsia="zh-CN" w:bidi="hi-IN"/>
        </w:rPr>
        <w:t>paragraaf</w:t>
      </w:r>
      <w:r w:rsidR="00FF3FAC">
        <w:rPr>
          <w:lang w:eastAsia="zh-CN" w:bidi="hi-IN"/>
        </w:rPr>
        <w:t xml:space="preserve"> </w:t>
      </w:r>
      <w:r w:rsidRPr="00AB59C0">
        <w:rPr>
          <w:lang w:eastAsia="zh-CN" w:bidi="hi-IN"/>
        </w:rPr>
        <w:t>in</w:t>
      </w:r>
      <w:r w:rsidR="00FF3FAC">
        <w:rPr>
          <w:lang w:eastAsia="zh-CN" w:bidi="hi-IN"/>
        </w:rPr>
        <w:t xml:space="preserve"> </w:t>
      </w:r>
      <w:r w:rsidRPr="00AB59C0">
        <w:rPr>
          <w:lang w:eastAsia="zh-CN" w:bidi="hi-IN"/>
        </w:rPr>
        <w:t>art.</w:t>
      </w:r>
      <w:r w:rsidR="00FF3FAC">
        <w:rPr>
          <w:lang w:eastAsia="zh-CN" w:bidi="hi-IN"/>
        </w:rPr>
        <w:t xml:space="preserve"> </w:t>
      </w:r>
      <w:r w:rsidRPr="00AB59C0">
        <w:rPr>
          <w:lang w:eastAsia="zh-CN" w:bidi="hi-IN"/>
        </w:rPr>
        <w:t>4.59</w:t>
      </w:r>
      <w:r w:rsidR="00FF3FAC">
        <w:rPr>
          <w:lang w:eastAsia="zh-CN" w:bidi="hi-IN"/>
        </w:rPr>
        <w:t xml:space="preserve"> </w:t>
      </w:r>
      <w:r w:rsidRPr="00AB59C0">
        <w:rPr>
          <w:lang w:eastAsia="zh-CN" w:bidi="hi-IN"/>
        </w:rPr>
        <w:t>aan</w:t>
      </w:r>
      <w:r w:rsidR="00FF3FAC">
        <w:rPr>
          <w:lang w:eastAsia="zh-CN" w:bidi="hi-IN"/>
        </w:rPr>
        <w:t xml:space="preserve"> </w:t>
      </w:r>
      <w:r>
        <w:rPr>
          <w:lang w:eastAsia="zh-CN" w:bidi="hi-IN"/>
        </w:rPr>
        <w:t>is</w:t>
      </w:r>
      <w:r w:rsidR="00FF3FAC">
        <w:rPr>
          <w:lang w:eastAsia="zh-CN" w:bidi="hi-IN"/>
        </w:rPr>
        <w:t xml:space="preserve"> </w:t>
      </w:r>
      <w:r>
        <w:rPr>
          <w:lang w:eastAsia="zh-CN" w:bidi="hi-IN"/>
        </w:rPr>
        <w:t>gezet.</w:t>
      </w:r>
      <w:r w:rsidR="00FF3FAC">
        <w:rPr>
          <w:lang w:eastAsia="zh-CN" w:bidi="hi-IN"/>
        </w:rPr>
        <w:t xml:space="preserve"> </w:t>
      </w:r>
      <w:r>
        <w:rPr>
          <w:lang w:eastAsia="zh-CN" w:bidi="hi-IN"/>
        </w:rPr>
        <w:t>De</w:t>
      </w:r>
      <w:r w:rsidR="00FF3FAC">
        <w:rPr>
          <w:lang w:eastAsia="zh-CN" w:bidi="hi-IN"/>
        </w:rPr>
        <w:t xml:space="preserve"> </w:t>
      </w:r>
      <w:r>
        <w:rPr>
          <w:lang w:eastAsia="zh-CN" w:bidi="hi-IN"/>
        </w:rPr>
        <w:t>paragraaf</w:t>
      </w:r>
      <w:r w:rsidR="00FF3FAC">
        <w:rPr>
          <w:lang w:eastAsia="zh-CN" w:bidi="hi-IN"/>
        </w:rPr>
        <w:t xml:space="preserve"> </w:t>
      </w:r>
      <w:r>
        <w:rPr>
          <w:lang w:eastAsia="zh-CN" w:bidi="hi-IN"/>
        </w:rPr>
        <w:t>is</w:t>
      </w:r>
      <w:r w:rsidR="00FF3FAC">
        <w:rPr>
          <w:lang w:eastAsia="zh-CN" w:bidi="hi-IN"/>
        </w:rPr>
        <w:t xml:space="preserve"> </w:t>
      </w:r>
      <w:r>
        <w:rPr>
          <w:lang w:eastAsia="zh-CN" w:bidi="hi-IN"/>
        </w:rPr>
        <w:t>inhoudelijk</w:t>
      </w:r>
      <w:r w:rsidR="00FF3FAC">
        <w:rPr>
          <w:lang w:eastAsia="zh-CN" w:bidi="hi-IN"/>
        </w:rPr>
        <w:t xml:space="preserve"> </w:t>
      </w:r>
      <w:r>
        <w:rPr>
          <w:lang w:eastAsia="zh-CN" w:bidi="hi-IN"/>
        </w:rPr>
        <w:t>niet</w:t>
      </w:r>
      <w:r w:rsidR="00FF3FAC">
        <w:rPr>
          <w:lang w:eastAsia="zh-CN" w:bidi="hi-IN"/>
        </w:rPr>
        <w:t xml:space="preserve"> </w:t>
      </w:r>
      <w:r>
        <w:rPr>
          <w:lang w:eastAsia="zh-CN" w:bidi="hi-IN"/>
        </w:rPr>
        <w:t>uitgewerkt.</w:t>
      </w:r>
      <w:r w:rsidR="00FF3FAC">
        <w:rPr>
          <w:lang w:eastAsia="zh-CN" w:bidi="hi-IN"/>
        </w:rPr>
        <w:t xml:space="preserve"> </w:t>
      </w:r>
      <w:r w:rsidRPr="00AB59C0">
        <w:rPr>
          <w:lang w:eastAsia="zh-CN" w:bidi="hi-IN"/>
        </w:rPr>
        <w:t>Een</w:t>
      </w:r>
      <w:r w:rsidR="00FF3FAC">
        <w:rPr>
          <w:lang w:eastAsia="zh-CN" w:bidi="hi-IN"/>
        </w:rPr>
        <w:t xml:space="preserve"> </w:t>
      </w:r>
      <w:r w:rsidRPr="00AB59C0">
        <w:rPr>
          <w:lang w:eastAsia="zh-CN" w:bidi="hi-IN"/>
        </w:rPr>
        <w:t>gemeente</w:t>
      </w:r>
      <w:r w:rsidR="00FF3FAC">
        <w:rPr>
          <w:lang w:eastAsia="zh-CN" w:bidi="hi-IN"/>
        </w:rPr>
        <w:t xml:space="preserve"> </w:t>
      </w:r>
      <w:r w:rsidRPr="00AB59C0">
        <w:rPr>
          <w:lang w:eastAsia="zh-CN" w:bidi="hi-IN"/>
        </w:rPr>
        <w:t>mag</w:t>
      </w:r>
      <w:r w:rsidR="00FF3FAC">
        <w:rPr>
          <w:lang w:eastAsia="zh-CN" w:bidi="hi-IN"/>
        </w:rPr>
        <w:t xml:space="preserve"> </w:t>
      </w:r>
      <w:r w:rsidRPr="00AB59C0">
        <w:rPr>
          <w:lang w:eastAsia="zh-CN" w:bidi="hi-IN"/>
        </w:rPr>
        <w:t>zelf</w:t>
      </w:r>
      <w:r w:rsidR="00FF3FAC">
        <w:rPr>
          <w:lang w:eastAsia="zh-CN" w:bidi="hi-IN"/>
        </w:rPr>
        <w:t xml:space="preserve"> </w:t>
      </w:r>
      <w:r w:rsidRPr="00AB59C0">
        <w:rPr>
          <w:lang w:eastAsia="zh-CN" w:bidi="hi-IN"/>
        </w:rPr>
        <w:t>bepalen</w:t>
      </w:r>
      <w:r w:rsidR="00FF3FAC">
        <w:rPr>
          <w:lang w:eastAsia="zh-CN" w:bidi="hi-IN"/>
        </w:rPr>
        <w:t xml:space="preserve"> </w:t>
      </w:r>
      <w:r w:rsidRPr="00AB59C0">
        <w:rPr>
          <w:lang w:eastAsia="zh-CN" w:bidi="hi-IN"/>
        </w:rPr>
        <w:t>welke</w:t>
      </w:r>
      <w:r w:rsidR="00FF3FAC">
        <w:rPr>
          <w:lang w:eastAsia="zh-CN" w:bidi="hi-IN"/>
        </w:rPr>
        <w:t xml:space="preserve"> </w:t>
      </w:r>
      <w:r w:rsidRPr="00AB59C0">
        <w:rPr>
          <w:lang w:eastAsia="zh-CN" w:bidi="hi-IN"/>
        </w:rPr>
        <w:t>regels</w:t>
      </w:r>
      <w:r w:rsidR="00FF3FAC">
        <w:rPr>
          <w:lang w:eastAsia="zh-CN" w:bidi="hi-IN"/>
        </w:rPr>
        <w:t xml:space="preserve"> </w:t>
      </w:r>
      <w:r w:rsidRPr="00AB59C0">
        <w:rPr>
          <w:lang w:eastAsia="zh-CN" w:bidi="hi-IN"/>
        </w:rPr>
        <w:t>ze</w:t>
      </w:r>
      <w:r w:rsidR="00FF3FAC">
        <w:rPr>
          <w:lang w:eastAsia="zh-CN" w:bidi="hi-IN"/>
        </w:rPr>
        <w:t xml:space="preserve"> </w:t>
      </w:r>
      <w:r w:rsidRPr="00AB59C0">
        <w:rPr>
          <w:lang w:eastAsia="zh-CN" w:bidi="hi-IN"/>
        </w:rPr>
        <w:t>binnen</w:t>
      </w:r>
      <w:r w:rsidR="00FF3FAC">
        <w:rPr>
          <w:lang w:eastAsia="zh-CN" w:bidi="hi-IN"/>
        </w:rPr>
        <w:t xml:space="preserve"> </w:t>
      </w:r>
      <w:r w:rsidRPr="00AB59C0">
        <w:rPr>
          <w:lang w:eastAsia="zh-CN" w:bidi="hi-IN"/>
        </w:rPr>
        <w:t>deze</w:t>
      </w:r>
      <w:r w:rsidR="00FF3FAC">
        <w:rPr>
          <w:lang w:eastAsia="zh-CN" w:bidi="hi-IN"/>
        </w:rPr>
        <w:t xml:space="preserve"> </w:t>
      </w:r>
      <w:r w:rsidRPr="00AB59C0">
        <w:rPr>
          <w:lang w:eastAsia="zh-CN" w:bidi="hi-IN"/>
        </w:rPr>
        <w:t>paragraaf</w:t>
      </w:r>
      <w:r w:rsidR="00FF3FAC">
        <w:rPr>
          <w:lang w:eastAsia="zh-CN" w:bidi="hi-IN"/>
        </w:rPr>
        <w:t xml:space="preserve"> </w:t>
      </w:r>
      <w:r w:rsidRPr="00AB59C0">
        <w:rPr>
          <w:lang w:eastAsia="zh-CN" w:bidi="hi-IN"/>
        </w:rPr>
        <w:t>wil</w:t>
      </w:r>
      <w:r w:rsidR="00FF3FAC">
        <w:rPr>
          <w:lang w:eastAsia="zh-CN" w:bidi="hi-IN"/>
        </w:rPr>
        <w:t xml:space="preserve"> </w:t>
      </w:r>
      <w:r w:rsidRPr="00AB59C0">
        <w:rPr>
          <w:lang w:eastAsia="zh-CN" w:bidi="hi-IN"/>
        </w:rPr>
        <w:t>stellen;</w:t>
      </w:r>
      <w:r w:rsidR="00FF3FAC">
        <w:rPr>
          <w:lang w:eastAsia="zh-CN" w:bidi="hi-IN"/>
        </w:rPr>
        <w:t xml:space="preserve"> </w:t>
      </w:r>
      <w:r w:rsidRPr="00AB59C0">
        <w:rPr>
          <w:lang w:eastAsia="zh-CN" w:bidi="hi-IN"/>
        </w:rPr>
        <w:t>al</w:t>
      </w:r>
      <w:r w:rsidR="00FF3FAC">
        <w:rPr>
          <w:lang w:eastAsia="zh-CN" w:bidi="hi-IN"/>
        </w:rPr>
        <w:t xml:space="preserve"> </w:t>
      </w:r>
      <w:r w:rsidRPr="00AB59C0">
        <w:rPr>
          <w:lang w:eastAsia="zh-CN" w:bidi="hi-IN"/>
        </w:rPr>
        <w:t>dan</w:t>
      </w:r>
      <w:r w:rsidR="00FF3FAC">
        <w:rPr>
          <w:lang w:eastAsia="zh-CN" w:bidi="hi-IN"/>
        </w:rPr>
        <w:t xml:space="preserve"> </w:t>
      </w:r>
      <w:r w:rsidRPr="00AB59C0">
        <w:rPr>
          <w:lang w:eastAsia="zh-CN" w:bidi="hi-IN"/>
        </w:rPr>
        <w:t>niet</w:t>
      </w:r>
      <w:r w:rsidR="00FF3FAC">
        <w:rPr>
          <w:lang w:eastAsia="zh-CN" w:bidi="hi-IN"/>
        </w:rPr>
        <w:t xml:space="preserve"> </w:t>
      </w:r>
      <w:r w:rsidR="00353439">
        <w:rPr>
          <w:lang w:eastAsia="zh-CN" w:bidi="hi-IN"/>
        </w:rPr>
        <w:t>gebaseerd</w:t>
      </w:r>
      <w:r w:rsidR="00FF3FAC">
        <w:rPr>
          <w:lang w:eastAsia="zh-CN" w:bidi="hi-IN"/>
        </w:rPr>
        <w:t xml:space="preserve"> </w:t>
      </w:r>
      <w:r w:rsidR="00353439">
        <w:rPr>
          <w:lang w:eastAsia="zh-CN" w:bidi="hi-IN"/>
        </w:rPr>
        <w:t>op</w:t>
      </w:r>
      <w:r w:rsidR="00FF3FAC">
        <w:rPr>
          <w:lang w:eastAsia="zh-CN" w:bidi="hi-IN"/>
        </w:rPr>
        <w:t xml:space="preserve"> </w:t>
      </w:r>
      <w:r>
        <w:rPr>
          <w:lang w:eastAsia="zh-CN" w:bidi="hi-IN"/>
        </w:rPr>
        <w:t>de</w:t>
      </w:r>
      <w:r w:rsidR="00FF3FAC">
        <w:rPr>
          <w:lang w:eastAsia="zh-CN" w:bidi="hi-IN"/>
        </w:rPr>
        <w:t xml:space="preserve"> </w:t>
      </w:r>
      <w:r>
        <w:rPr>
          <w:lang w:eastAsia="zh-CN" w:bidi="hi-IN"/>
        </w:rPr>
        <w:t>regels</w:t>
      </w:r>
      <w:r w:rsidR="00FF3FAC">
        <w:rPr>
          <w:lang w:eastAsia="zh-CN" w:bidi="hi-IN"/>
        </w:rPr>
        <w:t xml:space="preserve"> </w:t>
      </w:r>
      <w:r w:rsidR="00581EC5">
        <w:rPr>
          <w:lang w:eastAsia="zh-CN" w:bidi="hi-IN"/>
        </w:rPr>
        <w:t>uit</w:t>
      </w:r>
      <w:r w:rsidR="00FF3FAC">
        <w:rPr>
          <w:lang w:eastAsia="zh-CN" w:bidi="hi-IN"/>
        </w:rPr>
        <w:t xml:space="preserve"> </w:t>
      </w:r>
      <w:r w:rsidR="00581EC5">
        <w:rPr>
          <w:lang w:eastAsia="zh-CN" w:bidi="hi-IN"/>
        </w:rPr>
        <w:t>de</w:t>
      </w:r>
      <w:r w:rsidR="00FF3FAC">
        <w:rPr>
          <w:lang w:eastAsia="zh-CN" w:bidi="hi-IN"/>
        </w:rPr>
        <w:t xml:space="preserve"> </w:t>
      </w:r>
      <w:r w:rsidR="00581EC5">
        <w:rPr>
          <w:lang w:eastAsia="zh-CN" w:bidi="hi-IN"/>
        </w:rPr>
        <w:t>geïntegreerde</w:t>
      </w:r>
      <w:r w:rsidR="00FF3FAC">
        <w:rPr>
          <w:lang w:eastAsia="zh-CN" w:bidi="hi-IN"/>
        </w:rPr>
        <w:t xml:space="preserve"> </w:t>
      </w:r>
      <w:r w:rsidR="00581EC5">
        <w:rPr>
          <w:lang w:eastAsia="zh-CN" w:bidi="hi-IN"/>
        </w:rPr>
        <w:t>staalkaart</w:t>
      </w:r>
      <w:r w:rsidR="00FF3FAC">
        <w:rPr>
          <w:lang w:eastAsia="zh-CN" w:bidi="hi-IN"/>
        </w:rPr>
        <w:t xml:space="preserve"> </w:t>
      </w:r>
      <w:r w:rsidR="00581EC5">
        <w:rPr>
          <w:lang w:eastAsia="zh-CN" w:bidi="hi-IN"/>
        </w:rPr>
        <w:t>van</w:t>
      </w:r>
      <w:r w:rsidR="00FF3FAC">
        <w:rPr>
          <w:lang w:eastAsia="zh-CN" w:bidi="hi-IN"/>
        </w:rPr>
        <w:t xml:space="preserve"> </w:t>
      </w:r>
      <w:r w:rsidR="00581EC5">
        <w:rPr>
          <w:lang w:eastAsia="zh-CN" w:bidi="hi-IN"/>
        </w:rPr>
        <w:t>de</w:t>
      </w:r>
      <w:r w:rsidR="00FF3FAC">
        <w:rPr>
          <w:lang w:eastAsia="zh-CN" w:bidi="hi-IN"/>
        </w:rPr>
        <w:t xml:space="preserve"> </w:t>
      </w:r>
      <w:r w:rsidR="00581EC5">
        <w:rPr>
          <w:lang w:eastAsia="zh-CN" w:bidi="hi-IN"/>
        </w:rPr>
        <w:t>VNG</w:t>
      </w:r>
      <w:r w:rsidR="00353439">
        <w:rPr>
          <w:lang w:eastAsia="zh-CN" w:bidi="hi-IN"/>
        </w:rPr>
        <w:t>.</w:t>
      </w:r>
    </w:p>
    <w:p w14:paraId="0EE1408C" w14:textId="47346AF1" w:rsidR="00933D70" w:rsidRDefault="00C7650D" w:rsidP="00C31514">
      <w:pPr>
        <w:pStyle w:val="Divisiekop3"/>
        <w:rPr>
          <w:lang w:eastAsia="zh-CN" w:bidi="hi-IN"/>
        </w:rPr>
      </w:pPr>
      <w:r>
        <w:rPr>
          <w:lang w:eastAsia="zh-CN" w:bidi="hi-IN"/>
        </w:rPr>
        <w:tab/>
      </w:r>
      <w:r w:rsidR="00933D70">
        <w:rPr>
          <w:lang w:eastAsia="zh-CN" w:bidi="hi-IN"/>
        </w:rPr>
        <w:t>Paragraaf</w:t>
      </w:r>
      <w:r w:rsidR="00FF3FAC">
        <w:rPr>
          <w:lang w:eastAsia="zh-CN" w:bidi="hi-IN"/>
        </w:rPr>
        <w:t xml:space="preserve"> </w:t>
      </w:r>
      <w:r w:rsidR="00933D70">
        <w:rPr>
          <w:lang w:eastAsia="zh-CN" w:bidi="hi-IN"/>
        </w:rPr>
        <w:t>5.2.44</w:t>
      </w:r>
      <w:r w:rsidR="00FF3FAC">
        <w:rPr>
          <w:lang w:eastAsia="zh-CN" w:bidi="hi-IN"/>
        </w:rPr>
        <w:t xml:space="preserve"> </w:t>
      </w:r>
      <w:r w:rsidR="00933D70">
        <w:rPr>
          <w:lang w:eastAsia="zh-CN" w:bidi="hi-IN"/>
        </w:rPr>
        <w:t>Duurzaamheid</w:t>
      </w:r>
    </w:p>
    <w:p w14:paraId="2EC4F0D1" w14:textId="79DF7F8C" w:rsidR="008B7982" w:rsidRPr="008D5B3C" w:rsidRDefault="00C31514" w:rsidP="006E6A20">
      <w:pPr>
        <w:pStyle w:val="Divisiekop5"/>
        <w:rPr>
          <w:lang w:eastAsia="zh-CN" w:bidi="hi-IN"/>
        </w:rPr>
      </w:pPr>
      <w:r>
        <w:rPr>
          <w:lang w:eastAsia="zh-CN" w:bidi="hi-IN"/>
        </w:rPr>
        <w:tab/>
      </w:r>
      <w:r w:rsidR="008D5B3C" w:rsidRPr="008D5B3C">
        <w:rPr>
          <w:bCs/>
          <w:lang w:eastAsia="zh-CN" w:bidi="hi-IN"/>
        </w:rPr>
        <w:t>Toelichting</w:t>
      </w:r>
      <w:r w:rsidR="00FF3FAC">
        <w:rPr>
          <w:bCs/>
          <w:lang w:eastAsia="zh-CN" w:bidi="hi-IN"/>
        </w:rPr>
        <w:t xml:space="preserve"> </w:t>
      </w:r>
      <w:r w:rsidR="007A0D8A">
        <w:rPr>
          <w:bCs/>
          <w:lang w:eastAsia="zh-CN" w:bidi="hi-IN"/>
        </w:rPr>
        <w:t>artikel</w:t>
      </w:r>
      <w:r w:rsidR="00FF3FAC">
        <w:rPr>
          <w:bCs/>
          <w:lang w:eastAsia="zh-CN" w:bidi="hi-IN"/>
        </w:rPr>
        <w:t xml:space="preserve"> </w:t>
      </w:r>
      <w:r w:rsidR="007A0D8A">
        <w:rPr>
          <w:bCs/>
          <w:lang w:eastAsia="zh-CN" w:bidi="hi-IN"/>
        </w:rPr>
        <w:t>5.1035</w:t>
      </w:r>
    </w:p>
    <w:p w14:paraId="6756807F" w14:textId="40AAB11B" w:rsidR="00655D85" w:rsidRDefault="00834555" w:rsidP="00834555">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bepaalt</w:t>
      </w:r>
      <w:r w:rsidR="00FF3FAC">
        <w:rPr>
          <w:lang w:eastAsia="zh-CN" w:bidi="hi-IN"/>
        </w:rPr>
        <w:t xml:space="preserve"> </w:t>
      </w:r>
      <w:r>
        <w:rPr>
          <w:lang w:eastAsia="zh-CN" w:bidi="hi-IN"/>
        </w:rPr>
        <w:t>dat</w:t>
      </w:r>
      <w:r w:rsidR="00FF3FAC">
        <w:rPr>
          <w:lang w:eastAsia="zh-CN" w:bidi="hi-IN"/>
        </w:rPr>
        <w:t xml:space="preserve"> </w:t>
      </w:r>
      <w:r>
        <w:rPr>
          <w:lang w:eastAsia="zh-CN" w:bidi="hi-IN"/>
        </w:rPr>
        <w:t>verboden</w:t>
      </w:r>
      <w:r w:rsidR="00FF3FAC">
        <w:rPr>
          <w:lang w:eastAsia="zh-CN" w:bidi="hi-IN"/>
        </w:rPr>
        <w:t xml:space="preserve"> </w:t>
      </w:r>
      <w:r>
        <w:rPr>
          <w:lang w:eastAsia="zh-CN" w:bidi="hi-IN"/>
        </w:rPr>
        <w:t>is</w:t>
      </w:r>
      <w:r w:rsidR="00FF3FAC">
        <w:rPr>
          <w:lang w:eastAsia="zh-CN" w:bidi="hi-IN"/>
        </w:rPr>
        <w:t xml:space="preserve"> </w:t>
      </w:r>
      <w:r>
        <w:rPr>
          <w:lang w:eastAsia="zh-CN" w:bidi="hi-IN"/>
        </w:rPr>
        <w:t>zonder</w:t>
      </w:r>
      <w:r w:rsidR="00FF3FAC">
        <w:rPr>
          <w:lang w:eastAsia="zh-CN" w:bidi="hi-IN"/>
        </w:rPr>
        <w:t xml:space="preserve"> </w:t>
      </w:r>
      <w:r>
        <w:rPr>
          <w:lang w:eastAsia="zh-CN" w:bidi="hi-IN"/>
        </w:rPr>
        <w:t>omgevingsvergunning</w:t>
      </w:r>
      <w:r w:rsidR="00FF3FAC">
        <w:rPr>
          <w:lang w:eastAsia="zh-CN" w:bidi="hi-IN"/>
        </w:rPr>
        <w:t xml:space="preserve"> </w:t>
      </w:r>
      <w:r>
        <w:rPr>
          <w:lang w:eastAsia="zh-CN" w:bidi="hi-IN"/>
        </w:rPr>
        <w:t>een</w:t>
      </w:r>
      <w:r w:rsidR="00FF3FAC">
        <w:rPr>
          <w:lang w:eastAsia="zh-CN" w:bidi="hi-IN"/>
        </w:rPr>
        <w:t xml:space="preserve"> </w:t>
      </w:r>
      <w:r>
        <w:rPr>
          <w:lang w:eastAsia="zh-CN" w:bidi="hi-IN"/>
        </w:rPr>
        <w:t>hoofdgebouw</w:t>
      </w:r>
      <w:r w:rsidR="00FF3FAC">
        <w:rPr>
          <w:lang w:eastAsia="zh-CN" w:bidi="hi-IN"/>
        </w:rPr>
        <w:t xml:space="preserve"> </w:t>
      </w:r>
      <w:r>
        <w:rPr>
          <w:lang w:eastAsia="zh-CN" w:bidi="hi-IN"/>
        </w:rPr>
        <w:t>te</w:t>
      </w:r>
      <w:r w:rsidR="00FF3FAC">
        <w:rPr>
          <w:lang w:eastAsia="zh-CN" w:bidi="hi-IN"/>
        </w:rPr>
        <w:t xml:space="preserve"> </w:t>
      </w:r>
      <w:r>
        <w:rPr>
          <w:lang w:eastAsia="zh-CN" w:bidi="hi-IN"/>
        </w:rPr>
        <w:t>bouwen</w:t>
      </w:r>
      <w:r w:rsidR="00FF3FAC">
        <w:rPr>
          <w:lang w:eastAsia="zh-CN" w:bidi="hi-IN"/>
        </w:rPr>
        <w:t xml:space="preserve"> </w:t>
      </w:r>
      <w:r>
        <w:rPr>
          <w:lang w:eastAsia="zh-CN" w:bidi="hi-IN"/>
        </w:rPr>
        <w:t>binnen</w:t>
      </w:r>
      <w:r w:rsidR="00FF3FAC">
        <w:rPr>
          <w:lang w:eastAsia="zh-CN" w:bidi="hi-IN"/>
        </w:rPr>
        <w:t xml:space="preserve"> </w:t>
      </w:r>
      <w:r>
        <w:rPr>
          <w:lang w:eastAsia="zh-CN" w:bidi="hi-IN"/>
        </w:rPr>
        <w:t>het</w:t>
      </w:r>
      <w:r w:rsidR="00FF3FAC">
        <w:rPr>
          <w:lang w:eastAsia="zh-CN" w:bidi="hi-IN"/>
        </w:rPr>
        <w:t xml:space="preserve"> </w:t>
      </w:r>
      <w:r>
        <w:rPr>
          <w:lang w:eastAsia="zh-CN" w:bidi="hi-IN"/>
        </w:rPr>
        <w:t>Woongebied-Transformatie</w:t>
      </w:r>
      <w:r w:rsidR="00FF3FAC">
        <w:rPr>
          <w:lang w:eastAsia="zh-CN" w:bidi="hi-IN"/>
        </w:rPr>
        <w:t xml:space="preserve"> </w:t>
      </w:r>
      <w:r>
        <w:rPr>
          <w:lang w:eastAsia="zh-CN" w:bidi="hi-IN"/>
        </w:rPr>
        <w:t>dat</w:t>
      </w:r>
      <w:r w:rsidR="00FF3FAC">
        <w:rPr>
          <w:lang w:eastAsia="zh-CN" w:bidi="hi-IN"/>
        </w:rPr>
        <w:t xml:space="preserve"> </w:t>
      </w:r>
      <w:r>
        <w:rPr>
          <w:lang w:eastAsia="zh-CN" w:bidi="hi-IN"/>
        </w:rPr>
        <w:t>niet</w:t>
      </w:r>
      <w:r w:rsidR="00FF3FAC">
        <w:rPr>
          <w:lang w:eastAsia="zh-CN" w:bidi="hi-IN"/>
        </w:rPr>
        <w:t xml:space="preserve"> </w:t>
      </w:r>
      <w:r>
        <w:rPr>
          <w:lang w:eastAsia="zh-CN" w:bidi="hi-IN"/>
        </w:rPr>
        <w:t>voorziet</w:t>
      </w:r>
      <w:r w:rsidR="00FF3FAC">
        <w:rPr>
          <w:lang w:eastAsia="zh-CN" w:bidi="hi-IN"/>
        </w:rPr>
        <w:t xml:space="preserve"> </w:t>
      </w:r>
      <w:r>
        <w:rPr>
          <w:lang w:eastAsia="zh-CN" w:bidi="hi-IN"/>
        </w:rPr>
        <w:t>in</w:t>
      </w:r>
      <w:r w:rsidR="00FF3FAC">
        <w:rPr>
          <w:lang w:eastAsia="zh-CN" w:bidi="hi-IN"/>
        </w:rPr>
        <w:t xml:space="preserve"> </w:t>
      </w:r>
      <w:r>
        <w:rPr>
          <w:lang w:eastAsia="zh-CN" w:bidi="hi-IN"/>
        </w:rPr>
        <w:t>een</w:t>
      </w:r>
      <w:r w:rsidR="00FF3FAC">
        <w:rPr>
          <w:lang w:eastAsia="zh-CN" w:bidi="hi-IN"/>
        </w:rPr>
        <w:t xml:space="preserve"> </w:t>
      </w:r>
      <w:r>
        <w:rPr>
          <w:lang w:eastAsia="zh-CN" w:bidi="hi-IN"/>
        </w:rPr>
        <w:t>waterbergingsvoorziening</w:t>
      </w:r>
      <w:r w:rsidR="00FF3FAC">
        <w:rPr>
          <w:lang w:eastAsia="zh-CN" w:bidi="hi-IN"/>
        </w:rPr>
        <w:t xml:space="preserve"> </w:t>
      </w:r>
      <w:r>
        <w:rPr>
          <w:lang w:eastAsia="zh-CN" w:bidi="hi-IN"/>
        </w:rPr>
        <w:t>met</w:t>
      </w:r>
      <w:r w:rsidR="00FF3FAC">
        <w:rPr>
          <w:lang w:eastAsia="zh-CN" w:bidi="hi-IN"/>
        </w:rPr>
        <w:t xml:space="preserve"> </w:t>
      </w:r>
      <w:r>
        <w:rPr>
          <w:lang w:eastAsia="zh-CN" w:bidi="hi-IN"/>
        </w:rPr>
        <w:t>voldoende</w:t>
      </w:r>
      <w:r w:rsidR="00FF3FAC">
        <w:rPr>
          <w:lang w:eastAsia="zh-CN" w:bidi="hi-IN"/>
        </w:rPr>
        <w:t xml:space="preserve"> </w:t>
      </w:r>
      <w:r>
        <w:rPr>
          <w:lang w:eastAsia="zh-CN" w:bidi="hi-IN"/>
        </w:rPr>
        <w:t>waterbergingscapaciteit.</w:t>
      </w:r>
      <w:r w:rsidR="00FF3FAC">
        <w:rPr>
          <w:lang w:eastAsia="zh-CN" w:bidi="hi-IN"/>
        </w:rPr>
        <w:t xml:space="preserve"> </w:t>
      </w:r>
      <w:r w:rsidR="003F440F">
        <w:rPr>
          <w:lang w:eastAsia="zh-CN" w:bidi="hi-IN"/>
        </w:rPr>
        <w:t>Dit</w:t>
      </w:r>
      <w:r w:rsidR="00FF3FAC">
        <w:rPr>
          <w:lang w:eastAsia="zh-CN" w:bidi="hi-IN"/>
        </w:rPr>
        <w:t xml:space="preserve"> </w:t>
      </w:r>
      <w:r w:rsidR="003F440F">
        <w:rPr>
          <w:lang w:eastAsia="zh-CN" w:bidi="hi-IN"/>
        </w:rPr>
        <w:t>artikel</w:t>
      </w:r>
      <w:r w:rsidR="00FF3FAC">
        <w:rPr>
          <w:lang w:eastAsia="zh-CN" w:bidi="hi-IN"/>
        </w:rPr>
        <w:t xml:space="preserve"> </w:t>
      </w:r>
      <w:r w:rsidR="003F440F">
        <w:rPr>
          <w:lang w:eastAsia="zh-CN" w:bidi="hi-IN"/>
        </w:rPr>
        <w:t>is</w:t>
      </w:r>
      <w:r w:rsidR="00FF3FAC">
        <w:rPr>
          <w:lang w:eastAsia="zh-CN" w:bidi="hi-IN"/>
        </w:rPr>
        <w:t xml:space="preserve"> </w:t>
      </w:r>
      <w:r w:rsidR="003F440F">
        <w:rPr>
          <w:lang w:eastAsia="zh-CN" w:bidi="hi-IN"/>
        </w:rPr>
        <w:t>opgenomen,</w:t>
      </w:r>
      <w:r w:rsidR="00FF3FAC">
        <w:rPr>
          <w:lang w:eastAsia="zh-CN" w:bidi="hi-IN"/>
        </w:rPr>
        <w:t xml:space="preserve"> </w:t>
      </w:r>
      <w:r w:rsidR="003F440F">
        <w:rPr>
          <w:lang w:eastAsia="zh-CN" w:bidi="hi-IN"/>
        </w:rPr>
        <w:t>omdat</w:t>
      </w:r>
      <w:r w:rsidR="00FF3FAC">
        <w:rPr>
          <w:lang w:eastAsia="zh-CN" w:bidi="hi-IN"/>
        </w:rPr>
        <w:t xml:space="preserve"> </w:t>
      </w:r>
      <w:r w:rsidR="003F440F" w:rsidRPr="003F440F">
        <w:rPr>
          <w:lang w:eastAsia="zh-CN" w:bidi="hi-IN"/>
        </w:rPr>
        <w:t>in</w:t>
      </w:r>
      <w:r w:rsidR="00FF3FAC">
        <w:rPr>
          <w:lang w:eastAsia="zh-CN" w:bidi="hi-IN"/>
        </w:rPr>
        <w:t xml:space="preserve"> </w:t>
      </w:r>
      <w:r w:rsidR="003F440F" w:rsidRPr="003F440F">
        <w:rPr>
          <w:lang w:eastAsia="zh-CN" w:bidi="hi-IN"/>
        </w:rPr>
        <w:t>de</w:t>
      </w:r>
      <w:r w:rsidR="00FF3FAC">
        <w:rPr>
          <w:lang w:eastAsia="zh-CN" w:bidi="hi-IN"/>
        </w:rPr>
        <w:t xml:space="preserve"> </w:t>
      </w:r>
      <w:r w:rsidR="003F440F" w:rsidRPr="003F440F">
        <w:rPr>
          <w:lang w:eastAsia="zh-CN" w:bidi="hi-IN"/>
        </w:rPr>
        <w:t>gemeente</w:t>
      </w:r>
      <w:r w:rsidR="00FF3FAC">
        <w:rPr>
          <w:lang w:eastAsia="zh-CN" w:bidi="hi-IN"/>
        </w:rPr>
        <w:t xml:space="preserve"> </w:t>
      </w:r>
      <w:r w:rsidR="003F440F" w:rsidRPr="003F440F">
        <w:rPr>
          <w:lang w:eastAsia="zh-CN" w:bidi="hi-IN"/>
        </w:rPr>
        <w:t>Breda</w:t>
      </w:r>
      <w:r w:rsidR="00FF3FAC">
        <w:rPr>
          <w:lang w:eastAsia="zh-CN" w:bidi="hi-IN"/>
        </w:rPr>
        <w:t xml:space="preserve"> </w:t>
      </w:r>
      <w:r w:rsidR="003F440F" w:rsidRPr="003F440F">
        <w:rPr>
          <w:lang w:eastAsia="zh-CN" w:bidi="hi-IN"/>
        </w:rPr>
        <w:t>alleen</w:t>
      </w:r>
      <w:r w:rsidR="00FF3FAC">
        <w:rPr>
          <w:lang w:eastAsia="zh-CN" w:bidi="hi-IN"/>
        </w:rPr>
        <w:t xml:space="preserve"> </w:t>
      </w:r>
      <w:r w:rsidR="003F440F" w:rsidRPr="003F440F">
        <w:rPr>
          <w:lang w:eastAsia="zh-CN" w:bidi="hi-IN"/>
        </w:rPr>
        <w:t>gebouwd</w:t>
      </w:r>
      <w:r w:rsidR="00FF3FAC">
        <w:rPr>
          <w:lang w:eastAsia="zh-CN" w:bidi="hi-IN"/>
        </w:rPr>
        <w:t xml:space="preserve"> </w:t>
      </w:r>
      <w:r w:rsidR="003F440F" w:rsidRPr="003F440F">
        <w:rPr>
          <w:lang w:eastAsia="zh-CN" w:bidi="hi-IN"/>
        </w:rPr>
        <w:t>mag</w:t>
      </w:r>
      <w:r w:rsidR="00FF3FAC">
        <w:rPr>
          <w:lang w:eastAsia="zh-CN" w:bidi="hi-IN"/>
        </w:rPr>
        <w:t xml:space="preserve"> </w:t>
      </w:r>
      <w:r w:rsidR="003F440F" w:rsidRPr="003F440F">
        <w:rPr>
          <w:lang w:eastAsia="zh-CN" w:bidi="hi-IN"/>
        </w:rPr>
        <w:t>worden</w:t>
      </w:r>
      <w:r w:rsidR="00FF3FAC">
        <w:rPr>
          <w:lang w:eastAsia="zh-CN" w:bidi="hi-IN"/>
        </w:rPr>
        <w:t xml:space="preserve"> </w:t>
      </w:r>
      <w:r w:rsidR="003F440F" w:rsidRPr="003F440F">
        <w:rPr>
          <w:lang w:eastAsia="zh-CN" w:bidi="hi-IN"/>
        </w:rPr>
        <w:t>als</w:t>
      </w:r>
      <w:r w:rsidR="00FF3FAC">
        <w:rPr>
          <w:lang w:eastAsia="zh-CN" w:bidi="hi-IN"/>
        </w:rPr>
        <w:t xml:space="preserve"> </w:t>
      </w:r>
      <w:r w:rsidR="003F440F" w:rsidRPr="003F440F">
        <w:rPr>
          <w:lang w:eastAsia="zh-CN" w:bidi="hi-IN"/>
        </w:rPr>
        <w:t>er</w:t>
      </w:r>
      <w:r w:rsidR="00FF3FAC">
        <w:rPr>
          <w:lang w:eastAsia="zh-CN" w:bidi="hi-IN"/>
        </w:rPr>
        <w:t xml:space="preserve"> </w:t>
      </w:r>
      <w:r w:rsidR="003F440F" w:rsidRPr="003F440F">
        <w:rPr>
          <w:lang w:eastAsia="zh-CN" w:bidi="hi-IN"/>
        </w:rPr>
        <w:t>een</w:t>
      </w:r>
      <w:r w:rsidR="00FF3FAC">
        <w:rPr>
          <w:lang w:eastAsia="zh-CN" w:bidi="hi-IN"/>
        </w:rPr>
        <w:t xml:space="preserve"> </w:t>
      </w:r>
      <w:r w:rsidR="003F440F" w:rsidRPr="003F440F">
        <w:rPr>
          <w:lang w:eastAsia="zh-CN" w:bidi="hi-IN"/>
        </w:rPr>
        <w:t>waterbergingsvoorziening</w:t>
      </w:r>
      <w:r w:rsidR="00FF3FAC">
        <w:rPr>
          <w:lang w:eastAsia="zh-CN" w:bidi="hi-IN"/>
        </w:rPr>
        <w:t xml:space="preserve"> </w:t>
      </w:r>
      <w:r w:rsidR="003F440F" w:rsidRPr="003F440F">
        <w:rPr>
          <w:lang w:eastAsia="zh-CN" w:bidi="hi-IN"/>
        </w:rPr>
        <w:t>met</w:t>
      </w:r>
      <w:r w:rsidR="00FF3FAC">
        <w:rPr>
          <w:lang w:eastAsia="zh-CN" w:bidi="hi-IN"/>
        </w:rPr>
        <w:t xml:space="preserve"> </w:t>
      </w:r>
      <w:r w:rsidR="003F440F" w:rsidRPr="003F440F">
        <w:rPr>
          <w:lang w:eastAsia="zh-CN" w:bidi="hi-IN"/>
        </w:rPr>
        <w:t>voldoende</w:t>
      </w:r>
      <w:r w:rsidR="00FF3FAC">
        <w:rPr>
          <w:lang w:eastAsia="zh-CN" w:bidi="hi-IN"/>
        </w:rPr>
        <w:t xml:space="preserve"> </w:t>
      </w:r>
      <w:r w:rsidR="003F440F" w:rsidRPr="003F440F">
        <w:rPr>
          <w:lang w:eastAsia="zh-CN" w:bidi="hi-IN"/>
        </w:rPr>
        <w:t>capaciteit</w:t>
      </w:r>
      <w:r w:rsidR="00FF3FAC">
        <w:rPr>
          <w:lang w:eastAsia="zh-CN" w:bidi="hi-IN"/>
        </w:rPr>
        <w:t xml:space="preserve"> </w:t>
      </w:r>
      <w:r w:rsidR="003F440F" w:rsidRPr="003F440F">
        <w:rPr>
          <w:lang w:eastAsia="zh-CN" w:bidi="hi-IN"/>
        </w:rPr>
        <w:t>aanwezig</w:t>
      </w:r>
      <w:r w:rsidR="00FF3FAC">
        <w:rPr>
          <w:lang w:eastAsia="zh-CN" w:bidi="hi-IN"/>
        </w:rPr>
        <w:t xml:space="preserve"> </w:t>
      </w:r>
      <w:r w:rsidR="003F440F" w:rsidRPr="003F440F">
        <w:rPr>
          <w:lang w:eastAsia="zh-CN" w:bidi="hi-IN"/>
        </w:rPr>
        <w:t>is.</w:t>
      </w:r>
      <w:r w:rsidR="00FF3FAC">
        <w:rPr>
          <w:lang w:eastAsia="zh-CN" w:bidi="hi-IN"/>
        </w:rPr>
        <w:t xml:space="preserve"> </w:t>
      </w:r>
      <w:r w:rsidR="003F440F" w:rsidRPr="003F440F">
        <w:rPr>
          <w:lang w:eastAsia="zh-CN" w:bidi="hi-IN"/>
        </w:rPr>
        <w:t>Daarom</w:t>
      </w:r>
      <w:r w:rsidR="00FF3FAC">
        <w:rPr>
          <w:lang w:eastAsia="zh-CN" w:bidi="hi-IN"/>
        </w:rPr>
        <w:t xml:space="preserve"> </w:t>
      </w:r>
      <w:r w:rsidR="003F440F" w:rsidRPr="003F440F">
        <w:rPr>
          <w:lang w:eastAsia="zh-CN" w:bidi="hi-IN"/>
        </w:rPr>
        <w:t>is</w:t>
      </w:r>
      <w:r w:rsidR="00FF3FAC">
        <w:rPr>
          <w:lang w:eastAsia="zh-CN" w:bidi="hi-IN"/>
        </w:rPr>
        <w:t xml:space="preserve"> </w:t>
      </w:r>
      <w:r w:rsidR="003F440F" w:rsidRPr="003F440F">
        <w:rPr>
          <w:lang w:eastAsia="zh-CN" w:bidi="hi-IN"/>
        </w:rPr>
        <w:t>gekozen</w:t>
      </w:r>
      <w:r w:rsidR="00FF3FAC">
        <w:rPr>
          <w:lang w:eastAsia="zh-CN" w:bidi="hi-IN"/>
        </w:rPr>
        <w:t xml:space="preserve"> </w:t>
      </w:r>
      <w:r w:rsidR="003F440F" w:rsidRPr="003F440F">
        <w:rPr>
          <w:lang w:eastAsia="zh-CN" w:bidi="hi-IN"/>
        </w:rPr>
        <w:t>om</w:t>
      </w:r>
      <w:r w:rsidR="00FF3FAC">
        <w:rPr>
          <w:lang w:eastAsia="zh-CN" w:bidi="hi-IN"/>
        </w:rPr>
        <w:t xml:space="preserve"> </w:t>
      </w:r>
      <w:r w:rsidR="003F440F" w:rsidRPr="003F440F">
        <w:rPr>
          <w:lang w:eastAsia="zh-CN" w:bidi="hi-IN"/>
        </w:rPr>
        <w:t>in</w:t>
      </w:r>
      <w:r w:rsidR="00FF3FAC">
        <w:rPr>
          <w:lang w:eastAsia="zh-CN" w:bidi="hi-IN"/>
        </w:rPr>
        <w:t xml:space="preserve"> </w:t>
      </w:r>
      <w:r w:rsidR="003F440F" w:rsidRPr="003F440F">
        <w:rPr>
          <w:lang w:eastAsia="zh-CN" w:bidi="hi-IN"/>
        </w:rPr>
        <w:t>dit</w:t>
      </w:r>
      <w:r w:rsidR="00FF3FAC">
        <w:rPr>
          <w:lang w:eastAsia="zh-CN" w:bidi="hi-IN"/>
        </w:rPr>
        <w:t xml:space="preserve"> </w:t>
      </w:r>
      <w:r w:rsidR="003F440F" w:rsidRPr="003F440F">
        <w:rPr>
          <w:lang w:eastAsia="zh-CN" w:bidi="hi-IN"/>
        </w:rPr>
        <w:t>wijzigingsbesluit</w:t>
      </w:r>
      <w:r w:rsidR="00FF3FAC">
        <w:rPr>
          <w:lang w:eastAsia="zh-CN" w:bidi="hi-IN"/>
        </w:rPr>
        <w:t xml:space="preserve"> </w:t>
      </w:r>
      <w:r w:rsidR="003F440F" w:rsidRPr="003F440F">
        <w:rPr>
          <w:lang w:eastAsia="zh-CN" w:bidi="hi-IN"/>
        </w:rPr>
        <w:t>toe</w:t>
      </w:r>
      <w:r w:rsidR="00FF3FAC">
        <w:rPr>
          <w:lang w:eastAsia="zh-CN" w:bidi="hi-IN"/>
        </w:rPr>
        <w:t xml:space="preserve"> </w:t>
      </w:r>
      <w:r w:rsidR="003F440F" w:rsidRPr="003F440F">
        <w:rPr>
          <w:lang w:eastAsia="zh-CN" w:bidi="hi-IN"/>
        </w:rPr>
        <w:t>te</w:t>
      </w:r>
      <w:r w:rsidR="00FF3FAC">
        <w:rPr>
          <w:lang w:eastAsia="zh-CN" w:bidi="hi-IN"/>
        </w:rPr>
        <w:t xml:space="preserve"> </w:t>
      </w:r>
      <w:r w:rsidR="003F440F" w:rsidRPr="003F440F">
        <w:rPr>
          <w:lang w:eastAsia="zh-CN" w:bidi="hi-IN"/>
        </w:rPr>
        <w:t>spitsen</w:t>
      </w:r>
      <w:r w:rsidR="00FF3FAC">
        <w:rPr>
          <w:lang w:eastAsia="zh-CN" w:bidi="hi-IN"/>
        </w:rPr>
        <w:t xml:space="preserve"> </w:t>
      </w:r>
      <w:r w:rsidR="003F440F" w:rsidRPr="003F440F">
        <w:rPr>
          <w:lang w:eastAsia="zh-CN" w:bidi="hi-IN"/>
        </w:rPr>
        <w:t>op</w:t>
      </w:r>
      <w:r w:rsidR="00FF3FAC">
        <w:rPr>
          <w:lang w:eastAsia="zh-CN" w:bidi="hi-IN"/>
        </w:rPr>
        <w:t xml:space="preserve"> </w:t>
      </w:r>
      <w:r w:rsidR="003F440F" w:rsidRPr="003F440F">
        <w:rPr>
          <w:lang w:eastAsia="zh-CN" w:bidi="hi-IN"/>
        </w:rPr>
        <w:t>hoofdgebouwen.</w:t>
      </w:r>
      <w:r w:rsidR="00FF3FAC">
        <w:rPr>
          <w:lang w:eastAsia="zh-CN" w:bidi="hi-IN"/>
        </w:rPr>
        <w:t xml:space="preserve"> </w:t>
      </w:r>
      <w:r w:rsidR="003F440F" w:rsidRPr="003F440F">
        <w:rPr>
          <w:lang w:eastAsia="zh-CN" w:bidi="hi-IN"/>
        </w:rPr>
        <w:t>Het</w:t>
      </w:r>
      <w:r w:rsidR="00FF3FAC">
        <w:rPr>
          <w:lang w:eastAsia="zh-CN" w:bidi="hi-IN"/>
        </w:rPr>
        <w:t xml:space="preserve"> </w:t>
      </w:r>
      <w:r w:rsidR="003F440F" w:rsidRPr="003F440F">
        <w:rPr>
          <w:lang w:eastAsia="zh-CN" w:bidi="hi-IN"/>
        </w:rPr>
        <w:t>artikel</w:t>
      </w:r>
      <w:r w:rsidR="00FF3FAC">
        <w:rPr>
          <w:lang w:eastAsia="zh-CN" w:bidi="hi-IN"/>
        </w:rPr>
        <w:t xml:space="preserve"> </w:t>
      </w:r>
      <w:r w:rsidR="003F440F" w:rsidRPr="003F440F">
        <w:rPr>
          <w:lang w:eastAsia="zh-CN" w:bidi="hi-IN"/>
        </w:rPr>
        <w:t>is</w:t>
      </w:r>
      <w:r w:rsidR="00FF3FAC">
        <w:rPr>
          <w:lang w:eastAsia="zh-CN" w:bidi="hi-IN"/>
        </w:rPr>
        <w:t xml:space="preserve"> </w:t>
      </w:r>
      <w:r w:rsidR="003F440F" w:rsidRPr="003F440F">
        <w:rPr>
          <w:lang w:eastAsia="zh-CN" w:bidi="hi-IN"/>
        </w:rPr>
        <w:t>geplaatst</w:t>
      </w:r>
      <w:r w:rsidR="00FF3FAC">
        <w:rPr>
          <w:lang w:eastAsia="zh-CN" w:bidi="hi-IN"/>
        </w:rPr>
        <w:t xml:space="preserve"> </w:t>
      </w:r>
      <w:r w:rsidR="003F440F" w:rsidRPr="003F440F">
        <w:rPr>
          <w:lang w:eastAsia="zh-CN" w:bidi="hi-IN"/>
        </w:rPr>
        <w:t>in</w:t>
      </w:r>
      <w:r w:rsidR="00FF3FAC">
        <w:rPr>
          <w:lang w:eastAsia="zh-CN" w:bidi="hi-IN"/>
        </w:rPr>
        <w:t xml:space="preserve"> </w:t>
      </w:r>
      <w:r w:rsidR="003F440F" w:rsidRPr="003F440F">
        <w:rPr>
          <w:lang w:eastAsia="zh-CN" w:bidi="hi-IN"/>
        </w:rPr>
        <w:t>paragraaf</w:t>
      </w:r>
      <w:r w:rsidR="00FF3FAC">
        <w:rPr>
          <w:lang w:eastAsia="zh-CN" w:bidi="hi-IN"/>
        </w:rPr>
        <w:t xml:space="preserve"> </w:t>
      </w:r>
      <w:r w:rsidR="003F440F" w:rsidRPr="003F440F">
        <w:rPr>
          <w:lang w:eastAsia="zh-CN" w:bidi="hi-IN"/>
        </w:rPr>
        <w:t>5.2.44</w:t>
      </w:r>
      <w:r w:rsidR="00FF3FAC">
        <w:rPr>
          <w:lang w:eastAsia="zh-CN" w:bidi="hi-IN"/>
        </w:rPr>
        <w:t xml:space="preserve"> </w:t>
      </w:r>
      <w:r w:rsidR="003F440F" w:rsidRPr="003F440F">
        <w:rPr>
          <w:lang w:eastAsia="zh-CN" w:bidi="hi-IN"/>
        </w:rPr>
        <w:t>Duurzaamheid,</w:t>
      </w:r>
      <w:r w:rsidR="00FF3FAC">
        <w:rPr>
          <w:lang w:eastAsia="zh-CN" w:bidi="hi-IN"/>
        </w:rPr>
        <w:t xml:space="preserve"> </w:t>
      </w:r>
      <w:r w:rsidR="003F440F" w:rsidRPr="003F440F">
        <w:rPr>
          <w:lang w:eastAsia="zh-CN" w:bidi="hi-IN"/>
        </w:rPr>
        <w:t>omdat</w:t>
      </w:r>
      <w:r w:rsidR="00FF3FAC">
        <w:rPr>
          <w:lang w:eastAsia="zh-CN" w:bidi="hi-IN"/>
        </w:rPr>
        <w:t xml:space="preserve"> </w:t>
      </w:r>
      <w:r w:rsidR="003F440F" w:rsidRPr="003F440F">
        <w:rPr>
          <w:lang w:eastAsia="zh-CN" w:bidi="hi-IN"/>
        </w:rPr>
        <w:t>in</w:t>
      </w:r>
      <w:r w:rsidR="00FF3FAC">
        <w:rPr>
          <w:lang w:eastAsia="zh-CN" w:bidi="hi-IN"/>
        </w:rPr>
        <w:t xml:space="preserve"> </w:t>
      </w:r>
      <w:r w:rsidR="003F440F" w:rsidRPr="003F440F">
        <w:rPr>
          <w:lang w:eastAsia="zh-CN" w:bidi="hi-IN"/>
        </w:rPr>
        <w:t>deze</w:t>
      </w:r>
      <w:r w:rsidR="00FF3FAC">
        <w:rPr>
          <w:lang w:eastAsia="zh-CN" w:bidi="hi-IN"/>
        </w:rPr>
        <w:t xml:space="preserve"> </w:t>
      </w:r>
      <w:r w:rsidR="003F440F" w:rsidRPr="003F440F">
        <w:rPr>
          <w:lang w:eastAsia="zh-CN" w:bidi="hi-IN"/>
        </w:rPr>
        <w:t>paragraaf</w:t>
      </w:r>
      <w:r w:rsidR="00FF3FAC">
        <w:rPr>
          <w:lang w:eastAsia="zh-CN" w:bidi="hi-IN"/>
        </w:rPr>
        <w:t xml:space="preserve"> </w:t>
      </w:r>
      <w:r w:rsidR="003F440F" w:rsidRPr="003F440F">
        <w:rPr>
          <w:lang w:eastAsia="zh-CN" w:bidi="hi-IN"/>
        </w:rPr>
        <w:t>in</w:t>
      </w:r>
      <w:r w:rsidR="00FF3FAC">
        <w:rPr>
          <w:lang w:eastAsia="zh-CN" w:bidi="hi-IN"/>
        </w:rPr>
        <w:t xml:space="preserve"> </w:t>
      </w:r>
      <w:r w:rsidR="003F440F" w:rsidRPr="003F440F">
        <w:rPr>
          <w:lang w:eastAsia="zh-CN" w:bidi="hi-IN"/>
        </w:rPr>
        <w:t>de</w:t>
      </w:r>
      <w:r w:rsidR="00FF3FAC">
        <w:rPr>
          <w:lang w:eastAsia="zh-CN" w:bidi="hi-IN"/>
        </w:rPr>
        <w:t xml:space="preserve"> </w:t>
      </w:r>
      <w:r w:rsidR="003F440F" w:rsidRPr="003F440F">
        <w:rPr>
          <w:lang w:eastAsia="zh-CN" w:bidi="hi-IN"/>
        </w:rPr>
        <w:t>geïntegreerde</w:t>
      </w:r>
      <w:r w:rsidR="00FF3FAC">
        <w:rPr>
          <w:lang w:eastAsia="zh-CN" w:bidi="hi-IN"/>
        </w:rPr>
        <w:t xml:space="preserve"> </w:t>
      </w:r>
      <w:r w:rsidR="003F440F" w:rsidRPr="003F440F">
        <w:rPr>
          <w:lang w:eastAsia="zh-CN" w:bidi="hi-IN"/>
        </w:rPr>
        <w:t>staalkaart</w:t>
      </w:r>
      <w:r w:rsidR="00FF3FAC">
        <w:rPr>
          <w:lang w:eastAsia="zh-CN" w:bidi="hi-IN"/>
        </w:rPr>
        <w:t xml:space="preserve"> </w:t>
      </w:r>
      <w:r w:rsidR="003F440F" w:rsidRPr="003F440F">
        <w:rPr>
          <w:lang w:eastAsia="zh-CN" w:bidi="hi-IN"/>
        </w:rPr>
        <w:t>meer</w:t>
      </w:r>
      <w:r w:rsidR="00FF3FAC">
        <w:rPr>
          <w:lang w:eastAsia="zh-CN" w:bidi="hi-IN"/>
        </w:rPr>
        <w:t xml:space="preserve"> </w:t>
      </w:r>
      <w:r w:rsidR="003F440F" w:rsidRPr="003F440F">
        <w:rPr>
          <w:lang w:eastAsia="zh-CN" w:bidi="hi-IN"/>
        </w:rPr>
        <w:t>regels</w:t>
      </w:r>
      <w:r w:rsidR="00FF3FAC">
        <w:rPr>
          <w:lang w:eastAsia="zh-CN" w:bidi="hi-IN"/>
        </w:rPr>
        <w:t xml:space="preserve"> </w:t>
      </w:r>
      <w:r w:rsidR="003F440F" w:rsidRPr="003F440F">
        <w:rPr>
          <w:lang w:eastAsia="zh-CN" w:bidi="hi-IN"/>
        </w:rPr>
        <w:t>worden</w:t>
      </w:r>
      <w:r w:rsidR="00FF3FAC">
        <w:rPr>
          <w:lang w:eastAsia="zh-CN" w:bidi="hi-IN"/>
        </w:rPr>
        <w:t xml:space="preserve"> </w:t>
      </w:r>
      <w:r w:rsidR="003F440F" w:rsidRPr="003F440F">
        <w:rPr>
          <w:lang w:eastAsia="zh-CN" w:bidi="hi-IN"/>
        </w:rPr>
        <w:t>gesteld</w:t>
      </w:r>
      <w:r w:rsidR="00FF3FAC">
        <w:rPr>
          <w:lang w:eastAsia="zh-CN" w:bidi="hi-IN"/>
        </w:rPr>
        <w:t xml:space="preserve"> </w:t>
      </w:r>
      <w:r w:rsidR="003F440F" w:rsidRPr="003F440F">
        <w:rPr>
          <w:lang w:eastAsia="zh-CN" w:bidi="hi-IN"/>
        </w:rPr>
        <w:t>over</w:t>
      </w:r>
      <w:r w:rsidR="00FF3FAC">
        <w:rPr>
          <w:lang w:eastAsia="zh-CN" w:bidi="hi-IN"/>
        </w:rPr>
        <w:t xml:space="preserve"> </w:t>
      </w:r>
      <w:r w:rsidR="003F440F" w:rsidRPr="003F440F">
        <w:rPr>
          <w:lang w:eastAsia="zh-CN" w:bidi="hi-IN"/>
        </w:rPr>
        <w:t>waterberging.</w:t>
      </w:r>
    </w:p>
    <w:p w14:paraId="65BF94C1" w14:textId="7C8C7FDE" w:rsidR="00E315B6" w:rsidRDefault="00E315B6" w:rsidP="00834555">
      <w:pPr>
        <w:rPr>
          <w:lang w:eastAsia="zh-CN" w:bidi="hi-IN"/>
        </w:rPr>
      </w:pPr>
    </w:p>
    <w:p w14:paraId="53A7D612" w14:textId="1161C2C3" w:rsidR="00834555" w:rsidRDefault="0071017D" w:rsidP="00834555">
      <w:pPr>
        <w:rPr>
          <w:lang w:eastAsia="zh-CN" w:bidi="hi-IN"/>
        </w:rPr>
      </w:pPr>
      <w:r>
        <w:rPr>
          <w:lang w:eastAsia="zh-CN" w:bidi="hi-IN"/>
        </w:rPr>
        <w:t>Bij</w:t>
      </w:r>
      <w:r w:rsidR="00FF3FAC">
        <w:rPr>
          <w:lang w:eastAsia="zh-CN" w:bidi="hi-IN"/>
        </w:rPr>
        <w:t xml:space="preserve"> </w:t>
      </w:r>
      <w:r>
        <w:rPr>
          <w:lang w:eastAsia="zh-CN" w:bidi="hi-IN"/>
        </w:rPr>
        <w:t>het</w:t>
      </w:r>
      <w:r w:rsidR="00FF3FAC">
        <w:rPr>
          <w:lang w:eastAsia="zh-CN" w:bidi="hi-IN"/>
        </w:rPr>
        <w:t xml:space="preserve"> </w:t>
      </w:r>
      <w:r>
        <w:rPr>
          <w:lang w:eastAsia="zh-CN" w:bidi="hi-IN"/>
        </w:rPr>
        <w:t>opstellen</w:t>
      </w:r>
      <w:r w:rsidR="00FF3FAC">
        <w:rPr>
          <w:lang w:eastAsia="zh-CN" w:bidi="hi-IN"/>
        </w:rPr>
        <w:t xml:space="preserve"> </w:t>
      </w:r>
      <w:r>
        <w:rPr>
          <w:lang w:eastAsia="zh-CN" w:bidi="hi-IN"/>
        </w:rPr>
        <w:t>van</w:t>
      </w:r>
      <w:r w:rsidR="00FF3FAC">
        <w:rPr>
          <w:lang w:eastAsia="zh-CN" w:bidi="hi-IN"/>
        </w:rPr>
        <w:t xml:space="preserve"> </w:t>
      </w:r>
      <w:r>
        <w:rPr>
          <w:lang w:eastAsia="zh-CN" w:bidi="hi-IN"/>
        </w:rPr>
        <w:t>deze</w:t>
      </w:r>
      <w:r w:rsidR="00FF3FAC">
        <w:rPr>
          <w:lang w:eastAsia="zh-CN" w:bidi="hi-IN"/>
        </w:rPr>
        <w:t xml:space="preserve"> </w:t>
      </w:r>
      <w:r>
        <w:rPr>
          <w:lang w:eastAsia="zh-CN" w:bidi="hi-IN"/>
        </w:rPr>
        <w:t>regels</w:t>
      </w:r>
      <w:r w:rsidR="00FF3FAC">
        <w:rPr>
          <w:lang w:eastAsia="zh-CN" w:bidi="hi-IN"/>
        </w:rPr>
        <w:t xml:space="preserve"> </w:t>
      </w:r>
      <w:r>
        <w:rPr>
          <w:lang w:eastAsia="zh-CN" w:bidi="hi-IN"/>
        </w:rPr>
        <w:t>is</w:t>
      </w:r>
      <w:r w:rsidR="00FF3FAC">
        <w:rPr>
          <w:lang w:eastAsia="zh-CN" w:bidi="hi-IN"/>
        </w:rPr>
        <w:t xml:space="preserve"> </w:t>
      </w:r>
      <w:r w:rsidR="00E315B6">
        <w:rPr>
          <w:lang w:eastAsia="zh-CN" w:bidi="hi-IN"/>
        </w:rPr>
        <w:t>nagegaan</w:t>
      </w:r>
      <w:r w:rsidR="00FF3FAC">
        <w:rPr>
          <w:lang w:eastAsia="zh-CN" w:bidi="hi-IN"/>
        </w:rPr>
        <w:t xml:space="preserve"> </w:t>
      </w:r>
      <w:r w:rsidR="00E315B6">
        <w:rPr>
          <w:lang w:eastAsia="zh-CN" w:bidi="hi-IN"/>
        </w:rPr>
        <w:t>of</w:t>
      </w:r>
      <w:r w:rsidR="00FF3FAC">
        <w:rPr>
          <w:lang w:eastAsia="zh-CN" w:bidi="hi-IN"/>
        </w:rPr>
        <w:t xml:space="preserve"> </w:t>
      </w:r>
      <w:r w:rsidR="00E315B6">
        <w:rPr>
          <w:lang w:eastAsia="zh-CN" w:bidi="hi-IN"/>
        </w:rPr>
        <w:t>er</w:t>
      </w:r>
      <w:r w:rsidR="00FF3FAC">
        <w:rPr>
          <w:lang w:eastAsia="zh-CN" w:bidi="hi-IN"/>
        </w:rPr>
        <w:t xml:space="preserve"> </w:t>
      </w:r>
      <w:r w:rsidR="00E315B6">
        <w:rPr>
          <w:lang w:eastAsia="zh-CN" w:bidi="hi-IN"/>
        </w:rPr>
        <w:t>voor</w:t>
      </w:r>
      <w:r w:rsidR="00FF3FAC">
        <w:rPr>
          <w:lang w:eastAsia="zh-CN" w:bidi="hi-IN"/>
        </w:rPr>
        <w:t xml:space="preserve"> </w:t>
      </w:r>
      <w:r w:rsidR="00E315B6">
        <w:rPr>
          <w:lang w:eastAsia="zh-CN" w:bidi="hi-IN"/>
        </w:rPr>
        <w:t>dit</w:t>
      </w:r>
      <w:r w:rsidR="00FF3FAC">
        <w:rPr>
          <w:lang w:eastAsia="zh-CN" w:bidi="hi-IN"/>
        </w:rPr>
        <w:t xml:space="preserve"> </w:t>
      </w:r>
      <w:r w:rsidR="00E315B6">
        <w:rPr>
          <w:lang w:eastAsia="zh-CN" w:bidi="hi-IN"/>
        </w:rPr>
        <w:t>onderwerp</w:t>
      </w:r>
      <w:r w:rsidR="00FF3FAC">
        <w:rPr>
          <w:lang w:eastAsia="zh-CN" w:bidi="hi-IN"/>
        </w:rPr>
        <w:t xml:space="preserve"> </w:t>
      </w:r>
      <w:r w:rsidR="00E315B6">
        <w:rPr>
          <w:lang w:eastAsia="zh-CN" w:bidi="hi-IN"/>
        </w:rPr>
        <w:t>al</w:t>
      </w:r>
      <w:r w:rsidR="00FF3FAC">
        <w:rPr>
          <w:lang w:eastAsia="zh-CN" w:bidi="hi-IN"/>
        </w:rPr>
        <w:t xml:space="preserve"> </w:t>
      </w:r>
      <w:r w:rsidR="00E315B6">
        <w:rPr>
          <w:lang w:eastAsia="zh-CN" w:bidi="hi-IN"/>
        </w:rPr>
        <w:t>regels</w:t>
      </w:r>
      <w:r w:rsidR="00FF3FAC">
        <w:rPr>
          <w:lang w:eastAsia="zh-CN" w:bidi="hi-IN"/>
        </w:rPr>
        <w:t xml:space="preserve"> </w:t>
      </w:r>
      <w:r w:rsidR="00E315B6">
        <w:rPr>
          <w:lang w:eastAsia="zh-CN" w:bidi="hi-IN"/>
        </w:rPr>
        <w:t>gesteld</w:t>
      </w:r>
      <w:r w:rsidR="00FF3FAC">
        <w:rPr>
          <w:lang w:eastAsia="zh-CN" w:bidi="hi-IN"/>
        </w:rPr>
        <w:t xml:space="preserve"> </w:t>
      </w:r>
      <w:r w:rsidR="00E315B6">
        <w:rPr>
          <w:lang w:eastAsia="zh-CN" w:bidi="hi-IN"/>
        </w:rPr>
        <w:t>zijn</w:t>
      </w:r>
      <w:r w:rsidR="00FF3FAC">
        <w:rPr>
          <w:lang w:eastAsia="zh-CN" w:bidi="hi-IN"/>
        </w:rPr>
        <w:t xml:space="preserve"> </w:t>
      </w:r>
      <w:r w:rsidR="00E315B6">
        <w:rPr>
          <w:lang w:eastAsia="zh-CN" w:bidi="hi-IN"/>
        </w:rPr>
        <w:t>in</w:t>
      </w:r>
      <w:r w:rsidR="00FF3FAC">
        <w:rPr>
          <w:lang w:eastAsia="zh-CN" w:bidi="hi-IN"/>
        </w:rPr>
        <w:t xml:space="preserve"> </w:t>
      </w:r>
      <w:r w:rsidR="00E315B6">
        <w:rPr>
          <w:lang w:eastAsia="zh-CN" w:bidi="hi-IN"/>
        </w:rPr>
        <w:t>Bbl,</w:t>
      </w:r>
      <w:r w:rsidR="00FF3FAC">
        <w:rPr>
          <w:lang w:eastAsia="zh-CN" w:bidi="hi-IN"/>
        </w:rPr>
        <w:t xml:space="preserve"> </w:t>
      </w:r>
      <w:r w:rsidR="00E315B6">
        <w:rPr>
          <w:lang w:eastAsia="zh-CN" w:bidi="hi-IN"/>
        </w:rPr>
        <w:t>Bkl</w:t>
      </w:r>
      <w:r w:rsidR="00FF3FAC">
        <w:rPr>
          <w:lang w:eastAsia="zh-CN" w:bidi="hi-IN"/>
        </w:rPr>
        <w:t xml:space="preserve"> </w:t>
      </w:r>
      <w:r w:rsidR="00E315B6">
        <w:rPr>
          <w:lang w:eastAsia="zh-CN" w:bidi="hi-IN"/>
        </w:rPr>
        <w:t>en</w:t>
      </w:r>
      <w:r w:rsidR="00FF3FAC">
        <w:rPr>
          <w:lang w:eastAsia="zh-CN" w:bidi="hi-IN"/>
        </w:rPr>
        <w:t xml:space="preserve"> </w:t>
      </w:r>
      <w:r w:rsidR="00E315B6">
        <w:rPr>
          <w:lang w:eastAsia="zh-CN" w:bidi="hi-IN"/>
        </w:rPr>
        <w:t>Bal,</w:t>
      </w:r>
      <w:r w:rsidR="00FF3FAC">
        <w:rPr>
          <w:lang w:eastAsia="zh-CN" w:bidi="hi-IN"/>
        </w:rPr>
        <w:t xml:space="preserve"> </w:t>
      </w:r>
      <w:r w:rsidR="00E315B6">
        <w:rPr>
          <w:lang w:eastAsia="zh-CN" w:bidi="hi-IN"/>
        </w:rPr>
        <w:t>maar</w:t>
      </w:r>
      <w:r w:rsidR="00FF3FAC">
        <w:rPr>
          <w:lang w:eastAsia="zh-CN" w:bidi="hi-IN"/>
        </w:rPr>
        <w:t xml:space="preserve"> </w:t>
      </w:r>
      <w:r w:rsidR="00E315B6">
        <w:rPr>
          <w:lang w:eastAsia="zh-CN" w:bidi="hi-IN"/>
        </w:rPr>
        <w:t>dat</w:t>
      </w:r>
      <w:r w:rsidR="00FF3FAC">
        <w:rPr>
          <w:lang w:eastAsia="zh-CN" w:bidi="hi-IN"/>
        </w:rPr>
        <w:t xml:space="preserve"> </w:t>
      </w:r>
      <w:r w:rsidR="00E315B6">
        <w:rPr>
          <w:lang w:eastAsia="zh-CN" w:bidi="hi-IN"/>
        </w:rPr>
        <w:t>was</w:t>
      </w:r>
      <w:r w:rsidR="00FF3FAC">
        <w:rPr>
          <w:lang w:eastAsia="zh-CN" w:bidi="hi-IN"/>
        </w:rPr>
        <w:t xml:space="preserve"> </w:t>
      </w:r>
      <w:r w:rsidR="00E315B6">
        <w:rPr>
          <w:lang w:eastAsia="zh-CN" w:bidi="hi-IN"/>
        </w:rPr>
        <w:t>niet</w:t>
      </w:r>
      <w:r w:rsidR="00FF3FAC">
        <w:rPr>
          <w:lang w:eastAsia="zh-CN" w:bidi="hi-IN"/>
        </w:rPr>
        <w:t xml:space="preserve"> </w:t>
      </w:r>
      <w:r w:rsidR="00E315B6">
        <w:rPr>
          <w:lang w:eastAsia="zh-CN" w:bidi="hi-IN"/>
        </w:rPr>
        <w:t>het</w:t>
      </w:r>
      <w:r w:rsidR="00FF3FAC">
        <w:rPr>
          <w:lang w:eastAsia="zh-CN" w:bidi="hi-IN"/>
        </w:rPr>
        <w:t xml:space="preserve"> </w:t>
      </w:r>
      <w:r w:rsidR="00E315B6">
        <w:rPr>
          <w:lang w:eastAsia="zh-CN" w:bidi="hi-IN"/>
        </w:rPr>
        <w:t>geval.</w:t>
      </w:r>
      <w:r w:rsidR="00FF3FAC">
        <w:rPr>
          <w:lang w:eastAsia="zh-CN" w:bidi="hi-IN"/>
        </w:rPr>
        <w:t xml:space="preserve"> </w:t>
      </w:r>
      <w:r w:rsidR="00E315B6">
        <w:rPr>
          <w:lang w:eastAsia="zh-CN" w:bidi="hi-IN"/>
        </w:rPr>
        <w:t>Ook</w:t>
      </w:r>
      <w:r w:rsidR="00FF3FAC">
        <w:rPr>
          <w:lang w:eastAsia="zh-CN" w:bidi="hi-IN"/>
        </w:rPr>
        <w:t xml:space="preserve"> </w:t>
      </w:r>
      <w:r w:rsidR="00E315B6">
        <w:rPr>
          <w:lang w:eastAsia="zh-CN" w:bidi="hi-IN"/>
        </w:rPr>
        <w:t>geeft</w:t>
      </w:r>
      <w:r w:rsidR="00FF3FAC">
        <w:rPr>
          <w:lang w:eastAsia="zh-CN" w:bidi="hi-IN"/>
        </w:rPr>
        <w:t xml:space="preserve"> </w:t>
      </w:r>
      <w:r w:rsidR="00E315B6">
        <w:rPr>
          <w:lang w:eastAsia="zh-CN" w:bidi="hi-IN"/>
        </w:rPr>
        <w:t>de</w:t>
      </w:r>
      <w:r w:rsidR="00FF3FAC">
        <w:rPr>
          <w:lang w:eastAsia="zh-CN" w:bidi="hi-IN"/>
        </w:rPr>
        <w:t xml:space="preserve"> </w:t>
      </w:r>
      <w:r w:rsidR="00E315B6">
        <w:rPr>
          <w:lang w:eastAsia="zh-CN" w:bidi="hi-IN"/>
        </w:rPr>
        <w:t>provinciale</w:t>
      </w:r>
      <w:r w:rsidR="00FF3FAC">
        <w:rPr>
          <w:lang w:eastAsia="zh-CN" w:bidi="hi-IN"/>
        </w:rPr>
        <w:t xml:space="preserve"> </w:t>
      </w:r>
      <w:r w:rsidR="00E315B6">
        <w:rPr>
          <w:lang w:eastAsia="zh-CN" w:bidi="hi-IN"/>
        </w:rPr>
        <w:t>omgevingsverordening</w:t>
      </w:r>
      <w:r w:rsidR="00FF3FAC">
        <w:rPr>
          <w:lang w:eastAsia="zh-CN" w:bidi="hi-IN"/>
        </w:rPr>
        <w:t xml:space="preserve"> </w:t>
      </w:r>
      <w:r w:rsidR="00E315B6">
        <w:rPr>
          <w:lang w:eastAsia="zh-CN" w:bidi="hi-IN"/>
        </w:rPr>
        <w:t>geen</w:t>
      </w:r>
      <w:r w:rsidR="00FF3FAC">
        <w:rPr>
          <w:lang w:eastAsia="zh-CN" w:bidi="hi-IN"/>
        </w:rPr>
        <w:t xml:space="preserve"> </w:t>
      </w:r>
      <w:r w:rsidR="00E315B6">
        <w:rPr>
          <w:lang w:eastAsia="zh-CN" w:bidi="hi-IN"/>
        </w:rPr>
        <w:t>instructieregels</w:t>
      </w:r>
      <w:r w:rsidR="00FF3FAC">
        <w:rPr>
          <w:lang w:eastAsia="zh-CN" w:bidi="hi-IN"/>
        </w:rPr>
        <w:t xml:space="preserve"> </w:t>
      </w:r>
      <w:r w:rsidR="00E315B6">
        <w:rPr>
          <w:lang w:eastAsia="zh-CN" w:bidi="hi-IN"/>
        </w:rPr>
        <w:t>voor</w:t>
      </w:r>
      <w:r w:rsidR="00FF3FAC">
        <w:rPr>
          <w:lang w:eastAsia="zh-CN" w:bidi="hi-IN"/>
        </w:rPr>
        <w:t xml:space="preserve"> </w:t>
      </w:r>
      <w:r w:rsidR="00E315B6">
        <w:rPr>
          <w:lang w:eastAsia="zh-CN" w:bidi="hi-IN"/>
        </w:rPr>
        <w:t>waterberging.</w:t>
      </w:r>
      <w:r w:rsidR="00FF3FAC">
        <w:rPr>
          <w:lang w:eastAsia="zh-CN" w:bidi="hi-IN"/>
        </w:rPr>
        <w:t xml:space="preserve"> </w:t>
      </w:r>
      <w:r w:rsidR="00DC1F29">
        <w:rPr>
          <w:lang w:eastAsia="zh-CN" w:bidi="hi-IN"/>
        </w:rPr>
        <w:t>Om</w:t>
      </w:r>
      <w:r w:rsidR="00FF3FAC">
        <w:rPr>
          <w:lang w:eastAsia="zh-CN" w:bidi="hi-IN"/>
        </w:rPr>
        <w:t xml:space="preserve"> </w:t>
      </w:r>
      <w:r w:rsidR="00DC1F29">
        <w:rPr>
          <w:lang w:eastAsia="zh-CN" w:bidi="hi-IN"/>
        </w:rPr>
        <w:t>die</w:t>
      </w:r>
      <w:r w:rsidR="00FF3FAC">
        <w:rPr>
          <w:lang w:eastAsia="zh-CN" w:bidi="hi-IN"/>
        </w:rPr>
        <w:t xml:space="preserve"> </w:t>
      </w:r>
      <w:r w:rsidR="00DC1F29">
        <w:rPr>
          <w:lang w:eastAsia="zh-CN" w:bidi="hi-IN"/>
        </w:rPr>
        <w:t>reden</w:t>
      </w:r>
      <w:r w:rsidR="00FF3FAC">
        <w:rPr>
          <w:lang w:eastAsia="zh-CN" w:bidi="hi-IN"/>
        </w:rPr>
        <w:t xml:space="preserve"> </w:t>
      </w:r>
      <w:r w:rsidR="00DC1F29">
        <w:rPr>
          <w:lang w:eastAsia="zh-CN" w:bidi="hi-IN"/>
        </w:rPr>
        <w:t>is</w:t>
      </w:r>
      <w:r w:rsidR="00FF3FAC">
        <w:rPr>
          <w:lang w:eastAsia="zh-CN" w:bidi="hi-IN"/>
        </w:rPr>
        <w:t xml:space="preserve"> </w:t>
      </w:r>
      <w:r w:rsidR="00DC1F29">
        <w:rPr>
          <w:lang w:eastAsia="zh-CN" w:bidi="hi-IN"/>
        </w:rPr>
        <w:t>de</w:t>
      </w:r>
      <w:r w:rsidR="00FF3FAC">
        <w:rPr>
          <w:lang w:eastAsia="zh-CN" w:bidi="hi-IN"/>
        </w:rPr>
        <w:t xml:space="preserve"> </w:t>
      </w:r>
      <w:r w:rsidR="00DC1F29">
        <w:rPr>
          <w:lang w:eastAsia="zh-CN" w:bidi="hi-IN"/>
        </w:rPr>
        <w:t>inhoud</w:t>
      </w:r>
      <w:r w:rsidR="00FF3FAC">
        <w:rPr>
          <w:lang w:eastAsia="zh-CN" w:bidi="hi-IN"/>
        </w:rPr>
        <w:t xml:space="preserve"> </w:t>
      </w:r>
      <w:r w:rsidR="00DC1F29">
        <w:rPr>
          <w:lang w:eastAsia="zh-CN" w:bidi="hi-IN"/>
        </w:rPr>
        <w:t>van</w:t>
      </w:r>
      <w:r w:rsidR="00FF3FAC">
        <w:rPr>
          <w:lang w:eastAsia="zh-CN" w:bidi="hi-IN"/>
        </w:rPr>
        <w:t xml:space="preserve"> </w:t>
      </w:r>
      <w:r w:rsidR="00DC1F29">
        <w:rPr>
          <w:lang w:eastAsia="zh-CN" w:bidi="hi-IN"/>
        </w:rPr>
        <w:t>de</w:t>
      </w:r>
      <w:r w:rsidR="00FF3FAC">
        <w:rPr>
          <w:lang w:eastAsia="zh-CN" w:bidi="hi-IN"/>
        </w:rPr>
        <w:t xml:space="preserve"> </w:t>
      </w:r>
      <w:r w:rsidR="00DC1F29">
        <w:rPr>
          <w:lang w:eastAsia="zh-CN" w:bidi="hi-IN"/>
        </w:rPr>
        <w:t>regels</w:t>
      </w:r>
      <w:r w:rsidR="00FF3FAC">
        <w:rPr>
          <w:lang w:eastAsia="zh-CN" w:bidi="hi-IN"/>
        </w:rPr>
        <w:t xml:space="preserve"> </w:t>
      </w:r>
      <w:r w:rsidR="00F25816">
        <w:rPr>
          <w:lang w:eastAsia="zh-CN" w:bidi="hi-IN"/>
        </w:rPr>
        <w:t>niet</w:t>
      </w:r>
      <w:r w:rsidR="00FF3FAC">
        <w:rPr>
          <w:lang w:eastAsia="zh-CN" w:bidi="hi-IN"/>
        </w:rPr>
        <w:t xml:space="preserve"> </w:t>
      </w:r>
      <w:r w:rsidR="00F25816">
        <w:rPr>
          <w:lang w:eastAsia="zh-CN" w:bidi="hi-IN"/>
        </w:rPr>
        <w:t>aangepast</w:t>
      </w:r>
      <w:r w:rsidR="00FF3FAC">
        <w:rPr>
          <w:lang w:eastAsia="zh-CN" w:bidi="hi-IN"/>
        </w:rPr>
        <w:t xml:space="preserve"> </w:t>
      </w:r>
      <w:r w:rsidR="00F25816">
        <w:rPr>
          <w:lang w:eastAsia="zh-CN" w:bidi="hi-IN"/>
        </w:rPr>
        <w:t>t.o.v.</w:t>
      </w:r>
      <w:r w:rsidR="00FF3FAC">
        <w:rPr>
          <w:lang w:eastAsia="zh-CN" w:bidi="hi-IN"/>
        </w:rPr>
        <w:t xml:space="preserve"> </w:t>
      </w:r>
      <w:r w:rsidR="00F25816">
        <w:rPr>
          <w:lang w:eastAsia="zh-CN" w:bidi="hi-IN"/>
        </w:rPr>
        <w:t>de</w:t>
      </w:r>
      <w:r w:rsidR="00FF3FAC">
        <w:rPr>
          <w:lang w:eastAsia="zh-CN" w:bidi="hi-IN"/>
        </w:rPr>
        <w:t xml:space="preserve"> </w:t>
      </w:r>
      <w:r w:rsidR="00F25816">
        <w:rPr>
          <w:lang w:eastAsia="zh-CN" w:bidi="hi-IN"/>
        </w:rPr>
        <w:t>bestemmingsplanversie.</w:t>
      </w:r>
    </w:p>
    <w:p w14:paraId="40B3FE03" w14:textId="77777777" w:rsidR="00834555" w:rsidRDefault="00834555" w:rsidP="00834555">
      <w:pPr>
        <w:rPr>
          <w:lang w:eastAsia="zh-CN" w:bidi="hi-IN"/>
        </w:rPr>
      </w:pPr>
    </w:p>
    <w:p w14:paraId="3991F7EC" w14:textId="58E07551" w:rsidR="00655D85" w:rsidRDefault="00834555" w:rsidP="00834555">
      <w:pPr>
        <w:rPr>
          <w:lang w:eastAsia="zh-CN" w:bidi="hi-IN"/>
        </w:rPr>
      </w:pPr>
      <w:r>
        <w:rPr>
          <w:lang w:eastAsia="zh-CN" w:bidi="hi-IN"/>
        </w:rPr>
        <w:t>In</w:t>
      </w:r>
      <w:r w:rsidR="00FF3FAC">
        <w:rPr>
          <w:lang w:eastAsia="zh-CN" w:bidi="hi-IN"/>
        </w:rPr>
        <w:t xml:space="preserve"> </w:t>
      </w:r>
      <w:r>
        <w:rPr>
          <w:lang w:eastAsia="zh-CN" w:bidi="hi-IN"/>
        </w:rPr>
        <w:t>artikel</w:t>
      </w:r>
      <w:r w:rsidR="00FF3FAC">
        <w:rPr>
          <w:lang w:eastAsia="zh-CN" w:bidi="hi-IN"/>
        </w:rPr>
        <w:t xml:space="preserve"> </w:t>
      </w:r>
      <w:r>
        <w:rPr>
          <w:lang w:eastAsia="zh-CN" w:bidi="hi-IN"/>
        </w:rPr>
        <w:t>5.2.5</w:t>
      </w:r>
      <w:r w:rsidR="00FF3FAC">
        <w:rPr>
          <w:lang w:eastAsia="zh-CN" w:bidi="hi-IN"/>
        </w:rPr>
        <w:t xml:space="preserve"> </w:t>
      </w:r>
      <w:r>
        <w:rPr>
          <w:lang w:eastAsia="zh-CN" w:bidi="hi-IN"/>
        </w:rPr>
        <w:t>(specifieke</w:t>
      </w:r>
      <w:r w:rsidR="00FF3FAC">
        <w:rPr>
          <w:lang w:eastAsia="zh-CN" w:bidi="hi-IN"/>
        </w:rPr>
        <w:t xml:space="preserve"> </w:t>
      </w:r>
      <w:r>
        <w:rPr>
          <w:lang w:eastAsia="zh-CN" w:bidi="hi-IN"/>
        </w:rPr>
        <w:t>bouwregels)</w:t>
      </w:r>
      <w:r w:rsidR="00FF3FAC">
        <w:rPr>
          <w:lang w:eastAsia="zh-CN" w:bidi="hi-IN"/>
        </w:rPr>
        <w:t xml:space="preserve"> </w:t>
      </w:r>
      <w:r>
        <w:rPr>
          <w:lang w:eastAsia="zh-CN" w:bidi="hi-IN"/>
        </w:rPr>
        <w:t>van</w:t>
      </w:r>
      <w:r w:rsidR="00FF3FAC">
        <w:rPr>
          <w:lang w:eastAsia="zh-CN" w:bidi="hi-IN"/>
        </w:rPr>
        <w:t xml:space="preserve"> </w:t>
      </w:r>
      <w:r>
        <w:rPr>
          <w:lang w:eastAsia="zh-CN" w:bidi="hi-IN"/>
        </w:rPr>
        <w:t>het</w:t>
      </w:r>
      <w:r w:rsidR="00FF3FAC">
        <w:rPr>
          <w:lang w:eastAsia="zh-CN" w:bidi="hi-IN"/>
        </w:rPr>
        <w:t xml:space="preserve"> </w:t>
      </w:r>
      <w:r>
        <w:rPr>
          <w:lang w:eastAsia="zh-CN" w:bidi="hi-IN"/>
        </w:rPr>
        <w:t>bestemmingsplan</w:t>
      </w:r>
      <w:r w:rsidR="00FF3FAC">
        <w:rPr>
          <w:lang w:eastAsia="zh-CN" w:bidi="hi-IN"/>
        </w:rPr>
        <w:t xml:space="preserve"> </w:t>
      </w:r>
      <w:r>
        <w:rPr>
          <w:lang w:eastAsia="zh-CN" w:bidi="hi-IN"/>
        </w:rPr>
        <w:t>‘Linie-Doornbos,</w:t>
      </w:r>
      <w:r w:rsidR="00FF3FAC">
        <w:rPr>
          <w:lang w:eastAsia="zh-CN" w:bidi="hi-IN"/>
        </w:rPr>
        <w:t xml:space="preserve"> </w:t>
      </w:r>
      <w:r>
        <w:rPr>
          <w:lang w:eastAsia="zh-CN" w:bidi="hi-IN"/>
        </w:rPr>
        <w:t>Eureka!’,</w:t>
      </w:r>
      <w:r w:rsidR="00FF3FAC">
        <w:rPr>
          <w:lang w:eastAsia="zh-CN" w:bidi="hi-IN"/>
        </w:rPr>
        <w:t xml:space="preserve"> </w:t>
      </w:r>
      <w:r>
        <w:rPr>
          <w:lang w:eastAsia="zh-CN" w:bidi="hi-IN"/>
        </w:rPr>
        <w:t>vastgesteld</w:t>
      </w:r>
      <w:r w:rsidR="00FF3FAC">
        <w:rPr>
          <w:lang w:eastAsia="zh-CN" w:bidi="hi-IN"/>
        </w:rPr>
        <w:t xml:space="preserve"> </w:t>
      </w:r>
      <w:r>
        <w:rPr>
          <w:lang w:eastAsia="zh-CN" w:bidi="hi-IN"/>
        </w:rPr>
        <w:t>op</w:t>
      </w:r>
      <w:r w:rsidR="00FF3FAC">
        <w:rPr>
          <w:lang w:eastAsia="zh-CN" w:bidi="hi-IN"/>
        </w:rPr>
        <w:t xml:space="preserve"> </w:t>
      </w:r>
      <w:r>
        <w:rPr>
          <w:lang w:eastAsia="zh-CN" w:bidi="hi-IN"/>
        </w:rPr>
        <w:t>24</w:t>
      </w:r>
      <w:r w:rsidR="00FF3FAC">
        <w:rPr>
          <w:lang w:eastAsia="zh-CN" w:bidi="hi-IN"/>
        </w:rPr>
        <w:t xml:space="preserve"> </w:t>
      </w:r>
      <w:r>
        <w:rPr>
          <w:lang w:eastAsia="zh-CN" w:bidi="hi-IN"/>
        </w:rPr>
        <w:t>juni</w:t>
      </w:r>
      <w:r w:rsidR="00FF3FAC">
        <w:rPr>
          <w:lang w:eastAsia="zh-CN" w:bidi="hi-IN"/>
        </w:rPr>
        <w:t xml:space="preserve"> </w:t>
      </w:r>
      <w:r>
        <w:rPr>
          <w:lang w:eastAsia="zh-CN" w:bidi="hi-IN"/>
        </w:rPr>
        <w:t>2021,</w:t>
      </w:r>
      <w:r w:rsidR="00FF3FAC">
        <w:rPr>
          <w:lang w:eastAsia="zh-CN" w:bidi="hi-IN"/>
        </w:rPr>
        <w:t xml:space="preserve"> </w:t>
      </w:r>
      <w:r>
        <w:rPr>
          <w:lang w:eastAsia="zh-CN" w:bidi="hi-IN"/>
        </w:rPr>
        <w:t>is</w:t>
      </w:r>
      <w:r w:rsidR="00FF3FAC">
        <w:rPr>
          <w:lang w:eastAsia="zh-CN" w:bidi="hi-IN"/>
        </w:rPr>
        <w:t xml:space="preserve"> </w:t>
      </w:r>
      <w:r>
        <w:rPr>
          <w:lang w:eastAsia="zh-CN" w:bidi="hi-IN"/>
        </w:rPr>
        <w:t>opgenomen</w:t>
      </w:r>
      <w:r w:rsidR="00FF3FAC">
        <w:rPr>
          <w:lang w:eastAsia="zh-CN" w:bidi="hi-IN"/>
        </w:rPr>
        <w:t xml:space="preserve"> </w:t>
      </w:r>
      <w:r>
        <w:rPr>
          <w:lang w:eastAsia="zh-CN" w:bidi="hi-IN"/>
        </w:rPr>
        <w:t>hoe</w:t>
      </w:r>
      <w:r w:rsidR="00FF3FAC">
        <w:rPr>
          <w:lang w:eastAsia="zh-CN" w:bidi="hi-IN"/>
        </w:rPr>
        <w:t xml:space="preserve"> </w:t>
      </w:r>
      <w:r>
        <w:rPr>
          <w:lang w:eastAsia="zh-CN" w:bidi="hi-IN"/>
        </w:rPr>
        <w:t>de</w:t>
      </w:r>
      <w:r w:rsidR="00FF3FAC">
        <w:rPr>
          <w:lang w:eastAsia="zh-CN" w:bidi="hi-IN"/>
        </w:rPr>
        <w:t xml:space="preserve"> </w:t>
      </w:r>
      <w:r>
        <w:rPr>
          <w:lang w:eastAsia="zh-CN" w:bidi="hi-IN"/>
        </w:rPr>
        <w:t>capaciteit</w:t>
      </w:r>
      <w:r w:rsidR="00FF3FAC">
        <w:rPr>
          <w:lang w:eastAsia="zh-CN" w:bidi="hi-IN"/>
        </w:rPr>
        <w:t xml:space="preserve"> </w:t>
      </w:r>
      <w:r>
        <w:rPr>
          <w:lang w:eastAsia="zh-CN" w:bidi="hi-IN"/>
        </w:rPr>
        <w:t>van</w:t>
      </w:r>
      <w:r w:rsidR="00FF3FAC">
        <w:rPr>
          <w:lang w:eastAsia="zh-CN" w:bidi="hi-IN"/>
        </w:rPr>
        <w:t xml:space="preserve"> </w:t>
      </w:r>
      <w:r>
        <w:rPr>
          <w:lang w:eastAsia="zh-CN" w:bidi="hi-IN"/>
        </w:rPr>
        <w:t>de</w:t>
      </w:r>
      <w:r w:rsidR="00FF3FAC">
        <w:rPr>
          <w:lang w:eastAsia="zh-CN" w:bidi="hi-IN"/>
        </w:rPr>
        <w:t xml:space="preserve"> </w:t>
      </w:r>
      <w:r>
        <w:rPr>
          <w:lang w:eastAsia="zh-CN" w:bidi="hi-IN"/>
        </w:rPr>
        <w:t>waterbergingsvoorziening</w:t>
      </w:r>
      <w:r w:rsidR="00FF3FAC">
        <w:rPr>
          <w:lang w:eastAsia="zh-CN" w:bidi="hi-IN"/>
        </w:rPr>
        <w:t xml:space="preserve"> </w:t>
      </w:r>
      <w:r>
        <w:rPr>
          <w:lang w:eastAsia="zh-CN" w:bidi="hi-IN"/>
        </w:rPr>
        <w:t>wordt</w:t>
      </w:r>
      <w:r w:rsidR="00FF3FAC">
        <w:rPr>
          <w:lang w:eastAsia="zh-CN" w:bidi="hi-IN"/>
        </w:rPr>
        <w:t xml:space="preserve"> </w:t>
      </w:r>
      <w:r>
        <w:rPr>
          <w:lang w:eastAsia="zh-CN" w:bidi="hi-IN"/>
        </w:rPr>
        <w:t>berekend.</w:t>
      </w:r>
      <w:r w:rsidR="00FF3FAC">
        <w:rPr>
          <w:lang w:eastAsia="zh-CN" w:bidi="hi-IN"/>
        </w:rPr>
        <w:t xml:space="preserve"> </w:t>
      </w:r>
      <w:r>
        <w:rPr>
          <w:lang w:eastAsia="zh-CN" w:bidi="hi-IN"/>
        </w:rPr>
        <w:t>De</w:t>
      </w:r>
      <w:r w:rsidR="00FF3FAC">
        <w:rPr>
          <w:lang w:eastAsia="zh-CN" w:bidi="hi-IN"/>
        </w:rPr>
        <w:t xml:space="preserve"> </w:t>
      </w:r>
      <w:r>
        <w:rPr>
          <w:lang w:eastAsia="zh-CN" w:bidi="hi-IN"/>
        </w:rPr>
        <w:t>beoordelingsregels</w:t>
      </w:r>
      <w:r w:rsidR="00FF3FAC">
        <w:rPr>
          <w:lang w:eastAsia="zh-CN" w:bidi="hi-IN"/>
        </w:rPr>
        <w:t xml:space="preserve"> </w:t>
      </w: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wijzigingsbesluit</w:t>
      </w:r>
      <w:r w:rsidR="00FF3FAC">
        <w:rPr>
          <w:lang w:eastAsia="zh-CN" w:bidi="hi-IN"/>
        </w:rPr>
        <w:t xml:space="preserve"> </w:t>
      </w:r>
      <w:r>
        <w:rPr>
          <w:lang w:eastAsia="zh-CN" w:bidi="hi-IN"/>
        </w:rPr>
        <w:t>zijn</w:t>
      </w:r>
      <w:r w:rsidR="00FF3FAC">
        <w:rPr>
          <w:lang w:eastAsia="zh-CN" w:bidi="hi-IN"/>
        </w:rPr>
        <w:t xml:space="preserve"> </w:t>
      </w:r>
      <w:r>
        <w:rPr>
          <w:lang w:eastAsia="zh-CN" w:bidi="hi-IN"/>
        </w:rPr>
        <w:t>gebaseerd</w:t>
      </w:r>
      <w:r w:rsidR="00FF3FAC">
        <w:rPr>
          <w:lang w:eastAsia="zh-CN" w:bidi="hi-IN"/>
        </w:rPr>
        <w:t xml:space="preserve"> </w:t>
      </w:r>
      <w:r>
        <w:rPr>
          <w:lang w:eastAsia="zh-CN" w:bidi="hi-IN"/>
        </w:rPr>
        <w:t>op</w:t>
      </w:r>
      <w:r w:rsidR="00FF3FAC">
        <w:rPr>
          <w:lang w:eastAsia="zh-CN" w:bidi="hi-IN"/>
        </w:rPr>
        <w:t xml:space="preserve"> </w:t>
      </w:r>
      <w:r>
        <w:rPr>
          <w:lang w:eastAsia="zh-CN" w:bidi="hi-IN"/>
        </w:rPr>
        <w:t>art.</w:t>
      </w:r>
      <w:r w:rsidR="00FF3FAC">
        <w:rPr>
          <w:lang w:eastAsia="zh-CN" w:bidi="hi-IN"/>
        </w:rPr>
        <w:t xml:space="preserve"> </w:t>
      </w:r>
      <w:r>
        <w:rPr>
          <w:lang w:eastAsia="zh-CN" w:bidi="hi-IN"/>
        </w:rPr>
        <w:t>5.2.2</w:t>
      </w:r>
      <w:r w:rsidR="00FF3FAC">
        <w:rPr>
          <w:lang w:eastAsia="zh-CN" w:bidi="hi-IN"/>
        </w:rPr>
        <w:t xml:space="preserve"> </w:t>
      </w:r>
      <w:r>
        <w:rPr>
          <w:lang w:eastAsia="zh-CN" w:bidi="hi-IN"/>
        </w:rPr>
        <w:t>onder</w:t>
      </w:r>
      <w:r w:rsidR="00FF3FAC">
        <w:rPr>
          <w:lang w:eastAsia="zh-CN" w:bidi="hi-IN"/>
        </w:rPr>
        <w:t xml:space="preserve"> </w:t>
      </w:r>
      <w:r>
        <w:rPr>
          <w:lang w:eastAsia="zh-CN" w:bidi="hi-IN"/>
        </w:rPr>
        <w:t>b</w:t>
      </w:r>
      <w:r w:rsidR="00FF3FAC">
        <w:rPr>
          <w:lang w:eastAsia="zh-CN" w:bidi="hi-IN"/>
        </w:rPr>
        <w:t xml:space="preserve"> </w:t>
      </w:r>
      <w:r>
        <w:rPr>
          <w:lang w:eastAsia="zh-CN" w:bidi="hi-IN"/>
        </w:rPr>
        <w:t>van</w:t>
      </w:r>
      <w:r w:rsidR="00FF3FAC">
        <w:rPr>
          <w:lang w:eastAsia="zh-CN" w:bidi="hi-IN"/>
        </w:rPr>
        <w:t xml:space="preserve"> </w:t>
      </w:r>
      <w:r>
        <w:rPr>
          <w:lang w:eastAsia="zh-CN" w:bidi="hi-IN"/>
        </w:rPr>
        <w:t>genoemd</w:t>
      </w:r>
      <w:r w:rsidR="00FF3FAC">
        <w:rPr>
          <w:lang w:eastAsia="zh-CN" w:bidi="hi-IN"/>
        </w:rPr>
        <w:t xml:space="preserve"> </w:t>
      </w:r>
      <w:r>
        <w:rPr>
          <w:lang w:eastAsia="zh-CN" w:bidi="hi-IN"/>
        </w:rPr>
        <w:t>bestemmingsplan.</w:t>
      </w:r>
    </w:p>
    <w:p w14:paraId="02B2274E" w14:textId="7503B084" w:rsidR="003C11F6" w:rsidRPr="003C11F6" w:rsidRDefault="00C7650D" w:rsidP="00C31514">
      <w:pPr>
        <w:pStyle w:val="Divisiekop2"/>
      </w:pPr>
      <w:r>
        <w:tab/>
      </w:r>
      <w:r w:rsidR="003C11F6" w:rsidRPr="003C11F6">
        <w:t>Afdeling</w:t>
      </w:r>
      <w:r w:rsidR="00FF3FAC">
        <w:t xml:space="preserve"> </w:t>
      </w:r>
      <w:r w:rsidR="003C11F6" w:rsidRPr="003C11F6">
        <w:t>5.3</w:t>
      </w:r>
      <w:r w:rsidR="00FF3FAC">
        <w:t xml:space="preserve"> </w:t>
      </w:r>
      <w:r w:rsidR="003C11F6" w:rsidRPr="003C11F6">
        <w:t>Gebiedsgerichte</w:t>
      </w:r>
      <w:r w:rsidR="00FF3FAC">
        <w:t xml:space="preserve"> </w:t>
      </w:r>
      <w:r w:rsidR="003C11F6" w:rsidRPr="003C11F6">
        <w:t>activiteiten</w:t>
      </w:r>
      <w:r w:rsidR="00FF3FAC">
        <w:t xml:space="preserve"> </w:t>
      </w:r>
      <w:r w:rsidR="003C11F6" w:rsidRPr="003C11F6">
        <w:t>met</w:t>
      </w:r>
      <w:r w:rsidR="00FF3FAC">
        <w:t xml:space="preserve"> </w:t>
      </w:r>
      <w:r w:rsidR="003C11F6" w:rsidRPr="003C11F6">
        <w:t>gebruiksruimte</w:t>
      </w:r>
    </w:p>
    <w:p w14:paraId="6B600CD5" w14:textId="1C6D4C07" w:rsidR="00535E9F" w:rsidRPr="00187413" w:rsidRDefault="00C7650D" w:rsidP="00C31514">
      <w:pPr>
        <w:pStyle w:val="Divisiekop3"/>
      </w:pPr>
      <w:r>
        <w:tab/>
      </w:r>
      <w:r w:rsidR="003C11F6" w:rsidRPr="00187413">
        <w:t>Paragraaf</w:t>
      </w:r>
      <w:r w:rsidR="00FF3FAC">
        <w:t xml:space="preserve"> </w:t>
      </w:r>
      <w:r w:rsidR="003C11F6" w:rsidRPr="00187413">
        <w:t>5.3.1</w:t>
      </w:r>
      <w:r w:rsidR="00FF3FAC">
        <w:t xml:space="preserve"> </w:t>
      </w:r>
      <w:r w:rsidR="003C11F6" w:rsidRPr="00187413">
        <w:t>Algemeen</w:t>
      </w:r>
    </w:p>
    <w:p w14:paraId="5CADE880" w14:textId="46AF2B95" w:rsidR="00187413" w:rsidRPr="00187413" w:rsidRDefault="00C31514" w:rsidP="006E6A20">
      <w:pPr>
        <w:pStyle w:val="Divisiekop5"/>
        <w:rPr>
          <w:lang w:eastAsia="zh-CN" w:bidi="hi-IN"/>
        </w:rPr>
      </w:pPr>
      <w:r>
        <w:rPr>
          <w:bCs/>
          <w:lang w:eastAsia="zh-CN" w:bidi="hi-IN"/>
        </w:rPr>
        <w:tab/>
      </w:r>
      <w:r w:rsidR="00187413" w:rsidRPr="00187413">
        <w:rPr>
          <w:bCs/>
          <w:lang w:eastAsia="zh-CN" w:bidi="hi-IN"/>
        </w:rPr>
        <w:t>Toelichting</w:t>
      </w:r>
      <w:r w:rsidR="00FF3FAC">
        <w:rPr>
          <w:bCs/>
          <w:lang w:eastAsia="zh-CN" w:bidi="hi-IN"/>
        </w:rPr>
        <w:t xml:space="preserve"> </w:t>
      </w:r>
      <w:r w:rsidR="00187413" w:rsidRPr="00187413">
        <w:rPr>
          <w:bCs/>
          <w:lang w:eastAsia="zh-CN" w:bidi="hi-IN"/>
        </w:rPr>
        <w:t>Artikel</w:t>
      </w:r>
      <w:r w:rsidR="00FF3FAC">
        <w:rPr>
          <w:bCs/>
          <w:lang w:eastAsia="zh-CN" w:bidi="hi-IN"/>
        </w:rPr>
        <w:t xml:space="preserve"> </w:t>
      </w:r>
      <w:r w:rsidR="00187413" w:rsidRPr="00187413">
        <w:rPr>
          <w:bCs/>
          <w:lang w:eastAsia="zh-CN" w:bidi="hi-IN"/>
        </w:rPr>
        <w:t>5.262</w:t>
      </w:r>
      <w:r w:rsidR="00FF3FAC">
        <w:rPr>
          <w:bCs/>
          <w:lang w:eastAsia="zh-CN" w:bidi="hi-IN"/>
        </w:rPr>
        <w:t xml:space="preserve"> </w:t>
      </w:r>
      <w:r w:rsidR="00187413" w:rsidRPr="00187413">
        <w:rPr>
          <w:bCs/>
          <w:lang w:eastAsia="zh-CN" w:bidi="hi-IN"/>
        </w:rPr>
        <w:t>Samenhangende</w:t>
      </w:r>
      <w:r w:rsidR="00FF3FAC">
        <w:rPr>
          <w:bCs/>
          <w:lang w:eastAsia="zh-CN" w:bidi="hi-IN"/>
        </w:rPr>
        <w:t xml:space="preserve"> </w:t>
      </w:r>
      <w:r w:rsidR="00187413" w:rsidRPr="00187413">
        <w:rPr>
          <w:bCs/>
          <w:lang w:eastAsia="zh-CN" w:bidi="hi-IN"/>
        </w:rPr>
        <w:t>activiteiten</w:t>
      </w:r>
    </w:p>
    <w:p w14:paraId="7AD43F0C" w14:textId="7E206BCC" w:rsidR="00187413" w:rsidRDefault="00187413" w:rsidP="00187413">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Pr>
          <w:lang w:eastAsia="zh-CN" w:bidi="hi-IN"/>
        </w:rPr>
        <w:t>toegevoegd</w:t>
      </w:r>
      <w:r w:rsidR="00FF3FAC">
        <w:rPr>
          <w:lang w:eastAsia="zh-CN" w:bidi="hi-IN"/>
        </w:rPr>
        <w:t xml:space="preserve"> </w:t>
      </w:r>
      <w:r>
        <w:rPr>
          <w:lang w:eastAsia="zh-CN" w:bidi="hi-IN"/>
        </w:rPr>
        <w:t>(komt</w:t>
      </w:r>
      <w:r w:rsidR="00FF3FAC">
        <w:rPr>
          <w:lang w:eastAsia="zh-CN" w:bidi="hi-IN"/>
        </w:rPr>
        <w:t xml:space="preserve"> </w:t>
      </w:r>
      <w:r>
        <w:rPr>
          <w:lang w:eastAsia="zh-CN" w:bidi="hi-IN"/>
        </w:rPr>
        <w:t>uit</w:t>
      </w:r>
      <w:r w:rsidR="00FF3FAC">
        <w:rPr>
          <w:lang w:eastAsia="zh-CN" w:bidi="hi-IN"/>
        </w:rPr>
        <w:t xml:space="preserve"> </w:t>
      </w:r>
      <w:r>
        <w:rPr>
          <w:lang w:eastAsia="zh-CN" w:bidi="hi-IN"/>
        </w:rPr>
        <w:t>5.262</w:t>
      </w:r>
      <w:r w:rsidR="00FF3FAC">
        <w:rPr>
          <w:lang w:eastAsia="zh-CN" w:bidi="hi-IN"/>
        </w:rPr>
        <w:t xml:space="preserve"> </w:t>
      </w:r>
      <w:r w:rsidR="00DC21DE">
        <w:rPr>
          <w:lang w:eastAsia="zh-CN" w:bidi="hi-IN"/>
        </w:rPr>
        <w:t>geïntegreerde</w:t>
      </w:r>
      <w:r w:rsidR="00FF3FAC">
        <w:rPr>
          <w:lang w:eastAsia="zh-CN" w:bidi="hi-IN"/>
        </w:rPr>
        <w:t xml:space="preserve"> </w:t>
      </w:r>
      <w:r>
        <w:rPr>
          <w:lang w:eastAsia="zh-CN" w:bidi="hi-IN"/>
        </w:rPr>
        <w:t>staalkaart</w:t>
      </w:r>
      <w:r w:rsidR="00FF3FAC">
        <w:rPr>
          <w:lang w:eastAsia="zh-CN" w:bidi="hi-IN"/>
        </w:rPr>
        <w:t xml:space="preserve"> </w:t>
      </w:r>
      <w:r>
        <w:rPr>
          <w:lang w:eastAsia="zh-CN" w:bidi="hi-IN"/>
        </w:rPr>
        <w:t>VNG)</w:t>
      </w:r>
      <w:r w:rsidR="00FF3FAC">
        <w:rPr>
          <w:lang w:eastAsia="zh-CN" w:bidi="hi-IN"/>
        </w:rPr>
        <w:t xml:space="preserve"> </w:t>
      </w:r>
      <w:r>
        <w:rPr>
          <w:lang w:eastAsia="zh-CN" w:bidi="hi-IN"/>
        </w:rPr>
        <w:t>zodat</w:t>
      </w:r>
      <w:r w:rsidR="00FF3FAC">
        <w:rPr>
          <w:lang w:eastAsia="zh-CN" w:bidi="hi-IN"/>
        </w:rPr>
        <w:t xml:space="preserve"> </w:t>
      </w:r>
      <w:r>
        <w:rPr>
          <w:lang w:eastAsia="zh-CN" w:bidi="hi-IN"/>
        </w:rPr>
        <w:t>het</w:t>
      </w:r>
      <w:r w:rsidR="00FF3FAC">
        <w:rPr>
          <w:lang w:eastAsia="zh-CN" w:bidi="hi-IN"/>
        </w:rPr>
        <w:t xml:space="preserve"> </w:t>
      </w:r>
      <w:r>
        <w:rPr>
          <w:lang w:eastAsia="zh-CN" w:bidi="hi-IN"/>
        </w:rPr>
        <w:t>artikel</w:t>
      </w:r>
      <w:r w:rsidR="00FF3FAC">
        <w:rPr>
          <w:lang w:eastAsia="zh-CN" w:bidi="hi-IN"/>
        </w:rPr>
        <w:t xml:space="preserve"> </w:t>
      </w:r>
      <w:r>
        <w:rPr>
          <w:lang w:eastAsia="zh-CN" w:bidi="hi-IN"/>
        </w:rPr>
        <w:t>5.58</w:t>
      </w:r>
      <w:r w:rsidR="00FF3FAC">
        <w:rPr>
          <w:lang w:eastAsia="zh-CN" w:bidi="hi-IN"/>
        </w:rPr>
        <w:t xml:space="preserve"> </w:t>
      </w:r>
      <w:r>
        <w:rPr>
          <w:lang w:eastAsia="zh-CN" w:bidi="hi-IN"/>
        </w:rPr>
        <w:t>Bkl</w:t>
      </w:r>
      <w:r w:rsidR="00FF3FAC">
        <w:rPr>
          <w:lang w:eastAsia="zh-CN" w:bidi="hi-IN"/>
        </w:rPr>
        <w:t xml:space="preserve"> </w:t>
      </w: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wijzigingsbesluit</w:t>
      </w:r>
      <w:r w:rsidR="00FF3FAC">
        <w:rPr>
          <w:lang w:eastAsia="zh-CN" w:bidi="hi-IN"/>
        </w:rPr>
        <w:t xml:space="preserve"> </w:t>
      </w:r>
      <w:r>
        <w:rPr>
          <w:lang w:eastAsia="zh-CN" w:bidi="hi-IN"/>
        </w:rPr>
        <w:t>landt.</w:t>
      </w:r>
      <w:r w:rsidR="00FF3FAC">
        <w:rPr>
          <w:lang w:eastAsia="zh-CN" w:bidi="hi-IN"/>
        </w:rPr>
        <w:t xml:space="preserve"> </w:t>
      </w: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wijzigingsbesluit</w:t>
      </w:r>
      <w:r w:rsidR="00FF3FAC">
        <w:rPr>
          <w:lang w:eastAsia="zh-CN" w:bidi="hi-IN"/>
        </w:rPr>
        <w:t xml:space="preserve"> </w:t>
      </w:r>
      <w:r>
        <w:rPr>
          <w:lang w:eastAsia="zh-CN" w:bidi="hi-IN"/>
        </w:rPr>
        <w:t>worden</w:t>
      </w:r>
      <w:r w:rsidR="00FF3FAC">
        <w:rPr>
          <w:lang w:eastAsia="zh-CN" w:bidi="hi-IN"/>
        </w:rPr>
        <w:t xml:space="preserve"> </w:t>
      </w:r>
      <w:r>
        <w:rPr>
          <w:lang w:eastAsia="zh-CN" w:bidi="hi-IN"/>
        </w:rPr>
        <w:t>(vooralsnog)</w:t>
      </w:r>
      <w:r w:rsidR="00FF3FAC">
        <w:rPr>
          <w:lang w:eastAsia="zh-CN" w:bidi="hi-IN"/>
        </w:rPr>
        <w:t xml:space="preserve"> </w:t>
      </w:r>
      <w:r>
        <w:rPr>
          <w:lang w:eastAsia="zh-CN" w:bidi="hi-IN"/>
        </w:rPr>
        <w:t>geen</w:t>
      </w:r>
      <w:r w:rsidR="00FF3FAC">
        <w:rPr>
          <w:lang w:eastAsia="zh-CN" w:bidi="hi-IN"/>
        </w:rPr>
        <w:t xml:space="preserve"> </w:t>
      </w:r>
      <w:r>
        <w:rPr>
          <w:lang w:eastAsia="zh-CN" w:bidi="hi-IN"/>
        </w:rPr>
        <w:t>regels</w:t>
      </w:r>
      <w:r w:rsidR="00FF3FAC">
        <w:rPr>
          <w:lang w:eastAsia="zh-CN" w:bidi="hi-IN"/>
        </w:rPr>
        <w:t xml:space="preserve"> </w:t>
      </w:r>
      <w:r>
        <w:rPr>
          <w:lang w:eastAsia="zh-CN" w:bidi="hi-IN"/>
        </w:rPr>
        <w:t>opgenomen</w:t>
      </w:r>
      <w:r w:rsidR="00FF3FAC">
        <w:rPr>
          <w:lang w:eastAsia="zh-CN" w:bidi="hi-IN"/>
        </w:rPr>
        <w:t xml:space="preserve"> </w:t>
      </w:r>
      <w:r>
        <w:rPr>
          <w:lang w:eastAsia="zh-CN" w:bidi="hi-IN"/>
        </w:rPr>
        <w:t>voor</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die</w:t>
      </w:r>
      <w:r w:rsidR="00FF3FAC">
        <w:rPr>
          <w:lang w:eastAsia="zh-CN" w:bidi="hi-IN"/>
        </w:rPr>
        <w:t xml:space="preserve"> </w:t>
      </w:r>
      <w:r>
        <w:rPr>
          <w:lang w:eastAsia="zh-CN" w:bidi="hi-IN"/>
        </w:rPr>
        <w:t>geurhinder</w:t>
      </w:r>
      <w:r w:rsidR="00FF3FAC">
        <w:rPr>
          <w:lang w:eastAsia="zh-CN" w:bidi="hi-IN"/>
        </w:rPr>
        <w:t xml:space="preserve"> </w:t>
      </w:r>
      <w:r>
        <w:rPr>
          <w:lang w:eastAsia="zh-CN" w:bidi="hi-IN"/>
        </w:rPr>
        <w:t>en</w:t>
      </w:r>
      <w:r w:rsidR="00FF3FAC">
        <w:rPr>
          <w:lang w:eastAsia="zh-CN" w:bidi="hi-IN"/>
        </w:rPr>
        <w:t xml:space="preserve"> </w:t>
      </w:r>
      <w:r>
        <w:rPr>
          <w:lang w:eastAsia="zh-CN" w:bidi="hi-IN"/>
        </w:rPr>
        <w:t>trillingshinder</w:t>
      </w:r>
      <w:r w:rsidR="00FF3FAC">
        <w:rPr>
          <w:lang w:eastAsia="zh-CN" w:bidi="hi-IN"/>
        </w:rPr>
        <w:t xml:space="preserve"> </w:t>
      </w:r>
      <w:r>
        <w:rPr>
          <w:lang w:eastAsia="zh-CN" w:bidi="hi-IN"/>
        </w:rPr>
        <w:t>kunnen</w:t>
      </w:r>
      <w:r w:rsidR="00FF3FAC">
        <w:rPr>
          <w:lang w:eastAsia="zh-CN" w:bidi="hi-IN"/>
        </w:rPr>
        <w:t xml:space="preserve"> </w:t>
      </w:r>
      <w:r>
        <w:rPr>
          <w:lang w:eastAsia="zh-CN" w:bidi="hi-IN"/>
        </w:rPr>
        <w:t>veroorzaken</w:t>
      </w:r>
      <w:r w:rsidR="007A5C97">
        <w:rPr>
          <w:lang w:eastAsia="zh-CN" w:bidi="hi-IN"/>
        </w:rPr>
        <w:t>.</w:t>
      </w:r>
    </w:p>
    <w:p w14:paraId="46F1FE92" w14:textId="7921E140" w:rsidR="00104239" w:rsidRPr="00104239" w:rsidRDefault="00C31514" w:rsidP="006E6A20">
      <w:pPr>
        <w:pStyle w:val="Divisiekop5"/>
        <w:rPr>
          <w:lang w:eastAsia="zh-CN" w:bidi="hi-IN"/>
        </w:rPr>
      </w:pPr>
      <w:r>
        <w:rPr>
          <w:bCs/>
          <w:lang w:eastAsia="zh-CN" w:bidi="hi-IN"/>
        </w:rPr>
        <w:tab/>
      </w:r>
      <w:r w:rsidR="00104239" w:rsidRPr="00104239">
        <w:rPr>
          <w:bCs/>
          <w:lang w:eastAsia="zh-CN" w:bidi="hi-IN"/>
        </w:rPr>
        <w:t>Toelichting</w:t>
      </w:r>
      <w:r w:rsidR="00FF3FAC">
        <w:rPr>
          <w:bCs/>
          <w:lang w:eastAsia="zh-CN" w:bidi="hi-IN"/>
        </w:rPr>
        <w:t xml:space="preserve"> </w:t>
      </w:r>
      <w:r w:rsidR="00104239" w:rsidRPr="00104239">
        <w:rPr>
          <w:bCs/>
          <w:lang w:eastAsia="zh-CN" w:bidi="hi-IN"/>
        </w:rPr>
        <w:t>Artikel</w:t>
      </w:r>
      <w:r w:rsidR="00FF3FAC">
        <w:rPr>
          <w:bCs/>
          <w:lang w:eastAsia="zh-CN" w:bidi="hi-IN"/>
        </w:rPr>
        <w:t xml:space="preserve"> </w:t>
      </w:r>
      <w:r w:rsidR="00104239" w:rsidRPr="00104239">
        <w:rPr>
          <w:bCs/>
          <w:lang w:eastAsia="zh-CN" w:bidi="hi-IN"/>
        </w:rPr>
        <w:t>5.265</w:t>
      </w:r>
      <w:r w:rsidR="00FF3FAC">
        <w:rPr>
          <w:bCs/>
          <w:lang w:eastAsia="zh-CN" w:bidi="hi-IN"/>
        </w:rPr>
        <w:t xml:space="preserve"> </w:t>
      </w:r>
      <w:r w:rsidR="00104239" w:rsidRPr="00104239">
        <w:rPr>
          <w:bCs/>
          <w:lang w:eastAsia="zh-CN" w:bidi="hi-IN"/>
        </w:rPr>
        <w:t>Meldingsplicht</w:t>
      </w:r>
    </w:p>
    <w:p w14:paraId="583F55A9" w14:textId="2D398FD6" w:rsidR="00187413" w:rsidRDefault="00104239" w:rsidP="00104239">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Pr>
          <w:lang w:eastAsia="zh-CN" w:bidi="hi-IN"/>
        </w:rPr>
        <w:t>overgenomen</w:t>
      </w:r>
      <w:r w:rsidR="00FF3FAC">
        <w:rPr>
          <w:lang w:eastAsia="zh-CN" w:bidi="hi-IN"/>
        </w:rPr>
        <w:t xml:space="preserve"> </w:t>
      </w:r>
      <w:r>
        <w:rPr>
          <w:lang w:eastAsia="zh-CN" w:bidi="hi-IN"/>
        </w:rPr>
        <w:t>uit</w:t>
      </w:r>
      <w:r w:rsidR="00FF3FAC">
        <w:rPr>
          <w:lang w:eastAsia="zh-CN" w:bidi="hi-IN"/>
        </w:rPr>
        <w:t xml:space="preserve"> </w:t>
      </w:r>
      <w:r>
        <w:rPr>
          <w:lang w:eastAsia="zh-CN" w:bidi="hi-IN"/>
        </w:rPr>
        <w:t>de</w:t>
      </w:r>
      <w:r w:rsidR="00FF3FAC">
        <w:rPr>
          <w:lang w:eastAsia="zh-CN" w:bidi="hi-IN"/>
        </w:rPr>
        <w:t xml:space="preserve"> </w:t>
      </w:r>
      <w:r w:rsidR="003B7C63">
        <w:rPr>
          <w:lang w:eastAsia="zh-CN" w:bidi="hi-IN"/>
        </w:rPr>
        <w:t>geïntegreerde</w:t>
      </w:r>
      <w:r w:rsidR="00FF3FAC">
        <w:rPr>
          <w:lang w:eastAsia="zh-CN" w:bidi="hi-IN"/>
        </w:rPr>
        <w:t xml:space="preserve"> </w:t>
      </w:r>
      <w:r>
        <w:rPr>
          <w:lang w:eastAsia="zh-CN" w:bidi="hi-IN"/>
        </w:rPr>
        <w:t>staalkaart.</w:t>
      </w:r>
      <w:r w:rsidR="00FF3FAC">
        <w:rPr>
          <w:lang w:eastAsia="zh-CN" w:bidi="hi-IN"/>
        </w:rPr>
        <w:t xml:space="preserve"> </w:t>
      </w:r>
      <w:r w:rsidR="00F57934">
        <w:rPr>
          <w:lang w:eastAsia="zh-CN" w:bidi="hi-IN"/>
        </w:rPr>
        <w:t>Deze</w:t>
      </w:r>
      <w:r w:rsidR="00FF3FAC">
        <w:rPr>
          <w:lang w:eastAsia="zh-CN" w:bidi="hi-IN"/>
        </w:rPr>
        <w:t xml:space="preserve"> </w:t>
      </w:r>
      <w:r w:rsidR="00F57934">
        <w:rPr>
          <w:lang w:eastAsia="zh-CN" w:bidi="hi-IN"/>
        </w:rPr>
        <w:t>regel</w:t>
      </w:r>
      <w:r w:rsidR="00FF3FAC">
        <w:rPr>
          <w:lang w:eastAsia="zh-CN" w:bidi="hi-IN"/>
        </w:rPr>
        <w:t xml:space="preserve"> </w:t>
      </w:r>
      <w:r w:rsidR="00F57934">
        <w:rPr>
          <w:lang w:eastAsia="zh-CN" w:bidi="hi-IN"/>
        </w:rPr>
        <w:t>kan</w:t>
      </w:r>
      <w:r w:rsidR="00FF3FAC">
        <w:rPr>
          <w:lang w:eastAsia="zh-CN" w:bidi="hi-IN"/>
        </w:rPr>
        <w:t xml:space="preserve"> </w:t>
      </w:r>
      <w:r w:rsidR="00F57934">
        <w:rPr>
          <w:lang w:eastAsia="zh-CN" w:bidi="hi-IN"/>
        </w:rPr>
        <w:t>gezien</w:t>
      </w:r>
      <w:r w:rsidR="00FF3FAC">
        <w:rPr>
          <w:lang w:eastAsia="zh-CN" w:bidi="hi-IN"/>
        </w:rPr>
        <w:t xml:space="preserve"> </w:t>
      </w:r>
      <w:r w:rsidR="00F57934">
        <w:rPr>
          <w:lang w:eastAsia="zh-CN" w:bidi="hi-IN"/>
        </w:rPr>
        <w:t>worden</w:t>
      </w:r>
      <w:r w:rsidR="00FF3FAC">
        <w:rPr>
          <w:lang w:eastAsia="zh-CN" w:bidi="hi-IN"/>
        </w:rPr>
        <w:t xml:space="preserve"> </w:t>
      </w:r>
      <w:r w:rsidR="00F57934">
        <w:rPr>
          <w:lang w:eastAsia="zh-CN" w:bidi="hi-IN"/>
        </w:rPr>
        <w:t>als</w:t>
      </w:r>
      <w:r w:rsidR="00FF3FAC">
        <w:rPr>
          <w:lang w:eastAsia="zh-CN" w:bidi="hi-IN"/>
        </w:rPr>
        <w:t xml:space="preserve"> </w:t>
      </w:r>
      <w:r>
        <w:rPr>
          <w:lang w:eastAsia="zh-CN" w:bidi="hi-IN"/>
        </w:rPr>
        <w:t>vangnetbepaling</w:t>
      </w:r>
      <w:r w:rsidR="00FF3FAC">
        <w:rPr>
          <w:lang w:eastAsia="zh-CN" w:bidi="hi-IN"/>
        </w:rPr>
        <w:t xml:space="preserve"> </w:t>
      </w:r>
      <w:r>
        <w:rPr>
          <w:lang w:eastAsia="zh-CN" w:bidi="hi-IN"/>
        </w:rPr>
        <w:t>om</w:t>
      </w:r>
      <w:r w:rsidR="00FF3FAC">
        <w:rPr>
          <w:lang w:eastAsia="zh-CN" w:bidi="hi-IN"/>
        </w:rPr>
        <w:t xml:space="preserve"> </w:t>
      </w:r>
      <w:r>
        <w:rPr>
          <w:lang w:eastAsia="zh-CN" w:bidi="hi-IN"/>
        </w:rPr>
        <w:t>te</w:t>
      </w:r>
      <w:r w:rsidR="00FF3FAC">
        <w:rPr>
          <w:lang w:eastAsia="zh-CN" w:bidi="hi-IN"/>
        </w:rPr>
        <w:t xml:space="preserve"> </w:t>
      </w:r>
      <w:r>
        <w:rPr>
          <w:lang w:eastAsia="zh-CN" w:bidi="hi-IN"/>
        </w:rPr>
        <w:t>voorkomen</w:t>
      </w:r>
      <w:r w:rsidR="00FF3FAC">
        <w:rPr>
          <w:lang w:eastAsia="zh-CN" w:bidi="hi-IN"/>
        </w:rPr>
        <w:t xml:space="preserve"> </w:t>
      </w:r>
      <w:r>
        <w:rPr>
          <w:lang w:eastAsia="zh-CN" w:bidi="hi-IN"/>
        </w:rPr>
        <w:t>dat</w:t>
      </w:r>
      <w:r w:rsidR="00FF3FAC">
        <w:rPr>
          <w:lang w:eastAsia="zh-CN" w:bidi="hi-IN"/>
        </w:rPr>
        <w:t xml:space="preserve"> </w:t>
      </w:r>
      <w:r>
        <w:rPr>
          <w:lang w:eastAsia="zh-CN" w:bidi="hi-IN"/>
        </w:rPr>
        <w:t>bedrijven</w:t>
      </w:r>
      <w:r w:rsidR="00FF3FAC">
        <w:rPr>
          <w:lang w:eastAsia="zh-CN" w:bidi="hi-IN"/>
        </w:rPr>
        <w:t xml:space="preserve"> </w:t>
      </w:r>
      <w:r>
        <w:rPr>
          <w:lang w:eastAsia="zh-CN" w:bidi="hi-IN"/>
        </w:rPr>
        <w:t>waarvoor</w:t>
      </w:r>
      <w:r w:rsidR="00FF3FAC">
        <w:rPr>
          <w:lang w:eastAsia="zh-CN" w:bidi="hi-IN"/>
        </w:rPr>
        <w:t xml:space="preserve"> </w:t>
      </w:r>
      <w:r w:rsidR="00F57934">
        <w:rPr>
          <w:lang w:eastAsia="zh-CN" w:bidi="hi-IN"/>
        </w:rPr>
        <w:t>dit</w:t>
      </w:r>
      <w:r w:rsidR="00FF3FAC">
        <w:rPr>
          <w:lang w:eastAsia="zh-CN" w:bidi="hi-IN"/>
        </w:rPr>
        <w:t xml:space="preserve"> </w:t>
      </w:r>
      <w:r w:rsidR="00F57934">
        <w:rPr>
          <w:lang w:eastAsia="zh-CN" w:bidi="hi-IN"/>
        </w:rPr>
        <w:t>wijzigingsbesluit</w:t>
      </w:r>
      <w:r w:rsidR="00FF3FAC">
        <w:rPr>
          <w:lang w:eastAsia="zh-CN" w:bidi="hi-IN"/>
        </w:rPr>
        <w:t xml:space="preserve"> </w:t>
      </w:r>
      <w:r>
        <w:rPr>
          <w:lang w:eastAsia="zh-CN" w:bidi="hi-IN"/>
        </w:rPr>
        <w:t>niks</w:t>
      </w:r>
      <w:r w:rsidR="00FF3FAC">
        <w:rPr>
          <w:lang w:eastAsia="zh-CN" w:bidi="hi-IN"/>
        </w:rPr>
        <w:t xml:space="preserve"> </w:t>
      </w:r>
      <w:r w:rsidR="00F57934">
        <w:rPr>
          <w:lang w:eastAsia="zh-CN" w:bidi="hi-IN"/>
        </w:rPr>
        <w:t>regelt</w:t>
      </w:r>
      <w:r w:rsidR="00FF3FAC">
        <w:rPr>
          <w:lang w:eastAsia="zh-CN" w:bidi="hi-IN"/>
        </w:rPr>
        <w:t xml:space="preserve"> </w:t>
      </w:r>
      <w:r>
        <w:rPr>
          <w:lang w:eastAsia="zh-CN" w:bidi="hi-IN"/>
        </w:rPr>
        <w:t>zich</w:t>
      </w:r>
      <w:r w:rsidR="00FF3FAC">
        <w:rPr>
          <w:lang w:eastAsia="zh-CN" w:bidi="hi-IN"/>
        </w:rPr>
        <w:t xml:space="preserve"> </w:t>
      </w:r>
      <w:r>
        <w:rPr>
          <w:lang w:eastAsia="zh-CN" w:bidi="hi-IN"/>
        </w:rPr>
        <w:t>zomaar</w:t>
      </w:r>
      <w:r w:rsidR="00FF3FAC">
        <w:rPr>
          <w:lang w:eastAsia="zh-CN" w:bidi="hi-IN"/>
        </w:rPr>
        <w:t xml:space="preserve"> </w:t>
      </w:r>
      <w:r>
        <w:rPr>
          <w:lang w:eastAsia="zh-CN" w:bidi="hi-IN"/>
        </w:rPr>
        <w:t>kunnen</w:t>
      </w:r>
      <w:r w:rsidR="00FF3FAC">
        <w:rPr>
          <w:lang w:eastAsia="zh-CN" w:bidi="hi-IN"/>
        </w:rPr>
        <w:t xml:space="preserve"> </w:t>
      </w:r>
      <w:r>
        <w:rPr>
          <w:lang w:eastAsia="zh-CN" w:bidi="hi-IN"/>
        </w:rPr>
        <w:t>vestigen.</w:t>
      </w:r>
      <w:r w:rsidR="00FF3FAC">
        <w:rPr>
          <w:lang w:eastAsia="zh-CN" w:bidi="hi-IN"/>
        </w:rPr>
        <w:t xml:space="preserve"> </w:t>
      </w:r>
      <w:r>
        <w:rPr>
          <w:lang w:eastAsia="zh-CN" w:bidi="hi-IN"/>
        </w:rPr>
        <w:t>Nu</w:t>
      </w:r>
      <w:r w:rsidR="00FF3FAC">
        <w:rPr>
          <w:lang w:eastAsia="zh-CN" w:bidi="hi-IN"/>
        </w:rPr>
        <w:t xml:space="preserve"> </w:t>
      </w:r>
      <w:r>
        <w:rPr>
          <w:lang w:eastAsia="zh-CN" w:bidi="hi-IN"/>
        </w:rPr>
        <w:t>moeten</w:t>
      </w:r>
      <w:r w:rsidR="00FF3FAC">
        <w:rPr>
          <w:lang w:eastAsia="zh-CN" w:bidi="hi-IN"/>
        </w:rPr>
        <w:t xml:space="preserve"> </w:t>
      </w:r>
      <w:r>
        <w:rPr>
          <w:lang w:eastAsia="zh-CN" w:bidi="hi-IN"/>
        </w:rPr>
        <w:t>deze</w:t>
      </w:r>
      <w:r w:rsidR="00FF3FAC">
        <w:rPr>
          <w:lang w:eastAsia="zh-CN" w:bidi="hi-IN"/>
        </w:rPr>
        <w:t xml:space="preserve"> </w:t>
      </w:r>
      <w:r>
        <w:rPr>
          <w:lang w:eastAsia="zh-CN" w:bidi="hi-IN"/>
        </w:rPr>
        <w:t>bedrijven</w:t>
      </w:r>
      <w:r w:rsidR="00FF3FAC">
        <w:rPr>
          <w:lang w:eastAsia="zh-CN" w:bidi="hi-IN"/>
        </w:rPr>
        <w:t xml:space="preserve"> </w:t>
      </w:r>
      <w:r>
        <w:rPr>
          <w:lang w:eastAsia="zh-CN" w:bidi="hi-IN"/>
        </w:rPr>
        <w:t>zich</w:t>
      </w:r>
      <w:r w:rsidR="00FF3FAC">
        <w:rPr>
          <w:lang w:eastAsia="zh-CN" w:bidi="hi-IN"/>
        </w:rPr>
        <w:t xml:space="preserve"> </w:t>
      </w:r>
      <w:r>
        <w:rPr>
          <w:lang w:eastAsia="zh-CN" w:bidi="hi-IN"/>
        </w:rPr>
        <w:t>in</w:t>
      </w:r>
      <w:r w:rsidR="00FF3FAC">
        <w:rPr>
          <w:lang w:eastAsia="zh-CN" w:bidi="hi-IN"/>
        </w:rPr>
        <w:t xml:space="preserve"> </w:t>
      </w:r>
      <w:r>
        <w:rPr>
          <w:lang w:eastAsia="zh-CN" w:bidi="hi-IN"/>
        </w:rPr>
        <w:t>ieder</w:t>
      </w:r>
      <w:r w:rsidR="00FF3FAC">
        <w:rPr>
          <w:lang w:eastAsia="zh-CN" w:bidi="hi-IN"/>
        </w:rPr>
        <w:t xml:space="preserve"> </w:t>
      </w:r>
      <w:r>
        <w:rPr>
          <w:lang w:eastAsia="zh-CN" w:bidi="hi-IN"/>
        </w:rPr>
        <w:t>geval</w:t>
      </w:r>
      <w:r w:rsidR="00FF3FAC">
        <w:rPr>
          <w:lang w:eastAsia="zh-CN" w:bidi="hi-IN"/>
        </w:rPr>
        <w:t xml:space="preserve"> </w:t>
      </w:r>
      <w:r>
        <w:rPr>
          <w:lang w:eastAsia="zh-CN" w:bidi="hi-IN"/>
        </w:rPr>
        <w:t>melden</w:t>
      </w:r>
      <w:r w:rsidR="00FF3FAC">
        <w:rPr>
          <w:lang w:eastAsia="zh-CN" w:bidi="hi-IN"/>
        </w:rPr>
        <w:t xml:space="preserve"> </w:t>
      </w:r>
      <w:r>
        <w:rPr>
          <w:lang w:eastAsia="zh-CN" w:bidi="hi-IN"/>
        </w:rPr>
        <w:t>en</w:t>
      </w:r>
      <w:r w:rsidR="00FF3FAC">
        <w:rPr>
          <w:lang w:eastAsia="zh-CN" w:bidi="hi-IN"/>
        </w:rPr>
        <w:t xml:space="preserve"> </w:t>
      </w:r>
      <w:r>
        <w:rPr>
          <w:lang w:eastAsia="zh-CN" w:bidi="hi-IN"/>
        </w:rPr>
        <w:t>dan</w:t>
      </w:r>
      <w:r w:rsidR="00FF3FAC">
        <w:rPr>
          <w:lang w:eastAsia="zh-CN" w:bidi="hi-IN"/>
        </w:rPr>
        <w:t xml:space="preserve"> </w:t>
      </w:r>
      <w:r>
        <w:rPr>
          <w:lang w:eastAsia="zh-CN" w:bidi="hi-IN"/>
        </w:rPr>
        <w:t>kan</w:t>
      </w:r>
      <w:r w:rsidR="00FF3FAC">
        <w:rPr>
          <w:lang w:eastAsia="zh-CN" w:bidi="hi-IN"/>
        </w:rPr>
        <w:t xml:space="preserve"> </w:t>
      </w:r>
      <w:r>
        <w:rPr>
          <w:lang w:eastAsia="zh-CN" w:bidi="hi-IN"/>
        </w:rPr>
        <w:t>de</w:t>
      </w:r>
      <w:r w:rsidR="00FF3FAC">
        <w:rPr>
          <w:lang w:eastAsia="zh-CN" w:bidi="hi-IN"/>
        </w:rPr>
        <w:t xml:space="preserve"> </w:t>
      </w:r>
      <w:r>
        <w:rPr>
          <w:lang w:eastAsia="zh-CN" w:bidi="hi-IN"/>
        </w:rPr>
        <w:t>gemeente</w:t>
      </w:r>
      <w:r w:rsidR="00FF3FAC">
        <w:rPr>
          <w:lang w:eastAsia="zh-CN" w:bidi="hi-IN"/>
        </w:rPr>
        <w:t xml:space="preserve"> </w:t>
      </w:r>
      <w:r>
        <w:rPr>
          <w:lang w:eastAsia="zh-CN" w:bidi="hi-IN"/>
        </w:rPr>
        <w:t>als</w:t>
      </w:r>
      <w:r w:rsidR="00FF3FAC">
        <w:rPr>
          <w:lang w:eastAsia="zh-CN" w:bidi="hi-IN"/>
        </w:rPr>
        <w:t xml:space="preserve"> </w:t>
      </w:r>
      <w:r>
        <w:rPr>
          <w:lang w:eastAsia="zh-CN" w:bidi="hi-IN"/>
        </w:rPr>
        <w:t>dat</w:t>
      </w:r>
      <w:r w:rsidR="00FF3FAC">
        <w:rPr>
          <w:lang w:eastAsia="zh-CN" w:bidi="hi-IN"/>
        </w:rPr>
        <w:t xml:space="preserve"> </w:t>
      </w:r>
      <w:r>
        <w:rPr>
          <w:lang w:eastAsia="zh-CN" w:bidi="hi-IN"/>
        </w:rPr>
        <w:t>nodig</w:t>
      </w:r>
      <w:r w:rsidR="00FF3FAC">
        <w:rPr>
          <w:lang w:eastAsia="zh-CN" w:bidi="hi-IN"/>
        </w:rPr>
        <w:t xml:space="preserve"> </w:t>
      </w:r>
      <w:r>
        <w:rPr>
          <w:lang w:eastAsia="zh-CN" w:bidi="hi-IN"/>
        </w:rPr>
        <w:t>is</w:t>
      </w:r>
      <w:r w:rsidR="00FF3FAC">
        <w:rPr>
          <w:lang w:eastAsia="zh-CN" w:bidi="hi-IN"/>
        </w:rPr>
        <w:t xml:space="preserve"> </w:t>
      </w:r>
      <w:r>
        <w:rPr>
          <w:lang w:eastAsia="zh-CN" w:bidi="hi-IN"/>
        </w:rPr>
        <w:t>maatwerkvoorschriften</w:t>
      </w:r>
      <w:r w:rsidR="00FF3FAC">
        <w:rPr>
          <w:lang w:eastAsia="zh-CN" w:bidi="hi-IN"/>
        </w:rPr>
        <w:t xml:space="preserve"> </w:t>
      </w:r>
      <w:r>
        <w:rPr>
          <w:lang w:eastAsia="zh-CN" w:bidi="hi-IN"/>
        </w:rPr>
        <w:t>stellen</w:t>
      </w:r>
      <w:r w:rsidR="00FF3FAC">
        <w:rPr>
          <w:lang w:eastAsia="zh-CN" w:bidi="hi-IN"/>
        </w:rPr>
        <w:t xml:space="preserve"> </w:t>
      </w:r>
      <w:r>
        <w:rPr>
          <w:lang w:eastAsia="zh-CN" w:bidi="hi-IN"/>
        </w:rPr>
        <w:t>m.b.t.</w:t>
      </w:r>
      <w:r w:rsidR="00FF3FAC">
        <w:rPr>
          <w:lang w:eastAsia="zh-CN" w:bidi="hi-IN"/>
        </w:rPr>
        <w:t xml:space="preserve"> </w:t>
      </w:r>
      <w:r>
        <w:rPr>
          <w:lang w:eastAsia="zh-CN" w:bidi="hi-IN"/>
        </w:rPr>
        <w:t>geluid</w:t>
      </w:r>
      <w:r w:rsidR="00FF3FAC">
        <w:rPr>
          <w:lang w:eastAsia="zh-CN" w:bidi="hi-IN"/>
        </w:rPr>
        <w:t xml:space="preserve"> </w:t>
      </w:r>
      <w:r>
        <w:rPr>
          <w:lang w:eastAsia="zh-CN" w:bidi="hi-IN"/>
        </w:rPr>
        <w:t>en</w:t>
      </w:r>
      <w:r w:rsidR="00FF3FAC">
        <w:rPr>
          <w:lang w:eastAsia="zh-CN" w:bidi="hi-IN"/>
        </w:rPr>
        <w:t xml:space="preserve"> </w:t>
      </w:r>
      <w:r>
        <w:rPr>
          <w:lang w:eastAsia="zh-CN" w:bidi="hi-IN"/>
        </w:rPr>
        <w:t>geurbelasting.</w:t>
      </w:r>
    </w:p>
    <w:p w14:paraId="721432F2" w14:textId="7CD5655D" w:rsidR="001B2235" w:rsidRPr="001B2235" w:rsidRDefault="00C31514" w:rsidP="006E6A20">
      <w:pPr>
        <w:pStyle w:val="Divisiekop5"/>
        <w:rPr>
          <w:lang w:eastAsia="zh-CN" w:bidi="hi-IN"/>
        </w:rPr>
      </w:pPr>
      <w:r>
        <w:rPr>
          <w:bCs/>
          <w:lang w:eastAsia="zh-CN" w:bidi="hi-IN"/>
        </w:rPr>
        <w:lastRenderedPageBreak/>
        <w:tab/>
      </w:r>
      <w:r w:rsidR="001B2235" w:rsidRPr="001B2235">
        <w:rPr>
          <w:bCs/>
          <w:lang w:eastAsia="zh-CN" w:bidi="hi-IN"/>
        </w:rPr>
        <w:t>Toelichting</w:t>
      </w:r>
      <w:r w:rsidR="00FF3FAC">
        <w:rPr>
          <w:bCs/>
          <w:lang w:eastAsia="zh-CN" w:bidi="hi-IN"/>
        </w:rPr>
        <w:t xml:space="preserve"> </w:t>
      </w:r>
      <w:r w:rsidR="001B2235" w:rsidRPr="001B2235">
        <w:rPr>
          <w:bCs/>
          <w:lang w:eastAsia="zh-CN" w:bidi="hi-IN"/>
        </w:rPr>
        <w:t>Artikel</w:t>
      </w:r>
      <w:r w:rsidR="00FF3FAC">
        <w:rPr>
          <w:bCs/>
          <w:lang w:eastAsia="zh-CN" w:bidi="hi-IN"/>
        </w:rPr>
        <w:t xml:space="preserve"> </w:t>
      </w:r>
      <w:r w:rsidR="001B2235" w:rsidRPr="001B2235">
        <w:rPr>
          <w:bCs/>
          <w:lang w:eastAsia="zh-CN" w:bidi="hi-IN"/>
        </w:rPr>
        <w:t>5.265</w:t>
      </w:r>
      <w:r w:rsidR="00FF3FAC">
        <w:rPr>
          <w:bCs/>
          <w:lang w:eastAsia="zh-CN" w:bidi="hi-IN"/>
        </w:rPr>
        <w:t xml:space="preserve"> </w:t>
      </w:r>
      <w:r w:rsidR="001B2235" w:rsidRPr="001B2235">
        <w:rPr>
          <w:bCs/>
          <w:lang w:eastAsia="zh-CN" w:bidi="hi-IN"/>
        </w:rPr>
        <w:t>Meldingsplicht,</w:t>
      </w:r>
      <w:r w:rsidR="00FF3FAC">
        <w:rPr>
          <w:bCs/>
          <w:lang w:eastAsia="zh-CN" w:bidi="hi-IN"/>
        </w:rPr>
        <w:t xml:space="preserve"> </w:t>
      </w:r>
      <w:r w:rsidR="001B2235" w:rsidRPr="001B2235">
        <w:rPr>
          <w:bCs/>
          <w:lang w:eastAsia="zh-CN" w:bidi="hi-IN"/>
        </w:rPr>
        <w:t>vierde</w:t>
      </w:r>
      <w:r w:rsidR="00FF3FAC">
        <w:rPr>
          <w:bCs/>
          <w:lang w:eastAsia="zh-CN" w:bidi="hi-IN"/>
        </w:rPr>
        <w:t xml:space="preserve"> </w:t>
      </w:r>
      <w:r w:rsidR="001B2235" w:rsidRPr="001B2235">
        <w:rPr>
          <w:bCs/>
          <w:lang w:eastAsia="zh-CN" w:bidi="hi-IN"/>
        </w:rPr>
        <w:t>lid</w:t>
      </w:r>
    </w:p>
    <w:p w14:paraId="3C4F817A" w14:textId="7AF8BD0B" w:rsidR="00452DDB" w:rsidRDefault="00452DDB" w:rsidP="001B2235">
      <w:pPr>
        <w:rPr>
          <w:lang w:eastAsia="zh-CN" w:bidi="hi-IN"/>
        </w:rPr>
      </w:pPr>
      <w:r>
        <w:rPr>
          <w:lang w:eastAsia="zh-CN" w:bidi="hi-IN"/>
        </w:rPr>
        <w:t>Ook</w:t>
      </w:r>
      <w:r w:rsidR="00FF3FAC">
        <w:rPr>
          <w:lang w:eastAsia="zh-CN" w:bidi="hi-IN"/>
        </w:rPr>
        <w:t xml:space="preserve"> </w:t>
      </w:r>
      <w:r>
        <w:rPr>
          <w:lang w:eastAsia="zh-CN" w:bidi="hi-IN"/>
        </w:rPr>
        <w:t>dit</w:t>
      </w:r>
      <w:r w:rsidR="00FF3FAC">
        <w:rPr>
          <w:lang w:eastAsia="zh-CN" w:bidi="hi-IN"/>
        </w:rPr>
        <w:t xml:space="preserve"> </w:t>
      </w:r>
      <w:r>
        <w:rPr>
          <w:lang w:eastAsia="zh-CN" w:bidi="hi-IN"/>
        </w:rPr>
        <w:t>vierde</w:t>
      </w:r>
      <w:r w:rsidR="00FF3FAC">
        <w:rPr>
          <w:lang w:eastAsia="zh-CN" w:bidi="hi-IN"/>
        </w:rPr>
        <w:t xml:space="preserve"> </w:t>
      </w:r>
      <w:r>
        <w:rPr>
          <w:lang w:eastAsia="zh-CN" w:bidi="hi-IN"/>
        </w:rPr>
        <w:t>lid</w:t>
      </w:r>
      <w:r w:rsidR="00FF3FAC">
        <w:rPr>
          <w:lang w:eastAsia="zh-CN" w:bidi="hi-IN"/>
        </w:rPr>
        <w:t xml:space="preserve"> </w:t>
      </w:r>
      <w:r>
        <w:rPr>
          <w:lang w:eastAsia="zh-CN" w:bidi="hi-IN"/>
        </w:rPr>
        <w:t>is</w:t>
      </w:r>
      <w:r w:rsidR="00FF3FAC">
        <w:rPr>
          <w:lang w:eastAsia="zh-CN" w:bidi="hi-IN"/>
        </w:rPr>
        <w:t xml:space="preserve"> </w:t>
      </w:r>
      <w:r>
        <w:rPr>
          <w:lang w:eastAsia="zh-CN" w:bidi="hi-IN"/>
        </w:rPr>
        <w:t>overgenomen</w:t>
      </w:r>
      <w:r w:rsidR="00FF3FAC">
        <w:rPr>
          <w:lang w:eastAsia="zh-CN" w:bidi="hi-IN"/>
        </w:rPr>
        <w:t xml:space="preserve"> </w:t>
      </w:r>
      <w:r>
        <w:rPr>
          <w:lang w:eastAsia="zh-CN" w:bidi="hi-IN"/>
        </w:rPr>
        <w:t>uit</w:t>
      </w:r>
      <w:r w:rsidR="00FF3FAC">
        <w:rPr>
          <w:lang w:eastAsia="zh-CN" w:bidi="hi-IN"/>
        </w:rPr>
        <w:t xml:space="preserve"> </w:t>
      </w:r>
      <w:r>
        <w:rPr>
          <w:lang w:eastAsia="zh-CN" w:bidi="hi-IN"/>
        </w:rPr>
        <w:t>de</w:t>
      </w:r>
      <w:r w:rsidR="00FF3FAC">
        <w:rPr>
          <w:lang w:eastAsia="zh-CN" w:bidi="hi-IN"/>
        </w:rPr>
        <w:t xml:space="preserve"> </w:t>
      </w:r>
      <w:r w:rsidR="00FD281F">
        <w:rPr>
          <w:lang w:eastAsia="zh-CN" w:bidi="hi-IN"/>
        </w:rPr>
        <w:t>geïntegreerde</w:t>
      </w:r>
      <w:r w:rsidR="00FF3FAC">
        <w:rPr>
          <w:lang w:eastAsia="zh-CN" w:bidi="hi-IN"/>
        </w:rPr>
        <w:t xml:space="preserve"> </w:t>
      </w:r>
      <w:r>
        <w:rPr>
          <w:lang w:eastAsia="zh-CN" w:bidi="hi-IN"/>
        </w:rPr>
        <w:t>staalkaart.</w:t>
      </w:r>
      <w:r w:rsidR="00FF3FAC">
        <w:rPr>
          <w:lang w:eastAsia="zh-CN" w:bidi="hi-IN"/>
        </w:rPr>
        <w:t xml:space="preserve"> </w:t>
      </w:r>
      <w:r w:rsidR="00FD1A87">
        <w:rPr>
          <w:lang w:eastAsia="zh-CN" w:bidi="hi-IN"/>
        </w:rPr>
        <w:t>De</w:t>
      </w:r>
      <w:r w:rsidR="00FF3FAC">
        <w:rPr>
          <w:lang w:eastAsia="zh-CN" w:bidi="hi-IN"/>
        </w:rPr>
        <w:t xml:space="preserve"> </w:t>
      </w:r>
      <w:r w:rsidR="00FD1A87">
        <w:rPr>
          <w:lang w:eastAsia="zh-CN" w:bidi="hi-IN"/>
        </w:rPr>
        <w:t>staalkaart</w:t>
      </w:r>
      <w:r w:rsidR="00FF3FAC">
        <w:rPr>
          <w:lang w:eastAsia="zh-CN" w:bidi="hi-IN"/>
        </w:rPr>
        <w:t xml:space="preserve"> </w:t>
      </w:r>
      <w:r w:rsidR="00FD1A87">
        <w:rPr>
          <w:lang w:eastAsia="zh-CN" w:bidi="hi-IN"/>
        </w:rPr>
        <w:t>heeft</w:t>
      </w:r>
      <w:r w:rsidR="00FF3FAC">
        <w:rPr>
          <w:lang w:eastAsia="zh-CN" w:bidi="hi-IN"/>
        </w:rPr>
        <w:t xml:space="preserve"> </w:t>
      </w:r>
      <w:r w:rsidR="00FD1A87">
        <w:rPr>
          <w:lang w:eastAsia="zh-CN" w:bidi="hi-IN"/>
        </w:rPr>
        <w:t>geen</w:t>
      </w:r>
      <w:r w:rsidR="00FF3FAC">
        <w:rPr>
          <w:lang w:eastAsia="zh-CN" w:bidi="hi-IN"/>
        </w:rPr>
        <w:t xml:space="preserve"> </w:t>
      </w:r>
      <w:r w:rsidR="00FD1A87">
        <w:rPr>
          <w:lang w:eastAsia="zh-CN" w:bidi="hi-IN"/>
        </w:rPr>
        <w:t>definitie</w:t>
      </w:r>
      <w:r w:rsidR="00FF3FAC">
        <w:rPr>
          <w:lang w:eastAsia="zh-CN" w:bidi="hi-IN"/>
        </w:rPr>
        <w:t xml:space="preserve"> </w:t>
      </w:r>
      <w:r w:rsidR="00FD1A87">
        <w:rPr>
          <w:lang w:eastAsia="zh-CN" w:bidi="hi-IN"/>
        </w:rPr>
        <w:t>van</w:t>
      </w:r>
      <w:r w:rsidR="00FF3FAC">
        <w:rPr>
          <w:lang w:eastAsia="zh-CN" w:bidi="hi-IN"/>
        </w:rPr>
        <w:t xml:space="preserve"> </w:t>
      </w:r>
      <w:r w:rsidR="00FD1A87">
        <w:rPr>
          <w:lang w:eastAsia="zh-CN" w:bidi="hi-IN"/>
        </w:rPr>
        <w:t>‘geluidrelevante</w:t>
      </w:r>
      <w:r w:rsidR="00FF3FAC">
        <w:rPr>
          <w:lang w:eastAsia="zh-CN" w:bidi="hi-IN"/>
        </w:rPr>
        <w:t xml:space="preserve"> </w:t>
      </w:r>
      <w:r w:rsidR="00FD1A87">
        <w:rPr>
          <w:lang w:eastAsia="zh-CN" w:bidi="hi-IN"/>
        </w:rPr>
        <w:t>activiteit’</w:t>
      </w:r>
      <w:r w:rsidR="00FF3FAC">
        <w:rPr>
          <w:lang w:eastAsia="zh-CN" w:bidi="hi-IN"/>
        </w:rPr>
        <w:t xml:space="preserve"> </w:t>
      </w:r>
      <w:r w:rsidR="00FD1A87">
        <w:rPr>
          <w:lang w:eastAsia="zh-CN" w:bidi="hi-IN"/>
        </w:rPr>
        <w:t>opgenomen</w:t>
      </w:r>
      <w:r w:rsidR="0092096C">
        <w:rPr>
          <w:lang w:eastAsia="zh-CN" w:bidi="hi-IN"/>
        </w:rPr>
        <w:t>,</w:t>
      </w:r>
      <w:r w:rsidR="00FF3FAC">
        <w:rPr>
          <w:lang w:eastAsia="zh-CN" w:bidi="hi-IN"/>
        </w:rPr>
        <w:t xml:space="preserve"> </w:t>
      </w:r>
      <w:r w:rsidR="0092096C">
        <w:rPr>
          <w:lang w:eastAsia="zh-CN" w:bidi="hi-IN"/>
        </w:rPr>
        <w:t>wel</w:t>
      </w:r>
      <w:r w:rsidR="00FF3FAC">
        <w:rPr>
          <w:lang w:eastAsia="zh-CN" w:bidi="hi-IN"/>
        </w:rPr>
        <w:t xml:space="preserve"> </w:t>
      </w:r>
      <w:r w:rsidR="0092096C">
        <w:rPr>
          <w:lang w:eastAsia="zh-CN" w:bidi="hi-IN"/>
        </w:rPr>
        <w:t>een</w:t>
      </w:r>
      <w:r w:rsidR="00FF3FAC">
        <w:rPr>
          <w:lang w:eastAsia="zh-CN" w:bidi="hi-IN"/>
        </w:rPr>
        <w:t xml:space="preserve"> </w:t>
      </w:r>
      <w:r w:rsidR="0092096C">
        <w:rPr>
          <w:lang w:eastAsia="zh-CN" w:bidi="hi-IN"/>
        </w:rPr>
        <w:t>voorbeeld:</w:t>
      </w:r>
      <w:r w:rsidR="00FF3FAC">
        <w:rPr>
          <w:lang w:eastAsia="zh-CN" w:bidi="hi-IN"/>
        </w:rPr>
        <w:t xml:space="preserve"> </w:t>
      </w:r>
      <w:r w:rsidR="003B4C53" w:rsidRPr="003B4C53">
        <w:rPr>
          <w:lang w:eastAsia="zh-CN" w:bidi="hi-IN"/>
        </w:rPr>
        <w:t>bijvoorbeeld</w:t>
      </w:r>
      <w:r w:rsidR="00FF3FAC">
        <w:rPr>
          <w:lang w:eastAsia="zh-CN" w:bidi="hi-IN"/>
        </w:rPr>
        <w:t xml:space="preserve"> </w:t>
      </w:r>
      <w:r w:rsidR="003B4C53" w:rsidRPr="003B4C53">
        <w:rPr>
          <w:lang w:eastAsia="zh-CN" w:bidi="hi-IN"/>
        </w:rPr>
        <w:t>vergelijkbaar</w:t>
      </w:r>
      <w:r w:rsidR="00FF3FAC">
        <w:rPr>
          <w:lang w:eastAsia="zh-CN" w:bidi="hi-IN"/>
        </w:rPr>
        <w:t xml:space="preserve"> </w:t>
      </w:r>
      <w:r w:rsidR="003B4C53" w:rsidRPr="003B4C53">
        <w:rPr>
          <w:lang w:eastAsia="zh-CN" w:bidi="hi-IN"/>
        </w:rPr>
        <w:t>met</w:t>
      </w:r>
      <w:r w:rsidR="00FF3FAC">
        <w:rPr>
          <w:lang w:eastAsia="zh-CN" w:bidi="hi-IN"/>
        </w:rPr>
        <w:t xml:space="preserve"> </w:t>
      </w:r>
      <w:r w:rsidR="003B4C53" w:rsidRPr="003B4C53">
        <w:rPr>
          <w:lang w:eastAsia="zh-CN" w:bidi="hi-IN"/>
        </w:rPr>
        <w:t>de</w:t>
      </w:r>
      <w:r w:rsidR="00FF3FAC">
        <w:rPr>
          <w:lang w:eastAsia="zh-CN" w:bidi="hi-IN"/>
        </w:rPr>
        <w:t xml:space="preserve"> </w:t>
      </w:r>
      <w:r w:rsidR="003B4C53" w:rsidRPr="003B4C53">
        <w:rPr>
          <w:lang w:eastAsia="zh-CN" w:bidi="hi-IN"/>
        </w:rPr>
        <w:t>aanwijzing</w:t>
      </w:r>
      <w:r w:rsidR="00FF3FAC">
        <w:rPr>
          <w:lang w:eastAsia="zh-CN" w:bidi="hi-IN"/>
        </w:rPr>
        <w:t xml:space="preserve"> </w:t>
      </w:r>
      <w:r w:rsidR="003B4C53" w:rsidRPr="003B4C53">
        <w:rPr>
          <w:lang w:eastAsia="zh-CN" w:bidi="hi-IN"/>
        </w:rPr>
        <w:t>van</w:t>
      </w:r>
      <w:r w:rsidR="00FF3FAC">
        <w:rPr>
          <w:lang w:eastAsia="zh-CN" w:bidi="hi-IN"/>
        </w:rPr>
        <w:t xml:space="preserve"> </w:t>
      </w:r>
      <w:r w:rsidR="003B4C53" w:rsidRPr="003B4C53">
        <w:rPr>
          <w:lang w:eastAsia="zh-CN" w:bidi="hi-IN"/>
        </w:rPr>
        <w:t>inrichtingen</w:t>
      </w:r>
      <w:r w:rsidR="00FF3FAC">
        <w:rPr>
          <w:lang w:eastAsia="zh-CN" w:bidi="hi-IN"/>
        </w:rPr>
        <w:t xml:space="preserve"> </w:t>
      </w:r>
      <w:r w:rsidR="003B4C53" w:rsidRPr="003B4C53">
        <w:rPr>
          <w:lang w:eastAsia="zh-CN" w:bidi="hi-IN"/>
        </w:rPr>
        <w:t>in</w:t>
      </w:r>
      <w:r w:rsidR="00FF3FAC">
        <w:rPr>
          <w:lang w:eastAsia="zh-CN" w:bidi="hi-IN"/>
        </w:rPr>
        <w:t xml:space="preserve"> </w:t>
      </w:r>
      <w:r w:rsidR="003B4C53" w:rsidRPr="003B4C53">
        <w:rPr>
          <w:lang w:eastAsia="zh-CN" w:bidi="hi-IN"/>
        </w:rPr>
        <w:t>het</w:t>
      </w:r>
      <w:r w:rsidR="00FF3FAC">
        <w:rPr>
          <w:lang w:eastAsia="zh-CN" w:bidi="hi-IN"/>
        </w:rPr>
        <w:t xml:space="preserve"> </w:t>
      </w:r>
      <w:r w:rsidR="003B4C53" w:rsidRPr="003B4C53">
        <w:rPr>
          <w:lang w:eastAsia="zh-CN" w:bidi="hi-IN"/>
        </w:rPr>
        <w:t>Activiteitenbesluit</w:t>
      </w:r>
      <w:r w:rsidR="00FF3FAC">
        <w:rPr>
          <w:lang w:eastAsia="zh-CN" w:bidi="hi-IN"/>
        </w:rPr>
        <w:t xml:space="preserve"> </w:t>
      </w:r>
      <w:r w:rsidR="003B4C53" w:rsidRPr="003B4C53">
        <w:rPr>
          <w:lang w:eastAsia="zh-CN" w:bidi="hi-IN"/>
        </w:rPr>
        <w:t>waarvoor</w:t>
      </w:r>
      <w:r w:rsidR="00FF3FAC">
        <w:rPr>
          <w:lang w:eastAsia="zh-CN" w:bidi="hi-IN"/>
        </w:rPr>
        <w:t xml:space="preserve"> </w:t>
      </w:r>
      <w:r w:rsidR="003B4C53" w:rsidRPr="003B4C53">
        <w:rPr>
          <w:lang w:eastAsia="zh-CN" w:bidi="hi-IN"/>
        </w:rPr>
        <w:t>een</w:t>
      </w:r>
      <w:r w:rsidR="00FF3FAC">
        <w:rPr>
          <w:lang w:eastAsia="zh-CN" w:bidi="hi-IN"/>
        </w:rPr>
        <w:t xml:space="preserve"> </w:t>
      </w:r>
      <w:r w:rsidR="003B4C53" w:rsidRPr="003B4C53">
        <w:rPr>
          <w:lang w:eastAsia="zh-CN" w:bidi="hi-IN"/>
        </w:rPr>
        <w:t>geluidonderzoek</w:t>
      </w:r>
      <w:r w:rsidR="00FF3FAC">
        <w:rPr>
          <w:lang w:eastAsia="zh-CN" w:bidi="hi-IN"/>
        </w:rPr>
        <w:t xml:space="preserve"> </w:t>
      </w:r>
      <w:r w:rsidR="003B4C53" w:rsidRPr="003B4C53">
        <w:rPr>
          <w:lang w:eastAsia="zh-CN" w:bidi="hi-IN"/>
        </w:rPr>
        <w:t>moet</w:t>
      </w:r>
      <w:r w:rsidR="00FF3FAC">
        <w:rPr>
          <w:lang w:eastAsia="zh-CN" w:bidi="hi-IN"/>
        </w:rPr>
        <w:t xml:space="preserve"> </w:t>
      </w:r>
      <w:r w:rsidR="003B4C53" w:rsidRPr="003B4C53">
        <w:rPr>
          <w:lang w:eastAsia="zh-CN" w:bidi="hi-IN"/>
        </w:rPr>
        <w:t>worden</w:t>
      </w:r>
      <w:r w:rsidR="00FF3FAC">
        <w:rPr>
          <w:lang w:eastAsia="zh-CN" w:bidi="hi-IN"/>
        </w:rPr>
        <w:t xml:space="preserve"> </w:t>
      </w:r>
      <w:r w:rsidR="003B4C53" w:rsidRPr="003B4C53">
        <w:rPr>
          <w:lang w:eastAsia="zh-CN" w:bidi="hi-IN"/>
        </w:rPr>
        <w:t>uitgevoerd</w:t>
      </w:r>
      <w:r w:rsidR="00C6111A">
        <w:rPr>
          <w:lang w:eastAsia="zh-CN" w:bidi="hi-IN"/>
        </w:rPr>
        <w:t>.</w:t>
      </w:r>
    </w:p>
    <w:p w14:paraId="668F7874" w14:textId="0DBF6D71" w:rsidR="00041C6F" w:rsidRPr="00041C6F" w:rsidRDefault="00C7650D" w:rsidP="00C31514">
      <w:pPr>
        <w:pStyle w:val="Divisiekop3"/>
        <w:rPr>
          <w:lang w:eastAsia="zh-CN" w:bidi="hi-IN"/>
        </w:rPr>
      </w:pPr>
      <w:r>
        <w:rPr>
          <w:lang w:eastAsia="zh-CN" w:bidi="hi-IN"/>
        </w:rPr>
        <w:tab/>
      </w:r>
      <w:r w:rsidR="00041C6F" w:rsidRPr="00041C6F">
        <w:rPr>
          <w:lang w:eastAsia="zh-CN" w:bidi="hi-IN"/>
        </w:rPr>
        <w:t>Paragraaf</w:t>
      </w:r>
      <w:r w:rsidR="00FF3FAC">
        <w:rPr>
          <w:lang w:eastAsia="zh-CN" w:bidi="hi-IN"/>
        </w:rPr>
        <w:t xml:space="preserve"> </w:t>
      </w:r>
      <w:r w:rsidR="00041C6F" w:rsidRPr="00041C6F">
        <w:rPr>
          <w:lang w:eastAsia="zh-CN" w:bidi="hi-IN"/>
        </w:rPr>
        <w:t>5.3.5</w:t>
      </w:r>
      <w:r w:rsidR="00FF3FAC">
        <w:rPr>
          <w:lang w:eastAsia="zh-CN" w:bidi="hi-IN"/>
        </w:rPr>
        <w:t xml:space="preserve"> </w:t>
      </w:r>
      <w:r w:rsidR="00041C6F" w:rsidRPr="00041C6F">
        <w:rPr>
          <w:lang w:eastAsia="zh-CN" w:bidi="hi-IN"/>
        </w:rPr>
        <w:t>Geluidveroorzakende</w:t>
      </w:r>
      <w:r w:rsidR="00FF3FAC">
        <w:rPr>
          <w:lang w:eastAsia="zh-CN" w:bidi="hi-IN"/>
        </w:rPr>
        <w:t xml:space="preserve"> </w:t>
      </w:r>
      <w:r w:rsidR="00041C6F" w:rsidRPr="00041C6F">
        <w:rPr>
          <w:lang w:eastAsia="zh-CN" w:bidi="hi-IN"/>
        </w:rPr>
        <w:t>activiteit</w:t>
      </w:r>
      <w:r w:rsidR="00FF3FAC">
        <w:rPr>
          <w:lang w:eastAsia="zh-CN" w:bidi="hi-IN"/>
        </w:rPr>
        <w:t xml:space="preserve"> </w:t>
      </w:r>
      <w:r w:rsidR="00D24FDE">
        <w:rPr>
          <w:lang w:eastAsia="zh-CN" w:bidi="hi-IN"/>
        </w:rPr>
        <w:t>verrichten</w:t>
      </w:r>
    </w:p>
    <w:p w14:paraId="376CE226" w14:textId="6E281CC9" w:rsidR="000E0A22" w:rsidRPr="00BD5621" w:rsidRDefault="00C31514" w:rsidP="006E6A20">
      <w:pPr>
        <w:pStyle w:val="Divisiekop5"/>
        <w:rPr>
          <w:lang w:eastAsia="zh-CN" w:bidi="hi-IN"/>
        </w:rPr>
      </w:pPr>
      <w:r>
        <w:rPr>
          <w:bCs/>
          <w:lang w:eastAsia="zh-CN" w:bidi="hi-IN"/>
        </w:rPr>
        <w:tab/>
      </w:r>
      <w:r w:rsidR="000E0A22" w:rsidRPr="00BD5621">
        <w:rPr>
          <w:bCs/>
          <w:lang w:eastAsia="zh-CN" w:bidi="hi-IN"/>
        </w:rPr>
        <w:t>Toelichting</w:t>
      </w:r>
      <w:r w:rsidR="00FF3FAC">
        <w:rPr>
          <w:bCs/>
          <w:lang w:eastAsia="zh-CN" w:bidi="hi-IN"/>
        </w:rPr>
        <w:t xml:space="preserve"> </w:t>
      </w:r>
      <w:r w:rsidR="000E0A22" w:rsidRPr="00BD5621">
        <w:rPr>
          <w:bCs/>
          <w:lang w:eastAsia="zh-CN" w:bidi="hi-IN"/>
        </w:rPr>
        <w:t>-</w:t>
      </w:r>
      <w:r w:rsidR="00FF3FAC">
        <w:rPr>
          <w:bCs/>
          <w:lang w:eastAsia="zh-CN" w:bidi="hi-IN"/>
        </w:rPr>
        <w:t xml:space="preserve"> </w:t>
      </w:r>
      <w:r w:rsidR="000E0A22" w:rsidRPr="00BD5621">
        <w:rPr>
          <w:bCs/>
          <w:lang w:eastAsia="zh-CN" w:bidi="hi-IN"/>
        </w:rPr>
        <w:t>Artikel</w:t>
      </w:r>
      <w:r w:rsidR="00FF3FAC">
        <w:rPr>
          <w:bCs/>
          <w:lang w:eastAsia="zh-CN" w:bidi="hi-IN"/>
        </w:rPr>
        <w:t xml:space="preserve"> </w:t>
      </w:r>
      <w:r w:rsidR="000E0A22" w:rsidRPr="00BD5621">
        <w:rPr>
          <w:bCs/>
          <w:lang w:eastAsia="zh-CN" w:bidi="hi-IN"/>
        </w:rPr>
        <w:t>5.278</w:t>
      </w:r>
      <w:r w:rsidR="00FF3FAC">
        <w:rPr>
          <w:bCs/>
          <w:lang w:eastAsia="zh-CN" w:bidi="hi-IN"/>
        </w:rPr>
        <w:t xml:space="preserve"> </w:t>
      </w:r>
      <w:r w:rsidR="000E0A22" w:rsidRPr="00BD5621">
        <w:rPr>
          <w:bCs/>
          <w:lang w:eastAsia="zh-CN" w:bidi="hi-IN"/>
        </w:rPr>
        <w:t>Toepassingsbereik:</w:t>
      </w:r>
    </w:p>
    <w:p w14:paraId="672CAF88" w14:textId="595C8178" w:rsidR="000E0A22" w:rsidRDefault="008B27D5" w:rsidP="000E0A22">
      <w:pPr>
        <w:rPr>
          <w:lang w:eastAsia="zh-CN" w:bidi="hi-IN"/>
        </w:rPr>
      </w:pPr>
      <w:r>
        <w:rPr>
          <w:lang w:eastAsia="zh-CN" w:bidi="hi-IN"/>
        </w:rPr>
        <w:t>Dit</w:t>
      </w:r>
      <w:r w:rsidR="00FF3FAC">
        <w:rPr>
          <w:lang w:eastAsia="zh-CN" w:bidi="hi-IN"/>
        </w:rPr>
        <w:t xml:space="preserve"> </w:t>
      </w:r>
      <w:r>
        <w:rPr>
          <w:lang w:eastAsia="zh-CN" w:bidi="hi-IN"/>
        </w:rPr>
        <w:t>a</w:t>
      </w:r>
      <w:r w:rsidR="000E0A22">
        <w:rPr>
          <w:lang w:eastAsia="zh-CN" w:bidi="hi-IN"/>
        </w:rPr>
        <w:t>rtikel</w:t>
      </w:r>
      <w:r w:rsidR="00FF3FAC">
        <w:rPr>
          <w:lang w:eastAsia="zh-CN" w:bidi="hi-IN"/>
        </w:rPr>
        <w:t xml:space="preserve"> </w:t>
      </w:r>
      <w:r>
        <w:rPr>
          <w:lang w:eastAsia="zh-CN" w:bidi="hi-IN"/>
        </w:rPr>
        <w:t>is</w:t>
      </w:r>
      <w:r w:rsidR="00FF3FAC">
        <w:rPr>
          <w:lang w:eastAsia="zh-CN" w:bidi="hi-IN"/>
        </w:rPr>
        <w:t xml:space="preserve"> </w:t>
      </w:r>
      <w:r w:rsidR="000E0A22">
        <w:rPr>
          <w:lang w:eastAsia="zh-CN" w:bidi="hi-IN"/>
        </w:rPr>
        <w:t>overgenomen</w:t>
      </w:r>
      <w:r w:rsidR="00FF3FAC">
        <w:rPr>
          <w:lang w:eastAsia="zh-CN" w:bidi="hi-IN"/>
        </w:rPr>
        <w:t xml:space="preserve"> </w:t>
      </w:r>
      <w:r w:rsidR="000E0A22">
        <w:rPr>
          <w:lang w:eastAsia="zh-CN" w:bidi="hi-IN"/>
        </w:rPr>
        <w:t>uit</w:t>
      </w:r>
      <w:r w:rsidR="00FF3FAC">
        <w:rPr>
          <w:lang w:eastAsia="zh-CN" w:bidi="hi-IN"/>
        </w:rPr>
        <w:t xml:space="preserve"> </w:t>
      </w:r>
      <w:r w:rsidR="000E0A22">
        <w:rPr>
          <w:lang w:eastAsia="zh-CN" w:bidi="hi-IN"/>
        </w:rPr>
        <w:t>de</w:t>
      </w:r>
      <w:r w:rsidR="00FF3FAC">
        <w:rPr>
          <w:lang w:eastAsia="zh-CN" w:bidi="hi-IN"/>
        </w:rPr>
        <w:t xml:space="preserve"> </w:t>
      </w:r>
      <w:r w:rsidR="00A157F6">
        <w:rPr>
          <w:lang w:eastAsia="zh-CN" w:bidi="hi-IN"/>
        </w:rPr>
        <w:t>geïntegreerde</w:t>
      </w:r>
      <w:r w:rsidR="00FF3FAC">
        <w:rPr>
          <w:lang w:eastAsia="zh-CN" w:bidi="hi-IN"/>
        </w:rPr>
        <w:t xml:space="preserve"> </w:t>
      </w:r>
      <w:r w:rsidR="000E0A22">
        <w:rPr>
          <w:lang w:eastAsia="zh-CN" w:bidi="hi-IN"/>
        </w:rPr>
        <w:t>staalkaart.</w:t>
      </w:r>
      <w:r w:rsidR="00FF3FAC">
        <w:rPr>
          <w:lang w:eastAsia="zh-CN" w:bidi="hi-IN"/>
        </w:rPr>
        <w:t xml:space="preserve"> </w:t>
      </w:r>
      <w:r w:rsidR="000E0A22">
        <w:rPr>
          <w:lang w:eastAsia="zh-CN" w:bidi="hi-IN"/>
        </w:rPr>
        <w:t>Alle</w:t>
      </w:r>
      <w:r w:rsidR="00FF3FAC">
        <w:rPr>
          <w:lang w:eastAsia="zh-CN" w:bidi="hi-IN"/>
        </w:rPr>
        <w:t xml:space="preserve"> </w:t>
      </w:r>
      <w:r w:rsidR="000E0A22">
        <w:rPr>
          <w:lang w:eastAsia="zh-CN" w:bidi="hi-IN"/>
        </w:rPr>
        <w:t>PM</w:t>
      </w:r>
      <w:r w:rsidR="00FF3FAC">
        <w:rPr>
          <w:lang w:eastAsia="zh-CN" w:bidi="hi-IN"/>
        </w:rPr>
        <w:t xml:space="preserve"> </w:t>
      </w:r>
      <w:r>
        <w:rPr>
          <w:lang w:eastAsia="zh-CN" w:bidi="hi-IN"/>
        </w:rPr>
        <w:t>punten</w:t>
      </w:r>
      <w:r w:rsidR="00FF3FAC">
        <w:rPr>
          <w:lang w:eastAsia="zh-CN" w:bidi="hi-IN"/>
        </w:rPr>
        <w:t xml:space="preserve"> </w:t>
      </w:r>
      <w:r>
        <w:rPr>
          <w:lang w:eastAsia="zh-CN" w:bidi="hi-IN"/>
        </w:rPr>
        <w:t>zijn</w:t>
      </w:r>
      <w:r w:rsidR="00FF3FAC">
        <w:rPr>
          <w:lang w:eastAsia="zh-CN" w:bidi="hi-IN"/>
        </w:rPr>
        <w:t xml:space="preserve"> </w:t>
      </w:r>
      <w:r w:rsidR="000E0A22">
        <w:rPr>
          <w:lang w:eastAsia="zh-CN" w:bidi="hi-IN"/>
        </w:rPr>
        <w:t>in</w:t>
      </w:r>
      <w:r w:rsidR="00FF3FAC">
        <w:rPr>
          <w:lang w:eastAsia="zh-CN" w:bidi="hi-IN"/>
        </w:rPr>
        <w:t xml:space="preserve"> </w:t>
      </w:r>
      <w:r w:rsidR="000E0A22">
        <w:rPr>
          <w:lang w:eastAsia="zh-CN" w:bidi="hi-IN"/>
        </w:rPr>
        <w:t>te</w:t>
      </w:r>
      <w:r w:rsidR="00FF3FAC">
        <w:rPr>
          <w:lang w:eastAsia="zh-CN" w:bidi="hi-IN"/>
        </w:rPr>
        <w:t xml:space="preserve"> </w:t>
      </w:r>
      <w:r w:rsidR="000E0A22">
        <w:rPr>
          <w:lang w:eastAsia="zh-CN" w:bidi="hi-IN"/>
        </w:rPr>
        <w:t>vullen</w:t>
      </w:r>
      <w:r w:rsidR="00FF3FAC">
        <w:rPr>
          <w:lang w:eastAsia="zh-CN" w:bidi="hi-IN"/>
        </w:rPr>
        <w:t xml:space="preserve"> </w:t>
      </w:r>
      <w:r w:rsidR="000E0A22">
        <w:rPr>
          <w:lang w:eastAsia="zh-CN" w:bidi="hi-IN"/>
        </w:rPr>
        <w:t>door</w:t>
      </w:r>
      <w:r w:rsidR="00FF3FAC">
        <w:rPr>
          <w:lang w:eastAsia="zh-CN" w:bidi="hi-IN"/>
        </w:rPr>
        <w:t xml:space="preserve"> </w:t>
      </w:r>
      <w:r w:rsidR="000E0A22">
        <w:rPr>
          <w:lang w:eastAsia="zh-CN" w:bidi="hi-IN"/>
        </w:rPr>
        <w:t>de</w:t>
      </w:r>
      <w:r w:rsidR="00FF3FAC">
        <w:rPr>
          <w:lang w:eastAsia="zh-CN" w:bidi="hi-IN"/>
        </w:rPr>
        <w:t xml:space="preserve"> </w:t>
      </w:r>
      <w:r w:rsidR="000E0A22">
        <w:rPr>
          <w:lang w:eastAsia="zh-CN" w:bidi="hi-IN"/>
        </w:rPr>
        <w:t>betreffende</w:t>
      </w:r>
      <w:r w:rsidR="00FF3FAC">
        <w:rPr>
          <w:lang w:eastAsia="zh-CN" w:bidi="hi-IN"/>
        </w:rPr>
        <w:t xml:space="preserve"> </w:t>
      </w:r>
      <w:r w:rsidR="000E0A22">
        <w:rPr>
          <w:lang w:eastAsia="zh-CN" w:bidi="hi-IN"/>
        </w:rPr>
        <w:t>gemeente,</w:t>
      </w:r>
      <w:r w:rsidR="00FF3FAC">
        <w:rPr>
          <w:lang w:eastAsia="zh-CN" w:bidi="hi-IN"/>
        </w:rPr>
        <w:t xml:space="preserve"> </w:t>
      </w:r>
      <w:r w:rsidR="000E0A22">
        <w:rPr>
          <w:lang w:eastAsia="zh-CN" w:bidi="hi-IN"/>
        </w:rPr>
        <w:t>zie</w:t>
      </w:r>
      <w:r w:rsidR="00FF3FAC">
        <w:rPr>
          <w:lang w:eastAsia="zh-CN" w:bidi="hi-IN"/>
        </w:rPr>
        <w:t xml:space="preserve"> </w:t>
      </w:r>
      <w:r w:rsidR="000E0A22">
        <w:rPr>
          <w:lang w:eastAsia="zh-CN" w:bidi="hi-IN"/>
        </w:rPr>
        <w:t>huidige</w:t>
      </w:r>
      <w:r w:rsidR="00FF3FAC">
        <w:rPr>
          <w:lang w:eastAsia="zh-CN" w:bidi="hi-IN"/>
        </w:rPr>
        <w:t xml:space="preserve"> </w:t>
      </w:r>
      <w:r w:rsidR="000E0A22">
        <w:rPr>
          <w:lang w:eastAsia="zh-CN" w:bidi="hi-IN"/>
        </w:rPr>
        <w:t>APV.</w:t>
      </w:r>
    </w:p>
    <w:p w14:paraId="0C1AC2DF" w14:textId="16E07734" w:rsidR="002B115A" w:rsidRPr="002B115A" w:rsidRDefault="00E1416A" w:rsidP="006E6A20">
      <w:pPr>
        <w:pStyle w:val="Divisiekop5"/>
        <w:rPr>
          <w:lang w:eastAsia="zh-CN" w:bidi="hi-IN"/>
        </w:rPr>
      </w:pPr>
      <w:r>
        <w:rPr>
          <w:lang w:eastAsia="zh-CN" w:bidi="hi-IN"/>
        </w:rPr>
        <w:tab/>
      </w:r>
      <w:r w:rsidR="002B115A" w:rsidRPr="002B115A">
        <w:rPr>
          <w:bCs/>
          <w:lang w:eastAsia="zh-CN" w:bidi="hi-IN"/>
        </w:rPr>
        <w:t>Toelichting</w:t>
      </w:r>
      <w:r w:rsidR="00FF3FAC">
        <w:rPr>
          <w:bCs/>
          <w:lang w:eastAsia="zh-CN" w:bidi="hi-IN"/>
        </w:rPr>
        <w:t xml:space="preserve"> </w:t>
      </w:r>
      <w:r w:rsidR="002B115A" w:rsidRPr="002B115A">
        <w:rPr>
          <w:bCs/>
          <w:lang w:eastAsia="zh-CN" w:bidi="hi-IN"/>
        </w:rPr>
        <w:t>–</w:t>
      </w:r>
      <w:r w:rsidR="00FF3FAC">
        <w:rPr>
          <w:bCs/>
          <w:lang w:eastAsia="zh-CN" w:bidi="hi-IN"/>
        </w:rPr>
        <w:t xml:space="preserve"> </w:t>
      </w:r>
      <w:r w:rsidR="002B115A" w:rsidRPr="002B115A">
        <w:rPr>
          <w:bCs/>
          <w:lang w:eastAsia="zh-CN" w:bidi="hi-IN"/>
        </w:rPr>
        <w:t>Artikel</w:t>
      </w:r>
      <w:r w:rsidR="00FF3FAC">
        <w:rPr>
          <w:bCs/>
          <w:lang w:eastAsia="zh-CN" w:bidi="hi-IN"/>
        </w:rPr>
        <w:t xml:space="preserve"> </w:t>
      </w:r>
      <w:r w:rsidR="002B115A" w:rsidRPr="002B115A">
        <w:rPr>
          <w:bCs/>
          <w:lang w:eastAsia="zh-CN" w:bidi="hi-IN"/>
        </w:rPr>
        <w:t>5.279</w:t>
      </w:r>
      <w:r w:rsidR="00FF3FAC">
        <w:rPr>
          <w:bCs/>
          <w:lang w:eastAsia="zh-CN" w:bidi="hi-IN"/>
        </w:rPr>
        <w:t xml:space="preserve"> </w:t>
      </w:r>
      <w:r w:rsidR="002B115A" w:rsidRPr="002B115A">
        <w:rPr>
          <w:bCs/>
          <w:lang w:eastAsia="zh-CN" w:bidi="hi-IN"/>
        </w:rPr>
        <w:t>Waar</w:t>
      </w:r>
      <w:r w:rsidR="00FF3FAC">
        <w:rPr>
          <w:bCs/>
          <w:lang w:eastAsia="zh-CN" w:bidi="hi-IN"/>
        </w:rPr>
        <w:t xml:space="preserve"> </w:t>
      </w:r>
      <w:r w:rsidR="002B115A" w:rsidRPr="002B115A">
        <w:rPr>
          <w:bCs/>
          <w:lang w:eastAsia="zh-CN" w:bidi="hi-IN"/>
        </w:rPr>
        <w:t>waarden</w:t>
      </w:r>
      <w:r w:rsidR="00FF3FAC">
        <w:rPr>
          <w:bCs/>
          <w:lang w:eastAsia="zh-CN" w:bidi="hi-IN"/>
        </w:rPr>
        <w:t xml:space="preserve"> </w:t>
      </w:r>
      <w:r w:rsidR="002B115A" w:rsidRPr="002B115A">
        <w:rPr>
          <w:bCs/>
          <w:lang w:eastAsia="zh-CN" w:bidi="hi-IN"/>
        </w:rPr>
        <w:t>gelden</w:t>
      </w:r>
    </w:p>
    <w:p w14:paraId="5ED32233" w14:textId="294156FE" w:rsidR="002B115A" w:rsidRDefault="0076079E" w:rsidP="000E0A22">
      <w:pPr>
        <w:rPr>
          <w:lang w:eastAsia="zh-CN" w:bidi="hi-IN"/>
        </w:rPr>
      </w:pPr>
      <w:r w:rsidRPr="0076079E">
        <w:rPr>
          <w:lang w:eastAsia="zh-CN" w:bidi="hi-IN"/>
        </w:rPr>
        <w:t>Dit</w:t>
      </w:r>
      <w:r w:rsidR="00FF3FAC">
        <w:rPr>
          <w:lang w:eastAsia="zh-CN" w:bidi="hi-IN"/>
        </w:rPr>
        <w:t xml:space="preserve"> </w:t>
      </w:r>
      <w:r w:rsidRPr="0076079E">
        <w:rPr>
          <w:lang w:eastAsia="zh-CN" w:bidi="hi-IN"/>
        </w:rPr>
        <w:t>artikel</w:t>
      </w:r>
      <w:r w:rsidR="00FF3FAC">
        <w:rPr>
          <w:lang w:eastAsia="zh-CN" w:bidi="hi-IN"/>
        </w:rPr>
        <w:t xml:space="preserve"> </w:t>
      </w:r>
      <w:r w:rsidRPr="0076079E">
        <w:rPr>
          <w:lang w:eastAsia="zh-CN" w:bidi="hi-IN"/>
        </w:rPr>
        <w:t>is</w:t>
      </w:r>
      <w:r w:rsidR="00FF3FAC">
        <w:rPr>
          <w:lang w:eastAsia="zh-CN" w:bidi="hi-IN"/>
        </w:rPr>
        <w:t xml:space="preserve"> </w:t>
      </w:r>
      <w:r w:rsidRPr="0076079E">
        <w:rPr>
          <w:lang w:eastAsia="zh-CN" w:bidi="hi-IN"/>
        </w:rPr>
        <w:t>overgenomen</w:t>
      </w:r>
      <w:r w:rsidR="00FF3FAC">
        <w:rPr>
          <w:lang w:eastAsia="zh-CN" w:bidi="hi-IN"/>
        </w:rPr>
        <w:t xml:space="preserve"> </w:t>
      </w:r>
      <w:r w:rsidRPr="0076079E">
        <w:rPr>
          <w:lang w:eastAsia="zh-CN" w:bidi="hi-IN"/>
        </w:rPr>
        <w:t>uit</w:t>
      </w:r>
      <w:r w:rsidR="00FF3FAC">
        <w:rPr>
          <w:lang w:eastAsia="zh-CN" w:bidi="hi-IN"/>
        </w:rPr>
        <w:t xml:space="preserve"> </w:t>
      </w:r>
      <w:r w:rsidRPr="0076079E">
        <w:rPr>
          <w:lang w:eastAsia="zh-CN" w:bidi="hi-IN"/>
        </w:rPr>
        <w:t>de</w:t>
      </w:r>
      <w:r w:rsidR="00FF3FAC">
        <w:rPr>
          <w:lang w:eastAsia="zh-CN" w:bidi="hi-IN"/>
        </w:rPr>
        <w:t xml:space="preserve"> </w:t>
      </w:r>
      <w:r w:rsidR="00A157F6">
        <w:rPr>
          <w:lang w:eastAsia="zh-CN" w:bidi="hi-IN"/>
        </w:rPr>
        <w:t>geïntegreerde</w:t>
      </w:r>
      <w:r w:rsidR="00FF3FAC">
        <w:rPr>
          <w:lang w:eastAsia="zh-CN" w:bidi="hi-IN"/>
        </w:rPr>
        <w:t xml:space="preserve"> </w:t>
      </w:r>
      <w:r w:rsidRPr="0076079E">
        <w:rPr>
          <w:lang w:eastAsia="zh-CN" w:bidi="hi-IN"/>
        </w:rPr>
        <w:t>staalkaart.</w:t>
      </w:r>
    </w:p>
    <w:p w14:paraId="799705FD" w14:textId="0F1C29E7" w:rsidR="000E0A22" w:rsidRPr="00BD5621" w:rsidRDefault="00E1416A" w:rsidP="006E6A20">
      <w:pPr>
        <w:pStyle w:val="Divisiekop5"/>
        <w:rPr>
          <w:lang w:eastAsia="zh-CN" w:bidi="hi-IN"/>
        </w:rPr>
      </w:pPr>
      <w:r>
        <w:rPr>
          <w:lang w:eastAsia="zh-CN" w:bidi="hi-IN"/>
        </w:rPr>
        <w:tab/>
      </w:r>
      <w:r w:rsidR="000E0A22" w:rsidRPr="00BD5621">
        <w:rPr>
          <w:bCs/>
          <w:lang w:eastAsia="zh-CN" w:bidi="hi-IN"/>
        </w:rPr>
        <w:t>Toelichting</w:t>
      </w:r>
      <w:r w:rsidR="00FF3FAC">
        <w:rPr>
          <w:bCs/>
          <w:lang w:eastAsia="zh-CN" w:bidi="hi-IN"/>
        </w:rPr>
        <w:t xml:space="preserve"> </w:t>
      </w:r>
      <w:r w:rsidR="000E0A22" w:rsidRPr="00BD5621">
        <w:rPr>
          <w:bCs/>
          <w:lang w:eastAsia="zh-CN" w:bidi="hi-IN"/>
        </w:rPr>
        <w:t>-</w:t>
      </w:r>
      <w:r w:rsidR="00FF3FAC">
        <w:rPr>
          <w:bCs/>
          <w:lang w:eastAsia="zh-CN" w:bidi="hi-IN"/>
        </w:rPr>
        <w:t xml:space="preserve"> </w:t>
      </w:r>
      <w:r w:rsidR="000E0A22" w:rsidRPr="00BD5621">
        <w:rPr>
          <w:bCs/>
          <w:lang w:eastAsia="zh-CN" w:bidi="hi-IN"/>
        </w:rPr>
        <w:t>Artikel</w:t>
      </w:r>
      <w:r w:rsidR="00FF3FAC">
        <w:rPr>
          <w:bCs/>
          <w:lang w:eastAsia="zh-CN" w:bidi="hi-IN"/>
        </w:rPr>
        <w:t xml:space="preserve"> </w:t>
      </w:r>
      <w:r w:rsidR="000E0A22" w:rsidRPr="00BD5621">
        <w:rPr>
          <w:bCs/>
          <w:lang w:eastAsia="zh-CN" w:bidi="hi-IN"/>
        </w:rPr>
        <w:t>5.280</w:t>
      </w:r>
      <w:r w:rsidR="00FF3FAC">
        <w:rPr>
          <w:bCs/>
          <w:lang w:eastAsia="zh-CN" w:bidi="hi-IN"/>
        </w:rPr>
        <w:t xml:space="preserve"> </w:t>
      </w:r>
      <w:r w:rsidR="000E0A22" w:rsidRPr="00BD5621">
        <w:rPr>
          <w:bCs/>
          <w:lang w:eastAsia="zh-CN" w:bidi="hi-IN"/>
        </w:rPr>
        <w:t>Geluid</w:t>
      </w:r>
      <w:r w:rsidR="00FF3FAC">
        <w:rPr>
          <w:bCs/>
          <w:lang w:eastAsia="zh-CN" w:bidi="hi-IN"/>
        </w:rPr>
        <w:t xml:space="preserve"> </w:t>
      </w:r>
      <w:r w:rsidR="000E0A22" w:rsidRPr="00BD5621">
        <w:rPr>
          <w:bCs/>
          <w:lang w:eastAsia="zh-CN" w:bidi="hi-IN"/>
        </w:rPr>
        <w:t>op</w:t>
      </w:r>
      <w:r w:rsidR="00FF3FAC">
        <w:rPr>
          <w:bCs/>
          <w:lang w:eastAsia="zh-CN" w:bidi="hi-IN"/>
        </w:rPr>
        <w:t xml:space="preserve"> </w:t>
      </w:r>
      <w:r w:rsidR="000E0A22" w:rsidRPr="00BD5621">
        <w:rPr>
          <w:bCs/>
          <w:lang w:eastAsia="zh-CN" w:bidi="hi-IN"/>
        </w:rPr>
        <w:t>een</w:t>
      </w:r>
      <w:r w:rsidR="00FF3FAC">
        <w:rPr>
          <w:bCs/>
          <w:lang w:eastAsia="zh-CN" w:bidi="hi-IN"/>
        </w:rPr>
        <w:t xml:space="preserve"> </w:t>
      </w:r>
      <w:r w:rsidR="000E0A22" w:rsidRPr="00BD5621">
        <w:rPr>
          <w:bCs/>
          <w:lang w:eastAsia="zh-CN" w:bidi="hi-IN"/>
        </w:rPr>
        <w:t>geluidgevoelig</w:t>
      </w:r>
      <w:r w:rsidR="00FF3FAC">
        <w:rPr>
          <w:bCs/>
          <w:lang w:eastAsia="zh-CN" w:bidi="hi-IN"/>
        </w:rPr>
        <w:t xml:space="preserve"> </w:t>
      </w:r>
      <w:r w:rsidR="000E0A22" w:rsidRPr="00BD5621">
        <w:rPr>
          <w:bCs/>
          <w:lang w:eastAsia="zh-CN" w:bidi="hi-IN"/>
        </w:rPr>
        <w:t>gebouw</w:t>
      </w:r>
    </w:p>
    <w:p w14:paraId="1D8B5644" w14:textId="7F028931" w:rsidR="007619EF" w:rsidRDefault="007619EF" w:rsidP="000E0A22">
      <w:pPr>
        <w:rPr>
          <w:lang w:eastAsia="zh-CN" w:bidi="hi-IN"/>
        </w:rPr>
      </w:pPr>
      <w:r w:rsidRPr="007619EF">
        <w:rPr>
          <w:lang w:eastAsia="zh-CN" w:bidi="hi-IN"/>
        </w:rPr>
        <w:t>De</w:t>
      </w:r>
      <w:r w:rsidR="00FF3FAC">
        <w:rPr>
          <w:lang w:eastAsia="zh-CN" w:bidi="hi-IN"/>
        </w:rPr>
        <w:t xml:space="preserve"> </w:t>
      </w:r>
      <w:r w:rsidRPr="007619EF">
        <w:rPr>
          <w:lang w:eastAsia="zh-CN" w:bidi="hi-IN"/>
        </w:rPr>
        <w:t>waarden</w:t>
      </w:r>
      <w:r w:rsidR="00FF3FAC">
        <w:rPr>
          <w:lang w:eastAsia="zh-CN" w:bidi="hi-IN"/>
        </w:rPr>
        <w:t xml:space="preserve"> </w:t>
      </w:r>
      <w:r w:rsidRPr="007619EF">
        <w:rPr>
          <w:lang w:eastAsia="zh-CN" w:bidi="hi-IN"/>
        </w:rPr>
        <w:t>in</w:t>
      </w:r>
      <w:r w:rsidR="00FF3FAC">
        <w:rPr>
          <w:lang w:eastAsia="zh-CN" w:bidi="hi-IN"/>
        </w:rPr>
        <w:t xml:space="preserve"> </w:t>
      </w:r>
      <w:r w:rsidRPr="007619EF">
        <w:rPr>
          <w:lang w:eastAsia="zh-CN" w:bidi="hi-IN"/>
        </w:rPr>
        <w:t>tabel</w:t>
      </w:r>
      <w:r w:rsidR="00FF3FAC">
        <w:rPr>
          <w:lang w:eastAsia="zh-CN" w:bidi="hi-IN"/>
        </w:rPr>
        <w:t xml:space="preserve"> </w:t>
      </w:r>
      <w:r w:rsidRPr="007619EF">
        <w:rPr>
          <w:lang w:eastAsia="zh-CN" w:bidi="hi-IN"/>
        </w:rPr>
        <w:t>5.25</w:t>
      </w:r>
      <w:r w:rsidR="00FF3FAC">
        <w:rPr>
          <w:lang w:eastAsia="zh-CN" w:bidi="hi-IN"/>
        </w:rPr>
        <w:t xml:space="preserve"> </w:t>
      </w:r>
      <w:r w:rsidRPr="007619EF">
        <w:rPr>
          <w:lang w:eastAsia="zh-CN" w:bidi="hi-IN"/>
        </w:rPr>
        <w:t>zijn</w:t>
      </w:r>
      <w:r w:rsidR="00FF3FAC">
        <w:rPr>
          <w:lang w:eastAsia="zh-CN" w:bidi="hi-IN"/>
        </w:rPr>
        <w:t xml:space="preserve"> </w:t>
      </w:r>
      <w:r w:rsidRPr="007619EF">
        <w:rPr>
          <w:lang w:eastAsia="zh-CN" w:bidi="hi-IN"/>
        </w:rPr>
        <w:t>overgenomen</w:t>
      </w:r>
      <w:r w:rsidR="00FF3FAC">
        <w:rPr>
          <w:lang w:eastAsia="zh-CN" w:bidi="hi-IN"/>
        </w:rPr>
        <w:t xml:space="preserve"> </w:t>
      </w:r>
      <w:r w:rsidRPr="007619EF">
        <w:rPr>
          <w:lang w:eastAsia="zh-CN" w:bidi="hi-IN"/>
        </w:rPr>
        <w:t>uit</w:t>
      </w:r>
      <w:r w:rsidR="00FF3FAC">
        <w:rPr>
          <w:lang w:eastAsia="zh-CN" w:bidi="hi-IN"/>
        </w:rPr>
        <w:t xml:space="preserve"> </w:t>
      </w:r>
      <w:r w:rsidRPr="007619EF">
        <w:rPr>
          <w:lang w:eastAsia="zh-CN" w:bidi="hi-IN"/>
        </w:rPr>
        <w:t>art.</w:t>
      </w:r>
      <w:r w:rsidR="00FF3FAC">
        <w:rPr>
          <w:lang w:eastAsia="zh-CN" w:bidi="hi-IN"/>
        </w:rPr>
        <w:t xml:space="preserve"> </w:t>
      </w:r>
      <w:r w:rsidRPr="007619EF">
        <w:rPr>
          <w:lang w:eastAsia="zh-CN" w:bidi="hi-IN"/>
        </w:rPr>
        <w:t>5.65</w:t>
      </w:r>
      <w:r w:rsidR="00FF3FAC">
        <w:rPr>
          <w:lang w:eastAsia="zh-CN" w:bidi="hi-IN"/>
        </w:rPr>
        <w:t xml:space="preserve"> </w:t>
      </w:r>
      <w:r w:rsidRPr="007619EF">
        <w:rPr>
          <w:lang w:eastAsia="zh-CN" w:bidi="hi-IN"/>
        </w:rPr>
        <w:t>Bkl,</w:t>
      </w:r>
      <w:r w:rsidR="00FF3FAC">
        <w:rPr>
          <w:lang w:eastAsia="zh-CN" w:bidi="hi-IN"/>
        </w:rPr>
        <w:t xml:space="preserve"> </w:t>
      </w:r>
      <w:r w:rsidRPr="007619EF">
        <w:rPr>
          <w:lang w:eastAsia="zh-CN" w:bidi="hi-IN"/>
        </w:rPr>
        <w:t>tabel</w:t>
      </w:r>
      <w:r w:rsidR="00FF3FAC">
        <w:rPr>
          <w:lang w:eastAsia="zh-CN" w:bidi="hi-IN"/>
        </w:rPr>
        <w:t xml:space="preserve"> </w:t>
      </w:r>
      <w:r w:rsidRPr="007619EF">
        <w:rPr>
          <w:lang w:eastAsia="zh-CN" w:bidi="hi-IN"/>
        </w:rPr>
        <w:t>5.65.1.</w:t>
      </w:r>
    </w:p>
    <w:p w14:paraId="2A5BBFA3" w14:textId="77777777" w:rsidR="007619EF" w:rsidRDefault="007619EF" w:rsidP="000E0A22">
      <w:pPr>
        <w:rPr>
          <w:lang w:eastAsia="zh-CN" w:bidi="hi-IN"/>
        </w:rPr>
      </w:pPr>
    </w:p>
    <w:p w14:paraId="31CDBA97" w14:textId="32DFD69C" w:rsidR="000E0A22" w:rsidRDefault="000E0A22" w:rsidP="000E0A22">
      <w:pPr>
        <w:rPr>
          <w:lang w:eastAsia="zh-CN" w:bidi="hi-IN"/>
        </w:rPr>
      </w:pPr>
      <w:r>
        <w:rPr>
          <w:lang w:eastAsia="zh-CN" w:bidi="hi-IN"/>
        </w:rPr>
        <w:t>Allerlei</w:t>
      </w:r>
      <w:r w:rsidR="00FF3FAC">
        <w:rPr>
          <w:lang w:eastAsia="zh-CN" w:bidi="hi-IN"/>
        </w:rPr>
        <w:t xml:space="preserve"> </w:t>
      </w:r>
      <w:r>
        <w:rPr>
          <w:lang w:eastAsia="zh-CN" w:bidi="hi-IN"/>
        </w:rPr>
        <w:t>soorten</w:t>
      </w:r>
      <w:r w:rsidR="00FF3FAC">
        <w:rPr>
          <w:lang w:eastAsia="zh-CN" w:bidi="hi-IN"/>
        </w:rPr>
        <w:t xml:space="preserve"> </w:t>
      </w:r>
      <w:r>
        <w:rPr>
          <w:lang w:eastAsia="zh-CN" w:bidi="hi-IN"/>
        </w:rPr>
        <w:t>geluidveroorzakende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en</w:t>
      </w:r>
      <w:r w:rsidR="00FF3FAC">
        <w:rPr>
          <w:lang w:eastAsia="zh-CN" w:bidi="hi-IN"/>
        </w:rPr>
        <w:t xml:space="preserve"> </w:t>
      </w:r>
      <w:r>
        <w:rPr>
          <w:lang w:eastAsia="zh-CN" w:bidi="hi-IN"/>
        </w:rPr>
        <w:t>dus</w:t>
      </w:r>
      <w:r w:rsidR="00FF3FAC">
        <w:rPr>
          <w:lang w:eastAsia="zh-CN" w:bidi="hi-IN"/>
        </w:rPr>
        <w:t xml:space="preserve"> </w:t>
      </w:r>
      <w:r>
        <w:rPr>
          <w:lang w:eastAsia="zh-CN" w:bidi="hi-IN"/>
        </w:rPr>
        <w:t>ook</w:t>
      </w:r>
      <w:r w:rsidR="00FF3FAC">
        <w:rPr>
          <w:lang w:eastAsia="zh-CN" w:bidi="hi-IN"/>
        </w:rPr>
        <w:t xml:space="preserve"> </w:t>
      </w:r>
      <w:r>
        <w:rPr>
          <w:lang w:eastAsia="zh-CN" w:bidi="hi-IN"/>
        </w:rPr>
        <w:t>de</w:t>
      </w:r>
      <w:r w:rsidR="00FF3FAC">
        <w:rPr>
          <w:lang w:eastAsia="zh-CN" w:bidi="hi-IN"/>
        </w:rPr>
        <w:t xml:space="preserve"> </w:t>
      </w:r>
      <w:r w:rsidR="00CA2D67">
        <w:rPr>
          <w:lang w:eastAsia="zh-CN" w:bidi="hi-IN"/>
        </w:rPr>
        <w:t>in</w:t>
      </w:r>
      <w:r w:rsidR="00FF3FAC">
        <w:rPr>
          <w:lang w:eastAsia="zh-CN" w:bidi="hi-IN"/>
        </w:rPr>
        <w:t xml:space="preserve"> </w:t>
      </w:r>
      <w:r w:rsidR="00CA2D67">
        <w:rPr>
          <w:lang w:eastAsia="zh-CN" w:bidi="hi-IN"/>
        </w:rPr>
        <w:t>dit</w:t>
      </w:r>
      <w:r w:rsidR="00FF3FAC">
        <w:rPr>
          <w:lang w:eastAsia="zh-CN" w:bidi="hi-IN"/>
        </w:rPr>
        <w:t xml:space="preserve"> </w:t>
      </w:r>
      <w:r w:rsidR="00CA2D67">
        <w:rPr>
          <w:lang w:eastAsia="zh-CN" w:bidi="hi-IN"/>
        </w:rPr>
        <w:t>omgevingsplan</w:t>
      </w:r>
      <w:r w:rsidR="00FF3FAC">
        <w:rPr>
          <w:lang w:eastAsia="zh-CN" w:bidi="hi-IN"/>
        </w:rPr>
        <w:t xml:space="preserve"> </w:t>
      </w:r>
      <w:r>
        <w:rPr>
          <w:lang w:eastAsia="zh-CN" w:bidi="hi-IN"/>
        </w:rPr>
        <w:t>nieuw</w:t>
      </w:r>
      <w:r w:rsidR="00FF3FAC">
        <w:rPr>
          <w:lang w:eastAsia="zh-CN" w:bidi="hi-IN"/>
        </w:rPr>
        <w:t xml:space="preserve"> </w:t>
      </w:r>
      <w:r>
        <w:rPr>
          <w:lang w:eastAsia="zh-CN" w:bidi="hi-IN"/>
        </w:rPr>
        <w:t>toegevoegde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(horeca-activiteiten</w:t>
      </w:r>
      <w:r w:rsidR="00FF3FAC">
        <w:rPr>
          <w:lang w:eastAsia="zh-CN" w:bidi="hi-IN"/>
        </w:rPr>
        <w:t xml:space="preserve"> </w:t>
      </w:r>
      <w:r>
        <w:rPr>
          <w:lang w:eastAsia="zh-CN" w:bidi="hi-IN"/>
        </w:rPr>
        <w:t>en</w:t>
      </w:r>
      <w:r w:rsidR="00FF3FAC">
        <w:rPr>
          <w:lang w:eastAsia="zh-CN" w:bidi="hi-IN"/>
        </w:rPr>
        <w:t xml:space="preserve"> </w:t>
      </w:r>
      <w:r>
        <w:rPr>
          <w:lang w:eastAsia="zh-CN" w:bidi="hi-IN"/>
        </w:rPr>
        <w:t>tankstations,</w:t>
      </w:r>
      <w:r w:rsidR="00FF3FAC">
        <w:rPr>
          <w:lang w:eastAsia="zh-CN" w:bidi="hi-IN"/>
        </w:rPr>
        <w:t xml:space="preserve"> </w:t>
      </w:r>
      <w:r>
        <w:rPr>
          <w:lang w:eastAsia="zh-CN" w:bidi="hi-IN"/>
        </w:rPr>
        <w:t>voor</w:t>
      </w:r>
      <w:r w:rsidR="00FF3FAC">
        <w:rPr>
          <w:lang w:eastAsia="zh-CN" w:bidi="hi-IN"/>
        </w:rPr>
        <w:t xml:space="preserve"> </w:t>
      </w:r>
      <w:r>
        <w:rPr>
          <w:lang w:eastAsia="zh-CN" w:bidi="hi-IN"/>
        </w:rPr>
        <w:t>zover</w:t>
      </w:r>
      <w:r w:rsidR="00FF3FAC">
        <w:rPr>
          <w:lang w:eastAsia="zh-CN" w:bidi="hi-IN"/>
        </w:rPr>
        <w:t xml:space="preserve"> </w:t>
      </w:r>
      <w:r>
        <w:rPr>
          <w:lang w:eastAsia="zh-CN" w:bidi="hi-IN"/>
        </w:rPr>
        <w:t>het</w:t>
      </w:r>
      <w:r w:rsidR="00FF3FAC">
        <w:rPr>
          <w:lang w:eastAsia="zh-CN" w:bidi="hi-IN"/>
        </w:rPr>
        <w:t xml:space="preserve"> </w:t>
      </w:r>
      <w:r>
        <w:rPr>
          <w:lang w:eastAsia="zh-CN" w:bidi="hi-IN"/>
        </w:rPr>
        <w:t>om</w:t>
      </w:r>
      <w:r w:rsidR="00FF3FAC">
        <w:rPr>
          <w:lang w:eastAsia="zh-CN" w:bidi="hi-IN"/>
        </w:rPr>
        <w:t xml:space="preserve"> </w:t>
      </w:r>
      <w:r>
        <w:rPr>
          <w:lang w:eastAsia="zh-CN" w:bidi="hi-IN"/>
        </w:rPr>
        <w:t>nieuwe</w:t>
      </w:r>
      <w:r w:rsidR="00FF3FAC">
        <w:rPr>
          <w:lang w:eastAsia="zh-CN" w:bidi="hi-IN"/>
        </w:rPr>
        <w:t xml:space="preserve"> </w:t>
      </w:r>
      <w:r>
        <w:rPr>
          <w:lang w:eastAsia="zh-CN" w:bidi="hi-IN"/>
        </w:rPr>
        <w:t>tankstations</w:t>
      </w:r>
      <w:r w:rsidR="00FF3FAC">
        <w:rPr>
          <w:lang w:eastAsia="zh-CN" w:bidi="hi-IN"/>
        </w:rPr>
        <w:t xml:space="preserve"> </w:t>
      </w:r>
      <w:r>
        <w:rPr>
          <w:lang w:eastAsia="zh-CN" w:bidi="hi-IN"/>
        </w:rPr>
        <w:t>gaat</w:t>
      </w:r>
      <w:r w:rsidR="00FF3FAC">
        <w:rPr>
          <w:lang w:eastAsia="zh-CN" w:bidi="hi-IN"/>
        </w:rPr>
        <w:t xml:space="preserve"> </w:t>
      </w:r>
      <w:r>
        <w:rPr>
          <w:lang w:eastAsia="zh-CN" w:bidi="hi-IN"/>
        </w:rPr>
        <w:t>(niet</w:t>
      </w:r>
      <w:r w:rsidR="00FF3FAC">
        <w:rPr>
          <w:lang w:eastAsia="zh-CN" w:bidi="hi-IN"/>
        </w:rPr>
        <w:t xml:space="preserve"> </w:t>
      </w:r>
      <w:r w:rsidR="00431BCF">
        <w:rPr>
          <w:lang w:eastAsia="zh-CN" w:bidi="hi-IN"/>
        </w:rPr>
        <w:t>om</w:t>
      </w:r>
      <w:r w:rsidR="00FF3FAC">
        <w:rPr>
          <w:lang w:eastAsia="zh-CN" w:bidi="hi-IN"/>
        </w:rPr>
        <w:t xml:space="preserve"> </w:t>
      </w:r>
      <w:r>
        <w:rPr>
          <w:lang w:eastAsia="zh-CN" w:bidi="hi-IN"/>
        </w:rPr>
        <w:t>bestaande</w:t>
      </w:r>
      <w:r w:rsidR="00FF3FAC">
        <w:rPr>
          <w:lang w:eastAsia="zh-CN" w:bidi="hi-IN"/>
        </w:rPr>
        <w:t xml:space="preserve"> </w:t>
      </w:r>
      <w:r w:rsidR="00431BCF">
        <w:rPr>
          <w:lang w:eastAsia="zh-CN" w:bidi="hi-IN"/>
        </w:rPr>
        <w:t>tankstations</w:t>
      </w:r>
      <w:r>
        <w:rPr>
          <w:lang w:eastAsia="zh-CN" w:bidi="hi-IN"/>
        </w:rPr>
        <w:t>))</w:t>
      </w:r>
      <w:r w:rsidR="00FF3FAC">
        <w:rPr>
          <w:lang w:eastAsia="zh-CN" w:bidi="hi-IN"/>
        </w:rPr>
        <w:t xml:space="preserve"> </w:t>
      </w:r>
      <w:r>
        <w:rPr>
          <w:lang w:eastAsia="zh-CN" w:bidi="hi-IN"/>
        </w:rPr>
        <w:t>moeten</w:t>
      </w:r>
      <w:r w:rsidR="00FF3FAC">
        <w:rPr>
          <w:lang w:eastAsia="zh-CN" w:bidi="hi-IN"/>
        </w:rPr>
        <w:t xml:space="preserve"> </w:t>
      </w:r>
      <w:r>
        <w:rPr>
          <w:lang w:eastAsia="zh-CN" w:bidi="hi-IN"/>
        </w:rPr>
        <w:t>voldoen</w:t>
      </w:r>
      <w:r w:rsidR="00FF3FAC">
        <w:rPr>
          <w:lang w:eastAsia="zh-CN" w:bidi="hi-IN"/>
        </w:rPr>
        <w:t xml:space="preserve"> </w:t>
      </w:r>
      <w:r>
        <w:rPr>
          <w:lang w:eastAsia="zh-CN" w:bidi="hi-IN"/>
        </w:rPr>
        <w:t>aan</w:t>
      </w:r>
      <w:r w:rsidR="00FF3FAC">
        <w:rPr>
          <w:lang w:eastAsia="zh-CN" w:bidi="hi-IN"/>
        </w:rPr>
        <w:t xml:space="preserve"> </w:t>
      </w:r>
      <w:r>
        <w:rPr>
          <w:lang w:eastAsia="zh-CN" w:bidi="hi-IN"/>
        </w:rPr>
        <w:t>de</w:t>
      </w:r>
      <w:r w:rsidR="00FF3FAC">
        <w:rPr>
          <w:lang w:eastAsia="zh-CN" w:bidi="hi-IN"/>
        </w:rPr>
        <w:t xml:space="preserve"> </w:t>
      </w:r>
      <w:r>
        <w:rPr>
          <w:lang w:eastAsia="zh-CN" w:bidi="hi-IN"/>
        </w:rPr>
        <w:t>waarden</w:t>
      </w:r>
      <w:r w:rsidR="00FF3FAC">
        <w:rPr>
          <w:lang w:eastAsia="zh-CN" w:bidi="hi-IN"/>
        </w:rPr>
        <w:t xml:space="preserve"> </w:t>
      </w: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art</w:t>
      </w:r>
      <w:r w:rsidR="00FF3FAC">
        <w:rPr>
          <w:lang w:eastAsia="zh-CN" w:bidi="hi-IN"/>
        </w:rPr>
        <w:t xml:space="preserve"> </w:t>
      </w:r>
      <w:r>
        <w:rPr>
          <w:lang w:eastAsia="zh-CN" w:bidi="hi-IN"/>
        </w:rPr>
        <w:t>5.280</w:t>
      </w:r>
      <w:r w:rsidR="00FF3FAC">
        <w:rPr>
          <w:lang w:eastAsia="zh-CN" w:bidi="hi-IN"/>
        </w:rPr>
        <w:t xml:space="preserve"> </w:t>
      </w:r>
      <w:r>
        <w:rPr>
          <w:lang w:eastAsia="zh-CN" w:bidi="hi-IN"/>
        </w:rPr>
        <w:t>en</w:t>
      </w:r>
      <w:r w:rsidR="00FF3FAC">
        <w:rPr>
          <w:lang w:eastAsia="zh-CN" w:bidi="hi-IN"/>
        </w:rPr>
        <w:t xml:space="preserve"> </w:t>
      </w:r>
      <w:r>
        <w:rPr>
          <w:lang w:eastAsia="zh-CN" w:bidi="hi-IN"/>
        </w:rPr>
        <w:t>art.</w:t>
      </w:r>
      <w:r w:rsidR="00FF3FAC">
        <w:rPr>
          <w:lang w:eastAsia="zh-CN" w:bidi="hi-IN"/>
        </w:rPr>
        <w:t xml:space="preserve"> </w:t>
      </w:r>
      <w:r>
        <w:rPr>
          <w:lang w:eastAsia="zh-CN" w:bidi="hi-IN"/>
        </w:rPr>
        <w:t>5.286.</w:t>
      </w:r>
      <w:r w:rsidR="00FF3FAC">
        <w:rPr>
          <w:lang w:eastAsia="zh-CN" w:bidi="hi-IN"/>
        </w:rPr>
        <w:t xml:space="preserve"> </w:t>
      </w:r>
      <w:r w:rsidR="00DC203A">
        <w:rPr>
          <w:lang w:eastAsia="zh-CN" w:bidi="hi-IN"/>
        </w:rPr>
        <w:t>U</w:t>
      </w:r>
      <w:r>
        <w:rPr>
          <w:lang w:eastAsia="zh-CN" w:bidi="hi-IN"/>
        </w:rPr>
        <w:t>itleg</w:t>
      </w:r>
      <w:r w:rsidR="00FF3FAC">
        <w:rPr>
          <w:lang w:eastAsia="zh-CN" w:bidi="hi-IN"/>
        </w:rPr>
        <w:t xml:space="preserve"> </w:t>
      </w:r>
      <w:r w:rsidR="006247B1">
        <w:rPr>
          <w:lang w:eastAsia="zh-CN" w:bidi="hi-IN"/>
        </w:rPr>
        <w:t>waar</w:t>
      </w:r>
      <w:r w:rsidR="00FF3FAC">
        <w:rPr>
          <w:lang w:eastAsia="zh-CN" w:bidi="hi-IN"/>
        </w:rPr>
        <w:t xml:space="preserve"> </w:t>
      </w:r>
      <w:r>
        <w:rPr>
          <w:lang w:eastAsia="zh-CN" w:bidi="hi-IN"/>
        </w:rPr>
        <w:t>‘</w:t>
      </w:r>
      <w:r w:rsidR="00431BCF">
        <w:rPr>
          <w:lang w:eastAsia="zh-CN" w:bidi="hi-IN"/>
        </w:rPr>
        <w:t>bestaand</w:t>
      </w:r>
      <w:r>
        <w:rPr>
          <w:lang w:eastAsia="zh-CN" w:bidi="hi-IN"/>
        </w:rPr>
        <w:t>e’</w:t>
      </w:r>
      <w:r w:rsidR="00FF3FAC">
        <w:rPr>
          <w:lang w:eastAsia="zh-CN" w:bidi="hi-IN"/>
        </w:rPr>
        <w:t xml:space="preserve"> </w:t>
      </w:r>
      <w:r>
        <w:rPr>
          <w:lang w:eastAsia="zh-CN" w:bidi="hi-IN"/>
        </w:rPr>
        <w:t>tankstations</w:t>
      </w:r>
      <w:r w:rsidR="00FF3FAC">
        <w:rPr>
          <w:lang w:eastAsia="zh-CN" w:bidi="hi-IN"/>
        </w:rPr>
        <w:t xml:space="preserve"> </w:t>
      </w:r>
      <w:r w:rsidR="006247B1">
        <w:rPr>
          <w:lang w:eastAsia="zh-CN" w:bidi="hi-IN"/>
        </w:rPr>
        <w:t>aan</w:t>
      </w:r>
      <w:r w:rsidR="00FF3FAC">
        <w:rPr>
          <w:lang w:eastAsia="zh-CN" w:bidi="hi-IN"/>
        </w:rPr>
        <w:t xml:space="preserve"> </w:t>
      </w:r>
      <w:r w:rsidR="006247B1">
        <w:rPr>
          <w:lang w:eastAsia="zh-CN" w:bidi="hi-IN"/>
        </w:rPr>
        <w:t>moeten</w:t>
      </w:r>
      <w:r w:rsidR="00FF3FAC">
        <w:rPr>
          <w:lang w:eastAsia="zh-CN" w:bidi="hi-IN"/>
        </w:rPr>
        <w:t xml:space="preserve"> </w:t>
      </w:r>
      <w:r w:rsidR="006247B1">
        <w:rPr>
          <w:lang w:eastAsia="zh-CN" w:bidi="hi-IN"/>
        </w:rPr>
        <w:t>voldoen,</w:t>
      </w:r>
      <w:r w:rsidR="00FF3FAC">
        <w:rPr>
          <w:lang w:eastAsia="zh-CN" w:bidi="hi-IN"/>
        </w:rPr>
        <w:t xml:space="preserve"> </w:t>
      </w:r>
      <w:r w:rsidR="00DC203A">
        <w:rPr>
          <w:lang w:eastAsia="zh-CN" w:bidi="hi-IN"/>
        </w:rPr>
        <w:t>is</w:t>
      </w:r>
      <w:r w:rsidR="00FF3FAC">
        <w:rPr>
          <w:lang w:eastAsia="zh-CN" w:bidi="hi-IN"/>
        </w:rPr>
        <w:t xml:space="preserve"> </w:t>
      </w:r>
      <w:r w:rsidR="00DC203A">
        <w:rPr>
          <w:lang w:eastAsia="zh-CN" w:bidi="hi-IN"/>
        </w:rPr>
        <w:t>te</w:t>
      </w:r>
      <w:r w:rsidR="00FF3FAC">
        <w:rPr>
          <w:lang w:eastAsia="zh-CN" w:bidi="hi-IN"/>
        </w:rPr>
        <w:t xml:space="preserve"> </w:t>
      </w:r>
      <w:r w:rsidR="00DC203A">
        <w:rPr>
          <w:lang w:eastAsia="zh-CN" w:bidi="hi-IN"/>
        </w:rPr>
        <w:t>vinden</w:t>
      </w:r>
      <w:r w:rsidR="00FF3FAC">
        <w:rPr>
          <w:lang w:eastAsia="zh-CN" w:bidi="hi-IN"/>
        </w:rPr>
        <w:t xml:space="preserve"> </w:t>
      </w:r>
      <w:r>
        <w:rPr>
          <w:lang w:eastAsia="zh-CN" w:bidi="hi-IN"/>
        </w:rPr>
        <w:t>bij</w:t>
      </w:r>
      <w:r w:rsidR="00FF3FAC">
        <w:rPr>
          <w:lang w:eastAsia="zh-CN" w:bidi="hi-IN"/>
        </w:rPr>
        <w:t xml:space="preserve"> </w:t>
      </w:r>
      <w:r w:rsidR="00DC203A">
        <w:rPr>
          <w:lang w:eastAsia="zh-CN" w:bidi="hi-IN"/>
        </w:rPr>
        <w:t>de</w:t>
      </w:r>
      <w:r w:rsidR="00FF3FAC">
        <w:rPr>
          <w:lang w:eastAsia="zh-CN" w:bidi="hi-IN"/>
        </w:rPr>
        <w:t xml:space="preserve"> </w:t>
      </w:r>
      <w:r w:rsidR="00DC203A">
        <w:rPr>
          <w:lang w:eastAsia="zh-CN" w:bidi="hi-IN"/>
        </w:rPr>
        <w:t>toelichting</w:t>
      </w:r>
      <w:r w:rsidR="00FF3FAC">
        <w:rPr>
          <w:lang w:eastAsia="zh-CN" w:bidi="hi-IN"/>
        </w:rPr>
        <w:t xml:space="preserve"> </w:t>
      </w:r>
      <w:r w:rsidR="00DC203A">
        <w:rPr>
          <w:lang w:eastAsia="zh-CN" w:bidi="hi-IN"/>
        </w:rPr>
        <w:t>op</w:t>
      </w:r>
      <w:r w:rsidR="00FF3FAC">
        <w:rPr>
          <w:lang w:eastAsia="zh-CN" w:bidi="hi-IN"/>
        </w:rPr>
        <w:t xml:space="preserve"> </w:t>
      </w:r>
      <w:r>
        <w:rPr>
          <w:lang w:eastAsia="zh-CN" w:bidi="hi-IN"/>
        </w:rPr>
        <w:t>art.</w:t>
      </w:r>
      <w:r w:rsidR="00FF3FAC">
        <w:rPr>
          <w:lang w:eastAsia="zh-CN" w:bidi="hi-IN"/>
        </w:rPr>
        <w:t xml:space="preserve"> </w:t>
      </w:r>
      <w:r>
        <w:rPr>
          <w:lang w:eastAsia="zh-CN" w:bidi="hi-IN"/>
        </w:rPr>
        <w:t>5.</w:t>
      </w:r>
      <w:r w:rsidR="00EC1EC9">
        <w:rPr>
          <w:lang w:eastAsia="zh-CN" w:bidi="hi-IN"/>
        </w:rPr>
        <w:t>1036</w:t>
      </w:r>
      <w:r w:rsidR="00FF3FAC">
        <w:rPr>
          <w:lang w:eastAsia="zh-CN" w:bidi="hi-IN"/>
        </w:rPr>
        <w:t xml:space="preserve"> </w:t>
      </w:r>
      <w:r>
        <w:rPr>
          <w:lang w:eastAsia="zh-CN" w:bidi="hi-IN"/>
        </w:rPr>
        <w:t>waarde</w:t>
      </w:r>
      <w:r w:rsidR="00FF3FAC">
        <w:rPr>
          <w:lang w:eastAsia="zh-CN" w:bidi="hi-IN"/>
        </w:rPr>
        <w:t xml:space="preserve"> </w:t>
      </w:r>
      <w:r>
        <w:rPr>
          <w:lang w:eastAsia="zh-CN" w:bidi="hi-IN"/>
        </w:rPr>
        <w:t>bestaande</w:t>
      </w:r>
      <w:r w:rsidR="00FF3FAC">
        <w:rPr>
          <w:lang w:eastAsia="zh-CN" w:bidi="hi-IN"/>
        </w:rPr>
        <w:t xml:space="preserve"> </w:t>
      </w:r>
      <w:r>
        <w:rPr>
          <w:lang w:eastAsia="zh-CN" w:bidi="hi-IN"/>
        </w:rPr>
        <w:t>tankstations</w:t>
      </w:r>
      <w:r w:rsidR="00FF3FAC">
        <w:rPr>
          <w:lang w:eastAsia="zh-CN" w:bidi="hi-IN"/>
        </w:rPr>
        <w:t xml:space="preserve"> </w:t>
      </w:r>
      <w:r w:rsidR="00FF4CAD">
        <w:rPr>
          <w:lang w:eastAsia="zh-CN" w:bidi="hi-IN"/>
        </w:rPr>
        <w:t>–</w:t>
      </w:r>
      <w:r w:rsidR="00FF3FAC">
        <w:rPr>
          <w:lang w:eastAsia="zh-CN" w:bidi="hi-IN"/>
        </w:rPr>
        <w:t xml:space="preserve"> </w:t>
      </w:r>
      <w:r w:rsidR="00FF4CAD">
        <w:rPr>
          <w:lang w:eastAsia="zh-CN" w:bidi="hi-IN"/>
        </w:rPr>
        <w:t>afwijkende</w:t>
      </w:r>
      <w:r w:rsidR="00FF3FAC">
        <w:rPr>
          <w:lang w:eastAsia="zh-CN" w:bidi="hi-IN"/>
        </w:rPr>
        <w:t xml:space="preserve"> </w:t>
      </w:r>
      <w:r w:rsidR="00FF4CAD">
        <w:rPr>
          <w:lang w:eastAsia="zh-CN" w:bidi="hi-IN"/>
        </w:rPr>
        <w:t>dagindeling</w:t>
      </w:r>
      <w:r>
        <w:rPr>
          <w:lang w:eastAsia="zh-CN" w:bidi="hi-IN"/>
        </w:rPr>
        <w:t>.</w:t>
      </w:r>
    </w:p>
    <w:p w14:paraId="0B4CD8DE" w14:textId="21249CCD" w:rsidR="000E0A22" w:rsidRPr="00BD5621" w:rsidRDefault="00E1416A" w:rsidP="006E6A20">
      <w:pPr>
        <w:pStyle w:val="Divisiekop5"/>
        <w:rPr>
          <w:lang w:eastAsia="zh-CN" w:bidi="hi-IN"/>
        </w:rPr>
      </w:pPr>
      <w:r>
        <w:rPr>
          <w:bCs/>
          <w:lang w:eastAsia="zh-CN" w:bidi="hi-IN"/>
        </w:rPr>
        <w:tab/>
      </w:r>
      <w:r w:rsidR="000E0A22" w:rsidRPr="00BD5621">
        <w:rPr>
          <w:bCs/>
          <w:lang w:eastAsia="zh-CN" w:bidi="hi-IN"/>
        </w:rPr>
        <w:t>Toelichting</w:t>
      </w:r>
      <w:r w:rsidR="00FF3FAC">
        <w:rPr>
          <w:bCs/>
          <w:lang w:eastAsia="zh-CN" w:bidi="hi-IN"/>
        </w:rPr>
        <w:t xml:space="preserve"> </w:t>
      </w:r>
      <w:r w:rsidR="000E0A22" w:rsidRPr="00BD5621">
        <w:rPr>
          <w:bCs/>
          <w:lang w:eastAsia="zh-CN" w:bidi="hi-IN"/>
        </w:rPr>
        <w:t>-</w:t>
      </w:r>
      <w:r w:rsidR="00FF3FAC">
        <w:rPr>
          <w:bCs/>
          <w:lang w:eastAsia="zh-CN" w:bidi="hi-IN"/>
        </w:rPr>
        <w:t xml:space="preserve"> </w:t>
      </w:r>
      <w:r w:rsidR="000E0A22" w:rsidRPr="00BD5621">
        <w:rPr>
          <w:bCs/>
          <w:lang w:eastAsia="zh-CN" w:bidi="hi-IN"/>
        </w:rPr>
        <w:t>Artikel</w:t>
      </w:r>
      <w:r w:rsidR="00FF3FAC">
        <w:rPr>
          <w:bCs/>
          <w:lang w:eastAsia="zh-CN" w:bidi="hi-IN"/>
        </w:rPr>
        <w:t xml:space="preserve"> </w:t>
      </w:r>
      <w:r w:rsidR="000E0A22" w:rsidRPr="00BD5621">
        <w:rPr>
          <w:bCs/>
          <w:lang w:eastAsia="zh-CN" w:bidi="hi-IN"/>
        </w:rPr>
        <w:t>5.286</w:t>
      </w:r>
      <w:r w:rsidR="00FF3FAC">
        <w:rPr>
          <w:bCs/>
          <w:lang w:eastAsia="zh-CN" w:bidi="hi-IN"/>
        </w:rPr>
        <w:t xml:space="preserve"> </w:t>
      </w:r>
      <w:r w:rsidR="000E0A22" w:rsidRPr="00BD5621">
        <w:rPr>
          <w:bCs/>
          <w:lang w:eastAsia="zh-CN" w:bidi="hi-IN"/>
        </w:rPr>
        <w:t>Geluid</w:t>
      </w:r>
      <w:r w:rsidR="00FF3FAC">
        <w:rPr>
          <w:bCs/>
          <w:lang w:eastAsia="zh-CN" w:bidi="hi-IN"/>
        </w:rPr>
        <w:t xml:space="preserve"> </w:t>
      </w:r>
      <w:r w:rsidR="000E0A22" w:rsidRPr="00BD5621">
        <w:rPr>
          <w:bCs/>
          <w:lang w:eastAsia="zh-CN" w:bidi="hi-IN"/>
        </w:rPr>
        <w:t>binnen</w:t>
      </w:r>
      <w:r w:rsidR="00FF3FAC">
        <w:rPr>
          <w:bCs/>
          <w:lang w:eastAsia="zh-CN" w:bidi="hi-IN"/>
        </w:rPr>
        <w:t xml:space="preserve"> </w:t>
      </w:r>
      <w:r w:rsidR="000E0A22" w:rsidRPr="00BD5621">
        <w:rPr>
          <w:bCs/>
          <w:lang w:eastAsia="zh-CN" w:bidi="hi-IN"/>
        </w:rPr>
        <w:t>een</w:t>
      </w:r>
      <w:r w:rsidR="00FF3FAC">
        <w:rPr>
          <w:bCs/>
          <w:lang w:eastAsia="zh-CN" w:bidi="hi-IN"/>
        </w:rPr>
        <w:t xml:space="preserve"> </w:t>
      </w:r>
      <w:r w:rsidR="000E0A22" w:rsidRPr="00BD5621">
        <w:rPr>
          <w:bCs/>
          <w:lang w:eastAsia="zh-CN" w:bidi="hi-IN"/>
        </w:rPr>
        <w:t>in-</w:t>
      </w:r>
      <w:r w:rsidR="00FF3FAC">
        <w:rPr>
          <w:bCs/>
          <w:lang w:eastAsia="zh-CN" w:bidi="hi-IN"/>
        </w:rPr>
        <w:t xml:space="preserve"> </w:t>
      </w:r>
      <w:r w:rsidR="000E0A22" w:rsidRPr="00BD5621">
        <w:rPr>
          <w:bCs/>
          <w:lang w:eastAsia="zh-CN" w:bidi="hi-IN"/>
        </w:rPr>
        <w:t>of</w:t>
      </w:r>
      <w:r w:rsidR="00FF3FAC">
        <w:rPr>
          <w:bCs/>
          <w:lang w:eastAsia="zh-CN" w:bidi="hi-IN"/>
        </w:rPr>
        <w:t xml:space="preserve"> </w:t>
      </w:r>
      <w:r w:rsidR="000E0A22" w:rsidRPr="00BD5621">
        <w:rPr>
          <w:bCs/>
          <w:lang w:eastAsia="zh-CN" w:bidi="hi-IN"/>
        </w:rPr>
        <w:t>aanpandig</w:t>
      </w:r>
      <w:r w:rsidR="00FF3FAC">
        <w:rPr>
          <w:bCs/>
          <w:lang w:eastAsia="zh-CN" w:bidi="hi-IN"/>
        </w:rPr>
        <w:t xml:space="preserve"> </w:t>
      </w:r>
      <w:r w:rsidR="000E0A22" w:rsidRPr="00BD5621">
        <w:rPr>
          <w:bCs/>
          <w:lang w:eastAsia="zh-CN" w:bidi="hi-IN"/>
        </w:rPr>
        <w:t>geluidgevoelig</w:t>
      </w:r>
      <w:r w:rsidR="00FF3FAC">
        <w:rPr>
          <w:bCs/>
          <w:lang w:eastAsia="zh-CN" w:bidi="hi-IN"/>
        </w:rPr>
        <w:t xml:space="preserve"> </w:t>
      </w:r>
      <w:r w:rsidR="000E0A22" w:rsidRPr="00BD5621">
        <w:rPr>
          <w:bCs/>
          <w:lang w:eastAsia="zh-CN" w:bidi="hi-IN"/>
        </w:rPr>
        <w:t>gebouw</w:t>
      </w:r>
    </w:p>
    <w:p w14:paraId="1E288661" w14:textId="1C56E571" w:rsidR="000E0A22" w:rsidRDefault="000E0A22" w:rsidP="000E0A22">
      <w:pPr>
        <w:rPr>
          <w:lang w:eastAsia="zh-CN" w:bidi="hi-IN"/>
        </w:rPr>
      </w:pPr>
      <w:r>
        <w:rPr>
          <w:lang w:eastAsia="zh-CN" w:bidi="hi-IN"/>
        </w:rPr>
        <w:t>Deze</w:t>
      </w:r>
      <w:r w:rsidR="00FF3FAC">
        <w:rPr>
          <w:lang w:eastAsia="zh-CN" w:bidi="hi-IN"/>
        </w:rPr>
        <w:t xml:space="preserve"> </w:t>
      </w:r>
      <w:r>
        <w:rPr>
          <w:lang w:eastAsia="zh-CN" w:bidi="hi-IN"/>
        </w:rPr>
        <w:t>waarden</w:t>
      </w:r>
      <w:r w:rsidR="00FF3FAC">
        <w:rPr>
          <w:lang w:eastAsia="zh-CN" w:bidi="hi-IN"/>
        </w:rPr>
        <w:t xml:space="preserve"> </w:t>
      </w:r>
      <w:r w:rsidR="00A43BF1">
        <w:rPr>
          <w:lang w:eastAsia="zh-CN" w:bidi="hi-IN"/>
        </w:rPr>
        <w:t>in</w:t>
      </w:r>
      <w:r w:rsidR="00FF3FAC">
        <w:rPr>
          <w:lang w:eastAsia="zh-CN" w:bidi="hi-IN"/>
        </w:rPr>
        <w:t xml:space="preserve"> </w:t>
      </w:r>
      <w:r w:rsidR="00A43BF1">
        <w:rPr>
          <w:lang w:eastAsia="zh-CN" w:bidi="hi-IN"/>
        </w:rPr>
        <w:t>tabel</w:t>
      </w:r>
      <w:r w:rsidR="00FF3FAC">
        <w:rPr>
          <w:lang w:eastAsia="zh-CN" w:bidi="hi-IN"/>
        </w:rPr>
        <w:t xml:space="preserve"> </w:t>
      </w:r>
      <w:r w:rsidR="00A43BF1">
        <w:rPr>
          <w:lang w:eastAsia="zh-CN" w:bidi="hi-IN"/>
        </w:rPr>
        <w:t>5.29</w:t>
      </w:r>
      <w:r w:rsidR="00FF3FAC">
        <w:rPr>
          <w:lang w:eastAsia="zh-CN" w:bidi="hi-IN"/>
        </w:rPr>
        <w:t xml:space="preserve"> </w:t>
      </w:r>
      <w:r>
        <w:rPr>
          <w:lang w:eastAsia="zh-CN" w:bidi="hi-IN"/>
        </w:rPr>
        <w:t>komen</w:t>
      </w:r>
      <w:r w:rsidR="00FF3FAC">
        <w:rPr>
          <w:lang w:eastAsia="zh-CN" w:bidi="hi-IN"/>
        </w:rPr>
        <w:t xml:space="preserve"> </w:t>
      </w:r>
      <w:r>
        <w:rPr>
          <w:lang w:eastAsia="zh-CN" w:bidi="hi-IN"/>
        </w:rPr>
        <w:t>uit</w:t>
      </w:r>
      <w:r w:rsidR="00FF3FAC">
        <w:rPr>
          <w:lang w:eastAsia="zh-CN" w:bidi="hi-IN"/>
        </w:rPr>
        <w:t xml:space="preserve"> </w:t>
      </w:r>
      <w:r w:rsidR="00A43BF1">
        <w:rPr>
          <w:lang w:eastAsia="zh-CN" w:bidi="hi-IN"/>
        </w:rPr>
        <w:t>artikel</w:t>
      </w:r>
      <w:r w:rsidR="00FF3FAC">
        <w:rPr>
          <w:lang w:eastAsia="zh-CN" w:bidi="hi-IN"/>
        </w:rPr>
        <w:t xml:space="preserve"> </w:t>
      </w:r>
      <w:r w:rsidR="00A43BF1">
        <w:rPr>
          <w:lang w:eastAsia="zh-CN" w:bidi="hi-IN"/>
        </w:rPr>
        <w:t>5.</w:t>
      </w:r>
      <w:r w:rsidR="00825DA7">
        <w:rPr>
          <w:lang w:eastAsia="zh-CN" w:bidi="hi-IN"/>
        </w:rPr>
        <w:t>65</w:t>
      </w:r>
      <w:r w:rsidR="00FF3FAC">
        <w:rPr>
          <w:lang w:eastAsia="zh-CN" w:bidi="hi-IN"/>
        </w:rPr>
        <w:t xml:space="preserve"> </w:t>
      </w:r>
      <w:r w:rsidR="00825DA7">
        <w:rPr>
          <w:lang w:eastAsia="zh-CN" w:bidi="hi-IN"/>
        </w:rPr>
        <w:t>Bkl,</w:t>
      </w:r>
      <w:r w:rsidR="00FF3FAC">
        <w:rPr>
          <w:lang w:eastAsia="zh-CN" w:bidi="hi-IN"/>
        </w:rPr>
        <w:t xml:space="preserve"> </w:t>
      </w:r>
      <w:r>
        <w:rPr>
          <w:lang w:eastAsia="zh-CN" w:bidi="hi-IN"/>
        </w:rPr>
        <w:t>tabel</w:t>
      </w:r>
      <w:r w:rsidR="00FF3FAC">
        <w:rPr>
          <w:lang w:eastAsia="zh-CN" w:bidi="hi-IN"/>
        </w:rPr>
        <w:t xml:space="preserve"> </w:t>
      </w:r>
      <w:r>
        <w:rPr>
          <w:lang w:eastAsia="zh-CN" w:bidi="hi-IN"/>
        </w:rPr>
        <w:t>5.65.2.</w:t>
      </w:r>
    </w:p>
    <w:p w14:paraId="490E956A" w14:textId="33D4577C" w:rsidR="000E0A22" w:rsidRDefault="00E1416A" w:rsidP="006E6A20">
      <w:pPr>
        <w:pStyle w:val="Divisiekop5"/>
        <w:rPr>
          <w:lang w:eastAsia="zh-CN" w:bidi="hi-IN"/>
        </w:rPr>
      </w:pPr>
      <w:r>
        <w:rPr>
          <w:bCs/>
          <w:lang w:eastAsia="zh-CN" w:bidi="hi-IN"/>
        </w:rPr>
        <w:tab/>
      </w:r>
      <w:r w:rsidR="000E0A22" w:rsidRPr="00B17D61">
        <w:rPr>
          <w:bCs/>
          <w:lang w:eastAsia="zh-CN" w:bidi="hi-IN"/>
        </w:rPr>
        <w:t>Toelichting</w:t>
      </w:r>
      <w:r w:rsidR="00FF3FAC">
        <w:rPr>
          <w:bCs/>
          <w:lang w:eastAsia="zh-CN" w:bidi="hi-IN"/>
        </w:rPr>
        <w:t xml:space="preserve"> </w:t>
      </w:r>
      <w:r w:rsidR="000E0A22" w:rsidRPr="00B17D61">
        <w:rPr>
          <w:bCs/>
          <w:lang w:eastAsia="zh-CN" w:bidi="hi-IN"/>
        </w:rPr>
        <w:t>Artikel</w:t>
      </w:r>
      <w:r w:rsidR="00FF3FAC">
        <w:rPr>
          <w:bCs/>
          <w:lang w:eastAsia="zh-CN" w:bidi="hi-IN"/>
        </w:rPr>
        <w:t xml:space="preserve"> </w:t>
      </w:r>
      <w:r w:rsidR="000E0A22" w:rsidRPr="00B17D61">
        <w:rPr>
          <w:bCs/>
          <w:lang w:eastAsia="zh-CN" w:bidi="hi-IN"/>
        </w:rPr>
        <w:t>5.</w:t>
      </w:r>
      <w:r w:rsidR="00EC1EC9">
        <w:rPr>
          <w:bCs/>
          <w:lang w:eastAsia="zh-CN" w:bidi="hi-IN"/>
        </w:rPr>
        <w:t>1036</w:t>
      </w:r>
      <w:r w:rsidR="00FF3FAC">
        <w:rPr>
          <w:bCs/>
          <w:lang w:eastAsia="zh-CN" w:bidi="hi-IN"/>
        </w:rPr>
        <w:t xml:space="preserve"> </w:t>
      </w:r>
      <w:r w:rsidR="000E0A22" w:rsidRPr="00B17D61">
        <w:rPr>
          <w:bCs/>
          <w:lang w:eastAsia="zh-CN" w:bidi="hi-IN"/>
        </w:rPr>
        <w:t>Waarde</w:t>
      </w:r>
      <w:r w:rsidR="00FF3FAC">
        <w:rPr>
          <w:bCs/>
          <w:lang w:eastAsia="zh-CN" w:bidi="hi-IN"/>
        </w:rPr>
        <w:t xml:space="preserve"> </w:t>
      </w:r>
      <w:r w:rsidR="000E0A22" w:rsidRPr="00B17D61">
        <w:rPr>
          <w:bCs/>
          <w:lang w:eastAsia="zh-CN" w:bidi="hi-IN"/>
        </w:rPr>
        <w:t>bestaande</w:t>
      </w:r>
      <w:r w:rsidR="00FF3FAC">
        <w:rPr>
          <w:bCs/>
          <w:lang w:eastAsia="zh-CN" w:bidi="hi-IN"/>
        </w:rPr>
        <w:t xml:space="preserve"> </w:t>
      </w:r>
      <w:r w:rsidR="000E0A22" w:rsidRPr="00B17D61">
        <w:rPr>
          <w:bCs/>
          <w:lang w:eastAsia="zh-CN" w:bidi="hi-IN"/>
        </w:rPr>
        <w:t>tankstations</w:t>
      </w:r>
      <w:r w:rsidR="00FF3FAC">
        <w:rPr>
          <w:bCs/>
          <w:lang w:eastAsia="zh-CN" w:bidi="hi-IN"/>
        </w:rPr>
        <w:t xml:space="preserve"> </w:t>
      </w:r>
      <w:r w:rsidR="000E0A22" w:rsidRPr="00B17D61">
        <w:rPr>
          <w:bCs/>
          <w:lang w:eastAsia="zh-CN" w:bidi="hi-IN"/>
        </w:rPr>
        <w:t>–</w:t>
      </w:r>
      <w:r w:rsidR="00FF3FAC">
        <w:rPr>
          <w:bCs/>
          <w:lang w:eastAsia="zh-CN" w:bidi="hi-IN"/>
        </w:rPr>
        <w:t xml:space="preserve"> </w:t>
      </w:r>
      <w:r w:rsidR="000E0A22" w:rsidRPr="00B17D61">
        <w:rPr>
          <w:bCs/>
          <w:lang w:eastAsia="zh-CN" w:bidi="hi-IN"/>
        </w:rPr>
        <w:t>afwijkende</w:t>
      </w:r>
      <w:r w:rsidR="00FF3FAC">
        <w:rPr>
          <w:bCs/>
          <w:lang w:eastAsia="zh-CN" w:bidi="hi-IN"/>
        </w:rPr>
        <w:t xml:space="preserve"> </w:t>
      </w:r>
      <w:r w:rsidR="000E0A22" w:rsidRPr="00B17D61">
        <w:rPr>
          <w:bCs/>
          <w:lang w:eastAsia="zh-CN" w:bidi="hi-IN"/>
        </w:rPr>
        <w:t>dagindeling</w:t>
      </w:r>
    </w:p>
    <w:p w14:paraId="5A8BC90F" w14:textId="6AB8D445" w:rsidR="00061A11" w:rsidRDefault="00061A11" w:rsidP="00E1416A">
      <w:pPr>
        <w:pStyle w:val="Alineakop"/>
        <w:rPr>
          <w:lang w:eastAsia="zh-CN" w:bidi="hi-IN"/>
        </w:rPr>
      </w:pPr>
      <w:r>
        <w:rPr>
          <w:lang w:eastAsia="zh-CN" w:bidi="hi-IN"/>
        </w:rPr>
        <w:t>Eerste</w:t>
      </w:r>
      <w:r w:rsidR="00FF3FAC">
        <w:rPr>
          <w:lang w:eastAsia="zh-CN" w:bidi="hi-IN"/>
        </w:rPr>
        <w:t xml:space="preserve"> </w:t>
      </w:r>
      <w:r>
        <w:rPr>
          <w:lang w:eastAsia="zh-CN" w:bidi="hi-IN"/>
        </w:rPr>
        <w:t>en</w:t>
      </w:r>
      <w:r w:rsidR="00FF3FAC">
        <w:rPr>
          <w:lang w:eastAsia="zh-CN" w:bidi="hi-IN"/>
        </w:rPr>
        <w:t xml:space="preserve"> </w:t>
      </w:r>
      <w:r>
        <w:rPr>
          <w:lang w:eastAsia="zh-CN" w:bidi="hi-IN"/>
        </w:rPr>
        <w:t>tweede</w:t>
      </w:r>
      <w:r w:rsidR="00FF3FAC">
        <w:rPr>
          <w:lang w:eastAsia="zh-CN" w:bidi="hi-IN"/>
        </w:rPr>
        <w:t xml:space="preserve"> </w:t>
      </w:r>
      <w:r>
        <w:rPr>
          <w:lang w:eastAsia="zh-CN" w:bidi="hi-IN"/>
        </w:rPr>
        <w:t>lid</w:t>
      </w:r>
    </w:p>
    <w:p w14:paraId="62B7FA5B" w14:textId="686EF083" w:rsidR="00655D85" w:rsidRDefault="0090612A" w:rsidP="00443571">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stelt</w:t>
      </w:r>
      <w:r w:rsidR="00FF3FAC">
        <w:rPr>
          <w:lang w:eastAsia="zh-CN" w:bidi="hi-IN"/>
        </w:rPr>
        <w:t xml:space="preserve"> </w:t>
      </w:r>
      <w:r>
        <w:rPr>
          <w:lang w:eastAsia="zh-CN" w:bidi="hi-IN"/>
        </w:rPr>
        <w:t>regels</w:t>
      </w:r>
      <w:r w:rsidR="00FF3FAC">
        <w:rPr>
          <w:lang w:eastAsia="zh-CN" w:bidi="hi-IN"/>
        </w:rPr>
        <w:t xml:space="preserve"> </w:t>
      </w:r>
      <w:r>
        <w:rPr>
          <w:lang w:eastAsia="zh-CN" w:bidi="hi-IN"/>
        </w:rPr>
        <w:t>over</w:t>
      </w:r>
      <w:r w:rsidR="00FF3FAC">
        <w:rPr>
          <w:lang w:eastAsia="zh-CN" w:bidi="hi-IN"/>
        </w:rPr>
        <w:t xml:space="preserve"> </w:t>
      </w:r>
      <w:r>
        <w:rPr>
          <w:lang w:eastAsia="zh-CN" w:bidi="hi-IN"/>
        </w:rPr>
        <w:t>de</w:t>
      </w:r>
      <w:r w:rsidR="00FF3FAC">
        <w:rPr>
          <w:lang w:eastAsia="zh-CN" w:bidi="hi-IN"/>
        </w:rPr>
        <w:t xml:space="preserve"> </w:t>
      </w:r>
      <w:r>
        <w:rPr>
          <w:lang w:eastAsia="zh-CN" w:bidi="hi-IN"/>
        </w:rPr>
        <w:t>geluidbelasting</w:t>
      </w:r>
      <w:r w:rsidR="00FF3FAC">
        <w:rPr>
          <w:lang w:eastAsia="zh-CN" w:bidi="hi-IN"/>
        </w:rPr>
        <w:t xml:space="preserve"> </w:t>
      </w:r>
      <w:r>
        <w:rPr>
          <w:lang w:eastAsia="zh-CN" w:bidi="hi-IN"/>
        </w:rPr>
        <w:t>op</w:t>
      </w:r>
      <w:r w:rsidR="00FF3FAC">
        <w:rPr>
          <w:lang w:eastAsia="zh-CN" w:bidi="hi-IN"/>
        </w:rPr>
        <w:t xml:space="preserve"> </w:t>
      </w:r>
      <w:r>
        <w:rPr>
          <w:lang w:eastAsia="zh-CN" w:bidi="hi-IN"/>
        </w:rPr>
        <w:t>geluidgevoelige</w:t>
      </w:r>
      <w:r w:rsidR="00FF3FAC">
        <w:rPr>
          <w:lang w:eastAsia="zh-CN" w:bidi="hi-IN"/>
        </w:rPr>
        <w:t xml:space="preserve"> </w:t>
      </w:r>
      <w:r w:rsidR="00A63825">
        <w:rPr>
          <w:lang w:eastAsia="zh-CN" w:bidi="hi-IN"/>
        </w:rPr>
        <w:t>gebouwen</w:t>
      </w:r>
      <w:r w:rsidR="00FF3FAC">
        <w:rPr>
          <w:lang w:eastAsia="zh-CN" w:bidi="hi-IN"/>
        </w:rPr>
        <w:t xml:space="preserve"> </w:t>
      </w:r>
      <w:r w:rsidR="00A63825">
        <w:rPr>
          <w:lang w:eastAsia="zh-CN" w:bidi="hi-IN"/>
        </w:rPr>
        <w:t>van</w:t>
      </w:r>
      <w:r w:rsidR="00FF3FAC">
        <w:rPr>
          <w:lang w:eastAsia="zh-CN" w:bidi="hi-IN"/>
        </w:rPr>
        <w:t xml:space="preserve"> </w:t>
      </w:r>
      <w:r w:rsidR="00A63825">
        <w:rPr>
          <w:lang w:eastAsia="zh-CN" w:bidi="hi-IN"/>
        </w:rPr>
        <w:t>bestaande</w:t>
      </w:r>
      <w:r w:rsidR="00FF3FAC">
        <w:rPr>
          <w:lang w:eastAsia="zh-CN" w:bidi="hi-IN"/>
        </w:rPr>
        <w:t xml:space="preserve"> </w:t>
      </w:r>
      <w:r w:rsidR="00A63825">
        <w:rPr>
          <w:lang w:eastAsia="zh-CN" w:bidi="hi-IN"/>
        </w:rPr>
        <w:t>tankstations.</w:t>
      </w:r>
      <w:r w:rsidR="00FF3FAC">
        <w:rPr>
          <w:lang w:eastAsia="zh-CN" w:bidi="hi-IN"/>
        </w:rPr>
        <w:t xml:space="preserve"> </w:t>
      </w:r>
      <w:r w:rsidR="00A63825">
        <w:rPr>
          <w:lang w:eastAsia="zh-CN" w:bidi="hi-IN"/>
        </w:rPr>
        <w:t>Onder</w:t>
      </w:r>
      <w:r w:rsidR="00FF3FAC">
        <w:rPr>
          <w:lang w:eastAsia="zh-CN" w:bidi="hi-IN"/>
        </w:rPr>
        <w:t xml:space="preserve"> </w:t>
      </w:r>
      <w:r w:rsidR="00A63825">
        <w:rPr>
          <w:lang w:eastAsia="zh-CN" w:bidi="hi-IN"/>
        </w:rPr>
        <w:t>het</w:t>
      </w:r>
      <w:r w:rsidR="00FF3FAC">
        <w:rPr>
          <w:lang w:eastAsia="zh-CN" w:bidi="hi-IN"/>
        </w:rPr>
        <w:t xml:space="preserve"> </w:t>
      </w:r>
      <w:r w:rsidR="00A63825">
        <w:rPr>
          <w:lang w:eastAsia="zh-CN" w:bidi="hi-IN"/>
        </w:rPr>
        <w:t>huidig</w:t>
      </w:r>
      <w:r w:rsidR="00FF3FAC">
        <w:rPr>
          <w:lang w:eastAsia="zh-CN" w:bidi="hi-IN"/>
        </w:rPr>
        <w:t xml:space="preserve"> </w:t>
      </w:r>
      <w:r w:rsidR="00A63825">
        <w:rPr>
          <w:lang w:eastAsia="zh-CN" w:bidi="hi-IN"/>
        </w:rPr>
        <w:t>recht</w:t>
      </w:r>
      <w:r w:rsidR="00FF3FAC">
        <w:rPr>
          <w:lang w:eastAsia="zh-CN" w:bidi="hi-IN"/>
        </w:rPr>
        <w:t xml:space="preserve"> </w:t>
      </w:r>
      <w:r w:rsidR="00A63825">
        <w:rPr>
          <w:lang w:eastAsia="zh-CN" w:bidi="hi-IN"/>
        </w:rPr>
        <w:t>geldt</w:t>
      </w:r>
      <w:r w:rsidR="00FF3FAC">
        <w:rPr>
          <w:lang w:eastAsia="zh-CN" w:bidi="hi-IN"/>
        </w:rPr>
        <w:t xml:space="preserve"> </w:t>
      </w:r>
      <w:r w:rsidR="00A63825">
        <w:rPr>
          <w:lang w:eastAsia="zh-CN" w:bidi="hi-IN"/>
        </w:rPr>
        <w:t>hiervoor</w:t>
      </w:r>
      <w:r w:rsidR="00FF3FAC">
        <w:rPr>
          <w:lang w:eastAsia="zh-CN" w:bidi="hi-IN"/>
        </w:rPr>
        <w:t xml:space="preserve"> </w:t>
      </w:r>
      <w:r w:rsidR="00A63825">
        <w:rPr>
          <w:lang w:eastAsia="zh-CN" w:bidi="hi-IN"/>
        </w:rPr>
        <w:t>het</w:t>
      </w:r>
      <w:r w:rsidR="00FF3FAC">
        <w:rPr>
          <w:lang w:eastAsia="zh-CN" w:bidi="hi-IN"/>
        </w:rPr>
        <w:t xml:space="preserve"> </w:t>
      </w:r>
      <w:r w:rsidR="007C5851">
        <w:rPr>
          <w:lang w:eastAsia="zh-CN" w:bidi="hi-IN"/>
        </w:rPr>
        <w:t>Activiteitenbesluit</w:t>
      </w:r>
      <w:r w:rsidR="00FF3FAC">
        <w:rPr>
          <w:lang w:eastAsia="zh-CN" w:bidi="hi-IN"/>
        </w:rPr>
        <w:t xml:space="preserve"> </w:t>
      </w:r>
      <w:r w:rsidR="007C5851">
        <w:rPr>
          <w:lang w:eastAsia="zh-CN" w:bidi="hi-IN"/>
        </w:rPr>
        <w:t>milieubeheer</w:t>
      </w:r>
      <w:r w:rsidR="00FF3FAC">
        <w:rPr>
          <w:lang w:eastAsia="zh-CN" w:bidi="hi-IN"/>
        </w:rPr>
        <w:t xml:space="preserve"> </w:t>
      </w:r>
      <w:r w:rsidR="007C5851">
        <w:rPr>
          <w:lang w:eastAsia="zh-CN" w:bidi="hi-IN"/>
        </w:rPr>
        <w:t>(</w:t>
      </w:r>
      <w:r w:rsidR="00A63825">
        <w:rPr>
          <w:lang w:eastAsia="zh-CN" w:bidi="hi-IN"/>
        </w:rPr>
        <w:t>Abm</w:t>
      </w:r>
      <w:r w:rsidR="007C5851">
        <w:rPr>
          <w:lang w:eastAsia="zh-CN" w:bidi="hi-IN"/>
        </w:rPr>
        <w:t>)</w:t>
      </w:r>
      <w:r w:rsidR="00A63825">
        <w:rPr>
          <w:lang w:eastAsia="zh-CN" w:bidi="hi-IN"/>
        </w:rPr>
        <w:t>,</w:t>
      </w:r>
      <w:r w:rsidR="00FF3FAC">
        <w:rPr>
          <w:lang w:eastAsia="zh-CN" w:bidi="hi-IN"/>
        </w:rPr>
        <w:t xml:space="preserve"> </w:t>
      </w:r>
      <w:r w:rsidR="006578C7">
        <w:rPr>
          <w:lang w:eastAsia="zh-CN" w:bidi="hi-IN"/>
        </w:rPr>
        <w:t>w</w:t>
      </w:r>
      <w:r w:rsidR="00A63825">
        <w:rPr>
          <w:lang w:eastAsia="zh-CN" w:bidi="hi-IN"/>
        </w:rPr>
        <w:t>at</w:t>
      </w:r>
      <w:r w:rsidR="00FF3FAC">
        <w:rPr>
          <w:lang w:eastAsia="zh-CN" w:bidi="hi-IN"/>
        </w:rPr>
        <w:t xml:space="preserve"> </w:t>
      </w:r>
      <w:r w:rsidR="00BB542B">
        <w:rPr>
          <w:lang w:eastAsia="zh-CN" w:bidi="hi-IN"/>
        </w:rPr>
        <w:t>onder</w:t>
      </w:r>
      <w:r w:rsidR="00FF3FAC">
        <w:rPr>
          <w:lang w:eastAsia="zh-CN" w:bidi="hi-IN"/>
        </w:rPr>
        <w:t xml:space="preserve"> </w:t>
      </w:r>
      <w:r w:rsidR="00BB542B">
        <w:rPr>
          <w:lang w:eastAsia="zh-CN" w:bidi="hi-IN"/>
        </w:rPr>
        <w:t>het</w:t>
      </w:r>
      <w:r w:rsidR="00FF3FAC">
        <w:rPr>
          <w:lang w:eastAsia="zh-CN" w:bidi="hi-IN"/>
        </w:rPr>
        <w:t xml:space="preserve"> </w:t>
      </w:r>
      <w:r w:rsidR="00BB542B">
        <w:rPr>
          <w:lang w:eastAsia="zh-CN" w:bidi="hi-IN"/>
        </w:rPr>
        <w:t>nieuwe</w:t>
      </w:r>
      <w:r w:rsidR="00FF3FAC">
        <w:rPr>
          <w:lang w:eastAsia="zh-CN" w:bidi="hi-IN"/>
        </w:rPr>
        <w:t xml:space="preserve"> </w:t>
      </w:r>
      <w:r w:rsidR="00BB542B">
        <w:rPr>
          <w:lang w:eastAsia="zh-CN" w:bidi="hi-IN"/>
        </w:rPr>
        <w:t>stelsel</w:t>
      </w:r>
      <w:r w:rsidR="00FF3FAC">
        <w:rPr>
          <w:lang w:eastAsia="zh-CN" w:bidi="hi-IN"/>
        </w:rPr>
        <w:t xml:space="preserve"> </w:t>
      </w:r>
      <w:r w:rsidR="004B159E">
        <w:rPr>
          <w:lang w:eastAsia="zh-CN" w:bidi="hi-IN"/>
        </w:rPr>
        <w:t>overgenomen</w:t>
      </w:r>
      <w:r w:rsidR="00FF3FAC">
        <w:rPr>
          <w:lang w:eastAsia="zh-CN" w:bidi="hi-IN"/>
        </w:rPr>
        <w:t xml:space="preserve"> </w:t>
      </w:r>
      <w:r w:rsidR="00BB542B">
        <w:rPr>
          <w:lang w:eastAsia="zh-CN" w:bidi="hi-IN"/>
        </w:rPr>
        <w:t>wordt</w:t>
      </w:r>
      <w:r w:rsidR="00FF3FAC">
        <w:rPr>
          <w:lang w:eastAsia="zh-CN" w:bidi="hi-IN"/>
        </w:rPr>
        <w:t xml:space="preserve"> </w:t>
      </w:r>
      <w:r w:rsidR="004B159E">
        <w:rPr>
          <w:lang w:eastAsia="zh-CN" w:bidi="hi-IN"/>
        </w:rPr>
        <w:t>in</w:t>
      </w:r>
      <w:r w:rsidR="00FF3FAC">
        <w:rPr>
          <w:lang w:eastAsia="zh-CN" w:bidi="hi-IN"/>
        </w:rPr>
        <w:t xml:space="preserve"> </w:t>
      </w:r>
      <w:r w:rsidR="00A63825">
        <w:rPr>
          <w:lang w:eastAsia="zh-CN" w:bidi="hi-IN"/>
        </w:rPr>
        <w:t>artikel</w:t>
      </w:r>
      <w:r w:rsidR="00FF3FAC">
        <w:rPr>
          <w:lang w:eastAsia="zh-CN" w:bidi="hi-IN"/>
        </w:rPr>
        <w:t xml:space="preserve"> </w:t>
      </w:r>
      <w:r w:rsidR="00A63825">
        <w:rPr>
          <w:lang w:eastAsia="zh-CN" w:bidi="hi-IN"/>
        </w:rPr>
        <w:t>22.64</w:t>
      </w:r>
      <w:r w:rsidR="00FF3FAC">
        <w:rPr>
          <w:lang w:eastAsia="zh-CN" w:bidi="hi-IN"/>
        </w:rPr>
        <w:t xml:space="preserve"> </w:t>
      </w:r>
      <w:r w:rsidR="005A0D40">
        <w:rPr>
          <w:lang w:eastAsia="zh-CN" w:bidi="hi-IN"/>
        </w:rPr>
        <w:t>van</w:t>
      </w:r>
      <w:r w:rsidR="00FF3FAC">
        <w:rPr>
          <w:lang w:eastAsia="zh-CN" w:bidi="hi-IN"/>
        </w:rPr>
        <w:t xml:space="preserve"> </w:t>
      </w:r>
      <w:r w:rsidR="005A0D40">
        <w:rPr>
          <w:lang w:eastAsia="zh-CN" w:bidi="hi-IN"/>
        </w:rPr>
        <w:t>de</w:t>
      </w:r>
      <w:r w:rsidR="00FF3FAC">
        <w:rPr>
          <w:lang w:eastAsia="zh-CN" w:bidi="hi-IN"/>
        </w:rPr>
        <w:t xml:space="preserve"> </w:t>
      </w:r>
      <w:r w:rsidR="005A0D40">
        <w:rPr>
          <w:lang w:eastAsia="zh-CN" w:bidi="hi-IN"/>
        </w:rPr>
        <w:t>b</w:t>
      </w:r>
      <w:r w:rsidR="00443571">
        <w:rPr>
          <w:lang w:eastAsia="zh-CN" w:bidi="hi-IN"/>
        </w:rPr>
        <w:t>ruidsschat.</w:t>
      </w:r>
    </w:p>
    <w:p w14:paraId="68576B3E" w14:textId="470C67C6" w:rsidR="0089726C" w:rsidRDefault="0089726C" w:rsidP="00443571">
      <w:pPr>
        <w:rPr>
          <w:lang w:eastAsia="zh-CN" w:bidi="hi-IN"/>
        </w:rPr>
      </w:pPr>
    </w:p>
    <w:p w14:paraId="0AB4CF35" w14:textId="3EAF531F" w:rsidR="0089726C" w:rsidRDefault="0089726C" w:rsidP="00443571">
      <w:pPr>
        <w:rPr>
          <w:lang w:eastAsia="zh-CN" w:bidi="hi-IN"/>
        </w:rPr>
      </w:pPr>
      <w:r>
        <w:rPr>
          <w:lang w:eastAsia="zh-CN" w:bidi="hi-IN"/>
        </w:rPr>
        <w:t>Als</w:t>
      </w:r>
      <w:r w:rsidR="00FF3FAC">
        <w:rPr>
          <w:lang w:eastAsia="zh-CN" w:bidi="hi-IN"/>
        </w:rPr>
        <w:t xml:space="preserve"> </w:t>
      </w:r>
      <w:r w:rsidR="00FC2E5B">
        <w:rPr>
          <w:lang w:eastAsia="zh-CN" w:bidi="hi-IN"/>
        </w:rPr>
        <w:t>artikel</w:t>
      </w:r>
      <w:r w:rsidR="00FF3FAC">
        <w:rPr>
          <w:lang w:eastAsia="zh-CN" w:bidi="hi-IN"/>
        </w:rPr>
        <w:t xml:space="preserve"> </w:t>
      </w:r>
      <w:r w:rsidR="00FC2E5B">
        <w:rPr>
          <w:lang w:eastAsia="zh-CN" w:bidi="hi-IN"/>
        </w:rPr>
        <w:t>5.65</w:t>
      </w:r>
      <w:r w:rsidR="00FF3FAC">
        <w:rPr>
          <w:lang w:eastAsia="zh-CN" w:bidi="hi-IN"/>
        </w:rPr>
        <w:t xml:space="preserve"> </w:t>
      </w:r>
      <w:r w:rsidR="00FC2E5B">
        <w:rPr>
          <w:lang w:eastAsia="zh-CN" w:bidi="hi-IN"/>
        </w:rPr>
        <w:t>van</w:t>
      </w:r>
      <w:r w:rsidR="00FF3FAC">
        <w:rPr>
          <w:lang w:eastAsia="zh-CN" w:bidi="hi-IN"/>
        </w:rPr>
        <w:t xml:space="preserve"> </w:t>
      </w:r>
      <w:r>
        <w:rPr>
          <w:lang w:eastAsia="zh-CN" w:bidi="hi-IN"/>
        </w:rPr>
        <w:t>het</w:t>
      </w:r>
      <w:r w:rsidR="00FF3FAC">
        <w:rPr>
          <w:lang w:eastAsia="zh-CN" w:bidi="hi-IN"/>
        </w:rPr>
        <w:t xml:space="preserve"> </w:t>
      </w:r>
      <w:r>
        <w:rPr>
          <w:lang w:eastAsia="zh-CN" w:bidi="hi-IN"/>
        </w:rPr>
        <w:t>Bkl</w:t>
      </w:r>
      <w:r w:rsidR="00FF3FAC">
        <w:rPr>
          <w:lang w:eastAsia="zh-CN" w:bidi="hi-IN"/>
        </w:rPr>
        <w:t xml:space="preserve"> </w:t>
      </w:r>
      <w:r>
        <w:rPr>
          <w:lang w:eastAsia="zh-CN" w:bidi="hi-IN"/>
        </w:rPr>
        <w:t>gevolgd</w:t>
      </w:r>
      <w:r w:rsidR="00FF3FAC">
        <w:rPr>
          <w:lang w:eastAsia="zh-CN" w:bidi="hi-IN"/>
        </w:rPr>
        <w:t xml:space="preserve"> </w:t>
      </w:r>
      <w:r w:rsidR="00061A11">
        <w:rPr>
          <w:lang w:eastAsia="zh-CN" w:bidi="hi-IN"/>
        </w:rPr>
        <w:t>(=</w:t>
      </w:r>
      <w:r w:rsidR="00FF3FAC">
        <w:rPr>
          <w:lang w:eastAsia="zh-CN" w:bidi="hi-IN"/>
        </w:rPr>
        <w:t xml:space="preserve"> </w:t>
      </w:r>
      <w:r w:rsidR="007844D8">
        <w:rPr>
          <w:lang w:eastAsia="zh-CN" w:bidi="hi-IN"/>
        </w:rPr>
        <w:t>artikel</w:t>
      </w:r>
      <w:r w:rsidR="00FF3FAC">
        <w:rPr>
          <w:lang w:eastAsia="zh-CN" w:bidi="hi-IN"/>
        </w:rPr>
        <w:t xml:space="preserve"> </w:t>
      </w:r>
      <w:r w:rsidR="007844D8">
        <w:rPr>
          <w:lang w:eastAsia="zh-CN" w:bidi="hi-IN"/>
        </w:rPr>
        <w:t>5.</w:t>
      </w:r>
      <w:r w:rsidR="00061A11">
        <w:rPr>
          <w:lang w:eastAsia="zh-CN" w:bidi="hi-IN"/>
        </w:rPr>
        <w:t>280</w:t>
      </w:r>
      <w:r w:rsidR="00FF3FAC">
        <w:rPr>
          <w:lang w:eastAsia="zh-CN" w:bidi="hi-IN"/>
        </w:rPr>
        <w:t xml:space="preserve"> </w:t>
      </w:r>
      <w:r w:rsidR="00061A11">
        <w:rPr>
          <w:lang w:eastAsia="zh-CN" w:bidi="hi-IN"/>
        </w:rPr>
        <w:t>van</w:t>
      </w:r>
      <w:r w:rsidR="00FF3FAC">
        <w:rPr>
          <w:lang w:eastAsia="zh-CN" w:bidi="hi-IN"/>
        </w:rPr>
        <w:t xml:space="preserve"> </w:t>
      </w:r>
      <w:r w:rsidR="009E004A">
        <w:rPr>
          <w:lang w:eastAsia="zh-CN" w:bidi="hi-IN"/>
        </w:rPr>
        <w:t>dit</w:t>
      </w:r>
      <w:r w:rsidR="00FF3FAC">
        <w:rPr>
          <w:lang w:eastAsia="zh-CN" w:bidi="hi-IN"/>
        </w:rPr>
        <w:t xml:space="preserve"> </w:t>
      </w:r>
      <w:r w:rsidR="009E004A">
        <w:rPr>
          <w:lang w:eastAsia="zh-CN" w:bidi="hi-IN"/>
        </w:rPr>
        <w:t>wijzigingsbesluit</w:t>
      </w:r>
      <w:r w:rsidR="00061A11">
        <w:rPr>
          <w:lang w:eastAsia="zh-CN" w:bidi="hi-IN"/>
        </w:rPr>
        <w:t>)</w:t>
      </w:r>
      <w:r w:rsidR="00FF3FAC">
        <w:rPr>
          <w:lang w:eastAsia="zh-CN" w:bidi="hi-IN"/>
        </w:rPr>
        <w:t xml:space="preserve"> </w:t>
      </w:r>
      <w:r>
        <w:rPr>
          <w:lang w:eastAsia="zh-CN" w:bidi="hi-IN"/>
        </w:rPr>
        <w:t>zou</w:t>
      </w:r>
      <w:r w:rsidR="00FF3FAC">
        <w:rPr>
          <w:lang w:eastAsia="zh-CN" w:bidi="hi-IN"/>
        </w:rPr>
        <w:t xml:space="preserve"> </w:t>
      </w:r>
      <w:r>
        <w:rPr>
          <w:lang w:eastAsia="zh-CN" w:bidi="hi-IN"/>
        </w:rPr>
        <w:t>worden,</w:t>
      </w:r>
      <w:r w:rsidR="00FF3FAC">
        <w:rPr>
          <w:lang w:eastAsia="zh-CN" w:bidi="hi-IN"/>
        </w:rPr>
        <w:t xml:space="preserve"> </w:t>
      </w:r>
      <w:r w:rsidR="0089386B">
        <w:rPr>
          <w:lang w:eastAsia="zh-CN" w:bidi="hi-IN"/>
        </w:rPr>
        <w:t>mogen</w:t>
      </w:r>
      <w:r w:rsidR="00FF3FAC">
        <w:rPr>
          <w:lang w:eastAsia="zh-CN" w:bidi="hi-IN"/>
        </w:rPr>
        <w:t xml:space="preserve"> </w:t>
      </w:r>
      <w:r>
        <w:rPr>
          <w:lang w:eastAsia="zh-CN" w:bidi="hi-IN"/>
        </w:rPr>
        <w:t>bestaande</w:t>
      </w:r>
      <w:r w:rsidR="00FF3FAC">
        <w:rPr>
          <w:lang w:eastAsia="zh-CN" w:bidi="hi-IN"/>
        </w:rPr>
        <w:t xml:space="preserve"> </w:t>
      </w:r>
      <w:r>
        <w:rPr>
          <w:lang w:eastAsia="zh-CN" w:bidi="hi-IN"/>
        </w:rPr>
        <w:t>tankstations</w:t>
      </w:r>
      <w:r w:rsidR="00FF3FAC">
        <w:rPr>
          <w:lang w:eastAsia="zh-CN" w:bidi="hi-IN"/>
        </w:rPr>
        <w:t xml:space="preserve"> </w:t>
      </w:r>
      <w:r w:rsidR="00F333AA">
        <w:rPr>
          <w:lang w:eastAsia="zh-CN" w:bidi="hi-IN"/>
        </w:rPr>
        <w:t>tussen</w:t>
      </w:r>
      <w:r w:rsidR="00FF3FAC">
        <w:rPr>
          <w:lang w:eastAsia="zh-CN" w:bidi="hi-IN"/>
        </w:rPr>
        <w:t xml:space="preserve"> </w:t>
      </w:r>
      <w:r w:rsidR="00F333AA">
        <w:rPr>
          <w:lang w:eastAsia="zh-CN" w:bidi="hi-IN"/>
        </w:rPr>
        <w:t>19.00</w:t>
      </w:r>
      <w:r w:rsidR="00FF3FAC">
        <w:rPr>
          <w:lang w:eastAsia="zh-CN" w:bidi="hi-IN"/>
        </w:rPr>
        <w:t xml:space="preserve"> </w:t>
      </w:r>
      <w:r w:rsidR="00F333AA">
        <w:rPr>
          <w:lang w:eastAsia="zh-CN" w:bidi="hi-IN"/>
        </w:rPr>
        <w:t>en</w:t>
      </w:r>
      <w:r w:rsidR="00FF3FAC">
        <w:rPr>
          <w:lang w:eastAsia="zh-CN" w:bidi="hi-IN"/>
        </w:rPr>
        <w:t xml:space="preserve"> </w:t>
      </w:r>
      <w:r w:rsidR="00F333AA">
        <w:rPr>
          <w:lang w:eastAsia="zh-CN" w:bidi="hi-IN"/>
        </w:rPr>
        <w:t>21.00</w:t>
      </w:r>
      <w:r w:rsidR="00FF3FAC">
        <w:rPr>
          <w:lang w:eastAsia="zh-CN" w:bidi="hi-IN"/>
        </w:rPr>
        <w:t xml:space="preserve"> </w:t>
      </w:r>
      <w:r w:rsidR="00F333AA">
        <w:rPr>
          <w:lang w:eastAsia="zh-CN" w:bidi="hi-IN"/>
        </w:rPr>
        <w:t>uur</w:t>
      </w:r>
      <w:r w:rsidR="00FF3FAC">
        <w:rPr>
          <w:lang w:eastAsia="zh-CN" w:bidi="hi-IN"/>
        </w:rPr>
        <w:t xml:space="preserve"> </w:t>
      </w:r>
      <w:r w:rsidR="00F333AA">
        <w:rPr>
          <w:lang w:eastAsia="zh-CN" w:bidi="hi-IN"/>
        </w:rPr>
        <w:t>qua</w:t>
      </w:r>
      <w:r w:rsidR="00FF3FAC">
        <w:rPr>
          <w:lang w:eastAsia="zh-CN" w:bidi="hi-IN"/>
        </w:rPr>
        <w:t xml:space="preserve"> </w:t>
      </w:r>
      <w:r w:rsidR="00F333AA">
        <w:rPr>
          <w:lang w:eastAsia="zh-CN" w:bidi="hi-IN"/>
        </w:rPr>
        <w:t>langtijdgemiddeld</w:t>
      </w:r>
      <w:r w:rsidR="00FF3FAC">
        <w:rPr>
          <w:lang w:eastAsia="zh-CN" w:bidi="hi-IN"/>
        </w:rPr>
        <w:t xml:space="preserve"> </w:t>
      </w:r>
      <w:r w:rsidR="00F333AA">
        <w:rPr>
          <w:lang w:eastAsia="zh-CN" w:bidi="hi-IN"/>
        </w:rPr>
        <w:t>beoord</w:t>
      </w:r>
      <w:r w:rsidR="008C68DC">
        <w:rPr>
          <w:lang w:eastAsia="zh-CN" w:bidi="hi-IN"/>
        </w:rPr>
        <w:t>e</w:t>
      </w:r>
      <w:r w:rsidR="00F333AA">
        <w:rPr>
          <w:lang w:eastAsia="zh-CN" w:bidi="hi-IN"/>
        </w:rPr>
        <w:t>lingsniveau</w:t>
      </w:r>
      <w:r w:rsidR="00FF3FAC">
        <w:rPr>
          <w:lang w:eastAsia="zh-CN" w:bidi="hi-IN"/>
        </w:rPr>
        <w:t xml:space="preserve"> </w:t>
      </w:r>
      <w:r w:rsidR="00F333AA">
        <w:rPr>
          <w:lang w:eastAsia="zh-CN" w:bidi="hi-IN"/>
        </w:rPr>
        <w:t>maximaal</w:t>
      </w:r>
      <w:r w:rsidR="00FF3FAC">
        <w:rPr>
          <w:lang w:eastAsia="zh-CN" w:bidi="hi-IN"/>
        </w:rPr>
        <w:t xml:space="preserve"> </w:t>
      </w:r>
      <w:r w:rsidR="00F333AA">
        <w:rPr>
          <w:lang w:eastAsia="zh-CN" w:bidi="hi-IN"/>
        </w:rPr>
        <w:t>45</w:t>
      </w:r>
      <w:r w:rsidR="00FF3FAC">
        <w:rPr>
          <w:lang w:eastAsia="zh-CN" w:bidi="hi-IN"/>
        </w:rPr>
        <w:t xml:space="preserve"> </w:t>
      </w:r>
      <w:r w:rsidR="00F333AA">
        <w:rPr>
          <w:lang w:eastAsia="zh-CN" w:bidi="hi-IN"/>
        </w:rPr>
        <w:t>dB(A)</w:t>
      </w:r>
      <w:r w:rsidR="00FF3FAC">
        <w:rPr>
          <w:lang w:eastAsia="zh-CN" w:bidi="hi-IN"/>
        </w:rPr>
        <w:t xml:space="preserve"> </w:t>
      </w:r>
      <w:r w:rsidR="0089386B">
        <w:rPr>
          <w:lang w:eastAsia="zh-CN" w:bidi="hi-IN"/>
        </w:rPr>
        <w:t>produceren.</w:t>
      </w:r>
      <w:r w:rsidR="00FF3FAC">
        <w:rPr>
          <w:lang w:eastAsia="zh-CN" w:bidi="hi-IN"/>
        </w:rPr>
        <w:t xml:space="preserve"> </w:t>
      </w:r>
      <w:r w:rsidR="0089386B">
        <w:rPr>
          <w:lang w:eastAsia="zh-CN" w:bidi="hi-IN"/>
        </w:rPr>
        <w:t>Conform</w:t>
      </w:r>
      <w:r w:rsidR="00FF3FAC">
        <w:rPr>
          <w:lang w:eastAsia="zh-CN" w:bidi="hi-IN"/>
        </w:rPr>
        <w:t xml:space="preserve"> </w:t>
      </w:r>
      <w:r w:rsidR="0089386B">
        <w:rPr>
          <w:lang w:eastAsia="zh-CN" w:bidi="hi-IN"/>
        </w:rPr>
        <w:t>de</w:t>
      </w:r>
      <w:r w:rsidR="00FF3FAC">
        <w:rPr>
          <w:lang w:eastAsia="zh-CN" w:bidi="hi-IN"/>
        </w:rPr>
        <w:t xml:space="preserve"> </w:t>
      </w:r>
      <w:r w:rsidR="0089386B">
        <w:rPr>
          <w:lang w:eastAsia="zh-CN" w:bidi="hi-IN"/>
        </w:rPr>
        <w:t>Bruidsschat</w:t>
      </w:r>
      <w:r w:rsidR="00FF3FAC">
        <w:rPr>
          <w:lang w:eastAsia="zh-CN" w:bidi="hi-IN"/>
        </w:rPr>
        <w:t xml:space="preserve"> </w:t>
      </w:r>
      <w:r w:rsidR="0089386B">
        <w:rPr>
          <w:lang w:eastAsia="zh-CN" w:bidi="hi-IN"/>
        </w:rPr>
        <w:t>(artikel</w:t>
      </w:r>
      <w:r w:rsidR="00FF3FAC">
        <w:rPr>
          <w:lang w:eastAsia="zh-CN" w:bidi="hi-IN"/>
        </w:rPr>
        <w:t xml:space="preserve"> </w:t>
      </w:r>
      <w:r w:rsidR="0089386B">
        <w:rPr>
          <w:lang w:eastAsia="zh-CN" w:bidi="hi-IN"/>
        </w:rPr>
        <w:t>22.64)</w:t>
      </w:r>
      <w:r w:rsidR="00FF3FAC">
        <w:rPr>
          <w:lang w:eastAsia="zh-CN" w:bidi="hi-IN"/>
        </w:rPr>
        <w:t xml:space="preserve"> </w:t>
      </w:r>
      <w:r w:rsidR="00640A1F">
        <w:rPr>
          <w:lang w:eastAsia="zh-CN" w:bidi="hi-IN"/>
        </w:rPr>
        <w:t>geldt</w:t>
      </w:r>
      <w:r w:rsidR="00FF3FAC">
        <w:rPr>
          <w:lang w:eastAsia="zh-CN" w:bidi="hi-IN"/>
        </w:rPr>
        <w:t xml:space="preserve"> </w:t>
      </w:r>
      <w:r w:rsidR="00640A1F">
        <w:rPr>
          <w:lang w:eastAsia="zh-CN" w:bidi="hi-IN"/>
        </w:rPr>
        <w:t>echter</w:t>
      </w:r>
      <w:r w:rsidR="00FF3FAC">
        <w:rPr>
          <w:lang w:eastAsia="zh-CN" w:bidi="hi-IN"/>
        </w:rPr>
        <w:t xml:space="preserve"> </w:t>
      </w:r>
      <w:r w:rsidR="00640A1F">
        <w:rPr>
          <w:lang w:eastAsia="zh-CN" w:bidi="hi-IN"/>
        </w:rPr>
        <w:t>dat</w:t>
      </w:r>
      <w:r w:rsidR="00FF3FAC">
        <w:rPr>
          <w:lang w:eastAsia="zh-CN" w:bidi="hi-IN"/>
        </w:rPr>
        <w:t xml:space="preserve"> </w:t>
      </w:r>
      <w:r w:rsidR="00640A1F">
        <w:rPr>
          <w:lang w:eastAsia="zh-CN" w:bidi="hi-IN"/>
        </w:rPr>
        <w:t>tussen</w:t>
      </w:r>
      <w:r w:rsidR="00FF3FAC">
        <w:rPr>
          <w:lang w:eastAsia="zh-CN" w:bidi="hi-IN"/>
        </w:rPr>
        <w:t xml:space="preserve"> </w:t>
      </w:r>
      <w:r w:rsidR="00640A1F">
        <w:rPr>
          <w:lang w:eastAsia="zh-CN" w:bidi="hi-IN"/>
        </w:rPr>
        <w:t>19.00</w:t>
      </w:r>
      <w:r w:rsidR="00FF3FAC">
        <w:rPr>
          <w:lang w:eastAsia="zh-CN" w:bidi="hi-IN"/>
        </w:rPr>
        <w:t xml:space="preserve"> </w:t>
      </w:r>
      <w:r w:rsidR="00640A1F">
        <w:rPr>
          <w:lang w:eastAsia="zh-CN" w:bidi="hi-IN"/>
        </w:rPr>
        <w:t>en</w:t>
      </w:r>
      <w:r w:rsidR="00FF3FAC">
        <w:rPr>
          <w:lang w:eastAsia="zh-CN" w:bidi="hi-IN"/>
        </w:rPr>
        <w:t xml:space="preserve"> </w:t>
      </w:r>
      <w:r w:rsidR="00640A1F">
        <w:rPr>
          <w:lang w:eastAsia="zh-CN" w:bidi="hi-IN"/>
        </w:rPr>
        <w:t>21.00</w:t>
      </w:r>
      <w:r w:rsidR="00FF3FAC">
        <w:rPr>
          <w:lang w:eastAsia="zh-CN" w:bidi="hi-IN"/>
        </w:rPr>
        <w:t xml:space="preserve"> </w:t>
      </w:r>
      <w:r w:rsidR="00640A1F">
        <w:rPr>
          <w:lang w:eastAsia="zh-CN" w:bidi="hi-IN"/>
        </w:rPr>
        <w:t>uur</w:t>
      </w:r>
      <w:r w:rsidR="00FF3FAC">
        <w:rPr>
          <w:lang w:eastAsia="zh-CN" w:bidi="hi-IN"/>
        </w:rPr>
        <w:t xml:space="preserve"> </w:t>
      </w:r>
      <w:r w:rsidR="00640A1F">
        <w:rPr>
          <w:lang w:eastAsia="zh-CN" w:bidi="hi-IN"/>
        </w:rPr>
        <w:t>qua</w:t>
      </w:r>
      <w:r w:rsidR="00FF3FAC">
        <w:rPr>
          <w:lang w:eastAsia="zh-CN" w:bidi="hi-IN"/>
        </w:rPr>
        <w:t xml:space="preserve"> </w:t>
      </w:r>
      <w:r w:rsidR="00640A1F">
        <w:rPr>
          <w:lang w:eastAsia="zh-CN" w:bidi="hi-IN"/>
        </w:rPr>
        <w:t>langtijdgemiddeld</w:t>
      </w:r>
      <w:r w:rsidR="00FF3FAC">
        <w:rPr>
          <w:lang w:eastAsia="zh-CN" w:bidi="hi-IN"/>
        </w:rPr>
        <w:t xml:space="preserve"> </w:t>
      </w:r>
      <w:r w:rsidR="00640A1F">
        <w:rPr>
          <w:lang w:eastAsia="zh-CN" w:bidi="hi-IN"/>
        </w:rPr>
        <w:t>beoordelingsniveau</w:t>
      </w:r>
      <w:r w:rsidR="00FF3FAC">
        <w:rPr>
          <w:lang w:eastAsia="zh-CN" w:bidi="hi-IN"/>
        </w:rPr>
        <w:t xml:space="preserve"> </w:t>
      </w:r>
      <w:r w:rsidR="00640A1F">
        <w:rPr>
          <w:lang w:eastAsia="zh-CN" w:bidi="hi-IN"/>
        </w:rPr>
        <w:t>maximaal</w:t>
      </w:r>
      <w:r w:rsidR="00FF3FAC">
        <w:rPr>
          <w:lang w:eastAsia="zh-CN" w:bidi="hi-IN"/>
        </w:rPr>
        <w:t xml:space="preserve"> </w:t>
      </w:r>
      <w:r w:rsidR="00640A1F">
        <w:rPr>
          <w:lang w:eastAsia="zh-CN" w:bidi="hi-IN"/>
        </w:rPr>
        <w:t>50</w:t>
      </w:r>
      <w:r w:rsidR="00FF3FAC">
        <w:rPr>
          <w:lang w:eastAsia="zh-CN" w:bidi="hi-IN"/>
        </w:rPr>
        <w:t xml:space="preserve"> </w:t>
      </w:r>
      <w:r w:rsidR="00640A1F">
        <w:rPr>
          <w:lang w:eastAsia="zh-CN" w:bidi="hi-IN"/>
        </w:rPr>
        <w:t>dB(A)</w:t>
      </w:r>
      <w:r w:rsidR="00FF3FAC">
        <w:rPr>
          <w:lang w:eastAsia="zh-CN" w:bidi="hi-IN"/>
        </w:rPr>
        <w:t xml:space="preserve"> </w:t>
      </w:r>
      <w:r w:rsidR="00640A1F">
        <w:rPr>
          <w:lang w:eastAsia="zh-CN" w:bidi="hi-IN"/>
        </w:rPr>
        <w:t>geproduceerd</w:t>
      </w:r>
      <w:r w:rsidR="00FF3FAC">
        <w:rPr>
          <w:lang w:eastAsia="zh-CN" w:bidi="hi-IN"/>
        </w:rPr>
        <w:t xml:space="preserve"> </w:t>
      </w:r>
      <w:r w:rsidR="00640A1F">
        <w:rPr>
          <w:lang w:eastAsia="zh-CN" w:bidi="hi-IN"/>
        </w:rPr>
        <w:t>mag</w:t>
      </w:r>
      <w:r w:rsidR="00FF3FAC">
        <w:rPr>
          <w:lang w:eastAsia="zh-CN" w:bidi="hi-IN"/>
        </w:rPr>
        <w:t xml:space="preserve"> </w:t>
      </w:r>
      <w:r w:rsidR="00640A1F">
        <w:rPr>
          <w:lang w:eastAsia="zh-CN" w:bidi="hi-IN"/>
        </w:rPr>
        <w:t>worden.</w:t>
      </w:r>
      <w:r w:rsidR="00FF3FAC">
        <w:rPr>
          <w:lang w:eastAsia="zh-CN" w:bidi="hi-IN"/>
        </w:rPr>
        <w:t xml:space="preserve"> </w:t>
      </w:r>
      <w:r w:rsidR="00640A1F">
        <w:rPr>
          <w:lang w:eastAsia="zh-CN" w:bidi="hi-IN"/>
        </w:rPr>
        <w:t>De</w:t>
      </w:r>
      <w:r w:rsidR="00FF3FAC">
        <w:rPr>
          <w:lang w:eastAsia="zh-CN" w:bidi="hi-IN"/>
        </w:rPr>
        <w:t xml:space="preserve"> </w:t>
      </w:r>
      <w:r w:rsidR="00640A1F">
        <w:rPr>
          <w:lang w:eastAsia="zh-CN" w:bidi="hi-IN"/>
        </w:rPr>
        <w:t>mogelijkheden</w:t>
      </w:r>
      <w:r w:rsidR="00FF3FAC">
        <w:rPr>
          <w:lang w:eastAsia="zh-CN" w:bidi="hi-IN"/>
        </w:rPr>
        <w:t xml:space="preserve"> </w:t>
      </w:r>
      <w:r w:rsidR="00640A1F">
        <w:rPr>
          <w:lang w:eastAsia="zh-CN" w:bidi="hi-IN"/>
        </w:rPr>
        <w:t>die</w:t>
      </w:r>
      <w:r w:rsidR="00FF3FAC">
        <w:rPr>
          <w:lang w:eastAsia="zh-CN" w:bidi="hi-IN"/>
        </w:rPr>
        <w:t xml:space="preserve"> </w:t>
      </w:r>
      <w:r w:rsidR="00640A1F">
        <w:rPr>
          <w:lang w:eastAsia="zh-CN" w:bidi="hi-IN"/>
        </w:rPr>
        <w:t>de</w:t>
      </w:r>
      <w:r w:rsidR="00FF3FAC">
        <w:rPr>
          <w:lang w:eastAsia="zh-CN" w:bidi="hi-IN"/>
        </w:rPr>
        <w:t xml:space="preserve"> </w:t>
      </w:r>
      <w:r w:rsidR="00640A1F">
        <w:rPr>
          <w:lang w:eastAsia="zh-CN" w:bidi="hi-IN"/>
        </w:rPr>
        <w:t>Bruidsschat</w:t>
      </w:r>
      <w:r w:rsidR="00FF3FAC">
        <w:rPr>
          <w:lang w:eastAsia="zh-CN" w:bidi="hi-IN"/>
        </w:rPr>
        <w:t xml:space="preserve"> </w:t>
      </w:r>
      <w:r w:rsidR="00640A1F">
        <w:rPr>
          <w:lang w:eastAsia="zh-CN" w:bidi="hi-IN"/>
        </w:rPr>
        <w:t>biedt</w:t>
      </w:r>
      <w:r w:rsidR="00FF3FAC">
        <w:rPr>
          <w:lang w:eastAsia="zh-CN" w:bidi="hi-IN"/>
        </w:rPr>
        <w:t xml:space="preserve"> </w:t>
      </w:r>
      <w:r w:rsidR="00640A1F">
        <w:rPr>
          <w:lang w:eastAsia="zh-CN" w:bidi="hi-IN"/>
        </w:rPr>
        <w:t>zijn</w:t>
      </w:r>
      <w:r w:rsidR="00FF3FAC">
        <w:rPr>
          <w:lang w:eastAsia="zh-CN" w:bidi="hi-IN"/>
        </w:rPr>
        <w:t xml:space="preserve"> </w:t>
      </w:r>
      <w:r w:rsidR="00640A1F">
        <w:rPr>
          <w:lang w:eastAsia="zh-CN" w:bidi="hi-IN"/>
        </w:rPr>
        <w:t>dus</w:t>
      </w:r>
      <w:r w:rsidR="00FF3FAC">
        <w:rPr>
          <w:lang w:eastAsia="zh-CN" w:bidi="hi-IN"/>
        </w:rPr>
        <w:t xml:space="preserve"> </w:t>
      </w:r>
      <w:r w:rsidR="00640A1F">
        <w:rPr>
          <w:lang w:eastAsia="zh-CN" w:bidi="hi-IN"/>
        </w:rPr>
        <w:t>ruimer</w:t>
      </w:r>
      <w:r w:rsidR="00FF3FAC">
        <w:rPr>
          <w:lang w:eastAsia="zh-CN" w:bidi="hi-IN"/>
        </w:rPr>
        <w:t xml:space="preserve"> </w:t>
      </w:r>
      <w:r w:rsidR="00640A1F">
        <w:rPr>
          <w:lang w:eastAsia="zh-CN" w:bidi="hi-IN"/>
        </w:rPr>
        <w:t>voor</w:t>
      </w:r>
      <w:r w:rsidR="00FF3FAC">
        <w:rPr>
          <w:lang w:eastAsia="zh-CN" w:bidi="hi-IN"/>
        </w:rPr>
        <w:t xml:space="preserve"> </w:t>
      </w:r>
      <w:r w:rsidR="00640A1F">
        <w:rPr>
          <w:lang w:eastAsia="zh-CN" w:bidi="hi-IN"/>
        </w:rPr>
        <w:t>deze</w:t>
      </w:r>
      <w:r w:rsidR="00FF3FAC">
        <w:rPr>
          <w:lang w:eastAsia="zh-CN" w:bidi="hi-IN"/>
        </w:rPr>
        <w:t xml:space="preserve"> </w:t>
      </w:r>
      <w:r w:rsidR="00640A1F">
        <w:rPr>
          <w:lang w:eastAsia="zh-CN" w:bidi="hi-IN"/>
        </w:rPr>
        <w:t>tijdsspanne.</w:t>
      </w:r>
    </w:p>
    <w:p w14:paraId="2CEE8F12" w14:textId="77777777" w:rsidR="0090612A" w:rsidRDefault="0090612A" w:rsidP="000E0A22">
      <w:pPr>
        <w:rPr>
          <w:lang w:eastAsia="zh-CN" w:bidi="hi-IN"/>
        </w:rPr>
      </w:pPr>
    </w:p>
    <w:p w14:paraId="6A1EBFA9" w14:textId="684DB6B1" w:rsidR="00640A1F" w:rsidRDefault="00CA79A7" w:rsidP="000E0A22">
      <w:pPr>
        <w:rPr>
          <w:lang w:eastAsia="zh-CN" w:bidi="hi-IN"/>
        </w:rPr>
      </w:pPr>
      <w:r>
        <w:rPr>
          <w:lang w:eastAsia="zh-CN" w:bidi="hi-IN"/>
        </w:rPr>
        <w:t>A</w:t>
      </w:r>
      <w:r w:rsidR="00640A1F">
        <w:rPr>
          <w:lang w:eastAsia="zh-CN" w:bidi="hi-IN"/>
        </w:rPr>
        <w:t>rtikel</w:t>
      </w:r>
      <w:r w:rsidR="00FF3FAC">
        <w:rPr>
          <w:lang w:eastAsia="zh-CN" w:bidi="hi-IN"/>
        </w:rPr>
        <w:t xml:space="preserve"> </w:t>
      </w:r>
      <w:r w:rsidR="008C68DC">
        <w:rPr>
          <w:lang w:eastAsia="zh-CN" w:bidi="hi-IN"/>
        </w:rPr>
        <w:t>5.1036</w:t>
      </w:r>
      <w:r w:rsidR="00FF3FAC">
        <w:rPr>
          <w:lang w:eastAsia="zh-CN" w:bidi="hi-IN"/>
        </w:rPr>
        <w:t xml:space="preserve"> </w:t>
      </w:r>
      <w:r w:rsidR="00640A1F">
        <w:rPr>
          <w:lang w:eastAsia="zh-CN" w:bidi="hi-IN"/>
        </w:rPr>
        <w:t>in</w:t>
      </w:r>
      <w:r w:rsidR="00FF3FAC">
        <w:rPr>
          <w:lang w:eastAsia="zh-CN" w:bidi="hi-IN"/>
        </w:rPr>
        <w:t xml:space="preserve"> </w:t>
      </w:r>
      <w:r w:rsidR="00764F22">
        <w:rPr>
          <w:lang w:eastAsia="zh-CN" w:bidi="hi-IN"/>
        </w:rPr>
        <w:t>dit</w:t>
      </w:r>
      <w:r w:rsidR="00FF3FAC">
        <w:rPr>
          <w:lang w:eastAsia="zh-CN" w:bidi="hi-IN"/>
        </w:rPr>
        <w:t xml:space="preserve"> </w:t>
      </w:r>
      <w:r w:rsidR="00764F22">
        <w:rPr>
          <w:lang w:eastAsia="zh-CN" w:bidi="hi-IN"/>
        </w:rPr>
        <w:t>wijzigingsbesluit</w:t>
      </w:r>
      <w:r w:rsidR="00FF3FAC">
        <w:rPr>
          <w:lang w:eastAsia="zh-CN" w:bidi="hi-IN"/>
        </w:rPr>
        <w:t xml:space="preserve"> </w:t>
      </w:r>
      <w:r w:rsidR="00640A1F">
        <w:rPr>
          <w:lang w:eastAsia="zh-CN" w:bidi="hi-IN"/>
        </w:rPr>
        <w:t>is</w:t>
      </w:r>
      <w:r w:rsidR="00FF3FAC">
        <w:rPr>
          <w:lang w:eastAsia="zh-CN" w:bidi="hi-IN"/>
        </w:rPr>
        <w:t xml:space="preserve"> </w:t>
      </w:r>
      <w:r w:rsidR="00640A1F">
        <w:rPr>
          <w:lang w:eastAsia="zh-CN" w:bidi="hi-IN"/>
        </w:rPr>
        <w:t>aangemaakt</w:t>
      </w:r>
      <w:r w:rsidR="00FF3FAC">
        <w:rPr>
          <w:lang w:eastAsia="zh-CN" w:bidi="hi-IN"/>
        </w:rPr>
        <w:t xml:space="preserve"> </w:t>
      </w:r>
      <w:r w:rsidR="00640A1F">
        <w:rPr>
          <w:lang w:eastAsia="zh-CN" w:bidi="hi-IN"/>
        </w:rPr>
        <w:t>om</w:t>
      </w:r>
      <w:r w:rsidR="00FF3FAC">
        <w:rPr>
          <w:lang w:eastAsia="zh-CN" w:bidi="hi-IN"/>
        </w:rPr>
        <w:t xml:space="preserve"> </w:t>
      </w:r>
      <w:r w:rsidR="00640A1F">
        <w:rPr>
          <w:lang w:eastAsia="zh-CN" w:bidi="hi-IN"/>
        </w:rPr>
        <w:t>te</w:t>
      </w:r>
      <w:r w:rsidR="00FF3FAC">
        <w:rPr>
          <w:lang w:eastAsia="zh-CN" w:bidi="hi-IN"/>
        </w:rPr>
        <w:t xml:space="preserve"> </w:t>
      </w:r>
      <w:r w:rsidR="00640A1F">
        <w:rPr>
          <w:lang w:eastAsia="zh-CN" w:bidi="hi-IN"/>
        </w:rPr>
        <w:t>zorgen</w:t>
      </w:r>
      <w:r w:rsidR="00FF3FAC">
        <w:rPr>
          <w:lang w:eastAsia="zh-CN" w:bidi="hi-IN"/>
        </w:rPr>
        <w:t xml:space="preserve"> </w:t>
      </w:r>
      <w:r w:rsidR="00640A1F">
        <w:rPr>
          <w:lang w:eastAsia="zh-CN" w:bidi="hi-IN"/>
        </w:rPr>
        <w:t>dat</w:t>
      </w:r>
      <w:r w:rsidR="00FF3FAC">
        <w:rPr>
          <w:lang w:eastAsia="zh-CN" w:bidi="hi-IN"/>
        </w:rPr>
        <w:t xml:space="preserve"> </w:t>
      </w:r>
      <w:r w:rsidR="00640A1F">
        <w:rPr>
          <w:lang w:eastAsia="zh-CN" w:bidi="hi-IN"/>
        </w:rPr>
        <w:t>bestaande</w:t>
      </w:r>
      <w:r w:rsidR="00FF3FAC">
        <w:rPr>
          <w:lang w:eastAsia="zh-CN" w:bidi="hi-IN"/>
        </w:rPr>
        <w:t xml:space="preserve"> </w:t>
      </w:r>
      <w:r w:rsidR="00640A1F">
        <w:rPr>
          <w:lang w:eastAsia="zh-CN" w:bidi="hi-IN"/>
        </w:rPr>
        <w:t>rechten</w:t>
      </w:r>
      <w:r w:rsidR="00FF3FAC">
        <w:rPr>
          <w:lang w:eastAsia="zh-CN" w:bidi="hi-IN"/>
        </w:rPr>
        <w:t xml:space="preserve"> </w:t>
      </w:r>
      <w:r w:rsidR="00640A1F">
        <w:rPr>
          <w:lang w:eastAsia="zh-CN" w:bidi="hi-IN"/>
        </w:rPr>
        <w:t>van</w:t>
      </w:r>
      <w:r w:rsidR="00FF3FAC">
        <w:rPr>
          <w:lang w:eastAsia="zh-CN" w:bidi="hi-IN"/>
        </w:rPr>
        <w:t xml:space="preserve"> </w:t>
      </w:r>
      <w:r w:rsidR="00640A1F">
        <w:rPr>
          <w:lang w:eastAsia="zh-CN" w:bidi="hi-IN"/>
        </w:rPr>
        <w:t>tankstations</w:t>
      </w:r>
      <w:r w:rsidR="00FF3FAC">
        <w:rPr>
          <w:lang w:eastAsia="zh-CN" w:bidi="hi-IN"/>
        </w:rPr>
        <w:t xml:space="preserve"> </w:t>
      </w:r>
      <w:r w:rsidR="00640A1F">
        <w:rPr>
          <w:lang w:eastAsia="zh-CN" w:bidi="hi-IN"/>
        </w:rPr>
        <w:t>behouden</w:t>
      </w:r>
      <w:r w:rsidR="00FF3FAC">
        <w:rPr>
          <w:lang w:eastAsia="zh-CN" w:bidi="hi-IN"/>
        </w:rPr>
        <w:t xml:space="preserve"> </w:t>
      </w:r>
      <w:r w:rsidR="00640A1F">
        <w:rPr>
          <w:lang w:eastAsia="zh-CN" w:bidi="hi-IN"/>
        </w:rPr>
        <w:t>blijven,</w:t>
      </w:r>
      <w:r w:rsidR="00FF3FAC">
        <w:rPr>
          <w:lang w:eastAsia="zh-CN" w:bidi="hi-IN"/>
        </w:rPr>
        <w:t xml:space="preserve"> </w:t>
      </w:r>
      <w:r w:rsidR="00640A1F">
        <w:rPr>
          <w:lang w:eastAsia="zh-CN" w:bidi="hi-IN"/>
        </w:rPr>
        <w:t>namelijk</w:t>
      </w:r>
      <w:r w:rsidR="00FF3FAC">
        <w:rPr>
          <w:lang w:eastAsia="zh-CN" w:bidi="hi-IN"/>
        </w:rPr>
        <w:t xml:space="preserve"> </w:t>
      </w:r>
      <w:r w:rsidR="00640A1F">
        <w:rPr>
          <w:lang w:eastAsia="zh-CN" w:bidi="hi-IN"/>
        </w:rPr>
        <w:t>het</w:t>
      </w:r>
      <w:r w:rsidR="00FF3FAC">
        <w:rPr>
          <w:lang w:eastAsia="zh-CN" w:bidi="hi-IN"/>
        </w:rPr>
        <w:t xml:space="preserve"> </w:t>
      </w:r>
      <w:r w:rsidR="00640A1F">
        <w:rPr>
          <w:lang w:eastAsia="zh-CN" w:bidi="hi-IN"/>
        </w:rPr>
        <w:t>recht</w:t>
      </w:r>
      <w:r w:rsidR="00FF3FAC">
        <w:rPr>
          <w:lang w:eastAsia="zh-CN" w:bidi="hi-IN"/>
        </w:rPr>
        <w:t xml:space="preserve"> </w:t>
      </w:r>
      <w:r w:rsidR="00640A1F">
        <w:rPr>
          <w:lang w:eastAsia="zh-CN" w:bidi="hi-IN"/>
        </w:rPr>
        <w:t>om</w:t>
      </w:r>
      <w:r w:rsidR="00FF3FAC">
        <w:rPr>
          <w:lang w:eastAsia="zh-CN" w:bidi="hi-IN"/>
        </w:rPr>
        <w:t xml:space="preserve"> </w:t>
      </w:r>
      <w:r w:rsidR="00640A1F">
        <w:rPr>
          <w:lang w:eastAsia="zh-CN" w:bidi="hi-IN"/>
        </w:rPr>
        <w:t>tussen</w:t>
      </w:r>
      <w:r w:rsidR="00FF3FAC">
        <w:rPr>
          <w:lang w:eastAsia="zh-CN" w:bidi="hi-IN"/>
        </w:rPr>
        <w:t xml:space="preserve"> </w:t>
      </w:r>
      <w:r w:rsidR="00640A1F">
        <w:rPr>
          <w:lang w:eastAsia="zh-CN" w:bidi="hi-IN"/>
        </w:rPr>
        <w:t>19.00</w:t>
      </w:r>
      <w:r w:rsidR="00FF3FAC">
        <w:rPr>
          <w:lang w:eastAsia="zh-CN" w:bidi="hi-IN"/>
        </w:rPr>
        <w:t xml:space="preserve"> </w:t>
      </w:r>
      <w:r w:rsidR="00640A1F">
        <w:rPr>
          <w:lang w:eastAsia="zh-CN" w:bidi="hi-IN"/>
        </w:rPr>
        <w:t>en</w:t>
      </w:r>
      <w:r w:rsidR="00FF3FAC">
        <w:rPr>
          <w:lang w:eastAsia="zh-CN" w:bidi="hi-IN"/>
        </w:rPr>
        <w:t xml:space="preserve"> </w:t>
      </w:r>
      <w:r w:rsidR="00640A1F">
        <w:rPr>
          <w:lang w:eastAsia="zh-CN" w:bidi="hi-IN"/>
        </w:rPr>
        <w:t>21.00</w:t>
      </w:r>
      <w:r w:rsidR="00FF3FAC">
        <w:rPr>
          <w:lang w:eastAsia="zh-CN" w:bidi="hi-IN"/>
        </w:rPr>
        <w:t xml:space="preserve"> </w:t>
      </w:r>
      <w:r w:rsidR="00640A1F">
        <w:rPr>
          <w:lang w:eastAsia="zh-CN" w:bidi="hi-IN"/>
        </w:rPr>
        <w:t>uur</w:t>
      </w:r>
      <w:r w:rsidR="00FF3FAC">
        <w:rPr>
          <w:lang w:eastAsia="zh-CN" w:bidi="hi-IN"/>
        </w:rPr>
        <w:t xml:space="preserve"> </w:t>
      </w:r>
      <w:r w:rsidR="00640A1F">
        <w:rPr>
          <w:lang w:eastAsia="zh-CN" w:bidi="hi-IN"/>
        </w:rPr>
        <w:t>maximaal</w:t>
      </w:r>
      <w:r w:rsidR="00FF3FAC">
        <w:rPr>
          <w:lang w:eastAsia="zh-CN" w:bidi="hi-IN"/>
        </w:rPr>
        <w:t xml:space="preserve"> </w:t>
      </w:r>
      <w:r w:rsidR="00640A1F">
        <w:rPr>
          <w:lang w:eastAsia="zh-CN" w:bidi="hi-IN"/>
        </w:rPr>
        <w:t>50</w:t>
      </w:r>
      <w:r w:rsidR="00FF3FAC">
        <w:rPr>
          <w:lang w:eastAsia="zh-CN" w:bidi="hi-IN"/>
        </w:rPr>
        <w:t xml:space="preserve"> </w:t>
      </w:r>
      <w:r w:rsidR="00640A1F">
        <w:rPr>
          <w:lang w:eastAsia="zh-CN" w:bidi="hi-IN"/>
        </w:rPr>
        <w:t>dB(A)</w:t>
      </w:r>
      <w:r w:rsidR="00FF3FAC">
        <w:rPr>
          <w:lang w:eastAsia="zh-CN" w:bidi="hi-IN"/>
        </w:rPr>
        <w:t xml:space="preserve"> </w:t>
      </w:r>
      <w:r w:rsidR="00640A1F">
        <w:rPr>
          <w:lang w:eastAsia="zh-CN" w:bidi="hi-IN"/>
        </w:rPr>
        <w:t>aan</w:t>
      </w:r>
      <w:r w:rsidR="00FF3FAC">
        <w:rPr>
          <w:lang w:eastAsia="zh-CN" w:bidi="hi-IN"/>
        </w:rPr>
        <w:t xml:space="preserve"> </w:t>
      </w:r>
      <w:r w:rsidR="00640A1F">
        <w:rPr>
          <w:lang w:eastAsia="zh-CN" w:bidi="hi-IN"/>
        </w:rPr>
        <w:t>geluidsniveau</w:t>
      </w:r>
      <w:r w:rsidR="00FF3FAC">
        <w:rPr>
          <w:lang w:eastAsia="zh-CN" w:bidi="hi-IN"/>
        </w:rPr>
        <w:t xml:space="preserve"> </w:t>
      </w:r>
      <w:r w:rsidR="00640A1F">
        <w:rPr>
          <w:lang w:eastAsia="zh-CN" w:bidi="hi-IN"/>
        </w:rPr>
        <w:t>te</w:t>
      </w:r>
      <w:r w:rsidR="00FF3FAC">
        <w:rPr>
          <w:lang w:eastAsia="zh-CN" w:bidi="hi-IN"/>
        </w:rPr>
        <w:t xml:space="preserve"> </w:t>
      </w:r>
      <w:r w:rsidR="00640A1F">
        <w:rPr>
          <w:lang w:eastAsia="zh-CN" w:bidi="hi-IN"/>
        </w:rPr>
        <w:t>mogen</w:t>
      </w:r>
      <w:r w:rsidR="00FF3FAC">
        <w:rPr>
          <w:lang w:eastAsia="zh-CN" w:bidi="hi-IN"/>
        </w:rPr>
        <w:t xml:space="preserve"> </w:t>
      </w:r>
      <w:r w:rsidR="00640A1F">
        <w:rPr>
          <w:lang w:eastAsia="zh-CN" w:bidi="hi-IN"/>
        </w:rPr>
        <w:t>produceren.</w:t>
      </w:r>
    </w:p>
    <w:p w14:paraId="57E406F1" w14:textId="77777777" w:rsidR="00640A1F" w:rsidRDefault="00640A1F" w:rsidP="000E0A22">
      <w:pPr>
        <w:rPr>
          <w:lang w:eastAsia="zh-CN" w:bidi="hi-IN"/>
        </w:rPr>
      </w:pPr>
    </w:p>
    <w:p w14:paraId="22FAE282" w14:textId="2032B297" w:rsidR="000E0A22" w:rsidRDefault="00FC2E5B" w:rsidP="000E0A22">
      <w:pPr>
        <w:rPr>
          <w:lang w:eastAsia="zh-CN" w:bidi="hi-IN"/>
        </w:rPr>
      </w:pPr>
      <w:r>
        <w:rPr>
          <w:lang w:eastAsia="zh-CN" w:bidi="hi-IN"/>
        </w:rPr>
        <w:lastRenderedPageBreak/>
        <w:t>Voorliggend</w:t>
      </w:r>
      <w:r w:rsidR="00FF3FAC">
        <w:rPr>
          <w:lang w:eastAsia="zh-CN" w:bidi="hi-IN"/>
        </w:rPr>
        <w:t xml:space="preserve"> </w:t>
      </w:r>
      <w:r>
        <w:rPr>
          <w:lang w:eastAsia="zh-CN" w:bidi="hi-IN"/>
        </w:rPr>
        <w:t>artikel</w:t>
      </w:r>
      <w:r w:rsidR="00FF3FAC">
        <w:rPr>
          <w:lang w:eastAsia="zh-CN" w:bidi="hi-IN"/>
        </w:rPr>
        <w:t xml:space="preserve"> </w:t>
      </w:r>
      <w:r>
        <w:rPr>
          <w:lang w:eastAsia="zh-CN" w:bidi="hi-IN"/>
        </w:rPr>
        <w:t>5.1036</w:t>
      </w:r>
      <w:r w:rsidR="00FF3FAC">
        <w:rPr>
          <w:lang w:eastAsia="zh-CN" w:bidi="hi-IN"/>
        </w:rPr>
        <w:t xml:space="preserve"> </w:t>
      </w:r>
      <w:r>
        <w:rPr>
          <w:lang w:eastAsia="zh-CN" w:bidi="hi-IN"/>
        </w:rPr>
        <w:t>in</w:t>
      </w:r>
      <w:r w:rsidR="00FF3FAC">
        <w:rPr>
          <w:lang w:eastAsia="zh-CN" w:bidi="hi-IN"/>
        </w:rPr>
        <w:t xml:space="preserve"> </w:t>
      </w:r>
      <w:r w:rsidR="00764F22">
        <w:rPr>
          <w:lang w:eastAsia="zh-CN" w:bidi="hi-IN"/>
        </w:rPr>
        <w:t>dit</w:t>
      </w:r>
      <w:r w:rsidR="00FF3FAC">
        <w:rPr>
          <w:lang w:eastAsia="zh-CN" w:bidi="hi-IN"/>
        </w:rPr>
        <w:t xml:space="preserve"> </w:t>
      </w:r>
      <w:r w:rsidR="00764F22">
        <w:rPr>
          <w:lang w:eastAsia="zh-CN" w:bidi="hi-IN"/>
        </w:rPr>
        <w:t>wijzigingsbesluit</w:t>
      </w:r>
      <w:r w:rsidR="00FF3FAC">
        <w:rPr>
          <w:lang w:eastAsia="zh-CN" w:bidi="hi-IN"/>
        </w:rPr>
        <w:t xml:space="preserve"> </w:t>
      </w:r>
      <w:r>
        <w:rPr>
          <w:lang w:eastAsia="zh-CN" w:bidi="hi-IN"/>
        </w:rPr>
        <w:t>wijkt</w:t>
      </w:r>
      <w:r w:rsidR="00FF3FAC">
        <w:rPr>
          <w:lang w:eastAsia="zh-CN" w:bidi="hi-IN"/>
        </w:rPr>
        <w:t xml:space="preserve"> </w:t>
      </w:r>
      <w:r>
        <w:rPr>
          <w:lang w:eastAsia="zh-CN" w:bidi="hi-IN"/>
        </w:rPr>
        <w:t>op</w:t>
      </w:r>
      <w:r w:rsidR="00FF3FAC">
        <w:rPr>
          <w:lang w:eastAsia="zh-CN" w:bidi="hi-IN"/>
        </w:rPr>
        <w:t xml:space="preserve"> </w:t>
      </w:r>
      <w:r>
        <w:rPr>
          <w:lang w:eastAsia="zh-CN" w:bidi="hi-IN"/>
        </w:rPr>
        <w:t>twee</w:t>
      </w:r>
      <w:r w:rsidR="00FF3FAC">
        <w:rPr>
          <w:lang w:eastAsia="zh-CN" w:bidi="hi-IN"/>
        </w:rPr>
        <w:t xml:space="preserve"> </w:t>
      </w:r>
      <w:r>
        <w:rPr>
          <w:lang w:eastAsia="zh-CN" w:bidi="hi-IN"/>
        </w:rPr>
        <w:t>punten</w:t>
      </w:r>
      <w:r w:rsidR="00FF3FAC">
        <w:rPr>
          <w:lang w:eastAsia="zh-CN" w:bidi="hi-IN"/>
        </w:rPr>
        <w:t xml:space="preserve"> </w:t>
      </w:r>
      <w:r>
        <w:rPr>
          <w:lang w:eastAsia="zh-CN" w:bidi="hi-IN"/>
        </w:rPr>
        <w:t>af</w:t>
      </w:r>
      <w:r w:rsidR="00FF3FAC">
        <w:rPr>
          <w:lang w:eastAsia="zh-CN" w:bidi="hi-IN"/>
        </w:rPr>
        <w:t xml:space="preserve"> </w:t>
      </w:r>
      <w:r>
        <w:rPr>
          <w:lang w:eastAsia="zh-CN" w:bidi="hi-IN"/>
        </w:rPr>
        <w:t>van</w:t>
      </w:r>
      <w:r w:rsidR="00FF3FAC">
        <w:rPr>
          <w:lang w:eastAsia="zh-CN" w:bidi="hi-IN"/>
        </w:rPr>
        <w:t xml:space="preserve"> </w:t>
      </w:r>
      <w:r>
        <w:rPr>
          <w:lang w:eastAsia="zh-CN" w:bidi="hi-IN"/>
        </w:rPr>
        <w:t>artikel</w:t>
      </w:r>
      <w:r w:rsidR="00FF3FAC">
        <w:rPr>
          <w:lang w:eastAsia="zh-CN" w:bidi="hi-IN"/>
        </w:rPr>
        <w:t xml:space="preserve"> </w:t>
      </w:r>
      <w:r>
        <w:rPr>
          <w:lang w:eastAsia="zh-CN" w:bidi="hi-IN"/>
        </w:rPr>
        <w:t>5.65</w:t>
      </w:r>
      <w:r w:rsidR="00FF3FAC">
        <w:rPr>
          <w:lang w:eastAsia="zh-CN" w:bidi="hi-IN"/>
        </w:rPr>
        <w:t xml:space="preserve"> </w:t>
      </w:r>
      <w:r>
        <w:rPr>
          <w:lang w:eastAsia="zh-CN" w:bidi="hi-IN"/>
        </w:rPr>
        <w:t>Bkl</w:t>
      </w:r>
      <w:r w:rsidR="008C68DC">
        <w:rPr>
          <w:lang w:eastAsia="zh-CN" w:bidi="hi-IN"/>
        </w:rPr>
        <w:t>,</w:t>
      </w:r>
      <w:r w:rsidR="00FF3FAC">
        <w:rPr>
          <w:lang w:eastAsia="zh-CN" w:bidi="hi-IN"/>
        </w:rPr>
        <w:t xml:space="preserve"> </w:t>
      </w:r>
      <w:r w:rsidR="008C68DC">
        <w:rPr>
          <w:lang w:eastAsia="zh-CN" w:bidi="hi-IN"/>
        </w:rPr>
        <w:t>namelijk</w:t>
      </w:r>
      <w:r w:rsidR="00FF3FAC">
        <w:rPr>
          <w:lang w:eastAsia="zh-CN" w:bidi="hi-IN"/>
        </w:rPr>
        <w:t xml:space="preserve"> </w:t>
      </w:r>
      <w:r w:rsidR="008C68DC">
        <w:rPr>
          <w:lang w:eastAsia="zh-CN" w:bidi="hi-IN"/>
        </w:rPr>
        <w:t>voor</w:t>
      </w:r>
      <w:r w:rsidR="00FF3FAC">
        <w:rPr>
          <w:lang w:eastAsia="zh-CN" w:bidi="hi-IN"/>
        </w:rPr>
        <w:t xml:space="preserve"> </w:t>
      </w:r>
      <w:r w:rsidR="008C68DC">
        <w:rPr>
          <w:lang w:eastAsia="zh-CN" w:bidi="hi-IN"/>
        </w:rPr>
        <w:t>wat</w:t>
      </w:r>
      <w:r w:rsidR="00FF3FAC">
        <w:rPr>
          <w:lang w:eastAsia="zh-CN" w:bidi="hi-IN"/>
        </w:rPr>
        <w:t xml:space="preserve"> </w:t>
      </w:r>
      <w:r w:rsidR="008C68DC">
        <w:rPr>
          <w:lang w:eastAsia="zh-CN" w:bidi="hi-IN"/>
        </w:rPr>
        <w:t>betreft</w:t>
      </w:r>
      <w:r w:rsidR="00FF3FAC">
        <w:rPr>
          <w:lang w:eastAsia="zh-CN" w:bidi="hi-IN"/>
        </w:rPr>
        <w:t xml:space="preserve"> </w:t>
      </w:r>
      <w:r w:rsidR="008C68DC">
        <w:rPr>
          <w:lang w:eastAsia="zh-CN" w:bidi="hi-IN"/>
        </w:rPr>
        <w:t>de</w:t>
      </w:r>
      <w:r w:rsidR="00FF3FAC">
        <w:rPr>
          <w:lang w:eastAsia="zh-CN" w:bidi="hi-IN"/>
        </w:rPr>
        <w:t xml:space="preserve"> </w:t>
      </w:r>
      <w:r w:rsidR="008C68DC">
        <w:rPr>
          <w:lang w:eastAsia="zh-CN" w:bidi="hi-IN"/>
        </w:rPr>
        <w:t>dagindeling</w:t>
      </w:r>
      <w:r w:rsidR="00FF3FAC">
        <w:rPr>
          <w:lang w:eastAsia="zh-CN" w:bidi="hi-IN"/>
        </w:rPr>
        <w:t xml:space="preserve"> </w:t>
      </w:r>
      <w:r w:rsidR="008C68DC">
        <w:rPr>
          <w:lang w:eastAsia="zh-CN" w:bidi="hi-IN"/>
        </w:rPr>
        <w:t>en</w:t>
      </w:r>
      <w:r w:rsidR="00FF3FAC">
        <w:rPr>
          <w:lang w:eastAsia="zh-CN" w:bidi="hi-IN"/>
        </w:rPr>
        <w:t xml:space="preserve"> </w:t>
      </w:r>
      <w:r w:rsidR="008C68DC">
        <w:rPr>
          <w:lang w:eastAsia="zh-CN" w:bidi="hi-IN"/>
        </w:rPr>
        <w:t>de</w:t>
      </w:r>
      <w:r w:rsidR="00FF3FAC">
        <w:rPr>
          <w:lang w:eastAsia="zh-CN" w:bidi="hi-IN"/>
        </w:rPr>
        <w:t xml:space="preserve"> </w:t>
      </w:r>
      <w:r w:rsidR="008C68DC">
        <w:rPr>
          <w:lang w:eastAsia="zh-CN" w:bidi="hi-IN"/>
        </w:rPr>
        <w:t>waarden.</w:t>
      </w:r>
      <w:r w:rsidR="00FF3FAC">
        <w:rPr>
          <w:lang w:eastAsia="zh-CN" w:bidi="hi-IN"/>
        </w:rPr>
        <w:t xml:space="preserve"> </w:t>
      </w:r>
      <w:r w:rsidR="000E0A22">
        <w:rPr>
          <w:lang w:eastAsia="zh-CN" w:bidi="hi-IN"/>
        </w:rPr>
        <w:t>Concreter:</w:t>
      </w:r>
      <w:r w:rsidR="00FF3FAC">
        <w:rPr>
          <w:lang w:eastAsia="zh-CN" w:bidi="hi-IN"/>
        </w:rPr>
        <w:t xml:space="preserve"> </w:t>
      </w:r>
      <w:r w:rsidR="000E0A22">
        <w:rPr>
          <w:lang w:eastAsia="zh-CN" w:bidi="hi-IN"/>
        </w:rPr>
        <w:t>de</w:t>
      </w:r>
      <w:r w:rsidR="00FF3FAC">
        <w:rPr>
          <w:lang w:eastAsia="zh-CN" w:bidi="hi-IN"/>
        </w:rPr>
        <w:t xml:space="preserve"> </w:t>
      </w:r>
      <w:r w:rsidR="000E0A22">
        <w:rPr>
          <w:lang w:eastAsia="zh-CN" w:bidi="hi-IN"/>
        </w:rPr>
        <w:t>dagindeling</w:t>
      </w:r>
      <w:r w:rsidR="00FF3FAC">
        <w:rPr>
          <w:lang w:eastAsia="zh-CN" w:bidi="hi-IN"/>
        </w:rPr>
        <w:t xml:space="preserve"> </w:t>
      </w:r>
      <w:r w:rsidR="000E0A22">
        <w:rPr>
          <w:lang w:eastAsia="zh-CN" w:bidi="hi-IN"/>
        </w:rPr>
        <w:t>uit</w:t>
      </w:r>
      <w:r w:rsidR="00FF3FAC">
        <w:rPr>
          <w:lang w:eastAsia="zh-CN" w:bidi="hi-IN"/>
        </w:rPr>
        <w:t xml:space="preserve"> </w:t>
      </w:r>
      <w:r w:rsidR="000E0A22">
        <w:rPr>
          <w:lang w:eastAsia="zh-CN" w:bidi="hi-IN"/>
        </w:rPr>
        <w:t>het</w:t>
      </w:r>
      <w:r w:rsidR="00FF3FAC">
        <w:rPr>
          <w:lang w:eastAsia="zh-CN" w:bidi="hi-IN"/>
        </w:rPr>
        <w:t xml:space="preserve"> </w:t>
      </w:r>
      <w:r w:rsidR="000E0A22">
        <w:rPr>
          <w:lang w:eastAsia="zh-CN" w:bidi="hi-IN"/>
        </w:rPr>
        <w:t>Abm</w:t>
      </w:r>
      <w:r w:rsidR="00FF3FAC">
        <w:rPr>
          <w:lang w:eastAsia="zh-CN" w:bidi="hi-IN"/>
        </w:rPr>
        <w:t xml:space="preserve"> </w:t>
      </w:r>
      <w:r w:rsidR="000E0A22">
        <w:rPr>
          <w:lang w:eastAsia="zh-CN" w:bidi="hi-IN"/>
        </w:rPr>
        <w:t>wordt</w:t>
      </w:r>
      <w:r w:rsidR="00FF3FAC">
        <w:rPr>
          <w:lang w:eastAsia="zh-CN" w:bidi="hi-IN"/>
        </w:rPr>
        <w:t xml:space="preserve"> </w:t>
      </w:r>
      <w:r w:rsidR="000E0A22">
        <w:rPr>
          <w:lang w:eastAsia="zh-CN" w:bidi="hi-IN"/>
        </w:rPr>
        <w:t>gebruikt,</w:t>
      </w:r>
      <w:r w:rsidR="00FF3FAC">
        <w:rPr>
          <w:lang w:eastAsia="zh-CN" w:bidi="hi-IN"/>
        </w:rPr>
        <w:t xml:space="preserve"> </w:t>
      </w:r>
      <w:r w:rsidR="000E0A22">
        <w:rPr>
          <w:lang w:eastAsia="zh-CN" w:bidi="hi-IN"/>
        </w:rPr>
        <w:t>omdat</w:t>
      </w:r>
      <w:r w:rsidR="00FF3FAC">
        <w:rPr>
          <w:lang w:eastAsia="zh-CN" w:bidi="hi-IN"/>
        </w:rPr>
        <w:t xml:space="preserve"> </w:t>
      </w:r>
      <w:r w:rsidR="000E0A22">
        <w:rPr>
          <w:lang w:eastAsia="zh-CN" w:bidi="hi-IN"/>
        </w:rPr>
        <w:t>dit</w:t>
      </w:r>
      <w:r w:rsidR="00FF3FAC">
        <w:rPr>
          <w:lang w:eastAsia="zh-CN" w:bidi="hi-IN"/>
        </w:rPr>
        <w:t xml:space="preserve"> </w:t>
      </w:r>
      <w:r w:rsidR="000E0A22">
        <w:rPr>
          <w:lang w:eastAsia="zh-CN" w:bidi="hi-IN"/>
        </w:rPr>
        <w:t>gelet</w:t>
      </w:r>
      <w:r w:rsidR="00FF3FAC">
        <w:rPr>
          <w:lang w:eastAsia="zh-CN" w:bidi="hi-IN"/>
        </w:rPr>
        <w:t xml:space="preserve"> </w:t>
      </w:r>
      <w:r w:rsidR="000E0A22">
        <w:rPr>
          <w:lang w:eastAsia="zh-CN" w:bidi="hi-IN"/>
        </w:rPr>
        <w:t>op</w:t>
      </w:r>
      <w:r w:rsidR="00FF3FAC">
        <w:rPr>
          <w:lang w:eastAsia="zh-CN" w:bidi="hi-IN"/>
        </w:rPr>
        <w:t xml:space="preserve"> </w:t>
      </w:r>
      <w:r w:rsidR="000E0A22">
        <w:rPr>
          <w:lang w:eastAsia="zh-CN" w:bidi="hi-IN"/>
        </w:rPr>
        <w:t>de</w:t>
      </w:r>
      <w:r w:rsidR="00FF3FAC">
        <w:rPr>
          <w:lang w:eastAsia="zh-CN" w:bidi="hi-IN"/>
        </w:rPr>
        <w:t xml:space="preserve"> </w:t>
      </w:r>
      <w:r w:rsidR="000E0A22">
        <w:rPr>
          <w:lang w:eastAsia="zh-CN" w:bidi="hi-IN"/>
        </w:rPr>
        <w:t>bezoekersstromen,</w:t>
      </w:r>
      <w:r w:rsidR="00FF3FAC">
        <w:rPr>
          <w:lang w:eastAsia="zh-CN" w:bidi="hi-IN"/>
        </w:rPr>
        <w:t xml:space="preserve"> </w:t>
      </w:r>
      <w:r w:rsidR="000E0A22">
        <w:rPr>
          <w:lang w:eastAsia="zh-CN" w:bidi="hi-IN"/>
        </w:rPr>
        <w:t>beter</w:t>
      </w:r>
      <w:r w:rsidR="00FF3FAC">
        <w:rPr>
          <w:lang w:eastAsia="zh-CN" w:bidi="hi-IN"/>
        </w:rPr>
        <w:t xml:space="preserve"> </w:t>
      </w:r>
      <w:r w:rsidR="000E0A22">
        <w:rPr>
          <w:lang w:eastAsia="zh-CN" w:bidi="hi-IN"/>
        </w:rPr>
        <w:t>aansluit</w:t>
      </w:r>
      <w:r w:rsidR="00FF3FAC">
        <w:rPr>
          <w:lang w:eastAsia="zh-CN" w:bidi="hi-IN"/>
        </w:rPr>
        <w:t xml:space="preserve"> </w:t>
      </w:r>
      <w:r w:rsidR="000E0A22">
        <w:rPr>
          <w:lang w:eastAsia="zh-CN" w:bidi="hi-IN"/>
        </w:rPr>
        <w:t>bij</w:t>
      </w:r>
      <w:r w:rsidR="00FF3FAC">
        <w:rPr>
          <w:lang w:eastAsia="zh-CN" w:bidi="hi-IN"/>
        </w:rPr>
        <w:t xml:space="preserve"> </w:t>
      </w:r>
      <w:r w:rsidR="000E0A22">
        <w:rPr>
          <w:lang w:eastAsia="zh-CN" w:bidi="hi-IN"/>
        </w:rPr>
        <w:t>de</w:t>
      </w:r>
      <w:r w:rsidR="00FF3FAC">
        <w:rPr>
          <w:lang w:eastAsia="zh-CN" w:bidi="hi-IN"/>
        </w:rPr>
        <w:t xml:space="preserve"> </w:t>
      </w:r>
      <w:r w:rsidR="000E0A22">
        <w:rPr>
          <w:lang w:eastAsia="zh-CN" w:bidi="hi-IN"/>
        </w:rPr>
        <w:t>exploitatie</w:t>
      </w:r>
      <w:r w:rsidR="00FF3FAC">
        <w:rPr>
          <w:lang w:eastAsia="zh-CN" w:bidi="hi-IN"/>
        </w:rPr>
        <w:t xml:space="preserve"> </w:t>
      </w:r>
      <w:r w:rsidR="000E0A22">
        <w:rPr>
          <w:lang w:eastAsia="zh-CN" w:bidi="hi-IN"/>
        </w:rPr>
        <w:t>van</w:t>
      </w:r>
      <w:r w:rsidR="00FF3FAC">
        <w:rPr>
          <w:lang w:eastAsia="zh-CN" w:bidi="hi-IN"/>
        </w:rPr>
        <w:t xml:space="preserve"> </w:t>
      </w:r>
      <w:r w:rsidR="000E0A22">
        <w:rPr>
          <w:lang w:eastAsia="zh-CN" w:bidi="hi-IN"/>
        </w:rPr>
        <w:t>tankstations.</w:t>
      </w:r>
      <w:r w:rsidR="00FF3FAC">
        <w:rPr>
          <w:lang w:eastAsia="zh-CN" w:bidi="hi-IN"/>
        </w:rPr>
        <w:t xml:space="preserve"> </w:t>
      </w:r>
      <w:r w:rsidR="000E0A22">
        <w:rPr>
          <w:lang w:eastAsia="zh-CN" w:bidi="hi-IN"/>
        </w:rPr>
        <w:t>Het</w:t>
      </w:r>
      <w:r w:rsidR="00FF3FAC">
        <w:rPr>
          <w:lang w:eastAsia="zh-CN" w:bidi="hi-IN"/>
        </w:rPr>
        <w:t xml:space="preserve"> </w:t>
      </w:r>
      <w:r w:rsidR="000E0A22">
        <w:rPr>
          <w:lang w:eastAsia="zh-CN" w:bidi="hi-IN"/>
        </w:rPr>
        <w:t>gevolg</w:t>
      </w:r>
      <w:r w:rsidR="00FF3FAC">
        <w:rPr>
          <w:lang w:eastAsia="zh-CN" w:bidi="hi-IN"/>
        </w:rPr>
        <w:t xml:space="preserve"> </w:t>
      </w:r>
      <w:r w:rsidR="000E0A22">
        <w:rPr>
          <w:lang w:eastAsia="zh-CN" w:bidi="hi-IN"/>
        </w:rPr>
        <w:t>van</w:t>
      </w:r>
      <w:r w:rsidR="00FF3FAC">
        <w:rPr>
          <w:lang w:eastAsia="zh-CN" w:bidi="hi-IN"/>
        </w:rPr>
        <w:t xml:space="preserve"> </w:t>
      </w:r>
      <w:r w:rsidR="000E0A22">
        <w:rPr>
          <w:lang w:eastAsia="zh-CN" w:bidi="hi-IN"/>
        </w:rPr>
        <w:t>deze</w:t>
      </w:r>
      <w:r w:rsidR="00FF3FAC">
        <w:rPr>
          <w:lang w:eastAsia="zh-CN" w:bidi="hi-IN"/>
        </w:rPr>
        <w:t xml:space="preserve"> </w:t>
      </w:r>
      <w:r w:rsidR="000E0A22">
        <w:rPr>
          <w:lang w:eastAsia="zh-CN" w:bidi="hi-IN"/>
        </w:rPr>
        <w:t>afwijking</w:t>
      </w:r>
      <w:r w:rsidR="00FF3FAC">
        <w:rPr>
          <w:lang w:eastAsia="zh-CN" w:bidi="hi-IN"/>
        </w:rPr>
        <w:t xml:space="preserve"> </w:t>
      </w:r>
      <w:r w:rsidR="000E0A22">
        <w:rPr>
          <w:lang w:eastAsia="zh-CN" w:bidi="hi-IN"/>
        </w:rPr>
        <w:t>is</w:t>
      </w:r>
      <w:r w:rsidR="00FF3FAC">
        <w:rPr>
          <w:lang w:eastAsia="zh-CN" w:bidi="hi-IN"/>
        </w:rPr>
        <w:t xml:space="preserve"> </w:t>
      </w:r>
      <w:r w:rsidR="000E0A22">
        <w:rPr>
          <w:lang w:eastAsia="zh-CN" w:bidi="hi-IN"/>
        </w:rPr>
        <w:t>dat</w:t>
      </w:r>
      <w:r w:rsidR="00FF3FAC">
        <w:rPr>
          <w:lang w:eastAsia="zh-CN" w:bidi="hi-IN"/>
        </w:rPr>
        <w:t xml:space="preserve"> </w:t>
      </w:r>
      <w:r w:rsidR="000E0A22">
        <w:rPr>
          <w:lang w:eastAsia="zh-CN" w:bidi="hi-IN"/>
        </w:rPr>
        <w:t>tussen</w:t>
      </w:r>
      <w:r w:rsidR="00FF3FAC">
        <w:rPr>
          <w:lang w:eastAsia="zh-CN" w:bidi="hi-IN"/>
        </w:rPr>
        <w:t xml:space="preserve"> </w:t>
      </w:r>
      <w:r w:rsidR="000E0A22">
        <w:rPr>
          <w:lang w:eastAsia="zh-CN" w:bidi="hi-IN"/>
        </w:rPr>
        <w:t>19.00</w:t>
      </w:r>
      <w:r w:rsidR="00FF3FAC">
        <w:rPr>
          <w:lang w:eastAsia="zh-CN" w:bidi="hi-IN"/>
        </w:rPr>
        <w:t xml:space="preserve"> </w:t>
      </w:r>
      <w:r w:rsidR="000E0A22">
        <w:rPr>
          <w:lang w:eastAsia="zh-CN" w:bidi="hi-IN"/>
        </w:rPr>
        <w:t>en</w:t>
      </w:r>
      <w:r w:rsidR="00FF3FAC">
        <w:rPr>
          <w:lang w:eastAsia="zh-CN" w:bidi="hi-IN"/>
        </w:rPr>
        <w:t xml:space="preserve"> </w:t>
      </w:r>
      <w:r w:rsidR="000E0A22">
        <w:rPr>
          <w:lang w:eastAsia="zh-CN" w:bidi="hi-IN"/>
        </w:rPr>
        <w:t>21.00</w:t>
      </w:r>
      <w:r w:rsidR="00FF3FAC">
        <w:rPr>
          <w:lang w:eastAsia="zh-CN" w:bidi="hi-IN"/>
        </w:rPr>
        <w:t xml:space="preserve"> </w:t>
      </w:r>
      <w:r w:rsidR="000E0A22">
        <w:rPr>
          <w:lang w:eastAsia="zh-CN" w:bidi="hi-IN"/>
        </w:rPr>
        <w:t>ten</w:t>
      </w:r>
      <w:r w:rsidR="00FF3FAC">
        <w:rPr>
          <w:lang w:eastAsia="zh-CN" w:bidi="hi-IN"/>
        </w:rPr>
        <w:t xml:space="preserve"> </w:t>
      </w:r>
      <w:r w:rsidR="000E0A22">
        <w:rPr>
          <w:lang w:eastAsia="zh-CN" w:bidi="hi-IN"/>
        </w:rPr>
        <w:t>opzichte</w:t>
      </w:r>
      <w:r w:rsidR="00FF3FAC">
        <w:rPr>
          <w:lang w:eastAsia="zh-CN" w:bidi="hi-IN"/>
        </w:rPr>
        <w:t xml:space="preserve"> </w:t>
      </w:r>
      <w:r w:rsidR="000E0A22">
        <w:rPr>
          <w:lang w:eastAsia="zh-CN" w:bidi="hi-IN"/>
        </w:rPr>
        <w:t>van</w:t>
      </w:r>
      <w:r w:rsidR="00FF3FAC">
        <w:rPr>
          <w:lang w:eastAsia="zh-CN" w:bidi="hi-IN"/>
        </w:rPr>
        <w:t xml:space="preserve"> </w:t>
      </w:r>
      <w:r w:rsidR="000E0A22">
        <w:rPr>
          <w:lang w:eastAsia="zh-CN" w:bidi="hi-IN"/>
        </w:rPr>
        <w:t>de</w:t>
      </w:r>
      <w:r w:rsidR="00FF3FAC">
        <w:rPr>
          <w:lang w:eastAsia="zh-CN" w:bidi="hi-IN"/>
        </w:rPr>
        <w:t xml:space="preserve"> </w:t>
      </w:r>
      <w:r w:rsidR="000E0A22">
        <w:rPr>
          <w:lang w:eastAsia="zh-CN" w:bidi="hi-IN"/>
        </w:rPr>
        <w:t>reguliere</w:t>
      </w:r>
      <w:r w:rsidR="00FF3FAC">
        <w:rPr>
          <w:lang w:eastAsia="zh-CN" w:bidi="hi-IN"/>
        </w:rPr>
        <w:t xml:space="preserve"> </w:t>
      </w:r>
      <w:r w:rsidR="000E0A22">
        <w:rPr>
          <w:lang w:eastAsia="zh-CN" w:bidi="hi-IN"/>
        </w:rPr>
        <w:t>waarde</w:t>
      </w:r>
      <w:r w:rsidR="00FF3FAC">
        <w:rPr>
          <w:lang w:eastAsia="zh-CN" w:bidi="hi-IN"/>
        </w:rPr>
        <w:t xml:space="preserve"> </w:t>
      </w:r>
      <w:r w:rsidR="000E0A22">
        <w:rPr>
          <w:lang w:eastAsia="zh-CN" w:bidi="hi-IN"/>
        </w:rPr>
        <w:t>(5.65</w:t>
      </w:r>
      <w:r w:rsidR="00FF3FAC">
        <w:rPr>
          <w:lang w:eastAsia="zh-CN" w:bidi="hi-IN"/>
        </w:rPr>
        <w:t xml:space="preserve"> </w:t>
      </w:r>
      <w:r w:rsidR="000E0A22">
        <w:rPr>
          <w:lang w:eastAsia="zh-CN" w:bidi="hi-IN"/>
        </w:rPr>
        <w:t>Bkl)</w:t>
      </w:r>
      <w:r w:rsidR="00FF3FAC">
        <w:rPr>
          <w:lang w:eastAsia="zh-CN" w:bidi="hi-IN"/>
        </w:rPr>
        <w:t xml:space="preserve"> </w:t>
      </w:r>
      <w:r w:rsidR="000E0A22">
        <w:rPr>
          <w:lang w:eastAsia="zh-CN" w:bidi="hi-IN"/>
        </w:rPr>
        <w:t>een</w:t>
      </w:r>
      <w:r w:rsidR="00FF3FAC">
        <w:rPr>
          <w:lang w:eastAsia="zh-CN" w:bidi="hi-IN"/>
        </w:rPr>
        <w:t xml:space="preserve"> </w:t>
      </w:r>
      <w:r w:rsidR="000E0A22">
        <w:rPr>
          <w:lang w:eastAsia="zh-CN" w:bidi="hi-IN"/>
        </w:rPr>
        <w:t>hogere</w:t>
      </w:r>
      <w:r w:rsidR="00FF3FAC">
        <w:rPr>
          <w:lang w:eastAsia="zh-CN" w:bidi="hi-IN"/>
        </w:rPr>
        <w:t xml:space="preserve"> </w:t>
      </w:r>
      <w:r w:rsidR="000E0A22">
        <w:rPr>
          <w:lang w:eastAsia="zh-CN" w:bidi="hi-IN"/>
        </w:rPr>
        <w:t>geluidbelasting</w:t>
      </w:r>
      <w:r w:rsidR="00FF3FAC">
        <w:rPr>
          <w:lang w:eastAsia="zh-CN" w:bidi="hi-IN"/>
        </w:rPr>
        <w:t xml:space="preserve"> </w:t>
      </w:r>
      <w:r w:rsidR="000E0A22">
        <w:rPr>
          <w:lang w:eastAsia="zh-CN" w:bidi="hi-IN"/>
        </w:rPr>
        <w:t>is</w:t>
      </w:r>
      <w:r w:rsidR="00FF3FAC">
        <w:rPr>
          <w:lang w:eastAsia="zh-CN" w:bidi="hi-IN"/>
        </w:rPr>
        <w:t xml:space="preserve"> </w:t>
      </w:r>
      <w:r w:rsidR="000E0A22">
        <w:rPr>
          <w:lang w:eastAsia="zh-CN" w:bidi="hi-IN"/>
        </w:rPr>
        <w:t>toegestaan</w:t>
      </w:r>
      <w:r w:rsidR="00FF3FAC">
        <w:rPr>
          <w:lang w:eastAsia="zh-CN" w:bidi="hi-IN"/>
        </w:rPr>
        <w:t xml:space="preserve"> </w:t>
      </w:r>
      <w:r w:rsidR="00AB7031">
        <w:rPr>
          <w:lang w:eastAsia="zh-CN" w:bidi="hi-IN"/>
        </w:rPr>
        <w:t>namelijk</w:t>
      </w:r>
      <w:r w:rsidR="00FF3FAC">
        <w:rPr>
          <w:lang w:eastAsia="zh-CN" w:bidi="hi-IN"/>
        </w:rPr>
        <w:t xml:space="preserve"> </w:t>
      </w:r>
      <w:r w:rsidR="00AB7031">
        <w:rPr>
          <w:lang w:eastAsia="zh-CN" w:bidi="hi-IN"/>
        </w:rPr>
        <w:t>50</w:t>
      </w:r>
      <w:r w:rsidR="00FF3FAC">
        <w:rPr>
          <w:lang w:eastAsia="zh-CN" w:bidi="hi-IN"/>
        </w:rPr>
        <w:t xml:space="preserve"> </w:t>
      </w:r>
      <w:r w:rsidR="00AB7031">
        <w:rPr>
          <w:lang w:eastAsia="zh-CN" w:bidi="hi-IN"/>
        </w:rPr>
        <w:t>d</w:t>
      </w:r>
      <w:r w:rsidR="0070017F">
        <w:rPr>
          <w:lang w:eastAsia="zh-CN" w:bidi="hi-IN"/>
        </w:rPr>
        <w:t>B</w:t>
      </w:r>
      <w:r w:rsidR="00AB7031">
        <w:rPr>
          <w:lang w:eastAsia="zh-CN" w:bidi="hi-IN"/>
        </w:rPr>
        <w:t>(A)</w:t>
      </w:r>
      <w:r w:rsidR="000E0A22">
        <w:rPr>
          <w:lang w:eastAsia="zh-CN" w:bidi="hi-IN"/>
        </w:rPr>
        <w:t>,</w:t>
      </w:r>
      <w:r w:rsidR="00FF3FAC">
        <w:rPr>
          <w:lang w:eastAsia="zh-CN" w:bidi="hi-IN"/>
        </w:rPr>
        <w:t xml:space="preserve"> </w:t>
      </w:r>
      <w:r w:rsidR="000E0A22">
        <w:rPr>
          <w:lang w:eastAsia="zh-CN" w:bidi="hi-IN"/>
        </w:rPr>
        <w:t>terwijl</w:t>
      </w:r>
      <w:r w:rsidR="00FF3FAC">
        <w:rPr>
          <w:lang w:eastAsia="zh-CN" w:bidi="hi-IN"/>
        </w:rPr>
        <w:t xml:space="preserve"> </w:t>
      </w:r>
      <w:r w:rsidR="000E0A22">
        <w:rPr>
          <w:lang w:eastAsia="zh-CN" w:bidi="hi-IN"/>
        </w:rPr>
        <w:t>in</w:t>
      </w:r>
      <w:r w:rsidR="00FF3FAC">
        <w:rPr>
          <w:lang w:eastAsia="zh-CN" w:bidi="hi-IN"/>
        </w:rPr>
        <w:t xml:space="preserve"> </w:t>
      </w:r>
      <w:r w:rsidR="000E0A22">
        <w:rPr>
          <w:lang w:eastAsia="zh-CN" w:bidi="hi-IN"/>
        </w:rPr>
        <w:t>de</w:t>
      </w:r>
      <w:r w:rsidR="00FF3FAC">
        <w:rPr>
          <w:lang w:eastAsia="zh-CN" w:bidi="hi-IN"/>
        </w:rPr>
        <w:t xml:space="preserve"> </w:t>
      </w:r>
      <w:r w:rsidR="000E0A22">
        <w:rPr>
          <w:lang w:eastAsia="zh-CN" w:bidi="hi-IN"/>
        </w:rPr>
        <w:t>periode</w:t>
      </w:r>
      <w:r w:rsidR="00FF3FAC">
        <w:rPr>
          <w:lang w:eastAsia="zh-CN" w:bidi="hi-IN"/>
        </w:rPr>
        <w:t xml:space="preserve"> </w:t>
      </w:r>
      <w:r w:rsidR="000E0A22">
        <w:rPr>
          <w:lang w:eastAsia="zh-CN" w:bidi="hi-IN"/>
        </w:rPr>
        <w:t>tussen</w:t>
      </w:r>
      <w:r w:rsidR="00FF3FAC">
        <w:rPr>
          <w:lang w:eastAsia="zh-CN" w:bidi="hi-IN"/>
        </w:rPr>
        <w:t xml:space="preserve"> </w:t>
      </w:r>
      <w:r w:rsidR="000E0A22">
        <w:rPr>
          <w:lang w:eastAsia="zh-CN" w:bidi="hi-IN"/>
        </w:rPr>
        <w:t>21.00</w:t>
      </w:r>
      <w:r w:rsidR="00FF3FAC">
        <w:rPr>
          <w:lang w:eastAsia="zh-CN" w:bidi="hi-IN"/>
        </w:rPr>
        <w:t xml:space="preserve"> </w:t>
      </w:r>
      <w:r w:rsidR="000E0A22">
        <w:rPr>
          <w:lang w:eastAsia="zh-CN" w:bidi="hi-IN"/>
        </w:rPr>
        <w:t>en</w:t>
      </w:r>
      <w:r w:rsidR="00FF3FAC">
        <w:rPr>
          <w:lang w:eastAsia="zh-CN" w:bidi="hi-IN"/>
        </w:rPr>
        <w:t xml:space="preserve"> </w:t>
      </w:r>
      <w:r w:rsidR="000E0A22">
        <w:rPr>
          <w:lang w:eastAsia="zh-CN" w:bidi="hi-IN"/>
        </w:rPr>
        <w:t>23.00</w:t>
      </w:r>
      <w:r w:rsidR="00FF3FAC">
        <w:rPr>
          <w:lang w:eastAsia="zh-CN" w:bidi="hi-IN"/>
        </w:rPr>
        <w:t xml:space="preserve"> </w:t>
      </w:r>
      <w:r w:rsidR="000E0A22">
        <w:rPr>
          <w:lang w:eastAsia="zh-CN" w:bidi="hi-IN"/>
        </w:rPr>
        <w:t>uur</w:t>
      </w:r>
      <w:r w:rsidR="00FF3FAC">
        <w:rPr>
          <w:lang w:eastAsia="zh-CN" w:bidi="hi-IN"/>
        </w:rPr>
        <w:t xml:space="preserve"> </w:t>
      </w:r>
      <w:r w:rsidR="000E0A22">
        <w:rPr>
          <w:lang w:eastAsia="zh-CN" w:bidi="hi-IN"/>
        </w:rPr>
        <w:t>juist</w:t>
      </w:r>
      <w:r w:rsidR="00FF3FAC">
        <w:rPr>
          <w:lang w:eastAsia="zh-CN" w:bidi="hi-IN"/>
        </w:rPr>
        <w:t xml:space="preserve"> </w:t>
      </w:r>
      <w:r w:rsidR="000E0A22">
        <w:rPr>
          <w:lang w:eastAsia="zh-CN" w:bidi="hi-IN"/>
        </w:rPr>
        <w:t>een</w:t>
      </w:r>
      <w:r w:rsidR="00FF3FAC">
        <w:rPr>
          <w:lang w:eastAsia="zh-CN" w:bidi="hi-IN"/>
        </w:rPr>
        <w:t xml:space="preserve"> </w:t>
      </w:r>
      <w:r w:rsidR="000E0A22">
        <w:rPr>
          <w:lang w:eastAsia="zh-CN" w:bidi="hi-IN"/>
        </w:rPr>
        <w:t>strengere</w:t>
      </w:r>
      <w:r w:rsidR="00FF3FAC">
        <w:rPr>
          <w:lang w:eastAsia="zh-CN" w:bidi="hi-IN"/>
        </w:rPr>
        <w:t xml:space="preserve"> </w:t>
      </w:r>
      <w:r w:rsidR="000E0A22">
        <w:rPr>
          <w:lang w:eastAsia="zh-CN" w:bidi="hi-IN"/>
        </w:rPr>
        <w:t>norm</w:t>
      </w:r>
      <w:r w:rsidR="00FF3FAC">
        <w:rPr>
          <w:lang w:eastAsia="zh-CN" w:bidi="hi-IN"/>
        </w:rPr>
        <w:t xml:space="preserve"> </w:t>
      </w:r>
      <w:r w:rsidR="000E0A22">
        <w:rPr>
          <w:lang w:eastAsia="zh-CN" w:bidi="hi-IN"/>
        </w:rPr>
        <w:t>van</w:t>
      </w:r>
      <w:r w:rsidR="00FF3FAC">
        <w:rPr>
          <w:lang w:eastAsia="zh-CN" w:bidi="hi-IN"/>
        </w:rPr>
        <w:t xml:space="preserve"> </w:t>
      </w:r>
      <w:r w:rsidR="000E0A22">
        <w:rPr>
          <w:lang w:eastAsia="zh-CN" w:bidi="hi-IN"/>
        </w:rPr>
        <w:t>toepassing</w:t>
      </w:r>
      <w:r w:rsidR="00FF3FAC">
        <w:rPr>
          <w:lang w:eastAsia="zh-CN" w:bidi="hi-IN"/>
        </w:rPr>
        <w:t xml:space="preserve"> </w:t>
      </w:r>
      <w:r w:rsidR="000E0A22">
        <w:rPr>
          <w:lang w:eastAsia="zh-CN" w:bidi="hi-IN"/>
        </w:rPr>
        <w:t>is</w:t>
      </w:r>
      <w:r w:rsidR="00FF3FAC">
        <w:rPr>
          <w:lang w:eastAsia="zh-CN" w:bidi="hi-IN"/>
        </w:rPr>
        <w:t xml:space="preserve"> </w:t>
      </w:r>
      <w:r w:rsidR="004D250A">
        <w:rPr>
          <w:lang w:eastAsia="zh-CN" w:bidi="hi-IN"/>
        </w:rPr>
        <w:t>namelijk</w:t>
      </w:r>
      <w:r w:rsidR="00FF3FAC">
        <w:rPr>
          <w:lang w:eastAsia="zh-CN" w:bidi="hi-IN"/>
        </w:rPr>
        <w:t xml:space="preserve"> </w:t>
      </w:r>
      <w:r w:rsidR="004D250A">
        <w:rPr>
          <w:lang w:eastAsia="zh-CN" w:bidi="hi-IN"/>
        </w:rPr>
        <w:t>40</w:t>
      </w:r>
      <w:r w:rsidR="00FF3FAC">
        <w:rPr>
          <w:lang w:eastAsia="zh-CN" w:bidi="hi-IN"/>
        </w:rPr>
        <w:t xml:space="preserve"> </w:t>
      </w:r>
      <w:r w:rsidR="004D250A">
        <w:rPr>
          <w:lang w:eastAsia="zh-CN" w:bidi="hi-IN"/>
        </w:rPr>
        <w:t>dB(A)</w:t>
      </w:r>
      <w:r w:rsidR="000E0A22">
        <w:rPr>
          <w:lang w:eastAsia="zh-CN" w:bidi="hi-IN"/>
        </w:rPr>
        <w:t>.</w:t>
      </w:r>
    </w:p>
    <w:p w14:paraId="0DD04D80" w14:textId="77777777" w:rsidR="000E0A22" w:rsidRDefault="000E0A22" w:rsidP="000E0A22">
      <w:pPr>
        <w:rPr>
          <w:lang w:eastAsia="zh-CN" w:bidi="hi-IN"/>
        </w:rPr>
      </w:pPr>
    </w:p>
    <w:p w14:paraId="0B39EACA" w14:textId="10180C77" w:rsidR="000E0A22" w:rsidRDefault="000E0A22" w:rsidP="000E0A22">
      <w:pPr>
        <w:rPr>
          <w:lang w:eastAsia="zh-CN" w:bidi="hi-IN"/>
        </w:rPr>
      </w:pPr>
      <w:r>
        <w:rPr>
          <w:lang w:eastAsia="zh-CN" w:bidi="hi-IN"/>
        </w:rPr>
        <w:t>Afwijkende</w:t>
      </w:r>
      <w:r w:rsidR="00FF3FAC">
        <w:rPr>
          <w:lang w:eastAsia="zh-CN" w:bidi="hi-IN"/>
        </w:rPr>
        <w:t xml:space="preserve"> </w:t>
      </w:r>
      <w:r>
        <w:rPr>
          <w:lang w:eastAsia="zh-CN" w:bidi="hi-IN"/>
        </w:rPr>
        <w:t>waarden</w:t>
      </w:r>
      <w:r w:rsidR="00FF3FAC">
        <w:rPr>
          <w:lang w:eastAsia="zh-CN" w:bidi="hi-IN"/>
        </w:rPr>
        <w:t xml:space="preserve"> </w:t>
      </w:r>
      <w:r>
        <w:rPr>
          <w:lang w:eastAsia="zh-CN" w:bidi="hi-IN"/>
        </w:rPr>
        <w:t>zijn</w:t>
      </w:r>
      <w:r w:rsidR="00FF3FAC">
        <w:rPr>
          <w:lang w:eastAsia="zh-CN" w:bidi="hi-IN"/>
        </w:rPr>
        <w:t xml:space="preserve"> </w:t>
      </w:r>
      <w:r>
        <w:rPr>
          <w:lang w:eastAsia="zh-CN" w:bidi="hi-IN"/>
        </w:rPr>
        <w:t>voor</w:t>
      </w:r>
      <w:r w:rsidR="00FF3FAC">
        <w:rPr>
          <w:lang w:eastAsia="zh-CN" w:bidi="hi-IN"/>
        </w:rPr>
        <w:t xml:space="preserve"> </w:t>
      </w:r>
      <w:r>
        <w:rPr>
          <w:lang w:eastAsia="zh-CN" w:bidi="hi-IN"/>
        </w:rPr>
        <w:t>bestaande</w:t>
      </w:r>
      <w:r w:rsidR="00FF3FAC">
        <w:rPr>
          <w:lang w:eastAsia="zh-CN" w:bidi="hi-IN"/>
        </w:rPr>
        <w:t xml:space="preserve"> </w:t>
      </w:r>
      <w:r>
        <w:rPr>
          <w:lang w:eastAsia="zh-CN" w:bidi="hi-IN"/>
        </w:rPr>
        <w:t>situaties</w:t>
      </w:r>
      <w:r w:rsidR="00FF3FAC">
        <w:rPr>
          <w:lang w:eastAsia="zh-CN" w:bidi="hi-IN"/>
        </w:rPr>
        <w:t xml:space="preserve"> </w:t>
      </w:r>
      <w:r>
        <w:rPr>
          <w:lang w:eastAsia="zh-CN" w:bidi="hi-IN"/>
        </w:rPr>
        <w:t>op</w:t>
      </w:r>
      <w:r w:rsidR="00FF3FAC">
        <w:rPr>
          <w:lang w:eastAsia="zh-CN" w:bidi="hi-IN"/>
        </w:rPr>
        <w:t xml:space="preserve"> </w:t>
      </w:r>
      <w:r>
        <w:rPr>
          <w:lang w:eastAsia="zh-CN" w:bidi="hi-IN"/>
        </w:rPr>
        <w:t>grond</w:t>
      </w:r>
      <w:r w:rsidR="00FF3FAC">
        <w:rPr>
          <w:lang w:eastAsia="zh-CN" w:bidi="hi-IN"/>
        </w:rPr>
        <w:t xml:space="preserve"> </w:t>
      </w:r>
      <w:r>
        <w:rPr>
          <w:lang w:eastAsia="zh-CN" w:bidi="hi-IN"/>
        </w:rPr>
        <w:t>van</w:t>
      </w:r>
      <w:r w:rsidR="00FF3FAC">
        <w:rPr>
          <w:lang w:eastAsia="zh-CN" w:bidi="hi-IN"/>
        </w:rPr>
        <w:t xml:space="preserve"> </w:t>
      </w:r>
      <w:r>
        <w:rPr>
          <w:lang w:eastAsia="zh-CN" w:bidi="hi-IN"/>
        </w:rPr>
        <w:t>artikel</w:t>
      </w:r>
      <w:r w:rsidR="00FF3FAC">
        <w:rPr>
          <w:lang w:eastAsia="zh-CN" w:bidi="hi-IN"/>
        </w:rPr>
        <w:t xml:space="preserve"> </w:t>
      </w:r>
      <w:r>
        <w:rPr>
          <w:lang w:eastAsia="zh-CN" w:bidi="hi-IN"/>
        </w:rPr>
        <w:t>5.66,</w:t>
      </w:r>
      <w:r w:rsidR="00FF3FAC">
        <w:rPr>
          <w:lang w:eastAsia="zh-CN" w:bidi="hi-IN"/>
        </w:rPr>
        <w:t xml:space="preserve"> </w:t>
      </w:r>
      <w:r>
        <w:rPr>
          <w:lang w:eastAsia="zh-CN" w:bidi="hi-IN"/>
        </w:rPr>
        <w:t>lid</w:t>
      </w:r>
      <w:r w:rsidR="00FF3FAC">
        <w:rPr>
          <w:lang w:eastAsia="zh-CN" w:bidi="hi-IN"/>
        </w:rPr>
        <w:t xml:space="preserve"> </w:t>
      </w:r>
      <w:r>
        <w:rPr>
          <w:lang w:eastAsia="zh-CN" w:bidi="hi-IN"/>
        </w:rPr>
        <w:t>2,</w:t>
      </w:r>
      <w:r w:rsidR="00FF3FAC">
        <w:rPr>
          <w:lang w:eastAsia="zh-CN" w:bidi="hi-IN"/>
        </w:rPr>
        <w:t xml:space="preserve"> </w:t>
      </w:r>
      <w:r>
        <w:rPr>
          <w:lang w:eastAsia="zh-CN" w:bidi="hi-IN"/>
        </w:rPr>
        <w:t>Bkl</w:t>
      </w:r>
      <w:r w:rsidR="00FF3FAC">
        <w:rPr>
          <w:lang w:eastAsia="zh-CN" w:bidi="hi-IN"/>
        </w:rPr>
        <w:t xml:space="preserve"> </w:t>
      </w:r>
      <w:r>
        <w:rPr>
          <w:lang w:eastAsia="zh-CN" w:bidi="hi-IN"/>
        </w:rPr>
        <w:t>mogelijk.</w:t>
      </w:r>
      <w:r w:rsidR="00FF3FAC">
        <w:rPr>
          <w:lang w:eastAsia="zh-CN" w:bidi="hi-IN"/>
        </w:rPr>
        <w:t xml:space="preserve"> </w:t>
      </w:r>
      <w:r>
        <w:rPr>
          <w:lang w:eastAsia="zh-CN" w:bidi="hi-IN"/>
        </w:rPr>
        <w:t>Voorwaarde</w:t>
      </w:r>
      <w:r w:rsidR="00FF3FAC">
        <w:rPr>
          <w:lang w:eastAsia="zh-CN" w:bidi="hi-IN"/>
        </w:rPr>
        <w:t xml:space="preserve"> </w:t>
      </w:r>
      <w:r>
        <w:rPr>
          <w:lang w:eastAsia="zh-CN" w:bidi="hi-IN"/>
        </w:rPr>
        <w:t>is</w:t>
      </w:r>
      <w:r w:rsidR="00FF3FAC">
        <w:rPr>
          <w:lang w:eastAsia="zh-CN" w:bidi="hi-IN"/>
        </w:rPr>
        <w:t xml:space="preserve"> </w:t>
      </w:r>
      <w:r>
        <w:rPr>
          <w:lang w:eastAsia="zh-CN" w:bidi="hi-IN"/>
        </w:rPr>
        <w:t>dat</w:t>
      </w:r>
      <w:r w:rsidR="00FF3FAC">
        <w:rPr>
          <w:lang w:eastAsia="zh-CN" w:bidi="hi-IN"/>
        </w:rPr>
        <w:t xml:space="preserve"> </w:t>
      </w:r>
      <w:r>
        <w:rPr>
          <w:lang w:eastAsia="zh-CN" w:bidi="hi-IN"/>
        </w:rPr>
        <w:t>vold</w:t>
      </w:r>
      <w:r w:rsidR="0070017F">
        <w:rPr>
          <w:lang w:eastAsia="zh-CN" w:bidi="hi-IN"/>
        </w:rPr>
        <w:t>aan</w:t>
      </w:r>
      <w:r w:rsidR="00FF3FAC">
        <w:rPr>
          <w:lang w:eastAsia="zh-CN" w:bidi="hi-IN"/>
        </w:rPr>
        <w:t xml:space="preserve"> </w:t>
      </w:r>
      <w:r w:rsidR="0070017F">
        <w:rPr>
          <w:lang w:eastAsia="zh-CN" w:bidi="hi-IN"/>
        </w:rPr>
        <w:t>wordt</w:t>
      </w:r>
      <w:r w:rsidR="00FF3FAC">
        <w:rPr>
          <w:lang w:eastAsia="zh-CN" w:bidi="hi-IN"/>
        </w:rPr>
        <w:t xml:space="preserve"> </w:t>
      </w:r>
      <w:r>
        <w:rPr>
          <w:lang w:eastAsia="zh-CN" w:bidi="hi-IN"/>
        </w:rPr>
        <w:t>aan</w:t>
      </w:r>
      <w:r w:rsidR="00FF3FAC">
        <w:rPr>
          <w:lang w:eastAsia="zh-CN" w:bidi="hi-IN"/>
        </w:rPr>
        <w:t xml:space="preserve"> </w:t>
      </w:r>
      <w:r>
        <w:rPr>
          <w:lang w:eastAsia="zh-CN" w:bidi="hi-IN"/>
        </w:rPr>
        <w:t>de</w:t>
      </w:r>
      <w:r w:rsidR="00FF3FAC">
        <w:rPr>
          <w:lang w:eastAsia="zh-CN" w:bidi="hi-IN"/>
        </w:rPr>
        <w:t xml:space="preserve"> </w:t>
      </w:r>
      <w:r>
        <w:rPr>
          <w:lang w:eastAsia="zh-CN" w:bidi="hi-IN"/>
        </w:rPr>
        <w:t>grenswaarde</w:t>
      </w:r>
      <w:r w:rsidR="00FF3FAC">
        <w:rPr>
          <w:lang w:eastAsia="zh-CN" w:bidi="hi-IN"/>
        </w:rPr>
        <w:t xml:space="preserve"> </w:t>
      </w:r>
      <w:r>
        <w:rPr>
          <w:lang w:eastAsia="zh-CN" w:bidi="hi-IN"/>
        </w:rPr>
        <w:t>bedoeld</w:t>
      </w:r>
      <w:r w:rsidR="00FF3FAC">
        <w:rPr>
          <w:lang w:eastAsia="zh-CN" w:bidi="hi-IN"/>
        </w:rPr>
        <w:t xml:space="preserve"> </w:t>
      </w:r>
      <w:r>
        <w:rPr>
          <w:lang w:eastAsia="zh-CN" w:bidi="hi-IN"/>
        </w:rPr>
        <w:t>in</w:t>
      </w:r>
      <w:r w:rsidR="00FF3FAC">
        <w:rPr>
          <w:lang w:eastAsia="zh-CN" w:bidi="hi-IN"/>
        </w:rPr>
        <w:t xml:space="preserve"> </w:t>
      </w:r>
      <w:r>
        <w:rPr>
          <w:lang w:eastAsia="zh-CN" w:bidi="hi-IN"/>
        </w:rPr>
        <w:t>tabel</w:t>
      </w:r>
      <w:r w:rsidR="00FF3FAC">
        <w:rPr>
          <w:lang w:eastAsia="zh-CN" w:bidi="hi-IN"/>
        </w:rPr>
        <w:t xml:space="preserve"> </w:t>
      </w:r>
      <w:r>
        <w:rPr>
          <w:lang w:eastAsia="zh-CN" w:bidi="hi-IN"/>
        </w:rPr>
        <w:t>5.66</w:t>
      </w:r>
      <w:r w:rsidR="00FF3FAC">
        <w:rPr>
          <w:lang w:eastAsia="zh-CN" w:bidi="hi-IN"/>
        </w:rPr>
        <w:t xml:space="preserve"> </w:t>
      </w:r>
      <w:r>
        <w:rPr>
          <w:lang w:eastAsia="zh-CN" w:bidi="hi-IN"/>
        </w:rPr>
        <w:t>Bkl</w:t>
      </w:r>
      <w:r w:rsidR="00FF3FAC">
        <w:rPr>
          <w:lang w:eastAsia="zh-CN" w:bidi="hi-IN"/>
        </w:rPr>
        <w:t xml:space="preserve"> </w:t>
      </w:r>
      <w:r>
        <w:rPr>
          <w:lang w:eastAsia="zh-CN" w:bidi="hi-IN"/>
        </w:rPr>
        <w:t>in</w:t>
      </w:r>
      <w:r w:rsidR="00FF3FAC">
        <w:rPr>
          <w:lang w:eastAsia="zh-CN" w:bidi="hi-IN"/>
        </w:rPr>
        <w:t xml:space="preserve"> </w:t>
      </w:r>
      <w:r>
        <w:rPr>
          <w:lang w:eastAsia="zh-CN" w:bidi="hi-IN"/>
        </w:rPr>
        <w:t>geluidgevoelige</w:t>
      </w:r>
      <w:r w:rsidR="00FF3FAC">
        <w:rPr>
          <w:lang w:eastAsia="zh-CN" w:bidi="hi-IN"/>
        </w:rPr>
        <w:t xml:space="preserve"> </w:t>
      </w:r>
      <w:r>
        <w:rPr>
          <w:lang w:eastAsia="zh-CN" w:bidi="hi-IN"/>
        </w:rPr>
        <w:t>ruimten</w:t>
      </w:r>
      <w:r w:rsidR="00FF3FAC">
        <w:rPr>
          <w:lang w:eastAsia="zh-CN" w:bidi="hi-IN"/>
        </w:rPr>
        <w:t xml:space="preserve"> </w:t>
      </w:r>
      <w:r>
        <w:rPr>
          <w:lang w:eastAsia="zh-CN" w:bidi="hi-IN"/>
        </w:rPr>
        <w:t>binnen</w:t>
      </w:r>
      <w:r w:rsidR="00FF3FAC">
        <w:rPr>
          <w:lang w:eastAsia="zh-CN" w:bidi="hi-IN"/>
        </w:rPr>
        <w:t xml:space="preserve"> </w:t>
      </w:r>
      <w:r>
        <w:rPr>
          <w:lang w:eastAsia="zh-CN" w:bidi="hi-IN"/>
        </w:rPr>
        <w:t>geluidgevoelige</w:t>
      </w:r>
      <w:r w:rsidR="00FF3FAC">
        <w:rPr>
          <w:lang w:eastAsia="zh-CN" w:bidi="hi-IN"/>
        </w:rPr>
        <w:t xml:space="preserve"> </w:t>
      </w:r>
      <w:r>
        <w:rPr>
          <w:lang w:eastAsia="zh-CN" w:bidi="hi-IN"/>
        </w:rPr>
        <w:t>gebouwen</w:t>
      </w:r>
      <w:r w:rsidR="00FF3FAC">
        <w:rPr>
          <w:lang w:eastAsia="zh-CN" w:bidi="hi-IN"/>
        </w:rPr>
        <w:t xml:space="preserve"> </w:t>
      </w:r>
      <w:r>
        <w:rPr>
          <w:lang w:eastAsia="zh-CN" w:bidi="hi-IN"/>
        </w:rPr>
        <w:t>(anders</w:t>
      </w:r>
      <w:r w:rsidR="00FF3FAC">
        <w:rPr>
          <w:lang w:eastAsia="zh-CN" w:bidi="hi-IN"/>
        </w:rPr>
        <w:t xml:space="preserve"> </w:t>
      </w:r>
      <w:r>
        <w:rPr>
          <w:lang w:eastAsia="zh-CN" w:bidi="hi-IN"/>
        </w:rPr>
        <w:t>dan</w:t>
      </w:r>
      <w:r w:rsidR="00FF3FAC">
        <w:rPr>
          <w:lang w:eastAsia="zh-CN" w:bidi="hi-IN"/>
        </w:rPr>
        <w:t xml:space="preserve"> </w:t>
      </w:r>
      <w:r>
        <w:rPr>
          <w:lang w:eastAsia="zh-CN" w:bidi="hi-IN"/>
        </w:rPr>
        <w:t>binnen</w:t>
      </w:r>
      <w:r w:rsidR="00FF3FAC">
        <w:rPr>
          <w:lang w:eastAsia="zh-CN" w:bidi="hi-IN"/>
        </w:rPr>
        <w:t xml:space="preserve"> </w:t>
      </w:r>
      <w:r>
        <w:rPr>
          <w:lang w:eastAsia="zh-CN" w:bidi="hi-IN"/>
        </w:rPr>
        <w:t>in-</w:t>
      </w:r>
      <w:r w:rsidR="00FF3FAC">
        <w:rPr>
          <w:lang w:eastAsia="zh-CN" w:bidi="hi-IN"/>
        </w:rPr>
        <w:t xml:space="preserve"> </w:t>
      </w:r>
      <w:r>
        <w:rPr>
          <w:lang w:eastAsia="zh-CN" w:bidi="hi-IN"/>
        </w:rPr>
        <w:t>en</w:t>
      </w:r>
      <w:r w:rsidR="00FF3FAC">
        <w:rPr>
          <w:lang w:eastAsia="zh-CN" w:bidi="hi-IN"/>
        </w:rPr>
        <w:t xml:space="preserve"> </w:t>
      </w:r>
      <w:r>
        <w:rPr>
          <w:lang w:eastAsia="zh-CN" w:bidi="hi-IN"/>
        </w:rPr>
        <w:t>aanpandige</w:t>
      </w:r>
      <w:r w:rsidR="00FF3FAC">
        <w:rPr>
          <w:lang w:eastAsia="zh-CN" w:bidi="hi-IN"/>
        </w:rPr>
        <w:t xml:space="preserve"> </w:t>
      </w:r>
      <w:r>
        <w:rPr>
          <w:lang w:eastAsia="zh-CN" w:bidi="hi-IN"/>
        </w:rPr>
        <w:t>geluidgevoelige</w:t>
      </w:r>
      <w:r w:rsidR="00FF3FAC">
        <w:rPr>
          <w:lang w:eastAsia="zh-CN" w:bidi="hi-IN"/>
        </w:rPr>
        <w:t xml:space="preserve"> </w:t>
      </w:r>
      <w:r>
        <w:rPr>
          <w:lang w:eastAsia="zh-CN" w:bidi="hi-IN"/>
        </w:rPr>
        <w:t>gebouwen).</w:t>
      </w:r>
      <w:r w:rsidR="00FF3FAC">
        <w:rPr>
          <w:lang w:eastAsia="zh-CN" w:bidi="hi-IN"/>
        </w:rPr>
        <w:t xml:space="preserve"> </w:t>
      </w:r>
      <w:r>
        <w:rPr>
          <w:lang w:eastAsia="zh-CN" w:bidi="hi-IN"/>
        </w:rPr>
        <w:t>Voor</w:t>
      </w:r>
      <w:r w:rsidR="00FF3FAC">
        <w:rPr>
          <w:lang w:eastAsia="zh-CN" w:bidi="hi-IN"/>
        </w:rPr>
        <w:t xml:space="preserve"> </w:t>
      </w:r>
      <w:r>
        <w:rPr>
          <w:lang w:eastAsia="zh-CN" w:bidi="hi-IN"/>
        </w:rPr>
        <w:t>bestaande</w:t>
      </w:r>
      <w:r w:rsidR="00FF3FAC">
        <w:rPr>
          <w:lang w:eastAsia="zh-CN" w:bidi="hi-IN"/>
        </w:rPr>
        <w:t xml:space="preserve"> </w:t>
      </w:r>
      <w:r>
        <w:rPr>
          <w:lang w:eastAsia="zh-CN" w:bidi="hi-IN"/>
        </w:rPr>
        <w:t>bedrijven</w:t>
      </w:r>
      <w:r w:rsidR="00FF3FAC">
        <w:rPr>
          <w:lang w:eastAsia="zh-CN" w:bidi="hi-IN"/>
        </w:rPr>
        <w:t xml:space="preserve"> </w:t>
      </w:r>
      <w:r>
        <w:rPr>
          <w:lang w:eastAsia="zh-CN" w:bidi="hi-IN"/>
        </w:rPr>
        <w:t>geldt</w:t>
      </w:r>
      <w:r w:rsidR="00FF3FAC">
        <w:rPr>
          <w:lang w:eastAsia="zh-CN" w:bidi="hi-IN"/>
        </w:rPr>
        <w:t xml:space="preserve"> </w:t>
      </w:r>
      <w:r>
        <w:rPr>
          <w:lang w:eastAsia="zh-CN" w:bidi="hi-IN"/>
        </w:rPr>
        <w:t>deze</w:t>
      </w:r>
      <w:r w:rsidR="00FF3FAC">
        <w:rPr>
          <w:lang w:eastAsia="zh-CN" w:bidi="hi-IN"/>
        </w:rPr>
        <w:t xml:space="preserve"> </w:t>
      </w:r>
      <w:r>
        <w:rPr>
          <w:lang w:eastAsia="zh-CN" w:bidi="hi-IN"/>
        </w:rPr>
        <w:t>voorwaarde</w:t>
      </w:r>
      <w:r w:rsidR="00FF3FAC">
        <w:rPr>
          <w:lang w:eastAsia="zh-CN" w:bidi="hi-IN"/>
        </w:rPr>
        <w:t xml:space="preserve"> </w:t>
      </w:r>
      <w:r>
        <w:rPr>
          <w:lang w:eastAsia="zh-CN" w:bidi="hi-IN"/>
        </w:rPr>
        <w:t>in</w:t>
      </w:r>
      <w:r w:rsidR="00FF3FAC">
        <w:rPr>
          <w:lang w:eastAsia="zh-CN" w:bidi="hi-IN"/>
        </w:rPr>
        <w:t xml:space="preserve"> </w:t>
      </w:r>
      <w:r>
        <w:rPr>
          <w:lang w:eastAsia="zh-CN" w:bidi="hi-IN"/>
        </w:rPr>
        <w:t>de</w:t>
      </w:r>
      <w:r w:rsidR="00FF3FAC">
        <w:rPr>
          <w:lang w:eastAsia="zh-CN" w:bidi="hi-IN"/>
        </w:rPr>
        <w:t xml:space="preserve"> </w:t>
      </w:r>
      <w:r>
        <w:rPr>
          <w:lang w:eastAsia="zh-CN" w:bidi="hi-IN"/>
        </w:rPr>
        <w:t>instructieregels</w:t>
      </w:r>
      <w:r w:rsidR="00FF3FAC">
        <w:rPr>
          <w:lang w:eastAsia="zh-CN" w:bidi="hi-IN"/>
        </w:rPr>
        <w:t xml:space="preserve"> </w:t>
      </w:r>
      <w:r>
        <w:rPr>
          <w:lang w:eastAsia="zh-CN" w:bidi="hi-IN"/>
        </w:rPr>
        <w:t>echter</w:t>
      </w:r>
      <w:r w:rsidR="00FF3FAC">
        <w:rPr>
          <w:lang w:eastAsia="zh-CN" w:bidi="hi-IN"/>
        </w:rPr>
        <w:t xml:space="preserve"> </w:t>
      </w:r>
      <w:r>
        <w:rPr>
          <w:lang w:eastAsia="zh-CN" w:bidi="hi-IN"/>
        </w:rPr>
        <w:t>niet</w:t>
      </w:r>
      <w:r w:rsidR="00FF3FAC">
        <w:rPr>
          <w:lang w:eastAsia="zh-CN" w:bidi="hi-IN"/>
        </w:rPr>
        <w:t xml:space="preserve"> </w:t>
      </w:r>
      <w:r>
        <w:rPr>
          <w:lang w:eastAsia="zh-CN" w:bidi="hi-IN"/>
        </w:rPr>
        <w:t>voor</w:t>
      </w:r>
      <w:r w:rsidR="00FF3FAC">
        <w:rPr>
          <w:lang w:eastAsia="zh-CN" w:bidi="hi-IN"/>
        </w:rPr>
        <w:t xml:space="preserve"> </w:t>
      </w:r>
      <w:r>
        <w:rPr>
          <w:lang w:eastAsia="zh-CN" w:bidi="hi-IN"/>
        </w:rPr>
        <w:t>het</w:t>
      </w:r>
      <w:r w:rsidR="00FF3FAC">
        <w:rPr>
          <w:lang w:eastAsia="zh-CN" w:bidi="hi-IN"/>
        </w:rPr>
        <w:t xml:space="preserve"> </w:t>
      </w:r>
      <w:r>
        <w:rPr>
          <w:lang w:eastAsia="zh-CN" w:bidi="hi-IN"/>
        </w:rPr>
        <w:t>voortzetten</w:t>
      </w:r>
      <w:r w:rsidR="00FF3FAC">
        <w:rPr>
          <w:lang w:eastAsia="zh-CN" w:bidi="hi-IN"/>
        </w:rPr>
        <w:t xml:space="preserve"> </w:t>
      </w:r>
      <w:r>
        <w:rPr>
          <w:lang w:eastAsia="zh-CN" w:bidi="hi-IN"/>
        </w:rPr>
        <w:t>van</w:t>
      </w:r>
      <w:r w:rsidR="00FF3FAC">
        <w:rPr>
          <w:lang w:eastAsia="zh-CN" w:bidi="hi-IN"/>
        </w:rPr>
        <w:t xml:space="preserve"> </w:t>
      </w:r>
      <w:r>
        <w:rPr>
          <w:lang w:eastAsia="zh-CN" w:bidi="hi-IN"/>
        </w:rPr>
        <w:t>de</w:t>
      </w:r>
      <w:r w:rsidR="00FF3FAC">
        <w:rPr>
          <w:lang w:eastAsia="zh-CN" w:bidi="hi-IN"/>
        </w:rPr>
        <w:t xml:space="preserve"> </w:t>
      </w:r>
      <w:r>
        <w:rPr>
          <w:lang w:eastAsia="zh-CN" w:bidi="hi-IN"/>
        </w:rPr>
        <w:t>bestaande</w:t>
      </w:r>
      <w:r w:rsidR="00FF3FAC">
        <w:rPr>
          <w:lang w:eastAsia="zh-CN" w:bidi="hi-IN"/>
        </w:rPr>
        <w:t xml:space="preserve"> </w:t>
      </w:r>
      <w:r>
        <w:rPr>
          <w:lang w:eastAsia="zh-CN" w:bidi="hi-IN"/>
        </w:rPr>
        <w:t>geluidwaarden.</w:t>
      </w:r>
      <w:r w:rsidR="00FF3FAC">
        <w:rPr>
          <w:lang w:eastAsia="zh-CN" w:bidi="hi-IN"/>
        </w:rPr>
        <w:t xml:space="preserve"> </w:t>
      </w:r>
      <w:r>
        <w:rPr>
          <w:lang w:eastAsia="zh-CN" w:bidi="hi-IN"/>
        </w:rPr>
        <w:t>Daarom</w:t>
      </w:r>
      <w:r w:rsidR="00FF3FAC">
        <w:rPr>
          <w:lang w:eastAsia="zh-CN" w:bidi="hi-IN"/>
        </w:rPr>
        <w:t xml:space="preserve"> </w:t>
      </w:r>
      <w:r>
        <w:rPr>
          <w:lang w:eastAsia="zh-CN" w:bidi="hi-IN"/>
        </w:rPr>
        <w:t>kan</w:t>
      </w:r>
      <w:r w:rsidR="00FF3FAC">
        <w:rPr>
          <w:lang w:eastAsia="zh-CN" w:bidi="hi-IN"/>
        </w:rPr>
        <w:t xml:space="preserve"> </w:t>
      </w:r>
      <w:r>
        <w:rPr>
          <w:lang w:eastAsia="zh-CN" w:bidi="hi-IN"/>
        </w:rPr>
        <w:t>voor</w:t>
      </w:r>
      <w:r w:rsidR="00FF3FAC">
        <w:rPr>
          <w:lang w:eastAsia="zh-CN" w:bidi="hi-IN"/>
        </w:rPr>
        <w:t xml:space="preserve"> </w:t>
      </w:r>
      <w:r>
        <w:rPr>
          <w:lang w:eastAsia="zh-CN" w:bidi="hi-IN"/>
        </w:rPr>
        <w:t>deze</w:t>
      </w:r>
      <w:r w:rsidR="00FF3FAC">
        <w:rPr>
          <w:lang w:eastAsia="zh-CN" w:bidi="hi-IN"/>
        </w:rPr>
        <w:t xml:space="preserve"> </w:t>
      </w:r>
      <w:r>
        <w:rPr>
          <w:lang w:eastAsia="zh-CN" w:bidi="hi-IN"/>
        </w:rPr>
        <w:t>groep</w:t>
      </w:r>
      <w:r w:rsidR="00FF3FAC">
        <w:rPr>
          <w:lang w:eastAsia="zh-CN" w:bidi="hi-IN"/>
        </w:rPr>
        <w:t xml:space="preserve"> </w:t>
      </w:r>
      <w:r>
        <w:rPr>
          <w:lang w:eastAsia="zh-CN" w:bidi="hi-IN"/>
        </w:rPr>
        <w:t>bedrijven</w:t>
      </w:r>
      <w:r w:rsidR="00FF3FAC">
        <w:rPr>
          <w:lang w:eastAsia="zh-CN" w:bidi="hi-IN"/>
        </w:rPr>
        <w:t xml:space="preserve"> </w:t>
      </w:r>
      <w:r>
        <w:rPr>
          <w:lang w:eastAsia="zh-CN" w:bidi="hi-IN"/>
        </w:rPr>
        <w:t>met</w:t>
      </w:r>
      <w:r w:rsidR="00FF3FAC">
        <w:rPr>
          <w:lang w:eastAsia="zh-CN" w:bidi="hi-IN"/>
        </w:rPr>
        <w:t xml:space="preserve"> </w:t>
      </w: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de</w:t>
      </w:r>
      <w:r w:rsidR="00FF3FAC">
        <w:rPr>
          <w:lang w:eastAsia="zh-CN" w:bidi="hi-IN"/>
        </w:rPr>
        <w:t xml:space="preserve"> </w:t>
      </w:r>
      <w:r>
        <w:rPr>
          <w:lang w:eastAsia="zh-CN" w:bidi="hi-IN"/>
        </w:rPr>
        <w:t>bestaande</w:t>
      </w:r>
      <w:r w:rsidR="00FF3FAC">
        <w:rPr>
          <w:lang w:eastAsia="zh-CN" w:bidi="hi-IN"/>
        </w:rPr>
        <w:t xml:space="preserve"> </w:t>
      </w:r>
      <w:r>
        <w:rPr>
          <w:lang w:eastAsia="zh-CN" w:bidi="hi-IN"/>
        </w:rPr>
        <w:t>regeling</w:t>
      </w:r>
      <w:r w:rsidR="00FF3FAC">
        <w:rPr>
          <w:lang w:eastAsia="zh-CN" w:bidi="hi-IN"/>
        </w:rPr>
        <w:t xml:space="preserve"> </w:t>
      </w:r>
      <w:r>
        <w:rPr>
          <w:lang w:eastAsia="zh-CN" w:bidi="hi-IN"/>
        </w:rPr>
        <w:t>worden</w:t>
      </w:r>
      <w:r w:rsidR="00FF3FAC">
        <w:rPr>
          <w:lang w:eastAsia="zh-CN" w:bidi="hi-IN"/>
        </w:rPr>
        <w:t xml:space="preserve"> </w:t>
      </w:r>
      <w:r>
        <w:rPr>
          <w:lang w:eastAsia="zh-CN" w:bidi="hi-IN"/>
        </w:rPr>
        <w:t>voortgezet.</w:t>
      </w:r>
    </w:p>
    <w:p w14:paraId="47F0FF34" w14:textId="77777777" w:rsidR="000E0A22" w:rsidRDefault="000E0A22" w:rsidP="000E0A22">
      <w:pPr>
        <w:rPr>
          <w:lang w:eastAsia="zh-CN" w:bidi="hi-IN"/>
        </w:rPr>
      </w:pPr>
    </w:p>
    <w:p w14:paraId="037B5419" w14:textId="079EB708" w:rsidR="000E0A22" w:rsidRDefault="000E0A22" w:rsidP="000E0A22">
      <w:pPr>
        <w:rPr>
          <w:lang w:eastAsia="zh-CN" w:bidi="hi-IN"/>
        </w:rPr>
      </w:pPr>
      <w:r>
        <w:rPr>
          <w:lang w:eastAsia="zh-CN" w:bidi="hi-IN"/>
        </w:rPr>
        <w:t>De</w:t>
      </w:r>
      <w:r w:rsidR="00FF3FAC">
        <w:rPr>
          <w:lang w:eastAsia="zh-CN" w:bidi="hi-IN"/>
        </w:rPr>
        <w:t xml:space="preserve"> </w:t>
      </w:r>
      <w:r>
        <w:rPr>
          <w:lang w:eastAsia="zh-CN" w:bidi="hi-IN"/>
        </w:rPr>
        <w:t>afwijking</w:t>
      </w:r>
      <w:r w:rsidR="00FF3FAC">
        <w:rPr>
          <w:lang w:eastAsia="zh-CN" w:bidi="hi-IN"/>
        </w:rPr>
        <w:t xml:space="preserve"> </w:t>
      </w:r>
      <w:r>
        <w:rPr>
          <w:lang w:eastAsia="zh-CN" w:bidi="hi-IN"/>
        </w:rPr>
        <w:t>is</w:t>
      </w:r>
      <w:r w:rsidR="00FF3FAC">
        <w:rPr>
          <w:lang w:eastAsia="zh-CN" w:bidi="hi-IN"/>
        </w:rPr>
        <w:t xml:space="preserve"> </w:t>
      </w:r>
      <w:r>
        <w:rPr>
          <w:lang w:eastAsia="zh-CN" w:bidi="hi-IN"/>
        </w:rPr>
        <w:t>aanvaardbaar</w:t>
      </w:r>
      <w:r w:rsidR="00FF3FAC">
        <w:rPr>
          <w:lang w:eastAsia="zh-CN" w:bidi="hi-IN"/>
        </w:rPr>
        <w:t xml:space="preserve"> </w:t>
      </w:r>
      <w:r>
        <w:rPr>
          <w:lang w:eastAsia="zh-CN" w:bidi="hi-IN"/>
        </w:rPr>
        <w:t>om</w:t>
      </w:r>
      <w:r w:rsidR="00FF3FAC">
        <w:rPr>
          <w:lang w:eastAsia="zh-CN" w:bidi="hi-IN"/>
        </w:rPr>
        <w:t xml:space="preserve"> </w:t>
      </w:r>
      <w:r>
        <w:rPr>
          <w:lang w:eastAsia="zh-CN" w:bidi="hi-IN"/>
        </w:rPr>
        <w:t>de</w:t>
      </w:r>
      <w:r w:rsidR="00FF3FAC">
        <w:rPr>
          <w:lang w:eastAsia="zh-CN" w:bidi="hi-IN"/>
        </w:rPr>
        <w:t xml:space="preserve"> </w:t>
      </w:r>
      <w:r>
        <w:rPr>
          <w:lang w:eastAsia="zh-CN" w:bidi="hi-IN"/>
        </w:rPr>
        <w:t>volgende</w:t>
      </w:r>
      <w:r w:rsidR="00FF3FAC">
        <w:rPr>
          <w:lang w:eastAsia="zh-CN" w:bidi="hi-IN"/>
        </w:rPr>
        <w:t xml:space="preserve"> </w:t>
      </w:r>
      <w:r>
        <w:rPr>
          <w:lang w:eastAsia="zh-CN" w:bidi="hi-IN"/>
        </w:rPr>
        <w:t>redenen:</w:t>
      </w:r>
    </w:p>
    <w:p w14:paraId="2D55ED45" w14:textId="7DD0BAD3" w:rsidR="000E0A22" w:rsidRDefault="000E0A22" w:rsidP="00E1416A">
      <w:pPr>
        <w:pStyle w:val="Opsommingmetnummering"/>
        <w:rPr>
          <w:lang w:eastAsia="zh-CN" w:bidi="hi-IN"/>
        </w:rPr>
      </w:pPr>
      <w:r>
        <w:rPr>
          <w:lang w:eastAsia="zh-CN" w:bidi="hi-IN"/>
        </w:rPr>
        <w:t>•</w:t>
      </w:r>
      <w:r>
        <w:rPr>
          <w:lang w:eastAsia="zh-CN" w:bidi="hi-IN"/>
        </w:rPr>
        <w:tab/>
        <w:t>de</w:t>
      </w:r>
      <w:r w:rsidR="00FF3FAC">
        <w:rPr>
          <w:lang w:eastAsia="zh-CN" w:bidi="hi-IN"/>
        </w:rPr>
        <w:t xml:space="preserve"> </w:t>
      </w:r>
      <w:r>
        <w:rPr>
          <w:lang w:eastAsia="zh-CN" w:bidi="hi-IN"/>
        </w:rPr>
        <w:t>gedeeltelijke</w:t>
      </w:r>
      <w:r w:rsidR="00FF3FAC">
        <w:rPr>
          <w:lang w:eastAsia="zh-CN" w:bidi="hi-IN"/>
        </w:rPr>
        <w:t xml:space="preserve"> </w:t>
      </w:r>
      <w:r>
        <w:rPr>
          <w:lang w:eastAsia="zh-CN" w:bidi="hi-IN"/>
        </w:rPr>
        <w:t>verruiming</w:t>
      </w:r>
      <w:r w:rsidR="00FF3FAC">
        <w:rPr>
          <w:lang w:eastAsia="zh-CN" w:bidi="hi-IN"/>
        </w:rPr>
        <w:t xml:space="preserve"> </w:t>
      </w:r>
      <w:r>
        <w:rPr>
          <w:lang w:eastAsia="zh-CN" w:bidi="hi-IN"/>
        </w:rPr>
        <w:t>van</w:t>
      </w:r>
      <w:r w:rsidR="00FF3FAC">
        <w:rPr>
          <w:lang w:eastAsia="zh-CN" w:bidi="hi-IN"/>
        </w:rPr>
        <w:t xml:space="preserve"> </w:t>
      </w:r>
      <w:r>
        <w:rPr>
          <w:lang w:eastAsia="zh-CN" w:bidi="hi-IN"/>
        </w:rPr>
        <w:t>de</w:t>
      </w:r>
      <w:r w:rsidR="00FF3FAC">
        <w:rPr>
          <w:lang w:eastAsia="zh-CN" w:bidi="hi-IN"/>
        </w:rPr>
        <w:t xml:space="preserve"> </w:t>
      </w:r>
      <w:r>
        <w:rPr>
          <w:lang w:eastAsia="zh-CN" w:bidi="hi-IN"/>
        </w:rPr>
        <w:t>norm</w:t>
      </w:r>
      <w:r w:rsidR="00FF3FAC">
        <w:rPr>
          <w:lang w:eastAsia="zh-CN" w:bidi="hi-IN"/>
        </w:rPr>
        <w:t xml:space="preserve"> </w:t>
      </w:r>
      <w:r>
        <w:rPr>
          <w:lang w:eastAsia="zh-CN" w:bidi="hi-IN"/>
        </w:rPr>
        <w:t>wordt</w:t>
      </w:r>
      <w:r w:rsidR="00FF3FAC">
        <w:rPr>
          <w:lang w:eastAsia="zh-CN" w:bidi="hi-IN"/>
        </w:rPr>
        <w:t xml:space="preserve"> </w:t>
      </w:r>
      <w:r>
        <w:rPr>
          <w:lang w:eastAsia="zh-CN" w:bidi="hi-IN"/>
        </w:rPr>
        <w:t>‘gecompenseerd’</w:t>
      </w:r>
      <w:r w:rsidR="00FF3FAC">
        <w:rPr>
          <w:lang w:eastAsia="zh-CN" w:bidi="hi-IN"/>
        </w:rPr>
        <w:t xml:space="preserve"> </w:t>
      </w:r>
      <w:r>
        <w:rPr>
          <w:lang w:eastAsia="zh-CN" w:bidi="hi-IN"/>
        </w:rPr>
        <w:t>door</w:t>
      </w:r>
      <w:r w:rsidR="00FF3FAC">
        <w:rPr>
          <w:lang w:eastAsia="zh-CN" w:bidi="hi-IN"/>
        </w:rPr>
        <w:t xml:space="preserve"> </w:t>
      </w:r>
      <w:r>
        <w:rPr>
          <w:lang w:eastAsia="zh-CN" w:bidi="hi-IN"/>
        </w:rPr>
        <w:t>een</w:t>
      </w:r>
      <w:r w:rsidR="00FF3FAC">
        <w:rPr>
          <w:lang w:eastAsia="zh-CN" w:bidi="hi-IN"/>
        </w:rPr>
        <w:t xml:space="preserve"> </w:t>
      </w:r>
      <w:r>
        <w:rPr>
          <w:lang w:eastAsia="zh-CN" w:bidi="hi-IN"/>
        </w:rPr>
        <w:t>gedeeltelijk</w:t>
      </w:r>
      <w:r w:rsidR="00FF3FAC">
        <w:rPr>
          <w:lang w:eastAsia="zh-CN" w:bidi="hi-IN"/>
        </w:rPr>
        <w:t xml:space="preserve"> </w:t>
      </w:r>
      <w:r>
        <w:rPr>
          <w:lang w:eastAsia="zh-CN" w:bidi="hi-IN"/>
        </w:rPr>
        <w:t>strengere</w:t>
      </w:r>
      <w:r w:rsidR="00FF3FAC">
        <w:rPr>
          <w:lang w:eastAsia="zh-CN" w:bidi="hi-IN"/>
        </w:rPr>
        <w:t xml:space="preserve"> </w:t>
      </w:r>
      <w:r>
        <w:rPr>
          <w:lang w:eastAsia="zh-CN" w:bidi="hi-IN"/>
        </w:rPr>
        <w:t>norm;</w:t>
      </w:r>
    </w:p>
    <w:p w14:paraId="547C2DA8" w14:textId="72752130" w:rsidR="000E0A22" w:rsidRDefault="000E0A22" w:rsidP="00E1416A">
      <w:pPr>
        <w:pStyle w:val="Opsommingmetnummering"/>
        <w:rPr>
          <w:lang w:eastAsia="zh-CN" w:bidi="hi-IN"/>
        </w:rPr>
      </w:pPr>
      <w:r>
        <w:rPr>
          <w:lang w:eastAsia="zh-CN" w:bidi="hi-IN"/>
        </w:rPr>
        <w:t>•</w:t>
      </w:r>
      <w:r>
        <w:rPr>
          <w:lang w:eastAsia="zh-CN" w:bidi="hi-IN"/>
        </w:rPr>
        <w:tab/>
        <w:t>de</w:t>
      </w:r>
      <w:r w:rsidR="00FF3FAC">
        <w:rPr>
          <w:lang w:eastAsia="zh-CN" w:bidi="hi-IN"/>
        </w:rPr>
        <w:t xml:space="preserve"> </w:t>
      </w:r>
      <w:r>
        <w:rPr>
          <w:lang w:eastAsia="zh-CN" w:bidi="hi-IN"/>
        </w:rPr>
        <w:t>duur</w:t>
      </w:r>
      <w:r w:rsidR="00FF3FAC">
        <w:rPr>
          <w:lang w:eastAsia="zh-CN" w:bidi="hi-IN"/>
        </w:rPr>
        <w:t xml:space="preserve"> </w:t>
      </w:r>
      <w:r>
        <w:rPr>
          <w:lang w:eastAsia="zh-CN" w:bidi="hi-IN"/>
        </w:rPr>
        <w:t>van</w:t>
      </w:r>
      <w:r w:rsidR="00FF3FAC">
        <w:rPr>
          <w:lang w:eastAsia="zh-CN" w:bidi="hi-IN"/>
        </w:rPr>
        <w:t xml:space="preserve"> </w:t>
      </w:r>
      <w:r>
        <w:rPr>
          <w:lang w:eastAsia="zh-CN" w:bidi="hi-IN"/>
        </w:rPr>
        <w:t>de</w:t>
      </w:r>
      <w:r w:rsidR="00FF3FAC">
        <w:rPr>
          <w:lang w:eastAsia="zh-CN" w:bidi="hi-IN"/>
        </w:rPr>
        <w:t xml:space="preserve"> </w:t>
      </w:r>
      <w:r>
        <w:rPr>
          <w:lang w:eastAsia="zh-CN" w:bidi="hi-IN"/>
        </w:rPr>
        <w:t>verruiming</w:t>
      </w:r>
      <w:r w:rsidR="00FF3FAC">
        <w:rPr>
          <w:lang w:eastAsia="zh-CN" w:bidi="hi-IN"/>
        </w:rPr>
        <w:t xml:space="preserve"> </w:t>
      </w:r>
      <w:r>
        <w:rPr>
          <w:lang w:eastAsia="zh-CN" w:bidi="hi-IN"/>
        </w:rPr>
        <w:t>(2</w:t>
      </w:r>
      <w:r w:rsidR="00FF3FAC">
        <w:rPr>
          <w:lang w:eastAsia="zh-CN" w:bidi="hi-IN"/>
        </w:rPr>
        <w:t xml:space="preserve"> </w:t>
      </w:r>
      <w:r>
        <w:rPr>
          <w:lang w:eastAsia="zh-CN" w:bidi="hi-IN"/>
        </w:rPr>
        <w:t>uur</w:t>
      </w:r>
      <w:r w:rsidR="00FF3FAC">
        <w:rPr>
          <w:lang w:eastAsia="zh-CN" w:bidi="hi-IN"/>
        </w:rPr>
        <w:t xml:space="preserve"> </w:t>
      </w:r>
      <w:r>
        <w:rPr>
          <w:lang w:eastAsia="zh-CN" w:bidi="hi-IN"/>
        </w:rPr>
        <w:t>per</w:t>
      </w:r>
      <w:r w:rsidR="00FF3FAC">
        <w:rPr>
          <w:lang w:eastAsia="zh-CN" w:bidi="hi-IN"/>
        </w:rPr>
        <w:t xml:space="preserve"> </w:t>
      </w:r>
      <w:r>
        <w:rPr>
          <w:lang w:eastAsia="zh-CN" w:bidi="hi-IN"/>
        </w:rPr>
        <w:t>dag)</w:t>
      </w:r>
      <w:r w:rsidR="00FF3FAC">
        <w:rPr>
          <w:lang w:eastAsia="zh-CN" w:bidi="hi-IN"/>
        </w:rPr>
        <w:t xml:space="preserve"> </w:t>
      </w:r>
      <w:r>
        <w:rPr>
          <w:lang w:eastAsia="zh-CN" w:bidi="hi-IN"/>
        </w:rPr>
        <w:t>is</w:t>
      </w:r>
      <w:r w:rsidR="00FF3FAC">
        <w:rPr>
          <w:lang w:eastAsia="zh-CN" w:bidi="hi-IN"/>
        </w:rPr>
        <w:t xml:space="preserve"> </w:t>
      </w:r>
      <w:r>
        <w:rPr>
          <w:lang w:eastAsia="zh-CN" w:bidi="hi-IN"/>
        </w:rPr>
        <w:t>beperkt;</w:t>
      </w:r>
    </w:p>
    <w:p w14:paraId="3AF06BB6" w14:textId="1E604D31" w:rsidR="000E0A22" w:rsidRDefault="000E0A22" w:rsidP="00E1416A">
      <w:pPr>
        <w:pStyle w:val="Opsommingmetnummering"/>
        <w:rPr>
          <w:lang w:eastAsia="zh-CN" w:bidi="hi-IN"/>
        </w:rPr>
      </w:pPr>
      <w:r>
        <w:rPr>
          <w:lang w:eastAsia="zh-CN" w:bidi="hi-IN"/>
        </w:rPr>
        <w:t>•</w:t>
      </w:r>
      <w:r>
        <w:rPr>
          <w:lang w:eastAsia="zh-CN" w:bidi="hi-IN"/>
        </w:rPr>
        <w:tab/>
        <w:t>er</w:t>
      </w:r>
      <w:r w:rsidR="00FF3FAC">
        <w:rPr>
          <w:lang w:eastAsia="zh-CN" w:bidi="hi-IN"/>
        </w:rPr>
        <w:t xml:space="preserve"> </w:t>
      </w:r>
      <w:r>
        <w:rPr>
          <w:lang w:eastAsia="zh-CN" w:bidi="hi-IN"/>
        </w:rPr>
        <w:t>wordt</w:t>
      </w:r>
      <w:r w:rsidR="00FF3FAC">
        <w:rPr>
          <w:lang w:eastAsia="zh-CN" w:bidi="hi-IN"/>
        </w:rPr>
        <w:t xml:space="preserve"> </w:t>
      </w:r>
      <w:r>
        <w:rPr>
          <w:lang w:eastAsia="zh-CN" w:bidi="hi-IN"/>
        </w:rPr>
        <w:t>aangesloten</w:t>
      </w:r>
      <w:r w:rsidR="00FF3FAC">
        <w:rPr>
          <w:lang w:eastAsia="zh-CN" w:bidi="hi-IN"/>
        </w:rPr>
        <w:t xml:space="preserve"> </w:t>
      </w:r>
      <w:r>
        <w:rPr>
          <w:lang w:eastAsia="zh-CN" w:bidi="hi-IN"/>
        </w:rPr>
        <w:t>bij</w:t>
      </w:r>
      <w:r w:rsidR="00FF3FAC">
        <w:rPr>
          <w:lang w:eastAsia="zh-CN" w:bidi="hi-IN"/>
        </w:rPr>
        <w:t xml:space="preserve"> </w:t>
      </w:r>
      <w:r>
        <w:rPr>
          <w:lang w:eastAsia="zh-CN" w:bidi="hi-IN"/>
        </w:rPr>
        <w:t>de</w:t>
      </w:r>
      <w:r w:rsidR="00FF3FAC">
        <w:rPr>
          <w:lang w:eastAsia="zh-CN" w:bidi="hi-IN"/>
        </w:rPr>
        <w:t xml:space="preserve"> </w:t>
      </w:r>
      <w:r>
        <w:rPr>
          <w:lang w:eastAsia="zh-CN" w:bidi="hi-IN"/>
        </w:rPr>
        <w:t>situatie</w:t>
      </w:r>
      <w:r w:rsidR="00FF3FAC">
        <w:rPr>
          <w:lang w:eastAsia="zh-CN" w:bidi="hi-IN"/>
        </w:rPr>
        <w:t xml:space="preserve"> </w:t>
      </w:r>
      <w:r>
        <w:rPr>
          <w:lang w:eastAsia="zh-CN" w:bidi="hi-IN"/>
        </w:rPr>
        <w:t>die</w:t>
      </w:r>
      <w:r w:rsidR="00FF3FAC">
        <w:rPr>
          <w:lang w:eastAsia="zh-CN" w:bidi="hi-IN"/>
        </w:rPr>
        <w:t xml:space="preserve"> </w:t>
      </w:r>
      <w:r>
        <w:rPr>
          <w:lang w:eastAsia="zh-CN" w:bidi="hi-IN"/>
        </w:rPr>
        <w:t>gold</w:t>
      </w:r>
      <w:r w:rsidR="00FF3FAC">
        <w:rPr>
          <w:lang w:eastAsia="zh-CN" w:bidi="hi-IN"/>
        </w:rPr>
        <w:t xml:space="preserve"> </w:t>
      </w:r>
      <w:r>
        <w:rPr>
          <w:lang w:eastAsia="zh-CN" w:bidi="hi-IN"/>
        </w:rPr>
        <w:t>voor</w:t>
      </w:r>
      <w:r w:rsidR="00FF3FAC">
        <w:rPr>
          <w:lang w:eastAsia="zh-CN" w:bidi="hi-IN"/>
        </w:rPr>
        <w:t xml:space="preserve"> </w:t>
      </w:r>
      <w:r>
        <w:rPr>
          <w:lang w:eastAsia="zh-CN" w:bidi="hi-IN"/>
        </w:rPr>
        <w:t>de</w:t>
      </w:r>
      <w:r w:rsidR="00FF3FAC">
        <w:rPr>
          <w:lang w:eastAsia="zh-CN" w:bidi="hi-IN"/>
        </w:rPr>
        <w:t xml:space="preserve"> </w:t>
      </w:r>
      <w:r>
        <w:rPr>
          <w:lang w:eastAsia="zh-CN" w:bidi="hi-IN"/>
        </w:rPr>
        <w:t>inwerkingtreding</w:t>
      </w:r>
      <w:r w:rsidR="00FF3FAC">
        <w:rPr>
          <w:lang w:eastAsia="zh-CN" w:bidi="hi-IN"/>
        </w:rPr>
        <w:t xml:space="preserve"> </w:t>
      </w:r>
      <w:r>
        <w:rPr>
          <w:lang w:eastAsia="zh-CN" w:bidi="hi-IN"/>
        </w:rPr>
        <w:t>van</w:t>
      </w:r>
      <w:r w:rsidR="00FF3FAC">
        <w:rPr>
          <w:lang w:eastAsia="zh-CN" w:bidi="hi-IN"/>
        </w:rPr>
        <w:t xml:space="preserve"> </w:t>
      </w:r>
      <w:r>
        <w:rPr>
          <w:lang w:eastAsia="zh-CN" w:bidi="hi-IN"/>
        </w:rPr>
        <w:t>de</w:t>
      </w:r>
      <w:r w:rsidR="00FF3FAC">
        <w:rPr>
          <w:lang w:eastAsia="zh-CN" w:bidi="hi-IN"/>
        </w:rPr>
        <w:t xml:space="preserve"> </w:t>
      </w:r>
      <w:r>
        <w:rPr>
          <w:lang w:eastAsia="zh-CN" w:bidi="hi-IN"/>
        </w:rPr>
        <w:t>Omgevingswet.</w:t>
      </w:r>
    </w:p>
    <w:p w14:paraId="3460EB40" w14:textId="77777777" w:rsidR="000E0A22" w:rsidRDefault="000E0A22" w:rsidP="000E0A22">
      <w:pPr>
        <w:rPr>
          <w:lang w:eastAsia="zh-CN" w:bidi="hi-IN"/>
        </w:rPr>
      </w:pPr>
    </w:p>
    <w:p w14:paraId="052DD0B1" w14:textId="4967310F" w:rsidR="000E0A22" w:rsidRDefault="000E0A22" w:rsidP="000E0A22">
      <w:pPr>
        <w:rPr>
          <w:lang w:eastAsia="zh-CN" w:bidi="hi-IN"/>
        </w:rPr>
      </w:pPr>
      <w:r>
        <w:rPr>
          <w:lang w:eastAsia="zh-CN" w:bidi="hi-IN"/>
        </w:rPr>
        <w:t>Nieuwe</w:t>
      </w:r>
      <w:r w:rsidR="00FF3FAC">
        <w:rPr>
          <w:lang w:eastAsia="zh-CN" w:bidi="hi-IN"/>
        </w:rPr>
        <w:t xml:space="preserve"> </w:t>
      </w:r>
      <w:r>
        <w:rPr>
          <w:lang w:eastAsia="zh-CN" w:bidi="hi-IN"/>
        </w:rPr>
        <w:t>tankstations</w:t>
      </w:r>
      <w:r w:rsidR="00FF3FAC">
        <w:rPr>
          <w:lang w:eastAsia="zh-CN" w:bidi="hi-IN"/>
        </w:rPr>
        <w:t xml:space="preserve"> </w:t>
      </w:r>
      <w:r>
        <w:rPr>
          <w:lang w:eastAsia="zh-CN" w:bidi="hi-IN"/>
        </w:rPr>
        <w:t>moeten</w:t>
      </w:r>
      <w:r w:rsidR="00FF3FAC">
        <w:rPr>
          <w:lang w:eastAsia="zh-CN" w:bidi="hi-IN"/>
        </w:rPr>
        <w:t xml:space="preserve"> </w:t>
      </w:r>
      <w:r>
        <w:rPr>
          <w:lang w:eastAsia="zh-CN" w:bidi="hi-IN"/>
        </w:rPr>
        <w:t>voldoen</w:t>
      </w:r>
      <w:r w:rsidR="00FF3FAC">
        <w:rPr>
          <w:lang w:eastAsia="zh-CN" w:bidi="hi-IN"/>
        </w:rPr>
        <w:t xml:space="preserve"> </w:t>
      </w:r>
      <w:r>
        <w:rPr>
          <w:lang w:eastAsia="zh-CN" w:bidi="hi-IN"/>
        </w:rPr>
        <w:t>aan</w:t>
      </w:r>
      <w:r w:rsidR="00FF3FAC">
        <w:rPr>
          <w:lang w:eastAsia="zh-CN" w:bidi="hi-IN"/>
        </w:rPr>
        <w:t xml:space="preserve"> </w:t>
      </w:r>
      <w:r>
        <w:rPr>
          <w:lang w:eastAsia="zh-CN" w:bidi="hi-IN"/>
        </w:rPr>
        <w:t>art.</w:t>
      </w:r>
      <w:r w:rsidR="00FF3FAC">
        <w:rPr>
          <w:lang w:eastAsia="zh-CN" w:bidi="hi-IN"/>
        </w:rPr>
        <w:t xml:space="preserve"> </w:t>
      </w:r>
      <w:r>
        <w:rPr>
          <w:lang w:eastAsia="zh-CN" w:bidi="hi-IN"/>
        </w:rPr>
        <w:t>5.65</w:t>
      </w:r>
      <w:r w:rsidR="00FF3FAC">
        <w:rPr>
          <w:lang w:eastAsia="zh-CN" w:bidi="hi-IN"/>
        </w:rPr>
        <w:t xml:space="preserve"> </w:t>
      </w:r>
      <w:r>
        <w:rPr>
          <w:lang w:eastAsia="zh-CN" w:bidi="hi-IN"/>
        </w:rPr>
        <w:t>Bkl</w:t>
      </w:r>
      <w:r w:rsidR="00FF3FAC">
        <w:rPr>
          <w:lang w:eastAsia="zh-CN" w:bidi="hi-IN"/>
        </w:rPr>
        <w:t xml:space="preserve"> </w:t>
      </w:r>
      <w:r>
        <w:rPr>
          <w:lang w:eastAsia="zh-CN" w:bidi="hi-IN"/>
        </w:rPr>
        <w:t>(=</w:t>
      </w:r>
      <w:r w:rsidR="00FF3FAC">
        <w:rPr>
          <w:lang w:eastAsia="zh-CN" w:bidi="hi-IN"/>
        </w:rPr>
        <w:t xml:space="preserve"> </w:t>
      </w:r>
      <w:r w:rsidR="00690CCF">
        <w:rPr>
          <w:lang w:eastAsia="zh-CN" w:bidi="hi-IN"/>
        </w:rPr>
        <w:t>artikel</w:t>
      </w:r>
      <w:r w:rsidR="00FF3FAC">
        <w:rPr>
          <w:lang w:eastAsia="zh-CN" w:bidi="hi-IN"/>
        </w:rPr>
        <w:t xml:space="preserve"> </w:t>
      </w:r>
      <w:r>
        <w:rPr>
          <w:lang w:eastAsia="zh-CN" w:bidi="hi-IN"/>
        </w:rPr>
        <w:t>5.280</w:t>
      </w:r>
      <w:r w:rsidR="00FF3FAC">
        <w:rPr>
          <w:lang w:eastAsia="zh-CN" w:bidi="hi-IN"/>
        </w:rPr>
        <w:t xml:space="preserve"> </w:t>
      </w:r>
      <w:r>
        <w:rPr>
          <w:lang w:eastAsia="zh-CN" w:bidi="hi-IN"/>
        </w:rPr>
        <w:t>‘geluid</w:t>
      </w:r>
      <w:r w:rsidR="00FF3FAC">
        <w:rPr>
          <w:lang w:eastAsia="zh-CN" w:bidi="hi-IN"/>
        </w:rPr>
        <w:t xml:space="preserve"> </w:t>
      </w:r>
      <w:r>
        <w:rPr>
          <w:lang w:eastAsia="zh-CN" w:bidi="hi-IN"/>
        </w:rPr>
        <w:t>op</w:t>
      </w:r>
      <w:r w:rsidR="00FF3FAC">
        <w:rPr>
          <w:lang w:eastAsia="zh-CN" w:bidi="hi-IN"/>
        </w:rPr>
        <w:t xml:space="preserve"> </w:t>
      </w:r>
      <w:r>
        <w:rPr>
          <w:lang w:eastAsia="zh-CN" w:bidi="hi-IN"/>
        </w:rPr>
        <w:t>een</w:t>
      </w:r>
      <w:r w:rsidR="00FF3FAC">
        <w:rPr>
          <w:lang w:eastAsia="zh-CN" w:bidi="hi-IN"/>
        </w:rPr>
        <w:t xml:space="preserve"> </w:t>
      </w:r>
      <w:r>
        <w:rPr>
          <w:lang w:eastAsia="zh-CN" w:bidi="hi-IN"/>
        </w:rPr>
        <w:t>geluidgevoelig</w:t>
      </w:r>
      <w:r w:rsidR="00FF3FAC">
        <w:rPr>
          <w:lang w:eastAsia="zh-CN" w:bidi="hi-IN"/>
        </w:rPr>
        <w:t xml:space="preserve"> </w:t>
      </w:r>
      <w:r>
        <w:rPr>
          <w:lang w:eastAsia="zh-CN" w:bidi="hi-IN"/>
        </w:rPr>
        <w:t>gebouw’</w:t>
      </w:r>
      <w:r w:rsidR="00FF3FAC">
        <w:rPr>
          <w:lang w:eastAsia="zh-CN" w:bidi="hi-IN"/>
        </w:rPr>
        <w:t xml:space="preserve"> </w:t>
      </w:r>
      <w:r>
        <w:rPr>
          <w:lang w:eastAsia="zh-CN" w:bidi="hi-IN"/>
        </w:rPr>
        <w:t>in</w:t>
      </w:r>
      <w:r w:rsidR="00FF3FAC">
        <w:rPr>
          <w:lang w:eastAsia="zh-CN" w:bidi="hi-IN"/>
        </w:rPr>
        <w:t xml:space="preserve"> </w:t>
      </w:r>
      <w:r w:rsidR="00A567F4">
        <w:rPr>
          <w:lang w:eastAsia="zh-CN" w:bidi="hi-IN"/>
        </w:rPr>
        <w:t>dit</w:t>
      </w:r>
      <w:r w:rsidR="00FF3FAC">
        <w:rPr>
          <w:lang w:eastAsia="zh-CN" w:bidi="hi-IN"/>
        </w:rPr>
        <w:t xml:space="preserve"> </w:t>
      </w:r>
      <w:r w:rsidR="00764F22">
        <w:rPr>
          <w:lang w:eastAsia="zh-CN" w:bidi="hi-IN"/>
        </w:rPr>
        <w:t>wijzigingsbesluit</w:t>
      </w:r>
      <w:r>
        <w:rPr>
          <w:lang w:eastAsia="zh-CN" w:bidi="hi-IN"/>
        </w:rPr>
        <w:t>)</w:t>
      </w:r>
      <w:r w:rsidR="00690CCF">
        <w:rPr>
          <w:lang w:eastAsia="zh-CN" w:bidi="hi-IN"/>
        </w:rPr>
        <w:t>.</w:t>
      </w:r>
    </w:p>
    <w:p w14:paraId="5FCA390E" w14:textId="0F8A7EE4" w:rsidR="000E0A22" w:rsidRDefault="000E0A22" w:rsidP="00E1416A">
      <w:pPr>
        <w:pStyle w:val="Alineakop"/>
        <w:rPr>
          <w:lang w:eastAsia="zh-CN" w:bidi="hi-IN"/>
        </w:rPr>
      </w:pPr>
      <w:r>
        <w:rPr>
          <w:lang w:eastAsia="zh-CN" w:bidi="hi-IN"/>
        </w:rPr>
        <w:t>Derde</w:t>
      </w:r>
      <w:r w:rsidR="00FF3FAC">
        <w:rPr>
          <w:lang w:eastAsia="zh-CN" w:bidi="hi-IN"/>
        </w:rPr>
        <w:t xml:space="preserve"> </w:t>
      </w:r>
      <w:r>
        <w:rPr>
          <w:lang w:eastAsia="zh-CN" w:bidi="hi-IN"/>
        </w:rPr>
        <w:t>lid</w:t>
      </w:r>
    </w:p>
    <w:p w14:paraId="6BFBC5AB" w14:textId="54EF14E0" w:rsidR="000E0A22" w:rsidRDefault="000E0A22" w:rsidP="000E0A22">
      <w:pPr>
        <w:rPr>
          <w:lang w:eastAsia="zh-CN" w:bidi="hi-IN"/>
        </w:rPr>
      </w:pPr>
      <w:r>
        <w:rPr>
          <w:lang w:eastAsia="zh-CN" w:bidi="hi-IN"/>
        </w:rPr>
        <w:t>Laden</w:t>
      </w:r>
      <w:r w:rsidR="00FF3FAC">
        <w:rPr>
          <w:lang w:eastAsia="zh-CN" w:bidi="hi-IN"/>
        </w:rPr>
        <w:t xml:space="preserve"> </w:t>
      </w:r>
      <w:r>
        <w:rPr>
          <w:lang w:eastAsia="zh-CN" w:bidi="hi-IN"/>
        </w:rPr>
        <w:t>en</w:t>
      </w:r>
      <w:r w:rsidR="00FF3FAC">
        <w:rPr>
          <w:lang w:eastAsia="zh-CN" w:bidi="hi-IN"/>
        </w:rPr>
        <w:t xml:space="preserve"> </w:t>
      </w:r>
      <w:r>
        <w:rPr>
          <w:lang w:eastAsia="zh-CN" w:bidi="hi-IN"/>
        </w:rPr>
        <w:t>lossen</w:t>
      </w:r>
      <w:r w:rsidR="00FF3FAC">
        <w:rPr>
          <w:lang w:eastAsia="zh-CN" w:bidi="hi-IN"/>
        </w:rPr>
        <w:t xml:space="preserve"> </w:t>
      </w:r>
      <w:r>
        <w:rPr>
          <w:lang w:eastAsia="zh-CN" w:bidi="hi-IN"/>
        </w:rPr>
        <w:t>in</w:t>
      </w:r>
      <w:r w:rsidR="00FF3FAC">
        <w:rPr>
          <w:lang w:eastAsia="zh-CN" w:bidi="hi-IN"/>
        </w:rPr>
        <w:t xml:space="preserve"> </w:t>
      </w:r>
      <w:r>
        <w:rPr>
          <w:lang w:eastAsia="zh-CN" w:bidi="hi-IN"/>
        </w:rPr>
        <w:t>de</w:t>
      </w:r>
      <w:r w:rsidR="00FF3FAC">
        <w:rPr>
          <w:lang w:eastAsia="zh-CN" w:bidi="hi-IN"/>
        </w:rPr>
        <w:t xml:space="preserve"> </w:t>
      </w:r>
      <w:r>
        <w:rPr>
          <w:lang w:eastAsia="zh-CN" w:bidi="hi-IN"/>
        </w:rPr>
        <w:t>dagperiode</w:t>
      </w:r>
      <w:r w:rsidR="00FF3FAC">
        <w:rPr>
          <w:lang w:eastAsia="zh-CN" w:bidi="hi-IN"/>
        </w:rPr>
        <w:t xml:space="preserve"> </w:t>
      </w:r>
      <w:r>
        <w:rPr>
          <w:lang w:eastAsia="zh-CN" w:bidi="hi-IN"/>
        </w:rPr>
        <w:t>en</w:t>
      </w:r>
      <w:r w:rsidR="00FF3FAC">
        <w:rPr>
          <w:lang w:eastAsia="zh-CN" w:bidi="hi-IN"/>
        </w:rPr>
        <w:t xml:space="preserve"> </w:t>
      </w:r>
      <w:r>
        <w:rPr>
          <w:lang w:eastAsia="zh-CN" w:bidi="hi-IN"/>
        </w:rPr>
        <w:t>tot</w:t>
      </w:r>
      <w:r w:rsidR="00FF3FAC">
        <w:rPr>
          <w:lang w:eastAsia="zh-CN" w:bidi="hi-IN"/>
        </w:rPr>
        <w:t xml:space="preserve"> </w:t>
      </w:r>
      <w:r>
        <w:rPr>
          <w:lang w:eastAsia="zh-CN" w:bidi="hi-IN"/>
        </w:rPr>
        <w:t>21.00</w:t>
      </w:r>
      <w:r w:rsidR="00FF3FAC">
        <w:rPr>
          <w:lang w:eastAsia="zh-CN" w:bidi="hi-IN"/>
        </w:rPr>
        <w:t xml:space="preserve"> </w:t>
      </w:r>
      <w:r>
        <w:rPr>
          <w:lang w:eastAsia="zh-CN" w:bidi="hi-IN"/>
        </w:rPr>
        <w:t>was</w:t>
      </w:r>
      <w:r w:rsidR="00FF3FAC">
        <w:rPr>
          <w:lang w:eastAsia="zh-CN" w:bidi="hi-IN"/>
        </w:rPr>
        <w:t xml:space="preserve"> </w:t>
      </w:r>
      <w:r>
        <w:rPr>
          <w:lang w:eastAsia="zh-CN" w:bidi="hi-IN"/>
        </w:rPr>
        <w:t>ook</w:t>
      </w:r>
      <w:r w:rsidR="00FF3FAC">
        <w:rPr>
          <w:lang w:eastAsia="zh-CN" w:bidi="hi-IN"/>
        </w:rPr>
        <w:t xml:space="preserve"> </w:t>
      </w:r>
      <w:r>
        <w:rPr>
          <w:lang w:eastAsia="zh-CN" w:bidi="hi-IN"/>
        </w:rPr>
        <w:t>onder</w:t>
      </w:r>
      <w:r w:rsidR="00FF3FAC">
        <w:rPr>
          <w:lang w:eastAsia="zh-CN" w:bidi="hi-IN"/>
        </w:rPr>
        <w:t xml:space="preserve"> </w:t>
      </w:r>
      <w:r>
        <w:rPr>
          <w:lang w:eastAsia="zh-CN" w:bidi="hi-IN"/>
        </w:rPr>
        <w:t>het</w:t>
      </w:r>
      <w:r w:rsidR="00FF3FAC">
        <w:rPr>
          <w:lang w:eastAsia="zh-CN" w:bidi="hi-IN"/>
        </w:rPr>
        <w:t xml:space="preserve"> </w:t>
      </w:r>
      <w:r>
        <w:rPr>
          <w:lang w:eastAsia="zh-CN" w:bidi="hi-IN"/>
        </w:rPr>
        <w:t>voorheen</w:t>
      </w:r>
      <w:r w:rsidR="00FF3FAC">
        <w:rPr>
          <w:lang w:eastAsia="zh-CN" w:bidi="hi-IN"/>
        </w:rPr>
        <w:t xml:space="preserve"> </w:t>
      </w:r>
      <w:r>
        <w:rPr>
          <w:lang w:eastAsia="zh-CN" w:bidi="hi-IN"/>
        </w:rPr>
        <w:t>geldend</w:t>
      </w:r>
      <w:r w:rsidR="00FF3FAC">
        <w:rPr>
          <w:lang w:eastAsia="zh-CN" w:bidi="hi-IN"/>
        </w:rPr>
        <w:t xml:space="preserve"> </w:t>
      </w:r>
      <w:r>
        <w:rPr>
          <w:lang w:eastAsia="zh-CN" w:bidi="hi-IN"/>
        </w:rPr>
        <w:t>recht</w:t>
      </w:r>
      <w:r w:rsidR="00FF3FAC">
        <w:rPr>
          <w:lang w:eastAsia="zh-CN" w:bidi="hi-IN"/>
        </w:rPr>
        <w:t xml:space="preserve"> </w:t>
      </w:r>
      <w:r>
        <w:rPr>
          <w:lang w:eastAsia="zh-CN" w:bidi="hi-IN"/>
        </w:rPr>
        <w:t>uitgesloten.</w:t>
      </w:r>
      <w:r w:rsidR="00FF3FAC">
        <w:rPr>
          <w:lang w:eastAsia="zh-CN" w:bidi="hi-IN"/>
        </w:rPr>
        <w:t xml:space="preserve"> </w:t>
      </w:r>
      <w:r>
        <w:rPr>
          <w:lang w:eastAsia="zh-CN" w:bidi="hi-IN"/>
        </w:rPr>
        <w:t>Dat</w:t>
      </w:r>
      <w:r w:rsidR="00FF3FAC">
        <w:rPr>
          <w:lang w:eastAsia="zh-CN" w:bidi="hi-IN"/>
        </w:rPr>
        <w:t xml:space="preserve"> </w:t>
      </w:r>
      <w:r>
        <w:rPr>
          <w:lang w:eastAsia="zh-CN" w:bidi="hi-IN"/>
        </w:rPr>
        <w:t>wordt</w:t>
      </w:r>
      <w:r w:rsidR="00FF3FAC">
        <w:rPr>
          <w:lang w:eastAsia="zh-CN" w:bidi="hi-IN"/>
        </w:rPr>
        <w:t xml:space="preserve"> </w:t>
      </w: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onderdeel</w:t>
      </w:r>
      <w:r w:rsidR="00FF3FAC">
        <w:rPr>
          <w:lang w:eastAsia="zh-CN" w:bidi="hi-IN"/>
        </w:rPr>
        <w:t xml:space="preserve"> </w:t>
      </w:r>
      <w:r>
        <w:rPr>
          <w:lang w:eastAsia="zh-CN" w:bidi="hi-IN"/>
        </w:rPr>
        <w:t>voortgezet.</w:t>
      </w:r>
    </w:p>
    <w:p w14:paraId="576A959F" w14:textId="31D780A4" w:rsidR="000E0A22" w:rsidRPr="00A53C9A" w:rsidRDefault="00C7650D" w:rsidP="00C7650D">
      <w:pPr>
        <w:pStyle w:val="Divisiekop3"/>
        <w:rPr>
          <w:lang w:eastAsia="zh-CN" w:bidi="hi-IN"/>
        </w:rPr>
      </w:pPr>
      <w:r>
        <w:rPr>
          <w:lang w:eastAsia="zh-CN" w:bidi="hi-IN"/>
        </w:rPr>
        <w:tab/>
      </w:r>
      <w:r w:rsidR="000E0A22" w:rsidRPr="00A53C9A">
        <w:rPr>
          <w:lang w:eastAsia="zh-CN" w:bidi="hi-IN"/>
        </w:rPr>
        <w:t>Paragraaf</w:t>
      </w:r>
      <w:r w:rsidR="00FF3FAC">
        <w:rPr>
          <w:lang w:eastAsia="zh-CN" w:bidi="hi-IN"/>
        </w:rPr>
        <w:t xml:space="preserve"> </w:t>
      </w:r>
      <w:r w:rsidR="000E0A22" w:rsidRPr="00A53C9A">
        <w:rPr>
          <w:lang w:eastAsia="zh-CN" w:bidi="hi-IN"/>
        </w:rPr>
        <w:t>5.3.7</w:t>
      </w:r>
      <w:r w:rsidR="00FF3FAC">
        <w:rPr>
          <w:lang w:eastAsia="zh-CN" w:bidi="hi-IN"/>
        </w:rPr>
        <w:t xml:space="preserve"> </w:t>
      </w:r>
      <w:r w:rsidR="000E0A22" w:rsidRPr="00A53C9A">
        <w:rPr>
          <w:lang w:eastAsia="zh-CN" w:bidi="hi-IN"/>
        </w:rPr>
        <w:t>Geluidgevoelig</w:t>
      </w:r>
      <w:r w:rsidR="00FF3FAC">
        <w:rPr>
          <w:lang w:eastAsia="zh-CN" w:bidi="hi-IN"/>
        </w:rPr>
        <w:t xml:space="preserve"> </w:t>
      </w:r>
      <w:r w:rsidR="000E0A22" w:rsidRPr="00A53C9A">
        <w:rPr>
          <w:lang w:eastAsia="zh-CN" w:bidi="hi-IN"/>
        </w:rPr>
        <w:t>gebouw</w:t>
      </w:r>
      <w:r w:rsidR="00FF3FAC">
        <w:rPr>
          <w:lang w:eastAsia="zh-CN" w:bidi="hi-IN"/>
        </w:rPr>
        <w:t xml:space="preserve"> </w:t>
      </w:r>
      <w:r w:rsidR="000E0A22" w:rsidRPr="00A53C9A">
        <w:rPr>
          <w:lang w:eastAsia="zh-CN" w:bidi="hi-IN"/>
        </w:rPr>
        <w:t>toevoegen</w:t>
      </w:r>
    </w:p>
    <w:p w14:paraId="750D4F0E" w14:textId="6B85D219" w:rsidR="005F59C2" w:rsidRDefault="006E6A20" w:rsidP="006E6A20">
      <w:pPr>
        <w:pStyle w:val="Divisiekop5"/>
        <w:rPr>
          <w:lang w:eastAsia="zh-CN" w:bidi="hi-IN"/>
        </w:rPr>
      </w:pPr>
      <w:r>
        <w:rPr>
          <w:lang w:eastAsia="zh-CN" w:bidi="hi-IN"/>
        </w:rPr>
        <w:tab/>
      </w:r>
      <w:r w:rsidR="005F59C2" w:rsidRPr="005F59C2">
        <w:rPr>
          <w:bCs/>
          <w:lang w:eastAsia="zh-CN" w:bidi="hi-IN"/>
        </w:rPr>
        <w:t>Toelichting</w:t>
      </w:r>
      <w:r w:rsidR="00FF3FAC">
        <w:rPr>
          <w:bCs/>
          <w:lang w:eastAsia="zh-CN" w:bidi="hi-IN"/>
        </w:rPr>
        <w:t xml:space="preserve"> </w:t>
      </w:r>
      <w:r w:rsidR="005F59C2" w:rsidRPr="005F59C2">
        <w:rPr>
          <w:bCs/>
          <w:lang w:eastAsia="zh-CN" w:bidi="hi-IN"/>
        </w:rPr>
        <w:t>Artikel</w:t>
      </w:r>
      <w:r w:rsidR="00FF3FAC">
        <w:rPr>
          <w:bCs/>
          <w:lang w:eastAsia="zh-CN" w:bidi="hi-IN"/>
        </w:rPr>
        <w:t xml:space="preserve"> </w:t>
      </w:r>
      <w:r w:rsidR="005F59C2" w:rsidRPr="005F59C2">
        <w:rPr>
          <w:bCs/>
          <w:lang w:eastAsia="zh-CN" w:bidi="hi-IN"/>
        </w:rPr>
        <w:t>5.29</w:t>
      </w:r>
      <w:r w:rsidR="005F59C2">
        <w:rPr>
          <w:bCs/>
          <w:lang w:eastAsia="zh-CN" w:bidi="hi-IN"/>
        </w:rPr>
        <w:t>4</w:t>
      </w:r>
      <w:r w:rsidR="00FF3FAC">
        <w:rPr>
          <w:bCs/>
          <w:lang w:eastAsia="zh-CN" w:bidi="hi-IN"/>
        </w:rPr>
        <w:t xml:space="preserve"> </w:t>
      </w:r>
      <w:r w:rsidR="005F59C2">
        <w:rPr>
          <w:bCs/>
          <w:lang w:eastAsia="zh-CN" w:bidi="hi-IN"/>
        </w:rPr>
        <w:t>Toepassingsbereik</w:t>
      </w:r>
    </w:p>
    <w:p w14:paraId="1A7A4AC2" w14:textId="2A44C0AF" w:rsidR="00EF16C1" w:rsidRPr="00EF16C1" w:rsidRDefault="00EF16C1" w:rsidP="000E0A22">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Pr>
          <w:lang w:eastAsia="zh-CN" w:bidi="hi-IN"/>
        </w:rPr>
        <w:t>gebaseerd</w:t>
      </w:r>
      <w:r w:rsidR="00FF3FAC">
        <w:rPr>
          <w:lang w:eastAsia="zh-CN" w:bidi="hi-IN"/>
        </w:rPr>
        <w:t xml:space="preserve"> </w:t>
      </w:r>
      <w:r>
        <w:rPr>
          <w:lang w:eastAsia="zh-CN" w:bidi="hi-IN"/>
        </w:rPr>
        <w:t>op</w:t>
      </w:r>
      <w:r w:rsidR="00FF3FAC">
        <w:rPr>
          <w:lang w:eastAsia="zh-CN" w:bidi="hi-IN"/>
        </w:rPr>
        <w:t xml:space="preserve"> </w:t>
      </w:r>
      <w:r>
        <w:rPr>
          <w:lang w:eastAsia="zh-CN" w:bidi="hi-IN"/>
        </w:rPr>
        <w:t>het</w:t>
      </w:r>
      <w:r w:rsidR="00FF3FAC">
        <w:rPr>
          <w:lang w:eastAsia="zh-CN" w:bidi="hi-IN"/>
        </w:rPr>
        <w:t xml:space="preserve"> </w:t>
      </w:r>
      <w:r>
        <w:rPr>
          <w:lang w:eastAsia="zh-CN" w:bidi="hi-IN"/>
        </w:rPr>
        <w:t>gelijknamige</w:t>
      </w:r>
      <w:r w:rsidR="00FF3FAC">
        <w:rPr>
          <w:lang w:eastAsia="zh-CN" w:bidi="hi-IN"/>
        </w:rPr>
        <w:t xml:space="preserve"> </w:t>
      </w:r>
      <w:r>
        <w:rPr>
          <w:lang w:eastAsia="zh-CN" w:bidi="hi-IN"/>
        </w:rPr>
        <w:t>artikel</w:t>
      </w:r>
      <w:r w:rsidR="00FF3FAC">
        <w:rPr>
          <w:lang w:eastAsia="zh-CN" w:bidi="hi-IN"/>
        </w:rPr>
        <w:t xml:space="preserve"> </w:t>
      </w:r>
      <w:r>
        <w:rPr>
          <w:lang w:eastAsia="zh-CN" w:bidi="hi-IN"/>
        </w:rPr>
        <w:t>uit</w:t>
      </w:r>
      <w:r w:rsidR="00FF3FAC">
        <w:rPr>
          <w:lang w:eastAsia="zh-CN" w:bidi="hi-IN"/>
        </w:rPr>
        <w:t xml:space="preserve"> </w:t>
      </w:r>
      <w:r>
        <w:rPr>
          <w:lang w:eastAsia="zh-CN" w:bidi="hi-IN"/>
        </w:rPr>
        <w:t>de</w:t>
      </w:r>
      <w:r w:rsidR="00FF3FAC">
        <w:rPr>
          <w:lang w:eastAsia="zh-CN" w:bidi="hi-IN"/>
        </w:rPr>
        <w:t xml:space="preserve"> </w:t>
      </w:r>
      <w:r w:rsidR="00FE6E62">
        <w:rPr>
          <w:lang w:eastAsia="zh-CN" w:bidi="hi-IN"/>
        </w:rPr>
        <w:t>geïntegreerde</w:t>
      </w:r>
      <w:r w:rsidR="00FF3FAC">
        <w:rPr>
          <w:lang w:eastAsia="zh-CN" w:bidi="hi-IN"/>
        </w:rPr>
        <w:t xml:space="preserve"> </w:t>
      </w:r>
      <w:r>
        <w:rPr>
          <w:lang w:eastAsia="zh-CN" w:bidi="hi-IN"/>
        </w:rPr>
        <w:t>staalkaart.</w:t>
      </w:r>
      <w:r w:rsidR="00FF3FAC">
        <w:rPr>
          <w:lang w:eastAsia="zh-CN" w:bidi="hi-IN"/>
        </w:rPr>
        <w:t xml:space="preserve"> </w:t>
      </w:r>
      <w:r>
        <w:rPr>
          <w:lang w:eastAsia="zh-CN" w:bidi="hi-IN"/>
        </w:rPr>
        <w:t>Echter,</w:t>
      </w:r>
      <w:r w:rsidR="00FF3FAC">
        <w:rPr>
          <w:lang w:eastAsia="zh-CN" w:bidi="hi-IN"/>
        </w:rPr>
        <w:t xml:space="preserve"> </w:t>
      </w:r>
      <w:r>
        <w:rPr>
          <w:lang w:eastAsia="zh-CN" w:bidi="hi-IN"/>
        </w:rPr>
        <w:t>omdat</w:t>
      </w:r>
      <w:r w:rsidR="00FF3FAC">
        <w:rPr>
          <w:lang w:eastAsia="zh-CN" w:bidi="hi-IN"/>
        </w:rPr>
        <w:t xml:space="preserve"> </w:t>
      </w:r>
      <w:r w:rsidR="002D557A">
        <w:rPr>
          <w:lang w:eastAsia="zh-CN" w:bidi="hi-IN"/>
        </w:rPr>
        <w:t>het</w:t>
      </w:r>
      <w:r w:rsidR="00FF3FAC">
        <w:rPr>
          <w:lang w:eastAsia="zh-CN" w:bidi="hi-IN"/>
        </w:rPr>
        <w:t xml:space="preserve"> </w:t>
      </w:r>
      <w:r w:rsidR="002D557A">
        <w:rPr>
          <w:lang w:eastAsia="zh-CN" w:bidi="hi-IN"/>
        </w:rPr>
        <w:t>transformatie</w:t>
      </w:r>
      <w:r w:rsidR="00FF3FAC">
        <w:rPr>
          <w:lang w:eastAsia="zh-CN" w:bidi="hi-IN"/>
        </w:rPr>
        <w:t xml:space="preserve"> </w:t>
      </w:r>
      <w:r>
        <w:rPr>
          <w:lang w:eastAsia="zh-CN" w:bidi="hi-IN"/>
        </w:rPr>
        <w:t>Eureka</w:t>
      </w:r>
      <w:r w:rsidR="00FF3FAC">
        <w:rPr>
          <w:lang w:eastAsia="zh-CN" w:bidi="hi-IN"/>
        </w:rPr>
        <w:t xml:space="preserve"> </w:t>
      </w:r>
      <w:r>
        <w:rPr>
          <w:lang w:eastAsia="zh-CN" w:bidi="hi-IN"/>
        </w:rPr>
        <w:t>niet</w:t>
      </w:r>
      <w:r w:rsidR="00FF3FAC">
        <w:rPr>
          <w:lang w:eastAsia="zh-CN" w:bidi="hi-IN"/>
        </w:rPr>
        <w:t xml:space="preserve"> </w:t>
      </w:r>
      <w:r>
        <w:rPr>
          <w:lang w:eastAsia="zh-CN" w:bidi="hi-IN"/>
        </w:rPr>
        <w:t>binnen</w:t>
      </w:r>
      <w:r w:rsidR="00FF3FAC">
        <w:rPr>
          <w:lang w:eastAsia="zh-CN" w:bidi="hi-IN"/>
        </w:rPr>
        <w:t xml:space="preserve"> </w:t>
      </w:r>
      <w:r>
        <w:rPr>
          <w:lang w:eastAsia="zh-CN" w:bidi="hi-IN"/>
        </w:rPr>
        <w:t>een</w:t>
      </w:r>
      <w:r w:rsidR="00FF3FAC">
        <w:rPr>
          <w:lang w:eastAsia="zh-CN" w:bidi="hi-IN"/>
        </w:rPr>
        <w:t xml:space="preserve"> </w:t>
      </w:r>
      <w:r>
        <w:rPr>
          <w:lang w:eastAsia="zh-CN" w:bidi="hi-IN"/>
        </w:rPr>
        <w:t>geluidaandachtsgebied</w:t>
      </w:r>
      <w:r w:rsidR="00FF3FAC">
        <w:rPr>
          <w:lang w:eastAsia="zh-CN" w:bidi="hi-IN"/>
        </w:rPr>
        <w:t xml:space="preserve"> </w:t>
      </w:r>
      <w:r>
        <w:rPr>
          <w:lang w:eastAsia="zh-CN" w:bidi="hi-IN"/>
        </w:rPr>
        <w:t>van</w:t>
      </w:r>
      <w:r w:rsidR="00FF3FAC">
        <w:rPr>
          <w:lang w:eastAsia="zh-CN" w:bidi="hi-IN"/>
        </w:rPr>
        <w:t xml:space="preserve"> </w:t>
      </w:r>
      <w:r>
        <w:rPr>
          <w:lang w:eastAsia="zh-CN" w:bidi="hi-IN"/>
        </w:rPr>
        <w:t>een</w:t>
      </w:r>
      <w:r w:rsidR="00FF3FAC">
        <w:rPr>
          <w:lang w:eastAsia="zh-CN" w:bidi="hi-IN"/>
        </w:rPr>
        <w:t xml:space="preserve"> </w:t>
      </w:r>
      <w:r>
        <w:rPr>
          <w:lang w:eastAsia="zh-CN" w:bidi="hi-IN"/>
        </w:rPr>
        <w:t>industrieterrein</w:t>
      </w:r>
      <w:r w:rsidR="00FF3FAC">
        <w:rPr>
          <w:lang w:eastAsia="zh-CN" w:bidi="hi-IN"/>
        </w:rPr>
        <w:t xml:space="preserve"> </w:t>
      </w:r>
      <w:r>
        <w:rPr>
          <w:lang w:eastAsia="zh-CN" w:bidi="hi-IN"/>
        </w:rPr>
        <w:t>ligt,</w:t>
      </w:r>
      <w:r w:rsidR="00FF3FAC">
        <w:rPr>
          <w:lang w:eastAsia="zh-CN" w:bidi="hi-IN"/>
        </w:rPr>
        <w:t xml:space="preserve"> </w:t>
      </w:r>
      <w:r>
        <w:rPr>
          <w:lang w:eastAsia="zh-CN" w:bidi="hi-IN"/>
        </w:rPr>
        <w:t>is</w:t>
      </w:r>
      <w:r w:rsidR="00FF3FAC">
        <w:rPr>
          <w:lang w:eastAsia="zh-CN" w:bidi="hi-IN"/>
        </w:rPr>
        <w:t xml:space="preserve"> </w:t>
      </w:r>
      <w:r>
        <w:rPr>
          <w:lang w:eastAsia="zh-CN" w:bidi="hi-IN"/>
        </w:rPr>
        <w:t>deze</w:t>
      </w:r>
      <w:r w:rsidR="00FF3FAC">
        <w:rPr>
          <w:lang w:eastAsia="zh-CN" w:bidi="hi-IN"/>
        </w:rPr>
        <w:t xml:space="preserve"> </w:t>
      </w:r>
      <w:r>
        <w:rPr>
          <w:lang w:eastAsia="zh-CN" w:bidi="hi-IN"/>
        </w:rPr>
        <w:t>paragraaf</w:t>
      </w:r>
      <w:r w:rsidR="00FF3FAC">
        <w:rPr>
          <w:lang w:eastAsia="zh-CN" w:bidi="hi-IN"/>
        </w:rPr>
        <w:t xml:space="preserve"> </w:t>
      </w:r>
      <w:r>
        <w:rPr>
          <w:lang w:eastAsia="zh-CN" w:bidi="hi-IN"/>
        </w:rPr>
        <w:t>in</w:t>
      </w:r>
      <w:r w:rsidR="00FF3FAC">
        <w:rPr>
          <w:lang w:eastAsia="zh-CN" w:bidi="hi-IN"/>
        </w:rPr>
        <w:t xml:space="preserve"> </w:t>
      </w:r>
      <w:r w:rsidR="008E019D">
        <w:rPr>
          <w:lang w:eastAsia="zh-CN" w:bidi="hi-IN"/>
        </w:rPr>
        <w:t>dit</w:t>
      </w:r>
      <w:r w:rsidR="00FF3FAC">
        <w:rPr>
          <w:lang w:eastAsia="zh-CN" w:bidi="hi-IN"/>
        </w:rPr>
        <w:t xml:space="preserve"> </w:t>
      </w:r>
      <w:r w:rsidR="008E019D">
        <w:rPr>
          <w:lang w:eastAsia="zh-CN" w:bidi="hi-IN"/>
        </w:rPr>
        <w:t>wijzigingsbesluit</w:t>
      </w:r>
      <w:r w:rsidR="00FF3FAC">
        <w:rPr>
          <w:lang w:eastAsia="zh-CN" w:bidi="hi-IN"/>
        </w:rPr>
        <w:t xml:space="preserve"> </w:t>
      </w:r>
      <w:r>
        <w:rPr>
          <w:lang w:eastAsia="zh-CN" w:bidi="hi-IN"/>
        </w:rPr>
        <w:t>alleen</w:t>
      </w:r>
      <w:r w:rsidR="00FF3FAC">
        <w:rPr>
          <w:lang w:eastAsia="zh-CN" w:bidi="hi-IN"/>
        </w:rPr>
        <w:t xml:space="preserve"> </w:t>
      </w:r>
      <w:r>
        <w:rPr>
          <w:lang w:eastAsia="zh-CN" w:bidi="hi-IN"/>
        </w:rPr>
        <w:t>van</w:t>
      </w:r>
      <w:r w:rsidR="00FF3FAC">
        <w:rPr>
          <w:lang w:eastAsia="zh-CN" w:bidi="hi-IN"/>
        </w:rPr>
        <w:t xml:space="preserve"> </w:t>
      </w:r>
      <w:r>
        <w:rPr>
          <w:lang w:eastAsia="zh-CN" w:bidi="hi-IN"/>
        </w:rPr>
        <w:t>toepassing</w:t>
      </w:r>
      <w:r w:rsidR="00FF3FAC">
        <w:rPr>
          <w:lang w:eastAsia="zh-CN" w:bidi="hi-IN"/>
        </w:rPr>
        <w:t xml:space="preserve"> </w:t>
      </w:r>
      <w:r>
        <w:rPr>
          <w:lang w:eastAsia="zh-CN" w:bidi="hi-IN"/>
        </w:rPr>
        <w:t>verklaard</w:t>
      </w:r>
      <w:r w:rsidR="00FF3FAC">
        <w:rPr>
          <w:lang w:eastAsia="zh-CN" w:bidi="hi-IN"/>
        </w:rPr>
        <w:t xml:space="preserve"> </w:t>
      </w:r>
      <w:r>
        <w:rPr>
          <w:lang w:eastAsia="zh-CN" w:bidi="hi-IN"/>
        </w:rPr>
        <w:t>op</w:t>
      </w:r>
      <w:r w:rsidR="00FF3FAC">
        <w:rPr>
          <w:lang w:eastAsia="zh-CN" w:bidi="hi-IN"/>
        </w:rPr>
        <w:t xml:space="preserve"> </w:t>
      </w:r>
      <w:r w:rsidR="00BA1178">
        <w:rPr>
          <w:lang w:eastAsia="zh-CN" w:bidi="hi-IN"/>
        </w:rPr>
        <w:t>het</w:t>
      </w:r>
      <w:r w:rsidR="00FF3FAC">
        <w:rPr>
          <w:lang w:eastAsia="zh-CN" w:bidi="hi-IN"/>
        </w:rPr>
        <w:t xml:space="preserve"> </w:t>
      </w:r>
      <w:r w:rsidR="00BA1178">
        <w:rPr>
          <w:lang w:eastAsia="zh-CN" w:bidi="hi-IN"/>
        </w:rPr>
        <w:t>toevoegen</w:t>
      </w:r>
      <w:r w:rsidR="00FF3FAC">
        <w:rPr>
          <w:lang w:eastAsia="zh-CN" w:bidi="hi-IN"/>
        </w:rPr>
        <w:t xml:space="preserve"> </w:t>
      </w:r>
      <w:r w:rsidR="00BA1178">
        <w:rPr>
          <w:lang w:eastAsia="zh-CN" w:bidi="hi-IN"/>
        </w:rPr>
        <w:t>van</w:t>
      </w:r>
      <w:r w:rsidR="00FF3FAC">
        <w:rPr>
          <w:lang w:eastAsia="zh-CN" w:bidi="hi-IN"/>
        </w:rPr>
        <w:t xml:space="preserve"> </w:t>
      </w:r>
      <w:r w:rsidR="00BA1178">
        <w:rPr>
          <w:lang w:eastAsia="zh-CN" w:bidi="hi-IN"/>
        </w:rPr>
        <w:t>een</w:t>
      </w:r>
      <w:r w:rsidR="00FF3FAC">
        <w:rPr>
          <w:lang w:eastAsia="zh-CN" w:bidi="hi-IN"/>
        </w:rPr>
        <w:t xml:space="preserve"> </w:t>
      </w:r>
      <w:r w:rsidR="00BA1178">
        <w:rPr>
          <w:lang w:eastAsia="zh-CN" w:bidi="hi-IN"/>
        </w:rPr>
        <w:t>geluidgevoelig</w:t>
      </w:r>
      <w:r w:rsidR="00FF3FAC">
        <w:rPr>
          <w:lang w:eastAsia="zh-CN" w:bidi="hi-IN"/>
        </w:rPr>
        <w:t xml:space="preserve"> </w:t>
      </w:r>
      <w:r w:rsidR="00BA1178">
        <w:rPr>
          <w:lang w:eastAsia="zh-CN" w:bidi="hi-IN"/>
        </w:rPr>
        <w:t>gebouw</w:t>
      </w:r>
      <w:r w:rsidR="00FF3FAC">
        <w:rPr>
          <w:lang w:eastAsia="zh-CN" w:bidi="hi-IN"/>
        </w:rPr>
        <w:t xml:space="preserve"> </w:t>
      </w:r>
      <w:r w:rsidR="00BA1178">
        <w:rPr>
          <w:lang w:eastAsia="zh-CN" w:bidi="hi-IN"/>
        </w:rPr>
        <w:t>binnen</w:t>
      </w:r>
      <w:r w:rsidR="00FF3FAC">
        <w:rPr>
          <w:lang w:eastAsia="zh-CN" w:bidi="hi-IN"/>
        </w:rPr>
        <w:t xml:space="preserve"> </w:t>
      </w:r>
      <w:r w:rsidR="00BA1178">
        <w:rPr>
          <w:lang w:eastAsia="zh-CN" w:bidi="hi-IN"/>
        </w:rPr>
        <w:t>een</w:t>
      </w:r>
      <w:r w:rsidR="00FF3FAC">
        <w:rPr>
          <w:lang w:eastAsia="zh-CN" w:bidi="hi-IN"/>
        </w:rPr>
        <w:t xml:space="preserve"> </w:t>
      </w:r>
      <w:r w:rsidR="00BA1178">
        <w:rPr>
          <w:lang w:eastAsia="zh-CN" w:bidi="hi-IN"/>
        </w:rPr>
        <w:t>geluidaandachtsgebied</w:t>
      </w:r>
      <w:r w:rsidR="00FF3FAC">
        <w:rPr>
          <w:lang w:eastAsia="zh-CN" w:bidi="hi-IN"/>
        </w:rPr>
        <w:t xml:space="preserve"> </w:t>
      </w:r>
      <w:r w:rsidR="00BA1178">
        <w:rPr>
          <w:lang w:eastAsia="zh-CN" w:bidi="hi-IN"/>
        </w:rPr>
        <w:t>van</w:t>
      </w:r>
      <w:r w:rsidR="00FF3FAC">
        <w:rPr>
          <w:lang w:eastAsia="zh-CN" w:bidi="hi-IN"/>
        </w:rPr>
        <w:t xml:space="preserve"> </w:t>
      </w:r>
      <w:r w:rsidR="00BA1178">
        <w:rPr>
          <w:lang w:eastAsia="zh-CN" w:bidi="hi-IN"/>
        </w:rPr>
        <w:t>een</w:t>
      </w:r>
      <w:r w:rsidR="00FF3FAC">
        <w:rPr>
          <w:lang w:eastAsia="zh-CN" w:bidi="hi-IN"/>
        </w:rPr>
        <w:t xml:space="preserve"> </w:t>
      </w:r>
      <w:r w:rsidR="00BA1178">
        <w:rPr>
          <w:lang w:eastAsia="zh-CN" w:bidi="hi-IN"/>
        </w:rPr>
        <w:t>weg</w:t>
      </w:r>
      <w:r w:rsidR="00FF3FAC">
        <w:rPr>
          <w:lang w:eastAsia="zh-CN" w:bidi="hi-IN"/>
        </w:rPr>
        <w:t xml:space="preserve"> </w:t>
      </w:r>
      <w:r w:rsidR="00BA1178">
        <w:rPr>
          <w:lang w:eastAsia="zh-CN" w:bidi="hi-IN"/>
        </w:rPr>
        <w:t>of</w:t>
      </w:r>
      <w:r w:rsidR="00FF3FAC">
        <w:rPr>
          <w:lang w:eastAsia="zh-CN" w:bidi="hi-IN"/>
        </w:rPr>
        <w:t xml:space="preserve"> </w:t>
      </w:r>
      <w:r w:rsidR="00BA1178">
        <w:rPr>
          <w:lang w:eastAsia="zh-CN" w:bidi="hi-IN"/>
        </w:rPr>
        <w:t>spoorweg.</w:t>
      </w:r>
    </w:p>
    <w:p w14:paraId="458E315F" w14:textId="505EF0BA" w:rsidR="005F59C2" w:rsidRDefault="006E6A20" w:rsidP="006E6A20">
      <w:pPr>
        <w:pStyle w:val="Divisiekop5"/>
        <w:rPr>
          <w:lang w:eastAsia="zh-CN" w:bidi="hi-IN"/>
        </w:rPr>
      </w:pPr>
      <w:r>
        <w:rPr>
          <w:lang w:eastAsia="zh-CN" w:bidi="hi-IN"/>
        </w:rPr>
        <w:tab/>
      </w:r>
      <w:r w:rsidR="000E0A22" w:rsidRPr="00A53C9A">
        <w:rPr>
          <w:bCs/>
          <w:lang w:eastAsia="zh-CN" w:bidi="hi-IN"/>
        </w:rPr>
        <w:t>Toelichting</w:t>
      </w:r>
      <w:r w:rsidR="00FF3FAC">
        <w:rPr>
          <w:bCs/>
          <w:lang w:eastAsia="zh-CN" w:bidi="hi-IN"/>
        </w:rPr>
        <w:t xml:space="preserve"> </w:t>
      </w:r>
      <w:r w:rsidR="000E0A22" w:rsidRPr="00A53C9A">
        <w:rPr>
          <w:bCs/>
          <w:lang w:eastAsia="zh-CN" w:bidi="hi-IN"/>
        </w:rPr>
        <w:t>Artikel</w:t>
      </w:r>
      <w:r w:rsidR="00FF3FAC">
        <w:rPr>
          <w:bCs/>
          <w:lang w:eastAsia="zh-CN" w:bidi="hi-IN"/>
        </w:rPr>
        <w:t xml:space="preserve"> </w:t>
      </w:r>
      <w:r w:rsidR="000E0A22" w:rsidRPr="00A53C9A">
        <w:rPr>
          <w:bCs/>
          <w:lang w:eastAsia="zh-CN" w:bidi="hi-IN"/>
        </w:rPr>
        <w:t>5.</w:t>
      </w:r>
      <w:r w:rsidR="005F59C2" w:rsidRPr="005F59C2">
        <w:rPr>
          <w:bCs/>
          <w:lang w:eastAsia="zh-CN" w:bidi="hi-IN"/>
        </w:rPr>
        <w:t>29</w:t>
      </w:r>
      <w:r w:rsidR="004305E8">
        <w:rPr>
          <w:bCs/>
          <w:lang w:eastAsia="zh-CN" w:bidi="hi-IN"/>
        </w:rPr>
        <w:t>5</w:t>
      </w:r>
      <w:r w:rsidR="00FF3FAC">
        <w:rPr>
          <w:bCs/>
          <w:lang w:eastAsia="zh-CN" w:bidi="hi-IN"/>
        </w:rPr>
        <w:t xml:space="preserve"> </w:t>
      </w:r>
      <w:r w:rsidR="005F59C2">
        <w:rPr>
          <w:bCs/>
          <w:lang w:eastAsia="zh-CN" w:bidi="hi-IN"/>
        </w:rPr>
        <w:t>Oogmerken</w:t>
      </w:r>
    </w:p>
    <w:p w14:paraId="0D7690FB" w14:textId="41450F8B" w:rsidR="00655D85" w:rsidRDefault="005F59C2" w:rsidP="000E0A22">
      <w:pPr>
        <w:rPr>
          <w:b/>
          <w:bCs/>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sidR="00EF16C1">
        <w:rPr>
          <w:lang w:eastAsia="zh-CN" w:bidi="hi-IN"/>
        </w:rPr>
        <w:t>gebaseerd</w:t>
      </w:r>
      <w:r w:rsidR="00FF3FAC">
        <w:rPr>
          <w:lang w:eastAsia="zh-CN" w:bidi="hi-IN"/>
        </w:rPr>
        <w:t xml:space="preserve"> </w:t>
      </w:r>
      <w:r w:rsidR="00EF16C1">
        <w:rPr>
          <w:lang w:eastAsia="zh-CN" w:bidi="hi-IN"/>
        </w:rPr>
        <w:t>op</w:t>
      </w:r>
      <w:r w:rsidR="00FF3FAC">
        <w:rPr>
          <w:lang w:eastAsia="zh-CN" w:bidi="hi-IN"/>
        </w:rPr>
        <w:t xml:space="preserve"> </w:t>
      </w:r>
      <w:r w:rsidR="00EF16C1">
        <w:rPr>
          <w:lang w:eastAsia="zh-CN" w:bidi="hi-IN"/>
        </w:rPr>
        <w:t>het</w:t>
      </w:r>
      <w:r w:rsidR="00FF3FAC">
        <w:rPr>
          <w:lang w:eastAsia="zh-CN" w:bidi="hi-IN"/>
        </w:rPr>
        <w:t xml:space="preserve"> </w:t>
      </w:r>
      <w:r w:rsidR="00EF16C1">
        <w:rPr>
          <w:lang w:eastAsia="zh-CN" w:bidi="hi-IN"/>
        </w:rPr>
        <w:t>gelijknamige</w:t>
      </w:r>
      <w:r w:rsidR="00FF3FAC">
        <w:rPr>
          <w:lang w:eastAsia="zh-CN" w:bidi="hi-IN"/>
        </w:rPr>
        <w:t xml:space="preserve"> </w:t>
      </w:r>
      <w:r w:rsidR="00EF16C1">
        <w:rPr>
          <w:lang w:eastAsia="zh-CN" w:bidi="hi-IN"/>
        </w:rPr>
        <w:t>artikel</w:t>
      </w:r>
      <w:r w:rsidR="00FF3FAC">
        <w:rPr>
          <w:lang w:eastAsia="zh-CN" w:bidi="hi-IN"/>
        </w:rPr>
        <w:t xml:space="preserve"> </w:t>
      </w:r>
      <w:r>
        <w:rPr>
          <w:lang w:eastAsia="zh-CN" w:bidi="hi-IN"/>
        </w:rPr>
        <w:t>uit</w:t>
      </w:r>
      <w:r w:rsidR="00FF3FAC">
        <w:rPr>
          <w:lang w:eastAsia="zh-CN" w:bidi="hi-IN"/>
        </w:rPr>
        <w:t xml:space="preserve"> </w:t>
      </w:r>
      <w:r>
        <w:rPr>
          <w:lang w:eastAsia="zh-CN" w:bidi="hi-IN"/>
        </w:rPr>
        <w:t>de</w:t>
      </w:r>
      <w:r w:rsidR="00FF3FAC">
        <w:rPr>
          <w:lang w:eastAsia="zh-CN" w:bidi="hi-IN"/>
        </w:rPr>
        <w:t xml:space="preserve"> </w:t>
      </w:r>
      <w:r w:rsidR="00FE6E62">
        <w:rPr>
          <w:lang w:eastAsia="zh-CN" w:bidi="hi-IN"/>
        </w:rPr>
        <w:t>geïntegreerd</w:t>
      </w:r>
      <w:r w:rsidR="0001372D">
        <w:rPr>
          <w:lang w:eastAsia="zh-CN" w:bidi="hi-IN"/>
        </w:rPr>
        <w:t>e</w:t>
      </w:r>
      <w:r w:rsidR="00FF3FAC">
        <w:rPr>
          <w:lang w:eastAsia="zh-CN" w:bidi="hi-IN"/>
        </w:rPr>
        <w:t xml:space="preserve"> </w:t>
      </w:r>
      <w:r>
        <w:rPr>
          <w:lang w:eastAsia="zh-CN" w:bidi="hi-IN"/>
        </w:rPr>
        <w:t>staalkaart</w:t>
      </w:r>
      <w:r w:rsidR="00EF16C1">
        <w:rPr>
          <w:lang w:eastAsia="zh-CN" w:bidi="hi-IN"/>
        </w:rPr>
        <w:t>.</w:t>
      </w:r>
    </w:p>
    <w:p w14:paraId="6B2D2991" w14:textId="57B40503" w:rsidR="000E0A22" w:rsidRPr="00A53C9A" w:rsidRDefault="006E6A20" w:rsidP="006E6A20">
      <w:pPr>
        <w:pStyle w:val="Divisiekop5"/>
        <w:rPr>
          <w:lang w:eastAsia="zh-CN" w:bidi="hi-IN"/>
        </w:rPr>
      </w:pPr>
      <w:r>
        <w:rPr>
          <w:lang w:eastAsia="zh-CN" w:bidi="hi-IN"/>
        </w:rPr>
        <w:tab/>
      </w:r>
      <w:r w:rsidR="000E0A22" w:rsidRPr="00A53C9A">
        <w:rPr>
          <w:bCs/>
          <w:lang w:eastAsia="zh-CN" w:bidi="hi-IN"/>
        </w:rPr>
        <w:t>Toelichting</w:t>
      </w:r>
      <w:r w:rsidR="00FF3FAC">
        <w:rPr>
          <w:bCs/>
          <w:lang w:eastAsia="zh-CN" w:bidi="hi-IN"/>
        </w:rPr>
        <w:t xml:space="preserve"> </w:t>
      </w:r>
      <w:r w:rsidR="000E0A22" w:rsidRPr="00A53C9A">
        <w:rPr>
          <w:bCs/>
          <w:lang w:eastAsia="zh-CN" w:bidi="hi-IN"/>
        </w:rPr>
        <w:t>Artikel</w:t>
      </w:r>
      <w:r w:rsidR="00FF3FAC">
        <w:rPr>
          <w:bCs/>
          <w:lang w:eastAsia="zh-CN" w:bidi="hi-IN"/>
        </w:rPr>
        <w:t xml:space="preserve"> </w:t>
      </w:r>
      <w:r w:rsidR="000E0A22" w:rsidRPr="00A53C9A">
        <w:rPr>
          <w:bCs/>
          <w:lang w:eastAsia="zh-CN" w:bidi="hi-IN"/>
        </w:rPr>
        <w:t>5.297</w:t>
      </w:r>
      <w:r w:rsidR="00FF3FAC">
        <w:rPr>
          <w:bCs/>
          <w:lang w:eastAsia="zh-CN" w:bidi="hi-IN"/>
        </w:rPr>
        <w:t xml:space="preserve"> </w:t>
      </w:r>
      <w:r w:rsidR="000E0A22" w:rsidRPr="00A53C9A">
        <w:rPr>
          <w:bCs/>
          <w:lang w:eastAsia="zh-CN" w:bidi="hi-IN"/>
        </w:rPr>
        <w:t>Grenswaarden</w:t>
      </w:r>
    </w:p>
    <w:p w14:paraId="7C097BAF" w14:textId="178AAB41" w:rsidR="00655D85" w:rsidRDefault="000E0A22" w:rsidP="000E0A22">
      <w:pPr>
        <w:rPr>
          <w:lang w:eastAsia="zh-CN" w:bidi="hi-IN"/>
        </w:rPr>
      </w:pP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wijzigingsbesluit</w:t>
      </w:r>
      <w:r w:rsidR="00FF3FAC">
        <w:rPr>
          <w:lang w:eastAsia="zh-CN" w:bidi="hi-IN"/>
        </w:rPr>
        <w:t xml:space="preserve"> </w:t>
      </w:r>
      <w:r>
        <w:rPr>
          <w:lang w:eastAsia="zh-CN" w:bidi="hi-IN"/>
        </w:rPr>
        <w:t>is</w:t>
      </w:r>
      <w:r w:rsidR="00FF3FAC">
        <w:rPr>
          <w:lang w:eastAsia="zh-CN" w:bidi="hi-IN"/>
        </w:rPr>
        <w:t xml:space="preserve"> </w:t>
      </w:r>
      <w:r>
        <w:rPr>
          <w:lang w:eastAsia="zh-CN" w:bidi="hi-IN"/>
        </w:rPr>
        <w:t>bovenstaande</w:t>
      </w:r>
      <w:r w:rsidR="00FF3FAC">
        <w:rPr>
          <w:lang w:eastAsia="zh-CN" w:bidi="hi-IN"/>
        </w:rPr>
        <w:t xml:space="preserve"> </w:t>
      </w:r>
      <w:r>
        <w:rPr>
          <w:lang w:eastAsia="zh-CN" w:bidi="hi-IN"/>
        </w:rPr>
        <w:t>tabel</w:t>
      </w:r>
      <w:r w:rsidR="00FF3FAC">
        <w:rPr>
          <w:lang w:eastAsia="zh-CN" w:bidi="hi-IN"/>
        </w:rPr>
        <w:t xml:space="preserve"> </w:t>
      </w:r>
      <w:r>
        <w:rPr>
          <w:lang w:eastAsia="zh-CN" w:bidi="hi-IN"/>
        </w:rPr>
        <w:t>gespecificeerd</w:t>
      </w:r>
      <w:r w:rsidR="00FF3FAC">
        <w:rPr>
          <w:lang w:eastAsia="zh-CN" w:bidi="hi-IN"/>
        </w:rPr>
        <w:t xml:space="preserve"> </w:t>
      </w:r>
      <w:r>
        <w:rPr>
          <w:lang w:eastAsia="zh-CN" w:bidi="hi-IN"/>
        </w:rPr>
        <w:t>per</w:t>
      </w:r>
      <w:r w:rsidR="00FF3FAC">
        <w:rPr>
          <w:lang w:eastAsia="zh-CN" w:bidi="hi-IN"/>
        </w:rPr>
        <w:t xml:space="preserve"> </w:t>
      </w:r>
      <w:r>
        <w:rPr>
          <w:lang w:eastAsia="zh-CN" w:bidi="hi-IN"/>
        </w:rPr>
        <w:t>woonwijk</w:t>
      </w:r>
      <w:r w:rsidR="00FF3FAC">
        <w:rPr>
          <w:lang w:eastAsia="zh-CN" w:bidi="hi-IN"/>
        </w:rPr>
        <w:t xml:space="preserve"> </w:t>
      </w:r>
      <w:r>
        <w:rPr>
          <w:lang w:eastAsia="zh-CN" w:bidi="hi-IN"/>
        </w:rPr>
        <w:t>of</w:t>
      </w:r>
      <w:r w:rsidR="00FF3FAC">
        <w:rPr>
          <w:lang w:eastAsia="zh-CN" w:bidi="hi-IN"/>
        </w:rPr>
        <w:t xml:space="preserve"> </w:t>
      </w:r>
      <w:r>
        <w:rPr>
          <w:lang w:eastAsia="zh-CN" w:bidi="hi-IN"/>
        </w:rPr>
        <w:t>deelgebied,</w:t>
      </w:r>
      <w:r w:rsidR="00FF3FAC">
        <w:rPr>
          <w:lang w:eastAsia="zh-CN" w:bidi="hi-IN"/>
        </w:rPr>
        <w:t xml:space="preserve"> </w:t>
      </w:r>
      <w:r>
        <w:rPr>
          <w:lang w:eastAsia="zh-CN" w:bidi="hi-IN"/>
        </w:rPr>
        <w:t>zodat</w:t>
      </w:r>
      <w:r w:rsidR="00FF3FAC">
        <w:rPr>
          <w:lang w:eastAsia="zh-CN" w:bidi="hi-IN"/>
        </w:rPr>
        <w:t xml:space="preserve"> </w:t>
      </w:r>
      <w:r>
        <w:rPr>
          <w:lang w:eastAsia="zh-CN" w:bidi="hi-IN"/>
        </w:rPr>
        <w:t>de</w:t>
      </w:r>
      <w:r w:rsidR="00FF3FAC">
        <w:rPr>
          <w:lang w:eastAsia="zh-CN" w:bidi="hi-IN"/>
        </w:rPr>
        <w:t xml:space="preserve"> </w:t>
      </w:r>
      <w:r>
        <w:rPr>
          <w:lang w:eastAsia="zh-CN" w:bidi="hi-IN"/>
        </w:rPr>
        <w:t>waarden</w:t>
      </w:r>
      <w:r w:rsidR="00FF3FAC">
        <w:rPr>
          <w:lang w:eastAsia="zh-CN" w:bidi="hi-IN"/>
        </w:rPr>
        <w:t xml:space="preserve"> </w:t>
      </w:r>
      <w:r>
        <w:rPr>
          <w:lang w:eastAsia="zh-CN" w:bidi="hi-IN"/>
        </w:rPr>
        <w:t>het</w:t>
      </w:r>
      <w:r w:rsidR="00FF3FAC">
        <w:rPr>
          <w:lang w:eastAsia="zh-CN" w:bidi="hi-IN"/>
        </w:rPr>
        <w:t xml:space="preserve"> </w:t>
      </w:r>
      <w:r>
        <w:rPr>
          <w:lang w:eastAsia="zh-CN" w:bidi="hi-IN"/>
        </w:rPr>
        <w:t>beste</w:t>
      </w:r>
      <w:r w:rsidR="00FF3FAC">
        <w:rPr>
          <w:lang w:eastAsia="zh-CN" w:bidi="hi-IN"/>
        </w:rPr>
        <w:t xml:space="preserve"> </w:t>
      </w:r>
      <w:r>
        <w:rPr>
          <w:lang w:eastAsia="zh-CN" w:bidi="hi-IN"/>
        </w:rPr>
        <w:t>op</w:t>
      </w:r>
      <w:r w:rsidR="00FF3FAC">
        <w:rPr>
          <w:lang w:eastAsia="zh-CN" w:bidi="hi-IN"/>
        </w:rPr>
        <w:t xml:space="preserve"> </w:t>
      </w:r>
      <w:r>
        <w:rPr>
          <w:lang w:eastAsia="zh-CN" w:bidi="hi-IN"/>
        </w:rPr>
        <w:t>die</w:t>
      </w:r>
      <w:r w:rsidR="00FF3FAC">
        <w:rPr>
          <w:lang w:eastAsia="zh-CN" w:bidi="hi-IN"/>
        </w:rPr>
        <w:t xml:space="preserve"> </w:t>
      </w:r>
      <w:r>
        <w:rPr>
          <w:lang w:eastAsia="zh-CN" w:bidi="hi-IN"/>
        </w:rPr>
        <w:t>locatie</w:t>
      </w:r>
      <w:r w:rsidR="00FF3FAC">
        <w:rPr>
          <w:lang w:eastAsia="zh-CN" w:bidi="hi-IN"/>
        </w:rPr>
        <w:t xml:space="preserve"> </w:t>
      </w:r>
      <w:r>
        <w:rPr>
          <w:lang w:eastAsia="zh-CN" w:bidi="hi-IN"/>
        </w:rPr>
        <w:t>kunnen</w:t>
      </w:r>
      <w:r w:rsidR="00FF3FAC">
        <w:rPr>
          <w:lang w:eastAsia="zh-CN" w:bidi="hi-IN"/>
        </w:rPr>
        <w:t xml:space="preserve"> </w:t>
      </w:r>
      <w:r>
        <w:rPr>
          <w:lang w:eastAsia="zh-CN" w:bidi="hi-IN"/>
        </w:rPr>
        <w:t>aansluiten.</w:t>
      </w:r>
      <w:r w:rsidR="00FF3FAC">
        <w:rPr>
          <w:lang w:eastAsia="zh-CN" w:bidi="hi-IN"/>
        </w:rPr>
        <w:t xml:space="preserve"> </w:t>
      </w:r>
      <w:r>
        <w:rPr>
          <w:lang w:eastAsia="zh-CN" w:bidi="hi-IN"/>
        </w:rPr>
        <w:t>Hiervoor</w:t>
      </w:r>
      <w:r w:rsidR="00FF3FAC">
        <w:rPr>
          <w:lang w:eastAsia="zh-CN" w:bidi="hi-IN"/>
        </w:rPr>
        <w:t xml:space="preserve"> </w:t>
      </w:r>
      <w:r>
        <w:rPr>
          <w:lang w:eastAsia="zh-CN" w:bidi="hi-IN"/>
        </w:rPr>
        <w:t>is</w:t>
      </w:r>
      <w:r w:rsidR="00FF3FAC">
        <w:rPr>
          <w:lang w:eastAsia="zh-CN" w:bidi="hi-IN"/>
        </w:rPr>
        <w:t xml:space="preserve"> </w:t>
      </w:r>
      <w:r>
        <w:rPr>
          <w:lang w:eastAsia="zh-CN" w:bidi="hi-IN"/>
        </w:rPr>
        <w:t>een</w:t>
      </w:r>
      <w:r w:rsidR="00FF3FAC">
        <w:rPr>
          <w:lang w:eastAsia="zh-CN" w:bidi="hi-IN"/>
        </w:rPr>
        <w:t xml:space="preserve"> </w:t>
      </w:r>
      <w:r>
        <w:rPr>
          <w:lang w:eastAsia="zh-CN" w:bidi="hi-IN"/>
        </w:rPr>
        <w:t>voorzet</w:t>
      </w:r>
      <w:r w:rsidR="00FF3FAC">
        <w:rPr>
          <w:lang w:eastAsia="zh-CN" w:bidi="hi-IN"/>
        </w:rPr>
        <w:t xml:space="preserve"> </w:t>
      </w:r>
      <w:r>
        <w:rPr>
          <w:lang w:eastAsia="zh-CN" w:bidi="hi-IN"/>
        </w:rPr>
        <w:t>gedaan</w:t>
      </w:r>
      <w:r w:rsidR="00FF3FAC">
        <w:rPr>
          <w:lang w:eastAsia="zh-CN" w:bidi="hi-IN"/>
        </w:rPr>
        <w:t xml:space="preserve"> </w:t>
      </w:r>
      <w:r>
        <w:rPr>
          <w:lang w:eastAsia="zh-CN" w:bidi="hi-IN"/>
        </w:rPr>
        <w:t>met</w:t>
      </w:r>
      <w:r w:rsidR="00FF3FAC">
        <w:rPr>
          <w:lang w:eastAsia="zh-CN" w:bidi="hi-IN"/>
        </w:rPr>
        <w:t xml:space="preserve"> </w:t>
      </w:r>
      <w:r>
        <w:rPr>
          <w:lang w:eastAsia="zh-CN" w:bidi="hi-IN"/>
        </w:rPr>
        <w:t>Woongebied-Transformatie</w:t>
      </w:r>
      <w:r w:rsidR="00FF3FAC">
        <w:rPr>
          <w:lang w:eastAsia="zh-CN" w:bidi="hi-IN"/>
        </w:rPr>
        <w:t xml:space="preserve"> </w:t>
      </w:r>
      <w:r>
        <w:rPr>
          <w:lang w:eastAsia="zh-CN" w:bidi="hi-IN"/>
        </w:rPr>
        <w:t>wat</w:t>
      </w:r>
      <w:r w:rsidR="00FF3FAC">
        <w:rPr>
          <w:lang w:eastAsia="zh-CN" w:bidi="hi-IN"/>
        </w:rPr>
        <w:t xml:space="preserve"> </w:t>
      </w:r>
      <w:r>
        <w:rPr>
          <w:lang w:eastAsia="zh-CN" w:bidi="hi-IN"/>
        </w:rPr>
        <w:t>verder</w:t>
      </w:r>
      <w:r w:rsidR="00FF3FAC">
        <w:rPr>
          <w:lang w:eastAsia="zh-CN" w:bidi="hi-IN"/>
        </w:rPr>
        <w:t xml:space="preserve"> </w:t>
      </w:r>
      <w:r>
        <w:rPr>
          <w:lang w:eastAsia="zh-CN" w:bidi="hi-IN"/>
        </w:rPr>
        <w:t>ingevuld</w:t>
      </w:r>
      <w:r w:rsidR="00FF3FAC">
        <w:rPr>
          <w:lang w:eastAsia="zh-CN" w:bidi="hi-IN"/>
        </w:rPr>
        <w:t xml:space="preserve"> </w:t>
      </w:r>
      <w:r>
        <w:rPr>
          <w:lang w:eastAsia="zh-CN" w:bidi="hi-IN"/>
        </w:rPr>
        <w:t>kan</w:t>
      </w:r>
      <w:r w:rsidR="00FF3FAC">
        <w:rPr>
          <w:lang w:eastAsia="zh-CN" w:bidi="hi-IN"/>
        </w:rPr>
        <w:t xml:space="preserve"> </w:t>
      </w:r>
      <w:r>
        <w:rPr>
          <w:lang w:eastAsia="zh-CN" w:bidi="hi-IN"/>
        </w:rPr>
        <w:t>worden</w:t>
      </w:r>
      <w:r w:rsidR="00FF3FAC">
        <w:rPr>
          <w:lang w:eastAsia="zh-CN" w:bidi="hi-IN"/>
        </w:rPr>
        <w:t xml:space="preserve"> </w:t>
      </w:r>
      <w:r>
        <w:rPr>
          <w:lang w:eastAsia="zh-CN" w:bidi="hi-IN"/>
        </w:rPr>
        <w:t>naar</w:t>
      </w:r>
      <w:r w:rsidR="00FF3FAC">
        <w:rPr>
          <w:lang w:eastAsia="zh-CN" w:bidi="hi-IN"/>
        </w:rPr>
        <w:t xml:space="preserve"> </w:t>
      </w:r>
      <w:r>
        <w:rPr>
          <w:lang w:eastAsia="zh-CN" w:bidi="hi-IN"/>
        </w:rPr>
        <w:t>mate</w:t>
      </w:r>
      <w:r w:rsidR="00FF3FAC">
        <w:rPr>
          <w:lang w:eastAsia="zh-CN" w:bidi="hi-IN"/>
        </w:rPr>
        <w:t xml:space="preserve"> </w:t>
      </w:r>
      <w:r>
        <w:rPr>
          <w:lang w:eastAsia="zh-CN" w:bidi="hi-IN"/>
        </w:rPr>
        <w:t>het</w:t>
      </w:r>
      <w:r w:rsidR="00FF3FAC">
        <w:rPr>
          <w:lang w:eastAsia="zh-CN" w:bidi="hi-IN"/>
        </w:rPr>
        <w:t xml:space="preserve"> </w:t>
      </w:r>
      <w:r>
        <w:rPr>
          <w:lang w:eastAsia="zh-CN" w:bidi="hi-IN"/>
        </w:rPr>
        <w:t>omgevingsplan</w:t>
      </w:r>
      <w:r w:rsidR="00FF3FAC">
        <w:rPr>
          <w:lang w:eastAsia="zh-CN" w:bidi="hi-IN"/>
        </w:rPr>
        <w:t xml:space="preserve"> </w:t>
      </w:r>
      <w:r>
        <w:rPr>
          <w:lang w:eastAsia="zh-CN" w:bidi="hi-IN"/>
        </w:rPr>
        <w:t>verder</w:t>
      </w:r>
      <w:r w:rsidR="00FF3FAC">
        <w:rPr>
          <w:lang w:eastAsia="zh-CN" w:bidi="hi-IN"/>
        </w:rPr>
        <w:t xml:space="preserve"> </w:t>
      </w:r>
      <w:r>
        <w:rPr>
          <w:lang w:eastAsia="zh-CN" w:bidi="hi-IN"/>
        </w:rPr>
        <w:t>ingevuld</w:t>
      </w:r>
      <w:r w:rsidR="00FF3FAC">
        <w:rPr>
          <w:lang w:eastAsia="zh-CN" w:bidi="hi-IN"/>
        </w:rPr>
        <w:t xml:space="preserve"> </w:t>
      </w:r>
      <w:r>
        <w:rPr>
          <w:lang w:eastAsia="zh-CN" w:bidi="hi-IN"/>
        </w:rPr>
        <w:t>wordt</w:t>
      </w:r>
      <w:r w:rsidR="00FF3FAC">
        <w:rPr>
          <w:lang w:eastAsia="zh-CN" w:bidi="hi-IN"/>
        </w:rPr>
        <w:t xml:space="preserve"> </w:t>
      </w:r>
      <w:r>
        <w:rPr>
          <w:lang w:eastAsia="zh-CN" w:bidi="hi-IN"/>
        </w:rPr>
        <w:t>door</w:t>
      </w:r>
      <w:r w:rsidR="00FF3FAC">
        <w:rPr>
          <w:lang w:eastAsia="zh-CN" w:bidi="hi-IN"/>
        </w:rPr>
        <w:t xml:space="preserve"> </w:t>
      </w:r>
      <w:r>
        <w:rPr>
          <w:lang w:eastAsia="zh-CN" w:bidi="hi-IN"/>
        </w:rPr>
        <w:t>een</w:t>
      </w:r>
      <w:r w:rsidR="00FF3FAC">
        <w:rPr>
          <w:lang w:eastAsia="zh-CN" w:bidi="hi-IN"/>
        </w:rPr>
        <w:t xml:space="preserve"> </w:t>
      </w:r>
      <w:r>
        <w:rPr>
          <w:lang w:eastAsia="zh-CN" w:bidi="hi-IN"/>
        </w:rPr>
        <w:t>gemeente.</w:t>
      </w:r>
      <w:r w:rsidR="00FF3FAC">
        <w:rPr>
          <w:lang w:eastAsia="zh-CN" w:bidi="hi-IN"/>
        </w:rPr>
        <w:t xml:space="preserve"> </w:t>
      </w:r>
      <w:r w:rsidR="00CA59D0">
        <w:rPr>
          <w:lang w:eastAsia="zh-CN" w:bidi="hi-IN"/>
        </w:rPr>
        <w:t>De</w:t>
      </w:r>
      <w:r w:rsidR="00FF3FAC">
        <w:rPr>
          <w:lang w:eastAsia="zh-CN" w:bidi="hi-IN"/>
        </w:rPr>
        <w:t xml:space="preserve"> </w:t>
      </w:r>
      <w:r w:rsidR="00CA59D0">
        <w:rPr>
          <w:lang w:eastAsia="zh-CN" w:bidi="hi-IN"/>
        </w:rPr>
        <w:t>genoemde</w:t>
      </w:r>
      <w:r w:rsidR="00FF3FAC">
        <w:rPr>
          <w:lang w:eastAsia="zh-CN" w:bidi="hi-IN"/>
        </w:rPr>
        <w:t xml:space="preserve"> </w:t>
      </w:r>
      <w:r w:rsidR="00CA59D0">
        <w:rPr>
          <w:lang w:eastAsia="zh-CN" w:bidi="hi-IN"/>
        </w:rPr>
        <w:t>waar</w:t>
      </w:r>
      <w:r w:rsidR="005A5F02">
        <w:rPr>
          <w:lang w:eastAsia="zh-CN" w:bidi="hi-IN"/>
        </w:rPr>
        <w:t>den</w:t>
      </w:r>
      <w:r w:rsidR="00FF3FAC">
        <w:rPr>
          <w:lang w:eastAsia="zh-CN" w:bidi="hi-IN"/>
        </w:rPr>
        <w:t xml:space="preserve"> </w:t>
      </w:r>
      <w:r w:rsidR="005A5F02">
        <w:rPr>
          <w:lang w:eastAsia="zh-CN" w:bidi="hi-IN"/>
        </w:rPr>
        <w:t>voor</w:t>
      </w:r>
      <w:r w:rsidR="00FF3FAC">
        <w:rPr>
          <w:lang w:eastAsia="zh-CN" w:bidi="hi-IN"/>
        </w:rPr>
        <w:t xml:space="preserve"> </w:t>
      </w:r>
      <w:r w:rsidR="005A5F02">
        <w:rPr>
          <w:lang w:eastAsia="zh-CN" w:bidi="hi-IN"/>
        </w:rPr>
        <w:t>Woongebied-</w:t>
      </w:r>
      <w:r w:rsidR="0084258A">
        <w:rPr>
          <w:lang w:eastAsia="zh-CN" w:bidi="hi-IN"/>
        </w:rPr>
        <w:t>transformatie</w:t>
      </w:r>
      <w:r w:rsidR="00FF3FAC">
        <w:rPr>
          <w:lang w:eastAsia="zh-CN" w:bidi="hi-IN"/>
        </w:rPr>
        <w:t xml:space="preserve"> </w:t>
      </w:r>
      <w:r w:rsidR="005A5F02">
        <w:rPr>
          <w:lang w:eastAsia="zh-CN" w:bidi="hi-IN"/>
        </w:rPr>
        <w:t>zijn</w:t>
      </w:r>
      <w:r w:rsidR="00FF3FAC">
        <w:rPr>
          <w:lang w:eastAsia="zh-CN" w:bidi="hi-IN"/>
        </w:rPr>
        <w:t xml:space="preserve"> </w:t>
      </w:r>
      <w:r w:rsidR="005A5F02">
        <w:rPr>
          <w:lang w:eastAsia="zh-CN" w:bidi="hi-IN"/>
        </w:rPr>
        <w:t>gebaseerd</w:t>
      </w:r>
      <w:r w:rsidR="00FF3FAC">
        <w:rPr>
          <w:lang w:eastAsia="zh-CN" w:bidi="hi-IN"/>
        </w:rPr>
        <w:t xml:space="preserve"> </w:t>
      </w:r>
      <w:r w:rsidR="005A5F02">
        <w:rPr>
          <w:lang w:eastAsia="zh-CN" w:bidi="hi-IN"/>
        </w:rPr>
        <w:t>op</w:t>
      </w:r>
      <w:r w:rsidR="00FF3FAC">
        <w:rPr>
          <w:lang w:eastAsia="zh-CN" w:bidi="hi-IN"/>
        </w:rPr>
        <w:t xml:space="preserve"> </w:t>
      </w:r>
      <w:r w:rsidR="00FB3757">
        <w:rPr>
          <w:lang w:eastAsia="zh-CN" w:bidi="hi-IN"/>
        </w:rPr>
        <w:t>de</w:t>
      </w:r>
      <w:r w:rsidR="00FF3FAC">
        <w:rPr>
          <w:lang w:eastAsia="zh-CN" w:bidi="hi-IN"/>
        </w:rPr>
        <w:t xml:space="preserve"> </w:t>
      </w:r>
      <w:r w:rsidR="00FB3757">
        <w:rPr>
          <w:lang w:eastAsia="zh-CN" w:bidi="hi-IN"/>
        </w:rPr>
        <w:t>daadwerkelijke</w:t>
      </w:r>
      <w:r w:rsidR="00FF3FAC">
        <w:rPr>
          <w:lang w:eastAsia="zh-CN" w:bidi="hi-IN"/>
        </w:rPr>
        <w:t xml:space="preserve"> </w:t>
      </w:r>
      <w:r w:rsidR="00FB3757">
        <w:rPr>
          <w:lang w:eastAsia="zh-CN" w:bidi="hi-IN"/>
        </w:rPr>
        <w:t>geluidswaar</w:t>
      </w:r>
      <w:r w:rsidR="00285757">
        <w:rPr>
          <w:lang w:eastAsia="zh-CN" w:bidi="hi-IN"/>
        </w:rPr>
        <w:t>den</w:t>
      </w:r>
      <w:r w:rsidR="00FF3FAC">
        <w:rPr>
          <w:lang w:eastAsia="zh-CN" w:bidi="hi-IN"/>
        </w:rPr>
        <w:t xml:space="preserve"> </w:t>
      </w:r>
      <w:r w:rsidR="00285757">
        <w:rPr>
          <w:lang w:eastAsia="zh-CN" w:bidi="hi-IN"/>
        </w:rPr>
        <w:t>uit</w:t>
      </w:r>
      <w:r w:rsidR="00FF3FAC">
        <w:rPr>
          <w:lang w:eastAsia="zh-CN" w:bidi="hi-IN"/>
        </w:rPr>
        <w:t xml:space="preserve"> </w:t>
      </w:r>
      <w:r w:rsidR="00285757">
        <w:rPr>
          <w:lang w:eastAsia="zh-CN" w:bidi="hi-IN"/>
        </w:rPr>
        <w:t>de</w:t>
      </w:r>
      <w:r w:rsidR="00FF3FAC">
        <w:rPr>
          <w:lang w:eastAsia="zh-CN" w:bidi="hi-IN"/>
        </w:rPr>
        <w:t xml:space="preserve"> </w:t>
      </w:r>
      <w:r w:rsidR="00285757">
        <w:rPr>
          <w:lang w:eastAsia="zh-CN" w:bidi="hi-IN"/>
        </w:rPr>
        <w:t>toelichting</w:t>
      </w:r>
      <w:r w:rsidR="00FF3FAC">
        <w:rPr>
          <w:lang w:eastAsia="zh-CN" w:bidi="hi-IN"/>
        </w:rPr>
        <w:t xml:space="preserve"> </w:t>
      </w:r>
      <w:r w:rsidR="00285757">
        <w:rPr>
          <w:lang w:eastAsia="zh-CN" w:bidi="hi-IN"/>
        </w:rPr>
        <w:t>(paragraaf</w:t>
      </w:r>
      <w:r w:rsidR="00FF3FAC">
        <w:rPr>
          <w:lang w:eastAsia="zh-CN" w:bidi="hi-IN"/>
        </w:rPr>
        <w:t xml:space="preserve"> </w:t>
      </w:r>
      <w:r w:rsidR="00285757">
        <w:rPr>
          <w:lang w:eastAsia="zh-CN" w:bidi="hi-IN"/>
        </w:rPr>
        <w:t>5.10)</w:t>
      </w:r>
      <w:r w:rsidR="00FF3FAC">
        <w:rPr>
          <w:lang w:eastAsia="zh-CN" w:bidi="hi-IN"/>
        </w:rPr>
        <w:t xml:space="preserve"> </w:t>
      </w:r>
      <w:r w:rsidR="00D462F0">
        <w:rPr>
          <w:lang w:eastAsia="zh-CN" w:bidi="hi-IN"/>
        </w:rPr>
        <w:t>bij</w:t>
      </w:r>
      <w:r w:rsidR="00FF3FAC">
        <w:rPr>
          <w:lang w:eastAsia="zh-CN" w:bidi="hi-IN"/>
        </w:rPr>
        <w:t xml:space="preserve"> </w:t>
      </w:r>
      <w:r w:rsidR="00D462F0">
        <w:rPr>
          <w:lang w:eastAsia="zh-CN" w:bidi="hi-IN"/>
        </w:rPr>
        <w:t>het</w:t>
      </w:r>
      <w:r w:rsidR="00FF3FAC">
        <w:rPr>
          <w:lang w:eastAsia="zh-CN" w:bidi="hi-IN"/>
        </w:rPr>
        <w:t xml:space="preserve"> </w:t>
      </w:r>
      <w:r w:rsidR="00D462F0">
        <w:rPr>
          <w:lang w:eastAsia="zh-CN" w:bidi="hi-IN"/>
        </w:rPr>
        <w:t>bestemmingsplan</w:t>
      </w:r>
      <w:r w:rsidR="00FF3FAC">
        <w:rPr>
          <w:lang w:eastAsia="zh-CN" w:bidi="hi-IN"/>
        </w:rPr>
        <w:t xml:space="preserve"> </w:t>
      </w:r>
      <w:r w:rsidR="00D462F0">
        <w:rPr>
          <w:lang w:eastAsia="zh-CN" w:bidi="hi-IN"/>
        </w:rPr>
        <w:t>Linie-Doornbos,</w:t>
      </w:r>
      <w:r w:rsidR="00FF3FAC">
        <w:rPr>
          <w:lang w:eastAsia="zh-CN" w:bidi="hi-IN"/>
        </w:rPr>
        <w:t xml:space="preserve"> </w:t>
      </w:r>
      <w:r w:rsidR="00D462F0">
        <w:rPr>
          <w:lang w:eastAsia="zh-CN" w:bidi="hi-IN"/>
        </w:rPr>
        <w:t>Eureka!</w:t>
      </w:r>
    </w:p>
    <w:p w14:paraId="68F70721" w14:textId="3EE6E533" w:rsidR="00655D85" w:rsidRPr="00954372" w:rsidRDefault="006E6A20" w:rsidP="006E6A20">
      <w:pPr>
        <w:pStyle w:val="Divisiekop5"/>
        <w:rPr>
          <w:lang w:eastAsia="zh-CN" w:bidi="hi-IN"/>
        </w:rPr>
      </w:pPr>
      <w:r>
        <w:rPr>
          <w:lang w:eastAsia="zh-CN" w:bidi="hi-IN"/>
        </w:rPr>
        <w:lastRenderedPageBreak/>
        <w:tab/>
      </w:r>
      <w:r w:rsidR="008A2B7F" w:rsidRPr="00954372">
        <w:rPr>
          <w:lang w:eastAsia="zh-CN" w:bidi="hi-IN"/>
        </w:rPr>
        <w:t>Toelichting</w:t>
      </w:r>
      <w:r w:rsidR="00FF3FAC">
        <w:rPr>
          <w:lang w:eastAsia="zh-CN" w:bidi="hi-IN"/>
        </w:rPr>
        <w:t xml:space="preserve"> </w:t>
      </w:r>
      <w:r w:rsidR="008A2B7F" w:rsidRPr="00954372">
        <w:rPr>
          <w:lang w:eastAsia="zh-CN" w:bidi="hi-IN"/>
        </w:rPr>
        <w:t>-</w:t>
      </w:r>
      <w:r w:rsidR="00FF3FAC">
        <w:rPr>
          <w:lang w:eastAsia="zh-CN" w:bidi="hi-IN"/>
        </w:rPr>
        <w:t xml:space="preserve"> </w:t>
      </w:r>
      <w:r w:rsidR="008A2B7F" w:rsidRPr="00954372">
        <w:rPr>
          <w:lang w:eastAsia="zh-CN" w:bidi="hi-IN"/>
        </w:rPr>
        <w:t>Artikel</w:t>
      </w:r>
      <w:r w:rsidR="00FF3FAC">
        <w:rPr>
          <w:lang w:eastAsia="zh-CN" w:bidi="hi-IN"/>
        </w:rPr>
        <w:t xml:space="preserve"> </w:t>
      </w:r>
      <w:r w:rsidR="008A2B7F" w:rsidRPr="00954372">
        <w:rPr>
          <w:lang w:eastAsia="zh-CN" w:bidi="hi-IN"/>
        </w:rPr>
        <w:t>5.1037</w:t>
      </w:r>
      <w:r w:rsidR="00FF3FAC">
        <w:rPr>
          <w:lang w:eastAsia="zh-CN" w:bidi="hi-IN"/>
        </w:rPr>
        <w:t xml:space="preserve"> </w:t>
      </w:r>
      <w:r w:rsidR="008A2B7F" w:rsidRPr="00954372">
        <w:rPr>
          <w:lang w:eastAsia="zh-CN" w:bidi="hi-IN"/>
        </w:rPr>
        <w:t>Meet-</w:t>
      </w:r>
      <w:r w:rsidR="00FF3FAC">
        <w:rPr>
          <w:lang w:eastAsia="zh-CN" w:bidi="hi-IN"/>
        </w:rPr>
        <w:t xml:space="preserve"> </w:t>
      </w:r>
      <w:r w:rsidR="008A2B7F" w:rsidRPr="00954372">
        <w:rPr>
          <w:lang w:eastAsia="zh-CN" w:bidi="hi-IN"/>
        </w:rPr>
        <w:t>en</w:t>
      </w:r>
      <w:r w:rsidR="00FF3FAC">
        <w:rPr>
          <w:lang w:eastAsia="zh-CN" w:bidi="hi-IN"/>
        </w:rPr>
        <w:t xml:space="preserve"> </w:t>
      </w:r>
      <w:r w:rsidR="008A2B7F" w:rsidRPr="00954372">
        <w:rPr>
          <w:lang w:eastAsia="zh-CN" w:bidi="hi-IN"/>
        </w:rPr>
        <w:t>rekenbepaling</w:t>
      </w:r>
    </w:p>
    <w:p w14:paraId="59457700" w14:textId="226E25B5" w:rsidR="008A2B7F" w:rsidRDefault="0012306A" w:rsidP="000E0A22">
      <w:pPr>
        <w:rPr>
          <w:lang w:eastAsia="zh-CN" w:bidi="hi-IN"/>
        </w:rPr>
      </w:pPr>
      <w:r w:rsidRPr="00954372">
        <w:rPr>
          <w:lang w:eastAsia="zh-CN" w:bidi="hi-IN"/>
        </w:rPr>
        <w:t>Dit</w:t>
      </w:r>
      <w:r w:rsidR="00FF3FAC">
        <w:rPr>
          <w:lang w:eastAsia="zh-CN" w:bidi="hi-IN"/>
        </w:rPr>
        <w:t xml:space="preserve"> </w:t>
      </w:r>
      <w:r w:rsidRPr="00954372">
        <w:rPr>
          <w:lang w:eastAsia="zh-CN" w:bidi="hi-IN"/>
        </w:rPr>
        <w:t>artikel</w:t>
      </w:r>
      <w:r w:rsidR="00FF3FAC">
        <w:rPr>
          <w:lang w:eastAsia="zh-CN" w:bidi="hi-IN"/>
        </w:rPr>
        <w:t xml:space="preserve"> </w:t>
      </w:r>
      <w:r w:rsidRPr="00954372">
        <w:rPr>
          <w:lang w:eastAsia="zh-CN" w:bidi="hi-IN"/>
        </w:rPr>
        <w:t>staat</w:t>
      </w:r>
      <w:r w:rsidR="00FF3FAC">
        <w:rPr>
          <w:lang w:eastAsia="zh-CN" w:bidi="hi-IN"/>
        </w:rPr>
        <w:t xml:space="preserve"> </w:t>
      </w:r>
      <w:r w:rsidRPr="00954372">
        <w:rPr>
          <w:lang w:eastAsia="zh-CN" w:bidi="hi-IN"/>
        </w:rPr>
        <w:t>in</w:t>
      </w:r>
      <w:r w:rsidR="00FF3FAC">
        <w:rPr>
          <w:lang w:eastAsia="zh-CN" w:bidi="hi-IN"/>
        </w:rPr>
        <w:t xml:space="preserve"> </w:t>
      </w:r>
      <w:r w:rsidRPr="00954372">
        <w:rPr>
          <w:lang w:eastAsia="zh-CN" w:bidi="hi-IN"/>
        </w:rPr>
        <w:t>de</w:t>
      </w:r>
      <w:r w:rsidR="00FF3FAC">
        <w:rPr>
          <w:lang w:eastAsia="zh-CN" w:bidi="hi-IN"/>
        </w:rPr>
        <w:t xml:space="preserve"> </w:t>
      </w:r>
      <w:r w:rsidR="008E7EC1" w:rsidRPr="00954372">
        <w:rPr>
          <w:lang w:eastAsia="zh-CN" w:bidi="hi-IN"/>
        </w:rPr>
        <w:t>geïntegreerde</w:t>
      </w:r>
      <w:r w:rsidR="00FF3FAC">
        <w:rPr>
          <w:lang w:eastAsia="zh-CN" w:bidi="hi-IN"/>
        </w:rPr>
        <w:t xml:space="preserve"> </w:t>
      </w:r>
      <w:r w:rsidRPr="00954372">
        <w:rPr>
          <w:lang w:eastAsia="zh-CN" w:bidi="hi-IN"/>
        </w:rPr>
        <w:t>staalkaart</w:t>
      </w:r>
      <w:r w:rsidR="00FF3FAC">
        <w:rPr>
          <w:lang w:eastAsia="zh-CN" w:bidi="hi-IN"/>
        </w:rPr>
        <w:t xml:space="preserve"> </w:t>
      </w:r>
      <w:r w:rsidRPr="00954372">
        <w:rPr>
          <w:lang w:eastAsia="zh-CN" w:bidi="hi-IN"/>
        </w:rPr>
        <w:t>tussen</w:t>
      </w:r>
      <w:r w:rsidR="00FF3FAC">
        <w:rPr>
          <w:lang w:eastAsia="zh-CN" w:bidi="hi-IN"/>
        </w:rPr>
        <w:t xml:space="preserve"> </w:t>
      </w:r>
      <w:r w:rsidRPr="00954372">
        <w:rPr>
          <w:lang w:eastAsia="zh-CN" w:bidi="hi-IN"/>
        </w:rPr>
        <w:t>de</w:t>
      </w:r>
      <w:r w:rsidR="00FF3FAC">
        <w:rPr>
          <w:lang w:eastAsia="zh-CN" w:bidi="hi-IN"/>
        </w:rPr>
        <w:t xml:space="preserve"> </w:t>
      </w:r>
      <w:r w:rsidRPr="00954372">
        <w:rPr>
          <w:lang w:eastAsia="zh-CN" w:bidi="hi-IN"/>
        </w:rPr>
        <w:t>beoordelingsregels</w:t>
      </w:r>
      <w:r w:rsidR="00FF3FAC">
        <w:rPr>
          <w:lang w:eastAsia="zh-CN" w:bidi="hi-IN"/>
        </w:rPr>
        <w:t xml:space="preserve"> </w:t>
      </w:r>
      <w:r w:rsidRPr="00954372">
        <w:rPr>
          <w:lang w:eastAsia="zh-CN" w:bidi="hi-IN"/>
        </w:rPr>
        <w:t>in</w:t>
      </w:r>
      <w:r w:rsidR="00FF3FAC">
        <w:rPr>
          <w:lang w:eastAsia="zh-CN" w:bidi="hi-IN"/>
        </w:rPr>
        <w:t xml:space="preserve"> </w:t>
      </w:r>
      <w:r w:rsidRPr="00954372">
        <w:rPr>
          <w:lang w:eastAsia="zh-CN" w:bidi="hi-IN"/>
        </w:rPr>
        <w:t>artikel</w:t>
      </w:r>
      <w:r w:rsidR="00FF3FAC">
        <w:rPr>
          <w:lang w:eastAsia="zh-CN" w:bidi="hi-IN"/>
        </w:rPr>
        <w:t xml:space="preserve"> </w:t>
      </w:r>
      <w:r w:rsidRPr="00954372">
        <w:rPr>
          <w:lang w:eastAsia="zh-CN" w:bidi="hi-IN"/>
        </w:rPr>
        <w:t>5.300,</w:t>
      </w:r>
      <w:r w:rsidR="00FF3FAC">
        <w:rPr>
          <w:lang w:eastAsia="zh-CN" w:bidi="hi-IN"/>
        </w:rPr>
        <w:t xml:space="preserve"> </w:t>
      </w:r>
      <w:r w:rsidRPr="00954372">
        <w:rPr>
          <w:lang w:eastAsia="zh-CN" w:bidi="hi-IN"/>
        </w:rPr>
        <w:t>tweede</w:t>
      </w:r>
      <w:r w:rsidR="00FF3FAC">
        <w:rPr>
          <w:lang w:eastAsia="zh-CN" w:bidi="hi-IN"/>
        </w:rPr>
        <w:t xml:space="preserve"> </w:t>
      </w:r>
      <w:r w:rsidRPr="00954372">
        <w:rPr>
          <w:lang w:eastAsia="zh-CN" w:bidi="hi-IN"/>
        </w:rPr>
        <w:t>lid.</w:t>
      </w:r>
      <w:r w:rsidR="00FF3FAC">
        <w:rPr>
          <w:lang w:eastAsia="zh-CN" w:bidi="hi-IN"/>
        </w:rPr>
        <w:t xml:space="preserve"> </w:t>
      </w:r>
      <w:r w:rsidR="008E7EC1" w:rsidRPr="00954372">
        <w:rPr>
          <w:lang w:eastAsia="zh-CN" w:bidi="hi-IN"/>
        </w:rPr>
        <w:t>Voor</w:t>
      </w:r>
      <w:r w:rsidR="00FF3FAC">
        <w:rPr>
          <w:lang w:eastAsia="zh-CN" w:bidi="hi-IN"/>
        </w:rPr>
        <w:t xml:space="preserve"> </w:t>
      </w:r>
      <w:r w:rsidR="008E7EC1" w:rsidRPr="00954372">
        <w:rPr>
          <w:lang w:eastAsia="zh-CN" w:bidi="hi-IN"/>
        </w:rPr>
        <w:t>dit</w:t>
      </w:r>
      <w:r w:rsidR="00FF3FAC">
        <w:rPr>
          <w:lang w:eastAsia="zh-CN" w:bidi="hi-IN"/>
        </w:rPr>
        <w:t xml:space="preserve"> </w:t>
      </w:r>
      <w:r w:rsidR="008E7EC1" w:rsidRPr="00954372">
        <w:rPr>
          <w:lang w:eastAsia="zh-CN" w:bidi="hi-IN"/>
        </w:rPr>
        <w:t>wijzigingsbesluit</w:t>
      </w:r>
      <w:r w:rsidR="00FF3FAC">
        <w:rPr>
          <w:lang w:eastAsia="zh-CN" w:bidi="hi-IN"/>
        </w:rPr>
        <w:t xml:space="preserve"> </w:t>
      </w:r>
      <w:r w:rsidR="008E7EC1" w:rsidRPr="00954372">
        <w:rPr>
          <w:lang w:eastAsia="zh-CN" w:bidi="hi-IN"/>
        </w:rPr>
        <w:t>is</w:t>
      </w:r>
      <w:r w:rsidR="00FF3FAC">
        <w:rPr>
          <w:lang w:eastAsia="zh-CN" w:bidi="hi-IN"/>
        </w:rPr>
        <w:t xml:space="preserve"> </w:t>
      </w:r>
      <w:r w:rsidR="008E7EC1" w:rsidRPr="00954372">
        <w:rPr>
          <w:lang w:eastAsia="zh-CN" w:bidi="hi-IN"/>
        </w:rPr>
        <w:t>er</w:t>
      </w:r>
      <w:r w:rsidR="00FF3FAC">
        <w:rPr>
          <w:lang w:eastAsia="zh-CN" w:bidi="hi-IN"/>
        </w:rPr>
        <w:t xml:space="preserve"> </w:t>
      </w:r>
      <w:r w:rsidR="008E7EC1" w:rsidRPr="00954372">
        <w:rPr>
          <w:lang w:eastAsia="zh-CN" w:bidi="hi-IN"/>
        </w:rPr>
        <w:t>voor</w:t>
      </w:r>
      <w:r w:rsidR="00FF3FAC">
        <w:rPr>
          <w:lang w:eastAsia="zh-CN" w:bidi="hi-IN"/>
        </w:rPr>
        <w:t xml:space="preserve"> </w:t>
      </w:r>
      <w:r w:rsidR="008E7EC1" w:rsidRPr="00954372">
        <w:rPr>
          <w:lang w:eastAsia="zh-CN" w:bidi="hi-IN"/>
        </w:rPr>
        <w:t>gekozen</w:t>
      </w:r>
      <w:r w:rsidR="00FF3FAC">
        <w:rPr>
          <w:lang w:eastAsia="zh-CN" w:bidi="hi-IN"/>
        </w:rPr>
        <w:t xml:space="preserve"> </w:t>
      </w:r>
      <w:r w:rsidR="008E7EC1" w:rsidRPr="00954372">
        <w:rPr>
          <w:lang w:eastAsia="zh-CN" w:bidi="hi-IN"/>
        </w:rPr>
        <w:t>om</w:t>
      </w:r>
      <w:r w:rsidR="00FF3FAC">
        <w:rPr>
          <w:lang w:eastAsia="zh-CN" w:bidi="hi-IN"/>
        </w:rPr>
        <w:t xml:space="preserve"> </w:t>
      </w:r>
      <w:r w:rsidR="00954372">
        <w:rPr>
          <w:lang w:eastAsia="zh-CN" w:bidi="hi-IN"/>
        </w:rPr>
        <w:t>dit</w:t>
      </w:r>
      <w:r w:rsidR="00FF3FAC">
        <w:rPr>
          <w:lang w:eastAsia="zh-CN" w:bidi="hi-IN"/>
        </w:rPr>
        <w:t xml:space="preserve"> </w:t>
      </w:r>
      <w:r w:rsidR="00954372">
        <w:rPr>
          <w:lang w:eastAsia="zh-CN" w:bidi="hi-IN"/>
        </w:rPr>
        <w:t>op</w:t>
      </w:r>
      <w:r w:rsidR="00FF3FAC">
        <w:rPr>
          <w:lang w:eastAsia="zh-CN" w:bidi="hi-IN"/>
        </w:rPr>
        <w:t xml:space="preserve"> </w:t>
      </w:r>
      <w:r w:rsidR="00954372">
        <w:rPr>
          <w:lang w:eastAsia="zh-CN" w:bidi="hi-IN"/>
        </w:rPr>
        <w:t>te</w:t>
      </w:r>
      <w:r w:rsidR="00FF3FAC">
        <w:rPr>
          <w:lang w:eastAsia="zh-CN" w:bidi="hi-IN"/>
        </w:rPr>
        <w:t xml:space="preserve"> </w:t>
      </w:r>
      <w:r w:rsidR="00954372">
        <w:rPr>
          <w:lang w:eastAsia="zh-CN" w:bidi="hi-IN"/>
        </w:rPr>
        <w:t>nemen</w:t>
      </w:r>
      <w:r w:rsidR="00FF3FAC">
        <w:rPr>
          <w:lang w:eastAsia="zh-CN" w:bidi="hi-IN"/>
        </w:rPr>
        <w:t xml:space="preserve"> </w:t>
      </w:r>
      <w:r w:rsidR="00954372">
        <w:rPr>
          <w:lang w:eastAsia="zh-CN" w:bidi="hi-IN"/>
        </w:rPr>
        <w:t>als</w:t>
      </w:r>
      <w:r w:rsidR="00FF3FAC">
        <w:rPr>
          <w:lang w:eastAsia="zh-CN" w:bidi="hi-IN"/>
        </w:rPr>
        <w:t xml:space="preserve"> </w:t>
      </w:r>
      <w:r w:rsidR="00954372" w:rsidRPr="00954372">
        <w:rPr>
          <w:lang w:eastAsia="zh-CN" w:bidi="hi-IN"/>
        </w:rPr>
        <w:t>algemene</w:t>
      </w:r>
      <w:r w:rsidR="00FF3FAC">
        <w:rPr>
          <w:lang w:eastAsia="zh-CN" w:bidi="hi-IN"/>
        </w:rPr>
        <w:t xml:space="preserve"> </w:t>
      </w:r>
      <w:r w:rsidR="00954372" w:rsidRPr="00954372">
        <w:rPr>
          <w:lang w:eastAsia="zh-CN" w:bidi="hi-IN"/>
        </w:rPr>
        <w:t>regel</w:t>
      </w:r>
      <w:r w:rsidR="00FF3FAC">
        <w:rPr>
          <w:lang w:eastAsia="zh-CN" w:bidi="hi-IN"/>
        </w:rPr>
        <w:t xml:space="preserve"> </w:t>
      </w:r>
      <w:r w:rsidR="00954372" w:rsidRPr="00954372">
        <w:rPr>
          <w:lang w:eastAsia="zh-CN" w:bidi="hi-IN"/>
        </w:rPr>
        <w:t>i.p.v.</w:t>
      </w:r>
      <w:r w:rsidR="00FF3FAC">
        <w:rPr>
          <w:lang w:eastAsia="zh-CN" w:bidi="hi-IN"/>
        </w:rPr>
        <w:t xml:space="preserve"> </w:t>
      </w:r>
      <w:r w:rsidR="00954372" w:rsidRPr="00954372">
        <w:rPr>
          <w:lang w:eastAsia="zh-CN" w:bidi="hi-IN"/>
        </w:rPr>
        <w:t>een</w:t>
      </w:r>
      <w:r w:rsidR="00FF3FAC">
        <w:rPr>
          <w:lang w:eastAsia="zh-CN" w:bidi="hi-IN"/>
        </w:rPr>
        <w:t xml:space="preserve"> </w:t>
      </w:r>
      <w:r w:rsidR="00954372" w:rsidRPr="00954372">
        <w:rPr>
          <w:lang w:eastAsia="zh-CN" w:bidi="hi-IN"/>
        </w:rPr>
        <w:t>beoordelingsregel.</w:t>
      </w:r>
    </w:p>
    <w:p w14:paraId="093D8F7D" w14:textId="2DA00E0E" w:rsidR="00E7461A" w:rsidRPr="00023CE8" w:rsidRDefault="006E6A20" w:rsidP="006E6A20">
      <w:pPr>
        <w:pStyle w:val="Divisiekop5"/>
        <w:rPr>
          <w:lang w:eastAsia="zh-CN" w:bidi="hi-IN"/>
        </w:rPr>
      </w:pPr>
      <w:r>
        <w:rPr>
          <w:lang w:eastAsia="zh-CN" w:bidi="hi-IN"/>
        </w:rPr>
        <w:tab/>
      </w:r>
      <w:r w:rsidR="00E7461A" w:rsidRPr="00023CE8">
        <w:rPr>
          <w:bCs/>
          <w:lang w:eastAsia="zh-CN" w:bidi="hi-IN"/>
        </w:rPr>
        <w:t>Toelichting</w:t>
      </w:r>
      <w:r w:rsidR="00FF3FAC">
        <w:rPr>
          <w:bCs/>
          <w:lang w:eastAsia="zh-CN" w:bidi="hi-IN"/>
        </w:rPr>
        <w:t xml:space="preserve"> </w:t>
      </w:r>
      <w:r w:rsidR="00E7461A" w:rsidRPr="00023CE8">
        <w:rPr>
          <w:bCs/>
          <w:lang w:eastAsia="zh-CN" w:bidi="hi-IN"/>
        </w:rPr>
        <w:t>Artikel</w:t>
      </w:r>
      <w:r w:rsidR="00FF3FAC">
        <w:rPr>
          <w:bCs/>
          <w:lang w:eastAsia="zh-CN" w:bidi="hi-IN"/>
        </w:rPr>
        <w:t xml:space="preserve"> </w:t>
      </w:r>
      <w:r w:rsidR="00E7461A" w:rsidRPr="00023CE8">
        <w:rPr>
          <w:bCs/>
          <w:lang w:eastAsia="zh-CN" w:bidi="hi-IN"/>
        </w:rPr>
        <w:t>5.298</w:t>
      </w:r>
      <w:r w:rsidR="00FF3FAC">
        <w:rPr>
          <w:bCs/>
          <w:lang w:eastAsia="zh-CN" w:bidi="hi-IN"/>
        </w:rPr>
        <w:t xml:space="preserve"> </w:t>
      </w:r>
      <w:r w:rsidR="00E7461A" w:rsidRPr="00023CE8">
        <w:rPr>
          <w:bCs/>
          <w:lang w:eastAsia="zh-CN" w:bidi="hi-IN"/>
        </w:rPr>
        <w:t>Aanwijzing</w:t>
      </w:r>
      <w:r w:rsidR="00FF3FAC">
        <w:rPr>
          <w:bCs/>
          <w:lang w:eastAsia="zh-CN" w:bidi="hi-IN"/>
        </w:rPr>
        <w:t xml:space="preserve"> </w:t>
      </w:r>
      <w:r w:rsidR="00E7461A" w:rsidRPr="00023CE8">
        <w:rPr>
          <w:bCs/>
          <w:lang w:eastAsia="zh-CN" w:bidi="hi-IN"/>
        </w:rPr>
        <w:t>vergunningplicht</w:t>
      </w:r>
      <w:r w:rsidR="00023CE8">
        <w:rPr>
          <w:bCs/>
          <w:lang w:eastAsia="zh-CN" w:bidi="hi-IN"/>
        </w:rPr>
        <w:t>ige</w:t>
      </w:r>
      <w:r w:rsidR="00FF3FAC">
        <w:rPr>
          <w:bCs/>
          <w:lang w:eastAsia="zh-CN" w:bidi="hi-IN"/>
        </w:rPr>
        <w:t xml:space="preserve"> </w:t>
      </w:r>
      <w:r w:rsidR="00E7461A" w:rsidRPr="00023CE8">
        <w:rPr>
          <w:bCs/>
          <w:lang w:eastAsia="zh-CN" w:bidi="hi-IN"/>
        </w:rPr>
        <w:t>gevallen</w:t>
      </w:r>
    </w:p>
    <w:p w14:paraId="142211F4" w14:textId="6BE5E236" w:rsidR="00E7461A" w:rsidRDefault="00023CE8" w:rsidP="000E0A22">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Pr>
          <w:lang w:eastAsia="zh-CN" w:bidi="hi-IN"/>
        </w:rPr>
        <w:t>overgenomen</w:t>
      </w:r>
      <w:r w:rsidR="00FF3FAC">
        <w:rPr>
          <w:lang w:eastAsia="zh-CN" w:bidi="hi-IN"/>
        </w:rPr>
        <w:t xml:space="preserve"> </w:t>
      </w:r>
      <w:r>
        <w:rPr>
          <w:lang w:eastAsia="zh-CN" w:bidi="hi-IN"/>
        </w:rPr>
        <w:t>uit</w:t>
      </w:r>
      <w:r w:rsidR="00FF3FAC">
        <w:rPr>
          <w:lang w:eastAsia="zh-CN" w:bidi="hi-IN"/>
        </w:rPr>
        <w:t xml:space="preserve"> </w:t>
      </w:r>
      <w:r>
        <w:rPr>
          <w:lang w:eastAsia="zh-CN" w:bidi="hi-IN"/>
        </w:rPr>
        <w:t>de</w:t>
      </w:r>
      <w:r w:rsidR="00FF3FAC">
        <w:rPr>
          <w:lang w:eastAsia="zh-CN" w:bidi="hi-IN"/>
        </w:rPr>
        <w:t xml:space="preserve"> </w:t>
      </w:r>
      <w:r w:rsidR="00DA5456">
        <w:rPr>
          <w:lang w:eastAsia="zh-CN" w:bidi="hi-IN"/>
        </w:rPr>
        <w:t>geïntegreerde</w:t>
      </w:r>
      <w:r w:rsidR="00FF3FAC">
        <w:rPr>
          <w:lang w:eastAsia="zh-CN" w:bidi="hi-IN"/>
        </w:rPr>
        <w:t xml:space="preserve"> </w:t>
      </w:r>
      <w:r>
        <w:rPr>
          <w:lang w:eastAsia="zh-CN" w:bidi="hi-IN"/>
        </w:rPr>
        <w:t>staalkaart.</w:t>
      </w:r>
    </w:p>
    <w:p w14:paraId="312AEA4E" w14:textId="5E8DB53C" w:rsidR="00F25F94" w:rsidRPr="00F25F94" w:rsidRDefault="006E6A20" w:rsidP="006E6A20">
      <w:pPr>
        <w:pStyle w:val="Divisiekop5"/>
        <w:rPr>
          <w:lang w:eastAsia="zh-CN" w:bidi="hi-IN"/>
        </w:rPr>
      </w:pPr>
      <w:r>
        <w:rPr>
          <w:lang w:eastAsia="zh-CN" w:bidi="hi-IN"/>
        </w:rPr>
        <w:tab/>
      </w:r>
      <w:r w:rsidR="00F25F94" w:rsidRPr="00F25F94">
        <w:rPr>
          <w:bCs/>
          <w:lang w:eastAsia="zh-CN" w:bidi="hi-IN"/>
        </w:rPr>
        <w:t>Toelichting</w:t>
      </w:r>
      <w:r w:rsidR="00FF3FAC">
        <w:rPr>
          <w:bCs/>
          <w:lang w:eastAsia="zh-CN" w:bidi="hi-IN"/>
        </w:rPr>
        <w:t xml:space="preserve"> </w:t>
      </w:r>
      <w:r w:rsidR="00F25F94" w:rsidRPr="00F25F94">
        <w:rPr>
          <w:bCs/>
          <w:lang w:eastAsia="zh-CN" w:bidi="hi-IN"/>
        </w:rPr>
        <w:t>Artikel</w:t>
      </w:r>
      <w:r w:rsidR="00FF3FAC">
        <w:rPr>
          <w:bCs/>
          <w:lang w:eastAsia="zh-CN" w:bidi="hi-IN"/>
        </w:rPr>
        <w:t xml:space="preserve"> </w:t>
      </w:r>
      <w:r w:rsidR="00F25F94" w:rsidRPr="00F25F94">
        <w:rPr>
          <w:bCs/>
          <w:lang w:eastAsia="zh-CN" w:bidi="hi-IN"/>
        </w:rPr>
        <w:t>5.29</w:t>
      </w:r>
      <w:r w:rsidR="00F25F94">
        <w:rPr>
          <w:bCs/>
          <w:lang w:eastAsia="zh-CN" w:bidi="hi-IN"/>
        </w:rPr>
        <w:t>9</w:t>
      </w:r>
      <w:r w:rsidR="00FF3FAC">
        <w:rPr>
          <w:bCs/>
          <w:lang w:eastAsia="zh-CN" w:bidi="hi-IN"/>
        </w:rPr>
        <w:t xml:space="preserve"> </w:t>
      </w:r>
      <w:r w:rsidR="00F25F94" w:rsidRPr="00F25F94">
        <w:rPr>
          <w:bCs/>
          <w:lang w:eastAsia="zh-CN" w:bidi="hi-IN"/>
        </w:rPr>
        <w:t>Bijzondere</w:t>
      </w:r>
      <w:r w:rsidR="00FF3FAC">
        <w:rPr>
          <w:bCs/>
          <w:lang w:eastAsia="zh-CN" w:bidi="hi-IN"/>
        </w:rPr>
        <w:t xml:space="preserve"> </w:t>
      </w:r>
      <w:r w:rsidR="00F25F94" w:rsidRPr="00F25F94">
        <w:rPr>
          <w:bCs/>
          <w:lang w:eastAsia="zh-CN" w:bidi="hi-IN"/>
        </w:rPr>
        <w:t>aanvraagvereisten</w:t>
      </w:r>
      <w:r w:rsidR="00FF3FAC">
        <w:rPr>
          <w:bCs/>
          <w:lang w:eastAsia="zh-CN" w:bidi="hi-IN"/>
        </w:rPr>
        <w:t xml:space="preserve"> </w:t>
      </w:r>
      <w:r w:rsidR="00F25F94" w:rsidRPr="00F25F94">
        <w:rPr>
          <w:bCs/>
          <w:lang w:eastAsia="zh-CN" w:bidi="hi-IN"/>
        </w:rPr>
        <w:t>omgevingsvergunning</w:t>
      </w:r>
    </w:p>
    <w:p w14:paraId="0588BC1E" w14:textId="2B3AEBAA" w:rsidR="00F25F94" w:rsidRDefault="00F25F94" w:rsidP="00F25F94">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Pr>
          <w:lang w:eastAsia="zh-CN" w:bidi="hi-IN"/>
        </w:rPr>
        <w:t>overgenomen</w:t>
      </w:r>
      <w:r w:rsidR="00FF3FAC">
        <w:rPr>
          <w:lang w:eastAsia="zh-CN" w:bidi="hi-IN"/>
        </w:rPr>
        <w:t xml:space="preserve"> </w:t>
      </w:r>
      <w:r>
        <w:rPr>
          <w:lang w:eastAsia="zh-CN" w:bidi="hi-IN"/>
        </w:rPr>
        <w:t>uit</w:t>
      </w:r>
      <w:r w:rsidR="00FF3FAC">
        <w:rPr>
          <w:lang w:eastAsia="zh-CN" w:bidi="hi-IN"/>
        </w:rPr>
        <w:t xml:space="preserve"> </w:t>
      </w:r>
      <w:r>
        <w:rPr>
          <w:lang w:eastAsia="zh-CN" w:bidi="hi-IN"/>
        </w:rPr>
        <w:t>de</w:t>
      </w:r>
      <w:r w:rsidR="00FF3FAC">
        <w:rPr>
          <w:lang w:eastAsia="zh-CN" w:bidi="hi-IN"/>
        </w:rPr>
        <w:t xml:space="preserve"> </w:t>
      </w:r>
      <w:r w:rsidR="00DA5456">
        <w:rPr>
          <w:lang w:eastAsia="zh-CN" w:bidi="hi-IN"/>
        </w:rPr>
        <w:t>geïntegreerde</w:t>
      </w:r>
      <w:r w:rsidR="00FF3FAC">
        <w:rPr>
          <w:lang w:eastAsia="zh-CN" w:bidi="hi-IN"/>
        </w:rPr>
        <w:t xml:space="preserve"> </w:t>
      </w:r>
      <w:r>
        <w:rPr>
          <w:lang w:eastAsia="zh-CN" w:bidi="hi-IN"/>
        </w:rPr>
        <w:t>staalkaart.</w:t>
      </w:r>
    </w:p>
    <w:p w14:paraId="6BB7847A" w14:textId="2222E6C0" w:rsidR="00F25F94" w:rsidRPr="00F25F94" w:rsidRDefault="006E6A20" w:rsidP="006E6A20">
      <w:pPr>
        <w:pStyle w:val="Divisiekop5"/>
        <w:rPr>
          <w:lang w:eastAsia="zh-CN" w:bidi="hi-IN"/>
        </w:rPr>
      </w:pPr>
      <w:r>
        <w:rPr>
          <w:lang w:eastAsia="zh-CN" w:bidi="hi-IN"/>
        </w:rPr>
        <w:tab/>
      </w:r>
      <w:r w:rsidR="00F25F94" w:rsidRPr="00F25F94">
        <w:rPr>
          <w:bCs/>
          <w:lang w:eastAsia="zh-CN" w:bidi="hi-IN"/>
        </w:rPr>
        <w:t>Toelichting</w:t>
      </w:r>
      <w:r w:rsidR="00FF3FAC">
        <w:rPr>
          <w:bCs/>
          <w:lang w:eastAsia="zh-CN" w:bidi="hi-IN"/>
        </w:rPr>
        <w:t xml:space="preserve"> </w:t>
      </w:r>
      <w:r w:rsidR="00F25F94" w:rsidRPr="00F25F94">
        <w:rPr>
          <w:bCs/>
          <w:lang w:eastAsia="zh-CN" w:bidi="hi-IN"/>
        </w:rPr>
        <w:t>Artikel</w:t>
      </w:r>
      <w:r w:rsidR="00FF3FAC">
        <w:rPr>
          <w:bCs/>
          <w:lang w:eastAsia="zh-CN" w:bidi="hi-IN"/>
        </w:rPr>
        <w:t xml:space="preserve"> </w:t>
      </w:r>
      <w:r w:rsidR="00F25F94" w:rsidRPr="00F25F94">
        <w:rPr>
          <w:bCs/>
          <w:lang w:eastAsia="zh-CN" w:bidi="hi-IN"/>
        </w:rPr>
        <w:t>5.300</w:t>
      </w:r>
      <w:r w:rsidR="00FF3FAC">
        <w:rPr>
          <w:bCs/>
          <w:lang w:eastAsia="zh-CN" w:bidi="hi-IN"/>
        </w:rPr>
        <w:t xml:space="preserve"> </w:t>
      </w:r>
      <w:r w:rsidR="00F25F94" w:rsidRPr="00F25F94">
        <w:rPr>
          <w:bCs/>
          <w:lang w:eastAsia="zh-CN" w:bidi="hi-IN"/>
        </w:rPr>
        <w:t>Beoordelingsregels</w:t>
      </w:r>
      <w:r w:rsidR="00FF3FAC">
        <w:rPr>
          <w:bCs/>
          <w:lang w:eastAsia="zh-CN" w:bidi="hi-IN"/>
        </w:rPr>
        <w:t xml:space="preserve"> </w:t>
      </w:r>
      <w:r w:rsidR="00F25F94" w:rsidRPr="00F25F94">
        <w:rPr>
          <w:bCs/>
          <w:lang w:eastAsia="zh-CN" w:bidi="hi-IN"/>
        </w:rPr>
        <w:t>omgevingsvergunning</w:t>
      </w:r>
    </w:p>
    <w:p w14:paraId="742DDC5D" w14:textId="6F59394E" w:rsidR="00F25F94" w:rsidRDefault="00F25F94" w:rsidP="00F25F94">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Pr>
          <w:lang w:eastAsia="zh-CN" w:bidi="hi-IN"/>
        </w:rPr>
        <w:t>overgenomen</w:t>
      </w:r>
      <w:r w:rsidR="00FF3FAC">
        <w:rPr>
          <w:lang w:eastAsia="zh-CN" w:bidi="hi-IN"/>
        </w:rPr>
        <w:t xml:space="preserve"> </w:t>
      </w:r>
      <w:r>
        <w:rPr>
          <w:lang w:eastAsia="zh-CN" w:bidi="hi-IN"/>
        </w:rPr>
        <w:t>uit</w:t>
      </w:r>
      <w:r w:rsidR="00FF3FAC">
        <w:rPr>
          <w:lang w:eastAsia="zh-CN" w:bidi="hi-IN"/>
        </w:rPr>
        <w:t xml:space="preserve"> </w:t>
      </w:r>
      <w:r>
        <w:rPr>
          <w:lang w:eastAsia="zh-CN" w:bidi="hi-IN"/>
        </w:rPr>
        <w:t>de</w:t>
      </w:r>
      <w:r w:rsidR="00FF3FAC">
        <w:rPr>
          <w:lang w:eastAsia="zh-CN" w:bidi="hi-IN"/>
        </w:rPr>
        <w:t xml:space="preserve"> </w:t>
      </w:r>
      <w:r w:rsidR="00DA5456">
        <w:rPr>
          <w:lang w:eastAsia="zh-CN" w:bidi="hi-IN"/>
        </w:rPr>
        <w:t>geïntegreerde</w:t>
      </w:r>
      <w:r w:rsidR="00FF3FAC">
        <w:rPr>
          <w:lang w:eastAsia="zh-CN" w:bidi="hi-IN"/>
        </w:rPr>
        <w:t xml:space="preserve"> </w:t>
      </w:r>
      <w:r>
        <w:rPr>
          <w:lang w:eastAsia="zh-CN" w:bidi="hi-IN"/>
        </w:rPr>
        <w:t>staalkaart.</w:t>
      </w:r>
    </w:p>
    <w:p w14:paraId="799C8439" w14:textId="7DE71190" w:rsidR="000E0A22" w:rsidRPr="009301FE" w:rsidRDefault="006E6A20" w:rsidP="006E6A20">
      <w:pPr>
        <w:pStyle w:val="Divisiekop5"/>
        <w:rPr>
          <w:lang w:eastAsia="zh-CN" w:bidi="hi-IN"/>
        </w:rPr>
      </w:pPr>
      <w:r>
        <w:rPr>
          <w:lang w:eastAsia="zh-CN" w:bidi="hi-IN"/>
        </w:rPr>
        <w:tab/>
      </w:r>
      <w:r w:rsidR="000E0A22" w:rsidRPr="009301FE">
        <w:rPr>
          <w:bCs/>
          <w:lang w:eastAsia="zh-CN" w:bidi="hi-IN"/>
        </w:rPr>
        <w:t>Toelichting</w:t>
      </w:r>
      <w:r w:rsidR="00FF3FAC">
        <w:rPr>
          <w:bCs/>
          <w:lang w:eastAsia="zh-CN" w:bidi="hi-IN"/>
        </w:rPr>
        <w:t xml:space="preserve"> </w:t>
      </w:r>
      <w:r w:rsidR="000E0A22" w:rsidRPr="009301FE">
        <w:rPr>
          <w:bCs/>
          <w:lang w:eastAsia="zh-CN" w:bidi="hi-IN"/>
        </w:rPr>
        <w:t>-</w:t>
      </w:r>
      <w:r w:rsidR="00FF3FAC">
        <w:rPr>
          <w:bCs/>
          <w:lang w:eastAsia="zh-CN" w:bidi="hi-IN"/>
        </w:rPr>
        <w:t xml:space="preserve"> </w:t>
      </w:r>
      <w:r w:rsidR="000E0A22" w:rsidRPr="009301FE">
        <w:rPr>
          <w:bCs/>
          <w:lang w:eastAsia="zh-CN" w:bidi="hi-IN"/>
        </w:rPr>
        <w:t>Artikel</w:t>
      </w:r>
      <w:r w:rsidR="00FF3FAC">
        <w:rPr>
          <w:bCs/>
          <w:lang w:eastAsia="zh-CN" w:bidi="hi-IN"/>
        </w:rPr>
        <w:t xml:space="preserve"> </w:t>
      </w:r>
      <w:r w:rsidR="000E0A22" w:rsidRPr="009301FE">
        <w:rPr>
          <w:bCs/>
          <w:lang w:eastAsia="zh-CN" w:bidi="hi-IN"/>
        </w:rPr>
        <w:t>5.</w:t>
      </w:r>
      <w:r w:rsidR="0024731E">
        <w:rPr>
          <w:bCs/>
          <w:lang w:eastAsia="zh-CN" w:bidi="hi-IN"/>
        </w:rPr>
        <w:t>1038</w:t>
      </w:r>
      <w:r w:rsidR="00FF3FAC">
        <w:rPr>
          <w:bCs/>
          <w:lang w:eastAsia="zh-CN" w:bidi="hi-IN"/>
        </w:rPr>
        <w:t xml:space="preserve"> </w:t>
      </w:r>
      <w:r w:rsidR="000E0A22" w:rsidRPr="009301FE">
        <w:rPr>
          <w:bCs/>
          <w:lang w:eastAsia="zh-CN" w:bidi="hi-IN"/>
        </w:rPr>
        <w:t>Aanwijzing</w:t>
      </w:r>
      <w:r w:rsidR="00FF3FAC">
        <w:rPr>
          <w:bCs/>
          <w:lang w:eastAsia="zh-CN" w:bidi="hi-IN"/>
        </w:rPr>
        <w:t xml:space="preserve"> </w:t>
      </w:r>
      <w:r w:rsidR="000E0A22" w:rsidRPr="009301FE">
        <w:rPr>
          <w:bCs/>
          <w:lang w:eastAsia="zh-CN" w:bidi="hi-IN"/>
        </w:rPr>
        <w:t>vergunningplichtige</w:t>
      </w:r>
      <w:r w:rsidR="00FF3FAC">
        <w:rPr>
          <w:bCs/>
          <w:lang w:eastAsia="zh-CN" w:bidi="hi-IN"/>
        </w:rPr>
        <w:t xml:space="preserve"> </w:t>
      </w:r>
      <w:r w:rsidR="000E0A22" w:rsidRPr="009301FE">
        <w:rPr>
          <w:bCs/>
          <w:lang w:eastAsia="zh-CN" w:bidi="hi-IN"/>
        </w:rPr>
        <w:t>gevallen</w:t>
      </w:r>
      <w:r w:rsidR="00FF3FAC">
        <w:rPr>
          <w:bCs/>
          <w:lang w:eastAsia="zh-CN" w:bidi="hi-IN"/>
        </w:rPr>
        <w:t xml:space="preserve"> </w:t>
      </w:r>
      <w:r w:rsidR="000E0A22" w:rsidRPr="009301FE">
        <w:rPr>
          <w:bCs/>
          <w:lang w:eastAsia="zh-CN" w:bidi="hi-IN"/>
        </w:rPr>
        <w:t>bij</w:t>
      </w:r>
      <w:r w:rsidR="00FF3FAC">
        <w:rPr>
          <w:bCs/>
          <w:lang w:eastAsia="zh-CN" w:bidi="hi-IN"/>
        </w:rPr>
        <w:t xml:space="preserve"> </w:t>
      </w:r>
      <w:r w:rsidR="000E0A22" w:rsidRPr="009301FE">
        <w:rPr>
          <w:bCs/>
          <w:lang w:eastAsia="zh-CN" w:bidi="hi-IN"/>
        </w:rPr>
        <w:t>overschrijding</w:t>
      </w:r>
      <w:r w:rsidR="00FF3FAC">
        <w:rPr>
          <w:bCs/>
          <w:lang w:eastAsia="zh-CN" w:bidi="hi-IN"/>
        </w:rPr>
        <w:t xml:space="preserve"> </w:t>
      </w:r>
      <w:r w:rsidR="000E0A22" w:rsidRPr="009301FE">
        <w:rPr>
          <w:bCs/>
          <w:lang w:eastAsia="zh-CN" w:bidi="hi-IN"/>
        </w:rPr>
        <w:t>standaardwaarde</w:t>
      </w:r>
    </w:p>
    <w:p w14:paraId="387FC4C0" w14:textId="74486FE4" w:rsidR="004A1A5E" w:rsidRDefault="004A1A5E" w:rsidP="000E0A22">
      <w:pPr>
        <w:rPr>
          <w:lang w:eastAsia="zh-CN" w:bidi="hi-IN"/>
        </w:rPr>
      </w:pPr>
      <w:r w:rsidRPr="004A1A5E">
        <w:rPr>
          <w:lang w:eastAsia="zh-CN" w:bidi="hi-IN"/>
        </w:rPr>
        <w:t>De</w:t>
      </w:r>
      <w:r w:rsidR="00FF3FAC">
        <w:rPr>
          <w:lang w:eastAsia="zh-CN" w:bidi="hi-IN"/>
        </w:rPr>
        <w:t xml:space="preserve"> </w:t>
      </w:r>
      <w:r w:rsidRPr="004A1A5E">
        <w:rPr>
          <w:lang w:eastAsia="zh-CN" w:bidi="hi-IN"/>
        </w:rPr>
        <w:t>artikelen</w:t>
      </w:r>
      <w:r w:rsidR="00FF3FAC">
        <w:rPr>
          <w:lang w:eastAsia="zh-CN" w:bidi="hi-IN"/>
        </w:rPr>
        <w:t xml:space="preserve"> </w:t>
      </w:r>
      <w:r w:rsidR="00915720">
        <w:rPr>
          <w:lang w:eastAsia="zh-CN" w:bidi="hi-IN"/>
        </w:rPr>
        <w:t>(5.1038</w:t>
      </w:r>
      <w:r w:rsidR="00FF3FAC">
        <w:rPr>
          <w:lang w:eastAsia="zh-CN" w:bidi="hi-IN"/>
        </w:rPr>
        <w:t xml:space="preserve"> </w:t>
      </w:r>
      <w:r w:rsidR="00915720">
        <w:rPr>
          <w:lang w:eastAsia="zh-CN" w:bidi="hi-IN"/>
        </w:rPr>
        <w:t>t</w:t>
      </w:r>
      <w:r w:rsidR="00DA5481">
        <w:rPr>
          <w:lang w:eastAsia="zh-CN" w:bidi="hi-IN"/>
        </w:rPr>
        <w:t>/</w:t>
      </w:r>
      <w:r w:rsidR="00915720">
        <w:rPr>
          <w:lang w:eastAsia="zh-CN" w:bidi="hi-IN"/>
        </w:rPr>
        <w:t>m</w:t>
      </w:r>
      <w:r w:rsidR="00FF3FAC">
        <w:rPr>
          <w:lang w:eastAsia="zh-CN" w:bidi="hi-IN"/>
        </w:rPr>
        <w:t xml:space="preserve"> </w:t>
      </w:r>
      <w:r w:rsidR="00915720">
        <w:rPr>
          <w:lang w:eastAsia="zh-CN" w:bidi="hi-IN"/>
        </w:rPr>
        <w:t>5.1042)</w:t>
      </w:r>
      <w:r w:rsidR="00FF3FAC">
        <w:rPr>
          <w:lang w:eastAsia="zh-CN" w:bidi="hi-IN"/>
        </w:rPr>
        <w:t xml:space="preserve"> </w:t>
      </w:r>
      <w:r w:rsidRPr="004A1A5E">
        <w:rPr>
          <w:lang w:eastAsia="zh-CN" w:bidi="hi-IN"/>
        </w:rPr>
        <w:t>zijn</w:t>
      </w:r>
      <w:r w:rsidR="00FF3FAC">
        <w:rPr>
          <w:lang w:eastAsia="zh-CN" w:bidi="hi-IN"/>
        </w:rPr>
        <w:t xml:space="preserve"> </w:t>
      </w:r>
      <w:r w:rsidRPr="004A1A5E">
        <w:rPr>
          <w:lang w:eastAsia="zh-CN" w:bidi="hi-IN"/>
        </w:rPr>
        <w:t>opgenomen,</w:t>
      </w:r>
      <w:r w:rsidR="00FF3FAC">
        <w:rPr>
          <w:lang w:eastAsia="zh-CN" w:bidi="hi-IN"/>
        </w:rPr>
        <w:t xml:space="preserve"> </w:t>
      </w:r>
      <w:r w:rsidRPr="004A1A5E">
        <w:rPr>
          <w:lang w:eastAsia="zh-CN" w:bidi="hi-IN"/>
        </w:rPr>
        <w:t>omdat</w:t>
      </w:r>
      <w:r w:rsidR="00FF3FAC">
        <w:rPr>
          <w:lang w:eastAsia="zh-CN" w:bidi="hi-IN"/>
        </w:rPr>
        <w:t xml:space="preserve"> </w:t>
      </w:r>
      <w:r w:rsidRPr="004A1A5E">
        <w:rPr>
          <w:lang w:eastAsia="zh-CN" w:bidi="hi-IN"/>
        </w:rPr>
        <w:t>de</w:t>
      </w:r>
      <w:r w:rsidR="00FF3FAC">
        <w:rPr>
          <w:lang w:eastAsia="zh-CN" w:bidi="hi-IN"/>
        </w:rPr>
        <w:t xml:space="preserve"> </w:t>
      </w:r>
      <w:r w:rsidRPr="004A1A5E">
        <w:rPr>
          <w:lang w:eastAsia="zh-CN" w:bidi="hi-IN"/>
        </w:rPr>
        <w:t>staalkaart</w:t>
      </w:r>
      <w:r w:rsidR="00FF3FAC">
        <w:rPr>
          <w:lang w:eastAsia="zh-CN" w:bidi="hi-IN"/>
        </w:rPr>
        <w:t xml:space="preserve"> </w:t>
      </w:r>
      <w:r w:rsidRPr="004A1A5E">
        <w:rPr>
          <w:lang w:eastAsia="zh-CN" w:bidi="hi-IN"/>
        </w:rPr>
        <w:t>nog</w:t>
      </w:r>
      <w:r w:rsidR="00FF3FAC">
        <w:rPr>
          <w:lang w:eastAsia="zh-CN" w:bidi="hi-IN"/>
        </w:rPr>
        <w:t xml:space="preserve"> </w:t>
      </w:r>
      <w:r w:rsidRPr="004A1A5E">
        <w:rPr>
          <w:lang w:eastAsia="zh-CN" w:bidi="hi-IN"/>
        </w:rPr>
        <w:t>geen</w:t>
      </w:r>
      <w:r w:rsidR="00FF3FAC">
        <w:rPr>
          <w:lang w:eastAsia="zh-CN" w:bidi="hi-IN"/>
        </w:rPr>
        <w:t xml:space="preserve"> </w:t>
      </w:r>
      <w:r w:rsidRPr="004A1A5E">
        <w:rPr>
          <w:lang w:eastAsia="zh-CN" w:bidi="hi-IN"/>
        </w:rPr>
        <w:t>regels</w:t>
      </w:r>
      <w:r w:rsidR="00FF3FAC">
        <w:rPr>
          <w:lang w:eastAsia="zh-CN" w:bidi="hi-IN"/>
        </w:rPr>
        <w:t xml:space="preserve"> </w:t>
      </w:r>
      <w:r w:rsidRPr="004A1A5E">
        <w:rPr>
          <w:lang w:eastAsia="zh-CN" w:bidi="hi-IN"/>
        </w:rPr>
        <w:t>had</w:t>
      </w:r>
      <w:r w:rsidR="00FF3FAC">
        <w:rPr>
          <w:lang w:eastAsia="zh-CN" w:bidi="hi-IN"/>
        </w:rPr>
        <w:t xml:space="preserve"> </w:t>
      </w:r>
      <w:r w:rsidRPr="004A1A5E">
        <w:rPr>
          <w:lang w:eastAsia="zh-CN" w:bidi="hi-IN"/>
        </w:rPr>
        <w:t>voor</w:t>
      </w:r>
      <w:r w:rsidR="00FF3FAC">
        <w:rPr>
          <w:lang w:eastAsia="zh-CN" w:bidi="hi-IN"/>
        </w:rPr>
        <w:t xml:space="preserve"> </w:t>
      </w:r>
      <w:r w:rsidRPr="004A1A5E">
        <w:rPr>
          <w:lang w:eastAsia="zh-CN" w:bidi="hi-IN"/>
        </w:rPr>
        <w:t>overschrijding</w:t>
      </w:r>
      <w:r w:rsidR="00FF3FAC">
        <w:rPr>
          <w:lang w:eastAsia="zh-CN" w:bidi="hi-IN"/>
        </w:rPr>
        <w:t xml:space="preserve"> </w:t>
      </w:r>
      <w:r w:rsidRPr="004A1A5E">
        <w:rPr>
          <w:lang w:eastAsia="zh-CN" w:bidi="hi-IN"/>
        </w:rPr>
        <w:t>standaardwaarde,</w:t>
      </w:r>
      <w:r w:rsidR="00FF3FAC">
        <w:rPr>
          <w:lang w:eastAsia="zh-CN" w:bidi="hi-IN"/>
        </w:rPr>
        <w:t xml:space="preserve"> </w:t>
      </w:r>
      <w:r w:rsidRPr="004A1A5E">
        <w:rPr>
          <w:lang w:eastAsia="zh-CN" w:bidi="hi-IN"/>
        </w:rPr>
        <w:t>maar</w:t>
      </w:r>
      <w:r w:rsidR="00FF3FAC">
        <w:rPr>
          <w:lang w:eastAsia="zh-CN" w:bidi="hi-IN"/>
        </w:rPr>
        <w:t xml:space="preserve"> </w:t>
      </w:r>
      <w:r w:rsidRPr="004A1A5E">
        <w:rPr>
          <w:lang w:eastAsia="zh-CN" w:bidi="hi-IN"/>
        </w:rPr>
        <w:t>in</w:t>
      </w:r>
      <w:r w:rsidR="00FF3FAC">
        <w:rPr>
          <w:lang w:eastAsia="zh-CN" w:bidi="hi-IN"/>
        </w:rPr>
        <w:t xml:space="preserve"> </w:t>
      </w:r>
      <w:r w:rsidRPr="004A1A5E">
        <w:rPr>
          <w:lang w:eastAsia="zh-CN" w:bidi="hi-IN"/>
        </w:rPr>
        <w:t>dit</w:t>
      </w:r>
      <w:r w:rsidR="00FF3FAC">
        <w:rPr>
          <w:lang w:eastAsia="zh-CN" w:bidi="hi-IN"/>
        </w:rPr>
        <w:t xml:space="preserve"> </w:t>
      </w:r>
      <w:r w:rsidRPr="004A1A5E">
        <w:rPr>
          <w:lang w:eastAsia="zh-CN" w:bidi="hi-IN"/>
        </w:rPr>
        <w:t>plangebied</w:t>
      </w:r>
      <w:r w:rsidR="00FF3FAC">
        <w:rPr>
          <w:lang w:eastAsia="zh-CN" w:bidi="hi-IN"/>
        </w:rPr>
        <w:t xml:space="preserve"> </w:t>
      </w:r>
      <w:r w:rsidRPr="004A1A5E">
        <w:rPr>
          <w:lang w:eastAsia="zh-CN" w:bidi="hi-IN"/>
        </w:rPr>
        <w:t>wordt</w:t>
      </w:r>
      <w:r w:rsidR="00FF3FAC">
        <w:rPr>
          <w:lang w:eastAsia="zh-CN" w:bidi="hi-IN"/>
        </w:rPr>
        <w:t xml:space="preserve"> </w:t>
      </w:r>
      <w:r w:rsidRPr="004A1A5E">
        <w:rPr>
          <w:lang w:eastAsia="zh-CN" w:bidi="hi-IN"/>
        </w:rPr>
        <w:t>die</w:t>
      </w:r>
      <w:r w:rsidR="00FF3FAC">
        <w:rPr>
          <w:lang w:eastAsia="zh-CN" w:bidi="hi-IN"/>
        </w:rPr>
        <w:t xml:space="preserve"> </w:t>
      </w:r>
      <w:r w:rsidRPr="004A1A5E">
        <w:rPr>
          <w:lang w:eastAsia="zh-CN" w:bidi="hi-IN"/>
        </w:rPr>
        <w:t>waarde</w:t>
      </w:r>
      <w:r w:rsidR="00FF3FAC">
        <w:rPr>
          <w:lang w:eastAsia="zh-CN" w:bidi="hi-IN"/>
        </w:rPr>
        <w:t xml:space="preserve"> </w:t>
      </w:r>
      <w:r w:rsidRPr="004A1A5E">
        <w:rPr>
          <w:lang w:eastAsia="zh-CN" w:bidi="hi-IN"/>
        </w:rPr>
        <w:t>overschreden</w:t>
      </w:r>
      <w:r w:rsidR="00FF3FAC">
        <w:rPr>
          <w:lang w:eastAsia="zh-CN" w:bidi="hi-IN"/>
        </w:rPr>
        <w:t xml:space="preserve"> </w:t>
      </w:r>
      <w:r w:rsidRPr="004A1A5E">
        <w:rPr>
          <w:lang w:eastAsia="zh-CN" w:bidi="hi-IN"/>
        </w:rPr>
        <w:t>en</w:t>
      </w:r>
      <w:r w:rsidR="00FF3FAC">
        <w:rPr>
          <w:lang w:eastAsia="zh-CN" w:bidi="hi-IN"/>
        </w:rPr>
        <w:t xml:space="preserve"> </w:t>
      </w:r>
      <w:r w:rsidRPr="004A1A5E">
        <w:rPr>
          <w:lang w:eastAsia="zh-CN" w:bidi="hi-IN"/>
        </w:rPr>
        <w:t>is</w:t>
      </w:r>
      <w:r w:rsidR="00FF3FAC">
        <w:rPr>
          <w:lang w:eastAsia="zh-CN" w:bidi="hi-IN"/>
        </w:rPr>
        <w:t xml:space="preserve"> </w:t>
      </w:r>
      <w:r w:rsidRPr="004A1A5E">
        <w:rPr>
          <w:lang w:eastAsia="zh-CN" w:bidi="hi-IN"/>
        </w:rPr>
        <w:t>dus</w:t>
      </w:r>
      <w:r w:rsidR="00FF3FAC">
        <w:rPr>
          <w:lang w:eastAsia="zh-CN" w:bidi="hi-IN"/>
        </w:rPr>
        <w:t xml:space="preserve"> </w:t>
      </w:r>
      <w:r w:rsidRPr="004A1A5E">
        <w:rPr>
          <w:lang w:eastAsia="zh-CN" w:bidi="hi-IN"/>
        </w:rPr>
        <w:t>invulling</w:t>
      </w:r>
      <w:r w:rsidR="00FF3FAC">
        <w:rPr>
          <w:lang w:eastAsia="zh-CN" w:bidi="hi-IN"/>
        </w:rPr>
        <w:t xml:space="preserve"> </w:t>
      </w:r>
      <w:r w:rsidRPr="004A1A5E">
        <w:rPr>
          <w:lang w:eastAsia="zh-CN" w:bidi="hi-IN"/>
        </w:rPr>
        <w:t>noodzakelijk</w:t>
      </w:r>
      <w:r w:rsidR="00FF3FAC">
        <w:rPr>
          <w:lang w:eastAsia="zh-CN" w:bidi="hi-IN"/>
        </w:rPr>
        <w:t xml:space="preserve"> </w:t>
      </w:r>
      <w:r w:rsidR="009C44A7">
        <w:rPr>
          <w:lang w:eastAsia="zh-CN" w:bidi="hi-IN"/>
        </w:rPr>
        <w:t>om</w:t>
      </w:r>
      <w:r w:rsidR="00FF3FAC">
        <w:rPr>
          <w:lang w:eastAsia="zh-CN" w:bidi="hi-IN"/>
        </w:rPr>
        <w:t xml:space="preserve"> </w:t>
      </w:r>
      <w:r w:rsidR="009C44A7">
        <w:rPr>
          <w:lang w:eastAsia="zh-CN" w:bidi="hi-IN"/>
        </w:rPr>
        <w:t>te</w:t>
      </w:r>
      <w:r w:rsidR="00FF3FAC">
        <w:rPr>
          <w:lang w:eastAsia="zh-CN" w:bidi="hi-IN"/>
        </w:rPr>
        <w:t xml:space="preserve"> </w:t>
      </w:r>
      <w:r w:rsidR="009C44A7">
        <w:rPr>
          <w:lang w:eastAsia="zh-CN" w:bidi="hi-IN"/>
        </w:rPr>
        <w:t>voldoen</w:t>
      </w:r>
      <w:r w:rsidR="00FF3FAC">
        <w:rPr>
          <w:lang w:eastAsia="zh-CN" w:bidi="hi-IN"/>
        </w:rPr>
        <w:t xml:space="preserve"> </w:t>
      </w:r>
      <w:r w:rsidR="009C44A7">
        <w:rPr>
          <w:lang w:eastAsia="zh-CN" w:bidi="hi-IN"/>
        </w:rPr>
        <w:t>aan</w:t>
      </w:r>
      <w:r w:rsidR="00FF3FAC">
        <w:rPr>
          <w:lang w:eastAsia="zh-CN" w:bidi="hi-IN"/>
        </w:rPr>
        <w:t xml:space="preserve"> </w:t>
      </w:r>
      <w:r w:rsidR="009C44A7">
        <w:rPr>
          <w:lang w:eastAsia="zh-CN" w:bidi="hi-IN"/>
        </w:rPr>
        <w:t>de</w:t>
      </w:r>
      <w:r w:rsidR="00FF3FAC">
        <w:rPr>
          <w:lang w:eastAsia="zh-CN" w:bidi="hi-IN"/>
        </w:rPr>
        <w:t xml:space="preserve"> </w:t>
      </w:r>
      <w:r w:rsidR="009C44A7">
        <w:rPr>
          <w:lang w:eastAsia="zh-CN" w:bidi="hi-IN"/>
        </w:rPr>
        <w:t>instructieregels</w:t>
      </w:r>
      <w:r w:rsidR="00FF3FAC">
        <w:rPr>
          <w:lang w:eastAsia="zh-CN" w:bidi="hi-IN"/>
        </w:rPr>
        <w:t xml:space="preserve"> </w:t>
      </w:r>
      <w:r w:rsidR="009C44A7">
        <w:rPr>
          <w:lang w:eastAsia="zh-CN" w:bidi="hi-IN"/>
        </w:rPr>
        <w:t>van</w:t>
      </w:r>
      <w:r w:rsidR="00FF3FAC">
        <w:rPr>
          <w:lang w:eastAsia="zh-CN" w:bidi="hi-IN"/>
        </w:rPr>
        <w:t xml:space="preserve"> </w:t>
      </w:r>
      <w:r w:rsidR="009C44A7">
        <w:rPr>
          <w:lang w:eastAsia="zh-CN" w:bidi="hi-IN"/>
        </w:rPr>
        <w:t>het</w:t>
      </w:r>
      <w:r w:rsidR="00FF3FAC">
        <w:rPr>
          <w:lang w:eastAsia="zh-CN" w:bidi="hi-IN"/>
        </w:rPr>
        <w:t xml:space="preserve"> </w:t>
      </w:r>
      <w:r w:rsidR="009C44A7">
        <w:rPr>
          <w:lang w:eastAsia="zh-CN" w:bidi="hi-IN"/>
        </w:rPr>
        <w:t>Bkl.</w:t>
      </w:r>
    </w:p>
    <w:p w14:paraId="1DADD412" w14:textId="7C62B0B9" w:rsidR="00E450CD" w:rsidRPr="006941A9" w:rsidRDefault="006E6A20" w:rsidP="006E6A20">
      <w:pPr>
        <w:pStyle w:val="Divisiekop5"/>
        <w:rPr>
          <w:lang w:eastAsia="zh-CN" w:bidi="hi-IN"/>
        </w:rPr>
      </w:pPr>
      <w:r>
        <w:rPr>
          <w:lang w:eastAsia="zh-CN" w:bidi="hi-IN"/>
        </w:rPr>
        <w:tab/>
      </w:r>
      <w:r w:rsidR="00E450CD" w:rsidRPr="006941A9">
        <w:rPr>
          <w:bCs/>
          <w:lang w:eastAsia="zh-CN" w:bidi="hi-IN"/>
        </w:rPr>
        <w:t>Toelichting</w:t>
      </w:r>
      <w:r w:rsidR="00FF3FAC">
        <w:rPr>
          <w:bCs/>
          <w:lang w:eastAsia="zh-CN" w:bidi="hi-IN"/>
        </w:rPr>
        <w:t xml:space="preserve"> </w:t>
      </w:r>
      <w:r w:rsidR="00E450CD" w:rsidRPr="006941A9">
        <w:rPr>
          <w:bCs/>
          <w:lang w:eastAsia="zh-CN" w:bidi="hi-IN"/>
        </w:rPr>
        <w:t>Artikel</w:t>
      </w:r>
      <w:r w:rsidR="00FF3FAC">
        <w:rPr>
          <w:bCs/>
          <w:lang w:eastAsia="zh-CN" w:bidi="hi-IN"/>
        </w:rPr>
        <w:t xml:space="preserve"> </w:t>
      </w:r>
      <w:r w:rsidR="00E450CD" w:rsidRPr="006941A9">
        <w:rPr>
          <w:bCs/>
          <w:lang w:eastAsia="zh-CN" w:bidi="hi-IN"/>
        </w:rPr>
        <w:t>5.</w:t>
      </w:r>
      <w:r w:rsidR="006941A9">
        <w:rPr>
          <w:bCs/>
          <w:lang w:eastAsia="zh-CN" w:bidi="hi-IN"/>
        </w:rPr>
        <w:t>1039</w:t>
      </w:r>
      <w:r w:rsidR="00FF3FAC">
        <w:rPr>
          <w:bCs/>
          <w:lang w:eastAsia="zh-CN" w:bidi="hi-IN"/>
        </w:rPr>
        <w:t xml:space="preserve"> </w:t>
      </w:r>
      <w:r w:rsidR="006941A9">
        <w:rPr>
          <w:bCs/>
          <w:lang w:eastAsia="zh-CN" w:bidi="hi-IN"/>
        </w:rPr>
        <w:t>Bijzondere</w:t>
      </w:r>
      <w:r w:rsidR="00FF3FAC">
        <w:rPr>
          <w:bCs/>
          <w:lang w:eastAsia="zh-CN" w:bidi="hi-IN"/>
        </w:rPr>
        <w:t xml:space="preserve"> </w:t>
      </w:r>
      <w:r w:rsidR="006941A9">
        <w:rPr>
          <w:bCs/>
          <w:lang w:eastAsia="zh-CN" w:bidi="hi-IN"/>
        </w:rPr>
        <w:t>aanvraagvereisten</w:t>
      </w:r>
      <w:r w:rsidR="00FF3FAC">
        <w:rPr>
          <w:bCs/>
          <w:lang w:eastAsia="zh-CN" w:bidi="hi-IN"/>
        </w:rPr>
        <w:t xml:space="preserve"> </w:t>
      </w:r>
      <w:r w:rsidR="006941A9">
        <w:rPr>
          <w:bCs/>
          <w:lang w:eastAsia="zh-CN" w:bidi="hi-IN"/>
        </w:rPr>
        <w:t>omgevingsvergunning</w:t>
      </w:r>
      <w:r w:rsidR="00FF3FAC">
        <w:rPr>
          <w:bCs/>
          <w:lang w:eastAsia="zh-CN" w:bidi="hi-IN"/>
        </w:rPr>
        <w:t xml:space="preserve"> </w:t>
      </w:r>
      <w:r w:rsidR="006941A9">
        <w:rPr>
          <w:bCs/>
          <w:lang w:eastAsia="zh-CN" w:bidi="hi-IN"/>
        </w:rPr>
        <w:t>bij</w:t>
      </w:r>
      <w:r w:rsidR="00FF3FAC">
        <w:rPr>
          <w:bCs/>
          <w:lang w:eastAsia="zh-CN" w:bidi="hi-IN"/>
        </w:rPr>
        <w:t xml:space="preserve"> </w:t>
      </w:r>
      <w:r w:rsidR="006941A9">
        <w:rPr>
          <w:bCs/>
          <w:lang w:eastAsia="zh-CN" w:bidi="hi-IN"/>
        </w:rPr>
        <w:t>overschrijding</w:t>
      </w:r>
      <w:r w:rsidR="00FF3FAC">
        <w:rPr>
          <w:bCs/>
          <w:lang w:eastAsia="zh-CN" w:bidi="hi-IN"/>
        </w:rPr>
        <w:t xml:space="preserve"> </w:t>
      </w:r>
      <w:r w:rsidR="006941A9">
        <w:rPr>
          <w:bCs/>
          <w:lang w:eastAsia="zh-CN" w:bidi="hi-IN"/>
        </w:rPr>
        <w:t>standaardwaarde</w:t>
      </w:r>
    </w:p>
    <w:p w14:paraId="30AD7C86" w14:textId="14B0FDBF" w:rsidR="00E450CD" w:rsidRDefault="00E450CD" w:rsidP="00E450CD">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Pr>
          <w:lang w:eastAsia="zh-CN" w:bidi="hi-IN"/>
        </w:rPr>
        <w:t>gebaseerd</w:t>
      </w:r>
      <w:r w:rsidR="00FF3FAC">
        <w:rPr>
          <w:lang w:eastAsia="zh-CN" w:bidi="hi-IN"/>
        </w:rPr>
        <w:t xml:space="preserve"> </w:t>
      </w:r>
      <w:r>
        <w:rPr>
          <w:lang w:eastAsia="zh-CN" w:bidi="hi-IN"/>
        </w:rPr>
        <w:t>op</w:t>
      </w:r>
      <w:r w:rsidR="00FF3FAC">
        <w:rPr>
          <w:lang w:eastAsia="zh-CN" w:bidi="hi-IN"/>
        </w:rPr>
        <w:t xml:space="preserve"> </w:t>
      </w:r>
      <w:r>
        <w:rPr>
          <w:lang w:eastAsia="zh-CN" w:bidi="hi-IN"/>
        </w:rPr>
        <w:t>artikel</w:t>
      </w:r>
      <w:r w:rsidR="00FF3FAC">
        <w:rPr>
          <w:lang w:eastAsia="zh-CN" w:bidi="hi-IN"/>
        </w:rPr>
        <w:t xml:space="preserve"> </w:t>
      </w:r>
      <w:r>
        <w:rPr>
          <w:lang w:eastAsia="zh-CN" w:bidi="hi-IN"/>
        </w:rPr>
        <w:t>5.</w:t>
      </w:r>
      <w:r w:rsidR="007A5D37">
        <w:rPr>
          <w:lang w:eastAsia="zh-CN" w:bidi="hi-IN"/>
        </w:rPr>
        <w:t>299</w:t>
      </w:r>
      <w:r w:rsidR="00FF3FAC">
        <w:rPr>
          <w:lang w:eastAsia="zh-CN" w:bidi="hi-IN"/>
        </w:rPr>
        <w:t xml:space="preserve"> </w:t>
      </w:r>
      <w:r w:rsidR="007A5D37">
        <w:rPr>
          <w:lang w:eastAsia="zh-CN" w:bidi="hi-IN"/>
        </w:rPr>
        <w:t>uit</w:t>
      </w:r>
      <w:r w:rsidR="00FF3FAC">
        <w:rPr>
          <w:lang w:eastAsia="zh-CN" w:bidi="hi-IN"/>
        </w:rPr>
        <w:t xml:space="preserve"> </w:t>
      </w:r>
      <w:r w:rsidR="007A5D37">
        <w:rPr>
          <w:lang w:eastAsia="zh-CN" w:bidi="hi-IN"/>
        </w:rPr>
        <w:t>de</w:t>
      </w:r>
      <w:r w:rsidR="00FF3FAC">
        <w:rPr>
          <w:lang w:eastAsia="zh-CN" w:bidi="hi-IN"/>
        </w:rPr>
        <w:t xml:space="preserve"> </w:t>
      </w:r>
      <w:r w:rsidR="00DA5456">
        <w:rPr>
          <w:lang w:eastAsia="zh-CN" w:bidi="hi-IN"/>
        </w:rPr>
        <w:t>geïntegreerde</w:t>
      </w:r>
      <w:r w:rsidR="00FF3FAC">
        <w:rPr>
          <w:lang w:eastAsia="zh-CN" w:bidi="hi-IN"/>
        </w:rPr>
        <w:t xml:space="preserve"> </w:t>
      </w:r>
      <w:r w:rsidR="007A5D37">
        <w:rPr>
          <w:lang w:eastAsia="zh-CN" w:bidi="hi-IN"/>
        </w:rPr>
        <w:t>staalkaart.</w:t>
      </w:r>
      <w:r w:rsidR="00FF3FAC">
        <w:rPr>
          <w:lang w:eastAsia="zh-CN" w:bidi="hi-IN"/>
        </w:rPr>
        <w:t xml:space="preserve"> </w:t>
      </w:r>
      <w:r w:rsidR="007A5D37">
        <w:rPr>
          <w:lang w:eastAsia="zh-CN" w:bidi="hi-IN"/>
        </w:rPr>
        <w:t>Daarnaast</w:t>
      </w:r>
      <w:r w:rsidR="00FF3FAC">
        <w:rPr>
          <w:lang w:eastAsia="zh-CN" w:bidi="hi-IN"/>
        </w:rPr>
        <w:t xml:space="preserve"> </w:t>
      </w:r>
      <w:r w:rsidR="007A5D37">
        <w:rPr>
          <w:lang w:eastAsia="zh-CN" w:bidi="hi-IN"/>
        </w:rPr>
        <w:t>is</w:t>
      </w:r>
      <w:r w:rsidR="00FF3FAC">
        <w:rPr>
          <w:lang w:eastAsia="zh-CN" w:bidi="hi-IN"/>
        </w:rPr>
        <w:t xml:space="preserve"> </w:t>
      </w:r>
      <w:r w:rsidR="007A5D37">
        <w:rPr>
          <w:lang w:eastAsia="zh-CN" w:bidi="hi-IN"/>
        </w:rPr>
        <w:t>sub</w:t>
      </w:r>
      <w:r w:rsidR="00FF3FAC">
        <w:rPr>
          <w:lang w:eastAsia="zh-CN" w:bidi="hi-IN"/>
        </w:rPr>
        <w:t xml:space="preserve"> </w:t>
      </w:r>
      <w:r w:rsidR="007A5D37">
        <w:rPr>
          <w:lang w:eastAsia="zh-CN" w:bidi="hi-IN"/>
        </w:rPr>
        <w:t>e</w:t>
      </w:r>
      <w:r w:rsidR="00FF3FAC">
        <w:rPr>
          <w:lang w:eastAsia="zh-CN" w:bidi="hi-IN"/>
        </w:rPr>
        <w:t xml:space="preserve"> </w:t>
      </w:r>
      <w:r w:rsidR="007A5D37">
        <w:rPr>
          <w:lang w:eastAsia="zh-CN" w:bidi="hi-IN"/>
        </w:rPr>
        <w:t>toegevoegd</w:t>
      </w:r>
      <w:r w:rsidR="00FF3FAC">
        <w:rPr>
          <w:lang w:eastAsia="zh-CN" w:bidi="hi-IN"/>
        </w:rPr>
        <w:t xml:space="preserve"> </w:t>
      </w:r>
      <w:r w:rsidR="007A5D37">
        <w:rPr>
          <w:lang w:eastAsia="zh-CN" w:bidi="hi-IN"/>
        </w:rPr>
        <w:t>aan</w:t>
      </w:r>
      <w:r w:rsidR="00FF3FAC">
        <w:rPr>
          <w:lang w:eastAsia="zh-CN" w:bidi="hi-IN"/>
        </w:rPr>
        <w:t xml:space="preserve"> </w:t>
      </w:r>
      <w:r w:rsidR="007A5D37">
        <w:rPr>
          <w:lang w:eastAsia="zh-CN" w:bidi="hi-IN"/>
        </w:rPr>
        <w:t>artikel</w:t>
      </w:r>
      <w:r w:rsidR="00FF3FAC">
        <w:rPr>
          <w:lang w:eastAsia="zh-CN" w:bidi="hi-IN"/>
        </w:rPr>
        <w:t xml:space="preserve"> </w:t>
      </w:r>
      <w:r w:rsidR="007A5D37">
        <w:rPr>
          <w:lang w:eastAsia="zh-CN" w:bidi="hi-IN"/>
        </w:rPr>
        <w:t>5.1039</w:t>
      </w:r>
      <w:r w:rsidR="00FF3FAC">
        <w:rPr>
          <w:lang w:eastAsia="zh-CN" w:bidi="hi-IN"/>
        </w:rPr>
        <w:t xml:space="preserve"> </w:t>
      </w:r>
      <w:r w:rsidR="00350E73">
        <w:rPr>
          <w:lang w:eastAsia="zh-CN" w:bidi="hi-IN"/>
        </w:rPr>
        <w:t>zodat</w:t>
      </w:r>
      <w:r w:rsidR="00FF3FAC">
        <w:rPr>
          <w:lang w:eastAsia="zh-CN" w:bidi="hi-IN"/>
        </w:rPr>
        <w:t xml:space="preserve"> </w:t>
      </w:r>
      <w:r w:rsidR="00350E73">
        <w:rPr>
          <w:lang w:eastAsia="zh-CN" w:bidi="hi-IN"/>
        </w:rPr>
        <w:t>voldaan</w:t>
      </w:r>
      <w:r w:rsidR="00FF3FAC">
        <w:rPr>
          <w:lang w:eastAsia="zh-CN" w:bidi="hi-IN"/>
        </w:rPr>
        <w:t xml:space="preserve"> </w:t>
      </w:r>
      <w:r w:rsidR="00350E73">
        <w:rPr>
          <w:lang w:eastAsia="zh-CN" w:bidi="hi-IN"/>
        </w:rPr>
        <w:t>kan</w:t>
      </w:r>
      <w:r w:rsidR="00FF3FAC">
        <w:rPr>
          <w:lang w:eastAsia="zh-CN" w:bidi="hi-IN"/>
        </w:rPr>
        <w:t xml:space="preserve"> </w:t>
      </w:r>
      <w:r w:rsidR="00350E73">
        <w:rPr>
          <w:lang w:eastAsia="zh-CN" w:bidi="hi-IN"/>
        </w:rPr>
        <w:t>worden</w:t>
      </w:r>
      <w:r w:rsidR="00FF3FAC">
        <w:rPr>
          <w:lang w:eastAsia="zh-CN" w:bidi="hi-IN"/>
        </w:rPr>
        <w:t xml:space="preserve"> </w:t>
      </w:r>
      <w:r w:rsidR="00350E73">
        <w:rPr>
          <w:lang w:eastAsia="zh-CN" w:bidi="hi-IN"/>
        </w:rPr>
        <w:t>aan</w:t>
      </w:r>
      <w:r w:rsidR="00FF3FAC">
        <w:rPr>
          <w:lang w:eastAsia="zh-CN" w:bidi="hi-IN"/>
        </w:rPr>
        <w:t xml:space="preserve"> </w:t>
      </w:r>
      <w:r w:rsidR="00350E73">
        <w:rPr>
          <w:lang w:eastAsia="zh-CN" w:bidi="hi-IN"/>
        </w:rPr>
        <w:t>de</w:t>
      </w:r>
      <w:r w:rsidR="00FF3FAC">
        <w:rPr>
          <w:lang w:eastAsia="zh-CN" w:bidi="hi-IN"/>
        </w:rPr>
        <w:t xml:space="preserve"> </w:t>
      </w:r>
      <w:r w:rsidR="00350E73">
        <w:rPr>
          <w:lang w:eastAsia="zh-CN" w:bidi="hi-IN"/>
        </w:rPr>
        <w:t>beoordelingsregels</w:t>
      </w:r>
      <w:r w:rsidR="00FF3FAC">
        <w:rPr>
          <w:lang w:eastAsia="zh-CN" w:bidi="hi-IN"/>
        </w:rPr>
        <w:t xml:space="preserve"> </w:t>
      </w:r>
      <w:r w:rsidR="00350E73">
        <w:rPr>
          <w:lang w:eastAsia="zh-CN" w:bidi="hi-IN"/>
        </w:rPr>
        <w:t>in</w:t>
      </w:r>
      <w:r w:rsidR="00FF3FAC">
        <w:rPr>
          <w:lang w:eastAsia="zh-CN" w:bidi="hi-IN"/>
        </w:rPr>
        <w:t xml:space="preserve"> </w:t>
      </w:r>
      <w:r w:rsidR="00350E73">
        <w:rPr>
          <w:lang w:eastAsia="zh-CN" w:bidi="hi-IN"/>
        </w:rPr>
        <w:t>artikel</w:t>
      </w:r>
      <w:r w:rsidR="00FF3FAC">
        <w:rPr>
          <w:lang w:eastAsia="zh-CN" w:bidi="hi-IN"/>
        </w:rPr>
        <w:t xml:space="preserve"> </w:t>
      </w:r>
      <w:r w:rsidR="00350E73">
        <w:rPr>
          <w:lang w:eastAsia="zh-CN" w:bidi="hi-IN"/>
        </w:rPr>
        <w:t>5.1040.</w:t>
      </w:r>
    </w:p>
    <w:p w14:paraId="10C45340" w14:textId="59D8B4A0" w:rsidR="006941A9" w:rsidRDefault="006E6A20" w:rsidP="006E6A20">
      <w:pPr>
        <w:pStyle w:val="Divisiekop5"/>
        <w:rPr>
          <w:lang w:eastAsia="zh-CN" w:bidi="hi-IN"/>
        </w:rPr>
      </w:pPr>
      <w:r>
        <w:rPr>
          <w:lang w:eastAsia="zh-CN" w:bidi="hi-IN"/>
        </w:rPr>
        <w:tab/>
      </w:r>
      <w:r w:rsidR="006941A9" w:rsidRPr="006941A9">
        <w:rPr>
          <w:bCs/>
          <w:lang w:eastAsia="zh-CN" w:bidi="hi-IN"/>
        </w:rPr>
        <w:t>Toelichting</w:t>
      </w:r>
      <w:r w:rsidR="00FF3FAC">
        <w:rPr>
          <w:bCs/>
          <w:lang w:eastAsia="zh-CN" w:bidi="hi-IN"/>
        </w:rPr>
        <w:t xml:space="preserve"> </w:t>
      </w:r>
      <w:r w:rsidR="006941A9" w:rsidRPr="006941A9">
        <w:rPr>
          <w:bCs/>
          <w:lang w:eastAsia="zh-CN" w:bidi="hi-IN"/>
        </w:rPr>
        <w:t>Artikel</w:t>
      </w:r>
      <w:r w:rsidR="00FF3FAC">
        <w:rPr>
          <w:bCs/>
          <w:lang w:eastAsia="zh-CN" w:bidi="hi-IN"/>
        </w:rPr>
        <w:t xml:space="preserve"> </w:t>
      </w:r>
      <w:r w:rsidR="006941A9" w:rsidRPr="006941A9">
        <w:rPr>
          <w:bCs/>
          <w:lang w:eastAsia="zh-CN" w:bidi="hi-IN"/>
        </w:rPr>
        <w:t>5.1040</w:t>
      </w:r>
      <w:r w:rsidR="00FF3FAC">
        <w:rPr>
          <w:bCs/>
          <w:lang w:eastAsia="zh-CN" w:bidi="hi-IN"/>
        </w:rPr>
        <w:t xml:space="preserve"> </w:t>
      </w:r>
      <w:r w:rsidR="006941A9" w:rsidRPr="006941A9">
        <w:rPr>
          <w:bCs/>
          <w:lang w:eastAsia="zh-CN" w:bidi="hi-IN"/>
        </w:rPr>
        <w:t>Beoordelingsregels</w:t>
      </w:r>
      <w:r w:rsidR="00FF3FAC">
        <w:rPr>
          <w:bCs/>
          <w:lang w:eastAsia="zh-CN" w:bidi="hi-IN"/>
        </w:rPr>
        <w:t xml:space="preserve"> </w:t>
      </w:r>
      <w:r w:rsidR="006941A9" w:rsidRPr="006941A9">
        <w:rPr>
          <w:bCs/>
          <w:lang w:eastAsia="zh-CN" w:bidi="hi-IN"/>
        </w:rPr>
        <w:t>omgevingsvergunning</w:t>
      </w:r>
      <w:r w:rsidR="00FF3FAC">
        <w:rPr>
          <w:bCs/>
          <w:lang w:eastAsia="zh-CN" w:bidi="hi-IN"/>
        </w:rPr>
        <w:t xml:space="preserve"> </w:t>
      </w:r>
      <w:r w:rsidR="006941A9" w:rsidRPr="006941A9">
        <w:rPr>
          <w:bCs/>
          <w:lang w:eastAsia="zh-CN" w:bidi="hi-IN"/>
        </w:rPr>
        <w:t>bij</w:t>
      </w:r>
      <w:r w:rsidR="00FF3FAC">
        <w:rPr>
          <w:bCs/>
          <w:lang w:eastAsia="zh-CN" w:bidi="hi-IN"/>
        </w:rPr>
        <w:t xml:space="preserve"> </w:t>
      </w:r>
      <w:r w:rsidR="006941A9" w:rsidRPr="006941A9">
        <w:rPr>
          <w:bCs/>
          <w:lang w:eastAsia="zh-CN" w:bidi="hi-IN"/>
        </w:rPr>
        <w:t>overschrijding</w:t>
      </w:r>
      <w:r w:rsidR="00FF3FAC">
        <w:rPr>
          <w:bCs/>
          <w:lang w:eastAsia="zh-CN" w:bidi="hi-IN"/>
        </w:rPr>
        <w:t xml:space="preserve"> </w:t>
      </w:r>
      <w:r w:rsidR="006941A9" w:rsidRPr="006941A9">
        <w:rPr>
          <w:bCs/>
          <w:lang w:eastAsia="zh-CN" w:bidi="hi-IN"/>
        </w:rPr>
        <w:t>standaardwaarde</w:t>
      </w:r>
    </w:p>
    <w:p w14:paraId="4C2DA146" w14:textId="0F1783C2" w:rsidR="006941A9" w:rsidRDefault="00350E73" w:rsidP="000E0A22">
      <w:pPr>
        <w:rPr>
          <w:lang w:eastAsia="zh-CN" w:bidi="hi-IN"/>
        </w:rPr>
      </w:pPr>
      <w:r>
        <w:rPr>
          <w:lang w:eastAsia="zh-CN" w:bidi="hi-IN"/>
        </w:rPr>
        <w:t>Deze</w:t>
      </w:r>
      <w:r w:rsidR="00FF3FAC">
        <w:rPr>
          <w:lang w:eastAsia="zh-CN" w:bidi="hi-IN"/>
        </w:rPr>
        <w:t xml:space="preserve"> </w:t>
      </w:r>
      <w:r>
        <w:rPr>
          <w:lang w:eastAsia="zh-CN" w:bidi="hi-IN"/>
        </w:rPr>
        <w:t>beoordelingsregels</w:t>
      </w:r>
      <w:r w:rsidR="00FF3FAC">
        <w:rPr>
          <w:lang w:eastAsia="zh-CN" w:bidi="hi-IN"/>
        </w:rPr>
        <w:t xml:space="preserve"> </w:t>
      </w:r>
      <w:r>
        <w:rPr>
          <w:lang w:eastAsia="zh-CN" w:bidi="hi-IN"/>
        </w:rPr>
        <w:t>zijn</w:t>
      </w:r>
      <w:r w:rsidR="00FF3FAC">
        <w:rPr>
          <w:lang w:eastAsia="zh-CN" w:bidi="hi-IN"/>
        </w:rPr>
        <w:t xml:space="preserve"> </w:t>
      </w:r>
      <w:r>
        <w:rPr>
          <w:lang w:eastAsia="zh-CN" w:bidi="hi-IN"/>
        </w:rPr>
        <w:t>opgenomen</w:t>
      </w:r>
      <w:r w:rsidR="00FF3FAC">
        <w:rPr>
          <w:lang w:eastAsia="zh-CN" w:bidi="hi-IN"/>
        </w:rPr>
        <w:t xml:space="preserve"> </w:t>
      </w:r>
      <w:r w:rsidR="005F765E">
        <w:rPr>
          <w:lang w:eastAsia="zh-CN" w:bidi="hi-IN"/>
        </w:rPr>
        <w:t>om</w:t>
      </w:r>
      <w:r w:rsidR="00FF3FAC">
        <w:rPr>
          <w:lang w:eastAsia="zh-CN" w:bidi="hi-IN"/>
        </w:rPr>
        <w:t xml:space="preserve"> </w:t>
      </w:r>
      <w:r w:rsidR="005F765E">
        <w:rPr>
          <w:lang w:eastAsia="zh-CN" w:bidi="hi-IN"/>
        </w:rPr>
        <w:t>aan</w:t>
      </w:r>
      <w:r w:rsidR="00FF3FAC">
        <w:rPr>
          <w:lang w:eastAsia="zh-CN" w:bidi="hi-IN"/>
        </w:rPr>
        <w:t xml:space="preserve"> </w:t>
      </w:r>
      <w:r w:rsidR="005F765E">
        <w:rPr>
          <w:lang w:eastAsia="zh-CN" w:bidi="hi-IN"/>
        </w:rPr>
        <w:t>de</w:t>
      </w:r>
      <w:r w:rsidR="00FF3FAC">
        <w:rPr>
          <w:lang w:eastAsia="zh-CN" w:bidi="hi-IN"/>
        </w:rPr>
        <w:t xml:space="preserve"> </w:t>
      </w:r>
      <w:r w:rsidR="005F765E">
        <w:rPr>
          <w:lang w:eastAsia="zh-CN" w:bidi="hi-IN"/>
        </w:rPr>
        <w:t>instructieregel</w:t>
      </w:r>
      <w:r w:rsidR="00FF3FAC">
        <w:rPr>
          <w:lang w:eastAsia="zh-CN" w:bidi="hi-IN"/>
        </w:rPr>
        <w:t xml:space="preserve"> </w:t>
      </w:r>
      <w:r w:rsidR="005F765E">
        <w:rPr>
          <w:lang w:eastAsia="zh-CN" w:bidi="hi-IN"/>
        </w:rPr>
        <w:t>van</w:t>
      </w:r>
      <w:r w:rsidR="00FF3FAC">
        <w:rPr>
          <w:lang w:eastAsia="zh-CN" w:bidi="hi-IN"/>
        </w:rPr>
        <w:t xml:space="preserve"> </w:t>
      </w:r>
      <w:r w:rsidR="005F765E">
        <w:rPr>
          <w:lang w:eastAsia="zh-CN" w:bidi="hi-IN"/>
        </w:rPr>
        <w:t>artikel</w:t>
      </w:r>
      <w:r w:rsidR="00FF3FAC">
        <w:rPr>
          <w:lang w:eastAsia="zh-CN" w:bidi="hi-IN"/>
        </w:rPr>
        <w:t xml:space="preserve"> </w:t>
      </w:r>
      <w:r w:rsidR="00F33566">
        <w:rPr>
          <w:lang w:eastAsia="zh-CN" w:bidi="hi-IN"/>
        </w:rPr>
        <w:t>5.78u</w:t>
      </w:r>
      <w:r w:rsidR="00FF3FAC">
        <w:rPr>
          <w:lang w:eastAsia="zh-CN" w:bidi="hi-IN"/>
        </w:rPr>
        <w:t xml:space="preserve"> </w:t>
      </w:r>
      <w:r w:rsidR="00F33566">
        <w:rPr>
          <w:lang w:eastAsia="zh-CN" w:bidi="hi-IN"/>
        </w:rPr>
        <w:t>Bkl</w:t>
      </w:r>
      <w:r w:rsidR="00FF3FAC">
        <w:rPr>
          <w:lang w:eastAsia="zh-CN" w:bidi="hi-IN"/>
        </w:rPr>
        <w:t xml:space="preserve"> </w:t>
      </w:r>
      <w:r w:rsidR="00F33566">
        <w:rPr>
          <w:lang w:eastAsia="zh-CN" w:bidi="hi-IN"/>
        </w:rPr>
        <w:t>te</w:t>
      </w:r>
      <w:r w:rsidR="00FF3FAC">
        <w:rPr>
          <w:lang w:eastAsia="zh-CN" w:bidi="hi-IN"/>
        </w:rPr>
        <w:t xml:space="preserve"> </w:t>
      </w:r>
      <w:r w:rsidR="00F33566">
        <w:rPr>
          <w:lang w:eastAsia="zh-CN" w:bidi="hi-IN"/>
        </w:rPr>
        <w:t>voldoen</w:t>
      </w:r>
      <w:r w:rsidR="00FF3FAC">
        <w:rPr>
          <w:lang w:eastAsia="zh-CN" w:bidi="hi-IN"/>
        </w:rPr>
        <w:t xml:space="preserve"> </w:t>
      </w:r>
      <w:r w:rsidR="00854EAD">
        <w:rPr>
          <w:lang w:eastAsia="zh-CN" w:bidi="hi-IN"/>
        </w:rPr>
        <w:t>i.v.m.</w:t>
      </w:r>
      <w:r w:rsidR="00FF3FAC">
        <w:rPr>
          <w:lang w:eastAsia="zh-CN" w:bidi="hi-IN"/>
        </w:rPr>
        <w:t xml:space="preserve"> </w:t>
      </w:r>
      <w:r w:rsidR="00854EAD">
        <w:rPr>
          <w:lang w:eastAsia="zh-CN" w:bidi="hi-IN"/>
        </w:rPr>
        <w:t>overschrijding</w:t>
      </w:r>
      <w:r w:rsidR="00FF3FAC">
        <w:rPr>
          <w:lang w:eastAsia="zh-CN" w:bidi="hi-IN"/>
        </w:rPr>
        <w:t xml:space="preserve"> </w:t>
      </w:r>
      <w:r w:rsidR="00854EAD">
        <w:rPr>
          <w:lang w:eastAsia="zh-CN" w:bidi="hi-IN"/>
        </w:rPr>
        <w:t>van</w:t>
      </w:r>
      <w:r w:rsidR="00FF3FAC">
        <w:rPr>
          <w:lang w:eastAsia="zh-CN" w:bidi="hi-IN"/>
        </w:rPr>
        <w:t xml:space="preserve"> </w:t>
      </w:r>
      <w:r w:rsidR="00854EAD">
        <w:rPr>
          <w:lang w:eastAsia="zh-CN" w:bidi="hi-IN"/>
        </w:rPr>
        <w:t>de</w:t>
      </w:r>
      <w:r w:rsidR="00FF3FAC">
        <w:rPr>
          <w:lang w:eastAsia="zh-CN" w:bidi="hi-IN"/>
        </w:rPr>
        <w:t xml:space="preserve"> </w:t>
      </w:r>
      <w:r w:rsidR="00854EAD">
        <w:rPr>
          <w:lang w:eastAsia="zh-CN" w:bidi="hi-IN"/>
        </w:rPr>
        <w:t>standaardwaarde.</w:t>
      </w:r>
    </w:p>
    <w:p w14:paraId="5FF1120E" w14:textId="14D58B16" w:rsidR="000E0A22" w:rsidRPr="009301FE" w:rsidRDefault="006E6A20" w:rsidP="006E6A20">
      <w:pPr>
        <w:pStyle w:val="Divisiekop5"/>
        <w:rPr>
          <w:lang w:eastAsia="zh-CN" w:bidi="hi-IN"/>
        </w:rPr>
      </w:pPr>
      <w:r>
        <w:rPr>
          <w:lang w:eastAsia="zh-CN" w:bidi="hi-IN"/>
        </w:rPr>
        <w:tab/>
      </w:r>
      <w:r w:rsidR="000E0A22" w:rsidRPr="009301FE">
        <w:rPr>
          <w:bCs/>
          <w:lang w:eastAsia="zh-CN" w:bidi="hi-IN"/>
        </w:rPr>
        <w:t>Toelichting</w:t>
      </w:r>
      <w:r w:rsidR="00FF3FAC">
        <w:rPr>
          <w:bCs/>
          <w:lang w:eastAsia="zh-CN" w:bidi="hi-IN"/>
        </w:rPr>
        <w:t xml:space="preserve"> </w:t>
      </w:r>
      <w:r w:rsidR="000E0A22" w:rsidRPr="009301FE">
        <w:rPr>
          <w:bCs/>
          <w:lang w:eastAsia="zh-CN" w:bidi="hi-IN"/>
        </w:rPr>
        <w:t>-</w:t>
      </w:r>
      <w:r w:rsidR="00FF3FAC">
        <w:rPr>
          <w:bCs/>
          <w:lang w:eastAsia="zh-CN" w:bidi="hi-IN"/>
        </w:rPr>
        <w:t xml:space="preserve"> </w:t>
      </w:r>
      <w:r w:rsidR="000E0A22" w:rsidRPr="009301FE">
        <w:rPr>
          <w:bCs/>
          <w:lang w:eastAsia="zh-CN" w:bidi="hi-IN"/>
        </w:rPr>
        <w:t>Artikel</w:t>
      </w:r>
      <w:r w:rsidR="00FF3FAC">
        <w:rPr>
          <w:bCs/>
          <w:lang w:eastAsia="zh-CN" w:bidi="hi-IN"/>
        </w:rPr>
        <w:t xml:space="preserve"> </w:t>
      </w:r>
      <w:r w:rsidR="000E0A22" w:rsidRPr="009301FE">
        <w:rPr>
          <w:bCs/>
          <w:lang w:eastAsia="zh-CN" w:bidi="hi-IN"/>
        </w:rPr>
        <w:t>5.</w:t>
      </w:r>
      <w:r w:rsidR="0024731E">
        <w:rPr>
          <w:bCs/>
          <w:lang w:eastAsia="zh-CN" w:bidi="hi-IN"/>
        </w:rPr>
        <w:t>1041</w:t>
      </w:r>
      <w:r w:rsidR="00FF3FAC">
        <w:rPr>
          <w:bCs/>
          <w:lang w:eastAsia="zh-CN" w:bidi="hi-IN"/>
        </w:rPr>
        <w:t xml:space="preserve"> </w:t>
      </w:r>
      <w:r w:rsidR="000E0A22" w:rsidRPr="009301FE">
        <w:rPr>
          <w:bCs/>
          <w:lang w:eastAsia="zh-CN" w:bidi="hi-IN"/>
        </w:rPr>
        <w:t>Geluid:</w:t>
      </w:r>
      <w:r w:rsidR="00FF3FAC">
        <w:rPr>
          <w:bCs/>
          <w:lang w:eastAsia="zh-CN" w:bidi="hi-IN"/>
        </w:rPr>
        <w:t xml:space="preserve"> </w:t>
      </w:r>
      <w:r w:rsidR="000E0A22" w:rsidRPr="009301FE">
        <w:rPr>
          <w:bCs/>
          <w:lang w:eastAsia="zh-CN" w:bidi="hi-IN"/>
        </w:rPr>
        <w:t>overschrijding</w:t>
      </w:r>
      <w:r w:rsidR="00FF3FAC">
        <w:rPr>
          <w:bCs/>
          <w:lang w:eastAsia="zh-CN" w:bidi="hi-IN"/>
        </w:rPr>
        <w:t xml:space="preserve"> </w:t>
      </w:r>
      <w:r w:rsidR="000E0A22" w:rsidRPr="009301FE">
        <w:rPr>
          <w:bCs/>
          <w:lang w:eastAsia="zh-CN" w:bidi="hi-IN"/>
        </w:rPr>
        <w:t>standaardwaarde</w:t>
      </w:r>
    </w:p>
    <w:p w14:paraId="439CE135" w14:textId="36396632" w:rsidR="00C72473" w:rsidRDefault="002C1C1E" w:rsidP="000E0A22">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Pr>
          <w:lang w:eastAsia="zh-CN" w:bidi="hi-IN"/>
        </w:rPr>
        <w:t>opgenomen</w:t>
      </w:r>
      <w:r w:rsidR="00FF3FAC">
        <w:rPr>
          <w:lang w:eastAsia="zh-CN" w:bidi="hi-IN"/>
        </w:rPr>
        <w:t xml:space="preserve"> </w:t>
      </w:r>
      <w:r>
        <w:rPr>
          <w:lang w:eastAsia="zh-CN" w:bidi="hi-IN"/>
        </w:rPr>
        <w:t>om</w:t>
      </w:r>
      <w:r w:rsidR="00FF3FAC">
        <w:rPr>
          <w:lang w:eastAsia="zh-CN" w:bidi="hi-IN"/>
        </w:rPr>
        <w:t xml:space="preserve"> </w:t>
      </w:r>
      <w:r>
        <w:rPr>
          <w:lang w:eastAsia="zh-CN" w:bidi="hi-IN"/>
        </w:rPr>
        <w:t>te</w:t>
      </w:r>
      <w:r w:rsidR="00FF3FAC">
        <w:rPr>
          <w:lang w:eastAsia="zh-CN" w:bidi="hi-IN"/>
        </w:rPr>
        <w:t xml:space="preserve"> </w:t>
      </w:r>
      <w:r>
        <w:rPr>
          <w:lang w:eastAsia="zh-CN" w:bidi="hi-IN"/>
        </w:rPr>
        <w:t>voldoen</w:t>
      </w:r>
      <w:r w:rsidR="00FF3FAC">
        <w:rPr>
          <w:lang w:eastAsia="zh-CN" w:bidi="hi-IN"/>
        </w:rPr>
        <w:t xml:space="preserve"> </w:t>
      </w:r>
      <w:r>
        <w:rPr>
          <w:lang w:eastAsia="zh-CN" w:bidi="hi-IN"/>
        </w:rPr>
        <w:t>aan</w:t>
      </w:r>
      <w:r w:rsidR="00FF3FAC">
        <w:rPr>
          <w:lang w:eastAsia="zh-CN" w:bidi="hi-IN"/>
        </w:rPr>
        <w:t xml:space="preserve"> </w:t>
      </w:r>
      <w:r>
        <w:rPr>
          <w:lang w:eastAsia="zh-CN" w:bidi="hi-IN"/>
        </w:rPr>
        <w:t>de</w:t>
      </w:r>
      <w:r w:rsidR="00FF3FAC">
        <w:rPr>
          <w:lang w:eastAsia="zh-CN" w:bidi="hi-IN"/>
        </w:rPr>
        <w:t xml:space="preserve"> </w:t>
      </w:r>
      <w:r>
        <w:rPr>
          <w:lang w:eastAsia="zh-CN" w:bidi="hi-IN"/>
        </w:rPr>
        <w:t>instructieregel</w:t>
      </w:r>
      <w:r w:rsidR="00FF3FAC">
        <w:rPr>
          <w:lang w:eastAsia="zh-CN" w:bidi="hi-IN"/>
        </w:rPr>
        <w:t xml:space="preserve"> </w:t>
      </w:r>
      <w:r>
        <w:rPr>
          <w:lang w:eastAsia="zh-CN" w:bidi="hi-IN"/>
        </w:rPr>
        <w:t>van</w:t>
      </w:r>
      <w:r w:rsidR="00FF3FAC">
        <w:rPr>
          <w:lang w:eastAsia="zh-CN" w:bidi="hi-IN"/>
        </w:rPr>
        <w:t xml:space="preserve"> </w:t>
      </w:r>
      <w:r>
        <w:rPr>
          <w:lang w:eastAsia="zh-CN" w:bidi="hi-IN"/>
        </w:rPr>
        <w:t>artikel</w:t>
      </w:r>
      <w:r w:rsidR="00FF3FAC">
        <w:rPr>
          <w:lang w:eastAsia="zh-CN" w:bidi="hi-IN"/>
        </w:rPr>
        <w:t xml:space="preserve"> </w:t>
      </w:r>
      <w:r>
        <w:rPr>
          <w:lang w:eastAsia="zh-CN" w:bidi="hi-IN"/>
        </w:rPr>
        <w:t>5.78ab</w:t>
      </w:r>
      <w:r w:rsidR="00FF3FAC">
        <w:rPr>
          <w:lang w:eastAsia="zh-CN" w:bidi="hi-IN"/>
        </w:rPr>
        <w:t xml:space="preserve"> </w:t>
      </w:r>
      <w:r>
        <w:rPr>
          <w:lang w:eastAsia="zh-CN" w:bidi="hi-IN"/>
        </w:rPr>
        <w:t>Bkl.</w:t>
      </w:r>
      <w:r w:rsidR="00FF3FAC">
        <w:rPr>
          <w:lang w:eastAsia="zh-CN" w:bidi="hi-IN"/>
        </w:rPr>
        <w:t xml:space="preserve"> </w:t>
      </w:r>
      <w:r w:rsidR="00C46F62">
        <w:rPr>
          <w:lang w:eastAsia="zh-CN" w:bidi="hi-IN"/>
        </w:rPr>
        <w:t>De</w:t>
      </w:r>
      <w:r w:rsidR="00FF3FAC">
        <w:rPr>
          <w:lang w:eastAsia="zh-CN" w:bidi="hi-IN"/>
        </w:rPr>
        <w:t xml:space="preserve"> </w:t>
      </w:r>
      <w:r w:rsidR="00C46F62">
        <w:rPr>
          <w:lang w:eastAsia="zh-CN" w:bidi="hi-IN"/>
        </w:rPr>
        <w:t>regel</w:t>
      </w:r>
      <w:r w:rsidR="00FF3FAC">
        <w:rPr>
          <w:lang w:eastAsia="zh-CN" w:bidi="hi-IN"/>
        </w:rPr>
        <w:t xml:space="preserve"> </w:t>
      </w:r>
      <w:r w:rsidR="00C46F62">
        <w:rPr>
          <w:lang w:eastAsia="zh-CN" w:bidi="hi-IN"/>
        </w:rPr>
        <w:t>is</w:t>
      </w:r>
      <w:r w:rsidR="00FF3FAC">
        <w:rPr>
          <w:lang w:eastAsia="zh-CN" w:bidi="hi-IN"/>
        </w:rPr>
        <w:t xml:space="preserve"> </w:t>
      </w:r>
      <w:r w:rsidR="00C46F62">
        <w:rPr>
          <w:lang w:eastAsia="zh-CN" w:bidi="hi-IN"/>
        </w:rPr>
        <w:t>ook</w:t>
      </w:r>
      <w:r w:rsidR="00FF3FAC">
        <w:rPr>
          <w:lang w:eastAsia="zh-CN" w:bidi="hi-IN"/>
        </w:rPr>
        <w:t xml:space="preserve"> </w:t>
      </w:r>
      <w:r w:rsidR="00C46F62">
        <w:rPr>
          <w:lang w:eastAsia="zh-CN" w:bidi="hi-IN"/>
        </w:rPr>
        <w:t>opgenomen</w:t>
      </w:r>
      <w:r w:rsidR="00FF3FAC">
        <w:rPr>
          <w:lang w:eastAsia="zh-CN" w:bidi="hi-IN"/>
        </w:rPr>
        <w:t xml:space="preserve"> </w:t>
      </w:r>
      <w:r w:rsidR="00C46F62">
        <w:rPr>
          <w:lang w:eastAsia="zh-CN" w:bidi="hi-IN"/>
        </w:rPr>
        <w:t>in</w:t>
      </w:r>
      <w:r w:rsidR="00FF3FAC">
        <w:rPr>
          <w:lang w:eastAsia="zh-CN" w:bidi="hi-IN"/>
        </w:rPr>
        <w:t xml:space="preserve"> </w:t>
      </w:r>
      <w:r w:rsidR="00F028E4">
        <w:rPr>
          <w:lang w:eastAsia="zh-CN" w:bidi="hi-IN"/>
        </w:rPr>
        <w:t>artikel</w:t>
      </w:r>
      <w:r w:rsidR="00FF3FAC">
        <w:rPr>
          <w:lang w:eastAsia="zh-CN" w:bidi="hi-IN"/>
        </w:rPr>
        <w:t xml:space="preserve"> </w:t>
      </w:r>
      <w:r w:rsidR="00F028E4">
        <w:rPr>
          <w:lang w:eastAsia="zh-CN" w:bidi="hi-IN"/>
        </w:rPr>
        <w:t>5.2.5</w:t>
      </w:r>
      <w:r w:rsidR="00FF3FAC">
        <w:rPr>
          <w:lang w:eastAsia="zh-CN" w:bidi="hi-IN"/>
        </w:rPr>
        <w:t xml:space="preserve"> </w:t>
      </w:r>
      <w:r w:rsidR="00F028E4">
        <w:rPr>
          <w:lang w:eastAsia="zh-CN" w:bidi="hi-IN"/>
        </w:rPr>
        <w:t>van</w:t>
      </w:r>
      <w:r w:rsidR="00FF3FAC">
        <w:rPr>
          <w:lang w:eastAsia="zh-CN" w:bidi="hi-IN"/>
        </w:rPr>
        <w:t xml:space="preserve"> </w:t>
      </w:r>
      <w:r w:rsidR="00F028E4">
        <w:rPr>
          <w:lang w:eastAsia="zh-CN" w:bidi="hi-IN"/>
        </w:rPr>
        <w:t>het</w:t>
      </w:r>
      <w:r w:rsidR="00FF3FAC">
        <w:rPr>
          <w:lang w:eastAsia="zh-CN" w:bidi="hi-IN"/>
        </w:rPr>
        <w:t xml:space="preserve"> </w:t>
      </w:r>
      <w:r w:rsidR="00F028E4">
        <w:rPr>
          <w:lang w:eastAsia="zh-CN" w:bidi="hi-IN"/>
        </w:rPr>
        <w:t>bestemmingsplan</w:t>
      </w:r>
      <w:r w:rsidR="00FF3FAC">
        <w:rPr>
          <w:lang w:eastAsia="zh-CN" w:bidi="hi-IN"/>
        </w:rPr>
        <w:t xml:space="preserve"> </w:t>
      </w:r>
      <w:r w:rsidR="00F028E4">
        <w:rPr>
          <w:lang w:eastAsia="zh-CN" w:bidi="hi-IN"/>
        </w:rPr>
        <w:t>Linie-Doornbos,</w:t>
      </w:r>
      <w:r w:rsidR="00FF3FAC">
        <w:rPr>
          <w:lang w:eastAsia="zh-CN" w:bidi="hi-IN"/>
        </w:rPr>
        <w:t xml:space="preserve"> </w:t>
      </w:r>
      <w:r w:rsidR="00F028E4">
        <w:rPr>
          <w:lang w:eastAsia="zh-CN" w:bidi="hi-IN"/>
        </w:rPr>
        <w:t>Eureka!</w:t>
      </w:r>
    </w:p>
    <w:p w14:paraId="2500DCCF" w14:textId="5923BC83" w:rsidR="00C72473" w:rsidRPr="005305A8" w:rsidRDefault="006E6A20" w:rsidP="006E6A20">
      <w:pPr>
        <w:pStyle w:val="Divisiekop5"/>
        <w:rPr>
          <w:lang w:eastAsia="zh-CN" w:bidi="hi-IN"/>
        </w:rPr>
      </w:pPr>
      <w:r>
        <w:rPr>
          <w:lang w:eastAsia="zh-CN" w:bidi="hi-IN"/>
        </w:rPr>
        <w:tab/>
      </w:r>
      <w:r w:rsidR="005305A8" w:rsidRPr="005305A8">
        <w:rPr>
          <w:bCs/>
          <w:lang w:eastAsia="zh-CN" w:bidi="hi-IN"/>
        </w:rPr>
        <w:t>Toelichting</w:t>
      </w:r>
      <w:r w:rsidR="00FF3FAC">
        <w:rPr>
          <w:bCs/>
          <w:lang w:eastAsia="zh-CN" w:bidi="hi-IN"/>
        </w:rPr>
        <w:t xml:space="preserve"> </w:t>
      </w:r>
      <w:r w:rsidR="005305A8" w:rsidRPr="005305A8">
        <w:rPr>
          <w:bCs/>
          <w:lang w:eastAsia="zh-CN" w:bidi="hi-IN"/>
        </w:rPr>
        <w:t>-</w:t>
      </w:r>
      <w:r w:rsidR="00FF3FAC">
        <w:rPr>
          <w:bCs/>
          <w:lang w:eastAsia="zh-CN" w:bidi="hi-IN"/>
        </w:rPr>
        <w:t xml:space="preserve"> </w:t>
      </w:r>
      <w:r w:rsidR="005305A8" w:rsidRPr="005305A8">
        <w:rPr>
          <w:bCs/>
          <w:lang w:eastAsia="zh-CN" w:bidi="hi-IN"/>
        </w:rPr>
        <w:t>Artikel</w:t>
      </w:r>
      <w:r w:rsidR="00FF3FAC">
        <w:rPr>
          <w:bCs/>
          <w:lang w:eastAsia="zh-CN" w:bidi="hi-IN"/>
        </w:rPr>
        <w:t xml:space="preserve"> </w:t>
      </w:r>
      <w:r w:rsidR="005305A8" w:rsidRPr="005305A8">
        <w:rPr>
          <w:bCs/>
          <w:lang w:eastAsia="zh-CN" w:bidi="hi-IN"/>
        </w:rPr>
        <w:t>5.104</w:t>
      </w:r>
      <w:r w:rsidR="008B6C15">
        <w:rPr>
          <w:bCs/>
          <w:lang w:eastAsia="zh-CN" w:bidi="hi-IN"/>
        </w:rPr>
        <w:t>2</w:t>
      </w:r>
      <w:r w:rsidR="00FF3FAC">
        <w:rPr>
          <w:bCs/>
          <w:lang w:eastAsia="zh-CN" w:bidi="hi-IN"/>
        </w:rPr>
        <w:t xml:space="preserve"> </w:t>
      </w:r>
      <w:r w:rsidR="005305A8" w:rsidRPr="005305A8">
        <w:rPr>
          <w:bCs/>
          <w:lang w:eastAsia="zh-CN" w:bidi="hi-IN"/>
        </w:rPr>
        <w:t>Gezamenlijk</w:t>
      </w:r>
      <w:r w:rsidR="00FF3FAC">
        <w:rPr>
          <w:bCs/>
          <w:lang w:eastAsia="zh-CN" w:bidi="hi-IN"/>
        </w:rPr>
        <w:t xml:space="preserve"> </w:t>
      </w:r>
      <w:r w:rsidR="005305A8" w:rsidRPr="005305A8">
        <w:rPr>
          <w:bCs/>
          <w:lang w:eastAsia="zh-CN" w:bidi="hi-IN"/>
        </w:rPr>
        <w:t>geluid</w:t>
      </w:r>
    </w:p>
    <w:p w14:paraId="4993160F" w14:textId="1C96B878" w:rsidR="00655D85" w:rsidRDefault="008B6C15" w:rsidP="005305A8">
      <w:pPr>
        <w:rPr>
          <w:lang w:eastAsia="zh-CN" w:bidi="hi-IN"/>
        </w:rPr>
      </w:pPr>
      <w:r>
        <w:rPr>
          <w:lang w:eastAsia="zh-CN" w:bidi="hi-IN"/>
        </w:rPr>
        <w:t>Dit</w:t>
      </w:r>
      <w:r w:rsidR="00FF3FAC">
        <w:rPr>
          <w:lang w:eastAsia="zh-CN" w:bidi="hi-IN"/>
        </w:rPr>
        <w:t xml:space="preserve"> </w:t>
      </w:r>
      <w:r>
        <w:rPr>
          <w:lang w:eastAsia="zh-CN" w:bidi="hi-IN"/>
        </w:rPr>
        <w:t>artikel</w:t>
      </w:r>
      <w:r w:rsidR="00FF3FAC">
        <w:rPr>
          <w:lang w:eastAsia="zh-CN" w:bidi="hi-IN"/>
        </w:rPr>
        <w:t xml:space="preserve"> </w:t>
      </w:r>
      <w:r>
        <w:rPr>
          <w:lang w:eastAsia="zh-CN" w:bidi="hi-IN"/>
        </w:rPr>
        <w:t>is</w:t>
      </w:r>
      <w:r w:rsidR="00FF3FAC">
        <w:rPr>
          <w:lang w:eastAsia="zh-CN" w:bidi="hi-IN"/>
        </w:rPr>
        <w:t xml:space="preserve"> </w:t>
      </w:r>
      <w:r>
        <w:rPr>
          <w:lang w:eastAsia="zh-CN" w:bidi="hi-IN"/>
        </w:rPr>
        <w:t>opgenomen</w:t>
      </w:r>
      <w:r w:rsidR="00FF3FAC">
        <w:rPr>
          <w:lang w:eastAsia="zh-CN" w:bidi="hi-IN"/>
        </w:rPr>
        <w:t xml:space="preserve"> </w:t>
      </w:r>
      <w:r>
        <w:rPr>
          <w:lang w:eastAsia="zh-CN" w:bidi="hi-IN"/>
        </w:rPr>
        <w:t>om</w:t>
      </w:r>
      <w:r w:rsidR="00FF3FAC">
        <w:rPr>
          <w:lang w:eastAsia="zh-CN" w:bidi="hi-IN"/>
        </w:rPr>
        <w:t xml:space="preserve"> </w:t>
      </w:r>
      <w:r>
        <w:rPr>
          <w:lang w:eastAsia="zh-CN" w:bidi="hi-IN"/>
        </w:rPr>
        <w:t>te</w:t>
      </w:r>
      <w:r w:rsidR="00FF3FAC">
        <w:rPr>
          <w:lang w:eastAsia="zh-CN" w:bidi="hi-IN"/>
        </w:rPr>
        <w:t xml:space="preserve"> </w:t>
      </w:r>
      <w:r>
        <w:rPr>
          <w:lang w:eastAsia="zh-CN" w:bidi="hi-IN"/>
        </w:rPr>
        <w:t>voldoen</w:t>
      </w:r>
      <w:r w:rsidR="00FF3FAC">
        <w:rPr>
          <w:lang w:eastAsia="zh-CN" w:bidi="hi-IN"/>
        </w:rPr>
        <w:t xml:space="preserve"> </w:t>
      </w:r>
      <w:r>
        <w:rPr>
          <w:lang w:eastAsia="zh-CN" w:bidi="hi-IN"/>
        </w:rPr>
        <w:t>aan</w:t>
      </w:r>
      <w:r w:rsidR="00FF3FAC">
        <w:rPr>
          <w:lang w:eastAsia="zh-CN" w:bidi="hi-IN"/>
        </w:rPr>
        <w:t xml:space="preserve"> </w:t>
      </w:r>
      <w:r>
        <w:rPr>
          <w:lang w:eastAsia="zh-CN" w:bidi="hi-IN"/>
        </w:rPr>
        <w:t>de</w:t>
      </w:r>
      <w:r w:rsidR="00FF3FAC">
        <w:rPr>
          <w:lang w:eastAsia="zh-CN" w:bidi="hi-IN"/>
        </w:rPr>
        <w:t xml:space="preserve"> </w:t>
      </w:r>
      <w:r>
        <w:rPr>
          <w:lang w:eastAsia="zh-CN" w:bidi="hi-IN"/>
        </w:rPr>
        <w:t>instructieregel</w:t>
      </w:r>
      <w:r w:rsidR="00FF3FAC">
        <w:rPr>
          <w:lang w:eastAsia="zh-CN" w:bidi="hi-IN"/>
        </w:rPr>
        <w:t xml:space="preserve"> </w:t>
      </w:r>
      <w:r>
        <w:rPr>
          <w:lang w:eastAsia="zh-CN" w:bidi="hi-IN"/>
        </w:rPr>
        <w:t>van</w:t>
      </w:r>
      <w:r w:rsidR="00FF3FAC">
        <w:rPr>
          <w:lang w:eastAsia="zh-CN" w:bidi="hi-IN"/>
        </w:rPr>
        <w:t xml:space="preserve"> </w:t>
      </w:r>
      <w:r>
        <w:rPr>
          <w:lang w:eastAsia="zh-CN" w:bidi="hi-IN"/>
        </w:rPr>
        <w:t>artikel</w:t>
      </w:r>
      <w:r w:rsidR="00FF3FAC">
        <w:rPr>
          <w:lang w:eastAsia="zh-CN" w:bidi="hi-IN"/>
        </w:rPr>
        <w:t xml:space="preserve"> </w:t>
      </w:r>
      <w:r>
        <w:rPr>
          <w:lang w:eastAsia="zh-CN" w:bidi="hi-IN"/>
        </w:rPr>
        <w:t>5.78ad</w:t>
      </w:r>
      <w:r w:rsidR="00FF3FAC">
        <w:rPr>
          <w:lang w:eastAsia="zh-CN" w:bidi="hi-IN"/>
        </w:rPr>
        <w:t xml:space="preserve"> </w:t>
      </w:r>
      <w:r>
        <w:rPr>
          <w:lang w:eastAsia="zh-CN" w:bidi="hi-IN"/>
        </w:rPr>
        <w:t>Bkl.</w:t>
      </w:r>
    </w:p>
    <w:p w14:paraId="00EE5CA6" w14:textId="530CB3D9" w:rsidR="000E0A22" w:rsidRPr="00576DC8" w:rsidRDefault="00C7650D" w:rsidP="00C7650D">
      <w:pPr>
        <w:pStyle w:val="Divisiekop3"/>
        <w:rPr>
          <w:lang w:eastAsia="zh-CN" w:bidi="hi-IN"/>
        </w:rPr>
      </w:pPr>
      <w:r>
        <w:rPr>
          <w:lang w:eastAsia="zh-CN" w:bidi="hi-IN"/>
        </w:rPr>
        <w:lastRenderedPageBreak/>
        <w:tab/>
      </w:r>
      <w:r w:rsidR="000E0A22" w:rsidRPr="00576DC8">
        <w:rPr>
          <w:lang w:eastAsia="zh-CN" w:bidi="hi-IN"/>
        </w:rPr>
        <w:t>Paragraaf</w:t>
      </w:r>
      <w:r w:rsidR="00FF3FAC">
        <w:rPr>
          <w:lang w:eastAsia="zh-CN" w:bidi="hi-IN"/>
        </w:rPr>
        <w:t xml:space="preserve"> </w:t>
      </w:r>
      <w:r w:rsidR="000E0A22" w:rsidRPr="00576DC8">
        <w:rPr>
          <w:lang w:eastAsia="zh-CN" w:bidi="hi-IN"/>
        </w:rPr>
        <w:t>5.3.45</w:t>
      </w:r>
      <w:r w:rsidR="00FF3FAC">
        <w:rPr>
          <w:lang w:eastAsia="zh-CN" w:bidi="hi-IN"/>
        </w:rPr>
        <w:t xml:space="preserve"> </w:t>
      </w:r>
      <w:r w:rsidR="000E0A22" w:rsidRPr="00576DC8">
        <w:rPr>
          <w:lang w:eastAsia="zh-CN" w:bidi="hi-IN"/>
        </w:rPr>
        <w:t>Horeca-activiteit</w:t>
      </w:r>
      <w:r w:rsidR="00FF3FAC">
        <w:rPr>
          <w:lang w:eastAsia="zh-CN" w:bidi="hi-IN"/>
        </w:rPr>
        <w:t xml:space="preserve"> </w:t>
      </w:r>
      <w:r w:rsidR="000E0A22" w:rsidRPr="00576DC8">
        <w:rPr>
          <w:lang w:eastAsia="zh-CN" w:bidi="hi-IN"/>
        </w:rPr>
        <w:t>verrichten</w:t>
      </w:r>
      <w:r w:rsidR="00FF3FAC">
        <w:rPr>
          <w:lang w:eastAsia="zh-CN" w:bidi="hi-IN"/>
        </w:rPr>
        <w:t xml:space="preserve"> </w:t>
      </w:r>
      <w:r w:rsidR="000E0A22" w:rsidRPr="00576DC8">
        <w:rPr>
          <w:lang w:eastAsia="zh-CN" w:bidi="hi-IN"/>
        </w:rPr>
        <w:t>–</w:t>
      </w:r>
      <w:r w:rsidR="00FF3FAC">
        <w:rPr>
          <w:lang w:eastAsia="zh-CN" w:bidi="hi-IN"/>
        </w:rPr>
        <w:t xml:space="preserve"> </w:t>
      </w:r>
      <w:r w:rsidR="000E0A22" w:rsidRPr="00576DC8">
        <w:rPr>
          <w:lang w:eastAsia="zh-CN" w:bidi="hi-IN"/>
        </w:rPr>
        <w:t>categorie</w:t>
      </w:r>
      <w:r w:rsidR="00FF3FAC">
        <w:rPr>
          <w:lang w:eastAsia="zh-CN" w:bidi="hi-IN"/>
        </w:rPr>
        <w:t xml:space="preserve"> </w:t>
      </w:r>
      <w:r w:rsidR="000E0A22" w:rsidRPr="00576DC8">
        <w:rPr>
          <w:lang w:eastAsia="zh-CN" w:bidi="hi-IN"/>
        </w:rPr>
        <w:t>I,</w:t>
      </w:r>
      <w:r w:rsidR="00FF3FAC">
        <w:rPr>
          <w:lang w:eastAsia="zh-CN" w:bidi="hi-IN"/>
        </w:rPr>
        <w:t xml:space="preserve"> </w:t>
      </w:r>
      <w:r w:rsidR="000E0A22" w:rsidRPr="00576DC8">
        <w:rPr>
          <w:lang w:eastAsia="zh-CN" w:bidi="hi-IN"/>
        </w:rPr>
        <w:t>paragraaf</w:t>
      </w:r>
      <w:r w:rsidR="00FF3FAC">
        <w:rPr>
          <w:lang w:eastAsia="zh-CN" w:bidi="hi-IN"/>
        </w:rPr>
        <w:t xml:space="preserve"> </w:t>
      </w:r>
      <w:r w:rsidR="000E0A22" w:rsidRPr="00576DC8">
        <w:rPr>
          <w:lang w:eastAsia="zh-CN" w:bidi="hi-IN"/>
        </w:rPr>
        <w:t>5.3.46</w:t>
      </w:r>
      <w:r w:rsidR="00FF3FAC">
        <w:rPr>
          <w:lang w:eastAsia="zh-CN" w:bidi="hi-IN"/>
        </w:rPr>
        <w:t xml:space="preserve"> </w:t>
      </w:r>
      <w:r w:rsidR="000E0A22" w:rsidRPr="00576DC8">
        <w:rPr>
          <w:lang w:eastAsia="zh-CN" w:bidi="hi-IN"/>
        </w:rPr>
        <w:t>Horeca-activiteit</w:t>
      </w:r>
      <w:r w:rsidR="00FF3FAC">
        <w:rPr>
          <w:lang w:eastAsia="zh-CN" w:bidi="hi-IN"/>
        </w:rPr>
        <w:t xml:space="preserve"> </w:t>
      </w:r>
      <w:r w:rsidR="000E0A22" w:rsidRPr="00576DC8">
        <w:rPr>
          <w:lang w:eastAsia="zh-CN" w:bidi="hi-IN"/>
        </w:rPr>
        <w:t>verrichten</w:t>
      </w:r>
      <w:r w:rsidR="00FF3FAC">
        <w:rPr>
          <w:lang w:eastAsia="zh-CN" w:bidi="hi-IN"/>
        </w:rPr>
        <w:t xml:space="preserve"> </w:t>
      </w:r>
      <w:r w:rsidR="000E0A22" w:rsidRPr="00576DC8">
        <w:rPr>
          <w:lang w:eastAsia="zh-CN" w:bidi="hi-IN"/>
        </w:rPr>
        <w:t>–</w:t>
      </w:r>
      <w:r w:rsidR="00FF3FAC">
        <w:rPr>
          <w:lang w:eastAsia="zh-CN" w:bidi="hi-IN"/>
        </w:rPr>
        <w:t xml:space="preserve"> </w:t>
      </w:r>
      <w:r w:rsidR="000E0A22" w:rsidRPr="00576DC8">
        <w:rPr>
          <w:lang w:eastAsia="zh-CN" w:bidi="hi-IN"/>
        </w:rPr>
        <w:t>categorie</w:t>
      </w:r>
      <w:r w:rsidR="00FF3FAC">
        <w:rPr>
          <w:lang w:eastAsia="zh-CN" w:bidi="hi-IN"/>
        </w:rPr>
        <w:t xml:space="preserve"> </w:t>
      </w:r>
      <w:r w:rsidR="000E0A22" w:rsidRPr="00576DC8">
        <w:rPr>
          <w:lang w:eastAsia="zh-CN" w:bidi="hi-IN"/>
        </w:rPr>
        <w:t>II,</w:t>
      </w:r>
      <w:r w:rsidR="00FF3FAC">
        <w:rPr>
          <w:lang w:eastAsia="zh-CN" w:bidi="hi-IN"/>
        </w:rPr>
        <w:t xml:space="preserve"> </w:t>
      </w:r>
      <w:r w:rsidR="000E0A22" w:rsidRPr="00576DC8">
        <w:rPr>
          <w:lang w:eastAsia="zh-CN" w:bidi="hi-IN"/>
        </w:rPr>
        <w:t>paragraaf</w:t>
      </w:r>
      <w:r w:rsidR="00FF3FAC">
        <w:rPr>
          <w:lang w:eastAsia="zh-CN" w:bidi="hi-IN"/>
        </w:rPr>
        <w:t xml:space="preserve"> </w:t>
      </w:r>
      <w:r w:rsidR="000E0A22" w:rsidRPr="00576DC8">
        <w:rPr>
          <w:lang w:eastAsia="zh-CN" w:bidi="hi-IN"/>
        </w:rPr>
        <w:t>5.3.</w:t>
      </w:r>
      <w:r w:rsidR="00472253">
        <w:rPr>
          <w:lang w:eastAsia="zh-CN" w:bidi="hi-IN"/>
        </w:rPr>
        <w:t>100</w:t>
      </w:r>
      <w:r w:rsidR="00FF3FAC">
        <w:rPr>
          <w:lang w:eastAsia="zh-CN" w:bidi="hi-IN"/>
        </w:rPr>
        <w:t xml:space="preserve"> </w:t>
      </w:r>
      <w:r w:rsidR="000E0A22" w:rsidRPr="00576DC8">
        <w:rPr>
          <w:lang w:eastAsia="zh-CN" w:bidi="hi-IN"/>
        </w:rPr>
        <w:t>Horeca-activiteit</w:t>
      </w:r>
      <w:r w:rsidR="00FF3FAC">
        <w:rPr>
          <w:lang w:eastAsia="zh-CN" w:bidi="hi-IN"/>
        </w:rPr>
        <w:t xml:space="preserve"> </w:t>
      </w:r>
      <w:r w:rsidR="000E0A22" w:rsidRPr="00576DC8">
        <w:rPr>
          <w:lang w:eastAsia="zh-CN" w:bidi="hi-IN"/>
        </w:rPr>
        <w:t>verrichten</w:t>
      </w:r>
      <w:r w:rsidR="00FF3FAC">
        <w:rPr>
          <w:lang w:eastAsia="zh-CN" w:bidi="hi-IN"/>
        </w:rPr>
        <w:t xml:space="preserve"> </w:t>
      </w:r>
      <w:r w:rsidR="000E0A22" w:rsidRPr="00576DC8">
        <w:rPr>
          <w:lang w:eastAsia="zh-CN" w:bidi="hi-IN"/>
        </w:rPr>
        <w:t>–</w:t>
      </w:r>
      <w:r w:rsidR="00FF3FAC">
        <w:rPr>
          <w:lang w:eastAsia="zh-CN" w:bidi="hi-IN"/>
        </w:rPr>
        <w:t xml:space="preserve"> </w:t>
      </w:r>
      <w:r w:rsidR="000E0A22" w:rsidRPr="00576DC8">
        <w:rPr>
          <w:lang w:eastAsia="zh-CN" w:bidi="hi-IN"/>
        </w:rPr>
        <w:t>categorie</w:t>
      </w:r>
      <w:r w:rsidR="00FF3FAC">
        <w:rPr>
          <w:lang w:eastAsia="zh-CN" w:bidi="hi-IN"/>
        </w:rPr>
        <w:t xml:space="preserve"> </w:t>
      </w:r>
      <w:r w:rsidR="000E0A22" w:rsidRPr="00576DC8">
        <w:rPr>
          <w:lang w:eastAsia="zh-CN" w:bidi="hi-IN"/>
        </w:rPr>
        <w:t>III</w:t>
      </w:r>
    </w:p>
    <w:p w14:paraId="65E33FC0" w14:textId="03AD4C1D" w:rsidR="000E0A22" w:rsidRPr="00576DC8" w:rsidRDefault="006E6A20" w:rsidP="00C7650D">
      <w:pPr>
        <w:pStyle w:val="Divisiekop4"/>
        <w:rPr>
          <w:lang w:eastAsia="zh-CN" w:bidi="hi-IN"/>
        </w:rPr>
      </w:pPr>
      <w:r>
        <w:rPr>
          <w:lang w:eastAsia="zh-CN" w:bidi="hi-IN"/>
        </w:rPr>
        <w:tab/>
      </w:r>
      <w:r w:rsidR="000E0A22" w:rsidRPr="00576DC8">
        <w:rPr>
          <w:lang w:eastAsia="zh-CN" w:bidi="hi-IN"/>
        </w:rPr>
        <w:t>Toelichting</w:t>
      </w:r>
      <w:r w:rsidR="00FF3FAC">
        <w:rPr>
          <w:lang w:eastAsia="zh-CN" w:bidi="hi-IN"/>
        </w:rPr>
        <w:t xml:space="preserve"> </w:t>
      </w:r>
      <w:r w:rsidR="000E0A22" w:rsidRPr="00576DC8">
        <w:rPr>
          <w:lang w:eastAsia="zh-CN" w:bidi="hi-IN"/>
        </w:rPr>
        <w:t>paragrafen</w:t>
      </w:r>
      <w:r w:rsidR="00FF3FAC">
        <w:rPr>
          <w:lang w:eastAsia="zh-CN" w:bidi="hi-IN"/>
        </w:rPr>
        <w:t xml:space="preserve"> </w:t>
      </w:r>
      <w:r w:rsidR="000E0A22" w:rsidRPr="00576DC8">
        <w:rPr>
          <w:lang w:eastAsia="zh-CN" w:bidi="hi-IN"/>
        </w:rPr>
        <w:t>horeca-activiteit</w:t>
      </w:r>
      <w:r w:rsidR="00FF3FAC">
        <w:rPr>
          <w:lang w:eastAsia="zh-CN" w:bidi="hi-IN"/>
        </w:rPr>
        <w:t xml:space="preserve"> </w:t>
      </w:r>
      <w:r w:rsidR="000E0A22" w:rsidRPr="00576DC8">
        <w:rPr>
          <w:lang w:eastAsia="zh-CN" w:bidi="hi-IN"/>
        </w:rPr>
        <w:t>categorie</w:t>
      </w:r>
      <w:r w:rsidR="00FF3FAC">
        <w:rPr>
          <w:lang w:eastAsia="zh-CN" w:bidi="hi-IN"/>
        </w:rPr>
        <w:t xml:space="preserve"> </w:t>
      </w:r>
      <w:r w:rsidR="000E0A22" w:rsidRPr="00576DC8">
        <w:rPr>
          <w:lang w:eastAsia="zh-CN" w:bidi="hi-IN"/>
        </w:rPr>
        <w:t>I,</w:t>
      </w:r>
      <w:r w:rsidR="00FF3FAC">
        <w:rPr>
          <w:lang w:eastAsia="zh-CN" w:bidi="hi-IN"/>
        </w:rPr>
        <w:t xml:space="preserve"> </w:t>
      </w:r>
      <w:r w:rsidR="000E0A22" w:rsidRPr="00576DC8">
        <w:rPr>
          <w:lang w:eastAsia="zh-CN" w:bidi="hi-IN"/>
        </w:rPr>
        <w:t>II</w:t>
      </w:r>
      <w:r w:rsidR="00FF3FAC">
        <w:rPr>
          <w:lang w:eastAsia="zh-CN" w:bidi="hi-IN"/>
        </w:rPr>
        <w:t xml:space="preserve"> </w:t>
      </w:r>
      <w:r w:rsidR="000E0A22" w:rsidRPr="00576DC8">
        <w:rPr>
          <w:lang w:eastAsia="zh-CN" w:bidi="hi-IN"/>
        </w:rPr>
        <w:t>en</w:t>
      </w:r>
      <w:r w:rsidR="00FF3FAC">
        <w:rPr>
          <w:lang w:eastAsia="zh-CN" w:bidi="hi-IN"/>
        </w:rPr>
        <w:t xml:space="preserve"> </w:t>
      </w:r>
      <w:r w:rsidR="000E0A22" w:rsidRPr="00576DC8">
        <w:rPr>
          <w:lang w:eastAsia="zh-CN" w:bidi="hi-IN"/>
        </w:rPr>
        <w:t>III</w:t>
      </w:r>
    </w:p>
    <w:p w14:paraId="5A58C0AD" w14:textId="260AE5AF" w:rsidR="00B267D8" w:rsidRDefault="00C7650D" w:rsidP="00C7650D">
      <w:pPr>
        <w:pStyle w:val="Divisiekop5"/>
        <w:rPr>
          <w:lang w:eastAsia="zh-CN" w:bidi="hi-IN"/>
        </w:rPr>
      </w:pPr>
      <w:r>
        <w:rPr>
          <w:lang w:eastAsia="zh-CN" w:bidi="hi-IN"/>
        </w:rPr>
        <w:tab/>
      </w:r>
      <w:r w:rsidR="00B267D8">
        <w:rPr>
          <w:lang w:eastAsia="zh-CN" w:bidi="hi-IN"/>
        </w:rPr>
        <w:t>Toelichting</w:t>
      </w:r>
      <w:r w:rsidR="00FF3FAC">
        <w:rPr>
          <w:lang w:eastAsia="zh-CN" w:bidi="hi-IN"/>
        </w:rPr>
        <w:t xml:space="preserve"> </w:t>
      </w:r>
      <w:r w:rsidR="00B267D8">
        <w:rPr>
          <w:lang w:eastAsia="zh-CN" w:bidi="hi-IN"/>
        </w:rPr>
        <w:t>–</w:t>
      </w:r>
      <w:r w:rsidR="00FF3FAC">
        <w:rPr>
          <w:lang w:eastAsia="zh-CN" w:bidi="hi-IN"/>
        </w:rPr>
        <w:t xml:space="preserve"> </w:t>
      </w:r>
      <w:r w:rsidR="00B267D8">
        <w:rPr>
          <w:lang w:eastAsia="zh-CN" w:bidi="hi-IN"/>
        </w:rPr>
        <w:t>artikel</w:t>
      </w:r>
      <w:r w:rsidR="00FF3FAC">
        <w:rPr>
          <w:lang w:eastAsia="zh-CN" w:bidi="hi-IN"/>
        </w:rPr>
        <w:t xml:space="preserve"> </w:t>
      </w:r>
      <w:r w:rsidR="00F72394">
        <w:rPr>
          <w:lang w:eastAsia="zh-CN" w:bidi="hi-IN"/>
        </w:rPr>
        <w:t>5.461,</w:t>
      </w:r>
      <w:r w:rsidR="00FF3FAC">
        <w:rPr>
          <w:lang w:eastAsia="zh-CN" w:bidi="hi-IN"/>
        </w:rPr>
        <w:t xml:space="preserve"> </w:t>
      </w:r>
      <w:r w:rsidR="00B267D8">
        <w:rPr>
          <w:lang w:eastAsia="zh-CN" w:bidi="hi-IN"/>
        </w:rPr>
        <w:t>5.466</w:t>
      </w:r>
      <w:r w:rsidR="00735D4D">
        <w:rPr>
          <w:lang w:eastAsia="zh-CN" w:bidi="hi-IN"/>
        </w:rPr>
        <w:t>a</w:t>
      </w:r>
      <w:r w:rsidR="00F72394">
        <w:rPr>
          <w:lang w:eastAsia="zh-CN" w:bidi="hi-IN"/>
        </w:rPr>
        <w:t>,</w:t>
      </w:r>
      <w:r w:rsidR="00FF3FAC">
        <w:rPr>
          <w:lang w:eastAsia="zh-CN" w:bidi="hi-IN"/>
        </w:rPr>
        <w:t xml:space="preserve"> </w:t>
      </w:r>
      <w:r w:rsidR="00F72394">
        <w:rPr>
          <w:lang w:eastAsia="zh-CN" w:bidi="hi-IN"/>
        </w:rPr>
        <w:t>5.466</w:t>
      </w:r>
      <w:r w:rsidR="00735D4D">
        <w:rPr>
          <w:lang w:eastAsia="zh-CN" w:bidi="hi-IN"/>
        </w:rPr>
        <w:t>b</w:t>
      </w:r>
      <w:r w:rsidR="00FF3FAC">
        <w:rPr>
          <w:lang w:eastAsia="zh-CN" w:bidi="hi-IN"/>
        </w:rPr>
        <w:t xml:space="preserve"> </w:t>
      </w:r>
      <w:r w:rsidR="00B267D8">
        <w:rPr>
          <w:lang w:eastAsia="zh-CN" w:bidi="hi-IN"/>
        </w:rPr>
        <w:t>Toepassingsbereik</w:t>
      </w:r>
    </w:p>
    <w:p w14:paraId="2F11ECC9" w14:textId="7EF989D0" w:rsidR="00655D85" w:rsidRPr="00735D4D" w:rsidRDefault="00B267D8" w:rsidP="000E0A22">
      <w:pPr>
        <w:rPr>
          <w:lang w:eastAsia="zh-CN" w:bidi="hi-IN"/>
        </w:rPr>
      </w:pPr>
      <w:r w:rsidRPr="00735D4D">
        <w:rPr>
          <w:bCs/>
          <w:lang w:eastAsia="zh-CN" w:bidi="hi-IN"/>
        </w:rPr>
        <w:t>Horeca-activiteiten</w:t>
      </w:r>
      <w:r w:rsidR="00FF3FAC">
        <w:rPr>
          <w:bCs/>
          <w:lang w:eastAsia="zh-CN" w:bidi="hi-IN"/>
        </w:rPr>
        <w:t xml:space="preserve"> </w:t>
      </w:r>
      <w:r w:rsidR="00735D4D">
        <w:rPr>
          <w:bCs/>
          <w:lang w:eastAsia="zh-CN" w:bidi="hi-IN"/>
        </w:rPr>
        <w:t>zijn</w:t>
      </w:r>
      <w:r w:rsidR="00FF3FAC">
        <w:rPr>
          <w:bCs/>
          <w:lang w:eastAsia="zh-CN" w:bidi="hi-IN"/>
        </w:rPr>
        <w:t xml:space="preserve"> </w:t>
      </w:r>
      <w:r w:rsidR="00735D4D">
        <w:rPr>
          <w:bCs/>
          <w:lang w:eastAsia="zh-CN" w:bidi="hi-IN"/>
        </w:rPr>
        <w:t>in</w:t>
      </w:r>
      <w:r w:rsidR="00FF3FAC">
        <w:rPr>
          <w:bCs/>
          <w:lang w:eastAsia="zh-CN" w:bidi="hi-IN"/>
        </w:rPr>
        <w:t xml:space="preserve"> </w:t>
      </w:r>
      <w:r w:rsidR="00735D4D">
        <w:rPr>
          <w:bCs/>
          <w:lang w:eastAsia="zh-CN" w:bidi="hi-IN"/>
        </w:rPr>
        <w:t>dit</w:t>
      </w:r>
      <w:r w:rsidR="00FF3FAC">
        <w:rPr>
          <w:bCs/>
          <w:lang w:eastAsia="zh-CN" w:bidi="hi-IN"/>
        </w:rPr>
        <w:t xml:space="preserve"> </w:t>
      </w:r>
      <w:r w:rsidR="00735D4D">
        <w:rPr>
          <w:bCs/>
          <w:lang w:eastAsia="zh-CN" w:bidi="hi-IN"/>
        </w:rPr>
        <w:t>wijzigingsbesluit</w:t>
      </w:r>
      <w:r w:rsidR="00FF3FAC">
        <w:rPr>
          <w:bCs/>
          <w:lang w:eastAsia="zh-CN" w:bidi="hi-IN"/>
        </w:rPr>
        <w:t xml:space="preserve"> </w:t>
      </w:r>
      <w:r w:rsidR="00735D4D">
        <w:rPr>
          <w:bCs/>
          <w:lang w:eastAsia="zh-CN" w:bidi="hi-IN"/>
        </w:rPr>
        <w:t>uitsluitend</w:t>
      </w:r>
      <w:r w:rsidR="00FF3FAC">
        <w:rPr>
          <w:bCs/>
          <w:lang w:eastAsia="zh-CN" w:bidi="hi-IN"/>
        </w:rPr>
        <w:t xml:space="preserve"> </w:t>
      </w:r>
      <w:r w:rsidR="00735D4D">
        <w:rPr>
          <w:bCs/>
          <w:lang w:eastAsia="zh-CN" w:bidi="hi-IN"/>
        </w:rPr>
        <w:t>toegestaan</w:t>
      </w:r>
      <w:r w:rsidR="00FF3FAC">
        <w:rPr>
          <w:bCs/>
          <w:lang w:eastAsia="zh-CN" w:bidi="hi-IN"/>
        </w:rPr>
        <w:t xml:space="preserve"> </w:t>
      </w:r>
      <w:r w:rsidR="00735D4D">
        <w:rPr>
          <w:bCs/>
          <w:lang w:eastAsia="zh-CN" w:bidi="hi-IN"/>
        </w:rPr>
        <w:t>ter</w:t>
      </w:r>
      <w:r w:rsidR="00FF3FAC">
        <w:rPr>
          <w:bCs/>
          <w:lang w:eastAsia="zh-CN" w:bidi="hi-IN"/>
        </w:rPr>
        <w:t xml:space="preserve"> </w:t>
      </w:r>
      <w:r w:rsidR="00735D4D">
        <w:rPr>
          <w:bCs/>
          <w:lang w:eastAsia="zh-CN" w:bidi="hi-IN"/>
        </w:rPr>
        <w:t>plaatse</w:t>
      </w:r>
      <w:r w:rsidR="00FF3FAC">
        <w:rPr>
          <w:bCs/>
          <w:lang w:eastAsia="zh-CN" w:bidi="hi-IN"/>
        </w:rPr>
        <w:t xml:space="preserve"> </w:t>
      </w:r>
      <w:r w:rsidR="00735D4D">
        <w:rPr>
          <w:bCs/>
          <w:lang w:eastAsia="zh-CN" w:bidi="hi-IN"/>
        </w:rPr>
        <w:t>van</w:t>
      </w:r>
      <w:r w:rsidR="00FF3FAC">
        <w:rPr>
          <w:bCs/>
          <w:lang w:eastAsia="zh-CN" w:bidi="hi-IN"/>
        </w:rPr>
        <w:t xml:space="preserve"> </w:t>
      </w:r>
      <w:r w:rsidR="00735D4D">
        <w:rPr>
          <w:bCs/>
          <w:lang w:eastAsia="zh-CN" w:bidi="hi-IN"/>
        </w:rPr>
        <w:t>De</w:t>
      </w:r>
      <w:r w:rsidR="00FF3FAC">
        <w:rPr>
          <w:bCs/>
          <w:lang w:eastAsia="zh-CN" w:bidi="hi-IN"/>
        </w:rPr>
        <w:t xml:space="preserve"> </w:t>
      </w:r>
      <w:r w:rsidR="00735D4D">
        <w:rPr>
          <w:bCs/>
          <w:lang w:eastAsia="zh-CN" w:bidi="hi-IN"/>
        </w:rPr>
        <w:t>Plint.</w:t>
      </w:r>
      <w:r w:rsidR="00FF3FAC">
        <w:rPr>
          <w:bCs/>
          <w:lang w:eastAsia="zh-CN" w:bidi="hi-IN"/>
        </w:rPr>
        <w:t xml:space="preserve"> </w:t>
      </w:r>
      <w:r w:rsidR="0004437F">
        <w:rPr>
          <w:bCs/>
          <w:lang w:eastAsia="zh-CN" w:bidi="hi-IN"/>
        </w:rPr>
        <w:t>Deze</w:t>
      </w:r>
      <w:r w:rsidR="00FF3FAC">
        <w:rPr>
          <w:bCs/>
          <w:lang w:eastAsia="zh-CN" w:bidi="hi-IN"/>
        </w:rPr>
        <w:t xml:space="preserve"> </w:t>
      </w:r>
      <w:r w:rsidR="0004437F">
        <w:rPr>
          <w:bCs/>
          <w:lang w:eastAsia="zh-CN" w:bidi="hi-IN"/>
        </w:rPr>
        <w:t>bepaling</w:t>
      </w:r>
      <w:r w:rsidR="00FF3FAC">
        <w:rPr>
          <w:bCs/>
          <w:lang w:eastAsia="zh-CN" w:bidi="hi-IN"/>
        </w:rPr>
        <w:t xml:space="preserve"> </w:t>
      </w:r>
      <w:r w:rsidR="0004437F">
        <w:rPr>
          <w:bCs/>
          <w:lang w:eastAsia="zh-CN" w:bidi="hi-IN"/>
        </w:rPr>
        <w:t>is</w:t>
      </w:r>
      <w:r w:rsidR="00FF3FAC">
        <w:rPr>
          <w:bCs/>
          <w:lang w:eastAsia="zh-CN" w:bidi="hi-IN"/>
        </w:rPr>
        <w:t xml:space="preserve"> </w:t>
      </w:r>
      <w:r w:rsidR="0004437F">
        <w:rPr>
          <w:bCs/>
          <w:lang w:eastAsia="zh-CN" w:bidi="hi-IN"/>
        </w:rPr>
        <w:t>afkomstig</w:t>
      </w:r>
      <w:r w:rsidR="00FF3FAC">
        <w:rPr>
          <w:bCs/>
          <w:lang w:eastAsia="zh-CN" w:bidi="hi-IN"/>
        </w:rPr>
        <w:t xml:space="preserve"> </w:t>
      </w:r>
      <w:r w:rsidR="0004437F">
        <w:rPr>
          <w:bCs/>
          <w:lang w:eastAsia="zh-CN" w:bidi="hi-IN"/>
        </w:rPr>
        <w:t>uit</w:t>
      </w:r>
      <w:r w:rsidR="00FF3FAC">
        <w:rPr>
          <w:bCs/>
          <w:lang w:eastAsia="zh-CN" w:bidi="hi-IN"/>
        </w:rPr>
        <w:t xml:space="preserve"> </w:t>
      </w:r>
      <w:r w:rsidR="0004437F">
        <w:rPr>
          <w:bCs/>
          <w:lang w:eastAsia="zh-CN" w:bidi="hi-IN"/>
        </w:rPr>
        <w:t>artikel</w:t>
      </w:r>
      <w:r w:rsidR="00FF3FAC">
        <w:rPr>
          <w:bCs/>
          <w:lang w:eastAsia="zh-CN" w:bidi="hi-IN"/>
        </w:rPr>
        <w:t xml:space="preserve"> </w:t>
      </w:r>
      <w:r w:rsidR="0004437F">
        <w:rPr>
          <w:bCs/>
          <w:lang w:eastAsia="zh-CN" w:bidi="hi-IN"/>
        </w:rPr>
        <w:t>5.1,</w:t>
      </w:r>
      <w:r w:rsidR="00FF3FAC">
        <w:rPr>
          <w:bCs/>
          <w:lang w:eastAsia="zh-CN" w:bidi="hi-IN"/>
        </w:rPr>
        <w:t xml:space="preserve"> </w:t>
      </w:r>
      <w:r w:rsidR="0004437F">
        <w:rPr>
          <w:bCs/>
          <w:lang w:eastAsia="zh-CN" w:bidi="hi-IN"/>
        </w:rPr>
        <w:t>sub</w:t>
      </w:r>
      <w:r w:rsidR="00FF3FAC">
        <w:rPr>
          <w:bCs/>
          <w:lang w:eastAsia="zh-CN" w:bidi="hi-IN"/>
        </w:rPr>
        <w:t xml:space="preserve"> </w:t>
      </w:r>
      <w:r w:rsidR="0004437F">
        <w:rPr>
          <w:bCs/>
          <w:lang w:eastAsia="zh-CN" w:bidi="hi-IN"/>
        </w:rPr>
        <w:t>b,</w:t>
      </w:r>
      <w:r w:rsidR="00FF3FAC">
        <w:rPr>
          <w:bCs/>
          <w:lang w:eastAsia="zh-CN" w:bidi="hi-IN"/>
        </w:rPr>
        <w:t xml:space="preserve"> </w:t>
      </w:r>
      <w:r w:rsidR="0004437F">
        <w:rPr>
          <w:bCs/>
          <w:lang w:eastAsia="zh-CN" w:bidi="hi-IN"/>
        </w:rPr>
        <w:t>van</w:t>
      </w:r>
      <w:r w:rsidR="00FF3FAC">
        <w:rPr>
          <w:bCs/>
          <w:lang w:eastAsia="zh-CN" w:bidi="hi-IN"/>
        </w:rPr>
        <w:t xml:space="preserve"> </w:t>
      </w:r>
      <w:r w:rsidR="0004437F">
        <w:rPr>
          <w:bCs/>
          <w:lang w:eastAsia="zh-CN" w:bidi="hi-IN"/>
        </w:rPr>
        <w:t>het</w:t>
      </w:r>
      <w:r w:rsidR="00FF3FAC">
        <w:rPr>
          <w:bCs/>
          <w:lang w:eastAsia="zh-CN" w:bidi="hi-IN"/>
        </w:rPr>
        <w:t xml:space="preserve"> </w:t>
      </w:r>
      <w:r w:rsidR="0004437F">
        <w:rPr>
          <w:bCs/>
          <w:lang w:eastAsia="zh-CN" w:bidi="hi-IN"/>
        </w:rPr>
        <w:t>bestemmingsplan</w:t>
      </w:r>
      <w:r w:rsidR="00FF3FAC">
        <w:rPr>
          <w:lang w:eastAsia="zh-CN" w:bidi="hi-IN"/>
        </w:rPr>
        <w:t xml:space="preserve"> </w:t>
      </w:r>
      <w:r w:rsidR="0004437F">
        <w:rPr>
          <w:lang w:eastAsia="zh-CN" w:bidi="hi-IN"/>
        </w:rPr>
        <w:t>Linie-Doornbos,</w:t>
      </w:r>
      <w:r w:rsidR="00FF3FAC">
        <w:rPr>
          <w:lang w:eastAsia="zh-CN" w:bidi="hi-IN"/>
        </w:rPr>
        <w:t xml:space="preserve"> </w:t>
      </w:r>
      <w:r w:rsidR="0004437F">
        <w:rPr>
          <w:lang w:eastAsia="zh-CN" w:bidi="hi-IN"/>
        </w:rPr>
        <w:t>Eureka!.</w:t>
      </w:r>
      <w:r w:rsidR="00FF3FAC">
        <w:rPr>
          <w:bCs/>
          <w:lang w:eastAsia="zh-CN" w:bidi="hi-IN"/>
        </w:rPr>
        <w:t xml:space="preserve"> </w:t>
      </w:r>
      <w:r w:rsidR="0004437F">
        <w:rPr>
          <w:bCs/>
          <w:lang w:eastAsia="zh-CN" w:bidi="hi-IN"/>
        </w:rPr>
        <w:t>De</w:t>
      </w:r>
      <w:r w:rsidR="00FF3FAC">
        <w:rPr>
          <w:bCs/>
          <w:lang w:eastAsia="zh-CN" w:bidi="hi-IN"/>
        </w:rPr>
        <w:t xml:space="preserve"> </w:t>
      </w:r>
      <w:r w:rsidR="0004437F">
        <w:rPr>
          <w:bCs/>
          <w:lang w:eastAsia="zh-CN" w:bidi="hi-IN"/>
        </w:rPr>
        <w:t>Plint</w:t>
      </w:r>
      <w:r w:rsidR="00FF3FAC">
        <w:rPr>
          <w:bCs/>
          <w:lang w:eastAsia="zh-CN" w:bidi="hi-IN"/>
        </w:rPr>
        <w:t xml:space="preserve"> </w:t>
      </w:r>
      <w:r w:rsidR="0004437F">
        <w:rPr>
          <w:bCs/>
          <w:lang w:eastAsia="zh-CN" w:bidi="hi-IN"/>
        </w:rPr>
        <w:t>is</w:t>
      </w:r>
      <w:r w:rsidR="00FF3FAC">
        <w:rPr>
          <w:bCs/>
          <w:lang w:eastAsia="zh-CN" w:bidi="hi-IN"/>
        </w:rPr>
        <w:t xml:space="preserve"> </w:t>
      </w:r>
      <w:r w:rsidR="0004437F">
        <w:rPr>
          <w:bCs/>
          <w:lang w:eastAsia="zh-CN" w:bidi="hi-IN"/>
        </w:rPr>
        <w:t>als</w:t>
      </w:r>
      <w:r w:rsidR="00FF3FAC">
        <w:rPr>
          <w:bCs/>
          <w:lang w:eastAsia="zh-CN" w:bidi="hi-IN"/>
        </w:rPr>
        <w:t xml:space="preserve"> </w:t>
      </w:r>
      <w:r w:rsidR="0004437F">
        <w:rPr>
          <w:bCs/>
          <w:lang w:eastAsia="zh-CN" w:bidi="hi-IN"/>
        </w:rPr>
        <w:t>begrip</w:t>
      </w:r>
      <w:r w:rsidR="00FF3FAC">
        <w:rPr>
          <w:bCs/>
          <w:lang w:eastAsia="zh-CN" w:bidi="hi-IN"/>
        </w:rPr>
        <w:t xml:space="preserve"> </w:t>
      </w:r>
      <w:r w:rsidR="0004437F">
        <w:rPr>
          <w:bCs/>
          <w:lang w:eastAsia="zh-CN" w:bidi="hi-IN"/>
        </w:rPr>
        <w:t>opgenomen</w:t>
      </w:r>
      <w:r w:rsidR="00FF3FAC">
        <w:rPr>
          <w:bCs/>
          <w:lang w:eastAsia="zh-CN" w:bidi="hi-IN"/>
        </w:rPr>
        <w:t xml:space="preserve"> </w:t>
      </w:r>
      <w:r w:rsidR="0004437F">
        <w:rPr>
          <w:bCs/>
          <w:lang w:eastAsia="zh-CN" w:bidi="hi-IN"/>
        </w:rPr>
        <w:t>in</w:t>
      </w:r>
      <w:r w:rsidR="00FF3FAC">
        <w:rPr>
          <w:bCs/>
          <w:lang w:eastAsia="zh-CN" w:bidi="hi-IN"/>
        </w:rPr>
        <w:t xml:space="preserve"> </w:t>
      </w:r>
      <w:r w:rsidR="0004437F">
        <w:rPr>
          <w:bCs/>
          <w:lang w:eastAsia="zh-CN" w:bidi="hi-IN"/>
        </w:rPr>
        <w:t>dit</w:t>
      </w:r>
      <w:r w:rsidR="00FF3FAC">
        <w:rPr>
          <w:bCs/>
          <w:lang w:eastAsia="zh-CN" w:bidi="hi-IN"/>
        </w:rPr>
        <w:t xml:space="preserve"> </w:t>
      </w:r>
      <w:r w:rsidR="0004437F">
        <w:rPr>
          <w:bCs/>
          <w:lang w:eastAsia="zh-CN" w:bidi="hi-IN"/>
        </w:rPr>
        <w:t>wijzigingsbesluit.</w:t>
      </w:r>
      <w:r w:rsidR="00FF3FAC">
        <w:rPr>
          <w:bCs/>
          <w:lang w:eastAsia="zh-CN" w:bidi="hi-IN"/>
        </w:rPr>
        <w:t xml:space="preserve"> </w:t>
      </w:r>
      <w:r w:rsidR="0004437F">
        <w:rPr>
          <w:bCs/>
          <w:lang w:eastAsia="zh-CN" w:bidi="hi-IN"/>
        </w:rPr>
        <w:t>Hiermee</w:t>
      </w:r>
      <w:r w:rsidR="00FF3FAC">
        <w:rPr>
          <w:bCs/>
          <w:lang w:eastAsia="zh-CN" w:bidi="hi-IN"/>
        </w:rPr>
        <w:t xml:space="preserve"> </w:t>
      </w:r>
      <w:r w:rsidR="0004437F">
        <w:rPr>
          <w:bCs/>
          <w:lang w:eastAsia="zh-CN" w:bidi="hi-IN"/>
        </w:rPr>
        <w:t>wordt</w:t>
      </w:r>
      <w:r w:rsidR="00FF3FAC">
        <w:rPr>
          <w:bCs/>
          <w:lang w:eastAsia="zh-CN" w:bidi="hi-IN"/>
        </w:rPr>
        <w:t xml:space="preserve"> </w:t>
      </w:r>
      <w:r w:rsidR="0004437F">
        <w:rPr>
          <w:bCs/>
          <w:lang w:eastAsia="zh-CN" w:bidi="hi-IN"/>
        </w:rPr>
        <w:t>de</w:t>
      </w:r>
      <w:r w:rsidR="00FF3FAC">
        <w:rPr>
          <w:bCs/>
          <w:lang w:eastAsia="zh-CN" w:bidi="hi-IN"/>
        </w:rPr>
        <w:t xml:space="preserve"> </w:t>
      </w:r>
      <w:r w:rsidR="0004437F">
        <w:rPr>
          <w:bCs/>
          <w:lang w:eastAsia="zh-CN" w:bidi="hi-IN"/>
        </w:rPr>
        <w:t>begane</w:t>
      </w:r>
      <w:r w:rsidR="00FF3FAC">
        <w:rPr>
          <w:bCs/>
          <w:lang w:eastAsia="zh-CN" w:bidi="hi-IN"/>
        </w:rPr>
        <w:t xml:space="preserve"> </w:t>
      </w:r>
      <w:r w:rsidR="0004437F">
        <w:rPr>
          <w:bCs/>
          <w:lang w:eastAsia="zh-CN" w:bidi="hi-IN"/>
        </w:rPr>
        <w:t>grond</w:t>
      </w:r>
      <w:r w:rsidR="00FF3FAC">
        <w:rPr>
          <w:bCs/>
          <w:lang w:eastAsia="zh-CN" w:bidi="hi-IN"/>
        </w:rPr>
        <w:t xml:space="preserve"> </w:t>
      </w:r>
      <w:r w:rsidR="0004437F">
        <w:rPr>
          <w:bCs/>
          <w:lang w:eastAsia="zh-CN" w:bidi="hi-IN"/>
        </w:rPr>
        <w:t>en</w:t>
      </w:r>
      <w:r w:rsidR="00FF3FAC">
        <w:rPr>
          <w:bCs/>
          <w:lang w:eastAsia="zh-CN" w:bidi="hi-IN"/>
        </w:rPr>
        <w:t xml:space="preserve"> </w:t>
      </w:r>
      <w:r w:rsidR="0004437F">
        <w:rPr>
          <w:bCs/>
          <w:lang w:eastAsia="zh-CN" w:bidi="hi-IN"/>
        </w:rPr>
        <w:t>de</w:t>
      </w:r>
      <w:r w:rsidR="00FF3FAC">
        <w:rPr>
          <w:bCs/>
          <w:lang w:eastAsia="zh-CN" w:bidi="hi-IN"/>
        </w:rPr>
        <w:t xml:space="preserve"> </w:t>
      </w:r>
      <w:r w:rsidR="0004437F">
        <w:rPr>
          <w:bCs/>
          <w:lang w:eastAsia="zh-CN" w:bidi="hi-IN"/>
        </w:rPr>
        <w:t>eerste</w:t>
      </w:r>
      <w:r w:rsidR="00FF3FAC">
        <w:rPr>
          <w:bCs/>
          <w:lang w:eastAsia="zh-CN" w:bidi="hi-IN"/>
        </w:rPr>
        <w:t xml:space="preserve"> </w:t>
      </w:r>
      <w:r w:rsidR="0004437F">
        <w:rPr>
          <w:bCs/>
          <w:lang w:eastAsia="zh-CN" w:bidi="hi-IN"/>
        </w:rPr>
        <w:t>verdieping</w:t>
      </w:r>
      <w:r w:rsidR="00FF3FAC">
        <w:rPr>
          <w:bCs/>
          <w:lang w:eastAsia="zh-CN" w:bidi="hi-IN"/>
        </w:rPr>
        <w:t xml:space="preserve"> </w:t>
      </w:r>
      <w:r w:rsidR="0004437F">
        <w:rPr>
          <w:bCs/>
          <w:lang w:eastAsia="zh-CN" w:bidi="hi-IN"/>
        </w:rPr>
        <w:t>van</w:t>
      </w:r>
      <w:r w:rsidR="00FF3FAC">
        <w:rPr>
          <w:bCs/>
          <w:lang w:eastAsia="zh-CN" w:bidi="hi-IN"/>
        </w:rPr>
        <w:t xml:space="preserve"> </w:t>
      </w:r>
      <w:r w:rsidR="0004437F">
        <w:rPr>
          <w:bCs/>
          <w:lang w:eastAsia="zh-CN" w:bidi="hi-IN"/>
        </w:rPr>
        <w:t>een</w:t>
      </w:r>
      <w:r w:rsidR="00FF3FAC">
        <w:rPr>
          <w:bCs/>
          <w:lang w:eastAsia="zh-CN" w:bidi="hi-IN"/>
        </w:rPr>
        <w:t xml:space="preserve"> </w:t>
      </w:r>
      <w:r w:rsidR="0004437F">
        <w:rPr>
          <w:bCs/>
          <w:lang w:eastAsia="zh-CN" w:bidi="hi-IN"/>
        </w:rPr>
        <w:t>gebouw</w:t>
      </w:r>
      <w:r w:rsidR="00FF3FAC">
        <w:rPr>
          <w:bCs/>
          <w:lang w:eastAsia="zh-CN" w:bidi="hi-IN"/>
        </w:rPr>
        <w:t xml:space="preserve"> </w:t>
      </w:r>
      <w:r w:rsidR="0004437F">
        <w:rPr>
          <w:bCs/>
          <w:lang w:eastAsia="zh-CN" w:bidi="hi-IN"/>
        </w:rPr>
        <w:t>bedoeld.</w:t>
      </w:r>
    </w:p>
    <w:p w14:paraId="4643A5DA" w14:textId="240682CA" w:rsidR="006D4D96" w:rsidRPr="000E6DCF" w:rsidRDefault="006E6A20" w:rsidP="00C7650D">
      <w:pPr>
        <w:pStyle w:val="Divisiekop4"/>
        <w:rPr>
          <w:lang w:eastAsia="zh-CN" w:bidi="hi-IN"/>
        </w:rPr>
      </w:pPr>
      <w:r>
        <w:rPr>
          <w:lang w:eastAsia="zh-CN" w:bidi="hi-IN"/>
        </w:rPr>
        <w:tab/>
      </w:r>
      <w:r w:rsidR="006D4D96" w:rsidRPr="000E6DCF">
        <w:rPr>
          <w:lang w:eastAsia="zh-CN" w:bidi="hi-IN"/>
        </w:rPr>
        <w:t>Toelichting</w:t>
      </w:r>
      <w:r w:rsidR="00FF3FAC">
        <w:rPr>
          <w:lang w:eastAsia="zh-CN" w:bidi="hi-IN"/>
        </w:rPr>
        <w:t xml:space="preserve"> </w:t>
      </w:r>
      <w:r w:rsidR="006D4D96" w:rsidRPr="000E6DCF">
        <w:rPr>
          <w:lang w:eastAsia="zh-CN" w:bidi="hi-IN"/>
        </w:rPr>
        <w:t>typen</w:t>
      </w:r>
      <w:r w:rsidR="00FF3FAC">
        <w:rPr>
          <w:lang w:eastAsia="zh-CN" w:bidi="hi-IN"/>
        </w:rPr>
        <w:t xml:space="preserve"> </w:t>
      </w:r>
      <w:r w:rsidR="006D4D96" w:rsidRPr="000E6DCF">
        <w:rPr>
          <w:lang w:eastAsia="zh-CN" w:bidi="hi-IN"/>
        </w:rPr>
        <w:t>horeca-activiteiten</w:t>
      </w:r>
    </w:p>
    <w:p w14:paraId="7A86AD69" w14:textId="513A4DD0" w:rsidR="006D4D96" w:rsidRDefault="006D4D96" w:rsidP="000E0A22">
      <w:pPr>
        <w:rPr>
          <w:lang w:eastAsia="zh-CN" w:bidi="hi-IN"/>
        </w:rPr>
      </w:pPr>
      <w:r>
        <w:rPr>
          <w:lang w:eastAsia="zh-CN" w:bidi="hi-IN"/>
        </w:rPr>
        <w:t>De</w:t>
      </w:r>
      <w:r w:rsidR="00FF3FAC">
        <w:rPr>
          <w:lang w:eastAsia="zh-CN" w:bidi="hi-IN"/>
        </w:rPr>
        <w:t xml:space="preserve"> </w:t>
      </w:r>
      <w:r>
        <w:rPr>
          <w:lang w:eastAsia="zh-CN" w:bidi="hi-IN"/>
        </w:rPr>
        <w:t>type</w:t>
      </w:r>
      <w:r w:rsidR="00FF3FAC">
        <w:rPr>
          <w:lang w:eastAsia="zh-CN" w:bidi="hi-IN"/>
        </w:rPr>
        <w:t xml:space="preserve"> </w:t>
      </w:r>
      <w:r>
        <w:rPr>
          <w:lang w:eastAsia="zh-CN" w:bidi="hi-IN"/>
        </w:rPr>
        <w:t>horeca-activiteiten</w:t>
      </w:r>
      <w:r w:rsidR="00FF3FAC">
        <w:rPr>
          <w:lang w:eastAsia="zh-CN" w:bidi="hi-IN"/>
        </w:rPr>
        <w:t xml:space="preserve"> </w:t>
      </w:r>
      <w:r>
        <w:rPr>
          <w:lang w:eastAsia="zh-CN" w:bidi="hi-IN"/>
        </w:rPr>
        <w:t>zoals</w:t>
      </w:r>
      <w:r w:rsidR="00FF3FAC">
        <w:rPr>
          <w:lang w:eastAsia="zh-CN" w:bidi="hi-IN"/>
        </w:rPr>
        <w:t xml:space="preserve"> </w:t>
      </w: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wijzigingsbesluit</w:t>
      </w:r>
      <w:r w:rsidR="00FF3FAC">
        <w:rPr>
          <w:lang w:eastAsia="zh-CN" w:bidi="hi-IN"/>
        </w:rPr>
        <w:t xml:space="preserve"> </w:t>
      </w:r>
      <w:r w:rsidR="00D640C2">
        <w:rPr>
          <w:lang w:eastAsia="zh-CN" w:bidi="hi-IN"/>
        </w:rPr>
        <w:t>zijn</w:t>
      </w:r>
      <w:r w:rsidR="00FF3FAC">
        <w:rPr>
          <w:lang w:eastAsia="zh-CN" w:bidi="hi-IN"/>
        </w:rPr>
        <w:t xml:space="preserve"> </w:t>
      </w:r>
      <w:r w:rsidR="00D640C2">
        <w:rPr>
          <w:lang w:eastAsia="zh-CN" w:bidi="hi-IN"/>
        </w:rPr>
        <w:t>toegestaan,</w:t>
      </w:r>
      <w:r w:rsidR="00FF3FAC">
        <w:rPr>
          <w:lang w:eastAsia="zh-CN" w:bidi="hi-IN"/>
        </w:rPr>
        <w:t xml:space="preserve"> </w:t>
      </w:r>
      <w:r w:rsidR="00D640C2">
        <w:rPr>
          <w:lang w:eastAsia="zh-CN" w:bidi="hi-IN"/>
        </w:rPr>
        <w:t>zijn</w:t>
      </w:r>
      <w:r w:rsidR="00FF3FAC">
        <w:rPr>
          <w:lang w:eastAsia="zh-CN" w:bidi="hi-IN"/>
        </w:rPr>
        <w:t xml:space="preserve"> </w:t>
      </w:r>
      <w:r w:rsidR="00D640C2">
        <w:rPr>
          <w:lang w:eastAsia="zh-CN" w:bidi="hi-IN"/>
        </w:rPr>
        <w:t>afkomstig</w:t>
      </w:r>
      <w:r w:rsidR="00FF3FAC">
        <w:rPr>
          <w:lang w:eastAsia="zh-CN" w:bidi="hi-IN"/>
        </w:rPr>
        <w:t xml:space="preserve"> </w:t>
      </w:r>
      <w:r w:rsidR="00D640C2">
        <w:rPr>
          <w:lang w:eastAsia="zh-CN" w:bidi="hi-IN"/>
        </w:rPr>
        <w:t>uit</w:t>
      </w:r>
      <w:r w:rsidR="00FF3FAC">
        <w:rPr>
          <w:lang w:eastAsia="zh-CN" w:bidi="hi-IN"/>
        </w:rPr>
        <w:t xml:space="preserve"> </w:t>
      </w:r>
      <w:r w:rsidR="00812DF9">
        <w:rPr>
          <w:lang w:eastAsia="zh-CN" w:bidi="hi-IN"/>
        </w:rPr>
        <w:t>artike</w:t>
      </w:r>
      <w:r w:rsidR="00812DF9" w:rsidRPr="000E6DCF">
        <w:rPr>
          <w:lang w:eastAsia="zh-CN" w:bidi="hi-IN"/>
        </w:rPr>
        <w:t>l</w:t>
      </w:r>
      <w:r w:rsidR="00FF3FAC">
        <w:rPr>
          <w:lang w:eastAsia="zh-CN" w:bidi="hi-IN"/>
        </w:rPr>
        <w:t xml:space="preserve"> </w:t>
      </w:r>
      <w:r w:rsidR="000E6DCF" w:rsidRPr="000E6DCF">
        <w:rPr>
          <w:lang w:eastAsia="zh-CN" w:bidi="hi-IN"/>
        </w:rPr>
        <w:t>1.39</w:t>
      </w:r>
      <w:r w:rsidR="00FF3FAC">
        <w:rPr>
          <w:lang w:eastAsia="zh-CN" w:bidi="hi-IN"/>
        </w:rPr>
        <w:t xml:space="preserve"> </w:t>
      </w:r>
      <w:r w:rsidR="000E6DCF">
        <w:rPr>
          <w:lang w:eastAsia="zh-CN" w:bidi="hi-IN"/>
        </w:rPr>
        <w:t>i.c.m.</w:t>
      </w:r>
      <w:r w:rsidR="00FF3FAC">
        <w:rPr>
          <w:lang w:eastAsia="zh-CN" w:bidi="hi-IN"/>
        </w:rPr>
        <w:t xml:space="preserve"> </w:t>
      </w:r>
      <w:r w:rsidR="000E6DCF">
        <w:rPr>
          <w:lang w:eastAsia="zh-CN" w:bidi="hi-IN"/>
        </w:rPr>
        <w:t>artikel</w:t>
      </w:r>
      <w:r w:rsidR="00FF3FAC">
        <w:rPr>
          <w:lang w:eastAsia="zh-CN" w:bidi="hi-IN"/>
        </w:rPr>
        <w:t xml:space="preserve"> </w:t>
      </w:r>
      <w:r w:rsidR="000E6DCF">
        <w:rPr>
          <w:lang w:eastAsia="zh-CN" w:bidi="hi-IN"/>
        </w:rPr>
        <w:t>5.1,</w:t>
      </w:r>
      <w:r w:rsidR="00FF3FAC">
        <w:rPr>
          <w:lang w:eastAsia="zh-CN" w:bidi="hi-IN"/>
        </w:rPr>
        <w:t xml:space="preserve"> </w:t>
      </w:r>
      <w:r w:rsidR="00812DF9">
        <w:rPr>
          <w:lang w:eastAsia="zh-CN" w:bidi="hi-IN"/>
        </w:rPr>
        <w:t>van</w:t>
      </w:r>
      <w:r w:rsidR="00FF3FAC">
        <w:rPr>
          <w:lang w:eastAsia="zh-CN" w:bidi="hi-IN"/>
        </w:rPr>
        <w:t xml:space="preserve"> </w:t>
      </w:r>
      <w:r w:rsidR="00D640C2">
        <w:rPr>
          <w:lang w:eastAsia="zh-CN" w:bidi="hi-IN"/>
        </w:rPr>
        <w:t>het</w:t>
      </w:r>
      <w:r w:rsidR="00FF3FAC">
        <w:rPr>
          <w:lang w:eastAsia="zh-CN" w:bidi="hi-IN"/>
        </w:rPr>
        <w:t xml:space="preserve"> </w:t>
      </w:r>
      <w:r w:rsidR="00C24217">
        <w:rPr>
          <w:lang w:eastAsia="zh-CN" w:bidi="hi-IN"/>
        </w:rPr>
        <w:t>bestemmingsplan</w:t>
      </w:r>
      <w:r w:rsidR="00FF3FAC">
        <w:rPr>
          <w:lang w:eastAsia="zh-CN" w:bidi="hi-IN"/>
        </w:rPr>
        <w:t xml:space="preserve"> </w:t>
      </w:r>
      <w:r w:rsidR="00022163">
        <w:rPr>
          <w:lang w:eastAsia="zh-CN" w:bidi="hi-IN"/>
        </w:rPr>
        <w:t>Linie-Doornbos,</w:t>
      </w:r>
      <w:r w:rsidR="00FF3FAC">
        <w:rPr>
          <w:lang w:eastAsia="zh-CN" w:bidi="hi-IN"/>
        </w:rPr>
        <w:t xml:space="preserve"> </w:t>
      </w:r>
      <w:r w:rsidR="00022163">
        <w:rPr>
          <w:lang w:eastAsia="zh-CN" w:bidi="hi-IN"/>
        </w:rPr>
        <w:t>Eureka!</w:t>
      </w:r>
      <w:r w:rsidR="00812DF9">
        <w:rPr>
          <w:lang w:eastAsia="zh-CN" w:bidi="hi-IN"/>
        </w:rPr>
        <w:t>.</w:t>
      </w:r>
    </w:p>
    <w:p w14:paraId="15C037FF" w14:textId="606A0F42" w:rsidR="000E0A22" w:rsidRPr="00177666" w:rsidRDefault="00C7650D" w:rsidP="00C7650D">
      <w:pPr>
        <w:pStyle w:val="Divisiekop5"/>
        <w:rPr>
          <w:lang w:eastAsia="zh-CN" w:bidi="hi-IN"/>
        </w:rPr>
      </w:pPr>
      <w:r>
        <w:rPr>
          <w:lang w:eastAsia="zh-CN" w:bidi="hi-IN"/>
        </w:rPr>
        <w:tab/>
      </w:r>
      <w:r w:rsidR="000E0A22" w:rsidRPr="00177666">
        <w:rPr>
          <w:lang w:eastAsia="zh-CN" w:bidi="hi-IN"/>
        </w:rPr>
        <w:t>Toelichting</w:t>
      </w:r>
      <w:r w:rsidR="00FF3FAC">
        <w:rPr>
          <w:lang w:eastAsia="zh-CN" w:bidi="hi-IN"/>
        </w:rPr>
        <w:t xml:space="preserve"> </w:t>
      </w:r>
      <w:r w:rsidR="000E0A22" w:rsidRPr="00177666">
        <w:rPr>
          <w:lang w:eastAsia="zh-CN" w:bidi="hi-IN"/>
        </w:rPr>
        <w:t>-</w:t>
      </w:r>
      <w:r w:rsidR="00FF3FAC">
        <w:rPr>
          <w:lang w:eastAsia="zh-CN" w:bidi="hi-IN"/>
        </w:rPr>
        <w:t xml:space="preserve"> </w:t>
      </w:r>
      <w:r w:rsidR="000E0A22" w:rsidRPr="00177666">
        <w:rPr>
          <w:lang w:eastAsia="zh-CN" w:bidi="hi-IN"/>
        </w:rPr>
        <w:t>Artikel</w:t>
      </w:r>
      <w:r w:rsidR="00FF3FAC">
        <w:rPr>
          <w:lang w:eastAsia="zh-CN" w:bidi="hi-IN"/>
        </w:rPr>
        <w:t xml:space="preserve"> </w:t>
      </w:r>
      <w:r w:rsidR="000E0A22" w:rsidRPr="00177666">
        <w:rPr>
          <w:lang w:eastAsia="zh-CN" w:bidi="hi-IN"/>
        </w:rPr>
        <w:t>5.463</w:t>
      </w:r>
      <w:r w:rsidR="00FF3FAC">
        <w:rPr>
          <w:lang w:eastAsia="zh-CN" w:bidi="hi-IN"/>
        </w:rPr>
        <w:t xml:space="preserve"> </w:t>
      </w:r>
      <w:r w:rsidR="000E0A22" w:rsidRPr="00177666">
        <w:rPr>
          <w:lang w:eastAsia="zh-CN" w:bidi="hi-IN"/>
        </w:rPr>
        <w:t>Horeca-activiteit</w:t>
      </w:r>
      <w:r w:rsidR="00FF3FAC">
        <w:rPr>
          <w:lang w:eastAsia="zh-CN" w:bidi="hi-IN"/>
        </w:rPr>
        <w:t xml:space="preserve"> </w:t>
      </w:r>
      <w:r w:rsidR="000E0A22" w:rsidRPr="00177666">
        <w:rPr>
          <w:lang w:eastAsia="zh-CN" w:bidi="hi-IN"/>
        </w:rPr>
        <w:t>–</w:t>
      </w:r>
      <w:r w:rsidR="00FF3FAC">
        <w:rPr>
          <w:lang w:eastAsia="zh-CN" w:bidi="hi-IN"/>
        </w:rPr>
        <w:t xml:space="preserve"> </w:t>
      </w:r>
      <w:r w:rsidR="000E0A22" w:rsidRPr="00177666">
        <w:rPr>
          <w:lang w:eastAsia="zh-CN" w:bidi="hi-IN"/>
        </w:rPr>
        <w:t>categorie</w:t>
      </w:r>
      <w:r w:rsidR="00FF3FAC">
        <w:rPr>
          <w:lang w:eastAsia="zh-CN" w:bidi="hi-IN"/>
        </w:rPr>
        <w:t xml:space="preserve"> </w:t>
      </w:r>
      <w:r w:rsidR="000E0A22" w:rsidRPr="00177666">
        <w:rPr>
          <w:lang w:eastAsia="zh-CN" w:bidi="hi-IN"/>
        </w:rPr>
        <w:t>I</w:t>
      </w:r>
    </w:p>
    <w:p w14:paraId="0A310170" w14:textId="7BBC5EE8" w:rsidR="000E0A22" w:rsidRDefault="000E0A22" w:rsidP="000E0A22">
      <w:pPr>
        <w:rPr>
          <w:lang w:eastAsia="zh-CN" w:bidi="hi-IN"/>
        </w:rPr>
      </w:pPr>
      <w:r>
        <w:rPr>
          <w:lang w:eastAsia="zh-CN" w:bidi="hi-IN"/>
        </w:rPr>
        <w:t>Voorbeelden</w:t>
      </w:r>
      <w:r w:rsidR="00FF3FAC">
        <w:rPr>
          <w:lang w:eastAsia="zh-CN" w:bidi="hi-IN"/>
        </w:rPr>
        <w:t xml:space="preserve"> </w:t>
      </w:r>
      <w:r>
        <w:rPr>
          <w:lang w:eastAsia="zh-CN" w:bidi="hi-IN"/>
        </w:rPr>
        <w:t>van</w:t>
      </w:r>
      <w:r w:rsidR="00FF3FAC">
        <w:rPr>
          <w:lang w:eastAsia="zh-CN" w:bidi="hi-IN"/>
        </w:rPr>
        <w:t xml:space="preserve"> </w:t>
      </w:r>
      <w:r>
        <w:rPr>
          <w:lang w:eastAsia="zh-CN" w:bidi="hi-IN"/>
        </w:rPr>
        <w:t>horeca-activiteit</w:t>
      </w:r>
      <w:r w:rsidR="00FF3FAC">
        <w:rPr>
          <w:lang w:eastAsia="zh-CN" w:bidi="hi-IN"/>
        </w:rPr>
        <w:t xml:space="preserve"> </w:t>
      </w:r>
      <w:r>
        <w:rPr>
          <w:lang w:eastAsia="zh-CN" w:bidi="hi-IN"/>
        </w:rPr>
        <w:t>categorie</w:t>
      </w:r>
      <w:r w:rsidR="00FF3FAC">
        <w:rPr>
          <w:lang w:eastAsia="zh-CN" w:bidi="hi-IN"/>
        </w:rPr>
        <w:t xml:space="preserve"> </w:t>
      </w:r>
      <w:r>
        <w:rPr>
          <w:lang w:eastAsia="zh-CN" w:bidi="hi-IN"/>
        </w:rPr>
        <w:t>I</w:t>
      </w:r>
      <w:r w:rsidR="00FF3FAC">
        <w:rPr>
          <w:lang w:eastAsia="zh-CN" w:bidi="hi-IN"/>
        </w:rPr>
        <w:t xml:space="preserve"> </w:t>
      </w:r>
      <w:r>
        <w:rPr>
          <w:lang w:eastAsia="zh-CN" w:bidi="hi-IN"/>
        </w:rPr>
        <w:t>zijn:</w:t>
      </w:r>
      <w:r w:rsidR="00FF3FAC">
        <w:rPr>
          <w:lang w:eastAsia="zh-CN" w:bidi="hi-IN"/>
        </w:rPr>
        <w:t xml:space="preserve"> </w:t>
      </w:r>
      <w:r>
        <w:rPr>
          <w:lang w:eastAsia="zh-CN" w:bidi="hi-IN"/>
        </w:rPr>
        <w:t>een</w:t>
      </w:r>
      <w:r w:rsidR="00FF3FAC">
        <w:rPr>
          <w:lang w:eastAsia="zh-CN" w:bidi="hi-IN"/>
        </w:rPr>
        <w:t xml:space="preserve"> </w:t>
      </w:r>
      <w:r>
        <w:rPr>
          <w:lang w:eastAsia="zh-CN" w:bidi="hi-IN"/>
        </w:rPr>
        <w:t>lunchroom,</w:t>
      </w:r>
      <w:r w:rsidR="00FF3FAC">
        <w:rPr>
          <w:lang w:eastAsia="zh-CN" w:bidi="hi-IN"/>
        </w:rPr>
        <w:t xml:space="preserve"> </w:t>
      </w:r>
      <w:r>
        <w:rPr>
          <w:lang w:eastAsia="zh-CN" w:bidi="hi-IN"/>
        </w:rPr>
        <w:t>theehuis/koffiehuis</w:t>
      </w:r>
      <w:r w:rsidR="00FF3FAC">
        <w:rPr>
          <w:lang w:eastAsia="zh-CN" w:bidi="hi-IN"/>
        </w:rPr>
        <w:t xml:space="preserve"> </w:t>
      </w:r>
      <w:r>
        <w:rPr>
          <w:lang w:eastAsia="zh-CN" w:bidi="hi-IN"/>
        </w:rPr>
        <w:t>of</w:t>
      </w:r>
      <w:r w:rsidR="00FF3FAC">
        <w:rPr>
          <w:lang w:eastAsia="zh-CN" w:bidi="hi-IN"/>
        </w:rPr>
        <w:t xml:space="preserve"> </w:t>
      </w:r>
      <w:r>
        <w:rPr>
          <w:lang w:eastAsia="zh-CN" w:bidi="hi-IN"/>
        </w:rPr>
        <w:t>ijssalon</w:t>
      </w:r>
      <w:r w:rsidR="00FF3FAC">
        <w:rPr>
          <w:lang w:eastAsia="zh-CN" w:bidi="hi-IN"/>
        </w:rPr>
        <w:t xml:space="preserve"> </w:t>
      </w:r>
      <w:r>
        <w:rPr>
          <w:lang w:eastAsia="zh-CN" w:bidi="hi-IN"/>
        </w:rPr>
        <w:t>(niet</w:t>
      </w:r>
      <w:r w:rsidR="00FF3FAC">
        <w:rPr>
          <w:lang w:eastAsia="zh-CN" w:bidi="hi-IN"/>
        </w:rPr>
        <w:t xml:space="preserve"> </w:t>
      </w:r>
      <w:r>
        <w:rPr>
          <w:lang w:eastAsia="zh-CN" w:bidi="hi-IN"/>
        </w:rPr>
        <w:t>limitatief).</w:t>
      </w:r>
    </w:p>
    <w:p w14:paraId="4ADD19B0" w14:textId="2706B0D4" w:rsidR="00177666" w:rsidRDefault="00C7650D" w:rsidP="00C7650D">
      <w:pPr>
        <w:pStyle w:val="Divisiekop5"/>
        <w:rPr>
          <w:lang w:eastAsia="zh-CN" w:bidi="hi-IN"/>
        </w:rPr>
      </w:pPr>
      <w:r>
        <w:rPr>
          <w:lang w:eastAsia="zh-CN" w:bidi="hi-IN"/>
        </w:rPr>
        <w:tab/>
      </w:r>
      <w:r w:rsidR="00177666">
        <w:rPr>
          <w:lang w:eastAsia="zh-CN" w:bidi="hi-IN"/>
        </w:rPr>
        <w:t>Toelichting</w:t>
      </w:r>
      <w:r w:rsidR="00FF3FAC">
        <w:rPr>
          <w:lang w:eastAsia="zh-CN" w:bidi="hi-IN"/>
        </w:rPr>
        <w:t xml:space="preserve"> </w:t>
      </w:r>
      <w:r w:rsidR="00177666">
        <w:rPr>
          <w:lang w:eastAsia="zh-CN" w:bidi="hi-IN"/>
        </w:rPr>
        <w:t>–</w:t>
      </w:r>
      <w:r w:rsidR="00FF3FAC">
        <w:rPr>
          <w:lang w:eastAsia="zh-CN" w:bidi="hi-IN"/>
        </w:rPr>
        <w:t xml:space="preserve"> </w:t>
      </w:r>
      <w:r w:rsidR="00177666">
        <w:rPr>
          <w:lang w:eastAsia="zh-CN" w:bidi="hi-IN"/>
        </w:rPr>
        <w:t>Artikel</w:t>
      </w:r>
      <w:r w:rsidR="00FF3FAC">
        <w:rPr>
          <w:lang w:eastAsia="zh-CN" w:bidi="hi-IN"/>
        </w:rPr>
        <w:t xml:space="preserve"> </w:t>
      </w:r>
      <w:r w:rsidR="00177666">
        <w:rPr>
          <w:lang w:eastAsia="zh-CN" w:bidi="hi-IN"/>
        </w:rPr>
        <w:t>5.1046</w:t>
      </w:r>
      <w:r w:rsidR="00FF3FAC">
        <w:rPr>
          <w:lang w:eastAsia="zh-CN" w:bidi="hi-IN"/>
        </w:rPr>
        <w:t xml:space="preserve"> </w:t>
      </w:r>
      <w:r w:rsidR="00177666">
        <w:rPr>
          <w:lang w:eastAsia="zh-CN" w:bidi="hi-IN"/>
        </w:rPr>
        <w:t>Horeca-activiteit</w:t>
      </w:r>
      <w:r w:rsidR="00FF3FAC">
        <w:rPr>
          <w:lang w:eastAsia="zh-CN" w:bidi="hi-IN"/>
        </w:rPr>
        <w:t xml:space="preserve"> </w:t>
      </w:r>
      <w:r w:rsidR="00177666">
        <w:rPr>
          <w:lang w:eastAsia="zh-CN" w:bidi="hi-IN"/>
        </w:rPr>
        <w:t>–</w:t>
      </w:r>
      <w:r w:rsidR="00FF3FAC">
        <w:rPr>
          <w:lang w:eastAsia="zh-CN" w:bidi="hi-IN"/>
        </w:rPr>
        <w:t xml:space="preserve"> </w:t>
      </w:r>
      <w:r w:rsidR="00177666">
        <w:rPr>
          <w:lang w:eastAsia="zh-CN" w:bidi="hi-IN"/>
        </w:rPr>
        <w:t>categorie</w:t>
      </w:r>
      <w:r w:rsidR="00FF3FAC">
        <w:rPr>
          <w:lang w:eastAsia="zh-CN" w:bidi="hi-IN"/>
        </w:rPr>
        <w:t xml:space="preserve"> </w:t>
      </w:r>
      <w:r w:rsidR="00177666">
        <w:rPr>
          <w:lang w:eastAsia="zh-CN" w:bidi="hi-IN"/>
        </w:rPr>
        <w:t>II</w:t>
      </w:r>
    </w:p>
    <w:p w14:paraId="17C35021" w14:textId="6D9DF942" w:rsidR="00177666" w:rsidRDefault="00177666" w:rsidP="000E0A22">
      <w:pPr>
        <w:rPr>
          <w:lang w:eastAsia="zh-CN" w:bidi="hi-IN"/>
        </w:rPr>
      </w:pPr>
      <w:r>
        <w:rPr>
          <w:lang w:eastAsia="zh-CN" w:bidi="hi-IN"/>
        </w:rPr>
        <w:t>Voorbeeld</w:t>
      </w:r>
      <w:r w:rsidR="00FF3FAC">
        <w:rPr>
          <w:lang w:eastAsia="zh-CN" w:bidi="hi-IN"/>
        </w:rPr>
        <w:t xml:space="preserve"> </w:t>
      </w:r>
      <w:r>
        <w:rPr>
          <w:lang w:eastAsia="zh-CN" w:bidi="hi-IN"/>
        </w:rPr>
        <w:t>van</w:t>
      </w:r>
      <w:r w:rsidR="00FF3FAC">
        <w:rPr>
          <w:lang w:eastAsia="zh-CN" w:bidi="hi-IN"/>
        </w:rPr>
        <w:t xml:space="preserve"> </w:t>
      </w:r>
      <w:r>
        <w:rPr>
          <w:lang w:eastAsia="zh-CN" w:bidi="hi-IN"/>
        </w:rPr>
        <w:t>een</w:t>
      </w:r>
      <w:r w:rsidR="00FF3FAC">
        <w:rPr>
          <w:lang w:eastAsia="zh-CN" w:bidi="hi-IN"/>
        </w:rPr>
        <w:t xml:space="preserve"> </w:t>
      </w:r>
      <w:r>
        <w:rPr>
          <w:lang w:eastAsia="zh-CN" w:bidi="hi-IN"/>
        </w:rPr>
        <w:t>horeca-activiteit</w:t>
      </w:r>
      <w:r w:rsidR="00FF3FAC">
        <w:rPr>
          <w:lang w:eastAsia="zh-CN" w:bidi="hi-IN"/>
        </w:rPr>
        <w:t xml:space="preserve"> </w:t>
      </w:r>
      <w:r>
        <w:rPr>
          <w:lang w:eastAsia="zh-CN" w:bidi="hi-IN"/>
        </w:rPr>
        <w:t>–</w:t>
      </w:r>
      <w:r w:rsidR="00FF3FAC">
        <w:rPr>
          <w:lang w:eastAsia="zh-CN" w:bidi="hi-IN"/>
        </w:rPr>
        <w:t xml:space="preserve"> </w:t>
      </w:r>
      <w:r>
        <w:rPr>
          <w:lang w:eastAsia="zh-CN" w:bidi="hi-IN"/>
        </w:rPr>
        <w:t>categorie</w:t>
      </w:r>
      <w:r w:rsidR="00FF3FAC">
        <w:rPr>
          <w:lang w:eastAsia="zh-CN" w:bidi="hi-IN"/>
        </w:rPr>
        <w:t xml:space="preserve"> </w:t>
      </w:r>
      <w:r>
        <w:rPr>
          <w:lang w:eastAsia="zh-CN" w:bidi="hi-IN"/>
        </w:rPr>
        <w:t>II</w:t>
      </w:r>
      <w:r w:rsidR="00FF3FAC">
        <w:rPr>
          <w:lang w:eastAsia="zh-CN" w:bidi="hi-IN"/>
        </w:rPr>
        <w:t xml:space="preserve"> </w:t>
      </w:r>
      <w:r w:rsidR="00B267D8">
        <w:rPr>
          <w:lang w:eastAsia="zh-CN" w:bidi="hi-IN"/>
        </w:rPr>
        <w:t>is</w:t>
      </w:r>
      <w:r w:rsidR="00FF3FAC">
        <w:rPr>
          <w:lang w:eastAsia="zh-CN" w:bidi="hi-IN"/>
        </w:rPr>
        <w:t xml:space="preserve"> </w:t>
      </w:r>
      <w:r w:rsidR="00B267D8">
        <w:rPr>
          <w:lang w:eastAsia="zh-CN" w:bidi="hi-IN"/>
        </w:rPr>
        <w:t>een</w:t>
      </w:r>
      <w:r w:rsidR="00FF3FAC">
        <w:rPr>
          <w:lang w:eastAsia="zh-CN" w:bidi="hi-IN"/>
        </w:rPr>
        <w:t xml:space="preserve"> </w:t>
      </w:r>
      <w:r w:rsidR="00B267D8">
        <w:rPr>
          <w:lang w:eastAsia="zh-CN" w:bidi="hi-IN"/>
        </w:rPr>
        <w:t>restaurant.</w:t>
      </w:r>
    </w:p>
    <w:p w14:paraId="44FA3450" w14:textId="4C8827C1" w:rsidR="000E0A22" w:rsidRPr="00177666" w:rsidRDefault="00C7650D" w:rsidP="00C7650D">
      <w:pPr>
        <w:pStyle w:val="Divisiekop5"/>
        <w:rPr>
          <w:lang w:eastAsia="zh-CN" w:bidi="hi-IN"/>
        </w:rPr>
      </w:pPr>
      <w:r>
        <w:rPr>
          <w:lang w:eastAsia="zh-CN" w:bidi="hi-IN"/>
        </w:rPr>
        <w:tab/>
      </w:r>
      <w:r w:rsidR="000E0A22" w:rsidRPr="00177666">
        <w:rPr>
          <w:lang w:eastAsia="zh-CN" w:bidi="hi-IN"/>
        </w:rPr>
        <w:t>Toelichting</w:t>
      </w:r>
      <w:r w:rsidR="00FF3FAC">
        <w:rPr>
          <w:lang w:eastAsia="zh-CN" w:bidi="hi-IN"/>
        </w:rPr>
        <w:t xml:space="preserve"> </w:t>
      </w:r>
      <w:r w:rsidR="000E0A22" w:rsidRPr="00177666">
        <w:rPr>
          <w:lang w:eastAsia="zh-CN" w:bidi="hi-IN"/>
        </w:rPr>
        <w:t>-</w:t>
      </w:r>
      <w:r w:rsidR="00FF3FAC">
        <w:rPr>
          <w:lang w:eastAsia="zh-CN" w:bidi="hi-IN"/>
        </w:rPr>
        <w:t xml:space="preserve"> </w:t>
      </w:r>
      <w:r w:rsidR="000E0A22" w:rsidRPr="00177666">
        <w:rPr>
          <w:lang w:eastAsia="zh-CN" w:bidi="hi-IN"/>
        </w:rPr>
        <w:t>Artikel</w:t>
      </w:r>
      <w:r w:rsidR="00FF3FAC">
        <w:rPr>
          <w:lang w:eastAsia="zh-CN" w:bidi="hi-IN"/>
        </w:rPr>
        <w:t xml:space="preserve"> </w:t>
      </w:r>
      <w:r w:rsidR="000E0A22" w:rsidRPr="00177666">
        <w:rPr>
          <w:lang w:eastAsia="zh-CN" w:bidi="hi-IN"/>
        </w:rPr>
        <w:t>5.</w:t>
      </w:r>
      <w:r w:rsidR="007768DD" w:rsidRPr="00177666">
        <w:rPr>
          <w:lang w:eastAsia="zh-CN" w:bidi="hi-IN"/>
        </w:rPr>
        <w:t>1051</w:t>
      </w:r>
      <w:r w:rsidR="00FF3FAC">
        <w:rPr>
          <w:lang w:eastAsia="zh-CN" w:bidi="hi-IN"/>
        </w:rPr>
        <w:t xml:space="preserve"> </w:t>
      </w:r>
      <w:r w:rsidR="000E0A22" w:rsidRPr="00177666">
        <w:rPr>
          <w:lang w:eastAsia="zh-CN" w:bidi="hi-IN"/>
        </w:rPr>
        <w:t>Horeca-activiteit</w:t>
      </w:r>
      <w:r w:rsidR="00FF3FAC">
        <w:rPr>
          <w:lang w:eastAsia="zh-CN" w:bidi="hi-IN"/>
        </w:rPr>
        <w:t xml:space="preserve"> </w:t>
      </w:r>
      <w:r w:rsidR="000E0A22" w:rsidRPr="00177666">
        <w:rPr>
          <w:lang w:eastAsia="zh-CN" w:bidi="hi-IN"/>
        </w:rPr>
        <w:t>–</w:t>
      </w:r>
      <w:r w:rsidR="00FF3FAC">
        <w:rPr>
          <w:lang w:eastAsia="zh-CN" w:bidi="hi-IN"/>
        </w:rPr>
        <w:t xml:space="preserve"> </w:t>
      </w:r>
      <w:r w:rsidR="000E0A22" w:rsidRPr="00177666">
        <w:rPr>
          <w:lang w:eastAsia="zh-CN" w:bidi="hi-IN"/>
        </w:rPr>
        <w:t>categorie</w:t>
      </w:r>
      <w:r w:rsidR="00FF3FAC">
        <w:rPr>
          <w:lang w:eastAsia="zh-CN" w:bidi="hi-IN"/>
        </w:rPr>
        <w:t xml:space="preserve"> </w:t>
      </w:r>
      <w:r w:rsidR="000E0A22" w:rsidRPr="00177666">
        <w:rPr>
          <w:lang w:eastAsia="zh-CN" w:bidi="hi-IN"/>
        </w:rPr>
        <w:t>III</w:t>
      </w:r>
    </w:p>
    <w:p w14:paraId="4DB5C9D0" w14:textId="1229D7DD" w:rsidR="000E0A22" w:rsidRDefault="000E0A22" w:rsidP="000E0A22">
      <w:pPr>
        <w:rPr>
          <w:lang w:eastAsia="zh-CN" w:bidi="hi-IN"/>
        </w:rPr>
      </w:pPr>
      <w:r>
        <w:rPr>
          <w:lang w:eastAsia="zh-CN" w:bidi="hi-IN"/>
        </w:rPr>
        <w:t>Voorbeeld</w:t>
      </w:r>
      <w:r w:rsidR="00FF3FAC">
        <w:rPr>
          <w:lang w:eastAsia="zh-CN" w:bidi="hi-IN"/>
        </w:rPr>
        <w:t xml:space="preserve"> </w:t>
      </w:r>
      <w:r>
        <w:rPr>
          <w:lang w:eastAsia="zh-CN" w:bidi="hi-IN"/>
        </w:rPr>
        <w:t>van</w:t>
      </w:r>
      <w:r w:rsidR="00FF3FAC">
        <w:rPr>
          <w:lang w:eastAsia="zh-CN" w:bidi="hi-IN"/>
        </w:rPr>
        <w:t xml:space="preserve"> </w:t>
      </w:r>
      <w:r>
        <w:rPr>
          <w:lang w:eastAsia="zh-CN" w:bidi="hi-IN"/>
        </w:rPr>
        <w:t>een</w:t>
      </w:r>
      <w:r w:rsidR="00FF3FAC">
        <w:rPr>
          <w:lang w:eastAsia="zh-CN" w:bidi="hi-IN"/>
        </w:rPr>
        <w:t xml:space="preserve"> </w:t>
      </w:r>
      <w:r>
        <w:rPr>
          <w:lang w:eastAsia="zh-CN" w:bidi="hi-IN"/>
        </w:rPr>
        <w:t>horeca-activiteit</w:t>
      </w:r>
      <w:r w:rsidR="00FF3FAC">
        <w:rPr>
          <w:lang w:eastAsia="zh-CN" w:bidi="hi-IN"/>
        </w:rPr>
        <w:t xml:space="preserve"> </w:t>
      </w:r>
      <w:r>
        <w:rPr>
          <w:lang w:eastAsia="zh-CN" w:bidi="hi-IN"/>
        </w:rPr>
        <w:t>–</w:t>
      </w:r>
      <w:r w:rsidR="00FF3FAC">
        <w:rPr>
          <w:lang w:eastAsia="zh-CN" w:bidi="hi-IN"/>
        </w:rPr>
        <w:t xml:space="preserve"> </w:t>
      </w:r>
      <w:r>
        <w:rPr>
          <w:lang w:eastAsia="zh-CN" w:bidi="hi-IN"/>
        </w:rPr>
        <w:t>categorie</w:t>
      </w:r>
      <w:r w:rsidR="00FF3FAC">
        <w:rPr>
          <w:lang w:eastAsia="zh-CN" w:bidi="hi-IN"/>
        </w:rPr>
        <w:t xml:space="preserve"> </w:t>
      </w:r>
      <w:r>
        <w:rPr>
          <w:lang w:eastAsia="zh-CN" w:bidi="hi-IN"/>
        </w:rPr>
        <w:t>III</w:t>
      </w:r>
      <w:r w:rsidR="00FF3FAC">
        <w:rPr>
          <w:lang w:eastAsia="zh-CN" w:bidi="hi-IN"/>
        </w:rPr>
        <w:t xml:space="preserve"> </w:t>
      </w:r>
      <w:r>
        <w:rPr>
          <w:lang w:eastAsia="zh-CN" w:bidi="hi-IN"/>
        </w:rPr>
        <w:t>is</w:t>
      </w:r>
      <w:r w:rsidR="00FF3FAC">
        <w:rPr>
          <w:lang w:eastAsia="zh-CN" w:bidi="hi-IN"/>
        </w:rPr>
        <w:t xml:space="preserve"> </w:t>
      </w:r>
      <w:r>
        <w:rPr>
          <w:lang w:eastAsia="zh-CN" w:bidi="hi-IN"/>
        </w:rPr>
        <w:t>een</w:t>
      </w:r>
      <w:r w:rsidR="00FF3FAC">
        <w:rPr>
          <w:lang w:eastAsia="zh-CN" w:bidi="hi-IN"/>
        </w:rPr>
        <w:t xml:space="preserve"> </w:t>
      </w:r>
      <w:r>
        <w:rPr>
          <w:lang w:eastAsia="zh-CN" w:bidi="hi-IN"/>
        </w:rPr>
        <w:t>café/bar</w:t>
      </w:r>
      <w:r w:rsidR="00055243">
        <w:rPr>
          <w:lang w:eastAsia="zh-CN" w:bidi="hi-IN"/>
        </w:rPr>
        <w:t>,</w:t>
      </w:r>
      <w:r w:rsidR="00FF3FAC">
        <w:rPr>
          <w:lang w:eastAsia="zh-CN" w:bidi="hi-IN"/>
        </w:rPr>
        <w:t xml:space="preserve"> </w:t>
      </w:r>
      <w:r w:rsidR="00055243">
        <w:rPr>
          <w:lang w:eastAsia="zh-CN" w:bidi="hi-IN"/>
        </w:rPr>
        <w:t>net</w:t>
      </w:r>
      <w:r w:rsidR="00FF3FAC">
        <w:rPr>
          <w:lang w:eastAsia="zh-CN" w:bidi="hi-IN"/>
        </w:rPr>
        <w:t xml:space="preserve"> </w:t>
      </w:r>
      <w:r w:rsidR="00055243">
        <w:rPr>
          <w:lang w:eastAsia="zh-CN" w:bidi="hi-IN"/>
        </w:rPr>
        <w:t>zijnde</w:t>
      </w:r>
      <w:r w:rsidR="00FF3FAC">
        <w:rPr>
          <w:lang w:eastAsia="zh-CN" w:bidi="hi-IN"/>
        </w:rPr>
        <w:t xml:space="preserve"> </w:t>
      </w:r>
      <w:r w:rsidR="00055243">
        <w:rPr>
          <w:lang w:eastAsia="zh-CN" w:bidi="hi-IN"/>
        </w:rPr>
        <w:t>een</w:t>
      </w:r>
      <w:r w:rsidR="00FF3FAC">
        <w:rPr>
          <w:lang w:eastAsia="zh-CN" w:bidi="hi-IN"/>
        </w:rPr>
        <w:t xml:space="preserve"> </w:t>
      </w:r>
      <w:r w:rsidR="00055243">
        <w:rPr>
          <w:lang w:eastAsia="zh-CN" w:bidi="hi-IN"/>
        </w:rPr>
        <w:t>(onder</w:t>
      </w:r>
      <w:r w:rsidR="00FF3FAC">
        <w:rPr>
          <w:lang w:eastAsia="zh-CN" w:bidi="hi-IN"/>
        </w:rPr>
        <w:t xml:space="preserve"> </w:t>
      </w:r>
      <w:r w:rsidR="00055243">
        <w:rPr>
          <w:lang w:eastAsia="zh-CN" w:bidi="hi-IN"/>
        </w:rPr>
        <w:t>voormalig</w:t>
      </w:r>
      <w:r w:rsidR="00FF3FAC">
        <w:rPr>
          <w:lang w:eastAsia="zh-CN" w:bidi="hi-IN"/>
        </w:rPr>
        <w:t xml:space="preserve"> </w:t>
      </w:r>
      <w:r w:rsidR="00055243">
        <w:rPr>
          <w:lang w:eastAsia="zh-CN" w:bidi="hi-IN"/>
        </w:rPr>
        <w:t>recht</w:t>
      </w:r>
      <w:r w:rsidR="00FF3FAC">
        <w:rPr>
          <w:lang w:eastAsia="zh-CN" w:bidi="hi-IN"/>
        </w:rPr>
        <w:t xml:space="preserve"> </w:t>
      </w:r>
      <w:r w:rsidR="00055243">
        <w:rPr>
          <w:lang w:eastAsia="zh-CN" w:bidi="hi-IN"/>
        </w:rPr>
        <w:t>bedoelde)</w:t>
      </w:r>
      <w:r w:rsidR="00FF3FAC">
        <w:rPr>
          <w:lang w:eastAsia="zh-CN" w:bidi="hi-IN"/>
        </w:rPr>
        <w:t xml:space="preserve"> </w:t>
      </w:r>
      <w:r w:rsidR="00055243">
        <w:rPr>
          <w:lang w:eastAsia="zh-CN" w:bidi="hi-IN"/>
        </w:rPr>
        <w:t>seksinrichting</w:t>
      </w:r>
      <w:r>
        <w:rPr>
          <w:lang w:eastAsia="zh-CN" w:bidi="hi-IN"/>
        </w:rPr>
        <w:t>.</w:t>
      </w:r>
    </w:p>
    <w:p w14:paraId="06A06B00" w14:textId="0465841B" w:rsidR="00C66242" w:rsidRPr="00C66242" w:rsidRDefault="00C7650D" w:rsidP="00C7650D">
      <w:pPr>
        <w:pStyle w:val="Divisiekop5"/>
        <w:rPr>
          <w:lang w:eastAsia="zh-CN" w:bidi="hi-IN"/>
        </w:rPr>
      </w:pPr>
      <w:r>
        <w:rPr>
          <w:lang w:eastAsia="zh-CN" w:bidi="hi-IN"/>
        </w:rPr>
        <w:tab/>
      </w:r>
      <w:r w:rsidR="00C66242" w:rsidRPr="00C66242">
        <w:rPr>
          <w:lang w:eastAsia="zh-CN" w:bidi="hi-IN"/>
        </w:rPr>
        <w:t>Toelichting</w:t>
      </w:r>
      <w:r w:rsidR="00FF3FAC">
        <w:rPr>
          <w:lang w:eastAsia="zh-CN" w:bidi="hi-IN"/>
        </w:rPr>
        <w:t xml:space="preserve"> </w:t>
      </w:r>
      <w:r w:rsidR="00C66242">
        <w:rPr>
          <w:lang w:eastAsia="zh-CN" w:bidi="hi-IN"/>
        </w:rPr>
        <w:t>–</w:t>
      </w:r>
      <w:r w:rsidR="00FF3FAC">
        <w:rPr>
          <w:lang w:eastAsia="zh-CN" w:bidi="hi-IN"/>
        </w:rPr>
        <w:t xml:space="preserve"> </w:t>
      </w:r>
      <w:r w:rsidR="00C66242">
        <w:rPr>
          <w:lang w:eastAsia="zh-CN" w:bidi="hi-IN"/>
        </w:rPr>
        <w:t>artikel</w:t>
      </w:r>
      <w:r w:rsidR="00FF3FAC">
        <w:rPr>
          <w:lang w:eastAsia="zh-CN" w:bidi="hi-IN"/>
        </w:rPr>
        <w:t xml:space="preserve"> </w:t>
      </w:r>
      <w:r w:rsidR="00CC5BB1">
        <w:rPr>
          <w:lang w:eastAsia="zh-CN" w:bidi="hi-IN"/>
        </w:rPr>
        <w:t>5.465,</w:t>
      </w:r>
      <w:r w:rsidR="00FF3FAC">
        <w:rPr>
          <w:lang w:eastAsia="zh-CN" w:bidi="hi-IN"/>
        </w:rPr>
        <w:t xml:space="preserve"> </w:t>
      </w:r>
      <w:r w:rsidR="00C66242" w:rsidRPr="00C66242">
        <w:rPr>
          <w:lang w:eastAsia="zh-CN" w:bidi="hi-IN"/>
        </w:rPr>
        <w:t>5.1047</w:t>
      </w:r>
      <w:r w:rsidR="00BE45CF">
        <w:rPr>
          <w:lang w:eastAsia="zh-CN" w:bidi="hi-IN"/>
        </w:rPr>
        <w:t>,</w:t>
      </w:r>
      <w:r w:rsidR="00FF3FAC">
        <w:rPr>
          <w:lang w:eastAsia="zh-CN" w:bidi="hi-IN"/>
        </w:rPr>
        <w:t xml:space="preserve"> </w:t>
      </w:r>
      <w:r w:rsidR="00BE45CF">
        <w:rPr>
          <w:lang w:eastAsia="zh-CN" w:bidi="hi-IN"/>
        </w:rPr>
        <w:t>en</w:t>
      </w:r>
      <w:r w:rsidR="00FF3FAC">
        <w:rPr>
          <w:lang w:eastAsia="zh-CN" w:bidi="hi-IN"/>
        </w:rPr>
        <w:t xml:space="preserve"> </w:t>
      </w:r>
      <w:r w:rsidR="00BE45CF">
        <w:rPr>
          <w:lang w:eastAsia="zh-CN" w:bidi="hi-IN"/>
        </w:rPr>
        <w:t>5.</w:t>
      </w:r>
      <w:r w:rsidR="00C706FC">
        <w:rPr>
          <w:lang w:eastAsia="zh-CN" w:bidi="hi-IN"/>
        </w:rPr>
        <w:t>1051b</w:t>
      </w:r>
      <w:r w:rsidR="00BE45CF">
        <w:rPr>
          <w:lang w:eastAsia="zh-CN" w:bidi="hi-IN"/>
        </w:rPr>
        <w:t>,</w:t>
      </w:r>
      <w:r w:rsidR="00FF3FAC">
        <w:rPr>
          <w:lang w:eastAsia="zh-CN" w:bidi="hi-IN"/>
        </w:rPr>
        <w:t xml:space="preserve"> </w:t>
      </w:r>
      <w:r w:rsidR="00C66242" w:rsidRPr="00C66242">
        <w:rPr>
          <w:lang w:eastAsia="zh-CN" w:bidi="hi-IN"/>
        </w:rPr>
        <w:t>Aanwijzing</w:t>
      </w:r>
      <w:r w:rsidR="00FF3FAC">
        <w:rPr>
          <w:lang w:eastAsia="zh-CN" w:bidi="hi-IN"/>
        </w:rPr>
        <w:t xml:space="preserve"> </w:t>
      </w:r>
      <w:r w:rsidR="00C66242" w:rsidRPr="00C66242">
        <w:rPr>
          <w:lang w:eastAsia="zh-CN" w:bidi="hi-IN"/>
        </w:rPr>
        <w:t>vergunningplichtige</w:t>
      </w:r>
      <w:r w:rsidR="00FF3FAC">
        <w:rPr>
          <w:lang w:eastAsia="zh-CN" w:bidi="hi-IN"/>
        </w:rPr>
        <w:t xml:space="preserve"> </w:t>
      </w:r>
      <w:r w:rsidR="00C66242" w:rsidRPr="00C66242">
        <w:rPr>
          <w:lang w:eastAsia="zh-CN" w:bidi="hi-IN"/>
        </w:rPr>
        <w:t>gevallen</w:t>
      </w:r>
    </w:p>
    <w:p w14:paraId="25D54E61" w14:textId="38D6F788" w:rsidR="00C66242" w:rsidRDefault="00C66242" w:rsidP="00C66242">
      <w:pPr>
        <w:rPr>
          <w:lang w:eastAsia="zh-CN" w:bidi="hi-IN"/>
        </w:rPr>
      </w:pPr>
      <w:r>
        <w:rPr>
          <w:lang w:eastAsia="zh-CN" w:bidi="hi-IN"/>
        </w:rPr>
        <w:t>Hoewel</w:t>
      </w:r>
      <w:r w:rsidR="00FF3FAC">
        <w:rPr>
          <w:lang w:eastAsia="zh-CN" w:bidi="hi-IN"/>
        </w:rPr>
        <w:t xml:space="preserve"> </w:t>
      </w:r>
      <w:r>
        <w:rPr>
          <w:lang w:eastAsia="zh-CN" w:bidi="hi-IN"/>
        </w:rPr>
        <w:t>in</w:t>
      </w:r>
      <w:r w:rsidR="00FF3FAC">
        <w:rPr>
          <w:lang w:eastAsia="zh-CN" w:bidi="hi-IN"/>
        </w:rPr>
        <w:t xml:space="preserve"> </w:t>
      </w:r>
      <w:r>
        <w:rPr>
          <w:lang w:eastAsia="zh-CN" w:bidi="hi-IN"/>
        </w:rPr>
        <w:t>de</w:t>
      </w:r>
      <w:r w:rsidR="00FF3FAC">
        <w:rPr>
          <w:lang w:eastAsia="zh-CN" w:bidi="hi-IN"/>
        </w:rPr>
        <w:t xml:space="preserve"> </w:t>
      </w:r>
      <w:r w:rsidR="00BE45CF">
        <w:rPr>
          <w:lang w:eastAsia="zh-CN" w:bidi="hi-IN"/>
        </w:rPr>
        <w:t>geïntegreerde</w:t>
      </w:r>
      <w:r w:rsidR="00FF3FAC">
        <w:rPr>
          <w:lang w:eastAsia="zh-CN" w:bidi="hi-IN"/>
        </w:rPr>
        <w:t xml:space="preserve"> </w:t>
      </w:r>
      <w:r>
        <w:rPr>
          <w:lang w:eastAsia="zh-CN" w:bidi="hi-IN"/>
        </w:rPr>
        <w:t>staalkaart</w:t>
      </w:r>
      <w:r w:rsidR="00FF3FAC">
        <w:rPr>
          <w:lang w:eastAsia="zh-CN" w:bidi="hi-IN"/>
        </w:rPr>
        <w:t xml:space="preserve"> </w:t>
      </w:r>
      <w:r>
        <w:rPr>
          <w:lang w:eastAsia="zh-CN" w:bidi="hi-IN"/>
        </w:rPr>
        <w:t>deze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vergunningvrij</w:t>
      </w:r>
      <w:r w:rsidR="00FF3FAC">
        <w:rPr>
          <w:lang w:eastAsia="zh-CN" w:bidi="hi-IN"/>
        </w:rPr>
        <w:t xml:space="preserve"> </w:t>
      </w:r>
      <w:r>
        <w:rPr>
          <w:lang w:eastAsia="zh-CN" w:bidi="hi-IN"/>
        </w:rPr>
        <w:t>zijn,</w:t>
      </w:r>
      <w:r w:rsidR="00FF3FAC">
        <w:rPr>
          <w:lang w:eastAsia="zh-CN" w:bidi="hi-IN"/>
        </w:rPr>
        <w:t xml:space="preserve"> </w:t>
      </w:r>
      <w:r>
        <w:rPr>
          <w:lang w:eastAsia="zh-CN" w:bidi="hi-IN"/>
        </w:rPr>
        <w:t>is</w:t>
      </w:r>
      <w:r w:rsidR="00FF3FAC">
        <w:rPr>
          <w:lang w:eastAsia="zh-CN" w:bidi="hi-IN"/>
        </w:rPr>
        <w:t xml:space="preserve"> </w:t>
      </w: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wijzigingsbesluit</w:t>
      </w:r>
      <w:r w:rsidR="00FF3FAC">
        <w:rPr>
          <w:lang w:eastAsia="zh-CN" w:bidi="hi-IN"/>
        </w:rPr>
        <w:t xml:space="preserve"> </w:t>
      </w:r>
      <w:r>
        <w:rPr>
          <w:lang w:eastAsia="zh-CN" w:bidi="hi-IN"/>
        </w:rPr>
        <w:t>ervoor</w:t>
      </w:r>
      <w:r w:rsidR="00FF3FAC">
        <w:rPr>
          <w:lang w:eastAsia="zh-CN" w:bidi="hi-IN"/>
        </w:rPr>
        <w:t xml:space="preserve"> </w:t>
      </w:r>
      <w:r>
        <w:rPr>
          <w:lang w:eastAsia="zh-CN" w:bidi="hi-IN"/>
        </w:rPr>
        <w:t>gekozen</w:t>
      </w:r>
      <w:r w:rsidR="00FF3FAC">
        <w:rPr>
          <w:lang w:eastAsia="zh-CN" w:bidi="hi-IN"/>
        </w:rPr>
        <w:t xml:space="preserve"> </w:t>
      </w:r>
      <w:r>
        <w:rPr>
          <w:lang w:eastAsia="zh-CN" w:bidi="hi-IN"/>
        </w:rPr>
        <w:t>om</w:t>
      </w:r>
      <w:r w:rsidR="00FF3FAC">
        <w:rPr>
          <w:lang w:eastAsia="zh-CN" w:bidi="hi-IN"/>
        </w:rPr>
        <w:t xml:space="preserve"> </w:t>
      </w:r>
      <w:r>
        <w:rPr>
          <w:lang w:eastAsia="zh-CN" w:bidi="hi-IN"/>
        </w:rPr>
        <w:t>overal</w:t>
      </w:r>
      <w:r w:rsidR="00FF3FAC">
        <w:rPr>
          <w:lang w:eastAsia="zh-CN" w:bidi="hi-IN"/>
        </w:rPr>
        <w:t xml:space="preserve"> </w:t>
      </w:r>
      <w:r>
        <w:rPr>
          <w:lang w:eastAsia="zh-CN" w:bidi="hi-IN"/>
        </w:rPr>
        <w:t>een</w:t>
      </w:r>
      <w:r w:rsidR="00FF3FAC">
        <w:rPr>
          <w:lang w:eastAsia="zh-CN" w:bidi="hi-IN"/>
        </w:rPr>
        <w:t xml:space="preserve"> </w:t>
      </w:r>
      <w:r>
        <w:rPr>
          <w:lang w:eastAsia="zh-CN" w:bidi="hi-IN"/>
        </w:rPr>
        <w:t>vergunningplicht</w:t>
      </w:r>
      <w:r w:rsidR="00FF3FAC">
        <w:rPr>
          <w:lang w:eastAsia="zh-CN" w:bidi="hi-IN"/>
        </w:rPr>
        <w:t xml:space="preserve"> </w:t>
      </w:r>
      <w:r>
        <w:rPr>
          <w:lang w:eastAsia="zh-CN" w:bidi="hi-IN"/>
        </w:rPr>
        <w:t>in</w:t>
      </w:r>
      <w:r w:rsidR="00FF3FAC">
        <w:rPr>
          <w:lang w:eastAsia="zh-CN" w:bidi="hi-IN"/>
        </w:rPr>
        <w:t xml:space="preserve"> </w:t>
      </w:r>
      <w:r>
        <w:rPr>
          <w:lang w:eastAsia="zh-CN" w:bidi="hi-IN"/>
        </w:rPr>
        <w:t>te</w:t>
      </w:r>
      <w:r w:rsidR="00FF3FAC">
        <w:rPr>
          <w:lang w:eastAsia="zh-CN" w:bidi="hi-IN"/>
        </w:rPr>
        <w:t xml:space="preserve"> </w:t>
      </w:r>
      <w:r>
        <w:rPr>
          <w:lang w:eastAsia="zh-CN" w:bidi="hi-IN"/>
        </w:rPr>
        <w:t>stellen,</w:t>
      </w:r>
      <w:r w:rsidR="00FF3FAC">
        <w:rPr>
          <w:lang w:eastAsia="zh-CN" w:bidi="hi-IN"/>
        </w:rPr>
        <w:t xml:space="preserve"> </w:t>
      </w:r>
      <w:r>
        <w:rPr>
          <w:lang w:eastAsia="zh-CN" w:bidi="hi-IN"/>
        </w:rPr>
        <w:t>omdat</w:t>
      </w:r>
      <w:r w:rsidR="00FF3FAC">
        <w:rPr>
          <w:lang w:eastAsia="zh-CN" w:bidi="hi-IN"/>
        </w:rPr>
        <w:t xml:space="preserve"> </w:t>
      </w:r>
      <w:r>
        <w:rPr>
          <w:lang w:eastAsia="zh-CN" w:bidi="hi-IN"/>
        </w:rPr>
        <w:t>dat</w:t>
      </w:r>
      <w:r w:rsidR="00FF3FAC">
        <w:rPr>
          <w:lang w:eastAsia="zh-CN" w:bidi="hi-IN"/>
        </w:rPr>
        <w:t xml:space="preserve"> </w:t>
      </w:r>
      <w:r>
        <w:rPr>
          <w:lang w:eastAsia="zh-CN" w:bidi="hi-IN"/>
        </w:rPr>
        <w:t>aansluit</w:t>
      </w:r>
      <w:r w:rsidR="00FF3FAC">
        <w:rPr>
          <w:lang w:eastAsia="zh-CN" w:bidi="hi-IN"/>
        </w:rPr>
        <w:t xml:space="preserve"> </w:t>
      </w:r>
      <w:r>
        <w:rPr>
          <w:lang w:eastAsia="zh-CN" w:bidi="hi-IN"/>
        </w:rPr>
        <w:t>op</w:t>
      </w:r>
      <w:r w:rsidR="00FF3FAC">
        <w:rPr>
          <w:lang w:eastAsia="zh-CN" w:bidi="hi-IN"/>
        </w:rPr>
        <w:t xml:space="preserve"> </w:t>
      </w:r>
      <w:r>
        <w:rPr>
          <w:lang w:eastAsia="zh-CN" w:bidi="hi-IN"/>
        </w:rPr>
        <w:t>het</w:t>
      </w:r>
      <w:r w:rsidR="00FF3FAC">
        <w:rPr>
          <w:lang w:eastAsia="zh-CN" w:bidi="hi-IN"/>
        </w:rPr>
        <w:t xml:space="preserve"> </w:t>
      </w:r>
      <w:r>
        <w:rPr>
          <w:lang w:eastAsia="zh-CN" w:bidi="hi-IN"/>
        </w:rPr>
        <w:t>gemeentelijk</w:t>
      </w:r>
      <w:r w:rsidR="00FF3FAC">
        <w:rPr>
          <w:lang w:eastAsia="zh-CN" w:bidi="hi-IN"/>
        </w:rPr>
        <w:t xml:space="preserve"> </w:t>
      </w:r>
      <w:r>
        <w:rPr>
          <w:lang w:eastAsia="zh-CN" w:bidi="hi-IN"/>
        </w:rPr>
        <w:t>beleid</w:t>
      </w:r>
      <w:r w:rsidR="00FF3FAC">
        <w:rPr>
          <w:lang w:eastAsia="zh-CN" w:bidi="hi-IN"/>
        </w:rPr>
        <w:t xml:space="preserve"> </w:t>
      </w:r>
      <w:r>
        <w:rPr>
          <w:lang w:eastAsia="zh-CN" w:bidi="hi-IN"/>
        </w:rPr>
        <w:t>van</w:t>
      </w:r>
      <w:r w:rsidR="00FF3FAC">
        <w:rPr>
          <w:lang w:eastAsia="zh-CN" w:bidi="hi-IN"/>
        </w:rPr>
        <w:t xml:space="preserve"> </w:t>
      </w:r>
      <w:r>
        <w:rPr>
          <w:lang w:eastAsia="zh-CN" w:bidi="hi-IN"/>
        </w:rPr>
        <w:t>Breda.</w:t>
      </w:r>
    </w:p>
    <w:p w14:paraId="6A56AA9D" w14:textId="3FE5CA93" w:rsidR="009B5127" w:rsidRPr="009B5127" w:rsidRDefault="00C7650D" w:rsidP="00C7650D">
      <w:pPr>
        <w:pStyle w:val="Divisiekop5"/>
        <w:rPr>
          <w:lang w:eastAsia="zh-CN" w:bidi="hi-IN"/>
        </w:rPr>
      </w:pPr>
      <w:r>
        <w:rPr>
          <w:lang w:eastAsia="zh-CN" w:bidi="hi-IN"/>
        </w:rPr>
        <w:tab/>
      </w:r>
      <w:r w:rsidR="009B5127" w:rsidRPr="009B5127">
        <w:rPr>
          <w:lang w:eastAsia="zh-CN" w:bidi="hi-IN"/>
        </w:rPr>
        <w:t>Toelichting</w:t>
      </w:r>
      <w:r w:rsidR="00FF3FAC">
        <w:rPr>
          <w:lang w:eastAsia="zh-CN" w:bidi="hi-IN"/>
        </w:rPr>
        <w:t xml:space="preserve"> </w:t>
      </w:r>
      <w:r w:rsidR="00324978">
        <w:rPr>
          <w:lang w:eastAsia="zh-CN" w:bidi="hi-IN"/>
        </w:rPr>
        <w:t>-</w:t>
      </w:r>
      <w:r w:rsidR="00FF3FAC">
        <w:rPr>
          <w:lang w:eastAsia="zh-CN" w:bidi="hi-IN"/>
        </w:rPr>
        <w:t xml:space="preserve"> </w:t>
      </w:r>
      <w:r w:rsidR="009B5127" w:rsidRPr="009B5127">
        <w:rPr>
          <w:lang w:eastAsia="zh-CN" w:bidi="hi-IN"/>
        </w:rPr>
        <w:t>Artikel</w:t>
      </w:r>
      <w:r w:rsidR="00FF3FAC">
        <w:rPr>
          <w:lang w:eastAsia="zh-CN" w:bidi="hi-IN"/>
        </w:rPr>
        <w:t xml:space="preserve"> </w:t>
      </w:r>
      <w:r w:rsidR="009B5127" w:rsidRPr="009B5127">
        <w:rPr>
          <w:lang w:eastAsia="zh-CN" w:bidi="hi-IN"/>
        </w:rPr>
        <w:t>5.</w:t>
      </w:r>
      <w:r w:rsidR="00E473B5">
        <w:rPr>
          <w:lang w:eastAsia="zh-CN" w:bidi="hi-IN"/>
        </w:rPr>
        <w:t>1045</w:t>
      </w:r>
      <w:r w:rsidR="00324978">
        <w:rPr>
          <w:lang w:eastAsia="zh-CN" w:bidi="hi-IN"/>
        </w:rPr>
        <w:t>,</w:t>
      </w:r>
      <w:r w:rsidR="00FF3FAC">
        <w:rPr>
          <w:lang w:eastAsia="zh-CN" w:bidi="hi-IN"/>
        </w:rPr>
        <w:t xml:space="preserve"> </w:t>
      </w:r>
      <w:r w:rsidR="00324978">
        <w:rPr>
          <w:lang w:eastAsia="zh-CN" w:bidi="hi-IN"/>
        </w:rPr>
        <w:t>Artikel</w:t>
      </w:r>
      <w:r w:rsidR="00FF3FAC">
        <w:rPr>
          <w:lang w:eastAsia="zh-CN" w:bidi="hi-IN"/>
        </w:rPr>
        <w:t xml:space="preserve"> </w:t>
      </w:r>
      <w:r w:rsidR="00324978">
        <w:rPr>
          <w:lang w:eastAsia="zh-CN" w:bidi="hi-IN"/>
        </w:rPr>
        <w:t>5.1050,</w:t>
      </w:r>
      <w:r w:rsidR="00FF3FAC">
        <w:rPr>
          <w:lang w:eastAsia="zh-CN" w:bidi="hi-IN"/>
        </w:rPr>
        <w:t xml:space="preserve"> </w:t>
      </w:r>
      <w:r w:rsidR="00324978">
        <w:rPr>
          <w:lang w:eastAsia="zh-CN" w:bidi="hi-IN"/>
        </w:rPr>
        <w:t>5.1054</w:t>
      </w:r>
      <w:r w:rsidR="00FF3FAC">
        <w:rPr>
          <w:lang w:eastAsia="zh-CN" w:bidi="hi-IN"/>
        </w:rPr>
        <w:t xml:space="preserve"> </w:t>
      </w:r>
      <w:r w:rsidR="009B5127" w:rsidRPr="009B5127">
        <w:rPr>
          <w:lang w:eastAsia="zh-CN" w:bidi="hi-IN"/>
        </w:rPr>
        <w:t>Terras-activiteit</w:t>
      </w:r>
      <w:r w:rsidR="00FF3FAC">
        <w:rPr>
          <w:lang w:eastAsia="zh-CN" w:bidi="hi-IN"/>
        </w:rPr>
        <w:t xml:space="preserve"> </w:t>
      </w:r>
      <w:r w:rsidR="009B5127" w:rsidRPr="009B5127">
        <w:rPr>
          <w:lang w:eastAsia="zh-CN" w:bidi="hi-IN"/>
        </w:rPr>
        <w:t>verrichten</w:t>
      </w:r>
      <w:r w:rsidR="00FF3FAC">
        <w:rPr>
          <w:lang w:eastAsia="zh-CN" w:bidi="hi-IN"/>
        </w:rPr>
        <w:t xml:space="preserve"> </w:t>
      </w:r>
      <w:r w:rsidR="009B5127" w:rsidRPr="009B5127">
        <w:rPr>
          <w:lang w:eastAsia="zh-CN" w:bidi="hi-IN"/>
        </w:rPr>
        <w:t>bij</w:t>
      </w:r>
      <w:r w:rsidR="00FF3FAC">
        <w:rPr>
          <w:lang w:eastAsia="zh-CN" w:bidi="hi-IN"/>
        </w:rPr>
        <w:t xml:space="preserve"> </w:t>
      </w:r>
      <w:r w:rsidR="009B5127" w:rsidRPr="009B5127">
        <w:rPr>
          <w:lang w:eastAsia="zh-CN" w:bidi="hi-IN"/>
        </w:rPr>
        <w:t>horeca-activiteit</w:t>
      </w:r>
    </w:p>
    <w:p w14:paraId="3F9D397F" w14:textId="4191421E" w:rsidR="00655D85" w:rsidRDefault="00F70F73" w:rsidP="009B5127">
      <w:pPr>
        <w:rPr>
          <w:lang w:eastAsia="zh-CN" w:bidi="hi-IN"/>
        </w:rPr>
      </w:pP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wijzigingsplan</w:t>
      </w:r>
      <w:r w:rsidR="00FF3FAC">
        <w:rPr>
          <w:lang w:eastAsia="zh-CN" w:bidi="hi-IN"/>
        </w:rPr>
        <w:t xml:space="preserve"> </w:t>
      </w:r>
      <w:r w:rsidR="009B5127">
        <w:rPr>
          <w:lang w:eastAsia="zh-CN" w:bidi="hi-IN"/>
        </w:rPr>
        <w:t>is</w:t>
      </w:r>
      <w:r w:rsidR="00FF3FAC">
        <w:rPr>
          <w:lang w:eastAsia="zh-CN" w:bidi="hi-IN"/>
        </w:rPr>
        <w:t xml:space="preserve"> </w:t>
      </w:r>
      <w:r w:rsidR="009B5127">
        <w:rPr>
          <w:lang w:eastAsia="zh-CN" w:bidi="hi-IN"/>
        </w:rPr>
        <w:t>een</w:t>
      </w:r>
      <w:r w:rsidR="00FF3FAC">
        <w:rPr>
          <w:lang w:eastAsia="zh-CN" w:bidi="hi-IN"/>
        </w:rPr>
        <w:t xml:space="preserve"> </w:t>
      </w:r>
      <w:r w:rsidR="009B5127">
        <w:rPr>
          <w:lang w:eastAsia="zh-CN" w:bidi="hi-IN"/>
        </w:rPr>
        <w:t>bepaling</w:t>
      </w:r>
      <w:r w:rsidR="00FF3FAC">
        <w:rPr>
          <w:lang w:eastAsia="zh-CN" w:bidi="hi-IN"/>
        </w:rPr>
        <w:t xml:space="preserve"> </w:t>
      </w:r>
      <w:r w:rsidR="009B5127">
        <w:rPr>
          <w:lang w:eastAsia="zh-CN" w:bidi="hi-IN"/>
        </w:rPr>
        <w:t>toegevoegd</w:t>
      </w:r>
      <w:r w:rsidR="00FF3FAC">
        <w:rPr>
          <w:lang w:eastAsia="zh-CN" w:bidi="hi-IN"/>
        </w:rPr>
        <w:t xml:space="preserve"> </w:t>
      </w:r>
      <w:r w:rsidR="009B5127">
        <w:rPr>
          <w:lang w:eastAsia="zh-CN" w:bidi="hi-IN"/>
        </w:rPr>
        <w:t>over</w:t>
      </w:r>
      <w:r w:rsidR="00FF3FAC">
        <w:rPr>
          <w:lang w:eastAsia="zh-CN" w:bidi="hi-IN"/>
        </w:rPr>
        <w:t xml:space="preserve"> </w:t>
      </w:r>
      <w:r w:rsidR="00C65EB9">
        <w:rPr>
          <w:lang w:eastAsia="zh-CN" w:bidi="hi-IN"/>
        </w:rPr>
        <w:t>het</w:t>
      </w:r>
      <w:r w:rsidR="00FF3FAC">
        <w:rPr>
          <w:lang w:eastAsia="zh-CN" w:bidi="hi-IN"/>
        </w:rPr>
        <w:t xml:space="preserve"> </w:t>
      </w:r>
      <w:r w:rsidR="00C65EB9">
        <w:rPr>
          <w:lang w:eastAsia="zh-CN" w:bidi="hi-IN"/>
        </w:rPr>
        <w:t>plaatsen</w:t>
      </w:r>
      <w:r w:rsidR="00FF3FAC">
        <w:rPr>
          <w:lang w:eastAsia="zh-CN" w:bidi="hi-IN"/>
        </w:rPr>
        <w:t xml:space="preserve"> </w:t>
      </w:r>
      <w:r w:rsidR="00C65EB9">
        <w:rPr>
          <w:lang w:eastAsia="zh-CN" w:bidi="hi-IN"/>
        </w:rPr>
        <w:t>van</w:t>
      </w:r>
      <w:r w:rsidR="00FF3FAC">
        <w:rPr>
          <w:lang w:eastAsia="zh-CN" w:bidi="hi-IN"/>
        </w:rPr>
        <w:t xml:space="preserve"> </w:t>
      </w:r>
      <w:r w:rsidR="00C65EB9">
        <w:rPr>
          <w:lang w:eastAsia="zh-CN" w:bidi="hi-IN"/>
        </w:rPr>
        <w:t>een</w:t>
      </w:r>
      <w:r w:rsidR="00FF3FAC">
        <w:rPr>
          <w:lang w:eastAsia="zh-CN" w:bidi="hi-IN"/>
        </w:rPr>
        <w:t xml:space="preserve"> </w:t>
      </w:r>
      <w:r w:rsidR="009B5127">
        <w:rPr>
          <w:lang w:eastAsia="zh-CN" w:bidi="hi-IN"/>
        </w:rPr>
        <w:t>terras</w:t>
      </w:r>
      <w:r w:rsidR="00FF3FAC">
        <w:rPr>
          <w:lang w:eastAsia="zh-CN" w:bidi="hi-IN"/>
        </w:rPr>
        <w:t xml:space="preserve"> </w:t>
      </w:r>
      <w:r w:rsidR="00C65EB9">
        <w:rPr>
          <w:lang w:eastAsia="zh-CN" w:bidi="hi-IN"/>
        </w:rPr>
        <w:t>op</w:t>
      </w:r>
      <w:r w:rsidR="00FF3FAC">
        <w:rPr>
          <w:lang w:eastAsia="zh-CN" w:bidi="hi-IN"/>
        </w:rPr>
        <w:t xml:space="preserve"> </w:t>
      </w:r>
      <w:r w:rsidR="00C65EB9">
        <w:rPr>
          <w:lang w:eastAsia="zh-CN" w:bidi="hi-IN"/>
        </w:rPr>
        <w:t>een</w:t>
      </w:r>
      <w:r w:rsidR="00FF3FAC">
        <w:rPr>
          <w:lang w:eastAsia="zh-CN" w:bidi="hi-IN"/>
        </w:rPr>
        <w:t xml:space="preserve"> </w:t>
      </w:r>
      <w:r w:rsidR="00C65EB9">
        <w:rPr>
          <w:lang w:eastAsia="zh-CN" w:bidi="hi-IN"/>
        </w:rPr>
        <w:t>specifieke</w:t>
      </w:r>
      <w:r w:rsidR="00FF3FAC">
        <w:rPr>
          <w:lang w:eastAsia="zh-CN" w:bidi="hi-IN"/>
        </w:rPr>
        <w:t xml:space="preserve"> </w:t>
      </w:r>
      <w:r w:rsidR="00C65EB9">
        <w:rPr>
          <w:lang w:eastAsia="zh-CN" w:bidi="hi-IN"/>
        </w:rPr>
        <w:t>locatie</w:t>
      </w:r>
      <w:r w:rsidR="00FF3FAC">
        <w:rPr>
          <w:lang w:eastAsia="zh-CN" w:bidi="hi-IN"/>
        </w:rPr>
        <w:t xml:space="preserve"> </w:t>
      </w:r>
      <w:r w:rsidR="00C65EB9">
        <w:rPr>
          <w:lang w:eastAsia="zh-CN" w:bidi="hi-IN"/>
        </w:rPr>
        <w:t>ten</w:t>
      </w:r>
      <w:r w:rsidR="00FF3FAC">
        <w:rPr>
          <w:lang w:eastAsia="zh-CN" w:bidi="hi-IN"/>
        </w:rPr>
        <w:t xml:space="preserve"> </w:t>
      </w:r>
      <w:r w:rsidR="00C65EB9">
        <w:rPr>
          <w:lang w:eastAsia="zh-CN" w:bidi="hi-IN"/>
        </w:rPr>
        <w:t>behoeve</w:t>
      </w:r>
      <w:r w:rsidR="00FF3FAC">
        <w:rPr>
          <w:lang w:eastAsia="zh-CN" w:bidi="hi-IN"/>
        </w:rPr>
        <w:t xml:space="preserve"> </w:t>
      </w:r>
      <w:r w:rsidR="00C65EB9">
        <w:rPr>
          <w:lang w:eastAsia="zh-CN" w:bidi="hi-IN"/>
        </w:rPr>
        <w:t>van</w:t>
      </w:r>
      <w:r w:rsidR="00FF3FAC">
        <w:rPr>
          <w:lang w:eastAsia="zh-CN" w:bidi="hi-IN"/>
        </w:rPr>
        <w:t xml:space="preserve"> </w:t>
      </w:r>
      <w:r w:rsidR="00C65EB9">
        <w:rPr>
          <w:lang w:eastAsia="zh-CN" w:bidi="hi-IN"/>
        </w:rPr>
        <w:t>horeca.</w:t>
      </w:r>
      <w:r w:rsidR="00FF3FAC">
        <w:rPr>
          <w:lang w:eastAsia="zh-CN" w:bidi="hi-IN"/>
        </w:rPr>
        <w:t xml:space="preserve"> </w:t>
      </w:r>
      <w:r w:rsidR="00C65EB9">
        <w:rPr>
          <w:lang w:eastAsia="zh-CN" w:bidi="hi-IN"/>
        </w:rPr>
        <w:t>Dat</w:t>
      </w:r>
      <w:r w:rsidR="00FF3FAC">
        <w:rPr>
          <w:lang w:eastAsia="zh-CN" w:bidi="hi-IN"/>
        </w:rPr>
        <w:t xml:space="preserve"> </w:t>
      </w:r>
      <w:r w:rsidR="00C65EB9">
        <w:rPr>
          <w:lang w:eastAsia="zh-CN" w:bidi="hi-IN"/>
        </w:rPr>
        <w:t>ontbreekt</w:t>
      </w:r>
      <w:r w:rsidR="00FF3FAC">
        <w:rPr>
          <w:lang w:eastAsia="zh-CN" w:bidi="hi-IN"/>
        </w:rPr>
        <w:t xml:space="preserve"> </w:t>
      </w:r>
      <w:r w:rsidR="00C65EB9">
        <w:rPr>
          <w:lang w:eastAsia="zh-CN" w:bidi="hi-IN"/>
        </w:rPr>
        <w:t>in</w:t>
      </w:r>
      <w:r w:rsidR="00FF3FAC">
        <w:rPr>
          <w:lang w:eastAsia="zh-CN" w:bidi="hi-IN"/>
        </w:rPr>
        <w:t xml:space="preserve"> </w:t>
      </w:r>
      <w:r>
        <w:rPr>
          <w:lang w:eastAsia="zh-CN" w:bidi="hi-IN"/>
        </w:rPr>
        <w:t>de</w:t>
      </w:r>
      <w:r w:rsidR="00FF3FAC">
        <w:rPr>
          <w:lang w:eastAsia="zh-CN" w:bidi="hi-IN"/>
        </w:rPr>
        <w:t xml:space="preserve"> </w:t>
      </w:r>
      <w:r>
        <w:rPr>
          <w:lang w:eastAsia="zh-CN" w:bidi="hi-IN"/>
        </w:rPr>
        <w:t>geïntegreerde</w:t>
      </w:r>
      <w:r w:rsidR="00FF3FAC">
        <w:rPr>
          <w:lang w:eastAsia="zh-CN" w:bidi="hi-IN"/>
        </w:rPr>
        <w:t xml:space="preserve"> </w:t>
      </w:r>
      <w:r>
        <w:rPr>
          <w:lang w:eastAsia="zh-CN" w:bidi="hi-IN"/>
        </w:rPr>
        <w:t>staalkaart.</w:t>
      </w:r>
      <w:r w:rsidR="00FF3FAC">
        <w:rPr>
          <w:lang w:eastAsia="zh-CN" w:bidi="hi-IN"/>
        </w:rPr>
        <w:t xml:space="preserve"> </w:t>
      </w:r>
      <w:r w:rsidR="002714A0">
        <w:rPr>
          <w:lang w:eastAsia="zh-CN" w:bidi="hi-IN"/>
        </w:rPr>
        <w:t>Deze</w:t>
      </w:r>
      <w:r w:rsidR="00FF3FAC">
        <w:rPr>
          <w:lang w:eastAsia="zh-CN" w:bidi="hi-IN"/>
        </w:rPr>
        <w:t xml:space="preserve"> </w:t>
      </w:r>
      <w:r w:rsidR="002714A0">
        <w:rPr>
          <w:lang w:eastAsia="zh-CN" w:bidi="hi-IN"/>
        </w:rPr>
        <w:t>regel</w:t>
      </w:r>
      <w:r w:rsidR="00FF3FAC">
        <w:rPr>
          <w:lang w:eastAsia="zh-CN" w:bidi="hi-IN"/>
        </w:rPr>
        <w:t xml:space="preserve"> </w:t>
      </w:r>
      <w:r w:rsidR="002714A0">
        <w:rPr>
          <w:lang w:eastAsia="zh-CN" w:bidi="hi-IN"/>
        </w:rPr>
        <w:t>is</w:t>
      </w:r>
      <w:r w:rsidR="00FF3FAC">
        <w:rPr>
          <w:lang w:eastAsia="zh-CN" w:bidi="hi-IN"/>
        </w:rPr>
        <w:t xml:space="preserve"> </w:t>
      </w:r>
      <w:r w:rsidR="002714A0">
        <w:rPr>
          <w:lang w:eastAsia="zh-CN" w:bidi="hi-IN"/>
        </w:rPr>
        <w:t>opgenomen</w:t>
      </w:r>
      <w:r w:rsidR="004E21DB">
        <w:rPr>
          <w:lang w:eastAsia="zh-CN" w:bidi="hi-IN"/>
        </w:rPr>
        <w:t>,</w:t>
      </w:r>
      <w:r w:rsidR="00FF3FAC">
        <w:rPr>
          <w:lang w:eastAsia="zh-CN" w:bidi="hi-IN"/>
        </w:rPr>
        <w:t xml:space="preserve"> </w:t>
      </w:r>
      <w:r w:rsidR="004E21DB">
        <w:rPr>
          <w:lang w:eastAsia="zh-CN" w:bidi="hi-IN"/>
        </w:rPr>
        <w:t>omdat</w:t>
      </w:r>
      <w:r w:rsidR="00FF3FAC">
        <w:rPr>
          <w:lang w:eastAsia="zh-CN" w:bidi="hi-IN"/>
        </w:rPr>
        <w:t xml:space="preserve"> </w:t>
      </w:r>
      <w:r w:rsidR="004E21DB">
        <w:rPr>
          <w:lang w:eastAsia="zh-CN" w:bidi="hi-IN"/>
        </w:rPr>
        <w:t>het</w:t>
      </w:r>
      <w:r w:rsidR="00FF3FAC">
        <w:rPr>
          <w:lang w:eastAsia="zh-CN" w:bidi="hi-IN"/>
        </w:rPr>
        <w:t xml:space="preserve"> </w:t>
      </w:r>
      <w:r w:rsidR="004E21DB">
        <w:rPr>
          <w:lang w:eastAsia="zh-CN" w:bidi="hi-IN"/>
        </w:rPr>
        <w:t>stemgeluid</w:t>
      </w:r>
      <w:r w:rsidR="00FF3FAC">
        <w:rPr>
          <w:lang w:eastAsia="zh-CN" w:bidi="hi-IN"/>
        </w:rPr>
        <w:t xml:space="preserve"> </w:t>
      </w:r>
      <w:r w:rsidR="004E21DB">
        <w:rPr>
          <w:lang w:eastAsia="zh-CN" w:bidi="hi-IN"/>
        </w:rPr>
        <w:t>van</w:t>
      </w:r>
      <w:r w:rsidR="00FF3FAC">
        <w:rPr>
          <w:lang w:eastAsia="zh-CN" w:bidi="hi-IN"/>
        </w:rPr>
        <w:t xml:space="preserve"> </w:t>
      </w:r>
      <w:r w:rsidR="004E21DB">
        <w:rPr>
          <w:lang w:eastAsia="zh-CN" w:bidi="hi-IN"/>
        </w:rPr>
        <w:t>een</w:t>
      </w:r>
      <w:r w:rsidR="00FF3FAC">
        <w:rPr>
          <w:lang w:eastAsia="zh-CN" w:bidi="hi-IN"/>
        </w:rPr>
        <w:t xml:space="preserve"> </w:t>
      </w:r>
      <w:r w:rsidR="004E21DB">
        <w:rPr>
          <w:lang w:eastAsia="zh-CN" w:bidi="hi-IN"/>
        </w:rPr>
        <w:t>terras</w:t>
      </w:r>
      <w:r w:rsidR="00FF3FAC">
        <w:rPr>
          <w:lang w:eastAsia="zh-CN" w:bidi="hi-IN"/>
        </w:rPr>
        <w:t xml:space="preserve"> </w:t>
      </w:r>
      <w:r w:rsidR="004E21DB">
        <w:rPr>
          <w:lang w:eastAsia="zh-CN" w:bidi="hi-IN"/>
        </w:rPr>
        <w:t>bij</w:t>
      </w:r>
      <w:r w:rsidR="00FF3FAC">
        <w:rPr>
          <w:lang w:eastAsia="zh-CN" w:bidi="hi-IN"/>
        </w:rPr>
        <w:t xml:space="preserve"> </w:t>
      </w:r>
      <w:r w:rsidR="004E21DB">
        <w:rPr>
          <w:lang w:eastAsia="zh-CN" w:bidi="hi-IN"/>
        </w:rPr>
        <w:t>een</w:t>
      </w:r>
      <w:r w:rsidR="00FF3FAC">
        <w:rPr>
          <w:lang w:eastAsia="zh-CN" w:bidi="hi-IN"/>
        </w:rPr>
        <w:t xml:space="preserve"> </w:t>
      </w:r>
      <w:r w:rsidR="004E21DB">
        <w:rPr>
          <w:lang w:eastAsia="zh-CN" w:bidi="hi-IN"/>
        </w:rPr>
        <w:t>horeca-activiteit</w:t>
      </w:r>
      <w:r w:rsidR="00FF3FAC">
        <w:rPr>
          <w:lang w:eastAsia="zh-CN" w:bidi="hi-IN"/>
        </w:rPr>
        <w:t xml:space="preserve"> </w:t>
      </w:r>
      <w:r w:rsidR="004E21DB">
        <w:rPr>
          <w:lang w:eastAsia="zh-CN" w:bidi="hi-IN"/>
        </w:rPr>
        <w:t>hinder</w:t>
      </w:r>
      <w:r w:rsidR="00FF3FAC">
        <w:rPr>
          <w:lang w:eastAsia="zh-CN" w:bidi="hi-IN"/>
        </w:rPr>
        <w:t xml:space="preserve"> </w:t>
      </w:r>
      <w:r w:rsidR="004E21DB">
        <w:rPr>
          <w:lang w:eastAsia="zh-CN" w:bidi="hi-IN"/>
        </w:rPr>
        <w:t>kan</w:t>
      </w:r>
      <w:r w:rsidR="00FF3FAC">
        <w:rPr>
          <w:lang w:eastAsia="zh-CN" w:bidi="hi-IN"/>
        </w:rPr>
        <w:t xml:space="preserve"> </w:t>
      </w:r>
      <w:r w:rsidR="004E21DB">
        <w:rPr>
          <w:lang w:eastAsia="zh-CN" w:bidi="hi-IN"/>
        </w:rPr>
        <w:t>veroorzaken.</w:t>
      </w:r>
      <w:r w:rsidR="00FF3FAC">
        <w:rPr>
          <w:lang w:eastAsia="zh-CN" w:bidi="hi-IN"/>
        </w:rPr>
        <w:t xml:space="preserve"> </w:t>
      </w:r>
      <w:r w:rsidR="005C1CD3">
        <w:rPr>
          <w:lang w:eastAsia="zh-CN" w:bidi="hi-IN"/>
        </w:rPr>
        <w:t>Op</w:t>
      </w:r>
      <w:r w:rsidR="00FF3FAC">
        <w:rPr>
          <w:lang w:eastAsia="zh-CN" w:bidi="hi-IN"/>
        </w:rPr>
        <w:t xml:space="preserve"> </w:t>
      </w:r>
      <w:r w:rsidR="005C1CD3">
        <w:rPr>
          <w:lang w:eastAsia="zh-CN" w:bidi="hi-IN"/>
        </w:rPr>
        <w:t>grond</w:t>
      </w:r>
      <w:r w:rsidR="00FF3FAC">
        <w:rPr>
          <w:lang w:eastAsia="zh-CN" w:bidi="hi-IN"/>
        </w:rPr>
        <w:t xml:space="preserve"> </w:t>
      </w:r>
      <w:r w:rsidR="005C1CD3">
        <w:rPr>
          <w:lang w:eastAsia="zh-CN" w:bidi="hi-IN"/>
        </w:rPr>
        <w:t>van</w:t>
      </w:r>
      <w:r w:rsidR="00FF3FAC">
        <w:rPr>
          <w:lang w:eastAsia="zh-CN" w:bidi="hi-IN"/>
        </w:rPr>
        <w:t xml:space="preserve"> </w:t>
      </w:r>
      <w:r w:rsidR="002D78A3">
        <w:rPr>
          <w:lang w:eastAsia="zh-CN" w:bidi="hi-IN"/>
        </w:rPr>
        <w:t>artikel</w:t>
      </w:r>
      <w:r w:rsidR="00FF3FAC">
        <w:rPr>
          <w:lang w:eastAsia="zh-CN" w:bidi="hi-IN"/>
        </w:rPr>
        <w:t xml:space="preserve"> </w:t>
      </w:r>
      <w:r w:rsidR="002D78A3">
        <w:rPr>
          <w:lang w:eastAsia="zh-CN" w:bidi="hi-IN"/>
        </w:rPr>
        <w:t>5.73</w:t>
      </w:r>
      <w:r w:rsidR="00FF3FAC">
        <w:rPr>
          <w:lang w:eastAsia="zh-CN" w:bidi="hi-IN"/>
        </w:rPr>
        <w:t xml:space="preserve"> </w:t>
      </w:r>
      <w:r w:rsidR="002D78A3">
        <w:rPr>
          <w:lang w:eastAsia="zh-CN" w:bidi="hi-IN"/>
        </w:rPr>
        <w:t>van</w:t>
      </w:r>
      <w:r w:rsidR="00FF3FAC">
        <w:rPr>
          <w:lang w:eastAsia="zh-CN" w:bidi="hi-IN"/>
        </w:rPr>
        <w:t xml:space="preserve"> </w:t>
      </w:r>
      <w:r w:rsidR="005C1CD3">
        <w:rPr>
          <w:lang w:eastAsia="zh-CN" w:bidi="hi-IN"/>
        </w:rPr>
        <w:t>het</w:t>
      </w:r>
      <w:r w:rsidR="00FF3FAC">
        <w:rPr>
          <w:lang w:eastAsia="zh-CN" w:bidi="hi-IN"/>
        </w:rPr>
        <w:t xml:space="preserve"> </w:t>
      </w:r>
      <w:r w:rsidR="005C1CD3">
        <w:rPr>
          <w:lang w:eastAsia="zh-CN" w:bidi="hi-IN"/>
        </w:rPr>
        <w:t>Bkl</w:t>
      </w:r>
      <w:r w:rsidR="00FF3FAC">
        <w:rPr>
          <w:lang w:eastAsia="zh-CN" w:bidi="hi-IN"/>
        </w:rPr>
        <w:t xml:space="preserve"> </w:t>
      </w:r>
      <w:r w:rsidR="002D78A3">
        <w:rPr>
          <w:lang w:eastAsia="zh-CN" w:bidi="hi-IN"/>
        </w:rPr>
        <w:t>worden</w:t>
      </w:r>
      <w:r w:rsidR="00FF3FAC">
        <w:rPr>
          <w:lang w:eastAsia="zh-CN" w:bidi="hi-IN"/>
        </w:rPr>
        <w:t xml:space="preserve"> </w:t>
      </w:r>
      <w:r w:rsidR="005C1CD3">
        <w:rPr>
          <w:lang w:eastAsia="zh-CN" w:bidi="hi-IN"/>
        </w:rPr>
        <w:t>er</w:t>
      </w:r>
      <w:r w:rsidR="00FF3FAC">
        <w:rPr>
          <w:lang w:eastAsia="zh-CN" w:bidi="hi-IN"/>
        </w:rPr>
        <w:t xml:space="preserve"> </w:t>
      </w:r>
      <w:r w:rsidR="005C1CD3">
        <w:rPr>
          <w:lang w:eastAsia="zh-CN" w:bidi="hi-IN"/>
        </w:rPr>
        <w:t>geen</w:t>
      </w:r>
      <w:r w:rsidR="00FF3FAC">
        <w:rPr>
          <w:lang w:eastAsia="zh-CN" w:bidi="hi-IN"/>
        </w:rPr>
        <w:t xml:space="preserve"> </w:t>
      </w:r>
      <w:r w:rsidR="008544B1">
        <w:rPr>
          <w:lang w:eastAsia="zh-CN" w:bidi="hi-IN"/>
        </w:rPr>
        <w:t>geluidwaarden</w:t>
      </w:r>
      <w:r w:rsidR="00FF3FAC">
        <w:rPr>
          <w:lang w:eastAsia="zh-CN" w:bidi="hi-IN"/>
        </w:rPr>
        <w:t xml:space="preserve"> </w:t>
      </w:r>
      <w:r w:rsidR="005C1CD3">
        <w:rPr>
          <w:lang w:eastAsia="zh-CN" w:bidi="hi-IN"/>
        </w:rPr>
        <w:t>gesteld</w:t>
      </w:r>
      <w:r w:rsidR="00FF3FAC">
        <w:rPr>
          <w:lang w:eastAsia="zh-CN" w:bidi="hi-IN"/>
        </w:rPr>
        <w:t xml:space="preserve"> </w:t>
      </w:r>
      <w:r w:rsidR="005C1CD3">
        <w:rPr>
          <w:lang w:eastAsia="zh-CN" w:bidi="hi-IN"/>
        </w:rPr>
        <w:t>worden</w:t>
      </w:r>
      <w:r w:rsidR="00FF3FAC">
        <w:rPr>
          <w:lang w:eastAsia="zh-CN" w:bidi="hi-IN"/>
        </w:rPr>
        <w:t xml:space="preserve"> </w:t>
      </w:r>
      <w:r w:rsidR="005C1CD3">
        <w:rPr>
          <w:lang w:eastAsia="zh-CN" w:bidi="hi-IN"/>
        </w:rPr>
        <w:t>om</w:t>
      </w:r>
      <w:r w:rsidR="00FF3FAC">
        <w:rPr>
          <w:lang w:eastAsia="zh-CN" w:bidi="hi-IN"/>
        </w:rPr>
        <w:t xml:space="preserve"> </w:t>
      </w:r>
      <w:r w:rsidR="00E5402F">
        <w:rPr>
          <w:lang w:eastAsia="zh-CN" w:bidi="hi-IN"/>
        </w:rPr>
        <w:t>onversterkt</w:t>
      </w:r>
      <w:r w:rsidR="00FF3FAC">
        <w:rPr>
          <w:lang w:eastAsia="zh-CN" w:bidi="hi-IN"/>
        </w:rPr>
        <w:t xml:space="preserve"> </w:t>
      </w:r>
      <w:r w:rsidR="002E6B1B">
        <w:rPr>
          <w:lang w:eastAsia="zh-CN" w:bidi="hi-IN"/>
        </w:rPr>
        <w:t>menselijk</w:t>
      </w:r>
      <w:r w:rsidR="00FF3FAC">
        <w:rPr>
          <w:lang w:eastAsia="zh-CN" w:bidi="hi-IN"/>
        </w:rPr>
        <w:t xml:space="preserve"> </w:t>
      </w:r>
      <w:r w:rsidR="002E6B1B">
        <w:rPr>
          <w:lang w:eastAsia="zh-CN" w:bidi="hi-IN"/>
        </w:rPr>
        <w:t>stemgeluid</w:t>
      </w:r>
      <w:r w:rsidR="00FF3FAC">
        <w:rPr>
          <w:lang w:eastAsia="zh-CN" w:bidi="hi-IN"/>
        </w:rPr>
        <w:t xml:space="preserve"> </w:t>
      </w:r>
      <w:r w:rsidR="002E6B1B">
        <w:rPr>
          <w:lang w:eastAsia="zh-CN" w:bidi="hi-IN"/>
        </w:rPr>
        <w:t>te</w:t>
      </w:r>
      <w:r w:rsidR="00FF3FAC">
        <w:rPr>
          <w:lang w:eastAsia="zh-CN" w:bidi="hi-IN"/>
        </w:rPr>
        <w:t xml:space="preserve"> </w:t>
      </w:r>
      <w:r w:rsidR="002E6B1B">
        <w:rPr>
          <w:lang w:eastAsia="zh-CN" w:bidi="hi-IN"/>
        </w:rPr>
        <w:t>reguleren</w:t>
      </w:r>
      <w:r w:rsidR="00FF3FAC">
        <w:rPr>
          <w:lang w:eastAsia="zh-CN" w:bidi="hi-IN"/>
        </w:rPr>
        <w:t xml:space="preserve"> </w:t>
      </w:r>
      <w:r w:rsidR="002D78A3">
        <w:rPr>
          <w:lang w:eastAsia="zh-CN" w:bidi="hi-IN"/>
        </w:rPr>
        <w:t>in</w:t>
      </w:r>
      <w:r w:rsidR="00FF3FAC">
        <w:rPr>
          <w:lang w:eastAsia="zh-CN" w:bidi="hi-IN"/>
        </w:rPr>
        <w:t xml:space="preserve"> </w:t>
      </w:r>
      <w:r w:rsidR="002D78A3">
        <w:rPr>
          <w:lang w:eastAsia="zh-CN" w:bidi="hi-IN"/>
        </w:rPr>
        <w:t>het</w:t>
      </w:r>
      <w:r w:rsidR="00FF3FAC">
        <w:rPr>
          <w:lang w:eastAsia="zh-CN" w:bidi="hi-IN"/>
        </w:rPr>
        <w:t xml:space="preserve"> </w:t>
      </w:r>
      <w:r w:rsidR="002D78A3">
        <w:rPr>
          <w:lang w:eastAsia="zh-CN" w:bidi="hi-IN"/>
        </w:rPr>
        <w:t>omgevingsplan.</w:t>
      </w:r>
      <w:r w:rsidR="00FF3FAC">
        <w:rPr>
          <w:lang w:eastAsia="zh-CN" w:bidi="hi-IN"/>
        </w:rPr>
        <w:t xml:space="preserve"> </w:t>
      </w:r>
      <w:r w:rsidR="002D78A3">
        <w:rPr>
          <w:lang w:eastAsia="zh-CN" w:bidi="hi-IN"/>
        </w:rPr>
        <w:t>Er</w:t>
      </w:r>
      <w:r w:rsidR="00FF3FAC">
        <w:rPr>
          <w:lang w:eastAsia="zh-CN" w:bidi="hi-IN"/>
        </w:rPr>
        <w:t xml:space="preserve"> </w:t>
      </w:r>
      <w:r w:rsidR="002D78A3">
        <w:rPr>
          <w:lang w:eastAsia="zh-CN" w:bidi="hi-IN"/>
        </w:rPr>
        <w:t>kunnen</w:t>
      </w:r>
      <w:r w:rsidR="00FF3FAC">
        <w:rPr>
          <w:lang w:eastAsia="zh-CN" w:bidi="hi-IN"/>
        </w:rPr>
        <w:t xml:space="preserve"> </w:t>
      </w:r>
      <w:r w:rsidR="002D78A3">
        <w:rPr>
          <w:lang w:eastAsia="zh-CN" w:bidi="hi-IN"/>
        </w:rPr>
        <w:t>wel</w:t>
      </w:r>
      <w:r w:rsidR="00FF3FAC">
        <w:rPr>
          <w:lang w:eastAsia="zh-CN" w:bidi="hi-IN"/>
        </w:rPr>
        <w:t xml:space="preserve"> </w:t>
      </w:r>
      <w:r w:rsidR="002D78A3">
        <w:rPr>
          <w:lang w:eastAsia="zh-CN" w:bidi="hi-IN"/>
        </w:rPr>
        <w:t>gebruiksregels</w:t>
      </w:r>
      <w:r w:rsidR="00FF3FAC">
        <w:rPr>
          <w:lang w:eastAsia="zh-CN" w:bidi="hi-IN"/>
        </w:rPr>
        <w:t xml:space="preserve"> </w:t>
      </w:r>
      <w:r w:rsidR="00F864ED">
        <w:rPr>
          <w:lang w:eastAsia="zh-CN" w:bidi="hi-IN"/>
        </w:rPr>
        <w:t>worden</w:t>
      </w:r>
      <w:r w:rsidR="00FF3FAC">
        <w:rPr>
          <w:lang w:eastAsia="zh-CN" w:bidi="hi-IN"/>
        </w:rPr>
        <w:t xml:space="preserve"> </w:t>
      </w:r>
      <w:r w:rsidR="00F864ED">
        <w:rPr>
          <w:lang w:eastAsia="zh-CN" w:bidi="hi-IN"/>
        </w:rPr>
        <w:t>gesteld</w:t>
      </w:r>
      <w:r w:rsidR="00FF3FAC">
        <w:rPr>
          <w:lang w:eastAsia="zh-CN" w:bidi="hi-IN"/>
        </w:rPr>
        <w:t xml:space="preserve"> </w:t>
      </w:r>
      <w:r w:rsidR="00F864ED">
        <w:rPr>
          <w:lang w:eastAsia="zh-CN" w:bidi="hi-IN"/>
        </w:rPr>
        <w:t>die</w:t>
      </w:r>
      <w:r w:rsidR="00FF3FAC">
        <w:rPr>
          <w:lang w:eastAsia="zh-CN" w:bidi="hi-IN"/>
        </w:rPr>
        <w:t xml:space="preserve"> </w:t>
      </w:r>
      <w:r w:rsidR="00F0059D">
        <w:rPr>
          <w:lang w:eastAsia="zh-CN" w:bidi="hi-IN"/>
        </w:rPr>
        <w:t>menselijk</w:t>
      </w:r>
      <w:r w:rsidR="00FF3FAC">
        <w:rPr>
          <w:lang w:eastAsia="zh-CN" w:bidi="hi-IN"/>
        </w:rPr>
        <w:t xml:space="preserve"> </w:t>
      </w:r>
      <w:r w:rsidR="00F0059D">
        <w:rPr>
          <w:lang w:eastAsia="zh-CN" w:bidi="hi-IN"/>
        </w:rPr>
        <w:t>stemgeluid</w:t>
      </w:r>
      <w:r w:rsidR="00FF3FAC">
        <w:rPr>
          <w:lang w:eastAsia="zh-CN" w:bidi="hi-IN"/>
        </w:rPr>
        <w:t xml:space="preserve"> </w:t>
      </w:r>
      <w:r w:rsidR="00F0059D">
        <w:rPr>
          <w:lang w:eastAsia="zh-CN" w:bidi="hi-IN"/>
        </w:rPr>
        <w:t>beperken</w:t>
      </w:r>
      <w:r w:rsidR="00FF3FAC">
        <w:rPr>
          <w:lang w:eastAsia="zh-CN" w:bidi="hi-IN"/>
        </w:rPr>
        <w:t xml:space="preserve"> </w:t>
      </w:r>
      <w:r w:rsidR="00F0059D">
        <w:rPr>
          <w:lang w:eastAsia="zh-CN" w:bidi="hi-IN"/>
        </w:rPr>
        <w:t>of</w:t>
      </w:r>
      <w:r w:rsidR="00FF3FAC">
        <w:rPr>
          <w:lang w:eastAsia="zh-CN" w:bidi="hi-IN"/>
        </w:rPr>
        <w:t xml:space="preserve"> </w:t>
      </w:r>
      <w:r w:rsidR="00F0059D">
        <w:rPr>
          <w:lang w:eastAsia="zh-CN" w:bidi="hi-IN"/>
        </w:rPr>
        <w:t>voorkomen.</w:t>
      </w:r>
      <w:r w:rsidR="00FF3FAC">
        <w:rPr>
          <w:lang w:eastAsia="zh-CN" w:bidi="hi-IN"/>
        </w:rPr>
        <w:t xml:space="preserve"> </w:t>
      </w:r>
      <w:r w:rsidR="00F0059D">
        <w:rPr>
          <w:lang w:eastAsia="zh-CN" w:bidi="hi-IN"/>
        </w:rPr>
        <w:t>Voor</w:t>
      </w:r>
      <w:r w:rsidR="00FF3FAC">
        <w:rPr>
          <w:lang w:eastAsia="zh-CN" w:bidi="hi-IN"/>
        </w:rPr>
        <w:t xml:space="preserve"> </w:t>
      </w:r>
      <w:r w:rsidR="00F0059D">
        <w:rPr>
          <w:lang w:eastAsia="zh-CN" w:bidi="hi-IN"/>
        </w:rPr>
        <w:t>dit</w:t>
      </w:r>
      <w:r w:rsidR="00FF3FAC">
        <w:rPr>
          <w:lang w:eastAsia="zh-CN" w:bidi="hi-IN"/>
        </w:rPr>
        <w:t xml:space="preserve"> </w:t>
      </w:r>
      <w:r w:rsidR="00F0059D">
        <w:rPr>
          <w:lang w:eastAsia="zh-CN" w:bidi="hi-IN"/>
        </w:rPr>
        <w:t>wijzigingsbesluit</w:t>
      </w:r>
      <w:r w:rsidR="00FF3FAC">
        <w:rPr>
          <w:lang w:eastAsia="zh-CN" w:bidi="hi-IN"/>
        </w:rPr>
        <w:t xml:space="preserve"> </w:t>
      </w:r>
      <w:r w:rsidR="00F0059D">
        <w:rPr>
          <w:lang w:eastAsia="zh-CN" w:bidi="hi-IN"/>
        </w:rPr>
        <w:t>is</w:t>
      </w:r>
      <w:r w:rsidR="00FF3FAC">
        <w:rPr>
          <w:lang w:eastAsia="zh-CN" w:bidi="hi-IN"/>
        </w:rPr>
        <w:t xml:space="preserve"> </w:t>
      </w:r>
      <w:r w:rsidR="00F0059D">
        <w:rPr>
          <w:lang w:eastAsia="zh-CN" w:bidi="hi-IN"/>
        </w:rPr>
        <w:t>daarvoor</w:t>
      </w:r>
      <w:r w:rsidR="00FF3FAC">
        <w:rPr>
          <w:lang w:eastAsia="zh-CN" w:bidi="hi-IN"/>
        </w:rPr>
        <w:t xml:space="preserve"> </w:t>
      </w:r>
      <w:r w:rsidR="00F0059D">
        <w:rPr>
          <w:lang w:eastAsia="zh-CN" w:bidi="hi-IN"/>
        </w:rPr>
        <w:t>gekozen</w:t>
      </w:r>
      <w:r w:rsidR="00FF3FAC">
        <w:rPr>
          <w:lang w:eastAsia="zh-CN" w:bidi="hi-IN"/>
        </w:rPr>
        <w:t xml:space="preserve"> </w:t>
      </w:r>
      <w:r w:rsidR="00F0059D">
        <w:rPr>
          <w:lang w:eastAsia="zh-CN" w:bidi="hi-IN"/>
        </w:rPr>
        <w:t>door</w:t>
      </w:r>
      <w:r w:rsidR="00FF3FAC">
        <w:rPr>
          <w:lang w:eastAsia="zh-CN" w:bidi="hi-IN"/>
        </w:rPr>
        <w:t xml:space="preserve"> </w:t>
      </w:r>
      <w:r w:rsidR="00F0059D">
        <w:rPr>
          <w:lang w:eastAsia="zh-CN" w:bidi="hi-IN"/>
        </w:rPr>
        <w:t>het</w:t>
      </w:r>
      <w:r w:rsidR="00FF3FAC">
        <w:rPr>
          <w:lang w:eastAsia="zh-CN" w:bidi="hi-IN"/>
        </w:rPr>
        <w:t xml:space="preserve"> </w:t>
      </w:r>
      <w:r w:rsidR="00F0059D">
        <w:rPr>
          <w:lang w:eastAsia="zh-CN" w:bidi="hi-IN"/>
        </w:rPr>
        <w:t>beperken</w:t>
      </w:r>
      <w:r w:rsidR="00FF3FAC">
        <w:rPr>
          <w:lang w:eastAsia="zh-CN" w:bidi="hi-IN"/>
        </w:rPr>
        <w:t xml:space="preserve"> </w:t>
      </w:r>
      <w:r w:rsidR="00F0059D">
        <w:rPr>
          <w:lang w:eastAsia="zh-CN" w:bidi="hi-IN"/>
        </w:rPr>
        <w:t>van</w:t>
      </w:r>
      <w:r w:rsidR="00FF3FAC">
        <w:rPr>
          <w:lang w:eastAsia="zh-CN" w:bidi="hi-IN"/>
        </w:rPr>
        <w:t xml:space="preserve"> </w:t>
      </w:r>
      <w:r w:rsidR="00F0059D">
        <w:rPr>
          <w:lang w:eastAsia="zh-CN" w:bidi="hi-IN"/>
        </w:rPr>
        <w:t>de</w:t>
      </w:r>
      <w:r w:rsidR="00FF3FAC">
        <w:rPr>
          <w:lang w:eastAsia="zh-CN" w:bidi="hi-IN"/>
        </w:rPr>
        <w:t xml:space="preserve"> </w:t>
      </w:r>
      <w:r w:rsidR="00F0059D">
        <w:rPr>
          <w:lang w:eastAsia="zh-CN" w:bidi="hi-IN"/>
        </w:rPr>
        <w:t>locatie</w:t>
      </w:r>
      <w:r w:rsidR="00FF3FAC">
        <w:rPr>
          <w:lang w:eastAsia="zh-CN" w:bidi="hi-IN"/>
        </w:rPr>
        <w:t xml:space="preserve"> </w:t>
      </w:r>
      <w:r w:rsidR="00F0059D">
        <w:rPr>
          <w:lang w:eastAsia="zh-CN" w:bidi="hi-IN"/>
        </w:rPr>
        <w:t>waar</w:t>
      </w:r>
      <w:r w:rsidR="00FF3FAC">
        <w:rPr>
          <w:lang w:eastAsia="zh-CN" w:bidi="hi-IN"/>
        </w:rPr>
        <w:t xml:space="preserve"> </w:t>
      </w:r>
      <w:r w:rsidR="00F0059D">
        <w:rPr>
          <w:lang w:eastAsia="zh-CN" w:bidi="hi-IN"/>
        </w:rPr>
        <w:t>terrassen</w:t>
      </w:r>
      <w:r w:rsidR="00FF3FAC">
        <w:rPr>
          <w:lang w:eastAsia="zh-CN" w:bidi="hi-IN"/>
        </w:rPr>
        <w:t xml:space="preserve"> </w:t>
      </w:r>
      <w:r w:rsidR="00F0059D">
        <w:rPr>
          <w:lang w:eastAsia="zh-CN" w:bidi="hi-IN"/>
        </w:rPr>
        <w:t>geplaatst</w:t>
      </w:r>
      <w:r w:rsidR="00FF3FAC">
        <w:rPr>
          <w:lang w:eastAsia="zh-CN" w:bidi="hi-IN"/>
        </w:rPr>
        <w:t xml:space="preserve"> </w:t>
      </w:r>
      <w:r w:rsidR="00F0059D">
        <w:rPr>
          <w:lang w:eastAsia="zh-CN" w:bidi="hi-IN"/>
        </w:rPr>
        <w:t>mogen</w:t>
      </w:r>
      <w:r w:rsidR="00FF3FAC">
        <w:rPr>
          <w:lang w:eastAsia="zh-CN" w:bidi="hi-IN"/>
        </w:rPr>
        <w:t xml:space="preserve"> </w:t>
      </w:r>
      <w:r w:rsidR="00F0059D">
        <w:rPr>
          <w:lang w:eastAsia="zh-CN" w:bidi="hi-IN"/>
        </w:rPr>
        <w:t>w</w:t>
      </w:r>
      <w:r w:rsidR="007D3B5D">
        <w:rPr>
          <w:lang w:eastAsia="zh-CN" w:bidi="hi-IN"/>
        </w:rPr>
        <w:t>orden.</w:t>
      </w:r>
      <w:r w:rsidR="00FF3FAC">
        <w:rPr>
          <w:lang w:eastAsia="zh-CN" w:bidi="hi-IN"/>
        </w:rPr>
        <w:t xml:space="preserve"> </w:t>
      </w:r>
      <w:r w:rsidR="007D3B5D">
        <w:rPr>
          <w:lang w:eastAsia="zh-CN" w:bidi="hi-IN"/>
        </w:rPr>
        <w:t>Daarnaast</w:t>
      </w:r>
      <w:r w:rsidR="00FF3FAC">
        <w:rPr>
          <w:lang w:eastAsia="zh-CN" w:bidi="hi-IN"/>
        </w:rPr>
        <w:t xml:space="preserve"> </w:t>
      </w:r>
      <w:r w:rsidR="007D3B5D">
        <w:rPr>
          <w:lang w:eastAsia="zh-CN" w:bidi="hi-IN"/>
        </w:rPr>
        <w:t>bieden</w:t>
      </w:r>
      <w:r w:rsidR="00FF3FAC">
        <w:rPr>
          <w:lang w:eastAsia="zh-CN" w:bidi="hi-IN"/>
        </w:rPr>
        <w:t xml:space="preserve"> </w:t>
      </w:r>
      <w:r w:rsidR="007D3B5D">
        <w:rPr>
          <w:lang w:eastAsia="zh-CN" w:bidi="hi-IN"/>
        </w:rPr>
        <w:t>de</w:t>
      </w:r>
      <w:r w:rsidR="00FF3FAC">
        <w:rPr>
          <w:lang w:eastAsia="zh-CN" w:bidi="hi-IN"/>
        </w:rPr>
        <w:t xml:space="preserve"> </w:t>
      </w:r>
      <w:r w:rsidR="003F2B14">
        <w:rPr>
          <w:lang w:eastAsia="zh-CN" w:bidi="hi-IN"/>
        </w:rPr>
        <w:t>beoordelingsregels</w:t>
      </w:r>
      <w:r w:rsidR="00FF3FAC">
        <w:rPr>
          <w:lang w:eastAsia="zh-CN" w:bidi="hi-IN"/>
        </w:rPr>
        <w:t xml:space="preserve"> </w:t>
      </w:r>
      <w:r w:rsidR="003F2B14">
        <w:rPr>
          <w:lang w:eastAsia="zh-CN" w:bidi="hi-IN"/>
        </w:rPr>
        <w:t>voor</w:t>
      </w:r>
      <w:r w:rsidR="00FF3FAC">
        <w:rPr>
          <w:lang w:eastAsia="zh-CN" w:bidi="hi-IN"/>
        </w:rPr>
        <w:t xml:space="preserve"> </w:t>
      </w:r>
      <w:r w:rsidR="003F2B14">
        <w:rPr>
          <w:lang w:eastAsia="zh-CN" w:bidi="hi-IN"/>
        </w:rPr>
        <w:t>de</w:t>
      </w:r>
      <w:r w:rsidR="00FF3FAC">
        <w:rPr>
          <w:lang w:eastAsia="zh-CN" w:bidi="hi-IN"/>
        </w:rPr>
        <w:t xml:space="preserve"> </w:t>
      </w:r>
      <w:r w:rsidR="007D3B5D">
        <w:rPr>
          <w:lang w:eastAsia="zh-CN" w:bidi="hi-IN"/>
        </w:rPr>
        <w:t>vergunningplicht</w:t>
      </w:r>
      <w:r w:rsidR="00FF3FAC">
        <w:rPr>
          <w:lang w:eastAsia="zh-CN" w:bidi="hi-IN"/>
        </w:rPr>
        <w:t xml:space="preserve"> </w:t>
      </w:r>
      <w:r w:rsidR="007D3B5D">
        <w:rPr>
          <w:lang w:eastAsia="zh-CN" w:bidi="hi-IN"/>
        </w:rPr>
        <w:t>voor</w:t>
      </w:r>
      <w:r w:rsidR="00FF3FAC">
        <w:rPr>
          <w:lang w:eastAsia="zh-CN" w:bidi="hi-IN"/>
        </w:rPr>
        <w:t xml:space="preserve"> </w:t>
      </w:r>
      <w:r w:rsidR="007D3B5D">
        <w:rPr>
          <w:lang w:eastAsia="zh-CN" w:bidi="hi-IN"/>
        </w:rPr>
        <w:t>de</w:t>
      </w:r>
      <w:r w:rsidR="00FF3FAC">
        <w:rPr>
          <w:lang w:eastAsia="zh-CN" w:bidi="hi-IN"/>
        </w:rPr>
        <w:t xml:space="preserve"> </w:t>
      </w:r>
      <w:r w:rsidR="003F2B14">
        <w:rPr>
          <w:lang w:eastAsia="zh-CN" w:bidi="hi-IN"/>
        </w:rPr>
        <w:t>horeca-activiteit</w:t>
      </w:r>
      <w:r w:rsidR="007D3B5D">
        <w:rPr>
          <w:lang w:eastAsia="zh-CN" w:bidi="hi-IN"/>
        </w:rPr>
        <w:t>en</w:t>
      </w:r>
      <w:r w:rsidR="00FF3FAC">
        <w:rPr>
          <w:lang w:eastAsia="zh-CN" w:bidi="hi-IN"/>
        </w:rPr>
        <w:t xml:space="preserve"> </w:t>
      </w:r>
      <w:r w:rsidR="007D3B5D">
        <w:rPr>
          <w:lang w:eastAsia="zh-CN" w:bidi="hi-IN"/>
        </w:rPr>
        <w:t>de</w:t>
      </w:r>
      <w:r w:rsidR="00FF3FAC">
        <w:rPr>
          <w:lang w:eastAsia="zh-CN" w:bidi="hi-IN"/>
        </w:rPr>
        <w:t xml:space="preserve"> </w:t>
      </w:r>
      <w:r w:rsidR="007D3B5D">
        <w:rPr>
          <w:lang w:eastAsia="zh-CN" w:bidi="hi-IN"/>
        </w:rPr>
        <w:t>mogelijkheid</w:t>
      </w:r>
      <w:r w:rsidR="00FF3FAC">
        <w:rPr>
          <w:lang w:eastAsia="zh-CN" w:bidi="hi-IN"/>
        </w:rPr>
        <w:t xml:space="preserve"> </w:t>
      </w:r>
      <w:r w:rsidR="007D3B5D">
        <w:rPr>
          <w:lang w:eastAsia="zh-CN" w:bidi="hi-IN"/>
        </w:rPr>
        <w:t>voor</w:t>
      </w:r>
      <w:r w:rsidR="00FF3FAC">
        <w:rPr>
          <w:lang w:eastAsia="zh-CN" w:bidi="hi-IN"/>
        </w:rPr>
        <w:t xml:space="preserve"> </w:t>
      </w:r>
      <w:r w:rsidR="007D3B5D">
        <w:rPr>
          <w:lang w:eastAsia="zh-CN" w:bidi="hi-IN"/>
        </w:rPr>
        <w:t>het</w:t>
      </w:r>
      <w:r w:rsidR="00FF3FAC">
        <w:rPr>
          <w:lang w:eastAsia="zh-CN" w:bidi="hi-IN"/>
        </w:rPr>
        <w:t xml:space="preserve"> </w:t>
      </w:r>
      <w:r w:rsidR="00B50AC6" w:rsidRPr="00B50AC6">
        <w:rPr>
          <w:lang w:eastAsia="zh-CN" w:bidi="hi-IN"/>
        </w:rPr>
        <w:t>college</w:t>
      </w:r>
      <w:r w:rsidR="00FF3FAC">
        <w:rPr>
          <w:lang w:eastAsia="zh-CN" w:bidi="hi-IN"/>
        </w:rPr>
        <w:t xml:space="preserve"> </w:t>
      </w:r>
      <w:r w:rsidR="00B50AC6" w:rsidRPr="00B50AC6">
        <w:rPr>
          <w:lang w:eastAsia="zh-CN" w:bidi="hi-IN"/>
        </w:rPr>
        <w:t>van</w:t>
      </w:r>
      <w:r w:rsidR="00FF3FAC">
        <w:rPr>
          <w:lang w:eastAsia="zh-CN" w:bidi="hi-IN"/>
        </w:rPr>
        <w:t xml:space="preserve"> </w:t>
      </w:r>
      <w:r w:rsidR="00B50AC6" w:rsidRPr="00B50AC6">
        <w:rPr>
          <w:lang w:eastAsia="zh-CN" w:bidi="hi-IN"/>
        </w:rPr>
        <w:t>B&amp;W</w:t>
      </w:r>
      <w:r w:rsidR="00FF3FAC">
        <w:rPr>
          <w:lang w:eastAsia="zh-CN" w:bidi="hi-IN"/>
        </w:rPr>
        <w:t xml:space="preserve"> </w:t>
      </w:r>
      <w:r w:rsidR="007D3B5D">
        <w:rPr>
          <w:lang w:eastAsia="zh-CN" w:bidi="hi-IN"/>
        </w:rPr>
        <w:t>om</w:t>
      </w:r>
      <w:r w:rsidR="00FF3FAC">
        <w:rPr>
          <w:lang w:eastAsia="zh-CN" w:bidi="hi-IN"/>
        </w:rPr>
        <w:t xml:space="preserve"> </w:t>
      </w:r>
      <w:r w:rsidR="007D3B5D">
        <w:rPr>
          <w:lang w:eastAsia="zh-CN" w:bidi="hi-IN"/>
        </w:rPr>
        <w:t>de</w:t>
      </w:r>
      <w:r w:rsidR="00FF3FAC">
        <w:rPr>
          <w:lang w:eastAsia="zh-CN" w:bidi="hi-IN"/>
        </w:rPr>
        <w:t xml:space="preserve"> </w:t>
      </w:r>
      <w:r w:rsidR="00B50AC6" w:rsidRPr="00B50AC6">
        <w:rPr>
          <w:lang w:eastAsia="zh-CN" w:bidi="hi-IN"/>
        </w:rPr>
        <w:t>openingstijden</w:t>
      </w:r>
      <w:r w:rsidR="00FF3FAC">
        <w:rPr>
          <w:lang w:eastAsia="zh-CN" w:bidi="hi-IN"/>
        </w:rPr>
        <w:t xml:space="preserve"> </w:t>
      </w:r>
      <w:r w:rsidR="00B50AC6" w:rsidRPr="00B50AC6">
        <w:rPr>
          <w:lang w:eastAsia="zh-CN" w:bidi="hi-IN"/>
        </w:rPr>
        <w:t>van</w:t>
      </w:r>
      <w:r w:rsidR="00FF3FAC">
        <w:rPr>
          <w:lang w:eastAsia="zh-CN" w:bidi="hi-IN"/>
        </w:rPr>
        <w:t xml:space="preserve"> </w:t>
      </w:r>
      <w:r w:rsidR="00B50AC6" w:rsidRPr="00B50AC6">
        <w:rPr>
          <w:lang w:eastAsia="zh-CN" w:bidi="hi-IN"/>
        </w:rPr>
        <w:t>de</w:t>
      </w:r>
      <w:r w:rsidR="00FF3FAC">
        <w:rPr>
          <w:lang w:eastAsia="zh-CN" w:bidi="hi-IN"/>
        </w:rPr>
        <w:t xml:space="preserve"> </w:t>
      </w:r>
      <w:r w:rsidR="00B50AC6" w:rsidRPr="00B50AC6">
        <w:rPr>
          <w:lang w:eastAsia="zh-CN" w:bidi="hi-IN"/>
        </w:rPr>
        <w:t>horeca-activiteit</w:t>
      </w:r>
      <w:r w:rsidR="00FF3FAC">
        <w:rPr>
          <w:lang w:eastAsia="zh-CN" w:bidi="hi-IN"/>
        </w:rPr>
        <w:t xml:space="preserve"> </w:t>
      </w:r>
      <w:r w:rsidR="00223037">
        <w:rPr>
          <w:lang w:eastAsia="zh-CN" w:bidi="hi-IN"/>
        </w:rPr>
        <w:t>nader</w:t>
      </w:r>
      <w:r w:rsidR="00FF3FAC">
        <w:rPr>
          <w:lang w:eastAsia="zh-CN" w:bidi="hi-IN"/>
        </w:rPr>
        <w:t xml:space="preserve"> </w:t>
      </w:r>
      <w:r w:rsidR="00223037">
        <w:rPr>
          <w:lang w:eastAsia="zh-CN" w:bidi="hi-IN"/>
        </w:rPr>
        <w:t>te</w:t>
      </w:r>
      <w:r w:rsidR="00FF3FAC">
        <w:rPr>
          <w:lang w:eastAsia="zh-CN" w:bidi="hi-IN"/>
        </w:rPr>
        <w:t xml:space="preserve"> </w:t>
      </w:r>
      <w:r w:rsidR="00B50AC6" w:rsidRPr="00B50AC6">
        <w:rPr>
          <w:lang w:eastAsia="zh-CN" w:bidi="hi-IN"/>
        </w:rPr>
        <w:t>bepalen</w:t>
      </w:r>
      <w:r w:rsidR="003F2B14">
        <w:rPr>
          <w:lang w:eastAsia="zh-CN" w:bidi="hi-IN"/>
        </w:rPr>
        <w:t>.</w:t>
      </w:r>
    </w:p>
    <w:p w14:paraId="4575B276" w14:textId="15F20745" w:rsidR="000E0A22" w:rsidRDefault="00C7650D" w:rsidP="00C7650D">
      <w:pPr>
        <w:pStyle w:val="Divisiekop3"/>
        <w:rPr>
          <w:lang w:eastAsia="zh-CN" w:bidi="hi-IN"/>
        </w:rPr>
      </w:pPr>
      <w:r>
        <w:rPr>
          <w:lang w:eastAsia="zh-CN" w:bidi="hi-IN"/>
        </w:rPr>
        <w:lastRenderedPageBreak/>
        <w:tab/>
      </w:r>
      <w:r w:rsidR="000E0A22">
        <w:rPr>
          <w:lang w:eastAsia="zh-CN" w:bidi="hi-IN"/>
        </w:rPr>
        <w:t>Paragraaf</w:t>
      </w:r>
      <w:r w:rsidR="00FF3FAC">
        <w:rPr>
          <w:lang w:eastAsia="zh-CN" w:bidi="hi-IN"/>
        </w:rPr>
        <w:t xml:space="preserve"> </w:t>
      </w:r>
      <w:r w:rsidR="000E0A22">
        <w:rPr>
          <w:lang w:eastAsia="zh-CN" w:bidi="hi-IN"/>
        </w:rPr>
        <w:t>5.3.</w:t>
      </w:r>
      <w:r w:rsidR="008F4C1F">
        <w:rPr>
          <w:lang w:eastAsia="zh-CN" w:bidi="hi-IN"/>
        </w:rPr>
        <w:t>101</w:t>
      </w:r>
      <w:r w:rsidR="00FF3FAC">
        <w:rPr>
          <w:lang w:eastAsia="zh-CN" w:bidi="hi-IN"/>
        </w:rPr>
        <w:t xml:space="preserve"> </w:t>
      </w:r>
      <w:r w:rsidR="000E0A22">
        <w:rPr>
          <w:lang w:eastAsia="zh-CN" w:bidi="hi-IN"/>
        </w:rPr>
        <w:t>Dienstverleningsactiviteit</w:t>
      </w:r>
      <w:r w:rsidR="00FF3FAC">
        <w:rPr>
          <w:lang w:eastAsia="zh-CN" w:bidi="hi-IN"/>
        </w:rPr>
        <w:t xml:space="preserve"> </w:t>
      </w:r>
      <w:r w:rsidR="000E0A22">
        <w:rPr>
          <w:lang w:eastAsia="zh-CN" w:bidi="hi-IN"/>
        </w:rPr>
        <w:t>verrichten</w:t>
      </w:r>
    </w:p>
    <w:p w14:paraId="3B5BA33E" w14:textId="1C08E1E3" w:rsidR="000E0A22" w:rsidRPr="00885038" w:rsidRDefault="00C7650D" w:rsidP="00C7650D">
      <w:pPr>
        <w:pStyle w:val="Divisiekop5"/>
        <w:rPr>
          <w:lang w:eastAsia="zh-CN" w:bidi="hi-IN"/>
        </w:rPr>
      </w:pPr>
      <w:r>
        <w:rPr>
          <w:lang w:eastAsia="zh-CN" w:bidi="hi-IN"/>
        </w:rPr>
        <w:tab/>
      </w:r>
      <w:r w:rsidR="000E0A22" w:rsidRPr="00885038">
        <w:rPr>
          <w:lang w:eastAsia="zh-CN" w:bidi="hi-IN"/>
        </w:rPr>
        <w:t>Toelichting</w:t>
      </w:r>
      <w:r w:rsidR="00FF3FAC">
        <w:rPr>
          <w:lang w:eastAsia="zh-CN" w:bidi="hi-IN"/>
        </w:rPr>
        <w:t xml:space="preserve"> </w:t>
      </w:r>
      <w:r w:rsidR="000E0A22" w:rsidRPr="00885038">
        <w:rPr>
          <w:lang w:eastAsia="zh-CN" w:bidi="hi-IN"/>
        </w:rPr>
        <w:t>Artikel</w:t>
      </w:r>
      <w:r w:rsidR="00FF3FAC">
        <w:rPr>
          <w:lang w:eastAsia="zh-CN" w:bidi="hi-IN"/>
        </w:rPr>
        <w:t xml:space="preserve"> </w:t>
      </w:r>
      <w:r w:rsidR="000E0A22" w:rsidRPr="00885038">
        <w:rPr>
          <w:lang w:eastAsia="zh-CN" w:bidi="hi-IN"/>
        </w:rPr>
        <w:t>5.</w:t>
      </w:r>
      <w:r w:rsidR="001811D4">
        <w:rPr>
          <w:lang w:eastAsia="zh-CN" w:bidi="hi-IN"/>
        </w:rPr>
        <w:t>1055</w:t>
      </w:r>
      <w:r w:rsidR="00FF3FAC">
        <w:rPr>
          <w:lang w:eastAsia="zh-CN" w:bidi="hi-IN"/>
        </w:rPr>
        <w:t xml:space="preserve"> </w:t>
      </w:r>
      <w:r w:rsidR="000E0A22" w:rsidRPr="00885038">
        <w:rPr>
          <w:lang w:eastAsia="zh-CN" w:bidi="hi-IN"/>
        </w:rPr>
        <w:t>Toepassingsbereik</w:t>
      </w:r>
    </w:p>
    <w:p w14:paraId="0253CCD3" w14:textId="1EF56776" w:rsidR="00655D85" w:rsidRDefault="00534DAA" w:rsidP="000E0A22">
      <w:pPr>
        <w:rPr>
          <w:lang w:eastAsia="zh-CN" w:bidi="hi-IN"/>
        </w:rPr>
      </w:pPr>
      <w:r>
        <w:rPr>
          <w:lang w:eastAsia="zh-CN" w:bidi="hi-IN"/>
        </w:rPr>
        <w:t>Deze</w:t>
      </w:r>
      <w:r w:rsidR="00FF3FAC">
        <w:rPr>
          <w:lang w:eastAsia="zh-CN" w:bidi="hi-IN"/>
        </w:rPr>
        <w:t xml:space="preserve"> </w:t>
      </w:r>
      <w:r>
        <w:rPr>
          <w:lang w:eastAsia="zh-CN" w:bidi="hi-IN"/>
        </w:rPr>
        <w:t>paragraaf</w:t>
      </w:r>
      <w:r w:rsidR="00FF3FAC">
        <w:rPr>
          <w:lang w:eastAsia="zh-CN" w:bidi="hi-IN"/>
        </w:rPr>
        <w:t xml:space="preserve"> </w:t>
      </w:r>
      <w:r>
        <w:rPr>
          <w:lang w:eastAsia="zh-CN" w:bidi="hi-IN"/>
        </w:rPr>
        <w:t>i</w:t>
      </w:r>
      <w:r w:rsidR="001F7375">
        <w:rPr>
          <w:lang w:eastAsia="zh-CN" w:bidi="hi-IN"/>
        </w:rPr>
        <w:t>s</w:t>
      </w:r>
      <w:r w:rsidR="00FF3FAC">
        <w:rPr>
          <w:lang w:eastAsia="zh-CN" w:bidi="hi-IN"/>
        </w:rPr>
        <w:t xml:space="preserve"> </w:t>
      </w:r>
      <w:r w:rsidR="001F7375">
        <w:rPr>
          <w:lang w:eastAsia="zh-CN" w:bidi="hi-IN"/>
        </w:rPr>
        <w:t>toegevoegd</w:t>
      </w:r>
      <w:r w:rsidR="00FF3FAC">
        <w:rPr>
          <w:lang w:eastAsia="zh-CN" w:bidi="hi-IN"/>
        </w:rPr>
        <w:t xml:space="preserve"> </w:t>
      </w:r>
      <w:r w:rsidR="00E03E8D">
        <w:rPr>
          <w:lang w:eastAsia="zh-CN" w:bidi="hi-IN"/>
        </w:rPr>
        <w:t>aangezien</w:t>
      </w:r>
      <w:r w:rsidR="00FF3FAC">
        <w:rPr>
          <w:lang w:eastAsia="zh-CN" w:bidi="hi-IN"/>
        </w:rPr>
        <w:t xml:space="preserve"> </w:t>
      </w:r>
      <w:r w:rsidR="001F7375">
        <w:rPr>
          <w:lang w:eastAsia="zh-CN" w:bidi="hi-IN"/>
        </w:rPr>
        <w:t>het</w:t>
      </w:r>
      <w:r w:rsidR="00FF3FAC">
        <w:rPr>
          <w:lang w:eastAsia="zh-CN" w:bidi="hi-IN"/>
        </w:rPr>
        <w:t xml:space="preserve"> </w:t>
      </w:r>
      <w:r w:rsidR="001F7375">
        <w:rPr>
          <w:lang w:eastAsia="zh-CN" w:bidi="hi-IN"/>
        </w:rPr>
        <w:t>bestemmingsplan</w:t>
      </w:r>
      <w:r w:rsidR="00FF3FAC">
        <w:rPr>
          <w:lang w:eastAsia="zh-CN" w:bidi="hi-IN"/>
        </w:rPr>
        <w:t xml:space="preserve"> </w:t>
      </w:r>
      <w:r w:rsidR="001F7375">
        <w:rPr>
          <w:lang w:eastAsia="zh-CN" w:bidi="hi-IN"/>
        </w:rPr>
        <w:t>Linie-Doornbos,</w:t>
      </w:r>
      <w:r w:rsidR="00FF3FAC">
        <w:rPr>
          <w:lang w:eastAsia="zh-CN" w:bidi="hi-IN"/>
        </w:rPr>
        <w:t xml:space="preserve"> </w:t>
      </w:r>
      <w:r w:rsidR="001F7375">
        <w:rPr>
          <w:lang w:eastAsia="zh-CN" w:bidi="hi-IN"/>
        </w:rPr>
        <w:t>Eureka!</w:t>
      </w:r>
      <w:r w:rsidR="00FF3FAC">
        <w:rPr>
          <w:lang w:eastAsia="zh-CN" w:bidi="hi-IN"/>
        </w:rPr>
        <w:t xml:space="preserve"> </w:t>
      </w:r>
      <w:r w:rsidR="00E03E8D">
        <w:rPr>
          <w:lang w:eastAsia="zh-CN" w:bidi="hi-IN"/>
        </w:rPr>
        <w:t>In</w:t>
      </w:r>
      <w:r w:rsidR="00FF3FAC">
        <w:rPr>
          <w:lang w:eastAsia="zh-CN" w:bidi="hi-IN"/>
        </w:rPr>
        <w:t xml:space="preserve"> </w:t>
      </w:r>
      <w:r w:rsidR="00E03E8D">
        <w:rPr>
          <w:lang w:eastAsia="zh-CN" w:bidi="hi-IN"/>
        </w:rPr>
        <w:t>artikel</w:t>
      </w:r>
      <w:r w:rsidR="00FF3FAC">
        <w:rPr>
          <w:lang w:eastAsia="zh-CN" w:bidi="hi-IN"/>
        </w:rPr>
        <w:t xml:space="preserve"> </w:t>
      </w:r>
      <w:r w:rsidR="00E03E8D">
        <w:rPr>
          <w:lang w:eastAsia="zh-CN" w:bidi="hi-IN"/>
        </w:rPr>
        <w:t>5.1,</w:t>
      </w:r>
      <w:r w:rsidR="00FF3FAC">
        <w:rPr>
          <w:lang w:eastAsia="zh-CN" w:bidi="hi-IN"/>
        </w:rPr>
        <w:t xml:space="preserve"> </w:t>
      </w:r>
      <w:r w:rsidR="00E03E8D">
        <w:rPr>
          <w:lang w:eastAsia="zh-CN" w:bidi="hi-IN"/>
        </w:rPr>
        <w:t>sub</w:t>
      </w:r>
      <w:r w:rsidR="00FF3FAC">
        <w:rPr>
          <w:lang w:eastAsia="zh-CN" w:bidi="hi-IN"/>
        </w:rPr>
        <w:t xml:space="preserve"> </w:t>
      </w:r>
      <w:r w:rsidR="00E03E8D">
        <w:rPr>
          <w:lang w:eastAsia="zh-CN" w:bidi="hi-IN"/>
        </w:rPr>
        <w:t>b</w:t>
      </w:r>
      <w:r w:rsidR="00FF3FAC">
        <w:rPr>
          <w:lang w:eastAsia="zh-CN" w:bidi="hi-IN"/>
        </w:rPr>
        <w:t xml:space="preserve"> </w:t>
      </w:r>
      <w:r w:rsidR="00E03E8D">
        <w:rPr>
          <w:lang w:eastAsia="zh-CN" w:bidi="hi-IN"/>
        </w:rPr>
        <w:t>‘dienstverlening’</w:t>
      </w:r>
      <w:r w:rsidR="00FF3FAC">
        <w:rPr>
          <w:lang w:eastAsia="zh-CN" w:bidi="hi-IN"/>
        </w:rPr>
        <w:t xml:space="preserve"> </w:t>
      </w:r>
      <w:r w:rsidR="00E03E8D">
        <w:rPr>
          <w:lang w:eastAsia="zh-CN" w:bidi="hi-IN"/>
        </w:rPr>
        <w:t>toestond</w:t>
      </w:r>
      <w:r w:rsidR="001F7375">
        <w:rPr>
          <w:lang w:eastAsia="zh-CN" w:bidi="hi-IN"/>
        </w:rPr>
        <w:t>.</w:t>
      </w:r>
      <w:r w:rsidR="00FF3FAC">
        <w:rPr>
          <w:lang w:eastAsia="zh-CN" w:bidi="hi-IN"/>
        </w:rPr>
        <w:t xml:space="preserve"> </w:t>
      </w:r>
      <w:r w:rsidR="00E03E8D">
        <w:rPr>
          <w:lang w:eastAsia="zh-CN" w:bidi="hi-IN"/>
        </w:rPr>
        <w:t>De</w:t>
      </w:r>
      <w:r w:rsidR="00FF3FAC">
        <w:rPr>
          <w:lang w:eastAsia="zh-CN" w:bidi="hi-IN"/>
        </w:rPr>
        <w:t xml:space="preserve"> </w:t>
      </w:r>
      <w:r w:rsidR="00C66B21">
        <w:rPr>
          <w:lang w:eastAsia="zh-CN" w:bidi="hi-IN"/>
        </w:rPr>
        <w:t>geïntegreerde</w:t>
      </w:r>
      <w:r w:rsidR="00FF3FAC">
        <w:rPr>
          <w:lang w:eastAsia="zh-CN" w:bidi="hi-IN"/>
        </w:rPr>
        <w:t xml:space="preserve"> </w:t>
      </w:r>
      <w:r w:rsidR="00E03E8D">
        <w:rPr>
          <w:lang w:eastAsia="zh-CN" w:bidi="hi-IN"/>
        </w:rPr>
        <w:t>staalkaart</w:t>
      </w:r>
      <w:r w:rsidR="00FF3FAC">
        <w:rPr>
          <w:lang w:eastAsia="zh-CN" w:bidi="hi-IN"/>
        </w:rPr>
        <w:t xml:space="preserve"> </w:t>
      </w:r>
      <w:r w:rsidR="00E03E8D">
        <w:rPr>
          <w:lang w:eastAsia="zh-CN" w:bidi="hi-IN"/>
        </w:rPr>
        <w:t>bevat</w:t>
      </w:r>
      <w:r w:rsidR="00FF3FAC">
        <w:rPr>
          <w:lang w:eastAsia="zh-CN" w:bidi="hi-IN"/>
        </w:rPr>
        <w:t xml:space="preserve"> </w:t>
      </w:r>
      <w:r w:rsidR="002428ED">
        <w:rPr>
          <w:lang w:eastAsia="zh-CN" w:bidi="hi-IN"/>
        </w:rPr>
        <w:t>op</w:t>
      </w:r>
      <w:r w:rsidR="00FF3FAC">
        <w:rPr>
          <w:lang w:eastAsia="zh-CN" w:bidi="hi-IN"/>
        </w:rPr>
        <w:t xml:space="preserve"> </w:t>
      </w:r>
      <w:r w:rsidR="002428ED">
        <w:rPr>
          <w:lang w:eastAsia="zh-CN" w:bidi="hi-IN"/>
        </w:rPr>
        <w:t>het</w:t>
      </w:r>
      <w:r w:rsidR="00FF3FAC">
        <w:rPr>
          <w:lang w:eastAsia="zh-CN" w:bidi="hi-IN"/>
        </w:rPr>
        <w:t xml:space="preserve"> </w:t>
      </w:r>
      <w:r w:rsidR="002428ED">
        <w:rPr>
          <w:lang w:eastAsia="zh-CN" w:bidi="hi-IN"/>
        </w:rPr>
        <w:t>moment</w:t>
      </w:r>
      <w:r w:rsidR="00FF3FAC">
        <w:rPr>
          <w:lang w:eastAsia="zh-CN" w:bidi="hi-IN"/>
        </w:rPr>
        <w:t xml:space="preserve"> </w:t>
      </w:r>
      <w:r w:rsidR="002428ED">
        <w:rPr>
          <w:lang w:eastAsia="zh-CN" w:bidi="hi-IN"/>
        </w:rPr>
        <w:t>van</w:t>
      </w:r>
      <w:r w:rsidR="00FF3FAC">
        <w:rPr>
          <w:lang w:eastAsia="zh-CN" w:bidi="hi-IN"/>
        </w:rPr>
        <w:t xml:space="preserve"> </w:t>
      </w:r>
      <w:r w:rsidR="00F27252">
        <w:rPr>
          <w:lang w:eastAsia="zh-CN" w:bidi="hi-IN"/>
        </w:rPr>
        <w:t>opstellen</w:t>
      </w:r>
      <w:r w:rsidR="00FF3FAC">
        <w:rPr>
          <w:lang w:eastAsia="zh-CN" w:bidi="hi-IN"/>
        </w:rPr>
        <w:t xml:space="preserve"> </w:t>
      </w:r>
      <w:r w:rsidR="00F27252">
        <w:rPr>
          <w:lang w:eastAsia="zh-CN" w:bidi="hi-IN"/>
        </w:rPr>
        <w:t>van</w:t>
      </w:r>
      <w:r w:rsidR="00FF3FAC">
        <w:rPr>
          <w:lang w:eastAsia="zh-CN" w:bidi="hi-IN"/>
        </w:rPr>
        <w:t xml:space="preserve"> </w:t>
      </w:r>
      <w:r w:rsidR="00F27252">
        <w:rPr>
          <w:lang w:eastAsia="zh-CN" w:bidi="hi-IN"/>
        </w:rPr>
        <w:t>dit</w:t>
      </w:r>
      <w:r w:rsidR="00FF3FAC">
        <w:rPr>
          <w:lang w:eastAsia="zh-CN" w:bidi="hi-IN"/>
        </w:rPr>
        <w:t xml:space="preserve"> </w:t>
      </w:r>
      <w:r w:rsidR="00F27252">
        <w:rPr>
          <w:lang w:eastAsia="zh-CN" w:bidi="hi-IN"/>
        </w:rPr>
        <w:t>wijzigingsbesluit</w:t>
      </w:r>
      <w:r w:rsidR="00FF3FAC">
        <w:rPr>
          <w:lang w:eastAsia="zh-CN" w:bidi="hi-IN"/>
        </w:rPr>
        <w:t xml:space="preserve"> </w:t>
      </w:r>
      <w:r w:rsidR="00E03E8D">
        <w:rPr>
          <w:lang w:eastAsia="zh-CN" w:bidi="hi-IN"/>
        </w:rPr>
        <w:t>geen</w:t>
      </w:r>
      <w:r w:rsidR="00FF3FAC">
        <w:rPr>
          <w:lang w:eastAsia="zh-CN" w:bidi="hi-IN"/>
        </w:rPr>
        <w:t xml:space="preserve"> </w:t>
      </w:r>
      <w:r w:rsidR="00E03E8D">
        <w:rPr>
          <w:lang w:eastAsia="zh-CN" w:bidi="hi-IN"/>
        </w:rPr>
        <w:t>paragraaf</w:t>
      </w:r>
      <w:r w:rsidR="00FF3FAC">
        <w:rPr>
          <w:lang w:eastAsia="zh-CN" w:bidi="hi-IN"/>
        </w:rPr>
        <w:t xml:space="preserve"> </w:t>
      </w:r>
      <w:r w:rsidR="00E03E8D">
        <w:rPr>
          <w:lang w:eastAsia="zh-CN" w:bidi="hi-IN"/>
        </w:rPr>
        <w:t>over</w:t>
      </w:r>
      <w:r w:rsidR="00FF3FAC">
        <w:rPr>
          <w:lang w:eastAsia="zh-CN" w:bidi="hi-IN"/>
        </w:rPr>
        <w:t xml:space="preserve"> </w:t>
      </w:r>
      <w:r w:rsidR="00E03E8D">
        <w:rPr>
          <w:lang w:eastAsia="zh-CN" w:bidi="hi-IN"/>
        </w:rPr>
        <w:t>dienstverlening</w:t>
      </w:r>
      <w:r w:rsidR="00F27252">
        <w:rPr>
          <w:lang w:eastAsia="zh-CN" w:bidi="hi-IN"/>
        </w:rPr>
        <w:t>s</w:t>
      </w:r>
      <w:r w:rsidR="00E03E8D">
        <w:rPr>
          <w:lang w:eastAsia="zh-CN" w:bidi="hi-IN"/>
        </w:rPr>
        <w:t>activiteiten.</w:t>
      </w:r>
    </w:p>
    <w:p w14:paraId="425C1619" w14:textId="63E56163" w:rsidR="00E03E8D" w:rsidRDefault="00E03E8D" w:rsidP="000E0A22">
      <w:pPr>
        <w:rPr>
          <w:lang w:eastAsia="zh-CN" w:bidi="hi-IN"/>
        </w:rPr>
      </w:pPr>
    </w:p>
    <w:p w14:paraId="4592578B" w14:textId="340C3622" w:rsidR="000E0A22" w:rsidRDefault="00D12729" w:rsidP="000E0A22">
      <w:pPr>
        <w:rPr>
          <w:lang w:eastAsia="zh-CN" w:bidi="hi-IN"/>
        </w:rPr>
      </w:pPr>
      <w:r>
        <w:rPr>
          <w:lang w:eastAsia="zh-CN" w:bidi="hi-IN"/>
        </w:rPr>
        <w:t>Er</w:t>
      </w:r>
      <w:r w:rsidR="00FF3FAC">
        <w:rPr>
          <w:lang w:eastAsia="zh-CN" w:bidi="hi-IN"/>
        </w:rPr>
        <w:t xml:space="preserve"> </w:t>
      </w:r>
      <w:r>
        <w:rPr>
          <w:lang w:eastAsia="zh-CN" w:bidi="hi-IN"/>
        </w:rPr>
        <w:t>is</w:t>
      </w:r>
      <w:r w:rsidR="00FF3FAC">
        <w:rPr>
          <w:lang w:eastAsia="zh-CN" w:bidi="hi-IN"/>
        </w:rPr>
        <w:t xml:space="preserve"> </w:t>
      </w:r>
      <w:r>
        <w:rPr>
          <w:lang w:eastAsia="zh-CN" w:bidi="hi-IN"/>
        </w:rPr>
        <w:t>geen</w:t>
      </w:r>
      <w:r w:rsidR="00FF3FAC">
        <w:rPr>
          <w:lang w:eastAsia="zh-CN" w:bidi="hi-IN"/>
        </w:rPr>
        <w:t xml:space="preserve"> </w:t>
      </w:r>
      <w:r w:rsidR="00E03E8D">
        <w:rPr>
          <w:lang w:eastAsia="zh-CN" w:bidi="hi-IN"/>
        </w:rPr>
        <w:t>sprake</w:t>
      </w:r>
      <w:r w:rsidR="00FF3FAC">
        <w:rPr>
          <w:lang w:eastAsia="zh-CN" w:bidi="hi-IN"/>
        </w:rPr>
        <w:t xml:space="preserve"> </w:t>
      </w:r>
      <w:r w:rsidR="00E03E8D">
        <w:rPr>
          <w:lang w:eastAsia="zh-CN" w:bidi="hi-IN"/>
        </w:rPr>
        <w:t>van</w:t>
      </w:r>
      <w:r w:rsidR="00FF3FAC">
        <w:rPr>
          <w:lang w:eastAsia="zh-CN" w:bidi="hi-IN"/>
        </w:rPr>
        <w:t xml:space="preserve"> </w:t>
      </w:r>
      <w:r w:rsidR="000E0A22" w:rsidRPr="00885038">
        <w:rPr>
          <w:lang w:eastAsia="zh-CN" w:bidi="hi-IN"/>
        </w:rPr>
        <w:t>overlap</w:t>
      </w:r>
      <w:r w:rsidR="00FF3FAC">
        <w:rPr>
          <w:lang w:eastAsia="zh-CN" w:bidi="hi-IN"/>
        </w:rPr>
        <w:t xml:space="preserve"> </w:t>
      </w:r>
      <w:r w:rsidR="000E0A22" w:rsidRPr="00885038">
        <w:rPr>
          <w:lang w:eastAsia="zh-CN" w:bidi="hi-IN"/>
        </w:rPr>
        <w:t>met</w:t>
      </w:r>
      <w:r w:rsidR="00FF3FAC">
        <w:rPr>
          <w:lang w:eastAsia="zh-CN" w:bidi="hi-IN"/>
        </w:rPr>
        <w:t xml:space="preserve"> </w:t>
      </w:r>
      <w:r w:rsidR="000E0A22" w:rsidRPr="00885038">
        <w:rPr>
          <w:lang w:eastAsia="zh-CN" w:bidi="hi-IN"/>
        </w:rPr>
        <w:t>beroep</w:t>
      </w:r>
      <w:r w:rsidR="00FF3FAC">
        <w:rPr>
          <w:lang w:eastAsia="zh-CN" w:bidi="hi-IN"/>
        </w:rPr>
        <w:t xml:space="preserve"> </w:t>
      </w:r>
      <w:r w:rsidR="000E0A22" w:rsidRPr="00885038">
        <w:rPr>
          <w:lang w:eastAsia="zh-CN" w:bidi="hi-IN"/>
        </w:rPr>
        <w:t>of</w:t>
      </w:r>
      <w:r w:rsidR="00FF3FAC">
        <w:rPr>
          <w:lang w:eastAsia="zh-CN" w:bidi="hi-IN"/>
        </w:rPr>
        <w:t xml:space="preserve"> </w:t>
      </w:r>
      <w:r w:rsidR="000E0A22" w:rsidRPr="00885038">
        <w:rPr>
          <w:lang w:eastAsia="zh-CN" w:bidi="hi-IN"/>
        </w:rPr>
        <w:t>bedrijf</w:t>
      </w:r>
      <w:r w:rsidR="00FF3FAC">
        <w:rPr>
          <w:lang w:eastAsia="zh-CN" w:bidi="hi-IN"/>
        </w:rPr>
        <w:t xml:space="preserve"> </w:t>
      </w:r>
      <w:r w:rsidR="000E0A22" w:rsidRPr="00885038">
        <w:rPr>
          <w:lang w:eastAsia="zh-CN" w:bidi="hi-IN"/>
        </w:rPr>
        <w:t>aan</w:t>
      </w:r>
      <w:r w:rsidR="00FF3FAC">
        <w:rPr>
          <w:lang w:eastAsia="zh-CN" w:bidi="hi-IN"/>
        </w:rPr>
        <w:t xml:space="preserve"> </w:t>
      </w:r>
      <w:r w:rsidR="000E0A22" w:rsidRPr="00885038">
        <w:rPr>
          <w:lang w:eastAsia="zh-CN" w:bidi="hi-IN"/>
        </w:rPr>
        <w:t>huis</w:t>
      </w:r>
      <w:r w:rsidR="00E03E8D">
        <w:rPr>
          <w:lang w:eastAsia="zh-CN" w:bidi="hi-IN"/>
        </w:rPr>
        <w:t>.</w:t>
      </w:r>
      <w:r w:rsidR="00FF3FAC">
        <w:rPr>
          <w:lang w:eastAsia="zh-CN" w:bidi="hi-IN"/>
        </w:rPr>
        <w:t xml:space="preserve"> </w:t>
      </w:r>
      <w:r w:rsidR="00E03E8D">
        <w:rPr>
          <w:lang w:eastAsia="zh-CN" w:bidi="hi-IN"/>
        </w:rPr>
        <w:t>In</w:t>
      </w:r>
      <w:r w:rsidR="00FF3FAC">
        <w:rPr>
          <w:lang w:eastAsia="zh-CN" w:bidi="hi-IN"/>
        </w:rPr>
        <w:t xml:space="preserve"> </w:t>
      </w:r>
      <w:r w:rsidR="000E0A22" w:rsidRPr="00885038">
        <w:rPr>
          <w:lang w:eastAsia="zh-CN" w:bidi="hi-IN"/>
        </w:rPr>
        <w:t>het</w:t>
      </w:r>
      <w:r w:rsidR="00FF3FAC">
        <w:rPr>
          <w:lang w:eastAsia="zh-CN" w:bidi="hi-IN"/>
        </w:rPr>
        <w:t xml:space="preserve"> </w:t>
      </w:r>
      <w:r w:rsidR="000E0A22" w:rsidRPr="00885038">
        <w:rPr>
          <w:lang w:eastAsia="zh-CN" w:bidi="hi-IN"/>
        </w:rPr>
        <w:t>bestemmingsplan</w:t>
      </w:r>
      <w:r w:rsidR="00FF3FAC">
        <w:rPr>
          <w:lang w:eastAsia="zh-CN" w:bidi="hi-IN"/>
        </w:rPr>
        <w:t xml:space="preserve"> </w:t>
      </w:r>
      <w:r w:rsidR="00003F33">
        <w:rPr>
          <w:lang w:eastAsia="zh-CN" w:bidi="hi-IN"/>
        </w:rPr>
        <w:t>Linie-Doornbos,</w:t>
      </w:r>
      <w:r w:rsidR="00FF3FAC">
        <w:rPr>
          <w:lang w:eastAsia="zh-CN" w:bidi="hi-IN"/>
        </w:rPr>
        <w:t xml:space="preserve"> </w:t>
      </w:r>
      <w:r w:rsidR="00003F33">
        <w:rPr>
          <w:lang w:eastAsia="zh-CN" w:bidi="hi-IN"/>
        </w:rPr>
        <w:t>Eureka!</w:t>
      </w:r>
      <w:r w:rsidR="00FF3FAC">
        <w:rPr>
          <w:lang w:eastAsia="zh-CN" w:bidi="hi-IN"/>
        </w:rPr>
        <w:t xml:space="preserve"> </w:t>
      </w:r>
      <w:r w:rsidR="00003F33">
        <w:rPr>
          <w:lang w:eastAsia="zh-CN" w:bidi="hi-IN"/>
        </w:rPr>
        <w:t>Worden</w:t>
      </w:r>
      <w:r w:rsidR="00FF3FAC">
        <w:rPr>
          <w:lang w:eastAsia="zh-CN" w:bidi="hi-IN"/>
        </w:rPr>
        <w:t xml:space="preserve"> </w:t>
      </w:r>
      <w:r w:rsidR="00003F33">
        <w:rPr>
          <w:lang w:eastAsia="zh-CN" w:bidi="hi-IN"/>
        </w:rPr>
        <w:t>dienstverlening</w:t>
      </w:r>
      <w:r w:rsidR="00F27252">
        <w:rPr>
          <w:lang w:eastAsia="zh-CN" w:bidi="hi-IN"/>
        </w:rPr>
        <w:t>s</w:t>
      </w:r>
      <w:r w:rsidR="00003F33">
        <w:rPr>
          <w:lang w:eastAsia="zh-CN" w:bidi="hi-IN"/>
        </w:rPr>
        <w:t>activiteiten</w:t>
      </w:r>
      <w:r w:rsidR="00FF3FAC">
        <w:rPr>
          <w:lang w:eastAsia="zh-CN" w:bidi="hi-IN"/>
        </w:rPr>
        <w:t xml:space="preserve"> </w:t>
      </w:r>
      <w:r w:rsidR="00003F33">
        <w:rPr>
          <w:lang w:eastAsia="zh-CN" w:bidi="hi-IN"/>
        </w:rPr>
        <w:t>en</w:t>
      </w:r>
      <w:r w:rsidR="00FF3FAC">
        <w:rPr>
          <w:lang w:eastAsia="zh-CN" w:bidi="hi-IN"/>
        </w:rPr>
        <w:t xml:space="preserve"> </w:t>
      </w:r>
      <w:r w:rsidR="00C66B21">
        <w:rPr>
          <w:lang w:eastAsia="zh-CN" w:bidi="hi-IN"/>
        </w:rPr>
        <w:t>beroep</w:t>
      </w:r>
      <w:r w:rsidR="00FF3FAC">
        <w:rPr>
          <w:lang w:eastAsia="zh-CN" w:bidi="hi-IN"/>
        </w:rPr>
        <w:t xml:space="preserve"> </w:t>
      </w:r>
      <w:r w:rsidR="00C66B21">
        <w:rPr>
          <w:lang w:eastAsia="zh-CN" w:bidi="hi-IN"/>
        </w:rPr>
        <w:t>of</w:t>
      </w:r>
      <w:r w:rsidR="00FF3FAC">
        <w:rPr>
          <w:lang w:eastAsia="zh-CN" w:bidi="hi-IN"/>
        </w:rPr>
        <w:t xml:space="preserve"> </w:t>
      </w:r>
      <w:r w:rsidR="00C66B21">
        <w:rPr>
          <w:lang w:eastAsia="zh-CN" w:bidi="hi-IN"/>
        </w:rPr>
        <w:t>bedrijf</w:t>
      </w:r>
      <w:r w:rsidR="00FF3FAC">
        <w:rPr>
          <w:lang w:eastAsia="zh-CN" w:bidi="hi-IN"/>
        </w:rPr>
        <w:t xml:space="preserve"> </w:t>
      </w:r>
      <w:r w:rsidR="00C66B21">
        <w:rPr>
          <w:lang w:eastAsia="zh-CN" w:bidi="hi-IN"/>
        </w:rPr>
        <w:t>aan</w:t>
      </w:r>
      <w:r w:rsidR="00FF3FAC">
        <w:rPr>
          <w:lang w:eastAsia="zh-CN" w:bidi="hi-IN"/>
        </w:rPr>
        <w:t xml:space="preserve"> </w:t>
      </w:r>
      <w:r w:rsidR="00C66B21">
        <w:rPr>
          <w:lang w:eastAsia="zh-CN" w:bidi="hi-IN"/>
        </w:rPr>
        <w:t>huis</w:t>
      </w:r>
      <w:r w:rsidR="00FF3FAC">
        <w:rPr>
          <w:lang w:eastAsia="zh-CN" w:bidi="hi-IN"/>
        </w:rPr>
        <w:t xml:space="preserve"> </w:t>
      </w:r>
      <w:r w:rsidR="00003F33">
        <w:rPr>
          <w:lang w:eastAsia="zh-CN" w:bidi="hi-IN"/>
        </w:rPr>
        <w:t>activiteiten</w:t>
      </w:r>
      <w:r w:rsidR="00FF3FAC">
        <w:rPr>
          <w:lang w:eastAsia="zh-CN" w:bidi="hi-IN"/>
        </w:rPr>
        <w:t xml:space="preserve"> </w:t>
      </w:r>
      <w:r w:rsidR="000E0A22" w:rsidRPr="00885038">
        <w:rPr>
          <w:lang w:eastAsia="zh-CN" w:bidi="hi-IN"/>
        </w:rPr>
        <w:t>als</w:t>
      </w:r>
      <w:r w:rsidR="00FF3FAC">
        <w:rPr>
          <w:lang w:eastAsia="zh-CN" w:bidi="hi-IN"/>
        </w:rPr>
        <w:t xml:space="preserve"> </w:t>
      </w:r>
      <w:r w:rsidR="00C66B21">
        <w:rPr>
          <w:lang w:eastAsia="zh-CN" w:bidi="hi-IN"/>
        </w:rPr>
        <w:t>twee</w:t>
      </w:r>
      <w:r w:rsidR="00FF3FAC">
        <w:rPr>
          <w:lang w:eastAsia="zh-CN" w:bidi="hi-IN"/>
        </w:rPr>
        <w:t xml:space="preserve"> </w:t>
      </w:r>
      <w:r w:rsidR="00C66B21">
        <w:rPr>
          <w:lang w:eastAsia="zh-CN" w:bidi="hi-IN"/>
        </w:rPr>
        <w:t>verschillende</w:t>
      </w:r>
      <w:r w:rsidR="00FF3FAC">
        <w:rPr>
          <w:lang w:eastAsia="zh-CN" w:bidi="hi-IN"/>
        </w:rPr>
        <w:t xml:space="preserve"> </w:t>
      </w:r>
      <w:r w:rsidR="000E0A22" w:rsidRPr="00885038">
        <w:rPr>
          <w:lang w:eastAsia="zh-CN" w:bidi="hi-IN"/>
        </w:rPr>
        <w:t>activiteiten</w:t>
      </w:r>
      <w:r w:rsidR="00FF3FAC">
        <w:rPr>
          <w:lang w:eastAsia="zh-CN" w:bidi="hi-IN"/>
        </w:rPr>
        <w:t xml:space="preserve"> </w:t>
      </w:r>
      <w:r w:rsidR="000E0A22" w:rsidRPr="00885038">
        <w:rPr>
          <w:lang w:eastAsia="zh-CN" w:bidi="hi-IN"/>
        </w:rPr>
        <w:t>gezien.</w:t>
      </w:r>
      <w:r w:rsidR="00FF3FAC">
        <w:rPr>
          <w:lang w:eastAsia="zh-CN" w:bidi="hi-IN"/>
        </w:rPr>
        <w:t xml:space="preserve"> </w:t>
      </w:r>
      <w:r w:rsidR="000E0A22" w:rsidRPr="00885038">
        <w:rPr>
          <w:lang w:eastAsia="zh-CN" w:bidi="hi-IN"/>
        </w:rPr>
        <w:t>Er</w:t>
      </w:r>
      <w:r w:rsidR="00FF3FAC">
        <w:rPr>
          <w:lang w:eastAsia="zh-CN" w:bidi="hi-IN"/>
        </w:rPr>
        <w:t xml:space="preserve"> </w:t>
      </w:r>
      <w:r w:rsidR="000E0A22" w:rsidRPr="00885038">
        <w:rPr>
          <w:lang w:eastAsia="zh-CN" w:bidi="hi-IN"/>
        </w:rPr>
        <w:t>gelden</w:t>
      </w:r>
      <w:r w:rsidR="00FF3FAC">
        <w:rPr>
          <w:lang w:eastAsia="zh-CN" w:bidi="hi-IN"/>
        </w:rPr>
        <w:t xml:space="preserve"> </w:t>
      </w:r>
      <w:r w:rsidR="000E0A22" w:rsidRPr="00885038">
        <w:rPr>
          <w:lang w:eastAsia="zh-CN" w:bidi="hi-IN"/>
        </w:rPr>
        <w:t>verschillende</w:t>
      </w:r>
      <w:r w:rsidR="00FF3FAC">
        <w:rPr>
          <w:lang w:eastAsia="zh-CN" w:bidi="hi-IN"/>
        </w:rPr>
        <w:t xml:space="preserve"> </w:t>
      </w:r>
      <w:r w:rsidR="000E0A22" w:rsidRPr="00885038">
        <w:rPr>
          <w:lang w:eastAsia="zh-CN" w:bidi="hi-IN"/>
        </w:rPr>
        <w:t>regels</w:t>
      </w:r>
      <w:r w:rsidR="00FF3FAC">
        <w:rPr>
          <w:lang w:eastAsia="zh-CN" w:bidi="hi-IN"/>
        </w:rPr>
        <w:t xml:space="preserve"> </w:t>
      </w:r>
      <w:r w:rsidR="000E0A22" w:rsidRPr="00885038">
        <w:rPr>
          <w:lang w:eastAsia="zh-CN" w:bidi="hi-IN"/>
        </w:rPr>
        <w:t>voor</w:t>
      </w:r>
      <w:r w:rsidR="00FF3FAC">
        <w:rPr>
          <w:lang w:eastAsia="zh-CN" w:bidi="hi-IN"/>
        </w:rPr>
        <w:t xml:space="preserve"> </w:t>
      </w:r>
      <w:r w:rsidR="000E0A22" w:rsidRPr="00885038">
        <w:rPr>
          <w:lang w:eastAsia="zh-CN" w:bidi="hi-IN"/>
        </w:rPr>
        <w:t>en</w:t>
      </w:r>
      <w:r w:rsidR="00FF3FAC">
        <w:rPr>
          <w:lang w:eastAsia="zh-CN" w:bidi="hi-IN"/>
        </w:rPr>
        <w:t xml:space="preserve"> </w:t>
      </w:r>
      <w:r w:rsidR="000E0A22" w:rsidRPr="00885038">
        <w:rPr>
          <w:lang w:eastAsia="zh-CN" w:bidi="hi-IN"/>
        </w:rPr>
        <w:t>ze</w:t>
      </w:r>
      <w:r w:rsidR="00FF3FAC">
        <w:rPr>
          <w:lang w:eastAsia="zh-CN" w:bidi="hi-IN"/>
        </w:rPr>
        <w:t xml:space="preserve"> </w:t>
      </w:r>
      <w:r w:rsidR="000E0A22" w:rsidRPr="00885038">
        <w:rPr>
          <w:lang w:eastAsia="zh-CN" w:bidi="hi-IN"/>
        </w:rPr>
        <w:t>worden</w:t>
      </w:r>
      <w:r w:rsidR="00FF3FAC">
        <w:rPr>
          <w:lang w:eastAsia="zh-CN" w:bidi="hi-IN"/>
        </w:rPr>
        <w:t xml:space="preserve"> </w:t>
      </w:r>
      <w:r w:rsidR="000E0A22" w:rsidRPr="00885038">
        <w:rPr>
          <w:lang w:eastAsia="zh-CN" w:bidi="hi-IN"/>
        </w:rPr>
        <w:t>op</w:t>
      </w:r>
      <w:r w:rsidR="00FF3FAC">
        <w:rPr>
          <w:lang w:eastAsia="zh-CN" w:bidi="hi-IN"/>
        </w:rPr>
        <w:t xml:space="preserve"> </w:t>
      </w:r>
      <w:r w:rsidR="000E0A22" w:rsidRPr="00885038">
        <w:rPr>
          <w:lang w:eastAsia="zh-CN" w:bidi="hi-IN"/>
        </w:rPr>
        <w:t>verschillende</w:t>
      </w:r>
      <w:r w:rsidR="00FF3FAC">
        <w:rPr>
          <w:lang w:eastAsia="zh-CN" w:bidi="hi-IN"/>
        </w:rPr>
        <w:t xml:space="preserve"> </w:t>
      </w:r>
      <w:r w:rsidR="000E0A22" w:rsidRPr="00885038">
        <w:rPr>
          <w:lang w:eastAsia="zh-CN" w:bidi="hi-IN"/>
        </w:rPr>
        <w:t>locaties</w:t>
      </w:r>
      <w:r w:rsidR="00FF3FAC">
        <w:rPr>
          <w:lang w:eastAsia="zh-CN" w:bidi="hi-IN"/>
        </w:rPr>
        <w:t xml:space="preserve"> </w:t>
      </w:r>
      <w:r w:rsidR="000E0A22" w:rsidRPr="00885038">
        <w:rPr>
          <w:lang w:eastAsia="zh-CN" w:bidi="hi-IN"/>
        </w:rPr>
        <w:t>uitgeoefend</w:t>
      </w:r>
      <w:r>
        <w:rPr>
          <w:lang w:eastAsia="zh-CN" w:bidi="hi-IN"/>
        </w:rPr>
        <w:t>.</w:t>
      </w:r>
    </w:p>
    <w:p w14:paraId="068DD979" w14:textId="72660890" w:rsidR="000E0A22" w:rsidRPr="00885038" w:rsidRDefault="00C7650D" w:rsidP="00C7650D">
      <w:pPr>
        <w:pStyle w:val="Divisiekop5"/>
        <w:rPr>
          <w:lang w:eastAsia="zh-CN" w:bidi="hi-IN"/>
        </w:rPr>
      </w:pPr>
      <w:r>
        <w:rPr>
          <w:lang w:eastAsia="zh-CN" w:bidi="hi-IN"/>
        </w:rPr>
        <w:tab/>
      </w:r>
      <w:r w:rsidR="000E0A22" w:rsidRPr="00885038">
        <w:rPr>
          <w:lang w:eastAsia="zh-CN" w:bidi="hi-IN"/>
        </w:rPr>
        <w:t>Toelichting</w:t>
      </w:r>
      <w:r w:rsidR="00FF3FAC">
        <w:rPr>
          <w:lang w:eastAsia="zh-CN" w:bidi="hi-IN"/>
        </w:rPr>
        <w:t xml:space="preserve"> </w:t>
      </w:r>
      <w:r w:rsidR="000E0A22" w:rsidRPr="00885038">
        <w:rPr>
          <w:lang w:eastAsia="zh-CN" w:bidi="hi-IN"/>
        </w:rPr>
        <w:t>-</w:t>
      </w:r>
      <w:r w:rsidR="00FF3FAC">
        <w:rPr>
          <w:lang w:eastAsia="zh-CN" w:bidi="hi-IN"/>
        </w:rPr>
        <w:t xml:space="preserve"> </w:t>
      </w:r>
      <w:r w:rsidR="000E0A22" w:rsidRPr="00885038">
        <w:rPr>
          <w:lang w:eastAsia="zh-CN" w:bidi="hi-IN"/>
        </w:rPr>
        <w:t>Artikel</w:t>
      </w:r>
      <w:r w:rsidR="00FF3FAC">
        <w:rPr>
          <w:lang w:eastAsia="zh-CN" w:bidi="hi-IN"/>
        </w:rPr>
        <w:t xml:space="preserve"> </w:t>
      </w:r>
      <w:r w:rsidR="000E0A22" w:rsidRPr="00885038">
        <w:rPr>
          <w:lang w:eastAsia="zh-CN" w:bidi="hi-IN"/>
        </w:rPr>
        <w:t>5.</w:t>
      </w:r>
      <w:r w:rsidR="001811D4">
        <w:rPr>
          <w:lang w:eastAsia="zh-CN" w:bidi="hi-IN"/>
        </w:rPr>
        <w:t>1057</w:t>
      </w:r>
      <w:r w:rsidR="00FF3FAC">
        <w:rPr>
          <w:lang w:eastAsia="zh-CN" w:bidi="hi-IN"/>
        </w:rPr>
        <w:t xml:space="preserve"> </w:t>
      </w:r>
      <w:r w:rsidR="000E0A22" w:rsidRPr="00885038">
        <w:rPr>
          <w:lang w:eastAsia="zh-CN" w:bidi="hi-IN"/>
        </w:rPr>
        <w:t>Dienstverleningsactiviteit</w:t>
      </w:r>
    </w:p>
    <w:p w14:paraId="0ADCB214" w14:textId="39FA018B" w:rsidR="000E0A22" w:rsidRPr="00885038" w:rsidRDefault="000E0A22" w:rsidP="000E0A22">
      <w:pPr>
        <w:rPr>
          <w:lang w:eastAsia="zh-CN" w:bidi="hi-IN"/>
        </w:rPr>
      </w:pPr>
      <w:r>
        <w:rPr>
          <w:lang w:eastAsia="zh-CN" w:bidi="hi-IN"/>
        </w:rPr>
        <w:t>Voorbeelden</w:t>
      </w:r>
      <w:r w:rsidR="00FF3FAC">
        <w:rPr>
          <w:lang w:eastAsia="zh-CN" w:bidi="hi-IN"/>
        </w:rPr>
        <w:t xml:space="preserve"> </w:t>
      </w:r>
      <w:r w:rsidR="00AC1F74">
        <w:rPr>
          <w:lang w:eastAsia="zh-CN" w:bidi="hi-IN"/>
        </w:rPr>
        <w:t>van</w:t>
      </w:r>
      <w:r w:rsidR="00FF3FAC">
        <w:rPr>
          <w:lang w:eastAsia="zh-CN" w:bidi="hi-IN"/>
        </w:rPr>
        <w:t xml:space="preserve"> </w:t>
      </w:r>
      <w:r w:rsidR="00AC1F74">
        <w:rPr>
          <w:lang w:eastAsia="zh-CN" w:bidi="hi-IN"/>
        </w:rPr>
        <w:t>een</w:t>
      </w:r>
      <w:r w:rsidR="00FF3FAC">
        <w:rPr>
          <w:lang w:eastAsia="zh-CN" w:bidi="hi-IN"/>
        </w:rPr>
        <w:t xml:space="preserve"> </w:t>
      </w:r>
      <w:r>
        <w:rPr>
          <w:lang w:eastAsia="zh-CN" w:bidi="hi-IN"/>
        </w:rPr>
        <w:t>dienstverleningsactiviteit</w:t>
      </w:r>
      <w:r w:rsidR="00FF3FAC">
        <w:rPr>
          <w:lang w:eastAsia="zh-CN" w:bidi="hi-IN"/>
        </w:rPr>
        <w:t xml:space="preserve"> </w:t>
      </w:r>
      <w:r w:rsidR="00AC1F74">
        <w:rPr>
          <w:lang w:eastAsia="zh-CN" w:bidi="hi-IN"/>
        </w:rPr>
        <w:t>zijn</w:t>
      </w:r>
      <w:r>
        <w:rPr>
          <w:lang w:eastAsia="zh-CN" w:bidi="hi-IN"/>
        </w:rPr>
        <w:t>:</w:t>
      </w:r>
      <w:r w:rsidR="00FF3FAC">
        <w:rPr>
          <w:lang w:eastAsia="zh-CN" w:bidi="hi-IN"/>
        </w:rPr>
        <w:t xml:space="preserve"> </w:t>
      </w:r>
      <w:r>
        <w:rPr>
          <w:lang w:eastAsia="zh-CN" w:bidi="hi-IN"/>
        </w:rPr>
        <w:t>kapperszaak,</w:t>
      </w:r>
      <w:r w:rsidR="00FF3FAC">
        <w:rPr>
          <w:lang w:eastAsia="zh-CN" w:bidi="hi-IN"/>
        </w:rPr>
        <w:t xml:space="preserve"> </w:t>
      </w:r>
      <w:r>
        <w:rPr>
          <w:lang w:eastAsia="zh-CN" w:bidi="hi-IN"/>
        </w:rPr>
        <w:t>schoonheidsinstituut,</w:t>
      </w:r>
      <w:r w:rsidR="00FF3FAC">
        <w:rPr>
          <w:lang w:eastAsia="zh-CN" w:bidi="hi-IN"/>
        </w:rPr>
        <w:t xml:space="preserve"> </w:t>
      </w:r>
      <w:r>
        <w:rPr>
          <w:lang w:eastAsia="zh-CN" w:bidi="hi-IN"/>
        </w:rPr>
        <w:t>fotostudio,</w:t>
      </w:r>
      <w:r w:rsidR="00FF3FAC">
        <w:rPr>
          <w:lang w:eastAsia="zh-CN" w:bidi="hi-IN"/>
        </w:rPr>
        <w:t xml:space="preserve"> </w:t>
      </w:r>
      <w:r>
        <w:rPr>
          <w:lang w:eastAsia="zh-CN" w:bidi="hi-IN"/>
        </w:rPr>
        <w:t>reisbureau</w:t>
      </w:r>
      <w:r w:rsidR="00FF3FAC">
        <w:rPr>
          <w:lang w:eastAsia="zh-CN" w:bidi="hi-IN"/>
        </w:rPr>
        <w:t xml:space="preserve"> </w:t>
      </w:r>
      <w:r>
        <w:rPr>
          <w:lang w:eastAsia="zh-CN" w:bidi="hi-IN"/>
        </w:rPr>
        <w:t>en</w:t>
      </w:r>
      <w:r w:rsidR="00FF3FAC">
        <w:rPr>
          <w:lang w:eastAsia="zh-CN" w:bidi="hi-IN"/>
        </w:rPr>
        <w:t xml:space="preserve"> </w:t>
      </w:r>
      <w:r>
        <w:rPr>
          <w:lang w:eastAsia="zh-CN" w:bidi="hi-IN"/>
        </w:rPr>
        <w:t>naar</w:t>
      </w:r>
      <w:r w:rsidR="00FF3FAC">
        <w:rPr>
          <w:lang w:eastAsia="zh-CN" w:bidi="hi-IN"/>
        </w:rPr>
        <w:t xml:space="preserve"> </w:t>
      </w:r>
      <w:r>
        <w:rPr>
          <w:lang w:eastAsia="zh-CN" w:bidi="hi-IN"/>
        </w:rPr>
        <w:t>aard</w:t>
      </w:r>
      <w:r w:rsidR="00FF3FAC">
        <w:rPr>
          <w:lang w:eastAsia="zh-CN" w:bidi="hi-IN"/>
        </w:rPr>
        <w:t xml:space="preserve"> </w:t>
      </w:r>
      <w:r>
        <w:rPr>
          <w:lang w:eastAsia="zh-CN" w:bidi="hi-IN"/>
        </w:rPr>
        <w:t>daarmee</w:t>
      </w:r>
      <w:r w:rsidR="00FF3FAC">
        <w:rPr>
          <w:lang w:eastAsia="zh-CN" w:bidi="hi-IN"/>
        </w:rPr>
        <w:t xml:space="preserve"> </w:t>
      </w:r>
      <w:r>
        <w:rPr>
          <w:lang w:eastAsia="zh-CN" w:bidi="hi-IN"/>
        </w:rPr>
        <w:t>gelijk</w:t>
      </w:r>
      <w:r w:rsidR="00FF3FAC">
        <w:rPr>
          <w:lang w:eastAsia="zh-CN" w:bidi="hi-IN"/>
        </w:rPr>
        <w:t xml:space="preserve"> </w:t>
      </w:r>
      <w:r>
        <w:rPr>
          <w:lang w:eastAsia="zh-CN" w:bidi="hi-IN"/>
        </w:rPr>
        <w:t>te</w:t>
      </w:r>
      <w:r w:rsidR="00FF3FAC">
        <w:rPr>
          <w:lang w:eastAsia="zh-CN" w:bidi="hi-IN"/>
        </w:rPr>
        <w:t xml:space="preserve"> </w:t>
      </w:r>
      <w:r>
        <w:rPr>
          <w:lang w:eastAsia="zh-CN" w:bidi="hi-IN"/>
        </w:rPr>
        <w:t>stellen</w:t>
      </w:r>
      <w:r w:rsidR="00FF3FAC">
        <w:rPr>
          <w:lang w:eastAsia="zh-CN" w:bidi="hi-IN"/>
        </w:rPr>
        <w:t xml:space="preserve"> </w:t>
      </w:r>
      <w:r>
        <w:rPr>
          <w:lang w:eastAsia="zh-CN" w:bidi="hi-IN"/>
        </w:rPr>
        <w:t>bedrijven</w:t>
      </w:r>
      <w:r w:rsidR="00FF3FAC">
        <w:rPr>
          <w:lang w:eastAsia="zh-CN" w:bidi="hi-IN"/>
        </w:rPr>
        <w:t xml:space="preserve"> </w:t>
      </w:r>
      <w:r>
        <w:rPr>
          <w:lang w:eastAsia="zh-CN" w:bidi="hi-IN"/>
        </w:rPr>
        <w:t>en</w:t>
      </w:r>
      <w:r w:rsidR="00FF3FAC">
        <w:rPr>
          <w:lang w:eastAsia="zh-CN" w:bidi="hi-IN"/>
        </w:rPr>
        <w:t xml:space="preserve"> </w:t>
      </w:r>
      <w:r>
        <w:rPr>
          <w:lang w:eastAsia="zh-CN" w:bidi="hi-IN"/>
        </w:rPr>
        <w:t>inrichtingen.</w:t>
      </w:r>
    </w:p>
    <w:p w14:paraId="0AC981E1" w14:textId="34FEEB3A" w:rsidR="000E0A22" w:rsidRPr="00066CFA" w:rsidRDefault="00C7650D" w:rsidP="00C7650D">
      <w:pPr>
        <w:pStyle w:val="Divisiekop3"/>
        <w:rPr>
          <w:lang w:eastAsia="zh-CN" w:bidi="hi-IN"/>
        </w:rPr>
      </w:pPr>
      <w:r>
        <w:rPr>
          <w:lang w:eastAsia="zh-CN" w:bidi="hi-IN"/>
        </w:rPr>
        <w:tab/>
      </w:r>
      <w:r w:rsidR="000E0A22" w:rsidRPr="00066CFA">
        <w:rPr>
          <w:lang w:eastAsia="zh-CN" w:bidi="hi-IN"/>
        </w:rPr>
        <w:t>Paragraaf</w:t>
      </w:r>
      <w:r w:rsidR="00FF3FAC">
        <w:rPr>
          <w:lang w:eastAsia="zh-CN" w:bidi="hi-IN"/>
        </w:rPr>
        <w:t xml:space="preserve"> </w:t>
      </w:r>
      <w:r w:rsidR="000E0A22" w:rsidRPr="00066CFA">
        <w:rPr>
          <w:lang w:eastAsia="zh-CN" w:bidi="hi-IN"/>
        </w:rPr>
        <w:t>5.3.</w:t>
      </w:r>
      <w:r w:rsidR="00472253">
        <w:rPr>
          <w:lang w:eastAsia="zh-CN" w:bidi="hi-IN"/>
        </w:rPr>
        <w:t>102</w:t>
      </w:r>
      <w:r w:rsidR="00FF3FAC">
        <w:rPr>
          <w:lang w:eastAsia="zh-CN" w:bidi="hi-IN"/>
        </w:rPr>
        <w:t xml:space="preserve"> </w:t>
      </w:r>
      <w:r w:rsidR="000E0A22" w:rsidRPr="00066CFA">
        <w:rPr>
          <w:lang w:eastAsia="zh-CN" w:bidi="hi-IN"/>
        </w:rPr>
        <w:t>Maatschappelijke</w:t>
      </w:r>
      <w:r w:rsidR="00FF3FAC">
        <w:rPr>
          <w:lang w:eastAsia="zh-CN" w:bidi="hi-IN"/>
        </w:rPr>
        <w:t xml:space="preserve"> </w:t>
      </w:r>
      <w:r w:rsidR="000E0A22" w:rsidRPr="00066CFA">
        <w:rPr>
          <w:lang w:eastAsia="zh-CN" w:bidi="hi-IN"/>
        </w:rPr>
        <w:t>activiteit</w:t>
      </w:r>
      <w:r w:rsidR="00FF3FAC">
        <w:rPr>
          <w:lang w:eastAsia="zh-CN" w:bidi="hi-IN"/>
        </w:rPr>
        <w:t xml:space="preserve"> </w:t>
      </w:r>
      <w:r w:rsidR="000E0A22" w:rsidRPr="00066CFA">
        <w:rPr>
          <w:lang w:eastAsia="zh-CN" w:bidi="hi-IN"/>
        </w:rPr>
        <w:t>verrichten</w:t>
      </w:r>
      <w:r w:rsidR="00FF3FAC">
        <w:rPr>
          <w:lang w:eastAsia="zh-CN" w:bidi="hi-IN"/>
        </w:rPr>
        <w:t xml:space="preserve"> </w:t>
      </w:r>
      <w:r w:rsidR="000E0A22" w:rsidRPr="00066CFA">
        <w:rPr>
          <w:lang w:eastAsia="zh-CN" w:bidi="hi-IN"/>
        </w:rPr>
        <w:t>–</w:t>
      </w:r>
      <w:r w:rsidR="00FF3FAC">
        <w:rPr>
          <w:lang w:eastAsia="zh-CN" w:bidi="hi-IN"/>
        </w:rPr>
        <w:t xml:space="preserve"> </w:t>
      </w:r>
      <w:r w:rsidR="000E0A22" w:rsidRPr="00066CFA">
        <w:rPr>
          <w:lang w:eastAsia="zh-CN" w:bidi="hi-IN"/>
        </w:rPr>
        <w:t>categorie</w:t>
      </w:r>
      <w:r w:rsidR="00FF3FAC">
        <w:rPr>
          <w:lang w:eastAsia="zh-CN" w:bidi="hi-IN"/>
        </w:rPr>
        <w:t xml:space="preserve"> </w:t>
      </w:r>
      <w:r w:rsidR="000E0A22" w:rsidRPr="00066CFA">
        <w:rPr>
          <w:lang w:eastAsia="zh-CN" w:bidi="hi-IN"/>
        </w:rPr>
        <w:t>I</w:t>
      </w:r>
    </w:p>
    <w:p w14:paraId="6C447F87" w14:textId="7BF68268" w:rsidR="00C02E75" w:rsidRPr="009F5C3F" w:rsidRDefault="00C7650D" w:rsidP="00C7650D">
      <w:pPr>
        <w:pStyle w:val="Divisiekop5"/>
        <w:rPr>
          <w:lang w:eastAsia="zh-CN" w:bidi="hi-IN"/>
        </w:rPr>
      </w:pPr>
      <w:r>
        <w:rPr>
          <w:lang w:eastAsia="zh-CN" w:bidi="hi-IN"/>
        </w:rPr>
        <w:tab/>
      </w:r>
      <w:r w:rsidR="00C02E75" w:rsidRPr="009F5C3F">
        <w:rPr>
          <w:lang w:eastAsia="zh-CN" w:bidi="hi-IN"/>
        </w:rPr>
        <w:t>Toelichting</w:t>
      </w:r>
      <w:r w:rsidR="00FF3FAC">
        <w:rPr>
          <w:lang w:eastAsia="zh-CN" w:bidi="hi-IN"/>
        </w:rPr>
        <w:t xml:space="preserve"> </w:t>
      </w:r>
      <w:r w:rsidR="00C02E75" w:rsidRPr="009F5C3F">
        <w:rPr>
          <w:lang w:eastAsia="zh-CN" w:bidi="hi-IN"/>
        </w:rPr>
        <w:t>op</w:t>
      </w:r>
      <w:r w:rsidR="00FF3FAC">
        <w:rPr>
          <w:lang w:eastAsia="zh-CN" w:bidi="hi-IN"/>
        </w:rPr>
        <w:t xml:space="preserve"> </w:t>
      </w:r>
      <w:r w:rsidR="00C02E75" w:rsidRPr="009F5C3F">
        <w:rPr>
          <w:lang w:eastAsia="zh-CN" w:bidi="hi-IN"/>
        </w:rPr>
        <w:t>Paragraaf</w:t>
      </w:r>
      <w:r w:rsidR="00FF3FAC">
        <w:rPr>
          <w:lang w:eastAsia="zh-CN" w:bidi="hi-IN"/>
        </w:rPr>
        <w:t xml:space="preserve"> </w:t>
      </w:r>
      <w:r w:rsidR="00C02E75" w:rsidRPr="009F5C3F">
        <w:rPr>
          <w:lang w:eastAsia="zh-CN" w:bidi="hi-IN"/>
        </w:rPr>
        <w:t>5.3.</w:t>
      </w:r>
      <w:r w:rsidR="00C02E75">
        <w:rPr>
          <w:lang w:eastAsia="zh-CN" w:bidi="hi-IN"/>
        </w:rPr>
        <w:t>102</w:t>
      </w:r>
      <w:r w:rsidR="00FF3FAC">
        <w:rPr>
          <w:lang w:eastAsia="zh-CN" w:bidi="hi-IN"/>
        </w:rPr>
        <w:t xml:space="preserve"> </w:t>
      </w:r>
      <w:r w:rsidR="00C02E75" w:rsidRPr="009F5C3F">
        <w:rPr>
          <w:lang w:eastAsia="zh-CN" w:bidi="hi-IN"/>
        </w:rPr>
        <w:t>Maatschappelijke</w:t>
      </w:r>
      <w:r w:rsidR="00FF3FAC">
        <w:rPr>
          <w:lang w:eastAsia="zh-CN" w:bidi="hi-IN"/>
        </w:rPr>
        <w:t xml:space="preserve"> </w:t>
      </w:r>
      <w:r w:rsidR="00C02E75" w:rsidRPr="009F5C3F">
        <w:rPr>
          <w:lang w:eastAsia="zh-CN" w:bidi="hi-IN"/>
        </w:rPr>
        <w:t>activiteit</w:t>
      </w:r>
      <w:r w:rsidR="00FF3FAC">
        <w:rPr>
          <w:lang w:eastAsia="zh-CN" w:bidi="hi-IN"/>
        </w:rPr>
        <w:t xml:space="preserve"> </w:t>
      </w:r>
      <w:r w:rsidR="00C02E75" w:rsidRPr="009F5C3F">
        <w:rPr>
          <w:lang w:eastAsia="zh-CN" w:bidi="hi-IN"/>
        </w:rPr>
        <w:t>verrichten</w:t>
      </w:r>
      <w:r w:rsidR="00FF3FAC">
        <w:rPr>
          <w:lang w:eastAsia="zh-CN" w:bidi="hi-IN"/>
        </w:rPr>
        <w:t xml:space="preserve"> </w:t>
      </w:r>
      <w:r w:rsidR="008D4140">
        <w:rPr>
          <w:lang w:eastAsia="zh-CN" w:bidi="hi-IN"/>
        </w:rPr>
        <w:t>–</w:t>
      </w:r>
      <w:r w:rsidR="00FF3FAC">
        <w:rPr>
          <w:lang w:eastAsia="zh-CN" w:bidi="hi-IN"/>
        </w:rPr>
        <w:t xml:space="preserve"> </w:t>
      </w:r>
      <w:r w:rsidR="008D4140">
        <w:rPr>
          <w:lang w:eastAsia="zh-CN" w:bidi="hi-IN"/>
        </w:rPr>
        <w:t>categorie</w:t>
      </w:r>
      <w:r w:rsidR="00FF3FAC">
        <w:rPr>
          <w:lang w:eastAsia="zh-CN" w:bidi="hi-IN"/>
        </w:rPr>
        <w:t xml:space="preserve"> </w:t>
      </w:r>
      <w:r w:rsidR="008D4140">
        <w:rPr>
          <w:lang w:eastAsia="zh-CN" w:bidi="hi-IN"/>
        </w:rPr>
        <w:t>I</w:t>
      </w:r>
    </w:p>
    <w:p w14:paraId="423A3616" w14:textId="7793F077" w:rsidR="00655D85" w:rsidRDefault="001449C8" w:rsidP="000E0A22">
      <w:pPr>
        <w:rPr>
          <w:lang w:eastAsia="zh-CN" w:bidi="hi-IN"/>
        </w:rPr>
      </w:pPr>
      <w:r>
        <w:rPr>
          <w:lang w:eastAsia="zh-CN" w:bidi="hi-IN"/>
        </w:rPr>
        <w:t>Deze</w:t>
      </w:r>
      <w:r w:rsidR="00FF3FAC">
        <w:rPr>
          <w:lang w:eastAsia="zh-CN" w:bidi="hi-IN"/>
        </w:rPr>
        <w:t xml:space="preserve"> </w:t>
      </w:r>
      <w:r>
        <w:rPr>
          <w:lang w:eastAsia="zh-CN" w:bidi="hi-IN"/>
        </w:rPr>
        <w:t>paragraaf</w:t>
      </w:r>
      <w:r w:rsidR="00FF3FAC">
        <w:rPr>
          <w:lang w:eastAsia="zh-CN" w:bidi="hi-IN"/>
        </w:rPr>
        <w:t xml:space="preserve"> </w:t>
      </w:r>
      <w:r>
        <w:rPr>
          <w:lang w:eastAsia="zh-CN" w:bidi="hi-IN"/>
        </w:rPr>
        <w:t>is</w:t>
      </w:r>
      <w:r w:rsidR="00FF3FAC">
        <w:rPr>
          <w:lang w:eastAsia="zh-CN" w:bidi="hi-IN"/>
        </w:rPr>
        <w:t xml:space="preserve"> </w:t>
      </w:r>
      <w:r>
        <w:rPr>
          <w:lang w:eastAsia="zh-CN" w:bidi="hi-IN"/>
        </w:rPr>
        <w:t>gemaakt</w:t>
      </w:r>
      <w:r w:rsidR="00FF3FAC">
        <w:rPr>
          <w:lang w:eastAsia="zh-CN" w:bidi="hi-IN"/>
        </w:rPr>
        <w:t xml:space="preserve"> </w:t>
      </w:r>
      <w:r>
        <w:rPr>
          <w:lang w:eastAsia="zh-CN" w:bidi="hi-IN"/>
        </w:rPr>
        <w:t>om</w:t>
      </w:r>
      <w:r w:rsidR="00FF3FAC">
        <w:rPr>
          <w:lang w:eastAsia="zh-CN" w:bidi="hi-IN"/>
        </w:rPr>
        <w:t xml:space="preserve"> </w:t>
      </w:r>
      <w:r w:rsidR="00001E24">
        <w:rPr>
          <w:lang w:eastAsia="zh-CN" w:bidi="hi-IN"/>
        </w:rPr>
        <w:t>als</w:t>
      </w:r>
      <w:r w:rsidR="00FF3FAC">
        <w:rPr>
          <w:lang w:eastAsia="zh-CN" w:bidi="hi-IN"/>
        </w:rPr>
        <w:t xml:space="preserve"> </w:t>
      </w:r>
      <w:r w:rsidR="00001E24">
        <w:rPr>
          <w:lang w:eastAsia="zh-CN" w:bidi="hi-IN"/>
        </w:rPr>
        <w:t>voorbeeld</w:t>
      </w:r>
      <w:r w:rsidR="00FF3FAC">
        <w:rPr>
          <w:lang w:eastAsia="zh-CN" w:bidi="hi-IN"/>
        </w:rPr>
        <w:t xml:space="preserve"> </w:t>
      </w:r>
      <w:r w:rsidR="00001E24">
        <w:rPr>
          <w:lang w:eastAsia="zh-CN" w:bidi="hi-IN"/>
        </w:rPr>
        <w:t>te</w:t>
      </w:r>
      <w:r w:rsidR="00FF3FAC">
        <w:rPr>
          <w:lang w:eastAsia="zh-CN" w:bidi="hi-IN"/>
        </w:rPr>
        <w:t xml:space="preserve"> </w:t>
      </w:r>
      <w:r w:rsidR="00001E24">
        <w:rPr>
          <w:lang w:eastAsia="zh-CN" w:bidi="hi-IN"/>
        </w:rPr>
        <w:t>kunnen</w:t>
      </w:r>
      <w:r w:rsidR="00FF3FAC">
        <w:rPr>
          <w:lang w:eastAsia="zh-CN" w:bidi="hi-IN"/>
        </w:rPr>
        <w:t xml:space="preserve"> </w:t>
      </w:r>
      <w:r w:rsidR="00001E24">
        <w:rPr>
          <w:lang w:eastAsia="zh-CN" w:bidi="hi-IN"/>
        </w:rPr>
        <w:t>dienen</w:t>
      </w:r>
      <w:r w:rsidR="00FF3FAC">
        <w:rPr>
          <w:lang w:eastAsia="zh-CN" w:bidi="hi-IN"/>
        </w:rPr>
        <w:t xml:space="preserve"> </w:t>
      </w:r>
      <w:r w:rsidR="00001E24">
        <w:rPr>
          <w:lang w:eastAsia="zh-CN" w:bidi="hi-IN"/>
        </w:rPr>
        <w:t>voor</w:t>
      </w:r>
      <w:r w:rsidR="00FF3FAC">
        <w:rPr>
          <w:lang w:eastAsia="zh-CN" w:bidi="hi-IN"/>
        </w:rPr>
        <w:t xml:space="preserve"> </w:t>
      </w:r>
      <w:r w:rsidR="00001E24">
        <w:rPr>
          <w:lang w:eastAsia="zh-CN" w:bidi="hi-IN"/>
        </w:rPr>
        <w:t>regels</w:t>
      </w:r>
      <w:r w:rsidR="00FF3FAC">
        <w:rPr>
          <w:lang w:eastAsia="zh-CN" w:bidi="hi-IN"/>
        </w:rPr>
        <w:t xml:space="preserve"> </w:t>
      </w:r>
      <w:r w:rsidR="00001E24">
        <w:rPr>
          <w:lang w:eastAsia="zh-CN" w:bidi="hi-IN"/>
        </w:rPr>
        <w:t>die</w:t>
      </w:r>
      <w:r w:rsidR="00FF3FAC">
        <w:rPr>
          <w:lang w:eastAsia="zh-CN" w:bidi="hi-IN"/>
        </w:rPr>
        <w:t xml:space="preserve"> </w:t>
      </w:r>
      <w:r w:rsidR="00001E24">
        <w:rPr>
          <w:lang w:eastAsia="zh-CN" w:bidi="hi-IN"/>
        </w:rPr>
        <w:t>veelvuldig</w:t>
      </w:r>
      <w:r w:rsidR="00FF3FAC">
        <w:rPr>
          <w:lang w:eastAsia="zh-CN" w:bidi="hi-IN"/>
        </w:rPr>
        <w:t xml:space="preserve"> </w:t>
      </w:r>
      <w:r w:rsidR="00001E24">
        <w:rPr>
          <w:lang w:eastAsia="zh-CN" w:bidi="hi-IN"/>
        </w:rPr>
        <w:t>voorkomen,</w:t>
      </w:r>
      <w:r w:rsidR="00FF3FAC">
        <w:rPr>
          <w:lang w:eastAsia="zh-CN" w:bidi="hi-IN"/>
        </w:rPr>
        <w:t xml:space="preserve"> </w:t>
      </w:r>
      <w:r w:rsidR="00001E24">
        <w:rPr>
          <w:lang w:eastAsia="zh-CN" w:bidi="hi-IN"/>
        </w:rPr>
        <w:t>in</w:t>
      </w:r>
      <w:r w:rsidR="00FF3FAC">
        <w:rPr>
          <w:lang w:eastAsia="zh-CN" w:bidi="hi-IN"/>
        </w:rPr>
        <w:t xml:space="preserve"> </w:t>
      </w:r>
      <w:r w:rsidR="00001E24">
        <w:rPr>
          <w:lang w:eastAsia="zh-CN" w:bidi="hi-IN"/>
        </w:rPr>
        <w:t>dit</w:t>
      </w:r>
      <w:r w:rsidR="00FF3FAC">
        <w:rPr>
          <w:lang w:eastAsia="zh-CN" w:bidi="hi-IN"/>
        </w:rPr>
        <w:t xml:space="preserve"> </w:t>
      </w:r>
      <w:r w:rsidR="00001E24">
        <w:rPr>
          <w:lang w:eastAsia="zh-CN" w:bidi="hi-IN"/>
        </w:rPr>
        <w:t>geval</w:t>
      </w:r>
      <w:r w:rsidR="00FF3FAC">
        <w:rPr>
          <w:lang w:eastAsia="zh-CN" w:bidi="hi-IN"/>
        </w:rPr>
        <w:t xml:space="preserve"> </w:t>
      </w:r>
      <w:r w:rsidR="00001E24">
        <w:rPr>
          <w:lang w:eastAsia="zh-CN" w:bidi="hi-IN"/>
        </w:rPr>
        <w:t>regels</w:t>
      </w:r>
      <w:r w:rsidR="00FF3FAC">
        <w:rPr>
          <w:lang w:eastAsia="zh-CN" w:bidi="hi-IN"/>
        </w:rPr>
        <w:t xml:space="preserve"> </w:t>
      </w:r>
      <w:r w:rsidR="00001E24">
        <w:rPr>
          <w:lang w:eastAsia="zh-CN" w:bidi="hi-IN"/>
        </w:rPr>
        <w:t>over</w:t>
      </w:r>
      <w:r w:rsidR="00FF3FAC">
        <w:rPr>
          <w:lang w:eastAsia="zh-CN" w:bidi="hi-IN"/>
        </w:rPr>
        <w:t xml:space="preserve"> </w:t>
      </w:r>
      <w:r w:rsidR="00001E24">
        <w:rPr>
          <w:lang w:eastAsia="zh-CN" w:bidi="hi-IN"/>
        </w:rPr>
        <w:t>maatschappelijke</w:t>
      </w:r>
      <w:r w:rsidR="00FF3FAC">
        <w:rPr>
          <w:lang w:eastAsia="zh-CN" w:bidi="hi-IN"/>
        </w:rPr>
        <w:t xml:space="preserve"> </w:t>
      </w:r>
      <w:r w:rsidR="00001E24">
        <w:rPr>
          <w:lang w:eastAsia="zh-CN" w:bidi="hi-IN"/>
        </w:rPr>
        <w:t>activiteiten</w:t>
      </w:r>
      <w:r w:rsidR="00AA3AF7">
        <w:rPr>
          <w:lang w:eastAsia="zh-CN" w:bidi="hi-IN"/>
        </w:rPr>
        <w:t>.</w:t>
      </w:r>
      <w:r w:rsidR="00FF3FAC">
        <w:rPr>
          <w:lang w:eastAsia="zh-CN" w:bidi="hi-IN"/>
        </w:rPr>
        <w:t xml:space="preserve"> </w:t>
      </w:r>
      <w:r w:rsidR="00AA3AF7">
        <w:rPr>
          <w:lang w:eastAsia="zh-CN" w:bidi="hi-IN"/>
        </w:rPr>
        <w:t>Hierbinnen</w:t>
      </w:r>
      <w:r w:rsidR="00FF3FAC">
        <w:rPr>
          <w:lang w:eastAsia="zh-CN" w:bidi="hi-IN"/>
        </w:rPr>
        <w:t xml:space="preserve"> </w:t>
      </w:r>
      <w:r w:rsidR="00AA3AF7">
        <w:rPr>
          <w:lang w:eastAsia="zh-CN" w:bidi="hi-IN"/>
        </w:rPr>
        <w:t>zijn</w:t>
      </w:r>
      <w:r w:rsidR="00FF3FAC">
        <w:rPr>
          <w:lang w:eastAsia="zh-CN" w:bidi="hi-IN"/>
        </w:rPr>
        <w:t xml:space="preserve"> </w:t>
      </w:r>
      <w:r w:rsidR="00AA3AF7">
        <w:rPr>
          <w:lang w:eastAsia="zh-CN" w:bidi="hi-IN"/>
        </w:rPr>
        <w:t>regels</w:t>
      </w:r>
      <w:r w:rsidR="00FF3FAC">
        <w:rPr>
          <w:lang w:eastAsia="zh-CN" w:bidi="hi-IN"/>
        </w:rPr>
        <w:t xml:space="preserve"> </w:t>
      </w:r>
      <w:r w:rsidR="00AA3AF7">
        <w:rPr>
          <w:lang w:eastAsia="zh-CN" w:bidi="hi-IN"/>
        </w:rPr>
        <w:t>gemaakt</w:t>
      </w:r>
      <w:r w:rsidR="00FF3FAC">
        <w:rPr>
          <w:lang w:eastAsia="zh-CN" w:bidi="hi-IN"/>
        </w:rPr>
        <w:t xml:space="preserve"> </w:t>
      </w:r>
      <w:r w:rsidR="00AA3AF7">
        <w:rPr>
          <w:lang w:eastAsia="zh-CN" w:bidi="hi-IN"/>
        </w:rPr>
        <w:t>voor</w:t>
      </w:r>
      <w:r w:rsidR="00FF3FAC">
        <w:rPr>
          <w:lang w:eastAsia="zh-CN" w:bidi="hi-IN"/>
        </w:rPr>
        <w:t xml:space="preserve"> </w:t>
      </w:r>
      <w:r w:rsidR="00565185">
        <w:rPr>
          <w:lang w:eastAsia="zh-CN" w:bidi="hi-IN"/>
        </w:rPr>
        <w:t>de</w:t>
      </w:r>
      <w:r w:rsidR="00FF3FAC">
        <w:rPr>
          <w:lang w:eastAsia="zh-CN" w:bidi="hi-IN"/>
        </w:rPr>
        <w:t xml:space="preserve"> </w:t>
      </w:r>
      <w:r w:rsidR="00565185">
        <w:rPr>
          <w:lang w:eastAsia="zh-CN" w:bidi="hi-IN"/>
        </w:rPr>
        <w:t>volgende</w:t>
      </w:r>
      <w:r w:rsidR="00FF3FAC">
        <w:rPr>
          <w:lang w:eastAsia="zh-CN" w:bidi="hi-IN"/>
        </w:rPr>
        <w:t xml:space="preserve"> </w:t>
      </w:r>
      <w:r w:rsidR="00565185">
        <w:rPr>
          <w:lang w:eastAsia="zh-CN" w:bidi="hi-IN"/>
        </w:rPr>
        <w:t>type</w:t>
      </w:r>
      <w:r w:rsidR="00FF3FAC">
        <w:rPr>
          <w:lang w:eastAsia="zh-CN" w:bidi="hi-IN"/>
        </w:rPr>
        <w:t xml:space="preserve"> </w:t>
      </w:r>
      <w:r w:rsidR="00565185">
        <w:rPr>
          <w:lang w:eastAsia="zh-CN" w:bidi="hi-IN"/>
        </w:rPr>
        <w:t>maatschappelijke</w:t>
      </w:r>
      <w:r w:rsidR="00FF3FAC">
        <w:rPr>
          <w:lang w:eastAsia="zh-CN" w:bidi="hi-IN"/>
        </w:rPr>
        <w:t xml:space="preserve"> </w:t>
      </w:r>
      <w:r w:rsidR="00565185">
        <w:rPr>
          <w:lang w:eastAsia="zh-CN" w:bidi="hi-IN"/>
        </w:rPr>
        <w:t>activiteiten:</w:t>
      </w:r>
    </w:p>
    <w:p w14:paraId="554E53BC" w14:textId="4E39B97E" w:rsidR="00C02E75" w:rsidRDefault="00C02E75" w:rsidP="00565185">
      <w:pPr>
        <w:rPr>
          <w:lang w:eastAsia="zh-CN" w:bidi="hi-IN"/>
        </w:rPr>
      </w:pPr>
    </w:p>
    <w:p w14:paraId="393D2324" w14:textId="24A48501" w:rsidR="00565185" w:rsidRDefault="00565185" w:rsidP="00565185">
      <w:pPr>
        <w:rPr>
          <w:lang w:eastAsia="zh-CN" w:bidi="hi-IN"/>
        </w:rPr>
      </w:pPr>
      <w:r>
        <w:rPr>
          <w:lang w:eastAsia="zh-CN" w:bidi="hi-IN"/>
        </w:rPr>
        <w:t>Cat.</w:t>
      </w:r>
      <w:r w:rsidR="00FF3FAC">
        <w:rPr>
          <w:lang w:eastAsia="zh-CN" w:bidi="hi-IN"/>
        </w:rPr>
        <w:t xml:space="preserve"> </w:t>
      </w:r>
      <w:r>
        <w:rPr>
          <w:lang w:eastAsia="zh-CN" w:bidi="hi-IN"/>
        </w:rPr>
        <w:t>I:</w:t>
      </w:r>
      <w:r w:rsidR="00FF3FAC">
        <w:rPr>
          <w:lang w:eastAsia="zh-CN" w:bidi="hi-IN"/>
        </w:rPr>
        <w:t xml:space="preserve"> </w:t>
      </w:r>
      <w:r>
        <w:rPr>
          <w:lang w:eastAsia="zh-CN" w:bidi="hi-IN"/>
        </w:rPr>
        <w:t>daaronder</w:t>
      </w:r>
      <w:r w:rsidR="00FF3FAC">
        <w:rPr>
          <w:lang w:eastAsia="zh-CN" w:bidi="hi-IN"/>
        </w:rPr>
        <w:t xml:space="preserve"> </w:t>
      </w:r>
      <w:r>
        <w:rPr>
          <w:lang w:eastAsia="zh-CN" w:bidi="hi-IN"/>
        </w:rPr>
        <w:t>vallen</w:t>
      </w:r>
      <w:r w:rsidR="00FF3FAC">
        <w:rPr>
          <w:lang w:eastAsia="zh-CN" w:bidi="hi-IN"/>
        </w:rPr>
        <w:t xml:space="preserve"> </w:t>
      </w:r>
      <w:r>
        <w:rPr>
          <w:lang w:eastAsia="zh-CN" w:bidi="hi-IN"/>
        </w:rPr>
        <w:t>‘milieugevoelige’</w:t>
      </w:r>
      <w:r w:rsidR="00FF3FAC">
        <w:rPr>
          <w:lang w:eastAsia="zh-CN" w:bidi="hi-IN"/>
        </w:rPr>
        <w:t xml:space="preserve"> </w:t>
      </w:r>
      <w:r>
        <w:rPr>
          <w:lang w:eastAsia="zh-CN" w:bidi="hi-IN"/>
        </w:rPr>
        <w:t>maatschappelijke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zoals</w:t>
      </w:r>
      <w:r w:rsidR="00FF3FAC">
        <w:rPr>
          <w:lang w:eastAsia="zh-CN" w:bidi="hi-IN"/>
        </w:rPr>
        <w:t xml:space="preserve"> </w:t>
      </w:r>
      <w:r w:rsidR="00400A36">
        <w:rPr>
          <w:lang w:eastAsia="zh-CN" w:bidi="hi-IN"/>
        </w:rPr>
        <w:t>in</w:t>
      </w:r>
      <w:r w:rsidR="00FF3FAC">
        <w:rPr>
          <w:lang w:eastAsia="zh-CN" w:bidi="hi-IN"/>
        </w:rPr>
        <w:t xml:space="preserve"> </w:t>
      </w:r>
      <w:r w:rsidR="00400A36">
        <w:rPr>
          <w:lang w:eastAsia="zh-CN" w:bidi="hi-IN"/>
        </w:rPr>
        <w:t>dit</w:t>
      </w:r>
      <w:r w:rsidR="00FF3FAC">
        <w:rPr>
          <w:lang w:eastAsia="zh-CN" w:bidi="hi-IN"/>
        </w:rPr>
        <w:t xml:space="preserve"> </w:t>
      </w:r>
      <w:r w:rsidR="00400A36">
        <w:rPr>
          <w:lang w:eastAsia="zh-CN" w:bidi="hi-IN"/>
        </w:rPr>
        <w:t>geval</w:t>
      </w:r>
      <w:r w:rsidR="00FF3FAC">
        <w:rPr>
          <w:lang w:eastAsia="zh-CN" w:bidi="hi-IN"/>
        </w:rPr>
        <w:t xml:space="preserve"> </w:t>
      </w:r>
      <w:r>
        <w:rPr>
          <w:lang w:eastAsia="zh-CN" w:bidi="hi-IN"/>
        </w:rPr>
        <w:t>onderwijsactiviteit</w:t>
      </w:r>
      <w:r w:rsidR="00FF3FAC">
        <w:rPr>
          <w:lang w:eastAsia="zh-CN" w:bidi="hi-IN"/>
        </w:rPr>
        <w:t xml:space="preserve"> </w:t>
      </w:r>
      <w:r>
        <w:rPr>
          <w:lang w:eastAsia="zh-CN" w:bidi="hi-IN"/>
        </w:rPr>
        <w:t>en</w:t>
      </w:r>
      <w:r w:rsidR="00FF3FAC">
        <w:rPr>
          <w:lang w:eastAsia="zh-CN" w:bidi="hi-IN"/>
        </w:rPr>
        <w:t xml:space="preserve"> </w:t>
      </w:r>
      <w:r>
        <w:rPr>
          <w:lang w:eastAsia="zh-CN" w:bidi="hi-IN"/>
        </w:rPr>
        <w:t>een</w:t>
      </w:r>
      <w:r w:rsidR="00FF3FAC">
        <w:rPr>
          <w:lang w:eastAsia="zh-CN" w:bidi="hi-IN"/>
        </w:rPr>
        <w:t xml:space="preserve"> </w:t>
      </w:r>
      <w:r>
        <w:rPr>
          <w:lang w:eastAsia="zh-CN" w:bidi="hi-IN"/>
        </w:rPr>
        <w:t>kliniek</w:t>
      </w:r>
      <w:r w:rsidR="00FF3FAC">
        <w:rPr>
          <w:lang w:eastAsia="zh-CN" w:bidi="hi-IN"/>
        </w:rPr>
        <w:t xml:space="preserve"> </w:t>
      </w:r>
      <w:r>
        <w:rPr>
          <w:lang w:eastAsia="zh-CN" w:bidi="hi-IN"/>
        </w:rPr>
        <w:t>voor</w:t>
      </w:r>
      <w:r w:rsidR="00FF3FAC">
        <w:rPr>
          <w:lang w:eastAsia="zh-CN" w:bidi="hi-IN"/>
        </w:rPr>
        <w:t xml:space="preserve"> </w:t>
      </w:r>
      <w:r>
        <w:rPr>
          <w:lang w:eastAsia="zh-CN" w:bidi="hi-IN"/>
        </w:rPr>
        <w:t>verslavingszorg.</w:t>
      </w:r>
    </w:p>
    <w:p w14:paraId="7979F2B1" w14:textId="076134D5" w:rsidR="00565185" w:rsidRDefault="00565185" w:rsidP="00565185">
      <w:pPr>
        <w:rPr>
          <w:lang w:eastAsia="zh-CN" w:bidi="hi-IN"/>
        </w:rPr>
      </w:pPr>
      <w:r>
        <w:rPr>
          <w:lang w:eastAsia="zh-CN" w:bidi="hi-IN"/>
        </w:rPr>
        <w:t>Cat.</w:t>
      </w:r>
      <w:r w:rsidR="00FF3FAC">
        <w:rPr>
          <w:lang w:eastAsia="zh-CN" w:bidi="hi-IN"/>
        </w:rPr>
        <w:t xml:space="preserve"> </w:t>
      </w:r>
      <w:r>
        <w:rPr>
          <w:lang w:eastAsia="zh-CN" w:bidi="hi-IN"/>
        </w:rPr>
        <w:t>II:</w:t>
      </w:r>
      <w:r w:rsidR="00FF3FAC">
        <w:rPr>
          <w:lang w:eastAsia="zh-CN" w:bidi="hi-IN"/>
        </w:rPr>
        <w:t xml:space="preserve"> </w:t>
      </w:r>
      <w:r w:rsidR="00C02E75">
        <w:rPr>
          <w:lang w:eastAsia="zh-CN" w:bidi="hi-IN"/>
        </w:rPr>
        <w:t>deze</w:t>
      </w:r>
      <w:r w:rsidR="00FF3FAC">
        <w:rPr>
          <w:lang w:eastAsia="zh-CN" w:bidi="hi-IN"/>
        </w:rPr>
        <w:t xml:space="preserve"> </w:t>
      </w:r>
      <w:r w:rsidR="00C02E75">
        <w:rPr>
          <w:lang w:eastAsia="zh-CN" w:bidi="hi-IN"/>
        </w:rPr>
        <w:t>is</w:t>
      </w:r>
      <w:r w:rsidR="00FF3FAC">
        <w:rPr>
          <w:lang w:eastAsia="zh-CN" w:bidi="hi-IN"/>
        </w:rPr>
        <w:t xml:space="preserve"> </w:t>
      </w:r>
      <w:r w:rsidR="00C02E75">
        <w:rPr>
          <w:lang w:eastAsia="zh-CN" w:bidi="hi-IN"/>
        </w:rPr>
        <w:t>aangemaakt</w:t>
      </w:r>
      <w:r w:rsidR="00FF3FAC">
        <w:rPr>
          <w:lang w:eastAsia="zh-CN" w:bidi="hi-IN"/>
        </w:rPr>
        <w:t xml:space="preserve"> </w:t>
      </w:r>
      <w:r>
        <w:rPr>
          <w:lang w:eastAsia="zh-CN" w:bidi="hi-IN"/>
        </w:rPr>
        <w:t>voor</w:t>
      </w:r>
      <w:r w:rsidR="00FF3FAC">
        <w:rPr>
          <w:lang w:eastAsia="zh-CN" w:bidi="hi-IN"/>
        </w:rPr>
        <w:t xml:space="preserve"> </w:t>
      </w:r>
      <w:r>
        <w:rPr>
          <w:lang w:eastAsia="zh-CN" w:bidi="hi-IN"/>
        </w:rPr>
        <w:t>een</w:t>
      </w:r>
      <w:r w:rsidR="00FF3FAC">
        <w:rPr>
          <w:lang w:eastAsia="zh-CN" w:bidi="hi-IN"/>
        </w:rPr>
        <w:t xml:space="preserve"> </w:t>
      </w:r>
      <w:r>
        <w:rPr>
          <w:lang w:eastAsia="zh-CN" w:bidi="hi-IN"/>
        </w:rPr>
        <w:t>begraafplaats;</w:t>
      </w:r>
      <w:r w:rsidR="00FF3FAC">
        <w:rPr>
          <w:lang w:eastAsia="zh-CN" w:bidi="hi-IN"/>
        </w:rPr>
        <w:t xml:space="preserve"> </w:t>
      </w:r>
      <w:r>
        <w:rPr>
          <w:lang w:eastAsia="zh-CN" w:bidi="hi-IN"/>
        </w:rPr>
        <w:t>dat</w:t>
      </w:r>
      <w:r w:rsidR="00FF3FAC">
        <w:rPr>
          <w:lang w:eastAsia="zh-CN" w:bidi="hi-IN"/>
        </w:rPr>
        <w:t xml:space="preserve"> </w:t>
      </w:r>
      <w:r>
        <w:rPr>
          <w:lang w:eastAsia="zh-CN" w:bidi="hi-IN"/>
        </w:rPr>
        <w:t>is</w:t>
      </w:r>
      <w:r w:rsidR="00FF3FAC">
        <w:rPr>
          <w:lang w:eastAsia="zh-CN" w:bidi="hi-IN"/>
        </w:rPr>
        <w:t xml:space="preserve"> </w:t>
      </w:r>
      <w:r>
        <w:rPr>
          <w:lang w:eastAsia="zh-CN" w:bidi="hi-IN"/>
        </w:rPr>
        <w:t>een</w:t>
      </w:r>
      <w:r w:rsidR="00FF3FAC">
        <w:rPr>
          <w:lang w:eastAsia="zh-CN" w:bidi="hi-IN"/>
        </w:rPr>
        <w:t xml:space="preserve"> </w:t>
      </w:r>
      <w:r w:rsidR="00400A36">
        <w:rPr>
          <w:lang w:eastAsia="zh-CN" w:bidi="hi-IN"/>
        </w:rPr>
        <w:t>voorbeeld</w:t>
      </w:r>
      <w:r w:rsidR="00FF3FAC">
        <w:rPr>
          <w:lang w:eastAsia="zh-CN" w:bidi="hi-IN"/>
        </w:rPr>
        <w:t xml:space="preserve"> </w:t>
      </w:r>
      <w:r w:rsidR="00400A36">
        <w:rPr>
          <w:lang w:eastAsia="zh-CN" w:bidi="hi-IN"/>
        </w:rPr>
        <w:t>van</w:t>
      </w:r>
      <w:r w:rsidR="00FF3FAC">
        <w:rPr>
          <w:lang w:eastAsia="zh-CN" w:bidi="hi-IN"/>
        </w:rPr>
        <w:t xml:space="preserve"> </w:t>
      </w:r>
      <w:r w:rsidR="00400A36">
        <w:rPr>
          <w:lang w:eastAsia="zh-CN" w:bidi="hi-IN"/>
        </w:rPr>
        <w:t>een</w:t>
      </w:r>
      <w:r w:rsidR="00FF3FAC">
        <w:rPr>
          <w:lang w:eastAsia="zh-CN" w:bidi="hi-IN"/>
        </w:rPr>
        <w:t xml:space="preserve"> </w:t>
      </w:r>
      <w:r>
        <w:rPr>
          <w:lang w:eastAsia="zh-CN" w:bidi="hi-IN"/>
        </w:rPr>
        <w:t>niet-milieugevoelige</w:t>
      </w:r>
      <w:r w:rsidR="00FF3FAC">
        <w:rPr>
          <w:lang w:eastAsia="zh-CN" w:bidi="hi-IN"/>
        </w:rPr>
        <w:t xml:space="preserve"> </w:t>
      </w:r>
      <w:r>
        <w:rPr>
          <w:lang w:eastAsia="zh-CN" w:bidi="hi-IN"/>
        </w:rPr>
        <w:t>activiteit</w:t>
      </w:r>
      <w:r w:rsidR="00FF3FAC">
        <w:rPr>
          <w:lang w:eastAsia="zh-CN" w:bidi="hi-IN"/>
        </w:rPr>
        <w:t xml:space="preserve"> </w:t>
      </w:r>
      <w:r w:rsidR="00400A36">
        <w:rPr>
          <w:lang w:eastAsia="zh-CN" w:bidi="hi-IN"/>
        </w:rPr>
        <w:t>die</w:t>
      </w:r>
      <w:r w:rsidR="00FF3FAC">
        <w:rPr>
          <w:lang w:eastAsia="zh-CN" w:bidi="hi-IN"/>
        </w:rPr>
        <w:t xml:space="preserve"> </w:t>
      </w:r>
      <w:r>
        <w:rPr>
          <w:lang w:eastAsia="zh-CN" w:bidi="hi-IN"/>
        </w:rPr>
        <w:t>niet</w:t>
      </w:r>
      <w:r w:rsidR="00FF3FAC">
        <w:rPr>
          <w:lang w:eastAsia="zh-CN" w:bidi="hi-IN"/>
        </w:rPr>
        <w:t xml:space="preserve"> </w:t>
      </w:r>
      <w:r>
        <w:rPr>
          <w:lang w:eastAsia="zh-CN" w:bidi="hi-IN"/>
        </w:rPr>
        <w:t>overal</w:t>
      </w:r>
      <w:r w:rsidR="00FF3FAC">
        <w:rPr>
          <w:lang w:eastAsia="zh-CN" w:bidi="hi-IN"/>
        </w:rPr>
        <w:t xml:space="preserve"> </w:t>
      </w:r>
      <w:r>
        <w:rPr>
          <w:lang w:eastAsia="zh-CN" w:bidi="hi-IN"/>
        </w:rPr>
        <w:t>wenselijk</w:t>
      </w:r>
      <w:r w:rsidR="00FF3FAC">
        <w:rPr>
          <w:lang w:eastAsia="zh-CN" w:bidi="hi-IN"/>
        </w:rPr>
        <w:t xml:space="preserve"> </w:t>
      </w:r>
      <w:r w:rsidR="00400A36">
        <w:rPr>
          <w:lang w:eastAsia="zh-CN" w:bidi="hi-IN"/>
        </w:rPr>
        <w:t>is</w:t>
      </w:r>
      <w:r>
        <w:rPr>
          <w:lang w:eastAsia="zh-CN" w:bidi="hi-IN"/>
        </w:rPr>
        <w:t>.</w:t>
      </w:r>
    </w:p>
    <w:p w14:paraId="09EC5802" w14:textId="77777777" w:rsidR="008D4140" w:rsidRDefault="008D4140" w:rsidP="00565185">
      <w:pPr>
        <w:rPr>
          <w:lang w:eastAsia="zh-CN" w:bidi="hi-IN"/>
        </w:rPr>
      </w:pPr>
    </w:p>
    <w:p w14:paraId="5DBF859C" w14:textId="28356DF1" w:rsidR="008D4140" w:rsidRDefault="008D4140" w:rsidP="00565185">
      <w:pPr>
        <w:rPr>
          <w:lang w:eastAsia="zh-CN" w:bidi="hi-IN"/>
        </w:rPr>
      </w:pPr>
      <w:r>
        <w:rPr>
          <w:lang w:eastAsia="zh-CN" w:bidi="hi-IN"/>
        </w:rPr>
        <w:t>Voorliggende</w:t>
      </w:r>
      <w:r w:rsidR="00FF3FAC">
        <w:rPr>
          <w:lang w:eastAsia="zh-CN" w:bidi="hi-IN"/>
        </w:rPr>
        <w:t xml:space="preserve"> </w:t>
      </w:r>
      <w:r>
        <w:rPr>
          <w:lang w:eastAsia="zh-CN" w:bidi="hi-IN"/>
        </w:rPr>
        <w:t>paragraaf</w:t>
      </w:r>
      <w:r w:rsidR="00FF3FAC">
        <w:rPr>
          <w:lang w:eastAsia="zh-CN" w:bidi="hi-IN"/>
        </w:rPr>
        <w:t xml:space="preserve"> </w:t>
      </w:r>
      <w:r>
        <w:rPr>
          <w:lang w:eastAsia="zh-CN" w:bidi="hi-IN"/>
        </w:rPr>
        <w:t>bevat</w:t>
      </w:r>
      <w:r w:rsidR="00FF3FAC">
        <w:rPr>
          <w:lang w:eastAsia="zh-CN" w:bidi="hi-IN"/>
        </w:rPr>
        <w:t xml:space="preserve"> </w:t>
      </w:r>
      <w:r>
        <w:rPr>
          <w:lang w:eastAsia="zh-CN" w:bidi="hi-IN"/>
        </w:rPr>
        <w:t>regels</w:t>
      </w:r>
      <w:r w:rsidR="00FF3FAC">
        <w:rPr>
          <w:lang w:eastAsia="zh-CN" w:bidi="hi-IN"/>
        </w:rPr>
        <w:t xml:space="preserve"> </w:t>
      </w:r>
      <w:r>
        <w:rPr>
          <w:lang w:eastAsia="zh-CN" w:bidi="hi-IN"/>
        </w:rPr>
        <w:t>over</w:t>
      </w:r>
      <w:r w:rsidR="00FF3FAC">
        <w:rPr>
          <w:lang w:eastAsia="zh-CN" w:bidi="hi-IN"/>
        </w:rPr>
        <w:t xml:space="preserve"> </w:t>
      </w:r>
      <w:r>
        <w:rPr>
          <w:lang w:eastAsia="zh-CN" w:bidi="hi-IN"/>
        </w:rPr>
        <w:t>maatschappelijke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w:t>
      </w:r>
      <w:r w:rsidR="00FF3FAC">
        <w:rPr>
          <w:lang w:eastAsia="zh-CN" w:bidi="hi-IN"/>
        </w:rPr>
        <w:t xml:space="preserve"> </w:t>
      </w:r>
      <w:r>
        <w:rPr>
          <w:lang w:eastAsia="zh-CN" w:bidi="hi-IN"/>
        </w:rPr>
        <w:t>categorie</w:t>
      </w:r>
      <w:r w:rsidR="00FF3FAC">
        <w:rPr>
          <w:lang w:eastAsia="zh-CN" w:bidi="hi-IN"/>
        </w:rPr>
        <w:t xml:space="preserve"> </w:t>
      </w:r>
      <w:r>
        <w:rPr>
          <w:lang w:eastAsia="zh-CN" w:bidi="hi-IN"/>
        </w:rPr>
        <w:t>I.</w:t>
      </w:r>
    </w:p>
    <w:p w14:paraId="5DE968E8" w14:textId="36400982" w:rsidR="000E0A22" w:rsidRPr="00932B3A" w:rsidRDefault="00C7650D" w:rsidP="00C7650D">
      <w:pPr>
        <w:pStyle w:val="Divisiekop5"/>
        <w:rPr>
          <w:lang w:eastAsia="zh-CN" w:bidi="hi-IN"/>
        </w:rPr>
      </w:pPr>
      <w:r>
        <w:rPr>
          <w:lang w:eastAsia="zh-CN" w:bidi="hi-IN"/>
        </w:rPr>
        <w:tab/>
      </w:r>
      <w:r w:rsidR="000E0A22" w:rsidRPr="00932B3A">
        <w:rPr>
          <w:lang w:eastAsia="zh-CN" w:bidi="hi-IN"/>
        </w:rPr>
        <w:t>Toelichting</w:t>
      </w:r>
      <w:r w:rsidR="00FF3FAC">
        <w:rPr>
          <w:lang w:eastAsia="zh-CN" w:bidi="hi-IN"/>
        </w:rPr>
        <w:t xml:space="preserve"> </w:t>
      </w:r>
      <w:r w:rsidR="000E0A22" w:rsidRPr="00932B3A">
        <w:rPr>
          <w:lang w:eastAsia="zh-CN" w:bidi="hi-IN"/>
        </w:rPr>
        <w:t>Artikel</w:t>
      </w:r>
      <w:r w:rsidR="00FF3FAC">
        <w:rPr>
          <w:lang w:eastAsia="zh-CN" w:bidi="hi-IN"/>
        </w:rPr>
        <w:t xml:space="preserve"> </w:t>
      </w:r>
      <w:r w:rsidR="000E0A22" w:rsidRPr="00932B3A">
        <w:rPr>
          <w:lang w:eastAsia="zh-CN" w:bidi="hi-IN"/>
        </w:rPr>
        <w:t>5.</w:t>
      </w:r>
      <w:r w:rsidR="000F55D9">
        <w:rPr>
          <w:lang w:eastAsia="zh-CN" w:bidi="hi-IN"/>
        </w:rPr>
        <w:t>1061</w:t>
      </w:r>
      <w:r w:rsidR="00FF3FAC">
        <w:rPr>
          <w:lang w:eastAsia="zh-CN" w:bidi="hi-IN"/>
        </w:rPr>
        <w:t xml:space="preserve"> </w:t>
      </w:r>
      <w:r w:rsidR="000E0A22" w:rsidRPr="00932B3A">
        <w:rPr>
          <w:lang w:eastAsia="zh-CN" w:bidi="hi-IN"/>
        </w:rPr>
        <w:t>Toepassingsbereik</w:t>
      </w:r>
    </w:p>
    <w:p w14:paraId="18D4FB7B" w14:textId="55952FA9" w:rsidR="008D3CC3" w:rsidRDefault="008D3CC3" w:rsidP="00E1416A">
      <w:pPr>
        <w:pStyle w:val="Alineakop"/>
        <w:rPr>
          <w:lang w:eastAsia="zh-CN" w:bidi="hi-IN"/>
        </w:rPr>
      </w:pPr>
      <w:r>
        <w:rPr>
          <w:lang w:eastAsia="zh-CN" w:bidi="hi-IN"/>
        </w:rPr>
        <w:t>Tweede</w:t>
      </w:r>
      <w:r w:rsidR="00FF3FAC">
        <w:rPr>
          <w:lang w:eastAsia="zh-CN" w:bidi="hi-IN"/>
        </w:rPr>
        <w:t xml:space="preserve"> </w:t>
      </w:r>
      <w:r>
        <w:rPr>
          <w:lang w:eastAsia="zh-CN" w:bidi="hi-IN"/>
        </w:rPr>
        <w:t>lid</w:t>
      </w:r>
    </w:p>
    <w:p w14:paraId="138C9F6F" w14:textId="54F26A06" w:rsidR="00F35986" w:rsidRDefault="00E86E37" w:rsidP="000E0A22">
      <w:pPr>
        <w:rPr>
          <w:lang w:eastAsia="zh-CN" w:bidi="hi-IN"/>
        </w:rPr>
      </w:pP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sidR="00FC0F8F">
        <w:rPr>
          <w:lang w:eastAsia="zh-CN" w:bidi="hi-IN"/>
        </w:rPr>
        <w:t>wijzigingsbesluit</w:t>
      </w:r>
      <w:r w:rsidR="00FF3FAC">
        <w:rPr>
          <w:lang w:eastAsia="zh-CN" w:bidi="hi-IN"/>
        </w:rPr>
        <w:t xml:space="preserve"> </w:t>
      </w:r>
      <w:r>
        <w:rPr>
          <w:lang w:eastAsia="zh-CN" w:bidi="hi-IN"/>
        </w:rPr>
        <w:t>is</w:t>
      </w:r>
      <w:r w:rsidR="00FF3FAC">
        <w:rPr>
          <w:lang w:eastAsia="zh-CN" w:bidi="hi-IN"/>
        </w:rPr>
        <w:t xml:space="preserve"> </w:t>
      </w:r>
      <w:r>
        <w:rPr>
          <w:lang w:eastAsia="zh-CN" w:bidi="hi-IN"/>
        </w:rPr>
        <w:t>bepaald</w:t>
      </w:r>
      <w:r w:rsidR="00FF3FAC">
        <w:rPr>
          <w:lang w:eastAsia="zh-CN" w:bidi="hi-IN"/>
        </w:rPr>
        <w:t xml:space="preserve"> </w:t>
      </w:r>
      <w:r>
        <w:rPr>
          <w:lang w:eastAsia="zh-CN" w:bidi="hi-IN"/>
        </w:rPr>
        <w:t>dat</w:t>
      </w:r>
      <w:r w:rsidR="00FF3FAC">
        <w:rPr>
          <w:lang w:eastAsia="zh-CN" w:bidi="hi-IN"/>
        </w:rPr>
        <w:t xml:space="preserve"> </w:t>
      </w:r>
      <w:r>
        <w:rPr>
          <w:lang w:eastAsia="zh-CN" w:bidi="hi-IN"/>
        </w:rPr>
        <w:t>een</w:t>
      </w:r>
      <w:r w:rsidR="00FF3FAC">
        <w:rPr>
          <w:lang w:eastAsia="zh-CN" w:bidi="hi-IN"/>
        </w:rPr>
        <w:t xml:space="preserve"> </w:t>
      </w:r>
      <w:r>
        <w:rPr>
          <w:lang w:eastAsia="zh-CN" w:bidi="hi-IN"/>
        </w:rPr>
        <w:t>kliniek</w:t>
      </w:r>
      <w:r w:rsidR="00FF3FAC">
        <w:rPr>
          <w:lang w:eastAsia="zh-CN" w:bidi="hi-IN"/>
        </w:rPr>
        <w:t xml:space="preserve"> </w:t>
      </w:r>
      <w:r>
        <w:rPr>
          <w:lang w:eastAsia="zh-CN" w:bidi="hi-IN"/>
        </w:rPr>
        <w:t>voor</w:t>
      </w:r>
      <w:r w:rsidR="00FF3FAC">
        <w:rPr>
          <w:lang w:eastAsia="zh-CN" w:bidi="hi-IN"/>
        </w:rPr>
        <w:t xml:space="preserve"> </w:t>
      </w:r>
      <w:r>
        <w:rPr>
          <w:lang w:eastAsia="zh-CN" w:bidi="hi-IN"/>
        </w:rPr>
        <w:t>verslavingszorg</w:t>
      </w:r>
      <w:r w:rsidR="00FF3FAC">
        <w:rPr>
          <w:lang w:eastAsia="zh-CN" w:bidi="hi-IN"/>
        </w:rPr>
        <w:t xml:space="preserve"> </w:t>
      </w:r>
      <w:r>
        <w:rPr>
          <w:lang w:eastAsia="zh-CN" w:bidi="hi-IN"/>
        </w:rPr>
        <w:t>alleen</w:t>
      </w:r>
      <w:r w:rsidR="00FF3FAC">
        <w:rPr>
          <w:lang w:eastAsia="zh-CN" w:bidi="hi-IN"/>
        </w:rPr>
        <w:t xml:space="preserve"> </w:t>
      </w:r>
      <w:r>
        <w:rPr>
          <w:lang w:eastAsia="zh-CN" w:bidi="hi-IN"/>
        </w:rPr>
        <w:t>is</w:t>
      </w:r>
      <w:r w:rsidR="00FF3FAC">
        <w:rPr>
          <w:lang w:eastAsia="zh-CN" w:bidi="hi-IN"/>
        </w:rPr>
        <w:t xml:space="preserve"> </w:t>
      </w:r>
      <w:r>
        <w:rPr>
          <w:lang w:eastAsia="zh-CN" w:bidi="hi-IN"/>
        </w:rPr>
        <w:t>toegestaan</w:t>
      </w:r>
      <w:r w:rsidR="00FF3FAC">
        <w:rPr>
          <w:lang w:eastAsia="zh-CN" w:bidi="hi-IN"/>
        </w:rPr>
        <w:t xml:space="preserve"> </w:t>
      </w:r>
      <w:r>
        <w:rPr>
          <w:lang w:eastAsia="zh-CN" w:bidi="hi-IN"/>
        </w:rPr>
        <w:t>ter</w:t>
      </w:r>
      <w:r w:rsidR="00FF3FAC">
        <w:rPr>
          <w:lang w:eastAsia="zh-CN" w:bidi="hi-IN"/>
        </w:rPr>
        <w:t xml:space="preserve"> </w:t>
      </w:r>
      <w:r>
        <w:rPr>
          <w:lang w:eastAsia="zh-CN" w:bidi="hi-IN"/>
        </w:rPr>
        <w:t>plaatse</w:t>
      </w:r>
      <w:r w:rsidR="00FF3FAC">
        <w:rPr>
          <w:lang w:eastAsia="zh-CN" w:bidi="hi-IN"/>
        </w:rPr>
        <w:t xml:space="preserve"> </w:t>
      </w:r>
      <w:r>
        <w:rPr>
          <w:lang w:eastAsia="zh-CN" w:bidi="hi-IN"/>
        </w:rPr>
        <w:t>van</w:t>
      </w:r>
      <w:r w:rsidR="00FF3FAC">
        <w:rPr>
          <w:lang w:eastAsia="zh-CN" w:bidi="hi-IN"/>
        </w:rPr>
        <w:t xml:space="preserve"> </w:t>
      </w:r>
      <w:r>
        <w:rPr>
          <w:lang w:eastAsia="zh-CN" w:bidi="hi-IN"/>
        </w:rPr>
        <w:t>de</w:t>
      </w:r>
      <w:r w:rsidR="00FF3FAC">
        <w:rPr>
          <w:lang w:eastAsia="zh-CN" w:bidi="hi-IN"/>
        </w:rPr>
        <w:t xml:space="preserve"> </w:t>
      </w:r>
      <w:r>
        <w:rPr>
          <w:lang w:eastAsia="zh-CN" w:bidi="hi-IN"/>
        </w:rPr>
        <w:t>locatie</w:t>
      </w:r>
      <w:r w:rsidR="00FF3FAC">
        <w:rPr>
          <w:lang w:eastAsia="zh-CN" w:bidi="hi-IN"/>
        </w:rPr>
        <w:t xml:space="preserve"> </w:t>
      </w:r>
      <w:r w:rsidR="00D30BF9">
        <w:rPr>
          <w:lang w:eastAsia="zh-CN" w:bidi="hi-IN"/>
        </w:rPr>
        <w:t>K</w:t>
      </w:r>
      <w:r w:rsidR="000E72F3" w:rsidRPr="000E72F3">
        <w:rPr>
          <w:lang w:eastAsia="zh-CN" w:bidi="hi-IN"/>
        </w:rPr>
        <w:t>liniek</w:t>
      </w:r>
      <w:r w:rsidR="00FF3FAC">
        <w:rPr>
          <w:lang w:eastAsia="zh-CN" w:bidi="hi-IN"/>
        </w:rPr>
        <w:t xml:space="preserve"> </w:t>
      </w:r>
      <w:r w:rsidR="000E72F3" w:rsidRPr="000E72F3">
        <w:rPr>
          <w:lang w:eastAsia="zh-CN" w:bidi="hi-IN"/>
        </w:rPr>
        <w:t>voor</w:t>
      </w:r>
      <w:r w:rsidR="00FF3FAC">
        <w:rPr>
          <w:lang w:eastAsia="zh-CN" w:bidi="hi-IN"/>
        </w:rPr>
        <w:t xml:space="preserve"> </w:t>
      </w:r>
      <w:r w:rsidR="000E72F3" w:rsidRPr="000E72F3">
        <w:rPr>
          <w:lang w:eastAsia="zh-CN" w:bidi="hi-IN"/>
        </w:rPr>
        <w:t>verslavingszorg</w:t>
      </w:r>
      <w:r>
        <w:rPr>
          <w:lang w:eastAsia="zh-CN" w:bidi="hi-IN"/>
        </w:rPr>
        <w:t>.</w:t>
      </w:r>
      <w:r w:rsidR="00FF3FAC">
        <w:rPr>
          <w:lang w:eastAsia="zh-CN" w:bidi="hi-IN"/>
        </w:rPr>
        <w:t xml:space="preserve"> </w:t>
      </w:r>
      <w:r>
        <w:rPr>
          <w:lang w:eastAsia="zh-CN" w:bidi="hi-IN"/>
        </w:rPr>
        <w:t>Er</w:t>
      </w:r>
      <w:r w:rsidR="00FF3FAC">
        <w:rPr>
          <w:lang w:eastAsia="zh-CN" w:bidi="hi-IN"/>
        </w:rPr>
        <w:t xml:space="preserve"> </w:t>
      </w:r>
      <w:r>
        <w:rPr>
          <w:lang w:eastAsia="zh-CN" w:bidi="hi-IN"/>
        </w:rPr>
        <w:t>zijn</w:t>
      </w:r>
      <w:r w:rsidR="00FF3FAC">
        <w:rPr>
          <w:lang w:eastAsia="zh-CN" w:bidi="hi-IN"/>
        </w:rPr>
        <w:t xml:space="preserve"> </w:t>
      </w:r>
      <w:r>
        <w:rPr>
          <w:lang w:eastAsia="zh-CN" w:bidi="hi-IN"/>
        </w:rPr>
        <w:t>namelijk</w:t>
      </w:r>
      <w:r w:rsidR="00FF3FAC">
        <w:rPr>
          <w:lang w:eastAsia="zh-CN" w:bidi="hi-IN"/>
        </w:rPr>
        <w:t xml:space="preserve"> </w:t>
      </w:r>
      <w:r>
        <w:rPr>
          <w:lang w:eastAsia="zh-CN" w:bidi="hi-IN"/>
        </w:rPr>
        <w:t>situaties</w:t>
      </w:r>
      <w:r w:rsidR="00FF3FAC">
        <w:rPr>
          <w:lang w:eastAsia="zh-CN" w:bidi="hi-IN"/>
        </w:rPr>
        <w:t xml:space="preserve"> </w:t>
      </w:r>
      <w:r>
        <w:rPr>
          <w:lang w:eastAsia="zh-CN" w:bidi="hi-IN"/>
        </w:rPr>
        <w:t>denkbaar</w:t>
      </w:r>
      <w:r w:rsidR="00FF3FAC">
        <w:rPr>
          <w:lang w:eastAsia="zh-CN" w:bidi="hi-IN"/>
        </w:rPr>
        <w:t xml:space="preserve"> </w:t>
      </w:r>
      <w:r>
        <w:rPr>
          <w:lang w:eastAsia="zh-CN" w:bidi="hi-IN"/>
        </w:rPr>
        <w:t>waarin</w:t>
      </w:r>
      <w:r w:rsidR="00FF3FAC">
        <w:rPr>
          <w:lang w:eastAsia="zh-CN" w:bidi="hi-IN"/>
        </w:rPr>
        <w:t xml:space="preserve"> </w:t>
      </w:r>
      <w:r>
        <w:rPr>
          <w:lang w:eastAsia="zh-CN" w:bidi="hi-IN"/>
        </w:rPr>
        <w:t>een</w:t>
      </w:r>
      <w:r w:rsidR="00FF3FAC">
        <w:rPr>
          <w:lang w:eastAsia="zh-CN" w:bidi="hi-IN"/>
        </w:rPr>
        <w:t xml:space="preserve"> </w:t>
      </w:r>
      <w:r>
        <w:rPr>
          <w:lang w:eastAsia="zh-CN" w:bidi="hi-IN"/>
        </w:rPr>
        <w:t>kliniek</w:t>
      </w:r>
      <w:r w:rsidR="00FF3FAC">
        <w:rPr>
          <w:lang w:eastAsia="zh-CN" w:bidi="hi-IN"/>
        </w:rPr>
        <w:t xml:space="preserve"> </w:t>
      </w:r>
      <w:r>
        <w:rPr>
          <w:lang w:eastAsia="zh-CN" w:bidi="hi-IN"/>
        </w:rPr>
        <w:t>voor</w:t>
      </w:r>
      <w:r w:rsidR="00FF3FAC">
        <w:rPr>
          <w:lang w:eastAsia="zh-CN" w:bidi="hi-IN"/>
        </w:rPr>
        <w:t xml:space="preserve"> </w:t>
      </w:r>
      <w:r>
        <w:rPr>
          <w:lang w:eastAsia="zh-CN" w:bidi="hi-IN"/>
        </w:rPr>
        <w:t>verslavingszorg</w:t>
      </w:r>
      <w:r w:rsidR="00FF3FAC">
        <w:rPr>
          <w:lang w:eastAsia="zh-CN" w:bidi="hi-IN"/>
        </w:rPr>
        <w:t xml:space="preserve"> </w:t>
      </w:r>
      <w:r>
        <w:rPr>
          <w:lang w:eastAsia="zh-CN" w:bidi="hi-IN"/>
        </w:rPr>
        <w:t>onwenselijk</w:t>
      </w:r>
      <w:r w:rsidR="00FF3FAC">
        <w:rPr>
          <w:lang w:eastAsia="zh-CN" w:bidi="hi-IN"/>
        </w:rPr>
        <w:t xml:space="preserve"> </w:t>
      </w:r>
      <w:r>
        <w:rPr>
          <w:lang w:eastAsia="zh-CN" w:bidi="hi-IN"/>
        </w:rPr>
        <w:t>is,</w:t>
      </w:r>
      <w:r w:rsidR="00FF3FAC">
        <w:rPr>
          <w:lang w:eastAsia="zh-CN" w:bidi="hi-IN"/>
        </w:rPr>
        <w:t xml:space="preserve"> </w:t>
      </w:r>
      <w:r w:rsidR="00381C7A">
        <w:rPr>
          <w:lang w:eastAsia="zh-CN" w:bidi="hi-IN"/>
        </w:rPr>
        <w:t>gelet</w:t>
      </w:r>
      <w:r w:rsidR="00FF3FAC">
        <w:rPr>
          <w:lang w:eastAsia="zh-CN" w:bidi="hi-IN"/>
        </w:rPr>
        <w:t xml:space="preserve"> </w:t>
      </w:r>
      <w:r w:rsidR="00381C7A">
        <w:rPr>
          <w:lang w:eastAsia="zh-CN" w:bidi="hi-IN"/>
        </w:rPr>
        <w:t>op</w:t>
      </w:r>
      <w:r w:rsidR="00FF3FAC">
        <w:rPr>
          <w:lang w:eastAsia="zh-CN" w:bidi="hi-IN"/>
        </w:rPr>
        <w:t xml:space="preserve"> </w:t>
      </w:r>
      <w:r w:rsidR="00381C7A">
        <w:rPr>
          <w:lang w:eastAsia="zh-CN" w:bidi="hi-IN"/>
        </w:rPr>
        <w:t>bijvoorbeeld</w:t>
      </w:r>
      <w:r w:rsidR="00FF3FAC">
        <w:rPr>
          <w:lang w:eastAsia="zh-CN" w:bidi="hi-IN"/>
        </w:rPr>
        <w:t xml:space="preserve"> </w:t>
      </w:r>
      <w:r w:rsidR="00646467">
        <w:rPr>
          <w:lang w:eastAsia="zh-CN" w:bidi="hi-IN"/>
        </w:rPr>
        <w:t>onwenselijk</w:t>
      </w:r>
      <w:r w:rsidR="00FF3FAC">
        <w:rPr>
          <w:lang w:eastAsia="zh-CN" w:bidi="hi-IN"/>
        </w:rPr>
        <w:t xml:space="preserve"> </w:t>
      </w:r>
      <w:r w:rsidR="00646467">
        <w:rPr>
          <w:lang w:eastAsia="zh-CN" w:bidi="hi-IN"/>
        </w:rPr>
        <w:t>afval</w:t>
      </w:r>
      <w:r w:rsidR="00FF3FAC">
        <w:rPr>
          <w:lang w:eastAsia="zh-CN" w:bidi="hi-IN"/>
        </w:rPr>
        <w:t xml:space="preserve"> </w:t>
      </w:r>
      <w:r w:rsidR="00646467">
        <w:rPr>
          <w:lang w:eastAsia="zh-CN" w:bidi="hi-IN"/>
        </w:rPr>
        <w:t>(drugs,</w:t>
      </w:r>
      <w:r w:rsidR="00FF3FAC">
        <w:rPr>
          <w:lang w:eastAsia="zh-CN" w:bidi="hi-IN"/>
        </w:rPr>
        <w:t xml:space="preserve"> </w:t>
      </w:r>
      <w:r w:rsidR="00646467">
        <w:rPr>
          <w:lang w:eastAsia="zh-CN" w:bidi="hi-IN"/>
        </w:rPr>
        <w:t>spuiten</w:t>
      </w:r>
      <w:r w:rsidR="00FF3FAC">
        <w:rPr>
          <w:lang w:eastAsia="zh-CN" w:bidi="hi-IN"/>
        </w:rPr>
        <w:t xml:space="preserve"> </w:t>
      </w:r>
      <w:r w:rsidR="00646467">
        <w:rPr>
          <w:lang w:eastAsia="zh-CN" w:bidi="hi-IN"/>
        </w:rPr>
        <w:t>etc.),</w:t>
      </w:r>
      <w:r w:rsidR="00FF3FAC">
        <w:rPr>
          <w:lang w:eastAsia="zh-CN" w:bidi="hi-IN"/>
        </w:rPr>
        <w:t xml:space="preserve"> </w:t>
      </w:r>
      <w:r>
        <w:rPr>
          <w:lang w:eastAsia="zh-CN" w:bidi="hi-IN"/>
        </w:rPr>
        <w:t>zoals</w:t>
      </w:r>
      <w:r w:rsidR="00FF3FAC">
        <w:rPr>
          <w:lang w:eastAsia="zh-CN" w:bidi="hi-IN"/>
        </w:rPr>
        <w:t xml:space="preserve"> </w:t>
      </w:r>
      <w:r>
        <w:rPr>
          <w:lang w:eastAsia="zh-CN" w:bidi="hi-IN"/>
        </w:rPr>
        <w:t>naast/nabij</w:t>
      </w:r>
      <w:r w:rsidR="00FF3FAC">
        <w:rPr>
          <w:lang w:eastAsia="zh-CN" w:bidi="hi-IN"/>
        </w:rPr>
        <w:t xml:space="preserve"> </w:t>
      </w:r>
      <w:r>
        <w:rPr>
          <w:lang w:eastAsia="zh-CN" w:bidi="hi-IN"/>
        </w:rPr>
        <w:t>een</w:t>
      </w:r>
      <w:r w:rsidR="00FF3FAC">
        <w:rPr>
          <w:lang w:eastAsia="zh-CN" w:bidi="hi-IN"/>
        </w:rPr>
        <w:t xml:space="preserve"> </w:t>
      </w:r>
      <w:r>
        <w:rPr>
          <w:lang w:eastAsia="zh-CN" w:bidi="hi-IN"/>
        </w:rPr>
        <w:t>kinderopvang</w:t>
      </w:r>
      <w:r w:rsidR="00FF3FAC">
        <w:rPr>
          <w:lang w:eastAsia="zh-CN" w:bidi="hi-IN"/>
        </w:rPr>
        <w:t xml:space="preserve"> </w:t>
      </w:r>
      <w:r>
        <w:rPr>
          <w:lang w:eastAsia="zh-CN" w:bidi="hi-IN"/>
        </w:rPr>
        <w:t>of</w:t>
      </w:r>
      <w:r w:rsidR="00FF3FAC">
        <w:rPr>
          <w:lang w:eastAsia="zh-CN" w:bidi="hi-IN"/>
        </w:rPr>
        <w:t xml:space="preserve"> </w:t>
      </w:r>
      <w:r>
        <w:rPr>
          <w:lang w:eastAsia="zh-CN" w:bidi="hi-IN"/>
        </w:rPr>
        <w:t>peuterspeelzaal</w:t>
      </w:r>
      <w:r w:rsidR="00646467">
        <w:rPr>
          <w:lang w:eastAsia="zh-CN" w:bidi="hi-IN"/>
        </w:rPr>
        <w:t>.</w:t>
      </w:r>
      <w:r w:rsidR="00FF3FAC">
        <w:rPr>
          <w:lang w:eastAsia="zh-CN" w:bidi="hi-IN"/>
        </w:rPr>
        <w:t xml:space="preserve"> </w:t>
      </w:r>
      <w:r w:rsidR="00027CFA">
        <w:rPr>
          <w:lang w:eastAsia="zh-CN" w:bidi="hi-IN"/>
        </w:rPr>
        <w:t>Gekozen</w:t>
      </w:r>
      <w:r w:rsidR="00FF3FAC">
        <w:rPr>
          <w:lang w:eastAsia="zh-CN" w:bidi="hi-IN"/>
        </w:rPr>
        <w:t xml:space="preserve"> </w:t>
      </w:r>
      <w:r w:rsidR="00027CFA">
        <w:rPr>
          <w:lang w:eastAsia="zh-CN" w:bidi="hi-IN"/>
        </w:rPr>
        <w:t>is</w:t>
      </w:r>
      <w:r w:rsidR="00FF3FAC">
        <w:rPr>
          <w:lang w:eastAsia="zh-CN" w:bidi="hi-IN"/>
        </w:rPr>
        <w:t xml:space="preserve"> </w:t>
      </w:r>
      <w:r w:rsidR="00027CFA">
        <w:rPr>
          <w:lang w:eastAsia="zh-CN" w:bidi="hi-IN"/>
        </w:rPr>
        <w:t>om</w:t>
      </w:r>
      <w:r w:rsidR="00FF3FAC">
        <w:rPr>
          <w:lang w:eastAsia="zh-CN" w:bidi="hi-IN"/>
        </w:rPr>
        <w:t xml:space="preserve"> </w:t>
      </w:r>
      <w:r w:rsidR="00027CFA">
        <w:rPr>
          <w:lang w:eastAsia="zh-CN" w:bidi="hi-IN"/>
        </w:rPr>
        <w:t>een</w:t>
      </w:r>
      <w:r w:rsidR="00FF3FAC">
        <w:rPr>
          <w:lang w:eastAsia="zh-CN" w:bidi="hi-IN"/>
        </w:rPr>
        <w:t xml:space="preserve"> </w:t>
      </w:r>
      <w:r w:rsidR="00027CFA">
        <w:rPr>
          <w:lang w:eastAsia="zh-CN" w:bidi="hi-IN"/>
        </w:rPr>
        <w:t>kliniek</w:t>
      </w:r>
      <w:r w:rsidR="00FF3FAC">
        <w:rPr>
          <w:lang w:eastAsia="zh-CN" w:bidi="hi-IN"/>
        </w:rPr>
        <w:t xml:space="preserve"> </w:t>
      </w:r>
      <w:r w:rsidR="00027CFA">
        <w:rPr>
          <w:lang w:eastAsia="zh-CN" w:bidi="hi-IN"/>
        </w:rPr>
        <w:t>voor</w:t>
      </w:r>
      <w:r w:rsidR="00FF3FAC">
        <w:rPr>
          <w:lang w:eastAsia="zh-CN" w:bidi="hi-IN"/>
        </w:rPr>
        <w:t xml:space="preserve"> </w:t>
      </w:r>
      <w:r w:rsidR="00027CFA">
        <w:rPr>
          <w:lang w:eastAsia="zh-CN" w:bidi="hi-IN"/>
        </w:rPr>
        <w:t>verslavingszorg</w:t>
      </w:r>
      <w:r w:rsidR="00FF3FAC">
        <w:rPr>
          <w:lang w:eastAsia="zh-CN" w:bidi="hi-IN"/>
        </w:rPr>
        <w:t xml:space="preserve"> </w:t>
      </w:r>
      <w:r w:rsidR="00027CFA">
        <w:rPr>
          <w:lang w:eastAsia="zh-CN" w:bidi="hi-IN"/>
        </w:rPr>
        <w:t>uitsluitend</w:t>
      </w:r>
      <w:r w:rsidR="00FF3FAC">
        <w:rPr>
          <w:lang w:eastAsia="zh-CN" w:bidi="hi-IN"/>
        </w:rPr>
        <w:t xml:space="preserve"> </w:t>
      </w:r>
      <w:r w:rsidR="00027CFA">
        <w:rPr>
          <w:lang w:eastAsia="zh-CN" w:bidi="hi-IN"/>
        </w:rPr>
        <w:t>op</w:t>
      </w:r>
      <w:r w:rsidR="00FF3FAC">
        <w:rPr>
          <w:lang w:eastAsia="zh-CN" w:bidi="hi-IN"/>
        </w:rPr>
        <w:t xml:space="preserve"> </w:t>
      </w:r>
      <w:r w:rsidR="00027CFA">
        <w:rPr>
          <w:lang w:eastAsia="zh-CN" w:bidi="hi-IN"/>
        </w:rPr>
        <w:t>specifieke</w:t>
      </w:r>
      <w:r w:rsidR="00FF3FAC">
        <w:rPr>
          <w:lang w:eastAsia="zh-CN" w:bidi="hi-IN"/>
        </w:rPr>
        <w:t xml:space="preserve"> </w:t>
      </w:r>
      <w:r w:rsidR="00027CFA">
        <w:rPr>
          <w:lang w:eastAsia="zh-CN" w:bidi="hi-IN"/>
        </w:rPr>
        <w:t>plekken</w:t>
      </w:r>
      <w:r w:rsidR="00FF3FAC">
        <w:rPr>
          <w:lang w:eastAsia="zh-CN" w:bidi="hi-IN"/>
        </w:rPr>
        <w:t xml:space="preserve"> </w:t>
      </w:r>
      <w:r w:rsidR="00027CFA">
        <w:rPr>
          <w:lang w:eastAsia="zh-CN" w:bidi="hi-IN"/>
        </w:rPr>
        <w:t>wel</w:t>
      </w:r>
      <w:r w:rsidR="00FF3FAC">
        <w:rPr>
          <w:lang w:eastAsia="zh-CN" w:bidi="hi-IN"/>
        </w:rPr>
        <w:t xml:space="preserve"> </w:t>
      </w:r>
      <w:r w:rsidR="00027CFA">
        <w:rPr>
          <w:lang w:eastAsia="zh-CN" w:bidi="hi-IN"/>
        </w:rPr>
        <w:t>toe</w:t>
      </w:r>
      <w:r w:rsidR="00FF3FAC">
        <w:rPr>
          <w:lang w:eastAsia="zh-CN" w:bidi="hi-IN"/>
        </w:rPr>
        <w:t xml:space="preserve"> </w:t>
      </w:r>
      <w:r w:rsidR="00027CFA">
        <w:rPr>
          <w:lang w:eastAsia="zh-CN" w:bidi="hi-IN"/>
        </w:rPr>
        <w:t>te</w:t>
      </w:r>
      <w:r w:rsidR="00FF3FAC">
        <w:rPr>
          <w:lang w:eastAsia="zh-CN" w:bidi="hi-IN"/>
        </w:rPr>
        <w:t xml:space="preserve"> </w:t>
      </w:r>
      <w:r w:rsidR="00027CFA">
        <w:rPr>
          <w:lang w:eastAsia="zh-CN" w:bidi="hi-IN"/>
        </w:rPr>
        <w:t>staan,</w:t>
      </w:r>
      <w:r w:rsidR="00FF3FAC">
        <w:rPr>
          <w:lang w:eastAsia="zh-CN" w:bidi="hi-IN"/>
        </w:rPr>
        <w:t xml:space="preserve"> </w:t>
      </w:r>
      <w:r w:rsidR="00027CFA">
        <w:rPr>
          <w:lang w:eastAsia="zh-CN" w:bidi="hi-IN"/>
        </w:rPr>
        <w:t>in</w:t>
      </w:r>
      <w:r w:rsidR="00FF3FAC">
        <w:rPr>
          <w:lang w:eastAsia="zh-CN" w:bidi="hi-IN"/>
        </w:rPr>
        <w:t xml:space="preserve"> </w:t>
      </w:r>
      <w:r w:rsidR="00027CFA">
        <w:rPr>
          <w:lang w:eastAsia="zh-CN" w:bidi="hi-IN"/>
        </w:rPr>
        <w:t>plaats</w:t>
      </w:r>
      <w:r w:rsidR="00FF3FAC">
        <w:rPr>
          <w:lang w:eastAsia="zh-CN" w:bidi="hi-IN"/>
        </w:rPr>
        <w:t xml:space="preserve"> </w:t>
      </w:r>
      <w:r w:rsidR="00027CFA">
        <w:rPr>
          <w:lang w:eastAsia="zh-CN" w:bidi="hi-IN"/>
        </w:rPr>
        <w:t>van</w:t>
      </w:r>
      <w:r w:rsidR="00FF3FAC">
        <w:rPr>
          <w:lang w:eastAsia="zh-CN" w:bidi="hi-IN"/>
        </w:rPr>
        <w:t xml:space="preserve"> </w:t>
      </w:r>
      <w:r w:rsidR="00027CFA">
        <w:rPr>
          <w:lang w:eastAsia="zh-CN" w:bidi="hi-IN"/>
        </w:rPr>
        <w:t>een</w:t>
      </w:r>
      <w:r w:rsidR="00FF3FAC">
        <w:rPr>
          <w:lang w:eastAsia="zh-CN" w:bidi="hi-IN"/>
        </w:rPr>
        <w:t xml:space="preserve"> </w:t>
      </w:r>
      <w:r w:rsidR="00027CFA">
        <w:rPr>
          <w:lang w:eastAsia="zh-CN" w:bidi="hi-IN"/>
        </w:rPr>
        <w:t>kliniek</w:t>
      </w:r>
      <w:r w:rsidR="00FF3FAC">
        <w:rPr>
          <w:lang w:eastAsia="zh-CN" w:bidi="hi-IN"/>
        </w:rPr>
        <w:t xml:space="preserve"> </w:t>
      </w:r>
      <w:r w:rsidR="00027CFA">
        <w:rPr>
          <w:lang w:eastAsia="zh-CN" w:bidi="hi-IN"/>
        </w:rPr>
        <w:t>voor</w:t>
      </w:r>
      <w:r w:rsidR="00FF3FAC">
        <w:rPr>
          <w:lang w:eastAsia="zh-CN" w:bidi="hi-IN"/>
        </w:rPr>
        <w:t xml:space="preserve"> </w:t>
      </w:r>
      <w:r w:rsidR="00027CFA">
        <w:rPr>
          <w:lang w:eastAsia="zh-CN" w:bidi="hi-IN"/>
        </w:rPr>
        <w:t>verslavingszorg</w:t>
      </w:r>
      <w:r w:rsidR="00FF3FAC">
        <w:rPr>
          <w:lang w:eastAsia="zh-CN" w:bidi="hi-IN"/>
        </w:rPr>
        <w:t xml:space="preserve"> </w:t>
      </w:r>
      <w:r w:rsidR="00027CFA">
        <w:rPr>
          <w:lang w:eastAsia="zh-CN" w:bidi="hi-IN"/>
        </w:rPr>
        <w:t>op</w:t>
      </w:r>
      <w:r w:rsidR="00FF3FAC">
        <w:rPr>
          <w:lang w:eastAsia="zh-CN" w:bidi="hi-IN"/>
        </w:rPr>
        <w:t xml:space="preserve"> </w:t>
      </w:r>
      <w:r w:rsidR="00027CFA">
        <w:rPr>
          <w:lang w:eastAsia="zh-CN" w:bidi="hi-IN"/>
        </w:rPr>
        <w:t>specifieke</w:t>
      </w:r>
      <w:r w:rsidR="00FF3FAC">
        <w:rPr>
          <w:lang w:eastAsia="zh-CN" w:bidi="hi-IN"/>
        </w:rPr>
        <w:t xml:space="preserve"> </w:t>
      </w:r>
      <w:r w:rsidR="00027CFA">
        <w:rPr>
          <w:lang w:eastAsia="zh-CN" w:bidi="hi-IN"/>
        </w:rPr>
        <w:t>plekken</w:t>
      </w:r>
      <w:r w:rsidR="00FF3FAC">
        <w:rPr>
          <w:lang w:eastAsia="zh-CN" w:bidi="hi-IN"/>
        </w:rPr>
        <w:t xml:space="preserve"> </w:t>
      </w:r>
      <w:r w:rsidR="00027CFA">
        <w:rPr>
          <w:lang w:eastAsia="zh-CN" w:bidi="hi-IN"/>
        </w:rPr>
        <w:t>te</w:t>
      </w:r>
      <w:r w:rsidR="00FF3FAC">
        <w:rPr>
          <w:lang w:eastAsia="zh-CN" w:bidi="hi-IN"/>
        </w:rPr>
        <w:t xml:space="preserve"> </w:t>
      </w:r>
      <w:r w:rsidR="00027CFA">
        <w:rPr>
          <w:lang w:eastAsia="zh-CN" w:bidi="hi-IN"/>
        </w:rPr>
        <w:t>verbieden.</w:t>
      </w:r>
      <w:r w:rsidR="00FF3FAC">
        <w:rPr>
          <w:lang w:eastAsia="zh-CN" w:bidi="hi-IN"/>
        </w:rPr>
        <w:t xml:space="preserve"> </w:t>
      </w:r>
      <w:r w:rsidR="00027CFA">
        <w:rPr>
          <w:lang w:eastAsia="zh-CN" w:bidi="hi-IN"/>
        </w:rPr>
        <w:t>Dit</w:t>
      </w:r>
      <w:r w:rsidR="00FF3FAC">
        <w:rPr>
          <w:lang w:eastAsia="zh-CN" w:bidi="hi-IN"/>
        </w:rPr>
        <w:t xml:space="preserve"> </w:t>
      </w:r>
      <w:r w:rsidR="00027CFA">
        <w:rPr>
          <w:lang w:eastAsia="zh-CN" w:bidi="hi-IN"/>
        </w:rPr>
        <w:t>omdat</w:t>
      </w:r>
      <w:r w:rsidR="00FF3FAC">
        <w:rPr>
          <w:lang w:eastAsia="zh-CN" w:bidi="hi-IN"/>
        </w:rPr>
        <w:t xml:space="preserve"> </w:t>
      </w:r>
      <w:r w:rsidR="00B94B9E">
        <w:rPr>
          <w:lang w:eastAsia="zh-CN" w:bidi="hi-IN"/>
        </w:rPr>
        <w:t>het</w:t>
      </w:r>
      <w:r w:rsidR="00FF3FAC">
        <w:rPr>
          <w:lang w:eastAsia="zh-CN" w:bidi="hi-IN"/>
        </w:rPr>
        <w:t xml:space="preserve"> </w:t>
      </w:r>
      <w:r w:rsidR="00B94B9E">
        <w:rPr>
          <w:lang w:eastAsia="zh-CN" w:bidi="hi-IN"/>
        </w:rPr>
        <w:t>hanteren</w:t>
      </w:r>
      <w:r w:rsidR="00FF3FAC">
        <w:rPr>
          <w:lang w:eastAsia="zh-CN" w:bidi="hi-IN"/>
        </w:rPr>
        <w:t xml:space="preserve"> </w:t>
      </w:r>
      <w:r w:rsidR="00B94B9E">
        <w:rPr>
          <w:lang w:eastAsia="zh-CN" w:bidi="hi-IN"/>
        </w:rPr>
        <w:t>van</w:t>
      </w:r>
      <w:r w:rsidR="00FF3FAC">
        <w:rPr>
          <w:lang w:eastAsia="zh-CN" w:bidi="hi-IN"/>
        </w:rPr>
        <w:t xml:space="preserve"> </w:t>
      </w:r>
      <w:r w:rsidR="00B94B9E">
        <w:rPr>
          <w:lang w:eastAsia="zh-CN" w:bidi="hi-IN"/>
        </w:rPr>
        <w:t>de</w:t>
      </w:r>
      <w:r w:rsidR="00FF3FAC">
        <w:rPr>
          <w:lang w:eastAsia="zh-CN" w:bidi="hi-IN"/>
        </w:rPr>
        <w:t xml:space="preserve"> </w:t>
      </w:r>
      <w:r w:rsidR="00B94B9E">
        <w:rPr>
          <w:lang w:eastAsia="zh-CN" w:bidi="hi-IN"/>
        </w:rPr>
        <w:t>laatste</w:t>
      </w:r>
      <w:r w:rsidR="00FF3FAC">
        <w:rPr>
          <w:lang w:eastAsia="zh-CN" w:bidi="hi-IN"/>
        </w:rPr>
        <w:t xml:space="preserve"> </w:t>
      </w:r>
      <w:r w:rsidR="00B94B9E">
        <w:rPr>
          <w:lang w:eastAsia="zh-CN" w:bidi="hi-IN"/>
        </w:rPr>
        <w:t>optie</w:t>
      </w:r>
      <w:r w:rsidR="00FF3FAC">
        <w:rPr>
          <w:lang w:eastAsia="zh-CN" w:bidi="hi-IN"/>
        </w:rPr>
        <w:t xml:space="preserve"> </w:t>
      </w:r>
      <w:r w:rsidR="00426C97">
        <w:rPr>
          <w:lang w:eastAsia="zh-CN" w:bidi="hi-IN"/>
        </w:rPr>
        <w:t>naar</w:t>
      </w:r>
      <w:r w:rsidR="00FF3FAC">
        <w:rPr>
          <w:lang w:eastAsia="zh-CN" w:bidi="hi-IN"/>
        </w:rPr>
        <w:t xml:space="preserve"> </w:t>
      </w:r>
      <w:r w:rsidR="00426C97">
        <w:rPr>
          <w:lang w:eastAsia="zh-CN" w:bidi="hi-IN"/>
        </w:rPr>
        <w:t>verwachting</w:t>
      </w:r>
      <w:r w:rsidR="00FF3FAC">
        <w:rPr>
          <w:lang w:eastAsia="zh-CN" w:bidi="hi-IN"/>
        </w:rPr>
        <w:t xml:space="preserve"> </w:t>
      </w:r>
      <w:r w:rsidR="00426C97">
        <w:rPr>
          <w:lang w:eastAsia="zh-CN" w:bidi="hi-IN"/>
        </w:rPr>
        <w:t>tot</w:t>
      </w:r>
      <w:r w:rsidR="00FF3FAC">
        <w:rPr>
          <w:lang w:eastAsia="zh-CN" w:bidi="hi-IN"/>
        </w:rPr>
        <w:t xml:space="preserve"> </w:t>
      </w:r>
      <w:r w:rsidR="00426C97">
        <w:rPr>
          <w:lang w:eastAsia="zh-CN" w:bidi="hi-IN"/>
        </w:rPr>
        <w:t>veel</w:t>
      </w:r>
      <w:r w:rsidR="00FF3FAC">
        <w:rPr>
          <w:lang w:eastAsia="zh-CN" w:bidi="hi-IN"/>
        </w:rPr>
        <w:t xml:space="preserve"> </w:t>
      </w:r>
      <w:r w:rsidR="009C6EEB">
        <w:rPr>
          <w:lang w:eastAsia="zh-CN" w:bidi="hi-IN"/>
        </w:rPr>
        <w:t>locaties</w:t>
      </w:r>
      <w:r w:rsidR="00FF3FAC">
        <w:rPr>
          <w:lang w:eastAsia="zh-CN" w:bidi="hi-IN"/>
        </w:rPr>
        <w:t xml:space="preserve"> </w:t>
      </w:r>
      <w:r w:rsidR="00426C97">
        <w:rPr>
          <w:lang w:eastAsia="zh-CN" w:bidi="hi-IN"/>
        </w:rPr>
        <w:t>zal</w:t>
      </w:r>
      <w:r w:rsidR="00FF3FAC">
        <w:rPr>
          <w:lang w:eastAsia="zh-CN" w:bidi="hi-IN"/>
        </w:rPr>
        <w:t xml:space="preserve"> </w:t>
      </w:r>
      <w:r w:rsidR="00426C97">
        <w:rPr>
          <w:lang w:eastAsia="zh-CN" w:bidi="hi-IN"/>
        </w:rPr>
        <w:t>leiden</w:t>
      </w:r>
      <w:r w:rsidR="00FF3FAC">
        <w:rPr>
          <w:lang w:eastAsia="zh-CN" w:bidi="hi-IN"/>
        </w:rPr>
        <w:t xml:space="preserve"> </w:t>
      </w:r>
      <w:r w:rsidR="00426C97">
        <w:rPr>
          <w:lang w:eastAsia="zh-CN" w:bidi="hi-IN"/>
        </w:rPr>
        <w:t>waar</w:t>
      </w:r>
      <w:r w:rsidR="00FF3FAC">
        <w:rPr>
          <w:lang w:eastAsia="zh-CN" w:bidi="hi-IN"/>
        </w:rPr>
        <w:t xml:space="preserve"> </w:t>
      </w:r>
      <w:r w:rsidR="00426C97">
        <w:rPr>
          <w:lang w:eastAsia="zh-CN" w:bidi="hi-IN"/>
        </w:rPr>
        <w:t>een</w:t>
      </w:r>
      <w:r w:rsidR="00FF3FAC">
        <w:rPr>
          <w:lang w:eastAsia="zh-CN" w:bidi="hi-IN"/>
        </w:rPr>
        <w:t xml:space="preserve"> </w:t>
      </w:r>
      <w:r w:rsidR="00426C97">
        <w:rPr>
          <w:lang w:eastAsia="zh-CN" w:bidi="hi-IN"/>
        </w:rPr>
        <w:t>dergelijke</w:t>
      </w:r>
      <w:r w:rsidR="00FF3FAC">
        <w:rPr>
          <w:lang w:eastAsia="zh-CN" w:bidi="hi-IN"/>
        </w:rPr>
        <w:t xml:space="preserve"> </w:t>
      </w:r>
      <w:r w:rsidR="00426C97">
        <w:rPr>
          <w:lang w:eastAsia="zh-CN" w:bidi="hi-IN"/>
        </w:rPr>
        <w:t>functie</w:t>
      </w:r>
      <w:r w:rsidR="00FF3FAC">
        <w:rPr>
          <w:lang w:eastAsia="zh-CN" w:bidi="hi-IN"/>
        </w:rPr>
        <w:t xml:space="preserve"> </w:t>
      </w:r>
      <w:r w:rsidR="00426C97">
        <w:rPr>
          <w:lang w:eastAsia="zh-CN" w:bidi="hi-IN"/>
        </w:rPr>
        <w:t>uitgesloten</w:t>
      </w:r>
      <w:r w:rsidR="00FF3FAC">
        <w:rPr>
          <w:lang w:eastAsia="zh-CN" w:bidi="hi-IN"/>
        </w:rPr>
        <w:t xml:space="preserve"> </w:t>
      </w:r>
      <w:r w:rsidR="00426C97">
        <w:rPr>
          <w:lang w:eastAsia="zh-CN" w:bidi="hi-IN"/>
        </w:rPr>
        <w:t>wordt,</w:t>
      </w:r>
      <w:r w:rsidR="00FF3FAC">
        <w:rPr>
          <w:lang w:eastAsia="zh-CN" w:bidi="hi-IN"/>
        </w:rPr>
        <w:t xml:space="preserve"> </w:t>
      </w:r>
      <w:r w:rsidR="00426C97">
        <w:rPr>
          <w:lang w:eastAsia="zh-CN" w:bidi="hi-IN"/>
        </w:rPr>
        <w:t>terwijl</w:t>
      </w:r>
      <w:r w:rsidR="00FF3FAC">
        <w:rPr>
          <w:lang w:eastAsia="zh-CN" w:bidi="hi-IN"/>
        </w:rPr>
        <w:t xml:space="preserve"> </w:t>
      </w:r>
      <w:r w:rsidR="00426C97">
        <w:rPr>
          <w:lang w:eastAsia="zh-CN" w:bidi="hi-IN"/>
        </w:rPr>
        <w:t>het</w:t>
      </w:r>
      <w:r w:rsidR="00FF3FAC">
        <w:rPr>
          <w:lang w:eastAsia="zh-CN" w:bidi="hi-IN"/>
        </w:rPr>
        <w:t xml:space="preserve"> </w:t>
      </w:r>
      <w:r w:rsidR="00426C97">
        <w:rPr>
          <w:lang w:eastAsia="zh-CN" w:bidi="hi-IN"/>
        </w:rPr>
        <w:t>aanwijzen</w:t>
      </w:r>
      <w:r w:rsidR="00FF3FAC">
        <w:rPr>
          <w:lang w:eastAsia="zh-CN" w:bidi="hi-IN"/>
        </w:rPr>
        <w:t xml:space="preserve"> </w:t>
      </w:r>
      <w:r w:rsidR="00426C97">
        <w:rPr>
          <w:lang w:eastAsia="zh-CN" w:bidi="hi-IN"/>
        </w:rPr>
        <w:t>van</w:t>
      </w:r>
      <w:r w:rsidR="00FF3FAC">
        <w:rPr>
          <w:lang w:eastAsia="zh-CN" w:bidi="hi-IN"/>
        </w:rPr>
        <w:t xml:space="preserve"> </w:t>
      </w:r>
      <w:r w:rsidR="00426C97">
        <w:rPr>
          <w:lang w:eastAsia="zh-CN" w:bidi="hi-IN"/>
        </w:rPr>
        <w:t>locaties</w:t>
      </w:r>
      <w:r w:rsidR="00FF3FAC">
        <w:rPr>
          <w:lang w:eastAsia="zh-CN" w:bidi="hi-IN"/>
        </w:rPr>
        <w:t xml:space="preserve"> </w:t>
      </w:r>
      <w:r w:rsidR="00426C97">
        <w:rPr>
          <w:lang w:eastAsia="zh-CN" w:bidi="hi-IN"/>
        </w:rPr>
        <w:t>waar</w:t>
      </w:r>
      <w:r w:rsidR="00FF3FAC">
        <w:rPr>
          <w:lang w:eastAsia="zh-CN" w:bidi="hi-IN"/>
        </w:rPr>
        <w:t xml:space="preserve"> </w:t>
      </w:r>
      <w:r w:rsidR="00426C97">
        <w:rPr>
          <w:lang w:eastAsia="zh-CN" w:bidi="hi-IN"/>
        </w:rPr>
        <w:t>een</w:t>
      </w:r>
      <w:r w:rsidR="00FF3FAC">
        <w:rPr>
          <w:lang w:eastAsia="zh-CN" w:bidi="hi-IN"/>
        </w:rPr>
        <w:t xml:space="preserve"> </w:t>
      </w:r>
      <w:r w:rsidR="00426C97">
        <w:rPr>
          <w:lang w:eastAsia="zh-CN" w:bidi="hi-IN"/>
        </w:rPr>
        <w:t>kliniek</w:t>
      </w:r>
      <w:r w:rsidR="00FF3FAC">
        <w:rPr>
          <w:lang w:eastAsia="zh-CN" w:bidi="hi-IN"/>
        </w:rPr>
        <w:t xml:space="preserve"> </w:t>
      </w:r>
      <w:r w:rsidR="00426C97">
        <w:rPr>
          <w:lang w:eastAsia="zh-CN" w:bidi="hi-IN"/>
        </w:rPr>
        <w:t>voor</w:t>
      </w:r>
      <w:r w:rsidR="00FF3FAC">
        <w:rPr>
          <w:lang w:eastAsia="zh-CN" w:bidi="hi-IN"/>
        </w:rPr>
        <w:t xml:space="preserve"> </w:t>
      </w:r>
      <w:r w:rsidR="00426C97">
        <w:rPr>
          <w:lang w:eastAsia="zh-CN" w:bidi="hi-IN"/>
        </w:rPr>
        <w:t>verslavingszorg</w:t>
      </w:r>
      <w:r w:rsidR="00FF3FAC">
        <w:rPr>
          <w:lang w:eastAsia="zh-CN" w:bidi="hi-IN"/>
        </w:rPr>
        <w:t xml:space="preserve"> </w:t>
      </w:r>
      <w:r w:rsidR="00426C97">
        <w:rPr>
          <w:lang w:eastAsia="zh-CN" w:bidi="hi-IN"/>
        </w:rPr>
        <w:t>wel</w:t>
      </w:r>
      <w:r w:rsidR="00FF3FAC">
        <w:rPr>
          <w:lang w:eastAsia="zh-CN" w:bidi="hi-IN"/>
        </w:rPr>
        <w:t xml:space="preserve"> </w:t>
      </w:r>
      <w:r w:rsidR="00426C97">
        <w:rPr>
          <w:lang w:eastAsia="zh-CN" w:bidi="hi-IN"/>
        </w:rPr>
        <w:t>mag</w:t>
      </w:r>
      <w:r w:rsidR="00FF3FAC">
        <w:rPr>
          <w:lang w:eastAsia="zh-CN" w:bidi="hi-IN"/>
        </w:rPr>
        <w:t xml:space="preserve"> </w:t>
      </w:r>
      <w:r w:rsidR="00F35986">
        <w:rPr>
          <w:lang w:eastAsia="zh-CN" w:bidi="hi-IN"/>
        </w:rPr>
        <w:t>landen,</w:t>
      </w:r>
      <w:r w:rsidR="00FF3FAC">
        <w:rPr>
          <w:lang w:eastAsia="zh-CN" w:bidi="hi-IN"/>
        </w:rPr>
        <w:t xml:space="preserve"> </w:t>
      </w:r>
      <w:r w:rsidR="00F35986">
        <w:rPr>
          <w:lang w:eastAsia="zh-CN" w:bidi="hi-IN"/>
        </w:rPr>
        <w:t>veel</w:t>
      </w:r>
      <w:r w:rsidR="00FF3FAC">
        <w:rPr>
          <w:lang w:eastAsia="zh-CN" w:bidi="hi-IN"/>
        </w:rPr>
        <w:t xml:space="preserve"> </w:t>
      </w:r>
      <w:r w:rsidR="00F35986">
        <w:rPr>
          <w:lang w:eastAsia="zh-CN" w:bidi="hi-IN"/>
        </w:rPr>
        <w:t>gerichter</w:t>
      </w:r>
      <w:r w:rsidR="00FF3FAC">
        <w:rPr>
          <w:lang w:eastAsia="zh-CN" w:bidi="hi-IN"/>
        </w:rPr>
        <w:t xml:space="preserve"> </w:t>
      </w:r>
      <w:r w:rsidR="00F35986">
        <w:rPr>
          <w:lang w:eastAsia="zh-CN" w:bidi="hi-IN"/>
        </w:rPr>
        <w:t>kan.</w:t>
      </w:r>
    </w:p>
    <w:p w14:paraId="56ECBBF6" w14:textId="502AE063" w:rsidR="0042359D" w:rsidRDefault="00C7650D" w:rsidP="00C7650D">
      <w:pPr>
        <w:pStyle w:val="Divisiekop5"/>
        <w:rPr>
          <w:lang w:eastAsia="zh-CN" w:bidi="hi-IN"/>
        </w:rPr>
      </w:pPr>
      <w:r>
        <w:rPr>
          <w:lang w:eastAsia="zh-CN" w:bidi="hi-IN"/>
        </w:rPr>
        <w:lastRenderedPageBreak/>
        <w:tab/>
      </w:r>
      <w:r w:rsidR="0042359D" w:rsidRPr="00932B3A">
        <w:rPr>
          <w:lang w:eastAsia="zh-CN" w:bidi="hi-IN"/>
        </w:rPr>
        <w:t>Toelichting</w:t>
      </w:r>
      <w:r w:rsidR="00FF3FAC">
        <w:rPr>
          <w:lang w:eastAsia="zh-CN" w:bidi="hi-IN"/>
        </w:rPr>
        <w:t xml:space="preserve"> </w:t>
      </w:r>
      <w:r w:rsidR="0042359D" w:rsidRPr="00932B3A">
        <w:rPr>
          <w:lang w:eastAsia="zh-CN" w:bidi="hi-IN"/>
        </w:rPr>
        <w:t>Artikel</w:t>
      </w:r>
      <w:r w:rsidR="00FF3FAC">
        <w:rPr>
          <w:lang w:eastAsia="zh-CN" w:bidi="hi-IN"/>
        </w:rPr>
        <w:t xml:space="preserve"> </w:t>
      </w:r>
      <w:r w:rsidR="0042359D" w:rsidRPr="00932B3A">
        <w:rPr>
          <w:lang w:eastAsia="zh-CN" w:bidi="hi-IN"/>
        </w:rPr>
        <w:t>5.</w:t>
      </w:r>
      <w:r w:rsidR="0042359D">
        <w:rPr>
          <w:lang w:eastAsia="zh-CN" w:bidi="hi-IN"/>
        </w:rPr>
        <w:t>1062</w:t>
      </w:r>
      <w:r w:rsidR="00FF3FAC">
        <w:rPr>
          <w:lang w:eastAsia="zh-CN" w:bidi="hi-IN"/>
        </w:rPr>
        <w:t xml:space="preserve"> </w:t>
      </w:r>
      <w:r w:rsidR="0042359D">
        <w:rPr>
          <w:lang w:eastAsia="zh-CN" w:bidi="hi-IN"/>
        </w:rPr>
        <w:t>Oogmerk</w:t>
      </w:r>
    </w:p>
    <w:p w14:paraId="685BBF1C" w14:textId="251EB593" w:rsidR="0042359D" w:rsidRPr="00496855" w:rsidRDefault="008F550A" w:rsidP="0042359D">
      <w:pPr>
        <w:rPr>
          <w:lang w:eastAsia="zh-CN" w:bidi="hi-IN"/>
        </w:rPr>
      </w:pPr>
      <w:r w:rsidRPr="00496855">
        <w:rPr>
          <w:lang w:eastAsia="zh-CN" w:bidi="hi-IN"/>
        </w:rPr>
        <w:t>De</w:t>
      </w:r>
      <w:r w:rsidR="00FF3FAC">
        <w:rPr>
          <w:lang w:eastAsia="zh-CN" w:bidi="hi-IN"/>
        </w:rPr>
        <w:t xml:space="preserve"> </w:t>
      </w:r>
      <w:r w:rsidRPr="00496855">
        <w:rPr>
          <w:lang w:eastAsia="zh-CN" w:bidi="hi-IN"/>
        </w:rPr>
        <w:t>regels</w:t>
      </w:r>
      <w:r w:rsidR="00FF3FAC">
        <w:rPr>
          <w:lang w:eastAsia="zh-CN" w:bidi="hi-IN"/>
        </w:rPr>
        <w:t xml:space="preserve"> </w:t>
      </w:r>
      <w:r w:rsidRPr="00496855">
        <w:rPr>
          <w:lang w:eastAsia="zh-CN" w:bidi="hi-IN"/>
        </w:rPr>
        <w:t>in</w:t>
      </w:r>
      <w:r w:rsidR="00FF3FAC">
        <w:rPr>
          <w:lang w:eastAsia="zh-CN" w:bidi="hi-IN"/>
        </w:rPr>
        <w:t xml:space="preserve"> </w:t>
      </w:r>
      <w:r w:rsidRPr="00496855">
        <w:rPr>
          <w:lang w:eastAsia="zh-CN" w:bidi="hi-IN"/>
        </w:rPr>
        <w:t>deze</w:t>
      </w:r>
      <w:r w:rsidR="00FF3FAC">
        <w:rPr>
          <w:lang w:eastAsia="zh-CN" w:bidi="hi-IN"/>
        </w:rPr>
        <w:t xml:space="preserve"> </w:t>
      </w:r>
      <w:r w:rsidRPr="00496855">
        <w:rPr>
          <w:lang w:eastAsia="zh-CN" w:bidi="hi-IN"/>
        </w:rPr>
        <w:t>paragraaf</w:t>
      </w:r>
      <w:r w:rsidR="00FF3FAC">
        <w:rPr>
          <w:lang w:eastAsia="zh-CN" w:bidi="hi-IN"/>
        </w:rPr>
        <w:t xml:space="preserve"> </w:t>
      </w:r>
      <w:r w:rsidRPr="00496855">
        <w:rPr>
          <w:lang w:eastAsia="zh-CN" w:bidi="hi-IN"/>
        </w:rPr>
        <w:t>zijn</w:t>
      </w:r>
      <w:r w:rsidR="00FF3FAC">
        <w:rPr>
          <w:lang w:eastAsia="zh-CN" w:bidi="hi-IN"/>
        </w:rPr>
        <w:t xml:space="preserve"> </w:t>
      </w:r>
      <w:r w:rsidRPr="00496855">
        <w:rPr>
          <w:lang w:eastAsia="zh-CN" w:bidi="hi-IN"/>
        </w:rPr>
        <w:t>gesteld</w:t>
      </w:r>
      <w:r w:rsidR="00FF3FAC">
        <w:rPr>
          <w:lang w:eastAsia="zh-CN" w:bidi="hi-IN"/>
        </w:rPr>
        <w:t xml:space="preserve"> </w:t>
      </w:r>
      <w:r w:rsidR="00496855" w:rsidRPr="00496855">
        <w:rPr>
          <w:lang w:eastAsia="zh-CN" w:bidi="hi-IN"/>
        </w:rPr>
        <w:t>met</w:t>
      </w:r>
      <w:r w:rsidR="00FF3FAC">
        <w:rPr>
          <w:lang w:eastAsia="zh-CN" w:bidi="hi-IN"/>
        </w:rPr>
        <w:t xml:space="preserve"> </w:t>
      </w:r>
      <w:r w:rsidR="00496855" w:rsidRPr="00496855">
        <w:rPr>
          <w:lang w:eastAsia="zh-CN" w:bidi="hi-IN"/>
        </w:rPr>
        <w:t>het</w:t>
      </w:r>
      <w:r w:rsidR="00FF3FAC">
        <w:rPr>
          <w:lang w:eastAsia="zh-CN" w:bidi="hi-IN"/>
        </w:rPr>
        <w:t xml:space="preserve"> </w:t>
      </w:r>
      <w:r w:rsidR="00496855" w:rsidRPr="00496855">
        <w:rPr>
          <w:lang w:eastAsia="zh-CN" w:bidi="hi-IN"/>
        </w:rPr>
        <w:t>oog</w:t>
      </w:r>
      <w:r w:rsidR="00FF3FAC">
        <w:rPr>
          <w:lang w:eastAsia="zh-CN" w:bidi="hi-IN"/>
        </w:rPr>
        <w:t xml:space="preserve"> </w:t>
      </w:r>
      <w:r w:rsidR="00496855" w:rsidRPr="00496855">
        <w:rPr>
          <w:lang w:eastAsia="zh-CN" w:bidi="hi-IN"/>
        </w:rPr>
        <w:t>op</w:t>
      </w:r>
      <w:r w:rsidR="00FF3FAC">
        <w:rPr>
          <w:lang w:eastAsia="zh-CN" w:bidi="hi-IN"/>
        </w:rPr>
        <w:t xml:space="preserve"> </w:t>
      </w:r>
      <w:r w:rsidR="00496855" w:rsidRPr="00496855">
        <w:rPr>
          <w:lang w:eastAsia="zh-CN" w:bidi="hi-IN"/>
        </w:rPr>
        <w:t>twee</w:t>
      </w:r>
      <w:r w:rsidR="00FF3FAC">
        <w:rPr>
          <w:lang w:eastAsia="zh-CN" w:bidi="hi-IN"/>
        </w:rPr>
        <w:t xml:space="preserve"> </w:t>
      </w:r>
      <w:r w:rsidR="00496855" w:rsidRPr="00496855">
        <w:rPr>
          <w:lang w:eastAsia="zh-CN" w:bidi="hi-IN"/>
        </w:rPr>
        <w:t>doelen,</w:t>
      </w:r>
      <w:r w:rsidR="00FF3FAC">
        <w:rPr>
          <w:lang w:eastAsia="zh-CN" w:bidi="hi-IN"/>
        </w:rPr>
        <w:t xml:space="preserve"> </w:t>
      </w:r>
      <w:r w:rsidR="00496855" w:rsidRPr="00496855">
        <w:rPr>
          <w:lang w:eastAsia="zh-CN" w:bidi="hi-IN"/>
        </w:rPr>
        <w:t>namelijk</w:t>
      </w:r>
      <w:r w:rsidR="00FF3FAC">
        <w:rPr>
          <w:lang w:eastAsia="zh-CN" w:bidi="hi-IN"/>
        </w:rPr>
        <w:t xml:space="preserve"> </w:t>
      </w:r>
      <w:r w:rsidR="00496855" w:rsidRPr="00496855">
        <w:rPr>
          <w:lang w:eastAsia="zh-CN" w:bidi="hi-IN"/>
        </w:rPr>
        <w:t>het</w:t>
      </w:r>
      <w:r w:rsidR="00FF3FAC">
        <w:rPr>
          <w:lang w:eastAsia="zh-CN" w:bidi="hi-IN"/>
        </w:rPr>
        <w:t xml:space="preserve"> </w:t>
      </w:r>
      <w:r w:rsidR="00496855" w:rsidRPr="00496855">
        <w:rPr>
          <w:lang w:eastAsia="zh-CN" w:bidi="hi-IN"/>
        </w:rPr>
        <w:t>bieden</w:t>
      </w:r>
      <w:r w:rsidR="00FF3FAC">
        <w:rPr>
          <w:lang w:eastAsia="zh-CN" w:bidi="hi-IN"/>
        </w:rPr>
        <w:t xml:space="preserve"> </w:t>
      </w:r>
      <w:r w:rsidR="00496855" w:rsidRPr="00496855">
        <w:rPr>
          <w:lang w:eastAsia="zh-CN" w:bidi="hi-IN"/>
        </w:rPr>
        <w:t>van</w:t>
      </w:r>
      <w:r w:rsidR="00FF3FAC">
        <w:rPr>
          <w:lang w:eastAsia="zh-CN" w:bidi="hi-IN"/>
        </w:rPr>
        <w:t xml:space="preserve"> </w:t>
      </w:r>
      <w:r w:rsidR="00496855" w:rsidRPr="00496855">
        <w:rPr>
          <w:lang w:eastAsia="zh-CN" w:bidi="hi-IN"/>
        </w:rPr>
        <w:t>ruimte</w:t>
      </w:r>
      <w:r w:rsidR="00FF3FAC">
        <w:rPr>
          <w:lang w:eastAsia="zh-CN" w:bidi="hi-IN"/>
        </w:rPr>
        <w:t xml:space="preserve"> </w:t>
      </w:r>
      <w:r w:rsidR="00496855" w:rsidRPr="00496855">
        <w:rPr>
          <w:lang w:eastAsia="zh-CN" w:bidi="hi-IN"/>
        </w:rPr>
        <w:t>aan</w:t>
      </w:r>
      <w:r w:rsidR="00FF3FAC">
        <w:rPr>
          <w:lang w:eastAsia="zh-CN" w:bidi="hi-IN"/>
        </w:rPr>
        <w:t xml:space="preserve"> </w:t>
      </w:r>
      <w:r w:rsidR="00496855" w:rsidRPr="00496855">
        <w:rPr>
          <w:lang w:eastAsia="zh-CN" w:bidi="hi-IN"/>
        </w:rPr>
        <w:t>maatschappelijke</w:t>
      </w:r>
      <w:r w:rsidR="00FF3FAC">
        <w:rPr>
          <w:lang w:eastAsia="zh-CN" w:bidi="hi-IN"/>
        </w:rPr>
        <w:t xml:space="preserve"> </w:t>
      </w:r>
      <w:r w:rsidR="00496855" w:rsidRPr="00496855">
        <w:rPr>
          <w:lang w:eastAsia="zh-CN" w:bidi="hi-IN"/>
        </w:rPr>
        <w:t>activiteiten</w:t>
      </w:r>
      <w:r w:rsidR="00FF3FAC">
        <w:rPr>
          <w:lang w:eastAsia="zh-CN" w:bidi="hi-IN"/>
        </w:rPr>
        <w:t xml:space="preserve"> </w:t>
      </w:r>
      <w:r w:rsidR="00496855" w:rsidRPr="00496855">
        <w:rPr>
          <w:lang w:eastAsia="zh-CN" w:bidi="hi-IN"/>
        </w:rPr>
        <w:t>en</w:t>
      </w:r>
      <w:r w:rsidR="00FF3FAC">
        <w:rPr>
          <w:lang w:eastAsia="zh-CN" w:bidi="hi-IN"/>
        </w:rPr>
        <w:t xml:space="preserve"> </w:t>
      </w:r>
      <w:r w:rsidR="00496855" w:rsidRPr="00496855">
        <w:rPr>
          <w:lang w:eastAsia="zh-CN" w:bidi="hi-IN"/>
        </w:rPr>
        <w:t>het</w:t>
      </w:r>
      <w:r w:rsidR="00FF3FAC">
        <w:rPr>
          <w:lang w:eastAsia="zh-CN" w:bidi="hi-IN"/>
        </w:rPr>
        <w:t xml:space="preserve"> </w:t>
      </w:r>
      <w:r w:rsidR="00496855" w:rsidRPr="00496855">
        <w:rPr>
          <w:lang w:eastAsia="zh-CN" w:bidi="hi-IN"/>
        </w:rPr>
        <w:t>beschermen</w:t>
      </w:r>
      <w:r w:rsidR="00FF3FAC">
        <w:rPr>
          <w:lang w:eastAsia="zh-CN" w:bidi="hi-IN"/>
        </w:rPr>
        <w:t xml:space="preserve"> </w:t>
      </w:r>
      <w:r w:rsidR="00496855" w:rsidRPr="00496855">
        <w:rPr>
          <w:lang w:eastAsia="zh-CN" w:bidi="hi-IN"/>
        </w:rPr>
        <w:t>van</w:t>
      </w:r>
      <w:r w:rsidR="00FF3FAC">
        <w:rPr>
          <w:lang w:eastAsia="zh-CN" w:bidi="hi-IN"/>
        </w:rPr>
        <w:t xml:space="preserve"> </w:t>
      </w:r>
      <w:r w:rsidR="00496855" w:rsidRPr="00496855">
        <w:rPr>
          <w:lang w:eastAsia="zh-CN" w:bidi="hi-IN"/>
        </w:rPr>
        <w:t>een</w:t>
      </w:r>
      <w:r w:rsidR="00FF3FAC">
        <w:rPr>
          <w:lang w:eastAsia="zh-CN" w:bidi="hi-IN"/>
        </w:rPr>
        <w:t xml:space="preserve"> </w:t>
      </w:r>
      <w:r w:rsidR="00496855" w:rsidRPr="00496855">
        <w:rPr>
          <w:lang w:eastAsia="zh-CN" w:bidi="hi-IN"/>
        </w:rPr>
        <w:t>goed</w:t>
      </w:r>
      <w:r w:rsidR="00FF3FAC">
        <w:rPr>
          <w:lang w:eastAsia="zh-CN" w:bidi="hi-IN"/>
        </w:rPr>
        <w:t xml:space="preserve"> </w:t>
      </w:r>
      <w:r w:rsidR="00496855" w:rsidRPr="00496855">
        <w:rPr>
          <w:lang w:eastAsia="zh-CN" w:bidi="hi-IN"/>
        </w:rPr>
        <w:t>woon-</w:t>
      </w:r>
      <w:r w:rsidR="00FF3FAC">
        <w:rPr>
          <w:lang w:eastAsia="zh-CN" w:bidi="hi-IN"/>
        </w:rPr>
        <w:t xml:space="preserve"> </w:t>
      </w:r>
      <w:r w:rsidR="00496855" w:rsidRPr="00496855">
        <w:rPr>
          <w:lang w:eastAsia="zh-CN" w:bidi="hi-IN"/>
        </w:rPr>
        <w:t>en</w:t>
      </w:r>
      <w:r w:rsidR="00FF3FAC">
        <w:rPr>
          <w:lang w:eastAsia="zh-CN" w:bidi="hi-IN"/>
        </w:rPr>
        <w:t xml:space="preserve"> </w:t>
      </w:r>
      <w:r w:rsidR="00496855" w:rsidRPr="00496855">
        <w:rPr>
          <w:lang w:eastAsia="zh-CN" w:bidi="hi-IN"/>
        </w:rPr>
        <w:t>leefklimaat</w:t>
      </w:r>
      <w:r w:rsidR="00FF3FAC">
        <w:rPr>
          <w:lang w:eastAsia="zh-CN" w:bidi="hi-IN"/>
        </w:rPr>
        <w:t xml:space="preserve"> </w:t>
      </w:r>
      <w:r w:rsidR="00496855" w:rsidRPr="00496855">
        <w:rPr>
          <w:lang w:eastAsia="zh-CN" w:bidi="hi-IN"/>
        </w:rPr>
        <w:t>(zie</w:t>
      </w:r>
      <w:r w:rsidR="00FF3FAC">
        <w:rPr>
          <w:lang w:eastAsia="zh-CN" w:bidi="hi-IN"/>
        </w:rPr>
        <w:t xml:space="preserve"> </w:t>
      </w:r>
      <w:r w:rsidR="00496855" w:rsidRPr="00496855">
        <w:rPr>
          <w:lang w:eastAsia="zh-CN" w:bidi="hi-IN"/>
        </w:rPr>
        <w:t>ook</w:t>
      </w:r>
      <w:r w:rsidR="00FF3FAC">
        <w:rPr>
          <w:lang w:eastAsia="zh-CN" w:bidi="hi-IN"/>
        </w:rPr>
        <w:t xml:space="preserve"> </w:t>
      </w:r>
      <w:r w:rsidR="00496855" w:rsidRPr="00496855">
        <w:rPr>
          <w:lang w:eastAsia="zh-CN" w:bidi="hi-IN"/>
        </w:rPr>
        <w:t>toelichting</w:t>
      </w:r>
      <w:r w:rsidR="00FF3FAC">
        <w:rPr>
          <w:lang w:eastAsia="zh-CN" w:bidi="hi-IN"/>
        </w:rPr>
        <w:t xml:space="preserve"> </w:t>
      </w:r>
      <w:r w:rsidR="00496855" w:rsidRPr="00496855">
        <w:rPr>
          <w:lang w:eastAsia="zh-CN" w:bidi="hi-IN"/>
        </w:rPr>
        <w:t>op</w:t>
      </w:r>
      <w:r w:rsidR="00FF3FAC">
        <w:rPr>
          <w:lang w:eastAsia="zh-CN" w:bidi="hi-IN"/>
        </w:rPr>
        <w:t xml:space="preserve"> </w:t>
      </w:r>
      <w:r w:rsidR="00496855" w:rsidRPr="00496855">
        <w:rPr>
          <w:lang w:eastAsia="zh-CN" w:bidi="hi-IN"/>
        </w:rPr>
        <w:t>artikel</w:t>
      </w:r>
      <w:r w:rsidR="00FF3FAC">
        <w:rPr>
          <w:lang w:eastAsia="zh-CN" w:bidi="hi-IN"/>
        </w:rPr>
        <w:t xml:space="preserve"> </w:t>
      </w:r>
      <w:r w:rsidR="00496855" w:rsidRPr="00496855">
        <w:rPr>
          <w:lang w:eastAsia="zh-CN" w:bidi="hi-IN"/>
        </w:rPr>
        <w:t>5.1061</w:t>
      </w:r>
      <w:r w:rsidR="00FF3FAC">
        <w:rPr>
          <w:lang w:eastAsia="zh-CN" w:bidi="hi-IN"/>
        </w:rPr>
        <w:t xml:space="preserve"> </w:t>
      </w:r>
      <w:r w:rsidR="00496855" w:rsidRPr="00496855">
        <w:rPr>
          <w:lang w:eastAsia="zh-CN" w:bidi="hi-IN"/>
        </w:rPr>
        <w:t>toepassingsbereik).</w:t>
      </w:r>
    </w:p>
    <w:p w14:paraId="073D95F8" w14:textId="73EA31A4" w:rsidR="000E0A22" w:rsidRPr="00932B3A" w:rsidRDefault="00C7650D" w:rsidP="00C7650D">
      <w:pPr>
        <w:pStyle w:val="Divisiekop5"/>
        <w:rPr>
          <w:lang w:eastAsia="zh-CN" w:bidi="hi-IN"/>
        </w:rPr>
      </w:pPr>
      <w:r>
        <w:rPr>
          <w:lang w:eastAsia="zh-CN" w:bidi="hi-IN"/>
        </w:rPr>
        <w:tab/>
      </w:r>
      <w:r w:rsidR="000E0A22" w:rsidRPr="00932B3A">
        <w:rPr>
          <w:lang w:eastAsia="zh-CN" w:bidi="hi-IN"/>
        </w:rPr>
        <w:t>Toelichting</w:t>
      </w:r>
      <w:r w:rsidR="00FF3FAC">
        <w:rPr>
          <w:lang w:eastAsia="zh-CN" w:bidi="hi-IN"/>
        </w:rPr>
        <w:t xml:space="preserve"> </w:t>
      </w:r>
      <w:r w:rsidR="000E0A22" w:rsidRPr="00932B3A">
        <w:rPr>
          <w:lang w:eastAsia="zh-CN" w:bidi="hi-IN"/>
        </w:rPr>
        <w:t>Artikel</w:t>
      </w:r>
      <w:r w:rsidR="00FF3FAC">
        <w:rPr>
          <w:lang w:eastAsia="zh-CN" w:bidi="hi-IN"/>
        </w:rPr>
        <w:t xml:space="preserve"> </w:t>
      </w:r>
      <w:r w:rsidR="000E0A22" w:rsidRPr="00932B3A">
        <w:rPr>
          <w:lang w:eastAsia="zh-CN" w:bidi="hi-IN"/>
        </w:rPr>
        <w:t>5.</w:t>
      </w:r>
      <w:r w:rsidR="000F55D9">
        <w:rPr>
          <w:lang w:eastAsia="zh-CN" w:bidi="hi-IN"/>
        </w:rPr>
        <w:t>1063</w:t>
      </w:r>
      <w:r w:rsidR="00FF3FAC">
        <w:rPr>
          <w:lang w:eastAsia="zh-CN" w:bidi="hi-IN"/>
        </w:rPr>
        <w:t xml:space="preserve"> </w:t>
      </w:r>
      <w:r w:rsidR="000E0A22" w:rsidRPr="00932B3A">
        <w:rPr>
          <w:lang w:eastAsia="zh-CN" w:bidi="hi-IN"/>
        </w:rPr>
        <w:t>Maatschappelijke</w:t>
      </w:r>
      <w:r w:rsidR="00FF3FAC">
        <w:rPr>
          <w:lang w:eastAsia="zh-CN" w:bidi="hi-IN"/>
        </w:rPr>
        <w:t xml:space="preserve"> </w:t>
      </w:r>
      <w:r w:rsidR="000E0A22" w:rsidRPr="00932B3A">
        <w:rPr>
          <w:lang w:eastAsia="zh-CN" w:bidi="hi-IN"/>
        </w:rPr>
        <w:t>activiteit</w:t>
      </w:r>
      <w:r w:rsidR="00FF3FAC">
        <w:rPr>
          <w:lang w:eastAsia="zh-CN" w:bidi="hi-IN"/>
        </w:rPr>
        <w:t xml:space="preserve"> </w:t>
      </w:r>
      <w:r w:rsidR="000E0A22" w:rsidRPr="00932B3A">
        <w:rPr>
          <w:lang w:eastAsia="zh-CN" w:bidi="hi-IN"/>
        </w:rPr>
        <w:t>–</w:t>
      </w:r>
      <w:r w:rsidR="00FF3FAC">
        <w:rPr>
          <w:lang w:eastAsia="zh-CN" w:bidi="hi-IN"/>
        </w:rPr>
        <w:t xml:space="preserve"> </w:t>
      </w:r>
      <w:r w:rsidR="000E0A22" w:rsidRPr="00932B3A">
        <w:rPr>
          <w:lang w:eastAsia="zh-CN" w:bidi="hi-IN"/>
        </w:rPr>
        <w:t>categorie</w:t>
      </w:r>
      <w:r w:rsidR="00FF3FAC">
        <w:rPr>
          <w:lang w:eastAsia="zh-CN" w:bidi="hi-IN"/>
        </w:rPr>
        <w:t xml:space="preserve"> </w:t>
      </w:r>
      <w:r w:rsidR="000E0A22" w:rsidRPr="00932B3A">
        <w:rPr>
          <w:lang w:eastAsia="zh-CN" w:bidi="hi-IN"/>
        </w:rPr>
        <w:t>I</w:t>
      </w:r>
    </w:p>
    <w:p w14:paraId="24EC5AE4" w14:textId="0C29F00C" w:rsidR="00BA4A6E" w:rsidRDefault="000A18FE" w:rsidP="000E0A22">
      <w:pPr>
        <w:rPr>
          <w:lang w:eastAsia="zh-CN" w:bidi="hi-IN"/>
        </w:rPr>
      </w:pPr>
      <w:r>
        <w:rPr>
          <w:lang w:eastAsia="zh-CN" w:bidi="hi-IN"/>
        </w:rPr>
        <w:t>Zoals</w:t>
      </w:r>
      <w:r w:rsidR="00FF3FAC">
        <w:rPr>
          <w:lang w:eastAsia="zh-CN" w:bidi="hi-IN"/>
        </w:rPr>
        <w:t xml:space="preserve"> </w:t>
      </w:r>
      <w:r>
        <w:rPr>
          <w:lang w:eastAsia="zh-CN" w:bidi="hi-IN"/>
        </w:rPr>
        <w:t>aan</w:t>
      </w:r>
      <w:r w:rsidR="00FF3FAC">
        <w:rPr>
          <w:lang w:eastAsia="zh-CN" w:bidi="hi-IN"/>
        </w:rPr>
        <w:t xml:space="preserve"> </w:t>
      </w:r>
      <w:r>
        <w:rPr>
          <w:lang w:eastAsia="zh-CN" w:bidi="hi-IN"/>
        </w:rPr>
        <w:t>het</w:t>
      </w:r>
      <w:r w:rsidR="00FF3FAC">
        <w:rPr>
          <w:lang w:eastAsia="zh-CN" w:bidi="hi-IN"/>
        </w:rPr>
        <w:t xml:space="preserve"> </w:t>
      </w:r>
      <w:r>
        <w:rPr>
          <w:lang w:eastAsia="zh-CN" w:bidi="hi-IN"/>
        </w:rPr>
        <w:t>begin</w:t>
      </w:r>
      <w:r w:rsidR="00FF3FAC">
        <w:rPr>
          <w:lang w:eastAsia="zh-CN" w:bidi="hi-IN"/>
        </w:rPr>
        <w:t xml:space="preserve"> </w:t>
      </w:r>
      <w:r>
        <w:rPr>
          <w:lang w:eastAsia="zh-CN" w:bidi="hi-IN"/>
        </w:rPr>
        <w:t>van</w:t>
      </w:r>
      <w:r w:rsidR="00FF3FAC">
        <w:rPr>
          <w:lang w:eastAsia="zh-CN" w:bidi="hi-IN"/>
        </w:rPr>
        <w:t xml:space="preserve"> </w:t>
      </w:r>
      <w:r>
        <w:rPr>
          <w:lang w:eastAsia="zh-CN" w:bidi="hi-IN"/>
        </w:rPr>
        <w:t>de</w:t>
      </w:r>
      <w:r w:rsidR="00FF3FAC">
        <w:rPr>
          <w:lang w:eastAsia="zh-CN" w:bidi="hi-IN"/>
        </w:rPr>
        <w:t xml:space="preserve"> </w:t>
      </w:r>
      <w:r>
        <w:rPr>
          <w:lang w:eastAsia="zh-CN" w:bidi="hi-IN"/>
        </w:rPr>
        <w:t>toelichting</w:t>
      </w:r>
      <w:r w:rsidR="00FF3FAC">
        <w:rPr>
          <w:lang w:eastAsia="zh-CN" w:bidi="hi-IN"/>
        </w:rPr>
        <w:t xml:space="preserve"> </w:t>
      </w:r>
      <w:r>
        <w:rPr>
          <w:lang w:eastAsia="zh-CN" w:bidi="hi-IN"/>
        </w:rPr>
        <w:t>op</w:t>
      </w:r>
      <w:r w:rsidR="00FF3FAC">
        <w:rPr>
          <w:lang w:eastAsia="zh-CN" w:bidi="hi-IN"/>
        </w:rPr>
        <w:t xml:space="preserve"> </w:t>
      </w:r>
      <w:r>
        <w:rPr>
          <w:lang w:eastAsia="zh-CN" w:bidi="hi-IN"/>
        </w:rPr>
        <w:t>deze</w:t>
      </w:r>
      <w:r w:rsidR="00FF3FAC">
        <w:rPr>
          <w:lang w:eastAsia="zh-CN" w:bidi="hi-IN"/>
        </w:rPr>
        <w:t xml:space="preserve"> </w:t>
      </w:r>
      <w:r>
        <w:rPr>
          <w:lang w:eastAsia="zh-CN" w:bidi="hi-IN"/>
        </w:rPr>
        <w:t>paragraaf</w:t>
      </w:r>
      <w:r w:rsidR="00FF3FAC">
        <w:rPr>
          <w:lang w:eastAsia="zh-CN" w:bidi="hi-IN"/>
        </w:rPr>
        <w:t xml:space="preserve"> </w:t>
      </w:r>
      <w:r>
        <w:rPr>
          <w:lang w:eastAsia="zh-CN" w:bidi="hi-IN"/>
        </w:rPr>
        <w:t>is</w:t>
      </w:r>
      <w:r w:rsidR="00FF3FAC">
        <w:rPr>
          <w:lang w:eastAsia="zh-CN" w:bidi="hi-IN"/>
        </w:rPr>
        <w:t xml:space="preserve"> </w:t>
      </w:r>
      <w:r>
        <w:rPr>
          <w:lang w:eastAsia="zh-CN" w:bidi="hi-IN"/>
        </w:rPr>
        <w:t>aangegeven,</w:t>
      </w:r>
      <w:r w:rsidR="00FF3FAC">
        <w:rPr>
          <w:lang w:eastAsia="zh-CN" w:bidi="hi-IN"/>
        </w:rPr>
        <w:t xml:space="preserve"> </w:t>
      </w:r>
      <w:r>
        <w:rPr>
          <w:lang w:eastAsia="zh-CN" w:bidi="hi-IN"/>
        </w:rPr>
        <w:t>zijn</w:t>
      </w:r>
      <w:r w:rsidR="00FF3FAC">
        <w:rPr>
          <w:lang w:eastAsia="zh-CN" w:bidi="hi-IN"/>
        </w:rPr>
        <w:t xml:space="preserve"> </w:t>
      </w:r>
      <w:r>
        <w:rPr>
          <w:lang w:eastAsia="zh-CN" w:bidi="hi-IN"/>
        </w:rPr>
        <w:t>de</w:t>
      </w:r>
      <w:r w:rsidR="00FF3FAC">
        <w:rPr>
          <w:lang w:eastAsia="zh-CN" w:bidi="hi-IN"/>
        </w:rPr>
        <w:t xml:space="preserve"> </w:t>
      </w:r>
      <w:r>
        <w:rPr>
          <w:lang w:eastAsia="zh-CN" w:bidi="hi-IN"/>
        </w:rPr>
        <w:t>regels</w:t>
      </w:r>
      <w:r w:rsidR="00FF3FAC">
        <w:rPr>
          <w:lang w:eastAsia="zh-CN" w:bidi="hi-IN"/>
        </w:rPr>
        <w:t xml:space="preserve"> </w:t>
      </w:r>
      <w:r>
        <w:rPr>
          <w:lang w:eastAsia="zh-CN" w:bidi="hi-IN"/>
        </w:rPr>
        <w:t>in</w:t>
      </w:r>
      <w:r w:rsidR="00FF3FAC">
        <w:rPr>
          <w:lang w:eastAsia="zh-CN" w:bidi="hi-IN"/>
        </w:rPr>
        <w:t xml:space="preserve"> </w:t>
      </w:r>
      <w:r>
        <w:rPr>
          <w:lang w:eastAsia="zh-CN" w:bidi="hi-IN"/>
        </w:rPr>
        <w:t>deze</w:t>
      </w:r>
      <w:r w:rsidR="00FF3FAC">
        <w:rPr>
          <w:lang w:eastAsia="zh-CN" w:bidi="hi-IN"/>
        </w:rPr>
        <w:t xml:space="preserve"> </w:t>
      </w:r>
      <w:r>
        <w:rPr>
          <w:lang w:eastAsia="zh-CN" w:bidi="hi-IN"/>
        </w:rPr>
        <w:t>paragraaf</w:t>
      </w:r>
      <w:r w:rsidR="00FF3FAC">
        <w:rPr>
          <w:lang w:eastAsia="zh-CN" w:bidi="hi-IN"/>
        </w:rPr>
        <w:t xml:space="preserve"> </w:t>
      </w:r>
      <w:r>
        <w:rPr>
          <w:lang w:eastAsia="zh-CN" w:bidi="hi-IN"/>
        </w:rPr>
        <w:t>gemaakt</w:t>
      </w:r>
      <w:r w:rsidR="00FF3FAC">
        <w:rPr>
          <w:lang w:eastAsia="zh-CN" w:bidi="hi-IN"/>
        </w:rPr>
        <w:t xml:space="preserve"> </w:t>
      </w:r>
      <w:r>
        <w:rPr>
          <w:lang w:eastAsia="zh-CN" w:bidi="hi-IN"/>
        </w:rPr>
        <w:t>voor</w:t>
      </w:r>
      <w:r w:rsidR="00FF3FAC">
        <w:rPr>
          <w:lang w:eastAsia="zh-CN" w:bidi="hi-IN"/>
        </w:rPr>
        <w:t xml:space="preserve"> </w:t>
      </w:r>
      <w:r w:rsidR="00BA4A6E">
        <w:rPr>
          <w:lang w:eastAsia="zh-CN" w:bidi="hi-IN"/>
        </w:rPr>
        <w:t>het</w:t>
      </w:r>
      <w:r w:rsidR="00FF3FAC">
        <w:rPr>
          <w:lang w:eastAsia="zh-CN" w:bidi="hi-IN"/>
        </w:rPr>
        <w:t xml:space="preserve"> </w:t>
      </w:r>
      <w:r w:rsidR="00BA4A6E">
        <w:rPr>
          <w:lang w:eastAsia="zh-CN" w:bidi="hi-IN"/>
        </w:rPr>
        <w:t>verrichten</w:t>
      </w:r>
      <w:r w:rsidR="00FF3FAC">
        <w:rPr>
          <w:lang w:eastAsia="zh-CN" w:bidi="hi-IN"/>
        </w:rPr>
        <w:t xml:space="preserve"> </w:t>
      </w:r>
      <w:r w:rsidR="00BA4A6E">
        <w:rPr>
          <w:lang w:eastAsia="zh-CN" w:bidi="hi-IN"/>
        </w:rPr>
        <w:t>van</w:t>
      </w:r>
      <w:r w:rsidR="00FF3FAC">
        <w:rPr>
          <w:lang w:eastAsia="zh-CN" w:bidi="hi-IN"/>
        </w:rPr>
        <w:t xml:space="preserve"> </w:t>
      </w:r>
      <w:r>
        <w:rPr>
          <w:lang w:eastAsia="zh-CN" w:bidi="hi-IN"/>
        </w:rPr>
        <w:t>onderwijsactiviteiten</w:t>
      </w:r>
      <w:r w:rsidR="00FF3FAC">
        <w:rPr>
          <w:lang w:eastAsia="zh-CN" w:bidi="hi-IN"/>
        </w:rPr>
        <w:t xml:space="preserve"> </w:t>
      </w:r>
      <w:r>
        <w:rPr>
          <w:lang w:eastAsia="zh-CN" w:bidi="hi-IN"/>
        </w:rPr>
        <w:t>en</w:t>
      </w:r>
      <w:r w:rsidR="00FF3FAC">
        <w:rPr>
          <w:lang w:eastAsia="zh-CN" w:bidi="hi-IN"/>
        </w:rPr>
        <w:t xml:space="preserve"> </w:t>
      </w:r>
      <w:r w:rsidR="00BA4A6E">
        <w:rPr>
          <w:lang w:eastAsia="zh-CN" w:bidi="hi-IN"/>
        </w:rPr>
        <w:t>voor</w:t>
      </w:r>
      <w:r w:rsidR="00FF3FAC">
        <w:rPr>
          <w:lang w:eastAsia="zh-CN" w:bidi="hi-IN"/>
        </w:rPr>
        <w:t xml:space="preserve"> </w:t>
      </w:r>
      <w:r w:rsidR="005632F0">
        <w:rPr>
          <w:lang w:eastAsia="zh-CN" w:bidi="hi-IN"/>
        </w:rPr>
        <w:t>het</w:t>
      </w:r>
      <w:r w:rsidR="00FF3FAC">
        <w:rPr>
          <w:lang w:eastAsia="zh-CN" w:bidi="hi-IN"/>
        </w:rPr>
        <w:t xml:space="preserve"> </w:t>
      </w:r>
      <w:r w:rsidR="005632F0">
        <w:rPr>
          <w:lang w:eastAsia="zh-CN" w:bidi="hi-IN"/>
        </w:rPr>
        <w:t>verrichten</w:t>
      </w:r>
      <w:r w:rsidR="00FF3FAC">
        <w:rPr>
          <w:lang w:eastAsia="zh-CN" w:bidi="hi-IN"/>
        </w:rPr>
        <w:t xml:space="preserve"> </w:t>
      </w:r>
      <w:r w:rsidR="005632F0">
        <w:rPr>
          <w:lang w:eastAsia="zh-CN" w:bidi="hi-IN"/>
        </w:rPr>
        <w:t>van</w:t>
      </w:r>
      <w:r w:rsidR="00FF3FAC">
        <w:rPr>
          <w:lang w:eastAsia="zh-CN" w:bidi="hi-IN"/>
        </w:rPr>
        <w:t xml:space="preserve"> </w:t>
      </w:r>
      <w:r w:rsidR="005632F0">
        <w:rPr>
          <w:lang w:eastAsia="zh-CN" w:bidi="hi-IN"/>
        </w:rPr>
        <w:t>(para)medische</w:t>
      </w:r>
      <w:r w:rsidR="00FF3FAC">
        <w:rPr>
          <w:lang w:eastAsia="zh-CN" w:bidi="hi-IN"/>
        </w:rPr>
        <w:t xml:space="preserve"> </w:t>
      </w:r>
      <w:r w:rsidR="005632F0">
        <w:rPr>
          <w:lang w:eastAsia="zh-CN" w:bidi="hi-IN"/>
        </w:rPr>
        <w:t>activiteiten</w:t>
      </w:r>
      <w:r w:rsidR="00FF3FAC">
        <w:rPr>
          <w:lang w:eastAsia="zh-CN" w:bidi="hi-IN"/>
        </w:rPr>
        <w:t xml:space="preserve"> </w:t>
      </w:r>
      <w:r w:rsidR="005632F0">
        <w:rPr>
          <w:lang w:eastAsia="zh-CN" w:bidi="hi-IN"/>
        </w:rPr>
        <w:t>in</w:t>
      </w:r>
      <w:r w:rsidR="00FF3FAC">
        <w:rPr>
          <w:lang w:eastAsia="zh-CN" w:bidi="hi-IN"/>
        </w:rPr>
        <w:t xml:space="preserve"> </w:t>
      </w:r>
      <w:r w:rsidR="00BA4A6E">
        <w:rPr>
          <w:lang w:eastAsia="zh-CN" w:bidi="hi-IN"/>
        </w:rPr>
        <w:t>een</w:t>
      </w:r>
      <w:r w:rsidR="00FF3FAC">
        <w:rPr>
          <w:lang w:eastAsia="zh-CN" w:bidi="hi-IN"/>
        </w:rPr>
        <w:t xml:space="preserve"> </w:t>
      </w:r>
      <w:r w:rsidR="00BA4A6E">
        <w:rPr>
          <w:lang w:eastAsia="zh-CN" w:bidi="hi-IN"/>
        </w:rPr>
        <w:t>kliniek</w:t>
      </w:r>
      <w:r w:rsidR="00FF3FAC">
        <w:rPr>
          <w:lang w:eastAsia="zh-CN" w:bidi="hi-IN"/>
        </w:rPr>
        <w:t xml:space="preserve"> </w:t>
      </w:r>
      <w:r w:rsidR="00BA4A6E">
        <w:rPr>
          <w:lang w:eastAsia="zh-CN" w:bidi="hi-IN"/>
        </w:rPr>
        <w:t>voor</w:t>
      </w:r>
      <w:r w:rsidR="00FF3FAC">
        <w:rPr>
          <w:lang w:eastAsia="zh-CN" w:bidi="hi-IN"/>
        </w:rPr>
        <w:t xml:space="preserve"> </w:t>
      </w:r>
      <w:r w:rsidR="00BA4A6E">
        <w:rPr>
          <w:lang w:eastAsia="zh-CN" w:bidi="hi-IN"/>
        </w:rPr>
        <w:t>verslavingszorg.</w:t>
      </w:r>
      <w:r w:rsidR="00FF3FAC">
        <w:rPr>
          <w:lang w:eastAsia="zh-CN" w:bidi="hi-IN"/>
        </w:rPr>
        <w:t xml:space="preserve"> </w:t>
      </w:r>
      <w:r w:rsidR="009048B1">
        <w:rPr>
          <w:lang w:eastAsia="zh-CN" w:bidi="hi-IN"/>
        </w:rPr>
        <w:t>Een</w:t>
      </w:r>
      <w:r w:rsidR="00FF3FAC">
        <w:rPr>
          <w:lang w:eastAsia="zh-CN" w:bidi="hi-IN"/>
        </w:rPr>
        <w:t xml:space="preserve"> </w:t>
      </w:r>
      <w:r w:rsidR="009048B1">
        <w:rPr>
          <w:lang w:eastAsia="zh-CN" w:bidi="hi-IN"/>
        </w:rPr>
        <w:t>gemeente</w:t>
      </w:r>
      <w:r w:rsidR="00FF3FAC">
        <w:rPr>
          <w:lang w:eastAsia="zh-CN" w:bidi="hi-IN"/>
        </w:rPr>
        <w:t xml:space="preserve"> </w:t>
      </w:r>
      <w:r w:rsidR="009048B1">
        <w:rPr>
          <w:lang w:eastAsia="zh-CN" w:bidi="hi-IN"/>
        </w:rPr>
        <w:t>kan</w:t>
      </w:r>
      <w:r w:rsidR="00FF3FAC">
        <w:rPr>
          <w:lang w:eastAsia="zh-CN" w:bidi="hi-IN"/>
        </w:rPr>
        <w:t xml:space="preserve"> </w:t>
      </w:r>
      <w:r w:rsidR="009048B1">
        <w:rPr>
          <w:lang w:eastAsia="zh-CN" w:bidi="hi-IN"/>
        </w:rPr>
        <w:t>zelf</w:t>
      </w:r>
      <w:r w:rsidR="00FF3FAC">
        <w:rPr>
          <w:lang w:eastAsia="zh-CN" w:bidi="hi-IN"/>
        </w:rPr>
        <w:t xml:space="preserve"> </w:t>
      </w:r>
      <w:r w:rsidR="009048B1">
        <w:rPr>
          <w:lang w:eastAsia="zh-CN" w:bidi="hi-IN"/>
        </w:rPr>
        <w:t>extra</w:t>
      </w:r>
      <w:r w:rsidR="00FF3FAC">
        <w:rPr>
          <w:lang w:eastAsia="zh-CN" w:bidi="hi-IN"/>
        </w:rPr>
        <w:t xml:space="preserve"> </w:t>
      </w:r>
      <w:r w:rsidR="009048B1">
        <w:rPr>
          <w:lang w:eastAsia="zh-CN" w:bidi="hi-IN"/>
        </w:rPr>
        <w:t>maatschappelijke</w:t>
      </w:r>
      <w:r w:rsidR="00FF3FAC">
        <w:rPr>
          <w:lang w:eastAsia="zh-CN" w:bidi="hi-IN"/>
        </w:rPr>
        <w:t xml:space="preserve"> </w:t>
      </w:r>
      <w:r w:rsidR="009048B1">
        <w:rPr>
          <w:lang w:eastAsia="zh-CN" w:bidi="hi-IN"/>
        </w:rPr>
        <w:t>activiteiten</w:t>
      </w:r>
      <w:r w:rsidR="00FF3FAC">
        <w:rPr>
          <w:lang w:eastAsia="zh-CN" w:bidi="hi-IN"/>
        </w:rPr>
        <w:t xml:space="preserve"> </w:t>
      </w:r>
      <w:r w:rsidR="009048B1">
        <w:rPr>
          <w:lang w:eastAsia="zh-CN" w:bidi="hi-IN"/>
        </w:rPr>
        <w:t>toevoegen</w:t>
      </w:r>
      <w:r w:rsidR="00FF3FAC">
        <w:rPr>
          <w:lang w:eastAsia="zh-CN" w:bidi="hi-IN"/>
        </w:rPr>
        <w:t xml:space="preserve"> </w:t>
      </w:r>
      <w:r w:rsidR="009048B1">
        <w:rPr>
          <w:lang w:eastAsia="zh-CN" w:bidi="hi-IN"/>
        </w:rPr>
        <w:t>aan</w:t>
      </w:r>
      <w:r w:rsidR="00FF3FAC">
        <w:rPr>
          <w:lang w:eastAsia="zh-CN" w:bidi="hi-IN"/>
        </w:rPr>
        <w:t xml:space="preserve"> </w:t>
      </w:r>
      <w:r w:rsidR="009048B1">
        <w:rPr>
          <w:lang w:eastAsia="zh-CN" w:bidi="hi-IN"/>
        </w:rPr>
        <w:t>de</w:t>
      </w:r>
      <w:r w:rsidR="00FF3FAC">
        <w:rPr>
          <w:lang w:eastAsia="zh-CN" w:bidi="hi-IN"/>
        </w:rPr>
        <w:t xml:space="preserve"> </w:t>
      </w:r>
      <w:r w:rsidR="009048B1">
        <w:rPr>
          <w:lang w:eastAsia="zh-CN" w:bidi="hi-IN"/>
        </w:rPr>
        <w:t>opsomming.</w:t>
      </w:r>
    </w:p>
    <w:p w14:paraId="16FD19A0" w14:textId="77777777" w:rsidR="00BA4A6E" w:rsidRDefault="00BA4A6E" w:rsidP="000E0A22">
      <w:pPr>
        <w:rPr>
          <w:lang w:eastAsia="zh-CN" w:bidi="hi-IN"/>
        </w:rPr>
      </w:pPr>
    </w:p>
    <w:p w14:paraId="51E5D121" w14:textId="6EC34968" w:rsidR="000E0A22" w:rsidRDefault="00B46283" w:rsidP="00072AC2">
      <w:pPr>
        <w:rPr>
          <w:lang w:eastAsia="zh-CN" w:bidi="hi-IN"/>
        </w:rPr>
      </w:pPr>
      <w:r>
        <w:rPr>
          <w:lang w:eastAsia="zh-CN" w:bidi="hi-IN"/>
        </w:rPr>
        <w:t>Aangezien</w:t>
      </w:r>
      <w:r w:rsidR="00FF3FAC">
        <w:rPr>
          <w:lang w:eastAsia="zh-CN" w:bidi="hi-IN"/>
        </w:rPr>
        <w:t xml:space="preserve"> </w:t>
      </w:r>
      <w:r>
        <w:rPr>
          <w:lang w:eastAsia="zh-CN" w:bidi="hi-IN"/>
        </w:rPr>
        <w:t>van</w:t>
      </w:r>
      <w:r w:rsidR="00FF3FAC">
        <w:rPr>
          <w:lang w:eastAsia="zh-CN" w:bidi="hi-IN"/>
        </w:rPr>
        <w:t xml:space="preserve"> </w:t>
      </w:r>
      <w:r>
        <w:rPr>
          <w:lang w:eastAsia="zh-CN" w:bidi="hi-IN"/>
        </w:rPr>
        <w:t>‘kliniek</w:t>
      </w:r>
      <w:r w:rsidR="00FF3FAC">
        <w:rPr>
          <w:lang w:eastAsia="zh-CN" w:bidi="hi-IN"/>
        </w:rPr>
        <w:t xml:space="preserve"> </w:t>
      </w:r>
      <w:r>
        <w:rPr>
          <w:lang w:eastAsia="zh-CN" w:bidi="hi-IN"/>
        </w:rPr>
        <w:t>voor</w:t>
      </w:r>
      <w:r w:rsidR="00FF3FAC">
        <w:rPr>
          <w:lang w:eastAsia="zh-CN" w:bidi="hi-IN"/>
        </w:rPr>
        <w:t xml:space="preserve"> </w:t>
      </w:r>
      <w:r>
        <w:rPr>
          <w:lang w:eastAsia="zh-CN" w:bidi="hi-IN"/>
        </w:rPr>
        <w:t>verslavingszorg’</w:t>
      </w:r>
      <w:r w:rsidR="00FF3FAC">
        <w:rPr>
          <w:lang w:eastAsia="zh-CN" w:bidi="hi-IN"/>
        </w:rPr>
        <w:t xml:space="preserve"> </w:t>
      </w:r>
      <w:r w:rsidR="00072AC2">
        <w:rPr>
          <w:lang w:eastAsia="zh-CN" w:bidi="hi-IN"/>
        </w:rPr>
        <w:t>zich</w:t>
      </w:r>
      <w:r w:rsidR="00FF3FAC">
        <w:rPr>
          <w:lang w:eastAsia="zh-CN" w:bidi="hi-IN"/>
        </w:rPr>
        <w:t xml:space="preserve"> </w:t>
      </w:r>
      <w:r w:rsidR="00072AC2">
        <w:rPr>
          <w:lang w:eastAsia="zh-CN" w:bidi="hi-IN"/>
        </w:rPr>
        <w:t>niet</w:t>
      </w:r>
      <w:r w:rsidR="00FF3FAC">
        <w:rPr>
          <w:lang w:eastAsia="zh-CN" w:bidi="hi-IN"/>
        </w:rPr>
        <w:t xml:space="preserve"> </w:t>
      </w:r>
      <w:r w:rsidR="00072AC2">
        <w:rPr>
          <w:lang w:eastAsia="zh-CN" w:bidi="hi-IN"/>
        </w:rPr>
        <w:t>gemakkelijk</w:t>
      </w:r>
      <w:r w:rsidR="00FF3FAC">
        <w:rPr>
          <w:lang w:eastAsia="zh-CN" w:bidi="hi-IN"/>
        </w:rPr>
        <w:t xml:space="preserve"> </w:t>
      </w:r>
      <w:r w:rsidR="00072AC2">
        <w:rPr>
          <w:lang w:eastAsia="zh-CN" w:bidi="hi-IN"/>
        </w:rPr>
        <w:t>laat</w:t>
      </w:r>
      <w:r w:rsidR="00FF3FAC">
        <w:rPr>
          <w:lang w:eastAsia="zh-CN" w:bidi="hi-IN"/>
        </w:rPr>
        <w:t xml:space="preserve"> </w:t>
      </w:r>
      <w:r w:rsidR="00072AC2">
        <w:rPr>
          <w:lang w:eastAsia="zh-CN" w:bidi="hi-IN"/>
        </w:rPr>
        <w:t>beschrijven</w:t>
      </w:r>
      <w:r w:rsidR="00FF3FAC">
        <w:rPr>
          <w:lang w:eastAsia="zh-CN" w:bidi="hi-IN"/>
        </w:rPr>
        <w:t xml:space="preserve"> </w:t>
      </w:r>
      <w:r w:rsidR="00072AC2">
        <w:rPr>
          <w:lang w:eastAsia="zh-CN" w:bidi="hi-IN"/>
        </w:rPr>
        <w:t>als</w:t>
      </w:r>
      <w:r w:rsidR="00FF3FAC">
        <w:rPr>
          <w:lang w:eastAsia="zh-CN" w:bidi="hi-IN"/>
        </w:rPr>
        <w:t xml:space="preserve"> </w:t>
      </w:r>
      <w:r w:rsidR="00072AC2">
        <w:rPr>
          <w:lang w:eastAsia="zh-CN" w:bidi="hi-IN"/>
        </w:rPr>
        <w:t>activiteit,</w:t>
      </w:r>
      <w:r w:rsidR="00FF3FAC">
        <w:rPr>
          <w:lang w:eastAsia="zh-CN" w:bidi="hi-IN"/>
        </w:rPr>
        <w:t xml:space="preserve"> </w:t>
      </w:r>
      <w:r w:rsidR="00072AC2">
        <w:rPr>
          <w:lang w:eastAsia="zh-CN" w:bidi="hi-IN"/>
        </w:rPr>
        <w:t>is</w:t>
      </w:r>
      <w:r w:rsidR="00FF3FAC">
        <w:rPr>
          <w:lang w:eastAsia="zh-CN" w:bidi="hi-IN"/>
        </w:rPr>
        <w:t xml:space="preserve"> </w:t>
      </w:r>
      <w:r w:rsidR="00072AC2">
        <w:rPr>
          <w:lang w:eastAsia="zh-CN" w:bidi="hi-IN"/>
        </w:rPr>
        <w:t>in</w:t>
      </w:r>
      <w:r w:rsidR="00FF3FAC">
        <w:rPr>
          <w:lang w:eastAsia="zh-CN" w:bidi="hi-IN"/>
        </w:rPr>
        <w:t xml:space="preserve"> </w:t>
      </w:r>
      <w:r w:rsidR="00072AC2">
        <w:rPr>
          <w:lang w:eastAsia="zh-CN" w:bidi="hi-IN"/>
        </w:rPr>
        <w:t>sub</w:t>
      </w:r>
      <w:r w:rsidR="00FF3FAC">
        <w:rPr>
          <w:lang w:eastAsia="zh-CN" w:bidi="hi-IN"/>
        </w:rPr>
        <w:t xml:space="preserve"> </w:t>
      </w:r>
      <w:r w:rsidR="00072AC2">
        <w:rPr>
          <w:lang w:eastAsia="zh-CN" w:bidi="hi-IN"/>
        </w:rPr>
        <w:t>b</w:t>
      </w:r>
      <w:r w:rsidR="00FF3FAC">
        <w:rPr>
          <w:lang w:eastAsia="zh-CN" w:bidi="hi-IN"/>
        </w:rPr>
        <w:t xml:space="preserve"> </w:t>
      </w:r>
      <w:r w:rsidR="00072AC2">
        <w:rPr>
          <w:lang w:eastAsia="zh-CN" w:bidi="hi-IN"/>
        </w:rPr>
        <w:t>een</w:t>
      </w:r>
      <w:r w:rsidR="00FF3FAC">
        <w:rPr>
          <w:lang w:eastAsia="zh-CN" w:bidi="hi-IN"/>
        </w:rPr>
        <w:t xml:space="preserve"> </w:t>
      </w:r>
      <w:r w:rsidR="00072AC2">
        <w:rPr>
          <w:lang w:eastAsia="zh-CN" w:bidi="hi-IN"/>
        </w:rPr>
        <w:t>hoofdgroep</w:t>
      </w:r>
      <w:r w:rsidR="00FF3FAC">
        <w:rPr>
          <w:lang w:eastAsia="zh-CN" w:bidi="hi-IN"/>
        </w:rPr>
        <w:t xml:space="preserve"> </w:t>
      </w:r>
      <w:r w:rsidR="00072AC2">
        <w:rPr>
          <w:lang w:eastAsia="zh-CN" w:bidi="hi-IN"/>
        </w:rPr>
        <w:t>van</w:t>
      </w:r>
      <w:r w:rsidR="00FF3FAC">
        <w:rPr>
          <w:lang w:eastAsia="zh-CN" w:bidi="hi-IN"/>
        </w:rPr>
        <w:t xml:space="preserve"> </w:t>
      </w:r>
      <w:r w:rsidR="00072AC2">
        <w:rPr>
          <w:lang w:eastAsia="zh-CN" w:bidi="hi-IN"/>
        </w:rPr>
        <w:t>dergelijke</w:t>
      </w:r>
      <w:r w:rsidR="00FF3FAC">
        <w:rPr>
          <w:lang w:eastAsia="zh-CN" w:bidi="hi-IN"/>
        </w:rPr>
        <w:t xml:space="preserve"> </w:t>
      </w:r>
      <w:r w:rsidR="00072AC2">
        <w:rPr>
          <w:lang w:eastAsia="zh-CN" w:bidi="hi-IN"/>
        </w:rPr>
        <w:t>activiteiten</w:t>
      </w:r>
      <w:r w:rsidR="00FF3FAC">
        <w:rPr>
          <w:lang w:eastAsia="zh-CN" w:bidi="hi-IN"/>
        </w:rPr>
        <w:t xml:space="preserve"> </w:t>
      </w:r>
      <w:r w:rsidR="00072AC2">
        <w:rPr>
          <w:lang w:eastAsia="zh-CN" w:bidi="hi-IN"/>
        </w:rPr>
        <w:t>vermeld;</w:t>
      </w:r>
      <w:r w:rsidR="00FF3FAC">
        <w:rPr>
          <w:lang w:eastAsia="zh-CN" w:bidi="hi-IN"/>
        </w:rPr>
        <w:t xml:space="preserve"> </w:t>
      </w:r>
      <w:r w:rsidR="00072AC2">
        <w:rPr>
          <w:lang w:eastAsia="zh-CN" w:bidi="hi-IN"/>
        </w:rPr>
        <w:t>‘namelijk</w:t>
      </w:r>
      <w:r w:rsidR="00FF3FAC">
        <w:rPr>
          <w:lang w:eastAsia="zh-CN" w:bidi="hi-IN"/>
        </w:rPr>
        <w:t xml:space="preserve"> </w:t>
      </w:r>
      <w:r w:rsidR="00072AC2">
        <w:rPr>
          <w:lang w:eastAsia="zh-CN" w:bidi="hi-IN"/>
        </w:rPr>
        <w:t>het</w:t>
      </w:r>
      <w:r w:rsidR="00FF3FAC">
        <w:rPr>
          <w:lang w:eastAsia="zh-CN" w:bidi="hi-IN"/>
        </w:rPr>
        <w:t xml:space="preserve"> </w:t>
      </w:r>
      <w:r w:rsidR="00072AC2">
        <w:rPr>
          <w:lang w:eastAsia="zh-CN" w:bidi="hi-IN"/>
        </w:rPr>
        <w:t>verrichten</w:t>
      </w:r>
      <w:r w:rsidR="00FF3FAC">
        <w:rPr>
          <w:lang w:eastAsia="zh-CN" w:bidi="hi-IN"/>
        </w:rPr>
        <w:t xml:space="preserve"> </w:t>
      </w:r>
      <w:r w:rsidR="00072AC2">
        <w:rPr>
          <w:lang w:eastAsia="zh-CN" w:bidi="hi-IN"/>
        </w:rPr>
        <w:t>van</w:t>
      </w:r>
      <w:r w:rsidR="00FF3FAC">
        <w:rPr>
          <w:lang w:eastAsia="zh-CN" w:bidi="hi-IN"/>
        </w:rPr>
        <w:t xml:space="preserve"> </w:t>
      </w:r>
      <w:r w:rsidR="00072AC2">
        <w:rPr>
          <w:lang w:eastAsia="zh-CN" w:bidi="hi-IN"/>
        </w:rPr>
        <w:t>medische</w:t>
      </w:r>
      <w:r w:rsidR="00FF3FAC">
        <w:rPr>
          <w:lang w:eastAsia="zh-CN" w:bidi="hi-IN"/>
        </w:rPr>
        <w:t xml:space="preserve"> </w:t>
      </w:r>
      <w:r w:rsidR="00072AC2">
        <w:rPr>
          <w:lang w:eastAsia="zh-CN" w:bidi="hi-IN"/>
        </w:rPr>
        <w:t>of</w:t>
      </w:r>
      <w:r w:rsidR="00FF3FAC">
        <w:rPr>
          <w:lang w:eastAsia="zh-CN" w:bidi="hi-IN"/>
        </w:rPr>
        <w:t xml:space="preserve"> </w:t>
      </w:r>
      <w:r w:rsidR="00072AC2">
        <w:rPr>
          <w:lang w:eastAsia="zh-CN" w:bidi="hi-IN"/>
        </w:rPr>
        <w:t>paramedische</w:t>
      </w:r>
      <w:r w:rsidR="00FF3FAC">
        <w:rPr>
          <w:lang w:eastAsia="zh-CN" w:bidi="hi-IN"/>
        </w:rPr>
        <w:t xml:space="preserve"> </w:t>
      </w:r>
      <w:r w:rsidR="00072AC2">
        <w:rPr>
          <w:lang w:eastAsia="zh-CN" w:bidi="hi-IN"/>
        </w:rPr>
        <w:t>activiteiten</w:t>
      </w:r>
      <w:r w:rsidR="00FF3FAC">
        <w:rPr>
          <w:lang w:eastAsia="zh-CN" w:bidi="hi-IN"/>
        </w:rPr>
        <w:t xml:space="preserve"> </w:t>
      </w:r>
      <w:r w:rsidR="00072AC2">
        <w:rPr>
          <w:lang w:eastAsia="zh-CN" w:bidi="hi-IN"/>
        </w:rPr>
        <w:t>in</w:t>
      </w:r>
      <w:r w:rsidR="00FF3FAC">
        <w:rPr>
          <w:lang w:eastAsia="zh-CN" w:bidi="hi-IN"/>
        </w:rPr>
        <w:t xml:space="preserve"> </w:t>
      </w:r>
      <w:r w:rsidR="00072AC2">
        <w:rPr>
          <w:lang w:eastAsia="zh-CN" w:bidi="hi-IN"/>
        </w:rPr>
        <w:t>de</w:t>
      </w:r>
      <w:r w:rsidR="00FF3FAC">
        <w:rPr>
          <w:lang w:eastAsia="zh-CN" w:bidi="hi-IN"/>
        </w:rPr>
        <w:t xml:space="preserve"> </w:t>
      </w:r>
      <w:r w:rsidR="00072AC2">
        <w:rPr>
          <w:lang w:eastAsia="zh-CN" w:bidi="hi-IN"/>
        </w:rPr>
        <w:t>vorm</w:t>
      </w:r>
      <w:r w:rsidR="00FF3FAC">
        <w:rPr>
          <w:lang w:eastAsia="zh-CN" w:bidi="hi-IN"/>
        </w:rPr>
        <w:t xml:space="preserve"> </w:t>
      </w:r>
      <w:r w:rsidR="00072AC2">
        <w:rPr>
          <w:lang w:eastAsia="zh-CN" w:bidi="hi-IN"/>
        </w:rPr>
        <w:t>van</w:t>
      </w:r>
      <w:r w:rsidR="00FF3FAC">
        <w:rPr>
          <w:lang w:eastAsia="zh-CN" w:bidi="hi-IN"/>
        </w:rPr>
        <w:t xml:space="preserve"> </w:t>
      </w:r>
      <w:r w:rsidR="00072AC2">
        <w:rPr>
          <w:lang w:eastAsia="zh-CN" w:bidi="hi-IN"/>
        </w:rPr>
        <w:t>…’.</w:t>
      </w:r>
      <w:r w:rsidR="00FF3FAC">
        <w:rPr>
          <w:lang w:eastAsia="zh-CN" w:bidi="hi-IN"/>
        </w:rPr>
        <w:t xml:space="preserve"> </w:t>
      </w:r>
      <w:r w:rsidR="007305EC">
        <w:rPr>
          <w:lang w:eastAsia="zh-CN" w:bidi="hi-IN"/>
        </w:rPr>
        <w:t>De</w:t>
      </w:r>
      <w:r w:rsidR="00FF3FAC">
        <w:rPr>
          <w:lang w:eastAsia="zh-CN" w:bidi="hi-IN"/>
        </w:rPr>
        <w:t xml:space="preserve"> </w:t>
      </w:r>
      <w:r w:rsidR="007305EC">
        <w:rPr>
          <w:lang w:eastAsia="zh-CN" w:bidi="hi-IN"/>
        </w:rPr>
        <w:t>term</w:t>
      </w:r>
      <w:r w:rsidR="00FF3FAC">
        <w:rPr>
          <w:lang w:eastAsia="zh-CN" w:bidi="hi-IN"/>
        </w:rPr>
        <w:t xml:space="preserve"> </w:t>
      </w:r>
      <w:r w:rsidR="000E0A22">
        <w:rPr>
          <w:lang w:eastAsia="zh-CN" w:bidi="hi-IN"/>
        </w:rPr>
        <w:t>paramedische</w:t>
      </w:r>
      <w:r w:rsidR="00FF3FAC">
        <w:rPr>
          <w:lang w:eastAsia="zh-CN" w:bidi="hi-IN"/>
        </w:rPr>
        <w:t xml:space="preserve"> </w:t>
      </w:r>
      <w:r w:rsidR="000E0A22">
        <w:rPr>
          <w:lang w:eastAsia="zh-CN" w:bidi="hi-IN"/>
        </w:rPr>
        <w:t>activiteiten</w:t>
      </w:r>
      <w:r w:rsidR="00FF3FAC">
        <w:rPr>
          <w:lang w:eastAsia="zh-CN" w:bidi="hi-IN"/>
        </w:rPr>
        <w:t xml:space="preserve"> </w:t>
      </w:r>
      <w:r w:rsidR="000E0A22">
        <w:rPr>
          <w:lang w:eastAsia="zh-CN" w:bidi="hi-IN"/>
        </w:rPr>
        <w:t>is</w:t>
      </w:r>
      <w:r w:rsidR="00FF3FAC">
        <w:rPr>
          <w:lang w:eastAsia="zh-CN" w:bidi="hi-IN"/>
        </w:rPr>
        <w:t xml:space="preserve"> </w:t>
      </w:r>
      <w:r w:rsidR="000E0A22">
        <w:rPr>
          <w:lang w:eastAsia="zh-CN" w:bidi="hi-IN"/>
        </w:rPr>
        <w:t>opgenomen,</w:t>
      </w:r>
      <w:r w:rsidR="00FF3FAC">
        <w:rPr>
          <w:lang w:eastAsia="zh-CN" w:bidi="hi-IN"/>
        </w:rPr>
        <w:t xml:space="preserve"> </w:t>
      </w:r>
      <w:r w:rsidR="007305EC">
        <w:rPr>
          <w:lang w:eastAsia="zh-CN" w:bidi="hi-IN"/>
        </w:rPr>
        <w:t>aangezien</w:t>
      </w:r>
      <w:r w:rsidR="00FF3FAC">
        <w:rPr>
          <w:lang w:eastAsia="zh-CN" w:bidi="hi-IN"/>
        </w:rPr>
        <w:t xml:space="preserve"> </w:t>
      </w:r>
      <w:r w:rsidR="007305EC">
        <w:rPr>
          <w:lang w:eastAsia="zh-CN" w:bidi="hi-IN"/>
        </w:rPr>
        <w:t>dit</w:t>
      </w:r>
      <w:r w:rsidR="00FF3FAC">
        <w:rPr>
          <w:lang w:eastAsia="zh-CN" w:bidi="hi-IN"/>
        </w:rPr>
        <w:t xml:space="preserve"> </w:t>
      </w:r>
      <w:r w:rsidR="00C9723A">
        <w:rPr>
          <w:lang w:eastAsia="zh-CN" w:bidi="hi-IN"/>
        </w:rPr>
        <w:t>voorkomt</w:t>
      </w:r>
      <w:r w:rsidR="00FF3FAC">
        <w:rPr>
          <w:lang w:eastAsia="zh-CN" w:bidi="hi-IN"/>
        </w:rPr>
        <w:t xml:space="preserve"> </w:t>
      </w:r>
      <w:r w:rsidR="000E0A22">
        <w:rPr>
          <w:lang w:eastAsia="zh-CN" w:bidi="hi-IN"/>
        </w:rPr>
        <w:t>in</w:t>
      </w:r>
      <w:r w:rsidR="00FF3FAC">
        <w:rPr>
          <w:lang w:eastAsia="zh-CN" w:bidi="hi-IN"/>
        </w:rPr>
        <w:t xml:space="preserve"> </w:t>
      </w:r>
      <w:r w:rsidR="000E0A22">
        <w:rPr>
          <w:lang w:eastAsia="zh-CN" w:bidi="hi-IN"/>
        </w:rPr>
        <w:t>bestemmingsplannen.</w:t>
      </w:r>
      <w:r w:rsidR="00FF3FAC">
        <w:rPr>
          <w:lang w:eastAsia="zh-CN" w:bidi="hi-IN"/>
        </w:rPr>
        <w:t xml:space="preserve"> </w:t>
      </w:r>
      <w:r w:rsidR="00C9723A">
        <w:rPr>
          <w:lang w:eastAsia="zh-CN" w:bidi="hi-IN"/>
        </w:rPr>
        <w:t>Hieronder</w:t>
      </w:r>
      <w:r w:rsidR="00FF3FAC">
        <w:rPr>
          <w:lang w:eastAsia="zh-CN" w:bidi="hi-IN"/>
        </w:rPr>
        <w:t xml:space="preserve"> </w:t>
      </w:r>
      <w:r w:rsidR="00C9723A">
        <w:rPr>
          <w:lang w:eastAsia="zh-CN" w:bidi="hi-IN"/>
        </w:rPr>
        <w:t>wordt</w:t>
      </w:r>
      <w:r w:rsidR="00FF3FAC">
        <w:rPr>
          <w:lang w:eastAsia="zh-CN" w:bidi="hi-IN"/>
        </w:rPr>
        <w:t xml:space="preserve"> </w:t>
      </w:r>
      <w:r w:rsidR="00C9723A">
        <w:rPr>
          <w:lang w:eastAsia="zh-CN" w:bidi="hi-IN"/>
        </w:rPr>
        <w:t>verstaan</w:t>
      </w:r>
      <w:r w:rsidR="00FF3FAC">
        <w:rPr>
          <w:lang w:eastAsia="zh-CN" w:bidi="hi-IN"/>
        </w:rPr>
        <w:t xml:space="preserve"> </w:t>
      </w:r>
      <w:r>
        <w:rPr>
          <w:lang w:eastAsia="zh-CN" w:bidi="hi-IN"/>
        </w:rPr>
        <w:t>het</w:t>
      </w:r>
      <w:r w:rsidR="00FF3FAC">
        <w:rPr>
          <w:lang w:eastAsia="zh-CN" w:bidi="hi-IN"/>
        </w:rPr>
        <w:t xml:space="preserve"> </w:t>
      </w:r>
      <w:r>
        <w:rPr>
          <w:lang w:eastAsia="zh-CN" w:bidi="hi-IN"/>
        </w:rPr>
        <w:t>uitoefenen</w:t>
      </w:r>
      <w:r w:rsidR="00FF3FAC">
        <w:rPr>
          <w:lang w:eastAsia="zh-CN" w:bidi="hi-IN"/>
        </w:rPr>
        <w:t xml:space="preserve"> </w:t>
      </w:r>
      <w:r>
        <w:rPr>
          <w:lang w:eastAsia="zh-CN" w:bidi="hi-IN"/>
        </w:rPr>
        <w:t>van</w:t>
      </w:r>
      <w:r w:rsidR="00FF3FAC">
        <w:rPr>
          <w:lang w:eastAsia="zh-CN" w:bidi="hi-IN"/>
        </w:rPr>
        <w:t xml:space="preserve"> </w:t>
      </w:r>
      <w:r>
        <w:rPr>
          <w:lang w:eastAsia="zh-CN" w:bidi="hi-IN"/>
        </w:rPr>
        <w:t>een</w:t>
      </w:r>
      <w:r w:rsidR="00FF3FAC">
        <w:rPr>
          <w:lang w:eastAsia="zh-CN" w:bidi="hi-IN"/>
        </w:rPr>
        <w:t xml:space="preserve"> </w:t>
      </w:r>
      <w:r>
        <w:rPr>
          <w:lang w:eastAsia="zh-CN" w:bidi="hi-IN"/>
        </w:rPr>
        <w:t>beroepsactiviteit</w:t>
      </w:r>
      <w:r w:rsidR="00FF3FAC">
        <w:rPr>
          <w:lang w:eastAsia="zh-CN" w:bidi="hi-IN"/>
        </w:rPr>
        <w:t xml:space="preserve"> </w:t>
      </w:r>
      <w:r>
        <w:rPr>
          <w:lang w:eastAsia="zh-CN" w:bidi="hi-IN"/>
        </w:rPr>
        <w:t>die</w:t>
      </w:r>
      <w:r w:rsidR="00FF3FAC">
        <w:rPr>
          <w:lang w:eastAsia="zh-CN" w:bidi="hi-IN"/>
        </w:rPr>
        <w:t xml:space="preserve"> </w:t>
      </w:r>
      <w:r>
        <w:rPr>
          <w:lang w:eastAsia="zh-CN" w:bidi="hi-IN"/>
        </w:rPr>
        <w:t>samenhangt</w:t>
      </w:r>
      <w:r w:rsidR="00FF3FAC">
        <w:rPr>
          <w:lang w:eastAsia="zh-CN" w:bidi="hi-IN"/>
        </w:rPr>
        <w:t xml:space="preserve"> </w:t>
      </w:r>
      <w:r>
        <w:rPr>
          <w:lang w:eastAsia="zh-CN" w:bidi="hi-IN"/>
        </w:rPr>
        <w:t>met</w:t>
      </w:r>
      <w:r w:rsidR="00FF3FAC">
        <w:rPr>
          <w:lang w:eastAsia="zh-CN" w:bidi="hi-IN"/>
        </w:rPr>
        <w:t xml:space="preserve"> </w:t>
      </w:r>
      <w:r>
        <w:rPr>
          <w:lang w:eastAsia="zh-CN" w:bidi="hi-IN"/>
        </w:rPr>
        <w:t>geneeskunde,</w:t>
      </w:r>
      <w:r w:rsidR="00FF3FAC">
        <w:rPr>
          <w:lang w:eastAsia="zh-CN" w:bidi="hi-IN"/>
        </w:rPr>
        <w:t xml:space="preserve"> </w:t>
      </w:r>
      <w:r>
        <w:rPr>
          <w:lang w:eastAsia="zh-CN" w:bidi="hi-IN"/>
        </w:rPr>
        <w:t>zonder</w:t>
      </w:r>
      <w:r w:rsidR="00FF3FAC">
        <w:rPr>
          <w:lang w:eastAsia="zh-CN" w:bidi="hi-IN"/>
        </w:rPr>
        <w:t xml:space="preserve"> </w:t>
      </w:r>
      <w:r>
        <w:rPr>
          <w:lang w:eastAsia="zh-CN" w:bidi="hi-IN"/>
        </w:rPr>
        <w:t>daadwerkelijk</w:t>
      </w:r>
      <w:r w:rsidR="00FF3FAC">
        <w:rPr>
          <w:lang w:eastAsia="zh-CN" w:bidi="hi-IN"/>
        </w:rPr>
        <w:t xml:space="preserve"> </w:t>
      </w:r>
      <w:r>
        <w:rPr>
          <w:lang w:eastAsia="zh-CN" w:bidi="hi-IN"/>
        </w:rPr>
        <w:t>te</w:t>
      </w:r>
      <w:r w:rsidR="00FF3FAC">
        <w:rPr>
          <w:lang w:eastAsia="zh-CN" w:bidi="hi-IN"/>
        </w:rPr>
        <w:t xml:space="preserve"> </w:t>
      </w:r>
      <w:r>
        <w:rPr>
          <w:lang w:eastAsia="zh-CN" w:bidi="hi-IN"/>
        </w:rPr>
        <w:t>behoren</w:t>
      </w:r>
      <w:r w:rsidR="00FF3FAC">
        <w:rPr>
          <w:lang w:eastAsia="zh-CN" w:bidi="hi-IN"/>
        </w:rPr>
        <w:t xml:space="preserve"> </w:t>
      </w:r>
      <w:r>
        <w:rPr>
          <w:lang w:eastAsia="zh-CN" w:bidi="hi-IN"/>
        </w:rPr>
        <w:t>tot</w:t>
      </w:r>
      <w:r w:rsidR="00FF3FAC">
        <w:rPr>
          <w:lang w:eastAsia="zh-CN" w:bidi="hi-IN"/>
        </w:rPr>
        <w:t xml:space="preserve"> </w:t>
      </w:r>
      <w:r>
        <w:rPr>
          <w:lang w:eastAsia="zh-CN" w:bidi="hi-IN"/>
        </w:rPr>
        <w:t>het</w:t>
      </w:r>
      <w:r w:rsidR="00FF3FAC">
        <w:rPr>
          <w:lang w:eastAsia="zh-CN" w:bidi="hi-IN"/>
        </w:rPr>
        <w:t xml:space="preserve"> </w:t>
      </w:r>
      <w:r>
        <w:rPr>
          <w:lang w:eastAsia="zh-CN" w:bidi="hi-IN"/>
        </w:rPr>
        <w:t>beroep</w:t>
      </w:r>
      <w:r w:rsidR="00FF3FAC">
        <w:rPr>
          <w:lang w:eastAsia="zh-CN" w:bidi="hi-IN"/>
        </w:rPr>
        <w:t xml:space="preserve"> </w:t>
      </w:r>
      <w:r>
        <w:rPr>
          <w:lang w:eastAsia="zh-CN" w:bidi="hi-IN"/>
        </w:rPr>
        <w:t>van</w:t>
      </w:r>
      <w:r w:rsidR="00FF3FAC">
        <w:rPr>
          <w:lang w:eastAsia="zh-CN" w:bidi="hi-IN"/>
        </w:rPr>
        <w:t xml:space="preserve"> </w:t>
      </w:r>
      <w:r>
        <w:rPr>
          <w:lang w:eastAsia="zh-CN" w:bidi="hi-IN"/>
        </w:rPr>
        <w:t>arts</w:t>
      </w:r>
      <w:r w:rsidR="00FF3FAC">
        <w:rPr>
          <w:lang w:eastAsia="zh-CN" w:bidi="hi-IN"/>
        </w:rPr>
        <w:t xml:space="preserve"> </w:t>
      </w:r>
      <w:r>
        <w:rPr>
          <w:lang w:eastAsia="zh-CN" w:bidi="hi-IN"/>
        </w:rPr>
        <w:t>of</w:t>
      </w:r>
      <w:r w:rsidR="00FF3FAC">
        <w:rPr>
          <w:lang w:eastAsia="zh-CN" w:bidi="hi-IN"/>
        </w:rPr>
        <w:t xml:space="preserve"> </w:t>
      </w:r>
      <w:r>
        <w:rPr>
          <w:lang w:eastAsia="zh-CN" w:bidi="hi-IN"/>
        </w:rPr>
        <w:t>tandarts.</w:t>
      </w:r>
      <w:r w:rsidR="00FF3FAC">
        <w:rPr>
          <w:lang w:eastAsia="zh-CN" w:bidi="hi-IN"/>
        </w:rPr>
        <w:t xml:space="preserve"> </w:t>
      </w:r>
      <w:r>
        <w:rPr>
          <w:lang w:eastAsia="zh-CN" w:bidi="hi-IN"/>
        </w:rPr>
        <w:t>Hieronder</w:t>
      </w:r>
      <w:r w:rsidR="00FF3FAC">
        <w:rPr>
          <w:lang w:eastAsia="zh-CN" w:bidi="hi-IN"/>
        </w:rPr>
        <w:t xml:space="preserve"> </w:t>
      </w:r>
      <w:r>
        <w:rPr>
          <w:lang w:eastAsia="zh-CN" w:bidi="hi-IN"/>
        </w:rPr>
        <w:t>worden</w:t>
      </w:r>
      <w:r w:rsidR="00FF3FAC">
        <w:rPr>
          <w:lang w:eastAsia="zh-CN" w:bidi="hi-IN"/>
        </w:rPr>
        <w:t xml:space="preserve"> </w:t>
      </w:r>
      <w:r>
        <w:rPr>
          <w:lang w:eastAsia="zh-CN" w:bidi="hi-IN"/>
        </w:rPr>
        <w:t>o.a.</w:t>
      </w:r>
      <w:r w:rsidR="00FF3FAC">
        <w:rPr>
          <w:lang w:eastAsia="zh-CN" w:bidi="hi-IN"/>
        </w:rPr>
        <w:t xml:space="preserve"> </w:t>
      </w:r>
      <w:r>
        <w:rPr>
          <w:lang w:eastAsia="zh-CN" w:bidi="hi-IN"/>
        </w:rPr>
        <w:t>begrepen</w:t>
      </w:r>
      <w:r w:rsidR="00FF3FAC">
        <w:rPr>
          <w:lang w:eastAsia="zh-CN" w:bidi="hi-IN"/>
        </w:rPr>
        <w:t xml:space="preserve"> </w:t>
      </w:r>
      <w:r>
        <w:rPr>
          <w:lang w:eastAsia="zh-CN" w:bidi="hi-IN"/>
        </w:rPr>
        <w:t>fysiotherapeut,</w:t>
      </w:r>
      <w:r w:rsidR="00FF3FAC">
        <w:rPr>
          <w:lang w:eastAsia="zh-CN" w:bidi="hi-IN"/>
        </w:rPr>
        <w:t xml:space="preserve"> </w:t>
      </w:r>
      <w:r>
        <w:rPr>
          <w:lang w:eastAsia="zh-CN" w:bidi="hi-IN"/>
        </w:rPr>
        <w:t>mondhygiënist,</w:t>
      </w:r>
      <w:r w:rsidR="00FF3FAC">
        <w:rPr>
          <w:lang w:eastAsia="zh-CN" w:bidi="hi-IN"/>
        </w:rPr>
        <w:t xml:space="preserve"> </w:t>
      </w:r>
      <w:r>
        <w:rPr>
          <w:lang w:eastAsia="zh-CN" w:bidi="hi-IN"/>
        </w:rPr>
        <w:t>verloskundigen</w:t>
      </w:r>
      <w:r w:rsidR="00FF3FAC">
        <w:rPr>
          <w:lang w:eastAsia="zh-CN" w:bidi="hi-IN"/>
        </w:rPr>
        <w:t xml:space="preserve"> </w:t>
      </w:r>
      <w:r>
        <w:rPr>
          <w:lang w:eastAsia="zh-CN" w:bidi="hi-IN"/>
        </w:rPr>
        <w:t>en</w:t>
      </w:r>
      <w:r w:rsidR="00FF3FAC">
        <w:rPr>
          <w:lang w:eastAsia="zh-CN" w:bidi="hi-IN"/>
        </w:rPr>
        <w:t xml:space="preserve"> </w:t>
      </w:r>
      <w:r>
        <w:rPr>
          <w:lang w:eastAsia="zh-CN" w:bidi="hi-IN"/>
        </w:rPr>
        <w:t>diëtisten.</w:t>
      </w:r>
    </w:p>
    <w:p w14:paraId="7EA16284" w14:textId="303C784F" w:rsidR="0085324D" w:rsidRPr="0039277C" w:rsidRDefault="00C7650D" w:rsidP="00C7650D">
      <w:pPr>
        <w:pStyle w:val="Divisiekop5"/>
        <w:rPr>
          <w:lang w:eastAsia="zh-CN" w:bidi="hi-IN"/>
        </w:rPr>
      </w:pPr>
      <w:r>
        <w:rPr>
          <w:lang w:eastAsia="zh-CN" w:bidi="hi-IN"/>
        </w:rPr>
        <w:tab/>
      </w:r>
      <w:r w:rsidR="0085324D" w:rsidRPr="0039277C">
        <w:rPr>
          <w:lang w:eastAsia="zh-CN" w:bidi="hi-IN"/>
        </w:rPr>
        <w:t>Toelichting</w:t>
      </w:r>
      <w:r w:rsidR="00FF3FAC">
        <w:rPr>
          <w:lang w:eastAsia="zh-CN" w:bidi="hi-IN"/>
        </w:rPr>
        <w:t xml:space="preserve"> </w:t>
      </w:r>
      <w:r w:rsidR="0085324D" w:rsidRPr="0039277C">
        <w:rPr>
          <w:lang w:eastAsia="zh-CN" w:bidi="hi-IN"/>
        </w:rPr>
        <w:t>Artikel</w:t>
      </w:r>
      <w:r w:rsidR="00FF3FAC">
        <w:rPr>
          <w:lang w:eastAsia="zh-CN" w:bidi="hi-IN"/>
        </w:rPr>
        <w:t xml:space="preserve"> </w:t>
      </w:r>
      <w:r w:rsidR="0085324D" w:rsidRPr="0039277C">
        <w:rPr>
          <w:lang w:eastAsia="zh-CN" w:bidi="hi-IN"/>
        </w:rPr>
        <w:t>5.1064</w:t>
      </w:r>
      <w:r w:rsidR="00FF3FAC">
        <w:rPr>
          <w:lang w:eastAsia="zh-CN" w:bidi="hi-IN"/>
        </w:rPr>
        <w:t xml:space="preserve"> </w:t>
      </w:r>
      <w:r w:rsidR="0085324D" w:rsidRPr="0039277C">
        <w:rPr>
          <w:lang w:eastAsia="zh-CN" w:bidi="hi-IN"/>
        </w:rPr>
        <w:t>aanwijzing</w:t>
      </w:r>
      <w:r w:rsidR="00FF3FAC">
        <w:rPr>
          <w:lang w:eastAsia="zh-CN" w:bidi="hi-IN"/>
        </w:rPr>
        <w:t xml:space="preserve"> </w:t>
      </w:r>
      <w:r w:rsidR="0085324D" w:rsidRPr="0039277C">
        <w:rPr>
          <w:lang w:eastAsia="zh-CN" w:bidi="hi-IN"/>
        </w:rPr>
        <w:t>vergunningplichtige</w:t>
      </w:r>
      <w:r w:rsidR="00FF3FAC">
        <w:rPr>
          <w:lang w:eastAsia="zh-CN" w:bidi="hi-IN"/>
        </w:rPr>
        <w:t xml:space="preserve"> </w:t>
      </w:r>
      <w:r w:rsidR="0085324D" w:rsidRPr="0039277C">
        <w:rPr>
          <w:lang w:eastAsia="zh-CN" w:bidi="hi-IN"/>
        </w:rPr>
        <w:t>gevallen</w:t>
      </w:r>
    </w:p>
    <w:p w14:paraId="315EF7C7" w14:textId="0D89937A" w:rsidR="004B7343" w:rsidRPr="0039277C" w:rsidRDefault="007B0EB2" w:rsidP="0085324D">
      <w:pPr>
        <w:rPr>
          <w:lang w:eastAsia="zh-CN" w:bidi="hi-IN"/>
        </w:rPr>
      </w:pPr>
      <w:r w:rsidRPr="0039277C">
        <w:rPr>
          <w:lang w:eastAsia="zh-CN" w:bidi="hi-IN"/>
        </w:rPr>
        <w:t>In</w:t>
      </w:r>
      <w:r w:rsidR="00FF3FAC">
        <w:rPr>
          <w:lang w:eastAsia="zh-CN" w:bidi="hi-IN"/>
        </w:rPr>
        <w:t xml:space="preserve"> </w:t>
      </w:r>
      <w:r w:rsidRPr="0039277C">
        <w:rPr>
          <w:lang w:eastAsia="zh-CN" w:bidi="hi-IN"/>
        </w:rPr>
        <w:t>dit</w:t>
      </w:r>
      <w:r w:rsidR="00FF3FAC">
        <w:rPr>
          <w:lang w:eastAsia="zh-CN" w:bidi="hi-IN"/>
        </w:rPr>
        <w:t xml:space="preserve"> </w:t>
      </w:r>
      <w:r w:rsidRPr="0039277C">
        <w:rPr>
          <w:lang w:eastAsia="zh-CN" w:bidi="hi-IN"/>
        </w:rPr>
        <w:t>wijzigingsbesluit</w:t>
      </w:r>
      <w:r w:rsidR="00FF3FAC">
        <w:rPr>
          <w:lang w:eastAsia="zh-CN" w:bidi="hi-IN"/>
        </w:rPr>
        <w:t xml:space="preserve"> </w:t>
      </w:r>
      <w:r w:rsidRPr="0039277C">
        <w:rPr>
          <w:lang w:eastAsia="zh-CN" w:bidi="hi-IN"/>
        </w:rPr>
        <w:t>is</w:t>
      </w:r>
      <w:r w:rsidR="00FF3FAC">
        <w:rPr>
          <w:lang w:eastAsia="zh-CN" w:bidi="hi-IN"/>
        </w:rPr>
        <w:t xml:space="preserve"> </w:t>
      </w:r>
      <w:r w:rsidRPr="0039277C">
        <w:rPr>
          <w:lang w:eastAsia="zh-CN" w:bidi="hi-IN"/>
        </w:rPr>
        <w:t>gekozen</w:t>
      </w:r>
      <w:r w:rsidR="00FF3FAC">
        <w:rPr>
          <w:lang w:eastAsia="zh-CN" w:bidi="hi-IN"/>
        </w:rPr>
        <w:t xml:space="preserve"> </w:t>
      </w:r>
      <w:r w:rsidRPr="0039277C">
        <w:rPr>
          <w:lang w:eastAsia="zh-CN" w:bidi="hi-IN"/>
        </w:rPr>
        <w:t>om</w:t>
      </w:r>
      <w:r w:rsidR="00FF3FAC">
        <w:rPr>
          <w:lang w:eastAsia="zh-CN" w:bidi="hi-IN"/>
        </w:rPr>
        <w:t xml:space="preserve"> </w:t>
      </w:r>
      <w:r w:rsidRPr="0039277C">
        <w:rPr>
          <w:lang w:eastAsia="zh-CN" w:bidi="hi-IN"/>
        </w:rPr>
        <w:t>een</w:t>
      </w:r>
      <w:r w:rsidR="00FF3FAC">
        <w:rPr>
          <w:lang w:eastAsia="zh-CN" w:bidi="hi-IN"/>
        </w:rPr>
        <w:t xml:space="preserve"> </w:t>
      </w:r>
      <w:r w:rsidRPr="0039277C">
        <w:rPr>
          <w:lang w:eastAsia="zh-CN" w:bidi="hi-IN"/>
        </w:rPr>
        <w:t>vergunningplicht</w:t>
      </w:r>
      <w:r w:rsidR="00FF3FAC">
        <w:rPr>
          <w:lang w:eastAsia="zh-CN" w:bidi="hi-IN"/>
        </w:rPr>
        <w:t xml:space="preserve"> </w:t>
      </w:r>
      <w:r w:rsidRPr="0039277C">
        <w:rPr>
          <w:lang w:eastAsia="zh-CN" w:bidi="hi-IN"/>
        </w:rPr>
        <w:t>in</w:t>
      </w:r>
      <w:r w:rsidR="00FF3FAC">
        <w:rPr>
          <w:lang w:eastAsia="zh-CN" w:bidi="hi-IN"/>
        </w:rPr>
        <w:t xml:space="preserve"> </w:t>
      </w:r>
      <w:r w:rsidRPr="0039277C">
        <w:rPr>
          <w:lang w:eastAsia="zh-CN" w:bidi="hi-IN"/>
        </w:rPr>
        <w:t>te</w:t>
      </w:r>
      <w:r w:rsidR="00FF3FAC">
        <w:rPr>
          <w:lang w:eastAsia="zh-CN" w:bidi="hi-IN"/>
        </w:rPr>
        <w:t xml:space="preserve"> </w:t>
      </w:r>
      <w:r w:rsidRPr="0039277C">
        <w:rPr>
          <w:lang w:eastAsia="zh-CN" w:bidi="hi-IN"/>
        </w:rPr>
        <w:t>stellen</w:t>
      </w:r>
      <w:r w:rsidR="00FF3FAC">
        <w:rPr>
          <w:lang w:eastAsia="zh-CN" w:bidi="hi-IN"/>
        </w:rPr>
        <w:t xml:space="preserve"> </w:t>
      </w:r>
      <w:r w:rsidRPr="0039277C">
        <w:rPr>
          <w:lang w:eastAsia="zh-CN" w:bidi="hi-IN"/>
        </w:rPr>
        <w:t>voor</w:t>
      </w:r>
      <w:r w:rsidR="00FF3FAC">
        <w:rPr>
          <w:lang w:eastAsia="zh-CN" w:bidi="hi-IN"/>
        </w:rPr>
        <w:t xml:space="preserve"> </w:t>
      </w:r>
      <w:r w:rsidRPr="0039277C">
        <w:rPr>
          <w:lang w:eastAsia="zh-CN" w:bidi="hi-IN"/>
        </w:rPr>
        <w:t>maatschappelijke</w:t>
      </w:r>
      <w:r w:rsidR="00FF3FAC">
        <w:rPr>
          <w:lang w:eastAsia="zh-CN" w:bidi="hi-IN"/>
        </w:rPr>
        <w:t xml:space="preserve"> </w:t>
      </w:r>
      <w:r w:rsidRPr="0039277C">
        <w:rPr>
          <w:lang w:eastAsia="zh-CN" w:bidi="hi-IN"/>
        </w:rPr>
        <w:t>activiteiten,</w:t>
      </w:r>
      <w:r w:rsidR="00FF3FAC">
        <w:rPr>
          <w:lang w:eastAsia="zh-CN" w:bidi="hi-IN"/>
        </w:rPr>
        <w:t xml:space="preserve"> </w:t>
      </w:r>
      <w:r w:rsidR="004B7343" w:rsidRPr="0039277C">
        <w:rPr>
          <w:lang w:eastAsia="zh-CN" w:bidi="hi-IN"/>
        </w:rPr>
        <w:t>daar</w:t>
      </w:r>
      <w:r w:rsidR="00FF3FAC">
        <w:rPr>
          <w:lang w:eastAsia="zh-CN" w:bidi="hi-IN"/>
        </w:rPr>
        <w:t xml:space="preserve"> </w:t>
      </w:r>
      <w:r w:rsidR="004B7343" w:rsidRPr="0039277C">
        <w:rPr>
          <w:lang w:eastAsia="zh-CN" w:bidi="hi-IN"/>
        </w:rPr>
        <w:t>waar</w:t>
      </w:r>
      <w:r w:rsidR="00FF3FAC">
        <w:rPr>
          <w:lang w:eastAsia="zh-CN" w:bidi="hi-IN"/>
        </w:rPr>
        <w:t xml:space="preserve"> </w:t>
      </w:r>
      <w:r w:rsidR="004B7343" w:rsidRPr="0039277C">
        <w:rPr>
          <w:lang w:eastAsia="zh-CN" w:bidi="hi-IN"/>
        </w:rPr>
        <w:t>het</w:t>
      </w:r>
      <w:r w:rsidR="00FF3FAC">
        <w:rPr>
          <w:lang w:eastAsia="zh-CN" w:bidi="hi-IN"/>
        </w:rPr>
        <w:t xml:space="preserve"> </w:t>
      </w:r>
      <w:r w:rsidR="004B7343" w:rsidRPr="0039277C">
        <w:rPr>
          <w:lang w:eastAsia="zh-CN" w:bidi="hi-IN"/>
        </w:rPr>
        <w:t>gaat</w:t>
      </w:r>
      <w:r w:rsidR="00FF3FAC">
        <w:rPr>
          <w:lang w:eastAsia="zh-CN" w:bidi="hi-IN"/>
        </w:rPr>
        <w:t xml:space="preserve"> </w:t>
      </w:r>
      <w:r w:rsidR="004B7343" w:rsidRPr="0039277C">
        <w:rPr>
          <w:lang w:eastAsia="zh-CN" w:bidi="hi-IN"/>
        </w:rPr>
        <w:t>om</w:t>
      </w:r>
      <w:r w:rsidR="00FF3FAC">
        <w:rPr>
          <w:lang w:eastAsia="zh-CN" w:bidi="hi-IN"/>
        </w:rPr>
        <w:t xml:space="preserve"> </w:t>
      </w:r>
      <w:r w:rsidR="004B7343" w:rsidRPr="0039277C">
        <w:rPr>
          <w:lang w:eastAsia="zh-CN" w:bidi="hi-IN"/>
        </w:rPr>
        <w:t>een</w:t>
      </w:r>
      <w:r w:rsidR="00FF3FAC">
        <w:rPr>
          <w:lang w:eastAsia="zh-CN" w:bidi="hi-IN"/>
        </w:rPr>
        <w:t xml:space="preserve"> </w:t>
      </w:r>
      <w:r w:rsidR="004B7343" w:rsidRPr="0039277C">
        <w:rPr>
          <w:lang w:eastAsia="zh-CN" w:bidi="hi-IN"/>
        </w:rPr>
        <w:t>kliniek</w:t>
      </w:r>
      <w:r w:rsidR="00FF3FAC">
        <w:rPr>
          <w:lang w:eastAsia="zh-CN" w:bidi="hi-IN"/>
        </w:rPr>
        <w:t xml:space="preserve"> </w:t>
      </w:r>
      <w:r w:rsidR="004B7343" w:rsidRPr="0039277C">
        <w:rPr>
          <w:lang w:eastAsia="zh-CN" w:bidi="hi-IN"/>
        </w:rPr>
        <w:t>voor</w:t>
      </w:r>
      <w:r w:rsidR="00FF3FAC">
        <w:rPr>
          <w:lang w:eastAsia="zh-CN" w:bidi="hi-IN"/>
        </w:rPr>
        <w:t xml:space="preserve"> </w:t>
      </w:r>
      <w:r w:rsidR="004B7343" w:rsidRPr="0039277C">
        <w:rPr>
          <w:lang w:eastAsia="zh-CN" w:bidi="hi-IN"/>
        </w:rPr>
        <w:t>verslavingszorg</w:t>
      </w:r>
      <w:r w:rsidR="00010FDE" w:rsidRPr="0039277C">
        <w:rPr>
          <w:lang w:eastAsia="zh-CN" w:bidi="hi-IN"/>
        </w:rPr>
        <w:t>,</w:t>
      </w:r>
      <w:r w:rsidR="00FF3FAC">
        <w:rPr>
          <w:lang w:eastAsia="zh-CN" w:bidi="hi-IN"/>
        </w:rPr>
        <w:t xml:space="preserve"> </w:t>
      </w:r>
      <w:r w:rsidR="00010FDE" w:rsidRPr="0039277C">
        <w:rPr>
          <w:lang w:eastAsia="zh-CN" w:bidi="hi-IN"/>
        </w:rPr>
        <w:t>omdat</w:t>
      </w:r>
      <w:r w:rsidR="00FF3FAC">
        <w:rPr>
          <w:lang w:eastAsia="zh-CN" w:bidi="hi-IN"/>
        </w:rPr>
        <w:t xml:space="preserve"> </w:t>
      </w:r>
      <w:r w:rsidR="00010FDE" w:rsidRPr="0039277C">
        <w:rPr>
          <w:lang w:eastAsia="zh-CN" w:bidi="hi-IN"/>
        </w:rPr>
        <w:t>dit</w:t>
      </w:r>
      <w:r w:rsidR="00FF3FAC">
        <w:rPr>
          <w:lang w:eastAsia="zh-CN" w:bidi="hi-IN"/>
        </w:rPr>
        <w:t xml:space="preserve"> </w:t>
      </w:r>
      <w:r w:rsidR="00010FDE" w:rsidRPr="0039277C">
        <w:rPr>
          <w:lang w:eastAsia="zh-CN" w:bidi="hi-IN"/>
        </w:rPr>
        <w:t>alleen</w:t>
      </w:r>
      <w:r w:rsidR="00FF3FAC">
        <w:rPr>
          <w:lang w:eastAsia="zh-CN" w:bidi="hi-IN"/>
        </w:rPr>
        <w:t xml:space="preserve"> </w:t>
      </w:r>
      <w:r w:rsidR="00010FDE" w:rsidRPr="0039277C">
        <w:rPr>
          <w:lang w:eastAsia="zh-CN" w:bidi="hi-IN"/>
        </w:rPr>
        <w:t>wenselijk</w:t>
      </w:r>
      <w:r w:rsidR="00FF3FAC">
        <w:rPr>
          <w:lang w:eastAsia="zh-CN" w:bidi="hi-IN"/>
        </w:rPr>
        <w:t xml:space="preserve"> </w:t>
      </w:r>
      <w:r w:rsidR="00010FDE" w:rsidRPr="0039277C">
        <w:rPr>
          <w:lang w:eastAsia="zh-CN" w:bidi="hi-IN"/>
        </w:rPr>
        <w:t>is</w:t>
      </w:r>
      <w:r w:rsidR="00FF3FAC">
        <w:rPr>
          <w:lang w:eastAsia="zh-CN" w:bidi="hi-IN"/>
        </w:rPr>
        <w:t xml:space="preserve"> </w:t>
      </w:r>
      <w:r w:rsidR="00010FDE" w:rsidRPr="0039277C">
        <w:rPr>
          <w:lang w:eastAsia="zh-CN" w:bidi="hi-IN"/>
        </w:rPr>
        <w:t>op</w:t>
      </w:r>
      <w:r w:rsidR="00FF3FAC">
        <w:rPr>
          <w:lang w:eastAsia="zh-CN" w:bidi="hi-IN"/>
        </w:rPr>
        <w:t xml:space="preserve"> </w:t>
      </w:r>
      <w:r w:rsidR="00010FDE" w:rsidRPr="0039277C">
        <w:rPr>
          <w:lang w:eastAsia="zh-CN" w:bidi="hi-IN"/>
        </w:rPr>
        <w:t>bepaalde</w:t>
      </w:r>
      <w:r w:rsidR="00FF3FAC">
        <w:rPr>
          <w:lang w:eastAsia="zh-CN" w:bidi="hi-IN"/>
        </w:rPr>
        <w:t xml:space="preserve"> </w:t>
      </w:r>
      <w:r w:rsidR="00010FDE" w:rsidRPr="0039277C">
        <w:rPr>
          <w:lang w:eastAsia="zh-CN" w:bidi="hi-IN"/>
        </w:rPr>
        <w:t>locaties</w:t>
      </w:r>
      <w:r w:rsidR="004B7343" w:rsidRPr="0039277C">
        <w:rPr>
          <w:lang w:eastAsia="zh-CN" w:bidi="hi-IN"/>
        </w:rPr>
        <w:t>.</w:t>
      </w:r>
    </w:p>
    <w:p w14:paraId="578FB936" w14:textId="2E3D083C" w:rsidR="00163178" w:rsidRPr="0039277C" w:rsidRDefault="00C7650D" w:rsidP="00C7650D">
      <w:pPr>
        <w:pStyle w:val="Divisiekop5"/>
        <w:rPr>
          <w:lang w:eastAsia="zh-CN" w:bidi="hi-IN"/>
        </w:rPr>
      </w:pPr>
      <w:r>
        <w:rPr>
          <w:lang w:eastAsia="zh-CN" w:bidi="hi-IN"/>
        </w:rPr>
        <w:tab/>
      </w:r>
      <w:r w:rsidR="00163178" w:rsidRPr="0039277C">
        <w:rPr>
          <w:lang w:eastAsia="zh-CN" w:bidi="hi-IN"/>
        </w:rPr>
        <w:t>Toelichting</w:t>
      </w:r>
      <w:r w:rsidR="00FF3FAC">
        <w:rPr>
          <w:lang w:eastAsia="zh-CN" w:bidi="hi-IN"/>
        </w:rPr>
        <w:t xml:space="preserve"> </w:t>
      </w:r>
      <w:r w:rsidR="00163178" w:rsidRPr="0039277C">
        <w:rPr>
          <w:lang w:eastAsia="zh-CN" w:bidi="hi-IN"/>
        </w:rPr>
        <w:t>Artikel</w:t>
      </w:r>
      <w:r w:rsidR="00FF3FAC">
        <w:rPr>
          <w:lang w:eastAsia="zh-CN" w:bidi="hi-IN"/>
        </w:rPr>
        <w:t xml:space="preserve"> </w:t>
      </w:r>
      <w:r w:rsidR="00163178" w:rsidRPr="0039277C">
        <w:rPr>
          <w:lang w:eastAsia="zh-CN" w:bidi="hi-IN"/>
        </w:rPr>
        <w:t>5.1065</w:t>
      </w:r>
      <w:r w:rsidR="00FF3FAC">
        <w:rPr>
          <w:lang w:eastAsia="zh-CN" w:bidi="hi-IN"/>
        </w:rPr>
        <w:t xml:space="preserve"> </w:t>
      </w:r>
      <w:r w:rsidR="00163178" w:rsidRPr="0039277C">
        <w:rPr>
          <w:lang w:eastAsia="zh-CN" w:bidi="hi-IN"/>
        </w:rPr>
        <w:t>Bijzondere</w:t>
      </w:r>
      <w:r w:rsidR="00FF3FAC">
        <w:rPr>
          <w:lang w:eastAsia="zh-CN" w:bidi="hi-IN"/>
        </w:rPr>
        <w:t xml:space="preserve"> </w:t>
      </w:r>
      <w:r w:rsidR="00163178" w:rsidRPr="0039277C">
        <w:rPr>
          <w:lang w:eastAsia="zh-CN" w:bidi="hi-IN"/>
        </w:rPr>
        <w:t>aanvraagvereisten</w:t>
      </w:r>
      <w:r w:rsidR="00FF3FAC">
        <w:rPr>
          <w:lang w:eastAsia="zh-CN" w:bidi="hi-IN"/>
        </w:rPr>
        <w:t xml:space="preserve"> </w:t>
      </w:r>
      <w:r w:rsidR="00163178" w:rsidRPr="0039277C">
        <w:rPr>
          <w:lang w:eastAsia="zh-CN" w:bidi="hi-IN"/>
        </w:rPr>
        <w:t>omgevingsvergunning</w:t>
      </w:r>
    </w:p>
    <w:p w14:paraId="1FB5BD45" w14:textId="1EE9A662" w:rsidR="00063AA3" w:rsidRPr="008F1659" w:rsidRDefault="00063AA3" w:rsidP="00163178">
      <w:pPr>
        <w:rPr>
          <w:lang w:eastAsia="zh-CN" w:bidi="hi-IN"/>
        </w:rPr>
      </w:pPr>
      <w:r w:rsidRPr="0039277C">
        <w:rPr>
          <w:lang w:eastAsia="zh-CN" w:bidi="hi-IN"/>
        </w:rPr>
        <w:t>De</w:t>
      </w:r>
      <w:r w:rsidR="00FF3FAC">
        <w:rPr>
          <w:lang w:eastAsia="zh-CN" w:bidi="hi-IN"/>
        </w:rPr>
        <w:t xml:space="preserve"> </w:t>
      </w:r>
      <w:r w:rsidRPr="0039277C">
        <w:rPr>
          <w:lang w:eastAsia="zh-CN" w:bidi="hi-IN"/>
        </w:rPr>
        <w:t>aanvraagvereisten</w:t>
      </w:r>
      <w:r w:rsidR="00FF3FAC">
        <w:rPr>
          <w:lang w:eastAsia="zh-CN" w:bidi="hi-IN"/>
        </w:rPr>
        <w:t xml:space="preserve"> </w:t>
      </w:r>
      <w:r w:rsidR="0039277C" w:rsidRPr="0039277C">
        <w:rPr>
          <w:lang w:eastAsia="zh-CN" w:bidi="hi-IN"/>
        </w:rPr>
        <w:t>en</w:t>
      </w:r>
      <w:r w:rsidR="00FF3FAC">
        <w:rPr>
          <w:lang w:eastAsia="zh-CN" w:bidi="hi-IN"/>
        </w:rPr>
        <w:t xml:space="preserve"> </w:t>
      </w:r>
      <w:r w:rsidR="0039277C" w:rsidRPr="0039277C">
        <w:rPr>
          <w:lang w:eastAsia="zh-CN" w:bidi="hi-IN"/>
        </w:rPr>
        <w:t>beoordelingsregels</w:t>
      </w:r>
      <w:r w:rsidR="00FF3FAC">
        <w:rPr>
          <w:lang w:eastAsia="zh-CN" w:bidi="hi-IN"/>
        </w:rPr>
        <w:t xml:space="preserve"> </w:t>
      </w:r>
      <w:r w:rsidR="0039277C" w:rsidRPr="0039277C">
        <w:rPr>
          <w:lang w:eastAsia="zh-CN" w:bidi="hi-IN"/>
        </w:rPr>
        <w:t>(artikel</w:t>
      </w:r>
      <w:r w:rsidR="00FF3FAC">
        <w:rPr>
          <w:lang w:eastAsia="zh-CN" w:bidi="hi-IN"/>
        </w:rPr>
        <w:t xml:space="preserve"> </w:t>
      </w:r>
      <w:r w:rsidR="0039277C" w:rsidRPr="0039277C">
        <w:rPr>
          <w:lang w:eastAsia="zh-CN" w:bidi="hi-IN"/>
        </w:rPr>
        <w:t>5.1066)</w:t>
      </w:r>
      <w:r w:rsidR="00FF3FAC">
        <w:rPr>
          <w:lang w:eastAsia="zh-CN" w:bidi="hi-IN"/>
        </w:rPr>
        <w:t xml:space="preserve"> </w:t>
      </w:r>
      <w:r w:rsidRPr="0039277C">
        <w:rPr>
          <w:lang w:eastAsia="zh-CN" w:bidi="hi-IN"/>
        </w:rPr>
        <w:t>voor</w:t>
      </w:r>
      <w:r w:rsidR="00FF3FAC">
        <w:rPr>
          <w:lang w:eastAsia="zh-CN" w:bidi="hi-IN"/>
        </w:rPr>
        <w:t xml:space="preserve"> </w:t>
      </w:r>
      <w:r w:rsidRPr="0039277C">
        <w:rPr>
          <w:lang w:eastAsia="zh-CN" w:bidi="hi-IN"/>
        </w:rPr>
        <w:t>deze</w:t>
      </w:r>
      <w:r w:rsidR="00FF3FAC">
        <w:rPr>
          <w:lang w:eastAsia="zh-CN" w:bidi="hi-IN"/>
        </w:rPr>
        <w:t xml:space="preserve"> </w:t>
      </w:r>
      <w:r w:rsidRPr="0039277C">
        <w:rPr>
          <w:lang w:eastAsia="zh-CN" w:bidi="hi-IN"/>
        </w:rPr>
        <w:t>omgevingsvergunning</w:t>
      </w:r>
      <w:r w:rsidR="00FF3FAC">
        <w:rPr>
          <w:lang w:eastAsia="zh-CN" w:bidi="hi-IN"/>
        </w:rPr>
        <w:t xml:space="preserve"> </w:t>
      </w:r>
      <w:r w:rsidRPr="0039277C">
        <w:rPr>
          <w:lang w:eastAsia="zh-CN" w:bidi="hi-IN"/>
        </w:rPr>
        <w:t>zijn</w:t>
      </w:r>
      <w:r w:rsidR="00FF3FAC">
        <w:rPr>
          <w:lang w:eastAsia="zh-CN" w:bidi="hi-IN"/>
        </w:rPr>
        <w:t xml:space="preserve"> </w:t>
      </w:r>
      <w:r w:rsidRPr="0039277C">
        <w:rPr>
          <w:lang w:eastAsia="zh-CN" w:bidi="hi-IN"/>
        </w:rPr>
        <w:t>gebaseerd</w:t>
      </w:r>
      <w:r w:rsidR="00FF3FAC">
        <w:rPr>
          <w:lang w:eastAsia="zh-CN" w:bidi="hi-IN"/>
        </w:rPr>
        <w:t xml:space="preserve"> </w:t>
      </w:r>
      <w:r w:rsidRPr="0039277C">
        <w:rPr>
          <w:lang w:eastAsia="zh-CN" w:bidi="hi-IN"/>
        </w:rPr>
        <w:t>op</w:t>
      </w:r>
      <w:r w:rsidR="00FF3FAC">
        <w:rPr>
          <w:lang w:eastAsia="zh-CN" w:bidi="hi-IN"/>
        </w:rPr>
        <w:t xml:space="preserve"> </w:t>
      </w:r>
      <w:r w:rsidRPr="0039277C">
        <w:rPr>
          <w:lang w:eastAsia="zh-CN" w:bidi="hi-IN"/>
        </w:rPr>
        <w:t>de</w:t>
      </w:r>
      <w:r w:rsidR="00FF3FAC">
        <w:rPr>
          <w:lang w:eastAsia="zh-CN" w:bidi="hi-IN"/>
        </w:rPr>
        <w:t xml:space="preserve"> </w:t>
      </w:r>
      <w:r w:rsidRPr="0039277C">
        <w:rPr>
          <w:lang w:eastAsia="zh-CN" w:bidi="hi-IN"/>
        </w:rPr>
        <w:t>aanvraagvereisten</w:t>
      </w:r>
      <w:r w:rsidR="00FF3FAC">
        <w:rPr>
          <w:lang w:eastAsia="zh-CN" w:bidi="hi-IN"/>
        </w:rPr>
        <w:t xml:space="preserve"> </w:t>
      </w:r>
      <w:r w:rsidRPr="0039277C">
        <w:rPr>
          <w:lang w:eastAsia="zh-CN" w:bidi="hi-IN"/>
        </w:rPr>
        <w:t>in</w:t>
      </w:r>
      <w:r w:rsidR="00FF3FAC">
        <w:rPr>
          <w:lang w:eastAsia="zh-CN" w:bidi="hi-IN"/>
        </w:rPr>
        <w:t xml:space="preserve"> </w:t>
      </w:r>
      <w:r w:rsidRPr="0039277C">
        <w:rPr>
          <w:lang w:eastAsia="zh-CN" w:bidi="hi-IN"/>
        </w:rPr>
        <w:t>andere</w:t>
      </w:r>
      <w:r w:rsidR="00FF3FAC">
        <w:rPr>
          <w:lang w:eastAsia="zh-CN" w:bidi="hi-IN"/>
        </w:rPr>
        <w:t xml:space="preserve"> </w:t>
      </w:r>
      <w:r w:rsidRPr="0039277C">
        <w:rPr>
          <w:lang w:eastAsia="zh-CN" w:bidi="hi-IN"/>
        </w:rPr>
        <w:t>paragrafen</w:t>
      </w:r>
      <w:r w:rsidR="00FF3FAC">
        <w:rPr>
          <w:lang w:eastAsia="zh-CN" w:bidi="hi-IN"/>
        </w:rPr>
        <w:t xml:space="preserve"> </w:t>
      </w:r>
      <w:r w:rsidRPr="0039277C">
        <w:rPr>
          <w:lang w:eastAsia="zh-CN" w:bidi="hi-IN"/>
        </w:rPr>
        <w:t>van</w:t>
      </w:r>
      <w:r w:rsidR="00FF3FAC">
        <w:rPr>
          <w:lang w:eastAsia="zh-CN" w:bidi="hi-IN"/>
        </w:rPr>
        <w:t xml:space="preserve"> </w:t>
      </w:r>
      <w:r w:rsidRPr="0039277C">
        <w:rPr>
          <w:lang w:eastAsia="zh-CN" w:bidi="hi-IN"/>
        </w:rPr>
        <w:t>dit</w:t>
      </w:r>
      <w:r w:rsidR="00FF3FAC">
        <w:rPr>
          <w:lang w:eastAsia="zh-CN" w:bidi="hi-IN"/>
        </w:rPr>
        <w:t xml:space="preserve"> </w:t>
      </w:r>
      <w:r w:rsidRPr="0039277C">
        <w:rPr>
          <w:lang w:eastAsia="zh-CN" w:bidi="hi-IN"/>
        </w:rPr>
        <w:t>wijzigingsbesluit,</w:t>
      </w:r>
      <w:r w:rsidR="00FF3FAC">
        <w:rPr>
          <w:lang w:eastAsia="zh-CN" w:bidi="hi-IN"/>
        </w:rPr>
        <w:t xml:space="preserve"> </w:t>
      </w:r>
      <w:r w:rsidRPr="0039277C">
        <w:rPr>
          <w:lang w:eastAsia="zh-CN" w:bidi="hi-IN"/>
        </w:rPr>
        <w:t>zoals</w:t>
      </w:r>
      <w:r w:rsidR="00FF3FAC">
        <w:rPr>
          <w:lang w:eastAsia="zh-CN" w:bidi="hi-IN"/>
        </w:rPr>
        <w:t xml:space="preserve"> </w:t>
      </w:r>
      <w:r w:rsidR="008F1659" w:rsidRPr="0039277C">
        <w:rPr>
          <w:lang w:eastAsia="zh-CN" w:bidi="hi-IN"/>
        </w:rPr>
        <w:t>in</w:t>
      </w:r>
      <w:r w:rsidR="00FF3FAC">
        <w:rPr>
          <w:lang w:eastAsia="zh-CN" w:bidi="hi-IN"/>
        </w:rPr>
        <w:t xml:space="preserve"> </w:t>
      </w:r>
      <w:r w:rsidR="008F1659" w:rsidRPr="0039277C">
        <w:rPr>
          <w:lang w:eastAsia="zh-CN" w:bidi="hi-IN"/>
        </w:rPr>
        <w:t>paragraaf</w:t>
      </w:r>
      <w:r w:rsidR="00FF3FAC">
        <w:rPr>
          <w:lang w:eastAsia="zh-CN" w:bidi="hi-IN"/>
        </w:rPr>
        <w:t xml:space="preserve"> </w:t>
      </w:r>
      <w:r w:rsidR="008F1659" w:rsidRPr="0039277C">
        <w:rPr>
          <w:lang w:eastAsia="zh-CN" w:bidi="hi-IN"/>
        </w:rPr>
        <w:t>5.3.7</w:t>
      </w:r>
      <w:r w:rsidR="00FF3FAC">
        <w:rPr>
          <w:lang w:eastAsia="zh-CN" w:bidi="hi-IN"/>
        </w:rPr>
        <w:t xml:space="preserve"> </w:t>
      </w:r>
      <w:r w:rsidR="0039277C" w:rsidRPr="0039277C">
        <w:rPr>
          <w:lang w:eastAsia="zh-CN" w:bidi="hi-IN"/>
        </w:rPr>
        <w:t>en</w:t>
      </w:r>
      <w:r w:rsidR="00FF3FAC">
        <w:rPr>
          <w:lang w:eastAsia="zh-CN" w:bidi="hi-IN"/>
        </w:rPr>
        <w:t xml:space="preserve"> </w:t>
      </w:r>
      <w:r w:rsidR="0039277C" w:rsidRPr="0039277C">
        <w:rPr>
          <w:lang w:eastAsia="zh-CN" w:bidi="hi-IN"/>
        </w:rPr>
        <w:t>5.3.45.</w:t>
      </w:r>
    </w:p>
    <w:p w14:paraId="49B04F3C" w14:textId="6F27BC22" w:rsidR="00163178" w:rsidRDefault="00C7650D" w:rsidP="00C7650D">
      <w:pPr>
        <w:pStyle w:val="Divisiekop5"/>
        <w:rPr>
          <w:lang w:eastAsia="zh-CN" w:bidi="hi-IN"/>
        </w:rPr>
      </w:pPr>
      <w:r>
        <w:rPr>
          <w:lang w:eastAsia="zh-CN" w:bidi="hi-IN"/>
        </w:rPr>
        <w:tab/>
      </w:r>
      <w:r w:rsidR="00163178" w:rsidRPr="00932B3A">
        <w:rPr>
          <w:lang w:eastAsia="zh-CN" w:bidi="hi-IN"/>
        </w:rPr>
        <w:t>Toelichting</w:t>
      </w:r>
      <w:r w:rsidR="00FF3FAC">
        <w:rPr>
          <w:lang w:eastAsia="zh-CN" w:bidi="hi-IN"/>
        </w:rPr>
        <w:t xml:space="preserve"> </w:t>
      </w:r>
      <w:r w:rsidR="00163178" w:rsidRPr="00932B3A">
        <w:rPr>
          <w:lang w:eastAsia="zh-CN" w:bidi="hi-IN"/>
        </w:rPr>
        <w:t>Artikel</w:t>
      </w:r>
      <w:r w:rsidR="00FF3FAC">
        <w:rPr>
          <w:lang w:eastAsia="zh-CN" w:bidi="hi-IN"/>
        </w:rPr>
        <w:t xml:space="preserve"> </w:t>
      </w:r>
      <w:r w:rsidR="00163178" w:rsidRPr="00932B3A">
        <w:rPr>
          <w:lang w:eastAsia="zh-CN" w:bidi="hi-IN"/>
        </w:rPr>
        <w:t>5.</w:t>
      </w:r>
      <w:r w:rsidR="00163178">
        <w:rPr>
          <w:lang w:eastAsia="zh-CN" w:bidi="hi-IN"/>
        </w:rPr>
        <w:t>1066</w:t>
      </w:r>
      <w:r w:rsidR="00FF3FAC">
        <w:rPr>
          <w:lang w:eastAsia="zh-CN" w:bidi="hi-IN"/>
        </w:rPr>
        <w:t xml:space="preserve"> </w:t>
      </w:r>
      <w:r w:rsidR="00163178">
        <w:rPr>
          <w:lang w:eastAsia="zh-CN" w:bidi="hi-IN"/>
        </w:rPr>
        <w:t>Beoordelingsregels</w:t>
      </w:r>
    </w:p>
    <w:p w14:paraId="6A65424F" w14:textId="60FAD892" w:rsidR="00D27AA0" w:rsidRDefault="00C7650D" w:rsidP="000E0A22">
      <w:pPr>
        <w:rPr>
          <w:lang w:eastAsia="zh-CN" w:bidi="hi-IN"/>
        </w:rPr>
      </w:pPr>
      <w:r>
        <w:rPr>
          <w:lang w:eastAsia="zh-CN" w:bidi="hi-IN"/>
        </w:rPr>
        <w:t>[Tekst]</w:t>
      </w:r>
    </w:p>
    <w:p w14:paraId="56ADCD3F" w14:textId="79AA7B90" w:rsidR="00A46E06" w:rsidRPr="00066CFA" w:rsidRDefault="00C7650D" w:rsidP="00C7650D">
      <w:pPr>
        <w:pStyle w:val="Divisiekop3"/>
        <w:rPr>
          <w:lang w:eastAsia="zh-CN" w:bidi="hi-IN"/>
        </w:rPr>
      </w:pPr>
      <w:r>
        <w:rPr>
          <w:lang w:eastAsia="zh-CN" w:bidi="hi-IN"/>
        </w:rPr>
        <w:tab/>
      </w:r>
      <w:r w:rsidR="00A46E06" w:rsidRPr="00066CFA">
        <w:rPr>
          <w:lang w:eastAsia="zh-CN" w:bidi="hi-IN"/>
        </w:rPr>
        <w:t>Paragraaf</w:t>
      </w:r>
      <w:r w:rsidR="00FF3FAC">
        <w:rPr>
          <w:lang w:eastAsia="zh-CN" w:bidi="hi-IN"/>
        </w:rPr>
        <w:t xml:space="preserve"> </w:t>
      </w:r>
      <w:r w:rsidR="00A46E06" w:rsidRPr="00066CFA">
        <w:rPr>
          <w:lang w:eastAsia="zh-CN" w:bidi="hi-IN"/>
        </w:rPr>
        <w:t>5.3.</w:t>
      </w:r>
      <w:r w:rsidR="00A46E06">
        <w:rPr>
          <w:lang w:eastAsia="zh-CN" w:bidi="hi-IN"/>
        </w:rPr>
        <w:t>103</w:t>
      </w:r>
      <w:r w:rsidR="00FF3FAC">
        <w:rPr>
          <w:lang w:eastAsia="zh-CN" w:bidi="hi-IN"/>
        </w:rPr>
        <w:t xml:space="preserve"> </w:t>
      </w:r>
      <w:r w:rsidR="00A46E06" w:rsidRPr="00066CFA">
        <w:rPr>
          <w:lang w:eastAsia="zh-CN" w:bidi="hi-IN"/>
        </w:rPr>
        <w:t>Maatschappelijke</w:t>
      </w:r>
      <w:r w:rsidR="00FF3FAC">
        <w:rPr>
          <w:lang w:eastAsia="zh-CN" w:bidi="hi-IN"/>
        </w:rPr>
        <w:t xml:space="preserve"> </w:t>
      </w:r>
      <w:r w:rsidR="00A46E06" w:rsidRPr="00066CFA">
        <w:rPr>
          <w:lang w:eastAsia="zh-CN" w:bidi="hi-IN"/>
        </w:rPr>
        <w:t>activiteit</w:t>
      </w:r>
      <w:r w:rsidR="00FF3FAC">
        <w:rPr>
          <w:lang w:eastAsia="zh-CN" w:bidi="hi-IN"/>
        </w:rPr>
        <w:t xml:space="preserve"> </w:t>
      </w:r>
      <w:r w:rsidR="00A46E06" w:rsidRPr="00066CFA">
        <w:rPr>
          <w:lang w:eastAsia="zh-CN" w:bidi="hi-IN"/>
        </w:rPr>
        <w:t>verrichten</w:t>
      </w:r>
      <w:r w:rsidR="00FF3FAC">
        <w:rPr>
          <w:lang w:eastAsia="zh-CN" w:bidi="hi-IN"/>
        </w:rPr>
        <w:t xml:space="preserve"> </w:t>
      </w:r>
      <w:r w:rsidR="00A46E06" w:rsidRPr="00066CFA">
        <w:rPr>
          <w:lang w:eastAsia="zh-CN" w:bidi="hi-IN"/>
        </w:rPr>
        <w:t>–</w:t>
      </w:r>
      <w:r w:rsidR="00FF3FAC">
        <w:rPr>
          <w:lang w:eastAsia="zh-CN" w:bidi="hi-IN"/>
        </w:rPr>
        <w:t xml:space="preserve"> </w:t>
      </w:r>
      <w:r w:rsidR="00A46E06" w:rsidRPr="00066CFA">
        <w:rPr>
          <w:lang w:eastAsia="zh-CN" w:bidi="hi-IN"/>
        </w:rPr>
        <w:t>categorie</w:t>
      </w:r>
      <w:r w:rsidR="00FF3FAC">
        <w:rPr>
          <w:lang w:eastAsia="zh-CN" w:bidi="hi-IN"/>
        </w:rPr>
        <w:t xml:space="preserve"> </w:t>
      </w:r>
      <w:r w:rsidR="00A46E06" w:rsidRPr="00066CFA">
        <w:rPr>
          <w:lang w:eastAsia="zh-CN" w:bidi="hi-IN"/>
        </w:rPr>
        <w:t>I</w:t>
      </w:r>
      <w:r w:rsidR="00A46E06">
        <w:rPr>
          <w:lang w:eastAsia="zh-CN" w:bidi="hi-IN"/>
        </w:rPr>
        <w:t>I</w:t>
      </w:r>
    </w:p>
    <w:p w14:paraId="7243C1D6" w14:textId="01EE373B" w:rsidR="008D4140" w:rsidRPr="009F5C3F" w:rsidRDefault="00C7650D" w:rsidP="00C7650D">
      <w:pPr>
        <w:pStyle w:val="Divisiekop5"/>
        <w:rPr>
          <w:lang w:eastAsia="zh-CN" w:bidi="hi-IN"/>
        </w:rPr>
      </w:pPr>
      <w:r>
        <w:rPr>
          <w:lang w:eastAsia="zh-CN" w:bidi="hi-IN"/>
        </w:rPr>
        <w:tab/>
      </w:r>
      <w:r w:rsidR="008D4140" w:rsidRPr="009F5C3F">
        <w:rPr>
          <w:lang w:eastAsia="zh-CN" w:bidi="hi-IN"/>
        </w:rPr>
        <w:t>Toelichting</w:t>
      </w:r>
      <w:r w:rsidR="00FF3FAC">
        <w:rPr>
          <w:lang w:eastAsia="zh-CN" w:bidi="hi-IN"/>
        </w:rPr>
        <w:t xml:space="preserve"> </w:t>
      </w:r>
      <w:r w:rsidR="008D4140" w:rsidRPr="009F5C3F">
        <w:rPr>
          <w:lang w:eastAsia="zh-CN" w:bidi="hi-IN"/>
        </w:rPr>
        <w:t>op</w:t>
      </w:r>
      <w:r w:rsidR="00FF3FAC">
        <w:rPr>
          <w:lang w:eastAsia="zh-CN" w:bidi="hi-IN"/>
        </w:rPr>
        <w:t xml:space="preserve"> </w:t>
      </w:r>
      <w:r w:rsidR="008D4140" w:rsidRPr="009F5C3F">
        <w:rPr>
          <w:lang w:eastAsia="zh-CN" w:bidi="hi-IN"/>
        </w:rPr>
        <w:t>Paragraaf</w:t>
      </w:r>
      <w:r w:rsidR="00FF3FAC">
        <w:rPr>
          <w:lang w:eastAsia="zh-CN" w:bidi="hi-IN"/>
        </w:rPr>
        <w:t xml:space="preserve"> </w:t>
      </w:r>
      <w:r w:rsidR="008D4140" w:rsidRPr="009F5C3F">
        <w:rPr>
          <w:lang w:eastAsia="zh-CN" w:bidi="hi-IN"/>
        </w:rPr>
        <w:t>5.3.</w:t>
      </w:r>
      <w:r w:rsidR="008D4140">
        <w:rPr>
          <w:lang w:eastAsia="zh-CN" w:bidi="hi-IN"/>
        </w:rPr>
        <w:t>102</w:t>
      </w:r>
      <w:r w:rsidR="00FF3FAC">
        <w:rPr>
          <w:lang w:eastAsia="zh-CN" w:bidi="hi-IN"/>
        </w:rPr>
        <w:t xml:space="preserve"> </w:t>
      </w:r>
      <w:r w:rsidR="008D4140" w:rsidRPr="009F5C3F">
        <w:rPr>
          <w:lang w:eastAsia="zh-CN" w:bidi="hi-IN"/>
        </w:rPr>
        <w:t>Maatschappelijke</w:t>
      </w:r>
      <w:r w:rsidR="00FF3FAC">
        <w:rPr>
          <w:lang w:eastAsia="zh-CN" w:bidi="hi-IN"/>
        </w:rPr>
        <w:t xml:space="preserve"> </w:t>
      </w:r>
      <w:r w:rsidR="008D4140" w:rsidRPr="009F5C3F">
        <w:rPr>
          <w:lang w:eastAsia="zh-CN" w:bidi="hi-IN"/>
        </w:rPr>
        <w:t>activiteit</w:t>
      </w:r>
      <w:r w:rsidR="00FF3FAC">
        <w:rPr>
          <w:lang w:eastAsia="zh-CN" w:bidi="hi-IN"/>
        </w:rPr>
        <w:t xml:space="preserve"> </w:t>
      </w:r>
      <w:r w:rsidR="008D4140" w:rsidRPr="009F5C3F">
        <w:rPr>
          <w:lang w:eastAsia="zh-CN" w:bidi="hi-IN"/>
        </w:rPr>
        <w:t>verrichten</w:t>
      </w:r>
      <w:r w:rsidR="00FF3FAC">
        <w:rPr>
          <w:lang w:eastAsia="zh-CN" w:bidi="hi-IN"/>
        </w:rPr>
        <w:t xml:space="preserve"> </w:t>
      </w:r>
      <w:r w:rsidR="008D4140">
        <w:rPr>
          <w:lang w:eastAsia="zh-CN" w:bidi="hi-IN"/>
        </w:rPr>
        <w:t>–</w:t>
      </w:r>
      <w:r w:rsidR="00FF3FAC">
        <w:rPr>
          <w:lang w:eastAsia="zh-CN" w:bidi="hi-IN"/>
        </w:rPr>
        <w:t xml:space="preserve"> </w:t>
      </w:r>
      <w:r w:rsidR="008D4140">
        <w:rPr>
          <w:lang w:eastAsia="zh-CN" w:bidi="hi-IN"/>
        </w:rPr>
        <w:t>categorie</w:t>
      </w:r>
      <w:r w:rsidR="00FF3FAC">
        <w:rPr>
          <w:lang w:eastAsia="zh-CN" w:bidi="hi-IN"/>
        </w:rPr>
        <w:t xml:space="preserve"> </w:t>
      </w:r>
      <w:r w:rsidR="008D4140">
        <w:rPr>
          <w:lang w:eastAsia="zh-CN" w:bidi="hi-IN"/>
        </w:rPr>
        <w:t>II</w:t>
      </w:r>
    </w:p>
    <w:p w14:paraId="05B3C9AD" w14:textId="7A89A9E3" w:rsidR="00655D85" w:rsidRDefault="008D4140" w:rsidP="008D4140">
      <w:pPr>
        <w:rPr>
          <w:lang w:eastAsia="zh-CN" w:bidi="hi-IN"/>
        </w:rPr>
      </w:pPr>
      <w:r>
        <w:rPr>
          <w:lang w:eastAsia="zh-CN" w:bidi="hi-IN"/>
        </w:rPr>
        <w:t>Deze</w:t>
      </w:r>
      <w:r w:rsidR="00FF3FAC">
        <w:rPr>
          <w:lang w:eastAsia="zh-CN" w:bidi="hi-IN"/>
        </w:rPr>
        <w:t xml:space="preserve"> </w:t>
      </w:r>
      <w:r>
        <w:rPr>
          <w:lang w:eastAsia="zh-CN" w:bidi="hi-IN"/>
        </w:rPr>
        <w:t>paragraaf</w:t>
      </w:r>
      <w:r w:rsidR="00FF3FAC">
        <w:rPr>
          <w:lang w:eastAsia="zh-CN" w:bidi="hi-IN"/>
        </w:rPr>
        <w:t xml:space="preserve"> </w:t>
      </w:r>
      <w:r>
        <w:rPr>
          <w:lang w:eastAsia="zh-CN" w:bidi="hi-IN"/>
        </w:rPr>
        <w:t>is</w:t>
      </w:r>
      <w:r w:rsidR="00FF3FAC">
        <w:rPr>
          <w:lang w:eastAsia="zh-CN" w:bidi="hi-IN"/>
        </w:rPr>
        <w:t xml:space="preserve"> </w:t>
      </w:r>
      <w:r>
        <w:rPr>
          <w:lang w:eastAsia="zh-CN" w:bidi="hi-IN"/>
        </w:rPr>
        <w:t>gemaakt</w:t>
      </w:r>
      <w:r w:rsidR="00FF3FAC">
        <w:rPr>
          <w:lang w:eastAsia="zh-CN" w:bidi="hi-IN"/>
        </w:rPr>
        <w:t xml:space="preserve"> </w:t>
      </w:r>
      <w:r>
        <w:rPr>
          <w:lang w:eastAsia="zh-CN" w:bidi="hi-IN"/>
        </w:rPr>
        <w:t>om</w:t>
      </w:r>
      <w:r w:rsidR="00FF3FAC">
        <w:rPr>
          <w:lang w:eastAsia="zh-CN" w:bidi="hi-IN"/>
        </w:rPr>
        <w:t xml:space="preserve"> </w:t>
      </w:r>
      <w:r>
        <w:rPr>
          <w:lang w:eastAsia="zh-CN" w:bidi="hi-IN"/>
        </w:rPr>
        <w:t>als</w:t>
      </w:r>
      <w:r w:rsidR="00FF3FAC">
        <w:rPr>
          <w:lang w:eastAsia="zh-CN" w:bidi="hi-IN"/>
        </w:rPr>
        <w:t xml:space="preserve"> </w:t>
      </w:r>
      <w:r>
        <w:rPr>
          <w:lang w:eastAsia="zh-CN" w:bidi="hi-IN"/>
        </w:rPr>
        <w:t>voorbeeld</w:t>
      </w:r>
      <w:r w:rsidR="00FF3FAC">
        <w:rPr>
          <w:lang w:eastAsia="zh-CN" w:bidi="hi-IN"/>
        </w:rPr>
        <w:t xml:space="preserve"> </w:t>
      </w:r>
      <w:r>
        <w:rPr>
          <w:lang w:eastAsia="zh-CN" w:bidi="hi-IN"/>
        </w:rPr>
        <w:t>te</w:t>
      </w:r>
      <w:r w:rsidR="00FF3FAC">
        <w:rPr>
          <w:lang w:eastAsia="zh-CN" w:bidi="hi-IN"/>
        </w:rPr>
        <w:t xml:space="preserve"> </w:t>
      </w:r>
      <w:r>
        <w:rPr>
          <w:lang w:eastAsia="zh-CN" w:bidi="hi-IN"/>
        </w:rPr>
        <w:t>kunnen</w:t>
      </w:r>
      <w:r w:rsidR="00FF3FAC">
        <w:rPr>
          <w:lang w:eastAsia="zh-CN" w:bidi="hi-IN"/>
        </w:rPr>
        <w:t xml:space="preserve"> </w:t>
      </w:r>
      <w:r>
        <w:rPr>
          <w:lang w:eastAsia="zh-CN" w:bidi="hi-IN"/>
        </w:rPr>
        <w:t>dienen</w:t>
      </w:r>
      <w:r w:rsidR="00FF3FAC">
        <w:rPr>
          <w:lang w:eastAsia="zh-CN" w:bidi="hi-IN"/>
        </w:rPr>
        <w:t xml:space="preserve"> </w:t>
      </w:r>
      <w:r>
        <w:rPr>
          <w:lang w:eastAsia="zh-CN" w:bidi="hi-IN"/>
        </w:rPr>
        <w:t>voor</w:t>
      </w:r>
      <w:r w:rsidR="00FF3FAC">
        <w:rPr>
          <w:lang w:eastAsia="zh-CN" w:bidi="hi-IN"/>
        </w:rPr>
        <w:t xml:space="preserve"> </w:t>
      </w:r>
      <w:r>
        <w:rPr>
          <w:lang w:eastAsia="zh-CN" w:bidi="hi-IN"/>
        </w:rPr>
        <w:t>regels</w:t>
      </w:r>
      <w:r w:rsidR="00FF3FAC">
        <w:rPr>
          <w:lang w:eastAsia="zh-CN" w:bidi="hi-IN"/>
        </w:rPr>
        <w:t xml:space="preserve"> </w:t>
      </w:r>
      <w:r>
        <w:rPr>
          <w:lang w:eastAsia="zh-CN" w:bidi="hi-IN"/>
        </w:rPr>
        <w:t>die</w:t>
      </w:r>
      <w:r w:rsidR="00FF3FAC">
        <w:rPr>
          <w:lang w:eastAsia="zh-CN" w:bidi="hi-IN"/>
        </w:rPr>
        <w:t xml:space="preserve"> </w:t>
      </w:r>
      <w:r>
        <w:rPr>
          <w:lang w:eastAsia="zh-CN" w:bidi="hi-IN"/>
        </w:rPr>
        <w:t>veelvuldig</w:t>
      </w:r>
      <w:r w:rsidR="00FF3FAC">
        <w:rPr>
          <w:lang w:eastAsia="zh-CN" w:bidi="hi-IN"/>
        </w:rPr>
        <w:t xml:space="preserve"> </w:t>
      </w:r>
      <w:r>
        <w:rPr>
          <w:lang w:eastAsia="zh-CN" w:bidi="hi-IN"/>
        </w:rPr>
        <w:t>voorkomen,</w:t>
      </w:r>
      <w:r w:rsidR="00FF3FAC">
        <w:rPr>
          <w:lang w:eastAsia="zh-CN" w:bidi="hi-IN"/>
        </w:rPr>
        <w:t xml:space="preserve"> </w:t>
      </w:r>
      <w:r>
        <w:rPr>
          <w:lang w:eastAsia="zh-CN" w:bidi="hi-IN"/>
        </w:rPr>
        <w:t>in</w:t>
      </w:r>
      <w:r w:rsidR="00FF3FAC">
        <w:rPr>
          <w:lang w:eastAsia="zh-CN" w:bidi="hi-IN"/>
        </w:rPr>
        <w:t xml:space="preserve"> </w:t>
      </w:r>
      <w:r>
        <w:rPr>
          <w:lang w:eastAsia="zh-CN" w:bidi="hi-IN"/>
        </w:rPr>
        <w:t>dit</w:t>
      </w:r>
      <w:r w:rsidR="00FF3FAC">
        <w:rPr>
          <w:lang w:eastAsia="zh-CN" w:bidi="hi-IN"/>
        </w:rPr>
        <w:t xml:space="preserve"> </w:t>
      </w:r>
      <w:r>
        <w:rPr>
          <w:lang w:eastAsia="zh-CN" w:bidi="hi-IN"/>
        </w:rPr>
        <w:t>geval</w:t>
      </w:r>
      <w:r w:rsidR="00FF3FAC">
        <w:rPr>
          <w:lang w:eastAsia="zh-CN" w:bidi="hi-IN"/>
        </w:rPr>
        <w:t xml:space="preserve"> </w:t>
      </w:r>
      <w:r>
        <w:rPr>
          <w:lang w:eastAsia="zh-CN" w:bidi="hi-IN"/>
        </w:rPr>
        <w:t>regels</w:t>
      </w:r>
      <w:r w:rsidR="00FF3FAC">
        <w:rPr>
          <w:lang w:eastAsia="zh-CN" w:bidi="hi-IN"/>
        </w:rPr>
        <w:t xml:space="preserve"> </w:t>
      </w:r>
      <w:r>
        <w:rPr>
          <w:lang w:eastAsia="zh-CN" w:bidi="hi-IN"/>
        </w:rPr>
        <w:t>over</w:t>
      </w:r>
      <w:r w:rsidR="00FF3FAC">
        <w:rPr>
          <w:lang w:eastAsia="zh-CN" w:bidi="hi-IN"/>
        </w:rPr>
        <w:t xml:space="preserve"> </w:t>
      </w:r>
      <w:r>
        <w:rPr>
          <w:lang w:eastAsia="zh-CN" w:bidi="hi-IN"/>
        </w:rPr>
        <w:t>maatschappelijke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Hierbinnen</w:t>
      </w:r>
      <w:r w:rsidR="00FF3FAC">
        <w:rPr>
          <w:lang w:eastAsia="zh-CN" w:bidi="hi-IN"/>
        </w:rPr>
        <w:t xml:space="preserve"> </w:t>
      </w:r>
      <w:r>
        <w:rPr>
          <w:lang w:eastAsia="zh-CN" w:bidi="hi-IN"/>
        </w:rPr>
        <w:t>zijn</w:t>
      </w:r>
      <w:r w:rsidR="00FF3FAC">
        <w:rPr>
          <w:lang w:eastAsia="zh-CN" w:bidi="hi-IN"/>
        </w:rPr>
        <w:t xml:space="preserve"> </w:t>
      </w:r>
      <w:r>
        <w:rPr>
          <w:lang w:eastAsia="zh-CN" w:bidi="hi-IN"/>
        </w:rPr>
        <w:t>regels</w:t>
      </w:r>
      <w:r w:rsidR="00FF3FAC">
        <w:rPr>
          <w:lang w:eastAsia="zh-CN" w:bidi="hi-IN"/>
        </w:rPr>
        <w:t xml:space="preserve"> </w:t>
      </w:r>
      <w:r>
        <w:rPr>
          <w:lang w:eastAsia="zh-CN" w:bidi="hi-IN"/>
        </w:rPr>
        <w:t>gemaakt</w:t>
      </w:r>
      <w:r w:rsidR="00FF3FAC">
        <w:rPr>
          <w:lang w:eastAsia="zh-CN" w:bidi="hi-IN"/>
        </w:rPr>
        <w:t xml:space="preserve"> </w:t>
      </w:r>
      <w:r>
        <w:rPr>
          <w:lang w:eastAsia="zh-CN" w:bidi="hi-IN"/>
        </w:rPr>
        <w:t>voor</w:t>
      </w:r>
      <w:r w:rsidR="00FF3FAC">
        <w:rPr>
          <w:lang w:eastAsia="zh-CN" w:bidi="hi-IN"/>
        </w:rPr>
        <w:t xml:space="preserve"> </w:t>
      </w:r>
      <w:r>
        <w:rPr>
          <w:lang w:eastAsia="zh-CN" w:bidi="hi-IN"/>
        </w:rPr>
        <w:t>de</w:t>
      </w:r>
      <w:r w:rsidR="00FF3FAC">
        <w:rPr>
          <w:lang w:eastAsia="zh-CN" w:bidi="hi-IN"/>
        </w:rPr>
        <w:t xml:space="preserve"> </w:t>
      </w:r>
      <w:r>
        <w:rPr>
          <w:lang w:eastAsia="zh-CN" w:bidi="hi-IN"/>
        </w:rPr>
        <w:t>volgende</w:t>
      </w:r>
      <w:r w:rsidR="00FF3FAC">
        <w:rPr>
          <w:lang w:eastAsia="zh-CN" w:bidi="hi-IN"/>
        </w:rPr>
        <w:t xml:space="preserve"> </w:t>
      </w:r>
      <w:r>
        <w:rPr>
          <w:lang w:eastAsia="zh-CN" w:bidi="hi-IN"/>
        </w:rPr>
        <w:t>type</w:t>
      </w:r>
      <w:r w:rsidR="00FF3FAC">
        <w:rPr>
          <w:lang w:eastAsia="zh-CN" w:bidi="hi-IN"/>
        </w:rPr>
        <w:t xml:space="preserve"> </w:t>
      </w:r>
      <w:r>
        <w:rPr>
          <w:lang w:eastAsia="zh-CN" w:bidi="hi-IN"/>
        </w:rPr>
        <w:t>maatschappelijke</w:t>
      </w:r>
      <w:r w:rsidR="00FF3FAC">
        <w:rPr>
          <w:lang w:eastAsia="zh-CN" w:bidi="hi-IN"/>
        </w:rPr>
        <w:t xml:space="preserve"> </w:t>
      </w:r>
      <w:r>
        <w:rPr>
          <w:lang w:eastAsia="zh-CN" w:bidi="hi-IN"/>
        </w:rPr>
        <w:t>activiteiten:</w:t>
      </w:r>
    </w:p>
    <w:p w14:paraId="629B5B90" w14:textId="5D4C9C1B" w:rsidR="008D4140" w:rsidRDefault="008D4140" w:rsidP="008D4140">
      <w:pPr>
        <w:rPr>
          <w:lang w:eastAsia="zh-CN" w:bidi="hi-IN"/>
        </w:rPr>
      </w:pPr>
    </w:p>
    <w:p w14:paraId="7D149D71" w14:textId="747DB570" w:rsidR="008D4140" w:rsidRDefault="008D4140" w:rsidP="008D4140">
      <w:pPr>
        <w:rPr>
          <w:lang w:eastAsia="zh-CN" w:bidi="hi-IN"/>
        </w:rPr>
      </w:pPr>
      <w:r>
        <w:rPr>
          <w:lang w:eastAsia="zh-CN" w:bidi="hi-IN"/>
        </w:rPr>
        <w:t>Cat.</w:t>
      </w:r>
      <w:r w:rsidR="00FF3FAC">
        <w:rPr>
          <w:lang w:eastAsia="zh-CN" w:bidi="hi-IN"/>
        </w:rPr>
        <w:t xml:space="preserve"> </w:t>
      </w:r>
      <w:r>
        <w:rPr>
          <w:lang w:eastAsia="zh-CN" w:bidi="hi-IN"/>
        </w:rPr>
        <w:t>I:</w:t>
      </w:r>
      <w:r w:rsidR="00FF3FAC">
        <w:rPr>
          <w:lang w:eastAsia="zh-CN" w:bidi="hi-IN"/>
        </w:rPr>
        <w:t xml:space="preserve"> </w:t>
      </w:r>
      <w:r>
        <w:rPr>
          <w:lang w:eastAsia="zh-CN" w:bidi="hi-IN"/>
        </w:rPr>
        <w:t>daaronder</w:t>
      </w:r>
      <w:r w:rsidR="00FF3FAC">
        <w:rPr>
          <w:lang w:eastAsia="zh-CN" w:bidi="hi-IN"/>
        </w:rPr>
        <w:t xml:space="preserve"> </w:t>
      </w:r>
      <w:r>
        <w:rPr>
          <w:lang w:eastAsia="zh-CN" w:bidi="hi-IN"/>
        </w:rPr>
        <w:t>vallen</w:t>
      </w:r>
      <w:r w:rsidR="00FF3FAC">
        <w:rPr>
          <w:lang w:eastAsia="zh-CN" w:bidi="hi-IN"/>
        </w:rPr>
        <w:t xml:space="preserve"> </w:t>
      </w:r>
      <w:r>
        <w:rPr>
          <w:lang w:eastAsia="zh-CN" w:bidi="hi-IN"/>
        </w:rPr>
        <w:t>‘milieugevoelige’</w:t>
      </w:r>
      <w:r w:rsidR="00FF3FAC">
        <w:rPr>
          <w:lang w:eastAsia="zh-CN" w:bidi="hi-IN"/>
        </w:rPr>
        <w:t xml:space="preserve"> </w:t>
      </w:r>
      <w:r>
        <w:rPr>
          <w:lang w:eastAsia="zh-CN" w:bidi="hi-IN"/>
        </w:rPr>
        <w:t>maatschappelijke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zoals</w:t>
      </w:r>
      <w:r w:rsidR="00FF3FAC">
        <w:rPr>
          <w:lang w:eastAsia="zh-CN" w:bidi="hi-IN"/>
        </w:rPr>
        <w:t xml:space="preserve"> </w:t>
      </w:r>
      <w:r>
        <w:rPr>
          <w:lang w:eastAsia="zh-CN" w:bidi="hi-IN"/>
        </w:rPr>
        <w:t>onderwijsactiviteit</w:t>
      </w:r>
      <w:r w:rsidR="00FF3FAC">
        <w:rPr>
          <w:lang w:eastAsia="zh-CN" w:bidi="hi-IN"/>
        </w:rPr>
        <w:t xml:space="preserve"> </w:t>
      </w:r>
      <w:r>
        <w:rPr>
          <w:lang w:eastAsia="zh-CN" w:bidi="hi-IN"/>
        </w:rPr>
        <w:t>en</w:t>
      </w:r>
      <w:r w:rsidR="00FF3FAC">
        <w:rPr>
          <w:lang w:eastAsia="zh-CN" w:bidi="hi-IN"/>
        </w:rPr>
        <w:t xml:space="preserve"> </w:t>
      </w:r>
      <w:r>
        <w:rPr>
          <w:lang w:eastAsia="zh-CN" w:bidi="hi-IN"/>
        </w:rPr>
        <w:t>een</w:t>
      </w:r>
      <w:r w:rsidR="00FF3FAC">
        <w:rPr>
          <w:lang w:eastAsia="zh-CN" w:bidi="hi-IN"/>
        </w:rPr>
        <w:t xml:space="preserve"> </w:t>
      </w:r>
      <w:r>
        <w:rPr>
          <w:lang w:eastAsia="zh-CN" w:bidi="hi-IN"/>
        </w:rPr>
        <w:t>kliniek</w:t>
      </w:r>
      <w:r w:rsidR="00FF3FAC">
        <w:rPr>
          <w:lang w:eastAsia="zh-CN" w:bidi="hi-IN"/>
        </w:rPr>
        <w:t xml:space="preserve"> </w:t>
      </w:r>
      <w:r>
        <w:rPr>
          <w:lang w:eastAsia="zh-CN" w:bidi="hi-IN"/>
        </w:rPr>
        <w:t>voor</w:t>
      </w:r>
      <w:r w:rsidR="00FF3FAC">
        <w:rPr>
          <w:lang w:eastAsia="zh-CN" w:bidi="hi-IN"/>
        </w:rPr>
        <w:t xml:space="preserve"> </w:t>
      </w:r>
      <w:r>
        <w:rPr>
          <w:lang w:eastAsia="zh-CN" w:bidi="hi-IN"/>
        </w:rPr>
        <w:t>verslavingszorg.</w:t>
      </w:r>
    </w:p>
    <w:p w14:paraId="1AE8FB1A" w14:textId="186E10D4" w:rsidR="008D4140" w:rsidRDefault="008D4140" w:rsidP="008D4140">
      <w:pPr>
        <w:rPr>
          <w:lang w:eastAsia="zh-CN" w:bidi="hi-IN"/>
        </w:rPr>
      </w:pPr>
      <w:r>
        <w:rPr>
          <w:lang w:eastAsia="zh-CN" w:bidi="hi-IN"/>
        </w:rPr>
        <w:t>Cat.</w:t>
      </w:r>
      <w:r w:rsidR="00FF3FAC">
        <w:rPr>
          <w:lang w:eastAsia="zh-CN" w:bidi="hi-IN"/>
        </w:rPr>
        <w:t xml:space="preserve"> </w:t>
      </w:r>
      <w:r>
        <w:rPr>
          <w:lang w:eastAsia="zh-CN" w:bidi="hi-IN"/>
        </w:rPr>
        <w:t>II:</w:t>
      </w:r>
      <w:r w:rsidR="00FF3FAC">
        <w:rPr>
          <w:lang w:eastAsia="zh-CN" w:bidi="hi-IN"/>
        </w:rPr>
        <w:t xml:space="preserve"> </w:t>
      </w:r>
      <w:r>
        <w:rPr>
          <w:lang w:eastAsia="zh-CN" w:bidi="hi-IN"/>
        </w:rPr>
        <w:t>deze</w:t>
      </w:r>
      <w:r w:rsidR="00FF3FAC">
        <w:rPr>
          <w:lang w:eastAsia="zh-CN" w:bidi="hi-IN"/>
        </w:rPr>
        <w:t xml:space="preserve"> </w:t>
      </w:r>
      <w:r>
        <w:rPr>
          <w:lang w:eastAsia="zh-CN" w:bidi="hi-IN"/>
        </w:rPr>
        <w:t>is</w:t>
      </w:r>
      <w:r w:rsidR="00FF3FAC">
        <w:rPr>
          <w:lang w:eastAsia="zh-CN" w:bidi="hi-IN"/>
        </w:rPr>
        <w:t xml:space="preserve"> </w:t>
      </w:r>
      <w:r>
        <w:rPr>
          <w:lang w:eastAsia="zh-CN" w:bidi="hi-IN"/>
        </w:rPr>
        <w:t>aangemaakt</w:t>
      </w:r>
      <w:r w:rsidR="00FF3FAC">
        <w:rPr>
          <w:lang w:eastAsia="zh-CN" w:bidi="hi-IN"/>
        </w:rPr>
        <w:t xml:space="preserve"> </w:t>
      </w:r>
      <w:r>
        <w:rPr>
          <w:lang w:eastAsia="zh-CN" w:bidi="hi-IN"/>
        </w:rPr>
        <w:t>voor</w:t>
      </w:r>
      <w:r w:rsidR="00FF3FAC">
        <w:rPr>
          <w:lang w:eastAsia="zh-CN" w:bidi="hi-IN"/>
        </w:rPr>
        <w:t xml:space="preserve"> </w:t>
      </w:r>
      <w:r>
        <w:rPr>
          <w:lang w:eastAsia="zh-CN" w:bidi="hi-IN"/>
        </w:rPr>
        <w:t>een</w:t>
      </w:r>
      <w:r w:rsidR="00FF3FAC">
        <w:rPr>
          <w:lang w:eastAsia="zh-CN" w:bidi="hi-IN"/>
        </w:rPr>
        <w:t xml:space="preserve"> </w:t>
      </w:r>
      <w:r>
        <w:rPr>
          <w:lang w:eastAsia="zh-CN" w:bidi="hi-IN"/>
        </w:rPr>
        <w:t>begraafplaats;</w:t>
      </w:r>
      <w:r w:rsidR="00FF3FAC">
        <w:rPr>
          <w:lang w:eastAsia="zh-CN" w:bidi="hi-IN"/>
        </w:rPr>
        <w:t xml:space="preserve"> </w:t>
      </w:r>
      <w:r>
        <w:rPr>
          <w:lang w:eastAsia="zh-CN" w:bidi="hi-IN"/>
        </w:rPr>
        <w:t>dat</w:t>
      </w:r>
      <w:r w:rsidR="00FF3FAC">
        <w:rPr>
          <w:lang w:eastAsia="zh-CN" w:bidi="hi-IN"/>
        </w:rPr>
        <w:t xml:space="preserve"> </w:t>
      </w:r>
      <w:r>
        <w:rPr>
          <w:lang w:eastAsia="zh-CN" w:bidi="hi-IN"/>
        </w:rPr>
        <w:t>is</w:t>
      </w:r>
      <w:r w:rsidR="00FF3FAC">
        <w:rPr>
          <w:lang w:eastAsia="zh-CN" w:bidi="hi-IN"/>
        </w:rPr>
        <w:t xml:space="preserve"> </w:t>
      </w:r>
      <w:r>
        <w:rPr>
          <w:lang w:eastAsia="zh-CN" w:bidi="hi-IN"/>
        </w:rPr>
        <w:t>een</w:t>
      </w:r>
      <w:r w:rsidR="00FF3FAC">
        <w:rPr>
          <w:lang w:eastAsia="zh-CN" w:bidi="hi-IN"/>
        </w:rPr>
        <w:t xml:space="preserve"> </w:t>
      </w:r>
      <w:r>
        <w:rPr>
          <w:lang w:eastAsia="zh-CN" w:bidi="hi-IN"/>
        </w:rPr>
        <w:t>niet-milieugevoelige</w:t>
      </w:r>
      <w:r w:rsidR="00FF3FAC">
        <w:rPr>
          <w:lang w:eastAsia="zh-CN" w:bidi="hi-IN"/>
        </w:rPr>
        <w:t xml:space="preserve"> </w:t>
      </w:r>
      <w:r>
        <w:rPr>
          <w:lang w:eastAsia="zh-CN" w:bidi="hi-IN"/>
        </w:rPr>
        <w:t>en</w:t>
      </w:r>
      <w:r w:rsidR="00FF3FAC">
        <w:rPr>
          <w:lang w:eastAsia="zh-CN" w:bidi="hi-IN"/>
        </w:rPr>
        <w:t xml:space="preserve"> </w:t>
      </w:r>
      <w:r>
        <w:rPr>
          <w:lang w:eastAsia="zh-CN" w:bidi="hi-IN"/>
        </w:rPr>
        <w:t>een</w:t>
      </w:r>
      <w:r w:rsidR="00FF3FAC">
        <w:rPr>
          <w:lang w:eastAsia="zh-CN" w:bidi="hi-IN"/>
        </w:rPr>
        <w:t xml:space="preserve"> </w:t>
      </w:r>
      <w:r>
        <w:rPr>
          <w:lang w:eastAsia="zh-CN" w:bidi="hi-IN"/>
        </w:rPr>
        <w:t>dergelijke</w:t>
      </w:r>
      <w:r w:rsidR="00FF3FAC">
        <w:rPr>
          <w:lang w:eastAsia="zh-CN" w:bidi="hi-IN"/>
        </w:rPr>
        <w:t xml:space="preserve"> </w:t>
      </w:r>
      <w:r>
        <w:rPr>
          <w:lang w:eastAsia="zh-CN" w:bidi="hi-IN"/>
        </w:rPr>
        <w:t>activiteit</w:t>
      </w:r>
      <w:r w:rsidR="00FF3FAC">
        <w:rPr>
          <w:lang w:eastAsia="zh-CN" w:bidi="hi-IN"/>
        </w:rPr>
        <w:t xml:space="preserve"> </w:t>
      </w:r>
      <w:r>
        <w:rPr>
          <w:lang w:eastAsia="zh-CN" w:bidi="hi-IN"/>
        </w:rPr>
        <w:t>is</w:t>
      </w:r>
      <w:r w:rsidR="00FF3FAC">
        <w:rPr>
          <w:lang w:eastAsia="zh-CN" w:bidi="hi-IN"/>
        </w:rPr>
        <w:t xml:space="preserve"> </w:t>
      </w:r>
      <w:r>
        <w:rPr>
          <w:lang w:eastAsia="zh-CN" w:bidi="hi-IN"/>
        </w:rPr>
        <w:t>niet</w:t>
      </w:r>
      <w:r w:rsidR="00FF3FAC">
        <w:rPr>
          <w:lang w:eastAsia="zh-CN" w:bidi="hi-IN"/>
        </w:rPr>
        <w:t xml:space="preserve"> </w:t>
      </w:r>
      <w:r>
        <w:rPr>
          <w:lang w:eastAsia="zh-CN" w:bidi="hi-IN"/>
        </w:rPr>
        <w:t>overal</w:t>
      </w:r>
      <w:r w:rsidR="00FF3FAC">
        <w:rPr>
          <w:lang w:eastAsia="zh-CN" w:bidi="hi-IN"/>
        </w:rPr>
        <w:t xml:space="preserve"> </w:t>
      </w:r>
      <w:r>
        <w:rPr>
          <w:lang w:eastAsia="zh-CN" w:bidi="hi-IN"/>
        </w:rPr>
        <w:t>wenselijk.</w:t>
      </w:r>
    </w:p>
    <w:p w14:paraId="76F5E271" w14:textId="77777777" w:rsidR="008D4140" w:rsidRDefault="008D4140" w:rsidP="008D4140">
      <w:pPr>
        <w:rPr>
          <w:lang w:eastAsia="zh-CN" w:bidi="hi-IN"/>
        </w:rPr>
      </w:pPr>
    </w:p>
    <w:p w14:paraId="51FD0CA0" w14:textId="3CBBC7E3" w:rsidR="008D4140" w:rsidRDefault="008D4140" w:rsidP="008D4140">
      <w:pPr>
        <w:rPr>
          <w:lang w:eastAsia="zh-CN" w:bidi="hi-IN"/>
        </w:rPr>
      </w:pPr>
      <w:r>
        <w:rPr>
          <w:lang w:eastAsia="zh-CN" w:bidi="hi-IN"/>
        </w:rPr>
        <w:t>Voorliggende</w:t>
      </w:r>
      <w:r w:rsidR="00FF3FAC">
        <w:rPr>
          <w:lang w:eastAsia="zh-CN" w:bidi="hi-IN"/>
        </w:rPr>
        <w:t xml:space="preserve"> </w:t>
      </w:r>
      <w:r>
        <w:rPr>
          <w:lang w:eastAsia="zh-CN" w:bidi="hi-IN"/>
        </w:rPr>
        <w:t>paragraaf</w:t>
      </w:r>
      <w:r w:rsidR="00FF3FAC">
        <w:rPr>
          <w:lang w:eastAsia="zh-CN" w:bidi="hi-IN"/>
        </w:rPr>
        <w:t xml:space="preserve"> </w:t>
      </w:r>
      <w:r>
        <w:rPr>
          <w:lang w:eastAsia="zh-CN" w:bidi="hi-IN"/>
        </w:rPr>
        <w:t>bevat</w:t>
      </w:r>
      <w:r w:rsidR="00FF3FAC">
        <w:rPr>
          <w:lang w:eastAsia="zh-CN" w:bidi="hi-IN"/>
        </w:rPr>
        <w:t xml:space="preserve"> </w:t>
      </w:r>
      <w:r>
        <w:rPr>
          <w:lang w:eastAsia="zh-CN" w:bidi="hi-IN"/>
        </w:rPr>
        <w:t>regels</w:t>
      </w:r>
      <w:r w:rsidR="00FF3FAC">
        <w:rPr>
          <w:lang w:eastAsia="zh-CN" w:bidi="hi-IN"/>
        </w:rPr>
        <w:t xml:space="preserve"> </w:t>
      </w:r>
      <w:r>
        <w:rPr>
          <w:lang w:eastAsia="zh-CN" w:bidi="hi-IN"/>
        </w:rPr>
        <w:t>over</w:t>
      </w:r>
      <w:r w:rsidR="00FF3FAC">
        <w:rPr>
          <w:lang w:eastAsia="zh-CN" w:bidi="hi-IN"/>
        </w:rPr>
        <w:t xml:space="preserve"> </w:t>
      </w:r>
      <w:r>
        <w:rPr>
          <w:lang w:eastAsia="zh-CN" w:bidi="hi-IN"/>
        </w:rPr>
        <w:t>maatschappelijke</w:t>
      </w:r>
      <w:r w:rsidR="00FF3FAC">
        <w:rPr>
          <w:lang w:eastAsia="zh-CN" w:bidi="hi-IN"/>
        </w:rPr>
        <w:t xml:space="preserve"> </w:t>
      </w:r>
      <w:r>
        <w:rPr>
          <w:lang w:eastAsia="zh-CN" w:bidi="hi-IN"/>
        </w:rPr>
        <w:t>activiteiten</w:t>
      </w:r>
      <w:r w:rsidR="00FF3FAC">
        <w:rPr>
          <w:lang w:eastAsia="zh-CN" w:bidi="hi-IN"/>
        </w:rPr>
        <w:t xml:space="preserve"> </w:t>
      </w:r>
      <w:r>
        <w:rPr>
          <w:lang w:eastAsia="zh-CN" w:bidi="hi-IN"/>
        </w:rPr>
        <w:t>–</w:t>
      </w:r>
      <w:r w:rsidR="00FF3FAC">
        <w:rPr>
          <w:lang w:eastAsia="zh-CN" w:bidi="hi-IN"/>
        </w:rPr>
        <w:t xml:space="preserve"> </w:t>
      </w:r>
      <w:r>
        <w:rPr>
          <w:lang w:eastAsia="zh-CN" w:bidi="hi-IN"/>
        </w:rPr>
        <w:t>categorie</w:t>
      </w:r>
      <w:r w:rsidR="00FF3FAC">
        <w:rPr>
          <w:lang w:eastAsia="zh-CN" w:bidi="hi-IN"/>
        </w:rPr>
        <w:t xml:space="preserve"> </w:t>
      </w:r>
      <w:r>
        <w:rPr>
          <w:lang w:eastAsia="zh-CN" w:bidi="hi-IN"/>
        </w:rPr>
        <w:t>II.</w:t>
      </w:r>
    </w:p>
    <w:p w14:paraId="48E7736C" w14:textId="77777777" w:rsidR="008D4140" w:rsidRDefault="008D4140" w:rsidP="000E0A22">
      <w:pPr>
        <w:rPr>
          <w:lang w:eastAsia="zh-CN" w:bidi="hi-IN"/>
        </w:rPr>
      </w:pPr>
    </w:p>
    <w:p w14:paraId="63467A54" w14:textId="09E1C4EA" w:rsidR="00A46E06" w:rsidRDefault="009913AC" w:rsidP="000E0A22">
      <w:pPr>
        <w:rPr>
          <w:lang w:eastAsia="zh-CN" w:bidi="hi-IN"/>
        </w:rPr>
      </w:pPr>
      <w:r>
        <w:rPr>
          <w:lang w:eastAsia="zh-CN" w:bidi="hi-IN"/>
        </w:rPr>
        <w:t>Voor</w:t>
      </w:r>
      <w:r w:rsidR="00FF3FAC">
        <w:rPr>
          <w:lang w:eastAsia="zh-CN" w:bidi="hi-IN"/>
        </w:rPr>
        <w:t xml:space="preserve"> </w:t>
      </w:r>
      <w:r w:rsidR="007B441A">
        <w:rPr>
          <w:lang w:eastAsia="zh-CN" w:bidi="hi-IN"/>
        </w:rPr>
        <w:t>de</w:t>
      </w:r>
      <w:r w:rsidR="00FF3FAC">
        <w:rPr>
          <w:lang w:eastAsia="zh-CN" w:bidi="hi-IN"/>
        </w:rPr>
        <w:t xml:space="preserve"> </w:t>
      </w:r>
      <w:r w:rsidR="007B441A">
        <w:rPr>
          <w:lang w:eastAsia="zh-CN" w:bidi="hi-IN"/>
        </w:rPr>
        <w:t>toelichting</w:t>
      </w:r>
      <w:r w:rsidR="00FF3FAC">
        <w:rPr>
          <w:lang w:eastAsia="zh-CN" w:bidi="hi-IN"/>
        </w:rPr>
        <w:t xml:space="preserve"> </w:t>
      </w:r>
      <w:r w:rsidR="007B441A">
        <w:rPr>
          <w:lang w:eastAsia="zh-CN" w:bidi="hi-IN"/>
        </w:rPr>
        <w:t>op</w:t>
      </w:r>
      <w:r w:rsidR="00FF3FAC">
        <w:rPr>
          <w:lang w:eastAsia="zh-CN" w:bidi="hi-IN"/>
        </w:rPr>
        <w:t xml:space="preserve"> </w:t>
      </w:r>
      <w:r w:rsidR="007B441A">
        <w:rPr>
          <w:lang w:eastAsia="zh-CN" w:bidi="hi-IN"/>
        </w:rPr>
        <w:t>de</w:t>
      </w:r>
      <w:r w:rsidR="00FF3FAC">
        <w:rPr>
          <w:lang w:eastAsia="zh-CN" w:bidi="hi-IN"/>
        </w:rPr>
        <w:t xml:space="preserve"> </w:t>
      </w:r>
      <w:r w:rsidR="007B441A">
        <w:rPr>
          <w:lang w:eastAsia="zh-CN" w:bidi="hi-IN"/>
        </w:rPr>
        <w:t>artikelen</w:t>
      </w:r>
      <w:r w:rsidR="00FF3FAC">
        <w:rPr>
          <w:lang w:eastAsia="zh-CN" w:bidi="hi-IN"/>
        </w:rPr>
        <w:t xml:space="preserve"> </w:t>
      </w:r>
      <w:r w:rsidR="007B441A">
        <w:rPr>
          <w:lang w:eastAsia="zh-CN" w:bidi="hi-IN"/>
        </w:rPr>
        <w:t>binnen</w:t>
      </w:r>
      <w:r w:rsidR="00FF3FAC">
        <w:rPr>
          <w:lang w:eastAsia="zh-CN" w:bidi="hi-IN"/>
        </w:rPr>
        <w:t xml:space="preserve"> </w:t>
      </w:r>
      <w:r w:rsidR="007B441A">
        <w:rPr>
          <w:lang w:eastAsia="zh-CN" w:bidi="hi-IN"/>
        </w:rPr>
        <w:t>paragraaf</w:t>
      </w:r>
      <w:r w:rsidR="00FF3FAC">
        <w:rPr>
          <w:lang w:eastAsia="zh-CN" w:bidi="hi-IN"/>
        </w:rPr>
        <w:t xml:space="preserve"> </w:t>
      </w:r>
      <w:r w:rsidR="007B441A">
        <w:rPr>
          <w:lang w:eastAsia="zh-CN" w:bidi="hi-IN"/>
        </w:rPr>
        <w:t>5.3.103</w:t>
      </w:r>
      <w:r w:rsidR="00FF3FAC">
        <w:rPr>
          <w:lang w:eastAsia="zh-CN" w:bidi="hi-IN"/>
        </w:rPr>
        <w:t xml:space="preserve"> </w:t>
      </w:r>
      <w:r>
        <w:rPr>
          <w:lang w:eastAsia="zh-CN" w:bidi="hi-IN"/>
        </w:rPr>
        <w:t>wordt</w:t>
      </w:r>
      <w:r w:rsidR="00FF3FAC">
        <w:rPr>
          <w:lang w:eastAsia="zh-CN" w:bidi="hi-IN"/>
        </w:rPr>
        <w:t xml:space="preserve"> </w:t>
      </w:r>
      <w:r>
        <w:rPr>
          <w:lang w:eastAsia="zh-CN" w:bidi="hi-IN"/>
        </w:rPr>
        <w:t>verwezen</w:t>
      </w:r>
      <w:r w:rsidR="00FF3FAC">
        <w:rPr>
          <w:lang w:eastAsia="zh-CN" w:bidi="hi-IN"/>
        </w:rPr>
        <w:t xml:space="preserve"> </w:t>
      </w:r>
      <w:r>
        <w:rPr>
          <w:lang w:eastAsia="zh-CN" w:bidi="hi-IN"/>
        </w:rPr>
        <w:t>naar</w:t>
      </w:r>
      <w:r w:rsidR="00FF3FAC">
        <w:rPr>
          <w:lang w:eastAsia="zh-CN" w:bidi="hi-IN"/>
        </w:rPr>
        <w:t xml:space="preserve"> </w:t>
      </w:r>
      <w:r w:rsidR="007B441A">
        <w:rPr>
          <w:lang w:eastAsia="zh-CN" w:bidi="hi-IN"/>
        </w:rPr>
        <w:t>de</w:t>
      </w:r>
      <w:r w:rsidR="00FF3FAC">
        <w:rPr>
          <w:lang w:eastAsia="zh-CN" w:bidi="hi-IN"/>
        </w:rPr>
        <w:t xml:space="preserve"> </w:t>
      </w:r>
      <w:r w:rsidR="007B441A">
        <w:rPr>
          <w:lang w:eastAsia="zh-CN" w:bidi="hi-IN"/>
        </w:rPr>
        <w:t>toelichting</w:t>
      </w:r>
      <w:r w:rsidR="00FF3FAC">
        <w:rPr>
          <w:lang w:eastAsia="zh-CN" w:bidi="hi-IN"/>
        </w:rPr>
        <w:t xml:space="preserve"> </w:t>
      </w:r>
      <w:r w:rsidR="007B441A">
        <w:rPr>
          <w:lang w:eastAsia="zh-CN" w:bidi="hi-IN"/>
        </w:rPr>
        <w:t>op</w:t>
      </w:r>
      <w:r w:rsidR="00FF3FAC">
        <w:rPr>
          <w:lang w:eastAsia="zh-CN" w:bidi="hi-IN"/>
        </w:rPr>
        <w:t xml:space="preserve"> </w:t>
      </w:r>
      <w:r w:rsidR="007B441A">
        <w:rPr>
          <w:lang w:eastAsia="zh-CN" w:bidi="hi-IN"/>
        </w:rPr>
        <w:t>paragraaf</w:t>
      </w:r>
      <w:r w:rsidR="00FF3FAC">
        <w:rPr>
          <w:lang w:eastAsia="zh-CN" w:bidi="hi-IN"/>
        </w:rPr>
        <w:t xml:space="preserve"> </w:t>
      </w:r>
      <w:r w:rsidR="007B441A">
        <w:rPr>
          <w:lang w:eastAsia="zh-CN" w:bidi="hi-IN"/>
        </w:rPr>
        <w:t>5.3.102</w:t>
      </w:r>
      <w:r w:rsidR="00FF3FAC">
        <w:rPr>
          <w:lang w:eastAsia="zh-CN" w:bidi="hi-IN"/>
        </w:rPr>
        <w:t xml:space="preserve"> </w:t>
      </w:r>
      <w:r w:rsidR="007B441A">
        <w:rPr>
          <w:lang w:eastAsia="zh-CN" w:bidi="hi-IN"/>
        </w:rPr>
        <w:t>‘maatschappelijke</w:t>
      </w:r>
      <w:r w:rsidR="00FF3FAC">
        <w:rPr>
          <w:lang w:eastAsia="zh-CN" w:bidi="hi-IN"/>
        </w:rPr>
        <w:t xml:space="preserve"> </w:t>
      </w:r>
      <w:r w:rsidR="007B441A">
        <w:rPr>
          <w:lang w:eastAsia="zh-CN" w:bidi="hi-IN"/>
        </w:rPr>
        <w:t>activiteiten</w:t>
      </w:r>
      <w:r w:rsidR="00FF3FAC">
        <w:rPr>
          <w:lang w:eastAsia="zh-CN" w:bidi="hi-IN"/>
        </w:rPr>
        <w:t xml:space="preserve"> </w:t>
      </w:r>
      <w:r w:rsidR="007B441A">
        <w:rPr>
          <w:lang w:eastAsia="zh-CN" w:bidi="hi-IN"/>
        </w:rPr>
        <w:t>verrichten</w:t>
      </w:r>
      <w:r w:rsidR="00FF3FAC">
        <w:rPr>
          <w:lang w:eastAsia="zh-CN" w:bidi="hi-IN"/>
        </w:rPr>
        <w:t xml:space="preserve"> </w:t>
      </w:r>
      <w:r w:rsidR="007B441A">
        <w:rPr>
          <w:lang w:eastAsia="zh-CN" w:bidi="hi-IN"/>
        </w:rPr>
        <w:t>–</w:t>
      </w:r>
      <w:r w:rsidR="00FF3FAC">
        <w:rPr>
          <w:lang w:eastAsia="zh-CN" w:bidi="hi-IN"/>
        </w:rPr>
        <w:t xml:space="preserve"> </w:t>
      </w:r>
      <w:r w:rsidR="007B441A">
        <w:rPr>
          <w:lang w:eastAsia="zh-CN" w:bidi="hi-IN"/>
        </w:rPr>
        <w:t>categorie</w:t>
      </w:r>
      <w:r w:rsidR="00FF3FAC">
        <w:rPr>
          <w:lang w:eastAsia="zh-CN" w:bidi="hi-IN"/>
        </w:rPr>
        <w:t xml:space="preserve"> </w:t>
      </w:r>
      <w:r w:rsidR="007B441A">
        <w:rPr>
          <w:lang w:eastAsia="zh-CN" w:bidi="hi-IN"/>
        </w:rPr>
        <w:t>I’.</w:t>
      </w:r>
    </w:p>
    <w:sectPr w:rsidR="00A46E06" w:rsidSect="002F250F">
      <w:headerReference w:type="even" r:id="rId19"/>
      <w:headerReference w:type="default" r:id="rId20"/>
      <w:footerReference w:type="even" r:id="rId21"/>
      <w:footerReference w:type="default" r:id="rId22"/>
      <w:headerReference w:type="first" r:id="rId23"/>
      <w:footerReference w:type="first" r:id="rId24"/>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3-04-18T11:58:00Z" w:initials="GW">
    <w:tbl>
      <w:tblPr>
        <w:tblStyle w:val="Annotatie"/>
        <w:tblW w:w="5000" w:type="pct"/>
        <w:tblLayout w:type="fixed"/>
        <w:tblLook w:val="0620" w:firstRow="1" w:lastRow="0" w:firstColumn="0" w:lastColumn="0" w:noHBand="1" w:noVBand="1"/>
      </w:tblPr>
      <w:tblGrid>
        <w:gridCol w:w="3963"/>
        <w:gridCol w:w="3964"/>
      </w:tblGrid>
      <w:tr w:rsidR="00B56DAD" w:rsidRPr="00642BD7" w14:paraId="69C95C5E"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6FAD635A" w14:textId="77777777" w:rsidR="005168E1" w:rsidRDefault="005168E1" w:rsidP="00B8618D">
            <w:r>
              <w:rPr>
                <w:rStyle w:val="Verwijzingopmerking"/>
              </w:rPr>
              <w:annotationRef/>
            </w:r>
            <w:r w:rsidRPr="00B8618D">
              <w:t>Procedure</w:t>
            </w:r>
          </w:p>
        </w:tc>
      </w:tr>
      <w:tr w:rsidR="00B56DAD" w:rsidRPr="00642BD7" w14:paraId="7AE63950" w14:textId="77777777" w:rsidTr="00B8618D">
        <w:tc>
          <w:tcPr>
            <w:tcW w:w="2500" w:type="pct"/>
          </w:tcPr>
          <w:p w14:paraId="6CE978E8" w14:textId="77777777" w:rsidR="005168E1" w:rsidRPr="007C7DA1" w:rsidRDefault="005168E1" w:rsidP="00AE0DAE">
            <w:r>
              <w:t>bekendOp</w:t>
            </w:r>
          </w:p>
        </w:tc>
        <w:tc>
          <w:tcPr>
            <w:tcW w:w="2500" w:type="pct"/>
          </w:tcPr>
          <w:p w14:paraId="53D058A9" w14:textId="52F72368" w:rsidR="005168E1" w:rsidRDefault="005168E1" w:rsidP="00AE0DAE">
            <w:r>
              <w:t>2023-04-18</w:t>
            </w:r>
          </w:p>
        </w:tc>
      </w:tr>
      <w:tr w:rsidR="00B56DAD" w:rsidRPr="00642BD7" w14:paraId="7E208BED" w14:textId="77777777" w:rsidTr="00B8618D">
        <w:tc>
          <w:tcPr>
            <w:tcW w:w="2500" w:type="pct"/>
          </w:tcPr>
          <w:p w14:paraId="6D319DCF" w14:textId="77777777" w:rsidR="005168E1" w:rsidRPr="007C7DA1" w:rsidRDefault="005168E1" w:rsidP="00AE0DAE">
            <w:r>
              <w:t>ontvangenOp</w:t>
            </w:r>
          </w:p>
        </w:tc>
        <w:tc>
          <w:tcPr>
            <w:tcW w:w="2500" w:type="pct"/>
          </w:tcPr>
          <w:p w14:paraId="237FEFD5" w14:textId="634D2E00" w:rsidR="005168E1" w:rsidRDefault="005168E1" w:rsidP="00AE0DAE">
            <w:r>
              <w:t>2023-04-18</w:t>
            </w:r>
          </w:p>
        </w:tc>
      </w:tr>
      <w:tr w:rsidR="00B56DAD" w:rsidRPr="00642BD7" w14:paraId="3D06532F" w14:textId="77777777" w:rsidTr="00B8618D">
        <w:tc>
          <w:tcPr>
            <w:tcW w:w="2500" w:type="pct"/>
          </w:tcPr>
          <w:p w14:paraId="41A5033A" w14:textId="77777777" w:rsidR="005168E1" w:rsidRPr="007C7DA1" w:rsidRDefault="005168E1" w:rsidP="007C7DA1">
            <w:r>
              <w:t>inWerkingOp</w:t>
            </w:r>
          </w:p>
        </w:tc>
        <w:tc>
          <w:tcPr>
            <w:tcW w:w="2500" w:type="pct"/>
          </w:tcPr>
          <w:p w14:paraId="727992EC" w14:textId="1E5A5D39" w:rsidR="005168E1" w:rsidRDefault="005168E1" w:rsidP="007C7DA1">
            <w:r>
              <w:t>2023-04-19</w:t>
            </w:r>
          </w:p>
        </w:tc>
      </w:tr>
      <w:tr w:rsidR="00B56DAD" w:rsidRPr="00642BD7" w14:paraId="3E4ACEE7" w14:textId="77777777" w:rsidTr="00B8618D">
        <w:tc>
          <w:tcPr>
            <w:tcW w:w="2500" w:type="pct"/>
          </w:tcPr>
          <w:p w14:paraId="36B1F7D5" w14:textId="0BB72502" w:rsidR="005168E1" w:rsidRPr="007C7DA1" w:rsidRDefault="005168E1" w:rsidP="00AE0DAE">
            <w:r>
              <w:t>/join/id/stop/procedure/stap_002</w:t>
            </w:r>
          </w:p>
        </w:tc>
        <w:tc>
          <w:tcPr>
            <w:tcW w:w="2500" w:type="pct"/>
          </w:tcPr>
          <w:p w14:paraId="647D8456" w14:textId="0C137447" w:rsidR="005168E1" w:rsidRDefault="005168E1" w:rsidP="00AE0DAE">
            <w:r>
              <w:t>2023-04-18</w:t>
            </w:r>
          </w:p>
        </w:tc>
      </w:tr>
      <w:tr w:rsidR="00B56DAD" w:rsidRPr="00642BD7" w14:paraId="78EEC9B5" w14:textId="77777777" w:rsidTr="00B8618D">
        <w:tc>
          <w:tcPr>
            <w:tcW w:w="2500" w:type="pct"/>
          </w:tcPr>
          <w:p w14:paraId="56F050D4" w14:textId="61608442" w:rsidR="005168E1" w:rsidRPr="007C7DA1" w:rsidRDefault="005168E1" w:rsidP="00AE0DAE">
            <w:r>
              <w:t>/join/id/stop/procedure/stap_003</w:t>
            </w:r>
          </w:p>
        </w:tc>
        <w:tc>
          <w:tcPr>
            <w:tcW w:w="2500" w:type="pct"/>
          </w:tcPr>
          <w:p w14:paraId="5C59B7D8" w14:textId="4EBEC838" w:rsidR="005168E1" w:rsidRDefault="005168E1" w:rsidP="00AE0DAE">
            <w:r>
              <w:t>2023-04-18</w:t>
            </w:r>
          </w:p>
        </w:tc>
      </w:tr>
      <w:tr w:rsidR="00B56DAD" w:rsidRPr="00642BD7" w14:paraId="072E00B8" w14:textId="77777777" w:rsidTr="00B8618D">
        <w:tc>
          <w:tcPr>
            <w:tcW w:w="2500" w:type="pct"/>
          </w:tcPr>
          <w:p w14:paraId="7BBD28B3" w14:textId="77777777" w:rsidR="005168E1" w:rsidRPr="007C7DA1" w:rsidRDefault="005168E1" w:rsidP="00AE0DAE"/>
        </w:tc>
        <w:tc>
          <w:tcPr>
            <w:tcW w:w="2500" w:type="pct"/>
          </w:tcPr>
          <w:p w14:paraId="22CF5649" w14:textId="77777777" w:rsidR="005168E1" w:rsidRDefault="005168E1" w:rsidP="00AE0DAE"/>
        </w:tc>
      </w:tr>
      <w:tr w:rsidR="00B56DAD" w:rsidRPr="00642BD7" w14:paraId="540750B7" w14:textId="77777777" w:rsidTr="00B8618D">
        <w:tc>
          <w:tcPr>
            <w:tcW w:w="2500" w:type="pct"/>
          </w:tcPr>
          <w:p w14:paraId="0ADE504A" w14:textId="77777777" w:rsidR="005168E1" w:rsidRPr="007C7DA1" w:rsidRDefault="005168E1" w:rsidP="00AE0DAE"/>
        </w:tc>
        <w:tc>
          <w:tcPr>
            <w:tcW w:w="2500" w:type="pct"/>
          </w:tcPr>
          <w:p w14:paraId="0DBAD844" w14:textId="77777777" w:rsidR="005168E1" w:rsidRPr="00AE0DAE" w:rsidRDefault="005168E1" w:rsidP="00AE0DAE"/>
        </w:tc>
      </w:tr>
      <w:tr w:rsidR="00B56DAD" w:rsidRPr="00642BD7" w14:paraId="63A40979" w14:textId="77777777" w:rsidTr="00B8618D">
        <w:tc>
          <w:tcPr>
            <w:tcW w:w="2500" w:type="pct"/>
          </w:tcPr>
          <w:p w14:paraId="37B0562C" w14:textId="77777777" w:rsidR="005168E1" w:rsidRPr="007C7DA1" w:rsidRDefault="005168E1" w:rsidP="00AE0DAE"/>
        </w:tc>
        <w:tc>
          <w:tcPr>
            <w:tcW w:w="2500" w:type="pct"/>
          </w:tcPr>
          <w:p w14:paraId="02E699B9" w14:textId="77777777" w:rsidR="005168E1" w:rsidRPr="00AE0DAE" w:rsidRDefault="005168E1" w:rsidP="00AE0DAE"/>
        </w:tc>
      </w:tr>
      <w:tr w:rsidR="00B56DAD" w:rsidRPr="00642BD7" w14:paraId="5B620967" w14:textId="77777777" w:rsidTr="00B8618D">
        <w:tc>
          <w:tcPr>
            <w:tcW w:w="2500" w:type="pct"/>
          </w:tcPr>
          <w:p w14:paraId="270C5ACD" w14:textId="77777777" w:rsidR="005168E1" w:rsidRPr="00B36B02" w:rsidRDefault="005168E1" w:rsidP="00AE0DAE"/>
        </w:tc>
        <w:tc>
          <w:tcPr>
            <w:tcW w:w="2500" w:type="pct"/>
          </w:tcPr>
          <w:p w14:paraId="20042DE9" w14:textId="77777777" w:rsidR="005168E1" w:rsidRPr="00AE0DAE" w:rsidRDefault="005168E1" w:rsidP="00AE0DAE"/>
        </w:tc>
      </w:tr>
      <w:tr w:rsidR="00B56DAD" w:rsidRPr="00642BD7" w14:paraId="6F70B8AE" w14:textId="77777777" w:rsidTr="00B8618D">
        <w:tc>
          <w:tcPr>
            <w:tcW w:w="2500" w:type="pct"/>
          </w:tcPr>
          <w:p w14:paraId="5B0F9260" w14:textId="77777777" w:rsidR="005168E1" w:rsidRPr="007C7DA1" w:rsidRDefault="005168E1" w:rsidP="00AE0DAE"/>
        </w:tc>
        <w:tc>
          <w:tcPr>
            <w:tcW w:w="2500" w:type="pct"/>
          </w:tcPr>
          <w:p w14:paraId="7F6F6488" w14:textId="77777777" w:rsidR="005168E1" w:rsidRPr="00AE0DAE" w:rsidRDefault="005168E1" w:rsidP="00AE0DAE"/>
        </w:tc>
      </w:tr>
      <w:tr w:rsidR="00B56DAD" w:rsidRPr="00642BD7" w14:paraId="18125FD5" w14:textId="77777777" w:rsidTr="00B8618D">
        <w:tc>
          <w:tcPr>
            <w:tcW w:w="2500" w:type="pct"/>
          </w:tcPr>
          <w:p w14:paraId="5269CE0A" w14:textId="77777777" w:rsidR="005168E1" w:rsidRPr="007C7DA1" w:rsidRDefault="005168E1" w:rsidP="00AE0DAE"/>
        </w:tc>
        <w:tc>
          <w:tcPr>
            <w:tcW w:w="2500" w:type="pct"/>
          </w:tcPr>
          <w:p w14:paraId="401245F3" w14:textId="77777777" w:rsidR="005168E1" w:rsidRPr="00AE0DAE" w:rsidRDefault="005168E1" w:rsidP="00AE0DAE"/>
        </w:tc>
      </w:tr>
      <w:tr w:rsidR="00B56DAD" w:rsidRPr="00642BD7" w14:paraId="0863222F" w14:textId="77777777" w:rsidTr="00B8618D">
        <w:tc>
          <w:tcPr>
            <w:tcW w:w="2500" w:type="pct"/>
          </w:tcPr>
          <w:p w14:paraId="13F33F14" w14:textId="77777777" w:rsidR="005168E1" w:rsidRPr="007C7DA1" w:rsidRDefault="005168E1" w:rsidP="00AE0DAE"/>
        </w:tc>
        <w:tc>
          <w:tcPr>
            <w:tcW w:w="2500" w:type="pct"/>
          </w:tcPr>
          <w:p w14:paraId="75C7ADCA" w14:textId="77777777" w:rsidR="005168E1" w:rsidRPr="00AE0DAE" w:rsidRDefault="005168E1" w:rsidP="00AE0DAE"/>
        </w:tc>
      </w:tr>
      <w:tr w:rsidR="00B56DAD" w:rsidRPr="00642BD7" w14:paraId="3A397827" w14:textId="77777777" w:rsidTr="00B8618D">
        <w:tc>
          <w:tcPr>
            <w:tcW w:w="2500" w:type="pct"/>
          </w:tcPr>
          <w:p w14:paraId="5E232C08" w14:textId="77777777" w:rsidR="005168E1" w:rsidRPr="007C7DA1" w:rsidRDefault="005168E1" w:rsidP="00AE0DAE"/>
        </w:tc>
        <w:tc>
          <w:tcPr>
            <w:tcW w:w="2500" w:type="pct"/>
          </w:tcPr>
          <w:p w14:paraId="065D0946" w14:textId="77777777" w:rsidR="005168E1" w:rsidRPr="00AE0DAE" w:rsidRDefault="005168E1" w:rsidP="00AE0DAE"/>
        </w:tc>
      </w:tr>
    </w:tbl>
    <w:p w14:paraId="447C5A3D" w14:textId="49C35313" w:rsidR="005168E1" w:rsidRDefault="005168E1">
      <w:pPr>
        <w:pStyle w:val="Tekstopmerking"/>
      </w:pPr>
    </w:p>
  </w:comment>
  <w:comment w:id="1" w:author="Emma Kakes" w:date="2022-09-26T14:02:00Z" w:initials="EK">
    <w:tbl>
      <w:tblPr>
        <w:tblStyle w:val="Annotatie"/>
        <w:tblW w:w="5000" w:type="pct"/>
        <w:tblLayout w:type="fixed"/>
        <w:tblLook w:val="0620" w:firstRow="1" w:lastRow="0" w:firstColumn="0" w:lastColumn="0" w:noHBand="1" w:noVBand="1"/>
      </w:tblPr>
      <w:tblGrid>
        <w:gridCol w:w="3963"/>
        <w:gridCol w:w="3964"/>
      </w:tblGrid>
      <w:tr w:rsidR="00702818" w:rsidRPr="00642BD7" w14:paraId="7631AE31" w14:textId="77777777" w:rsidTr="0095357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7442C1" w14:textId="77777777" w:rsidR="00702818" w:rsidRPr="00642BD7" w:rsidRDefault="00702818" w:rsidP="0095357F">
            <w:r>
              <w:rPr>
                <w:rStyle w:val="Verwijzingopmerking"/>
              </w:rPr>
              <w:annotationRef/>
            </w:r>
            <w:r>
              <w:t>Besluit</w:t>
            </w:r>
          </w:p>
        </w:tc>
      </w:tr>
      <w:tr w:rsidR="00702818" w:rsidRPr="00642BD7" w14:paraId="1B953B42" w14:textId="77777777" w:rsidTr="0095357F">
        <w:tc>
          <w:tcPr>
            <w:tcW w:w="2500" w:type="pct"/>
          </w:tcPr>
          <w:p w14:paraId="6AF483F6" w14:textId="77777777" w:rsidR="00702818" w:rsidRPr="007C7DA1" w:rsidRDefault="00702818" w:rsidP="0095357F">
            <w:r>
              <w:t>idWerk</w:t>
            </w:r>
          </w:p>
        </w:tc>
        <w:tc>
          <w:tcPr>
            <w:tcW w:w="2500" w:type="pct"/>
          </w:tcPr>
          <w:p w14:paraId="41775F71" w14:textId="06A50769" w:rsidR="00702818" w:rsidRPr="007C7DA1" w:rsidRDefault="00ED2BD9" w:rsidP="0095357F">
            <w:r>
              <w:t>EUR002</w:t>
            </w:r>
          </w:p>
        </w:tc>
      </w:tr>
      <w:tr w:rsidR="00702818" w:rsidRPr="00642BD7" w14:paraId="64204A0A" w14:textId="77777777" w:rsidTr="0095357F">
        <w:tc>
          <w:tcPr>
            <w:tcW w:w="2500" w:type="pct"/>
          </w:tcPr>
          <w:p w14:paraId="470F1836" w14:textId="77777777" w:rsidR="00702818" w:rsidRPr="007C7DA1" w:rsidRDefault="00702818" w:rsidP="0095357F">
            <w:r>
              <w:t>versieSTOP</w:t>
            </w:r>
          </w:p>
        </w:tc>
        <w:tc>
          <w:tcPr>
            <w:tcW w:w="2500" w:type="pct"/>
          </w:tcPr>
          <w:p w14:paraId="2920A32A" w14:textId="7559E44A" w:rsidR="00702818" w:rsidRPr="007C7DA1" w:rsidRDefault="00ED2BD9" w:rsidP="0095357F">
            <w:r>
              <w:t>1.3.0</w:t>
            </w:r>
          </w:p>
        </w:tc>
      </w:tr>
      <w:tr w:rsidR="00702818" w:rsidRPr="00642BD7" w14:paraId="0C860F3A" w14:textId="77777777" w:rsidTr="0095357F">
        <w:tc>
          <w:tcPr>
            <w:tcW w:w="2500" w:type="pct"/>
          </w:tcPr>
          <w:p w14:paraId="45C53BEC" w14:textId="77777777" w:rsidR="00702818" w:rsidRPr="007C7DA1" w:rsidRDefault="00702818" w:rsidP="0095357F">
            <w:r>
              <w:t>versieTPOD</w:t>
            </w:r>
          </w:p>
        </w:tc>
        <w:tc>
          <w:tcPr>
            <w:tcW w:w="2500" w:type="pct"/>
          </w:tcPr>
          <w:p w14:paraId="3A98A1DB" w14:textId="23A6B6CB" w:rsidR="00702818" w:rsidRPr="007C7DA1" w:rsidRDefault="00ED2BD9" w:rsidP="0095357F">
            <w:r>
              <w:t>2.1.0</w:t>
            </w:r>
          </w:p>
        </w:tc>
      </w:tr>
      <w:tr w:rsidR="00702818" w:rsidRPr="00642BD7" w14:paraId="24447177" w14:textId="77777777" w:rsidTr="0095357F">
        <w:tc>
          <w:tcPr>
            <w:tcW w:w="2500" w:type="pct"/>
          </w:tcPr>
          <w:p w14:paraId="0E02CE2F" w14:textId="77777777" w:rsidR="00702818" w:rsidRPr="007C7DA1" w:rsidRDefault="00702818" w:rsidP="0095357F">
            <w:r>
              <w:t>officieleTitel</w:t>
            </w:r>
          </w:p>
        </w:tc>
        <w:tc>
          <w:tcPr>
            <w:tcW w:w="2500" w:type="pct"/>
          </w:tcPr>
          <w:p w14:paraId="1CAC97B3" w14:textId="3DECD640" w:rsidR="00702818" w:rsidRPr="007C7DA1" w:rsidRDefault="00ED2BD9" w:rsidP="0095357F">
            <w:r>
              <w:t>Basismodel omgevingsplan Breda, deelgebied Eureka</w:t>
            </w:r>
          </w:p>
        </w:tc>
      </w:tr>
      <w:tr w:rsidR="00702818" w:rsidRPr="00642BD7" w14:paraId="1F81A676" w14:textId="77777777" w:rsidTr="0095357F">
        <w:tc>
          <w:tcPr>
            <w:tcW w:w="2500" w:type="pct"/>
          </w:tcPr>
          <w:p w14:paraId="70C1A7FC" w14:textId="77777777" w:rsidR="00702818" w:rsidRPr="007C7DA1" w:rsidRDefault="00702818" w:rsidP="0095357F">
            <w:r>
              <w:t>citeertitel</w:t>
            </w:r>
          </w:p>
        </w:tc>
        <w:tc>
          <w:tcPr>
            <w:tcW w:w="2500" w:type="pct"/>
          </w:tcPr>
          <w:p w14:paraId="505672DF" w14:textId="66999D6F" w:rsidR="00702818" w:rsidRPr="007C7DA1" w:rsidRDefault="00ED2BD9" w:rsidP="0095357F">
            <w:r>
              <w:t>Basismodel omgevingsplan Breda, deelgebied Eureka</w:t>
            </w:r>
          </w:p>
        </w:tc>
      </w:tr>
      <w:tr w:rsidR="00702818" w:rsidRPr="00642BD7" w14:paraId="289ADF26" w14:textId="77777777" w:rsidTr="0095357F">
        <w:tc>
          <w:tcPr>
            <w:tcW w:w="2500" w:type="pct"/>
          </w:tcPr>
          <w:p w14:paraId="4BDBC15A" w14:textId="77777777" w:rsidR="00702818" w:rsidRPr="007C7DA1" w:rsidRDefault="00702818" w:rsidP="0095357F">
            <w:r>
              <w:t>soortBesluit</w:t>
            </w:r>
          </w:p>
        </w:tc>
        <w:tc>
          <w:tcPr>
            <w:tcW w:w="2500" w:type="pct"/>
          </w:tcPr>
          <w:p w14:paraId="48957449" w14:textId="74D812D3" w:rsidR="00702818" w:rsidRPr="007C7DA1" w:rsidRDefault="00ED2BD9" w:rsidP="0095357F">
            <w:r>
              <w:t>BesluitCompact</w:t>
            </w:r>
          </w:p>
        </w:tc>
      </w:tr>
      <w:tr w:rsidR="00702818" w:rsidRPr="00642BD7" w14:paraId="53BC2A3C" w14:textId="77777777" w:rsidTr="0095357F">
        <w:tc>
          <w:tcPr>
            <w:tcW w:w="2500" w:type="pct"/>
          </w:tcPr>
          <w:p w14:paraId="586F8B58" w14:textId="77777777" w:rsidR="00702818" w:rsidRPr="007C7DA1" w:rsidRDefault="00702818" w:rsidP="0095357F">
            <w:r w:rsidRPr="007C7DA1">
              <w:t>versie</w:t>
            </w:r>
            <w:r>
              <w:t>Besluit</w:t>
            </w:r>
          </w:p>
        </w:tc>
        <w:tc>
          <w:tcPr>
            <w:tcW w:w="2500" w:type="pct"/>
          </w:tcPr>
          <w:p w14:paraId="4A41A74E" w14:textId="4A2ED23C" w:rsidR="00702818" w:rsidRPr="007C7DA1" w:rsidRDefault="00ED2BD9" w:rsidP="0095357F">
            <w:r>
              <w:t>1</w:t>
            </w:r>
          </w:p>
        </w:tc>
      </w:tr>
      <w:tr w:rsidR="00702818" w:rsidRPr="00642BD7" w14:paraId="10F6AFF4" w14:textId="77777777" w:rsidTr="0095357F">
        <w:tc>
          <w:tcPr>
            <w:tcW w:w="2500" w:type="pct"/>
          </w:tcPr>
          <w:p w14:paraId="74AD23E6" w14:textId="4CE24DA5" w:rsidR="00702818" w:rsidRPr="007C7DA1" w:rsidRDefault="00702818" w:rsidP="0095357F">
            <w:r>
              <w:t>overheidsdomein</w:t>
            </w:r>
            <w:r>
              <w:rPr>
                <w:noProof/>
              </w:rPr>
              <w:t>en</w:t>
            </w:r>
          </w:p>
        </w:tc>
        <w:tc>
          <w:tcPr>
            <w:tcW w:w="2500" w:type="pct"/>
          </w:tcPr>
          <w:p w14:paraId="3147222C" w14:textId="2E0D58EA" w:rsidR="00702818" w:rsidRPr="007C7DA1" w:rsidRDefault="00ED2BD9" w:rsidP="0095357F">
            <w:r>
              <w:t>/tooi/def/concept/c_86b84a9d</w:t>
            </w:r>
          </w:p>
        </w:tc>
      </w:tr>
      <w:tr w:rsidR="00702818" w:rsidRPr="00642BD7" w14:paraId="1240834C" w14:textId="77777777" w:rsidTr="0095357F">
        <w:tc>
          <w:tcPr>
            <w:tcW w:w="2500" w:type="pct"/>
          </w:tcPr>
          <w:p w14:paraId="62C8DF6E" w14:textId="77777777" w:rsidR="00702818" w:rsidRPr="00B36B02" w:rsidRDefault="00702818" w:rsidP="00E742A3">
            <w:r>
              <w:t>onderwerpen</w:t>
            </w:r>
          </w:p>
        </w:tc>
        <w:tc>
          <w:tcPr>
            <w:tcW w:w="2500" w:type="pct"/>
          </w:tcPr>
          <w:p w14:paraId="4F307D37" w14:textId="3FFD7BF3" w:rsidR="00702818" w:rsidRDefault="00ED2BD9" w:rsidP="00E742A3">
            <w:r>
              <w:t>/tooi/def/concept/c_124eaf3a|/tooi/def/concept/c_cfc7d5ab</w:t>
            </w:r>
          </w:p>
        </w:tc>
      </w:tr>
      <w:tr w:rsidR="00702818" w:rsidRPr="00642BD7" w14:paraId="08002666" w14:textId="77777777" w:rsidTr="0095357F">
        <w:tc>
          <w:tcPr>
            <w:tcW w:w="2500" w:type="pct"/>
          </w:tcPr>
          <w:p w14:paraId="4FF9A5B1" w14:textId="77777777" w:rsidR="00702818" w:rsidRPr="007C7DA1" w:rsidRDefault="00702818" w:rsidP="0095357F">
            <w:r>
              <w:t>rechtsgebieden</w:t>
            </w:r>
          </w:p>
        </w:tc>
        <w:tc>
          <w:tcPr>
            <w:tcW w:w="2500" w:type="pct"/>
          </w:tcPr>
          <w:p w14:paraId="37566226" w14:textId="7256BDE8" w:rsidR="00702818" w:rsidRPr="007C7DA1" w:rsidRDefault="00ED2BD9" w:rsidP="0095357F">
            <w:r>
              <w:t>/tooi/def/concept/c_638d8062</w:t>
            </w:r>
          </w:p>
        </w:tc>
      </w:tr>
      <w:tr w:rsidR="00702818" w:rsidRPr="00642BD7" w14:paraId="7F9101D9" w14:textId="77777777" w:rsidTr="0095357F">
        <w:tc>
          <w:tcPr>
            <w:tcW w:w="2500" w:type="pct"/>
          </w:tcPr>
          <w:p w14:paraId="08CDBB53" w14:textId="77777777" w:rsidR="00702818" w:rsidRPr="007C7DA1" w:rsidRDefault="00702818" w:rsidP="0095357F">
            <w:r>
              <w:t>soortOrganisatie</w:t>
            </w:r>
          </w:p>
        </w:tc>
        <w:tc>
          <w:tcPr>
            <w:tcW w:w="2500" w:type="pct"/>
          </w:tcPr>
          <w:p w14:paraId="57980F55" w14:textId="60EAF132" w:rsidR="00702818" w:rsidRPr="007C7DA1" w:rsidRDefault="00ED2BD9" w:rsidP="0095357F">
            <w:r>
              <w:t>gemeente</w:t>
            </w:r>
          </w:p>
        </w:tc>
      </w:tr>
      <w:tr w:rsidR="00702818" w:rsidRPr="00642BD7" w14:paraId="6BF826D9" w14:textId="77777777" w:rsidTr="0095357F">
        <w:tc>
          <w:tcPr>
            <w:tcW w:w="2500" w:type="pct"/>
          </w:tcPr>
          <w:p w14:paraId="7900D717" w14:textId="77777777" w:rsidR="00702818" w:rsidRPr="007C7DA1" w:rsidRDefault="00702818" w:rsidP="0095357F">
            <w:r>
              <w:t>idOrganisatie</w:t>
            </w:r>
          </w:p>
        </w:tc>
        <w:tc>
          <w:tcPr>
            <w:tcW w:w="2500" w:type="pct"/>
          </w:tcPr>
          <w:p w14:paraId="304897E6" w14:textId="5312FB74" w:rsidR="00702818" w:rsidRPr="007C7DA1" w:rsidRDefault="00ED2BD9" w:rsidP="0095357F">
            <w:r>
              <w:t>/tooi/id/gemeente/gm0758</w:t>
            </w:r>
          </w:p>
        </w:tc>
      </w:tr>
      <w:tr w:rsidR="00702818" w:rsidRPr="00642BD7" w14:paraId="33E4D292" w14:textId="77777777" w:rsidTr="0095357F">
        <w:tc>
          <w:tcPr>
            <w:tcW w:w="2500" w:type="pct"/>
          </w:tcPr>
          <w:p w14:paraId="29F739EF" w14:textId="77777777" w:rsidR="00702818" w:rsidRDefault="00702818" w:rsidP="0095357F">
            <w:r>
              <w:t>soortBestuursorgaan</w:t>
            </w:r>
          </w:p>
        </w:tc>
        <w:tc>
          <w:tcPr>
            <w:tcW w:w="2500" w:type="pct"/>
          </w:tcPr>
          <w:p w14:paraId="0C765D45" w14:textId="783961E8" w:rsidR="00702818" w:rsidRPr="007C7DA1" w:rsidRDefault="00ED2BD9" w:rsidP="0095357F">
            <w:r>
              <w:t>/tooi/def/thes/kern/c_2a7d8663</w:t>
            </w:r>
          </w:p>
        </w:tc>
      </w:tr>
    </w:tbl>
    <w:p w14:paraId="541F1379" w14:textId="6C6EEED9" w:rsidR="00702818" w:rsidRDefault="00702818">
      <w:pPr>
        <w:pStyle w:val="Tekstopmerking"/>
      </w:pPr>
    </w:p>
  </w:comment>
  <w:comment w:id="2" w:author="Emma Kakes" w:date="2022-09-14T10:51:00Z" w:initials="EK">
    <w:tbl>
      <w:tblPr>
        <w:tblStyle w:val="Annotatie"/>
        <w:tblW w:w="5000" w:type="pct"/>
        <w:tblLayout w:type="fixed"/>
        <w:tblLook w:val="0620" w:firstRow="1" w:lastRow="0" w:firstColumn="0" w:lastColumn="0" w:noHBand="1" w:noVBand="1"/>
      </w:tblPr>
      <w:tblGrid>
        <w:gridCol w:w="3963"/>
        <w:gridCol w:w="3964"/>
      </w:tblGrid>
      <w:tr w:rsidR="00DD1B11" w:rsidRPr="00642BD7" w14:paraId="21D9A5EA"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86E3B1" w14:textId="77777777" w:rsidR="00DD1B11" w:rsidRPr="00642BD7" w:rsidRDefault="00DD1B11" w:rsidP="001136DC">
            <w:r>
              <w:rPr>
                <w:rStyle w:val="Verwijzingopmerking"/>
              </w:rPr>
              <w:annotationRef/>
            </w:r>
            <w:r>
              <w:t>Regeling</w:t>
            </w:r>
          </w:p>
        </w:tc>
      </w:tr>
      <w:tr w:rsidR="00DD1B11" w:rsidRPr="00642BD7" w14:paraId="3B54BA16" w14:textId="77777777" w:rsidTr="001136DC">
        <w:tc>
          <w:tcPr>
            <w:tcW w:w="2500" w:type="pct"/>
          </w:tcPr>
          <w:p w14:paraId="35BEC6B8" w14:textId="77777777" w:rsidR="00DD1B11" w:rsidRPr="007C7DA1" w:rsidRDefault="00DD1B11" w:rsidP="001136DC">
            <w:r>
              <w:t>aknRegeling_was</w:t>
            </w:r>
          </w:p>
        </w:tc>
        <w:tc>
          <w:tcPr>
            <w:tcW w:w="2500" w:type="pct"/>
          </w:tcPr>
          <w:p w14:paraId="72DA49F9" w14:textId="3B346F29" w:rsidR="00DD1B11" w:rsidRPr="007C7DA1" w:rsidRDefault="00DD1B11" w:rsidP="001136DC"/>
        </w:tc>
      </w:tr>
      <w:tr w:rsidR="00DD1B11" w:rsidRPr="00642BD7" w14:paraId="7C9F8F2C" w14:textId="77777777" w:rsidTr="001136DC">
        <w:tc>
          <w:tcPr>
            <w:tcW w:w="2500" w:type="pct"/>
          </w:tcPr>
          <w:p w14:paraId="3C73B5BC" w14:textId="77777777" w:rsidR="00DD1B11" w:rsidRDefault="00DD1B11" w:rsidP="001136DC">
            <w:r>
              <w:t>soortRegeling_was</w:t>
            </w:r>
          </w:p>
        </w:tc>
        <w:tc>
          <w:tcPr>
            <w:tcW w:w="2500" w:type="pct"/>
          </w:tcPr>
          <w:p w14:paraId="3E0FBBAC" w14:textId="01D86628" w:rsidR="00DD1B11" w:rsidRPr="007C7DA1" w:rsidRDefault="00E44F70" w:rsidP="001136DC">
            <w:r>
              <w:t>geen</w:t>
            </w:r>
          </w:p>
        </w:tc>
      </w:tr>
      <w:tr w:rsidR="00DD1B11" w:rsidRPr="00642BD7" w14:paraId="6C143FD0" w14:textId="77777777" w:rsidTr="001136DC">
        <w:tc>
          <w:tcPr>
            <w:tcW w:w="2500" w:type="pct"/>
          </w:tcPr>
          <w:p w14:paraId="10447516" w14:textId="77777777" w:rsidR="00DD1B11" w:rsidRPr="007C7DA1" w:rsidRDefault="00DD1B11" w:rsidP="001136DC">
            <w:r>
              <w:t>officieleTitel_wordt</w:t>
            </w:r>
          </w:p>
        </w:tc>
        <w:tc>
          <w:tcPr>
            <w:tcW w:w="2500" w:type="pct"/>
          </w:tcPr>
          <w:p w14:paraId="2D4C8843" w14:textId="090F2C2B" w:rsidR="00DD1B11" w:rsidRPr="007C7DA1" w:rsidRDefault="00E44F70" w:rsidP="001136DC">
            <w:r>
              <w:t>Omgevingsplan Breda deelgebied Eureka</w:t>
            </w:r>
          </w:p>
        </w:tc>
      </w:tr>
      <w:tr w:rsidR="00DD1B11" w:rsidRPr="00642BD7" w14:paraId="1FD3D6EA" w14:textId="77777777" w:rsidTr="001136DC">
        <w:tc>
          <w:tcPr>
            <w:tcW w:w="2500" w:type="pct"/>
          </w:tcPr>
          <w:p w14:paraId="5FE107B8" w14:textId="77777777" w:rsidR="00DD1B11" w:rsidRPr="007C7DA1" w:rsidRDefault="00DD1B11" w:rsidP="001136DC">
            <w:r>
              <w:t>citeertitel_wordt</w:t>
            </w:r>
          </w:p>
        </w:tc>
        <w:tc>
          <w:tcPr>
            <w:tcW w:w="2500" w:type="pct"/>
          </w:tcPr>
          <w:p w14:paraId="56F2131B" w14:textId="261E3208" w:rsidR="00DD1B11" w:rsidRPr="007C7DA1" w:rsidRDefault="00E44F70" w:rsidP="001136DC">
            <w:r>
              <w:t>Omgevingsplan Breda deelgebied Eureka</w:t>
            </w:r>
          </w:p>
        </w:tc>
      </w:tr>
      <w:tr w:rsidR="00DD1B11" w:rsidRPr="00642BD7" w14:paraId="25DAD6A0" w14:textId="77777777" w:rsidTr="001136DC">
        <w:tc>
          <w:tcPr>
            <w:tcW w:w="2500" w:type="pct"/>
          </w:tcPr>
          <w:p w14:paraId="1CE89C43" w14:textId="77777777" w:rsidR="00DD1B11" w:rsidRDefault="00DD1B11" w:rsidP="001136DC">
            <w:r>
              <w:t>soortRegeling_wordt</w:t>
            </w:r>
          </w:p>
        </w:tc>
        <w:tc>
          <w:tcPr>
            <w:tcW w:w="2500" w:type="pct"/>
          </w:tcPr>
          <w:p w14:paraId="22BF743C" w14:textId="0ABC79CC" w:rsidR="00DD1B11" w:rsidRPr="007C7DA1" w:rsidRDefault="00E44F70" w:rsidP="001136DC">
            <w:r>
              <w:t>/join/id/stop/regelingtype_003</w:t>
            </w:r>
          </w:p>
        </w:tc>
      </w:tr>
      <w:tr w:rsidR="00DD1B11" w:rsidRPr="00642BD7" w14:paraId="5621B99E" w14:textId="77777777" w:rsidTr="001136DC">
        <w:tc>
          <w:tcPr>
            <w:tcW w:w="2500" w:type="pct"/>
          </w:tcPr>
          <w:p w14:paraId="57686DC6" w14:textId="77777777" w:rsidR="00DD1B11" w:rsidRPr="007C7DA1" w:rsidRDefault="00DD1B11" w:rsidP="001136DC">
            <w:r w:rsidRPr="007C7DA1">
              <w:t>versie</w:t>
            </w:r>
            <w:r>
              <w:t>Regeling_wordt</w:t>
            </w:r>
          </w:p>
        </w:tc>
        <w:tc>
          <w:tcPr>
            <w:tcW w:w="2500" w:type="pct"/>
          </w:tcPr>
          <w:p w14:paraId="5C4820DE" w14:textId="3FDF645F" w:rsidR="00DD1B11" w:rsidRPr="007C7DA1" w:rsidRDefault="00E44F70" w:rsidP="001136DC">
            <w:r>
              <w:t>1</w:t>
            </w:r>
          </w:p>
        </w:tc>
      </w:tr>
      <w:tr w:rsidR="00DD1B11" w:rsidRPr="00642BD7" w14:paraId="684E3EDC" w14:textId="77777777" w:rsidTr="001136DC">
        <w:tc>
          <w:tcPr>
            <w:tcW w:w="2500" w:type="pct"/>
          </w:tcPr>
          <w:p w14:paraId="66DABB7C" w14:textId="77777777" w:rsidR="00DD1B11" w:rsidRPr="007C7DA1" w:rsidRDefault="00DD1B11" w:rsidP="001136DC">
            <w:r>
              <w:t>soortOrganisatie</w:t>
            </w:r>
          </w:p>
        </w:tc>
        <w:tc>
          <w:tcPr>
            <w:tcW w:w="2500" w:type="pct"/>
          </w:tcPr>
          <w:p w14:paraId="7057831F" w14:textId="2949468A" w:rsidR="00DD1B11" w:rsidRPr="007C7DA1" w:rsidRDefault="00E44F70" w:rsidP="001136DC">
            <w:r>
              <w:t>gemeente</w:t>
            </w:r>
          </w:p>
        </w:tc>
      </w:tr>
      <w:tr w:rsidR="00DD1B11" w:rsidRPr="00642BD7" w14:paraId="40D6D24E" w14:textId="77777777" w:rsidTr="001136DC">
        <w:tc>
          <w:tcPr>
            <w:tcW w:w="2500" w:type="pct"/>
          </w:tcPr>
          <w:p w14:paraId="1CCE6ED7" w14:textId="77777777" w:rsidR="00DD1B11" w:rsidRPr="007C7DA1" w:rsidRDefault="00DD1B11" w:rsidP="001136DC">
            <w:r w:rsidRPr="00E46C60">
              <w:t>idOrganisatie</w:t>
            </w:r>
          </w:p>
        </w:tc>
        <w:tc>
          <w:tcPr>
            <w:tcW w:w="2500" w:type="pct"/>
          </w:tcPr>
          <w:p w14:paraId="367EFDAE" w14:textId="2CA32E83" w:rsidR="00DD1B11" w:rsidRPr="007C7DA1" w:rsidRDefault="00E44F70" w:rsidP="001136DC">
            <w:r>
              <w:t>/tooi/id/gemeente/gm0758</w:t>
            </w:r>
          </w:p>
        </w:tc>
      </w:tr>
      <w:tr w:rsidR="00DD1B11" w:rsidRPr="00C408F8" w14:paraId="5568E7B7" w14:textId="77777777" w:rsidTr="001136DC">
        <w:tc>
          <w:tcPr>
            <w:tcW w:w="2500" w:type="pct"/>
          </w:tcPr>
          <w:p w14:paraId="0C4EC8DD" w14:textId="77777777" w:rsidR="00DD1B11" w:rsidRPr="007C7DA1" w:rsidRDefault="00DD1B11" w:rsidP="001136DC">
            <w:r>
              <w:t>soortBestuursorgaan</w:t>
            </w:r>
          </w:p>
        </w:tc>
        <w:tc>
          <w:tcPr>
            <w:tcW w:w="2500" w:type="pct"/>
          </w:tcPr>
          <w:p w14:paraId="457C878C" w14:textId="1C10BF5D" w:rsidR="00DD1B11" w:rsidRPr="007C4112" w:rsidRDefault="00E44F70" w:rsidP="001136DC">
            <w:pPr>
              <w:rPr>
                <w:lang w:val="en-US"/>
              </w:rPr>
            </w:pPr>
            <w:r>
              <w:rPr>
                <w:lang w:val="en-US"/>
              </w:rPr>
              <w:t>/tooi/def/thes/kern/c_2a7d8663</w:t>
            </w:r>
          </w:p>
        </w:tc>
      </w:tr>
    </w:tbl>
    <w:p w14:paraId="1B564EEF" w14:textId="348E39DD" w:rsidR="00DD1B11" w:rsidRPr="007C4112" w:rsidRDefault="00DD1B11">
      <w:pPr>
        <w:pStyle w:val="Tekstopmerking"/>
        <w:rPr>
          <w:lang w:val="en-US"/>
        </w:rPr>
      </w:pPr>
    </w:p>
  </w:comment>
  <w:comment w:id="3" w:author="Gerard Wolbers" w:date="2023-04-18T13:52:00Z" w:initials="GW">
    <w:tbl>
      <w:tblPr>
        <w:tblStyle w:val="Annotatie"/>
        <w:tblW w:w="5000" w:type="pct"/>
        <w:tblLayout w:type="fixed"/>
        <w:tblLook w:val="0620" w:firstRow="1" w:lastRow="0" w:firstColumn="0" w:lastColumn="0" w:noHBand="1" w:noVBand="1"/>
      </w:tblPr>
      <w:tblGrid>
        <w:gridCol w:w="3963"/>
        <w:gridCol w:w="3964"/>
      </w:tblGrid>
      <w:tr w:rsidR="00EC70E4" w:rsidRPr="0049085E" w14:paraId="44E2FE5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D99982" w14:textId="77777777" w:rsidR="00EC70E4" w:rsidRPr="0049085E" w:rsidRDefault="00EC70E4" w:rsidP="00ED1428">
            <w:r>
              <w:rPr>
                <w:rStyle w:val="Verwijzingopmerking"/>
              </w:rPr>
              <w:annotationRef/>
            </w:r>
            <w:r>
              <w:t>Geometrie</w:t>
            </w:r>
          </w:p>
        </w:tc>
      </w:tr>
      <w:tr w:rsidR="00EC70E4" w:rsidRPr="0049085E" w14:paraId="2B44FCE2" w14:textId="77777777" w:rsidTr="00ED1428">
        <w:tc>
          <w:tcPr>
            <w:tcW w:w="2500" w:type="pct"/>
          </w:tcPr>
          <w:p w14:paraId="53455CCD" w14:textId="77777777" w:rsidR="00EC70E4" w:rsidRPr="0049085E" w:rsidRDefault="00EC70E4" w:rsidP="00ED1428">
            <w:r>
              <w:t>bestandsnaam</w:t>
            </w:r>
          </w:p>
        </w:tc>
        <w:tc>
          <w:tcPr>
            <w:tcW w:w="2500" w:type="pct"/>
          </w:tcPr>
          <w:p w14:paraId="2705F998" w14:textId="68DCB52F" w:rsidR="00EC70E4" w:rsidRPr="0049085E" w:rsidRDefault="00EC70E4" w:rsidP="00ED1428">
            <w:r>
              <w:t>ambtsgebied.gml</w:t>
            </w:r>
          </w:p>
        </w:tc>
      </w:tr>
      <w:tr w:rsidR="00EC70E4" w:rsidRPr="0049085E" w14:paraId="35F61DC4" w14:textId="77777777" w:rsidTr="00ED1428">
        <w:tc>
          <w:tcPr>
            <w:tcW w:w="2500" w:type="pct"/>
          </w:tcPr>
          <w:p w14:paraId="10A63A94" w14:textId="77777777" w:rsidR="00EC70E4" w:rsidRPr="0049085E" w:rsidRDefault="00EC70E4" w:rsidP="00ED1428">
            <w:r w:rsidRPr="0049085E">
              <w:t>noemer</w:t>
            </w:r>
          </w:p>
        </w:tc>
        <w:tc>
          <w:tcPr>
            <w:tcW w:w="2500" w:type="pct"/>
          </w:tcPr>
          <w:p w14:paraId="5421F663" w14:textId="3A1DF1CC" w:rsidR="00EC70E4" w:rsidRPr="0049085E" w:rsidRDefault="00EC70E4" w:rsidP="00ED1428">
            <w:r>
              <w:t>Gemeente Breda</w:t>
            </w:r>
          </w:p>
        </w:tc>
      </w:tr>
      <w:tr w:rsidR="00EC70E4" w:rsidRPr="0049085E" w14:paraId="660D2BD0" w14:textId="77777777" w:rsidTr="00ED1428">
        <w:tc>
          <w:tcPr>
            <w:tcW w:w="2500" w:type="pct"/>
          </w:tcPr>
          <w:p w14:paraId="3DE0ADF6" w14:textId="77777777" w:rsidR="00EC70E4" w:rsidRPr="0049085E" w:rsidRDefault="00EC70E4" w:rsidP="00ED1428">
            <w:r>
              <w:t>symboolcode</w:t>
            </w:r>
          </w:p>
        </w:tc>
        <w:tc>
          <w:tcPr>
            <w:tcW w:w="2500" w:type="pct"/>
          </w:tcPr>
          <w:p w14:paraId="6F7E9453" w14:textId="354B9075" w:rsidR="00EC70E4" w:rsidRDefault="00EC70E4" w:rsidP="00ED1428"/>
        </w:tc>
      </w:tr>
      <w:tr w:rsidR="00EC70E4" w:rsidRPr="0049085E" w14:paraId="06A20C28" w14:textId="77777777" w:rsidTr="00ED1428">
        <w:tc>
          <w:tcPr>
            <w:tcW w:w="2500" w:type="pct"/>
          </w:tcPr>
          <w:p w14:paraId="2256A78D" w14:textId="77777777" w:rsidR="00EC70E4" w:rsidRPr="0049085E" w:rsidRDefault="00EC70E4" w:rsidP="00ED1428">
            <w:r w:rsidRPr="0049085E">
              <w:t>nauwkeurigheid</w:t>
            </w:r>
          </w:p>
        </w:tc>
        <w:tc>
          <w:tcPr>
            <w:tcW w:w="2500" w:type="pct"/>
          </w:tcPr>
          <w:p w14:paraId="71668FA8" w14:textId="2EF1B7AA" w:rsidR="00EC70E4" w:rsidRPr="0049085E" w:rsidRDefault="00EC70E4" w:rsidP="00ED1428"/>
        </w:tc>
      </w:tr>
      <w:tr w:rsidR="00EC70E4" w:rsidRPr="0049085E" w14:paraId="7C5D3051" w14:textId="77777777" w:rsidTr="00ED1428">
        <w:tc>
          <w:tcPr>
            <w:tcW w:w="2500" w:type="pct"/>
          </w:tcPr>
          <w:p w14:paraId="11B91235" w14:textId="77777777" w:rsidR="00EC70E4" w:rsidRPr="0049085E" w:rsidRDefault="00EC70E4" w:rsidP="00ED1428">
            <w:r w:rsidRPr="0049085E">
              <w:t>bronNauwkeurigheid</w:t>
            </w:r>
          </w:p>
        </w:tc>
        <w:tc>
          <w:tcPr>
            <w:tcW w:w="2500" w:type="pct"/>
          </w:tcPr>
          <w:p w14:paraId="03FC2D29" w14:textId="76625E4B" w:rsidR="00EC70E4" w:rsidRPr="0049085E" w:rsidRDefault="00EC70E4" w:rsidP="00ED1428">
            <w:r>
              <w:t>http://standaarden.omgevingswet.overheid.nl/bronnauwkeurigheid/id/concept/Achtergrond</w:t>
            </w:r>
          </w:p>
        </w:tc>
      </w:tr>
      <w:tr w:rsidR="00EC70E4" w:rsidRPr="0049085E" w14:paraId="09B2079F" w14:textId="77777777" w:rsidTr="00ED1428">
        <w:tc>
          <w:tcPr>
            <w:tcW w:w="2500" w:type="pct"/>
          </w:tcPr>
          <w:p w14:paraId="1E139CFF" w14:textId="77777777" w:rsidR="00EC70E4" w:rsidRPr="0049085E" w:rsidRDefault="00EC70E4" w:rsidP="00ED1428">
            <w:r>
              <w:t>idealisatie</w:t>
            </w:r>
          </w:p>
        </w:tc>
        <w:tc>
          <w:tcPr>
            <w:tcW w:w="2500" w:type="pct"/>
          </w:tcPr>
          <w:p w14:paraId="717AA8FE" w14:textId="3E34E033" w:rsidR="00EC70E4" w:rsidRPr="0049085E" w:rsidRDefault="00EC70E4" w:rsidP="00ED1428">
            <w:r>
              <w:t>http://standaarden.omgevingswet.overheid.nl/idealisatie/id/concept/Exact</w:t>
            </w:r>
          </w:p>
        </w:tc>
      </w:tr>
      <w:tr w:rsidR="00EC70E4" w:rsidRPr="0049085E" w14:paraId="04CF5C25" w14:textId="77777777" w:rsidTr="00ED1428">
        <w:tc>
          <w:tcPr>
            <w:tcW w:w="2500" w:type="pct"/>
          </w:tcPr>
          <w:p w14:paraId="0DDB0F3E" w14:textId="77777777" w:rsidR="00EC70E4" w:rsidRDefault="00EC70E4" w:rsidP="00ED1428">
            <w:r>
              <w:t>regelingsgebied</w:t>
            </w:r>
          </w:p>
        </w:tc>
        <w:tc>
          <w:tcPr>
            <w:tcW w:w="2500" w:type="pct"/>
          </w:tcPr>
          <w:p w14:paraId="27E48502" w14:textId="7E0D6357" w:rsidR="00EC70E4" w:rsidRDefault="00EC70E4" w:rsidP="00ED1428">
            <w:r>
              <w:t>Waar</w:t>
            </w:r>
          </w:p>
        </w:tc>
      </w:tr>
    </w:tbl>
    <w:p w14:paraId="7F25B752" w14:textId="220EB6AF" w:rsidR="00EC70E4" w:rsidRDefault="00EC70E4">
      <w:pPr>
        <w:pStyle w:val="Tekstopmerking"/>
      </w:pPr>
    </w:p>
  </w:comment>
  <w:comment w:id="4" w:author="Gerard Wolbers" w:date="2023-04-18T13:53:00Z" w:initials="GW">
    <w:tbl>
      <w:tblPr>
        <w:tblStyle w:val="Annotatie"/>
        <w:tblW w:w="5000" w:type="pct"/>
        <w:tblLayout w:type="fixed"/>
        <w:tblLook w:val="0620" w:firstRow="1" w:lastRow="0" w:firstColumn="0" w:lastColumn="0" w:noHBand="1" w:noVBand="1"/>
      </w:tblPr>
      <w:tblGrid>
        <w:gridCol w:w="3963"/>
        <w:gridCol w:w="3964"/>
      </w:tblGrid>
      <w:tr w:rsidR="00EC70E4" w:rsidRPr="0049085E" w14:paraId="1CC36BE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9D75F6" w14:textId="77777777" w:rsidR="00EC70E4" w:rsidRPr="0049085E" w:rsidRDefault="00EC70E4" w:rsidP="00ED1428">
            <w:r>
              <w:rPr>
                <w:rStyle w:val="Verwijzingopmerking"/>
              </w:rPr>
              <w:annotationRef/>
            </w:r>
            <w:r>
              <w:t>Geometrie</w:t>
            </w:r>
          </w:p>
        </w:tc>
      </w:tr>
      <w:tr w:rsidR="00EC70E4" w:rsidRPr="0049085E" w14:paraId="0B8C5270" w14:textId="77777777" w:rsidTr="00ED1428">
        <w:tc>
          <w:tcPr>
            <w:tcW w:w="2500" w:type="pct"/>
          </w:tcPr>
          <w:p w14:paraId="100F81C5" w14:textId="77777777" w:rsidR="00EC70E4" w:rsidRPr="0049085E" w:rsidRDefault="00EC70E4" w:rsidP="00ED1428">
            <w:r>
              <w:t>bestandsnaam</w:t>
            </w:r>
          </w:p>
        </w:tc>
        <w:tc>
          <w:tcPr>
            <w:tcW w:w="2500" w:type="pct"/>
          </w:tcPr>
          <w:p w14:paraId="3DF217EA" w14:textId="176D7473" w:rsidR="00EC70E4" w:rsidRPr="0049085E" w:rsidRDefault="00EC70E4" w:rsidP="00ED1428">
            <w:r>
              <w:t>ambtsgebied.gml</w:t>
            </w:r>
          </w:p>
        </w:tc>
      </w:tr>
      <w:tr w:rsidR="00EC70E4" w:rsidRPr="0049085E" w14:paraId="0E6BC2E8" w14:textId="77777777" w:rsidTr="00ED1428">
        <w:tc>
          <w:tcPr>
            <w:tcW w:w="2500" w:type="pct"/>
          </w:tcPr>
          <w:p w14:paraId="214351C8" w14:textId="77777777" w:rsidR="00EC70E4" w:rsidRPr="0049085E" w:rsidRDefault="00EC70E4" w:rsidP="00ED1428">
            <w:r w:rsidRPr="0049085E">
              <w:t>noemer</w:t>
            </w:r>
          </w:p>
        </w:tc>
        <w:tc>
          <w:tcPr>
            <w:tcW w:w="2500" w:type="pct"/>
          </w:tcPr>
          <w:p w14:paraId="2EA516E3" w14:textId="2A5CE43D" w:rsidR="00EC70E4" w:rsidRPr="0049085E" w:rsidRDefault="00EC70E4" w:rsidP="00ED1428">
            <w:r>
              <w:t>Gemeente Breda</w:t>
            </w:r>
          </w:p>
        </w:tc>
      </w:tr>
      <w:tr w:rsidR="00EC70E4" w:rsidRPr="0049085E" w14:paraId="40A14463" w14:textId="77777777" w:rsidTr="00ED1428">
        <w:tc>
          <w:tcPr>
            <w:tcW w:w="2500" w:type="pct"/>
          </w:tcPr>
          <w:p w14:paraId="5720F9D9" w14:textId="77777777" w:rsidR="00EC70E4" w:rsidRPr="0049085E" w:rsidRDefault="00EC70E4" w:rsidP="00ED1428">
            <w:r>
              <w:t>symboolcode</w:t>
            </w:r>
          </w:p>
        </w:tc>
        <w:tc>
          <w:tcPr>
            <w:tcW w:w="2500" w:type="pct"/>
          </w:tcPr>
          <w:p w14:paraId="271DE32F" w14:textId="48ACBB98" w:rsidR="00EC70E4" w:rsidRDefault="00EC70E4" w:rsidP="00ED1428"/>
        </w:tc>
      </w:tr>
      <w:tr w:rsidR="00EC70E4" w:rsidRPr="0049085E" w14:paraId="57667780" w14:textId="77777777" w:rsidTr="00ED1428">
        <w:tc>
          <w:tcPr>
            <w:tcW w:w="2500" w:type="pct"/>
          </w:tcPr>
          <w:p w14:paraId="05C95A4B" w14:textId="77777777" w:rsidR="00EC70E4" w:rsidRPr="0049085E" w:rsidRDefault="00EC70E4" w:rsidP="00ED1428">
            <w:r w:rsidRPr="0049085E">
              <w:t>nauwkeurigheid</w:t>
            </w:r>
          </w:p>
        </w:tc>
        <w:tc>
          <w:tcPr>
            <w:tcW w:w="2500" w:type="pct"/>
          </w:tcPr>
          <w:p w14:paraId="189997EF" w14:textId="25A5A258" w:rsidR="00EC70E4" w:rsidRPr="0049085E" w:rsidRDefault="00EC70E4" w:rsidP="00ED1428"/>
        </w:tc>
      </w:tr>
      <w:tr w:rsidR="00EC70E4" w:rsidRPr="0049085E" w14:paraId="57617199" w14:textId="77777777" w:rsidTr="00ED1428">
        <w:tc>
          <w:tcPr>
            <w:tcW w:w="2500" w:type="pct"/>
          </w:tcPr>
          <w:p w14:paraId="110354E0" w14:textId="77777777" w:rsidR="00EC70E4" w:rsidRPr="0049085E" w:rsidRDefault="00EC70E4" w:rsidP="00ED1428">
            <w:r w:rsidRPr="0049085E">
              <w:t>bronNauwkeurigheid</w:t>
            </w:r>
          </w:p>
        </w:tc>
        <w:tc>
          <w:tcPr>
            <w:tcW w:w="2500" w:type="pct"/>
          </w:tcPr>
          <w:p w14:paraId="47DBD404" w14:textId="017BA8FA" w:rsidR="00EC70E4" w:rsidRPr="0049085E" w:rsidRDefault="00EC70E4" w:rsidP="00ED1428">
            <w:r>
              <w:t>http://standaarden.omgevingswet.overheid.nl/bronnauwkeurigheid/id/concept/Achtergrond</w:t>
            </w:r>
          </w:p>
        </w:tc>
      </w:tr>
      <w:tr w:rsidR="00EC70E4" w:rsidRPr="0049085E" w14:paraId="0C7058A9" w14:textId="77777777" w:rsidTr="00ED1428">
        <w:tc>
          <w:tcPr>
            <w:tcW w:w="2500" w:type="pct"/>
          </w:tcPr>
          <w:p w14:paraId="504FD3BF" w14:textId="77777777" w:rsidR="00EC70E4" w:rsidRPr="0049085E" w:rsidRDefault="00EC70E4" w:rsidP="00ED1428">
            <w:r>
              <w:t>idealisatie</w:t>
            </w:r>
          </w:p>
        </w:tc>
        <w:tc>
          <w:tcPr>
            <w:tcW w:w="2500" w:type="pct"/>
          </w:tcPr>
          <w:p w14:paraId="217B2613" w14:textId="3C2239FB" w:rsidR="00EC70E4" w:rsidRPr="0049085E" w:rsidRDefault="00EC70E4" w:rsidP="00ED1428">
            <w:r>
              <w:t>http://standaarden.omgevingswet.overheid.nl/idealisatie/id/concept/Exact</w:t>
            </w:r>
          </w:p>
        </w:tc>
      </w:tr>
      <w:tr w:rsidR="00EC70E4" w:rsidRPr="0049085E" w14:paraId="191292D5" w14:textId="77777777" w:rsidTr="00ED1428">
        <w:tc>
          <w:tcPr>
            <w:tcW w:w="2500" w:type="pct"/>
          </w:tcPr>
          <w:p w14:paraId="4D05EFE2" w14:textId="77777777" w:rsidR="00EC70E4" w:rsidRDefault="00EC70E4" w:rsidP="00ED1428">
            <w:r>
              <w:t>regelingsgebied</w:t>
            </w:r>
          </w:p>
        </w:tc>
        <w:tc>
          <w:tcPr>
            <w:tcW w:w="2500" w:type="pct"/>
          </w:tcPr>
          <w:p w14:paraId="77D09C8C" w14:textId="7B5596AD" w:rsidR="00EC70E4" w:rsidRDefault="00EC70E4" w:rsidP="00ED1428">
            <w:r>
              <w:t>Onwaar</w:t>
            </w:r>
          </w:p>
        </w:tc>
      </w:tr>
    </w:tbl>
    <w:p w14:paraId="4BAC62AB" w14:textId="7897C579" w:rsidR="00EC70E4" w:rsidRDefault="00EC70E4">
      <w:pPr>
        <w:pStyle w:val="Tekstopmerking"/>
      </w:pPr>
    </w:p>
  </w:comment>
  <w:comment w:id="5" w:author="Emma Kakes" w:date="2022-09-22T15:59:00Z" w:initials="EK">
    <w:tbl>
      <w:tblPr>
        <w:tblStyle w:val="Annotatie"/>
        <w:tblW w:w="5000" w:type="pct"/>
        <w:tblLayout w:type="fixed"/>
        <w:tblLook w:val="0620" w:firstRow="1" w:lastRow="0" w:firstColumn="0" w:lastColumn="0" w:noHBand="1" w:noVBand="1"/>
      </w:tblPr>
      <w:tblGrid>
        <w:gridCol w:w="3963"/>
        <w:gridCol w:w="3964"/>
      </w:tblGrid>
      <w:tr w:rsidR="005F376E" w:rsidRPr="0049085E" w14:paraId="1DA17C8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5E8F05" w14:textId="7537DFA7" w:rsidR="005F376E" w:rsidRPr="0049085E" w:rsidRDefault="005F376E">
            <w:r>
              <w:rPr>
                <w:rStyle w:val="Verwijzingopmerking"/>
              </w:rPr>
              <w:annotationRef/>
            </w:r>
            <w:r>
              <w:t>Geometrie</w:t>
            </w:r>
          </w:p>
        </w:tc>
      </w:tr>
      <w:tr w:rsidR="005F376E" w:rsidRPr="0049085E" w14:paraId="2998DF4A" w14:textId="77777777">
        <w:tc>
          <w:tcPr>
            <w:tcW w:w="2500" w:type="pct"/>
          </w:tcPr>
          <w:p w14:paraId="5733D682" w14:textId="77777777" w:rsidR="005F376E" w:rsidRPr="0049085E" w:rsidRDefault="005F376E">
            <w:r>
              <w:t>bestandsnaam</w:t>
            </w:r>
          </w:p>
        </w:tc>
        <w:tc>
          <w:tcPr>
            <w:tcW w:w="2500" w:type="pct"/>
          </w:tcPr>
          <w:p w14:paraId="7AB91649" w14:textId="56E31337" w:rsidR="005F376E" w:rsidRPr="0049085E" w:rsidRDefault="00EC70E4">
            <w:r>
              <w:t>ambtsgebied.gml</w:t>
            </w:r>
          </w:p>
        </w:tc>
      </w:tr>
      <w:tr w:rsidR="005F376E" w:rsidRPr="0049085E" w14:paraId="56034D55" w14:textId="77777777">
        <w:tc>
          <w:tcPr>
            <w:tcW w:w="2500" w:type="pct"/>
          </w:tcPr>
          <w:p w14:paraId="68BADB98" w14:textId="77777777" w:rsidR="005F376E" w:rsidRPr="0049085E" w:rsidRDefault="005F376E">
            <w:r w:rsidRPr="0049085E">
              <w:t>noemer</w:t>
            </w:r>
          </w:p>
        </w:tc>
        <w:tc>
          <w:tcPr>
            <w:tcW w:w="2500" w:type="pct"/>
          </w:tcPr>
          <w:p w14:paraId="63873B85" w14:textId="2008F383" w:rsidR="005F376E" w:rsidRPr="0049085E" w:rsidRDefault="00EC70E4">
            <w:r>
              <w:t>Gemeente Breda</w:t>
            </w:r>
          </w:p>
        </w:tc>
      </w:tr>
      <w:tr w:rsidR="005F376E" w:rsidRPr="0049085E" w14:paraId="2D894B67" w14:textId="77777777">
        <w:tc>
          <w:tcPr>
            <w:tcW w:w="2500" w:type="pct"/>
          </w:tcPr>
          <w:p w14:paraId="57BAA4EC" w14:textId="77777777" w:rsidR="005F376E" w:rsidRPr="0049085E" w:rsidRDefault="005F376E">
            <w:r>
              <w:t>symboolcode</w:t>
            </w:r>
          </w:p>
        </w:tc>
        <w:tc>
          <w:tcPr>
            <w:tcW w:w="2500" w:type="pct"/>
          </w:tcPr>
          <w:p w14:paraId="2E55D2EB" w14:textId="5AB51143" w:rsidR="005F376E" w:rsidRDefault="005F376E"/>
        </w:tc>
      </w:tr>
      <w:tr w:rsidR="005F376E" w:rsidRPr="0049085E" w14:paraId="06BA18E0" w14:textId="77777777">
        <w:tc>
          <w:tcPr>
            <w:tcW w:w="2500" w:type="pct"/>
          </w:tcPr>
          <w:p w14:paraId="071E7395" w14:textId="77777777" w:rsidR="005F376E" w:rsidRPr="0049085E" w:rsidRDefault="005F376E">
            <w:r w:rsidRPr="0049085E">
              <w:t>nauwkeurigheid</w:t>
            </w:r>
          </w:p>
        </w:tc>
        <w:tc>
          <w:tcPr>
            <w:tcW w:w="2500" w:type="pct"/>
          </w:tcPr>
          <w:p w14:paraId="3644C158" w14:textId="6F640DBB" w:rsidR="005F376E" w:rsidRPr="0049085E" w:rsidRDefault="005F376E"/>
        </w:tc>
      </w:tr>
      <w:tr w:rsidR="005F376E" w:rsidRPr="0049085E" w14:paraId="314C6FEE" w14:textId="77777777">
        <w:tc>
          <w:tcPr>
            <w:tcW w:w="2500" w:type="pct"/>
          </w:tcPr>
          <w:p w14:paraId="2C58FCED" w14:textId="77777777" w:rsidR="005F376E" w:rsidRPr="0049085E" w:rsidRDefault="005F376E">
            <w:r w:rsidRPr="0049085E">
              <w:t>bronNauwkeurigheid</w:t>
            </w:r>
          </w:p>
        </w:tc>
        <w:tc>
          <w:tcPr>
            <w:tcW w:w="2500" w:type="pct"/>
          </w:tcPr>
          <w:p w14:paraId="6CEBE8BC" w14:textId="53E5324F" w:rsidR="005F376E" w:rsidRPr="0049085E" w:rsidRDefault="00EC70E4">
            <w:r>
              <w:t>http://standaarden.omgevingswet.overheid.nl/bronnauwkeurigheid/id/concept/Achtergrond</w:t>
            </w:r>
          </w:p>
        </w:tc>
      </w:tr>
      <w:tr w:rsidR="005F376E" w:rsidRPr="0049085E" w14:paraId="208D3984" w14:textId="77777777">
        <w:tc>
          <w:tcPr>
            <w:tcW w:w="2500" w:type="pct"/>
          </w:tcPr>
          <w:p w14:paraId="5C6ECC36" w14:textId="77777777" w:rsidR="005F376E" w:rsidRPr="0049085E" w:rsidRDefault="005F376E">
            <w:r>
              <w:t>idealisatie</w:t>
            </w:r>
          </w:p>
        </w:tc>
        <w:tc>
          <w:tcPr>
            <w:tcW w:w="2500" w:type="pct"/>
          </w:tcPr>
          <w:p w14:paraId="219D09C9" w14:textId="029B94D7" w:rsidR="005F376E" w:rsidRPr="0049085E" w:rsidRDefault="00EC70E4">
            <w:r>
              <w:t>http://standaarden.omgevingswet.overheid.nl/idealisatie/id/concept/Exact</w:t>
            </w:r>
          </w:p>
        </w:tc>
      </w:tr>
      <w:tr w:rsidR="005F376E" w:rsidRPr="0049085E" w14:paraId="5E4D2523" w14:textId="77777777">
        <w:tc>
          <w:tcPr>
            <w:tcW w:w="2500" w:type="pct"/>
          </w:tcPr>
          <w:p w14:paraId="64E43A18" w14:textId="77777777" w:rsidR="005F376E" w:rsidRDefault="005F376E">
            <w:r>
              <w:t>regelingsgebied</w:t>
            </w:r>
          </w:p>
        </w:tc>
        <w:tc>
          <w:tcPr>
            <w:tcW w:w="2500" w:type="pct"/>
          </w:tcPr>
          <w:p w14:paraId="22958CF4" w14:textId="79547DB7" w:rsidR="005F376E" w:rsidRDefault="00EC70E4">
            <w:r>
              <w:t>Onwaar</w:t>
            </w:r>
          </w:p>
        </w:tc>
      </w:tr>
    </w:tbl>
    <w:p w14:paraId="0FD3BE83" w14:textId="509687E8" w:rsidR="005F376E" w:rsidRDefault="005F376E">
      <w:pPr>
        <w:pStyle w:val="Tekstopmerking"/>
      </w:pPr>
    </w:p>
  </w:comment>
  <w:comment w:id="6" w:author="Emma Kakes" w:date="2022-09-22T16:01:00Z" w:initials="EK">
    <w:tbl>
      <w:tblPr>
        <w:tblStyle w:val="Annotatie"/>
        <w:tblW w:w="5000" w:type="pct"/>
        <w:tblLayout w:type="fixed"/>
        <w:tblLook w:val="0620" w:firstRow="1" w:lastRow="0" w:firstColumn="0" w:lastColumn="0" w:noHBand="1" w:noVBand="1"/>
      </w:tblPr>
      <w:tblGrid>
        <w:gridCol w:w="3963"/>
        <w:gridCol w:w="3964"/>
      </w:tblGrid>
      <w:tr w:rsidR="00463F9A" w:rsidRPr="0049085E" w14:paraId="1D6A9C3E"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0C42C7" w14:textId="09BC65D9" w:rsidR="00463F9A" w:rsidRPr="0049085E" w:rsidRDefault="00463F9A">
            <w:r>
              <w:rPr>
                <w:rStyle w:val="Verwijzingopmerking"/>
              </w:rPr>
              <w:annotationRef/>
            </w:r>
            <w:r>
              <w:t>Geometrie</w:t>
            </w:r>
          </w:p>
        </w:tc>
      </w:tr>
      <w:tr w:rsidR="00463F9A" w:rsidRPr="0049085E" w14:paraId="0DB9AF81" w14:textId="77777777">
        <w:tc>
          <w:tcPr>
            <w:tcW w:w="2500" w:type="pct"/>
          </w:tcPr>
          <w:p w14:paraId="1DF8C919" w14:textId="77777777" w:rsidR="00463F9A" w:rsidRPr="0049085E" w:rsidRDefault="00463F9A">
            <w:r>
              <w:t>bestandsnaam</w:t>
            </w:r>
          </w:p>
        </w:tc>
        <w:tc>
          <w:tcPr>
            <w:tcW w:w="2500" w:type="pct"/>
          </w:tcPr>
          <w:p w14:paraId="6C477E00" w14:textId="1567179F" w:rsidR="00463F9A" w:rsidRPr="0049085E" w:rsidRDefault="00EC70E4">
            <w:r>
              <w:t>ambtsgebied.gml</w:t>
            </w:r>
          </w:p>
        </w:tc>
      </w:tr>
      <w:tr w:rsidR="00463F9A" w:rsidRPr="0049085E" w14:paraId="232FCD2E" w14:textId="77777777">
        <w:tc>
          <w:tcPr>
            <w:tcW w:w="2500" w:type="pct"/>
          </w:tcPr>
          <w:p w14:paraId="278E91C0" w14:textId="77777777" w:rsidR="00463F9A" w:rsidRPr="0049085E" w:rsidRDefault="00463F9A">
            <w:r w:rsidRPr="0049085E">
              <w:t>noemer</w:t>
            </w:r>
          </w:p>
        </w:tc>
        <w:tc>
          <w:tcPr>
            <w:tcW w:w="2500" w:type="pct"/>
          </w:tcPr>
          <w:p w14:paraId="237A3AD5" w14:textId="79C0A841" w:rsidR="00463F9A" w:rsidRPr="0049085E" w:rsidRDefault="00EC70E4">
            <w:r>
              <w:t>Gemeente Breda</w:t>
            </w:r>
          </w:p>
        </w:tc>
      </w:tr>
      <w:tr w:rsidR="00463F9A" w:rsidRPr="0049085E" w14:paraId="2F763499" w14:textId="77777777">
        <w:tc>
          <w:tcPr>
            <w:tcW w:w="2500" w:type="pct"/>
          </w:tcPr>
          <w:p w14:paraId="7BDF2258" w14:textId="77777777" w:rsidR="00463F9A" w:rsidRPr="0049085E" w:rsidRDefault="00463F9A">
            <w:r>
              <w:t>symboolcode</w:t>
            </w:r>
          </w:p>
        </w:tc>
        <w:tc>
          <w:tcPr>
            <w:tcW w:w="2500" w:type="pct"/>
          </w:tcPr>
          <w:p w14:paraId="3A35727F" w14:textId="4EA5B6E5" w:rsidR="00463F9A" w:rsidRDefault="00463F9A"/>
        </w:tc>
      </w:tr>
      <w:tr w:rsidR="00463F9A" w:rsidRPr="0049085E" w14:paraId="00E44839" w14:textId="77777777">
        <w:tc>
          <w:tcPr>
            <w:tcW w:w="2500" w:type="pct"/>
          </w:tcPr>
          <w:p w14:paraId="64CCAFD7" w14:textId="77777777" w:rsidR="00463F9A" w:rsidRPr="0049085E" w:rsidRDefault="00463F9A">
            <w:r w:rsidRPr="0049085E">
              <w:t>nauwkeurigheid</w:t>
            </w:r>
          </w:p>
        </w:tc>
        <w:tc>
          <w:tcPr>
            <w:tcW w:w="2500" w:type="pct"/>
          </w:tcPr>
          <w:p w14:paraId="1B82B847" w14:textId="46665445" w:rsidR="00463F9A" w:rsidRPr="0049085E" w:rsidRDefault="00463F9A"/>
        </w:tc>
      </w:tr>
      <w:tr w:rsidR="00463F9A" w:rsidRPr="0049085E" w14:paraId="1BB36EF0" w14:textId="77777777">
        <w:tc>
          <w:tcPr>
            <w:tcW w:w="2500" w:type="pct"/>
          </w:tcPr>
          <w:p w14:paraId="50B370AC" w14:textId="77777777" w:rsidR="00463F9A" w:rsidRPr="0049085E" w:rsidRDefault="00463F9A">
            <w:r w:rsidRPr="0049085E">
              <w:t>bronNauwkeurigheid</w:t>
            </w:r>
          </w:p>
        </w:tc>
        <w:tc>
          <w:tcPr>
            <w:tcW w:w="2500" w:type="pct"/>
          </w:tcPr>
          <w:p w14:paraId="0EF658A5" w14:textId="7F752CE9" w:rsidR="00463F9A" w:rsidRPr="0049085E" w:rsidRDefault="00EC70E4">
            <w:r>
              <w:t>http://standaarden.omgevingswet.overheid.nl/bronnauwkeurigheid/id/concept/Achtergrond</w:t>
            </w:r>
          </w:p>
        </w:tc>
      </w:tr>
      <w:tr w:rsidR="00463F9A" w:rsidRPr="0049085E" w14:paraId="45F69871" w14:textId="77777777">
        <w:tc>
          <w:tcPr>
            <w:tcW w:w="2500" w:type="pct"/>
          </w:tcPr>
          <w:p w14:paraId="4DB39B1E" w14:textId="77777777" w:rsidR="00463F9A" w:rsidRPr="0049085E" w:rsidRDefault="00463F9A">
            <w:r>
              <w:t>idealisatie</w:t>
            </w:r>
          </w:p>
        </w:tc>
        <w:tc>
          <w:tcPr>
            <w:tcW w:w="2500" w:type="pct"/>
          </w:tcPr>
          <w:p w14:paraId="7E52B4FF" w14:textId="7F3A76AE" w:rsidR="00463F9A" w:rsidRPr="0049085E" w:rsidRDefault="00EC70E4">
            <w:r>
              <w:t>http://standaarden.omgevingswet.overheid.nl/idealisatie/id/concept/Exact</w:t>
            </w:r>
          </w:p>
        </w:tc>
      </w:tr>
      <w:tr w:rsidR="00463F9A" w:rsidRPr="0049085E" w14:paraId="14E79D34" w14:textId="77777777">
        <w:tc>
          <w:tcPr>
            <w:tcW w:w="2500" w:type="pct"/>
          </w:tcPr>
          <w:p w14:paraId="2042FFFE" w14:textId="77777777" w:rsidR="00463F9A" w:rsidRDefault="00463F9A">
            <w:r>
              <w:t>regelingsgebied</w:t>
            </w:r>
          </w:p>
        </w:tc>
        <w:tc>
          <w:tcPr>
            <w:tcW w:w="2500" w:type="pct"/>
          </w:tcPr>
          <w:p w14:paraId="45637E0D" w14:textId="5E58D37D" w:rsidR="00463F9A" w:rsidRDefault="00EC70E4">
            <w:r>
              <w:t>Onwaar</w:t>
            </w:r>
          </w:p>
        </w:tc>
      </w:tr>
    </w:tbl>
    <w:p w14:paraId="476DA3CE" w14:textId="14869D9F" w:rsidR="00463F9A" w:rsidRDefault="00463F9A">
      <w:pPr>
        <w:pStyle w:val="Tekstopmerking"/>
      </w:pPr>
    </w:p>
  </w:comment>
  <w:comment w:id="7" w:author="Martine Rotte" w:date="2023-02-27T14:12:00Z" w:initials="MR">
    <w:tbl>
      <w:tblPr>
        <w:tblStyle w:val="Annotatie"/>
        <w:tblW w:w="5000" w:type="pct"/>
        <w:tblLayout w:type="fixed"/>
        <w:tblLook w:val="0620" w:firstRow="1" w:lastRow="0" w:firstColumn="0" w:lastColumn="0" w:noHBand="1" w:noVBand="1"/>
      </w:tblPr>
      <w:tblGrid>
        <w:gridCol w:w="3963"/>
        <w:gridCol w:w="3964"/>
      </w:tblGrid>
      <w:tr w:rsidR="00DD116C" w:rsidRPr="0049085E" w14:paraId="323C679B"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6C8522" w14:textId="77777777" w:rsidR="00DD116C" w:rsidRPr="0049085E" w:rsidRDefault="00DD116C" w:rsidP="00E866B7">
            <w:r>
              <w:rPr>
                <w:rStyle w:val="Verwijzingopmerking"/>
              </w:rPr>
              <w:annotationRef/>
            </w:r>
            <w:r>
              <w:t>Geometrie</w:t>
            </w:r>
          </w:p>
        </w:tc>
      </w:tr>
      <w:tr w:rsidR="00DD116C" w:rsidRPr="0049085E" w14:paraId="561C161A" w14:textId="77777777" w:rsidTr="00E866B7">
        <w:tc>
          <w:tcPr>
            <w:tcW w:w="2500" w:type="pct"/>
          </w:tcPr>
          <w:p w14:paraId="525F819F" w14:textId="77777777" w:rsidR="00DD116C" w:rsidRPr="0049085E" w:rsidRDefault="00DD116C" w:rsidP="00E866B7">
            <w:r>
              <w:t>bestandsnaam</w:t>
            </w:r>
          </w:p>
        </w:tc>
        <w:tc>
          <w:tcPr>
            <w:tcW w:w="2500" w:type="pct"/>
          </w:tcPr>
          <w:p w14:paraId="34FC8236" w14:textId="3E7697B8" w:rsidR="00DD116C" w:rsidRPr="0049085E" w:rsidRDefault="00EC70E4" w:rsidP="00E866B7">
            <w:r>
              <w:t>ambtsgebied.gml</w:t>
            </w:r>
          </w:p>
        </w:tc>
      </w:tr>
      <w:tr w:rsidR="00DD116C" w:rsidRPr="0049085E" w14:paraId="28273319" w14:textId="77777777" w:rsidTr="00E866B7">
        <w:tc>
          <w:tcPr>
            <w:tcW w:w="2500" w:type="pct"/>
          </w:tcPr>
          <w:p w14:paraId="0E88BE09" w14:textId="77777777" w:rsidR="00DD116C" w:rsidRPr="0049085E" w:rsidRDefault="00DD116C" w:rsidP="00E866B7">
            <w:r w:rsidRPr="0049085E">
              <w:t>noemer</w:t>
            </w:r>
          </w:p>
        </w:tc>
        <w:tc>
          <w:tcPr>
            <w:tcW w:w="2500" w:type="pct"/>
          </w:tcPr>
          <w:p w14:paraId="2EEF29E6" w14:textId="3867CDEA" w:rsidR="00DD116C" w:rsidRPr="0049085E" w:rsidRDefault="00EC70E4" w:rsidP="00E866B7">
            <w:r>
              <w:t>Gemeente Breda</w:t>
            </w:r>
          </w:p>
        </w:tc>
      </w:tr>
      <w:tr w:rsidR="00DD116C" w:rsidRPr="0049085E" w14:paraId="41916AA7" w14:textId="77777777" w:rsidTr="00E866B7">
        <w:tc>
          <w:tcPr>
            <w:tcW w:w="2500" w:type="pct"/>
          </w:tcPr>
          <w:p w14:paraId="02E0180F" w14:textId="77777777" w:rsidR="00DD116C" w:rsidRPr="0049085E" w:rsidRDefault="00DD116C" w:rsidP="00E866B7">
            <w:r>
              <w:t>symboolcode</w:t>
            </w:r>
          </w:p>
        </w:tc>
        <w:tc>
          <w:tcPr>
            <w:tcW w:w="2500" w:type="pct"/>
          </w:tcPr>
          <w:p w14:paraId="6A079FFC" w14:textId="60C88993" w:rsidR="00DD116C" w:rsidRDefault="00DD116C" w:rsidP="00E866B7"/>
        </w:tc>
      </w:tr>
      <w:tr w:rsidR="00DD116C" w:rsidRPr="0049085E" w14:paraId="49325DC0" w14:textId="77777777" w:rsidTr="00E866B7">
        <w:tc>
          <w:tcPr>
            <w:tcW w:w="2500" w:type="pct"/>
          </w:tcPr>
          <w:p w14:paraId="02B56CED" w14:textId="77777777" w:rsidR="00DD116C" w:rsidRPr="0049085E" w:rsidRDefault="00DD116C" w:rsidP="00E866B7">
            <w:r w:rsidRPr="0049085E">
              <w:t>nauwkeurigheid</w:t>
            </w:r>
          </w:p>
        </w:tc>
        <w:tc>
          <w:tcPr>
            <w:tcW w:w="2500" w:type="pct"/>
          </w:tcPr>
          <w:p w14:paraId="052074ED" w14:textId="0852C50A" w:rsidR="00DD116C" w:rsidRPr="0049085E" w:rsidRDefault="00DD116C" w:rsidP="00E866B7"/>
        </w:tc>
      </w:tr>
      <w:tr w:rsidR="00DD116C" w:rsidRPr="0049085E" w14:paraId="0A290E9A" w14:textId="77777777" w:rsidTr="00E866B7">
        <w:tc>
          <w:tcPr>
            <w:tcW w:w="2500" w:type="pct"/>
          </w:tcPr>
          <w:p w14:paraId="2C435B52" w14:textId="77777777" w:rsidR="00DD116C" w:rsidRPr="0049085E" w:rsidRDefault="00DD116C" w:rsidP="00E866B7">
            <w:r w:rsidRPr="0049085E">
              <w:t>bronNauwkeurigheid</w:t>
            </w:r>
          </w:p>
        </w:tc>
        <w:tc>
          <w:tcPr>
            <w:tcW w:w="2500" w:type="pct"/>
          </w:tcPr>
          <w:p w14:paraId="2F131568" w14:textId="752204E9" w:rsidR="00DD116C" w:rsidRPr="0049085E" w:rsidRDefault="00EC70E4" w:rsidP="00E866B7">
            <w:r>
              <w:t>http://standaarden.omgevingswet.overheid.nl/bronnauwkeurigheid/id/concept/Achtergrond</w:t>
            </w:r>
          </w:p>
        </w:tc>
      </w:tr>
      <w:tr w:rsidR="00DD116C" w:rsidRPr="0049085E" w14:paraId="6BF7513B" w14:textId="77777777" w:rsidTr="00E866B7">
        <w:tc>
          <w:tcPr>
            <w:tcW w:w="2500" w:type="pct"/>
          </w:tcPr>
          <w:p w14:paraId="6421D8EC" w14:textId="77777777" w:rsidR="00DD116C" w:rsidRPr="0049085E" w:rsidRDefault="00DD116C" w:rsidP="00E866B7">
            <w:r>
              <w:t>idealisatie</w:t>
            </w:r>
          </w:p>
        </w:tc>
        <w:tc>
          <w:tcPr>
            <w:tcW w:w="2500" w:type="pct"/>
          </w:tcPr>
          <w:p w14:paraId="018BD1AB" w14:textId="25B60DAE" w:rsidR="00DD116C" w:rsidRPr="0049085E" w:rsidRDefault="00EC70E4" w:rsidP="00E866B7">
            <w:r>
              <w:t>http://standaarden.omgevingswet.overheid.nl/idealisatie/id/concept/Exact</w:t>
            </w:r>
          </w:p>
        </w:tc>
      </w:tr>
      <w:tr w:rsidR="00DD116C" w:rsidRPr="0049085E" w14:paraId="647C3FAF" w14:textId="77777777" w:rsidTr="00E866B7">
        <w:tc>
          <w:tcPr>
            <w:tcW w:w="2500" w:type="pct"/>
          </w:tcPr>
          <w:p w14:paraId="09F4228C" w14:textId="77777777" w:rsidR="00DD116C" w:rsidRDefault="00DD116C" w:rsidP="00E866B7">
            <w:r>
              <w:t>regelingsgebied</w:t>
            </w:r>
          </w:p>
        </w:tc>
        <w:tc>
          <w:tcPr>
            <w:tcW w:w="2500" w:type="pct"/>
          </w:tcPr>
          <w:p w14:paraId="75DE1944" w14:textId="716F25FE" w:rsidR="00DD116C" w:rsidRDefault="00EC70E4" w:rsidP="00E866B7">
            <w:r>
              <w:t>Onwaar</w:t>
            </w:r>
          </w:p>
        </w:tc>
      </w:tr>
    </w:tbl>
    <w:p w14:paraId="012AD896" w14:textId="0DA411B1" w:rsidR="00DD116C" w:rsidRDefault="00DD116C">
      <w:pPr>
        <w:pStyle w:val="Tekstopmerking"/>
      </w:pPr>
    </w:p>
  </w:comment>
  <w:comment w:id="8" w:author="Emma Kakes" w:date="2022-09-15T11:36:00Z" w:initials="EK">
    <w:tbl>
      <w:tblPr>
        <w:tblStyle w:val="Annotatie"/>
        <w:tblW w:w="5000" w:type="pct"/>
        <w:tblLayout w:type="fixed"/>
        <w:tblLook w:val="0620" w:firstRow="1" w:lastRow="0" w:firstColumn="0" w:lastColumn="0" w:noHBand="1" w:noVBand="1"/>
      </w:tblPr>
      <w:tblGrid>
        <w:gridCol w:w="3963"/>
        <w:gridCol w:w="3964"/>
      </w:tblGrid>
      <w:tr w:rsidR="00832206" w:rsidRPr="00D631F2" w14:paraId="77493277"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5F18DA" w14:textId="709F29FB" w:rsidR="00832206" w:rsidRPr="00D631F2" w:rsidRDefault="00832206" w:rsidP="001136DC">
            <w:r>
              <w:rPr>
                <w:rStyle w:val="Verwijzingopmerking"/>
              </w:rPr>
              <w:annotationRef/>
            </w:r>
            <w:r>
              <w:t>Gebiedsaanwijzing</w:t>
            </w:r>
          </w:p>
        </w:tc>
      </w:tr>
      <w:tr w:rsidR="00832206" w:rsidRPr="00D631F2" w14:paraId="4BB0280E" w14:textId="77777777" w:rsidTr="001136DC">
        <w:tc>
          <w:tcPr>
            <w:tcW w:w="2500" w:type="pct"/>
          </w:tcPr>
          <w:p w14:paraId="4E22062D" w14:textId="1503FBA4" w:rsidR="00832206" w:rsidRPr="00D631F2" w:rsidRDefault="00000000" w:rsidP="001136DC">
            <w:r>
              <w:rPr>
                <w:noProof/>
              </w:rPr>
              <w:t>gebiedsaanwijzing</w:t>
            </w:r>
          </w:p>
        </w:tc>
        <w:tc>
          <w:tcPr>
            <w:tcW w:w="2500" w:type="pct"/>
          </w:tcPr>
          <w:p w14:paraId="0A53CB6F" w14:textId="4B56E5DE" w:rsidR="00832206" w:rsidRPr="00D631F2" w:rsidRDefault="00EC70E4" w:rsidP="001136DC">
            <w:r>
              <w:t>Woongebied-Transformatie</w:t>
            </w:r>
          </w:p>
        </w:tc>
      </w:tr>
      <w:tr w:rsidR="00832206" w:rsidRPr="00D631F2" w14:paraId="71714FB6" w14:textId="77777777" w:rsidTr="001136DC">
        <w:tc>
          <w:tcPr>
            <w:tcW w:w="2500" w:type="pct"/>
          </w:tcPr>
          <w:p w14:paraId="3FFD8CE8" w14:textId="77777777" w:rsidR="00832206" w:rsidRDefault="00832206" w:rsidP="001136DC">
            <w:r>
              <w:t>type</w:t>
            </w:r>
          </w:p>
        </w:tc>
        <w:tc>
          <w:tcPr>
            <w:tcW w:w="2500" w:type="pct"/>
          </w:tcPr>
          <w:p w14:paraId="7D1388BA" w14:textId="7FC13BFF" w:rsidR="00832206" w:rsidRDefault="00EC70E4" w:rsidP="001136DC">
            <w:r>
              <w:t>http://standaarden.omgevingswet.overheid.nl/typegebiedsaanwijzing/id/concept/Functie</w:t>
            </w:r>
          </w:p>
        </w:tc>
      </w:tr>
      <w:tr w:rsidR="00832206" w:rsidRPr="00D631F2" w14:paraId="498AD1B9" w14:textId="77777777" w:rsidTr="001136DC">
        <w:tc>
          <w:tcPr>
            <w:tcW w:w="2500" w:type="pct"/>
          </w:tcPr>
          <w:p w14:paraId="230BFAF8" w14:textId="77777777" w:rsidR="00832206" w:rsidRPr="00D631F2" w:rsidRDefault="00832206" w:rsidP="001136DC">
            <w:r w:rsidRPr="00D631F2">
              <w:t>groep</w:t>
            </w:r>
          </w:p>
        </w:tc>
        <w:tc>
          <w:tcPr>
            <w:tcW w:w="2500" w:type="pct"/>
          </w:tcPr>
          <w:p w14:paraId="1DA7CDB1" w14:textId="132BD99E" w:rsidR="00832206" w:rsidRPr="00D631F2" w:rsidRDefault="00EC70E4" w:rsidP="001136DC">
            <w:r>
              <w:t>http://standaarden.omgevingswet.overheid.nl/functie/id/concept/Transformatiegebied</w:t>
            </w:r>
          </w:p>
        </w:tc>
      </w:tr>
      <w:tr w:rsidR="00832206" w:rsidRPr="00D631F2" w14:paraId="6A724FF9" w14:textId="77777777" w:rsidTr="001136D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32206" w:rsidRPr="0049085E" w14:paraId="26C9AAF7"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9C788D" w14:textId="77777777" w:rsidR="00832206" w:rsidRPr="0049085E" w:rsidRDefault="00832206" w:rsidP="001136DC">
                  <w:r>
                    <w:t>Geometrie</w:t>
                  </w:r>
                </w:p>
              </w:tc>
            </w:tr>
            <w:tr w:rsidR="00832206" w:rsidRPr="0049085E" w14:paraId="01D65F61" w14:textId="77777777" w:rsidTr="001136DC">
              <w:tc>
                <w:tcPr>
                  <w:tcW w:w="2500" w:type="pct"/>
                </w:tcPr>
                <w:p w14:paraId="21B09562" w14:textId="77777777" w:rsidR="00832206" w:rsidRPr="0049085E" w:rsidRDefault="00832206" w:rsidP="001136DC">
                  <w:r>
                    <w:t>bestandsnaam</w:t>
                  </w:r>
                </w:p>
              </w:tc>
              <w:tc>
                <w:tcPr>
                  <w:tcW w:w="2500" w:type="pct"/>
                </w:tcPr>
                <w:p w14:paraId="0E5F874D" w14:textId="316742A0" w:rsidR="00832206" w:rsidRPr="0049085E" w:rsidRDefault="00EC70E4" w:rsidP="001136DC">
                  <w:r>
                    <w:t>gml_Woongebied-Transformatie.gml</w:t>
                  </w:r>
                </w:p>
              </w:tc>
            </w:tr>
            <w:tr w:rsidR="00832206" w:rsidRPr="0049085E" w14:paraId="53F772E5" w14:textId="77777777" w:rsidTr="001136DC">
              <w:tc>
                <w:tcPr>
                  <w:tcW w:w="2500" w:type="pct"/>
                </w:tcPr>
                <w:p w14:paraId="1815CDE1" w14:textId="77777777" w:rsidR="00832206" w:rsidRPr="0049085E" w:rsidRDefault="00832206" w:rsidP="001136DC">
                  <w:r w:rsidRPr="0049085E">
                    <w:t>noemer</w:t>
                  </w:r>
                </w:p>
              </w:tc>
              <w:tc>
                <w:tcPr>
                  <w:tcW w:w="2500" w:type="pct"/>
                </w:tcPr>
                <w:p w14:paraId="1787E8B7" w14:textId="3194BB35" w:rsidR="00832206" w:rsidRPr="0049085E" w:rsidRDefault="00EC70E4" w:rsidP="001136DC">
                  <w:r>
                    <w:t>Woongebied-Transformatie</w:t>
                  </w:r>
                </w:p>
              </w:tc>
            </w:tr>
            <w:tr w:rsidR="00832206" w:rsidRPr="0049085E" w14:paraId="4FAE68FD" w14:textId="77777777" w:rsidTr="001136DC">
              <w:tc>
                <w:tcPr>
                  <w:tcW w:w="2500" w:type="pct"/>
                </w:tcPr>
                <w:p w14:paraId="56FFA0CB" w14:textId="77777777" w:rsidR="00832206" w:rsidRPr="0049085E" w:rsidRDefault="00832206" w:rsidP="001136DC">
                  <w:r>
                    <w:t>symboolcode</w:t>
                  </w:r>
                </w:p>
              </w:tc>
              <w:tc>
                <w:tcPr>
                  <w:tcW w:w="2500" w:type="pct"/>
                </w:tcPr>
                <w:p w14:paraId="27C87147" w14:textId="4E083961" w:rsidR="00832206" w:rsidRDefault="00832206" w:rsidP="001136DC"/>
              </w:tc>
            </w:tr>
            <w:tr w:rsidR="00832206" w:rsidRPr="0049085E" w14:paraId="5391D5B9" w14:textId="77777777" w:rsidTr="001136DC">
              <w:tc>
                <w:tcPr>
                  <w:tcW w:w="2500" w:type="pct"/>
                </w:tcPr>
                <w:p w14:paraId="70FE9497" w14:textId="77777777" w:rsidR="00832206" w:rsidRPr="0049085E" w:rsidRDefault="00832206" w:rsidP="001136DC">
                  <w:r w:rsidRPr="0049085E">
                    <w:t>nauwkeurigheid</w:t>
                  </w:r>
                </w:p>
              </w:tc>
              <w:tc>
                <w:tcPr>
                  <w:tcW w:w="2500" w:type="pct"/>
                </w:tcPr>
                <w:p w14:paraId="71974729" w14:textId="2C8E11EF" w:rsidR="00832206" w:rsidRPr="0049085E" w:rsidRDefault="00832206" w:rsidP="001136DC"/>
              </w:tc>
            </w:tr>
            <w:tr w:rsidR="00832206" w:rsidRPr="0049085E" w14:paraId="718D969A" w14:textId="77777777" w:rsidTr="001136DC">
              <w:tc>
                <w:tcPr>
                  <w:tcW w:w="2500" w:type="pct"/>
                </w:tcPr>
                <w:p w14:paraId="1CC0EE5B" w14:textId="77777777" w:rsidR="00832206" w:rsidRPr="0049085E" w:rsidRDefault="00832206" w:rsidP="001136DC">
                  <w:r w:rsidRPr="0049085E">
                    <w:t>bronNauwkeurigheid</w:t>
                  </w:r>
                </w:p>
              </w:tc>
              <w:tc>
                <w:tcPr>
                  <w:tcW w:w="2500" w:type="pct"/>
                </w:tcPr>
                <w:p w14:paraId="3084CBDC" w14:textId="466B355A" w:rsidR="00832206" w:rsidRPr="0049085E" w:rsidRDefault="00EC70E4" w:rsidP="001136DC">
                  <w:r>
                    <w:t>http://standaarden.omgevingswet.overheid.nl/bronnauwkeurigheid/id/concept/Achtergrond</w:t>
                  </w:r>
                </w:p>
              </w:tc>
            </w:tr>
            <w:tr w:rsidR="00832206" w:rsidRPr="0049085E" w14:paraId="1D02D73A" w14:textId="77777777" w:rsidTr="001136DC">
              <w:tc>
                <w:tcPr>
                  <w:tcW w:w="2500" w:type="pct"/>
                </w:tcPr>
                <w:p w14:paraId="5FD7906C" w14:textId="77777777" w:rsidR="00832206" w:rsidRPr="0049085E" w:rsidRDefault="00832206" w:rsidP="001136DC">
                  <w:r>
                    <w:t>idealisatie</w:t>
                  </w:r>
                </w:p>
              </w:tc>
              <w:tc>
                <w:tcPr>
                  <w:tcW w:w="2500" w:type="pct"/>
                </w:tcPr>
                <w:p w14:paraId="6BCC7073" w14:textId="562926EF" w:rsidR="00832206" w:rsidRPr="0049085E" w:rsidRDefault="00EC70E4" w:rsidP="001136DC">
                  <w:r>
                    <w:t>http://standaarden.omgevingswet.overheid.nl/idealisatie/id/concept/Exact</w:t>
                  </w:r>
                </w:p>
              </w:tc>
            </w:tr>
          </w:tbl>
          <w:p w14:paraId="110791D5" w14:textId="77777777" w:rsidR="00832206" w:rsidRPr="00D631F2" w:rsidRDefault="00832206" w:rsidP="001136DC"/>
        </w:tc>
      </w:tr>
    </w:tbl>
    <w:p w14:paraId="235C5DA2" w14:textId="3E72FB1E" w:rsidR="00832206" w:rsidRDefault="00832206">
      <w:pPr>
        <w:pStyle w:val="Tekstopmerking"/>
      </w:pPr>
    </w:p>
  </w:comment>
  <w:comment w:id="9" w:author="Martine Rotte" w:date="2023-02-27T14:13:00Z" w:initials="MR">
    <w:tbl>
      <w:tblPr>
        <w:tblStyle w:val="Annotatie"/>
        <w:tblW w:w="5000" w:type="pct"/>
        <w:tblLayout w:type="fixed"/>
        <w:tblLook w:val="0620" w:firstRow="1" w:lastRow="0" w:firstColumn="0" w:lastColumn="0" w:noHBand="1" w:noVBand="1"/>
      </w:tblPr>
      <w:tblGrid>
        <w:gridCol w:w="3963"/>
        <w:gridCol w:w="3964"/>
      </w:tblGrid>
      <w:tr w:rsidR="00DD116C" w:rsidRPr="0049085E" w14:paraId="66E2855D"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8BFFD7" w14:textId="77777777" w:rsidR="00DD116C" w:rsidRPr="0049085E" w:rsidRDefault="00DD116C" w:rsidP="00E866B7">
            <w:r>
              <w:rPr>
                <w:rStyle w:val="Verwijzingopmerking"/>
              </w:rPr>
              <w:annotationRef/>
            </w:r>
            <w:r>
              <w:t>Geometrie</w:t>
            </w:r>
          </w:p>
        </w:tc>
      </w:tr>
      <w:tr w:rsidR="00DD116C" w:rsidRPr="0049085E" w14:paraId="4322E392" w14:textId="77777777" w:rsidTr="00E866B7">
        <w:tc>
          <w:tcPr>
            <w:tcW w:w="2500" w:type="pct"/>
          </w:tcPr>
          <w:p w14:paraId="1B232BB6" w14:textId="77777777" w:rsidR="00DD116C" w:rsidRPr="0049085E" w:rsidRDefault="00DD116C" w:rsidP="00E866B7">
            <w:r>
              <w:t>bestandsnaam</w:t>
            </w:r>
          </w:p>
        </w:tc>
        <w:tc>
          <w:tcPr>
            <w:tcW w:w="2500" w:type="pct"/>
          </w:tcPr>
          <w:p w14:paraId="2F50A050" w14:textId="2C6087E8" w:rsidR="00DD116C" w:rsidRPr="0049085E" w:rsidRDefault="00EC70E4" w:rsidP="00E866B7">
            <w:r>
              <w:t>gml_Woongebied-Transformatie.gml</w:t>
            </w:r>
          </w:p>
        </w:tc>
      </w:tr>
      <w:tr w:rsidR="00DD116C" w:rsidRPr="0049085E" w14:paraId="783CB1CC" w14:textId="77777777" w:rsidTr="00E866B7">
        <w:tc>
          <w:tcPr>
            <w:tcW w:w="2500" w:type="pct"/>
          </w:tcPr>
          <w:p w14:paraId="2C812EF5" w14:textId="77777777" w:rsidR="00DD116C" w:rsidRPr="0049085E" w:rsidRDefault="00DD116C" w:rsidP="00E866B7">
            <w:r w:rsidRPr="0049085E">
              <w:t>noemer</w:t>
            </w:r>
          </w:p>
        </w:tc>
        <w:tc>
          <w:tcPr>
            <w:tcW w:w="2500" w:type="pct"/>
          </w:tcPr>
          <w:p w14:paraId="72F33B73" w14:textId="5F166C27" w:rsidR="00DD116C" w:rsidRPr="0049085E" w:rsidRDefault="00EC70E4" w:rsidP="00E866B7">
            <w:r>
              <w:t>Woongebied-Transformatie</w:t>
            </w:r>
          </w:p>
        </w:tc>
      </w:tr>
      <w:tr w:rsidR="00DD116C" w:rsidRPr="0049085E" w14:paraId="4E81E09B" w14:textId="77777777" w:rsidTr="00E866B7">
        <w:tc>
          <w:tcPr>
            <w:tcW w:w="2500" w:type="pct"/>
          </w:tcPr>
          <w:p w14:paraId="4B7DC53C" w14:textId="77777777" w:rsidR="00DD116C" w:rsidRPr="0049085E" w:rsidRDefault="00DD116C" w:rsidP="00E866B7">
            <w:r>
              <w:t>symboolcode</w:t>
            </w:r>
          </w:p>
        </w:tc>
        <w:tc>
          <w:tcPr>
            <w:tcW w:w="2500" w:type="pct"/>
          </w:tcPr>
          <w:p w14:paraId="33047ED1" w14:textId="1252B7F5" w:rsidR="00DD116C" w:rsidRDefault="00DD116C" w:rsidP="00E866B7"/>
        </w:tc>
      </w:tr>
      <w:tr w:rsidR="00DD116C" w:rsidRPr="0049085E" w14:paraId="64E055FE" w14:textId="77777777" w:rsidTr="00E866B7">
        <w:tc>
          <w:tcPr>
            <w:tcW w:w="2500" w:type="pct"/>
          </w:tcPr>
          <w:p w14:paraId="67927B7D" w14:textId="77777777" w:rsidR="00DD116C" w:rsidRPr="0049085E" w:rsidRDefault="00DD116C" w:rsidP="00E866B7">
            <w:r w:rsidRPr="0049085E">
              <w:t>nauwkeurigheid</w:t>
            </w:r>
          </w:p>
        </w:tc>
        <w:tc>
          <w:tcPr>
            <w:tcW w:w="2500" w:type="pct"/>
          </w:tcPr>
          <w:p w14:paraId="79985ACD" w14:textId="0A67E855" w:rsidR="00DD116C" w:rsidRPr="0049085E" w:rsidRDefault="00DD116C" w:rsidP="00E866B7"/>
        </w:tc>
      </w:tr>
      <w:tr w:rsidR="00DD116C" w:rsidRPr="0049085E" w14:paraId="0A7D6AE9" w14:textId="77777777" w:rsidTr="00E866B7">
        <w:tc>
          <w:tcPr>
            <w:tcW w:w="2500" w:type="pct"/>
          </w:tcPr>
          <w:p w14:paraId="0D4FE44B" w14:textId="77777777" w:rsidR="00DD116C" w:rsidRPr="0049085E" w:rsidRDefault="00DD116C" w:rsidP="00E866B7">
            <w:r w:rsidRPr="0049085E">
              <w:t>bronNauwkeurigheid</w:t>
            </w:r>
          </w:p>
        </w:tc>
        <w:tc>
          <w:tcPr>
            <w:tcW w:w="2500" w:type="pct"/>
          </w:tcPr>
          <w:p w14:paraId="4CF5BDC1" w14:textId="059FA61B" w:rsidR="00DD116C" w:rsidRPr="0049085E" w:rsidRDefault="00EC70E4" w:rsidP="00E866B7">
            <w:r>
              <w:t>http://standaarden.omgevingswet.overheid.nl/bronnauwkeurigheid/id/concept/Achtergrond</w:t>
            </w:r>
          </w:p>
        </w:tc>
      </w:tr>
      <w:tr w:rsidR="00DD116C" w:rsidRPr="0049085E" w14:paraId="3A521B6B" w14:textId="77777777" w:rsidTr="00E866B7">
        <w:tc>
          <w:tcPr>
            <w:tcW w:w="2500" w:type="pct"/>
          </w:tcPr>
          <w:p w14:paraId="087B1F4D" w14:textId="77777777" w:rsidR="00DD116C" w:rsidRPr="0049085E" w:rsidRDefault="00DD116C" w:rsidP="00E866B7">
            <w:r>
              <w:t>idealisatie</w:t>
            </w:r>
          </w:p>
        </w:tc>
        <w:tc>
          <w:tcPr>
            <w:tcW w:w="2500" w:type="pct"/>
          </w:tcPr>
          <w:p w14:paraId="766C785A" w14:textId="0BBC9A3C" w:rsidR="00DD116C" w:rsidRPr="0049085E" w:rsidRDefault="00EC70E4" w:rsidP="00E866B7">
            <w:r>
              <w:t>http://standaarden.omgevingswet.overheid.nl/idealisatie/id/concept/Exact</w:t>
            </w:r>
          </w:p>
        </w:tc>
      </w:tr>
      <w:tr w:rsidR="00DD116C" w:rsidRPr="0049085E" w14:paraId="172969AB" w14:textId="77777777" w:rsidTr="00E866B7">
        <w:tc>
          <w:tcPr>
            <w:tcW w:w="2500" w:type="pct"/>
          </w:tcPr>
          <w:p w14:paraId="7AF2A21F" w14:textId="77777777" w:rsidR="00DD116C" w:rsidRDefault="00DD116C" w:rsidP="00E866B7">
            <w:r>
              <w:t>regelingsgebied</w:t>
            </w:r>
          </w:p>
        </w:tc>
        <w:tc>
          <w:tcPr>
            <w:tcW w:w="2500" w:type="pct"/>
          </w:tcPr>
          <w:p w14:paraId="49427FB0" w14:textId="03B2555E" w:rsidR="00DD116C" w:rsidRDefault="00EC70E4" w:rsidP="00E866B7">
            <w:r>
              <w:t>Onwaar</w:t>
            </w:r>
          </w:p>
        </w:tc>
      </w:tr>
    </w:tbl>
    <w:p w14:paraId="1F1DCD0E" w14:textId="2AC779B9" w:rsidR="00DD116C" w:rsidRDefault="00DD116C">
      <w:pPr>
        <w:pStyle w:val="Tekstopmerking"/>
      </w:pPr>
    </w:p>
  </w:comment>
  <w:comment w:id="10" w:author="Emma Kakes" w:date="2022-09-21T13:56:00Z" w:initials="EK">
    <w:tbl>
      <w:tblPr>
        <w:tblStyle w:val="Annotatie"/>
        <w:tblW w:w="5000" w:type="pct"/>
        <w:tblLayout w:type="fixed"/>
        <w:tblLook w:val="0620" w:firstRow="1" w:lastRow="0" w:firstColumn="0" w:lastColumn="0" w:noHBand="1" w:noVBand="1"/>
      </w:tblPr>
      <w:tblGrid>
        <w:gridCol w:w="3963"/>
        <w:gridCol w:w="3964"/>
      </w:tblGrid>
      <w:tr w:rsidR="004E7CDE" w:rsidRPr="0049085E" w14:paraId="1D7284B6"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82DD5A" w14:textId="77777777" w:rsidR="004E7CDE" w:rsidRPr="0049085E" w:rsidRDefault="004E7CDE">
            <w:r>
              <w:rPr>
                <w:rStyle w:val="Verwijzingopmerking"/>
              </w:rPr>
              <w:annotationRef/>
            </w:r>
            <w:r>
              <w:t>Geometrie</w:t>
            </w:r>
          </w:p>
        </w:tc>
      </w:tr>
      <w:tr w:rsidR="004E7CDE" w:rsidRPr="0049085E" w14:paraId="434038B0" w14:textId="77777777">
        <w:tc>
          <w:tcPr>
            <w:tcW w:w="2500" w:type="pct"/>
          </w:tcPr>
          <w:p w14:paraId="4D5A0ABD" w14:textId="77777777" w:rsidR="004E7CDE" w:rsidRPr="0049085E" w:rsidRDefault="004E7CDE">
            <w:r>
              <w:t>bestandsnaam</w:t>
            </w:r>
          </w:p>
        </w:tc>
        <w:tc>
          <w:tcPr>
            <w:tcW w:w="2500" w:type="pct"/>
          </w:tcPr>
          <w:p w14:paraId="125ADF96" w14:textId="04988A47" w:rsidR="004E7CDE" w:rsidRPr="0049085E" w:rsidRDefault="00EC70E4">
            <w:r>
              <w:t>gml_Woongebied-Transformatie.gml</w:t>
            </w:r>
          </w:p>
        </w:tc>
      </w:tr>
      <w:tr w:rsidR="004E7CDE" w:rsidRPr="0049085E" w14:paraId="1CCC3555" w14:textId="77777777">
        <w:tc>
          <w:tcPr>
            <w:tcW w:w="2500" w:type="pct"/>
          </w:tcPr>
          <w:p w14:paraId="11CB7E73" w14:textId="77777777" w:rsidR="004E7CDE" w:rsidRPr="0049085E" w:rsidRDefault="004E7CDE">
            <w:r w:rsidRPr="0049085E">
              <w:t>noemer</w:t>
            </w:r>
          </w:p>
        </w:tc>
        <w:tc>
          <w:tcPr>
            <w:tcW w:w="2500" w:type="pct"/>
          </w:tcPr>
          <w:p w14:paraId="46BEB255" w14:textId="19EE348F" w:rsidR="004E7CDE" w:rsidRPr="0049085E" w:rsidRDefault="00EC70E4">
            <w:r>
              <w:t>Woongebied-Transformatie</w:t>
            </w:r>
          </w:p>
        </w:tc>
      </w:tr>
      <w:tr w:rsidR="004E7CDE" w:rsidRPr="0049085E" w14:paraId="7B12A05F" w14:textId="77777777">
        <w:tc>
          <w:tcPr>
            <w:tcW w:w="2500" w:type="pct"/>
          </w:tcPr>
          <w:p w14:paraId="6126B82C" w14:textId="77777777" w:rsidR="004E7CDE" w:rsidRPr="0049085E" w:rsidRDefault="004E7CDE">
            <w:r>
              <w:t>symboolcode</w:t>
            </w:r>
          </w:p>
        </w:tc>
        <w:tc>
          <w:tcPr>
            <w:tcW w:w="2500" w:type="pct"/>
          </w:tcPr>
          <w:p w14:paraId="257455F7" w14:textId="3DC3DC09" w:rsidR="004E7CDE" w:rsidRDefault="004E7CDE"/>
        </w:tc>
      </w:tr>
      <w:tr w:rsidR="004E7CDE" w:rsidRPr="0049085E" w14:paraId="1BA3A29C" w14:textId="77777777">
        <w:tc>
          <w:tcPr>
            <w:tcW w:w="2500" w:type="pct"/>
          </w:tcPr>
          <w:p w14:paraId="149F4CD5" w14:textId="77777777" w:rsidR="004E7CDE" w:rsidRPr="0049085E" w:rsidRDefault="004E7CDE">
            <w:r w:rsidRPr="0049085E">
              <w:t>nauwkeurigheid</w:t>
            </w:r>
          </w:p>
        </w:tc>
        <w:tc>
          <w:tcPr>
            <w:tcW w:w="2500" w:type="pct"/>
          </w:tcPr>
          <w:p w14:paraId="3E5345A5" w14:textId="1DDD1465" w:rsidR="004E7CDE" w:rsidRPr="0049085E" w:rsidRDefault="004E7CDE"/>
        </w:tc>
      </w:tr>
      <w:tr w:rsidR="004E7CDE" w:rsidRPr="0049085E" w14:paraId="0A4E9DA1" w14:textId="77777777">
        <w:tc>
          <w:tcPr>
            <w:tcW w:w="2500" w:type="pct"/>
          </w:tcPr>
          <w:p w14:paraId="6FA20213" w14:textId="77777777" w:rsidR="004E7CDE" w:rsidRPr="0049085E" w:rsidRDefault="004E7CDE">
            <w:r w:rsidRPr="0049085E">
              <w:t>bronNauwkeurigheid</w:t>
            </w:r>
          </w:p>
        </w:tc>
        <w:tc>
          <w:tcPr>
            <w:tcW w:w="2500" w:type="pct"/>
          </w:tcPr>
          <w:p w14:paraId="35369714" w14:textId="0DEAA038" w:rsidR="004E7CDE" w:rsidRPr="0049085E" w:rsidRDefault="00EC70E4">
            <w:r>
              <w:t>http://standaarden.omgevingswet.overheid.nl/bronnauwkeurigheid/id/concept/Achtergrond</w:t>
            </w:r>
          </w:p>
        </w:tc>
      </w:tr>
      <w:tr w:rsidR="004E7CDE" w:rsidRPr="0049085E" w14:paraId="5F3EDB4C" w14:textId="77777777">
        <w:tc>
          <w:tcPr>
            <w:tcW w:w="2500" w:type="pct"/>
          </w:tcPr>
          <w:p w14:paraId="0501E848" w14:textId="77777777" w:rsidR="004E7CDE" w:rsidRPr="0049085E" w:rsidRDefault="004E7CDE">
            <w:r>
              <w:t>idealisatie</w:t>
            </w:r>
          </w:p>
        </w:tc>
        <w:tc>
          <w:tcPr>
            <w:tcW w:w="2500" w:type="pct"/>
          </w:tcPr>
          <w:p w14:paraId="3538CDE0" w14:textId="18A2C472" w:rsidR="004E7CDE" w:rsidRPr="0049085E" w:rsidRDefault="00EC70E4">
            <w:r>
              <w:t>http://standaarden.omgevingswet.overheid.nl/idealisatie/id/concept/Exact</w:t>
            </w:r>
          </w:p>
        </w:tc>
      </w:tr>
      <w:tr w:rsidR="004E7CDE" w:rsidRPr="0049085E" w14:paraId="798E608B" w14:textId="77777777">
        <w:tc>
          <w:tcPr>
            <w:tcW w:w="2500" w:type="pct"/>
          </w:tcPr>
          <w:p w14:paraId="096FD30C" w14:textId="77777777" w:rsidR="004E7CDE" w:rsidRDefault="004E7CDE">
            <w:r>
              <w:t>regelingsgebied</w:t>
            </w:r>
          </w:p>
        </w:tc>
        <w:tc>
          <w:tcPr>
            <w:tcW w:w="2500" w:type="pct"/>
          </w:tcPr>
          <w:p w14:paraId="22001E12" w14:textId="226C6342" w:rsidR="004E7CDE" w:rsidRDefault="00EC70E4">
            <w:r>
              <w:t>Onwaar</w:t>
            </w:r>
          </w:p>
        </w:tc>
      </w:tr>
    </w:tbl>
    <w:p w14:paraId="499C4D5F" w14:textId="661AA3B0" w:rsidR="004E7CDE" w:rsidRDefault="004E7CDE">
      <w:pPr>
        <w:pStyle w:val="Tekstopmerking"/>
      </w:pPr>
    </w:p>
  </w:comment>
  <w:comment w:id="11" w:author="Emma Kakes" w:date="2022-09-23T14:17:00Z" w:initials="EK">
    <w:tbl>
      <w:tblPr>
        <w:tblStyle w:val="Annotatie"/>
        <w:tblW w:w="5000" w:type="pct"/>
        <w:tblLayout w:type="fixed"/>
        <w:tblLook w:val="0620" w:firstRow="1" w:lastRow="0" w:firstColumn="0" w:lastColumn="0" w:noHBand="1" w:noVBand="1"/>
      </w:tblPr>
      <w:tblGrid>
        <w:gridCol w:w="3963"/>
        <w:gridCol w:w="3964"/>
      </w:tblGrid>
      <w:tr w:rsidR="009E26C2" w:rsidRPr="0049085E" w14:paraId="7911CA86" w14:textId="77777777" w:rsidTr="00CF47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C70B86" w14:textId="77777777" w:rsidR="009E26C2" w:rsidRPr="0049085E" w:rsidRDefault="009E26C2" w:rsidP="00CF47B7">
            <w:r>
              <w:rPr>
                <w:rStyle w:val="Verwijzingopmerking"/>
              </w:rPr>
              <w:annotationRef/>
            </w:r>
            <w:r>
              <w:t>Geometrie</w:t>
            </w:r>
          </w:p>
        </w:tc>
      </w:tr>
      <w:tr w:rsidR="009E26C2" w:rsidRPr="0049085E" w14:paraId="31825861" w14:textId="77777777" w:rsidTr="00CF47B7">
        <w:tc>
          <w:tcPr>
            <w:tcW w:w="2500" w:type="pct"/>
          </w:tcPr>
          <w:p w14:paraId="3A937562" w14:textId="77777777" w:rsidR="009E26C2" w:rsidRPr="0049085E" w:rsidRDefault="009E26C2" w:rsidP="00CF47B7">
            <w:r>
              <w:t>bestandsnaam</w:t>
            </w:r>
          </w:p>
        </w:tc>
        <w:tc>
          <w:tcPr>
            <w:tcW w:w="2500" w:type="pct"/>
          </w:tcPr>
          <w:p w14:paraId="460B106F" w14:textId="74BC935F" w:rsidR="009E26C2" w:rsidRPr="0049085E" w:rsidRDefault="00EC70E4" w:rsidP="00CF47B7">
            <w:r>
              <w:t>gml_Woongebied-Transformatie.gml</w:t>
            </w:r>
          </w:p>
        </w:tc>
      </w:tr>
      <w:tr w:rsidR="009E26C2" w:rsidRPr="0049085E" w14:paraId="716E9978" w14:textId="77777777" w:rsidTr="00CF47B7">
        <w:tc>
          <w:tcPr>
            <w:tcW w:w="2500" w:type="pct"/>
          </w:tcPr>
          <w:p w14:paraId="708543D9" w14:textId="77777777" w:rsidR="009E26C2" w:rsidRPr="0049085E" w:rsidRDefault="009E26C2" w:rsidP="00CF47B7">
            <w:r w:rsidRPr="0049085E">
              <w:t>noemer</w:t>
            </w:r>
          </w:p>
        </w:tc>
        <w:tc>
          <w:tcPr>
            <w:tcW w:w="2500" w:type="pct"/>
          </w:tcPr>
          <w:p w14:paraId="4388C807" w14:textId="08DC9FA6" w:rsidR="009E26C2" w:rsidRPr="0049085E" w:rsidRDefault="00EC70E4" w:rsidP="00CF47B7">
            <w:r>
              <w:t>Woongebied-Transformatie</w:t>
            </w:r>
          </w:p>
        </w:tc>
      </w:tr>
      <w:tr w:rsidR="009E26C2" w:rsidRPr="0049085E" w14:paraId="477CB144" w14:textId="77777777" w:rsidTr="00CF47B7">
        <w:tc>
          <w:tcPr>
            <w:tcW w:w="2500" w:type="pct"/>
          </w:tcPr>
          <w:p w14:paraId="3B028422" w14:textId="77777777" w:rsidR="009E26C2" w:rsidRPr="0049085E" w:rsidRDefault="009E26C2" w:rsidP="00CF47B7">
            <w:r>
              <w:t>symboolcode</w:t>
            </w:r>
          </w:p>
        </w:tc>
        <w:tc>
          <w:tcPr>
            <w:tcW w:w="2500" w:type="pct"/>
          </w:tcPr>
          <w:p w14:paraId="6A93E9C9" w14:textId="3AA9FACD" w:rsidR="009E26C2" w:rsidRDefault="009E26C2" w:rsidP="00CF47B7"/>
        </w:tc>
      </w:tr>
      <w:tr w:rsidR="009E26C2" w:rsidRPr="0049085E" w14:paraId="5979556A" w14:textId="77777777" w:rsidTr="00CF47B7">
        <w:tc>
          <w:tcPr>
            <w:tcW w:w="2500" w:type="pct"/>
          </w:tcPr>
          <w:p w14:paraId="15A9511A" w14:textId="77777777" w:rsidR="009E26C2" w:rsidRPr="0049085E" w:rsidRDefault="009E26C2" w:rsidP="00CF47B7">
            <w:r w:rsidRPr="0049085E">
              <w:t>nauwkeurigheid</w:t>
            </w:r>
          </w:p>
        </w:tc>
        <w:tc>
          <w:tcPr>
            <w:tcW w:w="2500" w:type="pct"/>
          </w:tcPr>
          <w:p w14:paraId="1B990C4B" w14:textId="26075328" w:rsidR="009E26C2" w:rsidRPr="0049085E" w:rsidRDefault="009E26C2" w:rsidP="00CF47B7"/>
        </w:tc>
      </w:tr>
      <w:tr w:rsidR="009E26C2" w:rsidRPr="0049085E" w14:paraId="408B9ABC" w14:textId="77777777" w:rsidTr="00CF47B7">
        <w:tc>
          <w:tcPr>
            <w:tcW w:w="2500" w:type="pct"/>
          </w:tcPr>
          <w:p w14:paraId="1ECE97E1" w14:textId="77777777" w:rsidR="009E26C2" w:rsidRPr="0049085E" w:rsidRDefault="009E26C2" w:rsidP="00CF47B7">
            <w:r w:rsidRPr="0049085E">
              <w:t>bronNauwkeurigheid</w:t>
            </w:r>
          </w:p>
        </w:tc>
        <w:tc>
          <w:tcPr>
            <w:tcW w:w="2500" w:type="pct"/>
          </w:tcPr>
          <w:p w14:paraId="76A55A71" w14:textId="05921910" w:rsidR="009E26C2" w:rsidRPr="0049085E" w:rsidRDefault="00EC70E4" w:rsidP="00CF47B7">
            <w:r>
              <w:t>http://standaarden.omgevingswet.overheid.nl/bronnauwkeurigheid/id/concept/Achtergrond</w:t>
            </w:r>
          </w:p>
        </w:tc>
      </w:tr>
      <w:tr w:rsidR="009E26C2" w:rsidRPr="0049085E" w14:paraId="0485E83C" w14:textId="77777777" w:rsidTr="00CF47B7">
        <w:tc>
          <w:tcPr>
            <w:tcW w:w="2500" w:type="pct"/>
          </w:tcPr>
          <w:p w14:paraId="46BBF789" w14:textId="77777777" w:rsidR="009E26C2" w:rsidRPr="0049085E" w:rsidRDefault="009E26C2" w:rsidP="00CF47B7">
            <w:r>
              <w:t>idealisatie</w:t>
            </w:r>
          </w:p>
        </w:tc>
        <w:tc>
          <w:tcPr>
            <w:tcW w:w="2500" w:type="pct"/>
          </w:tcPr>
          <w:p w14:paraId="3414296C" w14:textId="113985B3" w:rsidR="009E26C2" w:rsidRPr="0049085E" w:rsidRDefault="00EC70E4" w:rsidP="00CF47B7">
            <w:r>
              <w:t>http://standaarden.omgevingswet.overheid.nl/idealisatie/id/concept/Exact</w:t>
            </w:r>
          </w:p>
        </w:tc>
      </w:tr>
      <w:tr w:rsidR="009E26C2" w:rsidRPr="0049085E" w14:paraId="2B324A28" w14:textId="77777777" w:rsidTr="00CF47B7">
        <w:tc>
          <w:tcPr>
            <w:tcW w:w="2500" w:type="pct"/>
          </w:tcPr>
          <w:p w14:paraId="202AEAAA" w14:textId="77777777" w:rsidR="009E26C2" w:rsidRDefault="009E26C2" w:rsidP="00CF47B7">
            <w:r>
              <w:t>regelingsgebied</w:t>
            </w:r>
          </w:p>
        </w:tc>
        <w:tc>
          <w:tcPr>
            <w:tcW w:w="2500" w:type="pct"/>
          </w:tcPr>
          <w:p w14:paraId="29793D52" w14:textId="0F7AD8E0" w:rsidR="009E26C2" w:rsidRDefault="00EC70E4" w:rsidP="00CF47B7">
            <w:r>
              <w:t>Onwaar</w:t>
            </w:r>
          </w:p>
        </w:tc>
      </w:tr>
    </w:tbl>
    <w:p w14:paraId="08E67C5D" w14:textId="4353B26E" w:rsidR="009E26C2" w:rsidRDefault="009E26C2">
      <w:pPr>
        <w:pStyle w:val="Tekstopmerking"/>
      </w:pPr>
    </w:p>
  </w:comment>
  <w:comment w:id="12" w:author="Emma Kakes" w:date="2022-09-21T13:57:00Z" w:initials="EK">
    <w:tbl>
      <w:tblPr>
        <w:tblStyle w:val="Annotatie"/>
        <w:tblW w:w="5000" w:type="pct"/>
        <w:tblLayout w:type="fixed"/>
        <w:tblLook w:val="0620" w:firstRow="1" w:lastRow="0" w:firstColumn="0" w:lastColumn="0" w:noHBand="1" w:noVBand="1"/>
      </w:tblPr>
      <w:tblGrid>
        <w:gridCol w:w="3963"/>
        <w:gridCol w:w="3964"/>
      </w:tblGrid>
      <w:tr w:rsidR="000E503B" w:rsidRPr="0049085E" w14:paraId="1B643785"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6AB30F" w14:textId="77777777" w:rsidR="000E503B" w:rsidRPr="0049085E" w:rsidRDefault="000E503B">
            <w:r>
              <w:rPr>
                <w:rStyle w:val="Verwijzingopmerking"/>
              </w:rPr>
              <w:annotationRef/>
            </w:r>
            <w:r>
              <w:t>Geometrie</w:t>
            </w:r>
          </w:p>
        </w:tc>
      </w:tr>
      <w:tr w:rsidR="000E503B" w:rsidRPr="0049085E" w14:paraId="2BC2CBFB" w14:textId="77777777">
        <w:tc>
          <w:tcPr>
            <w:tcW w:w="2500" w:type="pct"/>
          </w:tcPr>
          <w:p w14:paraId="6EB2A076" w14:textId="77777777" w:rsidR="000E503B" w:rsidRPr="0049085E" w:rsidRDefault="000E503B">
            <w:r>
              <w:t>bestandsnaam</w:t>
            </w:r>
          </w:p>
        </w:tc>
        <w:tc>
          <w:tcPr>
            <w:tcW w:w="2500" w:type="pct"/>
          </w:tcPr>
          <w:p w14:paraId="55C2C314" w14:textId="7C13A146" w:rsidR="000E503B" w:rsidRPr="0049085E" w:rsidRDefault="00EC70E4">
            <w:r>
              <w:t>gml_Woongebied-Transformatie.gml</w:t>
            </w:r>
          </w:p>
        </w:tc>
      </w:tr>
      <w:tr w:rsidR="000E503B" w:rsidRPr="0049085E" w14:paraId="7FB54FA1" w14:textId="77777777">
        <w:tc>
          <w:tcPr>
            <w:tcW w:w="2500" w:type="pct"/>
          </w:tcPr>
          <w:p w14:paraId="6B181D5E" w14:textId="77777777" w:rsidR="000E503B" w:rsidRPr="0049085E" w:rsidRDefault="000E503B">
            <w:r w:rsidRPr="0049085E">
              <w:t>noemer</w:t>
            </w:r>
          </w:p>
        </w:tc>
        <w:tc>
          <w:tcPr>
            <w:tcW w:w="2500" w:type="pct"/>
          </w:tcPr>
          <w:p w14:paraId="172BA067" w14:textId="7961F513" w:rsidR="000E503B" w:rsidRPr="0049085E" w:rsidRDefault="00EC70E4">
            <w:r>
              <w:t>Woongebied-Transformatie</w:t>
            </w:r>
          </w:p>
        </w:tc>
      </w:tr>
      <w:tr w:rsidR="000E503B" w:rsidRPr="0049085E" w14:paraId="0066B48C" w14:textId="77777777">
        <w:tc>
          <w:tcPr>
            <w:tcW w:w="2500" w:type="pct"/>
          </w:tcPr>
          <w:p w14:paraId="69BCC6E0" w14:textId="77777777" w:rsidR="000E503B" w:rsidRPr="0049085E" w:rsidRDefault="000E503B">
            <w:r>
              <w:t>symboolcode</w:t>
            </w:r>
          </w:p>
        </w:tc>
        <w:tc>
          <w:tcPr>
            <w:tcW w:w="2500" w:type="pct"/>
          </w:tcPr>
          <w:p w14:paraId="0A267517" w14:textId="76AB10C2" w:rsidR="000E503B" w:rsidRDefault="000E503B"/>
        </w:tc>
      </w:tr>
      <w:tr w:rsidR="000E503B" w:rsidRPr="0049085E" w14:paraId="63A14940" w14:textId="77777777">
        <w:tc>
          <w:tcPr>
            <w:tcW w:w="2500" w:type="pct"/>
          </w:tcPr>
          <w:p w14:paraId="7F291361" w14:textId="77777777" w:rsidR="000E503B" w:rsidRPr="0049085E" w:rsidRDefault="000E503B">
            <w:r w:rsidRPr="0049085E">
              <w:t>nauwkeurigheid</w:t>
            </w:r>
          </w:p>
        </w:tc>
        <w:tc>
          <w:tcPr>
            <w:tcW w:w="2500" w:type="pct"/>
          </w:tcPr>
          <w:p w14:paraId="65D97D1A" w14:textId="1BAED019" w:rsidR="000E503B" w:rsidRPr="0049085E" w:rsidRDefault="000E503B"/>
        </w:tc>
      </w:tr>
      <w:tr w:rsidR="000E503B" w:rsidRPr="0049085E" w14:paraId="7B20E63D" w14:textId="77777777">
        <w:tc>
          <w:tcPr>
            <w:tcW w:w="2500" w:type="pct"/>
          </w:tcPr>
          <w:p w14:paraId="3D84114A" w14:textId="77777777" w:rsidR="000E503B" w:rsidRPr="0049085E" w:rsidRDefault="000E503B">
            <w:r w:rsidRPr="0049085E">
              <w:t>bronNauwkeurigheid</w:t>
            </w:r>
          </w:p>
        </w:tc>
        <w:tc>
          <w:tcPr>
            <w:tcW w:w="2500" w:type="pct"/>
          </w:tcPr>
          <w:p w14:paraId="0E981316" w14:textId="3171D68F" w:rsidR="000E503B" w:rsidRPr="0049085E" w:rsidRDefault="00EC70E4">
            <w:r>
              <w:t>http://standaarden.omgevingswet.overheid.nl/bronnauwkeurigheid/id/concept/Achtergrond</w:t>
            </w:r>
          </w:p>
        </w:tc>
      </w:tr>
      <w:tr w:rsidR="000E503B" w:rsidRPr="0049085E" w14:paraId="7CE56B34" w14:textId="77777777">
        <w:tc>
          <w:tcPr>
            <w:tcW w:w="2500" w:type="pct"/>
          </w:tcPr>
          <w:p w14:paraId="382DBBA8" w14:textId="77777777" w:rsidR="000E503B" w:rsidRPr="0049085E" w:rsidRDefault="000E503B">
            <w:r>
              <w:t>idealisatie</w:t>
            </w:r>
          </w:p>
        </w:tc>
        <w:tc>
          <w:tcPr>
            <w:tcW w:w="2500" w:type="pct"/>
          </w:tcPr>
          <w:p w14:paraId="4D84DB7F" w14:textId="12B91CE1" w:rsidR="000E503B" w:rsidRPr="0049085E" w:rsidRDefault="00EC70E4">
            <w:r>
              <w:t>http://standaarden.omgevingswet.overheid.nl/idealisatie/id/concept/Exact</w:t>
            </w:r>
          </w:p>
        </w:tc>
      </w:tr>
      <w:tr w:rsidR="000E503B" w:rsidRPr="0049085E" w14:paraId="5F0880BD" w14:textId="77777777">
        <w:tc>
          <w:tcPr>
            <w:tcW w:w="2500" w:type="pct"/>
          </w:tcPr>
          <w:p w14:paraId="084EA274" w14:textId="77777777" w:rsidR="000E503B" w:rsidRDefault="000E503B">
            <w:r>
              <w:t>regelingsgebied</w:t>
            </w:r>
          </w:p>
        </w:tc>
        <w:tc>
          <w:tcPr>
            <w:tcW w:w="2500" w:type="pct"/>
          </w:tcPr>
          <w:p w14:paraId="4BBAF9A8" w14:textId="217A97C6" w:rsidR="000E503B" w:rsidRDefault="00EC70E4">
            <w:r>
              <w:t>Onwaar</w:t>
            </w:r>
          </w:p>
        </w:tc>
      </w:tr>
    </w:tbl>
    <w:p w14:paraId="6E37D595" w14:textId="643FC347" w:rsidR="000E503B" w:rsidRDefault="000E503B">
      <w:pPr>
        <w:pStyle w:val="Tekstopmerking"/>
      </w:pPr>
    </w:p>
  </w:comment>
  <w:comment w:id="13" w:author="Emma Kakes" w:date="2022-09-22T16:03:00Z" w:initials="EK">
    <w:tbl>
      <w:tblPr>
        <w:tblStyle w:val="Annotatie"/>
        <w:tblW w:w="5000" w:type="pct"/>
        <w:tblLayout w:type="fixed"/>
        <w:tblLook w:val="0620" w:firstRow="1" w:lastRow="0" w:firstColumn="0" w:lastColumn="0" w:noHBand="1" w:noVBand="1"/>
      </w:tblPr>
      <w:tblGrid>
        <w:gridCol w:w="3963"/>
        <w:gridCol w:w="3964"/>
      </w:tblGrid>
      <w:tr w:rsidR="00566919" w:rsidRPr="0049085E" w14:paraId="32B4F453"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18FD2A" w14:textId="77777777" w:rsidR="00566919" w:rsidRPr="0049085E" w:rsidRDefault="00566919">
            <w:r>
              <w:rPr>
                <w:rStyle w:val="Verwijzingopmerking"/>
              </w:rPr>
              <w:annotationRef/>
            </w:r>
            <w:r>
              <w:t>Geometrie</w:t>
            </w:r>
          </w:p>
        </w:tc>
      </w:tr>
      <w:tr w:rsidR="00566919" w:rsidRPr="0049085E" w14:paraId="22C94457" w14:textId="77777777">
        <w:tc>
          <w:tcPr>
            <w:tcW w:w="2500" w:type="pct"/>
          </w:tcPr>
          <w:p w14:paraId="630DD33D" w14:textId="77777777" w:rsidR="00566919" w:rsidRPr="0049085E" w:rsidRDefault="00566919">
            <w:r>
              <w:t>bestandsnaam</w:t>
            </w:r>
          </w:p>
        </w:tc>
        <w:tc>
          <w:tcPr>
            <w:tcW w:w="2500" w:type="pct"/>
          </w:tcPr>
          <w:p w14:paraId="246DC91E" w14:textId="6E966300" w:rsidR="00566919" w:rsidRPr="0049085E" w:rsidRDefault="00EC70E4">
            <w:r>
              <w:t>ambtsgebied.gml</w:t>
            </w:r>
          </w:p>
        </w:tc>
      </w:tr>
      <w:tr w:rsidR="00566919" w:rsidRPr="0049085E" w14:paraId="1610838E" w14:textId="77777777">
        <w:tc>
          <w:tcPr>
            <w:tcW w:w="2500" w:type="pct"/>
          </w:tcPr>
          <w:p w14:paraId="1E4F792D" w14:textId="77777777" w:rsidR="00566919" w:rsidRPr="0049085E" w:rsidRDefault="00566919">
            <w:r w:rsidRPr="0049085E">
              <w:t>noemer</w:t>
            </w:r>
          </w:p>
        </w:tc>
        <w:tc>
          <w:tcPr>
            <w:tcW w:w="2500" w:type="pct"/>
          </w:tcPr>
          <w:p w14:paraId="69E87655" w14:textId="11F6113A" w:rsidR="00566919" w:rsidRPr="0049085E" w:rsidRDefault="00EC70E4">
            <w:r>
              <w:t>Gemeente Breda</w:t>
            </w:r>
          </w:p>
        </w:tc>
      </w:tr>
      <w:tr w:rsidR="00566919" w:rsidRPr="0049085E" w14:paraId="005D4B59" w14:textId="77777777">
        <w:tc>
          <w:tcPr>
            <w:tcW w:w="2500" w:type="pct"/>
          </w:tcPr>
          <w:p w14:paraId="1293AEEA" w14:textId="77777777" w:rsidR="00566919" w:rsidRPr="0049085E" w:rsidRDefault="00566919">
            <w:r>
              <w:t>symboolcode</w:t>
            </w:r>
          </w:p>
        </w:tc>
        <w:tc>
          <w:tcPr>
            <w:tcW w:w="2500" w:type="pct"/>
          </w:tcPr>
          <w:p w14:paraId="46A9EFB2" w14:textId="51BFAF28" w:rsidR="00566919" w:rsidRDefault="00566919"/>
        </w:tc>
      </w:tr>
      <w:tr w:rsidR="00566919" w:rsidRPr="0049085E" w14:paraId="27E89B2B" w14:textId="77777777">
        <w:tc>
          <w:tcPr>
            <w:tcW w:w="2500" w:type="pct"/>
          </w:tcPr>
          <w:p w14:paraId="162033FB" w14:textId="77777777" w:rsidR="00566919" w:rsidRPr="0049085E" w:rsidRDefault="00566919">
            <w:r w:rsidRPr="0049085E">
              <w:t>nauwkeurigheid</w:t>
            </w:r>
          </w:p>
        </w:tc>
        <w:tc>
          <w:tcPr>
            <w:tcW w:w="2500" w:type="pct"/>
          </w:tcPr>
          <w:p w14:paraId="6C76E2D3" w14:textId="41AF6E38" w:rsidR="00566919" w:rsidRPr="0049085E" w:rsidRDefault="00566919"/>
        </w:tc>
      </w:tr>
      <w:tr w:rsidR="00566919" w:rsidRPr="0049085E" w14:paraId="6F576600" w14:textId="77777777">
        <w:tc>
          <w:tcPr>
            <w:tcW w:w="2500" w:type="pct"/>
          </w:tcPr>
          <w:p w14:paraId="2195767F" w14:textId="77777777" w:rsidR="00566919" w:rsidRPr="0049085E" w:rsidRDefault="00566919">
            <w:r w:rsidRPr="0049085E">
              <w:t>bronNauwkeurigheid</w:t>
            </w:r>
          </w:p>
        </w:tc>
        <w:tc>
          <w:tcPr>
            <w:tcW w:w="2500" w:type="pct"/>
          </w:tcPr>
          <w:p w14:paraId="7DEFB09D" w14:textId="159BB5B6" w:rsidR="00566919" w:rsidRPr="0049085E" w:rsidRDefault="00EC70E4">
            <w:r>
              <w:t>http://standaarden.omgevingswet.overheid.nl/bronnauwkeurigheid/id/concept/Achtergrond</w:t>
            </w:r>
          </w:p>
        </w:tc>
      </w:tr>
      <w:tr w:rsidR="00566919" w:rsidRPr="0049085E" w14:paraId="730A72EA" w14:textId="77777777">
        <w:tc>
          <w:tcPr>
            <w:tcW w:w="2500" w:type="pct"/>
          </w:tcPr>
          <w:p w14:paraId="06F10EA8" w14:textId="77777777" w:rsidR="00566919" w:rsidRPr="0049085E" w:rsidRDefault="00566919">
            <w:r>
              <w:t>idealisatie</w:t>
            </w:r>
          </w:p>
        </w:tc>
        <w:tc>
          <w:tcPr>
            <w:tcW w:w="2500" w:type="pct"/>
          </w:tcPr>
          <w:p w14:paraId="68CBF1DC" w14:textId="5FD73B80" w:rsidR="00566919" w:rsidRPr="0049085E" w:rsidRDefault="00EC70E4">
            <w:r>
              <w:t>http://standaarden.omgevingswet.overheid.nl/idealisatie/id/concept/Exact</w:t>
            </w:r>
          </w:p>
        </w:tc>
      </w:tr>
      <w:tr w:rsidR="00566919" w:rsidRPr="0049085E" w14:paraId="655593E6" w14:textId="77777777">
        <w:tc>
          <w:tcPr>
            <w:tcW w:w="2500" w:type="pct"/>
          </w:tcPr>
          <w:p w14:paraId="72E76DB8" w14:textId="77777777" w:rsidR="00566919" w:rsidRDefault="00566919">
            <w:r>
              <w:t>regelingsgebied</w:t>
            </w:r>
          </w:p>
        </w:tc>
        <w:tc>
          <w:tcPr>
            <w:tcW w:w="2500" w:type="pct"/>
          </w:tcPr>
          <w:p w14:paraId="33692FA5" w14:textId="63A6E8B2" w:rsidR="00566919" w:rsidRDefault="00EC70E4">
            <w:r>
              <w:t>Onwaar</w:t>
            </w:r>
          </w:p>
        </w:tc>
      </w:tr>
    </w:tbl>
    <w:p w14:paraId="42E1DAAF" w14:textId="1F17B8EC" w:rsidR="00566919" w:rsidRDefault="00566919">
      <w:pPr>
        <w:pStyle w:val="Tekstopmerking"/>
      </w:pPr>
    </w:p>
  </w:comment>
  <w:comment w:id="14" w:author="Martine Rotte" w:date="2023-02-27T14:20:00Z" w:initials="MR">
    <w:tbl>
      <w:tblPr>
        <w:tblStyle w:val="Annotatie"/>
        <w:tblW w:w="5000" w:type="pct"/>
        <w:tblLayout w:type="fixed"/>
        <w:tblLook w:val="0620" w:firstRow="1" w:lastRow="0" w:firstColumn="0" w:lastColumn="0" w:noHBand="1" w:noVBand="1"/>
      </w:tblPr>
      <w:tblGrid>
        <w:gridCol w:w="3963"/>
        <w:gridCol w:w="3964"/>
      </w:tblGrid>
      <w:tr w:rsidR="00922335" w:rsidRPr="0049085E" w14:paraId="6C67361D"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44F491" w14:textId="77777777" w:rsidR="00922335" w:rsidRPr="0049085E" w:rsidRDefault="00922335" w:rsidP="00E866B7">
            <w:r>
              <w:rPr>
                <w:rStyle w:val="Verwijzingopmerking"/>
              </w:rPr>
              <w:annotationRef/>
            </w:r>
            <w:r>
              <w:t>Geometrie</w:t>
            </w:r>
          </w:p>
        </w:tc>
      </w:tr>
      <w:tr w:rsidR="00922335" w:rsidRPr="0049085E" w14:paraId="73A02F6E" w14:textId="77777777" w:rsidTr="00E866B7">
        <w:tc>
          <w:tcPr>
            <w:tcW w:w="2500" w:type="pct"/>
          </w:tcPr>
          <w:p w14:paraId="4E93F5C3" w14:textId="77777777" w:rsidR="00922335" w:rsidRPr="0049085E" w:rsidRDefault="00922335" w:rsidP="00E866B7">
            <w:r>
              <w:t>bestandsnaam</w:t>
            </w:r>
          </w:p>
        </w:tc>
        <w:tc>
          <w:tcPr>
            <w:tcW w:w="2500" w:type="pct"/>
          </w:tcPr>
          <w:p w14:paraId="1D48242A" w14:textId="6E570DAB" w:rsidR="00922335" w:rsidRPr="0049085E" w:rsidRDefault="00EC70E4" w:rsidP="00E866B7">
            <w:r>
              <w:t>ambtsgebied.gml</w:t>
            </w:r>
          </w:p>
        </w:tc>
      </w:tr>
      <w:tr w:rsidR="00922335" w:rsidRPr="0049085E" w14:paraId="571356CD" w14:textId="77777777" w:rsidTr="00E866B7">
        <w:tc>
          <w:tcPr>
            <w:tcW w:w="2500" w:type="pct"/>
          </w:tcPr>
          <w:p w14:paraId="6348766F" w14:textId="77777777" w:rsidR="00922335" w:rsidRPr="0049085E" w:rsidRDefault="00922335" w:rsidP="00E866B7">
            <w:r w:rsidRPr="0049085E">
              <w:t>noemer</w:t>
            </w:r>
          </w:p>
        </w:tc>
        <w:tc>
          <w:tcPr>
            <w:tcW w:w="2500" w:type="pct"/>
          </w:tcPr>
          <w:p w14:paraId="6DF47AAE" w14:textId="496FA964" w:rsidR="00922335" w:rsidRPr="0049085E" w:rsidRDefault="00EC70E4" w:rsidP="00E866B7">
            <w:r>
              <w:t>Gemeente Breda</w:t>
            </w:r>
          </w:p>
        </w:tc>
      </w:tr>
      <w:tr w:rsidR="00922335" w:rsidRPr="0049085E" w14:paraId="3C05EF22" w14:textId="77777777" w:rsidTr="00E866B7">
        <w:tc>
          <w:tcPr>
            <w:tcW w:w="2500" w:type="pct"/>
          </w:tcPr>
          <w:p w14:paraId="1BF5DE67" w14:textId="77777777" w:rsidR="00922335" w:rsidRPr="0049085E" w:rsidRDefault="00922335" w:rsidP="00E866B7">
            <w:r>
              <w:t>symboolcode</w:t>
            </w:r>
          </w:p>
        </w:tc>
        <w:tc>
          <w:tcPr>
            <w:tcW w:w="2500" w:type="pct"/>
          </w:tcPr>
          <w:p w14:paraId="4261C66C" w14:textId="252F564B" w:rsidR="00922335" w:rsidRDefault="00922335" w:rsidP="00E866B7"/>
        </w:tc>
      </w:tr>
      <w:tr w:rsidR="00922335" w:rsidRPr="0049085E" w14:paraId="5661B17A" w14:textId="77777777" w:rsidTr="00E866B7">
        <w:tc>
          <w:tcPr>
            <w:tcW w:w="2500" w:type="pct"/>
          </w:tcPr>
          <w:p w14:paraId="4AB3B348" w14:textId="77777777" w:rsidR="00922335" w:rsidRPr="0049085E" w:rsidRDefault="00922335" w:rsidP="00E866B7">
            <w:r w:rsidRPr="0049085E">
              <w:t>nauwkeurigheid</w:t>
            </w:r>
          </w:p>
        </w:tc>
        <w:tc>
          <w:tcPr>
            <w:tcW w:w="2500" w:type="pct"/>
          </w:tcPr>
          <w:p w14:paraId="6AF1B961" w14:textId="240E5251" w:rsidR="00922335" w:rsidRPr="0049085E" w:rsidRDefault="00922335" w:rsidP="00E866B7"/>
        </w:tc>
      </w:tr>
      <w:tr w:rsidR="00922335" w:rsidRPr="0049085E" w14:paraId="47FBDCA9" w14:textId="77777777" w:rsidTr="00E866B7">
        <w:tc>
          <w:tcPr>
            <w:tcW w:w="2500" w:type="pct"/>
          </w:tcPr>
          <w:p w14:paraId="7CE27D3E" w14:textId="77777777" w:rsidR="00922335" w:rsidRPr="0049085E" w:rsidRDefault="00922335" w:rsidP="00E866B7">
            <w:r w:rsidRPr="0049085E">
              <w:t>bronNauwkeurigheid</w:t>
            </w:r>
          </w:p>
        </w:tc>
        <w:tc>
          <w:tcPr>
            <w:tcW w:w="2500" w:type="pct"/>
          </w:tcPr>
          <w:p w14:paraId="17EBB142" w14:textId="455652F1" w:rsidR="00922335" w:rsidRPr="0049085E" w:rsidRDefault="00EC70E4" w:rsidP="00E866B7">
            <w:r>
              <w:t>http://standaarden.omgevingswet.overheid.nl/bronnauwkeurigheid/id/concept/Achtergrond</w:t>
            </w:r>
          </w:p>
        </w:tc>
      </w:tr>
      <w:tr w:rsidR="00922335" w:rsidRPr="0049085E" w14:paraId="6D2EBCC7" w14:textId="77777777" w:rsidTr="00E866B7">
        <w:tc>
          <w:tcPr>
            <w:tcW w:w="2500" w:type="pct"/>
          </w:tcPr>
          <w:p w14:paraId="244D1544" w14:textId="77777777" w:rsidR="00922335" w:rsidRPr="0049085E" w:rsidRDefault="00922335" w:rsidP="00E866B7">
            <w:r>
              <w:t>idealisatie</w:t>
            </w:r>
          </w:p>
        </w:tc>
        <w:tc>
          <w:tcPr>
            <w:tcW w:w="2500" w:type="pct"/>
          </w:tcPr>
          <w:p w14:paraId="3C358B53" w14:textId="17256A6E" w:rsidR="00922335" w:rsidRPr="0049085E" w:rsidRDefault="00EC70E4" w:rsidP="00E866B7">
            <w:r>
              <w:t>http://standaarden.omgevingswet.overheid.nl/idealisatie/id/concept/Exact</w:t>
            </w:r>
          </w:p>
        </w:tc>
      </w:tr>
      <w:tr w:rsidR="00922335" w:rsidRPr="0049085E" w14:paraId="7CE36761" w14:textId="77777777" w:rsidTr="00E866B7">
        <w:tc>
          <w:tcPr>
            <w:tcW w:w="2500" w:type="pct"/>
          </w:tcPr>
          <w:p w14:paraId="350CFF07" w14:textId="77777777" w:rsidR="00922335" w:rsidRDefault="00922335" w:rsidP="00E866B7">
            <w:r>
              <w:t>regelingsgebied</w:t>
            </w:r>
          </w:p>
        </w:tc>
        <w:tc>
          <w:tcPr>
            <w:tcW w:w="2500" w:type="pct"/>
          </w:tcPr>
          <w:p w14:paraId="4EA07633" w14:textId="2BDB0148" w:rsidR="00922335" w:rsidRDefault="00EC70E4" w:rsidP="00E866B7">
            <w:r>
              <w:t>Onwaar</w:t>
            </w:r>
          </w:p>
        </w:tc>
      </w:tr>
    </w:tbl>
    <w:p w14:paraId="51872678" w14:textId="3B01E0CF" w:rsidR="00922335" w:rsidRDefault="00922335">
      <w:pPr>
        <w:pStyle w:val="Tekstopmerking"/>
      </w:pPr>
    </w:p>
  </w:comment>
  <w:comment w:id="15" w:author="Martine Rotte" w:date="2023-03-08T13:59:00Z" w:initials="MR">
    <w:tbl>
      <w:tblPr>
        <w:tblStyle w:val="Annotatie"/>
        <w:tblW w:w="5000" w:type="pct"/>
        <w:tblLayout w:type="fixed"/>
        <w:tblLook w:val="0620" w:firstRow="1" w:lastRow="0" w:firstColumn="0" w:lastColumn="0" w:noHBand="1" w:noVBand="1"/>
      </w:tblPr>
      <w:tblGrid>
        <w:gridCol w:w="3963"/>
        <w:gridCol w:w="3964"/>
      </w:tblGrid>
      <w:tr w:rsidR="00EE2A5C" w:rsidRPr="0049085E" w14:paraId="5ABE8A0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9B8EB5" w14:textId="77777777" w:rsidR="00EE2A5C" w:rsidRPr="0049085E" w:rsidRDefault="00EE2A5C">
            <w:r>
              <w:rPr>
                <w:rStyle w:val="Verwijzingopmerking"/>
              </w:rPr>
              <w:annotationRef/>
            </w:r>
            <w:r>
              <w:t>Geometrie</w:t>
            </w:r>
          </w:p>
        </w:tc>
      </w:tr>
      <w:tr w:rsidR="00EE2A5C" w:rsidRPr="0049085E" w14:paraId="024D9A91" w14:textId="77777777">
        <w:tc>
          <w:tcPr>
            <w:tcW w:w="2500" w:type="pct"/>
          </w:tcPr>
          <w:p w14:paraId="5AC2D576" w14:textId="77777777" w:rsidR="00EE2A5C" w:rsidRPr="0049085E" w:rsidRDefault="00EE2A5C">
            <w:r>
              <w:t>bestandsnaam</w:t>
            </w:r>
          </w:p>
        </w:tc>
        <w:tc>
          <w:tcPr>
            <w:tcW w:w="2500" w:type="pct"/>
          </w:tcPr>
          <w:p w14:paraId="7F83E74E" w14:textId="57112FD4" w:rsidR="00EE2A5C" w:rsidRPr="0049085E" w:rsidRDefault="0053020D">
            <w:r>
              <w:t>ambtsgebied.gml</w:t>
            </w:r>
          </w:p>
        </w:tc>
      </w:tr>
      <w:tr w:rsidR="00EE2A5C" w:rsidRPr="0049085E" w14:paraId="5F9FED84" w14:textId="77777777">
        <w:tc>
          <w:tcPr>
            <w:tcW w:w="2500" w:type="pct"/>
          </w:tcPr>
          <w:p w14:paraId="762F70A2" w14:textId="77777777" w:rsidR="00EE2A5C" w:rsidRPr="0049085E" w:rsidRDefault="00EE2A5C">
            <w:r w:rsidRPr="0049085E">
              <w:t>noemer</w:t>
            </w:r>
          </w:p>
        </w:tc>
        <w:tc>
          <w:tcPr>
            <w:tcW w:w="2500" w:type="pct"/>
          </w:tcPr>
          <w:p w14:paraId="1500ED65" w14:textId="39DF4684" w:rsidR="00EE2A5C" w:rsidRPr="0049085E" w:rsidRDefault="0053020D">
            <w:r>
              <w:t>Gemeente Breda</w:t>
            </w:r>
          </w:p>
        </w:tc>
      </w:tr>
      <w:tr w:rsidR="00EE2A5C" w:rsidRPr="0049085E" w14:paraId="03089AFC" w14:textId="77777777">
        <w:tc>
          <w:tcPr>
            <w:tcW w:w="2500" w:type="pct"/>
          </w:tcPr>
          <w:p w14:paraId="1567D924" w14:textId="77777777" w:rsidR="00EE2A5C" w:rsidRPr="0049085E" w:rsidRDefault="00EE2A5C">
            <w:r>
              <w:t>symboolcode</w:t>
            </w:r>
          </w:p>
        </w:tc>
        <w:tc>
          <w:tcPr>
            <w:tcW w:w="2500" w:type="pct"/>
          </w:tcPr>
          <w:p w14:paraId="4C01FB0A" w14:textId="365CCB45" w:rsidR="00EE2A5C" w:rsidRDefault="00EE2A5C"/>
        </w:tc>
      </w:tr>
      <w:tr w:rsidR="00EE2A5C" w:rsidRPr="0049085E" w14:paraId="6652E71F" w14:textId="77777777">
        <w:tc>
          <w:tcPr>
            <w:tcW w:w="2500" w:type="pct"/>
          </w:tcPr>
          <w:p w14:paraId="7C2E5BAF" w14:textId="77777777" w:rsidR="00EE2A5C" w:rsidRPr="0049085E" w:rsidRDefault="00EE2A5C">
            <w:r w:rsidRPr="0049085E">
              <w:t>nauwkeurigheid</w:t>
            </w:r>
          </w:p>
        </w:tc>
        <w:tc>
          <w:tcPr>
            <w:tcW w:w="2500" w:type="pct"/>
          </w:tcPr>
          <w:p w14:paraId="198033E0" w14:textId="20EEF527" w:rsidR="00EE2A5C" w:rsidRPr="0049085E" w:rsidRDefault="00EE2A5C"/>
        </w:tc>
      </w:tr>
      <w:tr w:rsidR="00EE2A5C" w:rsidRPr="0049085E" w14:paraId="723D90AA" w14:textId="77777777">
        <w:tc>
          <w:tcPr>
            <w:tcW w:w="2500" w:type="pct"/>
          </w:tcPr>
          <w:p w14:paraId="15798CCC" w14:textId="77777777" w:rsidR="00EE2A5C" w:rsidRPr="0049085E" w:rsidRDefault="00EE2A5C">
            <w:r w:rsidRPr="0049085E">
              <w:t>bronNauwkeurigheid</w:t>
            </w:r>
          </w:p>
        </w:tc>
        <w:tc>
          <w:tcPr>
            <w:tcW w:w="2500" w:type="pct"/>
          </w:tcPr>
          <w:p w14:paraId="731B1D3D" w14:textId="4C750C9C" w:rsidR="00EE2A5C" w:rsidRPr="0049085E" w:rsidRDefault="0053020D">
            <w:r>
              <w:t>http://standaarden.omgevingswet.overheid.nl/bronnauwkeurigheid/id/concept/Achtergrond</w:t>
            </w:r>
          </w:p>
        </w:tc>
      </w:tr>
      <w:tr w:rsidR="00EE2A5C" w:rsidRPr="0049085E" w14:paraId="115028A1" w14:textId="77777777">
        <w:tc>
          <w:tcPr>
            <w:tcW w:w="2500" w:type="pct"/>
          </w:tcPr>
          <w:p w14:paraId="3EE3ABFD" w14:textId="77777777" w:rsidR="00EE2A5C" w:rsidRPr="0049085E" w:rsidRDefault="00EE2A5C">
            <w:r>
              <w:t>idealisatie</w:t>
            </w:r>
          </w:p>
        </w:tc>
        <w:tc>
          <w:tcPr>
            <w:tcW w:w="2500" w:type="pct"/>
          </w:tcPr>
          <w:p w14:paraId="3F49E7D8" w14:textId="3FFDD65D" w:rsidR="00EE2A5C" w:rsidRPr="0049085E" w:rsidRDefault="0053020D">
            <w:r>
              <w:t>http://standaarden.omgevingswet.overheid.nl/idealisatie/id/concept/Exact</w:t>
            </w:r>
          </w:p>
        </w:tc>
      </w:tr>
      <w:tr w:rsidR="00EE2A5C" w:rsidRPr="0049085E" w14:paraId="009AE28B" w14:textId="77777777">
        <w:tc>
          <w:tcPr>
            <w:tcW w:w="2500" w:type="pct"/>
          </w:tcPr>
          <w:p w14:paraId="4B337630" w14:textId="77777777" w:rsidR="00EE2A5C" w:rsidRDefault="00EE2A5C">
            <w:r>
              <w:t>regelingsgebied</w:t>
            </w:r>
          </w:p>
        </w:tc>
        <w:tc>
          <w:tcPr>
            <w:tcW w:w="2500" w:type="pct"/>
          </w:tcPr>
          <w:p w14:paraId="1049F724" w14:textId="3AF5AE56" w:rsidR="00EE2A5C" w:rsidRDefault="0053020D">
            <w:r>
              <w:t>Onwaar</w:t>
            </w:r>
          </w:p>
        </w:tc>
      </w:tr>
    </w:tbl>
    <w:p w14:paraId="75198DED" w14:textId="50F1A664" w:rsidR="00EE2A5C" w:rsidRDefault="00EE2A5C">
      <w:pPr>
        <w:pStyle w:val="Tekstopmerking"/>
      </w:pPr>
    </w:p>
  </w:comment>
  <w:comment w:id="16" w:author="Martine Rotte" w:date="2023-03-08T13:59:00Z" w:initials="MR">
    <w:tbl>
      <w:tblPr>
        <w:tblStyle w:val="Annotatie"/>
        <w:tblW w:w="5000" w:type="pct"/>
        <w:tblLayout w:type="fixed"/>
        <w:tblLook w:val="0620" w:firstRow="1" w:lastRow="0" w:firstColumn="0" w:lastColumn="0" w:noHBand="1" w:noVBand="1"/>
      </w:tblPr>
      <w:tblGrid>
        <w:gridCol w:w="3963"/>
        <w:gridCol w:w="3964"/>
      </w:tblGrid>
      <w:tr w:rsidR="00EE2A5C" w:rsidRPr="0049085E" w14:paraId="162FBC5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A5F834" w14:textId="77777777" w:rsidR="00EE2A5C" w:rsidRPr="0049085E" w:rsidRDefault="00EE2A5C">
            <w:r>
              <w:rPr>
                <w:rStyle w:val="Verwijzingopmerking"/>
              </w:rPr>
              <w:annotationRef/>
            </w:r>
            <w:r>
              <w:t>Geometrie</w:t>
            </w:r>
          </w:p>
        </w:tc>
      </w:tr>
      <w:tr w:rsidR="00EE2A5C" w:rsidRPr="0049085E" w14:paraId="5231723D" w14:textId="77777777">
        <w:tc>
          <w:tcPr>
            <w:tcW w:w="2500" w:type="pct"/>
          </w:tcPr>
          <w:p w14:paraId="4059C441" w14:textId="77777777" w:rsidR="00EE2A5C" w:rsidRPr="0049085E" w:rsidRDefault="00EE2A5C">
            <w:r>
              <w:t>bestandsnaam</w:t>
            </w:r>
          </w:p>
        </w:tc>
        <w:tc>
          <w:tcPr>
            <w:tcW w:w="2500" w:type="pct"/>
          </w:tcPr>
          <w:p w14:paraId="4ECAB93F" w14:textId="2E036407" w:rsidR="00EE2A5C" w:rsidRPr="0049085E" w:rsidRDefault="00EE2A5C">
            <w:r>
              <w:t>ambtsgebied.gml</w:t>
            </w:r>
          </w:p>
        </w:tc>
      </w:tr>
      <w:tr w:rsidR="00EE2A5C" w:rsidRPr="0049085E" w14:paraId="4993A5BC" w14:textId="77777777">
        <w:tc>
          <w:tcPr>
            <w:tcW w:w="2500" w:type="pct"/>
          </w:tcPr>
          <w:p w14:paraId="4DF86B85" w14:textId="77777777" w:rsidR="00EE2A5C" w:rsidRPr="0049085E" w:rsidRDefault="00EE2A5C">
            <w:r w:rsidRPr="0049085E">
              <w:t>noemer</w:t>
            </w:r>
          </w:p>
        </w:tc>
        <w:tc>
          <w:tcPr>
            <w:tcW w:w="2500" w:type="pct"/>
          </w:tcPr>
          <w:p w14:paraId="4E41B398" w14:textId="3D452DB6" w:rsidR="00EE2A5C" w:rsidRPr="0049085E" w:rsidRDefault="00EE2A5C">
            <w:r>
              <w:t>Gemeente Breda</w:t>
            </w:r>
          </w:p>
        </w:tc>
      </w:tr>
      <w:tr w:rsidR="00EE2A5C" w:rsidRPr="0049085E" w14:paraId="737A859B" w14:textId="77777777">
        <w:tc>
          <w:tcPr>
            <w:tcW w:w="2500" w:type="pct"/>
          </w:tcPr>
          <w:p w14:paraId="4049FD21" w14:textId="77777777" w:rsidR="00EE2A5C" w:rsidRPr="0049085E" w:rsidRDefault="00EE2A5C">
            <w:r>
              <w:t>symboolcode</w:t>
            </w:r>
          </w:p>
        </w:tc>
        <w:tc>
          <w:tcPr>
            <w:tcW w:w="2500" w:type="pct"/>
          </w:tcPr>
          <w:p w14:paraId="7180C10A" w14:textId="21F7871F" w:rsidR="00EE2A5C" w:rsidRDefault="00EE2A5C"/>
        </w:tc>
      </w:tr>
      <w:tr w:rsidR="00EE2A5C" w:rsidRPr="0049085E" w14:paraId="1E5BA6B0" w14:textId="77777777">
        <w:tc>
          <w:tcPr>
            <w:tcW w:w="2500" w:type="pct"/>
          </w:tcPr>
          <w:p w14:paraId="3E647795" w14:textId="77777777" w:rsidR="00EE2A5C" w:rsidRPr="0049085E" w:rsidRDefault="00EE2A5C">
            <w:r w:rsidRPr="0049085E">
              <w:t>nauwkeurigheid</w:t>
            </w:r>
          </w:p>
        </w:tc>
        <w:tc>
          <w:tcPr>
            <w:tcW w:w="2500" w:type="pct"/>
          </w:tcPr>
          <w:p w14:paraId="2F4C54BD" w14:textId="3007683C" w:rsidR="00EE2A5C" w:rsidRPr="0049085E" w:rsidRDefault="00EE2A5C"/>
        </w:tc>
      </w:tr>
      <w:tr w:rsidR="00EE2A5C" w:rsidRPr="0049085E" w14:paraId="594EA389" w14:textId="77777777">
        <w:tc>
          <w:tcPr>
            <w:tcW w:w="2500" w:type="pct"/>
          </w:tcPr>
          <w:p w14:paraId="3D16611D" w14:textId="77777777" w:rsidR="00EE2A5C" w:rsidRPr="0049085E" w:rsidRDefault="00EE2A5C">
            <w:r w:rsidRPr="0049085E">
              <w:t>bronNauwkeurigheid</w:t>
            </w:r>
          </w:p>
        </w:tc>
        <w:tc>
          <w:tcPr>
            <w:tcW w:w="2500" w:type="pct"/>
          </w:tcPr>
          <w:p w14:paraId="1E9871B3" w14:textId="73C836B5" w:rsidR="00EE2A5C" w:rsidRPr="0049085E" w:rsidRDefault="00EE2A5C">
            <w:r>
              <w:t>http://standaarden.omgevingswet.overheid.nl/bronnauwkeurigheid/id/concept/Achtergrond</w:t>
            </w:r>
          </w:p>
        </w:tc>
      </w:tr>
      <w:tr w:rsidR="00EE2A5C" w:rsidRPr="0049085E" w14:paraId="5910F083" w14:textId="77777777">
        <w:tc>
          <w:tcPr>
            <w:tcW w:w="2500" w:type="pct"/>
          </w:tcPr>
          <w:p w14:paraId="38E4B1DC" w14:textId="77777777" w:rsidR="00EE2A5C" w:rsidRPr="0049085E" w:rsidRDefault="00EE2A5C">
            <w:r>
              <w:t>idealisatie</w:t>
            </w:r>
          </w:p>
        </w:tc>
        <w:tc>
          <w:tcPr>
            <w:tcW w:w="2500" w:type="pct"/>
          </w:tcPr>
          <w:p w14:paraId="38881EC3" w14:textId="6B504123" w:rsidR="00EE2A5C" w:rsidRPr="0049085E" w:rsidRDefault="00EE2A5C">
            <w:r>
              <w:t>http://standaarden.omgevingswet.overheid.nl/idealisatie/id/concept/Exact</w:t>
            </w:r>
          </w:p>
        </w:tc>
      </w:tr>
      <w:tr w:rsidR="00EE2A5C" w:rsidRPr="0049085E" w14:paraId="0DB5E0E7" w14:textId="77777777">
        <w:tc>
          <w:tcPr>
            <w:tcW w:w="2500" w:type="pct"/>
          </w:tcPr>
          <w:p w14:paraId="79E7AAFA" w14:textId="77777777" w:rsidR="00EE2A5C" w:rsidRDefault="00EE2A5C">
            <w:r>
              <w:t>regelingsgebied</w:t>
            </w:r>
          </w:p>
        </w:tc>
        <w:tc>
          <w:tcPr>
            <w:tcW w:w="2500" w:type="pct"/>
          </w:tcPr>
          <w:p w14:paraId="47972D69" w14:textId="23A35F1F" w:rsidR="00EE2A5C" w:rsidRDefault="00EE2A5C">
            <w:r>
              <w:t>Onwaar</w:t>
            </w:r>
          </w:p>
        </w:tc>
      </w:tr>
    </w:tbl>
    <w:p w14:paraId="6E762C1D" w14:textId="1581A389" w:rsidR="00EE2A5C" w:rsidRDefault="00EE2A5C">
      <w:pPr>
        <w:pStyle w:val="Tekstopmerking"/>
      </w:pPr>
    </w:p>
  </w:comment>
  <w:comment w:id="17" w:author="Martine Rotte" w:date="2023-03-08T13:59:00Z" w:initials="MR">
    <w:tbl>
      <w:tblPr>
        <w:tblStyle w:val="Annotatie"/>
        <w:tblW w:w="5000" w:type="pct"/>
        <w:tblLayout w:type="fixed"/>
        <w:tblLook w:val="0620" w:firstRow="1" w:lastRow="0" w:firstColumn="0" w:lastColumn="0" w:noHBand="1" w:noVBand="1"/>
      </w:tblPr>
      <w:tblGrid>
        <w:gridCol w:w="3963"/>
        <w:gridCol w:w="3964"/>
      </w:tblGrid>
      <w:tr w:rsidR="00EE2A5C" w:rsidRPr="0049085E" w14:paraId="4A9499AB"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FC995E" w14:textId="77777777" w:rsidR="00EE2A5C" w:rsidRPr="0049085E" w:rsidRDefault="00EE2A5C">
            <w:r>
              <w:rPr>
                <w:rStyle w:val="Verwijzingopmerking"/>
              </w:rPr>
              <w:annotationRef/>
            </w:r>
            <w:r>
              <w:t>Geometrie</w:t>
            </w:r>
          </w:p>
        </w:tc>
      </w:tr>
      <w:tr w:rsidR="00EE2A5C" w:rsidRPr="0049085E" w14:paraId="59C6F481" w14:textId="77777777">
        <w:tc>
          <w:tcPr>
            <w:tcW w:w="2500" w:type="pct"/>
          </w:tcPr>
          <w:p w14:paraId="41D80BE3" w14:textId="77777777" w:rsidR="00EE2A5C" w:rsidRPr="0049085E" w:rsidRDefault="00EE2A5C">
            <w:r>
              <w:t>bestandsnaam</w:t>
            </w:r>
          </w:p>
        </w:tc>
        <w:tc>
          <w:tcPr>
            <w:tcW w:w="2500" w:type="pct"/>
          </w:tcPr>
          <w:p w14:paraId="184CEA58" w14:textId="6F6EE2F5" w:rsidR="00EE2A5C" w:rsidRPr="0049085E" w:rsidRDefault="00EE2A5C">
            <w:r>
              <w:t>ambtsgebied.gml</w:t>
            </w:r>
          </w:p>
        </w:tc>
      </w:tr>
      <w:tr w:rsidR="00EE2A5C" w:rsidRPr="0049085E" w14:paraId="0631BF96" w14:textId="77777777">
        <w:tc>
          <w:tcPr>
            <w:tcW w:w="2500" w:type="pct"/>
          </w:tcPr>
          <w:p w14:paraId="409EDE17" w14:textId="77777777" w:rsidR="00EE2A5C" w:rsidRPr="0049085E" w:rsidRDefault="00EE2A5C">
            <w:r w:rsidRPr="0049085E">
              <w:t>noemer</w:t>
            </w:r>
          </w:p>
        </w:tc>
        <w:tc>
          <w:tcPr>
            <w:tcW w:w="2500" w:type="pct"/>
          </w:tcPr>
          <w:p w14:paraId="29BB0168" w14:textId="55B935B1" w:rsidR="00EE2A5C" w:rsidRPr="0049085E" w:rsidRDefault="00EE2A5C">
            <w:r>
              <w:t>Gemeente Breda</w:t>
            </w:r>
          </w:p>
        </w:tc>
      </w:tr>
      <w:tr w:rsidR="00EE2A5C" w:rsidRPr="0049085E" w14:paraId="3A30EF6D" w14:textId="77777777">
        <w:tc>
          <w:tcPr>
            <w:tcW w:w="2500" w:type="pct"/>
          </w:tcPr>
          <w:p w14:paraId="3D8F97F0" w14:textId="77777777" w:rsidR="00EE2A5C" w:rsidRPr="0049085E" w:rsidRDefault="00EE2A5C">
            <w:r>
              <w:t>symboolcode</w:t>
            </w:r>
          </w:p>
        </w:tc>
        <w:tc>
          <w:tcPr>
            <w:tcW w:w="2500" w:type="pct"/>
          </w:tcPr>
          <w:p w14:paraId="48C49FBD" w14:textId="3D4D9D2B" w:rsidR="00EE2A5C" w:rsidRDefault="00EE2A5C"/>
        </w:tc>
      </w:tr>
      <w:tr w:rsidR="00EE2A5C" w:rsidRPr="0049085E" w14:paraId="177198E7" w14:textId="77777777">
        <w:tc>
          <w:tcPr>
            <w:tcW w:w="2500" w:type="pct"/>
          </w:tcPr>
          <w:p w14:paraId="025DF34E" w14:textId="77777777" w:rsidR="00EE2A5C" w:rsidRPr="0049085E" w:rsidRDefault="00EE2A5C">
            <w:r w:rsidRPr="0049085E">
              <w:t>nauwkeurigheid</w:t>
            </w:r>
          </w:p>
        </w:tc>
        <w:tc>
          <w:tcPr>
            <w:tcW w:w="2500" w:type="pct"/>
          </w:tcPr>
          <w:p w14:paraId="694BAE7B" w14:textId="65935A9A" w:rsidR="00EE2A5C" w:rsidRPr="0049085E" w:rsidRDefault="00EE2A5C"/>
        </w:tc>
      </w:tr>
      <w:tr w:rsidR="00EE2A5C" w:rsidRPr="0049085E" w14:paraId="4E0EA806" w14:textId="77777777">
        <w:tc>
          <w:tcPr>
            <w:tcW w:w="2500" w:type="pct"/>
          </w:tcPr>
          <w:p w14:paraId="7C0395D4" w14:textId="77777777" w:rsidR="00EE2A5C" w:rsidRPr="0049085E" w:rsidRDefault="00EE2A5C">
            <w:r w:rsidRPr="0049085E">
              <w:t>bronNauwkeurigheid</w:t>
            </w:r>
          </w:p>
        </w:tc>
        <w:tc>
          <w:tcPr>
            <w:tcW w:w="2500" w:type="pct"/>
          </w:tcPr>
          <w:p w14:paraId="3097E3E5" w14:textId="0074E690" w:rsidR="00EE2A5C" w:rsidRPr="0049085E" w:rsidRDefault="00EE2A5C">
            <w:r>
              <w:t>http://standaarden.omgevingswet.overheid.nl/bronnauwkeurigheid/id/concept/Achtergrond</w:t>
            </w:r>
          </w:p>
        </w:tc>
      </w:tr>
      <w:tr w:rsidR="00EE2A5C" w:rsidRPr="0049085E" w14:paraId="3F7DB5FA" w14:textId="77777777">
        <w:tc>
          <w:tcPr>
            <w:tcW w:w="2500" w:type="pct"/>
          </w:tcPr>
          <w:p w14:paraId="2350D43C" w14:textId="77777777" w:rsidR="00EE2A5C" w:rsidRPr="0049085E" w:rsidRDefault="00EE2A5C">
            <w:r>
              <w:t>idealisatie</w:t>
            </w:r>
          </w:p>
        </w:tc>
        <w:tc>
          <w:tcPr>
            <w:tcW w:w="2500" w:type="pct"/>
          </w:tcPr>
          <w:p w14:paraId="6EEAC468" w14:textId="4DDCB94B" w:rsidR="00EE2A5C" w:rsidRPr="0049085E" w:rsidRDefault="00EE2A5C">
            <w:r>
              <w:t>http://standaarden.omgevingswet.overheid.nl/idealisatie/id/concept/Exact</w:t>
            </w:r>
          </w:p>
        </w:tc>
      </w:tr>
      <w:tr w:rsidR="00EE2A5C" w:rsidRPr="0049085E" w14:paraId="338B6762" w14:textId="77777777">
        <w:tc>
          <w:tcPr>
            <w:tcW w:w="2500" w:type="pct"/>
          </w:tcPr>
          <w:p w14:paraId="54BB1CBF" w14:textId="77777777" w:rsidR="00EE2A5C" w:rsidRDefault="00EE2A5C">
            <w:r>
              <w:t>regelingsgebied</w:t>
            </w:r>
          </w:p>
        </w:tc>
        <w:tc>
          <w:tcPr>
            <w:tcW w:w="2500" w:type="pct"/>
          </w:tcPr>
          <w:p w14:paraId="294ABEEE" w14:textId="2382F08C" w:rsidR="00EE2A5C" w:rsidRDefault="00EE2A5C">
            <w:r>
              <w:t>Onwaar</w:t>
            </w:r>
          </w:p>
        </w:tc>
      </w:tr>
    </w:tbl>
    <w:p w14:paraId="28D9399E" w14:textId="0609F9EA" w:rsidR="00EE2A5C" w:rsidRDefault="00EE2A5C">
      <w:pPr>
        <w:pStyle w:val="Tekstopmerking"/>
      </w:pPr>
    </w:p>
  </w:comment>
  <w:comment w:id="18" w:author="Martine Rotte" w:date="2023-03-08T14:00:00Z" w:initials="MR">
    <w:tbl>
      <w:tblPr>
        <w:tblStyle w:val="Annotatie"/>
        <w:tblW w:w="5000" w:type="pct"/>
        <w:tblLayout w:type="fixed"/>
        <w:tblLook w:val="0620" w:firstRow="1" w:lastRow="0" w:firstColumn="0" w:lastColumn="0" w:noHBand="1" w:noVBand="1"/>
      </w:tblPr>
      <w:tblGrid>
        <w:gridCol w:w="3963"/>
        <w:gridCol w:w="3964"/>
      </w:tblGrid>
      <w:tr w:rsidR="00EE2A5C" w:rsidRPr="0049085E" w14:paraId="5DB512B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0C6CC2" w14:textId="77777777" w:rsidR="00EE2A5C" w:rsidRPr="0049085E" w:rsidRDefault="00EE2A5C">
            <w:r>
              <w:rPr>
                <w:rStyle w:val="Verwijzingopmerking"/>
              </w:rPr>
              <w:annotationRef/>
            </w:r>
            <w:r>
              <w:t>Geometrie</w:t>
            </w:r>
          </w:p>
        </w:tc>
      </w:tr>
      <w:tr w:rsidR="00EE2A5C" w:rsidRPr="0049085E" w14:paraId="031F12CA" w14:textId="77777777">
        <w:tc>
          <w:tcPr>
            <w:tcW w:w="2500" w:type="pct"/>
          </w:tcPr>
          <w:p w14:paraId="069CA259" w14:textId="77777777" w:rsidR="00EE2A5C" w:rsidRPr="0049085E" w:rsidRDefault="00EE2A5C">
            <w:r>
              <w:t>bestandsnaam</w:t>
            </w:r>
          </w:p>
        </w:tc>
        <w:tc>
          <w:tcPr>
            <w:tcW w:w="2500" w:type="pct"/>
          </w:tcPr>
          <w:p w14:paraId="420CE0F6" w14:textId="4F50681A" w:rsidR="00EE2A5C" w:rsidRPr="0049085E" w:rsidRDefault="00EE2A5C">
            <w:r>
              <w:t>ambtsgebied.gml</w:t>
            </w:r>
          </w:p>
        </w:tc>
      </w:tr>
      <w:tr w:rsidR="00EE2A5C" w:rsidRPr="0049085E" w14:paraId="0A02B2AE" w14:textId="77777777">
        <w:tc>
          <w:tcPr>
            <w:tcW w:w="2500" w:type="pct"/>
          </w:tcPr>
          <w:p w14:paraId="5A20858E" w14:textId="77777777" w:rsidR="00EE2A5C" w:rsidRPr="0049085E" w:rsidRDefault="00EE2A5C">
            <w:r w:rsidRPr="0049085E">
              <w:t>noemer</w:t>
            </w:r>
          </w:p>
        </w:tc>
        <w:tc>
          <w:tcPr>
            <w:tcW w:w="2500" w:type="pct"/>
          </w:tcPr>
          <w:p w14:paraId="2CB07EF1" w14:textId="26A1D681" w:rsidR="00EE2A5C" w:rsidRPr="0049085E" w:rsidRDefault="00EE2A5C">
            <w:r>
              <w:t>Gemeente Breda</w:t>
            </w:r>
          </w:p>
        </w:tc>
      </w:tr>
      <w:tr w:rsidR="00EE2A5C" w:rsidRPr="0049085E" w14:paraId="1DFC418F" w14:textId="77777777">
        <w:tc>
          <w:tcPr>
            <w:tcW w:w="2500" w:type="pct"/>
          </w:tcPr>
          <w:p w14:paraId="248D697F" w14:textId="77777777" w:rsidR="00EE2A5C" w:rsidRPr="0049085E" w:rsidRDefault="00EE2A5C">
            <w:r>
              <w:t>symboolcode</w:t>
            </w:r>
          </w:p>
        </w:tc>
        <w:tc>
          <w:tcPr>
            <w:tcW w:w="2500" w:type="pct"/>
          </w:tcPr>
          <w:p w14:paraId="6014EE06" w14:textId="29AEE210" w:rsidR="00EE2A5C" w:rsidRDefault="00EE2A5C"/>
        </w:tc>
      </w:tr>
      <w:tr w:rsidR="00EE2A5C" w:rsidRPr="0049085E" w14:paraId="34557100" w14:textId="77777777">
        <w:tc>
          <w:tcPr>
            <w:tcW w:w="2500" w:type="pct"/>
          </w:tcPr>
          <w:p w14:paraId="716BDB92" w14:textId="77777777" w:rsidR="00EE2A5C" w:rsidRPr="0049085E" w:rsidRDefault="00EE2A5C">
            <w:r w:rsidRPr="0049085E">
              <w:t>nauwkeurigheid</w:t>
            </w:r>
          </w:p>
        </w:tc>
        <w:tc>
          <w:tcPr>
            <w:tcW w:w="2500" w:type="pct"/>
          </w:tcPr>
          <w:p w14:paraId="51D35AF6" w14:textId="3523596D" w:rsidR="00EE2A5C" w:rsidRPr="0049085E" w:rsidRDefault="00EE2A5C"/>
        </w:tc>
      </w:tr>
      <w:tr w:rsidR="00EE2A5C" w:rsidRPr="0049085E" w14:paraId="1FB946BA" w14:textId="77777777">
        <w:tc>
          <w:tcPr>
            <w:tcW w:w="2500" w:type="pct"/>
          </w:tcPr>
          <w:p w14:paraId="4CDCDA7A" w14:textId="77777777" w:rsidR="00EE2A5C" w:rsidRPr="0049085E" w:rsidRDefault="00EE2A5C">
            <w:r w:rsidRPr="0049085E">
              <w:t>bronNauwkeurigheid</w:t>
            </w:r>
          </w:p>
        </w:tc>
        <w:tc>
          <w:tcPr>
            <w:tcW w:w="2500" w:type="pct"/>
          </w:tcPr>
          <w:p w14:paraId="4FB64D1E" w14:textId="038BFE54" w:rsidR="00EE2A5C" w:rsidRPr="0049085E" w:rsidRDefault="00EE2A5C">
            <w:r>
              <w:t>http://standaarden.omgevingswet.overheid.nl/bronnauwkeurigheid/id/concept/Achtergrond</w:t>
            </w:r>
          </w:p>
        </w:tc>
      </w:tr>
      <w:tr w:rsidR="00EE2A5C" w:rsidRPr="0049085E" w14:paraId="129C6E7D" w14:textId="77777777">
        <w:tc>
          <w:tcPr>
            <w:tcW w:w="2500" w:type="pct"/>
          </w:tcPr>
          <w:p w14:paraId="21DB0458" w14:textId="77777777" w:rsidR="00EE2A5C" w:rsidRPr="0049085E" w:rsidRDefault="00EE2A5C">
            <w:r>
              <w:t>idealisatie</w:t>
            </w:r>
          </w:p>
        </w:tc>
        <w:tc>
          <w:tcPr>
            <w:tcW w:w="2500" w:type="pct"/>
          </w:tcPr>
          <w:p w14:paraId="6A427557" w14:textId="57C02AEE" w:rsidR="00EE2A5C" w:rsidRPr="0049085E" w:rsidRDefault="00EE2A5C">
            <w:r>
              <w:t>http://standaarden.omgevingswet.overheid.nl/idealisatie/id/concept/Exact</w:t>
            </w:r>
          </w:p>
        </w:tc>
      </w:tr>
      <w:tr w:rsidR="00EE2A5C" w:rsidRPr="0049085E" w14:paraId="3D9C3CFF" w14:textId="77777777">
        <w:tc>
          <w:tcPr>
            <w:tcW w:w="2500" w:type="pct"/>
          </w:tcPr>
          <w:p w14:paraId="164769C2" w14:textId="77777777" w:rsidR="00EE2A5C" w:rsidRDefault="00EE2A5C">
            <w:r>
              <w:t>regelingsgebied</w:t>
            </w:r>
          </w:p>
        </w:tc>
        <w:tc>
          <w:tcPr>
            <w:tcW w:w="2500" w:type="pct"/>
          </w:tcPr>
          <w:p w14:paraId="4CB101BB" w14:textId="4BA33917" w:rsidR="00EE2A5C" w:rsidRDefault="00EE2A5C">
            <w:r>
              <w:t>Onwaar</w:t>
            </w:r>
          </w:p>
        </w:tc>
      </w:tr>
    </w:tbl>
    <w:p w14:paraId="6408AB64" w14:textId="2DDCE937" w:rsidR="00EE2A5C" w:rsidRDefault="00EE2A5C">
      <w:pPr>
        <w:pStyle w:val="Tekstopmerking"/>
      </w:pPr>
    </w:p>
  </w:comment>
  <w:comment w:id="19" w:author="Martine Rotte" w:date="2023-02-27T14:31:00Z" w:initials="MR">
    <w:tbl>
      <w:tblPr>
        <w:tblStyle w:val="Annotatie"/>
        <w:tblW w:w="5000" w:type="pct"/>
        <w:tblLayout w:type="fixed"/>
        <w:tblLook w:val="0620" w:firstRow="1" w:lastRow="0" w:firstColumn="0" w:lastColumn="0" w:noHBand="1" w:noVBand="1"/>
      </w:tblPr>
      <w:tblGrid>
        <w:gridCol w:w="3963"/>
        <w:gridCol w:w="3964"/>
      </w:tblGrid>
      <w:tr w:rsidR="00822B61" w:rsidRPr="0049085E" w14:paraId="6CC4BB77"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1F81D5" w14:textId="77777777" w:rsidR="00822B61" w:rsidRPr="0049085E" w:rsidRDefault="00822B61" w:rsidP="00E866B7">
            <w:r>
              <w:rPr>
                <w:rStyle w:val="Verwijzingopmerking"/>
              </w:rPr>
              <w:annotationRef/>
            </w:r>
            <w:r>
              <w:t>Geometrie</w:t>
            </w:r>
          </w:p>
        </w:tc>
      </w:tr>
      <w:tr w:rsidR="00822B61" w:rsidRPr="0049085E" w14:paraId="40609AE6" w14:textId="77777777" w:rsidTr="00E866B7">
        <w:tc>
          <w:tcPr>
            <w:tcW w:w="2500" w:type="pct"/>
          </w:tcPr>
          <w:p w14:paraId="5258C46F" w14:textId="77777777" w:rsidR="00822B61" w:rsidRPr="0049085E" w:rsidRDefault="00822B61" w:rsidP="00E866B7">
            <w:r>
              <w:t>bestandsnaam</w:t>
            </w:r>
          </w:p>
        </w:tc>
        <w:tc>
          <w:tcPr>
            <w:tcW w:w="2500" w:type="pct"/>
          </w:tcPr>
          <w:p w14:paraId="3274A812" w14:textId="41E1A2E2" w:rsidR="00822B61" w:rsidRPr="0049085E" w:rsidRDefault="00822B61" w:rsidP="00E866B7">
            <w:r>
              <w:t>ambtsgebied.gml</w:t>
            </w:r>
          </w:p>
        </w:tc>
      </w:tr>
      <w:tr w:rsidR="00822B61" w:rsidRPr="0049085E" w14:paraId="02DE2B24" w14:textId="77777777" w:rsidTr="00E866B7">
        <w:tc>
          <w:tcPr>
            <w:tcW w:w="2500" w:type="pct"/>
          </w:tcPr>
          <w:p w14:paraId="552333A8" w14:textId="77777777" w:rsidR="00822B61" w:rsidRPr="0049085E" w:rsidRDefault="00822B61" w:rsidP="00E866B7">
            <w:r w:rsidRPr="0049085E">
              <w:t>noemer</w:t>
            </w:r>
          </w:p>
        </w:tc>
        <w:tc>
          <w:tcPr>
            <w:tcW w:w="2500" w:type="pct"/>
          </w:tcPr>
          <w:p w14:paraId="4281A686" w14:textId="1941D33D" w:rsidR="00822B61" w:rsidRPr="0049085E" w:rsidRDefault="00822B61" w:rsidP="00E866B7">
            <w:r>
              <w:t>Gemeente Breda</w:t>
            </w:r>
          </w:p>
        </w:tc>
      </w:tr>
      <w:tr w:rsidR="00822B61" w:rsidRPr="0049085E" w14:paraId="2442BA29" w14:textId="77777777" w:rsidTr="00E866B7">
        <w:tc>
          <w:tcPr>
            <w:tcW w:w="2500" w:type="pct"/>
          </w:tcPr>
          <w:p w14:paraId="2029A9FE" w14:textId="77777777" w:rsidR="00822B61" w:rsidRPr="0049085E" w:rsidRDefault="00822B61" w:rsidP="00E866B7">
            <w:r>
              <w:t>symboolcode</w:t>
            </w:r>
          </w:p>
        </w:tc>
        <w:tc>
          <w:tcPr>
            <w:tcW w:w="2500" w:type="pct"/>
          </w:tcPr>
          <w:p w14:paraId="796B4BAA" w14:textId="0D5189E1" w:rsidR="00822B61" w:rsidRDefault="00822B61" w:rsidP="00E866B7"/>
        </w:tc>
      </w:tr>
      <w:tr w:rsidR="00822B61" w:rsidRPr="0049085E" w14:paraId="49C8758A" w14:textId="77777777" w:rsidTr="00E866B7">
        <w:tc>
          <w:tcPr>
            <w:tcW w:w="2500" w:type="pct"/>
          </w:tcPr>
          <w:p w14:paraId="2EEC850C" w14:textId="77777777" w:rsidR="00822B61" w:rsidRPr="0049085E" w:rsidRDefault="00822B61" w:rsidP="00E866B7">
            <w:r w:rsidRPr="0049085E">
              <w:t>nauwkeurigheid</w:t>
            </w:r>
          </w:p>
        </w:tc>
        <w:tc>
          <w:tcPr>
            <w:tcW w:w="2500" w:type="pct"/>
          </w:tcPr>
          <w:p w14:paraId="42B8E225" w14:textId="0C23317E" w:rsidR="00822B61" w:rsidRPr="0049085E" w:rsidRDefault="00822B61" w:rsidP="00E866B7"/>
        </w:tc>
      </w:tr>
      <w:tr w:rsidR="00822B61" w:rsidRPr="0049085E" w14:paraId="061F3DA7" w14:textId="77777777" w:rsidTr="00E866B7">
        <w:tc>
          <w:tcPr>
            <w:tcW w:w="2500" w:type="pct"/>
          </w:tcPr>
          <w:p w14:paraId="2A520FA4" w14:textId="77777777" w:rsidR="00822B61" w:rsidRPr="0049085E" w:rsidRDefault="00822B61" w:rsidP="00E866B7">
            <w:r w:rsidRPr="0049085E">
              <w:t>bronNauwkeurigheid</w:t>
            </w:r>
          </w:p>
        </w:tc>
        <w:tc>
          <w:tcPr>
            <w:tcW w:w="2500" w:type="pct"/>
          </w:tcPr>
          <w:p w14:paraId="292EDE9F" w14:textId="36C40B33" w:rsidR="00822B61" w:rsidRPr="0049085E" w:rsidRDefault="00822B61" w:rsidP="00E866B7">
            <w:r>
              <w:t>http://standaarden.omgevingswet.overheid.nl/bronnauwkeurigheid/id/concept/Achtergrond</w:t>
            </w:r>
          </w:p>
        </w:tc>
      </w:tr>
      <w:tr w:rsidR="00822B61" w:rsidRPr="0049085E" w14:paraId="47B06232" w14:textId="77777777" w:rsidTr="00E866B7">
        <w:tc>
          <w:tcPr>
            <w:tcW w:w="2500" w:type="pct"/>
          </w:tcPr>
          <w:p w14:paraId="778CD282" w14:textId="77777777" w:rsidR="00822B61" w:rsidRPr="0049085E" w:rsidRDefault="00822B61" w:rsidP="00E866B7">
            <w:r>
              <w:t>idealisatie</w:t>
            </w:r>
          </w:p>
        </w:tc>
        <w:tc>
          <w:tcPr>
            <w:tcW w:w="2500" w:type="pct"/>
          </w:tcPr>
          <w:p w14:paraId="7074B0D2" w14:textId="6C8319DF" w:rsidR="00822B61" w:rsidRPr="0049085E" w:rsidRDefault="00822B61" w:rsidP="00E866B7">
            <w:r>
              <w:t>http://standaarden.omgevingswet.overheid.nl/idealisatie/id/concept/Exact</w:t>
            </w:r>
          </w:p>
        </w:tc>
      </w:tr>
      <w:tr w:rsidR="00822B61" w:rsidRPr="0049085E" w14:paraId="6F57CEEB" w14:textId="77777777" w:rsidTr="00E866B7">
        <w:tc>
          <w:tcPr>
            <w:tcW w:w="2500" w:type="pct"/>
          </w:tcPr>
          <w:p w14:paraId="54B40662" w14:textId="77777777" w:rsidR="00822B61" w:rsidRDefault="00822B61" w:rsidP="00E866B7">
            <w:r>
              <w:t>regelingsgebied</w:t>
            </w:r>
          </w:p>
        </w:tc>
        <w:tc>
          <w:tcPr>
            <w:tcW w:w="2500" w:type="pct"/>
          </w:tcPr>
          <w:p w14:paraId="1965BEDC" w14:textId="7F633050" w:rsidR="00822B61" w:rsidRDefault="00822B61" w:rsidP="00E866B7">
            <w:r>
              <w:t>Onwaar</w:t>
            </w:r>
          </w:p>
        </w:tc>
      </w:tr>
    </w:tbl>
    <w:p w14:paraId="4F758309" w14:textId="16A9F4C6" w:rsidR="00822B61" w:rsidRDefault="00822B61">
      <w:pPr>
        <w:pStyle w:val="Tekstopmerking"/>
      </w:pPr>
    </w:p>
  </w:comment>
  <w:comment w:id="20" w:author="Martine Rotte" w:date="2023-02-27T14:31:00Z" w:initials="MR">
    <w:tbl>
      <w:tblPr>
        <w:tblStyle w:val="Annotatie"/>
        <w:tblW w:w="5000" w:type="pct"/>
        <w:tblLayout w:type="fixed"/>
        <w:tblLook w:val="0620" w:firstRow="1" w:lastRow="0" w:firstColumn="0" w:lastColumn="0" w:noHBand="1" w:noVBand="1"/>
      </w:tblPr>
      <w:tblGrid>
        <w:gridCol w:w="3963"/>
        <w:gridCol w:w="3964"/>
      </w:tblGrid>
      <w:tr w:rsidR="00822B61" w:rsidRPr="0049085E" w14:paraId="354151DB"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6E6C65" w14:textId="77777777" w:rsidR="00822B61" w:rsidRPr="0049085E" w:rsidRDefault="00822B61" w:rsidP="00E866B7">
            <w:r>
              <w:rPr>
                <w:rStyle w:val="Verwijzingopmerking"/>
              </w:rPr>
              <w:annotationRef/>
            </w:r>
            <w:r>
              <w:t>Geometrie</w:t>
            </w:r>
          </w:p>
        </w:tc>
      </w:tr>
      <w:tr w:rsidR="00822B61" w:rsidRPr="0049085E" w14:paraId="27777ACB" w14:textId="77777777" w:rsidTr="00E866B7">
        <w:tc>
          <w:tcPr>
            <w:tcW w:w="2500" w:type="pct"/>
          </w:tcPr>
          <w:p w14:paraId="25EE1F5E" w14:textId="77777777" w:rsidR="00822B61" w:rsidRPr="0049085E" w:rsidRDefault="00822B61" w:rsidP="00E866B7">
            <w:r>
              <w:t>bestandsnaam</w:t>
            </w:r>
          </w:p>
        </w:tc>
        <w:tc>
          <w:tcPr>
            <w:tcW w:w="2500" w:type="pct"/>
          </w:tcPr>
          <w:p w14:paraId="3B3626B3" w14:textId="42ACA970" w:rsidR="00822B61" w:rsidRPr="0049085E" w:rsidRDefault="00822B61" w:rsidP="00E866B7">
            <w:r>
              <w:t>ambtsgebied.gml</w:t>
            </w:r>
          </w:p>
        </w:tc>
      </w:tr>
      <w:tr w:rsidR="00822B61" w:rsidRPr="0049085E" w14:paraId="1D2DC1BC" w14:textId="77777777" w:rsidTr="00E866B7">
        <w:tc>
          <w:tcPr>
            <w:tcW w:w="2500" w:type="pct"/>
          </w:tcPr>
          <w:p w14:paraId="2DAE8873" w14:textId="77777777" w:rsidR="00822B61" w:rsidRPr="0049085E" w:rsidRDefault="00822B61" w:rsidP="00E866B7">
            <w:r w:rsidRPr="0049085E">
              <w:t>noemer</w:t>
            </w:r>
          </w:p>
        </w:tc>
        <w:tc>
          <w:tcPr>
            <w:tcW w:w="2500" w:type="pct"/>
          </w:tcPr>
          <w:p w14:paraId="1BB5814A" w14:textId="453AECB9" w:rsidR="00822B61" w:rsidRPr="0049085E" w:rsidRDefault="00822B61" w:rsidP="00E866B7">
            <w:r>
              <w:t>Gemeente Breda</w:t>
            </w:r>
          </w:p>
        </w:tc>
      </w:tr>
      <w:tr w:rsidR="00822B61" w:rsidRPr="0049085E" w14:paraId="5C93A7D8" w14:textId="77777777" w:rsidTr="00E866B7">
        <w:tc>
          <w:tcPr>
            <w:tcW w:w="2500" w:type="pct"/>
          </w:tcPr>
          <w:p w14:paraId="7F6E1891" w14:textId="77777777" w:rsidR="00822B61" w:rsidRPr="0049085E" w:rsidRDefault="00822B61" w:rsidP="00E866B7">
            <w:r>
              <w:t>symboolcode</w:t>
            </w:r>
          </w:p>
        </w:tc>
        <w:tc>
          <w:tcPr>
            <w:tcW w:w="2500" w:type="pct"/>
          </w:tcPr>
          <w:p w14:paraId="3DB1799F" w14:textId="009849A8" w:rsidR="00822B61" w:rsidRDefault="00822B61" w:rsidP="00E866B7"/>
        </w:tc>
      </w:tr>
      <w:tr w:rsidR="00822B61" w:rsidRPr="0049085E" w14:paraId="1FE3A6CE" w14:textId="77777777" w:rsidTr="00E866B7">
        <w:tc>
          <w:tcPr>
            <w:tcW w:w="2500" w:type="pct"/>
          </w:tcPr>
          <w:p w14:paraId="279AF691" w14:textId="77777777" w:rsidR="00822B61" w:rsidRPr="0049085E" w:rsidRDefault="00822B61" w:rsidP="00E866B7">
            <w:r w:rsidRPr="0049085E">
              <w:t>nauwkeurigheid</w:t>
            </w:r>
          </w:p>
        </w:tc>
        <w:tc>
          <w:tcPr>
            <w:tcW w:w="2500" w:type="pct"/>
          </w:tcPr>
          <w:p w14:paraId="7EF1DE21" w14:textId="6D4E5A57" w:rsidR="00822B61" w:rsidRPr="0049085E" w:rsidRDefault="00822B61" w:rsidP="00E866B7"/>
        </w:tc>
      </w:tr>
      <w:tr w:rsidR="00822B61" w:rsidRPr="0049085E" w14:paraId="60966807" w14:textId="77777777" w:rsidTr="00E866B7">
        <w:tc>
          <w:tcPr>
            <w:tcW w:w="2500" w:type="pct"/>
          </w:tcPr>
          <w:p w14:paraId="7B82E867" w14:textId="77777777" w:rsidR="00822B61" w:rsidRPr="0049085E" w:rsidRDefault="00822B61" w:rsidP="00E866B7">
            <w:r w:rsidRPr="0049085E">
              <w:t>bronNauwkeurigheid</w:t>
            </w:r>
          </w:p>
        </w:tc>
        <w:tc>
          <w:tcPr>
            <w:tcW w:w="2500" w:type="pct"/>
          </w:tcPr>
          <w:p w14:paraId="681AA0C4" w14:textId="2055A3DA" w:rsidR="00822B61" w:rsidRPr="0049085E" w:rsidRDefault="00822B61" w:rsidP="00E866B7">
            <w:r>
              <w:t>http://standaarden.omgevingswet.overheid.nl/bronnauwkeurigheid/id/concept/Achtergrond</w:t>
            </w:r>
          </w:p>
        </w:tc>
      </w:tr>
      <w:tr w:rsidR="00822B61" w:rsidRPr="0049085E" w14:paraId="2A5D395F" w14:textId="77777777" w:rsidTr="00E866B7">
        <w:tc>
          <w:tcPr>
            <w:tcW w:w="2500" w:type="pct"/>
          </w:tcPr>
          <w:p w14:paraId="0521B2CF" w14:textId="77777777" w:rsidR="00822B61" w:rsidRPr="0049085E" w:rsidRDefault="00822B61" w:rsidP="00E866B7">
            <w:r>
              <w:t>idealisatie</w:t>
            </w:r>
          </w:p>
        </w:tc>
        <w:tc>
          <w:tcPr>
            <w:tcW w:w="2500" w:type="pct"/>
          </w:tcPr>
          <w:p w14:paraId="78D54FA4" w14:textId="72741EC5" w:rsidR="00822B61" w:rsidRPr="0049085E" w:rsidRDefault="00822B61" w:rsidP="00E866B7">
            <w:r>
              <w:t>http://standaarden.omgevingswet.overheid.nl/idealisatie/id/concept/Exact</w:t>
            </w:r>
          </w:p>
        </w:tc>
      </w:tr>
      <w:tr w:rsidR="00822B61" w:rsidRPr="0049085E" w14:paraId="71C7C935" w14:textId="77777777" w:rsidTr="00E866B7">
        <w:tc>
          <w:tcPr>
            <w:tcW w:w="2500" w:type="pct"/>
          </w:tcPr>
          <w:p w14:paraId="556EAF7A" w14:textId="77777777" w:rsidR="00822B61" w:rsidRDefault="00822B61" w:rsidP="00E866B7">
            <w:r>
              <w:t>regelingsgebied</w:t>
            </w:r>
          </w:p>
        </w:tc>
        <w:tc>
          <w:tcPr>
            <w:tcW w:w="2500" w:type="pct"/>
          </w:tcPr>
          <w:p w14:paraId="124EBD7B" w14:textId="43197166" w:rsidR="00822B61" w:rsidRDefault="00822B61" w:rsidP="00E866B7">
            <w:r>
              <w:t>Onwaar</w:t>
            </w:r>
          </w:p>
        </w:tc>
      </w:tr>
    </w:tbl>
    <w:p w14:paraId="289F211A" w14:textId="187EF8EE" w:rsidR="00822B61" w:rsidRDefault="00822B61">
      <w:pPr>
        <w:pStyle w:val="Tekstopmerking"/>
      </w:pPr>
    </w:p>
  </w:comment>
  <w:comment w:id="21" w:author="Martine Rotte" w:date="2023-03-08T14:00:00Z" w:initials="MR">
    <w:tbl>
      <w:tblPr>
        <w:tblStyle w:val="Annotatie"/>
        <w:tblW w:w="5000" w:type="pct"/>
        <w:tblLayout w:type="fixed"/>
        <w:tblLook w:val="0620" w:firstRow="1" w:lastRow="0" w:firstColumn="0" w:lastColumn="0" w:noHBand="1" w:noVBand="1"/>
      </w:tblPr>
      <w:tblGrid>
        <w:gridCol w:w="3963"/>
        <w:gridCol w:w="3964"/>
      </w:tblGrid>
      <w:tr w:rsidR="00EE2A5C" w:rsidRPr="0049085E" w14:paraId="73D7869D"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ACBCE5" w14:textId="77777777" w:rsidR="00EE2A5C" w:rsidRPr="0049085E" w:rsidRDefault="00EE2A5C">
            <w:r>
              <w:rPr>
                <w:rStyle w:val="Verwijzingopmerking"/>
              </w:rPr>
              <w:annotationRef/>
            </w:r>
            <w:r>
              <w:t>Geometrie</w:t>
            </w:r>
          </w:p>
        </w:tc>
      </w:tr>
      <w:tr w:rsidR="00EE2A5C" w:rsidRPr="0049085E" w14:paraId="064342B2" w14:textId="77777777">
        <w:tc>
          <w:tcPr>
            <w:tcW w:w="2500" w:type="pct"/>
          </w:tcPr>
          <w:p w14:paraId="2E5424C1" w14:textId="77777777" w:rsidR="00EE2A5C" w:rsidRPr="0049085E" w:rsidRDefault="00EE2A5C">
            <w:r>
              <w:t>bestandsnaam</w:t>
            </w:r>
          </w:p>
        </w:tc>
        <w:tc>
          <w:tcPr>
            <w:tcW w:w="2500" w:type="pct"/>
          </w:tcPr>
          <w:p w14:paraId="6D12D35B" w14:textId="6B5217B3" w:rsidR="00EE2A5C" w:rsidRPr="0049085E" w:rsidRDefault="00EE2A5C">
            <w:r>
              <w:t>ambtsgebied.gml</w:t>
            </w:r>
          </w:p>
        </w:tc>
      </w:tr>
      <w:tr w:rsidR="00EE2A5C" w:rsidRPr="0049085E" w14:paraId="702C3635" w14:textId="77777777">
        <w:tc>
          <w:tcPr>
            <w:tcW w:w="2500" w:type="pct"/>
          </w:tcPr>
          <w:p w14:paraId="5D626B39" w14:textId="77777777" w:rsidR="00EE2A5C" w:rsidRPr="0049085E" w:rsidRDefault="00EE2A5C">
            <w:r w:rsidRPr="0049085E">
              <w:t>noemer</w:t>
            </w:r>
          </w:p>
        </w:tc>
        <w:tc>
          <w:tcPr>
            <w:tcW w:w="2500" w:type="pct"/>
          </w:tcPr>
          <w:p w14:paraId="23B84B44" w14:textId="672957CE" w:rsidR="00EE2A5C" w:rsidRPr="0049085E" w:rsidRDefault="00EE2A5C">
            <w:r>
              <w:t>Gemeente Breda</w:t>
            </w:r>
          </w:p>
        </w:tc>
      </w:tr>
      <w:tr w:rsidR="00EE2A5C" w:rsidRPr="0049085E" w14:paraId="6F276F13" w14:textId="77777777">
        <w:tc>
          <w:tcPr>
            <w:tcW w:w="2500" w:type="pct"/>
          </w:tcPr>
          <w:p w14:paraId="6B288C88" w14:textId="77777777" w:rsidR="00EE2A5C" w:rsidRPr="0049085E" w:rsidRDefault="00EE2A5C">
            <w:r>
              <w:t>symboolcode</w:t>
            </w:r>
          </w:p>
        </w:tc>
        <w:tc>
          <w:tcPr>
            <w:tcW w:w="2500" w:type="pct"/>
          </w:tcPr>
          <w:p w14:paraId="0DA43239" w14:textId="381A6715" w:rsidR="00EE2A5C" w:rsidRDefault="00EE2A5C"/>
        </w:tc>
      </w:tr>
      <w:tr w:rsidR="00EE2A5C" w:rsidRPr="0049085E" w14:paraId="0D868EEB" w14:textId="77777777">
        <w:tc>
          <w:tcPr>
            <w:tcW w:w="2500" w:type="pct"/>
          </w:tcPr>
          <w:p w14:paraId="56DD18D9" w14:textId="77777777" w:rsidR="00EE2A5C" w:rsidRPr="0049085E" w:rsidRDefault="00EE2A5C">
            <w:r w:rsidRPr="0049085E">
              <w:t>nauwkeurigheid</w:t>
            </w:r>
          </w:p>
        </w:tc>
        <w:tc>
          <w:tcPr>
            <w:tcW w:w="2500" w:type="pct"/>
          </w:tcPr>
          <w:p w14:paraId="7B0F1ADD" w14:textId="67F16406" w:rsidR="00EE2A5C" w:rsidRPr="0049085E" w:rsidRDefault="00EE2A5C"/>
        </w:tc>
      </w:tr>
      <w:tr w:rsidR="00EE2A5C" w:rsidRPr="0049085E" w14:paraId="4500F5B7" w14:textId="77777777">
        <w:tc>
          <w:tcPr>
            <w:tcW w:w="2500" w:type="pct"/>
          </w:tcPr>
          <w:p w14:paraId="7E257FF2" w14:textId="77777777" w:rsidR="00EE2A5C" w:rsidRPr="0049085E" w:rsidRDefault="00EE2A5C">
            <w:r w:rsidRPr="0049085E">
              <w:t>bronNauwkeurigheid</w:t>
            </w:r>
          </w:p>
        </w:tc>
        <w:tc>
          <w:tcPr>
            <w:tcW w:w="2500" w:type="pct"/>
          </w:tcPr>
          <w:p w14:paraId="7FAA580D" w14:textId="69DC2A7E" w:rsidR="00EE2A5C" w:rsidRPr="0049085E" w:rsidRDefault="00EE2A5C">
            <w:r>
              <w:t>http://standaarden.omgevingswet.overheid.nl/bronnauwkeurigheid/id/concept/Achtergrond</w:t>
            </w:r>
          </w:p>
        </w:tc>
      </w:tr>
      <w:tr w:rsidR="00EE2A5C" w:rsidRPr="0049085E" w14:paraId="6D458151" w14:textId="77777777">
        <w:tc>
          <w:tcPr>
            <w:tcW w:w="2500" w:type="pct"/>
          </w:tcPr>
          <w:p w14:paraId="50DF4539" w14:textId="77777777" w:rsidR="00EE2A5C" w:rsidRPr="0049085E" w:rsidRDefault="00EE2A5C">
            <w:r>
              <w:t>idealisatie</w:t>
            </w:r>
          </w:p>
        </w:tc>
        <w:tc>
          <w:tcPr>
            <w:tcW w:w="2500" w:type="pct"/>
          </w:tcPr>
          <w:p w14:paraId="206F6A16" w14:textId="2F3A28EF" w:rsidR="00EE2A5C" w:rsidRPr="0049085E" w:rsidRDefault="00EE2A5C">
            <w:r>
              <w:t>http://standaarden.omgevingswet.overheid.nl/idealisatie/id/concept/Exact</w:t>
            </w:r>
          </w:p>
        </w:tc>
      </w:tr>
      <w:tr w:rsidR="00EE2A5C" w:rsidRPr="0049085E" w14:paraId="14FDE28B" w14:textId="77777777">
        <w:tc>
          <w:tcPr>
            <w:tcW w:w="2500" w:type="pct"/>
          </w:tcPr>
          <w:p w14:paraId="1E7EEA87" w14:textId="77777777" w:rsidR="00EE2A5C" w:rsidRDefault="00EE2A5C">
            <w:r>
              <w:t>regelingsgebied</w:t>
            </w:r>
          </w:p>
        </w:tc>
        <w:tc>
          <w:tcPr>
            <w:tcW w:w="2500" w:type="pct"/>
          </w:tcPr>
          <w:p w14:paraId="05F7F851" w14:textId="104760AF" w:rsidR="00EE2A5C" w:rsidRDefault="00EE2A5C">
            <w:r>
              <w:t>Onwaar</w:t>
            </w:r>
          </w:p>
        </w:tc>
      </w:tr>
    </w:tbl>
    <w:p w14:paraId="3257CA18" w14:textId="6AE89AED" w:rsidR="00EE2A5C" w:rsidRDefault="00EE2A5C">
      <w:pPr>
        <w:pStyle w:val="Tekstopmerking"/>
      </w:pPr>
    </w:p>
  </w:comment>
  <w:comment w:id="22" w:author="Emma Kakes" w:date="2022-09-21T13:58:00Z" w:initials="EK">
    <w:tbl>
      <w:tblPr>
        <w:tblStyle w:val="Annotatie"/>
        <w:tblW w:w="5000" w:type="pct"/>
        <w:tblLayout w:type="fixed"/>
        <w:tblLook w:val="0620" w:firstRow="1" w:lastRow="0" w:firstColumn="0" w:lastColumn="0" w:noHBand="1" w:noVBand="1"/>
      </w:tblPr>
      <w:tblGrid>
        <w:gridCol w:w="3963"/>
        <w:gridCol w:w="3964"/>
      </w:tblGrid>
      <w:tr w:rsidR="0073610A" w:rsidRPr="0049085E" w14:paraId="74CE7D2A"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771E35" w14:textId="77777777" w:rsidR="0073610A" w:rsidRPr="0049085E" w:rsidRDefault="0073610A">
            <w:r>
              <w:rPr>
                <w:rStyle w:val="Verwijzingopmerking"/>
              </w:rPr>
              <w:annotationRef/>
            </w:r>
            <w:r>
              <w:t>Geometrie</w:t>
            </w:r>
          </w:p>
        </w:tc>
      </w:tr>
      <w:tr w:rsidR="0073610A" w:rsidRPr="0049085E" w14:paraId="4381E082" w14:textId="77777777">
        <w:tc>
          <w:tcPr>
            <w:tcW w:w="2500" w:type="pct"/>
          </w:tcPr>
          <w:p w14:paraId="30A4B104" w14:textId="77777777" w:rsidR="0073610A" w:rsidRPr="0049085E" w:rsidRDefault="0073610A">
            <w:r>
              <w:t>bestandsnaam</w:t>
            </w:r>
          </w:p>
        </w:tc>
        <w:tc>
          <w:tcPr>
            <w:tcW w:w="2500" w:type="pct"/>
          </w:tcPr>
          <w:p w14:paraId="3927B61A" w14:textId="2D4B0382" w:rsidR="0073610A" w:rsidRPr="0049085E" w:rsidRDefault="00822B61">
            <w:r>
              <w:t>gml_Gebiedmetarcheologischeverwachtingen.gml</w:t>
            </w:r>
          </w:p>
        </w:tc>
      </w:tr>
      <w:tr w:rsidR="0073610A" w:rsidRPr="0049085E" w14:paraId="79940EBE" w14:textId="77777777">
        <w:tc>
          <w:tcPr>
            <w:tcW w:w="2500" w:type="pct"/>
          </w:tcPr>
          <w:p w14:paraId="688EA5A1" w14:textId="77777777" w:rsidR="0073610A" w:rsidRPr="0049085E" w:rsidRDefault="0073610A">
            <w:r w:rsidRPr="0049085E">
              <w:t>noemer</w:t>
            </w:r>
          </w:p>
        </w:tc>
        <w:tc>
          <w:tcPr>
            <w:tcW w:w="2500" w:type="pct"/>
          </w:tcPr>
          <w:p w14:paraId="4374F97D" w14:textId="6C192CEE" w:rsidR="0073610A" w:rsidRPr="0049085E" w:rsidRDefault="00822B61">
            <w:r>
              <w:t>Gebied met archeologische verwachtingen</w:t>
            </w:r>
          </w:p>
        </w:tc>
      </w:tr>
      <w:tr w:rsidR="0073610A" w:rsidRPr="0049085E" w14:paraId="16BBFAC3" w14:textId="77777777">
        <w:tc>
          <w:tcPr>
            <w:tcW w:w="2500" w:type="pct"/>
          </w:tcPr>
          <w:p w14:paraId="4006832A" w14:textId="77777777" w:rsidR="0073610A" w:rsidRPr="0049085E" w:rsidRDefault="0073610A">
            <w:r>
              <w:t>symboolcode</w:t>
            </w:r>
          </w:p>
        </w:tc>
        <w:tc>
          <w:tcPr>
            <w:tcW w:w="2500" w:type="pct"/>
          </w:tcPr>
          <w:p w14:paraId="54E2AAB6" w14:textId="4A9843DD" w:rsidR="0073610A" w:rsidRDefault="0073610A"/>
        </w:tc>
      </w:tr>
      <w:tr w:rsidR="0073610A" w:rsidRPr="0049085E" w14:paraId="0CFAC081" w14:textId="77777777">
        <w:tc>
          <w:tcPr>
            <w:tcW w:w="2500" w:type="pct"/>
          </w:tcPr>
          <w:p w14:paraId="448FBADE" w14:textId="77777777" w:rsidR="0073610A" w:rsidRPr="0049085E" w:rsidRDefault="0073610A">
            <w:r w:rsidRPr="0049085E">
              <w:t>nauwkeurigheid</w:t>
            </w:r>
          </w:p>
        </w:tc>
        <w:tc>
          <w:tcPr>
            <w:tcW w:w="2500" w:type="pct"/>
          </w:tcPr>
          <w:p w14:paraId="5900C10C" w14:textId="4E705472" w:rsidR="0073610A" w:rsidRPr="0049085E" w:rsidRDefault="0073610A"/>
        </w:tc>
      </w:tr>
      <w:tr w:rsidR="0073610A" w:rsidRPr="0049085E" w14:paraId="4FE09C4C" w14:textId="77777777">
        <w:tc>
          <w:tcPr>
            <w:tcW w:w="2500" w:type="pct"/>
          </w:tcPr>
          <w:p w14:paraId="0AB7D1DC" w14:textId="77777777" w:rsidR="0073610A" w:rsidRPr="0049085E" w:rsidRDefault="0073610A">
            <w:r w:rsidRPr="0049085E">
              <w:t>bronNauwkeurigheid</w:t>
            </w:r>
          </w:p>
        </w:tc>
        <w:tc>
          <w:tcPr>
            <w:tcW w:w="2500" w:type="pct"/>
          </w:tcPr>
          <w:p w14:paraId="48FA92DA" w14:textId="7AF9DFFC" w:rsidR="0073610A" w:rsidRPr="0049085E" w:rsidRDefault="00822B61">
            <w:r>
              <w:t>http://standaarden.omgevingswet.overheid.nl/bronnauwkeurigheid/id/concept/Achtergrond</w:t>
            </w:r>
          </w:p>
        </w:tc>
      </w:tr>
      <w:tr w:rsidR="0073610A" w:rsidRPr="0049085E" w14:paraId="6D7D82D0" w14:textId="77777777">
        <w:tc>
          <w:tcPr>
            <w:tcW w:w="2500" w:type="pct"/>
          </w:tcPr>
          <w:p w14:paraId="76D8E70C" w14:textId="77777777" w:rsidR="0073610A" w:rsidRPr="0049085E" w:rsidRDefault="0073610A">
            <w:r>
              <w:t>idealisatie</w:t>
            </w:r>
          </w:p>
        </w:tc>
        <w:tc>
          <w:tcPr>
            <w:tcW w:w="2500" w:type="pct"/>
          </w:tcPr>
          <w:p w14:paraId="7A24B696" w14:textId="6FD814A1" w:rsidR="0073610A" w:rsidRPr="0049085E" w:rsidRDefault="00822B61">
            <w:r>
              <w:t>http://standaarden.omgevingswet.overheid.nl/idealisatie/id/concept/Exact</w:t>
            </w:r>
          </w:p>
        </w:tc>
      </w:tr>
      <w:tr w:rsidR="0073610A" w:rsidRPr="0049085E" w14:paraId="76E015A1" w14:textId="77777777">
        <w:tc>
          <w:tcPr>
            <w:tcW w:w="2500" w:type="pct"/>
          </w:tcPr>
          <w:p w14:paraId="03105C2E" w14:textId="77777777" w:rsidR="0073610A" w:rsidRDefault="0073610A">
            <w:r>
              <w:t>regelingsgebied</w:t>
            </w:r>
          </w:p>
        </w:tc>
        <w:tc>
          <w:tcPr>
            <w:tcW w:w="2500" w:type="pct"/>
          </w:tcPr>
          <w:p w14:paraId="25ACF281" w14:textId="39AAFBD8" w:rsidR="0073610A" w:rsidRDefault="00822B61">
            <w:r>
              <w:t>Onwaar</w:t>
            </w:r>
          </w:p>
        </w:tc>
      </w:tr>
    </w:tbl>
    <w:p w14:paraId="6DEFD41B" w14:textId="0DAABF5F" w:rsidR="0073610A" w:rsidRDefault="0073610A">
      <w:pPr>
        <w:pStyle w:val="Tekstopmerking"/>
      </w:pPr>
    </w:p>
  </w:comment>
  <w:comment w:id="23" w:author="Martine Rotte" w:date="2023-02-27T14:28:00Z" w:initials="MR">
    <w:tbl>
      <w:tblPr>
        <w:tblStyle w:val="Annotatie"/>
        <w:tblW w:w="5000" w:type="pct"/>
        <w:tblLayout w:type="fixed"/>
        <w:tblLook w:val="0620" w:firstRow="1" w:lastRow="0" w:firstColumn="0" w:lastColumn="0" w:noHBand="1" w:noVBand="1"/>
      </w:tblPr>
      <w:tblGrid>
        <w:gridCol w:w="3963"/>
        <w:gridCol w:w="3964"/>
      </w:tblGrid>
      <w:tr w:rsidR="00822B61" w:rsidRPr="00D631F2" w14:paraId="71F34E90"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E4CF58" w14:textId="77777777" w:rsidR="00822B61" w:rsidRPr="00D631F2" w:rsidRDefault="00822B61" w:rsidP="00E866B7">
            <w:r>
              <w:rPr>
                <w:rStyle w:val="Verwijzingopmerking"/>
              </w:rPr>
              <w:annotationRef/>
            </w:r>
            <w:r>
              <w:t>Gebiedsaanwijzing</w:t>
            </w:r>
          </w:p>
        </w:tc>
      </w:tr>
      <w:tr w:rsidR="00822B61" w:rsidRPr="00D631F2" w14:paraId="77B54391" w14:textId="77777777" w:rsidTr="00E866B7">
        <w:tc>
          <w:tcPr>
            <w:tcW w:w="2500" w:type="pct"/>
          </w:tcPr>
          <w:p w14:paraId="1E19E439" w14:textId="77777777" w:rsidR="00822B61" w:rsidRPr="00D631F2" w:rsidRDefault="00822B61" w:rsidP="00E866B7">
            <w:r>
              <w:t>gebiedsaanwijzing</w:t>
            </w:r>
          </w:p>
        </w:tc>
        <w:tc>
          <w:tcPr>
            <w:tcW w:w="2500" w:type="pct"/>
          </w:tcPr>
          <w:p w14:paraId="62552690" w14:textId="6A94626B" w:rsidR="00822B61" w:rsidRPr="00D631F2" w:rsidRDefault="00D260A0" w:rsidP="00E866B7">
            <w:r>
              <w:t>Gebied met archeologische verwachtingen</w:t>
            </w:r>
          </w:p>
        </w:tc>
      </w:tr>
      <w:tr w:rsidR="00822B61" w:rsidRPr="00D631F2" w14:paraId="7260C461" w14:textId="77777777" w:rsidTr="00E866B7">
        <w:tc>
          <w:tcPr>
            <w:tcW w:w="2500" w:type="pct"/>
          </w:tcPr>
          <w:p w14:paraId="7FEE0908" w14:textId="77777777" w:rsidR="00822B61" w:rsidRDefault="00822B61" w:rsidP="00E866B7">
            <w:r>
              <w:t>type</w:t>
            </w:r>
          </w:p>
        </w:tc>
        <w:tc>
          <w:tcPr>
            <w:tcW w:w="2500" w:type="pct"/>
          </w:tcPr>
          <w:p w14:paraId="69DD85BE" w14:textId="1B4E92C7" w:rsidR="00822B61" w:rsidRDefault="00D260A0" w:rsidP="00E866B7">
            <w:r>
              <w:t>http://standaarden.omgevingswet.overheid.nl/typegebiedsaanwijzing/id/concept/Functie</w:t>
            </w:r>
          </w:p>
        </w:tc>
      </w:tr>
      <w:tr w:rsidR="00822B61" w:rsidRPr="00D631F2" w14:paraId="149C0EEC" w14:textId="77777777" w:rsidTr="00E866B7">
        <w:tc>
          <w:tcPr>
            <w:tcW w:w="2500" w:type="pct"/>
          </w:tcPr>
          <w:p w14:paraId="055AAED5" w14:textId="77777777" w:rsidR="00822B61" w:rsidRPr="00D631F2" w:rsidRDefault="00822B61" w:rsidP="00E866B7">
            <w:r w:rsidRPr="00D631F2">
              <w:t>groep</w:t>
            </w:r>
          </w:p>
        </w:tc>
        <w:tc>
          <w:tcPr>
            <w:tcW w:w="2500" w:type="pct"/>
          </w:tcPr>
          <w:p w14:paraId="02F1E2F2" w14:textId="2B6A9801" w:rsidR="00822B61" w:rsidRPr="00D631F2" w:rsidRDefault="00D260A0" w:rsidP="00E866B7">
            <w:r>
              <w:t>http://standaarden.omgevingswet.overheid.nl/functie/id/concept/Archeologie</w:t>
            </w:r>
          </w:p>
        </w:tc>
      </w:tr>
      <w:tr w:rsidR="00822B61" w:rsidRPr="00D631F2" w14:paraId="423864ED" w14:textId="77777777" w:rsidTr="00E866B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22B61" w:rsidRPr="0049085E" w14:paraId="73BD78FF"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F51F45" w14:textId="77777777" w:rsidR="00822B61" w:rsidRPr="0049085E" w:rsidRDefault="00822B61" w:rsidP="00E866B7">
                  <w:r>
                    <w:t>Geometrie</w:t>
                  </w:r>
                </w:p>
              </w:tc>
            </w:tr>
            <w:tr w:rsidR="00822B61" w:rsidRPr="0049085E" w14:paraId="63F0CCA9" w14:textId="77777777" w:rsidTr="00E866B7">
              <w:tc>
                <w:tcPr>
                  <w:tcW w:w="2500" w:type="pct"/>
                </w:tcPr>
                <w:p w14:paraId="46D7D429" w14:textId="77777777" w:rsidR="00822B61" w:rsidRPr="0049085E" w:rsidRDefault="00822B61" w:rsidP="00E866B7">
                  <w:r>
                    <w:t>bestandsnaam</w:t>
                  </w:r>
                </w:p>
              </w:tc>
              <w:tc>
                <w:tcPr>
                  <w:tcW w:w="2500" w:type="pct"/>
                </w:tcPr>
                <w:p w14:paraId="60F2F6BE" w14:textId="0CCE1F0B" w:rsidR="00822B61" w:rsidRPr="0049085E" w:rsidRDefault="00D260A0" w:rsidP="00E866B7">
                  <w:r>
                    <w:t>gml_Gebiedmetarcheologischeverwachtingen.gml</w:t>
                  </w:r>
                </w:p>
              </w:tc>
            </w:tr>
            <w:tr w:rsidR="00822B61" w:rsidRPr="0049085E" w14:paraId="3DCC9325" w14:textId="77777777" w:rsidTr="00E866B7">
              <w:tc>
                <w:tcPr>
                  <w:tcW w:w="2500" w:type="pct"/>
                </w:tcPr>
                <w:p w14:paraId="27E84FFB" w14:textId="77777777" w:rsidR="00822B61" w:rsidRPr="0049085E" w:rsidRDefault="00822B61" w:rsidP="00E866B7">
                  <w:r w:rsidRPr="0049085E">
                    <w:t>noemer</w:t>
                  </w:r>
                </w:p>
              </w:tc>
              <w:tc>
                <w:tcPr>
                  <w:tcW w:w="2500" w:type="pct"/>
                </w:tcPr>
                <w:p w14:paraId="165108D5" w14:textId="6A7B9430" w:rsidR="00822B61" w:rsidRPr="0049085E" w:rsidRDefault="00D260A0" w:rsidP="00E866B7">
                  <w:r>
                    <w:t>Gebied met archeologische verwachtingen</w:t>
                  </w:r>
                </w:p>
              </w:tc>
            </w:tr>
            <w:tr w:rsidR="00822B61" w:rsidRPr="0049085E" w14:paraId="5BEB5734" w14:textId="77777777" w:rsidTr="00E866B7">
              <w:tc>
                <w:tcPr>
                  <w:tcW w:w="2500" w:type="pct"/>
                </w:tcPr>
                <w:p w14:paraId="6C35BC05" w14:textId="77777777" w:rsidR="00822B61" w:rsidRPr="0049085E" w:rsidRDefault="00822B61" w:rsidP="00E866B7">
                  <w:r>
                    <w:t>symboolcode</w:t>
                  </w:r>
                </w:p>
              </w:tc>
              <w:tc>
                <w:tcPr>
                  <w:tcW w:w="2500" w:type="pct"/>
                </w:tcPr>
                <w:p w14:paraId="647AF3E4" w14:textId="43DA2DAE" w:rsidR="00822B61" w:rsidRDefault="00822B61" w:rsidP="00E866B7"/>
              </w:tc>
            </w:tr>
            <w:tr w:rsidR="00822B61" w:rsidRPr="0049085E" w14:paraId="52BC8D3D" w14:textId="77777777" w:rsidTr="00E866B7">
              <w:tc>
                <w:tcPr>
                  <w:tcW w:w="2500" w:type="pct"/>
                </w:tcPr>
                <w:p w14:paraId="6E7D5CE0" w14:textId="77777777" w:rsidR="00822B61" w:rsidRPr="0049085E" w:rsidRDefault="00822B61" w:rsidP="00E866B7">
                  <w:r w:rsidRPr="0049085E">
                    <w:t>nauwkeurigheid</w:t>
                  </w:r>
                </w:p>
              </w:tc>
              <w:tc>
                <w:tcPr>
                  <w:tcW w:w="2500" w:type="pct"/>
                </w:tcPr>
                <w:p w14:paraId="5A60E84C" w14:textId="2417526A" w:rsidR="00822B61" w:rsidRPr="0049085E" w:rsidRDefault="00822B61" w:rsidP="00E866B7"/>
              </w:tc>
            </w:tr>
            <w:tr w:rsidR="00822B61" w:rsidRPr="0049085E" w14:paraId="74E743EE" w14:textId="77777777" w:rsidTr="00E866B7">
              <w:tc>
                <w:tcPr>
                  <w:tcW w:w="2500" w:type="pct"/>
                </w:tcPr>
                <w:p w14:paraId="26835100" w14:textId="77777777" w:rsidR="00822B61" w:rsidRPr="0049085E" w:rsidRDefault="00822B61" w:rsidP="00E866B7">
                  <w:r w:rsidRPr="0049085E">
                    <w:t>bronNauwkeurigheid</w:t>
                  </w:r>
                </w:p>
              </w:tc>
              <w:tc>
                <w:tcPr>
                  <w:tcW w:w="2500" w:type="pct"/>
                </w:tcPr>
                <w:p w14:paraId="16C73FCC" w14:textId="347101B9" w:rsidR="00822B61" w:rsidRPr="0049085E" w:rsidRDefault="00D260A0" w:rsidP="00E866B7">
                  <w:r>
                    <w:t>http://standaarden.omgevingswet.overheid.nl/bronnauwkeurigheid/id/concept/Achtergrond</w:t>
                  </w:r>
                </w:p>
              </w:tc>
            </w:tr>
            <w:tr w:rsidR="00822B61" w:rsidRPr="0049085E" w14:paraId="65D97069" w14:textId="77777777" w:rsidTr="00E866B7">
              <w:tc>
                <w:tcPr>
                  <w:tcW w:w="2500" w:type="pct"/>
                </w:tcPr>
                <w:p w14:paraId="672604F5" w14:textId="77777777" w:rsidR="00822B61" w:rsidRPr="0049085E" w:rsidRDefault="00822B61" w:rsidP="00E866B7">
                  <w:r>
                    <w:t>idealisatie</w:t>
                  </w:r>
                </w:p>
              </w:tc>
              <w:tc>
                <w:tcPr>
                  <w:tcW w:w="2500" w:type="pct"/>
                </w:tcPr>
                <w:p w14:paraId="389922D1" w14:textId="59651EE6" w:rsidR="00822B61" w:rsidRPr="0049085E" w:rsidRDefault="00D260A0" w:rsidP="00E866B7">
                  <w:r>
                    <w:t>http://standaarden.omgevingswet.overheid.nl/idealisatie/id/concept/Exact</w:t>
                  </w:r>
                </w:p>
              </w:tc>
            </w:tr>
          </w:tbl>
          <w:p w14:paraId="61BA46BB" w14:textId="77777777" w:rsidR="00822B61" w:rsidRPr="00D631F2" w:rsidRDefault="00822B61" w:rsidP="00E866B7"/>
        </w:tc>
      </w:tr>
    </w:tbl>
    <w:p w14:paraId="2196A7C5" w14:textId="0884AEA5" w:rsidR="00822B61" w:rsidRDefault="00822B61">
      <w:pPr>
        <w:pStyle w:val="Tekstopmerking"/>
      </w:pPr>
    </w:p>
  </w:comment>
  <w:comment w:id="24" w:author="Emma Kakes" w:date="2022-09-22T16:06:00Z" w:initials="EK">
    <w:tbl>
      <w:tblPr>
        <w:tblStyle w:val="Annotatie"/>
        <w:tblW w:w="5000" w:type="pct"/>
        <w:tblLayout w:type="fixed"/>
        <w:tblLook w:val="0620" w:firstRow="1" w:lastRow="0" w:firstColumn="0" w:lastColumn="0" w:noHBand="1" w:noVBand="1"/>
      </w:tblPr>
      <w:tblGrid>
        <w:gridCol w:w="3963"/>
        <w:gridCol w:w="3964"/>
      </w:tblGrid>
      <w:tr w:rsidR="00631B23" w:rsidRPr="0049085E" w14:paraId="4664F703"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B89CD1" w14:textId="77777777" w:rsidR="00631B23" w:rsidRPr="0049085E" w:rsidRDefault="00631B23">
            <w:r>
              <w:rPr>
                <w:rStyle w:val="Verwijzingopmerking"/>
              </w:rPr>
              <w:annotationRef/>
            </w:r>
            <w:r>
              <w:t>Geometrie</w:t>
            </w:r>
          </w:p>
        </w:tc>
      </w:tr>
      <w:tr w:rsidR="00631B23" w:rsidRPr="0049085E" w14:paraId="649136FB" w14:textId="77777777">
        <w:tc>
          <w:tcPr>
            <w:tcW w:w="2500" w:type="pct"/>
          </w:tcPr>
          <w:p w14:paraId="2A64F5F3" w14:textId="77777777" w:rsidR="00631B23" w:rsidRPr="0049085E" w:rsidRDefault="00631B23">
            <w:r>
              <w:t>bestandsnaam</w:t>
            </w:r>
          </w:p>
        </w:tc>
        <w:tc>
          <w:tcPr>
            <w:tcW w:w="2500" w:type="pct"/>
          </w:tcPr>
          <w:p w14:paraId="7E3C262B" w14:textId="355A89FE" w:rsidR="00631B23" w:rsidRPr="0049085E" w:rsidRDefault="00631B23">
            <w:r>
              <w:t>ambtsgebied.gml</w:t>
            </w:r>
          </w:p>
        </w:tc>
      </w:tr>
      <w:tr w:rsidR="00631B23" w:rsidRPr="0049085E" w14:paraId="2EE2C4B0" w14:textId="77777777">
        <w:tc>
          <w:tcPr>
            <w:tcW w:w="2500" w:type="pct"/>
          </w:tcPr>
          <w:p w14:paraId="31F722A9" w14:textId="77777777" w:rsidR="00631B23" w:rsidRPr="0049085E" w:rsidRDefault="00631B23">
            <w:r w:rsidRPr="0049085E">
              <w:t>noemer</w:t>
            </w:r>
          </w:p>
        </w:tc>
        <w:tc>
          <w:tcPr>
            <w:tcW w:w="2500" w:type="pct"/>
          </w:tcPr>
          <w:p w14:paraId="70F98150" w14:textId="7953AD92" w:rsidR="00631B23" w:rsidRPr="0049085E" w:rsidRDefault="00631B23">
            <w:r>
              <w:t>Gemeente Breda</w:t>
            </w:r>
          </w:p>
        </w:tc>
      </w:tr>
      <w:tr w:rsidR="00631B23" w:rsidRPr="0049085E" w14:paraId="4998CE6C" w14:textId="77777777">
        <w:tc>
          <w:tcPr>
            <w:tcW w:w="2500" w:type="pct"/>
          </w:tcPr>
          <w:p w14:paraId="4CA059B2" w14:textId="77777777" w:rsidR="00631B23" w:rsidRPr="0049085E" w:rsidRDefault="00631B23">
            <w:r>
              <w:t>symboolcode</w:t>
            </w:r>
          </w:p>
        </w:tc>
        <w:tc>
          <w:tcPr>
            <w:tcW w:w="2500" w:type="pct"/>
          </w:tcPr>
          <w:p w14:paraId="3E9DDFA0" w14:textId="1A36C08A" w:rsidR="00631B23" w:rsidRDefault="00631B23"/>
        </w:tc>
      </w:tr>
      <w:tr w:rsidR="00631B23" w:rsidRPr="0049085E" w14:paraId="77B3AF4E" w14:textId="77777777">
        <w:tc>
          <w:tcPr>
            <w:tcW w:w="2500" w:type="pct"/>
          </w:tcPr>
          <w:p w14:paraId="0633E226" w14:textId="77777777" w:rsidR="00631B23" w:rsidRPr="0049085E" w:rsidRDefault="00631B23">
            <w:r w:rsidRPr="0049085E">
              <w:t>nauwkeurigheid</w:t>
            </w:r>
          </w:p>
        </w:tc>
        <w:tc>
          <w:tcPr>
            <w:tcW w:w="2500" w:type="pct"/>
          </w:tcPr>
          <w:p w14:paraId="0F778846" w14:textId="41852368" w:rsidR="00631B23" w:rsidRPr="0049085E" w:rsidRDefault="00631B23"/>
        </w:tc>
      </w:tr>
      <w:tr w:rsidR="00631B23" w:rsidRPr="0049085E" w14:paraId="3D8104A1" w14:textId="77777777">
        <w:tc>
          <w:tcPr>
            <w:tcW w:w="2500" w:type="pct"/>
          </w:tcPr>
          <w:p w14:paraId="43594749" w14:textId="77777777" w:rsidR="00631B23" w:rsidRPr="0049085E" w:rsidRDefault="00631B23">
            <w:r w:rsidRPr="0049085E">
              <w:t>bronNauwkeurigheid</w:t>
            </w:r>
          </w:p>
        </w:tc>
        <w:tc>
          <w:tcPr>
            <w:tcW w:w="2500" w:type="pct"/>
          </w:tcPr>
          <w:p w14:paraId="5310906A" w14:textId="072A09BD" w:rsidR="00631B23" w:rsidRPr="0049085E" w:rsidRDefault="00631B23">
            <w:r>
              <w:t>http://standaarden.omgevingswet.overheid.nl/bronnauwkeurigheid/id/concept/Achtergrond</w:t>
            </w:r>
          </w:p>
        </w:tc>
      </w:tr>
      <w:tr w:rsidR="00631B23" w:rsidRPr="0049085E" w14:paraId="60FEBC74" w14:textId="77777777">
        <w:tc>
          <w:tcPr>
            <w:tcW w:w="2500" w:type="pct"/>
          </w:tcPr>
          <w:p w14:paraId="199B7154" w14:textId="77777777" w:rsidR="00631B23" w:rsidRPr="0049085E" w:rsidRDefault="00631B23">
            <w:r>
              <w:t>idealisatie</w:t>
            </w:r>
          </w:p>
        </w:tc>
        <w:tc>
          <w:tcPr>
            <w:tcW w:w="2500" w:type="pct"/>
          </w:tcPr>
          <w:p w14:paraId="7B575903" w14:textId="6F1EB3E9" w:rsidR="00631B23" w:rsidRPr="0049085E" w:rsidRDefault="00631B23">
            <w:r>
              <w:t>http://standaarden.omgevingswet.overheid.nl/idealisatie/id/concept/Exact</w:t>
            </w:r>
          </w:p>
        </w:tc>
      </w:tr>
      <w:tr w:rsidR="00631B23" w:rsidRPr="0049085E" w14:paraId="469FA6EB" w14:textId="77777777">
        <w:tc>
          <w:tcPr>
            <w:tcW w:w="2500" w:type="pct"/>
          </w:tcPr>
          <w:p w14:paraId="27908B6E" w14:textId="77777777" w:rsidR="00631B23" w:rsidRDefault="00631B23">
            <w:r>
              <w:t>regelingsgebied</w:t>
            </w:r>
          </w:p>
        </w:tc>
        <w:tc>
          <w:tcPr>
            <w:tcW w:w="2500" w:type="pct"/>
          </w:tcPr>
          <w:p w14:paraId="6F41B3E7" w14:textId="0D22F423" w:rsidR="00631B23" w:rsidRDefault="00631B23">
            <w:r>
              <w:t>Onwaar</w:t>
            </w:r>
          </w:p>
        </w:tc>
      </w:tr>
    </w:tbl>
    <w:p w14:paraId="4567C918" w14:textId="75D364E7" w:rsidR="00631B23" w:rsidRDefault="00631B23">
      <w:pPr>
        <w:pStyle w:val="Tekstopmerking"/>
      </w:pPr>
    </w:p>
  </w:comment>
  <w:comment w:id="25" w:author="Emma Kakes" w:date="2022-09-22T16:08:00Z" w:initials="EK">
    <w:p w14:paraId="3114D255" w14:textId="1F1D6C34" w:rsidR="00133234" w:rsidRDefault="00133234">
      <w:pPr>
        <w:pStyle w:val="Tekstopmerking"/>
      </w:pPr>
      <w:r>
        <w:rPr>
          <w:rStyle w:val="Verwijzingopmerking"/>
        </w:rPr>
        <w:annotationRef/>
      </w:r>
      <w:r>
        <w:t>@Geonovum, deze paragraaf geldt voor Woongebied-Transformatie</w:t>
      </w:r>
      <w:r w:rsidR="003524D2">
        <w:t>. In artikel 4.63 zijn naast Woongeb</w:t>
      </w:r>
      <w:r w:rsidR="00835BF7">
        <w:t>i</w:t>
      </w:r>
      <w:r w:rsidR="003524D2">
        <w:t>ed-Transformatie nog een aantal andere locaties van toepassing. Die aa</w:t>
      </w:r>
      <w:r w:rsidR="00835BF7">
        <w:t>nvullende</w:t>
      </w:r>
      <w:r>
        <w:t xml:space="preserve"> loc</w:t>
      </w:r>
      <w:r w:rsidR="00756114" w:rsidRPr="00756114">
        <w:t>gml_Woongebied-Transformatie.gml</w:t>
      </w:r>
      <w:r>
        <w:t>aties</w:t>
      </w:r>
      <w:r w:rsidR="00835BF7">
        <w:t xml:space="preserve"> annoteren we in art. 4.63</w:t>
      </w:r>
      <w:r>
        <w:t xml:space="preserve"> </w:t>
      </w:r>
      <w:r w:rsidR="00835BF7">
        <w:t>.</w:t>
      </w:r>
    </w:p>
  </w:comment>
  <w:comment w:id="26" w:author="Emma Kakes" w:date="2022-09-15T11:34:00Z" w:initials="EK">
    <w:tbl>
      <w:tblPr>
        <w:tblStyle w:val="Annotatie"/>
        <w:tblW w:w="5000" w:type="pct"/>
        <w:tblLayout w:type="fixed"/>
        <w:tblLook w:val="0620" w:firstRow="1" w:lastRow="0" w:firstColumn="0" w:lastColumn="0" w:noHBand="1" w:noVBand="1"/>
      </w:tblPr>
      <w:tblGrid>
        <w:gridCol w:w="3963"/>
        <w:gridCol w:w="3964"/>
      </w:tblGrid>
      <w:tr w:rsidR="001A1304" w:rsidRPr="00D631F2" w14:paraId="323D6EF2"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BC2DFF" w14:textId="77777777" w:rsidR="001A1304" w:rsidRPr="00D631F2" w:rsidRDefault="001A1304" w:rsidP="001136DC">
            <w:r>
              <w:rPr>
                <w:rStyle w:val="Verwijzingopmerking"/>
              </w:rPr>
              <w:annotationRef/>
            </w:r>
            <w:r>
              <w:t>Gebiedsaanwijzing</w:t>
            </w:r>
          </w:p>
        </w:tc>
      </w:tr>
      <w:tr w:rsidR="001A1304" w:rsidRPr="00D631F2" w14:paraId="641879EF" w14:textId="77777777" w:rsidTr="001136DC">
        <w:tc>
          <w:tcPr>
            <w:tcW w:w="2500" w:type="pct"/>
          </w:tcPr>
          <w:p w14:paraId="79D6158C" w14:textId="77777777" w:rsidR="001A1304" w:rsidRPr="00D631F2" w:rsidRDefault="001A1304" w:rsidP="001136DC">
            <w:r>
              <w:t>gebiedsaanwijzing</w:t>
            </w:r>
          </w:p>
        </w:tc>
        <w:tc>
          <w:tcPr>
            <w:tcW w:w="2500" w:type="pct"/>
          </w:tcPr>
          <w:p w14:paraId="2505A1AF" w14:textId="7162A9A6" w:rsidR="001A1304" w:rsidRPr="00D631F2" w:rsidRDefault="00C362FD" w:rsidP="001136DC">
            <w:r>
              <w:t>Woongebied-</w:t>
            </w:r>
            <w:r w:rsidR="0081449B">
              <w:rPr>
                <w:noProof/>
              </w:rPr>
              <w:t>T</w:t>
            </w:r>
            <w:r>
              <w:t>ransformatie</w:t>
            </w:r>
          </w:p>
        </w:tc>
      </w:tr>
      <w:tr w:rsidR="001A1304" w:rsidRPr="00D631F2" w14:paraId="1D6AE0D8" w14:textId="77777777" w:rsidTr="001136DC">
        <w:tc>
          <w:tcPr>
            <w:tcW w:w="2500" w:type="pct"/>
          </w:tcPr>
          <w:p w14:paraId="1A0AAAFB" w14:textId="77777777" w:rsidR="001A1304" w:rsidRDefault="001A1304" w:rsidP="001136DC">
            <w:r>
              <w:t>type</w:t>
            </w:r>
          </w:p>
        </w:tc>
        <w:tc>
          <w:tcPr>
            <w:tcW w:w="2500" w:type="pct"/>
          </w:tcPr>
          <w:p w14:paraId="264E1AE7" w14:textId="3A4F831A" w:rsidR="001A1304" w:rsidRDefault="00C362FD" w:rsidP="001136DC">
            <w:r>
              <w:t>http://standaarden.omgevingswet.overheid.nl/typegebiedsaanwijzing/id/concept/Functie</w:t>
            </w:r>
          </w:p>
        </w:tc>
      </w:tr>
      <w:tr w:rsidR="001A1304" w:rsidRPr="00D631F2" w14:paraId="2A501443" w14:textId="77777777" w:rsidTr="001136DC">
        <w:tc>
          <w:tcPr>
            <w:tcW w:w="2500" w:type="pct"/>
          </w:tcPr>
          <w:p w14:paraId="2840788A" w14:textId="77777777" w:rsidR="001A1304" w:rsidRPr="00D631F2" w:rsidRDefault="001A1304" w:rsidP="001136DC">
            <w:r w:rsidRPr="00D631F2">
              <w:t>groep</w:t>
            </w:r>
          </w:p>
        </w:tc>
        <w:tc>
          <w:tcPr>
            <w:tcW w:w="2500" w:type="pct"/>
          </w:tcPr>
          <w:p w14:paraId="4C5D1734" w14:textId="23B7D6B2" w:rsidR="001A1304" w:rsidRPr="00D631F2" w:rsidRDefault="00C362FD" w:rsidP="001136DC">
            <w:r>
              <w:t>http://standaarden.omgevingswet.overheid.nl/functie/id/concept/Transformatiegebied</w:t>
            </w:r>
          </w:p>
        </w:tc>
      </w:tr>
      <w:tr w:rsidR="001A1304" w:rsidRPr="00D631F2" w14:paraId="09E11C24" w14:textId="77777777" w:rsidTr="001136D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1304" w:rsidRPr="0049085E" w14:paraId="1953BBBE"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26172B" w14:textId="77777777" w:rsidR="001A1304" w:rsidRPr="0049085E" w:rsidRDefault="001A1304" w:rsidP="001136DC">
                  <w:r>
                    <w:t>Geometrie</w:t>
                  </w:r>
                </w:p>
              </w:tc>
            </w:tr>
            <w:tr w:rsidR="001A1304" w:rsidRPr="0049085E" w14:paraId="12C6A57E" w14:textId="77777777" w:rsidTr="001136DC">
              <w:tc>
                <w:tcPr>
                  <w:tcW w:w="2500" w:type="pct"/>
                </w:tcPr>
                <w:p w14:paraId="3C5629D0" w14:textId="77777777" w:rsidR="001A1304" w:rsidRPr="0049085E" w:rsidRDefault="001A1304" w:rsidP="001136DC">
                  <w:r>
                    <w:t>bestandsnaam</w:t>
                  </w:r>
                </w:p>
              </w:tc>
              <w:tc>
                <w:tcPr>
                  <w:tcW w:w="2500" w:type="pct"/>
                </w:tcPr>
                <w:p w14:paraId="508ED678" w14:textId="42DD6FBF" w:rsidR="001A1304" w:rsidRPr="0049085E" w:rsidRDefault="00C362FD" w:rsidP="001136DC">
                  <w:r>
                    <w:t>gml_Woongebied-Transformatie.gml</w:t>
                  </w:r>
                </w:p>
              </w:tc>
            </w:tr>
            <w:tr w:rsidR="001A1304" w:rsidRPr="0049085E" w14:paraId="2A9155A3" w14:textId="77777777" w:rsidTr="001136DC">
              <w:tc>
                <w:tcPr>
                  <w:tcW w:w="2500" w:type="pct"/>
                </w:tcPr>
                <w:p w14:paraId="69C79BD4" w14:textId="77777777" w:rsidR="001A1304" w:rsidRPr="0049085E" w:rsidRDefault="001A1304" w:rsidP="001136DC">
                  <w:r w:rsidRPr="0049085E">
                    <w:t>noemer</w:t>
                  </w:r>
                </w:p>
              </w:tc>
              <w:tc>
                <w:tcPr>
                  <w:tcW w:w="2500" w:type="pct"/>
                </w:tcPr>
                <w:p w14:paraId="29B1F1AD" w14:textId="6AA6F8DD" w:rsidR="001A1304" w:rsidRPr="0049085E" w:rsidRDefault="00C362FD" w:rsidP="001136DC">
                  <w:r>
                    <w:t>Woongebied-Transformatie</w:t>
                  </w:r>
                </w:p>
              </w:tc>
            </w:tr>
            <w:tr w:rsidR="001A1304" w:rsidRPr="0049085E" w14:paraId="4435834F" w14:textId="77777777" w:rsidTr="001136DC">
              <w:tc>
                <w:tcPr>
                  <w:tcW w:w="2500" w:type="pct"/>
                </w:tcPr>
                <w:p w14:paraId="248F1540" w14:textId="77777777" w:rsidR="001A1304" w:rsidRPr="0049085E" w:rsidRDefault="001A1304" w:rsidP="001136DC">
                  <w:r>
                    <w:t>symboolcode</w:t>
                  </w:r>
                </w:p>
              </w:tc>
              <w:tc>
                <w:tcPr>
                  <w:tcW w:w="2500" w:type="pct"/>
                </w:tcPr>
                <w:p w14:paraId="202EF339" w14:textId="379AEA1F" w:rsidR="001A1304" w:rsidRDefault="001A1304" w:rsidP="001136DC"/>
              </w:tc>
            </w:tr>
            <w:tr w:rsidR="001A1304" w:rsidRPr="0049085E" w14:paraId="228EB873" w14:textId="77777777" w:rsidTr="001136DC">
              <w:tc>
                <w:tcPr>
                  <w:tcW w:w="2500" w:type="pct"/>
                </w:tcPr>
                <w:p w14:paraId="53FB50FA" w14:textId="77777777" w:rsidR="001A1304" w:rsidRPr="0049085E" w:rsidRDefault="001A1304" w:rsidP="001136DC">
                  <w:r w:rsidRPr="0049085E">
                    <w:t>nauwkeurigheid</w:t>
                  </w:r>
                </w:p>
              </w:tc>
              <w:tc>
                <w:tcPr>
                  <w:tcW w:w="2500" w:type="pct"/>
                </w:tcPr>
                <w:p w14:paraId="6B5E7A82" w14:textId="4D146D52" w:rsidR="001A1304" w:rsidRPr="0049085E" w:rsidRDefault="001A1304" w:rsidP="001136DC"/>
              </w:tc>
            </w:tr>
            <w:tr w:rsidR="001A1304" w:rsidRPr="0049085E" w14:paraId="5FEDDFDD" w14:textId="77777777" w:rsidTr="001136DC">
              <w:tc>
                <w:tcPr>
                  <w:tcW w:w="2500" w:type="pct"/>
                </w:tcPr>
                <w:p w14:paraId="5846EAEB" w14:textId="77777777" w:rsidR="001A1304" w:rsidRPr="0049085E" w:rsidRDefault="001A1304" w:rsidP="001136DC">
                  <w:r w:rsidRPr="0049085E">
                    <w:t>bronNauwkeurigheid</w:t>
                  </w:r>
                </w:p>
              </w:tc>
              <w:tc>
                <w:tcPr>
                  <w:tcW w:w="2500" w:type="pct"/>
                </w:tcPr>
                <w:p w14:paraId="33AF1CBA" w14:textId="5BB93FC6" w:rsidR="001A1304" w:rsidRPr="0049085E" w:rsidRDefault="00C362FD" w:rsidP="001136DC">
                  <w:r>
                    <w:t>http://standaarden.omgevingswet.overheid.nl/bronnauwkeurigheid/id/concept/Achtergrond</w:t>
                  </w:r>
                </w:p>
              </w:tc>
            </w:tr>
            <w:tr w:rsidR="001A1304" w:rsidRPr="0049085E" w14:paraId="1E888FA6" w14:textId="77777777" w:rsidTr="001136DC">
              <w:tc>
                <w:tcPr>
                  <w:tcW w:w="2500" w:type="pct"/>
                </w:tcPr>
                <w:p w14:paraId="43B20863" w14:textId="77777777" w:rsidR="001A1304" w:rsidRPr="0049085E" w:rsidRDefault="001A1304" w:rsidP="001136DC">
                  <w:r>
                    <w:t>idealisatie</w:t>
                  </w:r>
                </w:p>
              </w:tc>
              <w:tc>
                <w:tcPr>
                  <w:tcW w:w="2500" w:type="pct"/>
                </w:tcPr>
                <w:p w14:paraId="1FF89569" w14:textId="1352D39A" w:rsidR="001A1304" w:rsidRPr="0049085E" w:rsidRDefault="00C362FD" w:rsidP="001136DC">
                  <w:r>
                    <w:t>http://standaarden.omgevingswet.overheid.nl/idealisatie/id/concept/Exact</w:t>
                  </w:r>
                </w:p>
              </w:tc>
            </w:tr>
          </w:tbl>
          <w:p w14:paraId="77FB971D" w14:textId="77777777" w:rsidR="001A1304" w:rsidRPr="00D631F2" w:rsidRDefault="001A1304" w:rsidP="001136DC"/>
        </w:tc>
      </w:tr>
    </w:tbl>
    <w:p w14:paraId="12D3B8F5" w14:textId="1C013412" w:rsidR="001A1304" w:rsidRDefault="001A1304">
      <w:pPr>
        <w:pStyle w:val="Tekstopmerking"/>
      </w:pPr>
    </w:p>
  </w:comment>
  <w:comment w:id="27" w:author="Martine Rotte" w:date="2023-02-27T14:32:00Z" w:initials="MR">
    <w:tbl>
      <w:tblPr>
        <w:tblStyle w:val="Annotatie"/>
        <w:tblW w:w="5000" w:type="pct"/>
        <w:tblLayout w:type="fixed"/>
        <w:tblLook w:val="0620" w:firstRow="1" w:lastRow="0" w:firstColumn="0" w:lastColumn="0" w:noHBand="1" w:noVBand="1"/>
      </w:tblPr>
      <w:tblGrid>
        <w:gridCol w:w="3963"/>
        <w:gridCol w:w="3964"/>
      </w:tblGrid>
      <w:tr w:rsidR="007D72A2" w:rsidRPr="0049085E" w14:paraId="7F4D0F95"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3751E1" w14:textId="77777777" w:rsidR="007D72A2" w:rsidRPr="0049085E" w:rsidRDefault="007D72A2" w:rsidP="00E866B7">
            <w:r>
              <w:rPr>
                <w:rStyle w:val="Verwijzingopmerking"/>
              </w:rPr>
              <w:annotationRef/>
            </w:r>
            <w:r>
              <w:t>Geometrie</w:t>
            </w:r>
          </w:p>
        </w:tc>
      </w:tr>
      <w:tr w:rsidR="007D72A2" w:rsidRPr="0049085E" w14:paraId="2A3BD264" w14:textId="77777777" w:rsidTr="00E866B7">
        <w:tc>
          <w:tcPr>
            <w:tcW w:w="2500" w:type="pct"/>
          </w:tcPr>
          <w:p w14:paraId="4A5BC815" w14:textId="77777777" w:rsidR="007D72A2" w:rsidRPr="0049085E" w:rsidRDefault="007D72A2" w:rsidP="00E866B7">
            <w:r>
              <w:t>bestandsnaam</w:t>
            </w:r>
          </w:p>
        </w:tc>
        <w:tc>
          <w:tcPr>
            <w:tcW w:w="2500" w:type="pct"/>
          </w:tcPr>
          <w:p w14:paraId="3E179855" w14:textId="62389B51" w:rsidR="007D72A2" w:rsidRPr="0049085E" w:rsidRDefault="007D72A2" w:rsidP="00E866B7">
            <w:r>
              <w:t>gml_Woongebied-Transformatie.gml</w:t>
            </w:r>
          </w:p>
        </w:tc>
      </w:tr>
      <w:tr w:rsidR="007D72A2" w:rsidRPr="0049085E" w14:paraId="061B5F22" w14:textId="77777777" w:rsidTr="00E866B7">
        <w:tc>
          <w:tcPr>
            <w:tcW w:w="2500" w:type="pct"/>
          </w:tcPr>
          <w:p w14:paraId="5403142D" w14:textId="77777777" w:rsidR="007D72A2" w:rsidRPr="0049085E" w:rsidRDefault="007D72A2" w:rsidP="00E866B7">
            <w:r w:rsidRPr="0049085E">
              <w:t>noemer</w:t>
            </w:r>
          </w:p>
        </w:tc>
        <w:tc>
          <w:tcPr>
            <w:tcW w:w="2500" w:type="pct"/>
          </w:tcPr>
          <w:p w14:paraId="1529F7FD" w14:textId="3696BE81" w:rsidR="007D72A2" w:rsidRPr="0049085E" w:rsidRDefault="007D72A2" w:rsidP="00E866B7">
            <w:r>
              <w:t>Woongebied-Transformatie</w:t>
            </w:r>
          </w:p>
        </w:tc>
      </w:tr>
      <w:tr w:rsidR="007D72A2" w:rsidRPr="0049085E" w14:paraId="78307FC8" w14:textId="77777777" w:rsidTr="00E866B7">
        <w:tc>
          <w:tcPr>
            <w:tcW w:w="2500" w:type="pct"/>
          </w:tcPr>
          <w:p w14:paraId="631D53FF" w14:textId="77777777" w:rsidR="007D72A2" w:rsidRPr="0049085E" w:rsidRDefault="007D72A2" w:rsidP="00E866B7">
            <w:r>
              <w:t>symboolcode</w:t>
            </w:r>
          </w:p>
        </w:tc>
        <w:tc>
          <w:tcPr>
            <w:tcW w:w="2500" w:type="pct"/>
          </w:tcPr>
          <w:p w14:paraId="772C43C3" w14:textId="50173860" w:rsidR="007D72A2" w:rsidRDefault="007D72A2" w:rsidP="00E866B7"/>
        </w:tc>
      </w:tr>
      <w:tr w:rsidR="007D72A2" w:rsidRPr="0049085E" w14:paraId="6D995B8A" w14:textId="77777777" w:rsidTr="00E866B7">
        <w:tc>
          <w:tcPr>
            <w:tcW w:w="2500" w:type="pct"/>
          </w:tcPr>
          <w:p w14:paraId="77A303E1" w14:textId="77777777" w:rsidR="007D72A2" w:rsidRPr="0049085E" w:rsidRDefault="007D72A2" w:rsidP="00E866B7">
            <w:r w:rsidRPr="0049085E">
              <w:t>nauwkeurigheid</w:t>
            </w:r>
          </w:p>
        </w:tc>
        <w:tc>
          <w:tcPr>
            <w:tcW w:w="2500" w:type="pct"/>
          </w:tcPr>
          <w:p w14:paraId="43D8C20E" w14:textId="25DA88BA" w:rsidR="007D72A2" w:rsidRPr="0049085E" w:rsidRDefault="007D72A2" w:rsidP="00E866B7"/>
        </w:tc>
      </w:tr>
      <w:tr w:rsidR="007D72A2" w:rsidRPr="0049085E" w14:paraId="3D7994EE" w14:textId="77777777" w:rsidTr="00E866B7">
        <w:tc>
          <w:tcPr>
            <w:tcW w:w="2500" w:type="pct"/>
          </w:tcPr>
          <w:p w14:paraId="2F59AFC6" w14:textId="77777777" w:rsidR="007D72A2" w:rsidRPr="0049085E" w:rsidRDefault="007D72A2" w:rsidP="00E866B7">
            <w:r w:rsidRPr="0049085E">
              <w:t>bronNauwkeurigheid</w:t>
            </w:r>
          </w:p>
        </w:tc>
        <w:tc>
          <w:tcPr>
            <w:tcW w:w="2500" w:type="pct"/>
          </w:tcPr>
          <w:p w14:paraId="1EB91579" w14:textId="09C53D0E" w:rsidR="007D72A2" w:rsidRPr="0049085E" w:rsidRDefault="007D72A2" w:rsidP="00E866B7">
            <w:r>
              <w:t>http://standaarden.omgevingswet.overheid.nl/bronnauwkeurigheid/id/concept/Achtergrond</w:t>
            </w:r>
          </w:p>
        </w:tc>
      </w:tr>
      <w:tr w:rsidR="007D72A2" w:rsidRPr="0049085E" w14:paraId="7DE3C64A" w14:textId="77777777" w:rsidTr="00E866B7">
        <w:tc>
          <w:tcPr>
            <w:tcW w:w="2500" w:type="pct"/>
          </w:tcPr>
          <w:p w14:paraId="7C533D5B" w14:textId="77777777" w:rsidR="007D72A2" w:rsidRPr="0049085E" w:rsidRDefault="007D72A2" w:rsidP="00E866B7">
            <w:r>
              <w:t>idealisatie</w:t>
            </w:r>
          </w:p>
        </w:tc>
        <w:tc>
          <w:tcPr>
            <w:tcW w:w="2500" w:type="pct"/>
          </w:tcPr>
          <w:p w14:paraId="2065D687" w14:textId="6F76BE0F" w:rsidR="007D72A2" w:rsidRPr="0049085E" w:rsidRDefault="007D72A2" w:rsidP="00E866B7">
            <w:r>
              <w:t>http://standaarden.omgevingswet.overheid.nl/idealisatie/id/concept/Exact</w:t>
            </w:r>
          </w:p>
        </w:tc>
      </w:tr>
      <w:tr w:rsidR="007D72A2" w:rsidRPr="0049085E" w14:paraId="069807B2" w14:textId="77777777" w:rsidTr="00E866B7">
        <w:tc>
          <w:tcPr>
            <w:tcW w:w="2500" w:type="pct"/>
          </w:tcPr>
          <w:p w14:paraId="263B0F81" w14:textId="77777777" w:rsidR="007D72A2" w:rsidRDefault="007D72A2" w:rsidP="00E866B7">
            <w:r>
              <w:t>regelingsgebied</w:t>
            </w:r>
          </w:p>
        </w:tc>
        <w:tc>
          <w:tcPr>
            <w:tcW w:w="2500" w:type="pct"/>
          </w:tcPr>
          <w:p w14:paraId="42CE7CD6" w14:textId="211E055A" w:rsidR="007D72A2" w:rsidRDefault="007D72A2" w:rsidP="00E866B7">
            <w:r>
              <w:t>Onwaar</w:t>
            </w:r>
          </w:p>
        </w:tc>
      </w:tr>
    </w:tbl>
    <w:p w14:paraId="72C92EF7" w14:textId="116BE500" w:rsidR="007D72A2" w:rsidRDefault="007D72A2">
      <w:pPr>
        <w:pStyle w:val="Tekstopmerking"/>
      </w:pPr>
    </w:p>
  </w:comment>
  <w:comment w:id="28" w:author="Martine Rotte" w:date="2023-02-27T14:33:00Z" w:initials="MR">
    <w:tbl>
      <w:tblPr>
        <w:tblStyle w:val="Annotatie"/>
        <w:tblW w:w="5000" w:type="pct"/>
        <w:tblLayout w:type="fixed"/>
        <w:tblLook w:val="0620" w:firstRow="1" w:lastRow="0" w:firstColumn="0" w:lastColumn="0" w:noHBand="1" w:noVBand="1"/>
      </w:tblPr>
      <w:tblGrid>
        <w:gridCol w:w="3963"/>
        <w:gridCol w:w="3964"/>
      </w:tblGrid>
      <w:tr w:rsidR="0092201B" w:rsidRPr="0049085E" w14:paraId="3D7120DE"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CEF3F1" w14:textId="77777777" w:rsidR="0092201B" w:rsidRPr="0049085E" w:rsidRDefault="0092201B" w:rsidP="00E866B7">
            <w:r>
              <w:rPr>
                <w:rStyle w:val="Verwijzingopmerking"/>
              </w:rPr>
              <w:annotationRef/>
            </w:r>
            <w:r>
              <w:t>Geometrie</w:t>
            </w:r>
          </w:p>
        </w:tc>
      </w:tr>
      <w:tr w:rsidR="0092201B" w:rsidRPr="0049085E" w14:paraId="0B1A23AB" w14:textId="77777777" w:rsidTr="00E866B7">
        <w:tc>
          <w:tcPr>
            <w:tcW w:w="2500" w:type="pct"/>
          </w:tcPr>
          <w:p w14:paraId="3806C6F5" w14:textId="77777777" w:rsidR="0092201B" w:rsidRPr="0049085E" w:rsidRDefault="0092201B" w:rsidP="00E866B7">
            <w:r>
              <w:t>bestandsnaam</w:t>
            </w:r>
          </w:p>
        </w:tc>
        <w:tc>
          <w:tcPr>
            <w:tcW w:w="2500" w:type="pct"/>
          </w:tcPr>
          <w:p w14:paraId="770B6477" w14:textId="63A9A6AA" w:rsidR="0092201B" w:rsidRPr="0049085E" w:rsidRDefault="0092201B" w:rsidP="00E866B7">
            <w:r>
              <w:t>gml_Woongebied-Transformatie.gml</w:t>
            </w:r>
          </w:p>
        </w:tc>
      </w:tr>
      <w:tr w:rsidR="0092201B" w:rsidRPr="0049085E" w14:paraId="372476F0" w14:textId="77777777" w:rsidTr="00E866B7">
        <w:tc>
          <w:tcPr>
            <w:tcW w:w="2500" w:type="pct"/>
          </w:tcPr>
          <w:p w14:paraId="04D7031C" w14:textId="77777777" w:rsidR="0092201B" w:rsidRPr="0049085E" w:rsidRDefault="0092201B" w:rsidP="00E866B7">
            <w:r w:rsidRPr="0049085E">
              <w:t>noemer</w:t>
            </w:r>
          </w:p>
        </w:tc>
        <w:tc>
          <w:tcPr>
            <w:tcW w:w="2500" w:type="pct"/>
          </w:tcPr>
          <w:p w14:paraId="479EEE30" w14:textId="0439E434" w:rsidR="0092201B" w:rsidRPr="0049085E" w:rsidRDefault="0092201B" w:rsidP="00E866B7">
            <w:r>
              <w:t>Woongebied-Transformatie</w:t>
            </w:r>
          </w:p>
        </w:tc>
      </w:tr>
      <w:tr w:rsidR="0092201B" w:rsidRPr="0049085E" w14:paraId="0944FE02" w14:textId="77777777" w:rsidTr="00E866B7">
        <w:tc>
          <w:tcPr>
            <w:tcW w:w="2500" w:type="pct"/>
          </w:tcPr>
          <w:p w14:paraId="0CF3A451" w14:textId="77777777" w:rsidR="0092201B" w:rsidRPr="0049085E" w:rsidRDefault="0092201B" w:rsidP="00E866B7">
            <w:r>
              <w:t>symboolcode</w:t>
            </w:r>
          </w:p>
        </w:tc>
        <w:tc>
          <w:tcPr>
            <w:tcW w:w="2500" w:type="pct"/>
          </w:tcPr>
          <w:p w14:paraId="79F363B5" w14:textId="3BF452AB" w:rsidR="0092201B" w:rsidRDefault="0092201B" w:rsidP="00E866B7"/>
        </w:tc>
      </w:tr>
      <w:tr w:rsidR="0092201B" w:rsidRPr="0049085E" w14:paraId="78AD96A4" w14:textId="77777777" w:rsidTr="00E866B7">
        <w:tc>
          <w:tcPr>
            <w:tcW w:w="2500" w:type="pct"/>
          </w:tcPr>
          <w:p w14:paraId="36D151E4" w14:textId="77777777" w:rsidR="0092201B" w:rsidRPr="0049085E" w:rsidRDefault="0092201B" w:rsidP="00E866B7">
            <w:r w:rsidRPr="0049085E">
              <w:t>nauwkeurigheid</w:t>
            </w:r>
          </w:p>
        </w:tc>
        <w:tc>
          <w:tcPr>
            <w:tcW w:w="2500" w:type="pct"/>
          </w:tcPr>
          <w:p w14:paraId="173F7664" w14:textId="2714314E" w:rsidR="0092201B" w:rsidRPr="0049085E" w:rsidRDefault="0092201B" w:rsidP="00E866B7"/>
        </w:tc>
      </w:tr>
      <w:tr w:rsidR="0092201B" w:rsidRPr="0049085E" w14:paraId="5650E88D" w14:textId="77777777" w:rsidTr="00E866B7">
        <w:tc>
          <w:tcPr>
            <w:tcW w:w="2500" w:type="pct"/>
          </w:tcPr>
          <w:p w14:paraId="36791A40" w14:textId="77777777" w:rsidR="0092201B" w:rsidRPr="0049085E" w:rsidRDefault="0092201B" w:rsidP="00E866B7">
            <w:r w:rsidRPr="0049085E">
              <w:t>bronNauwkeurigheid</w:t>
            </w:r>
          </w:p>
        </w:tc>
        <w:tc>
          <w:tcPr>
            <w:tcW w:w="2500" w:type="pct"/>
          </w:tcPr>
          <w:p w14:paraId="5EF0C8B6" w14:textId="3AF7883F" w:rsidR="0092201B" w:rsidRPr="0049085E" w:rsidRDefault="0092201B" w:rsidP="00E866B7">
            <w:r>
              <w:t>http://standaarden.omgevingswet.overheid.nl/bronnauwkeurigheid/id/concept/Achtergrond</w:t>
            </w:r>
          </w:p>
        </w:tc>
      </w:tr>
      <w:tr w:rsidR="0092201B" w:rsidRPr="0049085E" w14:paraId="0793D398" w14:textId="77777777" w:rsidTr="00E866B7">
        <w:tc>
          <w:tcPr>
            <w:tcW w:w="2500" w:type="pct"/>
          </w:tcPr>
          <w:p w14:paraId="78F63B6A" w14:textId="77777777" w:rsidR="0092201B" w:rsidRPr="0049085E" w:rsidRDefault="0092201B" w:rsidP="00E866B7">
            <w:r>
              <w:t>idealisatie</w:t>
            </w:r>
          </w:p>
        </w:tc>
        <w:tc>
          <w:tcPr>
            <w:tcW w:w="2500" w:type="pct"/>
          </w:tcPr>
          <w:p w14:paraId="19525BAE" w14:textId="468649A7" w:rsidR="0092201B" w:rsidRPr="0049085E" w:rsidRDefault="0092201B" w:rsidP="00E866B7">
            <w:r>
              <w:t>http://standaarden.omgevingswet.overheid.nl/idealisatie/id/concept/Exact</w:t>
            </w:r>
          </w:p>
        </w:tc>
      </w:tr>
      <w:tr w:rsidR="0092201B" w:rsidRPr="0049085E" w14:paraId="7EB9225B" w14:textId="77777777" w:rsidTr="00E866B7">
        <w:tc>
          <w:tcPr>
            <w:tcW w:w="2500" w:type="pct"/>
          </w:tcPr>
          <w:p w14:paraId="4D29163B" w14:textId="77777777" w:rsidR="0092201B" w:rsidRDefault="0092201B" w:rsidP="00E866B7">
            <w:r>
              <w:t>regelingsgebied</w:t>
            </w:r>
          </w:p>
        </w:tc>
        <w:tc>
          <w:tcPr>
            <w:tcW w:w="2500" w:type="pct"/>
          </w:tcPr>
          <w:p w14:paraId="3C46AF20" w14:textId="13A4A4D0" w:rsidR="0092201B" w:rsidRDefault="0092201B" w:rsidP="00E866B7">
            <w:r>
              <w:t>Onwaar</w:t>
            </w:r>
          </w:p>
        </w:tc>
      </w:tr>
    </w:tbl>
    <w:p w14:paraId="642751A6" w14:textId="1F68050E" w:rsidR="0092201B" w:rsidRDefault="0092201B">
      <w:pPr>
        <w:pStyle w:val="Tekstopmerking"/>
      </w:pPr>
    </w:p>
  </w:comment>
  <w:comment w:id="29" w:author="Martine Rotte" w:date="2023-02-27T14:34:00Z" w:initials="MR">
    <w:tbl>
      <w:tblPr>
        <w:tblStyle w:val="Annotatie"/>
        <w:tblW w:w="5000" w:type="pct"/>
        <w:tblLayout w:type="fixed"/>
        <w:tblLook w:val="0620" w:firstRow="1" w:lastRow="0" w:firstColumn="0" w:lastColumn="0" w:noHBand="1" w:noVBand="1"/>
      </w:tblPr>
      <w:tblGrid>
        <w:gridCol w:w="3963"/>
        <w:gridCol w:w="3964"/>
      </w:tblGrid>
      <w:tr w:rsidR="001F76F9" w:rsidRPr="0049085E" w14:paraId="12A19DC6"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5C1515" w14:textId="77777777" w:rsidR="001F76F9" w:rsidRPr="0049085E" w:rsidRDefault="001F76F9" w:rsidP="00E866B7">
            <w:r>
              <w:rPr>
                <w:rStyle w:val="Verwijzingopmerking"/>
              </w:rPr>
              <w:annotationRef/>
            </w:r>
            <w:r>
              <w:t>Geometrie</w:t>
            </w:r>
          </w:p>
        </w:tc>
      </w:tr>
      <w:tr w:rsidR="001F76F9" w:rsidRPr="0049085E" w14:paraId="64DFD6A4" w14:textId="77777777" w:rsidTr="00E866B7">
        <w:tc>
          <w:tcPr>
            <w:tcW w:w="2500" w:type="pct"/>
          </w:tcPr>
          <w:p w14:paraId="5D2E71EB" w14:textId="77777777" w:rsidR="001F76F9" w:rsidRPr="0049085E" w:rsidRDefault="001F76F9" w:rsidP="00E866B7">
            <w:r>
              <w:t>bestandsnaam</w:t>
            </w:r>
          </w:p>
        </w:tc>
        <w:tc>
          <w:tcPr>
            <w:tcW w:w="2500" w:type="pct"/>
          </w:tcPr>
          <w:p w14:paraId="59D53F07" w14:textId="13ACDACE" w:rsidR="001F76F9" w:rsidRPr="0049085E" w:rsidRDefault="001F76F9" w:rsidP="00E866B7">
            <w:r>
              <w:t>gml_Woongebied-Transformatie.gml</w:t>
            </w:r>
          </w:p>
        </w:tc>
      </w:tr>
      <w:tr w:rsidR="001F76F9" w:rsidRPr="0049085E" w14:paraId="7F6A2E8D" w14:textId="77777777" w:rsidTr="00E866B7">
        <w:tc>
          <w:tcPr>
            <w:tcW w:w="2500" w:type="pct"/>
          </w:tcPr>
          <w:p w14:paraId="7A3A4F61" w14:textId="77777777" w:rsidR="001F76F9" w:rsidRPr="0049085E" w:rsidRDefault="001F76F9" w:rsidP="00E866B7">
            <w:r w:rsidRPr="0049085E">
              <w:t>noemer</w:t>
            </w:r>
          </w:p>
        </w:tc>
        <w:tc>
          <w:tcPr>
            <w:tcW w:w="2500" w:type="pct"/>
          </w:tcPr>
          <w:p w14:paraId="2A043B78" w14:textId="2A194204" w:rsidR="001F76F9" w:rsidRPr="0049085E" w:rsidRDefault="001F76F9" w:rsidP="00E866B7">
            <w:r>
              <w:t>Woongebied-Transformatie</w:t>
            </w:r>
          </w:p>
        </w:tc>
      </w:tr>
      <w:tr w:rsidR="001F76F9" w:rsidRPr="0049085E" w14:paraId="312E8E4E" w14:textId="77777777" w:rsidTr="00E866B7">
        <w:tc>
          <w:tcPr>
            <w:tcW w:w="2500" w:type="pct"/>
          </w:tcPr>
          <w:p w14:paraId="2788CDC3" w14:textId="77777777" w:rsidR="001F76F9" w:rsidRPr="0049085E" w:rsidRDefault="001F76F9" w:rsidP="00E866B7">
            <w:r>
              <w:t>symboolcode</w:t>
            </w:r>
          </w:p>
        </w:tc>
        <w:tc>
          <w:tcPr>
            <w:tcW w:w="2500" w:type="pct"/>
          </w:tcPr>
          <w:p w14:paraId="464A731A" w14:textId="26066607" w:rsidR="001F76F9" w:rsidRDefault="001F76F9" w:rsidP="00E866B7"/>
        </w:tc>
      </w:tr>
      <w:tr w:rsidR="001F76F9" w:rsidRPr="0049085E" w14:paraId="200F68B9" w14:textId="77777777" w:rsidTr="00E866B7">
        <w:tc>
          <w:tcPr>
            <w:tcW w:w="2500" w:type="pct"/>
          </w:tcPr>
          <w:p w14:paraId="6216025A" w14:textId="77777777" w:rsidR="001F76F9" w:rsidRPr="0049085E" w:rsidRDefault="001F76F9" w:rsidP="00E866B7">
            <w:r w:rsidRPr="0049085E">
              <w:t>nauwkeurigheid</w:t>
            </w:r>
          </w:p>
        </w:tc>
        <w:tc>
          <w:tcPr>
            <w:tcW w:w="2500" w:type="pct"/>
          </w:tcPr>
          <w:p w14:paraId="0165237F" w14:textId="5E84D476" w:rsidR="001F76F9" w:rsidRPr="0049085E" w:rsidRDefault="001F76F9" w:rsidP="00E866B7"/>
        </w:tc>
      </w:tr>
      <w:tr w:rsidR="001F76F9" w:rsidRPr="0049085E" w14:paraId="29CC020D" w14:textId="77777777" w:rsidTr="00E866B7">
        <w:tc>
          <w:tcPr>
            <w:tcW w:w="2500" w:type="pct"/>
          </w:tcPr>
          <w:p w14:paraId="0A3153C8" w14:textId="77777777" w:rsidR="001F76F9" w:rsidRPr="0049085E" w:rsidRDefault="001F76F9" w:rsidP="00E866B7">
            <w:r w:rsidRPr="0049085E">
              <w:t>bronNauwkeurigheid</w:t>
            </w:r>
          </w:p>
        </w:tc>
        <w:tc>
          <w:tcPr>
            <w:tcW w:w="2500" w:type="pct"/>
          </w:tcPr>
          <w:p w14:paraId="2167E514" w14:textId="72969265" w:rsidR="001F76F9" w:rsidRPr="0049085E" w:rsidRDefault="001F76F9" w:rsidP="00E866B7">
            <w:r>
              <w:t>http://standaarden.omgevingswet.overheid.nl/bronnauwkeurigheid/id/concept/Achtergrond</w:t>
            </w:r>
          </w:p>
        </w:tc>
      </w:tr>
      <w:tr w:rsidR="001F76F9" w:rsidRPr="0049085E" w14:paraId="04C3D856" w14:textId="77777777" w:rsidTr="00E866B7">
        <w:tc>
          <w:tcPr>
            <w:tcW w:w="2500" w:type="pct"/>
          </w:tcPr>
          <w:p w14:paraId="12777D63" w14:textId="77777777" w:rsidR="001F76F9" w:rsidRPr="0049085E" w:rsidRDefault="001F76F9" w:rsidP="00E866B7">
            <w:r>
              <w:t>idealisatie</w:t>
            </w:r>
          </w:p>
        </w:tc>
        <w:tc>
          <w:tcPr>
            <w:tcW w:w="2500" w:type="pct"/>
          </w:tcPr>
          <w:p w14:paraId="0D11F3D5" w14:textId="2ECCDDAA" w:rsidR="001F76F9" w:rsidRPr="0049085E" w:rsidRDefault="001F76F9" w:rsidP="00E866B7">
            <w:r>
              <w:t>http://standaarden.omgevingswet.overheid.nl/idealisatie/id/concept/Exact</w:t>
            </w:r>
          </w:p>
        </w:tc>
      </w:tr>
      <w:tr w:rsidR="001F76F9" w:rsidRPr="0049085E" w14:paraId="1DC64451" w14:textId="77777777" w:rsidTr="00E866B7">
        <w:tc>
          <w:tcPr>
            <w:tcW w:w="2500" w:type="pct"/>
          </w:tcPr>
          <w:p w14:paraId="684EFB92" w14:textId="77777777" w:rsidR="001F76F9" w:rsidRDefault="001F76F9" w:rsidP="00E866B7">
            <w:r>
              <w:t>regelingsgebied</w:t>
            </w:r>
          </w:p>
        </w:tc>
        <w:tc>
          <w:tcPr>
            <w:tcW w:w="2500" w:type="pct"/>
          </w:tcPr>
          <w:p w14:paraId="39160B8F" w14:textId="084D97CD" w:rsidR="001F76F9" w:rsidRDefault="001F76F9" w:rsidP="00E866B7">
            <w:r>
              <w:t>Onwaar</w:t>
            </w:r>
          </w:p>
        </w:tc>
      </w:tr>
    </w:tbl>
    <w:p w14:paraId="5948FF03" w14:textId="5A37A952" w:rsidR="001F76F9" w:rsidRDefault="001F76F9">
      <w:pPr>
        <w:pStyle w:val="Tekstopmerking"/>
      </w:pPr>
    </w:p>
  </w:comment>
  <w:comment w:id="30" w:author="Eveline Braat" w:date="2023-02-24T13:52:00Z" w:initials="EB">
    <w:tbl>
      <w:tblPr>
        <w:tblStyle w:val="Annotatie"/>
        <w:tblW w:w="5000" w:type="pct"/>
        <w:tblLayout w:type="fixed"/>
        <w:tblLook w:val="0620" w:firstRow="1" w:lastRow="0" w:firstColumn="0" w:lastColumn="0" w:noHBand="1" w:noVBand="1"/>
      </w:tblPr>
      <w:tblGrid>
        <w:gridCol w:w="3963"/>
        <w:gridCol w:w="3964"/>
      </w:tblGrid>
      <w:tr w:rsidR="00316A3C" w:rsidRPr="0049085E" w14:paraId="0AEB98F5"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9B3922" w14:textId="77777777" w:rsidR="00316A3C" w:rsidRPr="0049085E" w:rsidRDefault="00316A3C">
            <w:r>
              <w:rPr>
                <w:rStyle w:val="Verwijzingopmerking"/>
              </w:rPr>
              <w:annotationRef/>
            </w:r>
            <w:r>
              <w:t>Geometrie</w:t>
            </w:r>
          </w:p>
        </w:tc>
      </w:tr>
      <w:tr w:rsidR="00316A3C" w:rsidRPr="0049085E" w14:paraId="4E254108" w14:textId="77777777">
        <w:tc>
          <w:tcPr>
            <w:tcW w:w="2500" w:type="pct"/>
          </w:tcPr>
          <w:p w14:paraId="0B57AD0C" w14:textId="77777777" w:rsidR="00316A3C" w:rsidRPr="0049085E" w:rsidRDefault="00316A3C">
            <w:r>
              <w:t>bestandsnaam</w:t>
            </w:r>
          </w:p>
        </w:tc>
        <w:tc>
          <w:tcPr>
            <w:tcW w:w="2500" w:type="pct"/>
          </w:tcPr>
          <w:p w14:paraId="3D96681F" w14:textId="63131F17" w:rsidR="00316A3C" w:rsidRPr="0049085E" w:rsidRDefault="00316A3C">
            <w:r>
              <w:t>gml_Beganegrond.gml</w:t>
            </w:r>
          </w:p>
        </w:tc>
      </w:tr>
      <w:tr w:rsidR="00316A3C" w:rsidRPr="0049085E" w14:paraId="43BC8EAF" w14:textId="77777777">
        <w:tc>
          <w:tcPr>
            <w:tcW w:w="2500" w:type="pct"/>
          </w:tcPr>
          <w:p w14:paraId="063CAC99" w14:textId="77777777" w:rsidR="00316A3C" w:rsidRPr="0049085E" w:rsidRDefault="00316A3C">
            <w:r w:rsidRPr="0049085E">
              <w:t>noemer</w:t>
            </w:r>
          </w:p>
        </w:tc>
        <w:tc>
          <w:tcPr>
            <w:tcW w:w="2500" w:type="pct"/>
          </w:tcPr>
          <w:p w14:paraId="60B61124" w14:textId="6453A127" w:rsidR="00316A3C" w:rsidRPr="0049085E" w:rsidRDefault="00316A3C">
            <w:r>
              <w:t>Begane grond</w:t>
            </w:r>
          </w:p>
        </w:tc>
      </w:tr>
      <w:tr w:rsidR="00316A3C" w:rsidRPr="0049085E" w14:paraId="4E2D4D46" w14:textId="77777777">
        <w:tc>
          <w:tcPr>
            <w:tcW w:w="2500" w:type="pct"/>
          </w:tcPr>
          <w:p w14:paraId="33BAAC09" w14:textId="77777777" w:rsidR="00316A3C" w:rsidRPr="0049085E" w:rsidRDefault="00316A3C">
            <w:r>
              <w:t>symboolcode</w:t>
            </w:r>
          </w:p>
        </w:tc>
        <w:tc>
          <w:tcPr>
            <w:tcW w:w="2500" w:type="pct"/>
          </w:tcPr>
          <w:p w14:paraId="1B66B4A8" w14:textId="775A45C8" w:rsidR="00316A3C" w:rsidRDefault="00316A3C"/>
        </w:tc>
      </w:tr>
      <w:tr w:rsidR="00316A3C" w:rsidRPr="0049085E" w14:paraId="4B9BC9DD" w14:textId="77777777">
        <w:tc>
          <w:tcPr>
            <w:tcW w:w="2500" w:type="pct"/>
          </w:tcPr>
          <w:p w14:paraId="3AFA51C5" w14:textId="77777777" w:rsidR="00316A3C" w:rsidRPr="0049085E" w:rsidRDefault="00316A3C">
            <w:r w:rsidRPr="0049085E">
              <w:t>nauwkeurigheid</w:t>
            </w:r>
          </w:p>
        </w:tc>
        <w:tc>
          <w:tcPr>
            <w:tcW w:w="2500" w:type="pct"/>
          </w:tcPr>
          <w:p w14:paraId="301FB627" w14:textId="5D340A15" w:rsidR="00316A3C" w:rsidRPr="0049085E" w:rsidRDefault="00316A3C"/>
        </w:tc>
      </w:tr>
      <w:tr w:rsidR="00316A3C" w:rsidRPr="0049085E" w14:paraId="05EE2B04" w14:textId="77777777">
        <w:tc>
          <w:tcPr>
            <w:tcW w:w="2500" w:type="pct"/>
          </w:tcPr>
          <w:p w14:paraId="329BF901" w14:textId="77777777" w:rsidR="00316A3C" w:rsidRPr="0049085E" w:rsidRDefault="00316A3C">
            <w:r w:rsidRPr="0049085E">
              <w:t>bronNauwkeurigheid</w:t>
            </w:r>
          </w:p>
        </w:tc>
        <w:tc>
          <w:tcPr>
            <w:tcW w:w="2500" w:type="pct"/>
          </w:tcPr>
          <w:p w14:paraId="24AC6D69" w14:textId="60F4B405" w:rsidR="00316A3C" w:rsidRPr="0049085E" w:rsidRDefault="00316A3C">
            <w:r>
              <w:t>http://standaarden.omgevingswet.overheid.nl/bronnauwkeurigheid/id/concept/Achtergrond</w:t>
            </w:r>
          </w:p>
        </w:tc>
      </w:tr>
      <w:tr w:rsidR="00316A3C" w:rsidRPr="0049085E" w14:paraId="63706BC6" w14:textId="77777777">
        <w:tc>
          <w:tcPr>
            <w:tcW w:w="2500" w:type="pct"/>
          </w:tcPr>
          <w:p w14:paraId="1CF4F213" w14:textId="77777777" w:rsidR="00316A3C" w:rsidRPr="0049085E" w:rsidRDefault="00316A3C">
            <w:r>
              <w:t>idealisatie</w:t>
            </w:r>
          </w:p>
        </w:tc>
        <w:tc>
          <w:tcPr>
            <w:tcW w:w="2500" w:type="pct"/>
          </w:tcPr>
          <w:p w14:paraId="7BF79086" w14:textId="0BC305D3" w:rsidR="00316A3C" w:rsidRPr="0049085E" w:rsidRDefault="00316A3C">
            <w:r>
              <w:t>http://standaarden.omgevingswet.overheid.nl/idealisatie/id/concept/Exact</w:t>
            </w:r>
          </w:p>
        </w:tc>
      </w:tr>
      <w:tr w:rsidR="00316A3C" w:rsidRPr="0049085E" w14:paraId="722900B5" w14:textId="77777777">
        <w:tc>
          <w:tcPr>
            <w:tcW w:w="2500" w:type="pct"/>
          </w:tcPr>
          <w:p w14:paraId="6AE377F3" w14:textId="77777777" w:rsidR="00316A3C" w:rsidRDefault="00316A3C">
            <w:r>
              <w:t>regelingsgebied</w:t>
            </w:r>
          </w:p>
        </w:tc>
        <w:tc>
          <w:tcPr>
            <w:tcW w:w="2500" w:type="pct"/>
          </w:tcPr>
          <w:p w14:paraId="337D8A22" w14:textId="7F418501" w:rsidR="00316A3C" w:rsidRDefault="00316A3C">
            <w:r>
              <w:t>Onwaar</w:t>
            </w:r>
          </w:p>
        </w:tc>
      </w:tr>
    </w:tbl>
    <w:p w14:paraId="5ECBEC07" w14:textId="2A0D0F19" w:rsidR="00316A3C" w:rsidRDefault="00316A3C">
      <w:pPr>
        <w:pStyle w:val="Tekstopmerking"/>
      </w:pPr>
    </w:p>
  </w:comment>
  <w:comment w:id="31" w:author="Eveline Braat" w:date="2023-02-24T13:53:00Z" w:initials="EB">
    <w:tbl>
      <w:tblPr>
        <w:tblStyle w:val="Annotatie"/>
        <w:tblW w:w="5000" w:type="pct"/>
        <w:tblLayout w:type="fixed"/>
        <w:tblLook w:val="0620" w:firstRow="1" w:lastRow="0" w:firstColumn="0" w:lastColumn="0" w:noHBand="1" w:noVBand="1"/>
      </w:tblPr>
      <w:tblGrid>
        <w:gridCol w:w="3963"/>
        <w:gridCol w:w="3964"/>
      </w:tblGrid>
      <w:tr w:rsidR="004D5D21" w:rsidRPr="0049085E" w14:paraId="563360CA"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A453E5" w14:textId="77777777" w:rsidR="004D5D21" w:rsidRPr="0049085E" w:rsidRDefault="004D5D21">
            <w:r>
              <w:rPr>
                <w:rStyle w:val="Verwijzingopmerking"/>
              </w:rPr>
              <w:annotationRef/>
            </w:r>
            <w:r>
              <w:t>Geometrie</w:t>
            </w:r>
          </w:p>
        </w:tc>
      </w:tr>
      <w:tr w:rsidR="004D5D21" w:rsidRPr="0049085E" w14:paraId="2395CDB4" w14:textId="77777777">
        <w:tc>
          <w:tcPr>
            <w:tcW w:w="2500" w:type="pct"/>
          </w:tcPr>
          <w:p w14:paraId="0C15151B" w14:textId="77777777" w:rsidR="004D5D21" w:rsidRPr="0049085E" w:rsidRDefault="004D5D21">
            <w:r>
              <w:t>bestandsnaam</w:t>
            </w:r>
          </w:p>
        </w:tc>
        <w:tc>
          <w:tcPr>
            <w:tcW w:w="2500" w:type="pct"/>
          </w:tcPr>
          <w:p w14:paraId="1FD7599E" w14:textId="46545960" w:rsidR="004D5D21" w:rsidRPr="0049085E" w:rsidRDefault="004D5D21">
            <w:r>
              <w:t>gml_Beganegrond.gml</w:t>
            </w:r>
          </w:p>
        </w:tc>
      </w:tr>
      <w:tr w:rsidR="004D5D21" w:rsidRPr="0049085E" w14:paraId="7E9C6974" w14:textId="77777777">
        <w:tc>
          <w:tcPr>
            <w:tcW w:w="2500" w:type="pct"/>
          </w:tcPr>
          <w:p w14:paraId="45013AEC" w14:textId="77777777" w:rsidR="004D5D21" w:rsidRPr="0049085E" w:rsidRDefault="004D5D21">
            <w:r w:rsidRPr="0049085E">
              <w:t>noemer</w:t>
            </w:r>
          </w:p>
        </w:tc>
        <w:tc>
          <w:tcPr>
            <w:tcW w:w="2500" w:type="pct"/>
          </w:tcPr>
          <w:p w14:paraId="5B3E42FA" w14:textId="65C6D56C" w:rsidR="004D5D21" w:rsidRPr="0049085E" w:rsidRDefault="004D5D21">
            <w:r>
              <w:t>Begane grond</w:t>
            </w:r>
          </w:p>
        </w:tc>
      </w:tr>
      <w:tr w:rsidR="004D5D21" w:rsidRPr="0049085E" w14:paraId="2A615C1C" w14:textId="77777777">
        <w:tc>
          <w:tcPr>
            <w:tcW w:w="2500" w:type="pct"/>
          </w:tcPr>
          <w:p w14:paraId="518671EA" w14:textId="77777777" w:rsidR="004D5D21" w:rsidRPr="0049085E" w:rsidRDefault="004D5D21">
            <w:r>
              <w:t>symboolcode</w:t>
            </w:r>
          </w:p>
        </w:tc>
        <w:tc>
          <w:tcPr>
            <w:tcW w:w="2500" w:type="pct"/>
          </w:tcPr>
          <w:p w14:paraId="2DCCF1B4" w14:textId="17F68E31" w:rsidR="004D5D21" w:rsidRDefault="004D5D21"/>
        </w:tc>
      </w:tr>
      <w:tr w:rsidR="004D5D21" w:rsidRPr="0049085E" w14:paraId="1C7DF9C1" w14:textId="77777777">
        <w:tc>
          <w:tcPr>
            <w:tcW w:w="2500" w:type="pct"/>
          </w:tcPr>
          <w:p w14:paraId="74177037" w14:textId="77777777" w:rsidR="004D5D21" w:rsidRPr="0049085E" w:rsidRDefault="004D5D21">
            <w:r w:rsidRPr="0049085E">
              <w:t>nauwkeurigheid</w:t>
            </w:r>
          </w:p>
        </w:tc>
        <w:tc>
          <w:tcPr>
            <w:tcW w:w="2500" w:type="pct"/>
          </w:tcPr>
          <w:p w14:paraId="4238EA36" w14:textId="68B9AE3D" w:rsidR="004D5D21" w:rsidRPr="0049085E" w:rsidRDefault="004D5D21"/>
        </w:tc>
      </w:tr>
      <w:tr w:rsidR="004D5D21" w:rsidRPr="0049085E" w14:paraId="054FB5EC" w14:textId="77777777">
        <w:tc>
          <w:tcPr>
            <w:tcW w:w="2500" w:type="pct"/>
          </w:tcPr>
          <w:p w14:paraId="27E31650" w14:textId="77777777" w:rsidR="004D5D21" w:rsidRPr="0049085E" w:rsidRDefault="004D5D21">
            <w:r w:rsidRPr="0049085E">
              <w:t>bronNauwkeurigheid</w:t>
            </w:r>
          </w:p>
        </w:tc>
        <w:tc>
          <w:tcPr>
            <w:tcW w:w="2500" w:type="pct"/>
          </w:tcPr>
          <w:p w14:paraId="4DDBD38D" w14:textId="583427B4" w:rsidR="004D5D21" w:rsidRPr="0049085E" w:rsidRDefault="004D5D21">
            <w:r>
              <w:t>http://standaarden.omgevingswet.overheid.nl/bronnauwkeurigheid/id/concept/Achtergrond</w:t>
            </w:r>
          </w:p>
        </w:tc>
      </w:tr>
      <w:tr w:rsidR="004D5D21" w:rsidRPr="0049085E" w14:paraId="6486EBA5" w14:textId="77777777">
        <w:tc>
          <w:tcPr>
            <w:tcW w:w="2500" w:type="pct"/>
          </w:tcPr>
          <w:p w14:paraId="5E02CF36" w14:textId="77777777" w:rsidR="004D5D21" w:rsidRPr="0049085E" w:rsidRDefault="004D5D21">
            <w:r>
              <w:t>idealisatie</w:t>
            </w:r>
          </w:p>
        </w:tc>
        <w:tc>
          <w:tcPr>
            <w:tcW w:w="2500" w:type="pct"/>
          </w:tcPr>
          <w:p w14:paraId="2CD43877" w14:textId="3ED61580" w:rsidR="004D5D21" w:rsidRPr="0049085E" w:rsidRDefault="004D5D21">
            <w:r>
              <w:t>http://standaarden.omgevingswet.overheid.nl/idealisatie/id/concept/Exact</w:t>
            </w:r>
          </w:p>
        </w:tc>
      </w:tr>
      <w:tr w:rsidR="004D5D21" w:rsidRPr="0049085E" w14:paraId="3F11C4BD" w14:textId="77777777">
        <w:tc>
          <w:tcPr>
            <w:tcW w:w="2500" w:type="pct"/>
          </w:tcPr>
          <w:p w14:paraId="270AFE8C" w14:textId="77777777" w:rsidR="004D5D21" w:rsidRDefault="004D5D21">
            <w:r>
              <w:t>regelingsgebied</w:t>
            </w:r>
          </w:p>
        </w:tc>
        <w:tc>
          <w:tcPr>
            <w:tcW w:w="2500" w:type="pct"/>
          </w:tcPr>
          <w:p w14:paraId="6BD40006" w14:textId="43E652E6" w:rsidR="004D5D21" w:rsidRDefault="004D5D21">
            <w:r>
              <w:t>Onwaar</w:t>
            </w:r>
          </w:p>
        </w:tc>
      </w:tr>
    </w:tbl>
    <w:p w14:paraId="09122FF1" w14:textId="27B5697E" w:rsidR="004D5D21" w:rsidRDefault="004D5D21">
      <w:pPr>
        <w:pStyle w:val="Tekstopmerking"/>
      </w:pPr>
    </w:p>
  </w:comment>
  <w:comment w:id="32" w:author="Eveline Braat" w:date="2023-02-24T13:58:00Z" w:initials="EB">
    <w:tbl>
      <w:tblPr>
        <w:tblStyle w:val="Annotatie"/>
        <w:tblW w:w="5000" w:type="pct"/>
        <w:tblLayout w:type="fixed"/>
        <w:tblLook w:val="0620" w:firstRow="1" w:lastRow="0" w:firstColumn="0" w:lastColumn="0" w:noHBand="1" w:noVBand="1"/>
      </w:tblPr>
      <w:tblGrid>
        <w:gridCol w:w="3963"/>
        <w:gridCol w:w="3964"/>
      </w:tblGrid>
      <w:tr w:rsidR="004D5D21" w:rsidRPr="0049085E" w14:paraId="2520AE95"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2F1AB7" w14:textId="77777777" w:rsidR="004D5D21" w:rsidRPr="0049085E" w:rsidRDefault="004D5D21">
            <w:r>
              <w:rPr>
                <w:rStyle w:val="Verwijzingopmerking"/>
              </w:rPr>
              <w:annotationRef/>
            </w:r>
            <w:r>
              <w:t>Geometrie</w:t>
            </w:r>
          </w:p>
        </w:tc>
      </w:tr>
      <w:tr w:rsidR="004D5D21" w:rsidRPr="0049085E" w14:paraId="36A62AEB" w14:textId="77777777">
        <w:tc>
          <w:tcPr>
            <w:tcW w:w="2500" w:type="pct"/>
          </w:tcPr>
          <w:p w14:paraId="71D64445" w14:textId="77777777" w:rsidR="004D5D21" w:rsidRPr="0049085E" w:rsidRDefault="004D5D21">
            <w:r>
              <w:t>bestandsnaam</w:t>
            </w:r>
          </w:p>
        </w:tc>
        <w:tc>
          <w:tcPr>
            <w:tcW w:w="2500" w:type="pct"/>
          </w:tcPr>
          <w:p w14:paraId="44060978" w14:textId="6BB29E75" w:rsidR="004D5D21" w:rsidRPr="0049085E" w:rsidRDefault="004D5D21">
            <w:r>
              <w:t>gml_Terras.gml</w:t>
            </w:r>
          </w:p>
        </w:tc>
      </w:tr>
      <w:tr w:rsidR="004D5D21" w:rsidRPr="0049085E" w14:paraId="7F246460" w14:textId="77777777">
        <w:tc>
          <w:tcPr>
            <w:tcW w:w="2500" w:type="pct"/>
          </w:tcPr>
          <w:p w14:paraId="1FC9498C" w14:textId="77777777" w:rsidR="004D5D21" w:rsidRPr="0049085E" w:rsidRDefault="004D5D21">
            <w:r w:rsidRPr="0049085E">
              <w:t>noemer</w:t>
            </w:r>
          </w:p>
        </w:tc>
        <w:tc>
          <w:tcPr>
            <w:tcW w:w="2500" w:type="pct"/>
          </w:tcPr>
          <w:p w14:paraId="081740FA" w14:textId="4A766867" w:rsidR="004D5D21" w:rsidRPr="0049085E" w:rsidRDefault="004D5D21">
            <w:r>
              <w:t>Terras</w:t>
            </w:r>
          </w:p>
        </w:tc>
      </w:tr>
      <w:tr w:rsidR="004D5D21" w:rsidRPr="0049085E" w14:paraId="6D08CEEF" w14:textId="77777777">
        <w:tc>
          <w:tcPr>
            <w:tcW w:w="2500" w:type="pct"/>
          </w:tcPr>
          <w:p w14:paraId="322BA180" w14:textId="77777777" w:rsidR="004D5D21" w:rsidRPr="0049085E" w:rsidRDefault="004D5D21">
            <w:r>
              <w:t>symboolcode</w:t>
            </w:r>
          </w:p>
        </w:tc>
        <w:tc>
          <w:tcPr>
            <w:tcW w:w="2500" w:type="pct"/>
          </w:tcPr>
          <w:p w14:paraId="4EDF7142" w14:textId="3B901FDE" w:rsidR="004D5D21" w:rsidRDefault="004D5D21"/>
        </w:tc>
      </w:tr>
      <w:tr w:rsidR="004D5D21" w:rsidRPr="0049085E" w14:paraId="017794B6" w14:textId="77777777">
        <w:tc>
          <w:tcPr>
            <w:tcW w:w="2500" w:type="pct"/>
          </w:tcPr>
          <w:p w14:paraId="05F79E7D" w14:textId="77777777" w:rsidR="004D5D21" w:rsidRPr="0049085E" w:rsidRDefault="004D5D21">
            <w:r w:rsidRPr="0049085E">
              <w:t>nauwkeurigheid</w:t>
            </w:r>
          </w:p>
        </w:tc>
        <w:tc>
          <w:tcPr>
            <w:tcW w:w="2500" w:type="pct"/>
          </w:tcPr>
          <w:p w14:paraId="0787D809" w14:textId="2323696F" w:rsidR="004D5D21" w:rsidRPr="0049085E" w:rsidRDefault="004D5D21"/>
        </w:tc>
      </w:tr>
      <w:tr w:rsidR="004D5D21" w:rsidRPr="0049085E" w14:paraId="5923D1FC" w14:textId="77777777">
        <w:tc>
          <w:tcPr>
            <w:tcW w:w="2500" w:type="pct"/>
          </w:tcPr>
          <w:p w14:paraId="6390A983" w14:textId="77777777" w:rsidR="004D5D21" w:rsidRPr="0049085E" w:rsidRDefault="004D5D21">
            <w:r w:rsidRPr="0049085E">
              <w:t>bronNauwkeurigheid</w:t>
            </w:r>
          </w:p>
        </w:tc>
        <w:tc>
          <w:tcPr>
            <w:tcW w:w="2500" w:type="pct"/>
          </w:tcPr>
          <w:p w14:paraId="3FC3E48D" w14:textId="6200396D" w:rsidR="004D5D21" w:rsidRPr="0049085E" w:rsidRDefault="004D5D21">
            <w:r>
              <w:t>http://standaarden.omgevingswet.overheid.nl/bronnauwkeurigheid/id/concept/Achtergrond</w:t>
            </w:r>
          </w:p>
        </w:tc>
      </w:tr>
      <w:tr w:rsidR="004D5D21" w:rsidRPr="0049085E" w14:paraId="7874FED1" w14:textId="77777777">
        <w:tc>
          <w:tcPr>
            <w:tcW w:w="2500" w:type="pct"/>
          </w:tcPr>
          <w:p w14:paraId="4E3B8571" w14:textId="77777777" w:rsidR="004D5D21" w:rsidRPr="0049085E" w:rsidRDefault="004D5D21">
            <w:r>
              <w:t>idealisatie</w:t>
            </w:r>
          </w:p>
        </w:tc>
        <w:tc>
          <w:tcPr>
            <w:tcW w:w="2500" w:type="pct"/>
          </w:tcPr>
          <w:p w14:paraId="5C7B122C" w14:textId="71295DDC" w:rsidR="004D5D21" w:rsidRPr="0049085E" w:rsidRDefault="004D5D21">
            <w:r>
              <w:t>http://standaarden.omgevingswet.overheid.nl/idealisatie/id/concept/Exact</w:t>
            </w:r>
          </w:p>
        </w:tc>
      </w:tr>
      <w:tr w:rsidR="004D5D21" w:rsidRPr="0049085E" w14:paraId="0C0E4694" w14:textId="77777777">
        <w:tc>
          <w:tcPr>
            <w:tcW w:w="2500" w:type="pct"/>
          </w:tcPr>
          <w:p w14:paraId="3B609A27" w14:textId="77777777" w:rsidR="004D5D21" w:rsidRDefault="004D5D21">
            <w:r>
              <w:t>regelingsgebied</w:t>
            </w:r>
          </w:p>
        </w:tc>
        <w:tc>
          <w:tcPr>
            <w:tcW w:w="2500" w:type="pct"/>
          </w:tcPr>
          <w:p w14:paraId="04069852" w14:textId="1205ADD4" w:rsidR="004D5D21" w:rsidRDefault="004D5D21">
            <w:r>
              <w:t>Onwaar</w:t>
            </w:r>
          </w:p>
        </w:tc>
      </w:tr>
    </w:tbl>
    <w:p w14:paraId="691E0F2A" w14:textId="1AB64581" w:rsidR="004D5D21" w:rsidRDefault="004D5D21">
      <w:pPr>
        <w:pStyle w:val="Tekstopmerking"/>
      </w:pPr>
    </w:p>
  </w:comment>
  <w:comment w:id="33" w:author="Eveline Braat" w:date="2023-03-29T11:52:00Z" w:initials="EB">
    <w:tbl>
      <w:tblPr>
        <w:tblStyle w:val="Annotatie"/>
        <w:tblW w:w="5000" w:type="pct"/>
        <w:tblLayout w:type="fixed"/>
        <w:tblLook w:val="0620" w:firstRow="1" w:lastRow="0" w:firstColumn="0" w:lastColumn="0" w:noHBand="1" w:noVBand="1"/>
      </w:tblPr>
      <w:tblGrid>
        <w:gridCol w:w="3963"/>
        <w:gridCol w:w="3964"/>
      </w:tblGrid>
      <w:tr w:rsidR="00C408F8" w:rsidRPr="0049085E" w14:paraId="07644ED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41764D" w14:textId="77777777" w:rsidR="00C408F8" w:rsidRPr="0049085E" w:rsidRDefault="00C408F8" w:rsidP="00ED1428">
            <w:r>
              <w:rPr>
                <w:rStyle w:val="Verwijzingopmerking"/>
              </w:rPr>
              <w:annotationRef/>
            </w:r>
            <w:r>
              <w:t>Geometrie</w:t>
            </w:r>
          </w:p>
        </w:tc>
      </w:tr>
      <w:tr w:rsidR="00C408F8" w:rsidRPr="0049085E" w14:paraId="0ADB87F3" w14:textId="77777777" w:rsidTr="00ED1428">
        <w:tc>
          <w:tcPr>
            <w:tcW w:w="2500" w:type="pct"/>
          </w:tcPr>
          <w:p w14:paraId="2E31C3BC" w14:textId="77777777" w:rsidR="00C408F8" w:rsidRPr="0049085E" w:rsidRDefault="00C408F8" w:rsidP="00ED1428">
            <w:r>
              <w:t>bestandsnaam</w:t>
            </w:r>
          </w:p>
        </w:tc>
        <w:tc>
          <w:tcPr>
            <w:tcW w:w="2500" w:type="pct"/>
          </w:tcPr>
          <w:p w14:paraId="462EC229" w14:textId="7D3F3896" w:rsidR="00C408F8" w:rsidRPr="0049085E" w:rsidRDefault="00C408F8" w:rsidP="00ED1428">
            <w:r>
              <w:t>gml_Maatschappelijkcat1.gml</w:t>
            </w:r>
          </w:p>
        </w:tc>
      </w:tr>
      <w:tr w:rsidR="00C408F8" w:rsidRPr="0049085E" w14:paraId="7341106E" w14:textId="77777777" w:rsidTr="00ED1428">
        <w:tc>
          <w:tcPr>
            <w:tcW w:w="2500" w:type="pct"/>
          </w:tcPr>
          <w:p w14:paraId="22FB1BB8" w14:textId="77777777" w:rsidR="00C408F8" w:rsidRPr="0049085E" w:rsidRDefault="00C408F8" w:rsidP="00ED1428">
            <w:r w:rsidRPr="0049085E">
              <w:t>noemer</w:t>
            </w:r>
          </w:p>
        </w:tc>
        <w:tc>
          <w:tcPr>
            <w:tcW w:w="2500" w:type="pct"/>
          </w:tcPr>
          <w:p w14:paraId="16631C4A" w14:textId="04C0383F" w:rsidR="00C408F8" w:rsidRPr="0049085E" w:rsidRDefault="00C408F8" w:rsidP="00ED1428">
            <w:r>
              <w:t>Maatschappelijke activiteiten - categorie I</w:t>
            </w:r>
          </w:p>
        </w:tc>
      </w:tr>
      <w:tr w:rsidR="00C408F8" w:rsidRPr="0049085E" w14:paraId="3080B1B4" w14:textId="77777777" w:rsidTr="00ED1428">
        <w:tc>
          <w:tcPr>
            <w:tcW w:w="2500" w:type="pct"/>
          </w:tcPr>
          <w:p w14:paraId="22204C17" w14:textId="77777777" w:rsidR="00C408F8" w:rsidRPr="0049085E" w:rsidRDefault="00C408F8" w:rsidP="00ED1428">
            <w:r>
              <w:t>symboolcode</w:t>
            </w:r>
          </w:p>
        </w:tc>
        <w:tc>
          <w:tcPr>
            <w:tcW w:w="2500" w:type="pct"/>
          </w:tcPr>
          <w:p w14:paraId="4C13D935" w14:textId="5D3A8427" w:rsidR="00C408F8" w:rsidRDefault="00C408F8" w:rsidP="00ED1428"/>
        </w:tc>
      </w:tr>
      <w:tr w:rsidR="00C408F8" w:rsidRPr="0049085E" w14:paraId="6098BBB8" w14:textId="77777777" w:rsidTr="00ED1428">
        <w:tc>
          <w:tcPr>
            <w:tcW w:w="2500" w:type="pct"/>
          </w:tcPr>
          <w:p w14:paraId="542E0C00" w14:textId="77777777" w:rsidR="00C408F8" w:rsidRPr="0049085E" w:rsidRDefault="00C408F8" w:rsidP="00ED1428">
            <w:r w:rsidRPr="0049085E">
              <w:t>nauwkeurigheid</w:t>
            </w:r>
          </w:p>
        </w:tc>
        <w:tc>
          <w:tcPr>
            <w:tcW w:w="2500" w:type="pct"/>
          </w:tcPr>
          <w:p w14:paraId="058F2C07" w14:textId="28ECC002" w:rsidR="00C408F8" w:rsidRPr="0049085E" w:rsidRDefault="00C408F8" w:rsidP="00ED1428"/>
        </w:tc>
      </w:tr>
      <w:tr w:rsidR="00C408F8" w:rsidRPr="0049085E" w14:paraId="32FA8EE3" w14:textId="77777777" w:rsidTr="00ED1428">
        <w:tc>
          <w:tcPr>
            <w:tcW w:w="2500" w:type="pct"/>
          </w:tcPr>
          <w:p w14:paraId="5E665E01" w14:textId="77777777" w:rsidR="00C408F8" w:rsidRPr="0049085E" w:rsidRDefault="00C408F8" w:rsidP="00ED1428">
            <w:r w:rsidRPr="0049085E">
              <w:t>bronNauwkeurigheid</w:t>
            </w:r>
          </w:p>
        </w:tc>
        <w:tc>
          <w:tcPr>
            <w:tcW w:w="2500" w:type="pct"/>
          </w:tcPr>
          <w:p w14:paraId="1831363D" w14:textId="0D21E682" w:rsidR="00C408F8" w:rsidRPr="0049085E" w:rsidRDefault="00C408F8" w:rsidP="00ED1428">
            <w:r>
              <w:t>http://standaarden.omgevingswet.overheid.nl/bronnauwkeurigheid/id/concept/Achtergrond</w:t>
            </w:r>
          </w:p>
        </w:tc>
      </w:tr>
      <w:tr w:rsidR="00C408F8" w:rsidRPr="0049085E" w14:paraId="71C7741D" w14:textId="77777777" w:rsidTr="00ED1428">
        <w:tc>
          <w:tcPr>
            <w:tcW w:w="2500" w:type="pct"/>
          </w:tcPr>
          <w:p w14:paraId="5148744E" w14:textId="77777777" w:rsidR="00C408F8" w:rsidRPr="0049085E" w:rsidRDefault="00C408F8" w:rsidP="00ED1428">
            <w:r>
              <w:t>idealisatie</w:t>
            </w:r>
          </w:p>
        </w:tc>
        <w:tc>
          <w:tcPr>
            <w:tcW w:w="2500" w:type="pct"/>
          </w:tcPr>
          <w:p w14:paraId="63A2A602" w14:textId="2D969160" w:rsidR="00C408F8" w:rsidRPr="0049085E" w:rsidRDefault="00C408F8" w:rsidP="00ED1428">
            <w:r>
              <w:t>http://standaarden.omgevingswet.overheid.nl/idealisatie/id/concept/Exact</w:t>
            </w:r>
          </w:p>
        </w:tc>
      </w:tr>
      <w:tr w:rsidR="00C408F8" w:rsidRPr="0049085E" w14:paraId="2DDCE938" w14:textId="77777777" w:rsidTr="00ED1428">
        <w:tc>
          <w:tcPr>
            <w:tcW w:w="2500" w:type="pct"/>
          </w:tcPr>
          <w:p w14:paraId="0BBE7121" w14:textId="77777777" w:rsidR="00C408F8" w:rsidRDefault="00C408F8" w:rsidP="00ED1428">
            <w:r>
              <w:t>regelingsgebied</w:t>
            </w:r>
          </w:p>
        </w:tc>
        <w:tc>
          <w:tcPr>
            <w:tcW w:w="2500" w:type="pct"/>
          </w:tcPr>
          <w:p w14:paraId="2406A461" w14:textId="1DFB540A" w:rsidR="00C408F8" w:rsidRDefault="00C408F8" w:rsidP="00ED1428">
            <w:r>
              <w:t>Onwaar</w:t>
            </w:r>
          </w:p>
        </w:tc>
      </w:tr>
    </w:tbl>
    <w:p w14:paraId="5D4A1002" w14:textId="0EEBC3DE" w:rsidR="00C408F8" w:rsidRDefault="00C408F8">
      <w:pPr>
        <w:pStyle w:val="Tekstopmerking"/>
      </w:pPr>
    </w:p>
  </w:comment>
  <w:comment w:id="34" w:author="Eveline Braat" w:date="2023-03-29T11:57:00Z" w:initials="EB">
    <w:tbl>
      <w:tblPr>
        <w:tblStyle w:val="Annotatie"/>
        <w:tblW w:w="5000" w:type="pct"/>
        <w:tblLayout w:type="fixed"/>
        <w:tblLook w:val="0620" w:firstRow="1" w:lastRow="0" w:firstColumn="0" w:lastColumn="0" w:noHBand="1" w:noVBand="1"/>
      </w:tblPr>
      <w:tblGrid>
        <w:gridCol w:w="3963"/>
        <w:gridCol w:w="3964"/>
      </w:tblGrid>
      <w:tr w:rsidR="00FC41AE" w:rsidRPr="0049085E" w14:paraId="4F94AB2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EF7CD5" w14:textId="77777777" w:rsidR="00FC41AE" w:rsidRPr="0049085E" w:rsidRDefault="00FC41AE" w:rsidP="00ED1428">
            <w:r>
              <w:rPr>
                <w:rStyle w:val="Verwijzingopmerking"/>
              </w:rPr>
              <w:annotationRef/>
            </w:r>
            <w:r>
              <w:t>Geometrie</w:t>
            </w:r>
          </w:p>
        </w:tc>
      </w:tr>
      <w:tr w:rsidR="00FC41AE" w:rsidRPr="0049085E" w14:paraId="2D41EAB1" w14:textId="77777777" w:rsidTr="00ED1428">
        <w:tc>
          <w:tcPr>
            <w:tcW w:w="2500" w:type="pct"/>
          </w:tcPr>
          <w:p w14:paraId="1576E4B7" w14:textId="77777777" w:rsidR="00FC41AE" w:rsidRPr="0049085E" w:rsidRDefault="00FC41AE" w:rsidP="00ED1428">
            <w:r>
              <w:t>bestandsnaam</w:t>
            </w:r>
          </w:p>
        </w:tc>
        <w:tc>
          <w:tcPr>
            <w:tcW w:w="2500" w:type="pct"/>
          </w:tcPr>
          <w:p w14:paraId="0D310964" w14:textId="76D434E2" w:rsidR="00FC41AE" w:rsidRPr="0049085E" w:rsidRDefault="00FC41AE" w:rsidP="00ED1428">
            <w:r>
              <w:t>gml_Maatschappelijkkliniekvoorverslavingszorg.gml</w:t>
            </w:r>
          </w:p>
        </w:tc>
      </w:tr>
      <w:tr w:rsidR="00FC41AE" w:rsidRPr="0049085E" w14:paraId="7043A83F" w14:textId="77777777" w:rsidTr="00ED1428">
        <w:tc>
          <w:tcPr>
            <w:tcW w:w="2500" w:type="pct"/>
          </w:tcPr>
          <w:p w14:paraId="54D545F7" w14:textId="77777777" w:rsidR="00FC41AE" w:rsidRPr="0049085E" w:rsidRDefault="00FC41AE" w:rsidP="00ED1428">
            <w:r w:rsidRPr="0049085E">
              <w:t>noemer</w:t>
            </w:r>
          </w:p>
        </w:tc>
        <w:tc>
          <w:tcPr>
            <w:tcW w:w="2500" w:type="pct"/>
          </w:tcPr>
          <w:p w14:paraId="14EA0161" w14:textId="30F79466" w:rsidR="00FC41AE" w:rsidRPr="0049085E" w:rsidRDefault="00FC41AE" w:rsidP="00ED1428">
            <w:r>
              <w:t>Kliniek voor verslavingszorg</w:t>
            </w:r>
          </w:p>
        </w:tc>
      </w:tr>
      <w:tr w:rsidR="00FC41AE" w:rsidRPr="0049085E" w14:paraId="1D3FFB97" w14:textId="77777777" w:rsidTr="00ED1428">
        <w:tc>
          <w:tcPr>
            <w:tcW w:w="2500" w:type="pct"/>
          </w:tcPr>
          <w:p w14:paraId="6E9A7A10" w14:textId="77777777" w:rsidR="00FC41AE" w:rsidRPr="0049085E" w:rsidRDefault="00FC41AE" w:rsidP="00ED1428">
            <w:r>
              <w:t>symboolcode</w:t>
            </w:r>
          </w:p>
        </w:tc>
        <w:tc>
          <w:tcPr>
            <w:tcW w:w="2500" w:type="pct"/>
          </w:tcPr>
          <w:p w14:paraId="37499759" w14:textId="2504CE8B" w:rsidR="00FC41AE" w:rsidRDefault="00FC41AE" w:rsidP="00ED1428"/>
        </w:tc>
      </w:tr>
      <w:tr w:rsidR="00FC41AE" w:rsidRPr="0049085E" w14:paraId="086AA94A" w14:textId="77777777" w:rsidTr="00ED1428">
        <w:tc>
          <w:tcPr>
            <w:tcW w:w="2500" w:type="pct"/>
          </w:tcPr>
          <w:p w14:paraId="3AA3838F" w14:textId="77777777" w:rsidR="00FC41AE" w:rsidRPr="0049085E" w:rsidRDefault="00FC41AE" w:rsidP="00ED1428">
            <w:r w:rsidRPr="0049085E">
              <w:t>nauwkeurigheid</w:t>
            </w:r>
          </w:p>
        </w:tc>
        <w:tc>
          <w:tcPr>
            <w:tcW w:w="2500" w:type="pct"/>
          </w:tcPr>
          <w:p w14:paraId="2DFAC52A" w14:textId="44747AE5" w:rsidR="00FC41AE" w:rsidRPr="0049085E" w:rsidRDefault="00FC41AE" w:rsidP="00ED1428"/>
        </w:tc>
      </w:tr>
      <w:tr w:rsidR="00FC41AE" w:rsidRPr="0049085E" w14:paraId="6D27BF90" w14:textId="77777777" w:rsidTr="00ED1428">
        <w:tc>
          <w:tcPr>
            <w:tcW w:w="2500" w:type="pct"/>
          </w:tcPr>
          <w:p w14:paraId="7EED24DD" w14:textId="77777777" w:rsidR="00FC41AE" w:rsidRPr="0049085E" w:rsidRDefault="00FC41AE" w:rsidP="00ED1428">
            <w:r w:rsidRPr="0049085E">
              <w:t>bronNauwkeurigheid</w:t>
            </w:r>
          </w:p>
        </w:tc>
        <w:tc>
          <w:tcPr>
            <w:tcW w:w="2500" w:type="pct"/>
          </w:tcPr>
          <w:p w14:paraId="6AAC4032" w14:textId="3E85D42D" w:rsidR="00FC41AE" w:rsidRPr="0049085E" w:rsidRDefault="00FC41AE" w:rsidP="00ED1428">
            <w:r>
              <w:t>http://standaarden.omgevingswet.overheid.nl/bronnauwkeurigheid/id/concept/Achtergrond</w:t>
            </w:r>
          </w:p>
        </w:tc>
      </w:tr>
      <w:tr w:rsidR="00FC41AE" w:rsidRPr="0049085E" w14:paraId="08F2266D" w14:textId="77777777" w:rsidTr="00ED1428">
        <w:tc>
          <w:tcPr>
            <w:tcW w:w="2500" w:type="pct"/>
          </w:tcPr>
          <w:p w14:paraId="28ECEBC1" w14:textId="77777777" w:rsidR="00FC41AE" w:rsidRPr="0049085E" w:rsidRDefault="00FC41AE" w:rsidP="00ED1428">
            <w:r>
              <w:t>idealisatie</w:t>
            </w:r>
          </w:p>
        </w:tc>
        <w:tc>
          <w:tcPr>
            <w:tcW w:w="2500" w:type="pct"/>
          </w:tcPr>
          <w:p w14:paraId="241D0915" w14:textId="6748F26A" w:rsidR="00FC41AE" w:rsidRPr="0049085E" w:rsidRDefault="00FC41AE" w:rsidP="00ED1428">
            <w:r>
              <w:t>http://standaarden.omgevingswet.overheid.nl/idealisatie/id/concept/Exact</w:t>
            </w:r>
          </w:p>
        </w:tc>
      </w:tr>
      <w:tr w:rsidR="00FC41AE" w:rsidRPr="0049085E" w14:paraId="2CC4B0A3" w14:textId="77777777" w:rsidTr="00ED1428">
        <w:tc>
          <w:tcPr>
            <w:tcW w:w="2500" w:type="pct"/>
          </w:tcPr>
          <w:p w14:paraId="4CB8D520" w14:textId="77777777" w:rsidR="00FC41AE" w:rsidRDefault="00FC41AE" w:rsidP="00ED1428">
            <w:r>
              <w:t>regelingsgebied</w:t>
            </w:r>
          </w:p>
        </w:tc>
        <w:tc>
          <w:tcPr>
            <w:tcW w:w="2500" w:type="pct"/>
          </w:tcPr>
          <w:p w14:paraId="69D508EF" w14:textId="3B31412F" w:rsidR="00FC41AE" w:rsidRDefault="00FC41AE" w:rsidP="00ED1428">
            <w:r>
              <w:t>Onwaar</w:t>
            </w:r>
          </w:p>
        </w:tc>
      </w:tr>
    </w:tbl>
    <w:p w14:paraId="032A91FA" w14:textId="10B921B4" w:rsidR="00FC41AE" w:rsidRDefault="00FC41AE">
      <w:pPr>
        <w:pStyle w:val="Tekstopmerking"/>
      </w:pPr>
    </w:p>
  </w:comment>
  <w:comment w:id="35" w:author="Eveline Braat" w:date="2023-03-29T11:58:00Z" w:initials="EB">
    <w:tbl>
      <w:tblPr>
        <w:tblStyle w:val="Annotatie"/>
        <w:tblW w:w="5000" w:type="pct"/>
        <w:tblLayout w:type="fixed"/>
        <w:tblLook w:val="0620" w:firstRow="1" w:lastRow="0" w:firstColumn="0" w:lastColumn="0" w:noHBand="1" w:noVBand="1"/>
      </w:tblPr>
      <w:tblGrid>
        <w:gridCol w:w="3963"/>
        <w:gridCol w:w="3964"/>
      </w:tblGrid>
      <w:tr w:rsidR="00C3230E" w:rsidRPr="0049085E" w14:paraId="6FD6477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231B2C" w14:textId="77777777" w:rsidR="00C3230E" w:rsidRPr="0049085E" w:rsidRDefault="00C3230E" w:rsidP="00ED1428">
            <w:r>
              <w:rPr>
                <w:rStyle w:val="Verwijzingopmerking"/>
              </w:rPr>
              <w:annotationRef/>
            </w:r>
            <w:r>
              <w:t>Geometrie</w:t>
            </w:r>
          </w:p>
        </w:tc>
      </w:tr>
      <w:tr w:rsidR="00C3230E" w:rsidRPr="0049085E" w14:paraId="5F7519A3" w14:textId="77777777" w:rsidTr="00ED1428">
        <w:tc>
          <w:tcPr>
            <w:tcW w:w="2500" w:type="pct"/>
          </w:tcPr>
          <w:p w14:paraId="0A8184D1" w14:textId="77777777" w:rsidR="00C3230E" w:rsidRPr="0049085E" w:rsidRDefault="00C3230E" w:rsidP="00ED1428">
            <w:r>
              <w:t>bestandsnaam</w:t>
            </w:r>
          </w:p>
        </w:tc>
        <w:tc>
          <w:tcPr>
            <w:tcW w:w="2500" w:type="pct"/>
          </w:tcPr>
          <w:p w14:paraId="25D109E3" w14:textId="2E9F633B" w:rsidR="00C3230E" w:rsidRPr="0049085E" w:rsidRDefault="00C3230E" w:rsidP="00ED1428">
            <w:r>
              <w:t>gml_Maatschappelijkbegraafplaats.gml</w:t>
            </w:r>
          </w:p>
        </w:tc>
      </w:tr>
      <w:tr w:rsidR="00C3230E" w:rsidRPr="0049085E" w14:paraId="4EE171F7" w14:textId="77777777" w:rsidTr="00ED1428">
        <w:tc>
          <w:tcPr>
            <w:tcW w:w="2500" w:type="pct"/>
          </w:tcPr>
          <w:p w14:paraId="2A6569B1" w14:textId="77777777" w:rsidR="00C3230E" w:rsidRPr="0049085E" w:rsidRDefault="00C3230E" w:rsidP="00ED1428">
            <w:r w:rsidRPr="0049085E">
              <w:t>noemer</w:t>
            </w:r>
          </w:p>
        </w:tc>
        <w:tc>
          <w:tcPr>
            <w:tcW w:w="2500" w:type="pct"/>
          </w:tcPr>
          <w:p w14:paraId="0F947F39" w14:textId="4B0ABEAD" w:rsidR="00C3230E" w:rsidRPr="0049085E" w:rsidRDefault="00C3230E" w:rsidP="00ED1428">
            <w:r>
              <w:t>Begraafplaats</w:t>
            </w:r>
          </w:p>
        </w:tc>
      </w:tr>
      <w:tr w:rsidR="00C3230E" w:rsidRPr="0049085E" w14:paraId="250406F1" w14:textId="77777777" w:rsidTr="00ED1428">
        <w:tc>
          <w:tcPr>
            <w:tcW w:w="2500" w:type="pct"/>
          </w:tcPr>
          <w:p w14:paraId="39DDFCC7" w14:textId="77777777" w:rsidR="00C3230E" w:rsidRPr="0049085E" w:rsidRDefault="00C3230E" w:rsidP="00ED1428">
            <w:r>
              <w:t>symboolcode</w:t>
            </w:r>
          </w:p>
        </w:tc>
        <w:tc>
          <w:tcPr>
            <w:tcW w:w="2500" w:type="pct"/>
          </w:tcPr>
          <w:p w14:paraId="1437354A" w14:textId="0B290315" w:rsidR="00C3230E" w:rsidRDefault="00C3230E" w:rsidP="00ED1428"/>
        </w:tc>
      </w:tr>
      <w:tr w:rsidR="00C3230E" w:rsidRPr="0049085E" w14:paraId="225ED870" w14:textId="77777777" w:rsidTr="00ED1428">
        <w:tc>
          <w:tcPr>
            <w:tcW w:w="2500" w:type="pct"/>
          </w:tcPr>
          <w:p w14:paraId="268B01BA" w14:textId="77777777" w:rsidR="00C3230E" w:rsidRPr="0049085E" w:rsidRDefault="00C3230E" w:rsidP="00ED1428">
            <w:r w:rsidRPr="0049085E">
              <w:t>nauwkeurigheid</w:t>
            </w:r>
          </w:p>
        </w:tc>
        <w:tc>
          <w:tcPr>
            <w:tcW w:w="2500" w:type="pct"/>
          </w:tcPr>
          <w:p w14:paraId="3DCDFC8F" w14:textId="3F67FD84" w:rsidR="00C3230E" w:rsidRPr="0049085E" w:rsidRDefault="00C3230E" w:rsidP="00ED1428"/>
        </w:tc>
      </w:tr>
      <w:tr w:rsidR="00C3230E" w:rsidRPr="0049085E" w14:paraId="6B769B1D" w14:textId="77777777" w:rsidTr="00ED1428">
        <w:tc>
          <w:tcPr>
            <w:tcW w:w="2500" w:type="pct"/>
          </w:tcPr>
          <w:p w14:paraId="2BA1F60A" w14:textId="77777777" w:rsidR="00C3230E" w:rsidRPr="0049085E" w:rsidRDefault="00C3230E" w:rsidP="00ED1428">
            <w:r w:rsidRPr="0049085E">
              <w:t>bronNauwkeurigheid</w:t>
            </w:r>
          </w:p>
        </w:tc>
        <w:tc>
          <w:tcPr>
            <w:tcW w:w="2500" w:type="pct"/>
          </w:tcPr>
          <w:p w14:paraId="7F689DB1" w14:textId="548756EB" w:rsidR="00C3230E" w:rsidRPr="0049085E" w:rsidRDefault="00C3230E" w:rsidP="00ED1428">
            <w:r>
              <w:t>http://standaarden.omgevingswet.overheid.nl/bronnauwkeurigheid/id/concept/Achtergrond</w:t>
            </w:r>
          </w:p>
        </w:tc>
      </w:tr>
      <w:tr w:rsidR="00C3230E" w:rsidRPr="0049085E" w14:paraId="3EB21433" w14:textId="77777777" w:rsidTr="00ED1428">
        <w:tc>
          <w:tcPr>
            <w:tcW w:w="2500" w:type="pct"/>
          </w:tcPr>
          <w:p w14:paraId="4029A5A4" w14:textId="77777777" w:rsidR="00C3230E" w:rsidRPr="0049085E" w:rsidRDefault="00C3230E" w:rsidP="00ED1428">
            <w:r>
              <w:t>idealisatie</w:t>
            </w:r>
          </w:p>
        </w:tc>
        <w:tc>
          <w:tcPr>
            <w:tcW w:w="2500" w:type="pct"/>
          </w:tcPr>
          <w:p w14:paraId="18C45308" w14:textId="14FEEC2F" w:rsidR="00C3230E" w:rsidRPr="0049085E" w:rsidRDefault="00C3230E" w:rsidP="00ED1428">
            <w:r>
              <w:t>http://standaarden.omgevingswet.overheid.nl/idealisatie/id/concept/Exact</w:t>
            </w:r>
          </w:p>
        </w:tc>
      </w:tr>
      <w:tr w:rsidR="00C3230E" w:rsidRPr="0049085E" w14:paraId="760290F7" w14:textId="77777777" w:rsidTr="00ED1428">
        <w:tc>
          <w:tcPr>
            <w:tcW w:w="2500" w:type="pct"/>
          </w:tcPr>
          <w:p w14:paraId="50BDCE81" w14:textId="77777777" w:rsidR="00C3230E" w:rsidRDefault="00C3230E" w:rsidP="00ED1428">
            <w:r>
              <w:t>regelingsgebied</w:t>
            </w:r>
          </w:p>
        </w:tc>
        <w:tc>
          <w:tcPr>
            <w:tcW w:w="2500" w:type="pct"/>
          </w:tcPr>
          <w:p w14:paraId="1CA80CDF" w14:textId="240D8316" w:rsidR="00C3230E" w:rsidRDefault="00C3230E" w:rsidP="00ED1428">
            <w:r>
              <w:t>Onwaar</w:t>
            </w:r>
          </w:p>
        </w:tc>
      </w:tr>
    </w:tbl>
    <w:p w14:paraId="1AEA269E" w14:textId="5B803848" w:rsidR="00C3230E" w:rsidRDefault="00C3230E">
      <w:pPr>
        <w:pStyle w:val="Tekstopmerking"/>
      </w:pPr>
    </w:p>
  </w:comment>
  <w:comment w:id="36" w:author="Gerard Wolbers" w:date="2023-04-19T07:44:00Z" w:initials="GW">
    <w:tbl>
      <w:tblPr>
        <w:tblStyle w:val="Annotatie"/>
        <w:tblW w:w="5000" w:type="pct"/>
        <w:tblLayout w:type="fixed"/>
        <w:tblLook w:val="0620" w:firstRow="1" w:lastRow="0" w:firstColumn="0" w:lastColumn="0" w:noHBand="1" w:noVBand="1"/>
      </w:tblPr>
      <w:tblGrid>
        <w:gridCol w:w="3963"/>
        <w:gridCol w:w="3964"/>
      </w:tblGrid>
      <w:tr w:rsidR="00F152A3" w:rsidRPr="0049085E" w14:paraId="4157CDC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2793A5" w14:textId="77777777" w:rsidR="00F152A3" w:rsidRPr="0049085E" w:rsidRDefault="00F152A3" w:rsidP="00ED1428">
            <w:r>
              <w:rPr>
                <w:rStyle w:val="Verwijzingopmerking"/>
              </w:rPr>
              <w:annotationRef/>
            </w:r>
            <w:r>
              <w:t>Geometrie</w:t>
            </w:r>
          </w:p>
        </w:tc>
      </w:tr>
      <w:tr w:rsidR="00F152A3" w:rsidRPr="0049085E" w14:paraId="2D8117A5" w14:textId="77777777" w:rsidTr="00ED1428">
        <w:tc>
          <w:tcPr>
            <w:tcW w:w="2500" w:type="pct"/>
          </w:tcPr>
          <w:p w14:paraId="607D0A0D" w14:textId="77777777" w:rsidR="00F152A3" w:rsidRPr="0049085E" w:rsidRDefault="00F152A3" w:rsidP="00ED1428">
            <w:r>
              <w:t>bestandsnaam</w:t>
            </w:r>
          </w:p>
        </w:tc>
        <w:tc>
          <w:tcPr>
            <w:tcW w:w="2500" w:type="pct"/>
          </w:tcPr>
          <w:p w14:paraId="37F7839E" w14:textId="7B13E6DC" w:rsidR="00F152A3" w:rsidRPr="0049085E" w:rsidRDefault="00F152A3" w:rsidP="00ED1428">
            <w:r>
              <w:t>gml_Woongebied-Transformatie.gml</w:t>
            </w:r>
          </w:p>
        </w:tc>
      </w:tr>
      <w:tr w:rsidR="00F152A3" w:rsidRPr="0049085E" w14:paraId="3F5DE8F3" w14:textId="77777777" w:rsidTr="00ED1428">
        <w:tc>
          <w:tcPr>
            <w:tcW w:w="2500" w:type="pct"/>
          </w:tcPr>
          <w:p w14:paraId="4C74E736" w14:textId="77777777" w:rsidR="00F152A3" w:rsidRPr="0049085E" w:rsidRDefault="00F152A3" w:rsidP="00ED1428">
            <w:r w:rsidRPr="0049085E">
              <w:t>noemer</w:t>
            </w:r>
          </w:p>
        </w:tc>
        <w:tc>
          <w:tcPr>
            <w:tcW w:w="2500" w:type="pct"/>
          </w:tcPr>
          <w:p w14:paraId="3BD6ED64" w14:textId="3A36347B" w:rsidR="00F152A3" w:rsidRPr="0049085E" w:rsidRDefault="00F152A3" w:rsidP="00ED1428">
            <w:r>
              <w:t>Woongebied-Transformatie</w:t>
            </w:r>
          </w:p>
        </w:tc>
      </w:tr>
      <w:tr w:rsidR="00F152A3" w:rsidRPr="0049085E" w14:paraId="088F7E9D" w14:textId="77777777" w:rsidTr="00ED1428">
        <w:tc>
          <w:tcPr>
            <w:tcW w:w="2500" w:type="pct"/>
          </w:tcPr>
          <w:p w14:paraId="10BE8108" w14:textId="77777777" w:rsidR="00F152A3" w:rsidRPr="0049085E" w:rsidRDefault="00F152A3" w:rsidP="00ED1428">
            <w:r>
              <w:t>symboolcode</w:t>
            </w:r>
          </w:p>
        </w:tc>
        <w:tc>
          <w:tcPr>
            <w:tcW w:w="2500" w:type="pct"/>
          </w:tcPr>
          <w:p w14:paraId="7768BFB5" w14:textId="4C881DC3" w:rsidR="00F152A3" w:rsidRDefault="00F152A3" w:rsidP="00ED1428"/>
        </w:tc>
      </w:tr>
      <w:tr w:rsidR="00F152A3" w:rsidRPr="0049085E" w14:paraId="3A357084" w14:textId="77777777" w:rsidTr="00ED1428">
        <w:tc>
          <w:tcPr>
            <w:tcW w:w="2500" w:type="pct"/>
          </w:tcPr>
          <w:p w14:paraId="03F90A41" w14:textId="77777777" w:rsidR="00F152A3" w:rsidRPr="0049085E" w:rsidRDefault="00F152A3" w:rsidP="00ED1428">
            <w:r w:rsidRPr="0049085E">
              <w:t>nauwkeurigheid</w:t>
            </w:r>
          </w:p>
        </w:tc>
        <w:tc>
          <w:tcPr>
            <w:tcW w:w="2500" w:type="pct"/>
          </w:tcPr>
          <w:p w14:paraId="040B2274" w14:textId="1CEA9BD5" w:rsidR="00F152A3" w:rsidRPr="0049085E" w:rsidRDefault="00F152A3" w:rsidP="00ED1428"/>
        </w:tc>
      </w:tr>
      <w:tr w:rsidR="00F152A3" w:rsidRPr="0049085E" w14:paraId="47399C1F" w14:textId="77777777" w:rsidTr="00ED1428">
        <w:tc>
          <w:tcPr>
            <w:tcW w:w="2500" w:type="pct"/>
          </w:tcPr>
          <w:p w14:paraId="2F2A5085" w14:textId="77777777" w:rsidR="00F152A3" w:rsidRPr="0049085E" w:rsidRDefault="00F152A3" w:rsidP="00ED1428">
            <w:r w:rsidRPr="0049085E">
              <w:t>bronNauwkeurigheid</w:t>
            </w:r>
          </w:p>
        </w:tc>
        <w:tc>
          <w:tcPr>
            <w:tcW w:w="2500" w:type="pct"/>
          </w:tcPr>
          <w:p w14:paraId="055FCC9F" w14:textId="28571246" w:rsidR="00F152A3" w:rsidRPr="0049085E" w:rsidRDefault="00F152A3" w:rsidP="00ED1428">
            <w:r>
              <w:t>http://standaarden.omgevingswet.overheid.nl/bronnauwkeurigheid/id/concept/Achtergrond</w:t>
            </w:r>
          </w:p>
        </w:tc>
      </w:tr>
      <w:tr w:rsidR="00F152A3" w:rsidRPr="0049085E" w14:paraId="6FCA5087" w14:textId="77777777" w:rsidTr="00ED1428">
        <w:tc>
          <w:tcPr>
            <w:tcW w:w="2500" w:type="pct"/>
          </w:tcPr>
          <w:p w14:paraId="0827191F" w14:textId="77777777" w:rsidR="00F152A3" w:rsidRPr="0049085E" w:rsidRDefault="00F152A3" w:rsidP="00ED1428">
            <w:r>
              <w:t>idealisatie</w:t>
            </w:r>
          </w:p>
        </w:tc>
        <w:tc>
          <w:tcPr>
            <w:tcW w:w="2500" w:type="pct"/>
          </w:tcPr>
          <w:p w14:paraId="5EFB7527" w14:textId="4A84F85C" w:rsidR="00F152A3" w:rsidRPr="0049085E" w:rsidRDefault="00F152A3" w:rsidP="00ED1428">
            <w:r>
              <w:t>http://standaarden.omgevingswet.overheid.nl/idealisatie/id/concept/Exact</w:t>
            </w:r>
          </w:p>
        </w:tc>
      </w:tr>
      <w:tr w:rsidR="00F152A3" w:rsidRPr="0049085E" w14:paraId="33133A88" w14:textId="77777777" w:rsidTr="00ED1428">
        <w:tc>
          <w:tcPr>
            <w:tcW w:w="2500" w:type="pct"/>
          </w:tcPr>
          <w:p w14:paraId="3F803272" w14:textId="77777777" w:rsidR="00F152A3" w:rsidRDefault="00F152A3" w:rsidP="00ED1428">
            <w:r>
              <w:t>regelingsgebied</w:t>
            </w:r>
          </w:p>
        </w:tc>
        <w:tc>
          <w:tcPr>
            <w:tcW w:w="2500" w:type="pct"/>
          </w:tcPr>
          <w:p w14:paraId="341C0C5E" w14:textId="20156CC0" w:rsidR="00F152A3" w:rsidRDefault="00F152A3" w:rsidP="00ED1428">
            <w:r>
              <w:t>Onwaar</w:t>
            </w:r>
          </w:p>
        </w:tc>
      </w:tr>
    </w:tbl>
    <w:p w14:paraId="390D5B20" w14:textId="03B938B8" w:rsidR="00F152A3" w:rsidRDefault="00F152A3">
      <w:pPr>
        <w:pStyle w:val="Tekstopmerking"/>
      </w:pPr>
    </w:p>
  </w:comment>
  <w:comment w:id="37" w:author="Gerard Wolbers" w:date="2023-04-19T07:44:00Z" w:initials="GW">
    <w:tbl>
      <w:tblPr>
        <w:tblStyle w:val="Annotatie"/>
        <w:tblW w:w="5000" w:type="pct"/>
        <w:tblLayout w:type="fixed"/>
        <w:tblLook w:val="0620" w:firstRow="1" w:lastRow="0" w:firstColumn="0" w:lastColumn="0" w:noHBand="1" w:noVBand="1"/>
      </w:tblPr>
      <w:tblGrid>
        <w:gridCol w:w="3963"/>
        <w:gridCol w:w="3964"/>
      </w:tblGrid>
      <w:tr w:rsidR="00F152A3" w:rsidRPr="0049085E" w14:paraId="667FF7D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F08DE2" w14:textId="77777777" w:rsidR="00F152A3" w:rsidRPr="0049085E" w:rsidRDefault="00F152A3" w:rsidP="00ED1428">
            <w:r>
              <w:rPr>
                <w:rStyle w:val="Verwijzingopmerking"/>
              </w:rPr>
              <w:annotationRef/>
            </w:r>
            <w:r>
              <w:t>Geometrie</w:t>
            </w:r>
          </w:p>
        </w:tc>
      </w:tr>
      <w:tr w:rsidR="00F152A3" w:rsidRPr="0049085E" w14:paraId="5CF90AF6" w14:textId="77777777" w:rsidTr="00ED1428">
        <w:tc>
          <w:tcPr>
            <w:tcW w:w="2500" w:type="pct"/>
          </w:tcPr>
          <w:p w14:paraId="56539353" w14:textId="77777777" w:rsidR="00F152A3" w:rsidRPr="0049085E" w:rsidRDefault="00F152A3" w:rsidP="00ED1428">
            <w:r>
              <w:t>bestandsnaam</w:t>
            </w:r>
          </w:p>
        </w:tc>
        <w:tc>
          <w:tcPr>
            <w:tcW w:w="2500" w:type="pct"/>
          </w:tcPr>
          <w:p w14:paraId="5F47B509" w14:textId="3E00655A" w:rsidR="00F152A3" w:rsidRPr="0049085E" w:rsidRDefault="00F152A3" w:rsidP="00ED1428">
            <w:r>
              <w:t>gml_Woongebied-Transformatie.gml</w:t>
            </w:r>
          </w:p>
        </w:tc>
      </w:tr>
      <w:tr w:rsidR="00F152A3" w:rsidRPr="0049085E" w14:paraId="16BF6DFE" w14:textId="77777777" w:rsidTr="00ED1428">
        <w:tc>
          <w:tcPr>
            <w:tcW w:w="2500" w:type="pct"/>
          </w:tcPr>
          <w:p w14:paraId="59266066" w14:textId="77777777" w:rsidR="00F152A3" w:rsidRPr="0049085E" w:rsidRDefault="00F152A3" w:rsidP="00ED1428">
            <w:r w:rsidRPr="0049085E">
              <w:t>noemer</w:t>
            </w:r>
          </w:p>
        </w:tc>
        <w:tc>
          <w:tcPr>
            <w:tcW w:w="2500" w:type="pct"/>
          </w:tcPr>
          <w:p w14:paraId="304D0B83" w14:textId="30E97DD9" w:rsidR="00F152A3" w:rsidRPr="0049085E" w:rsidRDefault="00F152A3" w:rsidP="00ED1428">
            <w:r>
              <w:t>Woongebied-Transformatie</w:t>
            </w:r>
          </w:p>
        </w:tc>
      </w:tr>
      <w:tr w:rsidR="00F152A3" w:rsidRPr="0049085E" w14:paraId="4CBE8E17" w14:textId="77777777" w:rsidTr="00ED1428">
        <w:tc>
          <w:tcPr>
            <w:tcW w:w="2500" w:type="pct"/>
          </w:tcPr>
          <w:p w14:paraId="48EB751A" w14:textId="77777777" w:rsidR="00F152A3" w:rsidRPr="0049085E" w:rsidRDefault="00F152A3" w:rsidP="00ED1428">
            <w:r>
              <w:t>symboolcode</w:t>
            </w:r>
          </w:p>
        </w:tc>
        <w:tc>
          <w:tcPr>
            <w:tcW w:w="2500" w:type="pct"/>
          </w:tcPr>
          <w:p w14:paraId="0BF83965" w14:textId="088DB4DE" w:rsidR="00F152A3" w:rsidRDefault="00F152A3" w:rsidP="00ED1428"/>
        </w:tc>
      </w:tr>
      <w:tr w:rsidR="00F152A3" w:rsidRPr="0049085E" w14:paraId="6BB0C358" w14:textId="77777777" w:rsidTr="00ED1428">
        <w:tc>
          <w:tcPr>
            <w:tcW w:w="2500" w:type="pct"/>
          </w:tcPr>
          <w:p w14:paraId="455DDD40" w14:textId="77777777" w:rsidR="00F152A3" w:rsidRPr="0049085E" w:rsidRDefault="00F152A3" w:rsidP="00ED1428">
            <w:r w:rsidRPr="0049085E">
              <w:t>nauwkeurigheid</w:t>
            </w:r>
          </w:p>
        </w:tc>
        <w:tc>
          <w:tcPr>
            <w:tcW w:w="2500" w:type="pct"/>
          </w:tcPr>
          <w:p w14:paraId="3CFDB25F" w14:textId="3F60639E" w:rsidR="00F152A3" w:rsidRPr="0049085E" w:rsidRDefault="00F152A3" w:rsidP="00ED1428"/>
        </w:tc>
      </w:tr>
      <w:tr w:rsidR="00F152A3" w:rsidRPr="0049085E" w14:paraId="4D079549" w14:textId="77777777" w:rsidTr="00ED1428">
        <w:tc>
          <w:tcPr>
            <w:tcW w:w="2500" w:type="pct"/>
          </w:tcPr>
          <w:p w14:paraId="77430931" w14:textId="77777777" w:rsidR="00F152A3" w:rsidRPr="0049085E" w:rsidRDefault="00F152A3" w:rsidP="00ED1428">
            <w:r w:rsidRPr="0049085E">
              <w:t>bronNauwkeurigheid</w:t>
            </w:r>
          </w:p>
        </w:tc>
        <w:tc>
          <w:tcPr>
            <w:tcW w:w="2500" w:type="pct"/>
          </w:tcPr>
          <w:p w14:paraId="61C49150" w14:textId="2BE1DF11" w:rsidR="00F152A3" w:rsidRPr="0049085E" w:rsidRDefault="00F152A3" w:rsidP="00ED1428">
            <w:r>
              <w:t>http://standaarden.omgevingswet.overheid.nl/bronnauwkeurigheid/id/concept/Achtergrond</w:t>
            </w:r>
          </w:p>
        </w:tc>
      </w:tr>
      <w:tr w:rsidR="00F152A3" w:rsidRPr="0049085E" w14:paraId="3EECF627" w14:textId="77777777" w:rsidTr="00ED1428">
        <w:tc>
          <w:tcPr>
            <w:tcW w:w="2500" w:type="pct"/>
          </w:tcPr>
          <w:p w14:paraId="36F6E896" w14:textId="77777777" w:rsidR="00F152A3" w:rsidRPr="0049085E" w:rsidRDefault="00F152A3" w:rsidP="00ED1428">
            <w:r>
              <w:t>idealisatie</w:t>
            </w:r>
          </w:p>
        </w:tc>
        <w:tc>
          <w:tcPr>
            <w:tcW w:w="2500" w:type="pct"/>
          </w:tcPr>
          <w:p w14:paraId="39459EE1" w14:textId="4DE76598" w:rsidR="00F152A3" w:rsidRPr="0049085E" w:rsidRDefault="00F152A3" w:rsidP="00ED1428">
            <w:r>
              <w:t>http://standaarden.omgevingswet.overheid.nl/idealisatie/id/concept/Exact</w:t>
            </w:r>
          </w:p>
        </w:tc>
      </w:tr>
      <w:tr w:rsidR="00F152A3" w:rsidRPr="0049085E" w14:paraId="728BBDA3" w14:textId="77777777" w:rsidTr="00ED1428">
        <w:tc>
          <w:tcPr>
            <w:tcW w:w="2500" w:type="pct"/>
          </w:tcPr>
          <w:p w14:paraId="23AC1CE6" w14:textId="77777777" w:rsidR="00F152A3" w:rsidRDefault="00F152A3" w:rsidP="00ED1428">
            <w:r>
              <w:t>regelingsgebied</w:t>
            </w:r>
          </w:p>
        </w:tc>
        <w:tc>
          <w:tcPr>
            <w:tcW w:w="2500" w:type="pct"/>
          </w:tcPr>
          <w:p w14:paraId="1CDD5828" w14:textId="1B1D6706" w:rsidR="00F152A3" w:rsidRDefault="00F152A3" w:rsidP="00ED1428">
            <w:r>
              <w:t>Onwaar</w:t>
            </w:r>
          </w:p>
        </w:tc>
      </w:tr>
    </w:tbl>
    <w:p w14:paraId="546BCF06" w14:textId="75F6FE83" w:rsidR="00F152A3" w:rsidRDefault="00F152A3">
      <w:pPr>
        <w:pStyle w:val="Tekstopmerking"/>
      </w:pPr>
    </w:p>
  </w:comment>
  <w:comment w:id="38" w:author="Gerard Wolbers" w:date="2023-04-19T07:45:00Z" w:initials="GW">
    <w:tbl>
      <w:tblPr>
        <w:tblStyle w:val="Annotatie"/>
        <w:tblW w:w="5000" w:type="pct"/>
        <w:tblLayout w:type="fixed"/>
        <w:tblLook w:val="0620" w:firstRow="1" w:lastRow="0" w:firstColumn="0" w:lastColumn="0" w:noHBand="1" w:noVBand="1"/>
      </w:tblPr>
      <w:tblGrid>
        <w:gridCol w:w="3963"/>
        <w:gridCol w:w="3964"/>
      </w:tblGrid>
      <w:tr w:rsidR="00F152A3" w:rsidRPr="0049085E" w14:paraId="281BB51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A6ABDB" w14:textId="77777777" w:rsidR="00F152A3" w:rsidRPr="0049085E" w:rsidRDefault="00F152A3" w:rsidP="00ED1428">
            <w:r>
              <w:rPr>
                <w:rStyle w:val="Verwijzingopmerking"/>
              </w:rPr>
              <w:annotationRef/>
            </w:r>
            <w:r>
              <w:t>Geometrie</w:t>
            </w:r>
          </w:p>
        </w:tc>
      </w:tr>
      <w:tr w:rsidR="00F152A3" w:rsidRPr="0049085E" w14:paraId="4640E602" w14:textId="77777777" w:rsidTr="00ED1428">
        <w:tc>
          <w:tcPr>
            <w:tcW w:w="2500" w:type="pct"/>
          </w:tcPr>
          <w:p w14:paraId="4A002174" w14:textId="77777777" w:rsidR="00F152A3" w:rsidRPr="0049085E" w:rsidRDefault="00F152A3" w:rsidP="00ED1428">
            <w:r>
              <w:t>bestandsnaam</w:t>
            </w:r>
          </w:p>
        </w:tc>
        <w:tc>
          <w:tcPr>
            <w:tcW w:w="2500" w:type="pct"/>
          </w:tcPr>
          <w:p w14:paraId="02104C04" w14:textId="1284B5A7" w:rsidR="00F152A3" w:rsidRPr="0049085E" w:rsidRDefault="00F152A3" w:rsidP="00ED1428">
            <w:r>
              <w:t>gml_Woongebied-Transformatie.gml</w:t>
            </w:r>
          </w:p>
        </w:tc>
      </w:tr>
      <w:tr w:rsidR="00F152A3" w:rsidRPr="0049085E" w14:paraId="1267F8A4" w14:textId="77777777" w:rsidTr="00ED1428">
        <w:tc>
          <w:tcPr>
            <w:tcW w:w="2500" w:type="pct"/>
          </w:tcPr>
          <w:p w14:paraId="42C4A92E" w14:textId="77777777" w:rsidR="00F152A3" w:rsidRPr="0049085E" w:rsidRDefault="00F152A3" w:rsidP="00ED1428">
            <w:r w:rsidRPr="0049085E">
              <w:t>noemer</w:t>
            </w:r>
          </w:p>
        </w:tc>
        <w:tc>
          <w:tcPr>
            <w:tcW w:w="2500" w:type="pct"/>
          </w:tcPr>
          <w:p w14:paraId="0D9B1B03" w14:textId="1F67156D" w:rsidR="00F152A3" w:rsidRPr="0049085E" w:rsidRDefault="00F152A3" w:rsidP="00ED1428">
            <w:r>
              <w:t>Woongebied-Transformatie</w:t>
            </w:r>
          </w:p>
        </w:tc>
      </w:tr>
      <w:tr w:rsidR="00F152A3" w:rsidRPr="0049085E" w14:paraId="23CA27BF" w14:textId="77777777" w:rsidTr="00ED1428">
        <w:tc>
          <w:tcPr>
            <w:tcW w:w="2500" w:type="pct"/>
          </w:tcPr>
          <w:p w14:paraId="39BA680C" w14:textId="77777777" w:rsidR="00F152A3" w:rsidRPr="0049085E" w:rsidRDefault="00F152A3" w:rsidP="00ED1428">
            <w:r>
              <w:t>symboolcode</w:t>
            </w:r>
          </w:p>
        </w:tc>
        <w:tc>
          <w:tcPr>
            <w:tcW w:w="2500" w:type="pct"/>
          </w:tcPr>
          <w:p w14:paraId="3F365E3D" w14:textId="50ADC5CC" w:rsidR="00F152A3" w:rsidRDefault="00F152A3" w:rsidP="00ED1428"/>
        </w:tc>
      </w:tr>
      <w:tr w:rsidR="00F152A3" w:rsidRPr="0049085E" w14:paraId="462799BD" w14:textId="77777777" w:rsidTr="00ED1428">
        <w:tc>
          <w:tcPr>
            <w:tcW w:w="2500" w:type="pct"/>
          </w:tcPr>
          <w:p w14:paraId="1D639F35" w14:textId="77777777" w:rsidR="00F152A3" w:rsidRPr="0049085E" w:rsidRDefault="00F152A3" w:rsidP="00ED1428">
            <w:r w:rsidRPr="0049085E">
              <w:t>nauwkeurigheid</w:t>
            </w:r>
          </w:p>
        </w:tc>
        <w:tc>
          <w:tcPr>
            <w:tcW w:w="2500" w:type="pct"/>
          </w:tcPr>
          <w:p w14:paraId="11DF7F69" w14:textId="3589FCB9" w:rsidR="00F152A3" w:rsidRPr="0049085E" w:rsidRDefault="00F152A3" w:rsidP="00ED1428"/>
        </w:tc>
      </w:tr>
      <w:tr w:rsidR="00F152A3" w:rsidRPr="0049085E" w14:paraId="25DE13F8" w14:textId="77777777" w:rsidTr="00ED1428">
        <w:tc>
          <w:tcPr>
            <w:tcW w:w="2500" w:type="pct"/>
          </w:tcPr>
          <w:p w14:paraId="7841C325" w14:textId="77777777" w:rsidR="00F152A3" w:rsidRPr="0049085E" w:rsidRDefault="00F152A3" w:rsidP="00ED1428">
            <w:r w:rsidRPr="0049085E">
              <w:t>bronNauwkeurigheid</w:t>
            </w:r>
          </w:p>
        </w:tc>
        <w:tc>
          <w:tcPr>
            <w:tcW w:w="2500" w:type="pct"/>
          </w:tcPr>
          <w:p w14:paraId="0DE85A54" w14:textId="6C6550FE" w:rsidR="00F152A3" w:rsidRPr="0049085E" w:rsidRDefault="00F152A3" w:rsidP="00ED1428">
            <w:r>
              <w:t>http://standaarden.omgevingswet.overheid.nl/bronnauwkeurigheid/id/concept/Achtergrond</w:t>
            </w:r>
          </w:p>
        </w:tc>
      </w:tr>
      <w:tr w:rsidR="00F152A3" w:rsidRPr="0049085E" w14:paraId="3A1FD872" w14:textId="77777777" w:rsidTr="00ED1428">
        <w:tc>
          <w:tcPr>
            <w:tcW w:w="2500" w:type="pct"/>
          </w:tcPr>
          <w:p w14:paraId="53B0E78F" w14:textId="77777777" w:rsidR="00F152A3" w:rsidRPr="0049085E" w:rsidRDefault="00F152A3" w:rsidP="00ED1428">
            <w:r>
              <w:t>idealisatie</w:t>
            </w:r>
          </w:p>
        </w:tc>
        <w:tc>
          <w:tcPr>
            <w:tcW w:w="2500" w:type="pct"/>
          </w:tcPr>
          <w:p w14:paraId="44B04A51" w14:textId="26BF100E" w:rsidR="00F152A3" w:rsidRPr="0049085E" w:rsidRDefault="00F152A3" w:rsidP="00ED1428">
            <w:r>
              <w:t>http://standaarden.omgevingswet.overheid.nl/idealisatie/id/concept/Exact</w:t>
            </w:r>
          </w:p>
        </w:tc>
      </w:tr>
      <w:tr w:rsidR="00F152A3" w:rsidRPr="0049085E" w14:paraId="682535A0" w14:textId="77777777" w:rsidTr="00ED1428">
        <w:tc>
          <w:tcPr>
            <w:tcW w:w="2500" w:type="pct"/>
          </w:tcPr>
          <w:p w14:paraId="72BF7124" w14:textId="77777777" w:rsidR="00F152A3" w:rsidRDefault="00F152A3" w:rsidP="00ED1428">
            <w:r>
              <w:t>regelingsgebied</w:t>
            </w:r>
          </w:p>
        </w:tc>
        <w:tc>
          <w:tcPr>
            <w:tcW w:w="2500" w:type="pct"/>
          </w:tcPr>
          <w:p w14:paraId="35646937" w14:textId="0F195568" w:rsidR="00F152A3" w:rsidRDefault="00F152A3" w:rsidP="00ED1428">
            <w:r>
              <w:t>Onwaar</w:t>
            </w:r>
          </w:p>
        </w:tc>
      </w:tr>
    </w:tbl>
    <w:p w14:paraId="2133C00F" w14:textId="76872260" w:rsidR="00F152A3" w:rsidRDefault="00F152A3">
      <w:pPr>
        <w:pStyle w:val="Tekstopmerking"/>
      </w:pPr>
    </w:p>
  </w:comment>
  <w:comment w:id="39" w:author="Gerard Wolbers" w:date="2023-04-19T07:45:00Z" w:initials="GW">
    <w:tbl>
      <w:tblPr>
        <w:tblStyle w:val="Annotatie"/>
        <w:tblW w:w="5000" w:type="pct"/>
        <w:tblLayout w:type="fixed"/>
        <w:tblLook w:val="0620" w:firstRow="1" w:lastRow="0" w:firstColumn="0" w:lastColumn="0" w:noHBand="1" w:noVBand="1"/>
      </w:tblPr>
      <w:tblGrid>
        <w:gridCol w:w="3963"/>
        <w:gridCol w:w="3964"/>
      </w:tblGrid>
      <w:tr w:rsidR="00F152A3" w:rsidRPr="0049085E" w14:paraId="66BD0E1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5E3251" w14:textId="77777777" w:rsidR="00F152A3" w:rsidRPr="0049085E" w:rsidRDefault="00F152A3" w:rsidP="00ED1428">
            <w:r>
              <w:rPr>
                <w:rStyle w:val="Verwijzingopmerking"/>
              </w:rPr>
              <w:annotationRef/>
            </w:r>
            <w:r>
              <w:t>Geometrie</w:t>
            </w:r>
          </w:p>
        </w:tc>
      </w:tr>
      <w:tr w:rsidR="00F152A3" w:rsidRPr="0049085E" w14:paraId="576EDBDF" w14:textId="77777777" w:rsidTr="00ED1428">
        <w:tc>
          <w:tcPr>
            <w:tcW w:w="2500" w:type="pct"/>
          </w:tcPr>
          <w:p w14:paraId="7DD258D3" w14:textId="77777777" w:rsidR="00F152A3" w:rsidRPr="0049085E" w:rsidRDefault="00F152A3" w:rsidP="00ED1428">
            <w:r>
              <w:t>bestandsnaam</w:t>
            </w:r>
          </w:p>
        </w:tc>
        <w:tc>
          <w:tcPr>
            <w:tcW w:w="2500" w:type="pct"/>
          </w:tcPr>
          <w:p w14:paraId="09A69A01" w14:textId="730E02E3" w:rsidR="00F152A3" w:rsidRPr="0049085E" w:rsidRDefault="00F152A3" w:rsidP="00ED1428">
            <w:r>
              <w:t>gml_Woongebied-Transformatie.gml</w:t>
            </w:r>
          </w:p>
        </w:tc>
      </w:tr>
      <w:tr w:rsidR="00F152A3" w:rsidRPr="0049085E" w14:paraId="72973A30" w14:textId="77777777" w:rsidTr="00ED1428">
        <w:tc>
          <w:tcPr>
            <w:tcW w:w="2500" w:type="pct"/>
          </w:tcPr>
          <w:p w14:paraId="52F5ED1A" w14:textId="77777777" w:rsidR="00F152A3" w:rsidRPr="0049085E" w:rsidRDefault="00F152A3" w:rsidP="00ED1428">
            <w:r w:rsidRPr="0049085E">
              <w:t>noemer</w:t>
            </w:r>
          </w:p>
        </w:tc>
        <w:tc>
          <w:tcPr>
            <w:tcW w:w="2500" w:type="pct"/>
          </w:tcPr>
          <w:p w14:paraId="3F95D849" w14:textId="204123F9" w:rsidR="00F152A3" w:rsidRPr="0049085E" w:rsidRDefault="00F152A3" w:rsidP="00ED1428">
            <w:r>
              <w:t>Woongebied-Transformatie</w:t>
            </w:r>
          </w:p>
        </w:tc>
      </w:tr>
      <w:tr w:rsidR="00F152A3" w:rsidRPr="0049085E" w14:paraId="5952212A" w14:textId="77777777" w:rsidTr="00ED1428">
        <w:tc>
          <w:tcPr>
            <w:tcW w:w="2500" w:type="pct"/>
          </w:tcPr>
          <w:p w14:paraId="2EA04331" w14:textId="77777777" w:rsidR="00F152A3" w:rsidRPr="0049085E" w:rsidRDefault="00F152A3" w:rsidP="00ED1428">
            <w:r>
              <w:t>symboolcode</w:t>
            </w:r>
          </w:p>
        </w:tc>
        <w:tc>
          <w:tcPr>
            <w:tcW w:w="2500" w:type="pct"/>
          </w:tcPr>
          <w:p w14:paraId="553E7D1A" w14:textId="7E0DC81E" w:rsidR="00F152A3" w:rsidRDefault="00F152A3" w:rsidP="00ED1428"/>
        </w:tc>
      </w:tr>
      <w:tr w:rsidR="00F152A3" w:rsidRPr="0049085E" w14:paraId="2B1A49C4" w14:textId="77777777" w:rsidTr="00ED1428">
        <w:tc>
          <w:tcPr>
            <w:tcW w:w="2500" w:type="pct"/>
          </w:tcPr>
          <w:p w14:paraId="3ECF367A" w14:textId="77777777" w:rsidR="00F152A3" w:rsidRPr="0049085E" w:rsidRDefault="00F152A3" w:rsidP="00ED1428">
            <w:r w:rsidRPr="0049085E">
              <w:t>nauwkeurigheid</w:t>
            </w:r>
          </w:p>
        </w:tc>
        <w:tc>
          <w:tcPr>
            <w:tcW w:w="2500" w:type="pct"/>
          </w:tcPr>
          <w:p w14:paraId="2E69C794" w14:textId="71C31DBB" w:rsidR="00F152A3" w:rsidRPr="0049085E" w:rsidRDefault="00F152A3" w:rsidP="00ED1428"/>
        </w:tc>
      </w:tr>
      <w:tr w:rsidR="00F152A3" w:rsidRPr="0049085E" w14:paraId="12CDF8B4" w14:textId="77777777" w:rsidTr="00ED1428">
        <w:tc>
          <w:tcPr>
            <w:tcW w:w="2500" w:type="pct"/>
          </w:tcPr>
          <w:p w14:paraId="2A8CA53E" w14:textId="77777777" w:rsidR="00F152A3" w:rsidRPr="0049085E" w:rsidRDefault="00F152A3" w:rsidP="00ED1428">
            <w:r w:rsidRPr="0049085E">
              <w:t>bronNauwkeurigheid</w:t>
            </w:r>
          </w:p>
        </w:tc>
        <w:tc>
          <w:tcPr>
            <w:tcW w:w="2500" w:type="pct"/>
          </w:tcPr>
          <w:p w14:paraId="70AC0879" w14:textId="11F67DC6" w:rsidR="00F152A3" w:rsidRPr="0049085E" w:rsidRDefault="00F152A3" w:rsidP="00ED1428">
            <w:r>
              <w:t>http://standaarden.omgevingswet.overheid.nl/bronnauwkeurigheid/id/concept/Achtergrond</w:t>
            </w:r>
          </w:p>
        </w:tc>
      </w:tr>
      <w:tr w:rsidR="00F152A3" w:rsidRPr="0049085E" w14:paraId="54064AF0" w14:textId="77777777" w:rsidTr="00ED1428">
        <w:tc>
          <w:tcPr>
            <w:tcW w:w="2500" w:type="pct"/>
          </w:tcPr>
          <w:p w14:paraId="02CAD6DA" w14:textId="77777777" w:rsidR="00F152A3" w:rsidRPr="0049085E" w:rsidRDefault="00F152A3" w:rsidP="00ED1428">
            <w:r>
              <w:t>idealisatie</w:t>
            </w:r>
          </w:p>
        </w:tc>
        <w:tc>
          <w:tcPr>
            <w:tcW w:w="2500" w:type="pct"/>
          </w:tcPr>
          <w:p w14:paraId="3AA12B48" w14:textId="1DF89219" w:rsidR="00F152A3" w:rsidRPr="0049085E" w:rsidRDefault="00F152A3" w:rsidP="00ED1428">
            <w:r>
              <w:t>http://standaarden.omgevingswet.overheid.nl/idealisatie/id/concept/Exact</w:t>
            </w:r>
          </w:p>
        </w:tc>
      </w:tr>
      <w:tr w:rsidR="00F152A3" w:rsidRPr="0049085E" w14:paraId="26DAF482" w14:textId="77777777" w:rsidTr="00ED1428">
        <w:tc>
          <w:tcPr>
            <w:tcW w:w="2500" w:type="pct"/>
          </w:tcPr>
          <w:p w14:paraId="1075CB9B" w14:textId="77777777" w:rsidR="00F152A3" w:rsidRDefault="00F152A3" w:rsidP="00ED1428">
            <w:r>
              <w:t>regelingsgebied</w:t>
            </w:r>
          </w:p>
        </w:tc>
        <w:tc>
          <w:tcPr>
            <w:tcW w:w="2500" w:type="pct"/>
          </w:tcPr>
          <w:p w14:paraId="1210BACD" w14:textId="5E7483A8" w:rsidR="00F152A3" w:rsidRDefault="00F152A3" w:rsidP="00ED1428">
            <w:r>
              <w:t>Onwaar</w:t>
            </w:r>
          </w:p>
        </w:tc>
      </w:tr>
    </w:tbl>
    <w:p w14:paraId="2346CC5A" w14:textId="38E2F53F" w:rsidR="00F152A3" w:rsidRDefault="00F152A3">
      <w:pPr>
        <w:pStyle w:val="Tekstopmerking"/>
      </w:pPr>
    </w:p>
  </w:comment>
  <w:comment w:id="40" w:author="Gerard Wolbers" w:date="2023-04-19T07:45:00Z" w:initials="GW">
    <w:tbl>
      <w:tblPr>
        <w:tblStyle w:val="Annotatie"/>
        <w:tblW w:w="5000" w:type="pct"/>
        <w:tblLayout w:type="fixed"/>
        <w:tblLook w:val="0620" w:firstRow="1" w:lastRow="0" w:firstColumn="0" w:lastColumn="0" w:noHBand="1" w:noVBand="1"/>
      </w:tblPr>
      <w:tblGrid>
        <w:gridCol w:w="3963"/>
        <w:gridCol w:w="3964"/>
      </w:tblGrid>
      <w:tr w:rsidR="00F152A3" w:rsidRPr="0049085E" w14:paraId="0DB2561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61A98E" w14:textId="77777777" w:rsidR="00F152A3" w:rsidRPr="0049085E" w:rsidRDefault="00F152A3" w:rsidP="00ED1428">
            <w:r>
              <w:rPr>
                <w:rStyle w:val="Verwijzingopmerking"/>
              </w:rPr>
              <w:annotationRef/>
            </w:r>
            <w:r>
              <w:t>Geometrie</w:t>
            </w:r>
          </w:p>
        </w:tc>
      </w:tr>
      <w:tr w:rsidR="00F152A3" w:rsidRPr="0049085E" w14:paraId="2C3FF0F2" w14:textId="77777777" w:rsidTr="00ED1428">
        <w:tc>
          <w:tcPr>
            <w:tcW w:w="2500" w:type="pct"/>
          </w:tcPr>
          <w:p w14:paraId="0D9DC8B0" w14:textId="77777777" w:rsidR="00F152A3" w:rsidRPr="0049085E" w:rsidRDefault="00F152A3" w:rsidP="00ED1428">
            <w:r>
              <w:t>bestandsnaam</w:t>
            </w:r>
          </w:p>
        </w:tc>
        <w:tc>
          <w:tcPr>
            <w:tcW w:w="2500" w:type="pct"/>
          </w:tcPr>
          <w:p w14:paraId="7928C5FA" w14:textId="3C32C6F2" w:rsidR="00F152A3" w:rsidRPr="0049085E" w:rsidRDefault="00F152A3" w:rsidP="00ED1428">
            <w:r>
              <w:t>gml_Woongebied-Transformatie.gml</w:t>
            </w:r>
          </w:p>
        </w:tc>
      </w:tr>
      <w:tr w:rsidR="00F152A3" w:rsidRPr="0049085E" w14:paraId="1519FF29" w14:textId="77777777" w:rsidTr="00ED1428">
        <w:tc>
          <w:tcPr>
            <w:tcW w:w="2500" w:type="pct"/>
          </w:tcPr>
          <w:p w14:paraId="2C0B47C3" w14:textId="77777777" w:rsidR="00F152A3" w:rsidRPr="0049085E" w:rsidRDefault="00F152A3" w:rsidP="00ED1428">
            <w:r w:rsidRPr="0049085E">
              <w:t>noemer</w:t>
            </w:r>
          </w:p>
        </w:tc>
        <w:tc>
          <w:tcPr>
            <w:tcW w:w="2500" w:type="pct"/>
          </w:tcPr>
          <w:p w14:paraId="47CCC122" w14:textId="4143924F" w:rsidR="00F152A3" w:rsidRPr="0049085E" w:rsidRDefault="00F152A3" w:rsidP="00ED1428">
            <w:r>
              <w:t>Woongebied-Transformatie</w:t>
            </w:r>
          </w:p>
        </w:tc>
      </w:tr>
      <w:tr w:rsidR="00F152A3" w:rsidRPr="0049085E" w14:paraId="2B25C42B" w14:textId="77777777" w:rsidTr="00ED1428">
        <w:tc>
          <w:tcPr>
            <w:tcW w:w="2500" w:type="pct"/>
          </w:tcPr>
          <w:p w14:paraId="215E7827" w14:textId="77777777" w:rsidR="00F152A3" w:rsidRPr="0049085E" w:rsidRDefault="00F152A3" w:rsidP="00ED1428">
            <w:r>
              <w:t>symboolcode</w:t>
            </w:r>
          </w:p>
        </w:tc>
        <w:tc>
          <w:tcPr>
            <w:tcW w:w="2500" w:type="pct"/>
          </w:tcPr>
          <w:p w14:paraId="403422BF" w14:textId="5850C58E" w:rsidR="00F152A3" w:rsidRDefault="00F152A3" w:rsidP="00ED1428"/>
        </w:tc>
      </w:tr>
      <w:tr w:rsidR="00F152A3" w:rsidRPr="0049085E" w14:paraId="74D2B2F9" w14:textId="77777777" w:rsidTr="00ED1428">
        <w:tc>
          <w:tcPr>
            <w:tcW w:w="2500" w:type="pct"/>
          </w:tcPr>
          <w:p w14:paraId="62E363BC" w14:textId="77777777" w:rsidR="00F152A3" w:rsidRPr="0049085E" w:rsidRDefault="00F152A3" w:rsidP="00ED1428">
            <w:r w:rsidRPr="0049085E">
              <w:t>nauwkeurigheid</w:t>
            </w:r>
          </w:p>
        </w:tc>
        <w:tc>
          <w:tcPr>
            <w:tcW w:w="2500" w:type="pct"/>
          </w:tcPr>
          <w:p w14:paraId="48761364" w14:textId="2DB7B5CC" w:rsidR="00F152A3" w:rsidRPr="0049085E" w:rsidRDefault="00F152A3" w:rsidP="00ED1428"/>
        </w:tc>
      </w:tr>
      <w:tr w:rsidR="00F152A3" w:rsidRPr="0049085E" w14:paraId="7000A99A" w14:textId="77777777" w:rsidTr="00ED1428">
        <w:tc>
          <w:tcPr>
            <w:tcW w:w="2500" w:type="pct"/>
          </w:tcPr>
          <w:p w14:paraId="5228FDE1" w14:textId="77777777" w:rsidR="00F152A3" w:rsidRPr="0049085E" w:rsidRDefault="00F152A3" w:rsidP="00ED1428">
            <w:r w:rsidRPr="0049085E">
              <w:t>bronNauwkeurigheid</w:t>
            </w:r>
          </w:p>
        </w:tc>
        <w:tc>
          <w:tcPr>
            <w:tcW w:w="2500" w:type="pct"/>
          </w:tcPr>
          <w:p w14:paraId="09A091A9" w14:textId="7C7DBA88" w:rsidR="00F152A3" w:rsidRPr="0049085E" w:rsidRDefault="00F152A3" w:rsidP="00ED1428">
            <w:r>
              <w:t>http://standaarden.omgevingswet.overheid.nl/bronnauwkeurigheid/id/concept/Achtergrond</w:t>
            </w:r>
          </w:p>
        </w:tc>
      </w:tr>
      <w:tr w:rsidR="00F152A3" w:rsidRPr="0049085E" w14:paraId="03AFEB0D" w14:textId="77777777" w:rsidTr="00ED1428">
        <w:tc>
          <w:tcPr>
            <w:tcW w:w="2500" w:type="pct"/>
          </w:tcPr>
          <w:p w14:paraId="64777566" w14:textId="77777777" w:rsidR="00F152A3" w:rsidRPr="0049085E" w:rsidRDefault="00F152A3" w:rsidP="00ED1428">
            <w:r>
              <w:t>idealisatie</w:t>
            </w:r>
          </w:p>
        </w:tc>
        <w:tc>
          <w:tcPr>
            <w:tcW w:w="2500" w:type="pct"/>
          </w:tcPr>
          <w:p w14:paraId="55DFBF04" w14:textId="4282701B" w:rsidR="00F152A3" w:rsidRPr="0049085E" w:rsidRDefault="00F152A3" w:rsidP="00ED1428">
            <w:r>
              <w:t>http://standaarden.omgevingswet.overheid.nl/idealisatie/id/concept/Exact</w:t>
            </w:r>
          </w:p>
        </w:tc>
      </w:tr>
      <w:tr w:rsidR="00F152A3" w:rsidRPr="0049085E" w14:paraId="7D6ACB3A" w14:textId="77777777" w:rsidTr="00ED1428">
        <w:tc>
          <w:tcPr>
            <w:tcW w:w="2500" w:type="pct"/>
          </w:tcPr>
          <w:p w14:paraId="0ED90919" w14:textId="77777777" w:rsidR="00F152A3" w:rsidRDefault="00F152A3" w:rsidP="00ED1428">
            <w:r>
              <w:t>regelingsgebied</w:t>
            </w:r>
          </w:p>
        </w:tc>
        <w:tc>
          <w:tcPr>
            <w:tcW w:w="2500" w:type="pct"/>
          </w:tcPr>
          <w:p w14:paraId="373EC07A" w14:textId="09E4B603" w:rsidR="00F152A3" w:rsidRDefault="00F152A3" w:rsidP="00ED1428">
            <w:r>
              <w:t>Onwaar</w:t>
            </w:r>
          </w:p>
        </w:tc>
      </w:tr>
    </w:tbl>
    <w:p w14:paraId="404231EE" w14:textId="05037825" w:rsidR="00F152A3" w:rsidRDefault="00F152A3">
      <w:pPr>
        <w:pStyle w:val="Tekstopmerking"/>
      </w:pPr>
    </w:p>
  </w:comment>
  <w:comment w:id="41" w:author="Martine Rotte" w:date="2023-03-08T14:30:00Z" w:initials="MR">
    <w:p w14:paraId="2FBD35B9" w14:textId="58EEF470" w:rsidR="00EE269D" w:rsidRDefault="00EE269D" w:rsidP="00EE269D">
      <w:pPr>
        <w:pStyle w:val="Tekstopmerking"/>
      </w:pPr>
      <w:r>
        <w:rPr>
          <w:rStyle w:val="Verwijzingopmerking"/>
        </w:rPr>
        <w:annotationRef/>
      </w:r>
      <w:r>
        <w:t>@Geonovum: vanaf H5 naar beneden in ons hele omgevingsplan werken wij als volgt qua annoteren Locaties:</w:t>
      </w:r>
    </w:p>
    <w:p w14:paraId="08C2D240" w14:textId="77777777" w:rsidR="00EE269D" w:rsidRDefault="00EE269D" w:rsidP="00EE269D">
      <w:pPr>
        <w:pStyle w:val="Tekstopmerking"/>
      </w:pPr>
    </w:p>
    <w:p w14:paraId="3508A523" w14:textId="77777777" w:rsidR="00EE269D" w:rsidRDefault="00EE269D" w:rsidP="00EE269D">
      <w:pPr>
        <w:pStyle w:val="Tekstopmerking"/>
      </w:pPr>
      <w:r>
        <w:t>Daar waar alle artikelen binnen een paragraaf op één en dezelfde locatie van toepassing zijn: we annoteren 1 keer een Locatie, en plaatsen opmerking in kantlijn dat de paragraaf op dezelfde locatie geldt.</w:t>
      </w:r>
    </w:p>
    <w:p w14:paraId="27B3F8EC" w14:textId="77777777" w:rsidR="00EE269D" w:rsidRDefault="00EE269D" w:rsidP="00EE269D">
      <w:pPr>
        <w:pStyle w:val="Tekstopmerking"/>
      </w:pPr>
    </w:p>
    <w:p w14:paraId="3E613AF8" w14:textId="77777777" w:rsidR="00EE269D" w:rsidRDefault="00EE269D" w:rsidP="00EE269D">
      <w:pPr>
        <w:pStyle w:val="Tekstopmerking"/>
      </w:pPr>
      <w:r>
        <w:t>Daar waar er verschillende locaties per artikel gelden, voegen we per artikel een andere Annotatie Locatie toe.</w:t>
      </w:r>
    </w:p>
    <w:p w14:paraId="33200FA4" w14:textId="77777777" w:rsidR="00EE269D" w:rsidRDefault="00EE269D" w:rsidP="00EE269D">
      <w:pPr>
        <w:pStyle w:val="Tekstopmerking"/>
      </w:pPr>
    </w:p>
    <w:p w14:paraId="7D0DFBD2" w14:textId="37979C12" w:rsidR="00EE269D" w:rsidRDefault="00EE269D" w:rsidP="00EE269D">
      <w:pPr>
        <w:pStyle w:val="Tekstopmerking"/>
      </w:pPr>
      <w:r>
        <w:t>Dit afgesproken in overleg met Nienke 7-3</w:t>
      </w:r>
      <w:r w:rsidR="005F330C">
        <w:t>-23</w:t>
      </w:r>
      <w:r>
        <w:t>.</w:t>
      </w:r>
    </w:p>
  </w:comment>
  <w:comment w:id="42" w:author="Martine Rotte" w:date="2023-03-08T14:33:00Z" w:initials="MR">
    <w:p w14:paraId="392F65D6" w14:textId="369949B0" w:rsidR="009A75EC" w:rsidRDefault="009A75EC">
      <w:pPr>
        <w:pStyle w:val="Tekstopmerking"/>
      </w:pPr>
      <w:r>
        <w:rPr>
          <w:rStyle w:val="Verwijzingopmerking"/>
        </w:rPr>
        <w:annotationRef/>
      </w:r>
      <w:r>
        <w:t xml:space="preserve">@Geonovum: heel afdeling 5.1 geldt voor locatie </w:t>
      </w:r>
      <w:r w:rsidR="00BC7CA7">
        <w:t>hele ambtsgebied Breda</w:t>
      </w:r>
    </w:p>
  </w:comment>
  <w:comment w:id="43" w:author="Martine Rotte" w:date="2023-02-27T14:43:00Z" w:initials="MR">
    <w:tbl>
      <w:tblPr>
        <w:tblStyle w:val="Annotatie"/>
        <w:tblW w:w="5000" w:type="pct"/>
        <w:tblLayout w:type="fixed"/>
        <w:tblLook w:val="0620" w:firstRow="1" w:lastRow="0" w:firstColumn="0" w:lastColumn="0" w:noHBand="1" w:noVBand="1"/>
      </w:tblPr>
      <w:tblGrid>
        <w:gridCol w:w="3963"/>
        <w:gridCol w:w="3964"/>
      </w:tblGrid>
      <w:tr w:rsidR="001A5CCD" w:rsidRPr="0049085E" w14:paraId="4BC0ADDE"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0E6EE2" w14:textId="77777777" w:rsidR="001A5CCD" w:rsidRPr="0049085E" w:rsidRDefault="001A5CCD" w:rsidP="00E866B7">
            <w:r>
              <w:rPr>
                <w:rStyle w:val="Verwijzingopmerking"/>
              </w:rPr>
              <w:annotationRef/>
            </w:r>
            <w:r>
              <w:t>Geometrie</w:t>
            </w:r>
          </w:p>
        </w:tc>
      </w:tr>
      <w:tr w:rsidR="001A5CCD" w:rsidRPr="0049085E" w14:paraId="7F2B991A" w14:textId="77777777" w:rsidTr="00E866B7">
        <w:tc>
          <w:tcPr>
            <w:tcW w:w="2500" w:type="pct"/>
          </w:tcPr>
          <w:p w14:paraId="39DAE85A" w14:textId="77777777" w:rsidR="001A5CCD" w:rsidRPr="0049085E" w:rsidRDefault="001A5CCD" w:rsidP="00E866B7">
            <w:r>
              <w:t>bestandsnaam</w:t>
            </w:r>
          </w:p>
        </w:tc>
        <w:tc>
          <w:tcPr>
            <w:tcW w:w="2500" w:type="pct"/>
          </w:tcPr>
          <w:p w14:paraId="1E10A235" w14:textId="10529CC1" w:rsidR="001A5CCD" w:rsidRPr="0049085E" w:rsidRDefault="001A5CCD" w:rsidP="00E866B7">
            <w:r>
              <w:t>ambtsgebied.gml</w:t>
            </w:r>
          </w:p>
        </w:tc>
      </w:tr>
      <w:tr w:rsidR="001A5CCD" w:rsidRPr="0049085E" w14:paraId="0E1DD45F" w14:textId="77777777" w:rsidTr="00E866B7">
        <w:tc>
          <w:tcPr>
            <w:tcW w:w="2500" w:type="pct"/>
          </w:tcPr>
          <w:p w14:paraId="469D7015" w14:textId="77777777" w:rsidR="001A5CCD" w:rsidRPr="0049085E" w:rsidRDefault="001A5CCD" w:rsidP="00E866B7">
            <w:r w:rsidRPr="0049085E">
              <w:t>noemer</w:t>
            </w:r>
          </w:p>
        </w:tc>
        <w:tc>
          <w:tcPr>
            <w:tcW w:w="2500" w:type="pct"/>
          </w:tcPr>
          <w:p w14:paraId="20E1B65D" w14:textId="73F0E401" w:rsidR="001A5CCD" w:rsidRPr="0049085E" w:rsidRDefault="001A5CCD" w:rsidP="00E866B7">
            <w:r>
              <w:t>Gemeente Breda</w:t>
            </w:r>
          </w:p>
        </w:tc>
      </w:tr>
      <w:tr w:rsidR="001A5CCD" w:rsidRPr="0049085E" w14:paraId="12FB3D9E" w14:textId="77777777" w:rsidTr="00E866B7">
        <w:tc>
          <w:tcPr>
            <w:tcW w:w="2500" w:type="pct"/>
          </w:tcPr>
          <w:p w14:paraId="2968F809" w14:textId="77777777" w:rsidR="001A5CCD" w:rsidRPr="0049085E" w:rsidRDefault="001A5CCD" w:rsidP="00E866B7">
            <w:r>
              <w:t>symboolcode</w:t>
            </w:r>
          </w:p>
        </w:tc>
        <w:tc>
          <w:tcPr>
            <w:tcW w:w="2500" w:type="pct"/>
          </w:tcPr>
          <w:p w14:paraId="3B003B99" w14:textId="5AA07FB5" w:rsidR="001A5CCD" w:rsidRDefault="001A5CCD" w:rsidP="00E866B7"/>
        </w:tc>
      </w:tr>
      <w:tr w:rsidR="001A5CCD" w:rsidRPr="0049085E" w14:paraId="1F3BBF2D" w14:textId="77777777" w:rsidTr="00E866B7">
        <w:tc>
          <w:tcPr>
            <w:tcW w:w="2500" w:type="pct"/>
          </w:tcPr>
          <w:p w14:paraId="4B77927E" w14:textId="77777777" w:rsidR="001A5CCD" w:rsidRPr="0049085E" w:rsidRDefault="001A5CCD" w:rsidP="00E866B7">
            <w:r w:rsidRPr="0049085E">
              <w:t>nauwkeurigheid</w:t>
            </w:r>
          </w:p>
        </w:tc>
        <w:tc>
          <w:tcPr>
            <w:tcW w:w="2500" w:type="pct"/>
          </w:tcPr>
          <w:p w14:paraId="453BB92D" w14:textId="5A503A7D" w:rsidR="001A5CCD" w:rsidRPr="0049085E" w:rsidRDefault="001A5CCD" w:rsidP="00E866B7"/>
        </w:tc>
      </w:tr>
      <w:tr w:rsidR="001A5CCD" w:rsidRPr="0049085E" w14:paraId="2077279F" w14:textId="77777777" w:rsidTr="00E866B7">
        <w:tc>
          <w:tcPr>
            <w:tcW w:w="2500" w:type="pct"/>
          </w:tcPr>
          <w:p w14:paraId="5221F44B" w14:textId="77777777" w:rsidR="001A5CCD" w:rsidRPr="0049085E" w:rsidRDefault="001A5CCD" w:rsidP="00E866B7">
            <w:r w:rsidRPr="0049085E">
              <w:t>bronNauwkeurigheid</w:t>
            </w:r>
          </w:p>
        </w:tc>
        <w:tc>
          <w:tcPr>
            <w:tcW w:w="2500" w:type="pct"/>
          </w:tcPr>
          <w:p w14:paraId="7BA5BE01" w14:textId="5FB69667" w:rsidR="001A5CCD" w:rsidRPr="0049085E" w:rsidRDefault="001A5CCD" w:rsidP="00E866B7">
            <w:r>
              <w:t>http://standaarden.omgevingswet.overheid.nl/bronnauwkeurigheid/id/concept/Achtergrond</w:t>
            </w:r>
          </w:p>
        </w:tc>
      </w:tr>
      <w:tr w:rsidR="001A5CCD" w:rsidRPr="0049085E" w14:paraId="2F6F1EF1" w14:textId="77777777" w:rsidTr="00E866B7">
        <w:tc>
          <w:tcPr>
            <w:tcW w:w="2500" w:type="pct"/>
          </w:tcPr>
          <w:p w14:paraId="1637D0F6" w14:textId="77777777" w:rsidR="001A5CCD" w:rsidRPr="0049085E" w:rsidRDefault="001A5CCD" w:rsidP="00E866B7">
            <w:r>
              <w:t>idealisatie</w:t>
            </w:r>
          </w:p>
        </w:tc>
        <w:tc>
          <w:tcPr>
            <w:tcW w:w="2500" w:type="pct"/>
          </w:tcPr>
          <w:p w14:paraId="76582ACE" w14:textId="073E1EC5" w:rsidR="001A5CCD" w:rsidRPr="0049085E" w:rsidRDefault="001A5CCD" w:rsidP="00E866B7">
            <w:r>
              <w:t>http://standaarden.omgevingswet.overheid.nl/idealisatie/id/concept/Exact</w:t>
            </w:r>
          </w:p>
        </w:tc>
      </w:tr>
      <w:tr w:rsidR="001A5CCD" w:rsidRPr="0049085E" w14:paraId="5A545502" w14:textId="77777777" w:rsidTr="00E866B7">
        <w:tc>
          <w:tcPr>
            <w:tcW w:w="2500" w:type="pct"/>
          </w:tcPr>
          <w:p w14:paraId="5502D200" w14:textId="77777777" w:rsidR="001A5CCD" w:rsidRDefault="001A5CCD" w:rsidP="00E866B7">
            <w:r>
              <w:t>regelingsgebied</w:t>
            </w:r>
          </w:p>
        </w:tc>
        <w:tc>
          <w:tcPr>
            <w:tcW w:w="2500" w:type="pct"/>
          </w:tcPr>
          <w:p w14:paraId="683F2AA8" w14:textId="2AE0C504" w:rsidR="001A5CCD" w:rsidRDefault="001A5CCD" w:rsidP="00E866B7">
            <w:r>
              <w:t>Onwaar</w:t>
            </w:r>
          </w:p>
        </w:tc>
      </w:tr>
    </w:tbl>
    <w:p w14:paraId="1ACCC413" w14:textId="704E0FBB" w:rsidR="001A5CCD" w:rsidRDefault="001A5CCD">
      <w:pPr>
        <w:pStyle w:val="Tekstopmerking"/>
      </w:pPr>
    </w:p>
  </w:comment>
  <w:comment w:id="44" w:author="Gerard Wolbers" w:date="2023-04-19T07:50:00Z" w:initials="GW">
    <w:tbl>
      <w:tblPr>
        <w:tblStyle w:val="Annotatie"/>
        <w:tblW w:w="5000" w:type="pct"/>
        <w:tblLayout w:type="fixed"/>
        <w:tblLook w:val="0620" w:firstRow="1" w:lastRow="0" w:firstColumn="0" w:lastColumn="0" w:noHBand="1" w:noVBand="1"/>
      </w:tblPr>
      <w:tblGrid>
        <w:gridCol w:w="3963"/>
        <w:gridCol w:w="3964"/>
      </w:tblGrid>
      <w:tr w:rsidR="00050335" w:rsidRPr="0049085E" w14:paraId="3BEEC89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F1D114" w14:textId="77777777" w:rsidR="00050335" w:rsidRPr="0049085E" w:rsidRDefault="00050335" w:rsidP="00ED1428">
            <w:r>
              <w:rPr>
                <w:rStyle w:val="Verwijzingopmerking"/>
              </w:rPr>
              <w:annotationRef/>
            </w:r>
            <w:r>
              <w:t>Geometrie</w:t>
            </w:r>
          </w:p>
        </w:tc>
      </w:tr>
      <w:tr w:rsidR="00050335" w:rsidRPr="0049085E" w14:paraId="05B388D3" w14:textId="77777777" w:rsidTr="00ED1428">
        <w:tc>
          <w:tcPr>
            <w:tcW w:w="2500" w:type="pct"/>
          </w:tcPr>
          <w:p w14:paraId="5291A736" w14:textId="77777777" w:rsidR="00050335" w:rsidRPr="0049085E" w:rsidRDefault="00050335" w:rsidP="00ED1428">
            <w:r>
              <w:t>bestandsnaam</w:t>
            </w:r>
          </w:p>
        </w:tc>
        <w:tc>
          <w:tcPr>
            <w:tcW w:w="2500" w:type="pct"/>
          </w:tcPr>
          <w:p w14:paraId="38C8AD77" w14:textId="0DFC48E2" w:rsidR="00050335" w:rsidRPr="0049085E" w:rsidRDefault="00050335" w:rsidP="00ED1428">
            <w:r>
              <w:t>ambtsgebied.gml</w:t>
            </w:r>
          </w:p>
        </w:tc>
      </w:tr>
      <w:tr w:rsidR="00050335" w:rsidRPr="0049085E" w14:paraId="54CE15FA" w14:textId="77777777" w:rsidTr="00ED1428">
        <w:tc>
          <w:tcPr>
            <w:tcW w:w="2500" w:type="pct"/>
          </w:tcPr>
          <w:p w14:paraId="5394AAEB" w14:textId="77777777" w:rsidR="00050335" w:rsidRPr="0049085E" w:rsidRDefault="00050335" w:rsidP="00ED1428">
            <w:r w:rsidRPr="0049085E">
              <w:t>noemer</w:t>
            </w:r>
          </w:p>
        </w:tc>
        <w:tc>
          <w:tcPr>
            <w:tcW w:w="2500" w:type="pct"/>
          </w:tcPr>
          <w:p w14:paraId="096DCFEB" w14:textId="5A8520C7" w:rsidR="00050335" w:rsidRPr="0049085E" w:rsidRDefault="00050335" w:rsidP="00ED1428">
            <w:r>
              <w:t>Gemeente Breda</w:t>
            </w:r>
          </w:p>
        </w:tc>
      </w:tr>
      <w:tr w:rsidR="00050335" w:rsidRPr="0049085E" w14:paraId="7113738C" w14:textId="77777777" w:rsidTr="00ED1428">
        <w:tc>
          <w:tcPr>
            <w:tcW w:w="2500" w:type="pct"/>
          </w:tcPr>
          <w:p w14:paraId="012E0D16" w14:textId="77777777" w:rsidR="00050335" w:rsidRPr="0049085E" w:rsidRDefault="00050335" w:rsidP="00ED1428">
            <w:r>
              <w:t>symboolcode</w:t>
            </w:r>
          </w:p>
        </w:tc>
        <w:tc>
          <w:tcPr>
            <w:tcW w:w="2500" w:type="pct"/>
          </w:tcPr>
          <w:p w14:paraId="5EB8C2BB" w14:textId="40476575" w:rsidR="00050335" w:rsidRDefault="00050335" w:rsidP="00ED1428"/>
        </w:tc>
      </w:tr>
      <w:tr w:rsidR="00050335" w:rsidRPr="0049085E" w14:paraId="46869B5C" w14:textId="77777777" w:rsidTr="00ED1428">
        <w:tc>
          <w:tcPr>
            <w:tcW w:w="2500" w:type="pct"/>
          </w:tcPr>
          <w:p w14:paraId="1244B195" w14:textId="77777777" w:rsidR="00050335" w:rsidRPr="0049085E" w:rsidRDefault="00050335" w:rsidP="00ED1428">
            <w:r w:rsidRPr="0049085E">
              <w:t>nauwkeurigheid</w:t>
            </w:r>
          </w:p>
        </w:tc>
        <w:tc>
          <w:tcPr>
            <w:tcW w:w="2500" w:type="pct"/>
          </w:tcPr>
          <w:p w14:paraId="705D4E02" w14:textId="0E0C1A51" w:rsidR="00050335" w:rsidRPr="0049085E" w:rsidRDefault="00050335" w:rsidP="00ED1428"/>
        </w:tc>
      </w:tr>
      <w:tr w:rsidR="00050335" w:rsidRPr="0049085E" w14:paraId="67B3898C" w14:textId="77777777" w:rsidTr="00ED1428">
        <w:tc>
          <w:tcPr>
            <w:tcW w:w="2500" w:type="pct"/>
          </w:tcPr>
          <w:p w14:paraId="35030358" w14:textId="77777777" w:rsidR="00050335" w:rsidRPr="0049085E" w:rsidRDefault="00050335" w:rsidP="00ED1428">
            <w:r w:rsidRPr="0049085E">
              <w:t>bronNauwkeurigheid</w:t>
            </w:r>
          </w:p>
        </w:tc>
        <w:tc>
          <w:tcPr>
            <w:tcW w:w="2500" w:type="pct"/>
          </w:tcPr>
          <w:p w14:paraId="4FA42886" w14:textId="7DD42CCC" w:rsidR="00050335" w:rsidRPr="0049085E" w:rsidRDefault="00050335" w:rsidP="00ED1428">
            <w:r>
              <w:t>http://standaarden.omgevingswet.overheid.nl/bronnauwkeurigheid/id/concept/Achtergrond</w:t>
            </w:r>
          </w:p>
        </w:tc>
      </w:tr>
      <w:tr w:rsidR="00050335" w:rsidRPr="0049085E" w14:paraId="429D07C7" w14:textId="77777777" w:rsidTr="00ED1428">
        <w:tc>
          <w:tcPr>
            <w:tcW w:w="2500" w:type="pct"/>
          </w:tcPr>
          <w:p w14:paraId="6DB0BD23" w14:textId="77777777" w:rsidR="00050335" w:rsidRPr="0049085E" w:rsidRDefault="00050335" w:rsidP="00ED1428">
            <w:r>
              <w:t>idealisatie</w:t>
            </w:r>
          </w:p>
        </w:tc>
        <w:tc>
          <w:tcPr>
            <w:tcW w:w="2500" w:type="pct"/>
          </w:tcPr>
          <w:p w14:paraId="3054DC88" w14:textId="3366CA79" w:rsidR="00050335" w:rsidRPr="0049085E" w:rsidRDefault="00050335" w:rsidP="00ED1428">
            <w:r>
              <w:t>http://standaarden.omgevingswet.overheid.nl/idealisatie/id/concept/Exact</w:t>
            </w:r>
          </w:p>
        </w:tc>
      </w:tr>
      <w:tr w:rsidR="00050335" w:rsidRPr="0049085E" w14:paraId="4DA1A2AB" w14:textId="77777777" w:rsidTr="00ED1428">
        <w:tc>
          <w:tcPr>
            <w:tcW w:w="2500" w:type="pct"/>
          </w:tcPr>
          <w:p w14:paraId="1D4023E1" w14:textId="77777777" w:rsidR="00050335" w:rsidRDefault="00050335" w:rsidP="00ED1428">
            <w:r>
              <w:t>regelingsgebied</w:t>
            </w:r>
          </w:p>
        </w:tc>
        <w:tc>
          <w:tcPr>
            <w:tcW w:w="2500" w:type="pct"/>
          </w:tcPr>
          <w:p w14:paraId="40AD2643" w14:textId="029C5743" w:rsidR="00050335" w:rsidRDefault="00050335" w:rsidP="00ED1428">
            <w:r>
              <w:t>Onwaar</w:t>
            </w:r>
          </w:p>
        </w:tc>
      </w:tr>
    </w:tbl>
    <w:p w14:paraId="32190F69" w14:textId="4CEA5B27" w:rsidR="00050335" w:rsidRDefault="00050335">
      <w:pPr>
        <w:pStyle w:val="Tekstopmerking"/>
      </w:pPr>
    </w:p>
  </w:comment>
  <w:comment w:id="45" w:author="Gerard Wolbers" w:date="2023-04-19T07:51: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42F10896"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5DAE35" w14:textId="77777777" w:rsidR="00050335" w:rsidRPr="0049085E" w:rsidRDefault="00050335" w:rsidP="00ED1428">
            <w:r>
              <w:rPr>
                <w:rStyle w:val="Verwijzingopmerking"/>
              </w:rPr>
              <w:annotationRef/>
            </w:r>
            <w:r>
              <w:t>Geometrie</w:t>
            </w:r>
          </w:p>
        </w:tc>
      </w:tr>
      <w:tr w:rsidR="00050335" w:rsidRPr="0049085E" w14:paraId="3E545559" w14:textId="77777777" w:rsidTr="00050335">
        <w:tc>
          <w:tcPr>
            <w:tcW w:w="2500" w:type="pct"/>
          </w:tcPr>
          <w:p w14:paraId="33E33A76" w14:textId="77777777" w:rsidR="00050335" w:rsidRPr="0049085E" w:rsidRDefault="00050335" w:rsidP="00050335">
            <w:r>
              <w:t>bestandsnaam</w:t>
            </w:r>
          </w:p>
        </w:tc>
        <w:tc>
          <w:tcPr>
            <w:tcW w:w="2500" w:type="pct"/>
          </w:tcPr>
          <w:p w14:paraId="2F467DC9" w14:textId="08817444" w:rsidR="00050335" w:rsidRPr="0049085E" w:rsidRDefault="00050335" w:rsidP="00050335">
            <w:r w:rsidRPr="00DE0233">
              <w:t>ambtsgebied.gml</w:t>
            </w:r>
          </w:p>
        </w:tc>
      </w:tr>
      <w:tr w:rsidR="00050335" w:rsidRPr="0049085E" w14:paraId="4BD2B309" w14:textId="77777777" w:rsidTr="00050335">
        <w:tc>
          <w:tcPr>
            <w:tcW w:w="2500" w:type="pct"/>
          </w:tcPr>
          <w:p w14:paraId="445AFC31" w14:textId="77777777" w:rsidR="00050335" w:rsidRPr="0049085E" w:rsidRDefault="00050335" w:rsidP="00050335">
            <w:r w:rsidRPr="0049085E">
              <w:t>noemer</w:t>
            </w:r>
          </w:p>
        </w:tc>
        <w:tc>
          <w:tcPr>
            <w:tcW w:w="2500" w:type="pct"/>
          </w:tcPr>
          <w:p w14:paraId="7189BADD" w14:textId="69560AA6" w:rsidR="00050335" w:rsidRPr="0049085E" w:rsidRDefault="00050335" w:rsidP="00050335">
            <w:r w:rsidRPr="00DE0233">
              <w:t>Gemeente Breda</w:t>
            </w:r>
          </w:p>
        </w:tc>
      </w:tr>
      <w:tr w:rsidR="00050335" w:rsidRPr="0049085E" w14:paraId="1C9C66D4" w14:textId="77777777" w:rsidTr="00050335">
        <w:tc>
          <w:tcPr>
            <w:tcW w:w="2500" w:type="pct"/>
          </w:tcPr>
          <w:p w14:paraId="6D2B38C2" w14:textId="77777777" w:rsidR="00050335" w:rsidRPr="0049085E" w:rsidRDefault="00050335" w:rsidP="00050335">
            <w:r>
              <w:t>symboolcode</w:t>
            </w:r>
          </w:p>
        </w:tc>
        <w:tc>
          <w:tcPr>
            <w:tcW w:w="2500" w:type="pct"/>
          </w:tcPr>
          <w:p w14:paraId="2E2D582C" w14:textId="6D7B7701" w:rsidR="00050335" w:rsidRDefault="00050335" w:rsidP="00050335"/>
        </w:tc>
      </w:tr>
      <w:tr w:rsidR="00050335" w:rsidRPr="0049085E" w14:paraId="30E49C9D" w14:textId="77777777" w:rsidTr="00050335">
        <w:tc>
          <w:tcPr>
            <w:tcW w:w="2500" w:type="pct"/>
          </w:tcPr>
          <w:p w14:paraId="37219A80" w14:textId="77777777" w:rsidR="00050335" w:rsidRPr="0049085E" w:rsidRDefault="00050335" w:rsidP="00050335">
            <w:r w:rsidRPr="0049085E">
              <w:t>nauwkeurigheid</w:t>
            </w:r>
          </w:p>
        </w:tc>
        <w:tc>
          <w:tcPr>
            <w:tcW w:w="2500" w:type="pct"/>
          </w:tcPr>
          <w:p w14:paraId="1F30DEEB" w14:textId="3491574D" w:rsidR="00050335" w:rsidRPr="0049085E" w:rsidRDefault="00050335" w:rsidP="00050335"/>
        </w:tc>
      </w:tr>
      <w:tr w:rsidR="00050335" w:rsidRPr="0049085E" w14:paraId="7075C7AC" w14:textId="77777777" w:rsidTr="00050335">
        <w:tc>
          <w:tcPr>
            <w:tcW w:w="2500" w:type="pct"/>
          </w:tcPr>
          <w:p w14:paraId="4D58F233" w14:textId="77777777" w:rsidR="00050335" w:rsidRPr="0049085E" w:rsidRDefault="00050335" w:rsidP="00050335">
            <w:r w:rsidRPr="0049085E">
              <w:t>bronNauwkeurigheid</w:t>
            </w:r>
          </w:p>
        </w:tc>
        <w:tc>
          <w:tcPr>
            <w:tcW w:w="2500" w:type="pct"/>
          </w:tcPr>
          <w:p w14:paraId="68506D16" w14:textId="45D09562" w:rsidR="00050335" w:rsidRPr="0049085E" w:rsidRDefault="00050335" w:rsidP="00050335">
            <w:r w:rsidRPr="00DE0233">
              <w:t>http://standaarden.omgevingswet.overheid.nl/bronnauwkeurigheid/id/concept/Achtergrond</w:t>
            </w:r>
          </w:p>
        </w:tc>
      </w:tr>
      <w:tr w:rsidR="00050335" w:rsidRPr="0049085E" w14:paraId="504C55C3" w14:textId="77777777" w:rsidTr="00050335">
        <w:tc>
          <w:tcPr>
            <w:tcW w:w="2500" w:type="pct"/>
          </w:tcPr>
          <w:p w14:paraId="7179F3CA" w14:textId="77777777" w:rsidR="00050335" w:rsidRPr="0049085E" w:rsidRDefault="00050335" w:rsidP="00050335">
            <w:r>
              <w:t>idealisatie</w:t>
            </w:r>
          </w:p>
        </w:tc>
        <w:tc>
          <w:tcPr>
            <w:tcW w:w="2500" w:type="pct"/>
          </w:tcPr>
          <w:p w14:paraId="6E8A7235" w14:textId="0457416F" w:rsidR="00050335" w:rsidRPr="0049085E" w:rsidRDefault="00050335" w:rsidP="00050335">
            <w:r w:rsidRPr="00DE0233">
              <w:t>http://standaarden.omgevingswet.overheid.nl/idealisatie/id/concept/Exact</w:t>
            </w:r>
          </w:p>
        </w:tc>
      </w:tr>
      <w:tr w:rsidR="00050335" w:rsidRPr="0049085E" w14:paraId="602C075D" w14:textId="77777777" w:rsidTr="00050335">
        <w:tc>
          <w:tcPr>
            <w:tcW w:w="2500" w:type="pct"/>
          </w:tcPr>
          <w:p w14:paraId="1B82F315" w14:textId="77777777" w:rsidR="00050335" w:rsidRDefault="00050335" w:rsidP="00050335">
            <w:r>
              <w:t>regelingsgebied</w:t>
            </w:r>
          </w:p>
        </w:tc>
        <w:tc>
          <w:tcPr>
            <w:tcW w:w="2500" w:type="pct"/>
          </w:tcPr>
          <w:p w14:paraId="09B42CEC" w14:textId="2171F9D6" w:rsidR="00050335" w:rsidRDefault="00050335" w:rsidP="00050335">
            <w:r w:rsidRPr="00DE0233">
              <w:t>Onwaar</w:t>
            </w:r>
          </w:p>
        </w:tc>
      </w:tr>
    </w:tbl>
    <w:p w14:paraId="1B8FEB07" w14:textId="14236C61" w:rsidR="00050335" w:rsidRDefault="00050335">
      <w:pPr>
        <w:pStyle w:val="Tekstopmerking"/>
      </w:pPr>
    </w:p>
  </w:comment>
  <w:comment w:id="46" w:author="Gerard Wolbers" w:date="2023-04-19T07:51: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033DE077"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7FA730" w14:textId="77777777" w:rsidR="00050335" w:rsidRPr="0049085E" w:rsidRDefault="00050335" w:rsidP="00ED1428">
            <w:r>
              <w:rPr>
                <w:rStyle w:val="Verwijzingopmerking"/>
              </w:rPr>
              <w:annotationRef/>
            </w:r>
            <w:r>
              <w:t>Geometrie</w:t>
            </w:r>
          </w:p>
        </w:tc>
      </w:tr>
      <w:tr w:rsidR="00050335" w:rsidRPr="0049085E" w14:paraId="4AAF9001" w14:textId="77777777" w:rsidTr="00050335">
        <w:tc>
          <w:tcPr>
            <w:tcW w:w="2500" w:type="pct"/>
          </w:tcPr>
          <w:p w14:paraId="77D8EACD" w14:textId="77777777" w:rsidR="00050335" w:rsidRPr="0049085E" w:rsidRDefault="00050335" w:rsidP="00050335">
            <w:r>
              <w:t>bestandsnaam</w:t>
            </w:r>
          </w:p>
        </w:tc>
        <w:tc>
          <w:tcPr>
            <w:tcW w:w="2500" w:type="pct"/>
          </w:tcPr>
          <w:p w14:paraId="57B4B5CE" w14:textId="618F5C69" w:rsidR="00050335" w:rsidRPr="0049085E" w:rsidRDefault="00050335" w:rsidP="00050335">
            <w:r w:rsidRPr="008B43A8">
              <w:t>ambtsgebied.gml</w:t>
            </w:r>
          </w:p>
        </w:tc>
      </w:tr>
      <w:tr w:rsidR="00050335" w:rsidRPr="0049085E" w14:paraId="1F162068" w14:textId="77777777" w:rsidTr="00050335">
        <w:tc>
          <w:tcPr>
            <w:tcW w:w="2500" w:type="pct"/>
          </w:tcPr>
          <w:p w14:paraId="4C344CFB" w14:textId="77777777" w:rsidR="00050335" w:rsidRPr="0049085E" w:rsidRDefault="00050335" w:rsidP="00050335">
            <w:r w:rsidRPr="0049085E">
              <w:t>noemer</w:t>
            </w:r>
          </w:p>
        </w:tc>
        <w:tc>
          <w:tcPr>
            <w:tcW w:w="2500" w:type="pct"/>
          </w:tcPr>
          <w:p w14:paraId="0D7A1220" w14:textId="53D90461" w:rsidR="00050335" w:rsidRPr="0049085E" w:rsidRDefault="00050335" w:rsidP="00050335">
            <w:r w:rsidRPr="008B43A8">
              <w:t>Gemeente Breda</w:t>
            </w:r>
          </w:p>
        </w:tc>
      </w:tr>
      <w:tr w:rsidR="00050335" w:rsidRPr="0049085E" w14:paraId="62DB282B" w14:textId="77777777" w:rsidTr="00050335">
        <w:tc>
          <w:tcPr>
            <w:tcW w:w="2500" w:type="pct"/>
          </w:tcPr>
          <w:p w14:paraId="2EE5F3E6" w14:textId="77777777" w:rsidR="00050335" w:rsidRPr="0049085E" w:rsidRDefault="00050335" w:rsidP="00050335">
            <w:r>
              <w:t>symboolcode</w:t>
            </w:r>
          </w:p>
        </w:tc>
        <w:tc>
          <w:tcPr>
            <w:tcW w:w="2500" w:type="pct"/>
          </w:tcPr>
          <w:p w14:paraId="46CA8849" w14:textId="44AD524D" w:rsidR="00050335" w:rsidRDefault="00050335" w:rsidP="00050335"/>
        </w:tc>
      </w:tr>
      <w:tr w:rsidR="00050335" w:rsidRPr="0049085E" w14:paraId="15167BD3" w14:textId="77777777" w:rsidTr="00050335">
        <w:tc>
          <w:tcPr>
            <w:tcW w:w="2500" w:type="pct"/>
          </w:tcPr>
          <w:p w14:paraId="0CA0D6AF" w14:textId="77777777" w:rsidR="00050335" w:rsidRPr="0049085E" w:rsidRDefault="00050335" w:rsidP="00050335">
            <w:r w:rsidRPr="0049085E">
              <w:t>nauwkeurigheid</w:t>
            </w:r>
          </w:p>
        </w:tc>
        <w:tc>
          <w:tcPr>
            <w:tcW w:w="2500" w:type="pct"/>
          </w:tcPr>
          <w:p w14:paraId="1158C1FB" w14:textId="483B2B7D" w:rsidR="00050335" w:rsidRPr="0049085E" w:rsidRDefault="00050335" w:rsidP="00050335"/>
        </w:tc>
      </w:tr>
      <w:tr w:rsidR="00050335" w:rsidRPr="0049085E" w14:paraId="02EB9E3A" w14:textId="77777777" w:rsidTr="00050335">
        <w:tc>
          <w:tcPr>
            <w:tcW w:w="2500" w:type="pct"/>
          </w:tcPr>
          <w:p w14:paraId="1A9905A0" w14:textId="77777777" w:rsidR="00050335" w:rsidRPr="0049085E" w:rsidRDefault="00050335" w:rsidP="00050335">
            <w:r w:rsidRPr="0049085E">
              <w:t>bronNauwkeurigheid</w:t>
            </w:r>
          </w:p>
        </w:tc>
        <w:tc>
          <w:tcPr>
            <w:tcW w:w="2500" w:type="pct"/>
          </w:tcPr>
          <w:p w14:paraId="7B7998E6" w14:textId="117F643D" w:rsidR="00050335" w:rsidRPr="0049085E" w:rsidRDefault="00050335" w:rsidP="00050335">
            <w:r w:rsidRPr="008B43A8">
              <w:t>http://standaarden.omgevingswet.overheid.nl/bronnauwkeurigheid/id/concept/Achtergrond</w:t>
            </w:r>
          </w:p>
        </w:tc>
      </w:tr>
      <w:tr w:rsidR="00050335" w:rsidRPr="0049085E" w14:paraId="65826BD5" w14:textId="77777777" w:rsidTr="00050335">
        <w:tc>
          <w:tcPr>
            <w:tcW w:w="2500" w:type="pct"/>
          </w:tcPr>
          <w:p w14:paraId="2421D57D" w14:textId="77777777" w:rsidR="00050335" w:rsidRPr="0049085E" w:rsidRDefault="00050335" w:rsidP="00050335">
            <w:r>
              <w:t>idealisatie</w:t>
            </w:r>
          </w:p>
        </w:tc>
        <w:tc>
          <w:tcPr>
            <w:tcW w:w="2500" w:type="pct"/>
          </w:tcPr>
          <w:p w14:paraId="4107DBA7" w14:textId="15E63D3E" w:rsidR="00050335" w:rsidRPr="0049085E" w:rsidRDefault="00050335" w:rsidP="00050335">
            <w:r w:rsidRPr="008B43A8">
              <w:t>http://standaarden.omgevingswet.overheid.nl/idealisatie/id/concept/Exact</w:t>
            </w:r>
          </w:p>
        </w:tc>
      </w:tr>
      <w:tr w:rsidR="00050335" w:rsidRPr="0049085E" w14:paraId="17619F35" w14:textId="77777777" w:rsidTr="00050335">
        <w:tc>
          <w:tcPr>
            <w:tcW w:w="2500" w:type="pct"/>
          </w:tcPr>
          <w:p w14:paraId="576FC63C" w14:textId="77777777" w:rsidR="00050335" w:rsidRDefault="00050335" w:rsidP="00050335">
            <w:r>
              <w:t>regelingsgebied</w:t>
            </w:r>
          </w:p>
        </w:tc>
        <w:tc>
          <w:tcPr>
            <w:tcW w:w="2500" w:type="pct"/>
          </w:tcPr>
          <w:p w14:paraId="7614CF4C" w14:textId="6824FECC" w:rsidR="00050335" w:rsidRDefault="00050335" w:rsidP="00050335">
            <w:r w:rsidRPr="008B43A8">
              <w:t>Onwaar</w:t>
            </w:r>
          </w:p>
        </w:tc>
      </w:tr>
    </w:tbl>
    <w:p w14:paraId="0577F16E" w14:textId="17256CD4" w:rsidR="00050335" w:rsidRDefault="00050335">
      <w:pPr>
        <w:pStyle w:val="Tekstopmerking"/>
      </w:pPr>
    </w:p>
  </w:comment>
  <w:comment w:id="47" w:author="Gerard Wolbers" w:date="2023-04-19T07:52: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48996CB0"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B22746" w14:textId="77777777" w:rsidR="00050335" w:rsidRPr="0049085E" w:rsidRDefault="00050335" w:rsidP="00ED1428">
            <w:r>
              <w:rPr>
                <w:rStyle w:val="Verwijzingopmerking"/>
              </w:rPr>
              <w:annotationRef/>
            </w:r>
            <w:r>
              <w:t>Geometrie</w:t>
            </w:r>
          </w:p>
        </w:tc>
      </w:tr>
      <w:tr w:rsidR="00050335" w:rsidRPr="0049085E" w14:paraId="13F7748E" w14:textId="77777777" w:rsidTr="00050335">
        <w:tc>
          <w:tcPr>
            <w:tcW w:w="2500" w:type="pct"/>
          </w:tcPr>
          <w:p w14:paraId="40EB87FC" w14:textId="77777777" w:rsidR="00050335" w:rsidRPr="0049085E" w:rsidRDefault="00050335" w:rsidP="00050335">
            <w:r>
              <w:t>bestandsnaam</w:t>
            </w:r>
          </w:p>
        </w:tc>
        <w:tc>
          <w:tcPr>
            <w:tcW w:w="2500" w:type="pct"/>
          </w:tcPr>
          <w:p w14:paraId="26CCA58A" w14:textId="5A44BA00" w:rsidR="00050335" w:rsidRPr="0049085E" w:rsidRDefault="00050335" w:rsidP="00050335">
            <w:r w:rsidRPr="00BA2C1D">
              <w:t>ambtsgebied.gml</w:t>
            </w:r>
          </w:p>
        </w:tc>
      </w:tr>
      <w:tr w:rsidR="00050335" w:rsidRPr="0049085E" w14:paraId="2F29A480" w14:textId="77777777" w:rsidTr="00050335">
        <w:tc>
          <w:tcPr>
            <w:tcW w:w="2500" w:type="pct"/>
          </w:tcPr>
          <w:p w14:paraId="173F21C3" w14:textId="77777777" w:rsidR="00050335" w:rsidRPr="0049085E" w:rsidRDefault="00050335" w:rsidP="00050335">
            <w:r w:rsidRPr="0049085E">
              <w:t>noemer</w:t>
            </w:r>
          </w:p>
        </w:tc>
        <w:tc>
          <w:tcPr>
            <w:tcW w:w="2500" w:type="pct"/>
          </w:tcPr>
          <w:p w14:paraId="6BFEF5D4" w14:textId="19A08AF0" w:rsidR="00050335" w:rsidRPr="0049085E" w:rsidRDefault="00050335" w:rsidP="00050335">
            <w:r w:rsidRPr="00BA2C1D">
              <w:t>Gemeente Breda</w:t>
            </w:r>
          </w:p>
        </w:tc>
      </w:tr>
      <w:tr w:rsidR="00050335" w:rsidRPr="0049085E" w14:paraId="07234958" w14:textId="77777777" w:rsidTr="00050335">
        <w:tc>
          <w:tcPr>
            <w:tcW w:w="2500" w:type="pct"/>
          </w:tcPr>
          <w:p w14:paraId="6B989E49" w14:textId="77777777" w:rsidR="00050335" w:rsidRPr="0049085E" w:rsidRDefault="00050335" w:rsidP="00050335">
            <w:r>
              <w:t>symboolcode</w:t>
            </w:r>
          </w:p>
        </w:tc>
        <w:tc>
          <w:tcPr>
            <w:tcW w:w="2500" w:type="pct"/>
          </w:tcPr>
          <w:p w14:paraId="58FD43EA" w14:textId="01C3A95A" w:rsidR="00050335" w:rsidRDefault="00050335" w:rsidP="00050335"/>
        </w:tc>
      </w:tr>
      <w:tr w:rsidR="00050335" w:rsidRPr="0049085E" w14:paraId="40F96131" w14:textId="77777777" w:rsidTr="00050335">
        <w:tc>
          <w:tcPr>
            <w:tcW w:w="2500" w:type="pct"/>
          </w:tcPr>
          <w:p w14:paraId="6FC16692" w14:textId="77777777" w:rsidR="00050335" w:rsidRPr="0049085E" w:rsidRDefault="00050335" w:rsidP="00050335">
            <w:r w:rsidRPr="0049085E">
              <w:t>nauwkeurigheid</w:t>
            </w:r>
          </w:p>
        </w:tc>
        <w:tc>
          <w:tcPr>
            <w:tcW w:w="2500" w:type="pct"/>
          </w:tcPr>
          <w:p w14:paraId="6988D251" w14:textId="4A449E03" w:rsidR="00050335" w:rsidRPr="0049085E" w:rsidRDefault="00050335" w:rsidP="00050335"/>
        </w:tc>
      </w:tr>
      <w:tr w:rsidR="00050335" w:rsidRPr="0049085E" w14:paraId="3CE92616" w14:textId="77777777" w:rsidTr="00050335">
        <w:tc>
          <w:tcPr>
            <w:tcW w:w="2500" w:type="pct"/>
          </w:tcPr>
          <w:p w14:paraId="3A1260A1" w14:textId="77777777" w:rsidR="00050335" w:rsidRPr="0049085E" w:rsidRDefault="00050335" w:rsidP="00050335">
            <w:r w:rsidRPr="0049085E">
              <w:t>bronNauwkeurigheid</w:t>
            </w:r>
          </w:p>
        </w:tc>
        <w:tc>
          <w:tcPr>
            <w:tcW w:w="2500" w:type="pct"/>
          </w:tcPr>
          <w:p w14:paraId="6E11D36E" w14:textId="50F59C4F" w:rsidR="00050335" w:rsidRPr="0049085E" w:rsidRDefault="00050335" w:rsidP="00050335">
            <w:r w:rsidRPr="00BA2C1D">
              <w:t>http://standaarden.omgevingswet.overheid.nl/bronnauwkeurigheid/id/concept/Achtergrond</w:t>
            </w:r>
          </w:p>
        </w:tc>
      </w:tr>
      <w:tr w:rsidR="00050335" w:rsidRPr="0049085E" w14:paraId="7AFEC71B" w14:textId="77777777" w:rsidTr="00050335">
        <w:tc>
          <w:tcPr>
            <w:tcW w:w="2500" w:type="pct"/>
          </w:tcPr>
          <w:p w14:paraId="5766EF09" w14:textId="77777777" w:rsidR="00050335" w:rsidRPr="0049085E" w:rsidRDefault="00050335" w:rsidP="00050335">
            <w:r>
              <w:t>idealisatie</w:t>
            </w:r>
          </w:p>
        </w:tc>
        <w:tc>
          <w:tcPr>
            <w:tcW w:w="2500" w:type="pct"/>
          </w:tcPr>
          <w:p w14:paraId="22ED0C54" w14:textId="64CCFC5B" w:rsidR="00050335" w:rsidRPr="0049085E" w:rsidRDefault="00050335" w:rsidP="00050335">
            <w:r w:rsidRPr="00BA2C1D">
              <w:t>http://standaarden.omgevingswet.overheid.nl/idealisatie/id/concept/Exact</w:t>
            </w:r>
          </w:p>
        </w:tc>
      </w:tr>
      <w:tr w:rsidR="00050335" w:rsidRPr="0049085E" w14:paraId="18F16330" w14:textId="77777777" w:rsidTr="00050335">
        <w:tc>
          <w:tcPr>
            <w:tcW w:w="2500" w:type="pct"/>
          </w:tcPr>
          <w:p w14:paraId="1B2959C9" w14:textId="77777777" w:rsidR="00050335" w:rsidRDefault="00050335" w:rsidP="00050335">
            <w:r>
              <w:t>regelingsgebied</w:t>
            </w:r>
          </w:p>
        </w:tc>
        <w:tc>
          <w:tcPr>
            <w:tcW w:w="2500" w:type="pct"/>
          </w:tcPr>
          <w:p w14:paraId="1C663AFB" w14:textId="65788015" w:rsidR="00050335" w:rsidRDefault="00050335" w:rsidP="00050335">
            <w:r w:rsidRPr="00BA2C1D">
              <w:t>Onwaar</w:t>
            </w:r>
          </w:p>
        </w:tc>
      </w:tr>
    </w:tbl>
    <w:p w14:paraId="4053F652" w14:textId="7F76DE28" w:rsidR="00050335" w:rsidRDefault="00050335">
      <w:pPr>
        <w:pStyle w:val="Tekstopmerking"/>
      </w:pPr>
    </w:p>
  </w:comment>
  <w:comment w:id="48" w:author="Gerard Wolbers" w:date="2023-04-19T07:52: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638CD236"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6CC34B" w14:textId="77777777" w:rsidR="00050335" w:rsidRPr="0049085E" w:rsidRDefault="00050335" w:rsidP="00ED1428">
            <w:r>
              <w:rPr>
                <w:rStyle w:val="Verwijzingopmerking"/>
              </w:rPr>
              <w:annotationRef/>
            </w:r>
            <w:r>
              <w:t>Geometrie</w:t>
            </w:r>
          </w:p>
        </w:tc>
      </w:tr>
      <w:tr w:rsidR="00050335" w:rsidRPr="0049085E" w14:paraId="5B2C8699" w14:textId="77777777" w:rsidTr="00050335">
        <w:tc>
          <w:tcPr>
            <w:tcW w:w="2500" w:type="pct"/>
          </w:tcPr>
          <w:p w14:paraId="2C6943C6" w14:textId="77777777" w:rsidR="00050335" w:rsidRPr="0049085E" w:rsidRDefault="00050335" w:rsidP="00050335">
            <w:r>
              <w:t>bestandsnaam</w:t>
            </w:r>
          </w:p>
        </w:tc>
        <w:tc>
          <w:tcPr>
            <w:tcW w:w="2500" w:type="pct"/>
          </w:tcPr>
          <w:p w14:paraId="5D59DAD2" w14:textId="5DDD5447" w:rsidR="00050335" w:rsidRPr="0049085E" w:rsidRDefault="00050335" w:rsidP="00050335">
            <w:r w:rsidRPr="002E67CE">
              <w:t>ambtsgebied.gml</w:t>
            </w:r>
          </w:p>
        </w:tc>
      </w:tr>
      <w:tr w:rsidR="00050335" w:rsidRPr="0049085E" w14:paraId="454EEEF0" w14:textId="77777777" w:rsidTr="00050335">
        <w:tc>
          <w:tcPr>
            <w:tcW w:w="2500" w:type="pct"/>
          </w:tcPr>
          <w:p w14:paraId="56349364" w14:textId="77777777" w:rsidR="00050335" w:rsidRPr="0049085E" w:rsidRDefault="00050335" w:rsidP="00050335">
            <w:r w:rsidRPr="0049085E">
              <w:t>noemer</w:t>
            </w:r>
          </w:p>
        </w:tc>
        <w:tc>
          <w:tcPr>
            <w:tcW w:w="2500" w:type="pct"/>
          </w:tcPr>
          <w:p w14:paraId="3A074E2D" w14:textId="0EF70D40" w:rsidR="00050335" w:rsidRPr="0049085E" w:rsidRDefault="00050335" w:rsidP="00050335">
            <w:r w:rsidRPr="002E67CE">
              <w:t>Gemeente Breda</w:t>
            </w:r>
          </w:p>
        </w:tc>
      </w:tr>
      <w:tr w:rsidR="00050335" w:rsidRPr="0049085E" w14:paraId="0D588492" w14:textId="77777777" w:rsidTr="00050335">
        <w:tc>
          <w:tcPr>
            <w:tcW w:w="2500" w:type="pct"/>
          </w:tcPr>
          <w:p w14:paraId="003137D2" w14:textId="77777777" w:rsidR="00050335" w:rsidRPr="0049085E" w:rsidRDefault="00050335" w:rsidP="00050335">
            <w:r>
              <w:t>symboolcode</w:t>
            </w:r>
          </w:p>
        </w:tc>
        <w:tc>
          <w:tcPr>
            <w:tcW w:w="2500" w:type="pct"/>
          </w:tcPr>
          <w:p w14:paraId="7B372377" w14:textId="06C3B19E" w:rsidR="00050335" w:rsidRDefault="00050335" w:rsidP="00050335"/>
        </w:tc>
      </w:tr>
      <w:tr w:rsidR="00050335" w:rsidRPr="0049085E" w14:paraId="149E377D" w14:textId="77777777" w:rsidTr="00050335">
        <w:tc>
          <w:tcPr>
            <w:tcW w:w="2500" w:type="pct"/>
          </w:tcPr>
          <w:p w14:paraId="17E28BF7" w14:textId="77777777" w:rsidR="00050335" w:rsidRPr="0049085E" w:rsidRDefault="00050335" w:rsidP="00050335">
            <w:r w:rsidRPr="0049085E">
              <w:t>nauwkeurigheid</w:t>
            </w:r>
          </w:p>
        </w:tc>
        <w:tc>
          <w:tcPr>
            <w:tcW w:w="2500" w:type="pct"/>
          </w:tcPr>
          <w:p w14:paraId="69203BAC" w14:textId="1C81AA35" w:rsidR="00050335" w:rsidRPr="0049085E" w:rsidRDefault="00050335" w:rsidP="00050335"/>
        </w:tc>
      </w:tr>
      <w:tr w:rsidR="00050335" w:rsidRPr="0049085E" w14:paraId="266D4CE8" w14:textId="77777777" w:rsidTr="00050335">
        <w:tc>
          <w:tcPr>
            <w:tcW w:w="2500" w:type="pct"/>
          </w:tcPr>
          <w:p w14:paraId="14C36F82" w14:textId="77777777" w:rsidR="00050335" w:rsidRPr="0049085E" w:rsidRDefault="00050335" w:rsidP="00050335">
            <w:r w:rsidRPr="0049085E">
              <w:t>bronNauwkeurigheid</w:t>
            </w:r>
          </w:p>
        </w:tc>
        <w:tc>
          <w:tcPr>
            <w:tcW w:w="2500" w:type="pct"/>
          </w:tcPr>
          <w:p w14:paraId="28999170" w14:textId="18798C20" w:rsidR="00050335" w:rsidRPr="0049085E" w:rsidRDefault="00050335" w:rsidP="00050335">
            <w:r w:rsidRPr="002E67CE">
              <w:t>http://standaarden.omgevingswet.overheid.nl/bronnauwkeurigheid/id/concept/Achtergrond</w:t>
            </w:r>
          </w:p>
        </w:tc>
      </w:tr>
      <w:tr w:rsidR="00050335" w:rsidRPr="0049085E" w14:paraId="69474A23" w14:textId="77777777" w:rsidTr="00050335">
        <w:tc>
          <w:tcPr>
            <w:tcW w:w="2500" w:type="pct"/>
          </w:tcPr>
          <w:p w14:paraId="4A2C243E" w14:textId="77777777" w:rsidR="00050335" w:rsidRPr="0049085E" w:rsidRDefault="00050335" w:rsidP="00050335">
            <w:r>
              <w:t>idealisatie</w:t>
            </w:r>
          </w:p>
        </w:tc>
        <w:tc>
          <w:tcPr>
            <w:tcW w:w="2500" w:type="pct"/>
          </w:tcPr>
          <w:p w14:paraId="1A772EB3" w14:textId="72473826" w:rsidR="00050335" w:rsidRPr="0049085E" w:rsidRDefault="00050335" w:rsidP="00050335">
            <w:r w:rsidRPr="002E67CE">
              <w:t>http://standaarden.omgevingswet.overheid.nl/idealisatie/id/concept/Exact</w:t>
            </w:r>
          </w:p>
        </w:tc>
      </w:tr>
      <w:tr w:rsidR="00050335" w:rsidRPr="0049085E" w14:paraId="4E6A3719" w14:textId="77777777" w:rsidTr="00050335">
        <w:tc>
          <w:tcPr>
            <w:tcW w:w="2500" w:type="pct"/>
          </w:tcPr>
          <w:p w14:paraId="6EF41AFF" w14:textId="77777777" w:rsidR="00050335" w:rsidRDefault="00050335" w:rsidP="00050335">
            <w:r>
              <w:t>regelingsgebied</w:t>
            </w:r>
          </w:p>
        </w:tc>
        <w:tc>
          <w:tcPr>
            <w:tcW w:w="2500" w:type="pct"/>
          </w:tcPr>
          <w:p w14:paraId="25BC9343" w14:textId="4A002915" w:rsidR="00050335" w:rsidRDefault="00050335" w:rsidP="00050335">
            <w:r w:rsidRPr="002E67CE">
              <w:t>Onwaar</w:t>
            </w:r>
          </w:p>
        </w:tc>
      </w:tr>
    </w:tbl>
    <w:p w14:paraId="1C4B84C4" w14:textId="5BD0980A" w:rsidR="00050335" w:rsidRDefault="00050335">
      <w:pPr>
        <w:pStyle w:val="Tekstopmerking"/>
      </w:pPr>
    </w:p>
  </w:comment>
  <w:comment w:id="49" w:author="Gerard Wolbers" w:date="2023-04-19T07:52: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031764B2"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6523B3" w14:textId="77777777" w:rsidR="00050335" w:rsidRPr="0049085E" w:rsidRDefault="00050335" w:rsidP="00ED1428">
            <w:r>
              <w:rPr>
                <w:rStyle w:val="Verwijzingopmerking"/>
              </w:rPr>
              <w:annotationRef/>
            </w:r>
            <w:r>
              <w:t>Geometrie</w:t>
            </w:r>
          </w:p>
        </w:tc>
      </w:tr>
      <w:tr w:rsidR="00050335" w:rsidRPr="0049085E" w14:paraId="07E9282C" w14:textId="77777777" w:rsidTr="00050335">
        <w:tc>
          <w:tcPr>
            <w:tcW w:w="2500" w:type="pct"/>
          </w:tcPr>
          <w:p w14:paraId="337EABE6" w14:textId="77777777" w:rsidR="00050335" w:rsidRPr="0049085E" w:rsidRDefault="00050335" w:rsidP="00050335">
            <w:r>
              <w:t>bestandsnaam</w:t>
            </w:r>
          </w:p>
        </w:tc>
        <w:tc>
          <w:tcPr>
            <w:tcW w:w="2500" w:type="pct"/>
          </w:tcPr>
          <w:p w14:paraId="1D9568FB" w14:textId="1895C0D2" w:rsidR="00050335" w:rsidRPr="0049085E" w:rsidRDefault="00050335" w:rsidP="00050335">
            <w:r w:rsidRPr="00B23CDB">
              <w:t>ambtsgebied.gml</w:t>
            </w:r>
          </w:p>
        </w:tc>
      </w:tr>
      <w:tr w:rsidR="00050335" w:rsidRPr="0049085E" w14:paraId="02FE98E1" w14:textId="77777777" w:rsidTr="00050335">
        <w:tc>
          <w:tcPr>
            <w:tcW w:w="2500" w:type="pct"/>
          </w:tcPr>
          <w:p w14:paraId="16B6E24C" w14:textId="77777777" w:rsidR="00050335" w:rsidRPr="0049085E" w:rsidRDefault="00050335" w:rsidP="00050335">
            <w:r w:rsidRPr="0049085E">
              <w:t>noemer</w:t>
            </w:r>
          </w:p>
        </w:tc>
        <w:tc>
          <w:tcPr>
            <w:tcW w:w="2500" w:type="pct"/>
          </w:tcPr>
          <w:p w14:paraId="01144DF0" w14:textId="4412F894" w:rsidR="00050335" w:rsidRPr="0049085E" w:rsidRDefault="00050335" w:rsidP="00050335">
            <w:r w:rsidRPr="00B23CDB">
              <w:t>Gemeente Breda</w:t>
            </w:r>
          </w:p>
        </w:tc>
      </w:tr>
      <w:tr w:rsidR="00050335" w:rsidRPr="0049085E" w14:paraId="58ED45E7" w14:textId="77777777" w:rsidTr="00050335">
        <w:tc>
          <w:tcPr>
            <w:tcW w:w="2500" w:type="pct"/>
          </w:tcPr>
          <w:p w14:paraId="7C3B950D" w14:textId="77777777" w:rsidR="00050335" w:rsidRPr="0049085E" w:rsidRDefault="00050335" w:rsidP="00050335">
            <w:r>
              <w:t>symboolcode</w:t>
            </w:r>
          </w:p>
        </w:tc>
        <w:tc>
          <w:tcPr>
            <w:tcW w:w="2500" w:type="pct"/>
          </w:tcPr>
          <w:p w14:paraId="14D20A99" w14:textId="0E56A85D" w:rsidR="00050335" w:rsidRDefault="00050335" w:rsidP="00050335"/>
        </w:tc>
      </w:tr>
      <w:tr w:rsidR="00050335" w:rsidRPr="0049085E" w14:paraId="65E42A99" w14:textId="77777777" w:rsidTr="00050335">
        <w:tc>
          <w:tcPr>
            <w:tcW w:w="2500" w:type="pct"/>
          </w:tcPr>
          <w:p w14:paraId="219FA335" w14:textId="77777777" w:rsidR="00050335" w:rsidRPr="0049085E" w:rsidRDefault="00050335" w:rsidP="00050335">
            <w:r w:rsidRPr="0049085E">
              <w:t>nauwkeurigheid</w:t>
            </w:r>
          </w:p>
        </w:tc>
        <w:tc>
          <w:tcPr>
            <w:tcW w:w="2500" w:type="pct"/>
          </w:tcPr>
          <w:p w14:paraId="0444FE80" w14:textId="2D85B77A" w:rsidR="00050335" w:rsidRPr="0049085E" w:rsidRDefault="00050335" w:rsidP="00050335"/>
        </w:tc>
      </w:tr>
      <w:tr w:rsidR="00050335" w:rsidRPr="0049085E" w14:paraId="315A4A95" w14:textId="77777777" w:rsidTr="00050335">
        <w:tc>
          <w:tcPr>
            <w:tcW w:w="2500" w:type="pct"/>
          </w:tcPr>
          <w:p w14:paraId="7D430EF6" w14:textId="77777777" w:rsidR="00050335" w:rsidRPr="0049085E" w:rsidRDefault="00050335" w:rsidP="00050335">
            <w:r w:rsidRPr="0049085E">
              <w:t>bronNauwkeurigheid</w:t>
            </w:r>
          </w:p>
        </w:tc>
        <w:tc>
          <w:tcPr>
            <w:tcW w:w="2500" w:type="pct"/>
          </w:tcPr>
          <w:p w14:paraId="10A1FC57" w14:textId="25041912" w:rsidR="00050335" w:rsidRPr="0049085E" w:rsidRDefault="00050335" w:rsidP="00050335">
            <w:r w:rsidRPr="00B23CDB">
              <w:t>http://standaarden.omgevingswet.overheid.nl/bronnauwkeurigheid/id/concept/Achtergrond</w:t>
            </w:r>
          </w:p>
        </w:tc>
      </w:tr>
      <w:tr w:rsidR="00050335" w:rsidRPr="0049085E" w14:paraId="504E5524" w14:textId="77777777" w:rsidTr="00050335">
        <w:tc>
          <w:tcPr>
            <w:tcW w:w="2500" w:type="pct"/>
          </w:tcPr>
          <w:p w14:paraId="6FEBF9B6" w14:textId="77777777" w:rsidR="00050335" w:rsidRPr="0049085E" w:rsidRDefault="00050335" w:rsidP="00050335">
            <w:r>
              <w:t>idealisatie</w:t>
            </w:r>
          </w:p>
        </w:tc>
        <w:tc>
          <w:tcPr>
            <w:tcW w:w="2500" w:type="pct"/>
          </w:tcPr>
          <w:p w14:paraId="4AD7B52D" w14:textId="789281CF" w:rsidR="00050335" w:rsidRPr="0049085E" w:rsidRDefault="00050335" w:rsidP="00050335">
            <w:r w:rsidRPr="00B23CDB">
              <w:t>http://standaarden.omgevingswet.overheid.nl/idealisatie/id/concept/Exact</w:t>
            </w:r>
          </w:p>
        </w:tc>
      </w:tr>
      <w:tr w:rsidR="00050335" w:rsidRPr="0049085E" w14:paraId="2DD98E97" w14:textId="77777777" w:rsidTr="00050335">
        <w:tc>
          <w:tcPr>
            <w:tcW w:w="2500" w:type="pct"/>
          </w:tcPr>
          <w:p w14:paraId="68251F17" w14:textId="77777777" w:rsidR="00050335" w:rsidRDefault="00050335" w:rsidP="00050335">
            <w:r>
              <w:t>regelingsgebied</w:t>
            </w:r>
          </w:p>
        </w:tc>
        <w:tc>
          <w:tcPr>
            <w:tcW w:w="2500" w:type="pct"/>
          </w:tcPr>
          <w:p w14:paraId="7326AD76" w14:textId="14EBA8E0" w:rsidR="00050335" w:rsidRDefault="00050335" w:rsidP="00050335">
            <w:r w:rsidRPr="00B23CDB">
              <w:t>Onwaar</w:t>
            </w:r>
          </w:p>
        </w:tc>
      </w:tr>
    </w:tbl>
    <w:p w14:paraId="505D8866" w14:textId="0E40011D" w:rsidR="00050335" w:rsidRDefault="00050335">
      <w:pPr>
        <w:pStyle w:val="Tekstopmerking"/>
      </w:pPr>
    </w:p>
  </w:comment>
  <w:comment w:id="50" w:author="Gerard Wolbers" w:date="2023-04-19T07:52: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7A88AB98"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5BDF0C" w14:textId="77777777" w:rsidR="00050335" w:rsidRPr="0049085E" w:rsidRDefault="00050335" w:rsidP="00ED1428">
            <w:r>
              <w:rPr>
                <w:rStyle w:val="Verwijzingopmerking"/>
              </w:rPr>
              <w:annotationRef/>
            </w:r>
            <w:r>
              <w:t>Geometrie</w:t>
            </w:r>
          </w:p>
        </w:tc>
      </w:tr>
      <w:tr w:rsidR="00050335" w:rsidRPr="0049085E" w14:paraId="41A127D4" w14:textId="77777777" w:rsidTr="00050335">
        <w:tc>
          <w:tcPr>
            <w:tcW w:w="2500" w:type="pct"/>
          </w:tcPr>
          <w:p w14:paraId="682BD70F" w14:textId="77777777" w:rsidR="00050335" w:rsidRPr="0049085E" w:rsidRDefault="00050335" w:rsidP="00050335">
            <w:r>
              <w:t>bestandsnaam</w:t>
            </w:r>
          </w:p>
        </w:tc>
        <w:tc>
          <w:tcPr>
            <w:tcW w:w="2500" w:type="pct"/>
          </w:tcPr>
          <w:p w14:paraId="74E64991" w14:textId="2139B722" w:rsidR="00050335" w:rsidRPr="0049085E" w:rsidRDefault="00050335" w:rsidP="00050335">
            <w:r w:rsidRPr="006F2935">
              <w:t>ambtsgebied.gml</w:t>
            </w:r>
          </w:p>
        </w:tc>
      </w:tr>
      <w:tr w:rsidR="00050335" w:rsidRPr="0049085E" w14:paraId="048A85B1" w14:textId="77777777" w:rsidTr="00050335">
        <w:tc>
          <w:tcPr>
            <w:tcW w:w="2500" w:type="pct"/>
          </w:tcPr>
          <w:p w14:paraId="5E81B612" w14:textId="77777777" w:rsidR="00050335" w:rsidRPr="0049085E" w:rsidRDefault="00050335" w:rsidP="00050335">
            <w:r w:rsidRPr="0049085E">
              <w:t>noemer</w:t>
            </w:r>
          </w:p>
        </w:tc>
        <w:tc>
          <w:tcPr>
            <w:tcW w:w="2500" w:type="pct"/>
          </w:tcPr>
          <w:p w14:paraId="3132CA60" w14:textId="3E3356CA" w:rsidR="00050335" w:rsidRPr="0049085E" w:rsidRDefault="00050335" w:rsidP="00050335">
            <w:r w:rsidRPr="006F2935">
              <w:t>Gemeente Breda</w:t>
            </w:r>
          </w:p>
        </w:tc>
      </w:tr>
      <w:tr w:rsidR="00050335" w:rsidRPr="0049085E" w14:paraId="5025A973" w14:textId="77777777" w:rsidTr="00050335">
        <w:tc>
          <w:tcPr>
            <w:tcW w:w="2500" w:type="pct"/>
          </w:tcPr>
          <w:p w14:paraId="51378F59" w14:textId="77777777" w:rsidR="00050335" w:rsidRPr="0049085E" w:rsidRDefault="00050335" w:rsidP="00050335">
            <w:r>
              <w:t>symboolcode</w:t>
            </w:r>
          </w:p>
        </w:tc>
        <w:tc>
          <w:tcPr>
            <w:tcW w:w="2500" w:type="pct"/>
          </w:tcPr>
          <w:p w14:paraId="5B831E13" w14:textId="1F3F8423" w:rsidR="00050335" w:rsidRDefault="00050335" w:rsidP="00050335"/>
        </w:tc>
      </w:tr>
      <w:tr w:rsidR="00050335" w:rsidRPr="0049085E" w14:paraId="72518486" w14:textId="77777777" w:rsidTr="00050335">
        <w:tc>
          <w:tcPr>
            <w:tcW w:w="2500" w:type="pct"/>
          </w:tcPr>
          <w:p w14:paraId="4FE285DB" w14:textId="77777777" w:rsidR="00050335" w:rsidRPr="0049085E" w:rsidRDefault="00050335" w:rsidP="00050335">
            <w:r w:rsidRPr="0049085E">
              <w:t>nauwkeurigheid</w:t>
            </w:r>
          </w:p>
        </w:tc>
        <w:tc>
          <w:tcPr>
            <w:tcW w:w="2500" w:type="pct"/>
          </w:tcPr>
          <w:p w14:paraId="4035FDAC" w14:textId="62BCED02" w:rsidR="00050335" w:rsidRPr="0049085E" w:rsidRDefault="00050335" w:rsidP="00050335"/>
        </w:tc>
      </w:tr>
      <w:tr w:rsidR="00050335" w:rsidRPr="0049085E" w14:paraId="056874FD" w14:textId="77777777" w:rsidTr="00050335">
        <w:tc>
          <w:tcPr>
            <w:tcW w:w="2500" w:type="pct"/>
          </w:tcPr>
          <w:p w14:paraId="3C560F1A" w14:textId="77777777" w:rsidR="00050335" w:rsidRPr="0049085E" w:rsidRDefault="00050335" w:rsidP="00050335">
            <w:r w:rsidRPr="0049085E">
              <w:t>bronNauwkeurigheid</w:t>
            </w:r>
          </w:p>
        </w:tc>
        <w:tc>
          <w:tcPr>
            <w:tcW w:w="2500" w:type="pct"/>
          </w:tcPr>
          <w:p w14:paraId="4C8E2D30" w14:textId="4423C80A" w:rsidR="00050335" w:rsidRPr="0049085E" w:rsidRDefault="00050335" w:rsidP="00050335">
            <w:r w:rsidRPr="006F2935">
              <w:t>http://standaarden.omgevingswet.overheid.nl/bronnauwkeurigheid/id/concept/Achtergrond</w:t>
            </w:r>
          </w:p>
        </w:tc>
      </w:tr>
      <w:tr w:rsidR="00050335" w:rsidRPr="0049085E" w14:paraId="598D8634" w14:textId="77777777" w:rsidTr="00050335">
        <w:tc>
          <w:tcPr>
            <w:tcW w:w="2500" w:type="pct"/>
          </w:tcPr>
          <w:p w14:paraId="135CCCA1" w14:textId="77777777" w:rsidR="00050335" w:rsidRPr="0049085E" w:rsidRDefault="00050335" w:rsidP="00050335">
            <w:r>
              <w:t>idealisatie</w:t>
            </w:r>
          </w:p>
        </w:tc>
        <w:tc>
          <w:tcPr>
            <w:tcW w:w="2500" w:type="pct"/>
          </w:tcPr>
          <w:p w14:paraId="6A22F13C" w14:textId="32039F60" w:rsidR="00050335" w:rsidRPr="0049085E" w:rsidRDefault="00050335" w:rsidP="00050335">
            <w:r w:rsidRPr="006F2935">
              <w:t>http://standaarden.omgevingswet.overheid.nl/idealisatie/id/concept/Exact</w:t>
            </w:r>
          </w:p>
        </w:tc>
      </w:tr>
      <w:tr w:rsidR="00050335" w:rsidRPr="0049085E" w14:paraId="6874E59F" w14:textId="77777777" w:rsidTr="00050335">
        <w:tc>
          <w:tcPr>
            <w:tcW w:w="2500" w:type="pct"/>
          </w:tcPr>
          <w:p w14:paraId="256258F3" w14:textId="77777777" w:rsidR="00050335" w:rsidRDefault="00050335" w:rsidP="00050335">
            <w:r>
              <w:t>regelingsgebied</w:t>
            </w:r>
          </w:p>
        </w:tc>
        <w:tc>
          <w:tcPr>
            <w:tcW w:w="2500" w:type="pct"/>
          </w:tcPr>
          <w:p w14:paraId="48FB36DF" w14:textId="0CC913DA" w:rsidR="00050335" w:rsidRDefault="00050335" w:rsidP="00050335">
            <w:r w:rsidRPr="006F2935">
              <w:t>Onwaar</w:t>
            </w:r>
          </w:p>
        </w:tc>
      </w:tr>
    </w:tbl>
    <w:p w14:paraId="3D832EB4" w14:textId="6799F214" w:rsidR="00050335" w:rsidRDefault="00050335">
      <w:pPr>
        <w:pStyle w:val="Tekstopmerking"/>
      </w:pPr>
    </w:p>
  </w:comment>
  <w:comment w:id="51" w:author="Gerard Wolbers" w:date="2023-04-19T07:52: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6B5F36C7"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3188F0" w14:textId="77777777" w:rsidR="00050335" w:rsidRPr="0049085E" w:rsidRDefault="00050335" w:rsidP="00ED1428">
            <w:r>
              <w:rPr>
                <w:rStyle w:val="Verwijzingopmerking"/>
              </w:rPr>
              <w:annotationRef/>
            </w:r>
            <w:r>
              <w:t>Geometrie</w:t>
            </w:r>
          </w:p>
        </w:tc>
      </w:tr>
      <w:tr w:rsidR="00050335" w:rsidRPr="0049085E" w14:paraId="456A6AA7" w14:textId="77777777" w:rsidTr="00050335">
        <w:tc>
          <w:tcPr>
            <w:tcW w:w="2500" w:type="pct"/>
          </w:tcPr>
          <w:p w14:paraId="3EC55718" w14:textId="77777777" w:rsidR="00050335" w:rsidRPr="0049085E" w:rsidRDefault="00050335" w:rsidP="00050335">
            <w:r>
              <w:t>bestandsnaam</w:t>
            </w:r>
          </w:p>
        </w:tc>
        <w:tc>
          <w:tcPr>
            <w:tcW w:w="2500" w:type="pct"/>
          </w:tcPr>
          <w:p w14:paraId="33AB15A7" w14:textId="1908E42C" w:rsidR="00050335" w:rsidRPr="0049085E" w:rsidRDefault="00050335" w:rsidP="00050335">
            <w:r w:rsidRPr="000372F3">
              <w:t>ambtsgebied.gml</w:t>
            </w:r>
          </w:p>
        </w:tc>
      </w:tr>
      <w:tr w:rsidR="00050335" w:rsidRPr="0049085E" w14:paraId="4EA9C54B" w14:textId="77777777" w:rsidTr="00050335">
        <w:tc>
          <w:tcPr>
            <w:tcW w:w="2500" w:type="pct"/>
          </w:tcPr>
          <w:p w14:paraId="1E8A7158" w14:textId="77777777" w:rsidR="00050335" w:rsidRPr="0049085E" w:rsidRDefault="00050335" w:rsidP="00050335">
            <w:r w:rsidRPr="0049085E">
              <w:t>noemer</w:t>
            </w:r>
          </w:p>
        </w:tc>
        <w:tc>
          <w:tcPr>
            <w:tcW w:w="2500" w:type="pct"/>
          </w:tcPr>
          <w:p w14:paraId="402B0D4B" w14:textId="05261AF8" w:rsidR="00050335" w:rsidRPr="0049085E" w:rsidRDefault="00050335" w:rsidP="00050335">
            <w:r w:rsidRPr="000372F3">
              <w:t>Gemeente Breda</w:t>
            </w:r>
          </w:p>
        </w:tc>
      </w:tr>
      <w:tr w:rsidR="00050335" w:rsidRPr="0049085E" w14:paraId="39445ED5" w14:textId="77777777" w:rsidTr="00050335">
        <w:tc>
          <w:tcPr>
            <w:tcW w:w="2500" w:type="pct"/>
          </w:tcPr>
          <w:p w14:paraId="6202C049" w14:textId="77777777" w:rsidR="00050335" w:rsidRPr="0049085E" w:rsidRDefault="00050335" w:rsidP="00050335">
            <w:r>
              <w:t>symboolcode</w:t>
            </w:r>
          </w:p>
        </w:tc>
        <w:tc>
          <w:tcPr>
            <w:tcW w:w="2500" w:type="pct"/>
          </w:tcPr>
          <w:p w14:paraId="1E979BE5" w14:textId="6919B077" w:rsidR="00050335" w:rsidRDefault="00050335" w:rsidP="00050335"/>
        </w:tc>
      </w:tr>
      <w:tr w:rsidR="00050335" w:rsidRPr="0049085E" w14:paraId="3B3C2427" w14:textId="77777777" w:rsidTr="00050335">
        <w:tc>
          <w:tcPr>
            <w:tcW w:w="2500" w:type="pct"/>
          </w:tcPr>
          <w:p w14:paraId="0EF6E587" w14:textId="77777777" w:rsidR="00050335" w:rsidRPr="0049085E" w:rsidRDefault="00050335" w:rsidP="00050335">
            <w:r w:rsidRPr="0049085E">
              <w:t>nauwkeurigheid</w:t>
            </w:r>
          </w:p>
        </w:tc>
        <w:tc>
          <w:tcPr>
            <w:tcW w:w="2500" w:type="pct"/>
          </w:tcPr>
          <w:p w14:paraId="30D01ED8" w14:textId="1993BF71" w:rsidR="00050335" w:rsidRPr="0049085E" w:rsidRDefault="00050335" w:rsidP="00050335"/>
        </w:tc>
      </w:tr>
      <w:tr w:rsidR="00050335" w:rsidRPr="0049085E" w14:paraId="2664FAF6" w14:textId="77777777" w:rsidTr="00050335">
        <w:tc>
          <w:tcPr>
            <w:tcW w:w="2500" w:type="pct"/>
          </w:tcPr>
          <w:p w14:paraId="0D43C449" w14:textId="77777777" w:rsidR="00050335" w:rsidRPr="0049085E" w:rsidRDefault="00050335" w:rsidP="00050335">
            <w:r w:rsidRPr="0049085E">
              <w:t>bronNauwkeurigheid</w:t>
            </w:r>
          </w:p>
        </w:tc>
        <w:tc>
          <w:tcPr>
            <w:tcW w:w="2500" w:type="pct"/>
          </w:tcPr>
          <w:p w14:paraId="7BCDEF5F" w14:textId="74868D14" w:rsidR="00050335" w:rsidRPr="0049085E" w:rsidRDefault="00050335" w:rsidP="00050335">
            <w:r w:rsidRPr="000372F3">
              <w:t>http://standaarden.omgevingswet.overheid.nl/bronnauwkeurigheid/id/concept/Achtergrond</w:t>
            </w:r>
          </w:p>
        </w:tc>
      </w:tr>
      <w:tr w:rsidR="00050335" w:rsidRPr="0049085E" w14:paraId="5D3C8DCA" w14:textId="77777777" w:rsidTr="00050335">
        <w:tc>
          <w:tcPr>
            <w:tcW w:w="2500" w:type="pct"/>
          </w:tcPr>
          <w:p w14:paraId="0AFC7521" w14:textId="77777777" w:rsidR="00050335" w:rsidRPr="0049085E" w:rsidRDefault="00050335" w:rsidP="00050335">
            <w:r>
              <w:t>idealisatie</w:t>
            </w:r>
          </w:p>
        </w:tc>
        <w:tc>
          <w:tcPr>
            <w:tcW w:w="2500" w:type="pct"/>
          </w:tcPr>
          <w:p w14:paraId="12262A97" w14:textId="5729FDE5" w:rsidR="00050335" w:rsidRPr="0049085E" w:rsidRDefault="00050335" w:rsidP="00050335">
            <w:r w:rsidRPr="000372F3">
              <w:t>http://standaarden.omgevingswet.overheid.nl/idealisatie/id/concept/Exact</w:t>
            </w:r>
          </w:p>
        </w:tc>
      </w:tr>
      <w:tr w:rsidR="00050335" w:rsidRPr="0049085E" w14:paraId="69E1DC38" w14:textId="77777777" w:rsidTr="00050335">
        <w:tc>
          <w:tcPr>
            <w:tcW w:w="2500" w:type="pct"/>
          </w:tcPr>
          <w:p w14:paraId="77185B4A" w14:textId="77777777" w:rsidR="00050335" w:rsidRDefault="00050335" w:rsidP="00050335">
            <w:r>
              <w:t>regelingsgebied</w:t>
            </w:r>
          </w:p>
        </w:tc>
        <w:tc>
          <w:tcPr>
            <w:tcW w:w="2500" w:type="pct"/>
          </w:tcPr>
          <w:p w14:paraId="7C732F13" w14:textId="2D8CF181" w:rsidR="00050335" w:rsidRDefault="00050335" w:rsidP="00050335">
            <w:r w:rsidRPr="000372F3">
              <w:t>Onwaar</w:t>
            </w:r>
          </w:p>
        </w:tc>
      </w:tr>
    </w:tbl>
    <w:p w14:paraId="448DF64B" w14:textId="18CA34FA" w:rsidR="00050335" w:rsidRDefault="00050335">
      <w:pPr>
        <w:pStyle w:val="Tekstopmerking"/>
      </w:pPr>
    </w:p>
  </w:comment>
  <w:comment w:id="52" w:author="Gerard Wolbers" w:date="2023-04-19T07:52: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730A5DC8"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D5116C" w14:textId="77777777" w:rsidR="00050335" w:rsidRPr="0049085E" w:rsidRDefault="00050335" w:rsidP="00ED1428">
            <w:r>
              <w:rPr>
                <w:rStyle w:val="Verwijzingopmerking"/>
              </w:rPr>
              <w:annotationRef/>
            </w:r>
            <w:r>
              <w:t>Geometrie</w:t>
            </w:r>
          </w:p>
        </w:tc>
      </w:tr>
      <w:tr w:rsidR="00050335" w:rsidRPr="0049085E" w14:paraId="478F7746" w14:textId="77777777" w:rsidTr="00050335">
        <w:tc>
          <w:tcPr>
            <w:tcW w:w="2500" w:type="pct"/>
          </w:tcPr>
          <w:p w14:paraId="6FBCC41B" w14:textId="77777777" w:rsidR="00050335" w:rsidRPr="0049085E" w:rsidRDefault="00050335" w:rsidP="00050335">
            <w:r>
              <w:t>bestandsnaam</w:t>
            </w:r>
          </w:p>
        </w:tc>
        <w:tc>
          <w:tcPr>
            <w:tcW w:w="2500" w:type="pct"/>
          </w:tcPr>
          <w:p w14:paraId="37BC22CA" w14:textId="48237554" w:rsidR="00050335" w:rsidRPr="0049085E" w:rsidRDefault="00050335" w:rsidP="00050335">
            <w:r w:rsidRPr="00543F37">
              <w:t>ambtsgebied.gml</w:t>
            </w:r>
          </w:p>
        </w:tc>
      </w:tr>
      <w:tr w:rsidR="00050335" w:rsidRPr="0049085E" w14:paraId="12E9FC72" w14:textId="77777777" w:rsidTr="00050335">
        <w:tc>
          <w:tcPr>
            <w:tcW w:w="2500" w:type="pct"/>
          </w:tcPr>
          <w:p w14:paraId="65DF94BD" w14:textId="77777777" w:rsidR="00050335" w:rsidRPr="0049085E" w:rsidRDefault="00050335" w:rsidP="00050335">
            <w:r w:rsidRPr="0049085E">
              <w:t>noemer</w:t>
            </w:r>
          </w:p>
        </w:tc>
        <w:tc>
          <w:tcPr>
            <w:tcW w:w="2500" w:type="pct"/>
          </w:tcPr>
          <w:p w14:paraId="4D5A0E78" w14:textId="1358F661" w:rsidR="00050335" w:rsidRPr="0049085E" w:rsidRDefault="00050335" w:rsidP="00050335">
            <w:r w:rsidRPr="00543F37">
              <w:t>Gemeente Breda</w:t>
            </w:r>
          </w:p>
        </w:tc>
      </w:tr>
      <w:tr w:rsidR="00050335" w:rsidRPr="0049085E" w14:paraId="21D5AACC" w14:textId="77777777" w:rsidTr="00050335">
        <w:tc>
          <w:tcPr>
            <w:tcW w:w="2500" w:type="pct"/>
          </w:tcPr>
          <w:p w14:paraId="358655A4" w14:textId="77777777" w:rsidR="00050335" w:rsidRPr="0049085E" w:rsidRDefault="00050335" w:rsidP="00050335">
            <w:r>
              <w:t>symboolcode</w:t>
            </w:r>
          </w:p>
        </w:tc>
        <w:tc>
          <w:tcPr>
            <w:tcW w:w="2500" w:type="pct"/>
          </w:tcPr>
          <w:p w14:paraId="7D903F34" w14:textId="4840D33F" w:rsidR="00050335" w:rsidRDefault="00050335" w:rsidP="00050335"/>
        </w:tc>
      </w:tr>
      <w:tr w:rsidR="00050335" w:rsidRPr="0049085E" w14:paraId="6A4D0309" w14:textId="77777777" w:rsidTr="00050335">
        <w:tc>
          <w:tcPr>
            <w:tcW w:w="2500" w:type="pct"/>
          </w:tcPr>
          <w:p w14:paraId="1D062629" w14:textId="77777777" w:rsidR="00050335" w:rsidRPr="0049085E" w:rsidRDefault="00050335" w:rsidP="00050335">
            <w:r w:rsidRPr="0049085E">
              <w:t>nauwkeurigheid</w:t>
            </w:r>
          </w:p>
        </w:tc>
        <w:tc>
          <w:tcPr>
            <w:tcW w:w="2500" w:type="pct"/>
          </w:tcPr>
          <w:p w14:paraId="0FF2A267" w14:textId="79F50162" w:rsidR="00050335" w:rsidRPr="0049085E" w:rsidRDefault="00050335" w:rsidP="00050335"/>
        </w:tc>
      </w:tr>
      <w:tr w:rsidR="00050335" w:rsidRPr="0049085E" w14:paraId="4A71C4B3" w14:textId="77777777" w:rsidTr="00050335">
        <w:tc>
          <w:tcPr>
            <w:tcW w:w="2500" w:type="pct"/>
          </w:tcPr>
          <w:p w14:paraId="277A6443" w14:textId="77777777" w:rsidR="00050335" w:rsidRPr="0049085E" w:rsidRDefault="00050335" w:rsidP="00050335">
            <w:r w:rsidRPr="0049085E">
              <w:t>bronNauwkeurigheid</w:t>
            </w:r>
          </w:p>
        </w:tc>
        <w:tc>
          <w:tcPr>
            <w:tcW w:w="2500" w:type="pct"/>
          </w:tcPr>
          <w:p w14:paraId="1D6518B6" w14:textId="672CF2FF" w:rsidR="00050335" w:rsidRPr="0049085E" w:rsidRDefault="00050335" w:rsidP="00050335">
            <w:r w:rsidRPr="00543F37">
              <w:t>http://standaarden.omgevingswet.overheid.nl/bronnauwkeurigheid/id/concept/Achtergrond</w:t>
            </w:r>
          </w:p>
        </w:tc>
      </w:tr>
      <w:tr w:rsidR="00050335" w:rsidRPr="0049085E" w14:paraId="66705746" w14:textId="77777777" w:rsidTr="00050335">
        <w:tc>
          <w:tcPr>
            <w:tcW w:w="2500" w:type="pct"/>
          </w:tcPr>
          <w:p w14:paraId="0993E4EB" w14:textId="77777777" w:rsidR="00050335" w:rsidRPr="0049085E" w:rsidRDefault="00050335" w:rsidP="00050335">
            <w:r>
              <w:t>idealisatie</w:t>
            </w:r>
          </w:p>
        </w:tc>
        <w:tc>
          <w:tcPr>
            <w:tcW w:w="2500" w:type="pct"/>
          </w:tcPr>
          <w:p w14:paraId="09C1AF57" w14:textId="520554B6" w:rsidR="00050335" w:rsidRPr="0049085E" w:rsidRDefault="00050335" w:rsidP="00050335">
            <w:r w:rsidRPr="00543F37">
              <w:t>http://standaarden.omgevingswet.overheid.nl/idealisatie/id/concept/Exact</w:t>
            </w:r>
          </w:p>
        </w:tc>
      </w:tr>
      <w:tr w:rsidR="00050335" w:rsidRPr="0049085E" w14:paraId="4EDC478D" w14:textId="77777777" w:rsidTr="00050335">
        <w:tc>
          <w:tcPr>
            <w:tcW w:w="2500" w:type="pct"/>
          </w:tcPr>
          <w:p w14:paraId="7ED0FAE2" w14:textId="77777777" w:rsidR="00050335" w:rsidRDefault="00050335" w:rsidP="00050335">
            <w:r>
              <w:t>regelingsgebied</w:t>
            </w:r>
          </w:p>
        </w:tc>
        <w:tc>
          <w:tcPr>
            <w:tcW w:w="2500" w:type="pct"/>
          </w:tcPr>
          <w:p w14:paraId="3235A3DE" w14:textId="7251D47A" w:rsidR="00050335" w:rsidRDefault="00050335" w:rsidP="00050335">
            <w:r w:rsidRPr="00543F37">
              <w:t>Onwaar</w:t>
            </w:r>
          </w:p>
        </w:tc>
      </w:tr>
    </w:tbl>
    <w:p w14:paraId="3C093B8C" w14:textId="73B1C622" w:rsidR="00050335" w:rsidRDefault="00050335">
      <w:pPr>
        <w:pStyle w:val="Tekstopmerking"/>
      </w:pPr>
    </w:p>
  </w:comment>
  <w:comment w:id="53" w:author="Martine Rotte" w:date="2023-03-08T14:35:00Z" w:initials="MR">
    <w:p w14:paraId="1FF22731" w14:textId="3EBAF518" w:rsidR="00BC7CA7" w:rsidRDefault="00BC7CA7">
      <w:pPr>
        <w:pStyle w:val="Tekstopmerking"/>
      </w:pPr>
      <w:r>
        <w:rPr>
          <w:rStyle w:val="Verwijzingopmerking"/>
        </w:rPr>
        <w:annotationRef/>
      </w:r>
      <w:r>
        <w:t xml:space="preserve">@Geonovum: heel par. 5.2.1 Bouwen – algemeen geldt voor locatie </w:t>
      </w:r>
      <w:r w:rsidRPr="00BC7CA7">
        <w:t>hele ambtsgebied Breda</w:t>
      </w:r>
    </w:p>
  </w:comment>
  <w:comment w:id="54" w:author="Martine Rotte" w:date="2023-02-27T14:46:00Z" w:initials="MR">
    <w:tbl>
      <w:tblPr>
        <w:tblStyle w:val="Annotatie"/>
        <w:tblW w:w="5000" w:type="pct"/>
        <w:tblLayout w:type="fixed"/>
        <w:tblLook w:val="0620" w:firstRow="1" w:lastRow="0" w:firstColumn="0" w:lastColumn="0" w:noHBand="1" w:noVBand="1"/>
      </w:tblPr>
      <w:tblGrid>
        <w:gridCol w:w="3963"/>
        <w:gridCol w:w="3964"/>
      </w:tblGrid>
      <w:tr w:rsidR="00407B2A" w:rsidRPr="0049085E" w14:paraId="1121F415"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3B9723" w14:textId="77777777" w:rsidR="00407B2A" w:rsidRPr="0049085E" w:rsidRDefault="00407B2A" w:rsidP="00E866B7">
            <w:r>
              <w:rPr>
                <w:rStyle w:val="Verwijzingopmerking"/>
              </w:rPr>
              <w:annotationRef/>
            </w:r>
            <w:r>
              <w:t>Geometrie</w:t>
            </w:r>
          </w:p>
        </w:tc>
      </w:tr>
      <w:tr w:rsidR="00407B2A" w:rsidRPr="0049085E" w14:paraId="2F3E1ECB" w14:textId="77777777" w:rsidTr="00E866B7">
        <w:tc>
          <w:tcPr>
            <w:tcW w:w="2500" w:type="pct"/>
          </w:tcPr>
          <w:p w14:paraId="5E9D7F5A" w14:textId="77777777" w:rsidR="00407B2A" w:rsidRPr="0049085E" w:rsidRDefault="00407B2A" w:rsidP="00E866B7">
            <w:r>
              <w:t>bestandsnaam</w:t>
            </w:r>
          </w:p>
        </w:tc>
        <w:tc>
          <w:tcPr>
            <w:tcW w:w="2500" w:type="pct"/>
          </w:tcPr>
          <w:p w14:paraId="5B2B8299" w14:textId="39560389" w:rsidR="00407B2A" w:rsidRPr="0049085E" w:rsidRDefault="00407B2A" w:rsidP="00E866B7">
            <w:r>
              <w:t>ambtsgebied.gml</w:t>
            </w:r>
          </w:p>
        </w:tc>
      </w:tr>
      <w:tr w:rsidR="00407B2A" w:rsidRPr="0049085E" w14:paraId="7C5E7244" w14:textId="77777777" w:rsidTr="00E866B7">
        <w:tc>
          <w:tcPr>
            <w:tcW w:w="2500" w:type="pct"/>
          </w:tcPr>
          <w:p w14:paraId="7D302B35" w14:textId="77777777" w:rsidR="00407B2A" w:rsidRPr="0049085E" w:rsidRDefault="00407B2A" w:rsidP="00E866B7">
            <w:r w:rsidRPr="0049085E">
              <w:t>noemer</w:t>
            </w:r>
          </w:p>
        </w:tc>
        <w:tc>
          <w:tcPr>
            <w:tcW w:w="2500" w:type="pct"/>
          </w:tcPr>
          <w:p w14:paraId="3BF68BD0" w14:textId="2DA48C39" w:rsidR="00407B2A" w:rsidRPr="0049085E" w:rsidRDefault="00407B2A" w:rsidP="00E866B7">
            <w:r>
              <w:t>Gemeente Breda</w:t>
            </w:r>
          </w:p>
        </w:tc>
      </w:tr>
      <w:tr w:rsidR="00407B2A" w:rsidRPr="0049085E" w14:paraId="7237788A" w14:textId="77777777" w:rsidTr="00E866B7">
        <w:tc>
          <w:tcPr>
            <w:tcW w:w="2500" w:type="pct"/>
          </w:tcPr>
          <w:p w14:paraId="4E529463" w14:textId="77777777" w:rsidR="00407B2A" w:rsidRPr="0049085E" w:rsidRDefault="00407B2A" w:rsidP="00E866B7">
            <w:r>
              <w:t>symboolcode</w:t>
            </w:r>
          </w:p>
        </w:tc>
        <w:tc>
          <w:tcPr>
            <w:tcW w:w="2500" w:type="pct"/>
          </w:tcPr>
          <w:p w14:paraId="51137334" w14:textId="1CA42653" w:rsidR="00407B2A" w:rsidRDefault="00407B2A" w:rsidP="00E866B7"/>
        </w:tc>
      </w:tr>
      <w:tr w:rsidR="00407B2A" w:rsidRPr="0049085E" w14:paraId="2089E0CC" w14:textId="77777777" w:rsidTr="00E866B7">
        <w:tc>
          <w:tcPr>
            <w:tcW w:w="2500" w:type="pct"/>
          </w:tcPr>
          <w:p w14:paraId="5518407D" w14:textId="77777777" w:rsidR="00407B2A" w:rsidRPr="0049085E" w:rsidRDefault="00407B2A" w:rsidP="00E866B7">
            <w:r w:rsidRPr="0049085E">
              <w:t>nauwkeurigheid</w:t>
            </w:r>
          </w:p>
        </w:tc>
        <w:tc>
          <w:tcPr>
            <w:tcW w:w="2500" w:type="pct"/>
          </w:tcPr>
          <w:p w14:paraId="1E6EED14" w14:textId="605EF9CB" w:rsidR="00407B2A" w:rsidRPr="0049085E" w:rsidRDefault="00407B2A" w:rsidP="00E866B7"/>
        </w:tc>
      </w:tr>
      <w:tr w:rsidR="00407B2A" w:rsidRPr="0049085E" w14:paraId="1468AF4B" w14:textId="77777777" w:rsidTr="00E866B7">
        <w:tc>
          <w:tcPr>
            <w:tcW w:w="2500" w:type="pct"/>
          </w:tcPr>
          <w:p w14:paraId="6481C55A" w14:textId="77777777" w:rsidR="00407B2A" w:rsidRPr="0049085E" w:rsidRDefault="00407B2A" w:rsidP="00E866B7">
            <w:r w:rsidRPr="0049085E">
              <w:t>bronNauwkeurigheid</w:t>
            </w:r>
          </w:p>
        </w:tc>
        <w:tc>
          <w:tcPr>
            <w:tcW w:w="2500" w:type="pct"/>
          </w:tcPr>
          <w:p w14:paraId="617D0654" w14:textId="78DE375D" w:rsidR="00407B2A" w:rsidRPr="0049085E" w:rsidRDefault="00407B2A" w:rsidP="00E866B7">
            <w:r>
              <w:t>http://standaarden.omgevingswet.overheid.nl/bronnauwkeurigheid/id/concept/Achtergrond</w:t>
            </w:r>
          </w:p>
        </w:tc>
      </w:tr>
      <w:tr w:rsidR="00407B2A" w:rsidRPr="0049085E" w14:paraId="2A4F3934" w14:textId="77777777" w:rsidTr="00E866B7">
        <w:tc>
          <w:tcPr>
            <w:tcW w:w="2500" w:type="pct"/>
          </w:tcPr>
          <w:p w14:paraId="0F197D82" w14:textId="77777777" w:rsidR="00407B2A" w:rsidRPr="0049085E" w:rsidRDefault="00407B2A" w:rsidP="00E866B7">
            <w:r>
              <w:t>idealisatie</w:t>
            </w:r>
          </w:p>
        </w:tc>
        <w:tc>
          <w:tcPr>
            <w:tcW w:w="2500" w:type="pct"/>
          </w:tcPr>
          <w:p w14:paraId="5FF08C9C" w14:textId="702B0D6F" w:rsidR="00407B2A" w:rsidRPr="0049085E" w:rsidRDefault="00407B2A" w:rsidP="00E866B7">
            <w:r>
              <w:t>http://standaarden.omgevingswet.overheid.nl/idealisatie/id/concept/Exact</w:t>
            </w:r>
          </w:p>
        </w:tc>
      </w:tr>
      <w:tr w:rsidR="00407B2A" w:rsidRPr="0049085E" w14:paraId="1C4D120B" w14:textId="77777777" w:rsidTr="00E866B7">
        <w:tc>
          <w:tcPr>
            <w:tcW w:w="2500" w:type="pct"/>
          </w:tcPr>
          <w:p w14:paraId="3C525562" w14:textId="77777777" w:rsidR="00407B2A" w:rsidRDefault="00407B2A" w:rsidP="00E866B7">
            <w:r>
              <w:t>regelingsgebied</w:t>
            </w:r>
          </w:p>
        </w:tc>
        <w:tc>
          <w:tcPr>
            <w:tcW w:w="2500" w:type="pct"/>
          </w:tcPr>
          <w:p w14:paraId="3DA2741B" w14:textId="642F8BA3" w:rsidR="00407B2A" w:rsidRDefault="00407B2A" w:rsidP="00E866B7">
            <w:r>
              <w:t>Onwaar</w:t>
            </w:r>
          </w:p>
        </w:tc>
      </w:tr>
    </w:tbl>
    <w:p w14:paraId="7EF7227C" w14:textId="53B9E87E" w:rsidR="00407B2A" w:rsidRDefault="00407B2A">
      <w:pPr>
        <w:pStyle w:val="Tekstopmerking"/>
      </w:pPr>
    </w:p>
  </w:comment>
  <w:comment w:id="55" w:author="Gerard Wolbers" w:date="2023-04-19T07:54: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37A99862"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BA0047" w14:textId="77777777" w:rsidR="00050335" w:rsidRPr="0049085E" w:rsidRDefault="00050335" w:rsidP="00ED1428">
            <w:r>
              <w:rPr>
                <w:rStyle w:val="Verwijzingopmerking"/>
              </w:rPr>
              <w:annotationRef/>
            </w:r>
            <w:r>
              <w:t>Geometrie</w:t>
            </w:r>
          </w:p>
        </w:tc>
      </w:tr>
      <w:tr w:rsidR="00050335" w:rsidRPr="0049085E" w14:paraId="14951828" w14:textId="77777777" w:rsidTr="00050335">
        <w:tc>
          <w:tcPr>
            <w:tcW w:w="2500" w:type="pct"/>
          </w:tcPr>
          <w:p w14:paraId="0047B35C" w14:textId="77777777" w:rsidR="00050335" w:rsidRPr="0049085E" w:rsidRDefault="00050335" w:rsidP="00050335">
            <w:r>
              <w:t>bestandsnaam</w:t>
            </w:r>
          </w:p>
        </w:tc>
        <w:tc>
          <w:tcPr>
            <w:tcW w:w="2500" w:type="pct"/>
          </w:tcPr>
          <w:p w14:paraId="59B87609" w14:textId="5AE9C17F" w:rsidR="00050335" w:rsidRPr="0049085E" w:rsidRDefault="00050335" w:rsidP="00050335">
            <w:r w:rsidRPr="00F808E7">
              <w:t>ambtsgebied.gml</w:t>
            </w:r>
          </w:p>
        </w:tc>
      </w:tr>
      <w:tr w:rsidR="00050335" w:rsidRPr="0049085E" w14:paraId="075D4F38" w14:textId="77777777" w:rsidTr="00050335">
        <w:tc>
          <w:tcPr>
            <w:tcW w:w="2500" w:type="pct"/>
          </w:tcPr>
          <w:p w14:paraId="36CC7313" w14:textId="77777777" w:rsidR="00050335" w:rsidRPr="0049085E" w:rsidRDefault="00050335" w:rsidP="00050335">
            <w:r w:rsidRPr="0049085E">
              <w:t>noemer</w:t>
            </w:r>
          </w:p>
        </w:tc>
        <w:tc>
          <w:tcPr>
            <w:tcW w:w="2500" w:type="pct"/>
          </w:tcPr>
          <w:p w14:paraId="5C6770C0" w14:textId="54B114EE" w:rsidR="00050335" w:rsidRPr="0049085E" w:rsidRDefault="00050335" w:rsidP="00050335">
            <w:r w:rsidRPr="00F808E7">
              <w:t>Gemeente Breda</w:t>
            </w:r>
          </w:p>
        </w:tc>
      </w:tr>
      <w:tr w:rsidR="00050335" w:rsidRPr="0049085E" w14:paraId="7E253088" w14:textId="77777777" w:rsidTr="00050335">
        <w:tc>
          <w:tcPr>
            <w:tcW w:w="2500" w:type="pct"/>
          </w:tcPr>
          <w:p w14:paraId="21B4C62D" w14:textId="77777777" w:rsidR="00050335" w:rsidRPr="0049085E" w:rsidRDefault="00050335" w:rsidP="00050335">
            <w:r>
              <w:t>symboolcode</w:t>
            </w:r>
          </w:p>
        </w:tc>
        <w:tc>
          <w:tcPr>
            <w:tcW w:w="2500" w:type="pct"/>
          </w:tcPr>
          <w:p w14:paraId="2F2373FB" w14:textId="695F0791" w:rsidR="00050335" w:rsidRDefault="00050335" w:rsidP="00050335"/>
        </w:tc>
      </w:tr>
      <w:tr w:rsidR="00050335" w:rsidRPr="0049085E" w14:paraId="7AAB7D08" w14:textId="77777777" w:rsidTr="00050335">
        <w:tc>
          <w:tcPr>
            <w:tcW w:w="2500" w:type="pct"/>
          </w:tcPr>
          <w:p w14:paraId="73C3D521" w14:textId="77777777" w:rsidR="00050335" w:rsidRPr="0049085E" w:rsidRDefault="00050335" w:rsidP="00050335">
            <w:r w:rsidRPr="0049085E">
              <w:t>nauwkeurigheid</w:t>
            </w:r>
          </w:p>
        </w:tc>
        <w:tc>
          <w:tcPr>
            <w:tcW w:w="2500" w:type="pct"/>
          </w:tcPr>
          <w:p w14:paraId="3AD4396A" w14:textId="7DB2364A" w:rsidR="00050335" w:rsidRPr="0049085E" w:rsidRDefault="00050335" w:rsidP="00050335"/>
        </w:tc>
      </w:tr>
      <w:tr w:rsidR="00050335" w:rsidRPr="0049085E" w14:paraId="46F599B6" w14:textId="77777777" w:rsidTr="00050335">
        <w:tc>
          <w:tcPr>
            <w:tcW w:w="2500" w:type="pct"/>
          </w:tcPr>
          <w:p w14:paraId="1FE8A0D5" w14:textId="77777777" w:rsidR="00050335" w:rsidRPr="0049085E" w:rsidRDefault="00050335" w:rsidP="00050335">
            <w:r w:rsidRPr="0049085E">
              <w:t>bronNauwkeurigheid</w:t>
            </w:r>
          </w:p>
        </w:tc>
        <w:tc>
          <w:tcPr>
            <w:tcW w:w="2500" w:type="pct"/>
          </w:tcPr>
          <w:p w14:paraId="3A6EC7D9" w14:textId="56288320" w:rsidR="00050335" w:rsidRPr="0049085E" w:rsidRDefault="00050335" w:rsidP="00050335">
            <w:r w:rsidRPr="00F808E7">
              <w:t>http://standaarden.omgevingswet.overheid.nl/bronnauwkeurigheid/id/concept/Achtergrond</w:t>
            </w:r>
          </w:p>
        </w:tc>
      </w:tr>
      <w:tr w:rsidR="00050335" w:rsidRPr="0049085E" w14:paraId="4FCD30C5" w14:textId="77777777" w:rsidTr="00050335">
        <w:tc>
          <w:tcPr>
            <w:tcW w:w="2500" w:type="pct"/>
          </w:tcPr>
          <w:p w14:paraId="5716B8B4" w14:textId="77777777" w:rsidR="00050335" w:rsidRPr="0049085E" w:rsidRDefault="00050335" w:rsidP="00050335">
            <w:r>
              <w:t>idealisatie</w:t>
            </w:r>
          </w:p>
        </w:tc>
        <w:tc>
          <w:tcPr>
            <w:tcW w:w="2500" w:type="pct"/>
          </w:tcPr>
          <w:p w14:paraId="1DB8A636" w14:textId="5DC18DEA" w:rsidR="00050335" w:rsidRPr="0049085E" w:rsidRDefault="00050335" w:rsidP="00050335">
            <w:r w:rsidRPr="00F808E7">
              <w:t>http://standaarden.omgevingswet.overheid.nl/idealisatie/id/concept/Exact</w:t>
            </w:r>
          </w:p>
        </w:tc>
      </w:tr>
      <w:tr w:rsidR="00050335" w:rsidRPr="0049085E" w14:paraId="01C47926" w14:textId="77777777" w:rsidTr="00050335">
        <w:tc>
          <w:tcPr>
            <w:tcW w:w="2500" w:type="pct"/>
          </w:tcPr>
          <w:p w14:paraId="0DD4D687" w14:textId="77777777" w:rsidR="00050335" w:rsidRDefault="00050335" w:rsidP="00050335">
            <w:r>
              <w:t>regelingsgebied</w:t>
            </w:r>
          </w:p>
        </w:tc>
        <w:tc>
          <w:tcPr>
            <w:tcW w:w="2500" w:type="pct"/>
          </w:tcPr>
          <w:p w14:paraId="3936AE2B" w14:textId="4EE8FBEA" w:rsidR="00050335" w:rsidRDefault="00050335" w:rsidP="00050335">
            <w:r w:rsidRPr="00F808E7">
              <w:t>Onwaar</w:t>
            </w:r>
          </w:p>
        </w:tc>
      </w:tr>
    </w:tbl>
    <w:p w14:paraId="36676C28" w14:textId="69684BE4" w:rsidR="00050335" w:rsidRDefault="00050335">
      <w:pPr>
        <w:pStyle w:val="Tekstopmerking"/>
      </w:pPr>
    </w:p>
  </w:comment>
  <w:comment w:id="56" w:author="Gerard Wolbers" w:date="2023-04-19T07:54: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0A890A9C"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F9C1B4" w14:textId="77777777" w:rsidR="00050335" w:rsidRPr="0049085E" w:rsidRDefault="00050335" w:rsidP="00ED1428">
            <w:r>
              <w:rPr>
                <w:rStyle w:val="Verwijzingopmerking"/>
              </w:rPr>
              <w:annotationRef/>
            </w:r>
            <w:r>
              <w:t>Geometrie</w:t>
            </w:r>
          </w:p>
        </w:tc>
      </w:tr>
      <w:tr w:rsidR="00050335" w:rsidRPr="0049085E" w14:paraId="425DB604" w14:textId="77777777" w:rsidTr="00050335">
        <w:tc>
          <w:tcPr>
            <w:tcW w:w="2500" w:type="pct"/>
          </w:tcPr>
          <w:p w14:paraId="4668ABA8" w14:textId="77777777" w:rsidR="00050335" w:rsidRPr="0049085E" w:rsidRDefault="00050335" w:rsidP="00050335">
            <w:r>
              <w:t>bestandsnaam</w:t>
            </w:r>
          </w:p>
        </w:tc>
        <w:tc>
          <w:tcPr>
            <w:tcW w:w="2500" w:type="pct"/>
          </w:tcPr>
          <w:p w14:paraId="388E3395" w14:textId="1A6C14B8" w:rsidR="00050335" w:rsidRPr="0049085E" w:rsidRDefault="00050335" w:rsidP="00050335">
            <w:r w:rsidRPr="00AA37C6">
              <w:t>ambtsgebied.gml</w:t>
            </w:r>
          </w:p>
        </w:tc>
      </w:tr>
      <w:tr w:rsidR="00050335" w:rsidRPr="0049085E" w14:paraId="4DF7E748" w14:textId="77777777" w:rsidTr="00050335">
        <w:tc>
          <w:tcPr>
            <w:tcW w:w="2500" w:type="pct"/>
          </w:tcPr>
          <w:p w14:paraId="201C9DF5" w14:textId="77777777" w:rsidR="00050335" w:rsidRPr="0049085E" w:rsidRDefault="00050335" w:rsidP="00050335">
            <w:r w:rsidRPr="0049085E">
              <w:t>noemer</w:t>
            </w:r>
          </w:p>
        </w:tc>
        <w:tc>
          <w:tcPr>
            <w:tcW w:w="2500" w:type="pct"/>
          </w:tcPr>
          <w:p w14:paraId="04E48611" w14:textId="3F6393FC" w:rsidR="00050335" w:rsidRPr="0049085E" w:rsidRDefault="00050335" w:rsidP="00050335">
            <w:r w:rsidRPr="00AA37C6">
              <w:t>Gemeente Breda</w:t>
            </w:r>
          </w:p>
        </w:tc>
      </w:tr>
      <w:tr w:rsidR="00050335" w:rsidRPr="0049085E" w14:paraId="29FDB6A1" w14:textId="77777777" w:rsidTr="00050335">
        <w:tc>
          <w:tcPr>
            <w:tcW w:w="2500" w:type="pct"/>
          </w:tcPr>
          <w:p w14:paraId="3A709C55" w14:textId="77777777" w:rsidR="00050335" w:rsidRPr="0049085E" w:rsidRDefault="00050335" w:rsidP="00050335">
            <w:r>
              <w:t>symboolcode</w:t>
            </w:r>
          </w:p>
        </w:tc>
        <w:tc>
          <w:tcPr>
            <w:tcW w:w="2500" w:type="pct"/>
          </w:tcPr>
          <w:p w14:paraId="0D2A474B" w14:textId="4D92CD55" w:rsidR="00050335" w:rsidRDefault="00050335" w:rsidP="00050335"/>
        </w:tc>
      </w:tr>
      <w:tr w:rsidR="00050335" w:rsidRPr="0049085E" w14:paraId="6800206C" w14:textId="77777777" w:rsidTr="00050335">
        <w:tc>
          <w:tcPr>
            <w:tcW w:w="2500" w:type="pct"/>
          </w:tcPr>
          <w:p w14:paraId="055402AD" w14:textId="77777777" w:rsidR="00050335" w:rsidRPr="0049085E" w:rsidRDefault="00050335" w:rsidP="00050335">
            <w:r w:rsidRPr="0049085E">
              <w:t>nauwkeurigheid</w:t>
            </w:r>
          </w:p>
        </w:tc>
        <w:tc>
          <w:tcPr>
            <w:tcW w:w="2500" w:type="pct"/>
          </w:tcPr>
          <w:p w14:paraId="02F76591" w14:textId="13DC1D35" w:rsidR="00050335" w:rsidRPr="0049085E" w:rsidRDefault="00050335" w:rsidP="00050335"/>
        </w:tc>
      </w:tr>
      <w:tr w:rsidR="00050335" w:rsidRPr="0049085E" w14:paraId="332D1B1B" w14:textId="77777777" w:rsidTr="00050335">
        <w:tc>
          <w:tcPr>
            <w:tcW w:w="2500" w:type="pct"/>
          </w:tcPr>
          <w:p w14:paraId="67E8CAA4" w14:textId="77777777" w:rsidR="00050335" w:rsidRPr="0049085E" w:rsidRDefault="00050335" w:rsidP="00050335">
            <w:r w:rsidRPr="0049085E">
              <w:t>bronNauwkeurigheid</w:t>
            </w:r>
          </w:p>
        </w:tc>
        <w:tc>
          <w:tcPr>
            <w:tcW w:w="2500" w:type="pct"/>
          </w:tcPr>
          <w:p w14:paraId="68B2ECA3" w14:textId="76C40D26" w:rsidR="00050335" w:rsidRPr="0049085E" w:rsidRDefault="00050335" w:rsidP="00050335">
            <w:r w:rsidRPr="00AA37C6">
              <w:t>http://standaarden.omgevingswet.overheid.nl/bronnauwkeurigheid/id/concept/Achtergrond</w:t>
            </w:r>
          </w:p>
        </w:tc>
      </w:tr>
      <w:tr w:rsidR="00050335" w:rsidRPr="0049085E" w14:paraId="4FABCBF6" w14:textId="77777777" w:rsidTr="00050335">
        <w:tc>
          <w:tcPr>
            <w:tcW w:w="2500" w:type="pct"/>
          </w:tcPr>
          <w:p w14:paraId="6475B83E" w14:textId="77777777" w:rsidR="00050335" w:rsidRPr="0049085E" w:rsidRDefault="00050335" w:rsidP="00050335">
            <w:r>
              <w:t>idealisatie</w:t>
            </w:r>
          </w:p>
        </w:tc>
        <w:tc>
          <w:tcPr>
            <w:tcW w:w="2500" w:type="pct"/>
          </w:tcPr>
          <w:p w14:paraId="132A0FC6" w14:textId="678BC051" w:rsidR="00050335" w:rsidRPr="0049085E" w:rsidRDefault="00050335" w:rsidP="00050335">
            <w:r w:rsidRPr="00AA37C6">
              <w:t>http://standaarden.omgevingswet.overheid.nl/idealisatie/id/concept/Exact</w:t>
            </w:r>
          </w:p>
        </w:tc>
      </w:tr>
      <w:tr w:rsidR="00050335" w:rsidRPr="0049085E" w14:paraId="50FEA631" w14:textId="77777777" w:rsidTr="00050335">
        <w:tc>
          <w:tcPr>
            <w:tcW w:w="2500" w:type="pct"/>
          </w:tcPr>
          <w:p w14:paraId="0CBC7C94" w14:textId="77777777" w:rsidR="00050335" w:rsidRDefault="00050335" w:rsidP="00050335">
            <w:r>
              <w:t>regelingsgebied</w:t>
            </w:r>
          </w:p>
        </w:tc>
        <w:tc>
          <w:tcPr>
            <w:tcW w:w="2500" w:type="pct"/>
          </w:tcPr>
          <w:p w14:paraId="3603F5EF" w14:textId="65436811" w:rsidR="00050335" w:rsidRDefault="00050335" w:rsidP="00050335">
            <w:r w:rsidRPr="00AA37C6">
              <w:t>Onwaar</w:t>
            </w:r>
          </w:p>
        </w:tc>
      </w:tr>
    </w:tbl>
    <w:p w14:paraId="11337672" w14:textId="543A93DF" w:rsidR="00050335" w:rsidRDefault="00050335">
      <w:pPr>
        <w:pStyle w:val="Tekstopmerking"/>
      </w:pPr>
    </w:p>
  </w:comment>
  <w:comment w:id="57" w:author="Emma Kakes" w:date="2022-09-15T14:50:00Z" w:initials="EK">
    <w:p w14:paraId="1B46E366" w14:textId="010DEDDC" w:rsidR="00F64EB4" w:rsidRDefault="00F64EB4">
      <w:pPr>
        <w:pStyle w:val="Tekstopmerking"/>
      </w:pPr>
      <w:r>
        <w:rPr>
          <w:rStyle w:val="Verwijzingopmerking"/>
        </w:rPr>
        <w:annotationRef/>
      </w:r>
      <w:r w:rsidR="005002CF">
        <w:t>@Geonovum: m</w:t>
      </w:r>
      <w:r>
        <w:t>eetbepalingen geannoteerd als begrip zoals besproken met geonovum tijdens het inloopspreekuur</w:t>
      </w:r>
    </w:p>
  </w:comment>
  <w:comment w:id="58" w:author="Gerard Wolbers" w:date="2023-04-19T07:58: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1CDB5D41"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353913" w14:textId="77777777" w:rsidR="00050335" w:rsidRPr="0049085E" w:rsidRDefault="00050335" w:rsidP="00ED1428">
            <w:r>
              <w:rPr>
                <w:rStyle w:val="Verwijzingopmerking"/>
              </w:rPr>
              <w:annotationRef/>
            </w:r>
            <w:r>
              <w:t>Geometrie</w:t>
            </w:r>
          </w:p>
        </w:tc>
      </w:tr>
      <w:tr w:rsidR="00050335" w:rsidRPr="0049085E" w14:paraId="6B60D5EC" w14:textId="77777777" w:rsidTr="00050335">
        <w:tc>
          <w:tcPr>
            <w:tcW w:w="2500" w:type="pct"/>
          </w:tcPr>
          <w:p w14:paraId="269547CE" w14:textId="77777777" w:rsidR="00050335" w:rsidRPr="0049085E" w:rsidRDefault="00050335" w:rsidP="00050335">
            <w:r>
              <w:t>bestandsnaam</w:t>
            </w:r>
          </w:p>
        </w:tc>
        <w:tc>
          <w:tcPr>
            <w:tcW w:w="2500" w:type="pct"/>
          </w:tcPr>
          <w:p w14:paraId="47F05E5C" w14:textId="744D3316" w:rsidR="00050335" w:rsidRPr="0049085E" w:rsidRDefault="00050335" w:rsidP="00050335">
            <w:r w:rsidRPr="00611AF7">
              <w:t>ambtsgebied.gml</w:t>
            </w:r>
          </w:p>
        </w:tc>
      </w:tr>
      <w:tr w:rsidR="00050335" w:rsidRPr="0049085E" w14:paraId="3FEA541F" w14:textId="77777777" w:rsidTr="00050335">
        <w:tc>
          <w:tcPr>
            <w:tcW w:w="2500" w:type="pct"/>
          </w:tcPr>
          <w:p w14:paraId="7CFBAB27" w14:textId="77777777" w:rsidR="00050335" w:rsidRPr="0049085E" w:rsidRDefault="00050335" w:rsidP="00050335">
            <w:r w:rsidRPr="0049085E">
              <w:t>noemer</w:t>
            </w:r>
          </w:p>
        </w:tc>
        <w:tc>
          <w:tcPr>
            <w:tcW w:w="2500" w:type="pct"/>
          </w:tcPr>
          <w:p w14:paraId="5DE1F113" w14:textId="50ADCA6D" w:rsidR="00050335" w:rsidRPr="0049085E" w:rsidRDefault="00050335" w:rsidP="00050335">
            <w:r w:rsidRPr="00611AF7">
              <w:t>Gemeente Breda</w:t>
            </w:r>
          </w:p>
        </w:tc>
      </w:tr>
      <w:tr w:rsidR="00050335" w:rsidRPr="0049085E" w14:paraId="0A3C2178" w14:textId="77777777" w:rsidTr="00050335">
        <w:tc>
          <w:tcPr>
            <w:tcW w:w="2500" w:type="pct"/>
          </w:tcPr>
          <w:p w14:paraId="1BAA0A85" w14:textId="77777777" w:rsidR="00050335" w:rsidRPr="0049085E" w:rsidRDefault="00050335" w:rsidP="00050335">
            <w:r>
              <w:t>symboolcode</w:t>
            </w:r>
          </w:p>
        </w:tc>
        <w:tc>
          <w:tcPr>
            <w:tcW w:w="2500" w:type="pct"/>
          </w:tcPr>
          <w:p w14:paraId="65626150" w14:textId="1F002959" w:rsidR="00050335" w:rsidRDefault="00050335" w:rsidP="00050335"/>
        </w:tc>
      </w:tr>
      <w:tr w:rsidR="00050335" w:rsidRPr="0049085E" w14:paraId="093FCBD1" w14:textId="77777777" w:rsidTr="00050335">
        <w:tc>
          <w:tcPr>
            <w:tcW w:w="2500" w:type="pct"/>
          </w:tcPr>
          <w:p w14:paraId="3FDC9F2F" w14:textId="77777777" w:rsidR="00050335" w:rsidRPr="0049085E" w:rsidRDefault="00050335" w:rsidP="00050335">
            <w:r w:rsidRPr="0049085E">
              <w:t>nauwkeurigheid</w:t>
            </w:r>
          </w:p>
        </w:tc>
        <w:tc>
          <w:tcPr>
            <w:tcW w:w="2500" w:type="pct"/>
          </w:tcPr>
          <w:p w14:paraId="0DD39675" w14:textId="643F08BB" w:rsidR="00050335" w:rsidRPr="0049085E" w:rsidRDefault="00050335" w:rsidP="00050335"/>
        </w:tc>
      </w:tr>
      <w:tr w:rsidR="00050335" w:rsidRPr="0049085E" w14:paraId="6C8B85D5" w14:textId="77777777" w:rsidTr="00050335">
        <w:tc>
          <w:tcPr>
            <w:tcW w:w="2500" w:type="pct"/>
          </w:tcPr>
          <w:p w14:paraId="6F7AC513" w14:textId="77777777" w:rsidR="00050335" w:rsidRPr="0049085E" w:rsidRDefault="00050335" w:rsidP="00050335">
            <w:r w:rsidRPr="0049085E">
              <w:t>bronNauwkeurigheid</w:t>
            </w:r>
          </w:p>
        </w:tc>
        <w:tc>
          <w:tcPr>
            <w:tcW w:w="2500" w:type="pct"/>
          </w:tcPr>
          <w:p w14:paraId="53E753ED" w14:textId="2960A3AB" w:rsidR="00050335" w:rsidRPr="0049085E" w:rsidRDefault="00050335" w:rsidP="00050335">
            <w:r w:rsidRPr="00611AF7">
              <w:t>http://standaarden.omgevingswet.overheid.nl/bronnauwkeurigheid/id/concept/Achtergrond</w:t>
            </w:r>
          </w:p>
        </w:tc>
      </w:tr>
      <w:tr w:rsidR="00050335" w:rsidRPr="0049085E" w14:paraId="6E2BD676" w14:textId="77777777" w:rsidTr="00050335">
        <w:tc>
          <w:tcPr>
            <w:tcW w:w="2500" w:type="pct"/>
          </w:tcPr>
          <w:p w14:paraId="3F9A3B4F" w14:textId="77777777" w:rsidR="00050335" w:rsidRPr="0049085E" w:rsidRDefault="00050335" w:rsidP="00050335">
            <w:r>
              <w:t>idealisatie</w:t>
            </w:r>
          </w:p>
        </w:tc>
        <w:tc>
          <w:tcPr>
            <w:tcW w:w="2500" w:type="pct"/>
          </w:tcPr>
          <w:p w14:paraId="1AE21427" w14:textId="1C8D0AC1" w:rsidR="00050335" w:rsidRPr="0049085E" w:rsidRDefault="00050335" w:rsidP="00050335">
            <w:r w:rsidRPr="00611AF7">
              <w:t>http://standaarden.omgevingswet.overheid.nl/idealisatie/id/concept/Exact</w:t>
            </w:r>
          </w:p>
        </w:tc>
      </w:tr>
      <w:tr w:rsidR="00050335" w:rsidRPr="0049085E" w14:paraId="44639425" w14:textId="77777777" w:rsidTr="00050335">
        <w:tc>
          <w:tcPr>
            <w:tcW w:w="2500" w:type="pct"/>
          </w:tcPr>
          <w:p w14:paraId="22CF52D9" w14:textId="77777777" w:rsidR="00050335" w:rsidRDefault="00050335" w:rsidP="00050335">
            <w:r>
              <w:t>regelingsgebied</w:t>
            </w:r>
          </w:p>
        </w:tc>
        <w:tc>
          <w:tcPr>
            <w:tcW w:w="2500" w:type="pct"/>
          </w:tcPr>
          <w:p w14:paraId="06AA0A8E" w14:textId="29AFFBDF" w:rsidR="00050335" w:rsidRDefault="00050335" w:rsidP="00050335">
            <w:r w:rsidRPr="00611AF7">
              <w:t>Onwaar</w:t>
            </w:r>
          </w:p>
        </w:tc>
      </w:tr>
    </w:tbl>
    <w:p w14:paraId="1E73B209" w14:textId="3B372FE0" w:rsidR="00050335" w:rsidRDefault="00050335">
      <w:pPr>
        <w:pStyle w:val="Tekstopmerking"/>
      </w:pPr>
    </w:p>
  </w:comment>
  <w:comment w:id="59" w:author="Martine Rotte" w:date="2023-03-08T16:16:00Z" w:initials="MR">
    <w:tbl>
      <w:tblPr>
        <w:tblStyle w:val="Annotatie"/>
        <w:tblW w:w="5000" w:type="pct"/>
        <w:tblLayout w:type="fixed"/>
        <w:tblLook w:val="0620" w:firstRow="1" w:lastRow="0" w:firstColumn="0" w:lastColumn="0" w:noHBand="1" w:noVBand="1"/>
      </w:tblPr>
      <w:tblGrid>
        <w:gridCol w:w="3963"/>
        <w:gridCol w:w="3964"/>
      </w:tblGrid>
      <w:tr w:rsidR="004E6977" w:rsidRPr="00D631F2" w14:paraId="73A79661"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264165" w14:textId="77777777" w:rsidR="004E6977" w:rsidRPr="00D631F2" w:rsidRDefault="004E6977">
            <w:r>
              <w:rPr>
                <w:rStyle w:val="Verwijzingopmerking"/>
              </w:rPr>
              <w:annotationRef/>
            </w:r>
            <w:r w:rsidRPr="00D631F2">
              <w:t>Activiteit</w:t>
            </w:r>
          </w:p>
        </w:tc>
      </w:tr>
      <w:tr w:rsidR="004E6977" w:rsidRPr="00D631F2" w14:paraId="68F852D0" w14:textId="77777777">
        <w:tc>
          <w:tcPr>
            <w:tcW w:w="2500" w:type="pct"/>
          </w:tcPr>
          <w:p w14:paraId="7F410D82" w14:textId="77777777" w:rsidR="004E6977" w:rsidRPr="00D631F2" w:rsidRDefault="004E6977">
            <w:r w:rsidRPr="00D631F2">
              <w:t>activiteit</w:t>
            </w:r>
            <w:r>
              <w:t>en</w:t>
            </w:r>
          </w:p>
        </w:tc>
        <w:tc>
          <w:tcPr>
            <w:tcW w:w="2500" w:type="pct"/>
          </w:tcPr>
          <w:p w14:paraId="7DB0213E" w14:textId="28FA740A" w:rsidR="004E6977" w:rsidRPr="00D631F2" w:rsidRDefault="00D260A0">
            <w:r>
              <w:t>Verboden bouwactiviteiten</w:t>
            </w:r>
          </w:p>
        </w:tc>
      </w:tr>
      <w:tr w:rsidR="004E6977" w:rsidRPr="00D631F2" w14:paraId="07C2BA23" w14:textId="77777777">
        <w:tc>
          <w:tcPr>
            <w:tcW w:w="2500" w:type="pct"/>
          </w:tcPr>
          <w:p w14:paraId="198DE92E" w14:textId="77777777" w:rsidR="004E6977" w:rsidRPr="00D631F2" w:rsidRDefault="004E6977">
            <w:r>
              <w:t>bovenliggendeActiviteit</w:t>
            </w:r>
          </w:p>
        </w:tc>
        <w:tc>
          <w:tcPr>
            <w:tcW w:w="2500" w:type="pct"/>
          </w:tcPr>
          <w:p w14:paraId="74374799" w14:textId="3A4A56B4" w:rsidR="004E6977" w:rsidRDefault="004E6977"/>
        </w:tc>
      </w:tr>
      <w:tr w:rsidR="004E6977" w:rsidRPr="00D631F2" w14:paraId="00A6ED12" w14:textId="77777777">
        <w:tc>
          <w:tcPr>
            <w:tcW w:w="2500" w:type="pct"/>
          </w:tcPr>
          <w:p w14:paraId="546B8670" w14:textId="77777777" w:rsidR="004E6977" w:rsidRPr="00D631F2" w:rsidRDefault="004E6977">
            <w:r w:rsidRPr="00D631F2">
              <w:t>activiteitengroep</w:t>
            </w:r>
          </w:p>
        </w:tc>
        <w:tc>
          <w:tcPr>
            <w:tcW w:w="2500" w:type="pct"/>
          </w:tcPr>
          <w:p w14:paraId="3C115998" w14:textId="2C8A6509" w:rsidR="004E6977" w:rsidRPr="00D631F2" w:rsidRDefault="00D260A0">
            <w:r>
              <w:t>http://standaarden.omgevingswet.overheid.nl/activiteit/id/concept/BouwactiviteitRuimtelijk</w:t>
            </w:r>
          </w:p>
        </w:tc>
      </w:tr>
      <w:tr w:rsidR="004E6977" w:rsidRPr="00D631F2" w14:paraId="40433510" w14:textId="77777777">
        <w:tc>
          <w:tcPr>
            <w:tcW w:w="2500" w:type="pct"/>
          </w:tcPr>
          <w:p w14:paraId="1EE17EA4" w14:textId="77777777" w:rsidR="004E6977" w:rsidRPr="00D631F2" w:rsidRDefault="004E6977">
            <w:r>
              <w:t>activiteitregelkwalificatie</w:t>
            </w:r>
          </w:p>
        </w:tc>
        <w:tc>
          <w:tcPr>
            <w:tcW w:w="2500" w:type="pct"/>
          </w:tcPr>
          <w:p w14:paraId="4BC42EC6" w14:textId="09CC85F2" w:rsidR="004E6977" w:rsidRPr="00D631F2" w:rsidRDefault="00D260A0">
            <w:r>
              <w:t>http://standaarden.omgevingswet.overheid.nl/activiteitregelkwalificatie/id/concept/Verbod</w:t>
            </w:r>
          </w:p>
        </w:tc>
      </w:tr>
      <w:tr w:rsidR="004E6977" w:rsidRPr="00D631F2" w14:paraId="4E91DEB8"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E6977" w:rsidRPr="0049085E" w14:paraId="511A7666"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5781C6" w14:textId="77777777" w:rsidR="004E6977" w:rsidRPr="0049085E" w:rsidRDefault="004E6977">
                  <w:r>
                    <w:t>Geometrie</w:t>
                  </w:r>
                </w:p>
              </w:tc>
            </w:tr>
            <w:tr w:rsidR="004E6977" w:rsidRPr="0049085E" w14:paraId="7B9A9076" w14:textId="77777777">
              <w:tc>
                <w:tcPr>
                  <w:tcW w:w="2500" w:type="pct"/>
                </w:tcPr>
                <w:p w14:paraId="7F3D0F6D" w14:textId="77777777" w:rsidR="004E6977" w:rsidRPr="0049085E" w:rsidRDefault="004E6977">
                  <w:r>
                    <w:t>bestandsnaam</w:t>
                  </w:r>
                </w:p>
              </w:tc>
              <w:tc>
                <w:tcPr>
                  <w:tcW w:w="2500" w:type="pct"/>
                </w:tcPr>
                <w:p w14:paraId="6485C9C6" w14:textId="29976A0C" w:rsidR="004E6977" w:rsidRPr="0049085E" w:rsidRDefault="00D260A0">
                  <w:r>
                    <w:t>ambtsgebied.gml</w:t>
                  </w:r>
                </w:p>
              </w:tc>
            </w:tr>
            <w:tr w:rsidR="004E6977" w:rsidRPr="0049085E" w14:paraId="13A868AD" w14:textId="77777777">
              <w:tc>
                <w:tcPr>
                  <w:tcW w:w="2500" w:type="pct"/>
                </w:tcPr>
                <w:p w14:paraId="73A4EF68" w14:textId="77777777" w:rsidR="004E6977" w:rsidRPr="0049085E" w:rsidRDefault="004E6977">
                  <w:r w:rsidRPr="0049085E">
                    <w:t>noemer</w:t>
                  </w:r>
                </w:p>
              </w:tc>
              <w:tc>
                <w:tcPr>
                  <w:tcW w:w="2500" w:type="pct"/>
                </w:tcPr>
                <w:p w14:paraId="19816264" w14:textId="211B3620" w:rsidR="004E6977" w:rsidRPr="0049085E" w:rsidRDefault="00D260A0">
                  <w:r>
                    <w:t>Gemeente Breda</w:t>
                  </w:r>
                </w:p>
              </w:tc>
            </w:tr>
            <w:tr w:rsidR="004E6977" w:rsidRPr="0049085E" w14:paraId="7DBAB029" w14:textId="77777777">
              <w:tc>
                <w:tcPr>
                  <w:tcW w:w="2500" w:type="pct"/>
                </w:tcPr>
                <w:p w14:paraId="3EC4803A" w14:textId="77777777" w:rsidR="004E6977" w:rsidRPr="0049085E" w:rsidRDefault="004E6977">
                  <w:r>
                    <w:t>symboolcode</w:t>
                  </w:r>
                </w:p>
              </w:tc>
              <w:tc>
                <w:tcPr>
                  <w:tcW w:w="2500" w:type="pct"/>
                </w:tcPr>
                <w:p w14:paraId="13780093" w14:textId="53FC69D3" w:rsidR="004E6977" w:rsidRDefault="004E6977"/>
              </w:tc>
            </w:tr>
            <w:tr w:rsidR="004E6977" w:rsidRPr="0049085E" w14:paraId="68A7BCF1" w14:textId="77777777">
              <w:tc>
                <w:tcPr>
                  <w:tcW w:w="2500" w:type="pct"/>
                </w:tcPr>
                <w:p w14:paraId="7E050DE6" w14:textId="77777777" w:rsidR="004E6977" w:rsidRPr="0049085E" w:rsidRDefault="004E6977">
                  <w:r w:rsidRPr="0049085E">
                    <w:t>nauwkeurigheid</w:t>
                  </w:r>
                </w:p>
              </w:tc>
              <w:tc>
                <w:tcPr>
                  <w:tcW w:w="2500" w:type="pct"/>
                </w:tcPr>
                <w:p w14:paraId="22F33E3F" w14:textId="157493FA" w:rsidR="004E6977" w:rsidRPr="0049085E" w:rsidRDefault="004E6977"/>
              </w:tc>
            </w:tr>
            <w:tr w:rsidR="004E6977" w:rsidRPr="0049085E" w14:paraId="5720E9B4" w14:textId="77777777">
              <w:tc>
                <w:tcPr>
                  <w:tcW w:w="2500" w:type="pct"/>
                </w:tcPr>
                <w:p w14:paraId="06086363" w14:textId="77777777" w:rsidR="004E6977" w:rsidRPr="0049085E" w:rsidRDefault="004E6977">
                  <w:r w:rsidRPr="0049085E">
                    <w:t>bron</w:t>
                  </w:r>
                  <w:r>
                    <w:t>N</w:t>
                  </w:r>
                  <w:r w:rsidRPr="0049085E">
                    <w:t>auwkeurigheid</w:t>
                  </w:r>
                </w:p>
              </w:tc>
              <w:tc>
                <w:tcPr>
                  <w:tcW w:w="2500" w:type="pct"/>
                </w:tcPr>
                <w:p w14:paraId="0AD98DC8" w14:textId="6D74E715" w:rsidR="004E6977" w:rsidRPr="0049085E" w:rsidRDefault="00D260A0">
                  <w:r>
                    <w:t>http://standaarden.omgevingswet.overheid.nl/bronnauwkeurigheid/id/concept/Achtergrond</w:t>
                  </w:r>
                </w:p>
              </w:tc>
            </w:tr>
            <w:tr w:rsidR="004E6977" w:rsidRPr="0049085E" w14:paraId="790961A1" w14:textId="77777777">
              <w:tc>
                <w:tcPr>
                  <w:tcW w:w="2500" w:type="pct"/>
                </w:tcPr>
                <w:p w14:paraId="24B27323" w14:textId="77777777" w:rsidR="004E6977" w:rsidRPr="0049085E" w:rsidRDefault="004E6977">
                  <w:r>
                    <w:t>idealisatie</w:t>
                  </w:r>
                </w:p>
              </w:tc>
              <w:tc>
                <w:tcPr>
                  <w:tcW w:w="2500" w:type="pct"/>
                </w:tcPr>
                <w:p w14:paraId="6CF7C9E6" w14:textId="6BA646AD" w:rsidR="004E6977" w:rsidRPr="0049085E" w:rsidRDefault="00D260A0">
                  <w:r>
                    <w:t>http://standaarden.omgevingswet.overheid.nl/idealisatie/id/concept/Exact</w:t>
                  </w:r>
                </w:p>
              </w:tc>
            </w:tr>
          </w:tbl>
          <w:p w14:paraId="77F35F09" w14:textId="77777777" w:rsidR="004E6977" w:rsidRPr="00D631F2" w:rsidRDefault="004E6977"/>
        </w:tc>
      </w:tr>
    </w:tbl>
    <w:p w14:paraId="087C600E" w14:textId="4D1A1BD3" w:rsidR="004E6977" w:rsidRDefault="004E6977">
      <w:pPr>
        <w:pStyle w:val="Tekstopmerking"/>
      </w:pPr>
    </w:p>
  </w:comment>
  <w:comment w:id="60" w:author="Gerard Wolbers" w:date="2023-04-19T07:57:00Z" w:initials="GW">
    <w:tbl>
      <w:tblPr>
        <w:tblStyle w:val="Annotatie"/>
        <w:tblW w:w="5716" w:type="pct"/>
        <w:tblLayout w:type="fixed"/>
        <w:tblLook w:val="0620" w:firstRow="1" w:lastRow="0" w:firstColumn="0" w:lastColumn="0" w:noHBand="1" w:noVBand="1"/>
      </w:tblPr>
      <w:tblGrid>
        <w:gridCol w:w="4531"/>
        <w:gridCol w:w="4531"/>
      </w:tblGrid>
      <w:tr w:rsidR="00050335" w:rsidRPr="0049085E" w14:paraId="553BD01D" w14:textId="77777777" w:rsidTr="000503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A54B04" w14:textId="77777777" w:rsidR="00050335" w:rsidRPr="0049085E" w:rsidRDefault="00050335" w:rsidP="00ED1428">
            <w:r>
              <w:rPr>
                <w:rStyle w:val="Verwijzingopmerking"/>
              </w:rPr>
              <w:annotationRef/>
            </w:r>
            <w:r>
              <w:t>Geometrie</w:t>
            </w:r>
          </w:p>
        </w:tc>
      </w:tr>
      <w:tr w:rsidR="00050335" w:rsidRPr="0049085E" w14:paraId="2A5E69A9" w14:textId="77777777" w:rsidTr="00050335">
        <w:tc>
          <w:tcPr>
            <w:tcW w:w="2500" w:type="pct"/>
          </w:tcPr>
          <w:p w14:paraId="72ABC585" w14:textId="77777777" w:rsidR="00050335" w:rsidRPr="0049085E" w:rsidRDefault="00050335" w:rsidP="00050335">
            <w:r>
              <w:t>bestandsnaam</w:t>
            </w:r>
          </w:p>
        </w:tc>
        <w:tc>
          <w:tcPr>
            <w:tcW w:w="2500" w:type="pct"/>
          </w:tcPr>
          <w:p w14:paraId="42C5691E" w14:textId="516E7E27" w:rsidR="00050335" w:rsidRPr="0049085E" w:rsidRDefault="00050335" w:rsidP="00050335">
            <w:r w:rsidRPr="000C4E05">
              <w:t>ambtsgebied.gml</w:t>
            </w:r>
          </w:p>
        </w:tc>
      </w:tr>
      <w:tr w:rsidR="00050335" w:rsidRPr="0049085E" w14:paraId="072461F5" w14:textId="77777777" w:rsidTr="00050335">
        <w:tc>
          <w:tcPr>
            <w:tcW w:w="2500" w:type="pct"/>
          </w:tcPr>
          <w:p w14:paraId="03082FFF" w14:textId="77777777" w:rsidR="00050335" w:rsidRPr="0049085E" w:rsidRDefault="00050335" w:rsidP="00050335">
            <w:r w:rsidRPr="0049085E">
              <w:t>noemer</w:t>
            </w:r>
          </w:p>
        </w:tc>
        <w:tc>
          <w:tcPr>
            <w:tcW w:w="2500" w:type="pct"/>
          </w:tcPr>
          <w:p w14:paraId="6C25F491" w14:textId="16EA7038" w:rsidR="00050335" w:rsidRPr="0049085E" w:rsidRDefault="00050335" w:rsidP="00050335">
            <w:r w:rsidRPr="000C4E05">
              <w:t>Gemeente Breda</w:t>
            </w:r>
          </w:p>
        </w:tc>
      </w:tr>
      <w:tr w:rsidR="00050335" w:rsidRPr="0049085E" w14:paraId="57661CA2" w14:textId="77777777" w:rsidTr="00050335">
        <w:tc>
          <w:tcPr>
            <w:tcW w:w="2500" w:type="pct"/>
          </w:tcPr>
          <w:p w14:paraId="19CEA130" w14:textId="77777777" w:rsidR="00050335" w:rsidRPr="0049085E" w:rsidRDefault="00050335" w:rsidP="00050335">
            <w:r>
              <w:t>symboolcode</w:t>
            </w:r>
          </w:p>
        </w:tc>
        <w:tc>
          <w:tcPr>
            <w:tcW w:w="2500" w:type="pct"/>
          </w:tcPr>
          <w:p w14:paraId="270A7638" w14:textId="21FACE3D" w:rsidR="00050335" w:rsidRDefault="00050335" w:rsidP="00050335"/>
        </w:tc>
      </w:tr>
      <w:tr w:rsidR="00050335" w:rsidRPr="0049085E" w14:paraId="53B761BC" w14:textId="77777777" w:rsidTr="00050335">
        <w:tc>
          <w:tcPr>
            <w:tcW w:w="2500" w:type="pct"/>
          </w:tcPr>
          <w:p w14:paraId="036547F9" w14:textId="77777777" w:rsidR="00050335" w:rsidRPr="0049085E" w:rsidRDefault="00050335" w:rsidP="00050335">
            <w:r w:rsidRPr="0049085E">
              <w:t>nauwkeurigheid</w:t>
            </w:r>
          </w:p>
        </w:tc>
        <w:tc>
          <w:tcPr>
            <w:tcW w:w="2500" w:type="pct"/>
          </w:tcPr>
          <w:p w14:paraId="5F86DC1E" w14:textId="2DC6BA27" w:rsidR="00050335" w:rsidRPr="0049085E" w:rsidRDefault="00050335" w:rsidP="00050335"/>
        </w:tc>
      </w:tr>
      <w:tr w:rsidR="00050335" w:rsidRPr="0049085E" w14:paraId="269979C4" w14:textId="77777777" w:rsidTr="00050335">
        <w:tc>
          <w:tcPr>
            <w:tcW w:w="2500" w:type="pct"/>
          </w:tcPr>
          <w:p w14:paraId="3D2D4649" w14:textId="77777777" w:rsidR="00050335" w:rsidRPr="0049085E" w:rsidRDefault="00050335" w:rsidP="00050335">
            <w:r w:rsidRPr="0049085E">
              <w:t>bronNauwkeurigheid</w:t>
            </w:r>
          </w:p>
        </w:tc>
        <w:tc>
          <w:tcPr>
            <w:tcW w:w="2500" w:type="pct"/>
          </w:tcPr>
          <w:p w14:paraId="0CEE21F5" w14:textId="35693BD1" w:rsidR="00050335" w:rsidRPr="0049085E" w:rsidRDefault="00050335" w:rsidP="00050335">
            <w:r w:rsidRPr="000C4E05">
              <w:t>http://standaarden.omgevingswet.overheid.nl/bronnauwkeurigheid/id/concept/Achtergrond</w:t>
            </w:r>
          </w:p>
        </w:tc>
      </w:tr>
      <w:tr w:rsidR="00050335" w:rsidRPr="0049085E" w14:paraId="2321CA7B" w14:textId="77777777" w:rsidTr="00050335">
        <w:tc>
          <w:tcPr>
            <w:tcW w:w="2500" w:type="pct"/>
          </w:tcPr>
          <w:p w14:paraId="68E10BCC" w14:textId="77777777" w:rsidR="00050335" w:rsidRPr="0049085E" w:rsidRDefault="00050335" w:rsidP="00050335">
            <w:r>
              <w:t>idealisatie</w:t>
            </w:r>
          </w:p>
        </w:tc>
        <w:tc>
          <w:tcPr>
            <w:tcW w:w="2500" w:type="pct"/>
          </w:tcPr>
          <w:p w14:paraId="1C8E88C6" w14:textId="2BF197F5" w:rsidR="00050335" w:rsidRPr="0049085E" w:rsidRDefault="00050335" w:rsidP="00050335">
            <w:r w:rsidRPr="000C4E05">
              <w:t>http://standaarden.omgevingswet.overheid.nl/idealisatie/id/concept/Exact</w:t>
            </w:r>
          </w:p>
        </w:tc>
      </w:tr>
      <w:tr w:rsidR="00050335" w:rsidRPr="0049085E" w14:paraId="2B9038F2" w14:textId="77777777" w:rsidTr="00050335">
        <w:tc>
          <w:tcPr>
            <w:tcW w:w="2500" w:type="pct"/>
          </w:tcPr>
          <w:p w14:paraId="62618D26" w14:textId="77777777" w:rsidR="00050335" w:rsidRDefault="00050335" w:rsidP="00050335">
            <w:r>
              <w:t>regelingsgebied</w:t>
            </w:r>
          </w:p>
        </w:tc>
        <w:tc>
          <w:tcPr>
            <w:tcW w:w="2500" w:type="pct"/>
          </w:tcPr>
          <w:p w14:paraId="5370DB0C" w14:textId="5AD65060" w:rsidR="00050335" w:rsidRDefault="00050335" w:rsidP="00050335">
            <w:r w:rsidRPr="000C4E05">
              <w:t>Onwaar</w:t>
            </w:r>
          </w:p>
        </w:tc>
      </w:tr>
    </w:tbl>
    <w:p w14:paraId="57A7A36C" w14:textId="56E570BB" w:rsidR="00050335" w:rsidRDefault="00050335">
      <w:pPr>
        <w:pStyle w:val="Tekstopmerking"/>
      </w:pPr>
    </w:p>
  </w:comment>
  <w:comment w:id="61" w:author="Emma Kakes" w:date="2022-09-22T16:12:00Z" w:initials="EK">
    <w:p w14:paraId="4CD1E5CB" w14:textId="77777777" w:rsidR="0030668C" w:rsidRDefault="00AA453B">
      <w:pPr>
        <w:pStyle w:val="Tekstopmerking"/>
      </w:pPr>
      <w:r>
        <w:rPr>
          <w:rStyle w:val="Verwijzingopmerking"/>
        </w:rPr>
        <w:annotationRef/>
      </w:r>
      <w:r w:rsidR="0030668C">
        <w:t>@Geonovum, deze paragraaf is van toepassing op Woongebied-Transformatie m.u.v. artikel 5.1009, daar gelden lid 3 tm 5 op andere locaties (gevelzone). Die hebben wij zelf al geannoteerd.</w:t>
      </w:r>
    </w:p>
  </w:comment>
  <w:comment w:id="62" w:author="Martine Rotte" w:date="2022-09-21T15:54:00Z" w:initials="MR">
    <w:tbl>
      <w:tblPr>
        <w:tblStyle w:val="Annotatie"/>
        <w:tblW w:w="5000" w:type="pct"/>
        <w:tblLayout w:type="fixed"/>
        <w:tblLook w:val="0620" w:firstRow="1" w:lastRow="0" w:firstColumn="0" w:lastColumn="0" w:noHBand="1" w:noVBand="1"/>
      </w:tblPr>
      <w:tblGrid>
        <w:gridCol w:w="3963"/>
        <w:gridCol w:w="3964"/>
      </w:tblGrid>
      <w:tr w:rsidR="00E5693E" w:rsidRPr="0049085E" w14:paraId="5D551CD8" w14:textId="77777777" w:rsidTr="00EA04E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56DC7A" w14:textId="77777777" w:rsidR="00E5693E" w:rsidRPr="0049085E" w:rsidRDefault="00E5693E" w:rsidP="00EA04EA">
            <w:r>
              <w:rPr>
                <w:rStyle w:val="Verwijzingopmerking"/>
              </w:rPr>
              <w:annotationRef/>
            </w:r>
            <w:r>
              <w:t>Geometrie</w:t>
            </w:r>
          </w:p>
        </w:tc>
      </w:tr>
      <w:tr w:rsidR="00E5693E" w:rsidRPr="0049085E" w14:paraId="3A1EF225" w14:textId="77777777" w:rsidTr="00EA04EA">
        <w:tc>
          <w:tcPr>
            <w:tcW w:w="2500" w:type="pct"/>
          </w:tcPr>
          <w:p w14:paraId="25407338" w14:textId="77777777" w:rsidR="00E5693E" w:rsidRPr="0049085E" w:rsidRDefault="00E5693E" w:rsidP="00EA04EA">
            <w:r>
              <w:t>bestandsnaam</w:t>
            </w:r>
          </w:p>
        </w:tc>
        <w:tc>
          <w:tcPr>
            <w:tcW w:w="2500" w:type="pct"/>
          </w:tcPr>
          <w:p w14:paraId="349102A3" w14:textId="7A56A866" w:rsidR="00E5693E" w:rsidRPr="0049085E" w:rsidRDefault="009B5CCA" w:rsidP="00EA04EA">
            <w:r>
              <w:t>gml_Woongebied-Transformatie.gml</w:t>
            </w:r>
          </w:p>
        </w:tc>
      </w:tr>
      <w:tr w:rsidR="00E5693E" w:rsidRPr="0049085E" w14:paraId="27D2D886" w14:textId="77777777" w:rsidTr="00EA04EA">
        <w:tc>
          <w:tcPr>
            <w:tcW w:w="2500" w:type="pct"/>
          </w:tcPr>
          <w:p w14:paraId="503C417E" w14:textId="77777777" w:rsidR="00E5693E" w:rsidRPr="0049085E" w:rsidRDefault="00E5693E" w:rsidP="00EA04EA">
            <w:r w:rsidRPr="0049085E">
              <w:t>noemer</w:t>
            </w:r>
          </w:p>
        </w:tc>
        <w:tc>
          <w:tcPr>
            <w:tcW w:w="2500" w:type="pct"/>
          </w:tcPr>
          <w:p w14:paraId="32A966A0" w14:textId="045CA426" w:rsidR="00E5693E" w:rsidRPr="0049085E" w:rsidRDefault="009B5CCA" w:rsidP="00EA04EA">
            <w:r>
              <w:t>Woongebied-Transformatie</w:t>
            </w:r>
          </w:p>
        </w:tc>
      </w:tr>
      <w:tr w:rsidR="00E5693E" w:rsidRPr="0049085E" w14:paraId="10DA23E1" w14:textId="77777777" w:rsidTr="00EA04EA">
        <w:tc>
          <w:tcPr>
            <w:tcW w:w="2500" w:type="pct"/>
          </w:tcPr>
          <w:p w14:paraId="5EC962B2" w14:textId="77777777" w:rsidR="00E5693E" w:rsidRPr="0049085E" w:rsidRDefault="00E5693E" w:rsidP="00EA04EA">
            <w:r>
              <w:t>symboolcode</w:t>
            </w:r>
          </w:p>
        </w:tc>
        <w:tc>
          <w:tcPr>
            <w:tcW w:w="2500" w:type="pct"/>
          </w:tcPr>
          <w:p w14:paraId="6EDC3495" w14:textId="60E66C35" w:rsidR="00E5693E" w:rsidRDefault="00E5693E" w:rsidP="00EA04EA"/>
        </w:tc>
      </w:tr>
      <w:tr w:rsidR="00E5693E" w:rsidRPr="0049085E" w14:paraId="68AD09AF" w14:textId="77777777" w:rsidTr="00EA04EA">
        <w:tc>
          <w:tcPr>
            <w:tcW w:w="2500" w:type="pct"/>
          </w:tcPr>
          <w:p w14:paraId="1B9F2A02" w14:textId="77777777" w:rsidR="00E5693E" w:rsidRPr="0049085E" w:rsidRDefault="00E5693E" w:rsidP="00EA04EA">
            <w:r w:rsidRPr="0049085E">
              <w:t>nauwkeurigheid</w:t>
            </w:r>
          </w:p>
        </w:tc>
        <w:tc>
          <w:tcPr>
            <w:tcW w:w="2500" w:type="pct"/>
          </w:tcPr>
          <w:p w14:paraId="441B5C34" w14:textId="02D214F5" w:rsidR="00E5693E" w:rsidRPr="0049085E" w:rsidRDefault="00E5693E" w:rsidP="00EA04EA"/>
        </w:tc>
      </w:tr>
      <w:tr w:rsidR="00E5693E" w:rsidRPr="0049085E" w14:paraId="6EBC3431" w14:textId="77777777" w:rsidTr="00EA04EA">
        <w:tc>
          <w:tcPr>
            <w:tcW w:w="2500" w:type="pct"/>
          </w:tcPr>
          <w:p w14:paraId="515973C3" w14:textId="77777777" w:rsidR="00E5693E" w:rsidRPr="0049085E" w:rsidRDefault="00E5693E" w:rsidP="00EA04EA">
            <w:r w:rsidRPr="0049085E">
              <w:t>bronNauwkeurigheid</w:t>
            </w:r>
          </w:p>
        </w:tc>
        <w:tc>
          <w:tcPr>
            <w:tcW w:w="2500" w:type="pct"/>
          </w:tcPr>
          <w:p w14:paraId="6FBADCF9" w14:textId="587E3D5F" w:rsidR="00E5693E" w:rsidRPr="0049085E" w:rsidRDefault="009B5CCA" w:rsidP="00EA04EA">
            <w:r>
              <w:t>http://standaarden.omgevingswet.overheid.nl/bronnauwkeurigheid/id/concept/Achtergrond</w:t>
            </w:r>
          </w:p>
        </w:tc>
      </w:tr>
      <w:tr w:rsidR="00E5693E" w:rsidRPr="0049085E" w14:paraId="6269BFA3" w14:textId="77777777" w:rsidTr="00EA04EA">
        <w:tc>
          <w:tcPr>
            <w:tcW w:w="2500" w:type="pct"/>
          </w:tcPr>
          <w:p w14:paraId="452B1FD4" w14:textId="77777777" w:rsidR="00E5693E" w:rsidRPr="0049085E" w:rsidRDefault="00E5693E" w:rsidP="00EA04EA">
            <w:r>
              <w:t>idealisatie</w:t>
            </w:r>
          </w:p>
        </w:tc>
        <w:tc>
          <w:tcPr>
            <w:tcW w:w="2500" w:type="pct"/>
          </w:tcPr>
          <w:p w14:paraId="2270F4BD" w14:textId="2CB7D636" w:rsidR="00E5693E" w:rsidRPr="0049085E" w:rsidRDefault="009B5CCA" w:rsidP="00EA04EA">
            <w:r>
              <w:t>http://standaarden.omgevingswet.overheid.nl/idealisatie/id/concept/Exact</w:t>
            </w:r>
          </w:p>
        </w:tc>
      </w:tr>
      <w:tr w:rsidR="00E5693E" w:rsidRPr="0049085E" w14:paraId="608FD07A" w14:textId="77777777" w:rsidTr="00EA04EA">
        <w:tc>
          <w:tcPr>
            <w:tcW w:w="2500" w:type="pct"/>
          </w:tcPr>
          <w:p w14:paraId="0DE9CD46" w14:textId="77777777" w:rsidR="00E5693E" w:rsidRDefault="00E5693E" w:rsidP="00EA04EA">
            <w:r>
              <w:t>regelingsgebied</w:t>
            </w:r>
          </w:p>
        </w:tc>
        <w:tc>
          <w:tcPr>
            <w:tcW w:w="2500" w:type="pct"/>
          </w:tcPr>
          <w:p w14:paraId="5D74AFF9" w14:textId="098D92F1" w:rsidR="00E5693E" w:rsidRDefault="009B5CCA" w:rsidP="00EA04EA">
            <w:r>
              <w:t>Onwaar</w:t>
            </w:r>
          </w:p>
        </w:tc>
      </w:tr>
    </w:tbl>
    <w:p w14:paraId="6A5571FA" w14:textId="083DBD2D" w:rsidR="00E5693E" w:rsidRDefault="00E5693E">
      <w:pPr>
        <w:pStyle w:val="Tekstopmerking"/>
      </w:pPr>
    </w:p>
  </w:comment>
  <w:comment w:id="63" w:author="Martine Rotte" w:date="2022-09-21T15:58:00Z" w:initials="MR">
    <w:tbl>
      <w:tblPr>
        <w:tblStyle w:val="Annotatie"/>
        <w:tblW w:w="5000" w:type="pct"/>
        <w:tblLayout w:type="fixed"/>
        <w:tblLook w:val="0620" w:firstRow="1" w:lastRow="0" w:firstColumn="0" w:lastColumn="0" w:noHBand="1" w:noVBand="1"/>
      </w:tblPr>
      <w:tblGrid>
        <w:gridCol w:w="3963"/>
        <w:gridCol w:w="3964"/>
      </w:tblGrid>
      <w:tr w:rsidR="00E5693E" w:rsidRPr="00D631F2" w14:paraId="03AC4B60" w14:textId="77777777" w:rsidTr="00EA04E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8558CB" w14:textId="77777777" w:rsidR="00E5693E" w:rsidRPr="00D631F2" w:rsidRDefault="00E5693E" w:rsidP="00EA04EA">
            <w:r>
              <w:rPr>
                <w:rStyle w:val="Verwijzingopmerking"/>
              </w:rPr>
              <w:annotationRef/>
            </w:r>
            <w:r>
              <w:t>Gebiedsaanwijzing</w:t>
            </w:r>
          </w:p>
        </w:tc>
      </w:tr>
      <w:tr w:rsidR="00E5693E" w:rsidRPr="00D631F2" w14:paraId="222344D7" w14:textId="77777777" w:rsidTr="00EA04EA">
        <w:tc>
          <w:tcPr>
            <w:tcW w:w="2500" w:type="pct"/>
          </w:tcPr>
          <w:p w14:paraId="03D45D5F" w14:textId="77777777" w:rsidR="00E5693E" w:rsidRPr="00D631F2" w:rsidRDefault="00E5693E" w:rsidP="00EA04EA">
            <w:r>
              <w:t>gebiedsaanwijzing</w:t>
            </w:r>
          </w:p>
        </w:tc>
        <w:tc>
          <w:tcPr>
            <w:tcW w:w="2500" w:type="pct"/>
          </w:tcPr>
          <w:p w14:paraId="050EC189" w14:textId="27EC2CB9" w:rsidR="00E5693E" w:rsidRPr="00D631F2" w:rsidRDefault="009B5CCA" w:rsidP="00EA04EA">
            <w:r>
              <w:t>Woongebied-Transformatie</w:t>
            </w:r>
          </w:p>
        </w:tc>
      </w:tr>
      <w:tr w:rsidR="00E5693E" w:rsidRPr="00D631F2" w14:paraId="77870850" w14:textId="77777777" w:rsidTr="00EA04EA">
        <w:tc>
          <w:tcPr>
            <w:tcW w:w="2500" w:type="pct"/>
          </w:tcPr>
          <w:p w14:paraId="3E14BC0E" w14:textId="77777777" w:rsidR="00E5693E" w:rsidRDefault="00E5693E" w:rsidP="00EA04EA">
            <w:r>
              <w:t>type</w:t>
            </w:r>
          </w:p>
        </w:tc>
        <w:tc>
          <w:tcPr>
            <w:tcW w:w="2500" w:type="pct"/>
          </w:tcPr>
          <w:p w14:paraId="3C7F37A8" w14:textId="060D221B" w:rsidR="00E5693E" w:rsidRDefault="009B5CCA" w:rsidP="00EA04EA">
            <w:r>
              <w:t>http://standaarden.omgevingswet.overheid.nl/typegebiedsaanwijzing/id/concept/Functie</w:t>
            </w:r>
          </w:p>
        </w:tc>
      </w:tr>
      <w:tr w:rsidR="00E5693E" w:rsidRPr="00D631F2" w14:paraId="3FB66E65" w14:textId="77777777" w:rsidTr="00EA04EA">
        <w:tc>
          <w:tcPr>
            <w:tcW w:w="2500" w:type="pct"/>
          </w:tcPr>
          <w:p w14:paraId="1256CE91" w14:textId="77777777" w:rsidR="00E5693E" w:rsidRPr="00D631F2" w:rsidRDefault="00E5693E" w:rsidP="00EA04EA">
            <w:r w:rsidRPr="00D631F2">
              <w:t>groep</w:t>
            </w:r>
          </w:p>
        </w:tc>
        <w:tc>
          <w:tcPr>
            <w:tcW w:w="2500" w:type="pct"/>
          </w:tcPr>
          <w:p w14:paraId="273F3A90" w14:textId="3DE80C12" w:rsidR="00E5693E" w:rsidRPr="00D631F2" w:rsidRDefault="009B5CCA" w:rsidP="00EA04EA">
            <w:r>
              <w:t>http://standaarden.omgevingswet.overheid.nl/functie/id/concept/Transformatiegebied</w:t>
            </w:r>
          </w:p>
        </w:tc>
      </w:tr>
      <w:tr w:rsidR="00E5693E" w:rsidRPr="00D631F2" w14:paraId="624B48D3" w14:textId="77777777" w:rsidTr="00EA04E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5693E" w:rsidRPr="0049085E" w14:paraId="61A4EE68" w14:textId="77777777" w:rsidTr="00EA04E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B5E87D" w14:textId="77777777" w:rsidR="00E5693E" w:rsidRPr="0049085E" w:rsidRDefault="00E5693E" w:rsidP="00EA04EA">
                  <w:r>
                    <w:t>Geometrie</w:t>
                  </w:r>
                </w:p>
              </w:tc>
            </w:tr>
            <w:tr w:rsidR="00E5693E" w:rsidRPr="0049085E" w14:paraId="5A434C48" w14:textId="77777777" w:rsidTr="00EA04EA">
              <w:tc>
                <w:tcPr>
                  <w:tcW w:w="2500" w:type="pct"/>
                </w:tcPr>
                <w:p w14:paraId="0F5AF44F" w14:textId="77777777" w:rsidR="00E5693E" w:rsidRPr="0049085E" w:rsidRDefault="00E5693E" w:rsidP="00EA04EA">
                  <w:r>
                    <w:t>bestandsnaam</w:t>
                  </w:r>
                </w:p>
              </w:tc>
              <w:tc>
                <w:tcPr>
                  <w:tcW w:w="2500" w:type="pct"/>
                </w:tcPr>
                <w:p w14:paraId="2F5B3D16" w14:textId="1D26B377" w:rsidR="00E5693E" w:rsidRPr="0049085E" w:rsidRDefault="009B5CCA" w:rsidP="00EA04EA">
                  <w:r>
                    <w:t>gml_Woongebied-Transformatie.gml</w:t>
                  </w:r>
                </w:p>
              </w:tc>
            </w:tr>
            <w:tr w:rsidR="00E5693E" w:rsidRPr="0049085E" w14:paraId="348086DE" w14:textId="77777777" w:rsidTr="00EA04EA">
              <w:tc>
                <w:tcPr>
                  <w:tcW w:w="2500" w:type="pct"/>
                </w:tcPr>
                <w:p w14:paraId="62D25772" w14:textId="77777777" w:rsidR="00E5693E" w:rsidRPr="0049085E" w:rsidRDefault="00E5693E" w:rsidP="00EA04EA">
                  <w:r w:rsidRPr="0049085E">
                    <w:t>noemer</w:t>
                  </w:r>
                </w:p>
              </w:tc>
              <w:tc>
                <w:tcPr>
                  <w:tcW w:w="2500" w:type="pct"/>
                </w:tcPr>
                <w:p w14:paraId="3A71A2D5" w14:textId="0437738B" w:rsidR="00E5693E" w:rsidRPr="0049085E" w:rsidRDefault="009B5CCA" w:rsidP="00EA04EA">
                  <w:r>
                    <w:t>Woongebied-Transformatie</w:t>
                  </w:r>
                </w:p>
              </w:tc>
            </w:tr>
            <w:tr w:rsidR="00E5693E" w:rsidRPr="0049085E" w14:paraId="045A45CC" w14:textId="77777777" w:rsidTr="00EA04EA">
              <w:tc>
                <w:tcPr>
                  <w:tcW w:w="2500" w:type="pct"/>
                </w:tcPr>
                <w:p w14:paraId="41C2C30C" w14:textId="77777777" w:rsidR="00E5693E" w:rsidRPr="0049085E" w:rsidRDefault="00E5693E" w:rsidP="00EA04EA">
                  <w:r>
                    <w:t>symboolcode</w:t>
                  </w:r>
                </w:p>
              </w:tc>
              <w:tc>
                <w:tcPr>
                  <w:tcW w:w="2500" w:type="pct"/>
                </w:tcPr>
                <w:p w14:paraId="67C17960" w14:textId="5C959A33" w:rsidR="00E5693E" w:rsidRDefault="00E5693E" w:rsidP="00EA04EA"/>
              </w:tc>
            </w:tr>
            <w:tr w:rsidR="00E5693E" w:rsidRPr="0049085E" w14:paraId="64802284" w14:textId="77777777" w:rsidTr="00EA04EA">
              <w:tc>
                <w:tcPr>
                  <w:tcW w:w="2500" w:type="pct"/>
                </w:tcPr>
                <w:p w14:paraId="1634687F" w14:textId="77777777" w:rsidR="00E5693E" w:rsidRPr="0049085E" w:rsidRDefault="00E5693E" w:rsidP="00EA04EA">
                  <w:r w:rsidRPr="0049085E">
                    <w:t>nauwkeurigheid</w:t>
                  </w:r>
                </w:p>
              </w:tc>
              <w:tc>
                <w:tcPr>
                  <w:tcW w:w="2500" w:type="pct"/>
                </w:tcPr>
                <w:p w14:paraId="73998B41" w14:textId="72496D24" w:rsidR="00E5693E" w:rsidRPr="0049085E" w:rsidRDefault="00E5693E" w:rsidP="00EA04EA"/>
              </w:tc>
            </w:tr>
            <w:tr w:rsidR="00E5693E" w:rsidRPr="0049085E" w14:paraId="62D2BC82" w14:textId="77777777" w:rsidTr="00EA04EA">
              <w:tc>
                <w:tcPr>
                  <w:tcW w:w="2500" w:type="pct"/>
                </w:tcPr>
                <w:p w14:paraId="22B8FCFE" w14:textId="77777777" w:rsidR="00E5693E" w:rsidRPr="0049085E" w:rsidRDefault="00E5693E" w:rsidP="00EA04EA">
                  <w:r w:rsidRPr="0049085E">
                    <w:t>bronNauwkeurigheid</w:t>
                  </w:r>
                </w:p>
              </w:tc>
              <w:tc>
                <w:tcPr>
                  <w:tcW w:w="2500" w:type="pct"/>
                </w:tcPr>
                <w:p w14:paraId="2DCE6A5A" w14:textId="7F0DDEC7" w:rsidR="00E5693E" w:rsidRPr="0049085E" w:rsidRDefault="009B5CCA" w:rsidP="00EA04EA">
                  <w:r>
                    <w:t>http://standaarden.omgevingswet.overheid.nl/bronnauwkeurigheid/id/concept/Achtergrond</w:t>
                  </w:r>
                </w:p>
              </w:tc>
            </w:tr>
            <w:tr w:rsidR="00E5693E" w:rsidRPr="0049085E" w14:paraId="10E45272" w14:textId="77777777" w:rsidTr="00EA04EA">
              <w:tc>
                <w:tcPr>
                  <w:tcW w:w="2500" w:type="pct"/>
                </w:tcPr>
                <w:p w14:paraId="4996C1CF" w14:textId="77777777" w:rsidR="00E5693E" w:rsidRPr="0049085E" w:rsidRDefault="00E5693E" w:rsidP="00EA04EA">
                  <w:r>
                    <w:t>idealisatie</w:t>
                  </w:r>
                </w:p>
              </w:tc>
              <w:tc>
                <w:tcPr>
                  <w:tcW w:w="2500" w:type="pct"/>
                </w:tcPr>
                <w:p w14:paraId="37960255" w14:textId="7541B647" w:rsidR="00E5693E" w:rsidRPr="0049085E" w:rsidRDefault="009B5CCA" w:rsidP="00EA04EA">
                  <w:r>
                    <w:t>http://standaarden.omgevingswet.overheid.nl/idealisatie/id/concept/Exact</w:t>
                  </w:r>
                </w:p>
              </w:tc>
            </w:tr>
          </w:tbl>
          <w:p w14:paraId="223B918B" w14:textId="77777777" w:rsidR="00E5693E" w:rsidRPr="00D631F2" w:rsidRDefault="00E5693E" w:rsidP="00EA04EA"/>
        </w:tc>
      </w:tr>
    </w:tbl>
    <w:p w14:paraId="08DBCC30" w14:textId="7D35C3DB" w:rsidR="00E5693E" w:rsidRDefault="00E5693E">
      <w:pPr>
        <w:pStyle w:val="Tekstopmerking"/>
      </w:pPr>
    </w:p>
  </w:comment>
  <w:comment w:id="64" w:author="Gerard Wolbers" w:date="2023-04-19T08:02:00Z" w:initials="GW">
    <w:tbl>
      <w:tblPr>
        <w:tblStyle w:val="Annotatie"/>
        <w:tblW w:w="5716" w:type="pct"/>
        <w:tblLayout w:type="fixed"/>
        <w:tblLook w:val="0620" w:firstRow="1" w:lastRow="0" w:firstColumn="0" w:lastColumn="0" w:noHBand="1" w:noVBand="1"/>
      </w:tblPr>
      <w:tblGrid>
        <w:gridCol w:w="4531"/>
        <w:gridCol w:w="4531"/>
      </w:tblGrid>
      <w:tr w:rsidR="00553463" w:rsidRPr="0049085E" w14:paraId="1E771368" w14:textId="77777777" w:rsidTr="0055346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E7FA38" w14:textId="77777777" w:rsidR="00553463" w:rsidRPr="0049085E" w:rsidRDefault="00553463" w:rsidP="00ED1428">
            <w:r>
              <w:rPr>
                <w:rStyle w:val="Verwijzingopmerking"/>
              </w:rPr>
              <w:annotationRef/>
            </w:r>
            <w:r>
              <w:t>Geometrie</w:t>
            </w:r>
          </w:p>
        </w:tc>
      </w:tr>
      <w:tr w:rsidR="00553463" w:rsidRPr="0049085E" w14:paraId="0BB3BD3E" w14:textId="77777777" w:rsidTr="00553463">
        <w:tc>
          <w:tcPr>
            <w:tcW w:w="2500" w:type="pct"/>
          </w:tcPr>
          <w:p w14:paraId="5930472F" w14:textId="77777777" w:rsidR="00553463" w:rsidRPr="0049085E" w:rsidRDefault="00553463" w:rsidP="00553463">
            <w:r>
              <w:t>bestandsnaam</w:t>
            </w:r>
          </w:p>
        </w:tc>
        <w:tc>
          <w:tcPr>
            <w:tcW w:w="2500" w:type="pct"/>
          </w:tcPr>
          <w:p w14:paraId="2C27BE14" w14:textId="330DBA64" w:rsidR="00553463" w:rsidRPr="0049085E" w:rsidRDefault="00553463" w:rsidP="00553463">
            <w:r w:rsidRPr="0059447D">
              <w:t>gml_Woongebied-Transformatie.gml</w:t>
            </w:r>
          </w:p>
        </w:tc>
      </w:tr>
      <w:tr w:rsidR="00553463" w:rsidRPr="0049085E" w14:paraId="6B81137A" w14:textId="77777777" w:rsidTr="00553463">
        <w:tc>
          <w:tcPr>
            <w:tcW w:w="2500" w:type="pct"/>
          </w:tcPr>
          <w:p w14:paraId="096F9AF0" w14:textId="77777777" w:rsidR="00553463" w:rsidRPr="0049085E" w:rsidRDefault="00553463" w:rsidP="00553463">
            <w:r w:rsidRPr="0049085E">
              <w:t>noemer</w:t>
            </w:r>
          </w:p>
        </w:tc>
        <w:tc>
          <w:tcPr>
            <w:tcW w:w="2500" w:type="pct"/>
          </w:tcPr>
          <w:p w14:paraId="1997B17F" w14:textId="30B45EE1" w:rsidR="00553463" w:rsidRPr="0049085E" w:rsidRDefault="00553463" w:rsidP="00553463">
            <w:r w:rsidRPr="0059447D">
              <w:t>Woongebied-Transformatie</w:t>
            </w:r>
          </w:p>
        </w:tc>
      </w:tr>
      <w:tr w:rsidR="00553463" w:rsidRPr="0049085E" w14:paraId="12105BF1" w14:textId="77777777" w:rsidTr="00553463">
        <w:tc>
          <w:tcPr>
            <w:tcW w:w="2500" w:type="pct"/>
          </w:tcPr>
          <w:p w14:paraId="51D50DF4" w14:textId="77777777" w:rsidR="00553463" w:rsidRPr="0049085E" w:rsidRDefault="00553463" w:rsidP="00553463">
            <w:r>
              <w:t>symboolcode</w:t>
            </w:r>
          </w:p>
        </w:tc>
        <w:tc>
          <w:tcPr>
            <w:tcW w:w="2500" w:type="pct"/>
          </w:tcPr>
          <w:p w14:paraId="7585335D" w14:textId="3018C410" w:rsidR="00553463" w:rsidRDefault="00553463" w:rsidP="00553463"/>
        </w:tc>
      </w:tr>
      <w:tr w:rsidR="00553463" w:rsidRPr="0049085E" w14:paraId="31EBF120" w14:textId="77777777" w:rsidTr="00553463">
        <w:tc>
          <w:tcPr>
            <w:tcW w:w="2500" w:type="pct"/>
          </w:tcPr>
          <w:p w14:paraId="18A3E86C" w14:textId="77777777" w:rsidR="00553463" w:rsidRPr="0049085E" w:rsidRDefault="00553463" w:rsidP="00553463">
            <w:r w:rsidRPr="0049085E">
              <w:t>nauwkeurigheid</w:t>
            </w:r>
          </w:p>
        </w:tc>
        <w:tc>
          <w:tcPr>
            <w:tcW w:w="2500" w:type="pct"/>
          </w:tcPr>
          <w:p w14:paraId="63182FBA" w14:textId="412668F0" w:rsidR="00553463" w:rsidRPr="0049085E" w:rsidRDefault="00553463" w:rsidP="00553463"/>
        </w:tc>
      </w:tr>
      <w:tr w:rsidR="00553463" w:rsidRPr="0049085E" w14:paraId="3E16C502" w14:textId="77777777" w:rsidTr="00553463">
        <w:tc>
          <w:tcPr>
            <w:tcW w:w="2500" w:type="pct"/>
          </w:tcPr>
          <w:p w14:paraId="438E2A72" w14:textId="77777777" w:rsidR="00553463" w:rsidRPr="0049085E" w:rsidRDefault="00553463" w:rsidP="00553463">
            <w:r w:rsidRPr="0049085E">
              <w:t>bronNauwkeurigheid</w:t>
            </w:r>
          </w:p>
        </w:tc>
        <w:tc>
          <w:tcPr>
            <w:tcW w:w="2500" w:type="pct"/>
          </w:tcPr>
          <w:p w14:paraId="3FFF3EBE" w14:textId="695BCB31" w:rsidR="00553463" w:rsidRPr="0049085E" w:rsidRDefault="00553463" w:rsidP="00553463">
            <w:r w:rsidRPr="0059447D">
              <w:t>http://standaarden.omgevingswet.overheid.nl/bronnauwkeurigheid/id/concept/Achtergrond</w:t>
            </w:r>
          </w:p>
        </w:tc>
      </w:tr>
      <w:tr w:rsidR="00553463" w:rsidRPr="0049085E" w14:paraId="16341A30" w14:textId="77777777" w:rsidTr="00553463">
        <w:tc>
          <w:tcPr>
            <w:tcW w:w="2500" w:type="pct"/>
          </w:tcPr>
          <w:p w14:paraId="0A90AA3B" w14:textId="77777777" w:rsidR="00553463" w:rsidRPr="0049085E" w:rsidRDefault="00553463" w:rsidP="00553463">
            <w:r>
              <w:t>idealisatie</w:t>
            </w:r>
          </w:p>
        </w:tc>
        <w:tc>
          <w:tcPr>
            <w:tcW w:w="2500" w:type="pct"/>
          </w:tcPr>
          <w:p w14:paraId="6ADF5E5E" w14:textId="667E550C" w:rsidR="00553463" w:rsidRPr="0049085E" w:rsidRDefault="00553463" w:rsidP="00553463">
            <w:r w:rsidRPr="0059447D">
              <w:t>http://standaarden.omgevingswet.overheid.nl/idealisatie/id/concept/Exact</w:t>
            </w:r>
          </w:p>
        </w:tc>
      </w:tr>
      <w:tr w:rsidR="00553463" w:rsidRPr="0049085E" w14:paraId="18DE46CA" w14:textId="77777777" w:rsidTr="00553463">
        <w:tc>
          <w:tcPr>
            <w:tcW w:w="2500" w:type="pct"/>
          </w:tcPr>
          <w:p w14:paraId="67DD556A" w14:textId="77777777" w:rsidR="00553463" w:rsidRDefault="00553463" w:rsidP="00553463">
            <w:r>
              <w:t>regelingsgebied</w:t>
            </w:r>
          </w:p>
        </w:tc>
        <w:tc>
          <w:tcPr>
            <w:tcW w:w="2500" w:type="pct"/>
          </w:tcPr>
          <w:p w14:paraId="3122A344" w14:textId="465E1CC2" w:rsidR="00553463" w:rsidRDefault="00553463" w:rsidP="00553463">
            <w:r w:rsidRPr="0059447D">
              <w:t>Onwaar</w:t>
            </w:r>
          </w:p>
        </w:tc>
      </w:tr>
    </w:tbl>
    <w:p w14:paraId="64EB380A" w14:textId="224E7A1E" w:rsidR="00553463" w:rsidRDefault="00553463">
      <w:pPr>
        <w:pStyle w:val="Tekstopmerking"/>
      </w:pPr>
    </w:p>
  </w:comment>
  <w:comment w:id="65" w:author="Martine Rotte" w:date="2022-09-19T14:49:00Z" w:initials="MR">
    <w:tbl>
      <w:tblPr>
        <w:tblStyle w:val="Annotatie"/>
        <w:tblW w:w="5000" w:type="pct"/>
        <w:tblLayout w:type="fixed"/>
        <w:tblLook w:val="0620" w:firstRow="1" w:lastRow="0" w:firstColumn="0" w:lastColumn="0" w:noHBand="1" w:noVBand="1"/>
      </w:tblPr>
      <w:tblGrid>
        <w:gridCol w:w="3963"/>
        <w:gridCol w:w="3964"/>
      </w:tblGrid>
      <w:tr w:rsidR="00372789" w:rsidRPr="00D631F2" w14:paraId="3F00B4D9" w14:textId="77777777" w:rsidTr="00D7786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1BF7DE" w14:textId="77777777" w:rsidR="00372789" w:rsidRPr="00D631F2" w:rsidRDefault="00372789" w:rsidP="00D77861">
            <w:r>
              <w:rPr>
                <w:rStyle w:val="Verwijzingopmerking"/>
              </w:rPr>
              <w:annotationRef/>
            </w:r>
            <w:r w:rsidRPr="00D631F2">
              <w:t>Activiteit</w:t>
            </w:r>
          </w:p>
        </w:tc>
      </w:tr>
      <w:tr w:rsidR="00372789" w:rsidRPr="00D631F2" w14:paraId="0C5CEFE4" w14:textId="77777777" w:rsidTr="00D77861">
        <w:tc>
          <w:tcPr>
            <w:tcW w:w="2500" w:type="pct"/>
          </w:tcPr>
          <w:p w14:paraId="1926C153" w14:textId="77777777" w:rsidR="00372789" w:rsidRPr="00D631F2" w:rsidRDefault="00372789" w:rsidP="00D77861">
            <w:r w:rsidRPr="00D631F2">
              <w:t>activiteit</w:t>
            </w:r>
            <w:r>
              <w:t>en</w:t>
            </w:r>
          </w:p>
        </w:tc>
        <w:tc>
          <w:tcPr>
            <w:tcW w:w="2500" w:type="pct"/>
          </w:tcPr>
          <w:p w14:paraId="7ED3547B" w14:textId="7E2DDDE9" w:rsidR="00372789" w:rsidRPr="00D631F2" w:rsidRDefault="00D260A0" w:rsidP="00D77861">
            <w:r>
              <w:t>Bouwen van een hoofdgebouw</w:t>
            </w:r>
          </w:p>
        </w:tc>
      </w:tr>
      <w:tr w:rsidR="00372789" w:rsidRPr="00D631F2" w14:paraId="713233D0" w14:textId="77777777" w:rsidTr="00D77861">
        <w:tc>
          <w:tcPr>
            <w:tcW w:w="2500" w:type="pct"/>
          </w:tcPr>
          <w:p w14:paraId="646BC562" w14:textId="77777777" w:rsidR="00372789" w:rsidRPr="00D631F2" w:rsidRDefault="00372789" w:rsidP="00D77861">
            <w:r>
              <w:t>bovenliggendeActiviteit</w:t>
            </w:r>
          </w:p>
        </w:tc>
        <w:tc>
          <w:tcPr>
            <w:tcW w:w="2500" w:type="pct"/>
          </w:tcPr>
          <w:p w14:paraId="15802C5A" w14:textId="6B430925" w:rsidR="00372789" w:rsidRDefault="00D260A0" w:rsidP="00D77861">
            <w:r>
              <w:t>Bouwen van een bouwwerk</w:t>
            </w:r>
          </w:p>
        </w:tc>
      </w:tr>
      <w:tr w:rsidR="00372789" w:rsidRPr="00D631F2" w14:paraId="07566D25" w14:textId="77777777" w:rsidTr="00D77861">
        <w:tc>
          <w:tcPr>
            <w:tcW w:w="2500" w:type="pct"/>
          </w:tcPr>
          <w:p w14:paraId="2DFA9877" w14:textId="77777777" w:rsidR="00372789" w:rsidRPr="00D631F2" w:rsidRDefault="00372789" w:rsidP="00D77861">
            <w:r w:rsidRPr="00D631F2">
              <w:t>activiteitengroep</w:t>
            </w:r>
          </w:p>
        </w:tc>
        <w:tc>
          <w:tcPr>
            <w:tcW w:w="2500" w:type="pct"/>
          </w:tcPr>
          <w:p w14:paraId="01B7E846" w14:textId="192DB0C5" w:rsidR="00372789" w:rsidRPr="00D631F2" w:rsidRDefault="00D260A0" w:rsidP="00D77861">
            <w:r>
              <w:t>http://standaarden.omgevingswet.overheid.nl/activiteit/id/concept/BouwactiviteitRuimtelijk</w:t>
            </w:r>
          </w:p>
        </w:tc>
      </w:tr>
      <w:tr w:rsidR="00372789" w:rsidRPr="00D631F2" w14:paraId="0E2FC49F" w14:textId="77777777" w:rsidTr="00D77861">
        <w:tc>
          <w:tcPr>
            <w:tcW w:w="2500" w:type="pct"/>
          </w:tcPr>
          <w:p w14:paraId="19A5E243" w14:textId="77777777" w:rsidR="00372789" w:rsidRPr="00D631F2" w:rsidRDefault="00372789" w:rsidP="00D77861">
            <w:r>
              <w:t>activiteitregelkwalificatie</w:t>
            </w:r>
          </w:p>
        </w:tc>
        <w:tc>
          <w:tcPr>
            <w:tcW w:w="2500" w:type="pct"/>
          </w:tcPr>
          <w:p w14:paraId="0BE5E931" w14:textId="0E76737D" w:rsidR="00372789" w:rsidRPr="00D631F2" w:rsidRDefault="00D260A0" w:rsidP="00D77861">
            <w:r>
              <w:t>http://standaarden.omgevingswet.overheid.nl/activiteitregelkwalificatie/id/concept/Vergunningplicht</w:t>
            </w:r>
          </w:p>
        </w:tc>
      </w:tr>
      <w:tr w:rsidR="00372789" w:rsidRPr="00D631F2" w14:paraId="5ABDC260" w14:textId="77777777" w:rsidTr="00D7786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72789" w:rsidRPr="0049085E" w14:paraId="0A10ACF0" w14:textId="77777777" w:rsidTr="00D7786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96D25A" w14:textId="77777777" w:rsidR="00372789" w:rsidRPr="0049085E" w:rsidRDefault="00372789" w:rsidP="00D77861">
                  <w:r>
                    <w:t>Geometrie</w:t>
                  </w:r>
                </w:p>
              </w:tc>
            </w:tr>
            <w:tr w:rsidR="00372789" w:rsidRPr="0049085E" w14:paraId="5BCF74C7" w14:textId="77777777" w:rsidTr="00D77861">
              <w:tc>
                <w:tcPr>
                  <w:tcW w:w="2500" w:type="pct"/>
                </w:tcPr>
                <w:p w14:paraId="3CC73413" w14:textId="77777777" w:rsidR="00372789" w:rsidRPr="0049085E" w:rsidRDefault="00372789" w:rsidP="00D77861">
                  <w:r>
                    <w:t>bestandsnaam</w:t>
                  </w:r>
                </w:p>
              </w:tc>
              <w:tc>
                <w:tcPr>
                  <w:tcW w:w="2500" w:type="pct"/>
                </w:tcPr>
                <w:p w14:paraId="4125A248" w14:textId="3CE8DF36" w:rsidR="00372789" w:rsidRPr="0049085E" w:rsidRDefault="00D260A0" w:rsidP="00D77861">
                  <w:r>
                    <w:t>gml_Woongebied-Transformatie.gml</w:t>
                  </w:r>
                </w:p>
              </w:tc>
            </w:tr>
            <w:tr w:rsidR="00372789" w:rsidRPr="0049085E" w14:paraId="732C60A3" w14:textId="77777777" w:rsidTr="00D77861">
              <w:tc>
                <w:tcPr>
                  <w:tcW w:w="2500" w:type="pct"/>
                </w:tcPr>
                <w:p w14:paraId="40BFE137" w14:textId="77777777" w:rsidR="00372789" w:rsidRPr="0049085E" w:rsidRDefault="00372789" w:rsidP="00D77861">
                  <w:r w:rsidRPr="0049085E">
                    <w:t>noemer</w:t>
                  </w:r>
                </w:p>
              </w:tc>
              <w:tc>
                <w:tcPr>
                  <w:tcW w:w="2500" w:type="pct"/>
                </w:tcPr>
                <w:p w14:paraId="1C2FDC8A" w14:textId="2EA6766B" w:rsidR="00372789" w:rsidRPr="0049085E" w:rsidRDefault="00D260A0" w:rsidP="00D77861">
                  <w:r>
                    <w:t>Woongebied-Transformatie</w:t>
                  </w:r>
                </w:p>
              </w:tc>
            </w:tr>
            <w:tr w:rsidR="00372789" w:rsidRPr="0049085E" w14:paraId="3FF83326" w14:textId="77777777" w:rsidTr="00D77861">
              <w:tc>
                <w:tcPr>
                  <w:tcW w:w="2500" w:type="pct"/>
                </w:tcPr>
                <w:p w14:paraId="08844A80" w14:textId="77777777" w:rsidR="00372789" w:rsidRPr="0049085E" w:rsidRDefault="00372789" w:rsidP="00D77861">
                  <w:r>
                    <w:t>symboolcode</w:t>
                  </w:r>
                </w:p>
              </w:tc>
              <w:tc>
                <w:tcPr>
                  <w:tcW w:w="2500" w:type="pct"/>
                </w:tcPr>
                <w:p w14:paraId="562AB896" w14:textId="525AC198" w:rsidR="00372789" w:rsidRDefault="00372789" w:rsidP="00D77861"/>
              </w:tc>
            </w:tr>
            <w:tr w:rsidR="00372789" w:rsidRPr="0049085E" w14:paraId="2AD803B7" w14:textId="77777777" w:rsidTr="00D77861">
              <w:tc>
                <w:tcPr>
                  <w:tcW w:w="2500" w:type="pct"/>
                </w:tcPr>
                <w:p w14:paraId="2FCF1EC9" w14:textId="77777777" w:rsidR="00372789" w:rsidRPr="0049085E" w:rsidRDefault="00372789" w:rsidP="00D77861">
                  <w:r w:rsidRPr="0049085E">
                    <w:t>nauwkeurigheid</w:t>
                  </w:r>
                </w:p>
              </w:tc>
              <w:tc>
                <w:tcPr>
                  <w:tcW w:w="2500" w:type="pct"/>
                </w:tcPr>
                <w:p w14:paraId="37DCC0AA" w14:textId="7EC1B42A" w:rsidR="00372789" w:rsidRPr="0049085E" w:rsidRDefault="00372789" w:rsidP="00D77861"/>
              </w:tc>
            </w:tr>
            <w:tr w:rsidR="00372789" w:rsidRPr="0049085E" w14:paraId="139DBA9B" w14:textId="77777777" w:rsidTr="00D77861">
              <w:tc>
                <w:tcPr>
                  <w:tcW w:w="2500" w:type="pct"/>
                </w:tcPr>
                <w:p w14:paraId="3C1341AC" w14:textId="77777777" w:rsidR="00372789" w:rsidRPr="0049085E" w:rsidRDefault="00372789" w:rsidP="00D77861">
                  <w:r w:rsidRPr="0049085E">
                    <w:t>bron</w:t>
                  </w:r>
                  <w:r>
                    <w:t>N</w:t>
                  </w:r>
                  <w:r w:rsidRPr="0049085E">
                    <w:t>auwkeurigheid</w:t>
                  </w:r>
                </w:p>
              </w:tc>
              <w:tc>
                <w:tcPr>
                  <w:tcW w:w="2500" w:type="pct"/>
                </w:tcPr>
                <w:p w14:paraId="49CB342F" w14:textId="4B62360D" w:rsidR="00372789" w:rsidRPr="0049085E" w:rsidRDefault="00D260A0" w:rsidP="00D77861">
                  <w:r>
                    <w:t>http://standaarden.omgevingswet.overheid.nl/bronnauwkeurigheid/id/concept/Achtergrond</w:t>
                  </w:r>
                </w:p>
              </w:tc>
            </w:tr>
            <w:tr w:rsidR="00372789" w:rsidRPr="0049085E" w14:paraId="18272172" w14:textId="77777777" w:rsidTr="00D77861">
              <w:tc>
                <w:tcPr>
                  <w:tcW w:w="2500" w:type="pct"/>
                </w:tcPr>
                <w:p w14:paraId="250C8362" w14:textId="77777777" w:rsidR="00372789" w:rsidRPr="0049085E" w:rsidRDefault="00372789" w:rsidP="00D77861">
                  <w:r>
                    <w:t>idealisatie</w:t>
                  </w:r>
                </w:p>
              </w:tc>
              <w:tc>
                <w:tcPr>
                  <w:tcW w:w="2500" w:type="pct"/>
                </w:tcPr>
                <w:p w14:paraId="6C190D7B" w14:textId="1E7CDFB6" w:rsidR="00372789" w:rsidRPr="0049085E" w:rsidRDefault="00D260A0" w:rsidP="00D77861">
                  <w:r>
                    <w:t>http://standaarden.omgevingswet.overheid.nl/idealisatie/id/concept/Exact</w:t>
                  </w:r>
                </w:p>
              </w:tc>
            </w:tr>
          </w:tbl>
          <w:p w14:paraId="303ACC56" w14:textId="77777777" w:rsidR="00372789" w:rsidRPr="00D631F2" w:rsidRDefault="00372789" w:rsidP="00D77861"/>
        </w:tc>
      </w:tr>
    </w:tbl>
    <w:p w14:paraId="674D29CA" w14:textId="3CD6D37D" w:rsidR="00372789" w:rsidRDefault="00372789">
      <w:pPr>
        <w:pStyle w:val="Tekstopmerking"/>
      </w:pPr>
    </w:p>
  </w:comment>
  <w:comment w:id="66" w:author="Martine Rotte" w:date="2022-09-21T16:33:00Z" w:initials="MR">
    <w:tbl>
      <w:tblPr>
        <w:tblStyle w:val="Annotatie"/>
        <w:tblW w:w="5000" w:type="pct"/>
        <w:tblLayout w:type="fixed"/>
        <w:tblLook w:val="0620" w:firstRow="1" w:lastRow="0" w:firstColumn="0" w:lastColumn="0" w:noHBand="1" w:noVBand="1"/>
      </w:tblPr>
      <w:tblGrid>
        <w:gridCol w:w="3963"/>
        <w:gridCol w:w="3964"/>
      </w:tblGrid>
      <w:tr w:rsidR="006F614A" w:rsidRPr="0049085E" w14:paraId="3C45C7DA" w14:textId="77777777" w:rsidTr="00B9130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8A50AD" w14:textId="77777777" w:rsidR="006F614A" w:rsidRPr="0049085E" w:rsidRDefault="006F614A" w:rsidP="00B91300">
            <w:r>
              <w:rPr>
                <w:rStyle w:val="Verwijzingopmerking"/>
              </w:rPr>
              <w:annotationRef/>
            </w:r>
            <w:r>
              <w:t>Geometrie</w:t>
            </w:r>
          </w:p>
        </w:tc>
      </w:tr>
      <w:tr w:rsidR="006F614A" w:rsidRPr="0049085E" w14:paraId="394DE4E4" w14:textId="77777777" w:rsidTr="00B91300">
        <w:tc>
          <w:tcPr>
            <w:tcW w:w="2500" w:type="pct"/>
          </w:tcPr>
          <w:p w14:paraId="5C10C937" w14:textId="77777777" w:rsidR="006F614A" w:rsidRPr="0049085E" w:rsidRDefault="006F614A" w:rsidP="00B91300">
            <w:r>
              <w:t>bestandsnaam</w:t>
            </w:r>
          </w:p>
        </w:tc>
        <w:tc>
          <w:tcPr>
            <w:tcW w:w="2500" w:type="pct"/>
          </w:tcPr>
          <w:p w14:paraId="0B0426B7" w14:textId="75293B04" w:rsidR="006F614A" w:rsidRPr="0049085E" w:rsidRDefault="009B5CCA" w:rsidP="00B91300">
            <w:r>
              <w:t>gml_Woongebied-Transformatie.gml</w:t>
            </w:r>
          </w:p>
        </w:tc>
      </w:tr>
      <w:tr w:rsidR="006F614A" w:rsidRPr="0049085E" w14:paraId="647760D9" w14:textId="77777777" w:rsidTr="00B91300">
        <w:tc>
          <w:tcPr>
            <w:tcW w:w="2500" w:type="pct"/>
          </w:tcPr>
          <w:p w14:paraId="7C52D152" w14:textId="77777777" w:rsidR="006F614A" w:rsidRPr="0049085E" w:rsidRDefault="006F614A" w:rsidP="00B91300">
            <w:r w:rsidRPr="0049085E">
              <w:t>noemer</w:t>
            </w:r>
          </w:p>
        </w:tc>
        <w:tc>
          <w:tcPr>
            <w:tcW w:w="2500" w:type="pct"/>
          </w:tcPr>
          <w:p w14:paraId="10353678" w14:textId="649D0F31" w:rsidR="006F614A" w:rsidRPr="0049085E" w:rsidRDefault="009B5CCA" w:rsidP="00B91300">
            <w:r>
              <w:t>Woongebied-Transformatie</w:t>
            </w:r>
          </w:p>
        </w:tc>
      </w:tr>
      <w:tr w:rsidR="006F614A" w:rsidRPr="0049085E" w14:paraId="4540827B" w14:textId="77777777" w:rsidTr="00B91300">
        <w:tc>
          <w:tcPr>
            <w:tcW w:w="2500" w:type="pct"/>
          </w:tcPr>
          <w:p w14:paraId="52CB5B11" w14:textId="77777777" w:rsidR="006F614A" w:rsidRPr="0049085E" w:rsidRDefault="006F614A" w:rsidP="00B91300">
            <w:r>
              <w:t>symboolcode</w:t>
            </w:r>
          </w:p>
        </w:tc>
        <w:tc>
          <w:tcPr>
            <w:tcW w:w="2500" w:type="pct"/>
          </w:tcPr>
          <w:p w14:paraId="5E718D24" w14:textId="0747CBA6" w:rsidR="006F614A" w:rsidRDefault="006F614A" w:rsidP="00B91300"/>
        </w:tc>
      </w:tr>
      <w:tr w:rsidR="006F614A" w:rsidRPr="0049085E" w14:paraId="39D857C8" w14:textId="77777777" w:rsidTr="00B91300">
        <w:tc>
          <w:tcPr>
            <w:tcW w:w="2500" w:type="pct"/>
          </w:tcPr>
          <w:p w14:paraId="56DA91CF" w14:textId="77777777" w:rsidR="006F614A" w:rsidRPr="0049085E" w:rsidRDefault="006F614A" w:rsidP="00B91300">
            <w:r w:rsidRPr="0049085E">
              <w:t>nauwkeurigheid</w:t>
            </w:r>
          </w:p>
        </w:tc>
        <w:tc>
          <w:tcPr>
            <w:tcW w:w="2500" w:type="pct"/>
          </w:tcPr>
          <w:p w14:paraId="1A1885F9" w14:textId="685C42F8" w:rsidR="006F614A" w:rsidRPr="0049085E" w:rsidRDefault="006F614A" w:rsidP="00B91300"/>
        </w:tc>
      </w:tr>
      <w:tr w:rsidR="006F614A" w:rsidRPr="0049085E" w14:paraId="2C1283FA" w14:textId="77777777" w:rsidTr="00B91300">
        <w:tc>
          <w:tcPr>
            <w:tcW w:w="2500" w:type="pct"/>
          </w:tcPr>
          <w:p w14:paraId="3BAC6195" w14:textId="77777777" w:rsidR="006F614A" w:rsidRPr="0049085E" w:rsidRDefault="006F614A" w:rsidP="00B91300">
            <w:r w:rsidRPr="0049085E">
              <w:t>bronNauwkeurigheid</w:t>
            </w:r>
          </w:p>
        </w:tc>
        <w:tc>
          <w:tcPr>
            <w:tcW w:w="2500" w:type="pct"/>
          </w:tcPr>
          <w:p w14:paraId="5F28675F" w14:textId="18133780" w:rsidR="006F614A" w:rsidRPr="0049085E" w:rsidRDefault="009B5CCA" w:rsidP="00B91300">
            <w:r>
              <w:t>http://standaarden.omgevingswet.overheid.nl/bronnauwkeurigheid/id/concept/Achtergrond</w:t>
            </w:r>
          </w:p>
        </w:tc>
      </w:tr>
      <w:tr w:rsidR="006F614A" w:rsidRPr="0049085E" w14:paraId="70350974" w14:textId="77777777" w:rsidTr="00B91300">
        <w:tc>
          <w:tcPr>
            <w:tcW w:w="2500" w:type="pct"/>
          </w:tcPr>
          <w:p w14:paraId="5D5DC6D7" w14:textId="77777777" w:rsidR="006F614A" w:rsidRPr="0049085E" w:rsidRDefault="006F614A" w:rsidP="00B91300">
            <w:r>
              <w:t>idealisatie</w:t>
            </w:r>
          </w:p>
        </w:tc>
        <w:tc>
          <w:tcPr>
            <w:tcW w:w="2500" w:type="pct"/>
          </w:tcPr>
          <w:p w14:paraId="71A208B5" w14:textId="50993798" w:rsidR="006F614A" w:rsidRPr="0049085E" w:rsidRDefault="009B5CCA" w:rsidP="00B91300">
            <w:r>
              <w:t>http://standaarden.omgevingswet.overheid.nl/idealisatie/id/concept/Exact</w:t>
            </w:r>
          </w:p>
        </w:tc>
      </w:tr>
      <w:tr w:rsidR="006F614A" w:rsidRPr="0049085E" w14:paraId="309C5934" w14:textId="77777777" w:rsidTr="00B91300">
        <w:tc>
          <w:tcPr>
            <w:tcW w:w="2500" w:type="pct"/>
          </w:tcPr>
          <w:p w14:paraId="3DB8912A" w14:textId="77777777" w:rsidR="006F614A" w:rsidRDefault="006F614A" w:rsidP="00B91300">
            <w:r>
              <w:t>regelingsgebied</w:t>
            </w:r>
          </w:p>
        </w:tc>
        <w:tc>
          <w:tcPr>
            <w:tcW w:w="2500" w:type="pct"/>
          </w:tcPr>
          <w:p w14:paraId="6CA5D2FE" w14:textId="330F579E" w:rsidR="006F614A" w:rsidRDefault="009B5CCA" w:rsidP="00B91300">
            <w:r>
              <w:t>Onwaar</w:t>
            </w:r>
          </w:p>
        </w:tc>
      </w:tr>
    </w:tbl>
    <w:p w14:paraId="6083C508" w14:textId="7916EE56" w:rsidR="006F614A" w:rsidRDefault="006F614A">
      <w:pPr>
        <w:pStyle w:val="Tekstopmerking"/>
      </w:pPr>
    </w:p>
  </w:comment>
  <w:comment w:id="67" w:author="Gerard Wolbers" w:date="2023-04-19T08:13:00Z" w:initials="GW">
    <w:tbl>
      <w:tblPr>
        <w:tblStyle w:val="Annotatie"/>
        <w:tblW w:w="5716" w:type="pct"/>
        <w:tblLayout w:type="fixed"/>
        <w:tblLook w:val="0620" w:firstRow="1" w:lastRow="0" w:firstColumn="0" w:lastColumn="0" w:noHBand="1" w:noVBand="1"/>
      </w:tblPr>
      <w:tblGrid>
        <w:gridCol w:w="4531"/>
        <w:gridCol w:w="4531"/>
      </w:tblGrid>
      <w:tr w:rsidR="00017F97" w:rsidRPr="0049085E" w14:paraId="0A44E66B" w14:textId="77777777" w:rsidTr="00017F9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3BFC25" w14:textId="77777777" w:rsidR="00017F97" w:rsidRPr="0049085E" w:rsidRDefault="00017F97" w:rsidP="00ED1428">
            <w:r>
              <w:rPr>
                <w:rStyle w:val="Verwijzingopmerking"/>
              </w:rPr>
              <w:annotationRef/>
            </w:r>
            <w:r>
              <w:t>Geometrie</w:t>
            </w:r>
          </w:p>
        </w:tc>
      </w:tr>
      <w:tr w:rsidR="00017F97" w:rsidRPr="0049085E" w14:paraId="4624C49B" w14:textId="77777777" w:rsidTr="00017F97">
        <w:tc>
          <w:tcPr>
            <w:tcW w:w="2500" w:type="pct"/>
          </w:tcPr>
          <w:p w14:paraId="10485B95" w14:textId="77777777" w:rsidR="00017F97" w:rsidRPr="0049085E" w:rsidRDefault="00017F97" w:rsidP="00017F97">
            <w:r>
              <w:t>bestandsnaam</w:t>
            </w:r>
          </w:p>
        </w:tc>
        <w:tc>
          <w:tcPr>
            <w:tcW w:w="2500" w:type="pct"/>
          </w:tcPr>
          <w:p w14:paraId="42EE2C42" w14:textId="22D78BA7" w:rsidR="00017F97" w:rsidRPr="0049085E" w:rsidRDefault="00017F97" w:rsidP="00017F97">
            <w:r w:rsidRPr="00205B30">
              <w:t>gml_Bouwvlak.gml</w:t>
            </w:r>
          </w:p>
        </w:tc>
      </w:tr>
      <w:tr w:rsidR="00017F97" w:rsidRPr="0049085E" w14:paraId="344041E2" w14:textId="77777777" w:rsidTr="00017F97">
        <w:tc>
          <w:tcPr>
            <w:tcW w:w="2500" w:type="pct"/>
          </w:tcPr>
          <w:p w14:paraId="0B9745FA" w14:textId="77777777" w:rsidR="00017F97" w:rsidRPr="0049085E" w:rsidRDefault="00017F97" w:rsidP="00017F97">
            <w:r w:rsidRPr="0049085E">
              <w:t>noemer</w:t>
            </w:r>
          </w:p>
        </w:tc>
        <w:tc>
          <w:tcPr>
            <w:tcW w:w="2500" w:type="pct"/>
          </w:tcPr>
          <w:p w14:paraId="45644F3A" w14:textId="42153E2A" w:rsidR="00017F97" w:rsidRPr="0049085E" w:rsidRDefault="00017F97" w:rsidP="00017F97">
            <w:r w:rsidRPr="00205B30">
              <w:t>Bouwvlak</w:t>
            </w:r>
          </w:p>
        </w:tc>
      </w:tr>
      <w:tr w:rsidR="00017F97" w:rsidRPr="0049085E" w14:paraId="2DA413E6" w14:textId="77777777" w:rsidTr="00017F97">
        <w:tc>
          <w:tcPr>
            <w:tcW w:w="2500" w:type="pct"/>
          </w:tcPr>
          <w:p w14:paraId="202C3E77" w14:textId="77777777" w:rsidR="00017F97" w:rsidRPr="0049085E" w:rsidRDefault="00017F97" w:rsidP="00017F97">
            <w:r>
              <w:t>symboolcode</w:t>
            </w:r>
          </w:p>
        </w:tc>
        <w:tc>
          <w:tcPr>
            <w:tcW w:w="2500" w:type="pct"/>
          </w:tcPr>
          <w:p w14:paraId="5C651A05" w14:textId="256BCC11" w:rsidR="00017F97" w:rsidRDefault="00017F97" w:rsidP="00017F97"/>
        </w:tc>
      </w:tr>
      <w:tr w:rsidR="00017F97" w:rsidRPr="0049085E" w14:paraId="49BF2C2F" w14:textId="77777777" w:rsidTr="00017F97">
        <w:tc>
          <w:tcPr>
            <w:tcW w:w="2500" w:type="pct"/>
          </w:tcPr>
          <w:p w14:paraId="0A9C2F7B" w14:textId="77777777" w:rsidR="00017F97" w:rsidRPr="0049085E" w:rsidRDefault="00017F97" w:rsidP="00017F97">
            <w:r w:rsidRPr="0049085E">
              <w:t>nauwkeurigheid</w:t>
            </w:r>
          </w:p>
        </w:tc>
        <w:tc>
          <w:tcPr>
            <w:tcW w:w="2500" w:type="pct"/>
          </w:tcPr>
          <w:p w14:paraId="24D63BC1" w14:textId="33805D14" w:rsidR="00017F97" w:rsidRPr="0049085E" w:rsidRDefault="00017F97" w:rsidP="00017F97"/>
        </w:tc>
      </w:tr>
      <w:tr w:rsidR="00017F97" w:rsidRPr="0049085E" w14:paraId="3B833CA5" w14:textId="77777777" w:rsidTr="00017F97">
        <w:tc>
          <w:tcPr>
            <w:tcW w:w="2500" w:type="pct"/>
          </w:tcPr>
          <w:p w14:paraId="460EF572" w14:textId="77777777" w:rsidR="00017F97" w:rsidRPr="0049085E" w:rsidRDefault="00017F97" w:rsidP="00017F97">
            <w:r w:rsidRPr="0049085E">
              <w:t>bronNauwkeurigheid</w:t>
            </w:r>
          </w:p>
        </w:tc>
        <w:tc>
          <w:tcPr>
            <w:tcW w:w="2500" w:type="pct"/>
          </w:tcPr>
          <w:p w14:paraId="46EADF3F" w14:textId="1D70AECA" w:rsidR="00017F97" w:rsidRPr="0049085E" w:rsidRDefault="00017F97" w:rsidP="00017F97">
            <w:r w:rsidRPr="00205B30">
              <w:t>http://standaarden.omgevingswet.overheid.nl/bronnauwkeurigheid/id/concept/Achtergrond</w:t>
            </w:r>
          </w:p>
        </w:tc>
      </w:tr>
      <w:tr w:rsidR="00017F97" w:rsidRPr="0049085E" w14:paraId="6CCDA200" w14:textId="77777777" w:rsidTr="00017F97">
        <w:tc>
          <w:tcPr>
            <w:tcW w:w="2500" w:type="pct"/>
          </w:tcPr>
          <w:p w14:paraId="34BA47BB" w14:textId="77777777" w:rsidR="00017F97" w:rsidRPr="0049085E" w:rsidRDefault="00017F97" w:rsidP="00017F97">
            <w:r>
              <w:t>idealisatie</w:t>
            </w:r>
          </w:p>
        </w:tc>
        <w:tc>
          <w:tcPr>
            <w:tcW w:w="2500" w:type="pct"/>
          </w:tcPr>
          <w:p w14:paraId="695E96D7" w14:textId="7A4382B2" w:rsidR="00017F97" w:rsidRPr="0049085E" w:rsidRDefault="00017F97" w:rsidP="00017F97">
            <w:r w:rsidRPr="00205B30">
              <w:t>http://standaarden.omgevingswet.overheid.nl/idealisatie/id/concept/Exact</w:t>
            </w:r>
          </w:p>
        </w:tc>
      </w:tr>
      <w:tr w:rsidR="00017F97" w:rsidRPr="0049085E" w14:paraId="25F67C11" w14:textId="77777777" w:rsidTr="00017F97">
        <w:tc>
          <w:tcPr>
            <w:tcW w:w="2500" w:type="pct"/>
          </w:tcPr>
          <w:p w14:paraId="27CCC96C" w14:textId="77777777" w:rsidR="00017F97" w:rsidRDefault="00017F97" w:rsidP="00017F97">
            <w:r>
              <w:t>regelingsgebied</w:t>
            </w:r>
          </w:p>
        </w:tc>
        <w:tc>
          <w:tcPr>
            <w:tcW w:w="2500" w:type="pct"/>
          </w:tcPr>
          <w:p w14:paraId="7657EB9A" w14:textId="739BBE71" w:rsidR="00017F97" w:rsidRDefault="00000000" w:rsidP="00017F97">
            <w:r>
              <w:rPr>
                <w:noProof/>
              </w:rPr>
              <w:t>Onwaar</w:t>
            </w:r>
          </w:p>
        </w:tc>
      </w:tr>
    </w:tbl>
    <w:p w14:paraId="135CBA3C" w14:textId="7C025B3C" w:rsidR="00017F97" w:rsidRDefault="00017F97">
      <w:pPr>
        <w:pStyle w:val="Tekstopmerking"/>
      </w:pPr>
    </w:p>
  </w:comment>
  <w:comment w:id="68" w:author="Gerard Wolbers" w:date="2023-04-19T08:12:00Z" w:initials="GW">
    <w:tbl>
      <w:tblPr>
        <w:tblStyle w:val="Annotatie"/>
        <w:tblW w:w="5716" w:type="pct"/>
        <w:tblLayout w:type="fixed"/>
        <w:tblLook w:val="0620" w:firstRow="1" w:lastRow="0" w:firstColumn="0" w:lastColumn="0" w:noHBand="1" w:noVBand="1"/>
      </w:tblPr>
      <w:tblGrid>
        <w:gridCol w:w="4531"/>
        <w:gridCol w:w="4531"/>
      </w:tblGrid>
      <w:tr w:rsidR="00017F97" w:rsidRPr="0049085E" w14:paraId="3E4A95EC" w14:textId="77777777" w:rsidTr="00017F9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729853" w14:textId="77777777" w:rsidR="00017F97" w:rsidRPr="0049085E" w:rsidRDefault="00017F97" w:rsidP="00ED1428">
            <w:r>
              <w:rPr>
                <w:rStyle w:val="Verwijzingopmerking"/>
              </w:rPr>
              <w:annotationRef/>
            </w:r>
            <w:r>
              <w:t>Geometrie</w:t>
            </w:r>
          </w:p>
        </w:tc>
      </w:tr>
      <w:tr w:rsidR="00017F97" w:rsidRPr="0049085E" w14:paraId="3CD58B7F" w14:textId="77777777" w:rsidTr="00017F97">
        <w:tc>
          <w:tcPr>
            <w:tcW w:w="2500" w:type="pct"/>
          </w:tcPr>
          <w:p w14:paraId="4E665C8B" w14:textId="77777777" w:rsidR="00017F97" w:rsidRPr="0049085E" w:rsidRDefault="00017F97" w:rsidP="00017F97">
            <w:r>
              <w:t>bestandsnaam</w:t>
            </w:r>
          </w:p>
        </w:tc>
        <w:tc>
          <w:tcPr>
            <w:tcW w:w="2500" w:type="pct"/>
          </w:tcPr>
          <w:p w14:paraId="47F92A38" w14:textId="674AF70A" w:rsidR="00017F97" w:rsidRPr="0049085E" w:rsidRDefault="00017F97" w:rsidP="00017F97">
            <w:r w:rsidRPr="0067581B">
              <w:t>gml_Maximumbouwhoogtem.gml</w:t>
            </w:r>
          </w:p>
        </w:tc>
      </w:tr>
      <w:tr w:rsidR="00017F97" w:rsidRPr="0049085E" w14:paraId="1F3DC323" w14:textId="77777777" w:rsidTr="00017F97">
        <w:tc>
          <w:tcPr>
            <w:tcW w:w="2500" w:type="pct"/>
          </w:tcPr>
          <w:p w14:paraId="67556937" w14:textId="77777777" w:rsidR="00017F97" w:rsidRPr="0049085E" w:rsidRDefault="00017F97" w:rsidP="00017F97">
            <w:r w:rsidRPr="0049085E">
              <w:t>noemer</w:t>
            </w:r>
          </w:p>
        </w:tc>
        <w:tc>
          <w:tcPr>
            <w:tcW w:w="2500" w:type="pct"/>
          </w:tcPr>
          <w:p w14:paraId="52B25A44" w14:textId="41F4364D" w:rsidR="00017F97" w:rsidRPr="0049085E" w:rsidRDefault="00017F97" w:rsidP="00017F97">
            <w:r w:rsidRPr="0067581B">
              <w:t>Maximum bouwhoogte (m)</w:t>
            </w:r>
          </w:p>
        </w:tc>
      </w:tr>
      <w:tr w:rsidR="00017F97" w:rsidRPr="0049085E" w14:paraId="3A7B1429" w14:textId="77777777" w:rsidTr="00017F97">
        <w:tc>
          <w:tcPr>
            <w:tcW w:w="2500" w:type="pct"/>
          </w:tcPr>
          <w:p w14:paraId="1F73E6CA" w14:textId="77777777" w:rsidR="00017F97" w:rsidRPr="0049085E" w:rsidRDefault="00017F97" w:rsidP="00017F97">
            <w:r>
              <w:t>symboolcode</w:t>
            </w:r>
          </w:p>
        </w:tc>
        <w:tc>
          <w:tcPr>
            <w:tcW w:w="2500" w:type="pct"/>
          </w:tcPr>
          <w:p w14:paraId="3C699B64" w14:textId="50B700A4" w:rsidR="00017F97" w:rsidRDefault="00017F97" w:rsidP="00017F97"/>
        </w:tc>
      </w:tr>
      <w:tr w:rsidR="00017F97" w:rsidRPr="0049085E" w14:paraId="69646F69" w14:textId="77777777" w:rsidTr="00017F97">
        <w:tc>
          <w:tcPr>
            <w:tcW w:w="2500" w:type="pct"/>
          </w:tcPr>
          <w:p w14:paraId="1EC131A7" w14:textId="77777777" w:rsidR="00017F97" w:rsidRPr="0049085E" w:rsidRDefault="00017F97" w:rsidP="00017F97">
            <w:r w:rsidRPr="0049085E">
              <w:t>nauwkeurigheid</w:t>
            </w:r>
          </w:p>
        </w:tc>
        <w:tc>
          <w:tcPr>
            <w:tcW w:w="2500" w:type="pct"/>
          </w:tcPr>
          <w:p w14:paraId="749A9574" w14:textId="17A08433" w:rsidR="00017F97" w:rsidRPr="0049085E" w:rsidRDefault="00017F97" w:rsidP="00017F97"/>
        </w:tc>
      </w:tr>
      <w:tr w:rsidR="00017F97" w:rsidRPr="0049085E" w14:paraId="4E43A046" w14:textId="77777777" w:rsidTr="00017F97">
        <w:tc>
          <w:tcPr>
            <w:tcW w:w="2500" w:type="pct"/>
          </w:tcPr>
          <w:p w14:paraId="4D12FB1E" w14:textId="77777777" w:rsidR="00017F97" w:rsidRPr="0049085E" w:rsidRDefault="00017F97" w:rsidP="00017F97">
            <w:r w:rsidRPr="0049085E">
              <w:t>bronNauwkeurigheid</w:t>
            </w:r>
          </w:p>
        </w:tc>
        <w:tc>
          <w:tcPr>
            <w:tcW w:w="2500" w:type="pct"/>
          </w:tcPr>
          <w:p w14:paraId="6C387DEB" w14:textId="720E2672" w:rsidR="00017F97" w:rsidRPr="0049085E" w:rsidRDefault="00017F97" w:rsidP="00017F97">
            <w:r w:rsidRPr="0067581B">
              <w:t>http://standaarden.omgevingswet.overheid.nl/bronnauwkeurigheid/id/concept/Achtergrond</w:t>
            </w:r>
          </w:p>
        </w:tc>
      </w:tr>
      <w:tr w:rsidR="00017F97" w:rsidRPr="0049085E" w14:paraId="51305F8D" w14:textId="77777777" w:rsidTr="00017F97">
        <w:tc>
          <w:tcPr>
            <w:tcW w:w="2500" w:type="pct"/>
          </w:tcPr>
          <w:p w14:paraId="136879AB" w14:textId="77777777" w:rsidR="00017F97" w:rsidRPr="0049085E" w:rsidRDefault="00017F97" w:rsidP="00017F97">
            <w:r>
              <w:t>idealisatie</w:t>
            </w:r>
          </w:p>
        </w:tc>
        <w:tc>
          <w:tcPr>
            <w:tcW w:w="2500" w:type="pct"/>
          </w:tcPr>
          <w:p w14:paraId="2A105F9A" w14:textId="42C7B3D6" w:rsidR="00017F97" w:rsidRPr="0049085E" w:rsidRDefault="00017F97" w:rsidP="00017F97">
            <w:r w:rsidRPr="0067581B">
              <w:t>http://standaarden.omgevingswet.overheid.nl/idealisatie/id/concept/Exact</w:t>
            </w:r>
          </w:p>
        </w:tc>
      </w:tr>
      <w:tr w:rsidR="00017F97" w:rsidRPr="0049085E" w14:paraId="2F5768E4" w14:textId="77777777" w:rsidTr="00017F97">
        <w:tc>
          <w:tcPr>
            <w:tcW w:w="2500" w:type="pct"/>
          </w:tcPr>
          <w:p w14:paraId="47CE7E70" w14:textId="77777777" w:rsidR="00017F97" w:rsidRDefault="00017F97" w:rsidP="00017F97">
            <w:r>
              <w:t>regelingsgebied</w:t>
            </w:r>
          </w:p>
        </w:tc>
        <w:tc>
          <w:tcPr>
            <w:tcW w:w="2500" w:type="pct"/>
          </w:tcPr>
          <w:p w14:paraId="57D55CD6" w14:textId="564E84D8" w:rsidR="00017F97" w:rsidRDefault="00000000" w:rsidP="00017F97">
            <w:r>
              <w:rPr>
                <w:noProof/>
              </w:rPr>
              <w:t>Onwaar</w:t>
            </w:r>
          </w:p>
        </w:tc>
      </w:tr>
    </w:tbl>
    <w:p w14:paraId="4CA710CC" w14:textId="475FC2ED" w:rsidR="00017F97" w:rsidRDefault="00017F97">
      <w:pPr>
        <w:pStyle w:val="Tekstopmerking"/>
      </w:pPr>
    </w:p>
  </w:comment>
  <w:comment w:id="69" w:author="Eveline Braat" w:date="2023-03-29T16:45:00Z" w:initials="EB">
    <w:tbl>
      <w:tblPr>
        <w:tblStyle w:val="Annotatie"/>
        <w:tblW w:w="5000" w:type="pct"/>
        <w:tblLayout w:type="fixed"/>
        <w:tblLook w:val="0620" w:firstRow="1" w:lastRow="0" w:firstColumn="0" w:lastColumn="0" w:noHBand="1" w:noVBand="1"/>
      </w:tblPr>
      <w:tblGrid>
        <w:gridCol w:w="3963"/>
        <w:gridCol w:w="3964"/>
      </w:tblGrid>
      <w:tr w:rsidR="0079464E" w:rsidRPr="00D631F2" w14:paraId="6DE3FDC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21AC82" w14:textId="77777777" w:rsidR="0079464E" w:rsidRPr="00D631F2" w:rsidRDefault="0079464E" w:rsidP="001977CC">
            <w:r>
              <w:rPr>
                <w:rStyle w:val="Verwijzingopmerking"/>
              </w:rPr>
              <w:annotationRef/>
            </w:r>
            <w:r>
              <w:t>Gebiedsaanwijzing</w:t>
            </w:r>
          </w:p>
        </w:tc>
      </w:tr>
      <w:tr w:rsidR="0079464E" w:rsidRPr="00D631F2" w14:paraId="44F281DB" w14:textId="77777777" w:rsidTr="001977CC">
        <w:tc>
          <w:tcPr>
            <w:tcW w:w="2500" w:type="pct"/>
          </w:tcPr>
          <w:p w14:paraId="5E8C5DA3" w14:textId="77777777" w:rsidR="0079464E" w:rsidRPr="00D631F2" w:rsidRDefault="0079464E" w:rsidP="001977CC">
            <w:r>
              <w:t>gebiedsaanwijzing</w:t>
            </w:r>
          </w:p>
        </w:tc>
        <w:tc>
          <w:tcPr>
            <w:tcW w:w="2500" w:type="pct"/>
          </w:tcPr>
          <w:p w14:paraId="49F13106" w14:textId="7CB39A30" w:rsidR="0079464E" w:rsidRPr="00D631F2" w:rsidRDefault="0079464E" w:rsidP="001977CC">
            <w:r>
              <w:t>Bouwvlak</w:t>
            </w:r>
          </w:p>
        </w:tc>
      </w:tr>
      <w:tr w:rsidR="0079464E" w:rsidRPr="00D631F2" w14:paraId="38CA367D" w14:textId="77777777" w:rsidTr="001977CC">
        <w:tc>
          <w:tcPr>
            <w:tcW w:w="2500" w:type="pct"/>
          </w:tcPr>
          <w:p w14:paraId="266C7DC2" w14:textId="77777777" w:rsidR="0079464E" w:rsidRDefault="0079464E" w:rsidP="001977CC">
            <w:r>
              <w:t>type</w:t>
            </w:r>
          </w:p>
        </w:tc>
        <w:tc>
          <w:tcPr>
            <w:tcW w:w="2500" w:type="pct"/>
          </w:tcPr>
          <w:p w14:paraId="2B215518" w14:textId="581B2076" w:rsidR="0079464E" w:rsidRDefault="0079464E" w:rsidP="001977CC">
            <w:r>
              <w:t>http://standaarden.omgevingswet.overheid.nl/typegebiedsaanwijzing/id/concept/Bouw</w:t>
            </w:r>
          </w:p>
        </w:tc>
      </w:tr>
      <w:tr w:rsidR="0079464E" w:rsidRPr="00D631F2" w14:paraId="169C06B9" w14:textId="77777777" w:rsidTr="001977CC">
        <w:tc>
          <w:tcPr>
            <w:tcW w:w="2500" w:type="pct"/>
          </w:tcPr>
          <w:p w14:paraId="409918CD" w14:textId="77777777" w:rsidR="0079464E" w:rsidRPr="00D631F2" w:rsidRDefault="0079464E" w:rsidP="001977CC">
            <w:r w:rsidRPr="00D631F2">
              <w:t>groep</w:t>
            </w:r>
          </w:p>
        </w:tc>
        <w:tc>
          <w:tcPr>
            <w:tcW w:w="2500" w:type="pct"/>
          </w:tcPr>
          <w:p w14:paraId="4C593D93" w14:textId="14D97135" w:rsidR="0079464E" w:rsidRPr="00D631F2" w:rsidRDefault="0079464E" w:rsidP="001977CC">
            <w:r>
              <w:t>http://standaarden.omgevingswet.overheid.nl/bouw/id/concept/Bouwvlak</w:t>
            </w:r>
          </w:p>
        </w:tc>
      </w:tr>
      <w:tr w:rsidR="0079464E" w:rsidRPr="00D631F2" w14:paraId="652DCE6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9464E" w:rsidRPr="0049085E" w14:paraId="653CECB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BAA445" w14:textId="77777777" w:rsidR="0079464E" w:rsidRPr="0049085E" w:rsidRDefault="0079464E" w:rsidP="001977CC">
                  <w:r>
                    <w:t>Geometrie</w:t>
                  </w:r>
                </w:p>
              </w:tc>
            </w:tr>
            <w:tr w:rsidR="0079464E" w:rsidRPr="0049085E" w14:paraId="294183BC" w14:textId="77777777" w:rsidTr="001977CC">
              <w:tc>
                <w:tcPr>
                  <w:tcW w:w="2500" w:type="pct"/>
                </w:tcPr>
                <w:p w14:paraId="6D51256E" w14:textId="77777777" w:rsidR="0079464E" w:rsidRPr="0049085E" w:rsidRDefault="0079464E" w:rsidP="001977CC">
                  <w:r>
                    <w:t>bestandsnaam</w:t>
                  </w:r>
                </w:p>
              </w:tc>
              <w:tc>
                <w:tcPr>
                  <w:tcW w:w="2500" w:type="pct"/>
                </w:tcPr>
                <w:p w14:paraId="5D15D2B6" w14:textId="3B7CDE32" w:rsidR="0079464E" w:rsidRPr="0049085E" w:rsidRDefault="0079464E" w:rsidP="001977CC">
                  <w:r>
                    <w:t>gml_Bouwvlak.gml</w:t>
                  </w:r>
                </w:p>
              </w:tc>
            </w:tr>
            <w:tr w:rsidR="0079464E" w:rsidRPr="0049085E" w14:paraId="7EB67B22" w14:textId="77777777" w:rsidTr="001977CC">
              <w:tc>
                <w:tcPr>
                  <w:tcW w:w="2500" w:type="pct"/>
                </w:tcPr>
                <w:p w14:paraId="51678130" w14:textId="77777777" w:rsidR="0079464E" w:rsidRPr="0049085E" w:rsidRDefault="0079464E" w:rsidP="001977CC">
                  <w:r w:rsidRPr="0049085E">
                    <w:t>noemer</w:t>
                  </w:r>
                </w:p>
              </w:tc>
              <w:tc>
                <w:tcPr>
                  <w:tcW w:w="2500" w:type="pct"/>
                </w:tcPr>
                <w:p w14:paraId="0AD3E9A1" w14:textId="7DEFB857" w:rsidR="0079464E" w:rsidRPr="0049085E" w:rsidRDefault="0079464E" w:rsidP="001977CC">
                  <w:r>
                    <w:t>Bouwvlak</w:t>
                  </w:r>
                </w:p>
              </w:tc>
            </w:tr>
            <w:tr w:rsidR="0079464E" w:rsidRPr="0049085E" w14:paraId="057B862E" w14:textId="77777777" w:rsidTr="001977CC">
              <w:tc>
                <w:tcPr>
                  <w:tcW w:w="2500" w:type="pct"/>
                </w:tcPr>
                <w:p w14:paraId="399EC9A7" w14:textId="77777777" w:rsidR="0079464E" w:rsidRPr="0049085E" w:rsidRDefault="0079464E" w:rsidP="001977CC">
                  <w:r>
                    <w:t>symboolcode</w:t>
                  </w:r>
                </w:p>
              </w:tc>
              <w:tc>
                <w:tcPr>
                  <w:tcW w:w="2500" w:type="pct"/>
                </w:tcPr>
                <w:p w14:paraId="1BAAE0B7" w14:textId="4F123F29" w:rsidR="0079464E" w:rsidRDefault="0079464E" w:rsidP="001977CC"/>
              </w:tc>
            </w:tr>
            <w:tr w:rsidR="0079464E" w:rsidRPr="0049085E" w14:paraId="723B2436" w14:textId="77777777" w:rsidTr="001977CC">
              <w:tc>
                <w:tcPr>
                  <w:tcW w:w="2500" w:type="pct"/>
                </w:tcPr>
                <w:p w14:paraId="6ED740F0" w14:textId="77777777" w:rsidR="0079464E" w:rsidRPr="0049085E" w:rsidRDefault="0079464E" w:rsidP="001977CC">
                  <w:r w:rsidRPr="0049085E">
                    <w:t>nauwkeurigheid</w:t>
                  </w:r>
                </w:p>
              </w:tc>
              <w:tc>
                <w:tcPr>
                  <w:tcW w:w="2500" w:type="pct"/>
                </w:tcPr>
                <w:p w14:paraId="52E33A29" w14:textId="0A0DF30C" w:rsidR="0079464E" w:rsidRPr="0049085E" w:rsidRDefault="0079464E" w:rsidP="001977CC"/>
              </w:tc>
            </w:tr>
            <w:tr w:rsidR="0079464E" w:rsidRPr="0049085E" w14:paraId="2AE2A3BC" w14:textId="77777777" w:rsidTr="001977CC">
              <w:tc>
                <w:tcPr>
                  <w:tcW w:w="2500" w:type="pct"/>
                </w:tcPr>
                <w:p w14:paraId="61E92C58" w14:textId="77777777" w:rsidR="0079464E" w:rsidRPr="0049085E" w:rsidRDefault="0079464E" w:rsidP="001977CC">
                  <w:r w:rsidRPr="0049085E">
                    <w:t>bronNauwkeurigheid</w:t>
                  </w:r>
                </w:p>
              </w:tc>
              <w:tc>
                <w:tcPr>
                  <w:tcW w:w="2500" w:type="pct"/>
                </w:tcPr>
                <w:p w14:paraId="49570835" w14:textId="7687C29D" w:rsidR="0079464E" w:rsidRPr="0049085E" w:rsidRDefault="0079464E" w:rsidP="001977CC">
                  <w:r>
                    <w:t>http://standaarden.omgevingswet.overheid.nl/bronnauwkeurigheid/id/concept/Achtergrond</w:t>
                  </w:r>
                </w:p>
              </w:tc>
            </w:tr>
            <w:tr w:rsidR="0079464E" w:rsidRPr="0049085E" w14:paraId="61314180" w14:textId="77777777" w:rsidTr="001977CC">
              <w:tc>
                <w:tcPr>
                  <w:tcW w:w="2500" w:type="pct"/>
                </w:tcPr>
                <w:p w14:paraId="53B02BE7" w14:textId="77777777" w:rsidR="0079464E" w:rsidRPr="0049085E" w:rsidRDefault="0079464E" w:rsidP="001977CC">
                  <w:r>
                    <w:t>idealisatie</w:t>
                  </w:r>
                </w:p>
              </w:tc>
              <w:tc>
                <w:tcPr>
                  <w:tcW w:w="2500" w:type="pct"/>
                </w:tcPr>
                <w:p w14:paraId="28911722" w14:textId="6AEEA1A6" w:rsidR="0079464E" w:rsidRPr="0049085E" w:rsidRDefault="0079464E" w:rsidP="001977CC">
                  <w:r>
                    <w:t>http://standaarden.omgevingswet.overheid.nl/idealisatie/id/concept/Exact</w:t>
                  </w:r>
                </w:p>
              </w:tc>
            </w:tr>
          </w:tbl>
          <w:p w14:paraId="39AAB6A6" w14:textId="77777777" w:rsidR="0079464E" w:rsidRPr="00D631F2" w:rsidRDefault="0079464E" w:rsidP="001977CC"/>
        </w:tc>
      </w:tr>
    </w:tbl>
    <w:p w14:paraId="3B80D6E4" w14:textId="295425ED" w:rsidR="0079464E" w:rsidRDefault="0079464E">
      <w:pPr>
        <w:pStyle w:val="Tekstopmerking"/>
      </w:pPr>
    </w:p>
  </w:comment>
  <w:comment w:id="70" w:author="Emma Kakes" w:date="2022-09-21T16:26:00Z" w:initials="EK">
    <w:tbl>
      <w:tblPr>
        <w:tblStyle w:val="Annotatie"/>
        <w:tblW w:w="5000" w:type="pct"/>
        <w:tblLayout w:type="fixed"/>
        <w:tblLook w:val="0620" w:firstRow="1" w:lastRow="0" w:firstColumn="0" w:lastColumn="0" w:noHBand="1" w:noVBand="1"/>
      </w:tblPr>
      <w:tblGrid>
        <w:gridCol w:w="3963"/>
        <w:gridCol w:w="3964"/>
      </w:tblGrid>
      <w:tr w:rsidR="001C7C77" w:rsidRPr="00D631F2" w14:paraId="69DF9436"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97D552" w14:textId="77777777" w:rsidR="001C7C77" w:rsidRPr="00D631F2" w:rsidRDefault="001C7C77">
            <w:r>
              <w:rPr>
                <w:rStyle w:val="Verwijzingopmerking"/>
              </w:rPr>
              <w:annotationRef/>
            </w:r>
            <w:r>
              <w:t>Omgevingsnorm</w:t>
            </w:r>
          </w:p>
        </w:tc>
      </w:tr>
      <w:tr w:rsidR="001C7C77" w:rsidRPr="00D631F2" w14:paraId="11DCC4EC" w14:textId="77777777">
        <w:tc>
          <w:tcPr>
            <w:tcW w:w="2500" w:type="pct"/>
          </w:tcPr>
          <w:p w14:paraId="4145CB43" w14:textId="1A9FBCAD" w:rsidR="001C7C77" w:rsidRPr="00D631F2" w:rsidRDefault="001C7C77">
            <w:r>
              <w:t>omgevingsnorm</w:t>
            </w:r>
          </w:p>
        </w:tc>
        <w:tc>
          <w:tcPr>
            <w:tcW w:w="2500" w:type="pct"/>
          </w:tcPr>
          <w:p w14:paraId="2D93958B" w14:textId="175DA37D" w:rsidR="001C7C77" w:rsidRPr="00D631F2" w:rsidRDefault="00553463">
            <w:r>
              <w:t>Maximum bouwhoogte m</w:t>
            </w:r>
          </w:p>
        </w:tc>
      </w:tr>
      <w:tr w:rsidR="001C7C77" w:rsidRPr="00D631F2" w14:paraId="52EAEC18" w14:textId="77777777">
        <w:tc>
          <w:tcPr>
            <w:tcW w:w="2500" w:type="pct"/>
          </w:tcPr>
          <w:p w14:paraId="5D7B59E4" w14:textId="77777777" w:rsidR="001C7C77" w:rsidRPr="00D631F2" w:rsidRDefault="001C7C77">
            <w:r>
              <w:t>omgevingsnorm</w:t>
            </w:r>
            <w:r w:rsidRPr="00D631F2">
              <w:t>groep</w:t>
            </w:r>
          </w:p>
        </w:tc>
        <w:tc>
          <w:tcPr>
            <w:tcW w:w="2500" w:type="pct"/>
          </w:tcPr>
          <w:p w14:paraId="60345698" w14:textId="37CC7B80" w:rsidR="001C7C77" w:rsidRPr="00D631F2" w:rsidRDefault="00553463">
            <w:r>
              <w:t>http://standaarden.omgevingswet.overheid.nl/omgevingsnorm/id/concept/MaatvoeringBouwen</w:t>
            </w:r>
          </w:p>
        </w:tc>
      </w:tr>
      <w:tr w:rsidR="001C7C77" w:rsidRPr="00D631F2" w14:paraId="65DFBF32"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C7C77" w:rsidRPr="0049085E" w14:paraId="01F8BBA1"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703D9F" w14:textId="77777777" w:rsidR="001C7C77" w:rsidRPr="0049085E" w:rsidRDefault="001C7C77">
                  <w:r>
                    <w:t>Waarde</w:t>
                  </w:r>
                </w:p>
              </w:tc>
            </w:tr>
            <w:tr w:rsidR="001C7C77" w:rsidRPr="0049085E" w14:paraId="3D4F0A9E" w14:textId="77777777">
              <w:tc>
                <w:tcPr>
                  <w:tcW w:w="2500" w:type="pct"/>
                </w:tcPr>
                <w:p w14:paraId="3E42D22D" w14:textId="77777777" w:rsidR="001C7C77" w:rsidRDefault="001C7C77">
                  <w:r>
                    <w:t>typeNorm</w:t>
                  </w:r>
                </w:p>
              </w:tc>
              <w:tc>
                <w:tcPr>
                  <w:tcW w:w="2500" w:type="pct"/>
                </w:tcPr>
                <w:p w14:paraId="2485D527" w14:textId="3E600348" w:rsidR="001C7C77" w:rsidRDefault="00553463">
                  <w:r>
                    <w:t>http://standaarden.omgevingswet.overheid.nl/typenorm/id/concept/Bouwhoogte</w:t>
                  </w:r>
                </w:p>
              </w:tc>
            </w:tr>
            <w:tr w:rsidR="001C7C77" w:rsidRPr="0049085E" w14:paraId="20D513EE" w14:textId="77777777">
              <w:tc>
                <w:tcPr>
                  <w:tcW w:w="2500" w:type="pct"/>
                </w:tcPr>
                <w:p w14:paraId="1C5713E3" w14:textId="77777777" w:rsidR="001C7C77" w:rsidRPr="0049085E" w:rsidRDefault="001C7C77">
                  <w:r>
                    <w:t>kwalitatieveWaarde</w:t>
                  </w:r>
                </w:p>
              </w:tc>
              <w:tc>
                <w:tcPr>
                  <w:tcW w:w="2500" w:type="pct"/>
                </w:tcPr>
                <w:p w14:paraId="53A29FB0" w14:textId="76B4144D" w:rsidR="001C7C77" w:rsidRPr="0049085E" w:rsidRDefault="001C7C77"/>
              </w:tc>
            </w:tr>
            <w:tr w:rsidR="001C7C77" w:rsidRPr="0049085E" w14:paraId="06F37225" w14:textId="77777777">
              <w:tc>
                <w:tcPr>
                  <w:tcW w:w="2500" w:type="pct"/>
                </w:tcPr>
                <w:p w14:paraId="296A6801" w14:textId="77777777" w:rsidR="001C7C77" w:rsidRPr="0049085E" w:rsidRDefault="001C7C77">
                  <w:r>
                    <w:t>waarde</w:t>
                  </w:r>
                </w:p>
              </w:tc>
              <w:tc>
                <w:tcPr>
                  <w:tcW w:w="2500" w:type="pct"/>
                </w:tcPr>
                <w:p w14:paraId="7224C055" w14:textId="046AC93C" w:rsidR="001C7C77" w:rsidRPr="0049085E" w:rsidRDefault="00553463">
                  <w:r>
                    <w:t>|geen</w:t>
                  </w:r>
                </w:p>
              </w:tc>
            </w:tr>
          </w:tbl>
          <w:p w14:paraId="446EB342" w14:textId="77777777" w:rsidR="001C7C77" w:rsidRPr="00D631F2" w:rsidRDefault="001C7C77"/>
        </w:tc>
      </w:tr>
      <w:tr w:rsidR="001C7C77" w:rsidRPr="00D631F2" w14:paraId="10A21BF1"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C7C77" w:rsidRPr="0049085E" w14:paraId="25225C2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B6C14C" w14:textId="77777777" w:rsidR="001C7C77" w:rsidRPr="0049085E" w:rsidRDefault="001C7C77">
                  <w:r>
                    <w:t>Geometrie</w:t>
                  </w:r>
                </w:p>
              </w:tc>
            </w:tr>
            <w:tr w:rsidR="001C7C77" w:rsidRPr="0049085E" w14:paraId="23270C83" w14:textId="77777777">
              <w:tc>
                <w:tcPr>
                  <w:tcW w:w="2500" w:type="pct"/>
                </w:tcPr>
                <w:p w14:paraId="3236DC7A" w14:textId="77777777" w:rsidR="001C7C77" w:rsidRPr="0049085E" w:rsidRDefault="001C7C77">
                  <w:r>
                    <w:t>bestandsnaam</w:t>
                  </w:r>
                </w:p>
              </w:tc>
              <w:tc>
                <w:tcPr>
                  <w:tcW w:w="2500" w:type="pct"/>
                </w:tcPr>
                <w:p w14:paraId="7DB4FBA6" w14:textId="71333950" w:rsidR="001C7C77" w:rsidRPr="0049085E" w:rsidRDefault="00553463">
                  <w:r>
                    <w:t>gml_Maximumbouwhoogtem.gml</w:t>
                  </w:r>
                </w:p>
              </w:tc>
            </w:tr>
            <w:tr w:rsidR="001C7C77" w:rsidRPr="0049085E" w14:paraId="548DFAEB" w14:textId="77777777">
              <w:tc>
                <w:tcPr>
                  <w:tcW w:w="2500" w:type="pct"/>
                </w:tcPr>
                <w:p w14:paraId="2C17C526" w14:textId="77777777" w:rsidR="001C7C77" w:rsidRPr="0049085E" w:rsidRDefault="001C7C77">
                  <w:r w:rsidRPr="0049085E">
                    <w:t>noemer</w:t>
                  </w:r>
                </w:p>
              </w:tc>
              <w:tc>
                <w:tcPr>
                  <w:tcW w:w="2500" w:type="pct"/>
                </w:tcPr>
                <w:p w14:paraId="26F30831" w14:textId="5F736A24" w:rsidR="001C7C77" w:rsidRPr="0049085E" w:rsidRDefault="00553463">
                  <w:r>
                    <w:t>Maximum bouwhoogte (m)</w:t>
                  </w:r>
                </w:p>
              </w:tc>
            </w:tr>
            <w:tr w:rsidR="001C7C77" w:rsidRPr="0049085E" w14:paraId="0AEF68AC" w14:textId="77777777">
              <w:tc>
                <w:tcPr>
                  <w:tcW w:w="2500" w:type="pct"/>
                </w:tcPr>
                <w:p w14:paraId="65DFEF46" w14:textId="77777777" w:rsidR="001C7C77" w:rsidRPr="0049085E" w:rsidRDefault="001C7C77">
                  <w:r>
                    <w:t>symboolcode</w:t>
                  </w:r>
                </w:p>
              </w:tc>
              <w:tc>
                <w:tcPr>
                  <w:tcW w:w="2500" w:type="pct"/>
                </w:tcPr>
                <w:p w14:paraId="5AEB2B77" w14:textId="09447F7A" w:rsidR="001C7C77" w:rsidRDefault="001C7C77"/>
              </w:tc>
            </w:tr>
            <w:tr w:rsidR="001C7C77" w:rsidRPr="0049085E" w14:paraId="458109EF" w14:textId="77777777">
              <w:tc>
                <w:tcPr>
                  <w:tcW w:w="2500" w:type="pct"/>
                </w:tcPr>
                <w:p w14:paraId="1D8F4C4D" w14:textId="77777777" w:rsidR="001C7C77" w:rsidRPr="0049085E" w:rsidRDefault="001C7C77">
                  <w:r w:rsidRPr="0049085E">
                    <w:t>nauwkeurigheid</w:t>
                  </w:r>
                </w:p>
              </w:tc>
              <w:tc>
                <w:tcPr>
                  <w:tcW w:w="2500" w:type="pct"/>
                </w:tcPr>
                <w:p w14:paraId="1D6EFA32" w14:textId="23DB32BB" w:rsidR="001C7C77" w:rsidRPr="0049085E" w:rsidRDefault="001C7C77"/>
              </w:tc>
            </w:tr>
            <w:tr w:rsidR="001C7C77" w:rsidRPr="0049085E" w14:paraId="41C0BED7" w14:textId="77777777">
              <w:tc>
                <w:tcPr>
                  <w:tcW w:w="2500" w:type="pct"/>
                </w:tcPr>
                <w:p w14:paraId="0266F164" w14:textId="77777777" w:rsidR="001C7C77" w:rsidRPr="0049085E" w:rsidRDefault="001C7C77">
                  <w:r w:rsidRPr="0049085E">
                    <w:t>bronNauwkeurigheid</w:t>
                  </w:r>
                </w:p>
              </w:tc>
              <w:tc>
                <w:tcPr>
                  <w:tcW w:w="2500" w:type="pct"/>
                </w:tcPr>
                <w:p w14:paraId="42473B75" w14:textId="629CEC46" w:rsidR="001C7C77" w:rsidRPr="0049085E" w:rsidRDefault="00553463">
                  <w:r>
                    <w:t>http://standaarden.omgevingswet.overheid.nl/bronnauwkeurigheid/id/concept/Achtergrond</w:t>
                  </w:r>
                </w:p>
              </w:tc>
            </w:tr>
            <w:tr w:rsidR="001C7C77" w:rsidRPr="0049085E" w14:paraId="7DD5ACAA" w14:textId="77777777">
              <w:tc>
                <w:tcPr>
                  <w:tcW w:w="2500" w:type="pct"/>
                </w:tcPr>
                <w:p w14:paraId="1A660597" w14:textId="77777777" w:rsidR="001C7C77" w:rsidRPr="0049085E" w:rsidRDefault="001C7C77">
                  <w:r>
                    <w:t>idealisatie</w:t>
                  </w:r>
                </w:p>
              </w:tc>
              <w:tc>
                <w:tcPr>
                  <w:tcW w:w="2500" w:type="pct"/>
                </w:tcPr>
                <w:p w14:paraId="56F13045" w14:textId="48CCC31F" w:rsidR="001C7C77" w:rsidRPr="0049085E" w:rsidRDefault="00553463">
                  <w:r>
                    <w:t>http://standaarden.omgevingswet.overheid.nl/idealisatie/id/concept/Exact</w:t>
                  </w:r>
                </w:p>
              </w:tc>
            </w:tr>
          </w:tbl>
          <w:p w14:paraId="094E01A7" w14:textId="77777777" w:rsidR="001C7C77" w:rsidRPr="00D631F2" w:rsidRDefault="001C7C77"/>
        </w:tc>
      </w:tr>
    </w:tbl>
    <w:p w14:paraId="510CD19D" w14:textId="3616AFD6" w:rsidR="001C7C77" w:rsidRDefault="001C7C77">
      <w:pPr>
        <w:pStyle w:val="Tekstopmerking"/>
      </w:pPr>
    </w:p>
  </w:comment>
  <w:comment w:id="71" w:author="Emma Kakes" w:date="2022-09-15T15:54:00Z" w:initials="EK">
    <w:tbl>
      <w:tblPr>
        <w:tblStyle w:val="Annotatie"/>
        <w:tblW w:w="5000" w:type="pct"/>
        <w:tblLayout w:type="fixed"/>
        <w:tblLook w:val="0620" w:firstRow="1" w:lastRow="0" w:firstColumn="0" w:lastColumn="0" w:noHBand="1" w:noVBand="1"/>
      </w:tblPr>
      <w:tblGrid>
        <w:gridCol w:w="3963"/>
        <w:gridCol w:w="3964"/>
      </w:tblGrid>
      <w:tr w:rsidR="006C2948" w:rsidRPr="0049085E" w14:paraId="506ECBDD"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31D96B" w14:textId="77777777" w:rsidR="006C2948" w:rsidRPr="0049085E" w:rsidRDefault="006C2948" w:rsidP="00A01F46">
            <w:r>
              <w:rPr>
                <w:rStyle w:val="Verwijzingopmerking"/>
              </w:rPr>
              <w:annotationRef/>
            </w:r>
            <w:r>
              <w:t>Geometrie</w:t>
            </w:r>
          </w:p>
        </w:tc>
      </w:tr>
      <w:tr w:rsidR="006C2948" w:rsidRPr="0049085E" w14:paraId="520F48B3" w14:textId="77777777" w:rsidTr="00A01F46">
        <w:tc>
          <w:tcPr>
            <w:tcW w:w="2500" w:type="pct"/>
          </w:tcPr>
          <w:p w14:paraId="458FD000" w14:textId="77777777" w:rsidR="006C2948" w:rsidRPr="0049085E" w:rsidRDefault="006C2948" w:rsidP="00A01F46">
            <w:r>
              <w:t>bestandsnaam</w:t>
            </w:r>
          </w:p>
        </w:tc>
        <w:tc>
          <w:tcPr>
            <w:tcW w:w="2500" w:type="pct"/>
          </w:tcPr>
          <w:p w14:paraId="392B6D5D" w14:textId="4681C4AC" w:rsidR="006C2948" w:rsidRPr="0049085E" w:rsidRDefault="000663DA" w:rsidP="00A01F46">
            <w:r>
              <w:t>gml_Zonegevelafstand1.gml</w:t>
            </w:r>
          </w:p>
        </w:tc>
      </w:tr>
      <w:tr w:rsidR="006C2948" w:rsidRPr="0049085E" w14:paraId="4A42C291" w14:textId="77777777" w:rsidTr="00A01F46">
        <w:tc>
          <w:tcPr>
            <w:tcW w:w="2500" w:type="pct"/>
          </w:tcPr>
          <w:p w14:paraId="2F64D28C" w14:textId="77777777" w:rsidR="006C2948" w:rsidRPr="0049085E" w:rsidRDefault="006C2948" w:rsidP="00A01F46">
            <w:r w:rsidRPr="0049085E">
              <w:t>noemer</w:t>
            </w:r>
          </w:p>
        </w:tc>
        <w:tc>
          <w:tcPr>
            <w:tcW w:w="2500" w:type="pct"/>
          </w:tcPr>
          <w:p w14:paraId="49EDFE54" w14:textId="17619DE2" w:rsidR="006C2948" w:rsidRPr="0049085E" w:rsidRDefault="000663DA" w:rsidP="00A01F46">
            <w:r>
              <w:t>Zone gevelafstand 1</w:t>
            </w:r>
          </w:p>
        </w:tc>
      </w:tr>
      <w:tr w:rsidR="006C2948" w:rsidRPr="0049085E" w14:paraId="1289F46E" w14:textId="77777777" w:rsidTr="00A01F46">
        <w:tc>
          <w:tcPr>
            <w:tcW w:w="2500" w:type="pct"/>
          </w:tcPr>
          <w:p w14:paraId="7E2F1DA6" w14:textId="77777777" w:rsidR="006C2948" w:rsidRPr="0049085E" w:rsidRDefault="006C2948" w:rsidP="00A01F46">
            <w:r>
              <w:t>symboolcode</w:t>
            </w:r>
          </w:p>
        </w:tc>
        <w:tc>
          <w:tcPr>
            <w:tcW w:w="2500" w:type="pct"/>
          </w:tcPr>
          <w:p w14:paraId="70915580" w14:textId="77777777" w:rsidR="006C2948" w:rsidRDefault="006C2948" w:rsidP="00A01F46"/>
        </w:tc>
      </w:tr>
      <w:tr w:rsidR="006C2948" w:rsidRPr="0049085E" w14:paraId="2E448A33" w14:textId="77777777" w:rsidTr="00A01F46">
        <w:tc>
          <w:tcPr>
            <w:tcW w:w="2500" w:type="pct"/>
          </w:tcPr>
          <w:p w14:paraId="5172ED36" w14:textId="77777777" w:rsidR="006C2948" w:rsidRPr="0049085E" w:rsidRDefault="006C2948" w:rsidP="00A01F46">
            <w:r w:rsidRPr="0049085E">
              <w:t>nauwkeurigheid</w:t>
            </w:r>
          </w:p>
        </w:tc>
        <w:tc>
          <w:tcPr>
            <w:tcW w:w="2500" w:type="pct"/>
          </w:tcPr>
          <w:p w14:paraId="410314DF" w14:textId="77777777" w:rsidR="006C2948" w:rsidRPr="0049085E" w:rsidRDefault="006C2948" w:rsidP="00A01F46"/>
        </w:tc>
      </w:tr>
      <w:tr w:rsidR="006C2948" w:rsidRPr="0049085E" w14:paraId="0779DB83" w14:textId="77777777" w:rsidTr="00A01F46">
        <w:tc>
          <w:tcPr>
            <w:tcW w:w="2500" w:type="pct"/>
          </w:tcPr>
          <w:p w14:paraId="1676A28B" w14:textId="77777777" w:rsidR="006C2948" w:rsidRPr="0049085E" w:rsidRDefault="006C2948" w:rsidP="00A01F46">
            <w:r w:rsidRPr="0049085E">
              <w:t>bronNauwkeurigheid</w:t>
            </w:r>
          </w:p>
        </w:tc>
        <w:tc>
          <w:tcPr>
            <w:tcW w:w="2500" w:type="pct"/>
          </w:tcPr>
          <w:p w14:paraId="60466411" w14:textId="73F2F381" w:rsidR="006C2948" w:rsidRPr="0049085E" w:rsidRDefault="000663DA" w:rsidP="00A01F46">
            <w:r>
              <w:t>http://standaarden.omgevingswet.overheid.nl/bronnauwkeurigheid/id/concept/Achtergrond</w:t>
            </w:r>
          </w:p>
        </w:tc>
      </w:tr>
      <w:tr w:rsidR="006C2948" w:rsidRPr="0049085E" w14:paraId="586D0850" w14:textId="77777777" w:rsidTr="00A01F46">
        <w:tc>
          <w:tcPr>
            <w:tcW w:w="2500" w:type="pct"/>
          </w:tcPr>
          <w:p w14:paraId="68E6E350" w14:textId="77777777" w:rsidR="006C2948" w:rsidRPr="0049085E" w:rsidRDefault="006C2948" w:rsidP="00A01F46">
            <w:r>
              <w:t>idealisatie</w:t>
            </w:r>
          </w:p>
        </w:tc>
        <w:tc>
          <w:tcPr>
            <w:tcW w:w="2500" w:type="pct"/>
          </w:tcPr>
          <w:p w14:paraId="7CAB7323" w14:textId="74E4DD52" w:rsidR="006C2948" w:rsidRPr="0049085E" w:rsidRDefault="000663DA" w:rsidP="00A01F46">
            <w:r>
              <w:t>http://standaarden.omgevingswet.overheid.nl/idealisatie/id/concept/Exact</w:t>
            </w:r>
          </w:p>
        </w:tc>
      </w:tr>
      <w:tr w:rsidR="006C2948" w:rsidRPr="0049085E" w14:paraId="796F6191" w14:textId="77777777" w:rsidTr="00A01F46">
        <w:tc>
          <w:tcPr>
            <w:tcW w:w="2500" w:type="pct"/>
          </w:tcPr>
          <w:p w14:paraId="69E4D5FA" w14:textId="77777777" w:rsidR="006C2948" w:rsidRDefault="006C2948" w:rsidP="00A01F46">
            <w:r>
              <w:t>regelingsgebied</w:t>
            </w:r>
          </w:p>
        </w:tc>
        <w:tc>
          <w:tcPr>
            <w:tcW w:w="2500" w:type="pct"/>
          </w:tcPr>
          <w:p w14:paraId="0AF1CDC3" w14:textId="51F3FB68" w:rsidR="006C2948" w:rsidRDefault="000663DA" w:rsidP="00A01F46">
            <w:r>
              <w:t>Onwaar</w:t>
            </w:r>
          </w:p>
        </w:tc>
      </w:tr>
    </w:tbl>
    <w:p w14:paraId="40FEEC90" w14:textId="77777777" w:rsidR="006C2948" w:rsidRDefault="006C2948" w:rsidP="006C2948">
      <w:pPr>
        <w:pStyle w:val="Tekstopmerking"/>
      </w:pPr>
    </w:p>
  </w:comment>
  <w:comment w:id="72" w:author="Emma Kakes" w:date="2022-09-15T15:54:00Z" w:initials="EK">
    <w:tbl>
      <w:tblPr>
        <w:tblStyle w:val="Annotatie"/>
        <w:tblW w:w="5000" w:type="pct"/>
        <w:tblLayout w:type="fixed"/>
        <w:tblLook w:val="0620" w:firstRow="1" w:lastRow="0" w:firstColumn="0" w:lastColumn="0" w:noHBand="1" w:noVBand="1"/>
      </w:tblPr>
      <w:tblGrid>
        <w:gridCol w:w="3963"/>
        <w:gridCol w:w="3964"/>
      </w:tblGrid>
      <w:tr w:rsidR="006C2948" w:rsidRPr="0049085E" w14:paraId="655CD40B"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C637F1" w14:textId="77777777" w:rsidR="006C2948" w:rsidRPr="0049085E" w:rsidRDefault="006C2948" w:rsidP="00A01F46">
            <w:r>
              <w:rPr>
                <w:rStyle w:val="Verwijzingopmerking"/>
              </w:rPr>
              <w:annotationRef/>
            </w:r>
            <w:r>
              <w:t>Geometrie</w:t>
            </w:r>
          </w:p>
        </w:tc>
      </w:tr>
      <w:tr w:rsidR="006C2948" w:rsidRPr="0049085E" w14:paraId="2F0D356F" w14:textId="77777777" w:rsidTr="00A01F46">
        <w:tc>
          <w:tcPr>
            <w:tcW w:w="2500" w:type="pct"/>
          </w:tcPr>
          <w:p w14:paraId="353F8C61" w14:textId="77777777" w:rsidR="006C2948" w:rsidRPr="0049085E" w:rsidRDefault="006C2948" w:rsidP="00A01F46">
            <w:r>
              <w:t>bestandsnaam</w:t>
            </w:r>
          </w:p>
        </w:tc>
        <w:tc>
          <w:tcPr>
            <w:tcW w:w="2500" w:type="pct"/>
          </w:tcPr>
          <w:p w14:paraId="61F92BAB" w14:textId="77777777" w:rsidR="006C2948" w:rsidRPr="0049085E" w:rsidRDefault="009B5CCA" w:rsidP="00A01F46">
            <w:r>
              <w:t>gml_Zonegevelafstand2.gml</w:t>
            </w:r>
          </w:p>
        </w:tc>
      </w:tr>
      <w:tr w:rsidR="006C2948" w:rsidRPr="0049085E" w14:paraId="7CF7F574" w14:textId="77777777" w:rsidTr="00A01F46">
        <w:tc>
          <w:tcPr>
            <w:tcW w:w="2500" w:type="pct"/>
          </w:tcPr>
          <w:p w14:paraId="28C7B5E6" w14:textId="77777777" w:rsidR="006C2948" w:rsidRPr="0049085E" w:rsidRDefault="006C2948" w:rsidP="00A01F46">
            <w:r w:rsidRPr="0049085E">
              <w:t>noemer</w:t>
            </w:r>
          </w:p>
        </w:tc>
        <w:tc>
          <w:tcPr>
            <w:tcW w:w="2500" w:type="pct"/>
          </w:tcPr>
          <w:p w14:paraId="1099F27A" w14:textId="77400170" w:rsidR="006C2948" w:rsidRPr="0049085E" w:rsidRDefault="009B5CCA" w:rsidP="00A01F46">
            <w:r>
              <w:t xml:space="preserve">Zone </w:t>
            </w:r>
            <w:r>
              <w:rPr>
                <w:noProof/>
              </w:rPr>
              <w:t>g</w:t>
            </w:r>
            <w:r>
              <w:t>evelafstand 2</w:t>
            </w:r>
          </w:p>
        </w:tc>
      </w:tr>
      <w:tr w:rsidR="006C2948" w:rsidRPr="0049085E" w14:paraId="1B0072D6" w14:textId="77777777" w:rsidTr="00A01F46">
        <w:tc>
          <w:tcPr>
            <w:tcW w:w="2500" w:type="pct"/>
          </w:tcPr>
          <w:p w14:paraId="4F9059C0" w14:textId="77777777" w:rsidR="006C2948" w:rsidRPr="0049085E" w:rsidRDefault="006C2948" w:rsidP="00A01F46">
            <w:r>
              <w:t>symboolcode</w:t>
            </w:r>
          </w:p>
        </w:tc>
        <w:tc>
          <w:tcPr>
            <w:tcW w:w="2500" w:type="pct"/>
          </w:tcPr>
          <w:p w14:paraId="6FD00944" w14:textId="77777777" w:rsidR="006C2948" w:rsidRDefault="006C2948" w:rsidP="00A01F46"/>
        </w:tc>
      </w:tr>
      <w:tr w:rsidR="006C2948" w:rsidRPr="0049085E" w14:paraId="1CD8C4C0" w14:textId="77777777" w:rsidTr="00A01F46">
        <w:tc>
          <w:tcPr>
            <w:tcW w:w="2500" w:type="pct"/>
          </w:tcPr>
          <w:p w14:paraId="7B423C67" w14:textId="77777777" w:rsidR="006C2948" w:rsidRPr="0049085E" w:rsidRDefault="006C2948" w:rsidP="00A01F46">
            <w:r w:rsidRPr="0049085E">
              <w:t>nauwkeurigheid</w:t>
            </w:r>
          </w:p>
        </w:tc>
        <w:tc>
          <w:tcPr>
            <w:tcW w:w="2500" w:type="pct"/>
          </w:tcPr>
          <w:p w14:paraId="37143241" w14:textId="77777777" w:rsidR="006C2948" w:rsidRPr="0049085E" w:rsidRDefault="006C2948" w:rsidP="00A01F46"/>
        </w:tc>
      </w:tr>
      <w:tr w:rsidR="006C2948" w:rsidRPr="0049085E" w14:paraId="31456BCA" w14:textId="77777777" w:rsidTr="00A01F46">
        <w:tc>
          <w:tcPr>
            <w:tcW w:w="2500" w:type="pct"/>
          </w:tcPr>
          <w:p w14:paraId="4300CB1F" w14:textId="77777777" w:rsidR="006C2948" w:rsidRPr="0049085E" w:rsidRDefault="006C2948" w:rsidP="00A01F46">
            <w:r w:rsidRPr="0049085E">
              <w:t>bronNauwkeurigheid</w:t>
            </w:r>
          </w:p>
        </w:tc>
        <w:tc>
          <w:tcPr>
            <w:tcW w:w="2500" w:type="pct"/>
          </w:tcPr>
          <w:p w14:paraId="107D4825" w14:textId="77777777" w:rsidR="006C2948" w:rsidRPr="0049085E" w:rsidRDefault="009B5CCA" w:rsidP="00A01F46">
            <w:r>
              <w:t>http://standaarden.omgevingswet.overheid.nl/bronnauwkeurigheid/id/concept/Achtergrond</w:t>
            </w:r>
          </w:p>
        </w:tc>
      </w:tr>
      <w:tr w:rsidR="006C2948" w:rsidRPr="0049085E" w14:paraId="3301335F" w14:textId="77777777" w:rsidTr="00A01F46">
        <w:tc>
          <w:tcPr>
            <w:tcW w:w="2500" w:type="pct"/>
          </w:tcPr>
          <w:p w14:paraId="4F44EEA3" w14:textId="77777777" w:rsidR="006C2948" w:rsidRPr="0049085E" w:rsidRDefault="006C2948" w:rsidP="00A01F46">
            <w:r>
              <w:t>idealisatie</w:t>
            </w:r>
          </w:p>
        </w:tc>
        <w:tc>
          <w:tcPr>
            <w:tcW w:w="2500" w:type="pct"/>
          </w:tcPr>
          <w:p w14:paraId="2283BD48" w14:textId="77777777" w:rsidR="006C2948" w:rsidRPr="0049085E" w:rsidRDefault="009B5CCA" w:rsidP="00A01F46">
            <w:r>
              <w:t>http://standaarden.omgevingswet.overheid.nl/idealisatie/id/concept/Exact</w:t>
            </w:r>
          </w:p>
        </w:tc>
      </w:tr>
      <w:tr w:rsidR="006C2948" w:rsidRPr="0049085E" w14:paraId="5B94CF3C" w14:textId="77777777" w:rsidTr="00A01F46">
        <w:tc>
          <w:tcPr>
            <w:tcW w:w="2500" w:type="pct"/>
          </w:tcPr>
          <w:p w14:paraId="501C908A" w14:textId="77777777" w:rsidR="006C2948" w:rsidRDefault="006C2948" w:rsidP="00A01F46">
            <w:r>
              <w:t>regelingsgebied</w:t>
            </w:r>
          </w:p>
        </w:tc>
        <w:tc>
          <w:tcPr>
            <w:tcW w:w="2500" w:type="pct"/>
          </w:tcPr>
          <w:p w14:paraId="72E1CD7B" w14:textId="77777777" w:rsidR="006C2948" w:rsidRDefault="009B5CCA" w:rsidP="00A01F46">
            <w:r>
              <w:t>Onwaar</w:t>
            </w:r>
          </w:p>
        </w:tc>
      </w:tr>
    </w:tbl>
    <w:p w14:paraId="76DF0BD5" w14:textId="77777777" w:rsidR="006C2948" w:rsidRDefault="006C2948" w:rsidP="006C2948">
      <w:pPr>
        <w:pStyle w:val="Tekstopmerking"/>
      </w:pPr>
    </w:p>
  </w:comment>
  <w:comment w:id="73" w:author="Emma Kakes" w:date="2022-09-15T15:55:00Z" w:initials="EK">
    <w:tbl>
      <w:tblPr>
        <w:tblStyle w:val="Annotatie"/>
        <w:tblW w:w="5000" w:type="pct"/>
        <w:tblLayout w:type="fixed"/>
        <w:tblLook w:val="0620" w:firstRow="1" w:lastRow="0" w:firstColumn="0" w:lastColumn="0" w:noHBand="1" w:noVBand="1"/>
      </w:tblPr>
      <w:tblGrid>
        <w:gridCol w:w="3963"/>
        <w:gridCol w:w="3964"/>
      </w:tblGrid>
      <w:tr w:rsidR="006C2948" w:rsidRPr="0049085E" w14:paraId="58D1DC41"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D5DED1" w14:textId="77777777" w:rsidR="006C2948" w:rsidRPr="0049085E" w:rsidRDefault="006C2948" w:rsidP="00A01F46">
            <w:r>
              <w:rPr>
                <w:rStyle w:val="Verwijzingopmerking"/>
              </w:rPr>
              <w:annotationRef/>
            </w:r>
            <w:r>
              <w:t>Geometrie</w:t>
            </w:r>
          </w:p>
        </w:tc>
      </w:tr>
      <w:tr w:rsidR="006C2948" w:rsidRPr="0049085E" w14:paraId="606F50D0" w14:textId="77777777" w:rsidTr="00A01F46">
        <w:tc>
          <w:tcPr>
            <w:tcW w:w="2500" w:type="pct"/>
          </w:tcPr>
          <w:p w14:paraId="05FB8BC6" w14:textId="77777777" w:rsidR="006C2948" w:rsidRPr="0049085E" w:rsidRDefault="006C2948" w:rsidP="00A01F46">
            <w:r>
              <w:t>bestandsnaam</w:t>
            </w:r>
          </w:p>
        </w:tc>
        <w:tc>
          <w:tcPr>
            <w:tcW w:w="2500" w:type="pct"/>
          </w:tcPr>
          <w:p w14:paraId="1E2DDC76" w14:textId="031FE0FF" w:rsidR="006C2948" w:rsidRPr="0049085E" w:rsidRDefault="0015503F" w:rsidP="00A01F46">
            <w:r>
              <w:t>gml_Zonegevelafstand3.gml</w:t>
            </w:r>
          </w:p>
        </w:tc>
      </w:tr>
      <w:tr w:rsidR="006C2948" w:rsidRPr="0049085E" w14:paraId="4CECDA02" w14:textId="77777777" w:rsidTr="00A01F46">
        <w:tc>
          <w:tcPr>
            <w:tcW w:w="2500" w:type="pct"/>
          </w:tcPr>
          <w:p w14:paraId="297C3360" w14:textId="77777777" w:rsidR="006C2948" w:rsidRPr="0049085E" w:rsidRDefault="006C2948" w:rsidP="00A01F46">
            <w:r w:rsidRPr="0049085E">
              <w:t>noemer</w:t>
            </w:r>
          </w:p>
        </w:tc>
        <w:tc>
          <w:tcPr>
            <w:tcW w:w="2500" w:type="pct"/>
          </w:tcPr>
          <w:p w14:paraId="1CCBAE5D" w14:textId="26E9D544" w:rsidR="006C2948" w:rsidRPr="0049085E" w:rsidRDefault="0015503F" w:rsidP="00A01F46">
            <w:r>
              <w:t>Zone gevelafstand 3</w:t>
            </w:r>
          </w:p>
        </w:tc>
      </w:tr>
      <w:tr w:rsidR="006C2948" w:rsidRPr="0049085E" w14:paraId="37BDF3F0" w14:textId="77777777" w:rsidTr="00A01F46">
        <w:tc>
          <w:tcPr>
            <w:tcW w:w="2500" w:type="pct"/>
          </w:tcPr>
          <w:p w14:paraId="35746FB8" w14:textId="77777777" w:rsidR="006C2948" w:rsidRPr="0049085E" w:rsidRDefault="006C2948" w:rsidP="00A01F46">
            <w:r>
              <w:t>symboolcode</w:t>
            </w:r>
          </w:p>
        </w:tc>
        <w:tc>
          <w:tcPr>
            <w:tcW w:w="2500" w:type="pct"/>
          </w:tcPr>
          <w:p w14:paraId="4EEEBC63" w14:textId="77777777" w:rsidR="006C2948" w:rsidRDefault="006C2948" w:rsidP="00A01F46"/>
        </w:tc>
      </w:tr>
      <w:tr w:rsidR="006C2948" w:rsidRPr="0049085E" w14:paraId="32193156" w14:textId="77777777" w:rsidTr="00A01F46">
        <w:tc>
          <w:tcPr>
            <w:tcW w:w="2500" w:type="pct"/>
          </w:tcPr>
          <w:p w14:paraId="0D440D17" w14:textId="77777777" w:rsidR="006C2948" w:rsidRPr="0049085E" w:rsidRDefault="006C2948" w:rsidP="00A01F46">
            <w:r w:rsidRPr="0049085E">
              <w:t>nauwkeurigheid</w:t>
            </w:r>
          </w:p>
        </w:tc>
        <w:tc>
          <w:tcPr>
            <w:tcW w:w="2500" w:type="pct"/>
          </w:tcPr>
          <w:p w14:paraId="06B6E91A" w14:textId="77777777" w:rsidR="006C2948" w:rsidRPr="0049085E" w:rsidRDefault="006C2948" w:rsidP="00A01F46"/>
        </w:tc>
      </w:tr>
      <w:tr w:rsidR="006C2948" w:rsidRPr="0049085E" w14:paraId="787B2F24" w14:textId="77777777" w:rsidTr="00A01F46">
        <w:tc>
          <w:tcPr>
            <w:tcW w:w="2500" w:type="pct"/>
          </w:tcPr>
          <w:p w14:paraId="0B866E23" w14:textId="77777777" w:rsidR="006C2948" w:rsidRPr="0049085E" w:rsidRDefault="006C2948" w:rsidP="00A01F46">
            <w:r w:rsidRPr="0049085E">
              <w:t>bronNauwkeurigheid</w:t>
            </w:r>
          </w:p>
        </w:tc>
        <w:tc>
          <w:tcPr>
            <w:tcW w:w="2500" w:type="pct"/>
          </w:tcPr>
          <w:p w14:paraId="3F3BE98A" w14:textId="73B6C023" w:rsidR="006C2948" w:rsidRPr="0049085E" w:rsidRDefault="0015503F" w:rsidP="00A01F46">
            <w:r>
              <w:t>http://standaarden.omgevingswet.overheid.nl/bronnauwkeurigheid/id/concept/Achtergrond</w:t>
            </w:r>
          </w:p>
        </w:tc>
      </w:tr>
      <w:tr w:rsidR="006C2948" w:rsidRPr="0049085E" w14:paraId="089A9A38" w14:textId="77777777" w:rsidTr="00A01F46">
        <w:tc>
          <w:tcPr>
            <w:tcW w:w="2500" w:type="pct"/>
          </w:tcPr>
          <w:p w14:paraId="28CC7A61" w14:textId="77777777" w:rsidR="006C2948" w:rsidRPr="0049085E" w:rsidRDefault="006C2948" w:rsidP="00A01F46">
            <w:r>
              <w:t>idealisatie</w:t>
            </w:r>
          </w:p>
        </w:tc>
        <w:tc>
          <w:tcPr>
            <w:tcW w:w="2500" w:type="pct"/>
          </w:tcPr>
          <w:p w14:paraId="477FB048" w14:textId="2C1ED0AC" w:rsidR="006C2948" w:rsidRPr="0049085E" w:rsidRDefault="0015503F" w:rsidP="00A01F46">
            <w:r>
              <w:t>http://standaarden.omgevingswet.overheid.nl/idealisatie/id/concept/Exact</w:t>
            </w:r>
          </w:p>
        </w:tc>
      </w:tr>
      <w:tr w:rsidR="006C2948" w:rsidRPr="0049085E" w14:paraId="45BC5869" w14:textId="77777777" w:rsidTr="00A01F46">
        <w:tc>
          <w:tcPr>
            <w:tcW w:w="2500" w:type="pct"/>
          </w:tcPr>
          <w:p w14:paraId="2E1B0493" w14:textId="77777777" w:rsidR="006C2948" w:rsidRDefault="006C2948" w:rsidP="00A01F46">
            <w:r>
              <w:t>regelingsgebied</w:t>
            </w:r>
          </w:p>
        </w:tc>
        <w:tc>
          <w:tcPr>
            <w:tcW w:w="2500" w:type="pct"/>
          </w:tcPr>
          <w:p w14:paraId="5D8B5803" w14:textId="448675A6" w:rsidR="006C2948" w:rsidRDefault="0015503F" w:rsidP="00A01F46">
            <w:r>
              <w:t>Onwaar</w:t>
            </w:r>
          </w:p>
        </w:tc>
      </w:tr>
    </w:tbl>
    <w:p w14:paraId="65988E82" w14:textId="77777777" w:rsidR="006C2948" w:rsidRDefault="006C2948" w:rsidP="006C2948">
      <w:pPr>
        <w:pStyle w:val="Tekstopmerking"/>
      </w:pPr>
    </w:p>
  </w:comment>
  <w:comment w:id="74" w:author="Martine Rotte" w:date="2023-03-08T14:42:00Z" w:initials="MR">
    <w:p w14:paraId="6FC195A6" w14:textId="34CF23A5" w:rsidR="00293723" w:rsidRDefault="00293723">
      <w:pPr>
        <w:pStyle w:val="Tekstopmerking"/>
      </w:pPr>
      <w:r>
        <w:rPr>
          <w:rStyle w:val="Verwijzingopmerking"/>
        </w:rPr>
        <w:annotationRef/>
      </w:r>
      <w:r w:rsidR="00093DD6">
        <w:t>@Geonovum: alle artikelen in deze paragraaf gelden voor locatie Woongebied-Transformatie.</w:t>
      </w:r>
    </w:p>
  </w:comment>
  <w:comment w:id="75" w:author="Martine Rotte" w:date="2022-09-23T14:17:00Z" w:initials="MR">
    <w:tbl>
      <w:tblPr>
        <w:tblStyle w:val="Annotatie"/>
        <w:tblW w:w="5000" w:type="pct"/>
        <w:tblLayout w:type="fixed"/>
        <w:tblLook w:val="0620" w:firstRow="1" w:lastRow="0" w:firstColumn="0" w:lastColumn="0" w:noHBand="1" w:noVBand="1"/>
      </w:tblPr>
      <w:tblGrid>
        <w:gridCol w:w="3963"/>
        <w:gridCol w:w="3964"/>
      </w:tblGrid>
      <w:tr w:rsidR="00DD368B" w:rsidRPr="0049085E" w14:paraId="5F9DE1D7" w14:textId="77777777" w:rsidTr="008A2AA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CBEF08" w14:textId="77777777" w:rsidR="00DD368B" w:rsidRPr="0049085E" w:rsidRDefault="00DD368B" w:rsidP="008A2AA2">
            <w:r>
              <w:rPr>
                <w:rStyle w:val="Verwijzingopmerking"/>
              </w:rPr>
              <w:annotationRef/>
            </w:r>
            <w:r>
              <w:t>Geometrie</w:t>
            </w:r>
          </w:p>
        </w:tc>
      </w:tr>
      <w:tr w:rsidR="00DD368B" w:rsidRPr="0049085E" w14:paraId="45D59802" w14:textId="77777777" w:rsidTr="008A2AA2">
        <w:tc>
          <w:tcPr>
            <w:tcW w:w="2500" w:type="pct"/>
          </w:tcPr>
          <w:p w14:paraId="46EDF070" w14:textId="77777777" w:rsidR="00DD368B" w:rsidRPr="0049085E" w:rsidRDefault="00DD368B" w:rsidP="008A2AA2">
            <w:r>
              <w:t>bestandsnaam</w:t>
            </w:r>
          </w:p>
        </w:tc>
        <w:tc>
          <w:tcPr>
            <w:tcW w:w="2500" w:type="pct"/>
          </w:tcPr>
          <w:p w14:paraId="312DD1C7" w14:textId="21B6B315" w:rsidR="00DD368B" w:rsidRPr="0049085E" w:rsidRDefault="004A7EAA" w:rsidP="008A2AA2">
            <w:r>
              <w:t>gml_Woongebied-Transformatie.gml</w:t>
            </w:r>
          </w:p>
        </w:tc>
      </w:tr>
      <w:tr w:rsidR="00DD368B" w:rsidRPr="0049085E" w14:paraId="30891639" w14:textId="77777777" w:rsidTr="008A2AA2">
        <w:tc>
          <w:tcPr>
            <w:tcW w:w="2500" w:type="pct"/>
          </w:tcPr>
          <w:p w14:paraId="2E3560F7" w14:textId="77777777" w:rsidR="00DD368B" w:rsidRPr="0049085E" w:rsidRDefault="00DD368B" w:rsidP="008A2AA2">
            <w:r w:rsidRPr="0049085E">
              <w:t>noemer</w:t>
            </w:r>
          </w:p>
        </w:tc>
        <w:tc>
          <w:tcPr>
            <w:tcW w:w="2500" w:type="pct"/>
          </w:tcPr>
          <w:p w14:paraId="50D5AE35" w14:textId="32125870" w:rsidR="00DD368B" w:rsidRPr="0049085E" w:rsidRDefault="004A7EAA" w:rsidP="008A2AA2">
            <w:r>
              <w:t>Woongebied-Transformatie</w:t>
            </w:r>
          </w:p>
        </w:tc>
      </w:tr>
      <w:tr w:rsidR="00DD368B" w:rsidRPr="0049085E" w14:paraId="7A8D5A3F" w14:textId="77777777" w:rsidTr="008A2AA2">
        <w:tc>
          <w:tcPr>
            <w:tcW w:w="2500" w:type="pct"/>
          </w:tcPr>
          <w:p w14:paraId="162662EC" w14:textId="77777777" w:rsidR="00DD368B" w:rsidRPr="0049085E" w:rsidRDefault="00DD368B" w:rsidP="008A2AA2">
            <w:r>
              <w:t>symboolcode</w:t>
            </w:r>
          </w:p>
        </w:tc>
        <w:tc>
          <w:tcPr>
            <w:tcW w:w="2500" w:type="pct"/>
          </w:tcPr>
          <w:p w14:paraId="59ADC5E2" w14:textId="1CCEDF42" w:rsidR="00DD368B" w:rsidRDefault="00DD368B" w:rsidP="008A2AA2"/>
        </w:tc>
      </w:tr>
      <w:tr w:rsidR="00DD368B" w:rsidRPr="0049085E" w14:paraId="006E2F05" w14:textId="77777777" w:rsidTr="008A2AA2">
        <w:tc>
          <w:tcPr>
            <w:tcW w:w="2500" w:type="pct"/>
          </w:tcPr>
          <w:p w14:paraId="1BCC195A" w14:textId="77777777" w:rsidR="00DD368B" w:rsidRPr="0049085E" w:rsidRDefault="00DD368B" w:rsidP="008A2AA2">
            <w:r w:rsidRPr="0049085E">
              <w:t>nauwkeurigheid</w:t>
            </w:r>
          </w:p>
        </w:tc>
        <w:tc>
          <w:tcPr>
            <w:tcW w:w="2500" w:type="pct"/>
          </w:tcPr>
          <w:p w14:paraId="7FF54BE9" w14:textId="47579881" w:rsidR="00DD368B" w:rsidRPr="0049085E" w:rsidRDefault="00DD368B" w:rsidP="008A2AA2"/>
        </w:tc>
      </w:tr>
      <w:tr w:rsidR="00DD368B" w:rsidRPr="0049085E" w14:paraId="76723E54" w14:textId="77777777" w:rsidTr="008A2AA2">
        <w:tc>
          <w:tcPr>
            <w:tcW w:w="2500" w:type="pct"/>
          </w:tcPr>
          <w:p w14:paraId="1E0E9295" w14:textId="77777777" w:rsidR="00DD368B" w:rsidRPr="0049085E" w:rsidRDefault="00DD368B" w:rsidP="008A2AA2">
            <w:r w:rsidRPr="0049085E">
              <w:t>bronNauwkeurigheid</w:t>
            </w:r>
          </w:p>
        </w:tc>
        <w:tc>
          <w:tcPr>
            <w:tcW w:w="2500" w:type="pct"/>
          </w:tcPr>
          <w:p w14:paraId="301A27B6" w14:textId="5D2ACBE8" w:rsidR="00DD368B" w:rsidRPr="0049085E" w:rsidRDefault="004A7EAA" w:rsidP="008A2AA2">
            <w:r>
              <w:t>http://standaarden.omgevingswet.overheid.nl/bronnauwkeurigheid/id/concept/Achtergrond</w:t>
            </w:r>
          </w:p>
        </w:tc>
      </w:tr>
      <w:tr w:rsidR="00DD368B" w:rsidRPr="0049085E" w14:paraId="492DC027" w14:textId="77777777" w:rsidTr="008A2AA2">
        <w:tc>
          <w:tcPr>
            <w:tcW w:w="2500" w:type="pct"/>
          </w:tcPr>
          <w:p w14:paraId="17CE1078" w14:textId="77777777" w:rsidR="00DD368B" w:rsidRPr="0049085E" w:rsidRDefault="00DD368B" w:rsidP="008A2AA2">
            <w:r>
              <w:t>idealisatie</w:t>
            </w:r>
          </w:p>
        </w:tc>
        <w:tc>
          <w:tcPr>
            <w:tcW w:w="2500" w:type="pct"/>
          </w:tcPr>
          <w:p w14:paraId="575A95B2" w14:textId="3FF9C38E" w:rsidR="00DD368B" w:rsidRPr="0049085E" w:rsidRDefault="004A7EAA" w:rsidP="008A2AA2">
            <w:r>
              <w:t>http://standaarden.omgevingswet.overheid.nl/idealisatie/id/concept/Exact</w:t>
            </w:r>
          </w:p>
        </w:tc>
      </w:tr>
      <w:tr w:rsidR="00DD368B" w:rsidRPr="0049085E" w14:paraId="47545BFB" w14:textId="77777777" w:rsidTr="008A2AA2">
        <w:tc>
          <w:tcPr>
            <w:tcW w:w="2500" w:type="pct"/>
          </w:tcPr>
          <w:p w14:paraId="7B3186FC" w14:textId="77777777" w:rsidR="00DD368B" w:rsidRDefault="00DD368B" w:rsidP="008A2AA2">
            <w:r>
              <w:t>regelingsgebied</w:t>
            </w:r>
          </w:p>
        </w:tc>
        <w:tc>
          <w:tcPr>
            <w:tcW w:w="2500" w:type="pct"/>
          </w:tcPr>
          <w:p w14:paraId="36146430" w14:textId="24747F88" w:rsidR="00DD368B" w:rsidRDefault="004A7EAA" w:rsidP="008A2AA2">
            <w:r>
              <w:t>Onwaar</w:t>
            </w:r>
          </w:p>
        </w:tc>
      </w:tr>
    </w:tbl>
    <w:p w14:paraId="4DA4646D" w14:textId="0A597E29" w:rsidR="00DD368B" w:rsidRDefault="00DD368B">
      <w:pPr>
        <w:pStyle w:val="Tekstopmerking"/>
      </w:pPr>
    </w:p>
  </w:comment>
  <w:comment w:id="76" w:author="Martine Rotte" w:date="2023-02-24T14:08:00Z" w:initials="MR">
    <w:tbl>
      <w:tblPr>
        <w:tblStyle w:val="Annotatie"/>
        <w:tblW w:w="5000" w:type="pct"/>
        <w:tblLayout w:type="fixed"/>
        <w:tblLook w:val="0620" w:firstRow="1" w:lastRow="0" w:firstColumn="0" w:lastColumn="0" w:noHBand="1" w:noVBand="1"/>
      </w:tblPr>
      <w:tblGrid>
        <w:gridCol w:w="3963"/>
        <w:gridCol w:w="3964"/>
      </w:tblGrid>
      <w:tr w:rsidR="00131133" w:rsidRPr="00D631F2" w14:paraId="4B9F6DB2"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2BF694" w14:textId="77777777" w:rsidR="00131133" w:rsidRPr="00D631F2" w:rsidRDefault="00131133">
            <w:r>
              <w:rPr>
                <w:rStyle w:val="Verwijzingopmerking"/>
              </w:rPr>
              <w:annotationRef/>
            </w:r>
            <w:r>
              <w:t>Gebiedsaanwijzing</w:t>
            </w:r>
          </w:p>
        </w:tc>
      </w:tr>
      <w:tr w:rsidR="00131133" w:rsidRPr="00D631F2" w14:paraId="3E9E2587" w14:textId="77777777">
        <w:tc>
          <w:tcPr>
            <w:tcW w:w="2500" w:type="pct"/>
          </w:tcPr>
          <w:p w14:paraId="3E402F03" w14:textId="77777777" w:rsidR="00131133" w:rsidRPr="00D631F2" w:rsidRDefault="00131133">
            <w:r>
              <w:t>gebiedsaanwijzing</w:t>
            </w:r>
          </w:p>
        </w:tc>
        <w:tc>
          <w:tcPr>
            <w:tcW w:w="2500" w:type="pct"/>
          </w:tcPr>
          <w:p w14:paraId="3F586EC4" w14:textId="11D10315" w:rsidR="00131133" w:rsidRPr="00D631F2" w:rsidRDefault="00131133">
            <w:r>
              <w:t>Woongebied-Transformatie</w:t>
            </w:r>
          </w:p>
        </w:tc>
      </w:tr>
      <w:tr w:rsidR="00131133" w:rsidRPr="00D631F2" w14:paraId="4B39F510" w14:textId="77777777">
        <w:tc>
          <w:tcPr>
            <w:tcW w:w="2500" w:type="pct"/>
          </w:tcPr>
          <w:p w14:paraId="54127B17" w14:textId="77777777" w:rsidR="00131133" w:rsidRDefault="00131133">
            <w:r>
              <w:t>type</w:t>
            </w:r>
          </w:p>
        </w:tc>
        <w:tc>
          <w:tcPr>
            <w:tcW w:w="2500" w:type="pct"/>
          </w:tcPr>
          <w:p w14:paraId="64091365" w14:textId="56E1A4DF" w:rsidR="00131133" w:rsidRDefault="00131133">
            <w:r>
              <w:t>http://standaarden.omgevingswet.overheid.nl/typegebiedsaanwijzing/id/concept/Functie</w:t>
            </w:r>
          </w:p>
        </w:tc>
      </w:tr>
      <w:tr w:rsidR="00131133" w:rsidRPr="00D631F2" w14:paraId="74EA3CB3" w14:textId="77777777">
        <w:tc>
          <w:tcPr>
            <w:tcW w:w="2500" w:type="pct"/>
          </w:tcPr>
          <w:p w14:paraId="097B4BD2" w14:textId="77777777" w:rsidR="00131133" w:rsidRPr="00D631F2" w:rsidRDefault="00131133">
            <w:r w:rsidRPr="00D631F2">
              <w:t>groep</w:t>
            </w:r>
          </w:p>
        </w:tc>
        <w:tc>
          <w:tcPr>
            <w:tcW w:w="2500" w:type="pct"/>
          </w:tcPr>
          <w:p w14:paraId="5A186512" w14:textId="03CD63CD" w:rsidR="00131133" w:rsidRPr="00D631F2" w:rsidRDefault="00131133">
            <w:r>
              <w:t>http://standaarden.omgevingswet.overheid.nl/functie/id/concept/Transformatiegebied</w:t>
            </w:r>
          </w:p>
        </w:tc>
      </w:tr>
      <w:tr w:rsidR="00131133" w:rsidRPr="00D631F2" w14:paraId="2535C5BD"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31133" w:rsidRPr="0049085E" w14:paraId="60F4A217"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7A513" w14:textId="77777777" w:rsidR="00131133" w:rsidRPr="0049085E" w:rsidRDefault="00131133">
                  <w:r>
                    <w:t>Geometrie</w:t>
                  </w:r>
                </w:p>
              </w:tc>
            </w:tr>
            <w:tr w:rsidR="00131133" w:rsidRPr="0049085E" w14:paraId="6FEBF9D9" w14:textId="77777777">
              <w:tc>
                <w:tcPr>
                  <w:tcW w:w="2500" w:type="pct"/>
                </w:tcPr>
                <w:p w14:paraId="23FB448B" w14:textId="77777777" w:rsidR="00131133" w:rsidRPr="0049085E" w:rsidRDefault="00131133">
                  <w:r>
                    <w:t>bestandsnaam</w:t>
                  </w:r>
                </w:p>
              </w:tc>
              <w:tc>
                <w:tcPr>
                  <w:tcW w:w="2500" w:type="pct"/>
                </w:tcPr>
                <w:p w14:paraId="79814975" w14:textId="6619229F" w:rsidR="00131133" w:rsidRPr="0049085E" w:rsidRDefault="00131133">
                  <w:r>
                    <w:t>gml_Woongebied-Transformatie.gml</w:t>
                  </w:r>
                </w:p>
              </w:tc>
            </w:tr>
            <w:tr w:rsidR="00131133" w:rsidRPr="0049085E" w14:paraId="2B3E960E" w14:textId="77777777">
              <w:tc>
                <w:tcPr>
                  <w:tcW w:w="2500" w:type="pct"/>
                </w:tcPr>
                <w:p w14:paraId="4ADCECD9" w14:textId="77777777" w:rsidR="00131133" w:rsidRPr="0049085E" w:rsidRDefault="00131133">
                  <w:r w:rsidRPr="0049085E">
                    <w:t>noemer</w:t>
                  </w:r>
                </w:p>
              </w:tc>
              <w:tc>
                <w:tcPr>
                  <w:tcW w:w="2500" w:type="pct"/>
                </w:tcPr>
                <w:p w14:paraId="187713C8" w14:textId="01F14E7B" w:rsidR="00131133" w:rsidRPr="0049085E" w:rsidRDefault="00131133">
                  <w:r>
                    <w:t>Woongebied-Transformatie</w:t>
                  </w:r>
                </w:p>
              </w:tc>
            </w:tr>
            <w:tr w:rsidR="00131133" w:rsidRPr="0049085E" w14:paraId="6EFEE32B" w14:textId="77777777">
              <w:tc>
                <w:tcPr>
                  <w:tcW w:w="2500" w:type="pct"/>
                </w:tcPr>
                <w:p w14:paraId="1B0F6BFB" w14:textId="77777777" w:rsidR="00131133" w:rsidRPr="0049085E" w:rsidRDefault="00131133">
                  <w:r>
                    <w:t>symboolcode</w:t>
                  </w:r>
                </w:p>
              </w:tc>
              <w:tc>
                <w:tcPr>
                  <w:tcW w:w="2500" w:type="pct"/>
                </w:tcPr>
                <w:p w14:paraId="39AE4E4E" w14:textId="215C6A13" w:rsidR="00131133" w:rsidRDefault="00131133"/>
              </w:tc>
            </w:tr>
            <w:tr w:rsidR="00131133" w:rsidRPr="0049085E" w14:paraId="05540C56" w14:textId="77777777">
              <w:tc>
                <w:tcPr>
                  <w:tcW w:w="2500" w:type="pct"/>
                </w:tcPr>
                <w:p w14:paraId="435DEAD9" w14:textId="77777777" w:rsidR="00131133" w:rsidRPr="0049085E" w:rsidRDefault="00131133">
                  <w:r w:rsidRPr="0049085E">
                    <w:t>nauwkeurigheid</w:t>
                  </w:r>
                </w:p>
              </w:tc>
              <w:tc>
                <w:tcPr>
                  <w:tcW w:w="2500" w:type="pct"/>
                </w:tcPr>
                <w:p w14:paraId="050754FC" w14:textId="715E26E1" w:rsidR="00131133" w:rsidRPr="0049085E" w:rsidRDefault="00131133"/>
              </w:tc>
            </w:tr>
            <w:tr w:rsidR="00131133" w:rsidRPr="0049085E" w14:paraId="34BC318F" w14:textId="77777777">
              <w:tc>
                <w:tcPr>
                  <w:tcW w:w="2500" w:type="pct"/>
                </w:tcPr>
                <w:p w14:paraId="0469E8FB" w14:textId="77777777" w:rsidR="00131133" w:rsidRPr="0049085E" w:rsidRDefault="00131133">
                  <w:r w:rsidRPr="0049085E">
                    <w:t>bronNauwkeurigheid</w:t>
                  </w:r>
                </w:p>
              </w:tc>
              <w:tc>
                <w:tcPr>
                  <w:tcW w:w="2500" w:type="pct"/>
                </w:tcPr>
                <w:p w14:paraId="6E1B9F53" w14:textId="480E2E94" w:rsidR="00131133" w:rsidRPr="0049085E" w:rsidRDefault="00131133">
                  <w:r>
                    <w:t>http://standaarden.omgevingswet.overheid.nl/bronnauwkeurigheid/id/concept/Achtergrond</w:t>
                  </w:r>
                </w:p>
              </w:tc>
            </w:tr>
            <w:tr w:rsidR="00131133" w:rsidRPr="0049085E" w14:paraId="1D193967" w14:textId="77777777">
              <w:tc>
                <w:tcPr>
                  <w:tcW w:w="2500" w:type="pct"/>
                </w:tcPr>
                <w:p w14:paraId="32C5FEE9" w14:textId="77777777" w:rsidR="00131133" w:rsidRPr="0049085E" w:rsidRDefault="00131133">
                  <w:r>
                    <w:t>idealisatie</w:t>
                  </w:r>
                </w:p>
              </w:tc>
              <w:tc>
                <w:tcPr>
                  <w:tcW w:w="2500" w:type="pct"/>
                </w:tcPr>
                <w:p w14:paraId="70D100D1" w14:textId="067E5ACE" w:rsidR="00131133" w:rsidRPr="0049085E" w:rsidRDefault="00131133">
                  <w:r>
                    <w:t>http://standaarden.omgevingswet.overheid.nl/idealisatie/id/concept/Exact</w:t>
                  </w:r>
                </w:p>
              </w:tc>
            </w:tr>
          </w:tbl>
          <w:p w14:paraId="6BBBF869" w14:textId="77777777" w:rsidR="00131133" w:rsidRPr="00D631F2" w:rsidRDefault="00131133"/>
        </w:tc>
      </w:tr>
    </w:tbl>
    <w:p w14:paraId="21513A8D" w14:textId="1AEFA53A" w:rsidR="00131133" w:rsidRDefault="00131133">
      <w:pPr>
        <w:pStyle w:val="Tekstopmerking"/>
      </w:pPr>
    </w:p>
  </w:comment>
  <w:comment w:id="77" w:author="Gerard Wolbers" w:date="2023-04-19T08:16:00Z" w:initials="GW">
    <w:tbl>
      <w:tblPr>
        <w:tblStyle w:val="Annotatie"/>
        <w:tblW w:w="5716" w:type="pct"/>
        <w:tblLayout w:type="fixed"/>
        <w:tblLook w:val="0620" w:firstRow="1" w:lastRow="0" w:firstColumn="0" w:lastColumn="0" w:noHBand="1" w:noVBand="1"/>
      </w:tblPr>
      <w:tblGrid>
        <w:gridCol w:w="4531"/>
        <w:gridCol w:w="4531"/>
      </w:tblGrid>
      <w:tr w:rsidR="005005FB" w:rsidRPr="0049085E" w14:paraId="7D1B5636" w14:textId="77777777" w:rsidTr="005005FB">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5DCA00" w14:textId="77777777" w:rsidR="005005FB" w:rsidRPr="0049085E" w:rsidRDefault="005005FB" w:rsidP="00ED1428">
            <w:r>
              <w:rPr>
                <w:rStyle w:val="Verwijzingopmerking"/>
              </w:rPr>
              <w:annotationRef/>
            </w:r>
            <w:r>
              <w:t>Geometrie</w:t>
            </w:r>
          </w:p>
        </w:tc>
      </w:tr>
      <w:tr w:rsidR="005005FB" w:rsidRPr="0049085E" w14:paraId="7D9E65E9" w14:textId="77777777" w:rsidTr="005005FB">
        <w:tc>
          <w:tcPr>
            <w:tcW w:w="2500" w:type="pct"/>
          </w:tcPr>
          <w:p w14:paraId="1CC74B42" w14:textId="77777777" w:rsidR="005005FB" w:rsidRPr="0049085E" w:rsidRDefault="005005FB" w:rsidP="005005FB">
            <w:r>
              <w:t>bestandsnaam</w:t>
            </w:r>
          </w:p>
        </w:tc>
        <w:tc>
          <w:tcPr>
            <w:tcW w:w="2500" w:type="pct"/>
          </w:tcPr>
          <w:p w14:paraId="249EDD59" w14:textId="6057F7EE" w:rsidR="005005FB" w:rsidRPr="0049085E" w:rsidRDefault="005005FB" w:rsidP="005005FB">
            <w:r w:rsidRPr="00DE5A58">
              <w:t>gml_Woongebied-Transformatie.gml</w:t>
            </w:r>
          </w:p>
        </w:tc>
      </w:tr>
      <w:tr w:rsidR="005005FB" w:rsidRPr="0049085E" w14:paraId="389A5538" w14:textId="77777777" w:rsidTr="005005FB">
        <w:tc>
          <w:tcPr>
            <w:tcW w:w="2500" w:type="pct"/>
          </w:tcPr>
          <w:p w14:paraId="40B89FE5" w14:textId="77777777" w:rsidR="005005FB" w:rsidRPr="0049085E" w:rsidRDefault="005005FB" w:rsidP="005005FB">
            <w:r w:rsidRPr="0049085E">
              <w:t>noemer</w:t>
            </w:r>
          </w:p>
        </w:tc>
        <w:tc>
          <w:tcPr>
            <w:tcW w:w="2500" w:type="pct"/>
          </w:tcPr>
          <w:p w14:paraId="05DADE99" w14:textId="29CF467F" w:rsidR="005005FB" w:rsidRPr="0049085E" w:rsidRDefault="005005FB" w:rsidP="005005FB">
            <w:r w:rsidRPr="00DE5A58">
              <w:t>Woongebied-Transformatie</w:t>
            </w:r>
          </w:p>
        </w:tc>
      </w:tr>
      <w:tr w:rsidR="005005FB" w:rsidRPr="0049085E" w14:paraId="2D688D38" w14:textId="77777777" w:rsidTr="005005FB">
        <w:tc>
          <w:tcPr>
            <w:tcW w:w="2500" w:type="pct"/>
          </w:tcPr>
          <w:p w14:paraId="13C423AE" w14:textId="77777777" w:rsidR="005005FB" w:rsidRPr="0049085E" w:rsidRDefault="005005FB" w:rsidP="005005FB">
            <w:r>
              <w:t>symboolcode</w:t>
            </w:r>
          </w:p>
        </w:tc>
        <w:tc>
          <w:tcPr>
            <w:tcW w:w="2500" w:type="pct"/>
          </w:tcPr>
          <w:p w14:paraId="669997FC" w14:textId="51D9A4E6" w:rsidR="005005FB" w:rsidRDefault="005005FB" w:rsidP="005005FB"/>
        </w:tc>
      </w:tr>
      <w:tr w:rsidR="005005FB" w:rsidRPr="0049085E" w14:paraId="49BD05E7" w14:textId="77777777" w:rsidTr="005005FB">
        <w:tc>
          <w:tcPr>
            <w:tcW w:w="2500" w:type="pct"/>
          </w:tcPr>
          <w:p w14:paraId="1EFE5BB0" w14:textId="77777777" w:rsidR="005005FB" w:rsidRPr="0049085E" w:rsidRDefault="005005FB" w:rsidP="005005FB">
            <w:r w:rsidRPr="0049085E">
              <w:t>nauwkeurigheid</w:t>
            </w:r>
          </w:p>
        </w:tc>
        <w:tc>
          <w:tcPr>
            <w:tcW w:w="2500" w:type="pct"/>
          </w:tcPr>
          <w:p w14:paraId="1F102736" w14:textId="2597E22C" w:rsidR="005005FB" w:rsidRPr="0049085E" w:rsidRDefault="005005FB" w:rsidP="005005FB"/>
        </w:tc>
      </w:tr>
      <w:tr w:rsidR="005005FB" w:rsidRPr="0049085E" w14:paraId="14CEE4DB" w14:textId="77777777" w:rsidTr="005005FB">
        <w:tc>
          <w:tcPr>
            <w:tcW w:w="2500" w:type="pct"/>
          </w:tcPr>
          <w:p w14:paraId="73984D1A" w14:textId="77777777" w:rsidR="005005FB" w:rsidRPr="0049085E" w:rsidRDefault="005005FB" w:rsidP="005005FB">
            <w:r w:rsidRPr="0049085E">
              <w:t>bronNauwkeurigheid</w:t>
            </w:r>
          </w:p>
        </w:tc>
        <w:tc>
          <w:tcPr>
            <w:tcW w:w="2500" w:type="pct"/>
          </w:tcPr>
          <w:p w14:paraId="34D2C4A6" w14:textId="4123CED6" w:rsidR="005005FB" w:rsidRPr="0049085E" w:rsidRDefault="005005FB" w:rsidP="005005FB">
            <w:r w:rsidRPr="00DE5A58">
              <w:t>http://standaarden.omgevingswet.overheid.nl/bronnauwkeurigheid/id/concept/Achtergrond</w:t>
            </w:r>
          </w:p>
        </w:tc>
      </w:tr>
      <w:tr w:rsidR="005005FB" w:rsidRPr="0049085E" w14:paraId="53CCF12E" w14:textId="77777777" w:rsidTr="005005FB">
        <w:tc>
          <w:tcPr>
            <w:tcW w:w="2500" w:type="pct"/>
          </w:tcPr>
          <w:p w14:paraId="602E6326" w14:textId="77777777" w:rsidR="005005FB" w:rsidRPr="0049085E" w:rsidRDefault="005005FB" w:rsidP="005005FB">
            <w:r>
              <w:t>idealisatie</w:t>
            </w:r>
          </w:p>
        </w:tc>
        <w:tc>
          <w:tcPr>
            <w:tcW w:w="2500" w:type="pct"/>
          </w:tcPr>
          <w:p w14:paraId="6E9E8E7B" w14:textId="696FBAFC" w:rsidR="005005FB" w:rsidRPr="0049085E" w:rsidRDefault="005005FB" w:rsidP="005005FB">
            <w:r w:rsidRPr="00DE5A58">
              <w:t>http://standaarden.omgevingswet.overheid.nl/idealisatie/id/concept/Exact</w:t>
            </w:r>
          </w:p>
        </w:tc>
      </w:tr>
      <w:tr w:rsidR="005005FB" w:rsidRPr="0049085E" w14:paraId="6CB246DB" w14:textId="77777777" w:rsidTr="005005FB">
        <w:tc>
          <w:tcPr>
            <w:tcW w:w="2500" w:type="pct"/>
          </w:tcPr>
          <w:p w14:paraId="784D4C25" w14:textId="77777777" w:rsidR="005005FB" w:rsidRDefault="005005FB" w:rsidP="005005FB">
            <w:r>
              <w:t>regelingsgebied</w:t>
            </w:r>
          </w:p>
        </w:tc>
        <w:tc>
          <w:tcPr>
            <w:tcW w:w="2500" w:type="pct"/>
          </w:tcPr>
          <w:p w14:paraId="486F30DC" w14:textId="0B47D599" w:rsidR="005005FB" w:rsidRDefault="005005FB" w:rsidP="005005FB">
            <w:r w:rsidRPr="00DE5A58">
              <w:t>Onwaar</w:t>
            </w:r>
          </w:p>
        </w:tc>
      </w:tr>
    </w:tbl>
    <w:p w14:paraId="0159E6B4" w14:textId="0E551EB9" w:rsidR="005005FB" w:rsidRDefault="005005FB">
      <w:pPr>
        <w:pStyle w:val="Tekstopmerking"/>
      </w:pPr>
    </w:p>
  </w:comment>
  <w:comment w:id="78" w:author="Martine Rotte" w:date="2022-09-21T07:53:00Z" w:initials="MR">
    <w:tbl>
      <w:tblPr>
        <w:tblStyle w:val="Annotatie"/>
        <w:tblW w:w="5000" w:type="pct"/>
        <w:tblLayout w:type="fixed"/>
        <w:tblLook w:val="0620" w:firstRow="1" w:lastRow="0" w:firstColumn="0" w:lastColumn="0" w:noHBand="1" w:noVBand="1"/>
      </w:tblPr>
      <w:tblGrid>
        <w:gridCol w:w="3963"/>
        <w:gridCol w:w="3964"/>
      </w:tblGrid>
      <w:tr w:rsidR="003B0C6E" w:rsidRPr="00D631F2" w14:paraId="26AE0217"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E54C53" w14:textId="25A8A4FA" w:rsidR="003B0C6E" w:rsidRPr="00D631F2" w:rsidRDefault="003B0C6E">
            <w:r>
              <w:rPr>
                <w:rStyle w:val="Verwijzingopmerking"/>
              </w:rPr>
              <w:annotationRef/>
            </w:r>
            <w:r w:rsidRPr="00D631F2">
              <w:t>Activiteit</w:t>
            </w:r>
          </w:p>
        </w:tc>
      </w:tr>
      <w:tr w:rsidR="003B0C6E" w:rsidRPr="00D631F2" w14:paraId="1CF17988" w14:textId="77777777">
        <w:tc>
          <w:tcPr>
            <w:tcW w:w="2500" w:type="pct"/>
          </w:tcPr>
          <w:p w14:paraId="7C930298" w14:textId="77777777" w:rsidR="003B0C6E" w:rsidRPr="00D631F2" w:rsidRDefault="003B0C6E">
            <w:r w:rsidRPr="00D631F2">
              <w:t>activiteit</w:t>
            </w:r>
            <w:r>
              <w:t>en</w:t>
            </w:r>
          </w:p>
        </w:tc>
        <w:tc>
          <w:tcPr>
            <w:tcW w:w="2500" w:type="pct"/>
          </w:tcPr>
          <w:p w14:paraId="2ED7840C" w14:textId="7D63625A" w:rsidR="003B0C6E" w:rsidRPr="00D631F2" w:rsidRDefault="005005FB">
            <w:r>
              <w:t>Bouwen van een bijbehorend bouwwerk</w:t>
            </w:r>
          </w:p>
        </w:tc>
      </w:tr>
      <w:tr w:rsidR="003B0C6E" w:rsidRPr="00D631F2" w14:paraId="056D7E45" w14:textId="77777777">
        <w:tc>
          <w:tcPr>
            <w:tcW w:w="2500" w:type="pct"/>
          </w:tcPr>
          <w:p w14:paraId="76D02095" w14:textId="77777777" w:rsidR="003B0C6E" w:rsidRPr="00D631F2" w:rsidRDefault="003B0C6E">
            <w:r>
              <w:t>bovenliggendeActiviteit</w:t>
            </w:r>
          </w:p>
        </w:tc>
        <w:tc>
          <w:tcPr>
            <w:tcW w:w="2500" w:type="pct"/>
          </w:tcPr>
          <w:p w14:paraId="297EED97" w14:textId="4FD2472B" w:rsidR="003B0C6E" w:rsidRDefault="005005FB">
            <w:r>
              <w:t>Bouwen van een bouwwerk</w:t>
            </w:r>
          </w:p>
        </w:tc>
      </w:tr>
      <w:tr w:rsidR="003B0C6E" w:rsidRPr="00D631F2" w14:paraId="71289415" w14:textId="77777777">
        <w:tc>
          <w:tcPr>
            <w:tcW w:w="2500" w:type="pct"/>
          </w:tcPr>
          <w:p w14:paraId="5491CA52" w14:textId="77777777" w:rsidR="003B0C6E" w:rsidRPr="00D631F2" w:rsidRDefault="003B0C6E">
            <w:r w:rsidRPr="00D631F2">
              <w:t>activiteitengroep</w:t>
            </w:r>
          </w:p>
        </w:tc>
        <w:tc>
          <w:tcPr>
            <w:tcW w:w="2500" w:type="pct"/>
          </w:tcPr>
          <w:p w14:paraId="780BA0E6" w14:textId="34C6FC03" w:rsidR="003B0C6E" w:rsidRPr="00D631F2" w:rsidRDefault="005005FB">
            <w:r>
              <w:t>http://standaarden.omgevingswet.overheid.nl/activiteit/id/concept/BouwactiviteitRuimtelijk</w:t>
            </w:r>
          </w:p>
        </w:tc>
      </w:tr>
      <w:tr w:rsidR="003B0C6E" w:rsidRPr="00D631F2" w14:paraId="2A621C1B" w14:textId="77777777">
        <w:tc>
          <w:tcPr>
            <w:tcW w:w="2500" w:type="pct"/>
          </w:tcPr>
          <w:p w14:paraId="3CC5E5A3" w14:textId="77777777" w:rsidR="003B0C6E" w:rsidRPr="00D631F2" w:rsidRDefault="003B0C6E">
            <w:r>
              <w:t>activiteitregelkwalificatie</w:t>
            </w:r>
          </w:p>
        </w:tc>
        <w:tc>
          <w:tcPr>
            <w:tcW w:w="2500" w:type="pct"/>
          </w:tcPr>
          <w:p w14:paraId="0F07695F" w14:textId="4098820B" w:rsidR="003B0C6E" w:rsidRPr="00D631F2" w:rsidRDefault="005005FB">
            <w:r>
              <w:t>http://standaarden.omgevingswet.overheid.nl/activiteitregelkwalificatie/id/concept/Vergunningplicht</w:t>
            </w:r>
          </w:p>
        </w:tc>
      </w:tr>
      <w:tr w:rsidR="003B0C6E" w:rsidRPr="00D631F2" w14:paraId="39D21E5F"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B0C6E" w:rsidRPr="0049085E" w14:paraId="0C3A1C23"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DD134D" w14:textId="77777777" w:rsidR="003B0C6E" w:rsidRPr="0049085E" w:rsidRDefault="003B0C6E">
                  <w:r>
                    <w:t>Geometrie</w:t>
                  </w:r>
                </w:p>
              </w:tc>
            </w:tr>
            <w:tr w:rsidR="003B0C6E" w:rsidRPr="0049085E" w14:paraId="007C0358" w14:textId="77777777">
              <w:tc>
                <w:tcPr>
                  <w:tcW w:w="2500" w:type="pct"/>
                </w:tcPr>
                <w:p w14:paraId="2C560FCE" w14:textId="77777777" w:rsidR="003B0C6E" w:rsidRPr="0049085E" w:rsidRDefault="003B0C6E">
                  <w:r>
                    <w:t>bestandsnaam</w:t>
                  </w:r>
                </w:p>
              </w:tc>
              <w:tc>
                <w:tcPr>
                  <w:tcW w:w="2500" w:type="pct"/>
                </w:tcPr>
                <w:p w14:paraId="7CA9284D" w14:textId="64B83044" w:rsidR="003B0C6E" w:rsidRPr="0049085E" w:rsidRDefault="005005FB">
                  <w:r>
                    <w:t>gml_Woongebied-Transformatie.gml</w:t>
                  </w:r>
                </w:p>
              </w:tc>
            </w:tr>
            <w:tr w:rsidR="003B0C6E" w:rsidRPr="0049085E" w14:paraId="3F242BB9" w14:textId="77777777">
              <w:tc>
                <w:tcPr>
                  <w:tcW w:w="2500" w:type="pct"/>
                </w:tcPr>
                <w:p w14:paraId="3098F3B4" w14:textId="77777777" w:rsidR="003B0C6E" w:rsidRPr="0049085E" w:rsidRDefault="003B0C6E">
                  <w:r w:rsidRPr="0049085E">
                    <w:t>noemer</w:t>
                  </w:r>
                </w:p>
              </w:tc>
              <w:tc>
                <w:tcPr>
                  <w:tcW w:w="2500" w:type="pct"/>
                </w:tcPr>
                <w:p w14:paraId="76CA04B9" w14:textId="3F4EC98E" w:rsidR="003B0C6E" w:rsidRPr="0049085E" w:rsidRDefault="005005FB">
                  <w:r>
                    <w:t>Woongebied-Transformatie</w:t>
                  </w:r>
                </w:p>
              </w:tc>
            </w:tr>
            <w:tr w:rsidR="003B0C6E" w:rsidRPr="0049085E" w14:paraId="4A1BB8ED" w14:textId="77777777">
              <w:tc>
                <w:tcPr>
                  <w:tcW w:w="2500" w:type="pct"/>
                </w:tcPr>
                <w:p w14:paraId="69AE39D6" w14:textId="77777777" w:rsidR="003B0C6E" w:rsidRPr="0049085E" w:rsidRDefault="003B0C6E">
                  <w:r>
                    <w:t>symboolcode</w:t>
                  </w:r>
                </w:p>
              </w:tc>
              <w:tc>
                <w:tcPr>
                  <w:tcW w:w="2500" w:type="pct"/>
                </w:tcPr>
                <w:p w14:paraId="5BEDBA94" w14:textId="1F52BACD" w:rsidR="003B0C6E" w:rsidRDefault="003B0C6E"/>
              </w:tc>
            </w:tr>
            <w:tr w:rsidR="003B0C6E" w:rsidRPr="0049085E" w14:paraId="1A144863" w14:textId="77777777">
              <w:tc>
                <w:tcPr>
                  <w:tcW w:w="2500" w:type="pct"/>
                </w:tcPr>
                <w:p w14:paraId="24922AED" w14:textId="77777777" w:rsidR="003B0C6E" w:rsidRPr="0049085E" w:rsidRDefault="003B0C6E">
                  <w:r w:rsidRPr="0049085E">
                    <w:t>nauwkeurigheid</w:t>
                  </w:r>
                </w:p>
              </w:tc>
              <w:tc>
                <w:tcPr>
                  <w:tcW w:w="2500" w:type="pct"/>
                </w:tcPr>
                <w:p w14:paraId="16857CE0" w14:textId="43D50584" w:rsidR="003B0C6E" w:rsidRPr="0049085E" w:rsidRDefault="003B0C6E"/>
              </w:tc>
            </w:tr>
            <w:tr w:rsidR="003B0C6E" w:rsidRPr="0049085E" w14:paraId="1EBBB8F3" w14:textId="77777777">
              <w:tc>
                <w:tcPr>
                  <w:tcW w:w="2500" w:type="pct"/>
                </w:tcPr>
                <w:p w14:paraId="1729BB7C" w14:textId="77777777" w:rsidR="003B0C6E" w:rsidRPr="0049085E" w:rsidRDefault="003B0C6E">
                  <w:r w:rsidRPr="0049085E">
                    <w:t>bron</w:t>
                  </w:r>
                  <w:r>
                    <w:t>N</w:t>
                  </w:r>
                  <w:r w:rsidRPr="0049085E">
                    <w:t>auwkeurigheid</w:t>
                  </w:r>
                </w:p>
              </w:tc>
              <w:tc>
                <w:tcPr>
                  <w:tcW w:w="2500" w:type="pct"/>
                </w:tcPr>
                <w:p w14:paraId="370A3C65" w14:textId="5CCC9F3A" w:rsidR="003B0C6E" w:rsidRPr="0049085E" w:rsidRDefault="005005FB">
                  <w:r>
                    <w:t>http://standaarden.omgevingswet.overheid.nl/bronnauwkeurigheid/id/concept/Achtergrond</w:t>
                  </w:r>
                </w:p>
              </w:tc>
            </w:tr>
            <w:tr w:rsidR="003B0C6E" w:rsidRPr="0049085E" w14:paraId="1E993C15" w14:textId="77777777">
              <w:tc>
                <w:tcPr>
                  <w:tcW w:w="2500" w:type="pct"/>
                </w:tcPr>
                <w:p w14:paraId="22B2F5FB" w14:textId="77777777" w:rsidR="003B0C6E" w:rsidRPr="0049085E" w:rsidRDefault="003B0C6E">
                  <w:r>
                    <w:t>idealisatie</w:t>
                  </w:r>
                </w:p>
              </w:tc>
              <w:tc>
                <w:tcPr>
                  <w:tcW w:w="2500" w:type="pct"/>
                </w:tcPr>
                <w:p w14:paraId="46935E66" w14:textId="3509041E" w:rsidR="003B0C6E" w:rsidRPr="0049085E" w:rsidRDefault="005005FB">
                  <w:r>
                    <w:t>http://standaarden.omgevingswet.overheid.nl/idealisatie/id/concept/Exact</w:t>
                  </w:r>
                </w:p>
              </w:tc>
            </w:tr>
          </w:tbl>
          <w:p w14:paraId="77A2C0FA" w14:textId="77777777" w:rsidR="003B0C6E" w:rsidRPr="00D631F2" w:rsidRDefault="003B0C6E"/>
        </w:tc>
      </w:tr>
    </w:tbl>
    <w:p w14:paraId="43316024" w14:textId="4CE3FD8D" w:rsidR="003B0C6E" w:rsidRDefault="003B0C6E">
      <w:pPr>
        <w:pStyle w:val="Tekstopmerking"/>
      </w:pPr>
    </w:p>
  </w:comment>
  <w:comment w:id="79" w:author="Eveline Braat" w:date="2023-03-08T14:46:00Z" w:initials="EB">
    <w:tbl>
      <w:tblPr>
        <w:tblStyle w:val="Annotatie"/>
        <w:tblW w:w="5000" w:type="pct"/>
        <w:tblLayout w:type="fixed"/>
        <w:tblLook w:val="0620" w:firstRow="1" w:lastRow="0" w:firstColumn="0" w:lastColumn="0" w:noHBand="1" w:noVBand="1"/>
      </w:tblPr>
      <w:tblGrid>
        <w:gridCol w:w="3963"/>
        <w:gridCol w:w="3964"/>
      </w:tblGrid>
      <w:tr w:rsidR="00891E96" w:rsidRPr="0049085E" w14:paraId="10904A8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B4A7A5" w14:textId="77777777" w:rsidR="00891E96" w:rsidRPr="0049085E" w:rsidRDefault="00891E96">
            <w:r>
              <w:rPr>
                <w:rStyle w:val="Verwijzingopmerking"/>
              </w:rPr>
              <w:annotationRef/>
            </w:r>
            <w:r>
              <w:t>Geometrie</w:t>
            </w:r>
          </w:p>
        </w:tc>
      </w:tr>
      <w:tr w:rsidR="00891E96" w:rsidRPr="0049085E" w14:paraId="7EAFE556" w14:textId="77777777">
        <w:tc>
          <w:tcPr>
            <w:tcW w:w="2500" w:type="pct"/>
          </w:tcPr>
          <w:p w14:paraId="0A889C07" w14:textId="77777777" w:rsidR="00891E96" w:rsidRPr="0049085E" w:rsidRDefault="00891E96">
            <w:r>
              <w:t>bestandsnaam</w:t>
            </w:r>
          </w:p>
        </w:tc>
        <w:tc>
          <w:tcPr>
            <w:tcW w:w="2500" w:type="pct"/>
          </w:tcPr>
          <w:p w14:paraId="35D670BD" w14:textId="1501A514" w:rsidR="00891E96" w:rsidRPr="0049085E" w:rsidRDefault="00891E96">
            <w:r>
              <w:t>gml_Woongebied-Transformatie.gml</w:t>
            </w:r>
          </w:p>
        </w:tc>
      </w:tr>
      <w:tr w:rsidR="00891E96" w:rsidRPr="0049085E" w14:paraId="768D8206" w14:textId="77777777">
        <w:tc>
          <w:tcPr>
            <w:tcW w:w="2500" w:type="pct"/>
          </w:tcPr>
          <w:p w14:paraId="3CFE1CE9" w14:textId="77777777" w:rsidR="00891E96" w:rsidRPr="0049085E" w:rsidRDefault="00891E96">
            <w:r w:rsidRPr="0049085E">
              <w:t>noemer</w:t>
            </w:r>
          </w:p>
        </w:tc>
        <w:tc>
          <w:tcPr>
            <w:tcW w:w="2500" w:type="pct"/>
          </w:tcPr>
          <w:p w14:paraId="7BA7FC78" w14:textId="183E7557" w:rsidR="00891E96" w:rsidRPr="0049085E" w:rsidRDefault="00891E96">
            <w:r>
              <w:t>Woongebied-Transformatie</w:t>
            </w:r>
          </w:p>
        </w:tc>
      </w:tr>
      <w:tr w:rsidR="00891E96" w:rsidRPr="0049085E" w14:paraId="14C7D6A0" w14:textId="77777777">
        <w:tc>
          <w:tcPr>
            <w:tcW w:w="2500" w:type="pct"/>
          </w:tcPr>
          <w:p w14:paraId="2DC218E4" w14:textId="77777777" w:rsidR="00891E96" w:rsidRPr="0049085E" w:rsidRDefault="00891E96">
            <w:r>
              <w:t>symboolcode</w:t>
            </w:r>
          </w:p>
        </w:tc>
        <w:tc>
          <w:tcPr>
            <w:tcW w:w="2500" w:type="pct"/>
          </w:tcPr>
          <w:p w14:paraId="0A41AE49" w14:textId="2FAA6303" w:rsidR="00891E96" w:rsidRDefault="00891E96"/>
        </w:tc>
      </w:tr>
      <w:tr w:rsidR="00891E96" w:rsidRPr="0049085E" w14:paraId="6D269C74" w14:textId="77777777">
        <w:tc>
          <w:tcPr>
            <w:tcW w:w="2500" w:type="pct"/>
          </w:tcPr>
          <w:p w14:paraId="51818321" w14:textId="77777777" w:rsidR="00891E96" w:rsidRPr="0049085E" w:rsidRDefault="00891E96">
            <w:r w:rsidRPr="0049085E">
              <w:t>nauwkeurigheid</w:t>
            </w:r>
          </w:p>
        </w:tc>
        <w:tc>
          <w:tcPr>
            <w:tcW w:w="2500" w:type="pct"/>
          </w:tcPr>
          <w:p w14:paraId="70905C02" w14:textId="36A53159" w:rsidR="00891E96" w:rsidRPr="0049085E" w:rsidRDefault="00891E96"/>
        </w:tc>
      </w:tr>
      <w:tr w:rsidR="00891E96" w:rsidRPr="0049085E" w14:paraId="55950508" w14:textId="77777777">
        <w:tc>
          <w:tcPr>
            <w:tcW w:w="2500" w:type="pct"/>
          </w:tcPr>
          <w:p w14:paraId="7D4D0559" w14:textId="77777777" w:rsidR="00891E96" w:rsidRPr="0049085E" w:rsidRDefault="00891E96">
            <w:r w:rsidRPr="0049085E">
              <w:t>bronNauwkeurigheid</w:t>
            </w:r>
          </w:p>
        </w:tc>
        <w:tc>
          <w:tcPr>
            <w:tcW w:w="2500" w:type="pct"/>
          </w:tcPr>
          <w:p w14:paraId="0ED3273D" w14:textId="36B733BB" w:rsidR="00891E96" w:rsidRPr="0049085E" w:rsidRDefault="00891E96">
            <w:r>
              <w:t>http://standaarden.omgevingswet.overheid.nl/bronnauwkeurigheid/id/concept/Achtergrond</w:t>
            </w:r>
          </w:p>
        </w:tc>
      </w:tr>
      <w:tr w:rsidR="00891E96" w:rsidRPr="0049085E" w14:paraId="2608A746" w14:textId="77777777">
        <w:tc>
          <w:tcPr>
            <w:tcW w:w="2500" w:type="pct"/>
          </w:tcPr>
          <w:p w14:paraId="50EEF4BF" w14:textId="77777777" w:rsidR="00891E96" w:rsidRPr="0049085E" w:rsidRDefault="00891E96">
            <w:r>
              <w:t>idealisatie</w:t>
            </w:r>
          </w:p>
        </w:tc>
        <w:tc>
          <w:tcPr>
            <w:tcW w:w="2500" w:type="pct"/>
          </w:tcPr>
          <w:p w14:paraId="7A30325A" w14:textId="4DD50904" w:rsidR="00891E96" w:rsidRPr="0049085E" w:rsidRDefault="00891E96">
            <w:r>
              <w:t>http://standaarden.omgevingswet.overheid.nl/idealisatie/id/concept/Exact</w:t>
            </w:r>
          </w:p>
        </w:tc>
      </w:tr>
      <w:tr w:rsidR="00891E96" w:rsidRPr="0049085E" w14:paraId="3ECBBF1B" w14:textId="77777777">
        <w:tc>
          <w:tcPr>
            <w:tcW w:w="2500" w:type="pct"/>
          </w:tcPr>
          <w:p w14:paraId="3505F695" w14:textId="77777777" w:rsidR="00891E96" w:rsidRDefault="00891E96">
            <w:r>
              <w:t>regelingsgebied</w:t>
            </w:r>
          </w:p>
        </w:tc>
        <w:tc>
          <w:tcPr>
            <w:tcW w:w="2500" w:type="pct"/>
          </w:tcPr>
          <w:p w14:paraId="40D176EA" w14:textId="080A3187" w:rsidR="00891E96" w:rsidRDefault="00891E96">
            <w:r>
              <w:t>Onwaar</w:t>
            </w:r>
          </w:p>
        </w:tc>
      </w:tr>
    </w:tbl>
    <w:p w14:paraId="37F0AB37" w14:textId="296F4F51" w:rsidR="00891E96" w:rsidRDefault="00891E96">
      <w:pPr>
        <w:pStyle w:val="Tekstopmerking"/>
      </w:pPr>
    </w:p>
  </w:comment>
  <w:comment w:id="80" w:author="Gerard Wolbers" w:date="2023-04-19T08:19:00Z" w:initials="GW">
    <w:tbl>
      <w:tblPr>
        <w:tblStyle w:val="Annotatie"/>
        <w:tblW w:w="5716" w:type="pct"/>
        <w:tblLayout w:type="fixed"/>
        <w:tblLook w:val="0620" w:firstRow="1" w:lastRow="0" w:firstColumn="0" w:lastColumn="0" w:noHBand="1" w:noVBand="1"/>
      </w:tblPr>
      <w:tblGrid>
        <w:gridCol w:w="4531"/>
        <w:gridCol w:w="4531"/>
      </w:tblGrid>
      <w:tr w:rsidR="005005FB" w:rsidRPr="0049085E" w14:paraId="39A4C237" w14:textId="77777777" w:rsidTr="00D261A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6401C6" w14:textId="77777777" w:rsidR="005005FB" w:rsidRPr="0049085E" w:rsidRDefault="005005FB" w:rsidP="00ED1428">
            <w:r>
              <w:rPr>
                <w:rStyle w:val="Verwijzingopmerking"/>
              </w:rPr>
              <w:annotationRef/>
            </w:r>
            <w:r>
              <w:t>Geometrie</w:t>
            </w:r>
          </w:p>
        </w:tc>
      </w:tr>
      <w:tr w:rsidR="00D261A5" w:rsidRPr="0049085E" w14:paraId="12E7016A" w14:textId="77777777" w:rsidTr="00D261A5">
        <w:tc>
          <w:tcPr>
            <w:tcW w:w="2500" w:type="pct"/>
          </w:tcPr>
          <w:p w14:paraId="00BB796F" w14:textId="77777777" w:rsidR="00D261A5" w:rsidRPr="0049085E" w:rsidRDefault="00D261A5" w:rsidP="00D261A5">
            <w:r>
              <w:t>bestandsnaam</w:t>
            </w:r>
          </w:p>
        </w:tc>
        <w:tc>
          <w:tcPr>
            <w:tcW w:w="2500" w:type="pct"/>
          </w:tcPr>
          <w:p w14:paraId="332E5105" w14:textId="1D7BB379" w:rsidR="00D261A5" w:rsidRPr="0049085E" w:rsidRDefault="00D261A5" w:rsidP="00D261A5">
            <w:r w:rsidRPr="00731EB0">
              <w:t>gml_Woongebied-Transformatie.gml</w:t>
            </w:r>
          </w:p>
        </w:tc>
      </w:tr>
      <w:tr w:rsidR="00D261A5" w:rsidRPr="0049085E" w14:paraId="46B62CF1" w14:textId="77777777" w:rsidTr="00D261A5">
        <w:tc>
          <w:tcPr>
            <w:tcW w:w="2500" w:type="pct"/>
          </w:tcPr>
          <w:p w14:paraId="432E0142" w14:textId="77777777" w:rsidR="00D261A5" w:rsidRPr="0049085E" w:rsidRDefault="00D261A5" w:rsidP="00D261A5">
            <w:r w:rsidRPr="0049085E">
              <w:t>noemer</w:t>
            </w:r>
          </w:p>
        </w:tc>
        <w:tc>
          <w:tcPr>
            <w:tcW w:w="2500" w:type="pct"/>
          </w:tcPr>
          <w:p w14:paraId="56F31695" w14:textId="2DA0D8B0" w:rsidR="00D261A5" w:rsidRPr="0049085E" w:rsidRDefault="00D261A5" w:rsidP="00D261A5">
            <w:r w:rsidRPr="00731EB0">
              <w:t>Woongebied-Transformatie</w:t>
            </w:r>
          </w:p>
        </w:tc>
      </w:tr>
      <w:tr w:rsidR="00D261A5" w:rsidRPr="0049085E" w14:paraId="125DEA15" w14:textId="77777777" w:rsidTr="00D261A5">
        <w:tc>
          <w:tcPr>
            <w:tcW w:w="2500" w:type="pct"/>
          </w:tcPr>
          <w:p w14:paraId="55E6F915" w14:textId="77777777" w:rsidR="00D261A5" w:rsidRPr="0049085E" w:rsidRDefault="00D261A5" w:rsidP="00D261A5">
            <w:r>
              <w:t>symboolcode</w:t>
            </w:r>
          </w:p>
        </w:tc>
        <w:tc>
          <w:tcPr>
            <w:tcW w:w="2500" w:type="pct"/>
          </w:tcPr>
          <w:p w14:paraId="18EE8B2D" w14:textId="5F721402" w:rsidR="00D261A5" w:rsidRDefault="00D261A5" w:rsidP="00D261A5"/>
        </w:tc>
      </w:tr>
      <w:tr w:rsidR="00D261A5" w:rsidRPr="0049085E" w14:paraId="4F3C9579" w14:textId="77777777" w:rsidTr="00D261A5">
        <w:tc>
          <w:tcPr>
            <w:tcW w:w="2500" w:type="pct"/>
          </w:tcPr>
          <w:p w14:paraId="37E9EBF7" w14:textId="77777777" w:rsidR="00D261A5" w:rsidRPr="0049085E" w:rsidRDefault="00D261A5" w:rsidP="00D261A5">
            <w:r w:rsidRPr="0049085E">
              <w:t>nauwkeurigheid</w:t>
            </w:r>
          </w:p>
        </w:tc>
        <w:tc>
          <w:tcPr>
            <w:tcW w:w="2500" w:type="pct"/>
          </w:tcPr>
          <w:p w14:paraId="240E2F62" w14:textId="367669AB" w:rsidR="00D261A5" w:rsidRPr="0049085E" w:rsidRDefault="00D261A5" w:rsidP="00D261A5"/>
        </w:tc>
      </w:tr>
      <w:tr w:rsidR="00D261A5" w:rsidRPr="0049085E" w14:paraId="46FE6EF3" w14:textId="77777777" w:rsidTr="00D261A5">
        <w:tc>
          <w:tcPr>
            <w:tcW w:w="2500" w:type="pct"/>
          </w:tcPr>
          <w:p w14:paraId="623F18C0" w14:textId="77777777" w:rsidR="00D261A5" w:rsidRPr="0049085E" w:rsidRDefault="00D261A5" w:rsidP="00D261A5">
            <w:r w:rsidRPr="0049085E">
              <w:t>bronNauwkeurigheid</w:t>
            </w:r>
          </w:p>
        </w:tc>
        <w:tc>
          <w:tcPr>
            <w:tcW w:w="2500" w:type="pct"/>
          </w:tcPr>
          <w:p w14:paraId="29A556C4" w14:textId="03EFE47F" w:rsidR="00D261A5" w:rsidRPr="0049085E" w:rsidRDefault="00D261A5" w:rsidP="00D261A5">
            <w:r w:rsidRPr="00731EB0">
              <w:t>http://standaarden.omgevingswet.overheid.nl/bronnauwkeurigheid/id/concept/Achtergrond</w:t>
            </w:r>
          </w:p>
        </w:tc>
      </w:tr>
      <w:tr w:rsidR="00D261A5" w:rsidRPr="0049085E" w14:paraId="440550EB" w14:textId="77777777" w:rsidTr="00D261A5">
        <w:tc>
          <w:tcPr>
            <w:tcW w:w="2500" w:type="pct"/>
          </w:tcPr>
          <w:p w14:paraId="29F340A3" w14:textId="77777777" w:rsidR="00D261A5" w:rsidRPr="0049085E" w:rsidRDefault="00D261A5" w:rsidP="00D261A5">
            <w:r>
              <w:t>idealisatie</w:t>
            </w:r>
          </w:p>
        </w:tc>
        <w:tc>
          <w:tcPr>
            <w:tcW w:w="2500" w:type="pct"/>
          </w:tcPr>
          <w:p w14:paraId="74037751" w14:textId="7B4EDDDE" w:rsidR="00D261A5" w:rsidRPr="0049085E" w:rsidRDefault="00D261A5" w:rsidP="00D261A5">
            <w:r w:rsidRPr="00731EB0">
              <w:t>http://standaarden.omgevingswet.overheid.nl/idealisatie/id/concept/Exact</w:t>
            </w:r>
          </w:p>
        </w:tc>
      </w:tr>
      <w:tr w:rsidR="00D261A5" w:rsidRPr="0049085E" w14:paraId="0B5B87A4" w14:textId="77777777" w:rsidTr="00D261A5">
        <w:tc>
          <w:tcPr>
            <w:tcW w:w="2500" w:type="pct"/>
          </w:tcPr>
          <w:p w14:paraId="1AFE0FD4" w14:textId="77777777" w:rsidR="00D261A5" w:rsidRDefault="00D261A5" w:rsidP="00D261A5">
            <w:r>
              <w:t>regelingsgebied</w:t>
            </w:r>
          </w:p>
        </w:tc>
        <w:tc>
          <w:tcPr>
            <w:tcW w:w="2500" w:type="pct"/>
          </w:tcPr>
          <w:p w14:paraId="1FB2044C" w14:textId="4340375D" w:rsidR="00D261A5" w:rsidRDefault="00D261A5" w:rsidP="00D261A5">
            <w:r w:rsidRPr="00731EB0">
              <w:t>Onwaar</w:t>
            </w:r>
          </w:p>
        </w:tc>
      </w:tr>
    </w:tbl>
    <w:p w14:paraId="008C03BB" w14:textId="516F629D" w:rsidR="005005FB" w:rsidRDefault="005005FB">
      <w:pPr>
        <w:pStyle w:val="Tekstopmerking"/>
      </w:pPr>
    </w:p>
  </w:comment>
  <w:comment w:id="81" w:author="Gerard Wolbers" w:date="2023-04-19T08:20:00Z" w:initials="GW">
    <w:tbl>
      <w:tblPr>
        <w:tblStyle w:val="Annotatie"/>
        <w:tblW w:w="5716" w:type="pct"/>
        <w:tblLayout w:type="fixed"/>
        <w:tblLook w:val="0620" w:firstRow="1" w:lastRow="0" w:firstColumn="0" w:lastColumn="0" w:noHBand="1" w:noVBand="1"/>
      </w:tblPr>
      <w:tblGrid>
        <w:gridCol w:w="4531"/>
        <w:gridCol w:w="4531"/>
      </w:tblGrid>
      <w:tr w:rsidR="00D261A5" w:rsidRPr="0049085E" w14:paraId="610F7C5E" w14:textId="77777777" w:rsidTr="00D261A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F3B910" w14:textId="77777777" w:rsidR="00D261A5" w:rsidRPr="0049085E" w:rsidRDefault="00D261A5" w:rsidP="00ED1428">
            <w:r>
              <w:rPr>
                <w:rStyle w:val="Verwijzingopmerking"/>
              </w:rPr>
              <w:annotationRef/>
            </w:r>
            <w:r>
              <w:t>Geometrie</w:t>
            </w:r>
          </w:p>
        </w:tc>
      </w:tr>
      <w:tr w:rsidR="00D261A5" w:rsidRPr="0049085E" w14:paraId="1BF63FC0" w14:textId="77777777" w:rsidTr="00D261A5">
        <w:tc>
          <w:tcPr>
            <w:tcW w:w="2500" w:type="pct"/>
          </w:tcPr>
          <w:p w14:paraId="2A230F05" w14:textId="77777777" w:rsidR="00D261A5" w:rsidRPr="0049085E" w:rsidRDefault="00D261A5" w:rsidP="00D261A5">
            <w:r>
              <w:t>bestandsnaam</w:t>
            </w:r>
          </w:p>
        </w:tc>
        <w:tc>
          <w:tcPr>
            <w:tcW w:w="2500" w:type="pct"/>
          </w:tcPr>
          <w:p w14:paraId="1E0409BC" w14:textId="6B15C70D" w:rsidR="00D261A5" w:rsidRPr="0049085E" w:rsidRDefault="00D261A5" w:rsidP="00D261A5">
            <w:r w:rsidRPr="007F341C">
              <w:t>gml_Woongebied-Transformatie.gml</w:t>
            </w:r>
          </w:p>
        </w:tc>
      </w:tr>
      <w:tr w:rsidR="00D261A5" w:rsidRPr="0049085E" w14:paraId="69396C76" w14:textId="77777777" w:rsidTr="00D261A5">
        <w:tc>
          <w:tcPr>
            <w:tcW w:w="2500" w:type="pct"/>
          </w:tcPr>
          <w:p w14:paraId="50F8630B" w14:textId="77777777" w:rsidR="00D261A5" w:rsidRPr="0049085E" w:rsidRDefault="00D261A5" w:rsidP="00D261A5">
            <w:r w:rsidRPr="0049085E">
              <w:t>noemer</w:t>
            </w:r>
          </w:p>
        </w:tc>
        <w:tc>
          <w:tcPr>
            <w:tcW w:w="2500" w:type="pct"/>
          </w:tcPr>
          <w:p w14:paraId="63FC82F9" w14:textId="3D8230AA" w:rsidR="00D261A5" w:rsidRPr="0049085E" w:rsidRDefault="00D261A5" w:rsidP="00D261A5">
            <w:r w:rsidRPr="007F341C">
              <w:t>Woongebied-Transformatie</w:t>
            </w:r>
          </w:p>
        </w:tc>
      </w:tr>
      <w:tr w:rsidR="00D261A5" w:rsidRPr="0049085E" w14:paraId="5CC9B72F" w14:textId="77777777" w:rsidTr="00D261A5">
        <w:tc>
          <w:tcPr>
            <w:tcW w:w="2500" w:type="pct"/>
          </w:tcPr>
          <w:p w14:paraId="5B02DB2F" w14:textId="77777777" w:rsidR="00D261A5" w:rsidRPr="0049085E" w:rsidRDefault="00D261A5" w:rsidP="00D261A5">
            <w:r>
              <w:t>symboolcode</w:t>
            </w:r>
          </w:p>
        </w:tc>
        <w:tc>
          <w:tcPr>
            <w:tcW w:w="2500" w:type="pct"/>
          </w:tcPr>
          <w:p w14:paraId="179F7EA1" w14:textId="470464BD" w:rsidR="00D261A5" w:rsidRDefault="00D261A5" w:rsidP="00D261A5"/>
        </w:tc>
      </w:tr>
      <w:tr w:rsidR="00D261A5" w:rsidRPr="0049085E" w14:paraId="273D6481" w14:textId="77777777" w:rsidTr="00D261A5">
        <w:tc>
          <w:tcPr>
            <w:tcW w:w="2500" w:type="pct"/>
          </w:tcPr>
          <w:p w14:paraId="418577F7" w14:textId="77777777" w:rsidR="00D261A5" w:rsidRPr="0049085E" w:rsidRDefault="00D261A5" w:rsidP="00D261A5">
            <w:r w:rsidRPr="0049085E">
              <w:t>nauwkeurigheid</w:t>
            </w:r>
          </w:p>
        </w:tc>
        <w:tc>
          <w:tcPr>
            <w:tcW w:w="2500" w:type="pct"/>
          </w:tcPr>
          <w:p w14:paraId="38581C2B" w14:textId="0E997C4E" w:rsidR="00D261A5" w:rsidRPr="0049085E" w:rsidRDefault="00D261A5" w:rsidP="00D261A5"/>
        </w:tc>
      </w:tr>
      <w:tr w:rsidR="00D261A5" w:rsidRPr="0049085E" w14:paraId="5B8B7D9B" w14:textId="77777777" w:rsidTr="00D261A5">
        <w:tc>
          <w:tcPr>
            <w:tcW w:w="2500" w:type="pct"/>
          </w:tcPr>
          <w:p w14:paraId="79457C41" w14:textId="77777777" w:rsidR="00D261A5" w:rsidRPr="0049085E" w:rsidRDefault="00D261A5" w:rsidP="00D261A5">
            <w:r w:rsidRPr="0049085E">
              <w:t>bronNauwkeurigheid</w:t>
            </w:r>
          </w:p>
        </w:tc>
        <w:tc>
          <w:tcPr>
            <w:tcW w:w="2500" w:type="pct"/>
          </w:tcPr>
          <w:p w14:paraId="79BCD02E" w14:textId="5EF8AE0C" w:rsidR="00D261A5" w:rsidRPr="0049085E" w:rsidRDefault="00D261A5" w:rsidP="00D261A5">
            <w:r w:rsidRPr="007F341C">
              <w:t>http://standaarden.omgevingswet.overheid.nl/bronnauwkeurigheid/id/concept/Achtergrond</w:t>
            </w:r>
          </w:p>
        </w:tc>
      </w:tr>
      <w:tr w:rsidR="00D261A5" w:rsidRPr="0049085E" w14:paraId="54F61595" w14:textId="77777777" w:rsidTr="00D261A5">
        <w:tc>
          <w:tcPr>
            <w:tcW w:w="2500" w:type="pct"/>
          </w:tcPr>
          <w:p w14:paraId="115E77C2" w14:textId="77777777" w:rsidR="00D261A5" w:rsidRPr="0049085E" w:rsidRDefault="00D261A5" w:rsidP="00D261A5">
            <w:r>
              <w:t>idealisatie</w:t>
            </w:r>
          </w:p>
        </w:tc>
        <w:tc>
          <w:tcPr>
            <w:tcW w:w="2500" w:type="pct"/>
          </w:tcPr>
          <w:p w14:paraId="7024F5C9" w14:textId="1C16F048" w:rsidR="00D261A5" w:rsidRPr="0049085E" w:rsidRDefault="00D261A5" w:rsidP="00D261A5">
            <w:r w:rsidRPr="007F341C">
              <w:t>http://standaarden.omgevingswet.overheid.nl/idealisatie/id/concept/Exact</w:t>
            </w:r>
          </w:p>
        </w:tc>
      </w:tr>
      <w:tr w:rsidR="00D261A5" w:rsidRPr="0049085E" w14:paraId="1D1551D0" w14:textId="77777777" w:rsidTr="00D261A5">
        <w:tc>
          <w:tcPr>
            <w:tcW w:w="2500" w:type="pct"/>
          </w:tcPr>
          <w:p w14:paraId="7FA6CED1" w14:textId="77777777" w:rsidR="00D261A5" w:rsidRDefault="00D261A5" w:rsidP="00D261A5">
            <w:r>
              <w:t>regelingsgebied</w:t>
            </w:r>
          </w:p>
        </w:tc>
        <w:tc>
          <w:tcPr>
            <w:tcW w:w="2500" w:type="pct"/>
          </w:tcPr>
          <w:p w14:paraId="3D591206" w14:textId="7F704EDC" w:rsidR="00D261A5" w:rsidRDefault="00D261A5" w:rsidP="00D261A5">
            <w:r w:rsidRPr="007F341C">
              <w:t>Onwaar</w:t>
            </w:r>
          </w:p>
        </w:tc>
      </w:tr>
    </w:tbl>
    <w:p w14:paraId="3FACB3D9" w14:textId="55F0660A" w:rsidR="00D261A5" w:rsidRDefault="00D261A5">
      <w:pPr>
        <w:pStyle w:val="Tekstopmerking"/>
      </w:pPr>
    </w:p>
  </w:comment>
  <w:comment w:id="82" w:author="Martine Rotte" w:date="2022-09-21T16:37:00Z" w:initials="MR">
    <w:tbl>
      <w:tblPr>
        <w:tblStyle w:val="Annotatie"/>
        <w:tblW w:w="5000" w:type="pct"/>
        <w:tblLayout w:type="fixed"/>
        <w:tblLook w:val="0620" w:firstRow="1" w:lastRow="0" w:firstColumn="0" w:lastColumn="0" w:noHBand="1" w:noVBand="1"/>
      </w:tblPr>
      <w:tblGrid>
        <w:gridCol w:w="3963"/>
        <w:gridCol w:w="3964"/>
      </w:tblGrid>
      <w:tr w:rsidR="00613ACB" w:rsidRPr="0049085E" w14:paraId="4A199A2F" w14:textId="77777777" w:rsidTr="00613ACB">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9EC44" w14:textId="77777777" w:rsidR="00613ACB" w:rsidRPr="0049085E" w:rsidRDefault="00613ACB" w:rsidP="00613ACB">
            <w:r>
              <w:rPr>
                <w:rStyle w:val="Verwijzingopmerking"/>
              </w:rPr>
              <w:annotationRef/>
            </w:r>
            <w:r>
              <w:t>Geometrie</w:t>
            </w:r>
          </w:p>
        </w:tc>
      </w:tr>
      <w:tr w:rsidR="00613ACB" w:rsidRPr="0049085E" w14:paraId="73E23C46" w14:textId="77777777" w:rsidTr="00613ACB">
        <w:tc>
          <w:tcPr>
            <w:tcW w:w="2500" w:type="pct"/>
          </w:tcPr>
          <w:p w14:paraId="533CE0BA" w14:textId="77777777" w:rsidR="00613ACB" w:rsidRPr="0049085E" w:rsidRDefault="00613ACB" w:rsidP="00613ACB">
            <w:r>
              <w:t>bestandsnaam</w:t>
            </w:r>
          </w:p>
        </w:tc>
        <w:tc>
          <w:tcPr>
            <w:tcW w:w="2500" w:type="pct"/>
          </w:tcPr>
          <w:p w14:paraId="61862FBC" w14:textId="43CA8D2B" w:rsidR="00613ACB" w:rsidRPr="0049085E" w:rsidRDefault="004A7EAA" w:rsidP="00613ACB">
            <w:r>
              <w:t>gml_Woongebied-Transformatie.gml</w:t>
            </w:r>
          </w:p>
        </w:tc>
      </w:tr>
      <w:tr w:rsidR="00613ACB" w:rsidRPr="0049085E" w14:paraId="23E5E041" w14:textId="77777777" w:rsidTr="00613ACB">
        <w:tc>
          <w:tcPr>
            <w:tcW w:w="2500" w:type="pct"/>
          </w:tcPr>
          <w:p w14:paraId="492F48BC" w14:textId="77777777" w:rsidR="00613ACB" w:rsidRPr="0049085E" w:rsidRDefault="00613ACB" w:rsidP="00613ACB">
            <w:r w:rsidRPr="0049085E">
              <w:t>noemer</w:t>
            </w:r>
          </w:p>
        </w:tc>
        <w:tc>
          <w:tcPr>
            <w:tcW w:w="2500" w:type="pct"/>
          </w:tcPr>
          <w:p w14:paraId="36061F27" w14:textId="45FCCDAF" w:rsidR="00613ACB" w:rsidRPr="0049085E" w:rsidRDefault="004A7EAA" w:rsidP="00613ACB">
            <w:r>
              <w:t>Woongebied-Transformatie</w:t>
            </w:r>
          </w:p>
        </w:tc>
      </w:tr>
      <w:tr w:rsidR="00613ACB" w:rsidRPr="0049085E" w14:paraId="2827CC7A" w14:textId="77777777" w:rsidTr="00613ACB">
        <w:tc>
          <w:tcPr>
            <w:tcW w:w="2500" w:type="pct"/>
          </w:tcPr>
          <w:p w14:paraId="44D8E339" w14:textId="77777777" w:rsidR="00613ACB" w:rsidRPr="0049085E" w:rsidRDefault="00613ACB" w:rsidP="00613ACB">
            <w:r>
              <w:t>symboolcode</w:t>
            </w:r>
          </w:p>
        </w:tc>
        <w:tc>
          <w:tcPr>
            <w:tcW w:w="2500" w:type="pct"/>
          </w:tcPr>
          <w:p w14:paraId="4F91D1BB" w14:textId="37A81947" w:rsidR="00613ACB" w:rsidRDefault="00613ACB" w:rsidP="00613ACB"/>
        </w:tc>
      </w:tr>
      <w:tr w:rsidR="00613ACB" w:rsidRPr="0049085E" w14:paraId="38EFAAA8" w14:textId="77777777" w:rsidTr="00613ACB">
        <w:tc>
          <w:tcPr>
            <w:tcW w:w="2500" w:type="pct"/>
          </w:tcPr>
          <w:p w14:paraId="19DC1A1F" w14:textId="77777777" w:rsidR="00613ACB" w:rsidRPr="0049085E" w:rsidRDefault="00613ACB" w:rsidP="00613ACB">
            <w:r w:rsidRPr="0049085E">
              <w:t>nauwkeurigheid</w:t>
            </w:r>
          </w:p>
        </w:tc>
        <w:tc>
          <w:tcPr>
            <w:tcW w:w="2500" w:type="pct"/>
          </w:tcPr>
          <w:p w14:paraId="2BE2DAC6" w14:textId="46DE81EC" w:rsidR="00613ACB" w:rsidRPr="0049085E" w:rsidRDefault="00613ACB" w:rsidP="00613ACB"/>
        </w:tc>
      </w:tr>
      <w:tr w:rsidR="00613ACB" w:rsidRPr="0049085E" w14:paraId="2CA1E6F7" w14:textId="77777777" w:rsidTr="00613ACB">
        <w:tc>
          <w:tcPr>
            <w:tcW w:w="2500" w:type="pct"/>
          </w:tcPr>
          <w:p w14:paraId="5D72C8DE" w14:textId="77777777" w:rsidR="00613ACB" w:rsidRPr="0049085E" w:rsidRDefault="00613ACB" w:rsidP="00613ACB">
            <w:r w:rsidRPr="0049085E">
              <w:t>bronNauwkeurigheid</w:t>
            </w:r>
          </w:p>
        </w:tc>
        <w:tc>
          <w:tcPr>
            <w:tcW w:w="2500" w:type="pct"/>
          </w:tcPr>
          <w:p w14:paraId="1790E4B0" w14:textId="50A89CA7" w:rsidR="00613ACB" w:rsidRPr="0049085E" w:rsidRDefault="004A7EAA" w:rsidP="00613ACB">
            <w:r>
              <w:t>http://standaarden.omgevingswet.overheid.nl/bronnauwkeurigheid/id/concept/Achtergrond</w:t>
            </w:r>
          </w:p>
        </w:tc>
      </w:tr>
      <w:tr w:rsidR="00613ACB" w:rsidRPr="0049085E" w14:paraId="52B5AF74" w14:textId="77777777" w:rsidTr="00613ACB">
        <w:tc>
          <w:tcPr>
            <w:tcW w:w="2500" w:type="pct"/>
          </w:tcPr>
          <w:p w14:paraId="5A265FF4" w14:textId="77777777" w:rsidR="00613ACB" w:rsidRPr="0049085E" w:rsidRDefault="00613ACB" w:rsidP="00613ACB">
            <w:r>
              <w:t>idealisatie</w:t>
            </w:r>
          </w:p>
        </w:tc>
        <w:tc>
          <w:tcPr>
            <w:tcW w:w="2500" w:type="pct"/>
          </w:tcPr>
          <w:p w14:paraId="0D3C05C3" w14:textId="495B184A" w:rsidR="00613ACB" w:rsidRPr="0049085E" w:rsidRDefault="004A7EAA" w:rsidP="00613ACB">
            <w:r>
              <w:t>http://standaarden.omgevingswet.overheid.nl/idealisatie/id/concept/Exact</w:t>
            </w:r>
          </w:p>
        </w:tc>
      </w:tr>
      <w:tr w:rsidR="00613ACB" w:rsidRPr="0049085E" w14:paraId="633E40AB" w14:textId="77777777" w:rsidTr="00613ACB">
        <w:tc>
          <w:tcPr>
            <w:tcW w:w="2500" w:type="pct"/>
          </w:tcPr>
          <w:p w14:paraId="1F18D606" w14:textId="77777777" w:rsidR="00613ACB" w:rsidRDefault="00613ACB" w:rsidP="00613ACB">
            <w:r>
              <w:t>regelingsgebied</w:t>
            </w:r>
          </w:p>
        </w:tc>
        <w:tc>
          <w:tcPr>
            <w:tcW w:w="2500" w:type="pct"/>
          </w:tcPr>
          <w:p w14:paraId="16D778B4" w14:textId="406B21E2" w:rsidR="00613ACB" w:rsidRDefault="004A7EAA" w:rsidP="00613ACB">
            <w:r>
              <w:t>Onwaar</w:t>
            </w:r>
          </w:p>
        </w:tc>
      </w:tr>
    </w:tbl>
    <w:p w14:paraId="2FDE3DF9" w14:textId="6643D18F" w:rsidR="00613ACB" w:rsidRDefault="00613ACB">
      <w:pPr>
        <w:pStyle w:val="Tekstopmerking"/>
      </w:pPr>
    </w:p>
  </w:comment>
  <w:comment w:id="83" w:author="Emma Kakes" w:date="2022-09-21T16:44:00Z" w:initials="EK">
    <w:tbl>
      <w:tblPr>
        <w:tblStyle w:val="Annotatie"/>
        <w:tblW w:w="5000" w:type="pct"/>
        <w:tblLayout w:type="fixed"/>
        <w:tblLook w:val="0620" w:firstRow="1" w:lastRow="0" w:firstColumn="0" w:lastColumn="0" w:noHBand="1" w:noVBand="1"/>
      </w:tblPr>
      <w:tblGrid>
        <w:gridCol w:w="3963"/>
        <w:gridCol w:w="3964"/>
      </w:tblGrid>
      <w:tr w:rsidR="00AF1E4F" w:rsidRPr="00D631F2" w14:paraId="43A2E20D"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8A887D" w14:textId="77777777" w:rsidR="00AF1E4F" w:rsidRPr="00D631F2" w:rsidRDefault="00AF1E4F">
            <w:r>
              <w:rPr>
                <w:rStyle w:val="Verwijzingopmerking"/>
              </w:rPr>
              <w:annotationRef/>
            </w:r>
            <w:r>
              <w:t>Gebiedsaanwijzing</w:t>
            </w:r>
          </w:p>
        </w:tc>
      </w:tr>
      <w:tr w:rsidR="00AF1E4F" w:rsidRPr="00D631F2" w14:paraId="0CC07440" w14:textId="77777777">
        <w:tc>
          <w:tcPr>
            <w:tcW w:w="2500" w:type="pct"/>
          </w:tcPr>
          <w:p w14:paraId="5AC6E0DE" w14:textId="77777777" w:rsidR="00AF1E4F" w:rsidRPr="00D631F2" w:rsidRDefault="00AF1E4F">
            <w:r>
              <w:t>gebiedsaanwijzing</w:t>
            </w:r>
          </w:p>
        </w:tc>
        <w:tc>
          <w:tcPr>
            <w:tcW w:w="2500" w:type="pct"/>
          </w:tcPr>
          <w:p w14:paraId="1AAD7DD1" w14:textId="1CB9E76C" w:rsidR="00AF1E4F" w:rsidRPr="00D631F2" w:rsidRDefault="00C362FD">
            <w:r>
              <w:t>Woongebied-Transformatie</w:t>
            </w:r>
          </w:p>
        </w:tc>
      </w:tr>
      <w:tr w:rsidR="00AF1E4F" w:rsidRPr="00D631F2" w14:paraId="40554B6E" w14:textId="77777777">
        <w:tc>
          <w:tcPr>
            <w:tcW w:w="2500" w:type="pct"/>
          </w:tcPr>
          <w:p w14:paraId="4E386D00" w14:textId="77777777" w:rsidR="00AF1E4F" w:rsidRDefault="00AF1E4F">
            <w:r>
              <w:t>type</w:t>
            </w:r>
          </w:p>
        </w:tc>
        <w:tc>
          <w:tcPr>
            <w:tcW w:w="2500" w:type="pct"/>
          </w:tcPr>
          <w:p w14:paraId="65BA8A37" w14:textId="667F7C18" w:rsidR="00AF1E4F" w:rsidRDefault="00C362FD">
            <w:r>
              <w:t>http://standaarden.omgevingswet.overheid.nl/typegebiedsaanwijzing/id/concept/Functie</w:t>
            </w:r>
          </w:p>
        </w:tc>
      </w:tr>
      <w:tr w:rsidR="00AF1E4F" w:rsidRPr="00D631F2" w14:paraId="34270C5A" w14:textId="77777777">
        <w:tc>
          <w:tcPr>
            <w:tcW w:w="2500" w:type="pct"/>
          </w:tcPr>
          <w:p w14:paraId="233B8092" w14:textId="77777777" w:rsidR="00AF1E4F" w:rsidRPr="00D631F2" w:rsidRDefault="00AF1E4F">
            <w:r w:rsidRPr="00D631F2">
              <w:t>groep</w:t>
            </w:r>
          </w:p>
        </w:tc>
        <w:tc>
          <w:tcPr>
            <w:tcW w:w="2500" w:type="pct"/>
          </w:tcPr>
          <w:p w14:paraId="3CC03110" w14:textId="0246909A" w:rsidR="00AF1E4F" w:rsidRPr="00D631F2" w:rsidRDefault="00C362FD">
            <w:r>
              <w:t>http://standaarden.omgevingswet.overheid.nl/functie/id/concept/Transformatiegebied</w:t>
            </w:r>
          </w:p>
        </w:tc>
      </w:tr>
      <w:tr w:rsidR="00AF1E4F" w:rsidRPr="00D631F2" w14:paraId="712D4552"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F1E4F" w:rsidRPr="0049085E" w14:paraId="17541F6F"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11B4DB" w14:textId="77777777" w:rsidR="00AF1E4F" w:rsidRPr="0049085E" w:rsidRDefault="00AF1E4F">
                  <w:r>
                    <w:t>Geometrie</w:t>
                  </w:r>
                </w:p>
              </w:tc>
            </w:tr>
            <w:tr w:rsidR="00AF1E4F" w:rsidRPr="0049085E" w14:paraId="31B643FC" w14:textId="77777777">
              <w:tc>
                <w:tcPr>
                  <w:tcW w:w="2500" w:type="pct"/>
                </w:tcPr>
                <w:p w14:paraId="1146B20E" w14:textId="77777777" w:rsidR="00AF1E4F" w:rsidRPr="0049085E" w:rsidRDefault="00AF1E4F">
                  <w:r>
                    <w:t>bestandsnaam</w:t>
                  </w:r>
                </w:p>
              </w:tc>
              <w:tc>
                <w:tcPr>
                  <w:tcW w:w="2500" w:type="pct"/>
                </w:tcPr>
                <w:p w14:paraId="6029768F" w14:textId="180CDF88" w:rsidR="00AF1E4F" w:rsidRPr="0049085E" w:rsidRDefault="00C362FD">
                  <w:r>
                    <w:t>gml_Woongebied-Transformatie.gml</w:t>
                  </w:r>
                </w:p>
              </w:tc>
            </w:tr>
            <w:tr w:rsidR="00AF1E4F" w:rsidRPr="0049085E" w14:paraId="6AE20A42" w14:textId="77777777">
              <w:tc>
                <w:tcPr>
                  <w:tcW w:w="2500" w:type="pct"/>
                </w:tcPr>
                <w:p w14:paraId="385AF3F0" w14:textId="77777777" w:rsidR="00AF1E4F" w:rsidRPr="0049085E" w:rsidRDefault="00AF1E4F">
                  <w:r w:rsidRPr="0049085E">
                    <w:t>noemer</w:t>
                  </w:r>
                </w:p>
              </w:tc>
              <w:tc>
                <w:tcPr>
                  <w:tcW w:w="2500" w:type="pct"/>
                </w:tcPr>
                <w:p w14:paraId="144D0C6A" w14:textId="2655C355" w:rsidR="00AF1E4F" w:rsidRPr="0049085E" w:rsidRDefault="00C362FD">
                  <w:r>
                    <w:t>Woongebied-Transformatie</w:t>
                  </w:r>
                </w:p>
              </w:tc>
            </w:tr>
            <w:tr w:rsidR="00AF1E4F" w:rsidRPr="0049085E" w14:paraId="60F31708" w14:textId="77777777">
              <w:tc>
                <w:tcPr>
                  <w:tcW w:w="2500" w:type="pct"/>
                </w:tcPr>
                <w:p w14:paraId="7CB07850" w14:textId="77777777" w:rsidR="00AF1E4F" w:rsidRPr="0049085E" w:rsidRDefault="00AF1E4F">
                  <w:r>
                    <w:t>symboolcode</w:t>
                  </w:r>
                </w:p>
              </w:tc>
              <w:tc>
                <w:tcPr>
                  <w:tcW w:w="2500" w:type="pct"/>
                </w:tcPr>
                <w:p w14:paraId="19049C76" w14:textId="6FEC62EE" w:rsidR="00AF1E4F" w:rsidRDefault="00AF1E4F"/>
              </w:tc>
            </w:tr>
            <w:tr w:rsidR="00AF1E4F" w:rsidRPr="0049085E" w14:paraId="0F3D9AD8" w14:textId="77777777">
              <w:tc>
                <w:tcPr>
                  <w:tcW w:w="2500" w:type="pct"/>
                </w:tcPr>
                <w:p w14:paraId="68C788A3" w14:textId="77777777" w:rsidR="00AF1E4F" w:rsidRPr="0049085E" w:rsidRDefault="00AF1E4F">
                  <w:r w:rsidRPr="0049085E">
                    <w:t>nauwkeurigheid</w:t>
                  </w:r>
                </w:p>
              </w:tc>
              <w:tc>
                <w:tcPr>
                  <w:tcW w:w="2500" w:type="pct"/>
                </w:tcPr>
                <w:p w14:paraId="49D1C349" w14:textId="5A9C3F44" w:rsidR="00AF1E4F" w:rsidRPr="0049085E" w:rsidRDefault="00AF1E4F"/>
              </w:tc>
            </w:tr>
            <w:tr w:rsidR="00AF1E4F" w:rsidRPr="0049085E" w14:paraId="785600C1" w14:textId="77777777">
              <w:tc>
                <w:tcPr>
                  <w:tcW w:w="2500" w:type="pct"/>
                </w:tcPr>
                <w:p w14:paraId="496A0358" w14:textId="77777777" w:rsidR="00AF1E4F" w:rsidRPr="0049085E" w:rsidRDefault="00AF1E4F">
                  <w:r w:rsidRPr="0049085E">
                    <w:t>bronNauwkeurigheid</w:t>
                  </w:r>
                </w:p>
              </w:tc>
              <w:tc>
                <w:tcPr>
                  <w:tcW w:w="2500" w:type="pct"/>
                </w:tcPr>
                <w:p w14:paraId="030F2DA0" w14:textId="228FD0DC" w:rsidR="00AF1E4F" w:rsidRPr="0049085E" w:rsidRDefault="00C362FD">
                  <w:r>
                    <w:t>http://standaarden.omgevingswet.overheid.nl/bronnauwkeurigheid/id/concept/Achtergrond</w:t>
                  </w:r>
                </w:p>
              </w:tc>
            </w:tr>
            <w:tr w:rsidR="00AF1E4F" w:rsidRPr="0049085E" w14:paraId="102694F7" w14:textId="77777777">
              <w:tc>
                <w:tcPr>
                  <w:tcW w:w="2500" w:type="pct"/>
                </w:tcPr>
                <w:p w14:paraId="1667DDB6" w14:textId="77777777" w:rsidR="00AF1E4F" w:rsidRPr="0049085E" w:rsidRDefault="00AF1E4F">
                  <w:r>
                    <w:t>idealisatie</w:t>
                  </w:r>
                </w:p>
              </w:tc>
              <w:tc>
                <w:tcPr>
                  <w:tcW w:w="2500" w:type="pct"/>
                </w:tcPr>
                <w:p w14:paraId="29B14165" w14:textId="4535BFB2" w:rsidR="00AF1E4F" w:rsidRPr="0049085E" w:rsidRDefault="00C362FD">
                  <w:r>
                    <w:t>http://standaarden.omgevingswet.overheid.nl/idealisatie/id/concept/Exact</w:t>
                  </w:r>
                </w:p>
              </w:tc>
            </w:tr>
          </w:tbl>
          <w:p w14:paraId="332D6FF8" w14:textId="77777777" w:rsidR="00AF1E4F" w:rsidRPr="00D631F2" w:rsidRDefault="00AF1E4F"/>
        </w:tc>
      </w:tr>
    </w:tbl>
    <w:p w14:paraId="6A07B923" w14:textId="70C95EE3" w:rsidR="00AF1E4F" w:rsidRDefault="00AF1E4F">
      <w:pPr>
        <w:pStyle w:val="Tekstopmerking"/>
      </w:pPr>
    </w:p>
  </w:comment>
  <w:comment w:id="84" w:author="Eveline Braat" w:date="2023-03-20T14:58:00Z" w:initials="EB">
    <w:tbl>
      <w:tblPr>
        <w:tblStyle w:val="Annotatie"/>
        <w:tblW w:w="5000" w:type="pct"/>
        <w:tblLayout w:type="fixed"/>
        <w:tblLook w:val="0620" w:firstRow="1" w:lastRow="0" w:firstColumn="0" w:lastColumn="0" w:noHBand="1" w:noVBand="1"/>
      </w:tblPr>
      <w:tblGrid>
        <w:gridCol w:w="3963"/>
        <w:gridCol w:w="3964"/>
      </w:tblGrid>
      <w:tr w:rsidR="00F41A49" w:rsidRPr="0049085E" w14:paraId="21C1A5D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171D08" w14:textId="77777777" w:rsidR="00F41A49" w:rsidRPr="0049085E" w:rsidRDefault="00F41A49" w:rsidP="00ED1428">
            <w:r>
              <w:rPr>
                <w:rStyle w:val="Verwijzingopmerking"/>
              </w:rPr>
              <w:annotationRef/>
            </w:r>
            <w:r>
              <w:t>Geometrie</w:t>
            </w:r>
          </w:p>
        </w:tc>
      </w:tr>
      <w:tr w:rsidR="00F41A49" w:rsidRPr="0049085E" w14:paraId="6176BBEC" w14:textId="77777777" w:rsidTr="00ED1428">
        <w:tc>
          <w:tcPr>
            <w:tcW w:w="2500" w:type="pct"/>
          </w:tcPr>
          <w:p w14:paraId="1D049642" w14:textId="77777777" w:rsidR="00F41A49" w:rsidRPr="0049085E" w:rsidRDefault="00F41A49" w:rsidP="00ED1428">
            <w:r>
              <w:t>bestandsnaam</w:t>
            </w:r>
          </w:p>
        </w:tc>
        <w:tc>
          <w:tcPr>
            <w:tcW w:w="2500" w:type="pct"/>
          </w:tcPr>
          <w:p w14:paraId="54051155" w14:textId="300D7C25" w:rsidR="00F41A49" w:rsidRPr="0049085E" w:rsidRDefault="00F41A49" w:rsidP="00ED1428">
            <w:r>
              <w:t>gml_Woongebied-Transformatie.gml</w:t>
            </w:r>
          </w:p>
        </w:tc>
      </w:tr>
      <w:tr w:rsidR="00F41A49" w:rsidRPr="0049085E" w14:paraId="200E391C" w14:textId="77777777" w:rsidTr="00ED1428">
        <w:tc>
          <w:tcPr>
            <w:tcW w:w="2500" w:type="pct"/>
          </w:tcPr>
          <w:p w14:paraId="231448F8" w14:textId="77777777" w:rsidR="00F41A49" w:rsidRPr="0049085E" w:rsidRDefault="00F41A49" w:rsidP="00ED1428">
            <w:r w:rsidRPr="0049085E">
              <w:t>noemer</w:t>
            </w:r>
          </w:p>
        </w:tc>
        <w:tc>
          <w:tcPr>
            <w:tcW w:w="2500" w:type="pct"/>
          </w:tcPr>
          <w:p w14:paraId="5C400BB6" w14:textId="5B884FA0" w:rsidR="00F41A49" w:rsidRPr="0049085E" w:rsidRDefault="00F41A49" w:rsidP="00ED1428">
            <w:r>
              <w:t>Woongebied-Transformatie</w:t>
            </w:r>
          </w:p>
        </w:tc>
      </w:tr>
      <w:tr w:rsidR="00F41A49" w:rsidRPr="0049085E" w14:paraId="7D9B9526" w14:textId="77777777" w:rsidTr="00ED1428">
        <w:tc>
          <w:tcPr>
            <w:tcW w:w="2500" w:type="pct"/>
          </w:tcPr>
          <w:p w14:paraId="5CB1A18A" w14:textId="77777777" w:rsidR="00F41A49" w:rsidRPr="0049085E" w:rsidRDefault="00F41A49" w:rsidP="00ED1428">
            <w:r>
              <w:t>symboolcode</w:t>
            </w:r>
          </w:p>
        </w:tc>
        <w:tc>
          <w:tcPr>
            <w:tcW w:w="2500" w:type="pct"/>
          </w:tcPr>
          <w:p w14:paraId="258F1815" w14:textId="17638F35" w:rsidR="00F41A49" w:rsidRDefault="00F41A49" w:rsidP="00ED1428"/>
        </w:tc>
      </w:tr>
      <w:tr w:rsidR="00F41A49" w:rsidRPr="0049085E" w14:paraId="62EE1413" w14:textId="77777777" w:rsidTr="00ED1428">
        <w:tc>
          <w:tcPr>
            <w:tcW w:w="2500" w:type="pct"/>
          </w:tcPr>
          <w:p w14:paraId="54B5C37F" w14:textId="77777777" w:rsidR="00F41A49" w:rsidRPr="0049085E" w:rsidRDefault="00F41A49" w:rsidP="00ED1428">
            <w:r w:rsidRPr="0049085E">
              <w:t>nauwkeurigheid</w:t>
            </w:r>
          </w:p>
        </w:tc>
        <w:tc>
          <w:tcPr>
            <w:tcW w:w="2500" w:type="pct"/>
          </w:tcPr>
          <w:p w14:paraId="5C19C02B" w14:textId="6179B52D" w:rsidR="00F41A49" w:rsidRPr="0049085E" w:rsidRDefault="00F41A49" w:rsidP="00ED1428"/>
        </w:tc>
      </w:tr>
      <w:tr w:rsidR="00F41A49" w:rsidRPr="0049085E" w14:paraId="3351AC39" w14:textId="77777777" w:rsidTr="00ED1428">
        <w:tc>
          <w:tcPr>
            <w:tcW w:w="2500" w:type="pct"/>
          </w:tcPr>
          <w:p w14:paraId="628510AA" w14:textId="77777777" w:rsidR="00F41A49" w:rsidRPr="0049085E" w:rsidRDefault="00F41A49" w:rsidP="00ED1428">
            <w:r w:rsidRPr="0049085E">
              <w:t>bronNauwkeurigheid</w:t>
            </w:r>
          </w:p>
        </w:tc>
        <w:tc>
          <w:tcPr>
            <w:tcW w:w="2500" w:type="pct"/>
          </w:tcPr>
          <w:p w14:paraId="25DD3BF3" w14:textId="48EF4CBA" w:rsidR="00F41A49" w:rsidRPr="0049085E" w:rsidRDefault="00F41A49" w:rsidP="00ED1428">
            <w:r>
              <w:t>http://standaarden.omgevingswet.overheid.nl/bronnauwkeurigheid/id/concept/Achtergrond</w:t>
            </w:r>
          </w:p>
        </w:tc>
      </w:tr>
      <w:tr w:rsidR="00F41A49" w:rsidRPr="0049085E" w14:paraId="05025889" w14:textId="77777777" w:rsidTr="00ED1428">
        <w:tc>
          <w:tcPr>
            <w:tcW w:w="2500" w:type="pct"/>
          </w:tcPr>
          <w:p w14:paraId="5F48E377" w14:textId="77777777" w:rsidR="00F41A49" w:rsidRPr="0049085E" w:rsidRDefault="00F41A49" w:rsidP="00ED1428">
            <w:r>
              <w:t>idealisatie</w:t>
            </w:r>
          </w:p>
        </w:tc>
        <w:tc>
          <w:tcPr>
            <w:tcW w:w="2500" w:type="pct"/>
          </w:tcPr>
          <w:p w14:paraId="0A4B477E" w14:textId="2A700B62" w:rsidR="00F41A49" w:rsidRPr="0049085E" w:rsidRDefault="00F41A49" w:rsidP="00ED1428">
            <w:r>
              <w:t>http://standaarden.omgevingswet.overheid.nl/idealisatie/id/concept/Exact</w:t>
            </w:r>
          </w:p>
        </w:tc>
      </w:tr>
      <w:tr w:rsidR="00F41A49" w:rsidRPr="0049085E" w14:paraId="4B76D7F7" w14:textId="77777777" w:rsidTr="00ED1428">
        <w:tc>
          <w:tcPr>
            <w:tcW w:w="2500" w:type="pct"/>
          </w:tcPr>
          <w:p w14:paraId="460B363E" w14:textId="77777777" w:rsidR="00F41A49" w:rsidRDefault="00F41A49" w:rsidP="00ED1428">
            <w:r>
              <w:t>regelingsgebied</w:t>
            </w:r>
          </w:p>
        </w:tc>
        <w:tc>
          <w:tcPr>
            <w:tcW w:w="2500" w:type="pct"/>
          </w:tcPr>
          <w:p w14:paraId="372CC463" w14:textId="46FCC635" w:rsidR="00F41A49" w:rsidRDefault="00F41A49" w:rsidP="00ED1428">
            <w:r>
              <w:t>Onwaar</w:t>
            </w:r>
          </w:p>
        </w:tc>
      </w:tr>
    </w:tbl>
    <w:p w14:paraId="7F2386DB" w14:textId="2947FBF1" w:rsidR="00F41A49" w:rsidRDefault="00F41A49">
      <w:pPr>
        <w:pStyle w:val="Tekstopmerking"/>
      </w:pPr>
    </w:p>
  </w:comment>
  <w:comment w:id="85" w:author="Martine Rotte" w:date="2022-09-21T08:24:00Z" w:initials="MR">
    <w:tbl>
      <w:tblPr>
        <w:tblStyle w:val="Annotatie"/>
        <w:tblW w:w="5000" w:type="pct"/>
        <w:tblLayout w:type="fixed"/>
        <w:tblLook w:val="0620" w:firstRow="1" w:lastRow="0" w:firstColumn="0" w:lastColumn="0" w:noHBand="1" w:noVBand="1"/>
      </w:tblPr>
      <w:tblGrid>
        <w:gridCol w:w="3963"/>
        <w:gridCol w:w="3964"/>
      </w:tblGrid>
      <w:tr w:rsidR="00C327AE" w:rsidRPr="00D631F2" w14:paraId="08FB03DF"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6A52E6" w14:textId="606846B3" w:rsidR="00C327AE" w:rsidRPr="00D631F2" w:rsidRDefault="00C327AE">
            <w:r>
              <w:rPr>
                <w:rStyle w:val="Verwijzingopmerking"/>
              </w:rPr>
              <w:annotationRef/>
            </w:r>
            <w:r w:rsidRPr="00D631F2">
              <w:t>Activiteit</w:t>
            </w:r>
          </w:p>
        </w:tc>
      </w:tr>
      <w:tr w:rsidR="00C327AE" w:rsidRPr="00D631F2" w14:paraId="75204CE7" w14:textId="77777777">
        <w:tc>
          <w:tcPr>
            <w:tcW w:w="2500" w:type="pct"/>
          </w:tcPr>
          <w:p w14:paraId="20D02BF9" w14:textId="77777777" w:rsidR="00C327AE" w:rsidRPr="00D631F2" w:rsidRDefault="00C327AE">
            <w:r w:rsidRPr="00D631F2">
              <w:t>activiteit</w:t>
            </w:r>
            <w:r>
              <w:t>en</w:t>
            </w:r>
          </w:p>
        </w:tc>
        <w:tc>
          <w:tcPr>
            <w:tcW w:w="2500" w:type="pct"/>
          </w:tcPr>
          <w:p w14:paraId="6D33BE81" w14:textId="3A30470D" w:rsidR="00C327AE" w:rsidRPr="00D631F2" w:rsidRDefault="00D260A0">
            <w:r>
              <w:t>Bouwen van een bouwwerk, geen gebouw zijnde</w:t>
            </w:r>
          </w:p>
        </w:tc>
      </w:tr>
      <w:tr w:rsidR="00C327AE" w:rsidRPr="00D631F2" w14:paraId="2F2FC856" w14:textId="77777777">
        <w:tc>
          <w:tcPr>
            <w:tcW w:w="2500" w:type="pct"/>
          </w:tcPr>
          <w:p w14:paraId="73332570" w14:textId="77777777" w:rsidR="00C327AE" w:rsidRPr="00D631F2" w:rsidRDefault="00C327AE">
            <w:r>
              <w:t>bovenliggendeActiviteit</w:t>
            </w:r>
          </w:p>
        </w:tc>
        <w:tc>
          <w:tcPr>
            <w:tcW w:w="2500" w:type="pct"/>
          </w:tcPr>
          <w:p w14:paraId="0C302CB5" w14:textId="6FB59A21" w:rsidR="00C327AE" w:rsidRDefault="00D260A0">
            <w:r>
              <w:t>Bouwen van een bouwwerk</w:t>
            </w:r>
          </w:p>
        </w:tc>
      </w:tr>
      <w:tr w:rsidR="00C327AE" w:rsidRPr="00D631F2" w14:paraId="7E368D18" w14:textId="77777777">
        <w:tc>
          <w:tcPr>
            <w:tcW w:w="2500" w:type="pct"/>
          </w:tcPr>
          <w:p w14:paraId="57256801" w14:textId="77777777" w:rsidR="00C327AE" w:rsidRPr="00D631F2" w:rsidRDefault="00C327AE">
            <w:r w:rsidRPr="00D631F2">
              <w:t>activiteitengroep</w:t>
            </w:r>
          </w:p>
        </w:tc>
        <w:tc>
          <w:tcPr>
            <w:tcW w:w="2500" w:type="pct"/>
          </w:tcPr>
          <w:p w14:paraId="5113C342" w14:textId="44BF4C4F" w:rsidR="00C327AE" w:rsidRPr="00D631F2" w:rsidRDefault="00D260A0">
            <w:r>
              <w:t>http://standaarden.omgevingswet.overheid.nl/activiteit/id/concept/BouwactiviteitRuimtelijk</w:t>
            </w:r>
          </w:p>
        </w:tc>
      </w:tr>
      <w:tr w:rsidR="00C327AE" w:rsidRPr="00D631F2" w14:paraId="121306AC" w14:textId="77777777">
        <w:tc>
          <w:tcPr>
            <w:tcW w:w="2500" w:type="pct"/>
          </w:tcPr>
          <w:p w14:paraId="0DCFD4EC" w14:textId="77777777" w:rsidR="00C327AE" w:rsidRPr="00D631F2" w:rsidRDefault="00C327AE">
            <w:r>
              <w:t>activiteitregelkwalificatie</w:t>
            </w:r>
          </w:p>
        </w:tc>
        <w:tc>
          <w:tcPr>
            <w:tcW w:w="2500" w:type="pct"/>
          </w:tcPr>
          <w:p w14:paraId="7928174E" w14:textId="0748B325" w:rsidR="00C327AE" w:rsidRPr="00D631F2" w:rsidRDefault="00D260A0">
            <w:r>
              <w:t>http://standaarden.omgevingswet.overheid.nl/activiteitregelkwalificatie/id/concept/Vergunningplicht</w:t>
            </w:r>
          </w:p>
        </w:tc>
      </w:tr>
      <w:tr w:rsidR="00C327AE" w:rsidRPr="00D631F2" w14:paraId="604169AD"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327AE" w:rsidRPr="0049085E" w14:paraId="64685B12"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F3A75B" w14:textId="77777777" w:rsidR="00C327AE" w:rsidRPr="0049085E" w:rsidRDefault="00C327AE">
                  <w:r>
                    <w:t>Geometrie</w:t>
                  </w:r>
                </w:p>
              </w:tc>
            </w:tr>
            <w:tr w:rsidR="00C327AE" w:rsidRPr="0049085E" w14:paraId="7F1A815C" w14:textId="77777777">
              <w:tc>
                <w:tcPr>
                  <w:tcW w:w="2500" w:type="pct"/>
                </w:tcPr>
                <w:p w14:paraId="127ABC0D" w14:textId="77777777" w:rsidR="00C327AE" w:rsidRPr="0049085E" w:rsidRDefault="00C327AE">
                  <w:r>
                    <w:t>bestandsnaam</w:t>
                  </w:r>
                </w:p>
              </w:tc>
              <w:tc>
                <w:tcPr>
                  <w:tcW w:w="2500" w:type="pct"/>
                </w:tcPr>
                <w:p w14:paraId="098CF187" w14:textId="160F67C1" w:rsidR="00C327AE" w:rsidRPr="0049085E" w:rsidRDefault="00D260A0">
                  <w:r>
                    <w:t>gml_Woongebied-Transformatie.gml</w:t>
                  </w:r>
                </w:p>
              </w:tc>
            </w:tr>
            <w:tr w:rsidR="00C327AE" w:rsidRPr="0049085E" w14:paraId="0E10FD04" w14:textId="77777777">
              <w:tc>
                <w:tcPr>
                  <w:tcW w:w="2500" w:type="pct"/>
                </w:tcPr>
                <w:p w14:paraId="36E1A4E7" w14:textId="77777777" w:rsidR="00C327AE" w:rsidRPr="0049085E" w:rsidRDefault="00C327AE">
                  <w:r w:rsidRPr="0049085E">
                    <w:t>noemer</w:t>
                  </w:r>
                </w:p>
              </w:tc>
              <w:tc>
                <w:tcPr>
                  <w:tcW w:w="2500" w:type="pct"/>
                </w:tcPr>
                <w:p w14:paraId="097FFCC6" w14:textId="3326FBB3" w:rsidR="00C327AE" w:rsidRPr="0049085E" w:rsidRDefault="00D260A0">
                  <w:r>
                    <w:t>Woongebied-Transformatie</w:t>
                  </w:r>
                </w:p>
              </w:tc>
            </w:tr>
            <w:tr w:rsidR="00C327AE" w:rsidRPr="0049085E" w14:paraId="4230B448" w14:textId="77777777">
              <w:tc>
                <w:tcPr>
                  <w:tcW w:w="2500" w:type="pct"/>
                </w:tcPr>
                <w:p w14:paraId="3CC74810" w14:textId="77777777" w:rsidR="00C327AE" w:rsidRPr="0049085E" w:rsidRDefault="00C327AE">
                  <w:r>
                    <w:t>symboolcode</w:t>
                  </w:r>
                </w:p>
              </w:tc>
              <w:tc>
                <w:tcPr>
                  <w:tcW w:w="2500" w:type="pct"/>
                </w:tcPr>
                <w:p w14:paraId="44245DD6" w14:textId="4C9D261A" w:rsidR="00C327AE" w:rsidRDefault="00C327AE"/>
              </w:tc>
            </w:tr>
            <w:tr w:rsidR="00C327AE" w:rsidRPr="0049085E" w14:paraId="73D2E9B2" w14:textId="77777777">
              <w:tc>
                <w:tcPr>
                  <w:tcW w:w="2500" w:type="pct"/>
                </w:tcPr>
                <w:p w14:paraId="61810A51" w14:textId="77777777" w:rsidR="00C327AE" w:rsidRPr="0049085E" w:rsidRDefault="00C327AE">
                  <w:r w:rsidRPr="0049085E">
                    <w:t>nauwkeurigheid</w:t>
                  </w:r>
                </w:p>
              </w:tc>
              <w:tc>
                <w:tcPr>
                  <w:tcW w:w="2500" w:type="pct"/>
                </w:tcPr>
                <w:p w14:paraId="2E75AF4D" w14:textId="43CB820C" w:rsidR="00C327AE" w:rsidRPr="0049085E" w:rsidRDefault="00C327AE"/>
              </w:tc>
            </w:tr>
            <w:tr w:rsidR="00C327AE" w:rsidRPr="0049085E" w14:paraId="56669A20" w14:textId="77777777">
              <w:tc>
                <w:tcPr>
                  <w:tcW w:w="2500" w:type="pct"/>
                </w:tcPr>
                <w:p w14:paraId="7D5C51DD" w14:textId="77777777" w:rsidR="00C327AE" w:rsidRPr="0049085E" w:rsidRDefault="00C327AE">
                  <w:r w:rsidRPr="0049085E">
                    <w:t>bron</w:t>
                  </w:r>
                  <w:r>
                    <w:t>N</w:t>
                  </w:r>
                  <w:r w:rsidRPr="0049085E">
                    <w:t>auwkeurigheid</w:t>
                  </w:r>
                </w:p>
              </w:tc>
              <w:tc>
                <w:tcPr>
                  <w:tcW w:w="2500" w:type="pct"/>
                </w:tcPr>
                <w:p w14:paraId="59BD8365" w14:textId="0E608F7C" w:rsidR="00C327AE" w:rsidRPr="0049085E" w:rsidRDefault="00D260A0">
                  <w:r>
                    <w:t>http://standaarden.omgevingswet.overheid.nl/bronnauwkeurigheid/id/concept/Achtergrond</w:t>
                  </w:r>
                </w:p>
              </w:tc>
            </w:tr>
            <w:tr w:rsidR="00C327AE" w:rsidRPr="0049085E" w14:paraId="44C3EF1A" w14:textId="77777777">
              <w:tc>
                <w:tcPr>
                  <w:tcW w:w="2500" w:type="pct"/>
                </w:tcPr>
                <w:p w14:paraId="39338EB3" w14:textId="77777777" w:rsidR="00C327AE" w:rsidRPr="0049085E" w:rsidRDefault="00C327AE">
                  <w:r>
                    <w:t>idealisatie</w:t>
                  </w:r>
                </w:p>
              </w:tc>
              <w:tc>
                <w:tcPr>
                  <w:tcW w:w="2500" w:type="pct"/>
                </w:tcPr>
                <w:p w14:paraId="09F63109" w14:textId="5E9CD4D5" w:rsidR="00C327AE" w:rsidRPr="0049085E" w:rsidRDefault="00D260A0">
                  <w:r>
                    <w:t>http://standaarden.omgevingswet.overheid.nl/idealisatie/id/concept/Exact</w:t>
                  </w:r>
                </w:p>
              </w:tc>
            </w:tr>
          </w:tbl>
          <w:p w14:paraId="2BB88134" w14:textId="77777777" w:rsidR="00C327AE" w:rsidRPr="00D631F2" w:rsidRDefault="00C327AE"/>
        </w:tc>
      </w:tr>
    </w:tbl>
    <w:p w14:paraId="071F4467" w14:textId="487FFE1E" w:rsidR="00C327AE" w:rsidRDefault="00C327AE">
      <w:pPr>
        <w:pStyle w:val="Tekstopmerking"/>
      </w:pPr>
    </w:p>
  </w:comment>
  <w:comment w:id="86" w:author="Martine Rotte" w:date="2022-09-21T16:38:00Z" w:initials="MR">
    <w:tbl>
      <w:tblPr>
        <w:tblStyle w:val="Annotatie"/>
        <w:tblW w:w="5000" w:type="pct"/>
        <w:tblLayout w:type="fixed"/>
        <w:tblLook w:val="0620" w:firstRow="1" w:lastRow="0" w:firstColumn="0" w:lastColumn="0" w:noHBand="1" w:noVBand="1"/>
      </w:tblPr>
      <w:tblGrid>
        <w:gridCol w:w="3963"/>
        <w:gridCol w:w="3964"/>
      </w:tblGrid>
      <w:tr w:rsidR="00613ACB" w:rsidRPr="0049085E" w14:paraId="20D6CF3A" w14:textId="77777777" w:rsidTr="00613ACB">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655E12" w14:textId="77777777" w:rsidR="00613ACB" w:rsidRPr="0049085E" w:rsidRDefault="00613ACB" w:rsidP="00613ACB">
            <w:r>
              <w:rPr>
                <w:rStyle w:val="Verwijzingopmerking"/>
              </w:rPr>
              <w:annotationRef/>
            </w:r>
            <w:r>
              <w:t>Geometrie</w:t>
            </w:r>
          </w:p>
        </w:tc>
      </w:tr>
      <w:tr w:rsidR="00613ACB" w:rsidRPr="0049085E" w14:paraId="3D721DB6" w14:textId="77777777" w:rsidTr="00613ACB">
        <w:tc>
          <w:tcPr>
            <w:tcW w:w="2500" w:type="pct"/>
          </w:tcPr>
          <w:p w14:paraId="6BD8B31E" w14:textId="77777777" w:rsidR="00613ACB" w:rsidRPr="0049085E" w:rsidRDefault="00613ACB" w:rsidP="00613ACB">
            <w:r>
              <w:t>bestandsnaam</w:t>
            </w:r>
          </w:p>
        </w:tc>
        <w:tc>
          <w:tcPr>
            <w:tcW w:w="2500" w:type="pct"/>
          </w:tcPr>
          <w:p w14:paraId="735C77F0" w14:textId="4015222A" w:rsidR="00613ACB" w:rsidRPr="0049085E" w:rsidRDefault="004A7EAA" w:rsidP="00613ACB">
            <w:r>
              <w:t>gml_Woongebied-Transformatie.gml</w:t>
            </w:r>
          </w:p>
        </w:tc>
      </w:tr>
      <w:tr w:rsidR="00613ACB" w:rsidRPr="0049085E" w14:paraId="5932497B" w14:textId="77777777" w:rsidTr="00613ACB">
        <w:tc>
          <w:tcPr>
            <w:tcW w:w="2500" w:type="pct"/>
          </w:tcPr>
          <w:p w14:paraId="5DEA9BC4" w14:textId="77777777" w:rsidR="00613ACB" w:rsidRPr="0049085E" w:rsidRDefault="00613ACB" w:rsidP="00613ACB">
            <w:r w:rsidRPr="0049085E">
              <w:t>noemer</w:t>
            </w:r>
          </w:p>
        </w:tc>
        <w:tc>
          <w:tcPr>
            <w:tcW w:w="2500" w:type="pct"/>
          </w:tcPr>
          <w:p w14:paraId="0C66A771" w14:textId="0FE742C2" w:rsidR="00613ACB" w:rsidRPr="0049085E" w:rsidRDefault="004A7EAA" w:rsidP="00613ACB">
            <w:r>
              <w:t>Woongebied-Transformatie</w:t>
            </w:r>
          </w:p>
        </w:tc>
      </w:tr>
      <w:tr w:rsidR="00613ACB" w:rsidRPr="0049085E" w14:paraId="68E64C5C" w14:textId="77777777" w:rsidTr="00613ACB">
        <w:tc>
          <w:tcPr>
            <w:tcW w:w="2500" w:type="pct"/>
          </w:tcPr>
          <w:p w14:paraId="7939CCB2" w14:textId="77777777" w:rsidR="00613ACB" w:rsidRPr="0049085E" w:rsidRDefault="00613ACB" w:rsidP="00613ACB">
            <w:r>
              <w:t>symboolcode</w:t>
            </w:r>
          </w:p>
        </w:tc>
        <w:tc>
          <w:tcPr>
            <w:tcW w:w="2500" w:type="pct"/>
          </w:tcPr>
          <w:p w14:paraId="396EC0C6" w14:textId="28784F43" w:rsidR="00613ACB" w:rsidRDefault="00613ACB" w:rsidP="00613ACB"/>
        </w:tc>
      </w:tr>
      <w:tr w:rsidR="00613ACB" w:rsidRPr="0049085E" w14:paraId="28C9124B" w14:textId="77777777" w:rsidTr="00613ACB">
        <w:tc>
          <w:tcPr>
            <w:tcW w:w="2500" w:type="pct"/>
          </w:tcPr>
          <w:p w14:paraId="660C5CDB" w14:textId="77777777" w:rsidR="00613ACB" w:rsidRPr="0049085E" w:rsidRDefault="00613ACB" w:rsidP="00613ACB">
            <w:r w:rsidRPr="0049085E">
              <w:t>nauwkeurigheid</w:t>
            </w:r>
          </w:p>
        </w:tc>
        <w:tc>
          <w:tcPr>
            <w:tcW w:w="2500" w:type="pct"/>
          </w:tcPr>
          <w:p w14:paraId="03532BEF" w14:textId="2A858F8A" w:rsidR="00613ACB" w:rsidRPr="0049085E" w:rsidRDefault="00613ACB" w:rsidP="00613ACB"/>
        </w:tc>
      </w:tr>
      <w:tr w:rsidR="00613ACB" w:rsidRPr="0049085E" w14:paraId="10ED6E60" w14:textId="77777777" w:rsidTr="00613ACB">
        <w:tc>
          <w:tcPr>
            <w:tcW w:w="2500" w:type="pct"/>
          </w:tcPr>
          <w:p w14:paraId="44CF9001" w14:textId="77777777" w:rsidR="00613ACB" w:rsidRPr="0049085E" w:rsidRDefault="00613ACB" w:rsidP="00613ACB">
            <w:r w:rsidRPr="0049085E">
              <w:t>bronNauwkeurigheid</w:t>
            </w:r>
          </w:p>
        </w:tc>
        <w:tc>
          <w:tcPr>
            <w:tcW w:w="2500" w:type="pct"/>
          </w:tcPr>
          <w:p w14:paraId="69D44F27" w14:textId="257DE792" w:rsidR="00613ACB" w:rsidRPr="0049085E" w:rsidRDefault="004A7EAA" w:rsidP="00613ACB">
            <w:r>
              <w:t>http://standaarden.omgevingswet.overheid.nl/bronnauwkeurigheid/id/concept/Achtergrond</w:t>
            </w:r>
          </w:p>
        </w:tc>
      </w:tr>
      <w:tr w:rsidR="00613ACB" w:rsidRPr="0049085E" w14:paraId="16A2EE23" w14:textId="77777777" w:rsidTr="00613ACB">
        <w:tc>
          <w:tcPr>
            <w:tcW w:w="2500" w:type="pct"/>
          </w:tcPr>
          <w:p w14:paraId="7FB01F3B" w14:textId="77777777" w:rsidR="00613ACB" w:rsidRPr="0049085E" w:rsidRDefault="00613ACB" w:rsidP="00613ACB">
            <w:r>
              <w:t>idealisatie</w:t>
            </w:r>
          </w:p>
        </w:tc>
        <w:tc>
          <w:tcPr>
            <w:tcW w:w="2500" w:type="pct"/>
          </w:tcPr>
          <w:p w14:paraId="22AB09C7" w14:textId="56ABAA00" w:rsidR="00613ACB" w:rsidRPr="0049085E" w:rsidRDefault="004A7EAA" w:rsidP="00613ACB">
            <w:r>
              <w:t>http://standaarden.omgevingswet.overheid.nl/idealisatie/id/concept/Exact</w:t>
            </w:r>
          </w:p>
        </w:tc>
      </w:tr>
      <w:tr w:rsidR="00613ACB" w:rsidRPr="0049085E" w14:paraId="66D7F927" w14:textId="77777777" w:rsidTr="00613ACB">
        <w:tc>
          <w:tcPr>
            <w:tcW w:w="2500" w:type="pct"/>
          </w:tcPr>
          <w:p w14:paraId="03967C33" w14:textId="77777777" w:rsidR="00613ACB" w:rsidRDefault="00613ACB" w:rsidP="00613ACB">
            <w:r>
              <w:t>regelingsgebied</w:t>
            </w:r>
          </w:p>
        </w:tc>
        <w:tc>
          <w:tcPr>
            <w:tcW w:w="2500" w:type="pct"/>
          </w:tcPr>
          <w:p w14:paraId="3F276EF1" w14:textId="7954F660" w:rsidR="00613ACB" w:rsidRDefault="004A7EAA" w:rsidP="00613ACB">
            <w:r>
              <w:t>Onwaar</w:t>
            </w:r>
          </w:p>
        </w:tc>
      </w:tr>
    </w:tbl>
    <w:p w14:paraId="3F5F5E0A" w14:textId="067E32B3" w:rsidR="00613ACB" w:rsidRDefault="00613ACB">
      <w:pPr>
        <w:pStyle w:val="Tekstopmerking"/>
      </w:pPr>
    </w:p>
  </w:comment>
  <w:comment w:id="87" w:author="Eveline Braat" w:date="2023-03-20T14:59:00Z" w:initials="EB">
    <w:tbl>
      <w:tblPr>
        <w:tblStyle w:val="Annotatie"/>
        <w:tblW w:w="5000" w:type="pct"/>
        <w:tblLayout w:type="fixed"/>
        <w:tblLook w:val="0620" w:firstRow="1" w:lastRow="0" w:firstColumn="0" w:lastColumn="0" w:noHBand="1" w:noVBand="1"/>
      </w:tblPr>
      <w:tblGrid>
        <w:gridCol w:w="3963"/>
        <w:gridCol w:w="3964"/>
      </w:tblGrid>
      <w:tr w:rsidR="00671658" w:rsidRPr="0049085E" w14:paraId="6583F00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24D172" w14:textId="77777777" w:rsidR="00671658" w:rsidRPr="0049085E" w:rsidRDefault="00671658" w:rsidP="00ED1428">
            <w:r>
              <w:rPr>
                <w:rStyle w:val="Verwijzingopmerking"/>
              </w:rPr>
              <w:annotationRef/>
            </w:r>
            <w:r>
              <w:t>Geometrie</w:t>
            </w:r>
          </w:p>
        </w:tc>
      </w:tr>
      <w:tr w:rsidR="00671658" w:rsidRPr="0049085E" w14:paraId="405F704A" w14:textId="77777777" w:rsidTr="00ED1428">
        <w:tc>
          <w:tcPr>
            <w:tcW w:w="2500" w:type="pct"/>
          </w:tcPr>
          <w:p w14:paraId="119C5939" w14:textId="77777777" w:rsidR="00671658" w:rsidRPr="0049085E" w:rsidRDefault="00671658" w:rsidP="00ED1428">
            <w:r>
              <w:t>bestandsnaam</w:t>
            </w:r>
          </w:p>
        </w:tc>
        <w:tc>
          <w:tcPr>
            <w:tcW w:w="2500" w:type="pct"/>
          </w:tcPr>
          <w:p w14:paraId="36178BEA" w14:textId="4C8C0AC1" w:rsidR="00671658" w:rsidRPr="0049085E" w:rsidRDefault="00671658" w:rsidP="00ED1428">
            <w:r>
              <w:t>gml_Woongebied-Transformatie.gml</w:t>
            </w:r>
          </w:p>
        </w:tc>
      </w:tr>
      <w:tr w:rsidR="00671658" w:rsidRPr="0049085E" w14:paraId="2839C647" w14:textId="77777777" w:rsidTr="00ED1428">
        <w:tc>
          <w:tcPr>
            <w:tcW w:w="2500" w:type="pct"/>
          </w:tcPr>
          <w:p w14:paraId="2863B062" w14:textId="77777777" w:rsidR="00671658" w:rsidRPr="0049085E" w:rsidRDefault="00671658" w:rsidP="00ED1428">
            <w:r w:rsidRPr="0049085E">
              <w:t>noemer</w:t>
            </w:r>
          </w:p>
        </w:tc>
        <w:tc>
          <w:tcPr>
            <w:tcW w:w="2500" w:type="pct"/>
          </w:tcPr>
          <w:p w14:paraId="13726FDA" w14:textId="20FD214A" w:rsidR="00671658" w:rsidRPr="0049085E" w:rsidRDefault="00671658" w:rsidP="00ED1428">
            <w:r>
              <w:t>Woongebied-Transformatie</w:t>
            </w:r>
          </w:p>
        </w:tc>
      </w:tr>
      <w:tr w:rsidR="00671658" w:rsidRPr="0049085E" w14:paraId="3DDA3BB9" w14:textId="77777777" w:rsidTr="00ED1428">
        <w:tc>
          <w:tcPr>
            <w:tcW w:w="2500" w:type="pct"/>
          </w:tcPr>
          <w:p w14:paraId="4B786197" w14:textId="77777777" w:rsidR="00671658" w:rsidRPr="0049085E" w:rsidRDefault="00671658" w:rsidP="00ED1428">
            <w:r>
              <w:t>symboolcode</w:t>
            </w:r>
          </w:p>
        </w:tc>
        <w:tc>
          <w:tcPr>
            <w:tcW w:w="2500" w:type="pct"/>
          </w:tcPr>
          <w:p w14:paraId="6444C8DA" w14:textId="29F2C749" w:rsidR="00671658" w:rsidRDefault="00671658" w:rsidP="00ED1428"/>
        </w:tc>
      </w:tr>
      <w:tr w:rsidR="00671658" w:rsidRPr="0049085E" w14:paraId="0F778C99" w14:textId="77777777" w:rsidTr="00ED1428">
        <w:tc>
          <w:tcPr>
            <w:tcW w:w="2500" w:type="pct"/>
          </w:tcPr>
          <w:p w14:paraId="7831EA97" w14:textId="77777777" w:rsidR="00671658" w:rsidRPr="0049085E" w:rsidRDefault="00671658" w:rsidP="00ED1428">
            <w:r w:rsidRPr="0049085E">
              <w:t>nauwkeurigheid</w:t>
            </w:r>
          </w:p>
        </w:tc>
        <w:tc>
          <w:tcPr>
            <w:tcW w:w="2500" w:type="pct"/>
          </w:tcPr>
          <w:p w14:paraId="2E01A083" w14:textId="61D40639" w:rsidR="00671658" w:rsidRPr="0049085E" w:rsidRDefault="00671658" w:rsidP="00ED1428"/>
        </w:tc>
      </w:tr>
      <w:tr w:rsidR="00671658" w:rsidRPr="0049085E" w14:paraId="4B952CAD" w14:textId="77777777" w:rsidTr="00ED1428">
        <w:tc>
          <w:tcPr>
            <w:tcW w:w="2500" w:type="pct"/>
          </w:tcPr>
          <w:p w14:paraId="7859763C" w14:textId="77777777" w:rsidR="00671658" w:rsidRPr="0049085E" w:rsidRDefault="00671658" w:rsidP="00ED1428">
            <w:r w:rsidRPr="0049085E">
              <w:t>bronNauwkeurigheid</w:t>
            </w:r>
          </w:p>
        </w:tc>
        <w:tc>
          <w:tcPr>
            <w:tcW w:w="2500" w:type="pct"/>
          </w:tcPr>
          <w:p w14:paraId="1B19E5E4" w14:textId="7132B031" w:rsidR="00671658" w:rsidRPr="0049085E" w:rsidRDefault="00671658" w:rsidP="00ED1428">
            <w:r>
              <w:t>http://standaarden.omgevingswet.overheid.nl/bronnauwkeurigheid/id/concept/Achtergrond</w:t>
            </w:r>
          </w:p>
        </w:tc>
      </w:tr>
      <w:tr w:rsidR="00671658" w:rsidRPr="0049085E" w14:paraId="1630479C" w14:textId="77777777" w:rsidTr="00ED1428">
        <w:tc>
          <w:tcPr>
            <w:tcW w:w="2500" w:type="pct"/>
          </w:tcPr>
          <w:p w14:paraId="34DFC250" w14:textId="77777777" w:rsidR="00671658" w:rsidRPr="0049085E" w:rsidRDefault="00671658" w:rsidP="00ED1428">
            <w:r>
              <w:t>idealisatie</w:t>
            </w:r>
          </w:p>
        </w:tc>
        <w:tc>
          <w:tcPr>
            <w:tcW w:w="2500" w:type="pct"/>
          </w:tcPr>
          <w:p w14:paraId="072E4C42" w14:textId="11A7D26C" w:rsidR="00671658" w:rsidRPr="0049085E" w:rsidRDefault="00671658" w:rsidP="00ED1428">
            <w:r>
              <w:t>http://standaarden.omgevingswet.overheid.nl/idealisatie/id/concept/Exact</w:t>
            </w:r>
          </w:p>
        </w:tc>
      </w:tr>
      <w:tr w:rsidR="00671658" w:rsidRPr="0049085E" w14:paraId="3D1D2369" w14:textId="77777777" w:rsidTr="00ED1428">
        <w:tc>
          <w:tcPr>
            <w:tcW w:w="2500" w:type="pct"/>
          </w:tcPr>
          <w:p w14:paraId="5537F806" w14:textId="77777777" w:rsidR="00671658" w:rsidRDefault="00671658" w:rsidP="00ED1428">
            <w:r>
              <w:t>regelingsgebied</w:t>
            </w:r>
          </w:p>
        </w:tc>
        <w:tc>
          <w:tcPr>
            <w:tcW w:w="2500" w:type="pct"/>
          </w:tcPr>
          <w:p w14:paraId="5F32DB8A" w14:textId="31DD12D0" w:rsidR="00671658" w:rsidRDefault="00671658" w:rsidP="00ED1428">
            <w:r>
              <w:t>Onwaar</w:t>
            </w:r>
          </w:p>
        </w:tc>
      </w:tr>
    </w:tbl>
    <w:p w14:paraId="5487FC10" w14:textId="21E44AAA" w:rsidR="00671658" w:rsidRDefault="00671658">
      <w:pPr>
        <w:pStyle w:val="Tekstopmerking"/>
      </w:pPr>
    </w:p>
  </w:comment>
  <w:comment w:id="88" w:author="Eveline Braat" w:date="2023-03-20T14:59:00Z" w:initials="EB">
    <w:tbl>
      <w:tblPr>
        <w:tblStyle w:val="Annotatie"/>
        <w:tblW w:w="5000" w:type="pct"/>
        <w:tblLayout w:type="fixed"/>
        <w:tblLook w:val="0620" w:firstRow="1" w:lastRow="0" w:firstColumn="0" w:lastColumn="0" w:noHBand="1" w:noVBand="1"/>
      </w:tblPr>
      <w:tblGrid>
        <w:gridCol w:w="3963"/>
        <w:gridCol w:w="3964"/>
      </w:tblGrid>
      <w:tr w:rsidR="009307CF" w:rsidRPr="0049085E" w14:paraId="2086BEE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F78A70" w14:textId="77777777" w:rsidR="009307CF" w:rsidRPr="0049085E" w:rsidRDefault="009307CF" w:rsidP="00ED1428">
            <w:r>
              <w:rPr>
                <w:rStyle w:val="Verwijzingopmerking"/>
              </w:rPr>
              <w:annotationRef/>
            </w:r>
            <w:r>
              <w:t>Geometrie</w:t>
            </w:r>
          </w:p>
        </w:tc>
      </w:tr>
      <w:tr w:rsidR="009307CF" w:rsidRPr="0049085E" w14:paraId="1A420B2F" w14:textId="77777777" w:rsidTr="00ED1428">
        <w:tc>
          <w:tcPr>
            <w:tcW w:w="2500" w:type="pct"/>
          </w:tcPr>
          <w:p w14:paraId="6C56AA69" w14:textId="77777777" w:rsidR="009307CF" w:rsidRPr="0049085E" w:rsidRDefault="009307CF" w:rsidP="00ED1428">
            <w:r>
              <w:t>bestandsnaam</w:t>
            </w:r>
          </w:p>
        </w:tc>
        <w:tc>
          <w:tcPr>
            <w:tcW w:w="2500" w:type="pct"/>
          </w:tcPr>
          <w:p w14:paraId="53D48012" w14:textId="047CA032" w:rsidR="009307CF" w:rsidRPr="0049085E" w:rsidRDefault="009307CF" w:rsidP="00ED1428">
            <w:r>
              <w:t>gml_Woongebied-Transformatie.gml</w:t>
            </w:r>
          </w:p>
        </w:tc>
      </w:tr>
      <w:tr w:rsidR="009307CF" w:rsidRPr="0049085E" w14:paraId="7E513E52" w14:textId="77777777" w:rsidTr="00ED1428">
        <w:tc>
          <w:tcPr>
            <w:tcW w:w="2500" w:type="pct"/>
          </w:tcPr>
          <w:p w14:paraId="72B3B8FA" w14:textId="77777777" w:rsidR="009307CF" w:rsidRPr="0049085E" w:rsidRDefault="009307CF" w:rsidP="00ED1428">
            <w:r w:rsidRPr="0049085E">
              <w:t>noemer</w:t>
            </w:r>
          </w:p>
        </w:tc>
        <w:tc>
          <w:tcPr>
            <w:tcW w:w="2500" w:type="pct"/>
          </w:tcPr>
          <w:p w14:paraId="73CC43C8" w14:textId="5A16AE19" w:rsidR="009307CF" w:rsidRPr="0049085E" w:rsidRDefault="009307CF" w:rsidP="00ED1428">
            <w:r>
              <w:t>Woongebied-Transformatie</w:t>
            </w:r>
          </w:p>
        </w:tc>
      </w:tr>
      <w:tr w:rsidR="009307CF" w:rsidRPr="0049085E" w14:paraId="6103A536" w14:textId="77777777" w:rsidTr="00ED1428">
        <w:tc>
          <w:tcPr>
            <w:tcW w:w="2500" w:type="pct"/>
          </w:tcPr>
          <w:p w14:paraId="0DD0DAEF" w14:textId="77777777" w:rsidR="009307CF" w:rsidRPr="0049085E" w:rsidRDefault="009307CF" w:rsidP="00ED1428">
            <w:r>
              <w:t>symboolcode</w:t>
            </w:r>
          </w:p>
        </w:tc>
        <w:tc>
          <w:tcPr>
            <w:tcW w:w="2500" w:type="pct"/>
          </w:tcPr>
          <w:p w14:paraId="206BC224" w14:textId="3321D597" w:rsidR="009307CF" w:rsidRDefault="009307CF" w:rsidP="00ED1428"/>
        </w:tc>
      </w:tr>
      <w:tr w:rsidR="009307CF" w:rsidRPr="0049085E" w14:paraId="2E020ADD" w14:textId="77777777" w:rsidTr="00ED1428">
        <w:tc>
          <w:tcPr>
            <w:tcW w:w="2500" w:type="pct"/>
          </w:tcPr>
          <w:p w14:paraId="63E5E30E" w14:textId="77777777" w:rsidR="009307CF" w:rsidRPr="0049085E" w:rsidRDefault="009307CF" w:rsidP="00ED1428">
            <w:r w:rsidRPr="0049085E">
              <w:t>nauwkeurigheid</w:t>
            </w:r>
          </w:p>
        </w:tc>
        <w:tc>
          <w:tcPr>
            <w:tcW w:w="2500" w:type="pct"/>
          </w:tcPr>
          <w:p w14:paraId="05447325" w14:textId="340BD9E6" w:rsidR="009307CF" w:rsidRPr="0049085E" w:rsidRDefault="009307CF" w:rsidP="00ED1428"/>
        </w:tc>
      </w:tr>
      <w:tr w:rsidR="009307CF" w:rsidRPr="0049085E" w14:paraId="0F349E93" w14:textId="77777777" w:rsidTr="00ED1428">
        <w:tc>
          <w:tcPr>
            <w:tcW w:w="2500" w:type="pct"/>
          </w:tcPr>
          <w:p w14:paraId="1F679182" w14:textId="77777777" w:rsidR="009307CF" w:rsidRPr="0049085E" w:rsidRDefault="009307CF" w:rsidP="00ED1428">
            <w:r w:rsidRPr="0049085E">
              <w:t>bronNauwkeurigheid</w:t>
            </w:r>
          </w:p>
        </w:tc>
        <w:tc>
          <w:tcPr>
            <w:tcW w:w="2500" w:type="pct"/>
          </w:tcPr>
          <w:p w14:paraId="6345FE2B" w14:textId="018A8843" w:rsidR="009307CF" w:rsidRPr="0049085E" w:rsidRDefault="009307CF" w:rsidP="00ED1428">
            <w:r>
              <w:t>http://standaarden.omgevingswet.overheid.nl/bronnauwkeurigheid/id/concept/Achtergrond</w:t>
            </w:r>
          </w:p>
        </w:tc>
      </w:tr>
      <w:tr w:rsidR="009307CF" w:rsidRPr="0049085E" w14:paraId="61451663" w14:textId="77777777" w:rsidTr="00ED1428">
        <w:tc>
          <w:tcPr>
            <w:tcW w:w="2500" w:type="pct"/>
          </w:tcPr>
          <w:p w14:paraId="70B436E8" w14:textId="77777777" w:rsidR="009307CF" w:rsidRPr="0049085E" w:rsidRDefault="009307CF" w:rsidP="00ED1428">
            <w:r>
              <w:t>idealisatie</w:t>
            </w:r>
          </w:p>
        </w:tc>
        <w:tc>
          <w:tcPr>
            <w:tcW w:w="2500" w:type="pct"/>
          </w:tcPr>
          <w:p w14:paraId="4CAB4363" w14:textId="4393182A" w:rsidR="009307CF" w:rsidRPr="0049085E" w:rsidRDefault="009307CF" w:rsidP="00ED1428">
            <w:r>
              <w:t>http://standaarden.omgevingswet.overheid.nl/idealisatie/id/concept/Exact</w:t>
            </w:r>
          </w:p>
        </w:tc>
      </w:tr>
      <w:tr w:rsidR="009307CF" w:rsidRPr="0049085E" w14:paraId="1BA277CD" w14:textId="77777777" w:rsidTr="00ED1428">
        <w:tc>
          <w:tcPr>
            <w:tcW w:w="2500" w:type="pct"/>
          </w:tcPr>
          <w:p w14:paraId="3278C39C" w14:textId="77777777" w:rsidR="009307CF" w:rsidRDefault="009307CF" w:rsidP="00ED1428">
            <w:r>
              <w:t>regelingsgebied</w:t>
            </w:r>
          </w:p>
        </w:tc>
        <w:tc>
          <w:tcPr>
            <w:tcW w:w="2500" w:type="pct"/>
          </w:tcPr>
          <w:p w14:paraId="5DF503DF" w14:textId="56BBE522" w:rsidR="009307CF" w:rsidRDefault="009307CF" w:rsidP="00ED1428">
            <w:r>
              <w:t>Onwaar</w:t>
            </w:r>
          </w:p>
        </w:tc>
      </w:tr>
    </w:tbl>
    <w:p w14:paraId="3E06CE03" w14:textId="42DABBA1" w:rsidR="009307CF" w:rsidRDefault="009307CF">
      <w:pPr>
        <w:pStyle w:val="Tekstopmerking"/>
      </w:pPr>
    </w:p>
  </w:comment>
  <w:comment w:id="89" w:author="Martine Rotte" w:date="2023-02-24T14:13:00Z" w:initials="MR">
    <w:tbl>
      <w:tblPr>
        <w:tblStyle w:val="Annotatie"/>
        <w:tblW w:w="5000" w:type="pct"/>
        <w:tblLayout w:type="fixed"/>
        <w:tblLook w:val="0620" w:firstRow="1" w:lastRow="0" w:firstColumn="0" w:lastColumn="0" w:noHBand="1" w:noVBand="1"/>
      </w:tblPr>
      <w:tblGrid>
        <w:gridCol w:w="3963"/>
        <w:gridCol w:w="3964"/>
      </w:tblGrid>
      <w:tr w:rsidR="00B80644" w:rsidRPr="0049085E" w14:paraId="77222B92"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E429BE" w14:textId="77777777" w:rsidR="00B80644" w:rsidRPr="0049085E" w:rsidRDefault="00B80644">
            <w:r>
              <w:rPr>
                <w:rStyle w:val="Verwijzingopmerking"/>
              </w:rPr>
              <w:annotationRef/>
            </w:r>
            <w:r>
              <w:t>Geometrie</w:t>
            </w:r>
          </w:p>
        </w:tc>
      </w:tr>
      <w:tr w:rsidR="00B80644" w:rsidRPr="0049085E" w14:paraId="2FC6597B" w14:textId="77777777">
        <w:tc>
          <w:tcPr>
            <w:tcW w:w="2500" w:type="pct"/>
          </w:tcPr>
          <w:p w14:paraId="74EE802A" w14:textId="77777777" w:rsidR="00B80644" w:rsidRPr="0049085E" w:rsidRDefault="00B80644">
            <w:r>
              <w:t>bestandsnaam</w:t>
            </w:r>
          </w:p>
        </w:tc>
        <w:tc>
          <w:tcPr>
            <w:tcW w:w="2500" w:type="pct"/>
          </w:tcPr>
          <w:p w14:paraId="7CB7BC79" w14:textId="579AD4E8" w:rsidR="00B80644" w:rsidRPr="0049085E" w:rsidRDefault="00B80644">
            <w:r>
              <w:t>gml_Wonen.gml</w:t>
            </w:r>
          </w:p>
        </w:tc>
      </w:tr>
      <w:tr w:rsidR="00B80644" w:rsidRPr="0049085E" w14:paraId="62E85C54" w14:textId="77777777">
        <w:tc>
          <w:tcPr>
            <w:tcW w:w="2500" w:type="pct"/>
          </w:tcPr>
          <w:p w14:paraId="67639055" w14:textId="77777777" w:rsidR="00B80644" w:rsidRPr="0049085E" w:rsidRDefault="00B80644">
            <w:r w:rsidRPr="0049085E">
              <w:t>noemer</w:t>
            </w:r>
          </w:p>
        </w:tc>
        <w:tc>
          <w:tcPr>
            <w:tcW w:w="2500" w:type="pct"/>
          </w:tcPr>
          <w:p w14:paraId="71A5061C" w14:textId="52EE6E04" w:rsidR="00B80644" w:rsidRPr="0049085E" w:rsidRDefault="00B80644">
            <w:r>
              <w:t>Wonen</w:t>
            </w:r>
          </w:p>
        </w:tc>
      </w:tr>
      <w:tr w:rsidR="00B80644" w:rsidRPr="0049085E" w14:paraId="7B4F9C6A" w14:textId="77777777">
        <w:tc>
          <w:tcPr>
            <w:tcW w:w="2500" w:type="pct"/>
          </w:tcPr>
          <w:p w14:paraId="072ADB9C" w14:textId="77777777" w:rsidR="00B80644" w:rsidRPr="0049085E" w:rsidRDefault="00B80644">
            <w:r>
              <w:t>symboolcode</w:t>
            </w:r>
          </w:p>
        </w:tc>
        <w:tc>
          <w:tcPr>
            <w:tcW w:w="2500" w:type="pct"/>
          </w:tcPr>
          <w:p w14:paraId="1237A207" w14:textId="1FFF68B2" w:rsidR="00B80644" w:rsidRDefault="00B80644"/>
        </w:tc>
      </w:tr>
      <w:tr w:rsidR="00B80644" w:rsidRPr="0049085E" w14:paraId="06BDEBEE" w14:textId="77777777">
        <w:tc>
          <w:tcPr>
            <w:tcW w:w="2500" w:type="pct"/>
          </w:tcPr>
          <w:p w14:paraId="38307F5A" w14:textId="77777777" w:rsidR="00B80644" w:rsidRPr="0049085E" w:rsidRDefault="00B80644">
            <w:r w:rsidRPr="0049085E">
              <w:t>nauwkeurigheid</w:t>
            </w:r>
          </w:p>
        </w:tc>
        <w:tc>
          <w:tcPr>
            <w:tcW w:w="2500" w:type="pct"/>
          </w:tcPr>
          <w:p w14:paraId="37926874" w14:textId="246034F4" w:rsidR="00B80644" w:rsidRPr="0049085E" w:rsidRDefault="00B80644"/>
        </w:tc>
      </w:tr>
      <w:tr w:rsidR="00B80644" w:rsidRPr="0049085E" w14:paraId="542FD66A" w14:textId="77777777">
        <w:tc>
          <w:tcPr>
            <w:tcW w:w="2500" w:type="pct"/>
          </w:tcPr>
          <w:p w14:paraId="3F10CF5F" w14:textId="77777777" w:rsidR="00B80644" w:rsidRPr="0049085E" w:rsidRDefault="00B80644">
            <w:r w:rsidRPr="0049085E">
              <w:t>bronNauwkeurigheid</w:t>
            </w:r>
          </w:p>
        </w:tc>
        <w:tc>
          <w:tcPr>
            <w:tcW w:w="2500" w:type="pct"/>
          </w:tcPr>
          <w:p w14:paraId="02F0350D" w14:textId="32DB6072" w:rsidR="00B80644" w:rsidRPr="0049085E" w:rsidRDefault="00B80644">
            <w:r>
              <w:t>http://standaarden.omgevingswet.overheid.nl/bronnauwkeurigheid/id/concept/Achtergrond</w:t>
            </w:r>
          </w:p>
        </w:tc>
      </w:tr>
      <w:tr w:rsidR="00B80644" w:rsidRPr="0049085E" w14:paraId="7B71E278" w14:textId="77777777">
        <w:tc>
          <w:tcPr>
            <w:tcW w:w="2500" w:type="pct"/>
          </w:tcPr>
          <w:p w14:paraId="4A417E2C" w14:textId="77777777" w:rsidR="00B80644" w:rsidRPr="0049085E" w:rsidRDefault="00B80644">
            <w:r>
              <w:t>idealisatie</w:t>
            </w:r>
          </w:p>
        </w:tc>
        <w:tc>
          <w:tcPr>
            <w:tcW w:w="2500" w:type="pct"/>
          </w:tcPr>
          <w:p w14:paraId="4D922A69" w14:textId="66EB6C2F" w:rsidR="00B80644" w:rsidRPr="0049085E" w:rsidRDefault="00B80644">
            <w:r>
              <w:t>http://standaarden.omgevingswet.overheid.nl/idealisatie/id/concept/Exact</w:t>
            </w:r>
          </w:p>
        </w:tc>
      </w:tr>
      <w:tr w:rsidR="00B80644" w:rsidRPr="0049085E" w14:paraId="5298EFA6" w14:textId="77777777">
        <w:tc>
          <w:tcPr>
            <w:tcW w:w="2500" w:type="pct"/>
          </w:tcPr>
          <w:p w14:paraId="5B0A1E1D" w14:textId="77777777" w:rsidR="00B80644" w:rsidRDefault="00B80644">
            <w:r>
              <w:t>regelingsgebied</w:t>
            </w:r>
          </w:p>
        </w:tc>
        <w:tc>
          <w:tcPr>
            <w:tcW w:w="2500" w:type="pct"/>
          </w:tcPr>
          <w:p w14:paraId="2E321694" w14:textId="1B648E2D" w:rsidR="00B80644" w:rsidRDefault="00B80644">
            <w:r>
              <w:t>Onwaar</w:t>
            </w:r>
          </w:p>
        </w:tc>
      </w:tr>
    </w:tbl>
    <w:p w14:paraId="2242B8DA" w14:textId="502EA2DF" w:rsidR="00B80644" w:rsidRDefault="00B80644">
      <w:pPr>
        <w:pStyle w:val="Tekstopmerking"/>
      </w:pPr>
    </w:p>
  </w:comment>
  <w:comment w:id="90" w:author="Martine Rotte" w:date="2023-02-24T14:14:00Z" w:initials="MR">
    <w:tbl>
      <w:tblPr>
        <w:tblStyle w:val="Annotatie"/>
        <w:tblW w:w="5000" w:type="pct"/>
        <w:tblLayout w:type="fixed"/>
        <w:tblLook w:val="0620" w:firstRow="1" w:lastRow="0" w:firstColumn="0" w:lastColumn="0" w:noHBand="1" w:noVBand="1"/>
      </w:tblPr>
      <w:tblGrid>
        <w:gridCol w:w="3963"/>
        <w:gridCol w:w="3964"/>
      </w:tblGrid>
      <w:tr w:rsidR="00B80644" w:rsidRPr="00D631F2" w14:paraId="318C2AC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667465" w14:textId="77777777" w:rsidR="00B80644" w:rsidRPr="00D631F2" w:rsidRDefault="00B80644">
            <w:r>
              <w:rPr>
                <w:rStyle w:val="Verwijzingopmerking"/>
              </w:rPr>
              <w:annotationRef/>
            </w:r>
            <w:r>
              <w:t>Gebiedsaanwijzing</w:t>
            </w:r>
          </w:p>
        </w:tc>
      </w:tr>
      <w:tr w:rsidR="00B80644" w:rsidRPr="00D631F2" w14:paraId="3B430A09" w14:textId="77777777">
        <w:tc>
          <w:tcPr>
            <w:tcW w:w="2500" w:type="pct"/>
          </w:tcPr>
          <w:p w14:paraId="6952A15C" w14:textId="77777777" w:rsidR="00B80644" w:rsidRPr="00D631F2" w:rsidRDefault="00B80644">
            <w:r>
              <w:t>gebiedsaanwijzing</w:t>
            </w:r>
          </w:p>
        </w:tc>
        <w:tc>
          <w:tcPr>
            <w:tcW w:w="2500" w:type="pct"/>
          </w:tcPr>
          <w:p w14:paraId="22052AAE" w14:textId="2A00E95D" w:rsidR="00B80644" w:rsidRPr="00D631F2" w:rsidRDefault="00B80644">
            <w:r>
              <w:t>Wonen</w:t>
            </w:r>
          </w:p>
        </w:tc>
      </w:tr>
      <w:tr w:rsidR="00B80644" w:rsidRPr="00D631F2" w14:paraId="01B38AB1" w14:textId="77777777">
        <w:tc>
          <w:tcPr>
            <w:tcW w:w="2500" w:type="pct"/>
          </w:tcPr>
          <w:p w14:paraId="15E4D749" w14:textId="77777777" w:rsidR="00B80644" w:rsidRDefault="00B80644">
            <w:r>
              <w:t>type</w:t>
            </w:r>
          </w:p>
        </w:tc>
        <w:tc>
          <w:tcPr>
            <w:tcW w:w="2500" w:type="pct"/>
          </w:tcPr>
          <w:p w14:paraId="0723C119" w14:textId="6A580E78" w:rsidR="00B80644" w:rsidRDefault="00B80644">
            <w:r>
              <w:t>http://standaarden.omgevingswet.overheid.nl/typegebiedsaanwijzing/id/concept/Functie</w:t>
            </w:r>
          </w:p>
        </w:tc>
      </w:tr>
      <w:tr w:rsidR="00B80644" w:rsidRPr="00D631F2" w14:paraId="57537B37" w14:textId="77777777">
        <w:tc>
          <w:tcPr>
            <w:tcW w:w="2500" w:type="pct"/>
          </w:tcPr>
          <w:p w14:paraId="5FDC5B07" w14:textId="77777777" w:rsidR="00B80644" w:rsidRPr="00D631F2" w:rsidRDefault="00B80644">
            <w:r w:rsidRPr="00D631F2">
              <w:t>groep</w:t>
            </w:r>
          </w:p>
        </w:tc>
        <w:tc>
          <w:tcPr>
            <w:tcW w:w="2500" w:type="pct"/>
          </w:tcPr>
          <w:p w14:paraId="239CF443" w14:textId="7F5EBEB6" w:rsidR="00B80644" w:rsidRPr="00D631F2" w:rsidRDefault="00B80644">
            <w:r>
              <w:t>http://standaarden.omgevingswet.overheid.nl/functie/id/concept/Wonen</w:t>
            </w:r>
          </w:p>
        </w:tc>
      </w:tr>
      <w:tr w:rsidR="00B80644" w:rsidRPr="00D631F2" w14:paraId="6B9E1A58"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80644" w:rsidRPr="0049085E" w14:paraId="0CB0DFE9"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AAD4C2" w14:textId="77777777" w:rsidR="00B80644" w:rsidRPr="0049085E" w:rsidRDefault="00B80644">
                  <w:r>
                    <w:t>Geometrie</w:t>
                  </w:r>
                </w:p>
              </w:tc>
            </w:tr>
            <w:tr w:rsidR="00B80644" w:rsidRPr="0049085E" w14:paraId="5DDB98ED" w14:textId="77777777">
              <w:tc>
                <w:tcPr>
                  <w:tcW w:w="2500" w:type="pct"/>
                </w:tcPr>
                <w:p w14:paraId="788AA16B" w14:textId="77777777" w:rsidR="00B80644" w:rsidRPr="0049085E" w:rsidRDefault="00B80644">
                  <w:r>
                    <w:t>bestandsnaam</w:t>
                  </w:r>
                </w:p>
              </w:tc>
              <w:tc>
                <w:tcPr>
                  <w:tcW w:w="2500" w:type="pct"/>
                </w:tcPr>
                <w:p w14:paraId="795F736A" w14:textId="2A1DC839" w:rsidR="00B80644" w:rsidRPr="0049085E" w:rsidRDefault="00B80644">
                  <w:r>
                    <w:t>gml_Wonen.gml</w:t>
                  </w:r>
                </w:p>
              </w:tc>
            </w:tr>
            <w:tr w:rsidR="00B80644" w:rsidRPr="0049085E" w14:paraId="3C8FF8A0" w14:textId="77777777">
              <w:tc>
                <w:tcPr>
                  <w:tcW w:w="2500" w:type="pct"/>
                </w:tcPr>
                <w:p w14:paraId="4C8699D5" w14:textId="77777777" w:rsidR="00B80644" w:rsidRPr="0049085E" w:rsidRDefault="00B80644">
                  <w:r w:rsidRPr="0049085E">
                    <w:t>noemer</w:t>
                  </w:r>
                </w:p>
              </w:tc>
              <w:tc>
                <w:tcPr>
                  <w:tcW w:w="2500" w:type="pct"/>
                </w:tcPr>
                <w:p w14:paraId="62C86322" w14:textId="6250C4FB" w:rsidR="00B80644" w:rsidRPr="0049085E" w:rsidRDefault="00B80644">
                  <w:r>
                    <w:t>Wonen</w:t>
                  </w:r>
                </w:p>
              </w:tc>
            </w:tr>
            <w:tr w:rsidR="00B80644" w:rsidRPr="0049085E" w14:paraId="19F69B68" w14:textId="77777777">
              <w:tc>
                <w:tcPr>
                  <w:tcW w:w="2500" w:type="pct"/>
                </w:tcPr>
                <w:p w14:paraId="7A41F3D4" w14:textId="77777777" w:rsidR="00B80644" w:rsidRPr="0049085E" w:rsidRDefault="00B80644">
                  <w:r>
                    <w:t>symboolcode</w:t>
                  </w:r>
                </w:p>
              </w:tc>
              <w:tc>
                <w:tcPr>
                  <w:tcW w:w="2500" w:type="pct"/>
                </w:tcPr>
                <w:p w14:paraId="4F3406D3" w14:textId="4FA1C2D9" w:rsidR="00B80644" w:rsidRDefault="00B80644"/>
              </w:tc>
            </w:tr>
            <w:tr w:rsidR="00B80644" w:rsidRPr="0049085E" w14:paraId="43CC8E0D" w14:textId="77777777">
              <w:tc>
                <w:tcPr>
                  <w:tcW w:w="2500" w:type="pct"/>
                </w:tcPr>
                <w:p w14:paraId="24B49496" w14:textId="77777777" w:rsidR="00B80644" w:rsidRPr="0049085E" w:rsidRDefault="00B80644">
                  <w:r w:rsidRPr="0049085E">
                    <w:t>nauwkeurigheid</w:t>
                  </w:r>
                </w:p>
              </w:tc>
              <w:tc>
                <w:tcPr>
                  <w:tcW w:w="2500" w:type="pct"/>
                </w:tcPr>
                <w:p w14:paraId="3EB513FC" w14:textId="0BBCEDBB" w:rsidR="00B80644" w:rsidRPr="0049085E" w:rsidRDefault="00B80644"/>
              </w:tc>
            </w:tr>
            <w:tr w:rsidR="00B80644" w:rsidRPr="0049085E" w14:paraId="5BA693B0" w14:textId="77777777">
              <w:tc>
                <w:tcPr>
                  <w:tcW w:w="2500" w:type="pct"/>
                </w:tcPr>
                <w:p w14:paraId="19726AF5" w14:textId="77777777" w:rsidR="00B80644" w:rsidRPr="0049085E" w:rsidRDefault="00B80644">
                  <w:r w:rsidRPr="0049085E">
                    <w:t>bronNauwkeurigheid</w:t>
                  </w:r>
                </w:p>
              </w:tc>
              <w:tc>
                <w:tcPr>
                  <w:tcW w:w="2500" w:type="pct"/>
                </w:tcPr>
                <w:p w14:paraId="557DF180" w14:textId="08AFE333" w:rsidR="00B80644" w:rsidRPr="0049085E" w:rsidRDefault="00B80644">
                  <w:r>
                    <w:t>http://standaarden.omgevingswet.overheid.nl/bronnauwkeurigheid/id/concept/Achtergrond</w:t>
                  </w:r>
                </w:p>
              </w:tc>
            </w:tr>
            <w:tr w:rsidR="00B80644" w:rsidRPr="0049085E" w14:paraId="274039D7" w14:textId="77777777">
              <w:tc>
                <w:tcPr>
                  <w:tcW w:w="2500" w:type="pct"/>
                </w:tcPr>
                <w:p w14:paraId="207CBF20" w14:textId="77777777" w:rsidR="00B80644" w:rsidRPr="0049085E" w:rsidRDefault="00B80644">
                  <w:r>
                    <w:t>idealisatie</w:t>
                  </w:r>
                </w:p>
              </w:tc>
              <w:tc>
                <w:tcPr>
                  <w:tcW w:w="2500" w:type="pct"/>
                </w:tcPr>
                <w:p w14:paraId="6CBCEF96" w14:textId="02BACDD0" w:rsidR="00B80644" w:rsidRPr="0049085E" w:rsidRDefault="00B80644">
                  <w:r>
                    <w:t>http://standaarden.omgevingswet.overheid.nl/idealisatie/id/concept/Exact</w:t>
                  </w:r>
                </w:p>
              </w:tc>
            </w:tr>
          </w:tbl>
          <w:p w14:paraId="65F7B9C1" w14:textId="77777777" w:rsidR="00B80644" w:rsidRPr="00D631F2" w:rsidRDefault="00B80644"/>
        </w:tc>
      </w:tr>
    </w:tbl>
    <w:p w14:paraId="647464B9" w14:textId="2B659E20" w:rsidR="00B80644" w:rsidRDefault="00B80644">
      <w:pPr>
        <w:pStyle w:val="Tekstopmerking"/>
      </w:pPr>
    </w:p>
  </w:comment>
  <w:comment w:id="91" w:author="Martine Rotte" w:date="2023-02-24T14:16:00Z" w:initials="MR">
    <w:tbl>
      <w:tblPr>
        <w:tblStyle w:val="Annotatie"/>
        <w:tblW w:w="5000" w:type="pct"/>
        <w:tblLayout w:type="fixed"/>
        <w:tblLook w:val="0620" w:firstRow="1" w:lastRow="0" w:firstColumn="0" w:lastColumn="0" w:noHBand="1" w:noVBand="1"/>
      </w:tblPr>
      <w:tblGrid>
        <w:gridCol w:w="3963"/>
        <w:gridCol w:w="3964"/>
      </w:tblGrid>
      <w:tr w:rsidR="00B80644" w:rsidRPr="00D631F2" w14:paraId="1C8F2021"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5E73D9" w14:textId="77777777" w:rsidR="00B80644" w:rsidRPr="00D631F2" w:rsidRDefault="00B80644">
            <w:r>
              <w:rPr>
                <w:rStyle w:val="Verwijzingopmerking"/>
              </w:rPr>
              <w:annotationRef/>
            </w:r>
            <w:r>
              <w:t>Gebiedsaanwijzing</w:t>
            </w:r>
          </w:p>
        </w:tc>
      </w:tr>
      <w:tr w:rsidR="00B80644" w:rsidRPr="00D631F2" w14:paraId="631C28F4" w14:textId="77777777">
        <w:tc>
          <w:tcPr>
            <w:tcW w:w="2500" w:type="pct"/>
          </w:tcPr>
          <w:p w14:paraId="39D052BA" w14:textId="77777777" w:rsidR="00B80644" w:rsidRPr="00D631F2" w:rsidRDefault="00B80644">
            <w:r>
              <w:t>gebiedsaanwijzing</w:t>
            </w:r>
          </w:p>
        </w:tc>
        <w:tc>
          <w:tcPr>
            <w:tcW w:w="2500" w:type="pct"/>
          </w:tcPr>
          <w:p w14:paraId="08028104" w14:textId="4783B0AD" w:rsidR="00B80644" w:rsidRPr="00D631F2" w:rsidRDefault="00EF7C7B">
            <w:r>
              <w:t>Verblijfsgebied</w:t>
            </w:r>
          </w:p>
        </w:tc>
      </w:tr>
      <w:tr w:rsidR="00B80644" w:rsidRPr="00D631F2" w14:paraId="52C5EA9D" w14:textId="77777777">
        <w:tc>
          <w:tcPr>
            <w:tcW w:w="2500" w:type="pct"/>
          </w:tcPr>
          <w:p w14:paraId="4A5C02D0" w14:textId="77777777" w:rsidR="00B80644" w:rsidRDefault="00B80644">
            <w:r>
              <w:t>type</w:t>
            </w:r>
          </w:p>
        </w:tc>
        <w:tc>
          <w:tcPr>
            <w:tcW w:w="2500" w:type="pct"/>
          </w:tcPr>
          <w:p w14:paraId="46E4CE2A" w14:textId="69216DAB" w:rsidR="00B80644" w:rsidRDefault="00EF7C7B">
            <w:r>
              <w:t>http://standaarden.omgevingswet.overheid.nl/typegebiedsaanwijzing/id/concept/Functie</w:t>
            </w:r>
          </w:p>
        </w:tc>
      </w:tr>
      <w:tr w:rsidR="00B80644" w:rsidRPr="00D631F2" w14:paraId="6C3CBE7A" w14:textId="77777777">
        <w:tc>
          <w:tcPr>
            <w:tcW w:w="2500" w:type="pct"/>
          </w:tcPr>
          <w:p w14:paraId="0DC65C35" w14:textId="77777777" w:rsidR="00B80644" w:rsidRPr="00D631F2" w:rsidRDefault="00B80644">
            <w:r w:rsidRPr="00D631F2">
              <w:t>groep</w:t>
            </w:r>
          </w:p>
        </w:tc>
        <w:tc>
          <w:tcPr>
            <w:tcW w:w="2500" w:type="pct"/>
          </w:tcPr>
          <w:p w14:paraId="0DCC288F" w14:textId="3C040014" w:rsidR="00B80644" w:rsidRPr="00D631F2" w:rsidRDefault="00EF7C7B">
            <w:r>
              <w:t>http://standaarden.omgevingswet.overheid.nl/functie/id/concept/Verblijfsgebied</w:t>
            </w:r>
          </w:p>
        </w:tc>
      </w:tr>
      <w:tr w:rsidR="00B80644" w:rsidRPr="00D631F2" w14:paraId="3F44C7D2"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80644" w:rsidRPr="0049085E" w14:paraId="2F2847CF"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6447ED" w14:textId="77777777" w:rsidR="00B80644" w:rsidRPr="0049085E" w:rsidRDefault="00B80644">
                  <w:r>
                    <w:t>Geometrie</w:t>
                  </w:r>
                </w:p>
              </w:tc>
            </w:tr>
            <w:tr w:rsidR="00B80644" w:rsidRPr="0049085E" w14:paraId="5CD905B7" w14:textId="77777777">
              <w:tc>
                <w:tcPr>
                  <w:tcW w:w="2500" w:type="pct"/>
                </w:tcPr>
                <w:p w14:paraId="37579BA7" w14:textId="77777777" w:rsidR="00B80644" w:rsidRPr="0049085E" w:rsidRDefault="00B80644">
                  <w:r>
                    <w:t>bestandsnaam</w:t>
                  </w:r>
                </w:p>
              </w:tc>
              <w:tc>
                <w:tcPr>
                  <w:tcW w:w="2500" w:type="pct"/>
                </w:tcPr>
                <w:p w14:paraId="36FB2C23" w14:textId="5EA5418A" w:rsidR="00B80644" w:rsidRPr="0049085E" w:rsidRDefault="00EF7C7B">
                  <w:r>
                    <w:t>gml_Verblijfsgebied.gml</w:t>
                  </w:r>
                </w:p>
              </w:tc>
            </w:tr>
            <w:tr w:rsidR="00B80644" w:rsidRPr="0049085E" w14:paraId="4A7D8A3A" w14:textId="77777777">
              <w:tc>
                <w:tcPr>
                  <w:tcW w:w="2500" w:type="pct"/>
                </w:tcPr>
                <w:p w14:paraId="0CBD36DE" w14:textId="77777777" w:rsidR="00B80644" w:rsidRPr="0049085E" w:rsidRDefault="00B80644">
                  <w:r w:rsidRPr="0049085E">
                    <w:t>noemer</w:t>
                  </w:r>
                </w:p>
              </w:tc>
              <w:tc>
                <w:tcPr>
                  <w:tcW w:w="2500" w:type="pct"/>
                </w:tcPr>
                <w:p w14:paraId="51EEA004" w14:textId="3FABA727" w:rsidR="00B80644" w:rsidRPr="0049085E" w:rsidRDefault="00EF7C7B">
                  <w:r>
                    <w:t>Verblijfsgebied</w:t>
                  </w:r>
                </w:p>
              </w:tc>
            </w:tr>
            <w:tr w:rsidR="00B80644" w:rsidRPr="0049085E" w14:paraId="4172CB88" w14:textId="77777777">
              <w:tc>
                <w:tcPr>
                  <w:tcW w:w="2500" w:type="pct"/>
                </w:tcPr>
                <w:p w14:paraId="4D2CA591" w14:textId="77777777" w:rsidR="00B80644" w:rsidRPr="0049085E" w:rsidRDefault="00B80644">
                  <w:r>
                    <w:t>symboolcode</w:t>
                  </w:r>
                </w:p>
              </w:tc>
              <w:tc>
                <w:tcPr>
                  <w:tcW w:w="2500" w:type="pct"/>
                </w:tcPr>
                <w:p w14:paraId="44D884FE" w14:textId="3509F6B0" w:rsidR="00B80644" w:rsidRDefault="00B80644"/>
              </w:tc>
            </w:tr>
            <w:tr w:rsidR="00B80644" w:rsidRPr="0049085E" w14:paraId="16EB87F5" w14:textId="77777777">
              <w:tc>
                <w:tcPr>
                  <w:tcW w:w="2500" w:type="pct"/>
                </w:tcPr>
                <w:p w14:paraId="6BF6F047" w14:textId="77777777" w:rsidR="00B80644" w:rsidRPr="0049085E" w:rsidRDefault="00B80644">
                  <w:r w:rsidRPr="0049085E">
                    <w:t>nauwkeurigheid</w:t>
                  </w:r>
                </w:p>
              </w:tc>
              <w:tc>
                <w:tcPr>
                  <w:tcW w:w="2500" w:type="pct"/>
                </w:tcPr>
                <w:p w14:paraId="7B6CC5C1" w14:textId="5A498A37" w:rsidR="00B80644" w:rsidRPr="0049085E" w:rsidRDefault="00B80644"/>
              </w:tc>
            </w:tr>
            <w:tr w:rsidR="00B80644" w:rsidRPr="0049085E" w14:paraId="1B0BDCDE" w14:textId="77777777">
              <w:tc>
                <w:tcPr>
                  <w:tcW w:w="2500" w:type="pct"/>
                </w:tcPr>
                <w:p w14:paraId="64CB8BCE" w14:textId="77777777" w:rsidR="00B80644" w:rsidRPr="0049085E" w:rsidRDefault="00B80644">
                  <w:r w:rsidRPr="0049085E">
                    <w:t>bronNauwkeurigheid</w:t>
                  </w:r>
                </w:p>
              </w:tc>
              <w:tc>
                <w:tcPr>
                  <w:tcW w:w="2500" w:type="pct"/>
                </w:tcPr>
                <w:p w14:paraId="6FBF5AD0" w14:textId="0A9F4D05" w:rsidR="00B80644" w:rsidRPr="0049085E" w:rsidRDefault="00EF7C7B">
                  <w:r>
                    <w:t>http://standaarden.omgevingswet.overheid.nl/bronnauwkeurigheid/id/concept/Achtergrond</w:t>
                  </w:r>
                </w:p>
              </w:tc>
            </w:tr>
            <w:tr w:rsidR="00B80644" w:rsidRPr="0049085E" w14:paraId="61E857E2" w14:textId="77777777">
              <w:tc>
                <w:tcPr>
                  <w:tcW w:w="2500" w:type="pct"/>
                </w:tcPr>
                <w:p w14:paraId="3124FB81" w14:textId="77777777" w:rsidR="00B80644" w:rsidRPr="0049085E" w:rsidRDefault="00B80644">
                  <w:r>
                    <w:t>idealisatie</w:t>
                  </w:r>
                </w:p>
              </w:tc>
              <w:tc>
                <w:tcPr>
                  <w:tcW w:w="2500" w:type="pct"/>
                </w:tcPr>
                <w:p w14:paraId="72D148F2" w14:textId="54668601" w:rsidR="00B80644" w:rsidRPr="0049085E" w:rsidRDefault="00EF7C7B">
                  <w:r>
                    <w:t>http://standaarden.omgevingswet.overheid.nl/idealisatie/id/concept/Exact</w:t>
                  </w:r>
                </w:p>
              </w:tc>
            </w:tr>
          </w:tbl>
          <w:p w14:paraId="29806F91" w14:textId="77777777" w:rsidR="00B80644" w:rsidRPr="00D631F2" w:rsidRDefault="00B80644"/>
        </w:tc>
      </w:tr>
    </w:tbl>
    <w:p w14:paraId="09E57A1B" w14:textId="4CB29B54" w:rsidR="00B80644" w:rsidRDefault="00B80644">
      <w:pPr>
        <w:pStyle w:val="Tekstopmerking"/>
      </w:pPr>
    </w:p>
  </w:comment>
  <w:comment w:id="92" w:author="Martine Rotte" w:date="2023-02-24T14:16:00Z" w:initials="MR">
    <w:tbl>
      <w:tblPr>
        <w:tblStyle w:val="Annotatie"/>
        <w:tblW w:w="5000" w:type="pct"/>
        <w:tblLayout w:type="fixed"/>
        <w:tblLook w:val="0620" w:firstRow="1" w:lastRow="0" w:firstColumn="0" w:lastColumn="0" w:noHBand="1" w:noVBand="1"/>
      </w:tblPr>
      <w:tblGrid>
        <w:gridCol w:w="3963"/>
        <w:gridCol w:w="3964"/>
      </w:tblGrid>
      <w:tr w:rsidR="00B80644" w:rsidRPr="0049085E" w14:paraId="74622104"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13C465" w14:textId="77777777" w:rsidR="00B80644" w:rsidRPr="0049085E" w:rsidRDefault="00B80644">
            <w:r>
              <w:rPr>
                <w:rStyle w:val="Verwijzingopmerking"/>
              </w:rPr>
              <w:annotationRef/>
            </w:r>
            <w:r>
              <w:t>Geometrie</w:t>
            </w:r>
          </w:p>
        </w:tc>
      </w:tr>
      <w:tr w:rsidR="00B80644" w:rsidRPr="0049085E" w14:paraId="0768743C" w14:textId="77777777">
        <w:tc>
          <w:tcPr>
            <w:tcW w:w="2500" w:type="pct"/>
          </w:tcPr>
          <w:p w14:paraId="73999DD9" w14:textId="77777777" w:rsidR="00B80644" w:rsidRPr="0049085E" w:rsidRDefault="00B80644">
            <w:r>
              <w:t>bestandsnaam</w:t>
            </w:r>
          </w:p>
        </w:tc>
        <w:tc>
          <w:tcPr>
            <w:tcW w:w="2500" w:type="pct"/>
          </w:tcPr>
          <w:p w14:paraId="6749705C" w14:textId="4DB587D7" w:rsidR="00B80644" w:rsidRPr="0049085E" w:rsidRDefault="00EF7C7B">
            <w:r>
              <w:t>gml_Verblijfsgebied.gml</w:t>
            </w:r>
          </w:p>
        </w:tc>
      </w:tr>
      <w:tr w:rsidR="00B80644" w:rsidRPr="0049085E" w14:paraId="6BA60D20" w14:textId="77777777">
        <w:tc>
          <w:tcPr>
            <w:tcW w:w="2500" w:type="pct"/>
          </w:tcPr>
          <w:p w14:paraId="4D3FCA1C" w14:textId="77777777" w:rsidR="00B80644" w:rsidRPr="0049085E" w:rsidRDefault="00B80644">
            <w:r w:rsidRPr="0049085E">
              <w:t>noemer</w:t>
            </w:r>
          </w:p>
        </w:tc>
        <w:tc>
          <w:tcPr>
            <w:tcW w:w="2500" w:type="pct"/>
          </w:tcPr>
          <w:p w14:paraId="23396360" w14:textId="6D145867" w:rsidR="00B80644" w:rsidRPr="0049085E" w:rsidRDefault="00EF7C7B">
            <w:r>
              <w:t>Verblijfsgebied</w:t>
            </w:r>
          </w:p>
        </w:tc>
      </w:tr>
      <w:tr w:rsidR="00B80644" w:rsidRPr="0049085E" w14:paraId="5A25BD9E" w14:textId="77777777">
        <w:tc>
          <w:tcPr>
            <w:tcW w:w="2500" w:type="pct"/>
          </w:tcPr>
          <w:p w14:paraId="5C5267C1" w14:textId="77777777" w:rsidR="00B80644" w:rsidRPr="0049085E" w:rsidRDefault="00B80644">
            <w:r>
              <w:t>symboolcode</w:t>
            </w:r>
          </w:p>
        </w:tc>
        <w:tc>
          <w:tcPr>
            <w:tcW w:w="2500" w:type="pct"/>
          </w:tcPr>
          <w:p w14:paraId="60633CF0" w14:textId="5B4B7078" w:rsidR="00B80644" w:rsidRDefault="00B80644"/>
        </w:tc>
      </w:tr>
      <w:tr w:rsidR="00B80644" w:rsidRPr="0049085E" w14:paraId="57080CF0" w14:textId="77777777">
        <w:tc>
          <w:tcPr>
            <w:tcW w:w="2500" w:type="pct"/>
          </w:tcPr>
          <w:p w14:paraId="74E84EF5" w14:textId="77777777" w:rsidR="00B80644" w:rsidRPr="0049085E" w:rsidRDefault="00B80644">
            <w:r w:rsidRPr="0049085E">
              <w:t>nauwkeurigheid</w:t>
            </w:r>
          </w:p>
        </w:tc>
        <w:tc>
          <w:tcPr>
            <w:tcW w:w="2500" w:type="pct"/>
          </w:tcPr>
          <w:p w14:paraId="0F29F0D0" w14:textId="7826965D" w:rsidR="00B80644" w:rsidRPr="0049085E" w:rsidRDefault="00B80644"/>
        </w:tc>
      </w:tr>
      <w:tr w:rsidR="00B80644" w:rsidRPr="0049085E" w14:paraId="55FA9131" w14:textId="77777777">
        <w:tc>
          <w:tcPr>
            <w:tcW w:w="2500" w:type="pct"/>
          </w:tcPr>
          <w:p w14:paraId="6AE547EC" w14:textId="77777777" w:rsidR="00B80644" w:rsidRPr="0049085E" w:rsidRDefault="00B80644">
            <w:r w:rsidRPr="0049085E">
              <w:t>bronNauwkeurigheid</w:t>
            </w:r>
          </w:p>
        </w:tc>
        <w:tc>
          <w:tcPr>
            <w:tcW w:w="2500" w:type="pct"/>
          </w:tcPr>
          <w:p w14:paraId="790528C9" w14:textId="7B381AB8" w:rsidR="00B80644" w:rsidRPr="0049085E" w:rsidRDefault="00EF7C7B">
            <w:r>
              <w:t>http://standaarden.omgevingswet.overheid.nl/bronnauwkeurigheid/id/concept/Achtergrond</w:t>
            </w:r>
          </w:p>
        </w:tc>
      </w:tr>
      <w:tr w:rsidR="00B80644" w:rsidRPr="0049085E" w14:paraId="7B5455FD" w14:textId="77777777">
        <w:tc>
          <w:tcPr>
            <w:tcW w:w="2500" w:type="pct"/>
          </w:tcPr>
          <w:p w14:paraId="08A0ED7B" w14:textId="77777777" w:rsidR="00B80644" w:rsidRPr="0049085E" w:rsidRDefault="00B80644">
            <w:r>
              <w:t>idealisatie</w:t>
            </w:r>
          </w:p>
        </w:tc>
        <w:tc>
          <w:tcPr>
            <w:tcW w:w="2500" w:type="pct"/>
          </w:tcPr>
          <w:p w14:paraId="20C331A5" w14:textId="0F86078E" w:rsidR="00B80644" w:rsidRPr="0049085E" w:rsidRDefault="00EF7C7B">
            <w:r>
              <w:t>http://standaarden.omgevingswet.overheid.nl/idealisatie/id/concept/Exact</w:t>
            </w:r>
          </w:p>
        </w:tc>
      </w:tr>
      <w:tr w:rsidR="00B80644" w:rsidRPr="0049085E" w14:paraId="7460021F" w14:textId="77777777">
        <w:tc>
          <w:tcPr>
            <w:tcW w:w="2500" w:type="pct"/>
          </w:tcPr>
          <w:p w14:paraId="6D73BCF3" w14:textId="77777777" w:rsidR="00B80644" w:rsidRDefault="00B80644">
            <w:r>
              <w:t>regelingsgebied</w:t>
            </w:r>
          </w:p>
        </w:tc>
        <w:tc>
          <w:tcPr>
            <w:tcW w:w="2500" w:type="pct"/>
          </w:tcPr>
          <w:p w14:paraId="0C24A1CE" w14:textId="5E240494" w:rsidR="00B80644" w:rsidRDefault="00EF7C7B">
            <w:r>
              <w:t>Onwaar</w:t>
            </w:r>
          </w:p>
        </w:tc>
      </w:tr>
    </w:tbl>
    <w:p w14:paraId="18591DD9" w14:textId="223E587F" w:rsidR="00B80644" w:rsidRDefault="00B80644">
      <w:pPr>
        <w:pStyle w:val="Tekstopmerking"/>
      </w:pPr>
    </w:p>
  </w:comment>
  <w:comment w:id="93" w:author="Martine Rotte" w:date="2023-02-24T14:17:00Z" w:initials="MR">
    <w:tbl>
      <w:tblPr>
        <w:tblStyle w:val="Annotatie"/>
        <w:tblW w:w="5000" w:type="pct"/>
        <w:tblLayout w:type="fixed"/>
        <w:tblLook w:val="0620" w:firstRow="1" w:lastRow="0" w:firstColumn="0" w:lastColumn="0" w:noHBand="1" w:noVBand="1"/>
      </w:tblPr>
      <w:tblGrid>
        <w:gridCol w:w="3963"/>
        <w:gridCol w:w="3964"/>
      </w:tblGrid>
      <w:tr w:rsidR="00B80644" w:rsidRPr="0049085E" w14:paraId="1F94A794"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9EE3C4" w14:textId="77777777" w:rsidR="00B80644" w:rsidRPr="0049085E" w:rsidRDefault="00B80644">
            <w:r>
              <w:rPr>
                <w:rStyle w:val="Verwijzingopmerking"/>
              </w:rPr>
              <w:annotationRef/>
            </w:r>
            <w:r>
              <w:t>Geometrie</w:t>
            </w:r>
          </w:p>
        </w:tc>
      </w:tr>
      <w:tr w:rsidR="00B80644" w:rsidRPr="0049085E" w14:paraId="45FEDCE7" w14:textId="77777777">
        <w:tc>
          <w:tcPr>
            <w:tcW w:w="2500" w:type="pct"/>
          </w:tcPr>
          <w:p w14:paraId="24ED9649" w14:textId="77777777" w:rsidR="00B80644" w:rsidRPr="0049085E" w:rsidRDefault="00B80644">
            <w:r>
              <w:t>bestandsnaam</w:t>
            </w:r>
          </w:p>
        </w:tc>
        <w:tc>
          <w:tcPr>
            <w:tcW w:w="2500" w:type="pct"/>
          </w:tcPr>
          <w:p w14:paraId="49AB26DE" w14:textId="116719BA" w:rsidR="00B80644" w:rsidRPr="0049085E" w:rsidRDefault="00EF7C7B">
            <w:r>
              <w:t>gml_Groen.gml</w:t>
            </w:r>
          </w:p>
        </w:tc>
      </w:tr>
      <w:tr w:rsidR="00B80644" w:rsidRPr="0049085E" w14:paraId="75EF57DD" w14:textId="77777777">
        <w:tc>
          <w:tcPr>
            <w:tcW w:w="2500" w:type="pct"/>
          </w:tcPr>
          <w:p w14:paraId="5D6D63FB" w14:textId="77777777" w:rsidR="00B80644" w:rsidRPr="0049085E" w:rsidRDefault="00B80644">
            <w:r w:rsidRPr="0049085E">
              <w:t>noemer</w:t>
            </w:r>
          </w:p>
        </w:tc>
        <w:tc>
          <w:tcPr>
            <w:tcW w:w="2500" w:type="pct"/>
          </w:tcPr>
          <w:p w14:paraId="48A17AC3" w14:textId="70781E53" w:rsidR="00B80644" w:rsidRPr="0049085E" w:rsidRDefault="00EF7C7B">
            <w:r>
              <w:t>Groen</w:t>
            </w:r>
          </w:p>
        </w:tc>
      </w:tr>
      <w:tr w:rsidR="00B80644" w:rsidRPr="0049085E" w14:paraId="19F57046" w14:textId="77777777">
        <w:tc>
          <w:tcPr>
            <w:tcW w:w="2500" w:type="pct"/>
          </w:tcPr>
          <w:p w14:paraId="7A0AAEFF" w14:textId="77777777" w:rsidR="00B80644" w:rsidRPr="0049085E" w:rsidRDefault="00B80644">
            <w:r>
              <w:t>symboolcode</w:t>
            </w:r>
          </w:p>
        </w:tc>
        <w:tc>
          <w:tcPr>
            <w:tcW w:w="2500" w:type="pct"/>
          </w:tcPr>
          <w:p w14:paraId="06E85444" w14:textId="32A0BC4E" w:rsidR="00B80644" w:rsidRDefault="00B80644"/>
        </w:tc>
      </w:tr>
      <w:tr w:rsidR="00B80644" w:rsidRPr="0049085E" w14:paraId="7B780A78" w14:textId="77777777">
        <w:tc>
          <w:tcPr>
            <w:tcW w:w="2500" w:type="pct"/>
          </w:tcPr>
          <w:p w14:paraId="77E0F06A" w14:textId="77777777" w:rsidR="00B80644" w:rsidRPr="0049085E" w:rsidRDefault="00B80644">
            <w:r w:rsidRPr="0049085E">
              <w:t>nauwkeurigheid</w:t>
            </w:r>
          </w:p>
        </w:tc>
        <w:tc>
          <w:tcPr>
            <w:tcW w:w="2500" w:type="pct"/>
          </w:tcPr>
          <w:p w14:paraId="0B73FB30" w14:textId="5B64B894" w:rsidR="00B80644" w:rsidRPr="0049085E" w:rsidRDefault="00B80644"/>
        </w:tc>
      </w:tr>
      <w:tr w:rsidR="00B80644" w:rsidRPr="0049085E" w14:paraId="5162F59F" w14:textId="77777777">
        <w:tc>
          <w:tcPr>
            <w:tcW w:w="2500" w:type="pct"/>
          </w:tcPr>
          <w:p w14:paraId="473699F9" w14:textId="77777777" w:rsidR="00B80644" w:rsidRPr="0049085E" w:rsidRDefault="00B80644">
            <w:r w:rsidRPr="0049085E">
              <w:t>bronNauwkeurigheid</w:t>
            </w:r>
          </w:p>
        </w:tc>
        <w:tc>
          <w:tcPr>
            <w:tcW w:w="2500" w:type="pct"/>
          </w:tcPr>
          <w:p w14:paraId="14BDD361" w14:textId="187C1216" w:rsidR="00B80644" w:rsidRPr="0049085E" w:rsidRDefault="00EF7C7B">
            <w:r>
              <w:t>http://standaarden.omgevingswet.overheid.nl/bronnauwkeurigheid/id/concept/Achtergrond</w:t>
            </w:r>
          </w:p>
        </w:tc>
      </w:tr>
      <w:tr w:rsidR="00B80644" w:rsidRPr="0049085E" w14:paraId="071686A4" w14:textId="77777777">
        <w:tc>
          <w:tcPr>
            <w:tcW w:w="2500" w:type="pct"/>
          </w:tcPr>
          <w:p w14:paraId="5C75B63E" w14:textId="77777777" w:rsidR="00B80644" w:rsidRPr="0049085E" w:rsidRDefault="00B80644">
            <w:r>
              <w:t>idealisatie</w:t>
            </w:r>
          </w:p>
        </w:tc>
        <w:tc>
          <w:tcPr>
            <w:tcW w:w="2500" w:type="pct"/>
          </w:tcPr>
          <w:p w14:paraId="2ADD4E6D" w14:textId="13149465" w:rsidR="00B80644" w:rsidRPr="0049085E" w:rsidRDefault="00EF7C7B">
            <w:r>
              <w:t>http://standaarden.omgevingswet.overheid.nl/idealisatie/id/concept/Exact</w:t>
            </w:r>
          </w:p>
        </w:tc>
      </w:tr>
      <w:tr w:rsidR="00B80644" w:rsidRPr="0049085E" w14:paraId="01F25A09" w14:textId="77777777">
        <w:tc>
          <w:tcPr>
            <w:tcW w:w="2500" w:type="pct"/>
          </w:tcPr>
          <w:p w14:paraId="0637E94B" w14:textId="77777777" w:rsidR="00B80644" w:rsidRDefault="00B80644">
            <w:r>
              <w:t>regelingsgebied</w:t>
            </w:r>
          </w:p>
        </w:tc>
        <w:tc>
          <w:tcPr>
            <w:tcW w:w="2500" w:type="pct"/>
          </w:tcPr>
          <w:p w14:paraId="29FDA010" w14:textId="2F62E9A8" w:rsidR="00B80644" w:rsidRDefault="00EF7C7B">
            <w:r>
              <w:t>Onwaar</w:t>
            </w:r>
          </w:p>
        </w:tc>
      </w:tr>
    </w:tbl>
    <w:p w14:paraId="02D7D260" w14:textId="4974C50A" w:rsidR="00B80644" w:rsidRDefault="00B80644">
      <w:pPr>
        <w:pStyle w:val="Tekstopmerking"/>
      </w:pPr>
    </w:p>
  </w:comment>
  <w:comment w:id="94" w:author="Martine Rotte" w:date="2023-02-24T14:19:00Z" w:initials="MR">
    <w:tbl>
      <w:tblPr>
        <w:tblStyle w:val="Annotatie"/>
        <w:tblW w:w="5000" w:type="pct"/>
        <w:tblLayout w:type="fixed"/>
        <w:tblLook w:val="0620" w:firstRow="1" w:lastRow="0" w:firstColumn="0" w:lastColumn="0" w:noHBand="1" w:noVBand="1"/>
      </w:tblPr>
      <w:tblGrid>
        <w:gridCol w:w="3963"/>
        <w:gridCol w:w="3964"/>
      </w:tblGrid>
      <w:tr w:rsidR="00C5375F" w:rsidRPr="00D631F2" w14:paraId="1CEAAFB5"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A97498" w14:textId="77777777" w:rsidR="00C5375F" w:rsidRPr="00D631F2" w:rsidRDefault="00C5375F">
            <w:r>
              <w:rPr>
                <w:rStyle w:val="Verwijzingopmerking"/>
              </w:rPr>
              <w:annotationRef/>
            </w:r>
            <w:r>
              <w:t>Gebiedsaanwijzing</w:t>
            </w:r>
          </w:p>
        </w:tc>
      </w:tr>
      <w:tr w:rsidR="00C5375F" w:rsidRPr="00D631F2" w14:paraId="441E831B" w14:textId="77777777">
        <w:tc>
          <w:tcPr>
            <w:tcW w:w="2500" w:type="pct"/>
          </w:tcPr>
          <w:p w14:paraId="726366FA" w14:textId="77777777" w:rsidR="00C5375F" w:rsidRPr="00D631F2" w:rsidRDefault="00C5375F">
            <w:r>
              <w:t>gebiedsaanwijzing</w:t>
            </w:r>
          </w:p>
        </w:tc>
        <w:tc>
          <w:tcPr>
            <w:tcW w:w="2500" w:type="pct"/>
          </w:tcPr>
          <w:p w14:paraId="6A7275CF" w14:textId="75CC68E8" w:rsidR="00C5375F" w:rsidRPr="00D631F2" w:rsidRDefault="00EF7C7B">
            <w:r>
              <w:t>Groen</w:t>
            </w:r>
          </w:p>
        </w:tc>
      </w:tr>
      <w:tr w:rsidR="00C5375F" w:rsidRPr="00D631F2" w14:paraId="0D8D8AB2" w14:textId="77777777">
        <w:tc>
          <w:tcPr>
            <w:tcW w:w="2500" w:type="pct"/>
          </w:tcPr>
          <w:p w14:paraId="619874C7" w14:textId="77777777" w:rsidR="00C5375F" w:rsidRDefault="00C5375F">
            <w:r>
              <w:t>type</w:t>
            </w:r>
          </w:p>
        </w:tc>
        <w:tc>
          <w:tcPr>
            <w:tcW w:w="2500" w:type="pct"/>
          </w:tcPr>
          <w:p w14:paraId="30C4EB8F" w14:textId="0D05EEC5" w:rsidR="00C5375F" w:rsidRDefault="00EF7C7B">
            <w:r>
              <w:t>http://standaarden.omgevingswet.overheid.nl/typegebiedsaanwijzing/id/concept/Functie</w:t>
            </w:r>
          </w:p>
        </w:tc>
      </w:tr>
      <w:tr w:rsidR="00C5375F" w:rsidRPr="00D631F2" w14:paraId="5FF3D182" w14:textId="77777777">
        <w:tc>
          <w:tcPr>
            <w:tcW w:w="2500" w:type="pct"/>
          </w:tcPr>
          <w:p w14:paraId="0A0E758E" w14:textId="77777777" w:rsidR="00C5375F" w:rsidRPr="00D631F2" w:rsidRDefault="00C5375F">
            <w:r w:rsidRPr="00D631F2">
              <w:t>groep</w:t>
            </w:r>
          </w:p>
        </w:tc>
        <w:tc>
          <w:tcPr>
            <w:tcW w:w="2500" w:type="pct"/>
          </w:tcPr>
          <w:p w14:paraId="67C08679" w14:textId="6875BEF8" w:rsidR="00C5375F" w:rsidRPr="00D631F2" w:rsidRDefault="00EF7C7B">
            <w:r>
              <w:t>http://standaarden.omgevingswet.overheid.nl/functie/id/concept/Groen</w:t>
            </w:r>
          </w:p>
        </w:tc>
      </w:tr>
      <w:tr w:rsidR="00C5375F" w:rsidRPr="00D631F2" w14:paraId="3BF553D3"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5375F" w:rsidRPr="0049085E" w14:paraId="097BB41A"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B9443E" w14:textId="77777777" w:rsidR="00C5375F" w:rsidRPr="0049085E" w:rsidRDefault="00C5375F">
                  <w:r>
                    <w:t>Geometrie</w:t>
                  </w:r>
                </w:p>
              </w:tc>
            </w:tr>
            <w:tr w:rsidR="00C5375F" w:rsidRPr="0049085E" w14:paraId="3B007B47" w14:textId="77777777">
              <w:tc>
                <w:tcPr>
                  <w:tcW w:w="2500" w:type="pct"/>
                </w:tcPr>
                <w:p w14:paraId="69B8F80C" w14:textId="77777777" w:rsidR="00C5375F" w:rsidRPr="0049085E" w:rsidRDefault="00C5375F">
                  <w:r>
                    <w:t>bestandsnaam</w:t>
                  </w:r>
                </w:p>
              </w:tc>
              <w:tc>
                <w:tcPr>
                  <w:tcW w:w="2500" w:type="pct"/>
                </w:tcPr>
                <w:p w14:paraId="7810E3CF" w14:textId="216E0EFC" w:rsidR="00C5375F" w:rsidRPr="0049085E" w:rsidRDefault="00EF7C7B">
                  <w:r>
                    <w:t>gml_Groen.gml</w:t>
                  </w:r>
                </w:p>
              </w:tc>
            </w:tr>
            <w:tr w:rsidR="00C5375F" w:rsidRPr="0049085E" w14:paraId="09CC6E93" w14:textId="77777777">
              <w:tc>
                <w:tcPr>
                  <w:tcW w:w="2500" w:type="pct"/>
                </w:tcPr>
                <w:p w14:paraId="1C862F08" w14:textId="77777777" w:rsidR="00C5375F" w:rsidRPr="0049085E" w:rsidRDefault="00C5375F">
                  <w:r w:rsidRPr="0049085E">
                    <w:t>noemer</w:t>
                  </w:r>
                </w:p>
              </w:tc>
              <w:tc>
                <w:tcPr>
                  <w:tcW w:w="2500" w:type="pct"/>
                </w:tcPr>
                <w:p w14:paraId="62C71062" w14:textId="16418EC0" w:rsidR="00C5375F" w:rsidRPr="0049085E" w:rsidRDefault="00EF7C7B">
                  <w:r>
                    <w:t>Groen</w:t>
                  </w:r>
                </w:p>
              </w:tc>
            </w:tr>
            <w:tr w:rsidR="00C5375F" w:rsidRPr="0049085E" w14:paraId="533E9BFD" w14:textId="77777777">
              <w:tc>
                <w:tcPr>
                  <w:tcW w:w="2500" w:type="pct"/>
                </w:tcPr>
                <w:p w14:paraId="02BAB142" w14:textId="77777777" w:rsidR="00C5375F" w:rsidRPr="0049085E" w:rsidRDefault="00C5375F">
                  <w:r>
                    <w:t>symboolcode</w:t>
                  </w:r>
                </w:p>
              </w:tc>
              <w:tc>
                <w:tcPr>
                  <w:tcW w:w="2500" w:type="pct"/>
                </w:tcPr>
                <w:p w14:paraId="4F2ED8C3" w14:textId="537DA0BE" w:rsidR="00C5375F" w:rsidRDefault="00C5375F"/>
              </w:tc>
            </w:tr>
            <w:tr w:rsidR="00C5375F" w:rsidRPr="0049085E" w14:paraId="00753C47" w14:textId="77777777">
              <w:tc>
                <w:tcPr>
                  <w:tcW w:w="2500" w:type="pct"/>
                </w:tcPr>
                <w:p w14:paraId="23F32003" w14:textId="77777777" w:rsidR="00C5375F" w:rsidRPr="0049085E" w:rsidRDefault="00C5375F">
                  <w:r w:rsidRPr="0049085E">
                    <w:t>nauwkeurigheid</w:t>
                  </w:r>
                </w:p>
              </w:tc>
              <w:tc>
                <w:tcPr>
                  <w:tcW w:w="2500" w:type="pct"/>
                </w:tcPr>
                <w:p w14:paraId="411FEA88" w14:textId="158C76D6" w:rsidR="00C5375F" w:rsidRPr="0049085E" w:rsidRDefault="00C5375F"/>
              </w:tc>
            </w:tr>
            <w:tr w:rsidR="00C5375F" w:rsidRPr="0049085E" w14:paraId="345D9EB2" w14:textId="77777777">
              <w:tc>
                <w:tcPr>
                  <w:tcW w:w="2500" w:type="pct"/>
                </w:tcPr>
                <w:p w14:paraId="2C960D3E" w14:textId="77777777" w:rsidR="00C5375F" w:rsidRPr="0049085E" w:rsidRDefault="00C5375F">
                  <w:r w:rsidRPr="0049085E">
                    <w:t>bronNauwkeurigheid</w:t>
                  </w:r>
                </w:p>
              </w:tc>
              <w:tc>
                <w:tcPr>
                  <w:tcW w:w="2500" w:type="pct"/>
                </w:tcPr>
                <w:p w14:paraId="1386C5C4" w14:textId="72373811" w:rsidR="00C5375F" w:rsidRPr="0049085E" w:rsidRDefault="00EF7C7B">
                  <w:r>
                    <w:t>http://standaarden.omgevingswet.overheid.nl/bronnauwkeurigheid/id/concept/Achtergrond</w:t>
                  </w:r>
                </w:p>
              </w:tc>
            </w:tr>
            <w:tr w:rsidR="00C5375F" w:rsidRPr="0049085E" w14:paraId="78F88883" w14:textId="77777777">
              <w:tc>
                <w:tcPr>
                  <w:tcW w:w="2500" w:type="pct"/>
                </w:tcPr>
                <w:p w14:paraId="069DF47D" w14:textId="77777777" w:rsidR="00C5375F" w:rsidRPr="0049085E" w:rsidRDefault="00C5375F">
                  <w:r>
                    <w:t>idealisatie</w:t>
                  </w:r>
                </w:p>
              </w:tc>
              <w:tc>
                <w:tcPr>
                  <w:tcW w:w="2500" w:type="pct"/>
                </w:tcPr>
                <w:p w14:paraId="74B904C2" w14:textId="77C93428" w:rsidR="00C5375F" w:rsidRPr="0049085E" w:rsidRDefault="00EF7C7B">
                  <w:r>
                    <w:t>http://standaarden.omgevingswet.overheid.nl/idealisatie/id/concept/Exact</w:t>
                  </w:r>
                </w:p>
              </w:tc>
            </w:tr>
          </w:tbl>
          <w:p w14:paraId="7199FFC0" w14:textId="77777777" w:rsidR="00C5375F" w:rsidRPr="00D631F2" w:rsidRDefault="00C5375F"/>
        </w:tc>
      </w:tr>
    </w:tbl>
    <w:p w14:paraId="6B614FEC" w14:textId="4D9D8EDB" w:rsidR="00C5375F" w:rsidRDefault="00C5375F">
      <w:pPr>
        <w:pStyle w:val="Tekstopmerking"/>
      </w:pPr>
    </w:p>
  </w:comment>
  <w:comment w:id="95" w:author="Martine Rotte" w:date="2023-03-08T15:31:00Z" w:initials="MR">
    <w:p w14:paraId="2FAC6F25" w14:textId="4CB2D658" w:rsidR="007421C7" w:rsidRDefault="007421C7">
      <w:pPr>
        <w:pStyle w:val="Tekstopmerking"/>
      </w:pPr>
      <w:r>
        <w:rPr>
          <w:rStyle w:val="Verwijzingopmerking"/>
        </w:rPr>
        <w:annotationRef/>
      </w:r>
      <w:r>
        <w:t xml:space="preserve">@Geonovum: </w:t>
      </w:r>
      <w:r w:rsidR="003432D4">
        <w:t>alle</w:t>
      </w:r>
      <w:r>
        <w:t xml:space="preserve"> artikelen in deze hele paragraaf zijn van toepassing op locatie hele ambtsgebied Breda.</w:t>
      </w:r>
    </w:p>
  </w:comment>
  <w:comment w:id="96" w:author="Martine Rotte" w:date="2023-02-27T14:51:00Z" w:initials="MR">
    <w:tbl>
      <w:tblPr>
        <w:tblStyle w:val="Annotatie"/>
        <w:tblW w:w="5000" w:type="pct"/>
        <w:tblLayout w:type="fixed"/>
        <w:tblLook w:val="0620" w:firstRow="1" w:lastRow="0" w:firstColumn="0" w:lastColumn="0" w:noHBand="1" w:noVBand="1"/>
      </w:tblPr>
      <w:tblGrid>
        <w:gridCol w:w="3963"/>
        <w:gridCol w:w="3964"/>
      </w:tblGrid>
      <w:tr w:rsidR="00DF2B11" w:rsidRPr="0049085E" w14:paraId="4AE8EC5C"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6FB7BF" w14:textId="77777777" w:rsidR="00DF2B11" w:rsidRPr="0049085E" w:rsidRDefault="00DF2B11" w:rsidP="00E866B7">
            <w:r>
              <w:rPr>
                <w:rStyle w:val="Verwijzingopmerking"/>
              </w:rPr>
              <w:annotationRef/>
            </w:r>
            <w:r>
              <w:t>Geometrie</w:t>
            </w:r>
          </w:p>
        </w:tc>
      </w:tr>
      <w:tr w:rsidR="00DF2B11" w:rsidRPr="0049085E" w14:paraId="75086B71" w14:textId="77777777" w:rsidTr="00E866B7">
        <w:tc>
          <w:tcPr>
            <w:tcW w:w="2500" w:type="pct"/>
          </w:tcPr>
          <w:p w14:paraId="64C05452" w14:textId="77777777" w:rsidR="00DF2B11" w:rsidRPr="0049085E" w:rsidRDefault="00DF2B11" w:rsidP="00E866B7">
            <w:r>
              <w:t>bestandsnaam</w:t>
            </w:r>
          </w:p>
        </w:tc>
        <w:tc>
          <w:tcPr>
            <w:tcW w:w="2500" w:type="pct"/>
          </w:tcPr>
          <w:p w14:paraId="416FB1E5" w14:textId="440BC616" w:rsidR="00DF2B11" w:rsidRPr="0049085E" w:rsidRDefault="00DF2B11" w:rsidP="00E866B7">
            <w:r>
              <w:t>ambtsgebied.gml</w:t>
            </w:r>
          </w:p>
        </w:tc>
      </w:tr>
      <w:tr w:rsidR="00DF2B11" w:rsidRPr="0049085E" w14:paraId="61A6F16E" w14:textId="77777777" w:rsidTr="00E866B7">
        <w:tc>
          <w:tcPr>
            <w:tcW w:w="2500" w:type="pct"/>
          </w:tcPr>
          <w:p w14:paraId="5F0EB24E" w14:textId="77777777" w:rsidR="00DF2B11" w:rsidRPr="0049085E" w:rsidRDefault="00DF2B11" w:rsidP="00E866B7">
            <w:r w:rsidRPr="0049085E">
              <w:t>noemer</w:t>
            </w:r>
          </w:p>
        </w:tc>
        <w:tc>
          <w:tcPr>
            <w:tcW w:w="2500" w:type="pct"/>
          </w:tcPr>
          <w:p w14:paraId="51DB35AC" w14:textId="2CE0B078" w:rsidR="00DF2B11" w:rsidRPr="0049085E" w:rsidRDefault="00DF2B11" w:rsidP="00E866B7">
            <w:r>
              <w:t>Gemeente Breda</w:t>
            </w:r>
          </w:p>
        </w:tc>
      </w:tr>
      <w:tr w:rsidR="00DF2B11" w:rsidRPr="0049085E" w14:paraId="7EF8D5D0" w14:textId="77777777" w:rsidTr="00E866B7">
        <w:tc>
          <w:tcPr>
            <w:tcW w:w="2500" w:type="pct"/>
          </w:tcPr>
          <w:p w14:paraId="5C890305" w14:textId="77777777" w:rsidR="00DF2B11" w:rsidRPr="0049085E" w:rsidRDefault="00DF2B11" w:rsidP="00E866B7">
            <w:r>
              <w:t>symboolcode</w:t>
            </w:r>
          </w:p>
        </w:tc>
        <w:tc>
          <w:tcPr>
            <w:tcW w:w="2500" w:type="pct"/>
          </w:tcPr>
          <w:p w14:paraId="0F45AC8A" w14:textId="42DEAA9C" w:rsidR="00DF2B11" w:rsidRDefault="00DF2B11" w:rsidP="00E866B7"/>
        </w:tc>
      </w:tr>
      <w:tr w:rsidR="00DF2B11" w:rsidRPr="0049085E" w14:paraId="5EC49A4D" w14:textId="77777777" w:rsidTr="00E866B7">
        <w:tc>
          <w:tcPr>
            <w:tcW w:w="2500" w:type="pct"/>
          </w:tcPr>
          <w:p w14:paraId="2B2F88CC" w14:textId="77777777" w:rsidR="00DF2B11" w:rsidRPr="0049085E" w:rsidRDefault="00DF2B11" w:rsidP="00E866B7">
            <w:r w:rsidRPr="0049085E">
              <w:t>nauwkeurigheid</w:t>
            </w:r>
          </w:p>
        </w:tc>
        <w:tc>
          <w:tcPr>
            <w:tcW w:w="2500" w:type="pct"/>
          </w:tcPr>
          <w:p w14:paraId="599FB3E1" w14:textId="7343F34B" w:rsidR="00DF2B11" w:rsidRPr="0049085E" w:rsidRDefault="00DF2B11" w:rsidP="00E866B7"/>
        </w:tc>
      </w:tr>
      <w:tr w:rsidR="00DF2B11" w:rsidRPr="0049085E" w14:paraId="450F0B28" w14:textId="77777777" w:rsidTr="00E866B7">
        <w:tc>
          <w:tcPr>
            <w:tcW w:w="2500" w:type="pct"/>
          </w:tcPr>
          <w:p w14:paraId="37605477" w14:textId="77777777" w:rsidR="00DF2B11" w:rsidRPr="0049085E" w:rsidRDefault="00DF2B11" w:rsidP="00E866B7">
            <w:r w:rsidRPr="0049085E">
              <w:t>bronNauwkeurigheid</w:t>
            </w:r>
          </w:p>
        </w:tc>
        <w:tc>
          <w:tcPr>
            <w:tcW w:w="2500" w:type="pct"/>
          </w:tcPr>
          <w:p w14:paraId="05952091" w14:textId="008AA642" w:rsidR="00DF2B11" w:rsidRPr="0049085E" w:rsidRDefault="00DF2B11" w:rsidP="00E866B7">
            <w:r>
              <w:t>http://standaarden.omgevingswet.overheid.nl/bronnauwkeurigheid/id/concept/Achtergrond</w:t>
            </w:r>
          </w:p>
        </w:tc>
      </w:tr>
      <w:tr w:rsidR="00DF2B11" w:rsidRPr="0049085E" w14:paraId="6CBF7253" w14:textId="77777777" w:rsidTr="00E866B7">
        <w:tc>
          <w:tcPr>
            <w:tcW w:w="2500" w:type="pct"/>
          </w:tcPr>
          <w:p w14:paraId="6D2BC503" w14:textId="77777777" w:rsidR="00DF2B11" w:rsidRPr="0049085E" w:rsidRDefault="00DF2B11" w:rsidP="00E866B7">
            <w:r>
              <w:t>idealisatie</w:t>
            </w:r>
          </w:p>
        </w:tc>
        <w:tc>
          <w:tcPr>
            <w:tcW w:w="2500" w:type="pct"/>
          </w:tcPr>
          <w:p w14:paraId="4331E8DE" w14:textId="6E4D1A26" w:rsidR="00DF2B11" w:rsidRPr="0049085E" w:rsidRDefault="00DF2B11" w:rsidP="00E866B7">
            <w:r>
              <w:t>http://standaarden.omgevingswet.overheid.nl/idealisatie/id/concept/Exact</w:t>
            </w:r>
          </w:p>
        </w:tc>
      </w:tr>
      <w:tr w:rsidR="00DF2B11" w:rsidRPr="0049085E" w14:paraId="5C1C6414" w14:textId="77777777" w:rsidTr="00E866B7">
        <w:tc>
          <w:tcPr>
            <w:tcW w:w="2500" w:type="pct"/>
          </w:tcPr>
          <w:p w14:paraId="0791C6A7" w14:textId="77777777" w:rsidR="00DF2B11" w:rsidRDefault="00DF2B11" w:rsidP="00E866B7">
            <w:r>
              <w:t>regelingsgebied</w:t>
            </w:r>
          </w:p>
        </w:tc>
        <w:tc>
          <w:tcPr>
            <w:tcW w:w="2500" w:type="pct"/>
          </w:tcPr>
          <w:p w14:paraId="7E7EA8BD" w14:textId="241071B3" w:rsidR="00DF2B11" w:rsidRDefault="00DF2B11" w:rsidP="00E866B7">
            <w:r>
              <w:t>Onwaar</w:t>
            </w:r>
          </w:p>
        </w:tc>
      </w:tr>
    </w:tbl>
    <w:p w14:paraId="6FF4787E" w14:textId="48383233" w:rsidR="00DF2B11" w:rsidRDefault="00DF2B11">
      <w:pPr>
        <w:pStyle w:val="Tekstopmerking"/>
      </w:pPr>
    </w:p>
  </w:comment>
  <w:comment w:id="97" w:author="Gerard Wolbers" w:date="2023-04-19T08:54:00Z" w:initials="GW">
    <w:tbl>
      <w:tblPr>
        <w:tblStyle w:val="Annotatie"/>
        <w:tblW w:w="5716" w:type="pct"/>
        <w:tblLayout w:type="fixed"/>
        <w:tblLook w:val="0620" w:firstRow="1" w:lastRow="0" w:firstColumn="0" w:lastColumn="0" w:noHBand="1" w:noVBand="1"/>
      </w:tblPr>
      <w:tblGrid>
        <w:gridCol w:w="4531"/>
        <w:gridCol w:w="4531"/>
      </w:tblGrid>
      <w:tr w:rsidR="00EF7C7B" w:rsidRPr="0049085E" w14:paraId="34A3245F" w14:textId="77777777" w:rsidTr="00EF7C7B">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2514FF" w14:textId="77777777" w:rsidR="00EF7C7B" w:rsidRPr="0049085E" w:rsidRDefault="00EF7C7B" w:rsidP="00ED1428">
            <w:r>
              <w:rPr>
                <w:rStyle w:val="Verwijzingopmerking"/>
              </w:rPr>
              <w:annotationRef/>
            </w:r>
            <w:r>
              <w:t>Geometrie</w:t>
            </w:r>
          </w:p>
        </w:tc>
      </w:tr>
      <w:tr w:rsidR="00EF7C7B" w:rsidRPr="0049085E" w14:paraId="0A8A0FE3" w14:textId="77777777" w:rsidTr="00EF7C7B">
        <w:tc>
          <w:tcPr>
            <w:tcW w:w="2500" w:type="pct"/>
          </w:tcPr>
          <w:p w14:paraId="71B73104" w14:textId="77777777" w:rsidR="00EF7C7B" w:rsidRPr="0049085E" w:rsidRDefault="00EF7C7B" w:rsidP="00EF7C7B">
            <w:r>
              <w:t>bestandsnaam</w:t>
            </w:r>
          </w:p>
        </w:tc>
        <w:tc>
          <w:tcPr>
            <w:tcW w:w="2500" w:type="pct"/>
          </w:tcPr>
          <w:p w14:paraId="1BE064DC" w14:textId="2CAF995E" w:rsidR="00EF7C7B" w:rsidRPr="0049085E" w:rsidRDefault="00EF7C7B" w:rsidP="00EF7C7B">
            <w:r w:rsidRPr="00500D40">
              <w:t>ambtsgebied.gml</w:t>
            </w:r>
          </w:p>
        </w:tc>
      </w:tr>
      <w:tr w:rsidR="00EF7C7B" w:rsidRPr="0049085E" w14:paraId="790DD546" w14:textId="77777777" w:rsidTr="00EF7C7B">
        <w:tc>
          <w:tcPr>
            <w:tcW w:w="2500" w:type="pct"/>
          </w:tcPr>
          <w:p w14:paraId="6D902146" w14:textId="77777777" w:rsidR="00EF7C7B" w:rsidRPr="0049085E" w:rsidRDefault="00EF7C7B" w:rsidP="00EF7C7B">
            <w:r w:rsidRPr="0049085E">
              <w:t>noemer</w:t>
            </w:r>
          </w:p>
        </w:tc>
        <w:tc>
          <w:tcPr>
            <w:tcW w:w="2500" w:type="pct"/>
          </w:tcPr>
          <w:p w14:paraId="4D5961E8" w14:textId="679B7806" w:rsidR="00EF7C7B" w:rsidRPr="0049085E" w:rsidRDefault="00EF7C7B" w:rsidP="00EF7C7B">
            <w:r w:rsidRPr="00500D40">
              <w:t>Gemeente Breda</w:t>
            </w:r>
          </w:p>
        </w:tc>
      </w:tr>
      <w:tr w:rsidR="00EF7C7B" w:rsidRPr="0049085E" w14:paraId="13EF4B65" w14:textId="77777777" w:rsidTr="00EF7C7B">
        <w:tc>
          <w:tcPr>
            <w:tcW w:w="2500" w:type="pct"/>
          </w:tcPr>
          <w:p w14:paraId="22BBD006" w14:textId="77777777" w:rsidR="00EF7C7B" w:rsidRPr="0049085E" w:rsidRDefault="00EF7C7B" w:rsidP="00EF7C7B">
            <w:r>
              <w:t>symboolcode</w:t>
            </w:r>
          </w:p>
        </w:tc>
        <w:tc>
          <w:tcPr>
            <w:tcW w:w="2500" w:type="pct"/>
          </w:tcPr>
          <w:p w14:paraId="1A2837BF" w14:textId="23831FC3" w:rsidR="00EF7C7B" w:rsidRDefault="00EF7C7B" w:rsidP="00EF7C7B"/>
        </w:tc>
      </w:tr>
      <w:tr w:rsidR="00EF7C7B" w:rsidRPr="0049085E" w14:paraId="4AFF123A" w14:textId="77777777" w:rsidTr="00EF7C7B">
        <w:tc>
          <w:tcPr>
            <w:tcW w:w="2500" w:type="pct"/>
          </w:tcPr>
          <w:p w14:paraId="5E2C0D39" w14:textId="77777777" w:rsidR="00EF7C7B" w:rsidRPr="0049085E" w:rsidRDefault="00EF7C7B" w:rsidP="00EF7C7B">
            <w:r w:rsidRPr="0049085E">
              <w:t>nauwkeurigheid</w:t>
            </w:r>
          </w:p>
        </w:tc>
        <w:tc>
          <w:tcPr>
            <w:tcW w:w="2500" w:type="pct"/>
          </w:tcPr>
          <w:p w14:paraId="5B043200" w14:textId="78665287" w:rsidR="00EF7C7B" w:rsidRPr="0049085E" w:rsidRDefault="00EF7C7B" w:rsidP="00EF7C7B"/>
        </w:tc>
      </w:tr>
      <w:tr w:rsidR="00EF7C7B" w:rsidRPr="0049085E" w14:paraId="3F996DBB" w14:textId="77777777" w:rsidTr="00EF7C7B">
        <w:tc>
          <w:tcPr>
            <w:tcW w:w="2500" w:type="pct"/>
          </w:tcPr>
          <w:p w14:paraId="366B07F3" w14:textId="77777777" w:rsidR="00EF7C7B" w:rsidRPr="0049085E" w:rsidRDefault="00EF7C7B" w:rsidP="00EF7C7B">
            <w:r w:rsidRPr="0049085E">
              <w:t>bronNauwkeurigheid</w:t>
            </w:r>
          </w:p>
        </w:tc>
        <w:tc>
          <w:tcPr>
            <w:tcW w:w="2500" w:type="pct"/>
          </w:tcPr>
          <w:p w14:paraId="431CB6B1" w14:textId="244C3170" w:rsidR="00EF7C7B" w:rsidRPr="0049085E" w:rsidRDefault="00EF7C7B" w:rsidP="00EF7C7B">
            <w:r w:rsidRPr="00500D40">
              <w:t>http://standaarden.omgevingswet.overheid.nl/bronnauwkeurigheid/id/concept/Achtergrond</w:t>
            </w:r>
          </w:p>
        </w:tc>
      </w:tr>
      <w:tr w:rsidR="00EF7C7B" w:rsidRPr="0049085E" w14:paraId="541C360C" w14:textId="77777777" w:rsidTr="00EF7C7B">
        <w:tc>
          <w:tcPr>
            <w:tcW w:w="2500" w:type="pct"/>
          </w:tcPr>
          <w:p w14:paraId="7C137912" w14:textId="77777777" w:rsidR="00EF7C7B" w:rsidRPr="0049085E" w:rsidRDefault="00EF7C7B" w:rsidP="00EF7C7B">
            <w:r>
              <w:t>idealisatie</w:t>
            </w:r>
          </w:p>
        </w:tc>
        <w:tc>
          <w:tcPr>
            <w:tcW w:w="2500" w:type="pct"/>
          </w:tcPr>
          <w:p w14:paraId="12189516" w14:textId="243C216A" w:rsidR="00EF7C7B" w:rsidRPr="0049085E" w:rsidRDefault="00EF7C7B" w:rsidP="00EF7C7B">
            <w:r w:rsidRPr="00500D40">
              <w:t>http://standaarden.omgevingswet.overheid.nl/idealisatie/id/concept/Exact</w:t>
            </w:r>
          </w:p>
        </w:tc>
      </w:tr>
      <w:tr w:rsidR="00EF7C7B" w:rsidRPr="0049085E" w14:paraId="0CD9D858" w14:textId="77777777" w:rsidTr="00EF7C7B">
        <w:tc>
          <w:tcPr>
            <w:tcW w:w="2500" w:type="pct"/>
          </w:tcPr>
          <w:p w14:paraId="59524805" w14:textId="77777777" w:rsidR="00EF7C7B" w:rsidRDefault="00EF7C7B" w:rsidP="00EF7C7B">
            <w:r>
              <w:t>regelingsgebied</w:t>
            </w:r>
          </w:p>
        </w:tc>
        <w:tc>
          <w:tcPr>
            <w:tcW w:w="2500" w:type="pct"/>
          </w:tcPr>
          <w:p w14:paraId="44A1C39B" w14:textId="2C7BBA3C" w:rsidR="00EF7C7B" w:rsidRDefault="00EF7C7B" w:rsidP="00EF7C7B">
            <w:r w:rsidRPr="00500D40">
              <w:t>Onwaar</w:t>
            </w:r>
          </w:p>
        </w:tc>
      </w:tr>
    </w:tbl>
    <w:p w14:paraId="1350CEBA" w14:textId="1C4D62F1" w:rsidR="00EF7C7B" w:rsidRDefault="00EF7C7B">
      <w:pPr>
        <w:pStyle w:val="Tekstopmerking"/>
      </w:pPr>
    </w:p>
  </w:comment>
  <w:comment w:id="98" w:author="Gerard Wolbers" w:date="2023-04-19T09:08: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37C148E4"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2DBD3B" w14:textId="77777777" w:rsidR="00F85024" w:rsidRPr="0049085E" w:rsidRDefault="00F85024" w:rsidP="00ED1428">
            <w:r>
              <w:rPr>
                <w:rStyle w:val="Verwijzingopmerking"/>
              </w:rPr>
              <w:annotationRef/>
            </w:r>
            <w:r>
              <w:t>Geometrie</w:t>
            </w:r>
          </w:p>
        </w:tc>
      </w:tr>
      <w:tr w:rsidR="00F85024" w:rsidRPr="0049085E" w14:paraId="2E03FFED" w14:textId="77777777" w:rsidTr="00F85024">
        <w:tc>
          <w:tcPr>
            <w:tcW w:w="2500" w:type="pct"/>
          </w:tcPr>
          <w:p w14:paraId="0D161F1C" w14:textId="77777777" w:rsidR="00F85024" w:rsidRPr="0049085E" w:rsidRDefault="00F85024" w:rsidP="00F85024">
            <w:r>
              <w:t>bestandsnaam</w:t>
            </w:r>
          </w:p>
        </w:tc>
        <w:tc>
          <w:tcPr>
            <w:tcW w:w="2500" w:type="pct"/>
          </w:tcPr>
          <w:p w14:paraId="24B42534" w14:textId="1B937485" w:rsidR="00F85024" w:rsidRPr="0049085E" w:rsidRDefault="00F85024" w:rsidP="00F85024">
            <w:r w:rsidRPr="0075218F">
              <w:t>ambtsgebied.gml</w:t>
            </w:r>
          </w:p>
        </w:tc>
      </w:tr>
      <w:tr w:rsidR="00F85024" w:rsidRPr="0049085E" w14:paraId="5A9D953F" w14:textId="77777777" w:rsidTr="00F85024">
        <w:tc>
          <w:tcPr>
            <w:tcW w:w="2500" w:type="pct"/>
          </w:tcPr>
          <w:p w14:paraId="6A7DFE3D" w14:textId="77777777" w:rsidR="00F85024" w:rsidRPr="0049085E" w:rsidRDefault="00F85024" w:rsidP="00F85024">
            <w:r w:rsidRPr="0049085E">
              <w:t>noemer</w:t>
            </w:r>
          </w:p>
        </w:tc>
        <w:tc>
          <w:tcPr>
            <w:tcW w:w="2500" w:type="pct"/>
          </w:tcPr>
          <w:p w14:paraId="7E8F4D83" w14:textId="02E9C0B3" w:rsidR="00F85024" w:rsidRPr="0049085E" w:rsidRDefault="00F85024" w:rsidP="00F85024">
            <w:r w:rsidRPr="0075218F">
              <w:t>Gemeente Breda</w:t>
            </w:r>
          </w:p>
        </w:tc>
      </w:tr>
      <w:tr w:rsidR="00F85024" w:rsidRPr="0049085E" w14:paraId="4FB81473" w14:textId="77777777" w:rsidTr="00F85024">
        <w:tc>
          <w:tcPr>
            <w:tcW w:w="2500" w:type="pct"/>
          </w:tcPr>
          <w:p w14:paraId="6A737910" w14:textId="77777777" w:rsidR="00F85024" w:rsidRPr="0049085E" w:rsidRDefault="00F85024" w:rsidP="00F85024">
            <w:r>
              <w:t>symboolcode</w:t>
            </w:r>
          </w:p>
        </w:tc>
        <w:tc>
          <w:tcPr>
            <w:tcW w:w="2500" w:type="pct"/>
          </w:tcPr>
          <w:p w14:paraId="6AF83938" w14:textId="6893D9A0" w:rsidR="00F85024" w:rsidRDefault="00F85024" w:rsidP="00F85024"/>
        </w:tc>
      </w:tr>
      <w:tr w:rsidR="00F85024" w:rsidRPr="0049085E" w14:paraId="6520376F" w14:textId="77777777" w:rsidTr="00F85024">
        <w:tc>
          <w:tcPr>
            <w:tcW w:w="2500" w:type="pct"/>
          </w:tcPr>
          <w:p w14:paraId="63F56A66" w14:textId="77777777" w:rsidR="00F85024" w:rsidRPr="0049085E" w:rsidRDefault="00F85024" w:rsidP="00F85024">
            <w:r w:rsidRPr="0049085E">
              <w:t>nauwkeurigheid</w:t>
            </w:r>
          </w:p>
        </w:tc>
        <w:tc>
          <w:tcPr>
            <w:tcW w:w="2500" w:type="pct"/>
          </w:tcPr>
          <w:p w14:paraId="58FFB71A" w14:textId="0B10BEB2" w:rsidR="00F85024" w:rsidRPr="0049085E" w:rsidRDefault="00F85024" w:rsidP="00F85024"/>
        </w:tc>
      </w:tr>
      <w:tr w:rsidR="00F85024" w:rsidRPr="0049085E" w14:paraId="762E7F51" w14:textId="77777777" w:rsidTr="00F85024">
        <w:tc>
          <w:tcPr>
            <w:tcW w:w="2500" w:type="pct"/>
          </w:tcPr>
          <w:p w14:paraId="1FFB991C" w14:textId="77777777" w:rsidR="00F85024" w:rsidRPr="0049085E" w:rsidRDefault="00F85024" w:rsidP="00F85024">
            <w:r w:rsidRPr="0049085E">
              <w:t>bronNauwkeurigheid</w:t>
            </w:r>
          </w:p>
        </w:tc>
        <w:tc>
          <w:tcPr>
            <w:tcW w:w="2500" w:type="pct"/>
          </w:tcPr>
          <w:p w14:paraId="122D7D59" w14:textId="752897B2" w:rsidR="00F85024" w:rsidRPr="0049085E" w:rsidRDefault="00F85024" w:rsidP="00F85024">
            <w:r w:rsidRPr="0075218F">
              <w:t>http://standaarden.omgevingswet.overheid.nl/bronnauwkeurigheid/id/concept/Achtergrond</w:t>
            </w:r>
          </w:p>
        </w:tc>
      </w:tr>
      <w:tr w:rsidR="00F85024" w:rsidRPr="0049085E" w14:paraId="6A2F6373" w14:textId="77777777" w:rsidTr="00F85024">
        <w:tc>
          <w:tcPr>
            <w:tcW w:w="2500" w:type="pct"/>
          </w:tcPr>
          <w:p w14:paraId="70D74B45" w14:textId="77777777" w:rsidR="00F85024" w:rsidRPr="0049085E" w:rsidRDefault="00F85024" w:rsidP="00F85024">
            <w:r>
              <w:t>idealisatie</w:t>
            </w:r>
          </w:p>
        </w:tc>
        <w:tc>
          <w:tcPr>
            <w:tcW w:w="2500" w:type="pct"/>
          </w:tcPr>
          <w:p w14:paraId="0E6F9838" w14:textId="775CB9B5" w:rsidR="00F85024" w:rsidRPr="0049085E" w:rsidRDefault="00F85024" w:rsidP="00F85024">
            <w:r w:rsidRPr="0075218F">
              <w:t>http://standaarden.omgevingswet.overheid.nl/idealisatie/id/concept/Exact</w:t>
            </w:r>
          </w:p>
        </w:tc>
      </w:tr>
      <w:tr w:rsidR="00F85024" w:rsidRPr="0049085E" w14:paraId="61A5EFD3" w14:textId="77777777" w:rsidTr="00F85024">
        <w:tc>
          <w:tcPr>
            <w:tcW w:w="2500" w:type="pct"/>
          </w:tcPr>
          <w:p w14:paraId="37071B14" w14:textId="77777777" w:rsidR="00F85024" w:rsidRDefault="00F85024" w:rsidP="00F85024">
            <w:r>
              <w:t>regelingsgebied</w:t>
            </w:r>
          </w:p>
        </w:tc>
        <w:tc>
          <w:tcPr>
            <w:tcW w:w="2500" w:type="pct"/>
          </w:tcPr>
          <w:p w14:paraId="26A6A21D" w14:textId="1D1AD6DC" w:rsidR="00F85024" w:rsidRDefault="00F85024" w:rsidP="00F85024">
            <w:r w:rsidRPr="0075218F">
              <w:t>Onwaar</w:t>
            </w:r>
          </w:p>
        </w:tc>
      </w:tr>
    </w:tbl>
    <w:p w14:paraId="67083272" w14:textId="35EE61D2" w:rsidR="00F85024" w:rsidRDefault="00F85024">
      <w:pPr>
        <w:pStyle w:val="Tekstopmerking"/>
      </w:pPr>
    </w:p>
  </w:comment>
  <w:comment w:id="99" w:author="Martine Rotte" w:date="2022-09-21T11:23:00Z" w:initials="MR">
    <w:tbl>
      <w:tblPr>
        <w:tblStyle w:val="Annotatie"/>
        <w:tblW w:w="5000" w:type="pct"/>
        <w:tblLayout w:type="fixed"/>
        <w:tblLook w:val="0620" w:firstRow="1" w:lastRow="0" w:firstColumn="0" w:lastColumn="0" w:noHBand="1" w:noVBand="1"/>
      </w:tblPr>
      <w:tblGrid>
        <w:gridCol w:w="3963"/>
        <w:gridCol w:w="3964"/>
      </w:tblGrid>
      <w:tr w:rsidR="001850E6" w:rsidRPr="00D631F2" w14:paraId="6D677798" w14:textId="77777777" w:rsidTr="00C019B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BE2A3E" w14:textId="77777777" w:rsidR="001850E6" w:rsidRPr="00D631F2" w:rsidRDefault="001850E6" w:rsidP="00C019B3">
            <w:r>
              <w:rPr>
                <w:rStyle w:val="Verwijzingopmerking"/>
              </w:rPr>
              <w:annotationRef/>
            </w:r>
            <w:r w:rsidRPr="00D631F2">
              <w:t>Activiteit</w:t>
            </w:r>
          </w:p>
        </w:tc>
      </w:tr>
      <w:tr w:rsidR="001850E6" w:rsidRPr="00D631F2" w14:paraId="60AB3BD0" w14:textId="77777777" w:rsidTr="00C019B3">
        <w:tc>
          <w:tcPr>
            <w:tcW w:w="2500" w:type="pct"/>
          </w:tcPr>
          <w:p w14:paraId="3563F1CA" w14:textId="77777777" w:rsidR="001850E6" w:rsidRPr="00D631F2" w:rsidRDefault="001850E6" w:rsidP="00C019B3">
            <w:r w:rsidRPr="00D631F2">
              <w:t>activiteit</w:t>
            </w:r>
            <w:r>
              <w:t>en</w:t>
            </w:r>
          </w:p>
        </w:tc>
        <w:tc>
          <w:tcPr>
            <w:tcW w:w="2500" w:type="pct"/>
          </w:tcPr>
          <w:p w14:paraId="563F97B1" w14:textId="04EA0BAA" w:rsidR="001850E6" w:rsidRPr="00D631F2" w:rsidRDefault="00EF7C7B" w:rsidP="00C019B3">
            <w:r>
              <w:rPr>
                <w:noProof/>
              </w:rPr>
              <w:t>Gebruiken van open erven, terreinen, tuinen en dakterrassen</w:t>
            </w:r>
          </w:p>
        </w:tc>
      </w:tr>
      <w:tr w:rsidR="001850E6" w:rsidRPr="00D631F2" w14:paraId="0C145522" w14:textId="77777777" w:rsidTr="00C019B3">
        <w:tc>
          <w:tcPr>
            <w:tcW w:w="2500" w:type="pct"/>
          </w:tcPr>
          <w:p w14:paraId="24228497" w14:textId="77777777" w:rsidR="001850E6" w:rsidRPr="00D631F2" w:rsidRDefault="001850E6" w:rsidP="00C019B3">
            <w:r>
              <w:t>bovenliggendeActiviteit</w:t>
            </w:r>
          </w:p>
        </w:tc>
        <w:tc>
          <w:tcPr>
            <w:tcW w:w="2500" w:type="pct"/>
          </w:tcPr>
          <w:p w14:paraId="5B454927" w14:textId="069F20F6" w:rsidR="001850E6" w:rsidRDefault="001850E6" w:rsidP="00C019B3"/>
        </w:tc>
      </w:tr>
      <w:tr w:rsidR="001850E6" w:rsidRPr="00D631F2" w14:paraId="7A07D027" w14:textId="77777777" w:rsidTr="00C019B3">
        <w:tc>
          <w:tcPr>
            <w:tcW w:w="2500" w:type="pct"/>
          </w:tcPr>
          <w:p w14:paraId="0312A56A" w14:textId="77777777" w:rsidR="001850E6" w:rsidRPr="00D631F2" w:rsidRDefault="001850E6" w:rsidP="00C019B3">
            <w:r w:rsidRPr="00D631F2">
              <w:t>activiteitengroep</w:t>
            </w:r>
          </w:p>
        </w:tc>
        <w:tc>
          <w:tcPr>
            <w:tcW w:w="2500" w:type="pct"/>
          </w:tcPr>
          <w:p w14:paraId="7D607F7D" w14:textId="7CF9D1AC" w:rsidR="001850E6" w:rsidRPr="00D631F2" w:rsidRDefault="00EF7C7B" w:rsidP="00C019B3">
            <w:r>
              <w:rPr>
                <w:noProof/>
              </w:rPr>
              <w:t>http://standaarden.omgevingswet.overheid.nl/activiteit/id/concept/PlanologischeGebruiksactiviteit</w:t>
            </w:r>
          </w:p>
        </w:tc>
      </w:tr>
      <w:tr w:rsidR="001850E6" w:rsidRPr="00D631F2" w14:paraId="65D80BBA" w14:textId="77777777" w:rsidTr="00C019B3">
        <w:tc>
          <w:tcPr>
            <w:tcW w:w="2500" w:type="pct"/>
          </w:tcPr>
          <w:p w14:paraId="18C94EBF" w14:textId="77777777" w:rsidR="001850E6" w:rsidRPr="00D631F2" w:rsidRDefault="001850E6" w:rsidP="00C019B3">
            <w:r>
              <w:t>activiteitregelkwalificatie</w:t>
            </w:r>
          </w:p>
        </w:tc>
        <w:tc>
          <w:tcPr>
            <w:tcW w:w="2500" w:type="pct"/>
          </w:tcPr>
          <w:p w14:paraId="7DDEC27C" w14:textId="38E7EF1D" w:rsidR="001850E6" w:rsidRPr="00D631F2" w:rsidRDefault="00EF7C7B" w:rsidP="00C019B3">
            <w:r>
              <w:rPr>
                <w:noProof/>
              </w:rPr>
              <w:t>http://standaarden.omgevingswet.overheid.nl/activiteitregelkwalificatie/id/concept/Zorgplicht</w:t>
            </w:r>
          </w:p>
        </w:tc>
      </w:tr>
      <w:tr w:rsidR="001850E6" w:rsidRPr="00D631F2" w14:paraId="1A9A102C" w14:textId="77777777" w:rsidTr="00C019B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50E6" w:rsidRPr="0049085E" w14:paraId="318D5544" w14:textId="77777777" w:rsidTr="00C019B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46C200" w14:textId="77777777" w:rsidR="001850E6" w:rsidRPr="0049085E" w:rsidRDefault="001850E6" w:rsidP="00C019B3">
                  <w:r>
                    <w:t>Geometrie</w:t>
                  </w:r>
                </w:p>
              </w:tc>
            </w:tr>
            <w:tr w:rsidR="001850E6" w:rsidRPr="0049085E" w14:paraId="244ECAA7" w14:textId="77777777" w:rsidTr="00C019B3">
              <w:tc>
                <w:tcPr>
                  <w:tcW w:w="2500" w:type="pct"/>
                </w:tcPr>
                <w:p w14:paraId="160CCE53" w14:textId="77777777" w:rsidR="001850E6" w:rsidRPr="0049085E" w:rsidRDefault="001850E6" w:rsidP="00C019B3">
                  <w:r>
                    <w:t>bestandsnaam</w:t>
                  </w:r>
                </w:p>
              </w:tc>
              <w:tc>
                <w:tcPr>
                  <w:tcW w:w="2500" w:type="pct"/>
                </w:tcPr>
                <w:p w14:paraId="0453F79C" w14:textId="3998D6EF" w:rsidR="001850E6" w:rsidRPr="0049085E" w:rsidRDefault="00EF7C7B" w:rsidP="00C019B3">
                  <w:r>
                    <w:t>ambtsgebied.gml</w:t>
                  </w:r>
                </w:p>
              </w:tc>
            </w:tr>
            <w:tr w:rsidR="001850E6" w:rsidRPr="0049085E" w14:paraId="5BFC2B40" w14:textId="77777777" w:rsidTr="00C019B3">
              <w:tc>
                <w:tcPr>
                  <w:tcW w:w="2500" w:type="pct"/>
                </w:tcPr>
                <w:p w14:paraId="7DC13E3C" w14:textId="77777777" w:rsidR="001850E6" w:rsidRPr="0049085E" w:rsidRDefault="001850E6" w:rsidP="00C019B3">
                  <w:r w:rsidRPr="0049085E">
                    <w:t>noemer</w:t>
                  </w:r>
                </w:p>
              </w:tc>
              <w:tc>
                <w:tcPr>
                  <w:tcW w:w="2500" w:type="pct"/>
                </w:tcPr>
                <w:p w14:paraId="797D6E44" w14:textId="6D30BD63" w:rsidR="001850E6" w:rsidRPr="0049085E" w:rsidRDefault="00EF7C7B" w:rsidP="00C019B3">
                  <w:r>
                    <w:rPr>
                      <w:noProof/>
                    </w:rPr>
                    <w:t>Gemeente Breda</w:t>
                  </w:r>
                </w:p>
              </w:tc>
            </w:tr>
            <w:tr w:rsidR="001850E6" w:rsidRPr="0049085E" w14:paraId="3F47D3C8" w14:textId="77777777" w:rsidTr="00C019B3">
              <w:tc>
                <w:tcPr>
                  <w:tcW w:w="2500" w:type="pct"/>
                </w:tcPr>
                <w:p w14:paraId="74141C86" w14:textId="77777777" w:rsidR="001850E6" w:rsidRPr="0049085E" w:rsidRDefault="001850E6" w:rsidP="00C019B3">
                  <w:r>
                    <w:t>symboolcode</w:t>
                  </w:r>
                </w:p>
              </w:tc>
              <w:tc>
                <w:tcPr>
                  <w:tcW w:w="2500" w:type="pct"/>
                </w:tcPr>
                <w:p w14:paraId="42973E8F" w14:textId="0EA567F2" w:rsidR="001850E6" w:rsidRDefault="001850E6" w:rsidP="00C019B3"/>
              </w:tc>
            </w:tr>
            <w:tr w:rsidR="001850E6" w:rsidRPr="0049085E" w14:paraId="48B120C4" w14:textId="77777777" w:rsidTr="00C019B3">
              <w:tc>
                <w:tcPr>
                  <w:tcW w:w="2500" w:type="pct"/>
                </w:tcPr>
                <w:p w14:paraId="419485B5" w14:textId="77777777" w:rsidR="001850E6" w:rsidRPr="0049085E" w:rsidRDefault="001850E6" w:rsidP="00C019B3">
                  <w:r w:rsidRPr="0049085E">
                    <w:t>nauwkeurigheid</w:t>
                  </w:r>
                </w:p>
              </w:tc>
              <w:tc>
                <w:tcPr>
                  <w:tcW w:w="2500" w:type="pct"/>
                </w:tcPr>
                <w:p w14:paraId="79DA59BA" w14:textId="7A91592C" w:rsidR="001850E6" w:rsidRPr="0049085E" w:rsidRDefault="001850E6" w:rsidP="00C019B3"/>
              </w:tc>
            </w:tr>
            <w:tr w:rsidR="001850E6" w:rsidRPr="0049085E" w14:paraId="09784D55" w14:textId="77777777" w:rsidTr="00C019B3">
              <w:tc>
                <w:tcPr>
                  <w:tcW w:w="2500" w:type="pct"/>
                </w:tcPr>
                <w:p w14:paraId="4E42E422" w14:textId="77777777" w:rsidR="001850E6" w:rsidRPr="0049085E" w:rsidRDefault="001850E6" w:rsidP="00C019B3">
                  <w:r w:rsidRPr="0049085E">
                    <w:t>bron</w:t>
                  </w:r>
                  <w:r>
                    <w:t>N</w:t>
                  </w:r>
                  <w:r w:rsidRPr="0049085E">
                    <w:t>auwkeurigheid</w:t>
                  </w:r>
                </w:p>
              </w:tc>
              <w:tc>
                <w:tcPr>
                  <w:tcW w:w="2500" w:type="pct"/>
                </w:tcPr>
                <w:p w14:paraId="7736B986" w14:textId="4B7FF74F" w:rsidR="001850E6" w:rsidRPr="0049085E" w:rsidRDefault="00EF7C7B" w:rsidP="00C019B3">
                  <w:r>
                    <w:rPr>
                      <w:noProof/>
                    </w:rPr>
                    <w:t>http://standaarden.omgevingswet.overheid.nl/bronnauwkeurigheid/id/concept/Achtergrond</w:t>
                  </w:r>
                </w:p>
              </w:tc>
            </w:tr>
            <w:tr w:rsidR="001850E6" w:rsidRPr="0049085E" w14:paraId="0282103C" w14:textId="77777777" w:rsidTr="00C019B3">
              <w:tc>
                <w:tcPr>
                  <w:tcW w:w="2500" w:type="pct"/>
                </w:tcPr>
                <w:p w14:paraId="673B6EE6" w14:textId="77777777" w:rsidR="001850E6" w:rsidRPr="0049085E" w:rsidRDefault="001850E6" w:rsidP="00C019B3">
                  <w:r>
                    <w:t>idealisatie</w:t>
                  </w:r>
                </w:p>
              </w:tc>
              <w:tc>
                <w:tcPr>
                  <w:tcW w:w="2500" w:type="pct"/>
                </w:tcPr>
                <w:p w14:paraId="6E1A5028" w14:textId="2555A999" w:rsidR="001850E6" w:rsidRPr="0049085E" w:rsidRDefault="00EF7C7B" w:rsidP="00C019B3">
                  <w:r>
                    <w:rPr>
                      <w:noProof/>
                    </w:rPr>
                    <w:t>http://standaarden.omgevingswet.overheid.nl/idealisatie/id/concept/Exact</w:t>
                  </w:r>
                </w:p>
              </w:tc>
            </w:tr>
          </w:tbl>
          <w:p w14:paraId="52B59175" w14:textId="77777777" w:rsidR="001850E6" w:rsidRPr="00D631F2" w:rsidRDefault="001850E6" w:rsidP="00C019B3"/>
        </w:tc>
      </w:tr>
    </w:tbl>
    <w:p w14:paraId="57C1C83E" w14:textId="236B2A39" w:rsidR="001850E6" w:rsidRDefault="001850E6">
      <w:pPr>
        <w:pStyle w:val="Tekstopmerking"/>
      </w:pPr>
    </w:p>
  </w:comment>
  <w:comment w:id="100" w:author="Gerard Wolbers" w:date="2023-04-19T09:08: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1FF1ACC3"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A52E66" w14:textId="77777777" w:rsidR="00F85024" w:rsidRPr="0049085E" w:rsidRDefault="00F85024" w:rsidP="00ED1428">
            <w:r>
              <w:rPr>
                <w:rStyle w:val="Verwijzingopmerking"/>
              </w:rPr>
              <w:annotationRef/>
            </w:r>
            <w:r>
              <w:t>Geometrie</w:t>
            </w:r>
          </w:p>
        </w:tc>
      </w:tr>
      <w:tr w:rsidR="00F85024" w:rsidRPr="0049085E" w14:paraId="5183D8A5" w14:textId="77777777" w:rsidTr="00F85024">
        <w:tc>
          <w:tcPr>
            <w:tcW w:w="2500" w:type="pct"/>
          </w:tcPr>
          <w:p w14:paraId="157D870A" w14:textId="77777777" w:rsidR="00F85024" w:rsidRPr="0049085E" w:rsidRDefault="00F85024" w:rsidP="00F85024">
            <w:r>
              <w:t>bestandsnaam</w:t>
            </w:r>
          </w:p>
        </w:tc>
        <w:tc>
          <w:tcPr>
            <w:tcW w:w="2500" w:type="pct"/>
          </w:tcPr>
          <w:p w14:paraId="0BB24814" w14:textId="2D9B24B6" w:rsidR="00F85024" w:rsidRPr="0049085E" w:rsidRDefault="00F85024" w:rsidP="00F85024">
            <w:r w:rsidRPr="00134D67">
              <w:t>ambtsgebied.gml</w:t>
            </w:r>
          </w:p>
        </w:tc>
      </w:tr>
      <w:tr w:rsidR="00F85024" w:rsidRPr="0049085E" w14:paraId="46E62BA2" w14:textId="77777777" w:rsidTr="00F85024">
        <w:tc>
          <w:tcPr>
            <w:tcW w:w="2500" w:type="pct"/>
          </w:tcPr>
          <w:p w14:paraId="4A1B0051" w14:textId="77777777" w:rsidR="00F85024" w:rsidRPr="0049085E" w:rsidRDefault="00F85024" w:rsidP="00F85024">
            <w:r w:rsidRPr="0049085E">
              <w:t>noemer</w:t>
            </w:r>
          </w:p>
        </w:tc>
        <w:tc>
          <w:tcPr>
            <w:tcW w:w="2500" w:type="pct"/>
          </w:tcPr>
          <w:p w14:paraId="08E7FD1E" w14:textId="33DC3023" w:rsidR="00F85024" w:rsidRPr="0049085E" w:rsidRDefault="00F85024" w:rsidP="00F85024">
            <w:r w:rsidRPr="00134D67">
              <w:t>Gemeente Breda</w:t>
            </w:r>
          </w:p>
        </w:tc>
      </w:tr>
      <w:tr w:rsidR="00F85024" w:rsidRPr="0049085E" w14:paraId="59DEC079" w14:textId="77777777" w:rsidTr="00F85024">
        <w:tc>
          <w:tcPr>
            <w:tcW w:w="2500" w:type="pct"/>
          </w:tcPr>
          <w:p w14:paraId="0724C77D" w14:textId="77777777" w:rsidR="00F85024" w:rsidRPr="0049085E" w:rsidRDefault="00F85024" w:rsidP="00F85024">
            <w:r>
              <w:t>symboolcode</w:t>
            </w:r>
          </w:p>
        </w:tc>
        <w:tc>
          <w:tcPr>
            <w:tcW w:w="2500" w:type="pct"/>
          </w:tcPr>
          <w:p w14:paraId="2905AD86" w14:textId="623BE7C2" w:rsidR="00F85024" w:rsidRDefault="00F85024" w:rsidP="00F85024"/>
        </w:tc>
      </w:tr>
      <w:tr w:rsidR="00F85024" w:rsidRPr="0049085E" w14:paraId="1C009624" w14:textId="77777777" w:rsidTr="00F85024">
        <w:tc>
          <w:tcPr>
            <w:tcW w:w="2500" w:type="pct"/>
          </w:tcPr>
          <w:p w14:paraId="518AD725" w14:textId="77777777" w:rsidR="00F85024" w:rsidRPr="0049085E" w:rsidRDefault="00F85024" w:rsidP="00F85024">
            <w:r w:rsidRPr="0049085E">
              <w:t>nauwkeurigheid</w:t>
            </w:r>
          </w:p>
        </w:tc>
        <w:tc>
          <w:tcPr>
            <w:tcW w:w="2500" w:type="pct"/>
          </w:tcPr>
          <w:p w14:paraId="566C8394" w14:textId="2F36EC99" w:rsidR="00F85024" w:rsidRPr="0049085E" w:rsidRDefault="00F85024" w:rsidP="00F85024"/>
        </w:tc>
      </w:tr>
      <w:tr w:rsidR="00F85024" w:rsidRPr="0049085E" w14:paraId="672B05B6" w14:textId="77777777" w:rsidTr="00F85024">
        <w:tc>
          <w:tcPr>
            <w:tcW w:w="2500" w:type="pct"/>
          </w:tcPr>
          <w:p w14:paraId="5D8CA098" w14:textId="77777777" w:rsidR="00F85024" w:rsidRPr="0049085E" w:rsidRDefault="00F85024" w:rsidP="00F85024">
            <w:r w:rsidRPr="0049085E">
              <w:t>bronNauwkeurigheid</w:t>
            </w:r>
          </w:p>
        </w:tc>
        <w:tc>
          <w:tcPr>
            <w:tcW w:w="2500" w:type="pct"/>
          </w:tcPr>
          <w:p w14:paraId="76F9C5ED" w14:textId="34D920D0" w:rsidR="00F85024" w:rsidRPr="0049085E" w:rsidRDefault="00F85024" w:rsidP="00F85024">
            <w:r w:rsidRPr="00134D67">
              <w:t>http://standaarden.omgevingswet.overheid.nl/bronnauwkeurigheid/id/concept/Achtergrond</w:t>
            </w:r>
          </w:p>
        </w:tc>
      </w:tr>
      <w:tr w:rsidR="00F85024" w:rsidRPr="0049085E" w14:paraId="6D650DF7" w14:textId="77777777" w:rsidTr="00F85024">
        <w:tc>
          <w:tcPr>
            <w:tcW w:w="2500" w:type="pct"/>
          </w:tcPr>
          <w:p w14:paraId="7887179E" w14:textId="77777777" w:rsidR="00F85024" w:rsidRPr="0049085E" w:rsidRDefault="00F85024" w:rsidP="00F85024">
            <w:r>
              <w:t>idealisatie</w:t>
            </w:r>
          </w:p>
        </w:tc>
        <w:tc>
          <w:tcPr>
            <w:tcW w:w="2500" w:type="pct"/>
          </w:tcPr>
          <w:p w14:paraId="71A1F5F1" w14:textId="2F1764E6" w:rsidR="00F85024" w:rsidRPr="0049085E" w:rsidRDefault="00F85024" w:rsidP="00F85024">
            <w:r w:rsidRPr="00134D67">
              <w:t>http://standaarden.omgevingswet.overheid.nl/idealisatie/id/concept/Exact</w:t>
            </w:r>
          </w:p>
        </w:tc>
      </w:tr>
      <w:tr w:rsidR="00F85024" w:rsidRPr="0049085E" w14:paraId="69C3B9B6" w14:textId="77777777" w:rsidTr="00F85024">
        <w:tc>
          <w:tcPr>
            <w:tcW w:w="2500" w:type="pct"/>
          </w:tcPr>
          <w:p w14:paraId="58D5C0D4" w14:textId="77777777" w:rsidR="00F85024" w:rsidRDefault="00F85024" w:rsidP="00F85024">
            <w:r>
              <w:t>regelingsgebied</w:t>
            </w:r>
          </w:p>
        </w:tc>
        <w:tc>
          <w:tcPr>
            <w:tcW w:w="2500" w:type="pct"/>
          </w:tcPr>
          <w:p w14:paraId="1B5367D9" w14:textId="5BB1E34B" w:rsidR="00F85024" w:rsidRDefault="00F85024" w:rsidP="00F85024">
            <w:r w:rsidRPr="00134D67">
              <w:t>Onwaar</w:t>
            </w:r>
          </w:p>
        </w:tc>
      </w:tr>
    </w:tbl>
    <w:p w14:paraId="78062C04" w14:textId="14B858B5" w:rsidR="00F85024" w:rsidRDefault="00F85024">
      <w:pPr>
        <w:pStyle w:val="Tekstopmerking"/>
      </w:pPr>
    </w:p>
  </w:comment>
  <w:comment w:id="101" w:author="Martine Rotte" w:date="2023-03-08T15:32:00Z" w:initials="MR">
    <w:p w14:paraId="05771C21" w14:textId="21F27D52" w:rsidR="003432D4" w:rsidRDefault="003432D4">
      <w:pPr>
        <w:pStyle w:val="Tekstopmerking"/>
      </w:pPr>
      <w:r>
        <w:rPr>
          <w:rStyle w:val="Verwijzingopmerking"/>
        </w:rPr>
        <w:annotationRef/>
      </w:r>
      <w:r w:rsidRPr="003432D4">
        <w:t xml:space="preserve">@Geonovum: </w:t>
      </w:r>
      <w:r>
        <w:t>alle</w:t>
      </w:r>
      <w:r w:rsidRPr="003432D4">
        <w:t xml:space="preserve"> artikelen in deze hele paragraaf zijn van toepassing op locatie hele ambtsgebied Breda.</w:t>
      </w:r>
    </w:p>
  </w:comment>
  <w:comment w:id="102" w:author="Martine Rotte" w:date="2023-02-27T14:52:00Z" w:initials="MR">
    <w:tbl>
      <w:tblPr>
        <w:tblStyle w:val="Annotatie"/>
        <w:tblW w:w="5000" w:type="pct"/>
        <w:tblLayout w:type="fixed"/>
        <w:tblLook w:val="0620" w:firstRow="1" w:lastRow="0" w:firstColumn="0" w:lastColumn="0" w:noHBand="1" w:noVBand="1"/>
      </w:tblPr>
      <w:tblGrid>
        <w:gridCol w:w="3963"/>
        <w:gridCol w:w="3964"/>
      </w:tblGrid>
      <w:tr w:rsidR="00A43771" w:rsidRPr="0049085E" w14:paraId="0ACE001C"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43CAF5" w14:textId="77777777" w:rsidR="00A43771" w:rsidRPr="0049085E" w:rsidRDefault="00A43771" w:rsidP="00E866B7">
            <w:r>
              <w:rPr>
                <w:rStyle w:val="Verwijzingopmerking"/>
              </w:rPr>
              <w:annotationRef/>
            </w:r>
            <w:r>
              <w:t>Geometrie</w:t>
            </w:r>
          </w:p>
        </w:tc>
      </w:tr>
      <w:tr w:rsidR="00A43771" w:rsidRPr="0049085E" w14:paraId="01B72DB6" w14:textId="77777777" w:rsidTr="00E866B7">
        <w:tc>
          <w:tcPr>
            <w:tcW w:w="2500" w:type="pct"/>
          </w:tcPr>
          <w:p w14:paraId="1BE6E341" w14:textId="77777777" w:rsidR="00A43771" w:rsidRPr="0049085E" w:rsidRDefault="00A43771" w:rsidP="00E866B7">
            <w:r>
              <w:t>bestandsnaam</w:t>
            </w:r>
          </w:p>
        </w:tc>
        <w:tc>
          <w:tcPr>
            <w:tcW w:w="2500" w:type="pct"/>
          </w:tcPr>
          <w:p w14:paraId="03A8E71E" w14:textId="671D100F" w:rsidR="00A43771" w:rsidRPr="0049085E" w:rsidRDefault="00A43771" w:rsidP="00E866B7">
            <w:r>
              <w:t>ambtsgebied.gml</w:t>
            </w:r>
          </w:p>
        </w:tc>
      </w:tr>
      <w:tr w:rsidR="00A43771" w:rsidRPr="0049085E" w14:paraId="72D031AE" w14:textId="77777777" w:rsidTr="00E866B7">
        <w:tc>
          <w:tcPr>
            <w:tcW w:w="2500" w:type="pct"/>
          </w:tcPr>
          <w:p w14:paraId="6B61615A" w14:textId="77777777" w:rsidR="00A43771" w:rsidRPr="0049085E" w:rsidRDefault="00A43771" w:rsidP="00E866B7">
            <w:r w:rsidRPr="0049085E">
              <w:t>noemer</w:t>
            </w:r>
          </w:p>
        </w:tc>
        <w:tc>
          <w:tcPr>
            <w:tcW w:w="2500" w:type="pct"/>
          </w:tcPr>
          <w:p w14:paraId="11E0A96B" w14:textId="0DBF6A70" w:rsidR="00A43771" w:rsidRPr="0049085E" w:rsidRDefault="00A43771" w:rsidP="00E866B7">
            <w:r>
              <w:t>Gemeente Breda</w:t>
            </w:r>
          </w:p>
        </w:tc>
      </w:tr>
      <w:tr w:rsidR="00A43771" w:rsidRPr="0049085E" w14:paraId="25A2B68B" w14:textId="77777777" w:rsidTr="00E866B7">
        <w:tc>
          <w:tcPr>
            <w:tcW w:w="2500" w:type="pct"/>
          </w:tcPr>
          <w:p w14:paraId="380EC8D0" w14:textId="77777777" w:rsidR="00A43771" w:rsidRPr="0049085E" w:rsidRDefault="00A43771" w:rsidP="00E866B7">
            <w:r>
              <w:t>symboolcode</w:t>
            </w:r>
          </w:p>
        </w:tc>
        <w:tc>
          <w:tcPr>
            <w:tcW w:w="2500" w:type="pct"/>
          </w:tcPr>
          <w:p w14:paraId="2A3A9CEB" w14:textId="0363073C" w:rsidR="00A43771" w:rsidRDefault="00A43771" w:rsidP="00E866B7"/>
        </w:tc>
      </w:tr>
      <w:tr w:rsidR="00A43771" w:rsidRPr="0049085E" w14:paraId="0C273B9D" w14:textId="77777777" w:rsidTr="00E866B7">
        <w:tc>
          <w:tcPr>
            <w:tcW w:w="2500" w:type="pct"/>
          </w:tcPr>
          <w:p w14:paraId="6E41BDCC" w14:textId="77777777" w:rsidR="00A43771" w:rsidRPr="0049085E" w:rsidRDefault="00A43771" w:rsidP="00E866B7">
            <w:r w:rsidRPr="0049085E">
              <w:t>nauwkeurigheid</w:t>
            </w:r>
          </w:p>
        </w:tc>
        <w:tc>
          <w:tcPr>
            <w:tcW w:w="2500" w:type="pct"/>
          </w:tcPr>
          <w:p w14:paraId="6B1B2A00" w14:textId="09193349" w:rsidR="00A43771" w:rsidRPr="0049085E" w:rsidRDefault="00A43771" w:rsidP="00E866B7"/>
        </w:tc>
      </w:tr>
      <w:tr w:rsidR="00A43771" w:rsidRPr="0049085E" w14:paraId="0B90FEAB" w14:textId="77777777" w:rsidTr="00E866B7">
        <w:tc>
          <w:tcPr>
            <w:tcW w:w="2500" w:type="pct"/>
          </w:tcPr>
          <w:p w14:paraId="5826A204" w14:textId="77777777" w:rsidR="00A43771" w:rsidRPr="0049085E" w:rsidRDefault="00A43771" w:rsidP="00E866B7">
            <w:r w:rsidRPr="0049085E">
              <w:t>bronNauwkeurigheid</w:t>
            </w:r>
          </w:p>
        </w:tc>
        <w:tc>
          <w:tcPr>
            <w:tcW w:w="2500" w:type="pct"/>
          </w:tcPr>
          <w:p w14:paraId="5D226531" w14:textId="415CEAF5" w:rsidR="00A43771" w:rsidRPr="0049085E" w:rsidRDefault="00A43771" w:rsidP="00E866B7">
            <w:r>
              <w:t>http://standaarden.omgevingswet.overheid.nl/bronnauwkeurigheid/id/concept/Achtergrond</w:t>
            </w:r>
          </w:p>
        </w:tc>
      </w:tr>
      <w:tr w:rsidR="00A43771" w:rsidRPr="0049085E" w14:paraId="0FBAF4A4" w14:textId="77777777" w:rsidTr="00E866B7">
        <w:tc>
          <w:tcPr>
            <w:tcW w:w="2500" w:type="pct"/>
          </w:tcPr>
          <w:p w14:paraId="54868EE2" w14:textId="77777777" w:rsidR="00A43771" w:rsidRPr="0049085E" w:rsidRDefault="00A43771" w:rsidP="00E866B7">
            <w:r>
              <w:t>idealisatie</w:t>
            </w:r>
          </w:p>
        </w:tc>
        <w:tc>
          <w:tcPr>
            <w:tcW w:w="2500" w:type="pct"/>
          </w:tcPr>
          <w:p w14:paraId="492446BF" w14:textId="5589B991" w:rsidR="00A43771" w:rsidRPr="0049085E" w:rsidRDefault="00A43771" w:rsidP="00E866B7">
            <w:r>
              <w:t>http://standaarden.omgevingswet.overheid.nl/idealisatie/id/concept/Exact</w:t>
            </w:r>
          </w:p>
        </w:tc>
      </w:tr>
      <w:tr w:rsidR="00A43771" w:rsidRPr="0049085E" w14:paraId="44A32407" w14:textId="77777777" w:rsidTr="00E866B7">
        <w:tc>
          <w:tcPr>
            <w:tcW w:w="2500" w:type="pct"/>
          </w:tcPr>
          <w:p w14:paraId="1247F699" w14:textId="77777777" w:rsidR="00A43771" w:rsidRDefault="00A43771" w:rsidP="00E866B7">
            <w:r>
              <w:t>regelingsgebied</w:t>
            </w:r>
          </w:p>
        </w:tc>
        <w:tc>
          <w:tcPr>
            <w:tcW w:w="2500" w:type="pct"/>
          </w:tcPr>
          <w:p w14:paraId="6DCBF5D7" w14:textId="76E6B88B" w:rsidR="00A43771" w:rsidRDefault="00A43771" w:rsidP="00E866B7">
            <w:r>
              <w:t>Onwaar</w:t>
            </w:r>
          </w:p>
        </w:tc>
      </w:tr>
    </w:tbl>
    <w:p w14:paraId="390D2943" w14:textId="41AA022D" w:rsidR="00A43771" w:rsidRDefault="00A43771">
      <w:pPr>
        <w:pStyle w:val="Tekstopmerking"/>
      </w:pPr>
    </w:p>
  </w:comment>
  <w:comment w:id="103" w:author="Gerard Wolbers" w:date="2023-04-19T09:09: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2A36B44F"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1E808F" w14:textId="77777777" w:rsidR="00F85024" w:rsidRPr="0049085E" w:rsidRDefault="00F85024" w:rsidP="00ED1428">
            <w:r>
              <w:rPr>
                <w:rStyle w:val="Verwijzingopmerking"/>
              </w:rPr>
              <w:annotationRef/>
            </w:r>
            <w:r>
              <w:t>Geometrie</w:t>
            </w:r>
          </w:p>
        </w:tc>
      </w:tr>
      <w:tr w:rsidR="00F85024" w:rsidRPr="0049085E" w14:paraId="3F517DD4" w14:textId="77777777" w:rsidTr="00F85024">
        <w:tc>
          <w:tcPr>
            <w:tcW w:w="2500" w:type="pct"/>
          </w:tcPr>
          <w:p w14:paraId="0FB003AF" w14:textId="77777777" w:rsidR="00F85024" w:rsidRPr="0049085E" w:rsidRDefault="00F85024" w:rsidP="00F85024">
            <w:r>
              <w:t>bestandsnaam</w:t>
            </w:r>
          </w:p>
        </w:tc>
        <w:tc>
          <w:tcPr>
            <w:tcW w:w="2500" w:type="pct"/>
          </w:tcPr>
          <w:p w14:paraId="6E8A00E7" w14:textId="7FC6D353" w:rsidR="00F85024" w:rsidRPr="0049085E" w:rsidRDefault="00F85024" w:rsidP="00F85024">
            <w:r w:rsidRPr="001440C6">
              <w:t>ambtsgebied.gml</w:t>
            </w:r>
          </w:p>
        </w:tc>
      </w:tr>
      <w:tr w:rsidR="00F85024" w:rsidRPr="0049085E" w14:paraId="105F82D1" w14:textId="77777777" w:rsidTr="00F85024">
        <w:tc>
          <w:tcPr>
            <w:tcW w:w="2500" w:type="pct"/>
          </w:tcPr>
          <w:p w14:paraId="3454F4AD" w14:textId="77777777" w:rsidR="00F85024" w:rsidRPr="0049085E" w:rsidRDefault="00F85024" w:rsidP="00F85024">
            <w:r w:rsidRPr="0049085E">
              <w:t>noemer</w:t>
            </w:r>
          </w:p>
        </w:tc>
        <w:tc>
          <w:tcPr>
            <w:tcW w:w="2500" w:type="pct"/>
          </w:tcPr>
          <w:p w14:paraId="3A3B4F57" w14:textId="09A61676" w:rsidR="00F85024" w:rsidRPr="0049085E" w:rsidRDefault="00F85024" w:rsidP="00F85024">
            <w:r w:rsidRPr="001440C6">
              <w:t>Gemeente Breda</w:t>
            </w:r>
          </w:p>
        </w:tc>
      </w:tr>
      <w:tr w:rsidR="00F85024" w:rsidRPr="0049085E" w14:paraId="4D7026B4" w14:textId="77777777" w:rsidTr="00F85024">
        <w:tc>
          <w:tcPr>
            <w:tcW w:w="2500" w:type="pct"/>
          </w:tcPr>
          <w:p w14:paraId="3B2A46F8" w14:textId="77777777" w:rsidR="00F85024" w:rsidRPr="0049085E" w:rsidRDefault="00F85024" w:rsidP="00F85024">
            <w:r>
              <w:t>symboolcode</w:t>
            </w:r>
          </w:p>
        </w:tc>
        <w:tc>
          <w:tcPr>
            <w:tcW w:w="2500" w:type="pct"/>
          </w:tcPr>
          <w:p w14:paraId="5FF17707" w14:textId="602FD618" w:rsidR="00F85024" w:rsidRDefault="00F85024" w:rsidP="00F85024"/>
        </w:tc>
      </w:tr>
      <w:tr w:rsidR="00F85024" w:rsidRPr="0049085E" w14:paraId="7962B0E8" w14:textId="77777777" w:rsidTr="00F85024">
        <w:tc>
          <w:tcPr>
            <w:tcW w:w="2500" w:type="pct"/>
          </w:tcPr>
          <w:p w14:paraId="62899517" w14:textId="77777777" w:rsidR="00F85024" w:rsidRPr="0049085E" w:rsidRDefault="00F85024" w:rsidP="00F85024">
            <w:r w:rsidRPr="0049085E">
              <w:t>nauwkeurigheid</w:t>
            </w:r>
          </w:p>
        </w:tc>
        <w:tc>
          <w:tcPr>
            <w:tcW w:w="2500" w:type="pct"/>
          </w:tcPr>
          <w:p w14:paraId="53297B0E" w14:textId="263546D0" w:rsidR="00F85024" w:rsidRPr="0049085E" w:rsidRDefault="00F85024" w:rsidP="00F85024"/>
        </w:tc>
      </w:tr>
      <w:tr w:rsidR="00F85024" w:rsidRPr="0049085E" w14:paraId="6996F585" w14:textId="77777777" w:rsidTr="00F85024">
        <w:tc>
          <w:tcPr>
            <w:tcW w:w="2500" w:type="pct"/>
          </w:tcPr>
          <w:p w14:paraId="5A29B8E7" w14:textId="77777777" w:rsidR="00F85024" w:rsidRPr="0049085E" w:rsidRDefault="00F85024" w:rsidP="00F85024">
            <w:r w:rsidRPr="0049085E">
              <w:t>bronNauwkeurigheid</w:t>
            </w:r>
          </w:p>
        </w:tc>
        <w:tc>
          <w:tcPr>
            <w:tcW w:w="2500" w:type="pct"/>
          </w:tcPr>
          <w:p w14:paraId="0DA7633E" w14:textId="1115FB82" w:rsidR="00F85024" w:rsidRPr="0049085E" w:rsidRDefault="00F85024" w:rsidP="00F85024">
            <w:r w:rsidRPr="001440C6">
              <w:t>http://standaarden.omgevingswet.overheid.nl/bronnauwkeurigheid/id/concept/Achtergrond</w:t>
            </w:r>
          </w:p>
        </w:tc>
      </w:tr>
      <w:tr w:rsidR="00F85024" w:rsidRPr="0049085E" w14:paraId="5B9E3605" w14:textId="77777777" w:rsidTr="00F85024">
        <w:tc>
          <w:tcPr>
            <w:tcW w:w="2500" w:type="pct"/>
          </w:tcPr>
          <w:p w14:paraId="5F55F1C4" w14:textId="77777777" w:rsidR="00F85024" w:rsidRPr="0049085E" w:rsidRDefault="00F85024" w:rsidP="00F85024">
            <w:r>
              <w:t>idealisatie</w:t>
            </w:r>
          </w:p>
        </w:tc>
        <w:tc>
          <w:tcPr>
            <w:tcW w:w="2500" w:type="pct"/>
          </w:tcPr>
          <w:p w14:paraId="7F28CF1B" w14:textId="28F534C4" w:rsidR="00F85024" w:rsidRPr="0049085E" w:rsidRDefault="00F85024" w:rsidP="00F85024">
            <w:r w:rsidRPr="001440C6">
              <w:t>http://standaarden.omgevingswet.overheid.nl/idealisatie/id/concept/Exact</w:t>
            </w:r>
          </w:p>
        </w:tc>
      </w:tr>
      <w:tr w:rsidR="00F85024" w:rsidRPr="0049085E" w14:paraId="3778A038" w14:textId="77777777" w:rsidTr="00F85024">
        <w:tc>
          <w:tcPr>
            <w:tcW w:w="2500" w:type="pct"/>
          </w:tcPr>
          <w:p w14:paraId="5F8B375B" w14:textId="77777777" w:rsidR="00F85024" w:rsidRDefault="00F85024" w:rsidP="00F85024">
            <w:r>
              <w:t>regelingsgebied</w:t>
            </w:r>
          </w:p>
        </w:tc>
        <w:tc>
          <w:tcPr>
            <w:tcW w:w="2500" w:type="pct"/>
          </w:tcPr>
          <w:p w14:paraId="7AD77A38" w14:textId="39B98130" w:rsidR="00F85024" w:rsidRDefault="00F85024" w:rsidP="00F85024">
            <w:r w:rsidRPr="001440C6">
              <w:t>Onwaar</w:t>
            </w:r>
          </w:p>
        </w:tc>
      </w:tr>
    </w:tbl>
    <w:p w14:paraId="0A8A7C39" w14:textId="29A75126" w:rsidR="00F85024" w:rsidRDefault="00F85024">
      <w:pPr>
        <w:pStyle w:val="Tekstopmerking"/>
      </w:pPr>
    </w:p>
  </w:comment>
  <w:comment w:id="104" w:author="Gerard Wolbers" w:date="2023-04-19T09:09: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406FC167"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55822C" w14:textId="77777777" w:rsidR="00F85024" w:rsidRPr="0049085E" w:rsidRDefault="00F85024" w:rsidP="00ED1428">
            <w:r>
              <w:rPr>
                <w:rStyle w:val="Verwijzingopmerking"/>
              </w:rPr>
              <w:annotationRef/>
            </w:r>
            <w:r>
              <w:t>Geometrie</w:t>
            </w:r>
          </w:p>
        </w:tc>
      </w:tr>
      <w:tr w:rsidR="00F85024" w:rsidRPr="0049085E" w14:paraId="0F5BA91F" w14:textId="77777777" w:rsidTr="00F85024">
        <w:tc>
          <w:tcPr>
            <w:tcW w:w="2500" w:type="pct"/>
          </w:tcPr>
          <w:p w14:paraId="1A5B6A15" w14:textId="77777777" w:rsidR="00F85024" w:rsidRPr="0049085E" w:rsidRDefault="00F85024" w:rsidP="00F85024">
            <w:r>
              <w:t>bestandsnaam</w:t>
            </w:r>
          </w:p>
        </w:tc>
        <w:tc>
          <w:tcPr>
            <w:tcW w:w="2500" w:type="pct"/>
          </w:tcPr>
          <w:p w14:paraId="40015D0E" w14:textId="1C31AAEC" w:rsidR="00F85024" w:rsidRPr="0049085E" w:rsidRDefault="00F85024" w:rsidP="00F85024">
            <w:r w:rsidRPr="00F65E89">
              <w:t>ambtsgebied.gml</w:t>
            </w:r>
          </w:p>
        </w:tc>
      </w:tr>
      <w:tr w:rsidR="00F85024" w:rsidRPr="0049085E" w14:paraId="124D6C56" w14:textId="77777777" w:rsidTr="00F85024">
        <w:tc>
          <w:tcPr>
            <w:tcW w:w="2500" w:type="pct"/>
          </w:tcPr>
          <w:p w14:paraId="4A73C53B" w14:textId="77777777" w:rsidR="00F85024" w:rsidRPr="0049085E" w:rsidRDefault="00F85024" w:rsidP="00F85024">
            <w:r w:rsidRPr="0049085E">
              <w:t>noemer</w:t>
            </w:r>
          </w:p>
        </w:tc>
        <w:tc>
          <w:tcPr>
            <w:tcW w:w="2500" w:type="pct"/>
          </w:tcPr>
          <w:p w14:paraId="56624066" w14:textId="3876D994" w:rsidR="00F85024" w:rsidRPr="0049085E" w:rsidRDefault="00F85024" w:rsidP="00F85024">
            <w:r w:rsidRPr="00F65E89">
              <w:t>Gemeente Breda</w:t>
            </w:r>
          </w:p>
        </w:tc>
      </w:tr>
      <w:tr w:rsidR="00F85024" w:rsidRPr="0049085E" w14:paraId="05418BA0" w14:textId="77777777" w:rsidTr="00F85024">
        <w:tc>
          <w:tcPr>
            <w:tcW w:w="2500" w:type="pct"/>
          </w:tcPr>
          <w:p w14:paraId="3F41EC92" w14:textId="77777777" w:rsidR="00F85024" w:rsidRPr="0049085E" w:rsidRDefault="00F85024" w:rsidP="00F85024">
            <w:r>
              <w:t>symboolcode</w:t>
            </w:r>
          </w:p>
        </w:tc>
        <w:tc>
          <w:tcPr>
            <w:tcW w:w="2500" w:type="pct"/>
          </w:tcPr>
          <w:p w14:paraId="5F1D61E6" w14:textId="4AE30766" w:rsidR="00F85024" w:rsidRDefault="00F85024" w:rsidP="00F85024"/>
        </w:tc>
      </w:tr>
      <w:tr w:rsidR="00F85024" w:rsidRPr="0049085E" w14:paraId="46EB5412" w14:textId="77777777" w:rsidTr="00F85024">
        <w:tc>
          <w:tcPr>
            <w:tcW w:w="2500" w:type="pct"/>
          </w:tcPr>
          <w:p w14:paraId="3E962F26" w14:textId="77777777" w:rsidR="00F85024" w:rsidRPr="0049085E" w:rsidRDefault="00F85024" w:rsidP="00F85024">
            <w:r w:rsidRPr="0049085E">
              <w:t>nauwkeurigheid</w:t>
            </w:r>
          </w:p>
        </w:tc>
        <w:tc>
          <w:tcPr>
            <w:tcW w:w="2500" w:type="pct"/>
          </w:tcPr>
          <w:p w14:paraId="229B9D39" w14:textId="029FADBF" w:rsidR="00F85024" w:rsidRPr="0049085E" w:rsidRDefault="00F85024" w:rsidP="00F85024"/>
        </w:tc>
      </w:tr>
      <w:tr w:rsidR="00F85024" w:rsidRPr="0049085E" w14:paraId="1F653A65" w14:textId="77777777" w:rsidTr="00F85024">
        <w:tc>
          <w:tcPr>
            <w:tcW w:w="2500" w:type="pct"/>
          </w:tcPr>
          <w:p w14:paraId="4D051180" w14:textId="77777777" w:rsidR="00F85024" w:rsidRPr="0049085E" w:rsidRDefault="00F85024" w:rsidP="00F85024">
            <w:r w:rsidRPr="0049085E">
              <w:t>bronNauwkeurigheid</w:t>
            </w:r>
          </w:p>
        </w:tc>
        <w:tc>
          <w:tcPr>
            <w:tcW w:w="2500" w:type="pct"/>
          </w:tcPr>
          <w:p w14:paraId="567D48F8" w14:textId="25BA68FB" w:rsidR="00F85024" w:rsidRPr="0049085E" w:rsidRDefault="00F85024" w:rsidP="00F85024">
            <w:r w:rsidRPr="00F65E89">
              <w:t>http://standaarden.omgevingswet.overheid.nl/bronnauwkeurigheid/id/concept/Achtergrond</w:t>
            </w:r>
          </w:p>
        </w:tc>
      </w:tr>
      <w:tr w:rsidR="00F85024" w:rsidRPr="0049085E" w14:paraId="63FF4666" w14:textId="77777777" w:rsidTr="00F85024">
        <w:tc>
          <w:tcPr>
            <w:tcW w:w="2500" w:type="pct"/>
          </w:tcPr>
          <w:p w14:paraId="097E088A" w14:textId="77777777" w:rsidR="00F85024" w:rsidRPr="0049085E" w:rsidRDefault="00F85024" w:rsidP="00F85024">
            <w:r>
              <w:t>idealisatie</w:t>
            </w:r>
          </w:p>
        </w:tc>
        <w:tc>
          <w:tcPr>
            <w:tcW w:w="2500" w:type="pct"/>
          </w:tcPr>
          <w:p w14:paraId="431A536D" w14:textId="4D78FA26" w:rsidR="00F85024" w:rsidRPr="0049085E" w:rsidRDefault="00F85024" w:rsidP="00F85024">
            <w:r w:rsidRPr="00F65E89">
              <w:t>http://standaarden.omgevingswet.overheid.nl/idealisatie/id/concept/Exact</w:t>
            </w:r>
          </w:p>
        </w:tc>
      </w:tr>
      <w:tr w:rsidR="00F85024" w:rsidRPr="0049085E" w14:paraId="02366066" w14:textId="77777777" w:rsidTr="00F85024">
        <w:tc>
          <w:tcPr>
            <w:tcW w:w="2500" w:type="pct"/>
          </w:tcPr>
          <w:p w14:paraId="533CB409" w14:textId="77777777" w:rsidR="00F85024" w:rsidRDefault="00F85024" w:rsidP="00F85024">
            <w:r>
              <w:t>regelingsgebied</w:t>
            </w:r>
          </w:p>
        </w:tc>
        <w:tc>
          <w:tcPr>
            <w:tcW w:w="2500" w:type="pct"/>
          </w:tcPr>
          <w:p w14:paraId="5AD39635" w14:textId="5BFB55A5" w:rsidR="00F85024" w:rsidRDefault="00F85024" w:rsidP="00F85024">
            <w:r w:rsidRPr="00F65E89">
              <w:t>Onwaar</w:t>
            </w:r>
          </w:p>
        </w:tc>
      </w:tr>
    </w:tbl>
    <w:p w14:paraId="3C13CC87" w14:textId="7B1CE72B" w:rsidR="00F85024" w:rsidRDefault="00F85024">
      <w:pPr>
        <w:pStyle w:val="Tekstopmerking"/>
      </w:pPr>
    </w:p>
  </w:comment>
  <w:comment w:id="105" w:author="Martine Rotte" w:date="2022-09-21T13:06:00Z" w:initials="MR">
    <w:tbl>
      <w:tblPr>
        <w:tblStyle w:val="Annotatie"/>
        <w:tblW w:w="5000" w:type="pct"/>
        <w:tblLayout w:type="fixed"/>
        <w:tblLook w:val="0620" w:firstRow="1" w:lastRow="0" w:firstColumn="0" w:lastColumn="0" w:noHBand="1" w:noVBand="1"/>
      </w:tblPr>
      <w:tblGrid>
        <w:gridCol w:w="3963"/>
        <w:gridCol w:w="3964"/>
      </w:tblGrid>
      <w:tr w:rsidR="00592932" w:rsidRPr="00D631F2" w14:paraId="1B4F6707" w14:textId="77777777" w:rsidTr="001551E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94ECDA" w14:textId="77777777" w:rsidR="00592932" w:rsidRPr="00D631F2" w:rsidRDefault="00592932" w:rsidP="001551E4">
            <w:r>
              <w:rPr>
                <w:rStyle w:val="Verwijzingopmerking"/>
              </w:rPr>
              <w:annotationRef/>
            </w:r>
            <w:r w:rsidRPr="00D631F2">
              <w:t>Activiteit</w:t>
            </w:r>
          </w:p>
        </w:tc>
      </w:tr>
      <w:tr w:rsidR="00592932" w:rsidRPr="00D631F2" w14:paraId="34A3335C" w14:textId="77777777" w:rsidTr="001551E4">
        <w:tc>
          <w:tcPr>
            <w:tcW w:w="2500" w:type="pct"/>
          </w:tcPr>
          <w:p w14:paraId="50302686" w14:textId="77777777" w:rsidR="00592932" w:rsidRPr="00D631F2" w:rsidRDefault="00592932" w:rsidP="001551E4">
            <w:r w:rsidRPr="00D631F2">
              <w:t>activiteit</w:t>
            </w:r>
            <w:r>
              <w:t>en</w:t>
            </w:r>
          </w:p>
        </w:tc>
        <w:tc>
          <w:tcPr>
            <w:tcW w:w="2500" w:type="pct"/>
          </w:tcPr>
          <w:p w14:paraId="6242B83F" w14:textId="21E569E1" w:rsidR="00592932" w:rsidRPr="00D631F2" w:rsidRDefault="00D260A0" w:rsidP="001551E4">
            <w:r>
              <w:t>Toevoegen van een nieuwe woonruimte</w:t>
            </w:r>
          </w:p>
        </w:tc>
      </w:tr>
      <w:tr w:rsidR="00592932" w:rsidRPr="00D631F2" w14:paraId="03F9C653" w14:textId="77777777" w:rsidTr="001551E4">
        <w:tc>
          <w:tcPr>
            <w:tcW w:w="2500" w:type="pct"/>
          </w:tcPr>
          <w:p w14:paraId="73F62E87" w14:textId="77777777" w:rsidR="00592932" w:rsidRPr="00D631F2" w:rsidRDefault="00592932" w:rsidP="001551E4">
            <w:r>
              <w:t>bovenliggendeActiviteit</w:t>
            </w:r>
          </w:p>
        </w:tc>
        <w:tc>
          <w:tcPr>
            <w:tcW w:w="2500" w:type="pct"/>
          </w:tcPr>
          <w:p w14:paraId="4663F6A4" w14:textId="363E08B1" w:rsidR="00592932" w:rsidRDefault="00D260A0" w:rsidP="001551E4">
            <w:r>
              <w:rPr>
                <w:noProof/>
              </w:rPr>
              <w:t xml:space="preserve">Verrichten van een woonruimte-activiteit </w:t>
            </w:r>
          </w:p>
        </w:tc>
      </w:tr>
      <w:tr w:rsidR="00592932" w:rsidRPr="00D631F2" w14:paraId="5DE57EE6" w14:textId="77777777" w:rsidTr="001551E4">
        <w:tc>
          <w:tcPr>
            <w:tcW w:w="2500" w:type="pct"/>
          </w:tcPr>
          <w:p w14:paraId="203A2257" w14:textId="77777777" w:rsidR="00592932" w:rsidRPr="00D631F2" w:rsidRDefault="00592932" w:rsidP="001551E4">
            <w:r w:rsidRPr="00D631F2">
              <w:t>activiteitengroep</w:t>
            </w:r>
          </w:p>
        </w:tc>
        <w:tc>
          <w:tcPr>
            <w:tcW w:w="2500" w:type="pct"/>
          </w:tcPr>
          <w:p w14:paraId="71442251" w14:textId="276B0AB9" w:rsidR="00592932" w:rsidRPr="00D631F2" w:rsidRDefault="00D260A0" w:rsidP="001551E4">
            <w:r>
              <w:t>http://standaarden.omgevingswet.overheid.nl/activiteit/id/concept/Woonactiviteit</w:t>
            </w:r>
          </w:p>
        </w:tc>
      </w:tr>
      <w:tr w:rsidR="00592932" w:rsidRPr="00D631F2" w14:paraId="4592CB31" w14:textId="77777777" w:rsidTr="001551E4">
        <w:tc>
          <w:tcPr>
            <w:tcW w:w="2500" w:type="pct"/>
          </w:tcPr>
          <w:p w14:paraId="484238F6" w14:textId="77777777" w:rsidR="00592932" w:rsidRPr="00D631F2" w:rsidRDefault="00592932" w:rsidP="001551E4">
            <w:r>
              <w:t>activiteitregelkwalificatie</w:t>
            </w:r>
          </w:p>
        </w:tc>
        <w:tc>
          <w:tcPr>
            <w:tcW w:w="2500" w:type="pct"/>
          </w:tcPr>
          <w:p w14:paraId="2F90156D" w14:textId="6B3C3F5C" w:rsidR="00592932" w:rsidRPr="00D631F2" w:rsidRDefault="00D260A0" w:rsidP="001551E4">
            <w:r>
              <w:t>http://standaarden.omgevingswet.overheid.nl/activiteitregelkwalificatie/id/concept/Vergunningplicht</w:t>
            </w:r>
          </w:p>
        </w:tc>
      </w:tr>
      <w:tr w:rsidR="00592932" w:rsidRPr="00D631F2" w14:paraId="635B3685" w14:textId="77777777" w:rsidTr="001551E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592932" w:rsidRPr="0049085E" w14:paraId="664BF077" w14:textId="77777777" w:rsidTr="001551E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89F36A" w14:textId="77777777" w:rsidR="00592932" w:rsidRPr="0049085E" w:rsidRDefault="00592932" w:rsidP="001551E4">
                  <w:r>
                    <w:t>Geometrie</w:t>
                  </w:r>
                </w:p>
              </w:tc>
            </w:tr>
            <w:tr w:rsidR="00592932" w:rsidRPr="0049085E" w14:paraId="6782E13D" w14:textId="77777777" w:rsidTr="001551E4">
              <w:tc>
                <w:tcPr>
                  <w:tcW w:w="2500" w:type="pct"/>
                </w:tcPr>
                <w:p w14:paraId="0A54DF99" w14:textId="77777777" w:rsidR="00592932" w:rsidRPr="0049085E" w:rsidRDefault="00592932" w:rsidP="001551E4">
                  <w:r>
                    <w:t>bestandsnaam</w:t>
                  </w:r>
                </w:p>
              </w:tc>
              <w:tc>
                <w:tcPr>
                  <w:tcW w:w="2500" w:type="pct"/>
                </w:tcPr>
                <w:p w14:paraId="7512A64D" w14:textId="1AA05238" w:rsidR="00592932" w:rsidRPr="0049085E" w:rsidRDefault="00D260A0" w:rsidP="001551E4">
                  <w:r>
                    <w:t>ambtsgebied.gml</w:t>
                  </w:r>
                </w:p>
              </w:tc>
            </w:tr>
            <w:tr w:rsidR="00592932" w:rsidRPr="0049085E" w14:paraId="6CC78503" w14:textId="77777777" w:rsidTr="001551E4">
              <w:tc>
                <w:tcPr>
                  <w:tcW w:w="2500" w:type="pct"/>
                </w:tcPr>
                <w:p w14:paraId="2307D860" w14:textId="77777777" w:rsidR="00592932" w:rsidRPr="0049085E" w:rsidRDefault="00592932" w:rsidP="001551E4">
                  <w:r w:rsidRPr="0049085E">
                    <w:t>noemer</w:t>
                  </w:r>
                </w:p>
              </w:tc>
              <w:tc>
                <w:tcPr>
                  <w:tcW w:w="2500" w:type="pct"/>
                </w:tcPr>
                <w:p w14:paraId="7F048DF9" w14:textId="0A0DFFE6" w:rsidR="00592932" w:rsidRPr="0049085E" w:rsidRDefault="00D260A0" w:rsidP="001551E4">
                  <w:r>
                    <w:t>Gemeente Breda</w:t>
                  </w:r>
                </w:p>
              </w:tc>
            </w:tr>
            <w:tr w:rsidR="00592932" w:rsidRPr="0049085E" w14:paraId="5DB7D117" w14:textId="77777777" w:rsidTr="001551E4">
              <w:tc>
                <w:tcPr>
                  <w:tcW w:w="2500" w:type="pct"/>
                </w:tcPr>
                <w:p w14:paraId="3D46B229" w14:textId="77777777" w:rsidR="00592932" w:rsidRPr="0049085E" w:rsidRDefault="00592932" w:rsidP="001551E4">
                  <w:r>
                    <w:t>symboolcode</w:t>
                  </w:r>
                </w:p>
              </w:tc>
              <w:tc>
                <w:tcPr>
                  <w:tcW w:w="2500" w:type="pct"/>
                </w:tcPr>
                <w:p w14:paraId="5C2DA24A" w14:textId="6B5E6A90" w:rsidR="00592932" w:rsidRDefault="00592932" w:rsidP="001551E4"/>
              </w:tc>
            </w:tr>
            <w:tr w:rsidR="00592932" w:rsidRPr="0049085E" w14:paraId="1BF65A9A" w14:textId="77777777" w:rsidTr="001551E4">
              <w:tc>
                <w:tcPr>
                  <w:tcW w:w="2500" w:type="pct"/>
                </w:tcPr>
                <w:p w14:paraId="6FDD41E2" w14:textId="77777777" w:rsidR="00592932" w:rsidRPr="0049085E" w:rsidRDefault="00592932" w:rsidP="001551E4">
                  <w:r w:rsidRPr="0049085E">
                    <w:t>nauwkeurigheid</w:t>
                  </w:r>
                </w:p>
              </w:tc>
              <w:tc>
                <w:tcPr>
                  <w:tcW w:w="2500" w:type="pct"/>
                </w:tcPr>
                <w:p w14:paraId="163575D6" w14:textId="202AFA92" w:rsidR="00592932" w:rsidRPr="0049085E" w:rsidRDefault="00592932" w:rsidP="001551E4"/>
              </w:tc>
            </w:tr>
            <w:tr w:rsidR="00592932" w:rsidRPr="0049085E" w14:paraId="4A1591D9" w14:textId="77777777" w:rsidTr="001551E4">
              <w:tc>
                <w:tcPr>
                  <w:tcW w:w="2500" w:type="pct"/>
                </w:tcPr>
                <w:p w14:paraId="54FE80D7" w14:textId="77777777" w:rsidR="00592932" w:rsidRPr="0049085E" w:rsidRDefault="00592932" w:rsidP="001551E4">
                  <w:r w:rsidRPr="0049085E">
                    <w:t>bron</w:t>
                  </w:r>
                  <w:r>
                    <w:t>N</w:t>
                  </w:r>
                  <w:r w:rsidRPr="0049085E">
                    <w:t>auwkeurigheid</w:t>
                  </w:r>
                </w:p>
              </w:tc>
              <w:tc>
                <w:tcPr>
                  <w:tcW w:w="2500" w:type="pct"/>
                </w:tcPr>
                <w:p w14:paraId="42A1891A" w14:textId="78F0B232" w:rsidR="00592932" w:rsidRPr="0049085E" w:rsidRDefault="00D260A0" w:rsidP="001551E4">
                  <w:r>
                    <w:t>http://standaarden.omgevingswet.overheid.nl/bronnauwkeurigheid/id/concept/Achtergrond</w:t>
                  </w:r>
                </w:p>
              </w:tc>
            </w:tr>
            <w:tr w:rsidR="00592932" w:rsidRPr="0049085E" w14:paraId="61118DBA" w14:textId="77777777" w:rsidTr="001551E4">
              <w:tc>
                <w:tcPr>
                  <w:tcW w:w="2500" w:type="pct"/>
                </w:tcPr>
                <w:p w14:paraId="3888FEC9" w14:textId="77777777" w:rsidR="00592932" w:rsidRPr="0049085E" w:rsidRDefault="00592932" w:rsidP="001551E4">
                  <w:r>
                    <w:t>idealisatie</w:t>
                  </w:r>
                </w:p>
              </w:tc>
              <w:tc>
                <w:tcPr>
                  <w:tcW w:w="2500" w:type="pct"/>
                </w:tcPr>
                <w:p w14:paraId="7AA32D66" w14:textId="7408000F" w:rsidR="00592932" w:rsidRPr="0049085E" w:rsidRDefault="00D260A0" w:rsidP="001551E4">
                  <w:r>
                    <w:t>http://standaarden.omgevingswet.overheid.nl/idealisatie/id/concept/Exact</w:t>
                  </w:r>
                </w:p>
              </w:tc>
            </w:tr>
          </w:tbl>
          <w:p w14:paraId="7976F328" w14:textId="77777777" w:rsidR="00592932" w:rsidRPr="00D631F2" w:rsidRDefault="00592932" w:rsidP="001551E4"/>
        </w:tc>
      </w:tr>
    </w:tbl>
    <w:p w14:paraId="573BA4EA" w14:textId="3D478939" w:rsidR="00592932" w:rsidRDefault="00592932">
      <w:pPr>
        <w:pStyle w:val="Tekstopmerking"/>
      </w:pPr>
    </w:p>
  </w:comment>
  <w:comment w:id="106" w:author="Gerard Wolbers" w:date="2023-04-19T09:10: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625515DB"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FCEE76" w14:textId="77777777" w:rsidR="00F85024" w:rsidRPr="0049085E" w:rsidRDefault="00F85024" w:rsidP="00ED1428">
            <w:r>
              <w:rPr>
                <w:rStyle w:val="Verwijzingopmerking"/>
              </w:rPr>
              <w:annotationRef/>
            </w:r>
            <w:r>
              <w:t>Geometrie</w:t>
            </w:r>
          </w:p>
        </w:tc>
      </w:tr>
      <w:tr w:rsidR="00F85024" w:rsidRPr="0049085E" w14:paraId="0F1F6BF1" w14:textId="77777777" w:rsidTr="00F85024">
        <w:tc>
          <w:tcPr>
            <w:tcW w:w="2500" w:type="pct"/>
          </w:tcPr>
          <w:p w14:paraId="75346F76" w14:textId="77777777" w:rsidR="00F85024" w:rsidRPr="0049085E" w:rsidRDefault="00F85024" w:rsidP="00F85024">
            <w:r>
              <w:t>bestandsnaam</w:t>
            </w:r>
          </w:p>
        </w:tc>
        <w:tc>
          <w:tcPr>
            <w:tcW w:w="2500" w:type="pct"/>
          </w:tcPr>
          <w:p w14:paraId="77A4FA33" w14:textId="71B67D67" w:rsidR="00F85024" w:rsidRPr="0049085E" w:rsidRDefault="00F85024" w:rsidP="00F85024">
            <w:r w:rsidRPr="004C6020">
              <w:t>ambtsgebied.gml</w:t>
            </w:r>
          </w:p>
        </w:tc>
      </w:tr>
      <w:tr w:rsidR="00F85024" w:rsidRPr="0049085E" w14:paraId="6A06F1F1" w14:textId="77777777" w:rsidTr="00F85024">
        <w:tc>
          <w:tcPr>
            <w:tcW w:w="2500" w:type="pct"/>
          </w:tcPr>
          <w:p w14:paraId="437CC84E" w14:textId="77777777" w:rsidR="00F85024" w:rsidRPr="0049085E" w:rsidRDefault="00F85024" w:rsidP="00F85024">
            <w:r w:rsidRPr="0049085E">
              <w:t>noemer</w:t>
            </w:r>
          </w:p>
        </w:tc>
        <w:tc>
          <w:tcPr>
            <w:tcW w:w="2500" w:type="pct"/>
          </w:tcPr>
          <w:p w14:paraId="251D2451" w14:textId="00F5CC56" w:rsidR="00F85024" w:rsidRPr="0049085E" w:rsidRDefault="00F85024" w:rsidP="00F85024">
            <w:r w:rsidRPr="004C6020">
              <w:t>Gemeente Breda</w:t>
            </w:r>
          </w:p>
        </w:tc>
      </w:tr>
      <w:tr w:rsidR="00F85024" w:rsidRPr="0049085E" w14:paraId="763EBD2B" w14:textId="77777777" w:rsidTr="00F85024">
        <w:tc>
          <w:tcPr>
            <w:tcW w:w="2500" w:type="pct"/>
          </w:tcPr>
          <w:p w14:paraId="277CA56F" w14:textId="77777777" w:rsidR="00F85024" w:rsidRPr="0049085E" w:rsidRDefault="00F85024" w:rsidP="00F85024">
            <w:r>
              <w:t>symboolcode</w:t>
            </w:r>
          </w:p>
        </w:tc>
        <w:tc>
          <w:tcPr>
            <w:tcW w:w="2500" w:type="pct"/>
          </w:tcPr>
          <w:p w14:paraId="73E368F7" w14:textId="53B127A4" w:rsidR="00F85024" w:rsidRDefault="00F85024" w:rsidP="00F85024"/>
        </w:tc>
      </w:tr>
      <w:tr w:rsidR="00F85024" w:rsidRPr="0049085E" w14:paraId="518CEAF9" w14:textId="77777777" w:rsidTr="00F85024">
        <w:tc>
          <w:tcPr>
            <w:tcW w:w="2500" w:type="pct"/>
          </w:tcPr>
          <w:p w14:paraId="5FEC1B1F" w14:textId="77777777" w:rsidR="00F85024" w:rsidRPr="0049085E" w:rsidRDefault="00F85024" w:rsidP="00F85024">
            <w:r w:rsidRPr="0049085E">
              <w:t>nauwkeurigheid</w:t>
            </w:r>
          </w:p>
        </w:tc>
        <w:tc>
          <w:tcPr>
            <w:tcW w:w="2500" w:type="pct"/>
          </w:tcPr>
          <w:p w14:paraId="7FD961E1" w14:textId="4E4AB2DE" w:rsidR="00F85024" w:rsidRPr="0049085E" w:rsidRDefault="00F85024" w:rsidP="00F85024"/>
        </w:tc>
      </w:tr>
      <w:tr w:rsidR="00F85024" w:rsidRPr="0049085E" w14:paraId="61D4751E" w14:textId="77777777" w:rsidTr="00F85024">
        <w:tc>
          <w:tcPr>
            <w:tcW w:w="2500" w:type="pct"/>
          </w:tcPr>
          <w:p w14:paraId="261F4493" w14:textId="77777777" w:rsidR="00F85024" w:rsidRPr="0049085E" w:rsidRDefault="00F85024" w:rsidP="00F85024">
            <w:r w:rsidRPr="0049085E">
              <w:t>bronNauwkeurigheid</w:t>
            </w:r>
          </w:p>
        </w:tc>
        <w:tc>
          <w:tcPr>
            <w:tcW w:w="2500" w:type="pct"/>
          </w:tcPr>
          <w:p w14:paraId="18968762" w14:textId="2C510E85" w:rsidR="00F85024" w:rsidRPr="0049085E" w:rsidRDefault="00F85024" w:rsidP="00F85024">
            <w:r w:rsidRPr="004C6020">
              <w:t>http://standaarden.omgevingswet.overheid.nl/bronnauwkeurigheid/id/concept/Achtergrond</w:t>
            </w:r>
          </w:p>
        </w:tc>
      </w:tr>
      <w:tr w:rsidR="00F85024" w:rsidRPr="0049085E" w14:paraId="15D4750E" w14:textId="77777777" w:rsidTr="00F85024">
        <w:tc>
          <w:tcPr>
            <w:tcW w:w="2500" w:type="pct"/>
          </w:tcPr>
          <w:p w14:paraId="2E9DFAC8" w14:textId="77777777" w:rsidR="00F85024" w:rsidRPr="0049085E" w:rsidRDefault="00F85024" w:rsidP="00F85024">
            <w:r>
              <w:t>idealisatie</w:t>
            </w:r>
          </w:p>
        </w:tc>
        <w:tc>
          <w:tcPr>
            <w:tcW w:w="2500" w:type="pct"/>
          </w:tcPr>
          <w:p w14:paraId="7DAAA04C" w14:textId="648F2547" w:rsidR="00F85024" w:rsidRPr="0049085E" w:rsidRDefault="00F85024" w:rsidP="00F85024">
            <w:r w:rsidRPr="004C6020">
              <w:t>http://standaarden.omgevingswet.overheid.nl/idealisatie/id/concept/Exact</w:t>
            </w:r>
          </w:p>
        </w:tc>
      </w:tr>
      <w:tr w:rsidR="00F85024" w:rsidRPr="0049085E" w14:paraId="01916A81" w14:textId="77777777" w:rsidTr="00F85024">
        <w:tc>
          <w:tcPr>
            <w:tcW w:w="2500" w:type="pct"/>
          </w:tcPr>
          <w:p w14:paraId="129B4DDD" w14:textId="77777777" w:rsidR="00F85024" w:rsidRDefault="00F85024" w:rsidP="00F85024">
            <w:r>
              <w:t>regelingsgebied</w:t>
            </w:r>
          </w:p>
        </w:tc>
        <w:tc>
          <w:tcPr>
            <w:tcW w:w="2500" w:type="pct"/>
          </w:tcPr>
          <w:p w14:paraId="6B06DE77" w14:textId="2D74C893" w:rsidR="00F85024" w:rsidRDefault="00F85024" w:rsidP="00F85024">
            <w:r w:rsidRPr="004C6020">
              <w:t>Onwaar</w:t>
            </w:r>
          </w:p>
        </w:tc>
      </w:tr>
    </w:tbl>
    <w:p w14:paraId="37B8CE34" w14:textId="42AF804C" w:rsidR="00F85024" w:rsidRDefault="00F85024">
      <w:pPr>
        <w:pStyle w:val="Tekstopmerking"/>
      </w:pPr>
    </w:p>
  </w:comment>
  <w:comment w:id="107" w:author="Gerard Wolbers" w:date="2023-04-19T12:21:00Z" w:initials="GW">
    <w:tbl>
      <w:tblPr>
        <w:tblStyle w:val="Annotatie"/>
        <w:tblW w:w="5716" w:type="pct"/>
        <w:tblLayout w:type="fixed"/>
        <w:tblLook w:val="0620" w:firstRow="1" w:lastRow="0" w:firstColumn="0" w:lastColumn="0" w:noHBand="1" w:noVBand="1"/>
      </w:tblPr>
      <w:tblGrid>
        <w:gridCol w:w="4531"/>
        <w:gridCol w:w="4531"/>
      </w:tblGrid>
      <w:tr w:rsidR="00D03C94" w:rsidRPr="0049085E" w14:paraId="21D5B749" w14:textId="77777777" w:rsidTr="00D03C9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9C1B73" w14:textId="77777777" w:rsidR="00D03C94" w:rsidRPr="0049085E" w:rsidRDefault="00D03C94" w:rsidP="00ED1428">
            <w:r>
              <w:rPr>
                <w:rStyle w:val="Verwijzingopmerking"/>
              </w:rPr>
              <w:annotationRef/>
            </w:r>
            <w:r>
              <w:t>Geometrie</w:t>
            </w:r>
          </w:p>
        </w:tc>
      </w:tr>
      <w:tr w:rsidR="00D03C94" w:rsidRPr="0049085E" w14:paraId="24D69804" w14:textId="77777777" w:rsidTr="00D03C94">
        <w:tc>
          <w:tcPr>
            <w:tcW w:w="2500" w:type="pct"/>
          </w:tcPr>
          <w:p w14:paraId="1EE54151" w14:textId="77777777" w:rsidR="00D03C94" w:rsidRPr="0049085E" w:rsidRDefault="00D03C94" w:rsidP="00D03C94">
            <w:r>
              <w:t>bestandsnaam</w:t>
            </w:r>
          </w:p>
        </w:tc>
        <w:tc>
          <w:tcPr>
            <w:tcW w:w="2500" w:type="pct"/>
          </w:tcPr>
          <w:p w14:paraId="5C077313" w14:textId="706C959C" w:rsidR="00D03C94" w:rsidRPr="0049085E" w:rsidRDefault="00D03C94" w:rsidP="00D03C94">
            <w:r w:rsidRPr="00B66E64">
              <w:t>ambtsgebied.gml</w:t>
            </w:r>
          </w:p>
        </w:tc>
      </w:tr>
      <w:tr w:rsidR="00D03C94" w:rsidRPr="0049085E" w14:paraId="11829E3B" w14:textId="77777777" w:rsidTr="00D03C94">
        <w:tc>
          <w:tcPr>
            <w:tcW w:w="2500" w:type="pct"/>
          </w:tcPr>
          <w:p w14:paraId="57928B72" w14:textId="77777777" w:rsidR="00D03C94" w:rsidRPr="0049085E" w:rsidRDefault="00D03C94" w:rsidP="00D03C94">
            <w:r w:rsidRPr="0049085E">
              <w:t>noemer</w:t>
            </w:r>
          </w:p>
        </w:tc>
        <w:tc>
          <w:tcPr>
            <w:tcW w:w="2500" w:type="pct"/>
          </w:tcPr>
          <w:p w14:paraId="2BFC84E2" w14:textId="10B47E35" w:rsidR="00D03C94" w:rsidRPr="0049085E" w:rsidRDefault="00D03C94" w:rsidP="00D03C94">
            <w:r w:rsidRPr="00B66E64">
              <w:t>Gemeente Breda</w:t>
            </w:r>
          </w:p>
        </w:tc>
      </w:tr>
      <w:tr w:rsidR="00D03C94" w:rsidRPr="0049085E" w14:paraId="6C248A33" w14:textId="77777777" w:rsidTr="00D03C94">
        <w:tc>
          <w:tcPr>
            <w:tcW w:w="2500" w:type="pct"/>
          </w:tcPr>
          <w:p w14:paraId="5AFD05E3" w14:textId="77777777" w:rsidR="00D03C94" w:rsidRPr="0049085E" w:rsidRDefault="00D03C94" w:rsidP="00D03C94">
            <w:r>
              <w:t>symboolcode</w:t>
            </w:r>
          </w:p>
        </w:tc>
        <w:tc>
          <w:tcPr>
            <w:tcW w:w="2500" w:type="pct"/>
          </w:tcPr>
          <w:p w14:paraId="37D7C81B" w14:textId="4120DE27" w:rsidR="00D03C94" w:rsidRDefault="00D03C94" w:rsidP="00D03C94"/>
        </w:tc>
      </w:tr>
      <w:tr w:rsidR="00D03C94" w:rsidRPr="0049085E" w14:paraId="71A94683" w14:textId="77777777" w:rsidTr="00D03C94">
        <w:tc>
          <w:tcPr>
            <w:tcW w:w="2500" w:type="pct"/>
          </w:tcPr>
          <w:p w14:paraId="50D6B0ED" w14:textId="77777777" w:rsidR="00D03C94" w:rsidRPr="0049085E" w:rsidRDefault="00D03C94" w:rsidP="00D03C94">
            <w:r w:rsidRPr="0049085E">
              <w:t>nauwkeurigheid</w:t>
            </w:r>
          </w:p>
        </w:tc>
        <w:tc>
          <w:tcPr>
            <w:tcW w:w="2500" w:type="pct"/>
          </w:tcPr>
          <w:p w14:paraId="574E4B3D" w14:textId="24F75F0D" w:rsidR="00D03C94" w:rsidRPr="0049085E" w:rsidRDefault="00D03C94" w:rsidP="00D03C94"/>
        </w:tc>
      </w:tr>
      <w:tr w:rsidR="00D03C94" w:rsidRPr="0049085E" w14:paraId="30021639" w14:textId="77777777" w:rsidTr="00D03C94">
        <w:tc>
          <w:tcPr>
            <w:tcW w:w="2500" w:type="pct"/>
          </w:tcPr>
          <w:p w14:paraId="06030A40" w14:textId="77777777" w:rsidR="00D03C94" w:rsidRPr="0049085E" w:rsidRDefault="00D03C94" w:rsidP="00D03C94">
            <w:r w:rsidRPr="0049085E">
              <w:t>bronNauwkeurigheid</w:t>
            </w:r>
          </w:p>
        </w:tc>
        <w:tc>
          <w:tcPr>
            <w:tcW w:w="2500" w:type="pct"/>
          </w:tcPr>
          <w:p w14:paraId="3DACFA10" w14:textId="621C60D9" w:rsidR="00D03C94" w:rsidRPr="0049085E" w:rsidRDefault="00D03C94" w:rsidP="00D03C94">
            <w:r w:rsidRPr="00B66E64">
              <w:t>http://standaarden.omgevingswet.overheid.nl/bronnauwkeurigheid/id/concept/Achtergrond</w:t>
            </w:r>
          </w:p>
        </w:tc>
      </w:tr>
      <w:tr w:rsidR="00D03C94" w:rsidRPr="0049085E" w14:paraId="0DD6283C" w14:textId="77777777" w:rsidTr="00D03C94">
        <w:tc>
          <w:tcPr>
            <w:tcW w:w="2500" w:type="pct"/>
          </w:tcPr>
          <w:p w14:paraId="5B1B5D73" w14:textId="77777777" w:rsidR="00D03C94" w:rsidRPr="0049085E" w:rsidRDefault="00D03C94" w:rsidP="00D03C94">
            <w:r>
              <w:t>idealisatie</w:t>
            </w:r>
          </w:p>
        </w:tc>
        <w:tc>
          <w:tcPr>
            <w:tcW w:w="2500" w:type="pct"/>
          </w:tcPr>
          <w:p w14:paraId="43DCEF53" w14:textId="51C89DA3" w:rsidR="00D03C94" w:rsidRPr="0049085E" w:rsidRDefault="00D03C94" w:rsidP="00D03C94">
            <w:r w:rsidRPr="00B66E64">
              <w:t>http://standaarden.omgevingswet.overheid.nl/idealisatie/id/concept/Exact</w:t>
            </w:r>
          </w:p>
        </w:tc>
      </w:tr>
      <w:tr w:rsidR="00D03C94" w:rsidRPr="0049085E" w14:paraId="1E133B0E" w14:textId="77777777" w:rsidTr="00D03C94">
        <w:tc>
          <w:tcPr>
            <w:tcW w:w="2500" w:type="pct"/>
          </w:tcPr>
          <w:p w14:paraId="6BD23A8B" w14:textId="77777777" w:rsidR="00D03C94" w:rsidRDefault="00D03C94" w:rsidP="00D03C94">
            <w:r>
              <w:t>regelingsgebied</w:t>
            </w:r>
          </w:p>
        </w:tc>
        <w:tc>
          <w:tcPr>
            <w:tcW w:w="2500" w:type="pct"/>
          </w:tcPr>
          <w:p w14:paraId="7B1CE1E6" w14:textId="78CBD582" w:rsidR="00D03C94" w:rsidRDefault="00D03C94" w:rsidP="00D03C94">
            <w:r w:rsidRPr="00B66E64">
              <w:t>Onwaar</w:t>
            </w:r>
          </w:p>
        </w:tc>
      </w:tr>
    </w:tbl>
    <w:p w14:paraId="4AB13DA4" w14:textId="62CD3D5C" w:rsidR="00D03C94" w:rsidRDefault="00D03C94">
      <w:pPr>
        <w:pStyle w:val="Tekstopmerking"/>
      </w:pPr>
    </w:p>
  </w:comment>
  <w:comment w:id="108" w:author="Martine Rotte" w:date="2023-03-08T15:32:00Z" w:initials="MR">
    <w:p w14:paraId="48AD3ACE" w14:textId="71D7C151" w:rsidR="00B344DE" w:rsidRDefault="00B344DE">
      <w:pPr>
        <w:pStyle w:val="Tekstopmerking"/>
      </w:pPr>
      <w:r>
        <w:rPr>
          <w:rStyle w:val="Verwijzingopmerking"/>
        </w:rPr>
        <w:annotationRef/>
      </w:r>
      <w:r w:rsidRPr="00B344DE">
        <w:t xml:space="preserve">@Geonovum: </w:t>
      </w:r>
      <w:r>
        <w:t>alle</w:t>
      </w:r>
      <w:r w:rsidRPr="00B344DE">
        <w:t xml:space="preserve"> artikelen in deze hele paragraaf zijn van toepassing op locatie hele ambtsgebied Breda.</w:t>
      </w:r>
    </w:p>
  </w:comment>
  <w:comment w:id="109" w:author="Martine Rotte" w:date="2023-02-27T15:08:00Z" w:initials="MR">
    <w:tbl>
      <w:tblPr>
        <w:tblStyle w:val="Annotatie"/>
        <w:tblW w:w="5000" w:type="pct"/>
        <w:tblLayout w:type="fixed"/>
        <w:tblLook w:val="0620" w:firstRow="1" w:lastRow="0" w:firstColumn="0" w:lastColumn="0" w:noHBand="1" w:noVBand="1"/>
      </w:tblPr>
      <w:tblGrid>
        <w:gridCol w:w="3963"/>
        <w:gridCol w:w="3964"/>
      </w:tblGrid>
      <w:tr w:rsidR="00B636A7" w:rsidRPr="0049085E" w14:paraId="12A6435E"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C46D6A" w14:textId="77777777" w:rsidR="00B636A7" w:rsidRPr="0049085E" w:rsidRDefault="00B636A7" w:rsidP="00E866B7">
            <w:r>
              <w:rPr>
                <w:rStyle w:val="Verwijzingopmerking"/>
              </w:rPr>
              <w:annotationRef/>
            </w:r>
            <w:r>
              <w:t>Geometrie</w:t>
            </w:r>
          </w:p>
        </w:tc>
      </w:tr>
      <w:tr w:rsidR="00B636A7" w:rsidRPr="0049085E" w14:paraId="12EA3DAD" w14:textId="77777777" w:rsidTr="00E866B7">
        <w:tc>
          <w:tcPr>
            <w:tcW w:w="2500" w:type="pct"/>
          </w:tcPr>
          <w:p w14:paraId="0F73280C" w14:textId="77777777" w:rsidR="00B636A7" w:rsidRPr="0049085E" w:rsidRDefault="00B636A7" w:rsidP="00E866B7">
            <w:r>
              <w:t>bestandsnaam</w:t>
            </w:r>
          </w:p>
        </w:tc>
        <w:tc>
          <w:tcPr>
            <w:tcW w:w="2500" w:type="pct"/>
          </w:tcPr>
          <w:p w14:paraId="4FD3FEFE" w14:textId="38213CE0" w:rsidR="00B636A7" w:rsidRPr="0049085E" w:rsidRDefault="00B636A7" w:rsidP="00E866B7">
            <w:r>
              <w:t>ambtsgebied.gml</w:t>
            </w:r>
          </w:p>
        </w:tc>
      </w:tr>
      <w:tr w:rsidR="00B636A7" w:rsidRPr="0049085E" w14:paraId="033288DF" w14:textId="77777777" w:rsidTr="00E866B7">
        <w:tc>
          <w:tcPr>
            <w:tcW w:w="2500" w:type="pct"/>
          </w:tcPr>
          <w:p w14:paraId="3F4CE2CD" w14:textId="77777777" w:rsidR="00B636A7" w:rsidRPr="0049085E" w:rsidRDefault="00B636A7" w:rsidP="00E866B7">
            <w:r w:rsidRPr="0049085E">
              <w:t>noemer</w:t>
            </w:r>
          </w:p>
        </w:tc>
        <w:tc>
          <w:tcPr>
            <w:tcW w:w="2500" w:type="pct"/>
          </w:tcPr>
          <w:p w14:paraId="03A59ADB" w14:textId="3FC068F6" w:rsidR="00B636A7" w:rsidRPr="0049085E" w:rsidRDefault="00B636A7" w:rsidP="00E866B7">
            <w:r>
              <w:t>Gemeente Breda</w:t>
            </w:r>
          </w:p>
        </w:tc>
      </w:tr>
      <w:tr w:rsidR="00B636A7" w:rsidRPr="0049085E" w14:paraId="6C863E09" w14:textId="77777777" w:rsidTr="00E866B7">
        <w:tc>
          <w:tcPr>
            <w:tcW w:w="2500" w:type="pct"/>
          </w:tcPr>
          <w:p w14:paraId="44B98729" w14:textId="77777777" w:rsidR="00B636A7" w:rsidRPr="0049085E" w:rsidRDefault="00B636A7" w:rsidP="00E866B7">
            <w:r>
              <w:t>symboolcode</w:t>
            </w:r>
          </w:p>
        </w:tc>
        <w:tc>
          <w:tcPr>
            <w:tcW w:w="2500" w:type="pct"/>
          </w:tcPr>
          <w:p w14:paraId="1C8319EC" w14:textId="53878832" w:rsidR="00B636A7" w:rsidRDefault="00B636A7" w:rsidP="00E866B7"/>
        </w:tc>
      </w:tr>
      <w:tr w:rsidR="00B636A7" w:rsidRPr="0049085E" w14:paraId="61F3CB35" w14:textId="77777777" w:rsidTr="00E866B7">
        <w:tc>
          <w:tcPr>
            <w:tcW w:w="2500" w:type="pct"/>
          </w:tcPr>
          <w:p w14:paraId="7506CE29" w14:textId="77777777" w:rsidR="00B636A7" w:rsidRPr="0049085E" w:rsidRDefault="00B636A7" w:rsidP="00E866B7">
            <w:r w:rsidRPr="0049085E">
              <w:t>nauwkeurigheid</w:t>
            </w:r>
          </w:p>
        </w:tc>
        <w:tc>
          <w:tcPr>
            <w:tcW w:w="2500" w:type="pct"/>
          </w:tcPr>
          <w:p w14:paraId="211FF481" w14:textId="1180D669" w:rsidR="00B636A7" w:rsidRPr="0049085E" w:rsidRDefault="00B636A7" w:rsidP="00E866B7"/>
        </w:tc>
      </w:tr>
      <w:tr w:rsidR="00B636A7" w:rsidRPr="0049085E" w14:paraId="0D19A4D8" w14:textId="77777777" w:rsidTr="00E866B7">
        <w:tc>
          <w:tcPr>
            <w:tcW w:w="2500" w:type="pct"/>
          </w:tcPr>
          <w:p w14:paraId="60C7A1FE" w14:textId="77777777" w:rsidR="00B636A7" w:rsidRPr="0049085E" w:rsidRDefault="00B636A7" w:rsidP="00E866B7">
            <w:r w:rsidRPr="0049085E">
              <w:t>bronNauwkeurigheid</w:t>
            </w:r>
          </w:p>
        </w:tc>
        <w:tc>
          <w:tcPr>
            <w:tcW w:w="2500" w:type="pct"/>
          </w:tcPr>
          <w:p w14:paraId="659E8322" w14:textId="33A8B7F8" w:rsidR="00B636A7" w:rsidRPr="0049085E" w:rsidRDefault="00B636A7" w:rsidP="00E866B7">
            <w:r>
              <w:t>http://standaarden.omgevingswet.overheid.nl/bronnauwkeurigheid/id/concept/Achtergrond</w:t>
            </w:r>
          </w:p>
        </w:tc>
      </w:tr>
      <w:tr w:rsidR="00B636A7" w:rsidRPr="0049085E" w14:paraId="2B3DCC61" w14:textId="77777777" w:rsidTr="00E866B7">
        <w:tc>
          <w:tcPr>
            <w:tcW w:w="2500" w:type="pct"/>
          </w:tcPr>
          <w:p w14:paraId="2BD59EC1" w14:textId="77777777" w:rsidR="00B636A7" w:rsidRPr="0049085E" w:rsidRDefault="00B636A7" w:rsidP="00E866B7">
            <w:r>
              <w:t>idealisatie</w:t>
            </w:r>
          </w:p>
        </w:tc>
        <w:tc>
          <w:tcPr>
            <w:tcW w:w="2500" w:type="pct"/>
          </w:tcPr>
          <w:p w14:paraId="3D381300" w14:textId="0E2D01D9" w:rsidR="00B636A7" w:rsidRPr="0049085E" w:rsidRDefault="00B636A7" w:rsidP="00E866B7">
            <w:r>
              <w:t>http://standaarden.omgevingswet.overheid.nl/idealisatie/id/concept/Exact</w:t>
            </w:r>
          </w:p>
        </w:tc>
      </w:tr>
      <w:tr w:rsidR="00B636A7" w:rsidRPr="0049085E" w14:paraId="6E273719" w14:textId="77777777" w:rsidTr="00E866B7">
        <w:tc>
          <w:tcPr>
            <w:tcW w:w="2500" w:type="pct"/>
          </w:tcPr>
          <w:p w14:paraId="7CD675DC" w14:textId="77777777" w:rsidR="00B636A7" w:rsidRDefault="00B636A7" w:rsidP="00E866B7">
            <w:r>
              <w:t>regelingsgebied</w:t>
            </w:r>
          </w:p>
        </w:tc>
        <w:tc>
          <w:tcPr>
            <w:tcW w:w="2500" w:type="pct"/>
          </w:tcPr>
          <w:p w14:paraId="4A7463D8" w14:textId="4B280687" w:rsidR="00B636A7" w:rsidRDefault="00B636A7" w:rsidP="00E866B7">
            <w:r>
              <w:t>Onwaar</w:t>
            </w:r>
          </w:p>
        </w:tc>
      </w:tr>
    </w:tbl>
    <w:p w14:paraId="515660F8" w14:textId="7179ADEB" w:rsidR="00B636A7" w:rsidRDefault="00B636A7">
      <w:pPr>
        <w:pStyle w:val="Tekstopmerking"/>
      </w:pPr>
    </w:p>
  </w:comment>
  <w:comment w:id="110" w:author="Gerard Wolbers" w:date="2023-04-19T09:11: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4724FF37"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151DCC" w14:textId="77777777" w:rsidR="00F85024" w:rsidRPr="0049085E" w:rsidRDefault="00F85024" w:rsidP="00ED1428">
            <w:r>
              <w:rPr>
                <w:rStyle w:val="Verwijzingopmerking"/>
              </w:rPr>
              <w:annotationRef/>
            </w:r>
            <w:r>
              <w:t>Geometrie</w:t>
            </w:r>
          </w:p>
        </w:tc>
      </w:tr>
      <w:tr w:rsidR="00F85024" w:rsidRPr="0049085E" w14:paraId="2563C847" w14:textId="77777777" w:rsidTr="00F85024">
        <w:tc>
          <w:tcPr>
            <w:tcW w:w="2500" w:type="pct"/>
          </w:tcPr>
          <w:p w14:paraId="715FAE3B" w14:textId="77777777" w:rsidR="00F85024" w:rsidRPr="0049085E" w:rsidRDefault="00F85024" w:rsidP="00F85024">
            <w:r>
              <w:t>bestandsnaam</w:t>
            </w:r>
          </w:p>
        </w:tc>
        <w:tc>
          <w:tcPr>
            <w:tcW w:w="2500" w:type="pct"/>
          </w:tcPr>
          <w:p w14:paraId="7EABF1AF" w14:textId="30542D98" w:rsidR="00F85024" w:rsidRPr="0049085E" w:rsidRDefault="00F85024" w:rsidP="00F85024">
            <w:r w:rsidRPr="00BD29EB">
              <w:t>ambtsgebied.gml</w:t>
            </w:r>
          </w:p>
        </w:tc>
      </w:tr>
      <w:tr w:rsidR="00F85024" w:rsidRPr="0049085E" w14:paraId="5EAD436F" w14:textId="77777777" w:rsidTr="00F85024">
        <w:tc>
          <w:tcPr>
            <w:tcW w:w="2500" w:type="pct"/>
          </w:tcPr>
          <w:p w14:paraId="00070F75" w14:textId="77777777" w:rsidR="00F85024" w:rsidRPr="0049085E" w:rsidRDefault="00F85024" w:rsidP="00F85024">
            <w:r w:rsidRPr="0049085E">
              <w:t>noemer</w:t>
            </w:r>
          </w:p>
        </w:tc>
        <w:tc>
          <w:tcPr>
            <w:tcW w:w="2500" w:type="pct"/>
          </w:tcPr>
          <w:p w14:paraId="29E8AFCE" w14:textId="2865EC0C" w:rsidR="00F85024" w:rsidRPr="0049085E" w:rsidRDefault="00F85024" w:rsidP="00F85024">
            <w:r w:rsidRPr="00BD29EB">
              <w:t>Gemeente Breda</w:t>
            </w:r>
          </w:p>
        </w:tc>
      </w:tr>
      <w:tr w:rsidR="00F85024" w:rsidRPr="0049085E" w14:paraId="098AAFC7" w14:textId="77777777" w:rsidTr="00F85024">
        <w:tc>
          <w:tcPr>
            <w:tcW w:w="2500" w:type="pct"/>
          </w:tcPr>
          <w:p w14:paraId="3800D962" w14:textId="77777777" w:rsidR="00F85024" w:rsidRPr="0049085E" w:rsidRDefault="00F85024" w:rsidP="00F85024">
            <w:r>
              <w:t>symboolcode</w:t>
            </w:r>
          </w:p>
        </w:tc>
        <w:tc>
          <w:tcPr>
            <w:tcW w:w="2500" w:type="pct"/>
          </w:tcPr>
          <w:p w14:paraId="13A05933" w14:textId="6286A5F7" w:rsidR="00F85024" w:rsidRDefault="00F85024" w:rsidP="00F85024"/>
        </w:tc>
      </w:tr>
      <w:tr w:rsidR="00F85024" w:rsidRPr="0049085E" w14:paraId="7AE5FC1E" w14:textId="77777777" w:rsidTr="00F85024">
        <w:tc>
          <w:tcPr>
            <w:tcW w:w="2500" w:type="pct"/>
          </w:tcPr>
          <w:p w14:paraId="28862C40" w14:textId="77777777" w:rsidR="00F85024" w:rsidRPr="0049085E" w:rsidRDefault="00F85024" w:rsidP="00F85024">
            <w:r w:rsidRPr="0049085E">
              <w:t>nauwkeurigheid</w:t>
            </w:r>
          </w:p>
        </w:tc>
        <w:tc>
          <w:tcPr>
            <w:tcW w:w="2500" w:type="pct"/>
          </w:tcPr>
          <w:p w14:paraId="3E5C6D9D" w14:textId="6299E280" w:rsidR="00F85024" w:rsidRPr="0049085E" w:rsidRDefault="00F85024" w:rsidP="00F85024"/>
        </w:tc>
      </w:tr>
      <w:tr w:rsidR="00F85024" w:rsidRPr="0049085E" w14:paraId="3E73830F" w14:textId="77777777" w:rsidTr="00F85024">
        <w:tc>
          <w:tcPr>
            <w:tcW w:w="2500" w:type="pct"/>
          </w:tcPr>
          <w:p w14:paraId="6406142A" w14:textId="77777777" w:rsidR="00F85024" w:rsidRPr="0049085E" w:rsidRDefault="00F85024" w:rsidP="00F85024">
            <w:r w:rsidRPr="0049085E">
              <w:t>bronNauwkeurigheid</w:t>
            </w:r>
          </w:p>
        </w:tc>
        <w:tc>
          <w:tcPr>
            <w:tcW w:w="2500" w:type="pct"/>
          </w:tcPr>
          <w:p w14:paraId="58408678" w14:textId="26449C19" w:rsidR="00F85024" w:rsidRPr="0049085E" w:rsidRDefault="00F85024" w:rsidP="00F85024">
            <w:r w:rsidRPr="00BD29EB">
              <w:t>http://standaarden.omgevingswet.overheid.nl/bronnauwkeurigheid/id/concept/Achtergrond</w:t>
            </w:r>
          </w:p>
        </w:tc>
      </w:tr>
      <w:tr w:rsidR="00F85024" w:rsidRPr="0049085E" w14:paraId="451CF3C1" w14:textId="77777777" w:rsidTr="00F85024">
        <w:tc>
          <w:tcPr>
            <w:tcW w:w="2500" w:type="pct"/>
          </w:tcPr>
          <w:p w14:paraId="7077ABA4" w14:textId="77777777" w:rsidR="00F85024" w:rsidRPr="0049085E" w:rsidRDefault="00F85024" w:rsidP="00F85024">
            <w:r>
              <w:t>idealisatie</w:t>
            </w:r>
          </w:p>
        </w:tc>
        <w:tc>
          <w:tcPr>
            <w:tcW w:w="2500" w:type="pct"/>
          </w:tcPr>
          <w:p w14:paraId="3A00A093" w14:textId="7D142BF0" w:rsidR="00F85024" w:rsidRPr="0049085E" w:rsidRDefault="00F85024" w:rsidP="00F85024">
            <w:r w:rsidRPr="00BD29EB">
              <w:t>http://standaarden.omgevingswet.overheid.nl/idealisatie/id/concept/Exact</w:t>
            </w:r>
          </w:p>
        </w:tc>
      </w:tr>
      <w:tr w:rsidR="00F85024" w:rsidRPr="0049085E" w14:paraId="75284D50" w14:textId="77777777" w:rsidTr="00F85024">
        <w:tc>
          <w:tcPr>
            <w:tcW w:w="2500" w:type="pct"/>
          </w:tcPr>
          <w:p w14:paraId="02C0107A" w14:textId="77777777" w:rsidR="00F85024" w:rsidRDefault="00F85024" w:rsidP="00F85024">
            <w:r>
              <w:t>regelingsgebied</w:t>
            </w:r>
          </w:p>
        </w:tc>
        <w:tc>
          <w:tcPr>
            <w:tcW w:w="2500" w:type="pct"/>
          </w:tcPr>
          <w:p w14:paraId="1D44D83D" w14:textId="6E9746E6" w:rsidR="00F85024" w:rsidRDefault="00F85024" w:rsidP="00F85024">
            <w:r w:rsidRPr="00BD29EB">
              <w:t>Onwaar</w:t>
            </w:r>
          </w:p>
        </w:tc>
      </w:tr>
    </w:tbl>
    <w:p w14:paraId="15A36A6A" w14:textId="262AECE7" w:rsidR="00F85024" w:rsidRDefault="00F85024">
      <w:pPr>
        <w:pStyle w:val="Tekstopmerking"/>
      </w:pPr>
    </w:p>
  </w:comment>
  <w:comment w:id="111" w:author="Gerard Wolbers" w:date="2023-04-19T09:11: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0B5A0941"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7B1179" w14:textId="77777777" w:rsidR="00F85024" w:rsidRPr="0049085E" w:rsidRDefault="00F85024" w:rsidP="00ED1428">
            <w:r>
              <w:rPr>
                <w:rStyle w:val="Verwijzingopmerking"/>
              </w:rPr>
              <w:annotationRef/>
            </w:r>
            <w:r>
              <w:t>Geometrie</w:t>
            </w:r>
          </w:p>
        </w:tc>
      </w:tr>
      <w:tr w:rsidR="00F85024" w:rsidRPr="0049085E" w14:paraId="42738238" w14:textId="77777777" w:rsidTr="00F85024">
        <w:tc>
          <w:tcPr>
            <w:tcW w:w="2500" w:type="pct"/>
          </w:tcPr>
          <w:p w14:paraId="1821C23B" w14:textId="77777777" w:rsidR="00F85024" w:rsidRPr="0049085E" w:rsidRDefault="00F85024" w:rsidP="00F85024">
            <w:r>
              <w:t>bestandsnaam</w:t>
            </w:r>
          </w:p>
        </w:tc>
        <w:tc>
          <w:tcPr>
            <w:tcW w:w="2500" w:type="pct"/>
          </w:tcPr>
          <w:p w14:paraId="62250D13" w14:textId="6DAFF7C4" w:rsidR="00F85024" w:rsidRPr="0049085E" w:rsidRDefault="00F85024" w:rsidP="00F85024">
            <w:r w:rsidRPr="00E118B1">
              <w:t>ambtsgebied.gml</w:t>
            </w:r>
          </w:p>
        </w:tc>
      </w:tr>
      <w:tr w:rsidR="00F85024" w:rsidRPr="0049085E" w14:paraId="61A2C324" w14:textId="77777777" w:rsidTr="00F85024">
        <w:tc>
          <w:tcPr>
            <w:tcW w:w="2500" w:type="pct"/>
          </w:tcPr>
          <w:p w14:paraId="645782E5" w14:textId="77777777" w:rsidR="00F85024" w:rsidRPr="0049085E" w:rsidRDefault="00F85024" w:rsidP="00F85024">
            <w:r w:rsidRPr="0049085E">
              <w:t>noemer</w:t>
            </w:r>
          </w:p>
        </w:tc>
        <w:tc>
          <w:tcPr>
            <w:tcW w:w="2500" w:type="pct"/>
          </w:tcPr>
          <w:p w14:paraId="0C458242" w14:textId="12C1116B" w:rsidR="00F85024" w:rsidRPr="0049085E" w:rsidRDefault="00F85024" w:rsidP="00F85024">
            <w:r w:rsidRPr="00E118B1">
              <w:t>Gemeente Breda</w:t>
            </w:r>
          </w:p>
        </w:tc>
      </w:tr>
      <w:tr w:rsidR="00F85024" w:rsidRPr="0049085E" w14:paraId="0EAA1C24" w14:textId="77777777" w:rsidTr="00F85024">
        <w:tc>
          <w:tcPr>
            <w:tcW w:w="2500" w:type="pct"/>
          </w:tcPr>
          <w:p w14:paraId="3C251984" w14:textId="77777777" w:rsidR="00F85024" w:rsidRPr="0049085E" w:rsidRDefault="00F85024" w:rsidP="00F85024">
            <w:r>
              <w:t>symboolcode</w:t>
            </w:r>
          </w:p>
        </w:tc>
        <w:tc>
          <w:tcPr>
            <w:tcW w:w="2500" w:type="pct"/>
          </w:tcPr>
          <w:p w14:paraId="7650A3D5" w14:textId="426D08A0" w:rsidR="00F85024" w:rsidRDefault="00F85024" w:rsidP="00F85024"/>
        </w:tc>
      </w:tr>
      <w:tr w:rsidR="00F85024" w:rsidRPr="0049085E" w14:paraId="59F6C8F6" w14:textId="77777777" w:rsidTr="00F85024">
        <w:tc>
          <w:tcPr>
            <w:tcW w:w="2500" w:type="pct"/>
          </w:tcPr>
          <w:p w14:paraId="2F064B00" w14:textId="77777777" w:rsidR="00F85024" w:rsidRPr="0049085E" w:rsidRDefault="00F85024" w:rsidP="00F85024">
            <w:r w:rsidRPr="0049085E">
              <w:t>nauwkeurigheid</w:t>
            </w:r>
          </w:p>
        </w:tc>
        <w:tc>
          <w:tcPr>
            <w:tcW w:w="2500" w:type="pct"/>
          </w:tcPr>
          <w:p w14:paraId="1F780223" w14:textId="6BF0A9E7" w:rsidR="00F85024" w:rsidRPr="0049085E" w:rsidRDefault="00F85024" w:rsidP="00F85024"/>
        </w:tc>
      </w:tr>
      <w:tr w:rsidR="00F85024" w:rsidRPr="0049085E" w14:paraId="79602E7E" w14:textId="77777777" w:rsidTr="00F85024">
        <w:tc>
          <w:tcPr>
            <w:tcW w:w="2500" w:type="pct"/>
          </w:tcPr>
          <w:p w14:paraId="6B8873CF" w14:textId="77777777" w:rsidR="00F85024" w:rsidRPr="0049085E" w:rsidRDefault="00F85024" w:rsidP="00F85024">
            <w:r w:rsidRPr="0049085E">
              <w:t>bronNauwkeurigheid</w:t>
            </w:r>
          </w:p>
        </w:tc>
        <w:tc>
          <w:tcPr>
            <w:tcW w:w="2500" w:type="pct"/>
          </w:tcPr>
          <w:p w14:paraId="6CCFC25C" w14:textId="2A8A4D86" w:rsidR="00F85024" w:rsidRPr="0049085E" w:rsidRDefault="00F85024" w:rsidP="00F85024">
            <w:r w:rsidRPr="00E118B1">
              <w:t>http://standaarden.omgevingswet.overheid.nl/bronnauwkeurigheid/id/concept/Achtergrond</w:t>
            </w:r>
          </w:p>
        </w:tc>
      </w:tr>
      <w:tr w:rsidR="00F85024" w:rsidRPr="0049085E" w14:paraId="72FC7E61" w14:textId="77777777" w:rsidTr="00F85024">
        <w:tc>
          <w:tcPr>
            <w:tcW w:w="2500" w:type="pct"/>
          </w:tcPr>
          <w:p w14:paraId="79E48757" w14:textId="77777777" w:rsidR="00F85024" w:rsidRPr="0049085E" w:rsidRDefault="00F85024" w:rsidP="00F85024">
            <w:r>
              <w:t>idealisatie</w:t>
            </w:r>
          </w:p>
        </w:tc>
        <w:tc>
          <w:tcPr>
            <w:tcW w:w="2500" w:type="pct"/>
          </w:tcPr>
          <w:p w14:paraId="4F290047" w14:textId="4A821187" w:rsidR="00F85024" w:rsidRPr="0049085E" w:rsidRDefault="00F85024" w:rsidP="00F85024">
            <w:r w:rsidRPr="00E118B1">
              <w:t>http://standaarden.omgevingswet.overheid.nl/idealisatie/id/concept/Exact</w:t>
            </w:r>
          </w:p>
        </w:tc>
      </w:tr>
      <w:tr w:rsidR="00F85024" w:rsidRPr="0049085E" w14:paraId="1CC361CB" w14:textId="77777777" w:rsidTr="00F85024">
        <w:tc>
          <w:tcPr>
            <w:tcW w:w="2500" w:type="pct"/>
          </w:tcPr>
          <w:p w14:paraId="5B89403B" w14:textId="77777777" w:rsidR="00F85024" w:rsidRDefault="00F85024" w:rsidP="00F85024">
            <w:r>
              <w:t>regelingsgebied</w:t>
            </w:r>
          </w:p>
        </w:tc>
        <w:tc>
          <w:tcPr>
            <w:tcW w:w="2500" w:type="pct"/>
          </w:tcPr>
          <w:p w14:paraId="3B71EDFA" w14:textId="14D74CC7" w:rsidR="00F85024" w:rsidRDefault="00F85024" w:rsidP="00F85024">
            <w:r w:rsidRPr="00E118B1">
              <w:t>Onwaar</w:t>
            </w:r>
          </w:p>
        </w:tc>
      </w:tr>
    </w:tbl>
    <w:p w14:paraId="6D0ABB75" w14:textId="0E8B77A6" w:rsidR="00F85024" w:rsidRDefault="00F85024">
      <w:pPr>
        <w:pStyle w:val="Tekstopmerking"/>
      </w:pPr>
    </w:p>
  </w:comment>
  <w:comment w:id="112" w:author="Gerard Wolbers" w:date="2023-04-19T09:11: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4868352A"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FE49F6" w14:textId="77777777" w:rsidR="00F85024" w:rsidRPr="0049085E" w:rsidRDefault="00F85024" w:rsidP="00ED1428">
            <w:r>
              <w:rPr>
                <w:rStyle w:val="Verwijzingopmerking"/>
              </w:rPr>
              <w:annotationRef/>
            </w:r>
            <w:r>
              <w:t>Geometrie</w:t>
            </w:r>
          </w:p>
        </w:tc>
      </w:tr>
      <w:tr w:rsidR="00F85024" w:rsidRPr="0049085E" w14:paraId="14E95D94" w14:textId="77777777" w:rsidTr="00F85024">
        <w:tc>
          <w:tcPr>
            <w:tcW w:w="2500" w:type="pct"/>
          </w:tcPr>
          <w:p w14:paraId="60CC5B15" w14:textId="77777777" w:rsidR="00F85024" w:rsidRPr="0049085E" w:rsidRDefault="00F85024" w:rsidP="00F85024">
            <w:r>
              <w:t>bestandsnaam</w:t>
            </w:r>
          </w:p>
        </w:tc>
        <w:tc>
          <w:tcPr>
            <w:tcW w:w="2500" w:type="pct"/>
          </w:tcPr>
          <w:p w14:paraId="1ACF11C4" w14:textId="24DEDD41" w:rsidR="00F85024" w:rsidRPr="0049085E" w:rsidRDefault="00F85024" w:rsidP="00F85024">
            <w:r w:rsidRPr="00BB25AE">
              <w:t>ambtsgebied.gml</w:t>
            </w:r>
          </w:p>
        </w:tc>
      </w:tr>
      <w:tr w:rsidR="00F85024" w:rsidRPr="0049085E" w14:paraId="40D66AE7" w14:textId="77777777" w:rsidTr="00F85024">
        <w:tc>
          <w:tcPr>
            <w:tcW w:w="2500" w:type="pct"/>
          </w:tcPr>
          <w:p w14:paraId="57B7B448" w14:textId="77777777" w:rsidR="00F85024" w:rsidRPr="0049085E" w:rsidRDefault="00F85024" w:rsidP="00F85024">
            <w:r w:rsidRPr="0049085E">
              <w:t>noemer</w:t>
            </w:r>
          </w:p>
        </w:tc>
        <w:tc>
          <w:tcPr>
            <w:tcW w:w="2500" w:type="pct"/>
          </w:tcPr>
          <w:p w14:paraId="3D8C0CDE" w14:textId="14DAC628" w:rsidR="00F85024" w:rsidRPr="0049085E" w:rsidRDefault="00F85024" w:rsidP="00F85024">
            <w:r w:rsidRPr="00BB25AE">
              <w:t>Gemeente Breda</w:t>
            </w:r>
          </w:p>
        </w:tc>
      </w:tr>
      <w:tr w:rsidR="00F85024" w:rsidRPr="0049085E" w14:paraId="4D151DF1" w14:textId="77777777" w:rsidTr="00F85024">
        <w:tc>
          <w:tcPr>
            <w:tcW w:w="2500" w:type="pct"/>
          </w:tcPr>
          <w:p w14:paraId="7CCFF9FA" w14:textId="77777777" w:rsidR="00F85024" w:rsidRPr="0049085E" w:rsidRDefault="00F85024" w:rsidP="00F85024">
            <w:r>
              <w:t>symboolcode</w:t>
            </w:r>
          </w:p>
        </w:tc>
        <w:tc>
          <w:tcPr>
            <w:tcW w:w="2500" w:type="pct"/>
          </w:tcPr>
          <w:p w14:paraId="51B5F8C2" w14:textId="1F9462F3" w:rsidR="00F85024" w:rsidRDefault="00F85024" w:rsidP="00F85024"/>
        </w:tc>
      </w:tr>
      <w:tr w:rsidR="00F85024" w:rsidRPr="0049085E" w14:paraId="05ABBE88" w14:textId="77777777" w:rsidTr="00F85024">
        <w:tc>
          <w:tcPr>
            <w:tcW w:w="2500" w:type="pct"/>
          </w:tcPr>
          <w:p w14:paraId="3E2A7CDE" w14:textId="77777777" w:rsidR="00F85024" w:rsidRPr="0049085E" w:rsidRDefault="00F85024" w:rsidP="00F85024">
            <w:r w:rsidRPr="0049085E">
              <w:t>nauwkeurigheid</w:t>
            </w:r>
          </w:p>
        </w:tc>
        <w:tc>
          <w:tcPr>
            <w:tcW w:w="2500" w:type="pct"/>
          </w:tcPr>
          <w:p w14:paraId="7F053413" w14:textId="1AA4BD4D" w:rsidR="00F85024" w:rsidRPr="0049085E" w:rsidRDefault="00F85024" w:rsidP="00F85024"/>
        </w:tc>
      </w:tr>
      <w:tr w:rsidR="00F85024" w:rsidRPr="0049085E" w14:paraId="5ABCCCC3" w14:textId="77777777" w:rsidTr="00F85024">
        <w:tc>
          <w:tcPr>
            <w:tcW w:w="2500" w:type="pct"/>
          </w:tcPr>
          <w:p w14:paraId="28B9242D" w14:textId="77777777" w:rsidR="00F85024" w:rsidRPr="0049085E" w:rsidRDefault="00F85024" w:rsidP="00F85024">
            <w:r w:rsidRPr="0049085E">
              <w:t>bronNauwkeurigheid</w:t>
            </w:r>
          </w:p>
        </w:tc>
        <w:tc>
          <w:tcPr>
            <w:tcW w:w="2500" w:type="pct"/>
          </w:tcPr>
          <w:p w14:paraId="61AD91BC" w14:textId="55653C54" w:rsidR="00F85024" w:rsidRPr="0049085E" w:rsidRDefault="00F85024" w:rsidP="00F85024">
            <w:r w:rsidRPr="00BB25AE">
              <w:t>http://standaarden.omgevingswet.overheid.nl/bronnauwkeurigheid/id/concept/Achtergrond</w:t>
            </w:r>
          </w:p>
        </w:tc>
      </w:tr>
      <w:tr w:rsidR="00F85024" w:rsidRPr="0049085E" w14:paraId="399C38A1" w14:textId="77777777" w:rsidTr="00F85024">
        <w:tc>
          <w:tcPr>
            <w:tcW w:w="2500" w:type="pct"/>
          </w:tcPr>
          <w:p w14:paraId="18082B29" w14:textId="77777777" w:rsidR="00F85024" w:rsidRPr="0049085E" w:rsidRDefault="00F85024" w:rsidP="00F85024">
            <w:r>
              <w:t>idealisatie</w:t>
            </w:r>
          </w:p>
        </w:tc>
        <w:tc>
          <w:tcPr>
            <w:tcW w:w="2500" w:type="pct"/>
          </w:tcPr>
          <w:p w14:paraId="0C6C80F7" w14:textId="494CEEE2" w:rsidR="00F85024" w:rsidRPr="0049085E" w:rsidRDefault="00F85024" w:rsidP="00F85024">
            <w:r w:rsidRPr="00BB25AE">
              <w:t>http://standaarden.omgevingswet.overheid.nl/idealisatie/id/concept/Exact</w:t>
            </w:r>
          </w:p>
        </w:tc>
      </w:tr>
      <w:tr w:rsidR="00F85024" w:rsidRPr="0049085E" w14:paraId="3CB4AB7D" w14:textId="77777777" w:rsidTr="00F85024">
        <w:tc>
          <w:tcPr>
            <w:tcW w:w="2500" w:type="pct"/>
          </w:tcPr>
          <w:p w14:paraId="39355B78" w14:textId="77777777" w:rsidR="00F85024" w:rsidRDefault="00F85024" w:rsidP="00F85024">
            <w:r>
              <w:t>regelingsgebied</w:t>
            </w:r>
          </w:p>
        </w:tc>
        <w:tc>
          <w:tcPr>
            <w:tcW w:w="2500" w:type="pct"/>
          </w:tcPr>
          <w:p w14:paraId="4F02E269" w14:textId="5661BD5C" w:rsidR="00F85024" w:rsidRDefault="00F85024" w:rsidP="00F85024">
            <w:r w:rsidRPr="00BB25AE">
              <w:t>Onwaar</w:t>
            </w:r>
          </w:p>
        </w:tc>
      </w:tr>
    </w:tbl>
    <w:p w14:paraId="68FF5C92" w14:textId="7A23AFFA" w:rsidR="00F85024" w:rsidRDefault="00F85024">
      <w:pPr>
        <w:pStyle w:val="Tekstopmerking"/>
      </w:pPr>
    </w:p>
  </w:comment>
  <w:comment w:id="113" w:author="Martine Rotte" w:date="2022-09-21T13:24:00Z" w:initials="MR">
    <w:tbl>
      <w:tblPr>
        <w:tblStyle w:val="Annotatie"/>
        <w:tblW w:w="5000" w:type="pct"/>
        <w:tblLayout w:type="fixed"/>
        <w:tblLook w:val="0620" w:firstRow="1" w:lastRow="0" w:firstColumn="0" w:lastColumn="0" w:noHBand="1" w:noVBand="1"/>
      </w:tblPr>
      <w:tblGrid>
        <w:gridCol w:w="3963"/>
        <w:gridCol w:w="3964"/>
      </w:tblGrid>
      <w:tr w:rsidR="00176952" w:rsidRPr="00D631F2" w14:paraId="0D4FF1E4" w14:textId="77777777" w:rsidTr="0010300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042017" w14:textId="77777777" w:rsidR="00176952" w:rsidRPr="00D631F2" w:rsidRDefault="00176952" w:rsidP="00103009">
            <w:r>
              <w:rPr>
                <w:rStyle w:val="Verwijzingopmerking"/>
              </w:rPr>
              <w:annotationRef/>
            </w:r>
            <w:r w:rsidRPr="00D631F2">
              <w:t>Activiteit</w:t>
            </w:r>
          </w:p>
        </w:tc>
      </w:tr>
      <w:tr w:rsidR="00176952" w:rsidRPr="00D631F2" w14:paraId="0921B7FE" w14:textId="77777777" w:rsidTr="00103009">
        <w:tc>
          <w:tcPr>
            <w:tcW w:w="2500" w:type="pct"/>
          </w:tcPr>
          <w:p w14:paraId="4EFF8202" w14:textId="77777777" w:rsidR="00176952" w:rsidRPr="00D631F2" w:rsidRDefault="00176952" w:rsidP="00103009">
            <w:r w:rsidRPr="00D631F2">
              <w:t>activiteit</w:t>
            </w:r>
            <w:r>
              <w:t>en</w:t>
            </w:r>
          </w:p>
        </w:tc>
        <w:tc>
          <w:tcPr>
            <w:tcW w:w="2500" w:type="pct"/>
          </w:tcPr>
          <w:p w14:paraId="3B2B59D3" w14:textId="075CD540" w:rsidR="00176952" w:rsidRPr="00D631F2" w:rsidRDefault="00F85024" w:rsidP="00103009">
            <w:r>
              <w:rPr>
                <w:noProof/>
              </w:rPr>
              <w:t xml:space="preserve">Gebruiken van een woonruimte </w:t>
            </w:r>
          </w:p>
        </w:tc>
      </w:tr>
      <w:tr w:rsidR="00176952" w:rsidRPr="00D631F2" w14:paraId="00ACC505" w14:textId="77777777" w:rsidTr="00103009">
        <w:tc>
          <w:tcPr>
            <w:tcW w:w="2500" w:type="pct"/>
          </w:tcPr>
          <w:p w14:paraId="6D9C318F" w14:textId="77777777" w:rsidR="00176952" w:rsidRPr="00D631F2" w:rsidRDefault="00176952" w:rsidP="00103009">
            <w:r>
              <w:t>bovenliggendeActiviteit</w:t>
            </w:r>
          </w:p>
        </w:tc>
        <w:tc>
          <w:tcPr>
            <w:tcW w:w="2500" w:type="pct"/>
          </w:tcPr>
          <w:p w14:paraId="1C263430" w14:textId="7B006BA8" w:rsidR="00176952" w:rsidRDefault="00F85024" w:rsidP="00103009">
            <w:r>
              <w:rPr>
                <w:noProof/>
              </w:rPr>
              <w:t>Verrichten van een woonruimte-activiteit</w:t>
            </w:r>
          </w:p>
        </w:tc>
      </w:tr>
      <w:tr w:rsidR="00176952" w:rsidRPr="00D631F2" w14:paraId="3BE1B93E" w14:textId="77777777" w:rsidTr="00103009">
        <w:tc>
          <w:tcPr>
            <w:tcW w:w="2500" w:type="pct"/>
          </w:tcPr>
          <w:p w14:paraId="7F0F1167" w14:textId="77777777" w:rsidR="00176952" w:rsidRPr="00D631F2" w:rsidRDefault="00176952" w:rsidP="00103009">
            <w:r w:rsidRPr="00D631F2">
              <w:t>activiteitengroep</w:t>
            </w:r>
          </w:p>
        </w:tc>
        <w:tc>
          <w:tcPr>
            <w:tcW w:w="2500" w:type="pct"/>
          </w:tcPr>
          <w:p w14:paraId="001B8C4B" w14:textId="58967B52" w:rsidR="00176952" w:rsidRPr="00D631F2" w:rsidRDefault="00F85024" w:rsidP="00103009">
            <w:r>
              <w:rPr>
                <w:noProof/>
              </w:rPr>
              <w:t>http://standaarden.omgevingswet.overheid.nl/activiteit/id/concept/Woonactiviteit</w:t>
            </w:r>
          </w:p>
        </w:tc>
      </w:tr>
      <w:tr w:rsidR="00176952" w:rsidRPr="00D631F2" w14:paraId="7AA835A9" w14:textId="77777777" w:rsidTr="00103009">
        <w:tc>
          <w:tcPr>
            <w:tcW w:w="2500" w:type="pct"/>
          </w:tcPr>
          <w:p w14:paraId="5D8C4881" w14:textId="77777777" w:rsidR="00176952" w:rsidRPr="00D631F2" w:rsidRDefault="00176952" w:rsidP="00103009">
            <w:r>
              <w:t>activiteitregelkwalificatie</w:t>
            </w:r>
          </w:p>
        </w:tc>
        <w:tc>
          <w:tcPr>
            <w:tcW w:w="2500" w:type="pct"/>
          </w:tcPr>
          <w:p w14:paraId="69C661F0" w14:textId="1C0389ED" w:rsidR="00176952" w:rsidRPr="00D631F2" w:rsidRDefault="00F85024" w:rsidP="00103009">
            <w:r>
              <w:rPr>
                <w:noProof/>
              </w:rPr>
              <w:t>http://standaarden.omgevingswet.overheid.nl/activiteitregelkwalificatie/id/concept/Verbod</w:t>
            </w:r>
          </w:p>
        </w:tc>
      </w:tr>
      <w:tr w:rsidR="00176952" w:rsidRPr="00D631F2" w14:paraId="19366396" w14:textId="77777777" w:rsidTr="00103009">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76952" w:rsidRPr="0049085E" w14:paraId="2FDC8B9B" w14:textId="77777777" w:rsidTr="0010300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1F8FCE" w14:textId="77777777" w:rsidR="00176952" w:rsidRPr="0049085E" w:rsidRDefault="00176952" w:rsidP="00103009">
                  <w:r>
                    <w:t>Geometrie</w:t>
                  </w:r>
                </w:p>
              </w:tc>
            </w:tr>
            <w:tr w:rsidR="00176952" w:rsidRPr="0049085E" w14:paraId="439CA732" w14:textId="77777777" w:rsidTr="00103009">
              <w:tc>
                <w:tcPr>
                  <w:tcW w:w="2500" w:type="pct"/>
                </w:tcPr>
                <w:p w14:paraId="3AE494DF" w14:textId="77777777" w:rsidR="00176952" w:rsidRPr="0049085E" w:rsidRDefault="00176952" w:rsidP="00103009">
                  <w:r>
                    <w:t>bestandsnaam</w:t>
                  </w:r>
                </w:p>
              </w:tc>
              <w:tc>
                <w:tcPr>
                  <w:tcW w:w="2500" w:type="pct"/>
                </w:tcPr>
                <w:p w14:paraId="6E300780" w14:textId="7A934D55" w:rsidR="00176952" w:rsidRPr="0049085E" w:rsidRDefault="00F85024" w:rsidP="00103009">
                  <w:r>
                    <w:t>ambtsgebied.gml</w:t>
                  </w:r>
                </w:p>
              </w:tc>
            </w:tr>
            <w:tr w:rsidR="00176952" w:rsidRPr="0049085E" w14:paraId="6A0C1A2E" w14:textId="77777777" w:rsidTr="00103009">
              <w:tc>
                <w:tcPr>
                  <w:tcW w:w="2500" w:type="pct"/>
                </w:tcPr>
                <w:p w14:paraId="6BC70001" w14:textId="77777777" w:rsidR="00176952" w:rsidRPr="0049085E" w:rsidRDefault="00176952" w:rsidP="00103009">
                  <w:r w:rsidRPr="0049085E">
                    <w:t>noemer</w:t>
                  </w:r>
                </w:p>
              </w:tc>
              <w:tc>
                <w:tcPr>
                  <w:tcW w:w="2500" w:type="pct"/>
                </w:tcPr>
                <w:p w14:paraId="4C581435" w14:textId="342F09DD" w:rsidR="00176952" w:rsidRPr="0049085E" w:rsidRDefault="00F85024" w:rsidP="00103009">
                  <w:r>
                    <w:rPr>
                      <w:noProof/>
                    </w:rPr>
                    <w:t>Gemeente Breda</w:t>
                  </w:r>
                </w:p>
              </w:tc>
            </w:tr>
            <w:tr w:rsidR="00176952" w:rsidRPr="0049085E" w14:paraId="4D1AA527" w14:textId="77777777" w:rsidTr="00103009">
              <w:tc>
                <w:tcPr>
                  <w:tcW w:w="2500" w:type="pct"/>
                </w:tcPr>
                <w:p w14:paraId="6D554A3F" w14:textId="77777777" w:rsidR="00176952" w:rsidRPr="0049085E" w:rsidRDefault="00176952" w:rsidP="00103009">
                  <w:r>
                    <w:t>symboolcode</w:t>
                  </w:r>
                </w:p>
              </w:tc>
              <w:tc>
                <w:tcPr>
                  <w:tcW w:w="2500" w:type="pct"/>
                </w:tcPr>
                <w:p w14:paraId="7C0E5688" w14:textId="5F10F60C" w:rsidR="00176952" w:rsidRDefault="00176952" w:rsidP="00103009"/>
              </w:tc>
            </w:tr>
            <w:tr w:rsidR="00176952" w:rsidRPr="0049085E" w14:paraId="644DD28A" w14:textId="77777777" w:rsidTr="00103009">
              <w:tc>
                <w:tcPr>
                  <w:tcW w:w="2500" w:type="pct"/>
                </w:tcPr>
                <w:p w14:paraId="123EABDA" w14:textId="77777777" w:rsidR="00176952" w:rsidRPr="0049085E" w:rsidRDefault="00176952" w:rsidP="00103009">
                  <w:r w:rsidRPr="0049085E">
                    <w:t>nauwkeurigheid</w:t>
                  </w:r>
                </w:p>
              </w:tc>
              <w:tc>
                <w:tcPr>
                  <w:tcW w:w="2500" w:type="pct"/>
                </w:tcPr>
                <w:p w14:paraId="09538624" w14:textId="28BC0F24" w:rsidR="00176952" w:rsidRPr="0049085E" w:rsidRDefault="00176952" w:rsidP="00103009"/>
              </w:tc>
            </w:tr>
            <w:tr w:rsidR="00176952" w:rsidRPr="0049085E" w14:paraId="6D8D2CD0" w14:textId="77777777" w:rsidTr="00103009">
              <w:tc>
                <w:tcPr>
                  <w:tcW w:w="2500" w:type="pct"/>
                </w:tcPr>
                <w:p w14:paraId="1892F292" w14:textId="77777777" w:rsidR="00176952" w:rsidRPr="0049085E" w:rsidRDefault="00176952" w:rsidP="00103009">
                  <w:r w:rsidRPr="0049085E">
                    <w:t>bron</w:t>
                  </w:r>
                  <w:r>
                    <w:t>N</w:t>
                  </w:r>
                  <w:r w:rsidRPr="0049085E">
                    <w:t>auwkeurigheid</w:t>
                  </w:r>
                </w:p>
              </w:tc>
              <w:tc>
                <w:tcPr>
                  <w:tcW w:w="2500" w:type="pct"/>
                </w:tcPr>
                <w:p w14:paraId="587076DF" w14:textId="378C6F69" w:rsidR="00176952" w:rsidRPr="0049085E" w:rsidRDefault="00F85024" w:rsidP="00103009">
                  <w:r>
                    <w:rPr>
                      <w:noProof/>
                    </w:rPr>
                    <w:t>http://standaarden.omgevingswet.overheid.nl/bronnauwkeurigheid/id/concept/Achtergrond</w:t>
                  </w:r>
                </w:p>
              </w:tc>
            </w:tr>
            <w:tr w:rsidR="00176952" w:rsidRPr="0049085E" w14:paraId="657FC4B2" w14:textId="77777777" w:rsidTr="00103009">
              <w:tc>
                <w:tcPr>
                  <w:tcW w:w="2500" w:type="pct"/>
                </w:tcPr>
                <w:p w14:paraId="5BFD25AA" w14:textId="77777777" w:rsidR="00176952" w:rsidRPr="0049085E" w:rsidRDefault="00176952" w:rsidP="00103009">
                  <w:r>
                    <w:t>idealisatie</w:t>
                  </w:r>
                </w:p>
              </w:tc>
              <w:tc>
                <w:tcPr>
                  <w:tcW w:w="2500" w:type="pct"/>
                </w:tcPr>
                <w:p w14:paraId="199ADF93" w14:textId="4ACFAC6C" w:rsidR="00176952" w:rsidRPr="0049085E" w:rsidRDefault="00F85024" w:rsidP="00103009">
                  <w:r>
                    <w:rPr>
                      <w:noProof/>
                    </w:rPr>
                    <w:t>http://standaarden.omgevingswet.overheid.nl/idealisatie/id/concept/Exact</w:t>
                  </w:r>
                </w:p>
              </w:tc>
            </w:tr>
          </w:tbl>
          <w:p w14:paraId="71A9C6A4" w14:textId="77777777" w:rsidR="00176952" w:rsidRPr="00D631F2" w:rsidRDefault="00176952" w:rsidP="00103009"/>
        </w:tc>
      </w:tr>
    </w:tbl>
    <w:p w14:paraId="469DEEAF" w14:textId="56973B72" w:rsidR="00176952" w:rsidRDefault="00176952">
      <w:pPr>
        <w:pStyle w:val="Tekstopmerking"/>
      </w:pPr>
    </w:p>
  </w:comment>
  <w:comment w:id="114" w:author="Gerard Wolbers" w:date="2023-04-19T09:12: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2C47F8AB"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2DB365" w14:textId="77777777" w:rsidR="00F85024" w:rsidRPr="0049085E" w:rsidRDefault="00F85024" w:rsidP="00ED1428">
            <w:r>
              <w:rPr>
                <w:rStyle w:val="Verwijzingopmerking"/>
              </w:rPr>
              <w:annotationRef/>
            </w:r>
            <w:r>
              <w:t>Geometrie</w:t>
            </w:r>
          </w:p>
        </w:tc>
      </w:tr>
      <w:tr w:rsidR="00F85024" w:rsidRPr="0049085E" w14:paraId="61361FDB" w14:textId="77777777" w:rsidTr="00F85024">
        <w:tc>
          <w:tcPr>
            <w:tcW w:w="2500" w:type="pct"/>
          </w:tcPr>
          <w:p w14:paraId="601B7CD4" w14:textId="77777777" w:rsidR="00F85024" w:rsidRPr="0049085E" w:rsidRDefault="00F85024" w:rsidP="00F85024">
            <w:r>
              <w:t>bestandsnaam</w:t>
            </w:r>
          </w:p>
        </w:tc>
        <w:tc>
          <w:tcPr>
            <w:tcW w:w="2500" w:type="pct"/>
          </w:tcPr>
          <w:p w14:paraId="1990C083" w14:textId="3D5D8136" w:rsidR="00F85024" w:rsidRPr="0049085E" w:rsidRDefault="00F85024" w:rsidP="00F85024">
            <w:r w:rsidRPr="00D2464C">
              <w:t>ambtsgebied.gml</w:t>
            </w:r>
          </w:p>
        </w:tc>
      </w:tr>
      <w:tr w:rsidR="00F85024" w:rsidRPr="0049085E" w14:paraId="00A10A36" w14:textId="77777777" w:rsidTr="00F85024">
        <w:tc>
          <w:tcPr>
            <w:tcW w:w="2500" w:type="pct"/>
          </w:tcPr>
          <w:p w14:paraId="7470EC39" w14:textId="77777777" w:rsidR="00F85024" w:rsidRPr="0049085E" w:rsidRDefault="00F85024" w:rsidP="00F85024">
            <w:r w:rsidRPr="0049085E">
              <w:t>noemer</w:t>
            </w:r>
          </w:p>
        </w:tc>
        <w:tc>
          <w:tcPr>
            <w:tcW w:w="2500" w:type="pct"/>
          </w:tcPr>
          <w:p w14:paraId="2B23347B" w14:textId="4732C5D7" w:rsidR="00F85024" w:rsidRPr="0049085E" w:rsidRDefault="00F85024" w:rsidP="00F85024">
            <w:r w:rsidRPr="00D2464C">
              <w:t>Gemeente Breda</w:t>
            </w:r>
          </w:p>
        </w:tc>
      </w:tr>
      <w:tr w:rsidR="00F85024" w:rsidRPr="0049085E" w14:paraId="580658D0" w14:textId="77777777" w:rsidTr="00F85024">
        <w:tc>
          <w:tcPr>
            <w:tcW w:w="2500" w:type="pct"/>
          </w:tcPr>
          <w:p w14:paraId="3D115D95" w14:textId="77777777" w:rsidR="00F85024" w:rsidRPr="0049085E" w:rsidRDefault="00F85024" w:rsidP="00F85024">
            <w:r>
              <w:t>symboolcode</w:t>
            </w:r>
          </w:p>
        </w:tc>
        <w:tc>
          <w:tcPr>
            <w:tcW w:w="2500" w:type="pct"/>
          </w:tcPr>
          <w:p w14:paraId="5E3FFE29" w14:textId="4931367E" w:rsidR="00F85024" w:rsidRDefault="00F85024" w:rsidP="00F85024"/>
        </w:tc>
      </w:tr>
      <w:tr w:rsidR="00F85024" w:rsidRPr="0049085E" w14:paraId="5ED7699D" w14:textId="77777777" w:rsidTr="00F85024">
        <w:tc>
          <w:tcPr>
            <w:tcW w:w="2500" w:type="pct"/>
          </w:tcPr>
          <w:p w14:paraId="068A0F50" w14:textId="77777777" w:rsidR="00F85024" w:rsidRPr="0049085E" w:rsidRDefault="00F85024" w:rsidP="00F85024">
            <w:r w:rsidRPr="0049085E">
              <w:t>nauwkeurigheid</w:t>
            </w:r>
          </w:p>
        </w:tc>
        <w:tc>
          <w:tcPr>
            <w:tcW w:w="2500" w:type="pct"/>
          </w:tcPr>
          <w:p w14:paraId="797A2B2E" w14:textId="00046083" w:rsidR="00F85024" w:rsidRPr="0049085E" w:rsidRDefault="00F85024" w:rsidP="00F85024"/>
        </w:tc>
      </w:tr>
      <w:tr w:rsidR="00F85024" w:rsidRPr="0049085E" w14:paraId="3BADA800" w14:textId="77777777" w:rsidTr="00F85024">
        <w:tc>
          <w:tcPr>
            <w:tcW w:w="2500" w:type="pct"/>
          </w:tcPr>
          <w:p w14:paraId="08FB8714" w14:textId="77777777" w:rsidR="00F85024" w:rsidRPr="0049085E" w:rsidRDefault="00F85024" w:rsidP="00F85024">
            <w:r w:rsidRPr="0049085E">
              <w:t>bronNauwkeurigheid</w:t>
            </w:r>
          </w:p>
        </w:tc>
        <w:tc>
          <w:tcPr>
            <w:tcW w:w="2500" w:type="pct"/>
          </w:tcPr>
          <w:p w14:paraId="3479B1FB" w14:textId="07CE7651" w:rsidR="00F85024" w:rsidRPr="0049085E" w:rsidRDefault="00F85024" w:rsidP="00F85024">
            <w:r w:rsidRPr="00D2464C">
              <w:t>http://standaarden.omgevingswet.overheid.nl/bronnauwkeurigheid/id/concept/Achtergrond</w:t>
            </w:r>
          </w:p>
        </w:tc>
      </w:tr>
      <w:tr w:rsidR="00F85024" w:rsidRPr="0049085E" w14:paraId="492B93E2" w14:textId="77777777" w:rsidTr="00F85024">
        <w:tc>
          <w:tcPr>
            <w:tcW w:w="2500" w:type="pct"/>
          </w:tcPr>
          <w:p w14:paraId="1012DC39" w14:textId="77777777" w:rsidR="00F85024" w:rsidRPr="0049085E" w:rsidRDefault="00F85024" w:rsidP="00F85024">
            <w:r>
              <w:t>idealisatie</w:t>
            </w:r>
          </w:p>
        </w:tc>
        <w:tc>
          <w:tcPr>
            <w:tcW w:w="2500" w:type="pct"/>
          </w:tcPr>
          <w:p w14:paraId="3E97307A" w14:textId="38BF46C7" w:rsidR="00F85024" w:rsidRPr="0049085E" w:rsidRDefault="00F85024" w:rsidP="00F85024">
            <w:r w:rsidRPr="00D2464C">
              <w:t>http://standaarden.omgevingswet.overheid.nl/idealisatie/id/concept/Exact</w:t>
            </w:r>
          </w:p>
        </w:tc>
      </w:tr>
      <w:tr w:rsidR="00F85024" w:rsidRPr="0049085E" w14:paraId="7DDD5310" w14:textId="77777777" w:rsidTr="00F85024">
        <w:tc>
          <w:tcPr>
            <w:tcW w:w="2500" w:type="pct"/>
          </w:tcPr>
          <w:p w14:paraId="27D51D98" w14:textId="77777777" w:rsidR="00F85024" w:rsidRDefault="00F85024" w:rsidP="00F85024">
            <w:r>
              <w:t>regelingsgebied</w:t>
            </w:r>
          </w:p>
        </w:tc>
        <w:tc>
          <w:tcPr>
            <w:tcW w:w="2500" w:type="pct"/>
          </w:tcPr>
          <w:p w14:paraId="35DD178D" w14:textId="4CA77B20" w:rsidR="00F85024" w:rsidRDefault="00F85024" w:rsidP="00F85024">
            <w:r w:rsidRPr="00D2464C">
              <w:t>Onwaar</w:t>
            </w:r>
          </w:p>
        </w:tc>
      </w:tr>
    </w:tbl>
    <w:p w14:paraId="4C0B577B" w14:textId="2EC87AA9" w:rsidR="00F85024" w:rsidRDefault="00F85024">
      <w:pPr>
        <w:pStyle w:val="Tekstopmerking"/>
      </w:pPr>
    </w:p>
  </w:comment>
  <w:comment w:id="115" w:author="Martine Rotte" w:date="2022-09-21T13:25:00Z" w:initials="MR">
    <w:tbl>
      <w:tblPr>
        <w:tblStyle w:val="Annotatie"/>
        <w:tblW w:w="5000" w:type="pct"/>
        <w:tblLayout w:type="fixed"/>
        <w:tblLook w:val="0620" w:firstRow="1" w:lastRow="0" w:firstColumn="0" w:lastColumn="0" w:noHBand="1" w:noVBand="1"/>
      </w:tblPr>
      <w:tblGrid>
        <w:gridCol w:w="3963"/>
        <w:gridCol w:w="3964"/>
      </w:tblGrid>
      <w:tr w:rsidR="0003139F" w:rsidRPr="00D631F2" w14:paraId="78178F0A" w14:textId="77777777" w:rsidTr="00061D3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8F9A19" w14:textId="77777777" w:rsidR="0003139F" w:rsidRPr="00D631F2" w:rsidRDefault="0003139F" w:rsidP="00061D3C">
            <w:r>
              <w:rPr>
                <w:rStyle w:val="Verwijzingopmerking"/>
              </w:rPr>
              <w:annotationRef/>
            </w:r>
            <w:r w:rsidRPr="00D631F2">
              <w:t>Activiteit</w:t>
            </w:r>
          </w:p>
        </w:tc>
      </w:tr>
      <w:tr w:rsidR="0003139F" w:rsidRPr="00D631F2" w14:paraId="59176D3B" w14:textId="77777777" w:rsidTr="00061D3C">
        <w:tc>
          <w:tcPr>
            <w:tcW w:w="2500" w:type="pct"/>
          </w:tcPr>
          <w:p w14:paraId="3AD76A4B" w14:textId="77777777" w:rsidR="0003139F" w:rsidRPr="00D631F2" w:rsidRDefault="0003139F" w:rsidP="00061D3C">
            <w:r w:rsidRPr="00D631F2">
              <w:t>activiteit</w:t>
            </w:r>
            <w:r>
              <w:t>en</w:t>
            </w:r>
          </w:p>
        </w:tc>
        <w:tc>
          <w:tcPr>
            <w:tcW w:w="2500" w:type="pct"/>
          </w:tcPr>
          <w:p w14:paraId="75159C3B" w14:textId="7C9F18F6" w:rsidR="0003139F" w:rsidRPr="00D631F2" w:rsidRDefault="00F85024" w:rsidP="00061D3C">
            <w:r>
              <w:rPr>
                <w:noProof/>
              </w:rPr>
              <w:t>Gebruiken van een woonruimte</w:t>
            </w:r>
          </w:p>
        </w:tc>
      </w:tr>
      <w:tr w:rsidR="0003139F" w:rsidRPr="00D631F2" w14:paraId="3BB1794F" w14:textId="77777777" w:rsidTr="00061D3C">
        <w:tc>
          <w:tcPr>
            <w:tcW w:w="2500" w:type="pct"/>
          </w:tcPr>
          <w:p w14:paraId="72C65C8D" w14:textId="77777777" w:rsidR="0003139F" w:rsidRPr="00D631F2" w:rsidRDefault="0003139F" w:rsidP="00061D3C">
            <w:r>
              <w:t>bovenliggendeActiviteit</w:t>
            </w:r>
          </w:p>
        </w:tc>
        <w:tc>
          <w:tcPr>
            <w:tcW w:w="2500" w:type="pct"/>
          </w:tcPr>
          <w:p w14:paraId="3ED9918C" w14:textId="15C4756A" w:rsidR="0003139F" w:rsidRDefault="00F85024" w:rsidP="00061D3C">
            <w:r>
              <w:rPr>
                <w:noProof/>
              </w:rPr>
              <w:t>Verrichten van een woonruimte-activiteit</w:t>
            </w:r>
          </w:p>
        </w:tc>
      </w:tr>
      <w:tr w:rsidR="0003139F" w:rsidRPr="00D631F2" w14:paraId="071E8564" w14:textId="77777777" w:rsidTr="00061D3C">
        <w:tc>
          <w:tcPr>
            <w:tcW w:w="2500" w:type="pct"/>
          </w:tcPr>
          <w:p w14:paraId="22879030" w14:textId="77777777" w:rsidR="0003139F" w:rsidRPr="00D631F2" w:rsidRDefault="0003139F" w:rsidP="00061D3C">
            <w:r w:rsidRPr="00D631F2">
              <w:t>activiteitengroep</w:t>
            </w:r>
          </w:p>
        </w:tc>
        <w:tc>
          <w:tcPr>
            <w:tcW w:w="2500" w:type="pct"/>
          </w:tcPr>
          <w:p w14:paraId="45B335AA" w14:textId="1FE90C7F" w:rsidR="0003139F" w:rsidRPr="00D631F2" w:rsidRDefault="00F85024" w:rsidP="00061D3C">
            <w:r>
              <w:rPr>
                <w:noProof/>
              </w:rPr>
              <w:t>http://standaarden.omgevingswet.overheid.nl/activiteit/id/concept/Woonactiviteit</w:t>
            </w:r>
          </w:p>
        </w:tc>
      </w:tr>
      <w:tr w:rsidR="0003139F" w:rsidRPr="00D631F2" w14:paraId="6675116D" w14:textId="77777777" w:rsidTr="00061D3C">
        <w:tc>
          <w:tcPr>
            <w:tcW w:w="2500" w:type="pct"/>
          </w:tcPr>
          <w:p w14:paraId="38EFFD82" w14:textId="77777777" w:rsidR="0003139F" w:rsidRPr="00D631F2" w:rsidRDefault="0003139F" w:rsidP="00061D3C">
            <w:r>
              <w:t>activiteitregelkwalificatie</w:t>
            </w:r>
          </w:p>
        </w:tc>
        <w:tc>
          <w:tcPr>
            <w:tcW w:w="2500" w:type="pct"/>
          </w:tcPr>
          <w:p w14:paraId="69DD3632" w14:textId="3D93D911" w:rsidR="0003139F" w:rsidRPr="00D631F2" w:rsidRDefault="00F85024" w:rsidP="00061D3C">
            <w:r>
              <w:rPr>
                <w:noProof/>
              </w:rPr>
              <w:t>http://standaarden.omgevingswet.overheid.nl/activiteitregelkwalificatie/id/concept/Vergunningplicht</w:t>
            </w:r>
          </w:p>
        </w:tc>
      </w:tr>
      <w:tr w:rsidR="0003139F" w:rsidRPr="00D631F2" w14:paraId="521D7359" w14:textId="77777777" w:rsidTr="00061D3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3139F" w:rsidRPr="0049085E" w14:paraId="59B2D4A4" w14:textId="77777777" w:rsidTr="00061D3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2A66B4" w14:textId="77777777" w:rsidR="0003139F" w:rsidRPr="0049085E" w:rsidRDefault="0003139F" w:rsidP="00061D3C">
                  <w:r>
                    <w:t>Geometrie</w:t>
                  </w:r>
                </w:p>
              </w:tc>
            </w:tr>
            <w:tr w:rsidR="0003139F" w:rsidRPr="0049085E" w14:paraId="142E17B1" w14:textId="77777777" w:rsidTr="00061D3C">
              <w:tc>
                <w:tcPr>
                  <w:tcW w:w="2500" w:type="pct"/>
                </w:tcPr>
                <w:p w14:paraId="3C947BD5" w14:textId="77777777" w:rsidR="0003139F" w:rsidRPr="0049085E" w:rsidRDefault="0003139F" w:rsidP="00061D3C">
                  <w:r>
                    <w:t>bestandsnaam</w:t>
                  </w:r>
                </w:p>
              </w:tc>
              <w:tc>
                <w:tcPr>
                  <w:tcW w:w="2500" w:type="pct"/>
                </w:tcPr>
                <w:p w14:paraId="275F7592" w14:textId="1F44E370" w:rsidR="0003139F" w:rsidRPr="0049085E" w:rsidRDefault="00F85024" w:rsidP="00061D3C">
                  <w:r>
                    <w:t>ambtsgebied.gml</w:t>
                  </w:r>
                </w:p>
              </w:tc>
            </w:tr>
            <w:tr w:rsidR="0003139F" w:rsidRPr="0049085E" w14:paraId="0753DD10" w14:textId="77777777" w:rsidTr="00061D3C">
              <w:tc>
                <w:tcPr>
                  <w:tcW w:w="2500" w:type="pct"/>
                </w:tcPr>
                <w:p w14:paraId="474F96E0" w14:textId="77777777" w:rsidR="0003139F" w:rsidRPr="0049085E" w:rsidRDefault="0003139F" w:rsidP="00061D3C">
                  <w:r w:rsidRPr="0049085E">
                    <w:t>noemer</w:t>
                  </w:r>
                </w:p>
              </w:tc>
              <w:tc>
                <w:tcPr>
                  <w:tcW w:w="2500" w:type="pct"/>
                </w:tcPr>
                <w:p w14:paraId="535BE458" w14:textId="1F0BB3D3" w:rsidR="0003139F" w:rsidRPr="0049085E" w:rsidRDefault="00F85024" w:rsidP="00061D3C">
                  <w:r>
                    <w:rPr>
                      <w:noProof/>
                    </w:rPr>
                    <w:t>Gemeente Breda</w:t>
                  </w:r>
                </w:p>
              </w:tc>
            </w:tr>
            <w:tr w:rsidR="0003139F" w:rsidRPr="0049085E" w14:paraId="64BC269D" w14:textId="77777777" w:rsidTr="00061D3C">
              <w:tc>
                <w:tcPr>
                  <w:tcW w:w="2500" w:type="pct"/>
                </w:tcPr>
                <w:p w14:paraId="3754612A" w14:textId="77777777" w:rsidR="0003139F" w:rsidRPr="0049085E" w:rsidRDefault="0003139F" w:rsidP="00061D3C">
                  <w:r>
                    <w:t>symboolcode</w:t>
                  </w:r>
                </w:p>
              </w:tc>
              <w:tc>
                <w:tcPr>
                  <w:tcW w:w="2500" w:type="pct"/>
                </w:tcPr>
                <w:p w14:paraId="3B20647F" w14:textId="739B5126" w:rsidR="0003139F" w:rsidRDefault="0003139F" w:rsidP="00061D3C"/>
              </w:tc>
            </w:tr>
            <w:tr w:rsidR="0003139F" w:rsidRPr="0049085E" w14:paraId="68F75FEA" w14:textId="77777777" w:rsidTr="00061D3C">
              <w:tc>
                <w:tcPr>
                  <w:tcW w:w="2500" w:type="pct"/>
                </w:tcPr>
                <w:p w14:paraId="21224402" w14:textId="77777777" w:rsidR="0003139F" w:rsidRPr="0049085E" w:rsidRDefault="0003139F" w:rsidP="00061D3C">
                  <w:r w:rsidRPr="0049085E">
                    <w:t>nauwkeurigheid</w:t>
                  </w:r>
                </w:p>
              </w:tc>
              <w:tc>
                <w:tcPr>
                  <w:tcW w:w="2500" w:type="pct"/>
                </w:tcPr>
                <w:p w14:paraId="3A97B494" w14:textId="288524A1" w:rsidR="0003139F" w:rsidRPr="0049085E" w:rsidRDefault="0003139F" w:rsidP="00061D3C"/>
              </w:tc>
            </w:tr>
            <w:tr w:rsidR="0003139F" w:rsidRPr="0049085E" w14:paraId="21538E13" w14:textId="77777777" w:rsidTr="00061D3C">
              <w:tc>
                <w:tcPr>
                  <w:tcW w:w="2500" w:type="pct"/>
                </w:tcPr>
                <w:p w14:paraId="75277F27" w14:textId="77777777" w:rsidR="0003139F" w:rsidRPr="0049085E" w:rsidRDefault="0003139F" w:rsidP="00061D3C">
                  <w:r w:rsidRPr="0049085E">
                    <w:t>bron</w:t>
                  </w:r>
                  <w:r>
                    <w:t>N</w:t>
                  </w:r>
                  <w:r w:rsidRPr="0049085E">
                    <w:t>auwkeurigheid</w:t>
                  </w:r>
                </w:p>
              </w:tc>
              <w:tc>
                <w:tcPr>
                  <w:tcW w:w="2500" w:type="pct"/>
                </w:tcPr>
                <w:p w14:paraId="0745F1A2" w14:textId="1ED656DA" w:rsidR="0003139F" w:rsidRPr="0049085E" w:rsidRDefault="00F85024" w:rsidP="00061D3C">
                  <w:r>
                    <w:rPr>
                      <w:noProof/>
                    </w:rPr>
                    <w:t>http://standaarden.omgevingswet.overheid.nl/bronnauwkeurigheid/id/concept/Achtergrond</w:t>
                  </w:r>
                </w:p>
              </w:tc>
            </w:tr>
            <w:tr w:rsidR="0003139F" w:rsidRPr="0049085E" w14:paraId="6198B27D" w14:textId="77777777" w:rsidTr="00061D3C">
              <w:tc>
                <w:tcPr>
                  <w:tcW w:w="2500" w:type="pct"/>
                </w:tcPr>
                <w:p w14:paraId="1D7E278D" w14:textId="77777777" w:rsidR="0003139F" w:rsidRPr="0049085E" w:rsidRDefault="0003139F" w:rsidP="00061D3C">
                  <w:r>
                    <w:t>idealisatie</w:t>
                  </w:r>
                </w:p>
              </w:tc>
              <w:tc>
                <w:tcPr>
                  <w:tcW w:w="2500" w:type="pct"/>
                </w:tcPr>
                <w:p w14:paraId="0BC00BFD" w14:textId="57262415" w:rsidR="0003139F" w:rsidRPr="0049085E" w:rsidRDefault="00F85024" w:rsidP="00061D3C">
                  <w:r>
                    <w:rPr>
                      <w:noProof/>
                    </w:rPr>
                    <w:t>http://standaarden.omgevingswet.overheid.nl/idealisatie/id/concept/Exact</w:t>
                  </w:r>
                </w:p>
              </w:tc>
            </w:tr>
          </w:tbl>
          <w:p w14:paraId="3A044D7C" w14:textId="77777777" w:rsidR="0003139F" w:rsidRPr="00D631F2" w:rsidRDefault="0003139F" w:rsidP="00061D3C"/>
        </w:tc>
      </w:tr>
    </w:tbl>
    <w:p w14:paraId="7CB9F510" w14:textId="4EDF0D59" w:rsidR="0003139F" w:rsidRDefault="0003139F">
      <w:pPr>
        <w:pStyle w:val="Tekstopmerking"/>
      </w:pPr>
    </w:p>
  </w:comment>
  <w:comment w:id="116" w:author="Gerard Wolbers" w:date="2023-04-19T09:12: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4601A3C6"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D5E010" w14:textId="77777777" w:rsidR="00F85024" w:rsidRPr="0049085E" w:rsidRDefault="00F85024" w:rsidP="00ED1428">
            <w:r>
              <w:rPr>
                <w:rStyle w:val="Verwijzingopmerking"/>
              </w:rPr>
              <w:annotationRef/>
            </w:r>
            <w:r>
              <w:t>Geometrie</w:t>
            </w:r>
          </w:p>
        </w:tc>
      </w:tr>
      <w:tr w:rsidR="00F85024" w:rsidRPr="0049085E" w14:paraId="18FA0D04" w14:textId="77777777" w:rsidTr="00F85024">
        <w:tc>
          <w:tcPr>
            <w:tcW w:w="2500" w:type="pct"/>
          </w:tcPr>
          <w:p w14:paraId="47F4B43A" w14:textId="77777777" w:rsidR="00F85024" w:rsidRPr="0049085E" w:rsidRDefault="00F85024" w:rsidP="00F85024">
            <w:r>
              <w:t>bestandsnaam</w:t>
            </w:r>
          </w:p>
        </w:tc>
        <w:tc>
          <w:tcPr>
            <w:tcW w:w="2500" w:type="pct"/>
          </w:tcPr>
          <w:p w14:paraId="11B2F1FC" w14:textId="184C2173" w:rsidR="00F85024" w:rsidRPr="0049085E" w:rsidRDefault="00F85024" w:rsidP="00F85024">
            <w:r w:rsidRPr="006F7895">
              <w:t>ambtsgebied.gml</w:t>
            </w:r>
          </w:p>
        </w:tc>
      </w:tr>
      <w:tr w:rsidR="00F85024" w:rsidRPr="0049085E" w14:paraId="4AEB980D" w14:textId="77777777" w:rsidTr="00F85024">
        <w:tc>
          <w:tcPr>
            <w:tcW w:w="2500" w:type="pct"/>
          </w:tcPr>
          <w:p w14:paraId="4BD21C55" w14:textId="77777777" w:rsidR="00F85024" w:rsidRPr="0049085E" w:rsidRDefault="00F85024" w:rsidP="00F85024">
            <w:r w:rsidRPr="0049085E">
              <w:t>noemer</w:t>
            </w:r>
          </w:p>
        </w:tc>
        <w:tc>
          <w:tcPr>
            <w:tcW w:w="2500" w:type="pct"/>
          </w:tcPr>
          <w:p w14:paraId="5695C677" w14:textId="3BABFD43" w:rsidR="00F85024" w:rsidRPr="0049085E" w:rsidRDefault="00F85024" w:rsidP="00F85024">
            <w:r w:rsidRPr="006F7895">
              <w:t>Gemeente Breda</w:t>
            </w:r>
          </w:p>
        </w:tc>
      </w:tr>
      <w:tr w:rsidR="00F85024" w:rsidRPr="0049085E" w14:paraId="505A5F5E" w14:textId="77777777" w:rsidTr="00F85024">
        <w:tc>
          <w:tcPr>
            <w:tcW w:w="2500" w:type="pct"/>
          </w:tcPr>
          <w:p w14:paraId="4B34F5E0" w14:textId="77777777" w:rsidR="00F85024" w:rsidRPr="0049085E" w:rsidRDefault="00F85024" w:rsidP="00F85024">
            <w:r>
              <w:t>symboolcode</w:t>
            </w:r>
          </w:p>
        </w:tc>
        <w:tc>
          <w:tcPr>
            <w:tcW w:w="2500" w:type="pct"/>
          </w:tcPr>
          <w:p w14:paraId="49C97355" w14:textId="6AA5A2BE" w:rsidR="00F85024" w:rsidRDefault="00F85024" w:rsidP="00F85024"/>
        </w:tc>
      </w:tr>
      <w:tr w:rsidR="00F85024" w:rsidRPr="0049085E" w14:paraId="285FB4A8" w14:textId="77777777" w:rsidTr="00F85024">
        <w:tc>
          <w:tcPr>
            <w:tcW w:w="2500" w:type="pct"/>
          </w:tcPr>
          <w:p w14:paraId="36096AAC" w14:textId="77777777" w:rsidR="00F85024" w:rsidRPr="0049085E" w:rsidRDefault="00F85024" w:rsidP="00F85024">
            <w:r w:rsidRPr="0049085E">
              <w:t>nauwkeurigheid</w:t>
            </w:r>
          </w:p>
        </w:tc>
        <w:tc>
          <w:tcPr>
            <w:tcW w:w="2500" w:type="pct"/>
          </w:tcPr>
          <w:p w14:paraId="224E13F0" w14:textId="6F613926" w:rsidR="00F85024" w:rsidRPr="0049085E" w:rsidRDefault="00F85024" w:rsidP="00F85024"/>
        </w:tc>
      </w:tr>
      <w:tr w:rsidR="00F85024" w:rsidRPr="0049085E" w14:paraId="552C329D" w14:textId="77777777" w:rsidTr="00F85024">
        <w:tc>
          <w:tcPr>
            <w:tcW w:w="2500" w:type="pct"/>
          </w:tcPr>
          <w:p w14:paraId="7AA25C08" w14:textId="77777777" w:rsidR="00F85024" w:rsidRPr="0049085E" w:rsidRDefault="00F85024" w:rsidP="00F85024">
            <w:r w:rsidRPr="0049085E">
              <w:t>bronNauwkeurigheid</w:t>
            </w:r>
          </w:p>
        </w:tc>
        <w:tc>
          <w:tcPr>
            <w:tcW w:w="2500" w:type="pct"/>
          </w:tcPr>
          <w:p w14:paraId="41B1984A" w14:textId="6F2BEE16" w:rsidR="00F85024" w:rsidRPr="0049085E" w:rsidRDefault="00F85024" w:rsidP="00F85024">
            <w:r w:rsidRPr="006F7895">
              <w:t>http://standaarden.omgevingswet.overheid.nl/bronnauwkeurigheid/id/concept/Achtergrond</w:t>
            </w:r>
          </w:p>
        </w:tc>
      </w:tr>
      <w:tr w:rsidR="00F85024" w:rsidRPr="0049085E" w14:paraId="6FAEE9FA" w14:textId="77777777" w:rsidTr="00F85024">
        <w:tc>
          <w:tcPr>
            <w:tcW w:w="2500" w:type="pct"/>
          </w:tcPr>
          <w:p w14:paraId="1B9E81CF" w14:textId="77777777" w:rsidR="00F85024" w:rsidRPr="0049085E" w:rsidRDefault="00F85024" w:rsidP="00F85024">
            <w:r>
              <w:t>idealisatie</w:t>
            </w:r>
          </w:p>
        </w:tc>
        <w:tc>
          <w:tcPr>
            <w:tcW w:w="2500" w:type="pct"/>
          </w:tcPr>
          <w:p w14:paraId="2AE6B4B2" w14:textId="24FD4F9A" w:rsidR="00F85024" w:rsidRPr="0049085E" w:rsidRDefault="00F85024" w:rsidP="00F85024">
            <w:r w:rsidRPr="006F7895">
              <w:t>http://standaarden.omgevingswet.overheid.nl/idealisatie/id/concept/Exact</w:t>
            </w:r>
          </w:p>
        </w:tc>
      </w:tr>
      <w:tr w:rsidR="00F85024" w:rsidRPr="0049085E" w14:paraId="690C4692" w14:textId="77777777" w:rsidTr="00F85024">
        <w:tc>
          <w:tcPr>
            <w:tcW w:w="2500" w:type="pct"/>
          </w:tcPr>
          <w:p w14:paraId="24530971" w14:textId="77777777" w:rsidR="00F85024" w:rsidRDefault="00F85024" w:rsidP="00F85024">
            <w:r>
              <w:t>regelingsgebied</w:t>
            </w:r>
          </w:p>
        </w:tc>
        <w:tc>
          <w:tcPr>
            <w:tcW w:w="2500" w:type="pct"/>
          </w:tcPr>
          <w:p w14:paraId="209E0400" w14:textId="4B03B78C" w:rsidR="00F85024" w:rsidRDefault="00F85024" w:rsidP="00F85024">
            <w:r w:rsidRPr="006F7895">
              <w:t>Onwaar</w:t>
            </w:r>
          </w:p>
        </w:tc>
      </w:tr>
    </w:tbl>
    <w:p w14:paraId="00140A9F" w14:textId="16FC2F53" w:rsidR="00F85024" w:rsidRDefault="00F85024">
      <w:pPr>
        <w:pStyle w:val="Tekstopmerking"/>
      </w:pPr>
    </w:p>
  </w:comment>
  <w:comment w:id="117" w:author="Gerard Wolbers" w:date="2023-04-19T09:12: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2D7647DA"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AB0F4A" w14:textId="77777777" w:rsidR="00F85024" w:rsidRPr="0049085E" w:rsidRDefault="00F85024" w:rsidP="00ED1428">
            <w:r>
              <w:rPr>
                <w:rStyle w:val="Verwijzingopmerking"/>
              </w:rPr>
              <w:annotationRef/>
            </w:r>
            <w:r>
              <w:t>Geometrie</w:t>
            </w:r>
          </w:p>
        </w:tc>
      </w:tr>
      <w:tr w:rsidR="00F85024" w:rsidRPr="0049085E" w14:paraId="49FC2AC9" w14:textId="77777777" w:rsidTr="00F85024">
        <w:tc>
          <w:tcPr>
            <w:tcW w:w="2500" w:type="pct"/>
          </w:tcPr>
          <w:p w14:paraId="2DAF31FD" w14:textId="77777777" w:rsidR="00F85024" w:rsidRPr="0049085E" w:rsidRDefault="00F85024" w:rsidP="00F85024">
            <w:r>
              <w:t>bestandsnaam</w:t>
            </w:r>
          </w:p>
        </w:tc>
        <w:tc>
          <w:tcPr>
            <w:tcW w:w="2500" w:type="pct"/>
          </w:tcPr>
          <w:p w14:paraId="351D8ECD" w14:textId="38197593" w:rsidR="00F85024" w:rsidRPr="0049085E" w:rsidRDefault="00F85024" w:rsidP="00F85024">
            <w:r w:rsidRPr="00BE5DBD">
              <w:t>ambtsgebied.gml</w:t>
            </w:r>
          </w:p>
        </w:tc>
      </w:tr>
      <w:tr w:rsidR="00F85024" w:rsidRPr="0049085E" w14:paraId="2E5EDBDB" w14:textId="77777777" w:rsidTr="00F85024">
        <w:tc>
          <w:tcPr>
            <w:tcW w:w="2500" w:type="pct"/>
          </w:tcPr>
          <w:p w14:paraId="6A023277" w14:textId="77777777" w:rsidR="00F85024" w:rsidRPr="0049085E" w:rsidRDefault="00F85024" w:rsidP="00F85024">
            <w:r w:rsidRPr="0049085E">
              <w:t>noemer</w:t>
            </w:r>
          </w:p>
        </w:tc>
        <w:tc>
          <w:tcPr>
            <w:tcW w:w="2500" w:type="pct"/>
          </w:tcPr>
          <w:p w14:paraId="7156EA13" w14:textId="43C06ADC" w:rsidR="00F85024" w:rsidRPr="0049085E" w:rsidRDefault="00F85024" w:rsidP="00F85024">
            <w:r w:rsidRPr="00BE5DBD">
              <w:t>Gemeente Breda</w:t>
            </w:r>
          </w:p>
        </w:tc>
      </w:tr>
      <w:tr w:rsidR="00F85024" w:rsidRPr="0049085E" w14:paraId="43B7270C" w14:textId="77777777" w:rsidTr="00F85024">
        <w:tc>
          <w:tcPr>
            <w:tcW w:w="2500" w:type="pct"/>
          </w:tcPr>
          <w:p w14:paraId="08252B44" w14:textId="77777777" w:rsidR="00F85024" w:rsidRPr="0049085E" w:rsidRDefault="00F85024" w:rsidP="00F85024">
            <w:r>
              <w:t>symboolcode</w:t>
            </w:r>
          </w:p>
        </w:tc>
        <w:tc>
          <w:tcPr>
            <w:tcW w:w="2500" w:type="pct"/>
          </w:tcPr>
          <w:p w14:paraId="14F986DA" w14:textId="32E2D2C9" w:rsidR="00F85024" w:rsidRDefault="00F85024" w:rsidP="00F85024"/>
        </w:tc>
      </w:tr>
      <w:tr w:rsidR="00F85024" w:rsidRPr="0049085E" w14:paraId="35592256" w14:textId="77777777" w:rsidTr="00F85024">
        <w:tc>
          <w:tcPr>
            <w:tcW w:w="2500" w:type="pct"/>
          </w:tcPr>
          <w:p w14:paraId="6461C6A2" w14:textId="77777777" w:rsidR="00F85024" w:rsidRPr="0049085E" w:rsidRDefault="00F85024" w:rsidP="00F85024">
            <w:r w:rsidRPr="0049085E">
              <w:t>nauwkeurigheid</w:t>
            </w:r>
          </w:p>
        </w:tc>
        <w:tc>
          <w:tcPr>
            <w:tcW w:w="2500" w:type="pct"/>
          </w:tcPr>
          <w:p w14:paraId="160E1570" w14:textId="42BD2FAD" w:rsidR="00F85024" w:rsidRPr="0049085E" w:rsidRDefault="00F85024" w:rsidP="00F85024"/>
        </w:tc>
      </w:tr>
      <w:tr w:rsidR="00F85024" w:rsidRPr="0049085E" w14:paraId="64E33B69" w14:textId="77777777" w:rsidTr="00F85024">
        <w:tc>
          <w:tcPr>
            <w:tcW w:w="2500" w:type="pct"/>
          </w:tcPr>
          <w:p w14:paraId="3786FD02" w14:textId="77777777" w:rsidR="00F85024" w:rsidRPr="0049085E" w:rsidRDefault="00F85024" w:rsidP="00F85024">
            <w:r w:rsidRPr="0049085E">
              <w:t>bronNauwkeurigheid</w:t>
            </w:r>
          </w:p>
        </w:tc>
        <w:tc>
          <w:tcPr>
            <w:tcW w:w="2500" w:type="pct"/>
          </w:tcPr>
          <w:p w14:paraId="50A4FF4E" w14:textId="1C4D06FB" w:rsidR="00F85024" w:rsidRPr="0049085E" w:rsidRDefault="00F85024" w:rsidP="00F85024">
            <w:r w:rsidRPr="00BE5DBD">
              <w:t>http://standaarden.omgevingswet.overheid.nl/bronnauwkeurigheid/id/concept/Achtergrond</w:t>
            </w:r>
          </w:p>
        </w:tc>
      </w:tr>
      <w:tr w:rsidR="00F85024" w:rsidRPr="0049085E" w14:paraId="14A2CC15" w14:textId="77777777" w:rsidTr="00F85024">
        <w:tc>
          <w:tcPr>
            <w:tcW w:w="2500" w:type="pct"/>
          </w:tcPr>
          <w:p w14:paraId="7C6B1072" w14:textId="77777777" w:rsidR="00F85024" w:rsidRPr="0049085E" w:rsidRDefault="00F85024" w:rsidP="00F85024">
            <w:r>
              <w:t>idealisatie</w:t>
            </w:r>
          </w:p>
        </w:tc>
        <w:tc>
          <w:tcPr>
            <w:tcW w:w="2500" w:type="pct"/>
          </w:tcPr>
          <w:p w14:paraId="3262D56F" w14:textId="08EC34C1" w:rsidR="00F85024" w:rsidRPr="0049085E" w:rsidRDefault="00F85024" w:rsidP="00F85024">
            <w:r w:rsidRPr="00BE5DBD">
              <w:t>http://standaarden.omgevingswet.overheid.nl/idealisatie/id/concept/Exact</w:t>
            </w:r>
          </w:p>
        </w:tc>
      </w:tr>
      <w:tr w:rsidR="00F85024" w:rsidRPr="0049085E" w14:paraId="4BCAEF30" w14:textId="77777777" w:rsidTr="00F85024">
        <w:tc>
          <w:tcPr>
            <w:tcW w:w="2500" w:type="pct"/>
          </w:tcPr>
          <w:p w14:paraId="447C036A" w14:textId="77777777" w:rsidR="00F85024" w:rsidRDefault="00F85024" w:rsidP="00F85024">
            <w:r>
              <w:t>regelingsgebied</w:t>
            </w:r>
          </w:p>
        </w:tc>
        <w:tc>
          <w:tcPr>
            <w:tcW w:w="2500" w:type="pct"/>
          </w:tcPr>
          <w:p w14:paraId="649BE5C7" w14:textId="55F75210" w:rsidR="00F85024" w:rsidRDefault="00F85024" w:rsidP="00F85024">
            <w:r w:rsidRPr="00BE5DBD">
              <w:t>Onwaar</w:t>
            </w:r>
          </w:p>
        </w:tc>
      </w:tr>
    </w:tbl>
    <w:p w14:paraId="27FE72E1" w14:textId="4346F3DB" w:rsidR="00F85024" w:rsidRDefault="00F85024">
      <w:pPr>
        <w:pStyle w:val="Tekstopmerking"/>
      </w:pPr>
    </w:p>
  </w:comment>
  <w:comment w:id="118" w:author="Martine Rotte" w:date="2023-03-08T15:33:00Z" w:initials="MR">
    <w:p w14:paraId="37FEAC34" w14:textId="258F028C" w:rsidR="00B344DE" w:rsidRDefault="00B344DE">
      <w:pPr>
        <w:pStyle w:val="Tekstopmerking"/>
      </w:pPr>
      <w:r>
        <w:rPr>
          <w:rStyle w:val="Verwijzingopmerking"/>
        </w:rPr>
        <w:annotationRef/>
      </w:r>
      <w:r w:rsidRPr="00B344DE">
        <w:t>@Geonovum: alle artikelen in deze hele paragraaf zijn van toepassing op locatie hele ambtsgebied Breda.</w:t>
      </w:r>
    </w:p>
  </w:comment>
  <w:comment w:id="119" w:author="Martine Rotte" w:date="2023-02-27T15:12:00Z" w:initials="MR">
    <w:tbl>
      <w:tblPr>
        <w:tblStyle w:val="Annotatie"/>
        <w:tblW w:w="5000" w:type="pct"/>
        <w:tblLayout w:type="fixed"/>
        <w:tblLook w:val="0620" w:firstRow="1" w:lastRow="0" w:firstColumn="0" w:lastColumn="0" w:noHBand="1" w:noVBand="1"/>
      </w:tblPr>
      <w:tblGrid>
        <w:gridCol w:w="3963"/>
        <w:gridCol w:w="3964"/>
      </w:tblGrid>
      <w:tr w:rsidR="00933705" w:rsidRPr="0049085E" w14:paraId="2EB51BC6"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6D7F30" w14:textId="77777777" w:rsidR="00933705" w:rsidRPr="0049085E" w:rsidRDefault="00933705" w:rsidP="00E866B7">
            <w:r>
              <w:rPr>
                <w:rStyle w:val="Verwijzingopmerking"/>
              </w:rPr>
              <w:annotationRef/>
            </w:r>
            <w:r>
              <w:t>Geometrie</w:t>
            </w:r>
          </w:p>
        </w:tc>
      </w:tr>
      <w:tr w:rsidR="00933705" w:rsidRPr="0049085E" w14:paraId="34FAB729" w14:textId="77777777" w:rsidTr="00E866B7">
        <w:tc>
          <w:tcPr>
            <w:tcW w:w="2500" w:type="pct"/>
          </w:tcPr>
          <w:p w14:paraId="74F736E8" w14:textId="77777777" w:rsidR="00933705" w:rsidRPr="0049085E" w:rsidRDefault="00933705" w:rsidP="00E866B7">
            <w:r>
              <w:t>bestandsnaam</w:t>
            </w:r>
          </w:p>
        </w:tc>
        <w:tc>
          <w:tcPr>
            <w:tcW w:w="2500" w:type="pct"/>
          </w:tcPr>
          <w:p w14:paraId="4B025EC6" w14:textId="0EB5FB66" w:rsidR="00933705" w:rsidRPr="0049085E" w:rsidRDefault="00933705" w:rsidP="00E866B7">
            <w:r>
              <w:t>ambtsgebied.gml</w:t>
            </w:r>
          </w:p>
        </w:tc>
      </w:tr>
      <w:tr w:rsidR="00933705" w:rsidRPr="0049085E" w14:paraId="79F31D44" w14:textId="77777777" w:rsidTr="00E866B7">
        <w:tc>
          <w:tcPr>
            <w:tcW w:w="2500" w:type="pct"/>
          </w:tcPr>
          <w:p w14:paraId="11516295" w14:textId="77777777" w:rsidR="00933705" w:rsidRPr="0049085E" w:rsidRDefault="00933705" w:rsidP="00E866B7">
            <w:r w:rsidRPr="0049085E">
              <w:t>noemer</w:t>
            </w:r>
          </w:p>
        </w:tc>
        <w:tc>
          <w:tcPr>
            <w:tcW w:w="2500" w:type="pct"/>
          </w:tcPr>
          <w:p w14:paraId="7A3FBAED" w14:textId="490FC4A1" w:rsidR="00933705" w:rsidRPr="0049085E" w:rsidRDefault="00933705" w:rsidP="00E866B7">
            <w:r>
              <w:t>Gemeente Breda</w:t>
            </w:r>
          </w:p>
        </w:tc>
      </w:tr>
      <w:tr w:rsidR="00933705" w:rsidRPr="0049085E" w14:paraId="518BD5E8" w14:textId="77777777" w:rsidTr="00E866B7">
        <w:tc>
          <w:tcPr>
            <w:tcW w:w="2500" w:type="pct"/>
          </w:tcPr>
          <w:p w14:paraId="7EB6AD9D" w14:textId="77777777" w:rsidR="00933705" w:rsidRPr="0049085E" w:rsidRDefault="00933705" w:rsidP="00E866B7">
            <w:r>
              <w:t>symboolcode</w:t>
            </w:r>
          </w:p>
        </w:tc>
        <w:tc>
          <w:tcPr>
            <w:tcW w:w="2500" w:type="pct"/>
          </w:tcPr>
          <w:p w14:paraId="412F603D" w14:textId="7CF7276E" w:rsidR="00933705" w:rsidRDefault="00933705" w:rsidP="00E866B7"/>
        </w:tc>
      </w:tr>
      <w:tr w:rsidR="00933705" w:rsidRPr="0049085E" w14:paraId="4926BBC7" w14:textId="77777777" w:rsidTr="00E866B7">
        <w:tc>
          <w:tcPr>
            <w:tcW w:w="2500" w:type="pct"/>
          </w:tcPr>
          <w:p w14:paraId="7C9A05A3" w14:textId="77777777" w:rsidR="00933705" w:rsidRPr="0049085E" w:rsidRDefault="00933705" w:rsidP="00E866B7">
            <w:r w:rsidRPr="0049085E">
              <w:t>nauwkeurigheid</w:t>
            </w:r>
          </w:p>
        </w:tc>
        <w:tc>
          <w:tcPr>
            <w:tcW w:w="2500" w:type="pct"/>
          </w:tcPr>
          <w:p w14:paraId="3BD72EAF" w14:textId="30B0AA16" w:rsidR="00933705" w:rsidRPr="0049085E" w:rsidRDefault="00933705" w:rsidP="00E866B7"/>
        </w:tc>
      </w:tr>
      <w:tr w:rsidR="00933705" w:rsidRPr="0049085E" w14:paraId="3366F5D8" w14:textId="77777777" w:rsidTr="00E866B7">
        <w:tc>
          <w:tcPr>
            <w:tcW w:w="2500" w:type="pct"/>
          </w:tcPr>
          <w:p w14:paraId="6DFE90B7" w14:textId="77777777" w:rsidR="00933705" w:rsidRPr="0049085E" w:rsidRDefault="00933705" w:rsidP="00E866B7">
            <w:r w:rsidRPr="0049085E">
              <w:t>bronNauwkeurigheid</w:t>
            </w:r>
          </w:p>
        </w:tc>
        <w:tc>
          <w:tcPr>
            <w:tcW w:w="2500" w:type="pct"/>
          </w:tcPr>
          <w:p w14:paraId="5A02AB00" w14:textId="5307B054" w:rsidR="00933705" w:rsidRPr="0049085E" w:rsidRDefault="00933705" w:rsidP="00E866B7">
            <w:r>
              <w:t>http://standaarden.omgevingswet.overheid.nl/bronnauwkeurigheid/id/concept/Achtergrond</w:t>
            </w:r>
          </w:p>
        </w:tc>
      </w:tr>
      <w:tr w:rsidR="00933705" w:rsidRPr="0049085E" w14:paraId="72E087B0" w14:textId="77777777" w:rsidTr="00E866B7">
        <w:tc>
          <w:tcPr>
            <w:tcW w:w="2500" w:type="pct"/>
          </w:tcPr>
          <w:p w14:paraId="0FF226F4" w14:textId="77777777" w:rsidR="00933705" w:rsidRPr="0049085E" w:rsidRDefault="00933705" w:rsidP="00E866B7">
            <w:r>
              <w:t>idealisatie</w:t>
            </w:r>
          </w:p>
        </w:tc>
        <w:tc>
          <w:tcPr>
            <w:tcW w:w="2500" w:type="pct"/>
          </w:tcPr>
          <w:p w14:paraId="57CD1D0E" w14:textId="67281DC8" w:rsidR="00933705" w:rsidRPr="0049085E" w:rsidRDefault="00933705" w:rsidP="00E866B7">
            <w:r>
              <w:t>http://standaarden.omgevingswet.overheid.nl/idealisatie/id/concept/Exact</w:t>
            </w:r>
          </w:p>
        </w:tc>
      </w:tr>
      <w:tr w:rsidR="00933705" w:rsidRPr="0049085E" w14:paraId="3B87DEEF" w14:textId="77777777" w:rsidTr="00E866B7">
        <w:tc>
          <w:tcPr>
            <w:tcW w:w="2500" w:type="pct"/>
          </w:tcPr>
          <w:p w14:paraId="2AC25078" w14:textId="77777777" w:rsidR="00933705" w:rsidRDefault="00933705" w:rsidP="00E866B7">
            <w:r>
              <w:t>regelingsgebied</w:t>
            </w:r>
          </w:p>
        </w:tc>
        <w:tc>
          <w:tcPr>
            <w:tcW w:w="2500" w:type="pct"/>
          </w:tcPr>
          <w:p w14:paraId="7B95C3DD" w14:textId="16AD4730" w:rsidR="00933705" w:rsidRDefault="00933705" w:rsidP="00E866B7">
            <w:r>
              <w:t>Onwaar</w:t>
            </w:r>
          </w:p>
        </w:tc>
      </w:tr>
    </w:tbl>
    <w:p w14:paraId="75DB8062" w14:textId="66805528" w:rsidR="00933705" w:rsidRDefault="00933705">
      <w:pPr>
        <w:pStyle w:val="Tekstopmerking"/>
      </w:pPr>
    </w:p>
  </w:comment>
  <w:comment w:id="120" w:author="Gerard Wolbers" w:date="2023-04-19T09:15: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76BEA76F"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7E70E9" w14:textId="77777777" w:rsidR="00F85024" w:rsidRPr="0049085E" w:rsidRDefault="00F85024" w:rsidP="00ED1428">
            <w:r>
              <w:rPr>
                <w:rStyle w:val="Verwijzingopmerking"/>
              </w:rPr>
              <w:annotationRef/>
            </w:r>
            <w:r>
              <w:t>Geometrie</w:t>
            </w:r>
          </w:p>
        </w:tc>
      </w:tr>
      <w:tr w:rsidR="00F85024" w:rsidRPr="0049085E" w14:paraId="7618B5A9" w14:textId="77777777" w:rsidTr="00F85024">
        <w:tc>
          <w:tcPr>
            <w:tcW w:w="2500" w:type="pct"/>
          </w:tcPr>
          <w:p w14:paraId="0B2A32DB" w14:textId="77777777" w:rsidR="00F85024" w:rsidRPr="0049085E" w:rsidRDefault="00F85024" w:rsidP="00F85024">
            <w:r>
              <w:t>bestandsnaam</w:t>
            </w:r>
          </w:p>
        </w:tc>
        <w:tc>
          <w:tcPr>
            <w:tcW w:w="2500" w:type="pct"/>
          </w:tcPr>
          <w:p w14:paraId="6CEDB3D4" w14:textId="78B56602" w:rsidR="00F85024" w:rsidRPr="0049085E" w:rsidRDefault="00F85024" w:rsidP="00F85024">
            <w:r w:rsidRPr="006D2DC8">
              <w:t>ambtsgebied.gml</w:t>
            </w:r>
          </w:p>
        </w:tc>
      </w:tr>
      <w:tr w:rsidR="00F85024" w:rsidRPr="0049085E" w14:paraId="72325F4F" w14:textId="77777777" w:rsidTr="00F85024">
        <w:tc>
          <w:tcPr>
            <w:tcW w:w="2500" w:type="pct"/>
          </w:tcPr>
          <w:p w14:paraId="2CFE1918" w14:textId="77777777" w:rsidR="00F85024" w:rsidRPr="0049085E" w:rsidRDefault="00F85024" w:rsidP="00F85024">
            <w:r w:rsidRPr="0049085E">
              <w:t>noemer</w:t>
            </w:r>
          </w:p>
        </w:tc>
        <w:tc>
          <w:tcPr>
            <w:tcW w:w="2500" w:type="pct"/>
          </w:tcPr>
          <w:p w14:paraId="2B157B92" w14:textId="62174FFD" w:rsidR="00F85024" w:rsidRPr="0049085E" w:rsidRDefault="00F85024" w:rsidP="00F85024">
            <w:r w:rsidRPr="006D2DC8">
              <w:t>Gemeente Breda</w:t>
            </w:r>
          </w:p>
        </w:tc>
      </w:tr>
      <w:tr w:rsidR="00F85024" w:rsidRPr="0049085E" w14:paraId="734EC846" w14:textId="77777777" w:rsidTr="00F85024">
        <w:tc>
          <w:tcPr>
            <w:tcW w:w="2500" w:type="pct"/>
          </w:tcPr>
          <w:p w14:paraId="117F60A6" w14:textId="77777777" w:rsidR="00F85024" w:rsidRPr="0049085E" w:rsidRDefault="00F85024" w:rsidP="00F85024">
            <w:r>
              <w:t>symboolcode</w:t>
            </w:r>
          </w:p>
        </w:tc>
        <w:tc>
          <w:tcPr>
            <w:tcW w:w="2500" w:type="pct"/>
          </w:tcPr>
          <w:p w14:paraId="5EAB7906" w14:textId="69EC954A" w:rsidR="00F85024" w:rsidRDefault="00F85024" w:rsidP="00F85024"/>
        </w:tc>
      </w:tr>
      <w:tr w:rsidR="00F85024" w:rsidRPr="0049085E" w14:paraId="52E110AE" w14:textId="77777777" w:rsidTr="00F85024">
        <w:tc>
          <w:tcPr>
            <w:tcW w:w="2500" w:type="pct"/>
          </w:tcPr>
          <w:p w14:paraId="30661141" w14:textId="77777777" w:rsidR="00F85024" w:rsidRPr="0049085E" w:rsidRDefault="00F85024" w:rsidP="00F85024">
            <w:r w:rsidRPr="0049085E">
              <w:t>nauwkeurigheid</w:t>
            </w:r>
          </w:p>
        </w:tc>
        <w:tc>
          <w:tcPr>
            <w:tcW w:w="2500" w:type="pct"/>
          </w:tcPr>
          <w:p w14:paraId="56B0ACC6" w14:textId="34281ACA" w:rsidR="00F85024" w:rsidRPr="0049085E" w:rsidRDefault="00F85024" w:rsidP="00F85024"/>
        </w:tc>
      </w:tr>
      <w:tr w:rsidR="00F85024" w:rsidRPr="0049085E" w14:paraId="7FA584CB" w14:textId="77777777" w:rsidTr="00F85024">
        <w:tc>
          <w:tcPr>
            <w:tcW w:w="2500" w:type="pct"/>
          </w:tcPr>
          <w:p w14:paraId="1F49BA81" w14:textId="77777777" w:rsidR="00F85024" w:rsidRPr="0049085E" w:rsidRDefault="00F85024" w:rsidP="00F85024">
            <w:r w:rsidRPr="0049085E">
              <w:t>bronNauwkeurigheid</w:t>
            </w:r>
          </w:p>
        </w:tc>
        <w:tc>
          <w:tcPr>
            <w:tcW w:w="2500" w:type="pct"/>
          </w:tcPr>
          <w:p w14:paraId="6A84B1CA" w14:textId="31B92393" w:rsidR="00F85024" w:rsidRPr="0049085E" w:rsidRDefault="00F85024" w:rsidP="00F85024">
            <w:r w:rsidRPr="006D2DC8">
              <w:t>http://standaarden.omgevingswet.overheid.nl/bronnauwkeurigheid/id/concept/Achtergrond</w:t>
            </w:r>
          </w:p>
        </w:tc>
      </w:tr>
      <w:tr w:rsidR="00F85024" w:rsidRPr="0049085E" w14:paraId="29BC62F7" w14:textId="77777777" w:rsidTr="00F85024">
        <w:tc>
          <w:tcPr>
            <w:tcW w:w="2500" w:type="pct"/>
          </w:tcPr>
          <w:p w14:paraId="0BE46DF7" w14:textId="77777777" w:rsidR="00F85024" w:rsidRPr="0049085E" w:rsidRDefault="00F85024" w:rsidP="00F85024">
            <w:r>
              <w:t>idealisatie</w:t>
            </w:r>
          </w:p>
        </w:tc>
        <w:tc>
          <w:tcPr>
            <w:tcW w:w="2500" w:type="pct"/>
          </w:tcPr>
          <w:p w14:paraId="555B46EA" w14:textId="7B4CC954" w:rsidR="00F85024" w:rsidRPr="0049085E" w:rsidRDefault="00F85024" w:rsidP="00F85024">
            <w:r w:rsidRPr="006D2DC8">
              <w:t>http://standaarden.omgevingswet.overheid.nl/idealisatie/id/concept/Exact</w:t>
            </w:r>
          </w:p>
        </w:tc>
      </w:tr>
      <w:tr w:rsidR="00F85024" w:rsidRPr="0049085E" w14:paraId="705DCB36" w14:textId="77777777" w:rsidTr="00F85024">
        <w:tc>
          <w:tcPr>
            <w:tcW w:w="2500" w:type="pct"/>
          </w:tcPr>
          <w:p w14:paraId="3B2D5D0C" w14:textId="77777777" w:rsidR="00F85024" w:rsidRDefault="00F85024" w:rsidP="00F85024">
            <w:r>
              <w:t>regelingsgebied</w:t>
            </w:r>
          </w:p>
        </w:tc>
        <w:tc>
          <w:tcPr>
            <w:tcW w:w="2500" w:type="pct"/>
          </w:tcPr>
          <w:p w14:paraId="56575B7E" w14:textId="3632F5EB" w:rsidR="00F85024" w:rsidRDefault="00F85024" w:rsidP="00F85024">
            <w:r w:rsidRPr="006D2DC8">
              <w:t>Onwaar</w:t>
            </w:r>
          </w:p>
        </w:tc>
      </w:tr>
    </w:tbl>
    <w:p w14:paraId="12257CE9" w14:textId="5949B9AC" w:rsidR="00F85024" w:rsidRDefault="00F85024">
      <w:pPr>
        <w:pStyle w:val="Tekstopmerking"/>
      </w:pPr>
    </w:p>
  </w:comment>
  <w:comment w:id="121" w:author="Gerard Wolbers" w:date="2023-04-19T09:15: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2C0133B3"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278409" w14:textId="77777777" w:rsidR="00F85024" w:rsidRPr="0049085E" w:rsidRDefault="00F85024" w:rsidP="00ED1428">
            <w:r>
              <w:rPr>
                <w:rStyle w:val="Verwijzingopmerking"/>
              </w:rPr>
              <w:annotationRef/>
            </w:r>
            <w:r>
              <w:t>Geometrie</w:t>
            </w:r>
          </w:p>
        </w:tc>
      </w:tr>
      <w:tr w:rsidR="00F85024" w:rsidRPr="0049085E" w14:paraId="4EE98136" w14:textId="77777777" w:rsidTr="00F85024">
        <w:tc>
          <w:tcPr>
            <w:tcW w:w="2500" w:type="pct"/>
          </w:tcPr>
          <w:p w14:paraId="4529191E" w14:textId="77777777" w:rsidR="00F85024" w:rsidRPr="0049085E" w:rsidRDefault="00F85024" w:rsidP="00F85024">
            <w:r>
              <w:t>bestandsnaam</w:t>
            </w:r>
          </w:p>
        </w:tc>
        <w:tc>
          <w:tcPr>
            <w:tcW w:w="2500" w:type="pct"/>
          </w:tcPr>
          <w:p w14:paraId="54B56B7D" w14:textId="19D5D935" w:rsidR="00F85024" w:rsidRPr="0049085E" w:rsidRDefault="00F85024" w:rsidP="00F85024">
            <w:r w:rsidRPr="00860D1C">
              <w:t>ambtsgebied.gml</w:t>
            </w:r>
          </w:p>
        </w:tc>
      </w:tr>
      <w:tr w:rsidR="00F85024" w:rsidRPr="0049085E" w14:paraId="4EE0B414" w14:textId="77777777" w:rsidTr="00F85024">
        <w:tc>
          <w:tcPr>
            <w:tcW w:w="2500" w:type="pct"/>
          </w:tcPr>
          <w:p w14:paraId="6F0ED68C" w14:textId="77777777" w:rsidR="00F85024" w:rsidRPr="0049085E" w:rsidRDefault="00F85024" w:rsidP="00F85024">
            <w:r w:rsidRPr="0049085E">
              <w:t>noemer</w:t>
            </w:r>
          </w:p>
        </w:tc>
        <w:tc>
          <w:tcPr>
            <w:tcW w:w="2500" w:type="pct"/>
          </w:tcPr>
          <w:p w14:paraId="2749A236" w14:textId="3BFA7502" w:rsidR="00F85024" w:rsidRPr="0049085E" w:rsidRDefault="00F85024" w:rsidP="00F85024">
            <w:r w:rsidRPr="00860D1C">
              <w:t>Gemeente Breda</w:t>
            </w:r>
          </w:p>
        </w:tc>
      </w:tr>
      <w:tr w:rsidR="00F85024" w:rsidRPr="0049085E" w14:paraId="27F1DDA0" w14:textId="77777777" w:rsidTr="00F85024">
        <w:tc>
          <w:tcPr>
            <w:tcW w:w="2500" w:type="pct"/>
          </w:tcPr>
          <w:p w14:paraId="1D694187" w14:textId="77777777" w:rsidR="00F85024" w:rsidRPr="0049085E" w:rsidRDefault="00F85024" w:rsidP="00F85024">
            <w:r>
              <w:t>symboolcode</w:t>
            </w:r>
          </w:p>
        </w:tc>
        <w:tc>
          <w:tcPr>
            <w:tcW w:w="2500" w:type="pct"/>
          </w:tcPr>
          <w:p w14:paraId="6A039ED9" w14:textId="6B136533" w:rsidR="00F85024" w:rsidRDefault="00F85024" w:rsidP="00F85024"/>
        </w:tc>
      </w:tr>
      <w:tr w:rsidR="00F85024" w:rsidRPr="0049085E" w14:paraId="7394C67A" w14:textId="77777777" w:rsidTr="00F85024">
        <w:tc>
          <w:tcPr>
            <w:tcW w:w="2500" w:type="pct"/>
          </w:tcPr>
          <w:p w14:paraId="04D00118" w14:textId="77777777" w:rsidR="00F85024" w:rsidRPr="0049085E" w:rsidRDefault="00F85024" w:rsidP="00F85024">
            <w:r w:rsidRPr="0049085E">
              <w:t>nauwkeurigheid</w:t>
            </w:r>
          </w:p>
        </w:tc>
        <w:tc>
          <w:tcPr>
            <w:tcW w:w="2500" w:type="pct"/>
          </w:tcPr>
          <w:p w14:paraId="3AC6B183" w14:textId="621E5308" w:rsidR="00F85024" w:rsidRPr="0049085E" w:rsidRDefault="00F85024" w:rsidP="00F85024"/>
        </w:tc>
      </w:tr>
      <w:tr w:rsidR="00F85024" w:rsidRPr="0049085E" w14:paraId="5994F07A" w14:textId="77777777" w:rsidTr="00F85024">
        <w:tc>
          <w:tcPr>
            <w:tcW w:w="2500" w:type="pct"/>
          </w:tcPr>
          <w:p w14:paraId="2D8F38FF" w14:textId="77777777" w:rsidR="00F85024" w:rsidRPr="0049085E" w:rsidRDefault="00F85024" w:rsidP="00F85024">
            <w:r w:rsidRPr="0049085E">
              <w:t>bronNauwkeurigheid</w:t>
            </w:r>
          </w:p>
        </w:tc>
        <w:tc>
          <w:tcPr>
            <w:tcW w:w="2500" w:type="pct"/>
          </w:tcPr>
          <w:p w14:paraId="6A8A6015" w14:textId="2F8E2096" w:rsidR="00F85024" w:rsidRPr="0049085E" w:rsidRDefault="00F85024" w:rsidP="00F85024">
            <w:r w:rsidRPr="00860D1C">
              <w:t>http://standaarden.omgevingswet.overheid.nl/bronnauwkeurigheid/id/concept/Achtergrond</w:t>
            </w:r>
          </w:p>
        </w:tc>
      </w:tr>
      <w:tr w:rsidR="00F85024" w:rsidRPr="0049085E" w14:paraId="213E76F9" w14:textId="77777777" w:rsidTr="00F85024">
        <w:tc>
          <w:tcPr>
            <w:tcW w:w="2500" w:type="pct"/>
          </w:tcPr>
          <w:p w14:paraId="41DA52E9" w14:textId="77777777" w:rsidR="00F85024" w:rsidRPr="0049085E" w:rsidRDefault="00F85024" w:rsidP="00F85024">
            <w:r>
              <w:t>idealisatie</w:t>
            </w:r>
          </w:p>
        </w:tc>
        <w:tc>
          <w:tcPr>
            <w:tcW w:w="2500" w:type="pct"/>
          </w:tcPr>
          <w:p w14:paraId="6FAB7F45" w14:textId="5A16ED1E" w:rsidR="00F85024" w:rsidRPr="0049085E" w:rsidRDefault="00F85024" w:rsidP="00F85024">
            <w:r w:rsidRPr="00860D1C">
              <w:t>http://standaarden.omgevingswet.overheid.nl/idealisatie/id/concept/Exact</w:t>
            </w:r>
          </w:p>
        </w:tc>
      </w:tr>
      <w:tr w:rsidR="00F85024" w:rsidRPr="0049085E" w14:paraId="2BF32811" w14:textId="77777777" w:rsidTr="00F85024">
        <w:tc>
          <w:tcPr>
            <w:tcW w:w="2500" w:type="pct"/>
          </w:tcPr>
          <w:p w14:paraId="74670080" w14:textId="77777777" w:rsidR="00F85024" w:rsidRDefault="00F85024" w:rsidP="00F85024">
            <w:r>
              <w:t>regelingsgebied</w:t>
            </w:r>
          </w:p>
        </w:tc>
        <w:tc>
          <w:tcPr>
            <w:tcW w:w="2500" w:type="pct"/>
          </w:tcPr>
          <w:p w14:paraId="2E8B2ABC" w14:textId="023C91C8" w:rsidR="00F85024" w:rsidRDefault="00F85024" w:rsidP="00F85024">
            <w:r w:rsidRPr="00860D1C">
              <w:t>Onwaar</w:t>
            </w:r>
          </w:p>
        </w:tc>
      </w:tr>
    </w:tbl>
    <w:p w14:paraId="5CD61A8F" w14:textId="2A54EFBD" w:rsidR="00F85024" w:rsidRDefault="00F85024">
      <w:pPr>
        <w:pStyle w:val="Tekstopmerking"/>
      </w:pPr>
    </w:p>
  </w:comment>
  <w:comment w:id="122" w:author="Gerard Wolbers" w:date="2023-04-19T09:15: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7103D924"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286051" w14:textId="77777777" w:rsidR="00F85024" w:rsidRPr="0049085E" w:rsidRDefault="00F85024" w:rsidP="00ED1428">
            <w:r>
              <w:rPr>
                <w:rStyle w:val="Verwijzingopmerking"/>
              </w:rPr>
              <w:annotationRef/>
            </w:r>
            <w:r>
              <w:t>Geometrie</w:t>
            </w:r>
          </w:p>
        </w:tc>
      </w:tr>
      <w:tr w:rsidR="00F85024" w:rsidRPr="0049085E" w14:paraId="69C752A5" w14:textId="77777777" w:rsidTr="00F85024">
        <w:tc>
          <w:tcPr>
            <w:tcW w:w="2500" w:type="pct"/>
          </w:tcPr>
          <w:p w14:paraId="3BAE327D" w14:textId="77777777" w:rsidR="00F85024" w:rsidRPr="0049085E" w:rsidRDefault="00F85024" w:rsidP="00F85024">
            <w:r>
              <w:t>bestandsnaam</w:t>
            </w:r>
          </w:p>
        </w:tc>
        <w:tc>
          <w:tcPr>
            <w:tcW w:w="2500" w:type="pct"/>
          </w:tcPr>
          <w:p w14:paraId="24D3BB5B" w14:textId="36E52199" w:rsidR="00F85024" w:rsidRPr="0049085E" w:rsidRDefault="00F85024" w:rsidP="00F85024">
            <w:r w:rsidRPr="00334ACF">
              <w:t>ambtsgebied.gml</w:t>
            </w:r>
          </w:p>
        </w:tc>
      </w:tr>
      <w:tr w:rsidR="00F85024" w:rsidRPr="0049085E" w14:paraId="127A72C3" w14:textId="77777777" w:rsidTr="00F85024">
        <w:tc>
          <w:tcPr>
            <w:tcW w:w="2500" w:type="pct"/>
          </w:tcPr>
          <w:p w14:paraId="1EBA73D0" w14:textId="77777777" w:rsidR="00F85024" w:rsidRPr="0049085E" w:rsidRDefault="00F85024" w:rsidP="00F85024">
            <w:r w:rsidRPr="0049085E">
              <w:t>noemer</w:t>
            </w:r>
          </w:p>
        </w:tc>
        <w:tc>
          <w:tcPr>
            <w:tcW w:w="2500" w:type="pct"/>
          </w:tcPr>
          <w:p w14:paraId="71F9AD4E" w14:textId="0F46B36A" w:rsidR="00F85024" w:rsidRPr="0049085E" w:rsidRDefault="00F85024" w:rsidP="00F85024">
            <w:r w:rsidRPr="00334ACF">
              <w:t>Gemeente Breda</w:t>
            </w:r>
          </w:p>
        </w:tc>
      </w:tr>
      <w:tr w:rsidR="00F85024" w:rsidRPr="0049085E" w14:paraId="466AE7B2" w14:textId="77777777" w:rsidTr="00F85024">
        <w:tc>
          <w:tcPr>
            <w:tcW w:w="2500" w:type="pct"/>
          </w:tcPr>
          <w:p w14:paraId="7E916C31" w14:textId="77777777" w:rsidR="00F85024" w:rsidRPr="0049085E" w:rsidRDefault="00F85024" w:rsidP="00F85024">
            <w:r>
              <w:t>symboolcode</w:t>
            </w:r>
          </w:p>
        </w:tc>
        <w:tc>
          <w:tcPr>
            <w:tcW w:w="2500" w:type="pct"/>
          </w:tcPr>
          <w:p w14:paraId="2BF08D56" w14:textId="6D2C0412" w:rsidR="00F85024" w:rsidRDefault="00F85024" w:rsidP="00F85024"/>
        </w:tc>
      </w:tr>
      <w:tr w:rsidR="00F85024" w:rsidRPr="0049085E" w14:paraId="1C974B15" w14:textId="77777777" w:rsidTr="00F85024">
        <w:tc>
          <w:tcPr>
            <w:tcW w:w="2500" w:type="pct"/>
          </w:tcPr>
          <w:p w14:paraId="0E476E22" w14:textId="77777777" w:rsidR="00F85024" w:rsidRPr="0049085E" w:rsidRDefault="00F85024" w:rsidP="00F85024">
            <w:r w:rsidRPr="0049085E">
              <w:t>nauwkeurigheid</w:t>
            </w:r>
          </w:p>
        </w:tc>
        <w:tc>
          <w:tcPr>
            <w:tcW w:w="2500" w:type="pct"/>
          </w:tcPr>
          <w:p w14:paraId="6558D95A" w14:textId="4CA51A27" w:rsidR="00F85024" w:rsidRPr="0049085E" w:rsidRDefault="00F85024" w:rsidP="00F85024"/>
        </w:tc>
      </w:tr>
      <w:tr w:rsidR="00F85024" w:rsidRPr="0049085E" w14:paraId="398F02CB" w14:textId="77777777" w:rsidTr="00F85024">
        <w:tc>
          <w:tcPr>
            <w:tcW w:w="2500" w:type="pct"/>
          </w:tcPr>
          <w:p w14:paraId="732821FE" w14:textId="77777777" w:rsidR="00F85024" w:rsidRPr="0049085E" w:rsidRDefault="00F85024" w:rsidP="00F85024">
            <w:r w:rsidRPr="0049085E">
              <w:t>bronNauwkeurigheid</w:t>
            </w:r>
          </w:p>
        </w:tc>
        <w:tc>
          <w:tcPr>
            <w:tcW w:w="2500" w:type="pct"/>
          </w:tcPr>
          <w:p w14:paraId="65AD0468" w14:textId="738C9C7D" w:rsidR="00F85024" w:rsidRPr="0049085E" w:rsidRDefault="00F85024" w:rsidP="00F85024">
            <w:r w:rsidRPr="00334ACF">
              <w:t>http://standaarden.omgevingswet.overheid.nl/bronnauwkeurigheid/id/concept/Achtergrond</w:t>
            </w:r>
          </w:p>
        </w:tc>
      </w:tr>
      <w:tr w:rsidR="00F85024" w:rsidRPr="0049085E" w14:paraId="03DB3A0F" w14:textId="77777777" w:rsidTr="00F85024">
        <w:tc>
          <w:tcPr>
            <w:tcW w:w="2500" w:type="pct"/>
          </w:tcPr>
          <w:p w14:paraId="3E6AE6A2" w14:textId="77777777" w:rsidR="00F85024" w:rsidRPr="0049085E" w:rsidRDefault="00F85024" w:rsidP="00F85024">
            <w:r>
              <w:t>idealisatie</w:t>
            </w:r>
          </w:p>
        </w:tc>
        <w:tc>
          <w:tcPr>
            <w:tcW w:w="2500" w:type="pct"/>
          </w:tcPr>
          <w:p w14:paraId="261EBA3B" w14:textId="15032630" w:rsidR="00F85024" w:rsidRPr="0049085E" w:rsidRDefault="00F85024" w:rsidP="00F85024">
            <w:r w:rsidRPr="00334ACF">
              <w:t>http://standaarden.omgevingswet.overheid.nl/idealisatie/id/concept/Exact</w:t>
            </w:r>
          </w:p>
        </w:tc>
      </w:tr>
      <w:tr w:rsidR="00F85024" w:rsidRPr="0049085E" w14:paraId="5B0BB307" w14:textId="77777777" w:rsidTr="00F85024">
        <w:tc>
          <w:tcPr>
            <w:tcW w:w="2500" w:type="pct"/>
          </w:tcPr>
          <w:p w14:paraId="0C4F1603" w14:textId="77777777" w:rsidR="00F85024" w:rsidRDefault="00F85024" w:rsidP="00F85024">
            <w:r>
              <w:t>regelingsgebied</w:t>
            </w:r>
          </w:p>
        </w:tc>
        <w:tc>
          <w:tcPr>
            <w:tcW w:w="2500" w:type="pct"/>
          </w:tcPr>
          <w:p w14:paraId="510C2C48" w14:textId="1052DD7F" w:rsidR="00F85024" w:rsidRDefault="00F85024" w:rsidP="00F85024">
            <w:r w:rsidRPr="00334ACF">
              <w:t>Onwaar</w:t>
            </w:r>
          </w:p>
        </w:tc>
      </w:tr>
    </w:tbl>
    <w:p w14:paraId="71BE6DA9" w14:textId="6ADFEA75" w:rsidR="00F85024" w:rsidRDefault="00F85024">
      <w:pPr>
        <w:pStyle w:val="Tekstopmerking"/>
      </w:pPr>
    </w:p>
  </w:comment>
  <w:comment w:id="123" w:author="Martine Rotte" w:date="2022-09-21T13:47:00Z" w:initials="MR">
    <w:tbl>
      <w:tblPr>
        <w:tblStyle w:val="Annotatie"/>
        <w:tblW w:w="5000" w:type="pct"/>
        <w:tblLayout w:type="fixed"/>
        <w:tblLook w:val="0620" w:firstRow="1" w:lastRow="0" w:firstColumn="0" w:lastColumn="0" w:noHBand="1" w:noVBand="1"/>
      </w:tblPr>
      <w:tblGrid>
        <w:gridCol w:w="3963"/>
        <w:gridCol w:w="3964"/>
      </w:tblGrid>
      <w:tr w:rsidR="0059742D" w:rsidRPr="00D631F2" w14:paraId="51444DFA" w14:textId="77777777" w:rsidTr="00DF0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822EA5" w14:textId="77777777" w:rsidR="0059742D" w:rsidRPr="00D631F2" w:rsidRDefault="0059742D" w:rsidP="00DF0DB0">
            <w:r>
              <w:rPr>
                <w:rStyle w:val="Verwijzingopmerking"/>
              </w:rPr>
              <w:annotationRef/>
            </w:r>
            <w:r w:rsidRPr="00D631F2">
              <w:t>Activiteit</w:t>
            </w:r>
          </w:p>
        </w:tc>
      </w:tr>
      <w:tr w:rsidR="0059742D" w:rsidRPr="00D631F2" w14:paraId="2EB077DD" w14:textId="77777777" w:rsidTr="00DF0DB0">
        <w:tc>
          <w:tcPr>
            <w:tcW w:w="2500" w:type="pct"/>
          </w:tcPr>
          <w:p w14:paraId="44704816" w14:textId="77777777" w:rsidR="0059742D" w:rsidRPr="00D631F2" w:rsidRDefault="0059742D" w:rsidP="00DF0DB0">
            <w:r w:rsidRPr="00D631F2">
              <w:t>activiteit</w:t>
            </w:r>
            <w:r>
              <w:t>en</w:t>
            </w:r>
          </w:p>
        </w:tc>
        <w:tc>
          <w:tcPr>
            <w:tcW w:w="2500" w:type="pct"/>
          </w:tcPr>
          <w:p w14:paraId="228A4CC9" w14:textId="3FBC6B48" w:rsidR="0059742D" w:rsidRPr="00D631F2" w:rsidRDefault="00F85024" w:rsidP="00DF0DB0">
            <w:r>
              <w:rPr>
                <w:noProof/>
              </w:rPr>
              <w:t xml:space="preserve">Uitoefenen van een beroep of bedrijf aan huis </w:t>
            </w:r>
          </w:p>
        </w:tc>
      </w:tr>
      <w:tr w:rsidR="0059742D" w:rsidRPr="00D631F2" w14:paraId="38E2C56D" w14:textId="77777777" w:rsidTr="00DF0DB0">
        <w:tc>
          <w:tcPr>
            <w:tcW w:w="2500" w:type="pct"/>
          </w:tcPr>
          <w:p w14:paraId="42F31FA5" w14:textId="77777777" w:rsidR="0059742D" w:rsidRPr="00D631F2" w:rsidRDefault="0059742D" w:rsidP="00DF0DB0">
            <w:r>
              <w:t>bovenliggendeActiviteit</w:t>
            </w:r>
          </w:p>
        </w:tc>
        <w:tc>
          <w:tcPr>
            <w:tcW w:w="2500" w:type="pct"/>
          </w:tcPr>
          <w:p w14:paraId="0411C5ED" w14:textId="72402768" w:rsidR="0059742D" w:rsidRDefault="00F85024" w:rsidP="00DF0DB0">
            <w:r>
              <w:rPr>
                <w:noProof/>
              </w:rPr>
              <w:t>Verrichten van een woonruimte-activiteit</w:t>
            </w:r>
          </w:p>
        </w:tc>
      </w:tr>
      <w:tr w:rsidR="0059742D" w:rsidRPr="00D631F2" w14:paraId="49F1D608" w14:textId="77777777" w:rsidTr="00DF0DB0">
        <w:tc>
          <w:tcPr>
            <w:tcW w:w="2500" w:type="pct"/>
          </w:tcPr>
          <w:p w14:paraId="6EBCC681" w14:textId="77777777" w:rsidR="0059742D" w:rsidRPr="00D631F2" w:rsidRDefault="0059742D" w:rsidP="00DF0DB0">
            <w:r w:rsidRPr="00D631F2">
              <w:t>activiteitengroep</w:t>
            </w:r>
          </w:p>
        </w:tc>
        <w:tc>
          <w:tcPr>
            <w:tcW w:w="2500" w:type="pct"/>
          </w:tcPr>
          <w:p w14:paraId="5B182FE2" w14:textId="5AD12CD4" w:rsidR="0059742D" w:rsidRPr="00D631F2" w:rsidRDefault="00F85024" w:rsidP="00DF0DB0">
            <w:r>
              <w:t>http://standaarden.omgevingswet.overheid.nl/activiteit/id/concept/Woonactiviteit</w:t>
            </w:r>
          </w:p>
        </w:tc>
      </w:tr>
      <w:tr w:rsidR="0059742D" w:rsidRPr="00D631F2" w14:paraId="2733D852" w14:textId="77777777" w:rsidTr="00DF0DB0">
        <w:tc>
          <w:tcPr>
            <w:tcW w:w="2500" w:type="pct"/>
          </w:tcPr>
          <w:p w14:paraId="5DACBE15" w14:textId="77777777" w:rsidR="0059742D" w:rsidRPr="00D631F2" w:rsidRDefault="0059742D" w:rsidP="00DF0DB0">
            <w:r>
              <w:t>activiteitregelkwalificatie</w:t>
            </w:r>
          </w:p>
        </w:tc>
        <w:tc>
          <w:tcPr>
            <w:tcW w:w="2500" w:type="pct"/>
          </w:tcPr>
          <w:p w14:paraId="470508EA" w14:textId="2DB34583" w:rsidR="0059742D" w:rsidRPr="00D631F2" w:rsidRDefault="00F85024" w:rsidP="00DF0DB0">
            <w:r>
              <w:t>http://standaarden.omgevingswet.overheid.nl/activiteitregelkwalificatie/id/concept/Verbod</w:t>
            </w:r>
          </w:p>
        </w:tc>
      </w:tr>
      <w:tr w:rsidR="0059742D" w:rsidRPr="00D631F2" w14:paraId="1FAD4DB8" w14:textId="77777777" w:rsidTr="00DF0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59742D" w:rsidRPr="0049085E" w14:paraId="5F2A8045" w14:textId="77777777" w:rsidTr="00DF0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FE7711" w14:textId="77777777" w:rsidR="0059742D" w:rsidRPr="0049085E" w:rsidRDefault="0059742D" w:rsidP="00DF0DB0">
                  <w:r>
                    <w:t>Geometrie</w:t>
                  </w:r>
                </w:p>
              </w:tc>
            </w:tr>
            <w:tr w:rsidR="0059742D" w:rsidRPr="0049085E" w14:paraId="44D49812" w14:textId="77777777" w:rsidTr="00DF0DB0">
              <w:tc>
                <w:tcPr>
                  <w:tcW w:w="2500" w:type="pct"/>
                </w:tcPr>
                <w:p w14:paraId="7C87C0A3" w14:textId="77777777" w:rsidR="0059742D" w:rsidRPr="0049085E" w:rsidRDefault="0059742D" w:rsidP="00DF0DB0">
                  <w:r>
                    <w:t>bestandsnaam</w:t>
                  </w:r>
                </w:p>
              </w:tc>
              <w:tc>
                <w:tcPr>
                  <w:tcW w:w="2500" w:type="pct"/>
                </w:tcPr>
                <w:p w14:paraId="7EF62ACB" w14:textId="7B20F4B2" w:rsidR="0059742D" w:rsidRPr="0049085E" w:rsidRDefault="00F85024" w:rsidP="00DF0DB0">
                  <w:r>
                    <w:t>ambtsgebied.gml</w:t>
                  </w:r>
                </w:p>
              </w:tc>
            </w:tr>
            <w:tr w:rsidR="0059742D" w:rsidRPr="0049085E" w14:paraId="44BE6807" w14:textId="77777777" w:rsidTr="00DF0DB0">
              <w:tc>
                <w:tcPr>
                  <w:tcW w:w="2500" w:type="pct"/>
                </w:tcPr>
                <w:p w14:paraId="2ADABACA" w14:textId="77777777" w:rsidR="0059742D" w:rsidRPr="0049085E" w:rsidRDefault="0059742D" w:rsidP="00DF0DB0">
                  <w:r w:rsidRPr="0049085E">
                    <w:t>noemer</w:t>
                  </w:r>
                </w:p>
              </w:tc>
              <w:tc>
                <w:tcPr>
                  <w:tcW w:w="2500" w:type="pct"/>
                </w:tcPr>
                <w:p w14:paraId="243C9F77" w14:textId="67C1963A" w:rsidR="0059742D" w:rsidRPr="0049085E" w:rsidRDefault="00F85024" w:rsidP="00DF0DB0">
                  <w:r>
                    <w:t>Gemeente Breda</w:t>
                  </w:r>
                </w:p>
              </w:tc>
            </w:tr>
            <w:tr w:rsidR="0059742D" w:rsidRPr="0049085E" w14:paraId="19E78AC9" w14:textId="77777777" w:rsidTr="00DF0DB0">
              <w:tc>
                <w:tcPr>
                  <w:tcW w:w="2500" w:type="pct"/>
                </w:tcPr>
                <w:p w14:paraId="57A9BF8A" w14:textId="77777777" w:rsidR="0059742D" w:rsidRPr="0049085E" w:rsidRDefault="0059742D" w:rsidP="00DF0DB0">
                  <w:r>
                    <w:t>symboolcode</w:t>
                  </w:r>
                </w:p>
              </w:tc>
              <w:tc>
                <w:tcPr>
                  <w:tcW w:w="2500" w:type="pct"/>
                </w:tcPr>
                <w:p w14:paraId="2625F9A9" w14:textId="4B3271A2" w:rsidR="0059742D" w:rsidRDefault="0059742D" w:rsidP="00DF0DB0"/>
              </w:tc>
            </w:tr>
            <w:tr w:rsidR="0059742D" w:rsidRPr="0049085E" w14:paraId="4D98374E" w14:textId="77777777" w:rsidTr="00DF0DB0">
              <w:tc>
                <w:tcPr>
                  <w:tcW w:w="2500" w:type="pct"/>
                </w:tcPr>
                <w:p w14:paraId="62C3F1F2" w14:textId="77777777" w:rsidR="0059742D" w:rsidRPr="0049085E" w:rsidRDefault="0059742D" w:rsidP="00DF0DB0">
                  <w:r w:rsidRPr="0049085E">
                    <w:t>nauwkeurigheid</w:t>
                  </w:r>
                </w:p>
              </w:tc>
              <w:tc>
                <w:tcPr>
                  <w:tcW w:w="2500" w:type="pct"/>
                </w:tcPr>
                <w:p w14:paraId="1225C235" w14:textId="693E2380" w:rsidR="0059742D" w:rsidRPr="0049085E" w:rsidRDefault="0059742D" w:rsidP="00DF0DB0"/>
              </w:tc>
            </w:tr>
            <w:tr w:rsidR="0059742D" w:rsidRPr="0049085E" w14:paraId="040FAFC4" w14:textId="77777777" w:rsidTr="00DF0DB0">
              <w:tc>
                <w:tcPr>
                  <w:tcW w:w="2500" w:type="pct"/>
                </w:tcPr>
                <w:p w14:paraId="638E932F" w14:textId="77777777" w:rsidR="0059742D" w:rsidRPr="0049085E" w:rsidRDefault="0059742D" w:rsidP="00DF0DB0">
                  <w:r w:rsidRPr="0049085E">
                    <w:t>bron</w:t>
                  </w:r>
                  <w:r>
                    <w:t>N</w:t>
                  </w:r>
                  <w:r w:rsidRPr="0049085E">
                    <w:t>auwkeurigheid</w:t>
                  </w:r>
                </w:p>
              </w:tc>
              <w:tc>
                <w:tcPr>
                  <w:tcW w:w="2500" w:type="pct"/>
                </w:tcPr>
                <w:p w14:paraId="6FB168D5" w14:textId="7263B6FE" w:rsidR="0059742D" w:rsidRPr="0049085E" w:rsidRDefault="00F85024" w:rsidP="00DF0DB0">
                  <w:r>
                    <w:t>http://standaarden.omgevingswet.overheid.nl/bronnauwkeurigheid/id/concept/Achtergrond</w:t>
                  </w:r>
                </w:p>
              </w:tc>
            </w:tr>
            <w:tr w:rsidR="0059742D" w:rsidRPr="0049085E" w14:paraId="06632B2C" w14:textId="77777777" w:rsidTr="00DF0DB0">
              <w:tc>
                <w:tcPr>
                  <w:tcW w:w="2500" w:type="pct"/>
                </w:tcPr>
                <w:p w14:paraId="68D69365" w14:textId="77777777" w:rsidR="0059742D" w:rsidRPr="0049085E" w:rsidRDefault="0059742D" w:rsidP="00DF0DB0">
                  <w:r>
                    <w:t>idealisatie</w:t>
                  </w:r>
                </w:p>
              </w:tc>
              <w:tc>
                <w:tcPr>
                  <w:tcW w:w="2500" w:type="pct"/>
                </w:tcPr>
                <w:p w14:paraId="0AE17571" w14:textId="4843B509" w:rsidR="0059742D" w:rsidRPr="0049085E" w:rsidRDefault="00F85024" w:rsidP="00DF0DB0">
                  <w:r>
                    <w:t>http://standaarden.omgevingswet.overheid.nl/idealisatie/id/concept/Exact</w:t>
                  </w:r>
                </w:p>
              </w:tc>
            </w:tr>
          </w:tbl>
          <w:p w14:paraId="257BF687" w14:textId="77777777" w:rsidR="0059742D" w:rsidRPr="00D631F2" w:rsidRDefault="0059742D" w:rsidP="00DF0DB0"/>
        </w:tc>
      </w:tr>
    </w:tbl>
    <w:p w14:paraId="0C42AA92" w14:textId="568B59EB" w:rsidR="0059742D" w:rsidRDefault="0059742D">
      <w:pPr>
        <w:pStyle w:val="Tekstopmerking"/>
      </w:pPr>
    </w:p>
  </w:comment>
  <w:comment w:id="124" w:author="Gerard Wolbers" w:date="2023-04-19T09:15: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2365F22C"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346DD3" w14:textId="77777777" w:rsidR="00F85024" w:rsidRPr="0049085E" w:rsidRDefault="00F85024" w:rsidP="00ED1428">
            <w:r>
              <w:rPr>
                <w:rStyle w:val="Verwijzingopmerking"/>
              </w:rPr>
              <w:annotationRef/>
            </w:r>
            <w:r>
              <w:t>Geometrie</w:t>
            </w:r>
          </w:p>
        </w:tc>
      </w:tr>
      <w:tr w:rsidR="00F85024" w:rsidRPr="0049085E" w14:paraId="35150E4E" w14:textId="77777777" w:rsidTr="00F85024">
        <w:tc>
          <w:tcPr>
            <w:tcW w:w="2500" w:type="pct"/>
          </w:tcPr>
          <w:p w14:paraId="19085682" w14:textId="77777777" w:rsidR="00F85024" w:rsidRPr="0049085E" w:rsidRDefault="00F85024" w:rsidP="00F85024">
            <w:r>
              <w:t>bestandsnaam</w:t>
            </w:r>
          </w:p>
        </w:tc>
        <w:tc>
          <w:tcPr>
            <w:tcW w:w="2500" w:type="pct"/>
          </w:tcPr>
          <w:p w14:paraId="6FEB6881" w14:textId="1E9C6DB9" w:rsidR="00F85024" w:rsidRPr="0049085E" w:rsidRDefault="00F85024" w:rsidP="00F85024">
            <w:r w:rsidRPr="00644A31">
              <w:t>ambtsgebied.gml</w:t>
            </w:r>
          </w:p>
        </w:tc>
      </w:tr>
      <w:tr w:rsidR="00F85024" w:rsidRPr="0049085E" w14:paraId="722230C4" w14:textId="77777777" w:rsidTr="00F85024">
        <w:tc>
          <w:tcPr>
            <w:tcW w:w="2500" w:type="pct"/>
          </w:tcPr>
          <w:p w14:paraId="03D2A07B" w14:textId="77777777" w:rsidR="00F85024" w:rsidRPr="0049085E" w:rsidRDefault="00F85024" w:rsidP="00F85024">
            <w:r w:rsidRPr="0049085E">
              <w:t>noemer</w:t>
            </w:r>
          </w:p>
        </w:tc>
        <w:tc>
          <w:tcPr>
            <w:tcW w:w="2500" w:type="pct"/>
          </w:tcPr>
          <w:p w14:paraId="42632F81" w14:textId="722A04A2" w:rsidR="00F85024" w:rsidRPr="0049085E" w:rsidRDefault="00F85024" w:rsidP="00F85024">
            <w:r w:rsidRPr="00644A31">
              <w:t>Gemeente Breda</w:t>
            </w:r>
          </w:p>
        </w:tc>
      </w:tr>
      <w:tr w:rsidR="00F85024" w:rsidRPr="0049085E" w14:paraId="022A564B" w14:textId="77777777" w:rsidTr="00F85024">
        <w:tc>
          <w:tcPr>
            <w:tcW w:w="2500" w:type="pct"/>
          </w:tcPr>
          <w:p w14:paraId="24B5C54B" w14:textId="77777777" w:rsidR="00F85024" w:rsidRPr="0049085E" w:rsidRDefault="00F85024" w:rsidP="00F85024">
            <w:r>
              <w:t>symboolcode</w:t>
            </w:r>
          </w:p>
        </w:tc>
        <w:tc>
          <w:tcPr>
            <w:tcW w:w="2500" w:type="pct"/>
          </w:tcPr>
          <w:p w14:paraId="6C5E8BE9" w14:textId="25BA61A8" w:rsidR="00F85024" w:rsidRDefault="00F85024" w:rsidP="00F85024"/>
        </w:tc>
      </w:tr>
      <w:tr w:rsidR="00F85024" w:rsidRPr="0049085E" w14:paraId="6D4CFAB3" w14:textId="77777777" w:rsidTr="00F85024">
        <w:tc>
          <w:tcPr>
            <w:tcW w:w="2500" w:type="pct"/>
          </w:tcPr>
          <w:p w14:paraId="2D3D3D69" w14:textId="77777777" w:rsidR="00F85024" w:rsidRPr="0049085E" w:rsidRDefault="00F85024" w:rsidP="00F85024">
            <w:r w:rsidRPr="0049085E">
              <w:t>nauwkeurigheid</w:t>
            </w:r>
          </w:p>
        </w:tc>
        <w:tc>
          <w:tcPr>
            <w:tcW w:w="2500" w:type="pct"/>
          </w:tcPr>
          <w:p w14:paraId="2169A789" w14:textId="7A4129B8" w:rsidR="00F85024" w:rsidRPr="0049085E" w:rsidRDefault="00F85024" w:rsidP="00F85024"/>
        </w:tc>
      </w:tr>
      <w:tr w:rsidR="00F85024" w:rsidRPr="0049085E" w14:paraId="4AE05A0E" w14:textId="77777777" w:rsidTr="00F85024">
        <w:tc>
          <w:tcPr>
            <w:tcW w:w="2500" w:type="pct"/>
          </w:tcPr>
          <w:p w14:paraId="3D3A8D41" w14:textId="77777777" w:rsidR="00F85024" w:rsidRPr="0049085E" w:rsidRDefault="00F85024" w:rsidP="00F85024">
            <w:r w:rsidRPr="0049085E">
              <w:t>bronNauwkeurigheid</w:t>
            </w:r>
          </w:p>
        </w:tc>
        <w:tc>
          <w:tcPr>
            <w:tcW w:w="2500" w:type="pct"/>
          </w:tcPr>
          <w:p w14:paraId="0A49C391" w14:textId="1FBC6BCF" w:rsidR="00F85024" w:rsidRPr="0049085E" w:rsidRDefault="00F85024" w:rsidP="00F85024">
            <w:r w:rsidRPr="00644A31">
              <w:t>http://standaarden.omgevingswet.overheid.nl/bronnauwkeurigheid/id/concept/Achtergrond</w:t>
            </w:r>
          </w:p>
        </w:tc>
      </w:tr>
      <w:tr w:rsidR="00F85024" w:rsidRPr="0049085E" w14:paraId="6DE575EE" w14:textId="77777777" w:rsidTr="00F85024">
        <w:tc>
          <w:tcPr>
            <w:tcW w:w="2500" w:type="pct"/>
          </w:tcPr>
          <w:p w14:paraId="1BEBB6C3" w14:textId="77777777" w:rsidR="00F85024" w:rsidRPr="0049085E" w:rsidRDefault="00F85024" w:rsidP="00F85024">
            <w:r>
              <w:t>idealisatie</w:t>
            </w:r>
          </w:p>
        </w:tc>
        <w:tc>
          <w:tcPr>
            <w:tcW w:w="2500" w:type="pct"/>
          </w:tcPr>
          <w:p w14:paraId="3CCF0AFE" w14:textId="55809467" w:rsidR="00F85024" w:rsidRPr="0049085E" w:rsidRDefault="00F85024" w:rsidP="00F85024">
            <w:r w:rsidRPr="00644A31">
              <w:t>http://standaarden.omgevingswet.overheid.nl/idealisatie/id/concept/Exact</w:t>
            </w:r>
          </w:p>
        </w:tc>
      </w:tr>
      <w:tr w:rsidR="00F85024" w:rsidRPr="0049085E" w14:paraId="58CFA3E3" w14:textId="77777777" w:rsidTr="00F85024">
        <w:tc>
          <w:tcPr>
            <w:tcW w:w="2500" w:type="pct"/>
          </w:tcPr>
          <w:p w14:paraId="16EA2C7E" w14:textId="77777777" w:rsidR="00F85024" w:rsidRDefault="00F85024" w:rsidP="00F85024">
            <w:r>
              <w:t>regelingsgebied</w:t>
            </w:r>
          </w:p>
        </w:tc>
        <w:tc>
          <w:tcPr>
            <w:tcW w:w="2500" w:type="pct"/>
          </w:tcPr>
          <w:p w14:paraId="30B98928" w14:textId="2354442D" w:rsidR="00F85024" w:rsidRDefault="00F85024" w:rsidP="00F85024">
            <w:r w:rsidRPr="00644A31">
              <w:t>Onwaar</w:t>
            </w:r>
          </w:p>
        </w:tc>
      </w:tr>
    </w:tbl>
    <w:p w14:paraId="5A4E8627" w14:textId="30CF2BEF" w:rsidR="00F85024" w:rsidRDefault="00F85024">
      <w:pPr>
        <w:pStyle w:val="Tekstopmerking"/>
      </w:pPr>
    </w:p>
  </w:comment>
  <w:comment w:id="125" w:author="Martine Rotte" w:date="2022-09-21T13:47:00Z" w:initials="MR">
    <w:tbl>
      <w:tblPr>
        <w:tblStyle w:val="Annotatie"/>
        <w:tblW w:w="5716" w:type="pct"/>
        <w:tblLayout w:type="fixed"/>
        <w:tblLook w:val="0620" w:firstRow="1" w:lastRow="0" w:firstColumn="0" w:lastColumn="0" w:noHBand="1" w:noVBand="1"/>
      </w:tblPr>
      <w:tblGrid>
        <w:gridCol w:w="4531"/>
        <w:gridCol w:w="4531"/>
      </w:tblGrid>
      <w:tr w:rsidR="004C62FA" w:rsidRPr="00D631F2" w14:paraId="720B2D92" w14:textId="77777777" w:rsidTr="00A4328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B4D98F" w14:textId="77777777" w:rsidR="004C62FA" w:rsidRPr="00D631F2" w:rsidRDefault="004C62FA" w:rsidP="00DF0DB0">
            <w:r>
              <w:rPr>
                <w:rStyle w:val="Verwijzingopmerking"/>
              </w:rPr>
              <w:annotationRef/>
            </w:r>
            <w:r w:rsidRPr="00D631F2">
              <w:t>Activiteit</w:t>
            </w:r>
          </w:p>
        </w:tc>
      </w:tr>
      <w:tr w:rsidR="004C62FA" w:rsidRPr="00D631F2" w14:paraId="542C88B5" w14:textId="77777777" w:rsidTr="00A43285">
        <w:tc>
          <w:tcPr>
            <w:tcW w:w="2500" w:type="pct"/>
          </w:tcPr>
          <w:p w14:paraId="31E02616" w14:textId="77777777" w:rsidR="004C62FA" w:rsidRPr="00D631F2" w:rsidRDefault="004C62FA" w:rsidP="00DF0DB0">
            <w:r w:rsidRPr="00D631F2">
              <w:t>activiteit</w:t>
            </w:r>
            <w:r>
              <w:t>en</w:t>
            </w:r>
          </w:p>
        </w:tc>
        <w:tc>
          <w:tcPr>
            <w:tcW w:w="2500" w:type="pct"/>
          </w:tcPr>
          <w:p w14:paraId="7F21F121" w14:textId="20B85262" w:rsidR="004C62FA" w:rsidRPr="00D631F2" w:rsidRDefault="00F85024" w:rsidP="00DF0DB0">
            <w:r>
              <w:rPr>
                <w:noProof/>
              </w:rPr>
              <w:t>Uitoefenen van een beroep of bedrijf aan huis</w:t>
            </w:r>
          </w:p>
        </w:tc>
      </w:tr>
      <w:tr w:rsidR="00A43285" w:rsidRPr="00D631F2" w14:paraId="5F359D17" w14:textId="77777777" w:rsidTr="00A43285">
        <w:tc>
          <w:tcPr>
            <w:tcW w:w="2500" w:type="pct"/>
          </w:tcPr>
          <w:p w14:paraId="4B855C33" w14:textId="77777777" w:rsidR="00A43285" w:rsidRPr="00D631F2" w:rsidRDefault="00A43285" w:rsidP="00A43285">
            <w:r>
              <w:t>bovenliggendeActiviteit</w:t>
            </w:r>
          </w:p>
        </w:tc>
        <w:tc>
          <w:tcPr>
            <w:tcW w:w="2500" w:type="pct"/>
          </w:tcPr>
          <w:p w14:paraId="562EDF33" w14:textId="7D2A0E0E" w:rsidR="00A43285" w:rsidRDefault="00F85024" w:rsidP="00A43285">
            <w:r>
              <w:rPr>
                <w:noProof/>
              </w:rPr>
              <w:t>Verrichten van een woonruimte-activiteit</w:t>
            </w:r>
          </w:p>
        </w:tc>
      </w:tr>
      <w:tr w:rsidR="004C62FA" w:rsidRPr="00D631F2" w14:paraId="4C101D76" w14:textId="77777777" w:rsidTr="00A43285">
        <w:tc>
          <w:tcPr>
            <w:tcW w:w="2500" w:type="pct"/>
          </w:tcPr>
          <w:p w14:paraId="26D854F9" w14:textId="77777777" w:rsidR="004C62FA" w:rsidRPr="00D631F2" w:rsidRDefault="004C62FA" w:rsidP="00DF0DB0">
            <w:r w:rsidRPr="00D631F2">
              <w:t>activiteitengroep</w:t>
            </w:r>
          </w:p>
        </w:tc>
        <w:tc>
          <w:tcPr>
            <w:tcW w:w="2500" w:type="pct"/>
          </w:tcPr>
          <w:p w14:paraId="54409139" w14:textId="7317CADE" w:rsidR="004C62FA" w:rsidRPr="00D631F2" w:rsidRDefault="00F85024" w:rsidP="00DF0DB0">
            <w:r>
              <w:t>http://standaarden.omgevingswet.overheid.nl/activiteit/id/concept/Woonactiviteit</w:t>
            </w:r>
          </w:p>
        </w:tc>
      </w:tr>
      <w:tr w:rsidR="004C62FA" w:rsidRPr="00D631F2" w14:paraId="72FCC392" w14:textId="77777777" w:rsidTr="00A43285">
        <w:tc>
          <w:tcPr>
            <w:tcW w:w="2500" w:type="pct"/>
          </w:tcPr>
          <w:p w14:paraId="214704F8" w14:textId="77777777" w:rsidR="004C62FA" w:rsidRPr="00D631F2" w:rsidRDefault="004C62FA" w:rsidP="00DF0DB0">
            <w:r>
              <w:t>activiteitregelkwalificatie</w:t>
            </w:r>
          </w:p>
        </w:tc>
        <w:tc>
          <w:tcPr>
            <w:tcW w:w="2500" w:type="pct"/>
          </w:tcPr>
          <w:p w14:paraId="3C967469" w14:textId="7DA46259" w:rsidR="004C62FA" w:rsidRPr="00D631F2" w:rsidRDefault="00F85024" w:rsidP="00DF0DB0">
            <w:r>
              <w:t>http://standaarden.omgevingswet.overheid.nl/activiteitregelkwalificatie/id/concept/Vergunningplicht</w:t>
            </w:r>
          </w:p>
        </w:tc>
      </w:tr>
      <w:tr w:rsidR="004C62FA" w:rsidRPr="00D631F2" w14:paraId="2345BF4E" w14:textId="77777777" w:rsidTr="00A4328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4C62FA" w:rsidRPr="0049085E" w14:paraId="05CA91E4" w14:textId="77777777" w:rsidTr="00DF0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E7B9AA" w14:textId="77777777" w:rsidR="004C62FA" w:rsidRPr="0049085E" w:rsidRDefault="004C62FA" w:rsidP="00DF0DB0">
                  <w:r>
                    <w:t>Geometrie</w:t>
                  </w:r>
                </w:p>
              </w:tc>
            </w:tr>
            <w:tr w:rsidR="004C62FA" w:rsidRPr="0049085E" w14:paraId="08EB47BC" w14:textId="77777777" w:rsidTr="00DF0DB0">
              <w:tc>
                <w:tcPr>
                  <w:tcW w:w="2500" w:type="pct"/>
                </w:tcPr>
                <w:p w14:paraId="474B9738" w14:textId="77777777" w:rsidR="004C62FA" w:rsidRPr="0049085E" w:rsidRDefault="004C62FA" w:rsidP="00DF0DB0">
                  <w:r>
                    <w:t>bestandsnaam</w:t>
                  </w:r>
                </w:p>
              </w:tc>
              <w:tc>
                <w:tcPr>
                  <w:tcW w:w="2500" w:type="pct"/>
                </w:tcPr>
                <w:p w14:paraId="39F50C72" w14:textId="7DC77F2B" w:rsidR="004C62FA" w:rsidRPr="0049085E" w:rsidRDefault="00F85024" w:rsidP="00DF0DB0">
                  <w:r>
                    <w:t>ambtsgebied.gml</w:t>
                  </w:r>
                </w:p>
              </w:tc>
            </w:tr>
            <w:tr w:rsidR="004C62FA" w:rsidRPr="0049085E" w14:paraId="4D20C257" w14:textId="77777777" w:rsidTr="00DF0DB0">
              <w:tc>
                <w:tcPr>
                  <w:tcW w:w="2500" w:type="pct"/>
                </w:tcPr>
                <w:p w14:paraId="452BB45D" w14:textId="77777777" w:rsidR="004C62FA" w:rsidRPr="0049085E" w:rsidRDefault="004C62FA" w:rsidP="00DF0DB0">
                  <w:r w:rsidRPr="0049085E">
                    <w:t>noemer</w:t>
                  </w:r>
                </w:p>
              </w:tc>
              <w:tc>
                <w:tcPr>
                  <w:tcW w:w="2500" w:type="pct"/>
                </w:tcPr>
                <w:p w14:paraId="38B32F0C" w14:textId="1CF8708A" w:rsidR="004C62FA" w:rsidRPr="0049085E" w:rsidRDefault="00F85024" w:rsidP="00DF0DB0">
                  <w:r>
                    <w:t>Gemeente Breda</w:t>
                  </w:r>
                </w:p>
              </w:tc>
            </w:tr>
            <w:tr w:rsidR="004C62FA" w:rsidRPr="0049085E" w14:paraId="03E7EA6A" w14:textId="77777777" w:rsidTr="00DF0DB0">
              <w:tc>
                <w:tcPr>
                  <w:tcW w:w="2500" w:type="pct"/>
                </w:tcPr>
                <w:p w14:paraId="7CCC5B6B" w14:textId="77777777" w:rsidR="004C62FA" w:rsidRPr="0049085E" w:rsidRDefault="004C62FA" w:rsidP="00DF0DB0">
                  <w:r>
                    <w:t>symboolcode</w:t>
                  </w:r>
                </w:p>
              </w:tc>
              <w:tc>
                <w:tcPr>
                  <w:tcW w:w="2500" w:type="pct"/>
                </w:tcPr>
                <w:p w14:paraId="46DC1394" w14:textId="7A818C61" w:rsidR="004C62FA" w:rsidRDefault="004C62FA" w:rsidP="00DF0DB0"/>
              </w:tc>
            </w:tr>
            <w:tr w:rsidR="004C62FA" w:rsidRPr="0049085E" w14:paraId="512D7159" w14:textId="77777777" w:rsidTr="00DF0DB0">
              <w:tc>
                <w:tcPr>
                  <w:tcW w:w="2500" w:type="pct"/>
                </w:tcPr>
                <w:p w14:paraId="73188938" w14:textId="77777777" w:rsidR="004C62FA" w:rsidRPr="0049085E" w:rsidRDefault="004C62FA" w:rsidP="00DF0DB0">
                  <w:r w:rsidRPr="0049085E">
                    <w:t>nauwkeurigheid</w:t>
                  </w:r>
                </w:p>
              </w:tc>
              <w:tc>
                <w:tcPr>
                  <w:tcW w:w="2500" w:type="pct"/>
                </w:tcPr>
                <w:p w14:paraId="0F5529B3" w14:textId="56F36836" w:rsidR="004C62FA" w:rsidRPr="0049085E" w:rsidRDefault="004C62FA" w:rsidP="00DF0DB0"/>
              </w:tc>
            </w:tr>
            <w:tr w:rsidR="004C62FA" w:rsidRPr="0049085E" w14:paraId="10A08CF0" w14:textId="77777777" w:rsidTr="00DF0DB0">
              <w:tc>
                <w:tcPr>
                  <w:tcW w:w="2500" w:type="pct"/>
                </w:tcPr>
                <w:p w14:paraId="57623B72" w14:textId="77777777" w:rsidR="004C62FA" w:rsidRPr="0049085E" w:rsidRDefault="004C62FA" w:rsidP="00DF0DB0">
                  <w:r w:rsidRPr="0049085E">
                    <w:t>bron</w:t>
                  </w:r>
                  <w:r>
                    <w:t>N</w:t>
                  </w:r>
                  <w:r w:rsidRPr="0049085E">
                    <w:t>auwkeurigheid</w:t>
                  </w:r>
                </w:p>
              </w:tc>
              <w:tc>
                <w:tcPr>
                  <w:tcW w:w="2500" w:type="pct"/>
                </w:tcPr>
                <w:p w14:paraId="6E8F75A1" w14:textId="2838D381" w:rsidR="004C62FA" w:rsidRPr="0049085E" w:rsidRDefault="00F85024" w:rsidP="00DF0DB0">
                  <w:r>
                    <w:t>http://standaarden.omgevingswet.overheid.nl/bronnauwkeurigheid/id/concept/Achtergrond</w:t>
                  </w:r>
                </w:p>
              </w:tc>
            </w:tr>
            <w:tr w:rsidR="004C62FA" w:rsidRPr="0049085E" w14:paraId="037FB7D3" w14:textId="77777777" w:rsidTr="00DF0DB0">
              <w:tc>
                <w:tcPr>
                  <w:tcW w:w="2500" w:type="pct"/>
                </w:tcPr>
                <w:p w14:paraId="7A4B98F1" w14:textId="77777777" w:rsidR="004C62FA" w:rsidRPr="0049085E" w:rsidRDefault="004C62FA" w:rsidP="00DF0DB0">
                  <w:r>
                    <w:t>idealisatie</w:t>
                  </w:r>
                </w:p>
              </w:tc>
              <w:tc>
                <w:tcPr>
                  <w:tcW w:w="2500" w:type="pct"/>
                </w:tcPr>
                <w:p w14:paraId="413759E0" w14:textId="2F9BBF64" w:rsidR="004C62FA" w:rsidRPr="0049085E" w:rsidRDefault="00F85024" w:rsidP="00DF0DB0">
                  <w:r>
                    <w:t>http://standaarden.omgevingswet.overheid.nl/idealisatie/id/concept/Exact</w:t>
                  </w:r>
                </w:p>
              </w:tc>
            </w:tr>
          </w:tbl>
          <w:p w14:paraId="55BBDE23" w14:textId="77777777" w:rsidR="004C62FA" w:rsidRPr="00D631F2" w:rsidRDefault="004C62FA" w:rsidP="00DF0DB0"/>
        </w:tc>
      </w:tr>
    </w:tbl>
    <w:p w14:paraId="51DE00C2" w14:textId="45C8DDF7" w:rsidR="004C62FA" w:rsidRDefault="004C62FA">
      <w:pPr>
        <w:pStyle w:val="Tekstopmerking"/>
      </w:pPr>
    </w:p>
  </w:comment>
  <w:comment w:id="126" w:author="Gerard Wolbers" w:date="2023-04-19T09:15: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02968BC5"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8B0DA0" w14:textId="77777777" w:rsidR="00F85024" w:rsidRPr="0049085E" w:rsidRDefault="00F85024" w:rsidP="00ED1428">
            <w:r>
              <w:rPr>
                <w:rStyle w:val="Verwijzingopmerking"/>
              </w:rPr>
              <w:annotationRef/>
            </w:r>
            <w:r>
              <w:t>Geometrie</w:t>
            </w:r>
          </w:p>
        </w:tc>
      </w:tr>
      <w:tr w:rsidR="00F85024" w:rsidRPr="0049085E" w14:paraId="100F0830" w14:textId="77777777" w:rsidTr="00F85024">
        <w:tc>
          <w:tcPr>
            <w:tcW w:w="2500" w:type="pct"/>
          </w:tcPr>
          <w:p w14:paraId="647CB378" w14:textId="77777777" w:rsidR="00F85024" w:rsidRPr="0049085E" w:rsidRDefault="00F85024" w:rsidP="00F85024">
            <w:r>
              <w:t>bestandsnaam</w:t>
            </w:r>
          </w:p>
        </w:tc>
        <w:tc>
          <w:tcPr>
            <w:tcW w:w="2500" w:type="pct"/>
          </w:tcPr>
          <w:p w14:paraId="1EFDF790" w14:textId="2FDF8D84" w:rsidR="00F85024" w:rsidRPr="0049085E" w:rsidRDefault="00F85024" w:rsidP="00F85024">
            <w:r w:rsidRPr="000B3D3C">
              <w:t>ambtsgebied.gml</w:t>
            </w:r>
          </w:p>
        </w:tc>
      </w:tr>
      <w:tr w:rsidR="00F85024" w:rsidRPr="0049085E" w14:paraId="129AA826" w14:textId="77777777" w:rsidTr="00F85024">
        <w:tc>
          <w:tcPr>
            <w:tcW w:w="2500" w:type="pct"/>
          </w:tcPr>
          <w:p w14:paraId="2BB9C7BF" w14:textId="77777777" w:rsidR="00F85024" w:rsidRPr="0049085E" w:rsidRDefault="00F85024" w:rsidP="00F85024">
            <w:r w:rsidRPr="0049085E">
              <w:t>noemer</w:t>
            </w:r>
          </w:p>
        </w:tc>
        <w:tc>
          <w:tcPr>
            <w:tcW w:w="2500" w:type="pct"/>
          </w:tcPr>
          <w:p w14:paraId="1130A79B" w14:textId="2E44D181" w:rsidR="00F85024" w:rsidRPr="0049085E" w:rsidRDefault="00F85024" w:rsidP="00F85024">
            <w:r w:rsidRPr="000B3D3C">
              <w:t>Gemeente Breda</w:t>
            </w:r>
          </w:p>
        </w:tc>
      </w:tr>
      <w:tr w:rsidR="00F85024" w:rsidRPr="0049085E" w14:paraId="78567917" w14:textId="77777777" w:rsidTr="00F85024">
        <w:tc>
          <w:tcPr>
            <w:tcW w:w="2500" w:type="pct"/>
          </w:tcPr>
          <w:p w14:paraId="52316E2E" w14:textId="77777777" w:rsidR="00F85024" w:rsidRPr="0049085E" w:rsidRDefault="00F85024" w:rsidP="00F85024">
            <w:r>
              <w:t>symboolcode</w:t>
            </w:r>
          </w:p>
        </w:tc>
        <w:tc>
          <w:tcPr>
            <w:tcW w:w="2500" w:type="pct"/>
          </w:tcPr>
          <w:p w14:paraId="4D5CB347" w14:textId="571C1F88" w:rsidR="00F85024" w:rsidRDefault="00F85024" w:rsidP="00F85024"/>
        </w:tc>
      </w:tr>
      <w:tr w:rsidR="00F85024" w:rsidRPr="0049085E" w14:paraId="351A238A" w14:textId="77777777" w:rsidTr="00F85024">
        <w:tc>
          <w:tcPr>
            <w:tcW w:w="2500" w:type="pct"/>
          </w:tcPr>
          <w:p w14:paraId="28706071" w14:textId="77777777" w:rsidR="00F85024" w:rsidRPr="0049085E" w:rsidRDefault="00F85024" w:rsidP="00F85024">
            <w:r w:rsidRPr="0049085E">
              <w:t>nauwkeurigheid</w:t>
            </w:r>
          </w:p>
        </w:tc>
        <w:tc>
          <w:tcPr>
            <w:tcW w:w="2500" w:type="pct"/>
          </w:tcPr>
          <w:p w14:paraId="7A3096E7" w14:textId="6CF299AB" w:rsidR="00F85024" w:rsidRPr="0049085E" w:rsidRDefault="00F85024" w:rsidP="00F85024"/>
        </w:tc>
      </w:tr>
      <w:tr w:rsidR="00F85024" w:rsidRPr="0049085E" w14:paraId="0A44D810" w14:textId="77777777" w:rsidTr="00F85024">
        <w:tc>
          <w:tcPr>
            <w:tcW w:w="2500" w:type="pct"/>
          </w:tcPr>
          <w:p w14:paraId="46D23648" w14:textId="77777777" w:rsidR="00F85024" w:rsidRPr="0049085E" w:rsidRDefault="00F85024" w:rsidP="00F85024">
            <w:r w:rsidRPr="0049085E">
              <w:t>bronNauwkeurigheid</w:t>
            </w:r>
          </w:p>
        </w:tc>
        <w:tc>
          <w:tcPr>
            <w:tcW w:w="2500" w:type="pct"/>
          </w:tcPr>
          <w:p w14:paraId="09793722" w14:textId="49C5EAD1" w:rsidR="00F85024" w:rsidRPr="0049085E" w:rsidRDefault="00F85024" w:rsidP="00F85024">
            <w:r w:rsidRPr="000B3D3C">
              <w:t>http://standaarden.omgevingswet.overheid.nl/bronnauwkeurigheid/id/concept/Achtergrond</w:t>
            </w:r>
          </w:p>
        </w:tc>
      </w:tr>
      <w:tr w:rsidR="00F85024" w:rsidRPr="0049085E" w14:paraId="0C26CC61" w14:textId="77777777" w:rsidTr="00F85024">
        <w:tc>
          <w:tcPr>
            <w:tcW w:w="2500" w:type="pct"/>
          </w:tcPr>
          <w:p w14:paraId="0E21A6F2" w14:textId="77777777" w:rsidR="00F85024" w:rsidRPr="0049085E" w:rsidRDefault="00F85024" w:rsidP="00F85024">
            <w:r>
              <w:t>idealisatie</w:t>
            </w:r>
          </w:p>
        </w:tc>
        <w:tc>
          <w:tcPr>
            <w:tcW w:w="2500" w:type="pct"/>
          </w:tcPr>
          <w:p w14:paraId="3C0E502E" w14:textId="2B8A49AD" w:rsidR="00F85024" w:rsidRPr="0049085E" w:rsidRDefault="00F85024" w:rsidP="00F85024">
            <w:r w:rsidRPr="000B3D3C">
              <w:t>http://standaarden.omgevingswet.overheid.nl/idealisatie/id/concept/Exact</w:t>
            </w:r>
          </w:p>
        </w:tc>
      </w:tr>
      <w:tr w:rsidR="00F85024" w:rsidRPr="0049085E" w14:paraId="5EDF5679" w14:textId="77777777" w:rsidTr="00F85024">
        <w:tc>
          <w:tcPr>
            <w:tcW w:w="2500" w:type="pct"/>
          </w:tcPr>
          <w:p w14:paraId="477B6CA5" w14:textId="77777777" w:rsidR="00F85024" w:rsidRDefault="00F85024" w:rsidP="00F85024">
            <w:r>
              <w:t>regelingsgebied</w:t>
            </w:r>
          </w:p>
        </w:tc>
        <w:tc>
          <w:tcPr>
            <w:tcW w:w="2500" w:type="pct"/>
          </w:tcPr>
          <w:p w14:paraId="6503D3C0" w14:textId="73BB42EA" w:rsidR="00F85024" w:rsidRDefault="00F85024" w:rsidP="00F85024">
            <w:r w:rsidRPr="000B3D3C">
              <w:t>Onwaar</w:t>
            </w:r>
          </w:p>
        </w:tc>
      </w:tr>
    </w:tbl>
    <w:p w14:paraId="1D81A9F3" w14:textId="3905451C" w:rsidR="00F85024" w:rsidRDefault="00F85024">
      <w:pPr>
        <w:pStyle w:val="Tekstopmerking"/>
      </w:pPr>
    </w:p>
  </w:comment>
  <w:comment w:id="127" w:author="Gerard Wolbers" w:date="2023-04-19T09:15:00Z" w:initials="GW">
    <w:tbl>
      <w:tblPr>
        <w:tblStyle w:val="Annotatie"/>
        <w:tblW w:w="5716" w:type="pct"/>
        <w:tblLayout w:type="fixed"/>
        <w:tblLook w:val="0620" w:firstRow="1" w:lastRow="0" w:firstColumn="0" w:lastColumn="0" w:noHBand="1" w:noVBand="1"/>
      </w:tblPr>
      <w:tblGrid>
        <w:gridCol w:w="4531"/>
        <w:gridCol w:w="4531"/>
      </w:tblGrid>
      <w:tr w:rsidR="00F85024" w:rsidRPr="0049085E" w14:paraId="29B27475" w14:textId="77777777" w:rsidTr="00F8502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CA51D6" w14:textId="77777777" w:rsidR="00F85024" w:rsidRPr="0049085E" w:rsidRDefault="00F85024" w:rsidP="00ED1428">
            <w:r>
              <w:rPr>
                <w:rStyle w:val="Verwijzingopmerking"/>
              </w:rPr>
              <w:annotationRef/>
            </w:r>
            <w:r>
              <w:t>Geometrie</w:t>
            </w:r>
          </w:p>
        </w:tc>
      </w:tr>
      <w:tr w:rsidR="00F85024" w:rsidRPr="0049085E" w14:paraId="4590E9F0" w14:textId="77777777" w:rsidTr="00F85024">
        <w:tc>
          <w:tcPr>
            <w:tcW w:w="2500" w:type="pct"/>
          </w:tcPr>
          <w:p w14:paraId="3E2A6DB1" w14:textId="77777777" w:rsidR="00F85024" w:rsidRPr="0049085E" w:rsidRDefault="00F85024" w:rsidP="00F85024">
            <w:r>
              <w:t>bestandsnaam</w:t>
            </w:r>
          </w:p>
        </w:tc>
        <w:tc>
          <w:tcPr>
            <w:tcW w:w="2500" w:type="pct"/>
          </w:tcPr>
          <w:p w14:paraId="7CBEFA2F" w14:textId="348D1C9D" w:rsidR="00F85024" w:rsidRPr="0049085E" w:rsidRDefault="00F85024" w:rsidP="00F85024">
            <w:r w:rsidRPr="00B669BB">
              <w:t>ambtsgebied.gml</w:t>
            </w:r>
          </w:p>
        </w:tc>
      </w:tr>
      <w:tr w:rsidR="00F85024" w:rsidRPr="0049085E" w14:paraId="41C6F841" w14:textId="77777777" w:rsidTr="00F85024">
        <w:tc>
          <w:tcPr>
            <w:tcW w:w="2500" w:type="pct"/>
          </w:tcPr>
          <w:p w14:paraId="636B889B" w14:textId="77777777" w:rsidR="00F85024" w:rsidRPr="0049085E" w:rsidRDefault="00F85024" w:rsidP="00F85024">
            <w:r w:rsidRPr="0049085E">
              <w:t>noemer</w:t>
            </w:r>
          </w:p>
        </w:tc>
        <w:tc>
          <w:tcPr>
            <w:tcW w:w="2500" w:type="pct"/>
          </w:tcPr>
          <w:p w14:paraId="2F649C25" w14:textId="248F7666" w:rsidR="00F85024" w:rsidRPr="0049085E" w:rsidRDefault="00F85024" w:rsidP="00F85024">
            <w:r w:rsidRPr="00B669BB">
              <w:t>Gemeente Breda</w:t>
            </w:r>
          </w:p>
        </w:tc>
      </w:tr>
      <w:tr w:rsidR="00F85024" w:rsidRPr="0049085E" w14:paraId="75582E48" w14:textId="77777777" w:rsidTr="00F85024">
        <w:tc>
          <w:tcPr>
            <w:tcW w:w="2500" w:type="pct"/>
          </w:tcPr>
          <w:p w14:paraId="092EB407" w14:textId="77777777" w:rsidR="00F85024" w:rsidRPr="0049085E" w:rsidRDefault="00F85024" w:rsidP="00F85024">
            <w:r>
              <w:t>symboolcode</w:t>
            </w:r>
          </w:p>
        </w:tc>
        <w:tc>
          <w:tcPr>
            <w:tcW w:w="2500" w:type="pct"/>
          </w:tcPr>
          <w:p w14:paraId="5FBD1EEC" w14:textId="6FB1379F" w:rsidR="00F85024" w:rsidRDefault="00F85024" w:rsidP="00F85024"/>
        </w:tc>
      </w:tr>
      <w:tr w:rsidR="00F85024" w:rsidRPr="0049085E" w14:paraId="1BA66490" w14:textId="77777777" w:rsidTr="00F85024">
        <w:tc>
          <w:tcPr>
            <w:tcW w:w="2500" w:type="pct"/>
          </w:tcPr>
          <w:p w14:paraId="52F4653C" w14:textId="77777777" w:rsidR="00F85024" w:rsidRPr="0049085E" w:rsidRDefault="00F85024" w:rsidP="00F85024">
            <w:r w:rsidRPr="0049085E">
              <w:t>nauwkeurigheid</w:t>
            </w:r>
          </w:p>
        </w:tc>
        <w:tc>
          <w:tcPr>
            <w:tcW w:w="2500" w:type="pct"/>
          </w:tcPr>
          <w:p w14:paraId="04DC89FD" w14:textId="7CAFBBB4" w:rsidR="00F85024" w:rsidRPr="0049085E" w:rsidRDefault="00F85024" w:rsidP="00F85024"/>
        </w:tc>
      </w:tr>
      <w:tr w:rsidR="00F85024" w:rsidRPr="0049085E" w14:paraId="78889569" w14:textId="77777777" w:rsidTr="00F85024">
        <w:tc>
          <w:tcPr>
            <w:tcW w:w="2500" w:type="pct"/>
          </w:tcPr>
          <w:p w14:paraId="596C9DE3" w14:textId="77777777" w:rsidR="00F85024" w:rsidRPr="0049085E" w:rsidRDefault="00F85024" w:rsidP="00F85024">
            <w:r w:rsidRPr="0049085E">
              <w:t>bronNauwkeurigheid</w:t>
            </w:r>
          </w:p>
        </w:tc>
        <w:tc>
          <w:tcPr>
            <w:tcW w:w="2500" w:type="pct"/>
          </w:tcPr>
          <w:p w14:paraId="36F1E26F" w14:textId="4627718D" w:rsidR="00F85024" w:rsidRPr="0049085E" w:rsidRDefault="00F85024" w:rsidP="00F85024">
            <w:r w:rsidRPr="00B669BB">
              <w:t>http://standaarden.omgevingswet.overheid.nl/bronnauwkeurigheid/id/concept/Achtergrond</w:t>
            </w:r>
          </w:p>
        </w:tc>
      </w:tr>
      <w:tr w:rsidR="00F85024" w:rsidRPr="0049085E" w14:paraId="01CBD866" w14:textId="77777777" w:rsidTr="00F85024">
        <w:tc>
          <w:tcPr>
            <w:tcW w:w="2500" w:type="pct"/>
          </w:tcPr>
          <w:p w14:paraId="2AD8DC39" w14:textId="77777777" w:rsidR="00F85024" w:rsidRPr="0049085E" w:rsidRDefault="00F85024" w:rsidP="00F85024">
            <w:r>
              <w:t>idealisatie</w:t>
            </w:r>
          </w:p>
        </w:tc>
        <w:tc>
          <w:tcPr>
            <w:tcW w:w="2500" w:type="pct"/>
          </w:tcPr>
          <w:p w14:paraId="5C8552F1" w14:textId="02B80EE1" w:rsidR="00F85024" w:rsidRPr="0049085E" w:rsidRDefault="00F85024" w:rsidP="00F85024">
            <w:r w:rsidRPr="00B669BB">
              <w:t>http://standaarden.omgevingswet.overheid.nl/idealisatie/id/concept/Exact</w:t>
            </w:r>
          </w:p>
        </w:tc>
      </w:tr>
      <w:tr w:rsidR="00F85024" w:rsidRPr="0049085E" w14:paraId="182E67CD" w14:textId="77777777" w:rsidTr="00F85024">
        <w:tc>
          <w:tcPr>
            <w:tcW w:w="2500" w:type="pct"/>
          </w:tcPr>
          <w:p w14:paraId="0439634D" w14:textId="77777777" w:rsidR="00F85024" w:rsidRDefault="00F85024" w:rsidP="00F85024">
            <w:r>
              <w:t>regelingsgebied</w:t>
            </w:r>
          </w:p>
        </w:tc>
        <w:tc>
          <w:tcPr>
            <w:tcW w:w="2500" w:type="pct"/>
          </w:tcPr>
          <w:p w14:paraId="28A334D4" w14:textId="545F7BA8" w:rsidR="00F85024" w:rsidRDefault="00F85024" w:rsidP="00F85024">
            <w:r w:rsidRPr="00B669BB">
              <w:t>Onwaar</w:t>
            </w:r>
          </w:p>
        </w:tc>
      </w:tr>
    </w:tbl>
    <w:p w14:paraId="28A916AD" w14:textId="4750CFF1" w:rsidR="00F85024" w:rsidRDefault="00F85024">
      <w:pPr>
        <w:pStyle w:val="Tekstopmerking"/>
      </w:pPr>
    </w:p>
  </w:comment>
  <w:comment w:id="128" w:author="Martine Rotte" w:date="2023-03-08T15:34:00Z" w:initials="MR">
    <w:p w14:paraId="3ED2C3C9" w14:textId="4C6DBC76" w:rsidR="003C3546" w:rsidRDefault="003C3546">
      <w:pPr>
        <w:pStyle w:val="Tekstopmerking"/>
      </w:pPr>
      <w:r>
        <w:rPr>
          <w:rStyle w:val="Verwijzingopmerking"/>
        </w:rPr>
        <w:annotationRef/>
      </w:r>
      <w:r>
        <w:t xml:space="preserve">@Geonovoum: alle </w:t>
      </w:r>
      <w:r w:rsidR="001000AB">
        <w:t>artikelen</w:t>
      </w:r>
      <w:r>
        <w:t xml:space="preserve"> in deze paragraaf zijn van toepassing op locatie ‘</w:t>
      </w:r>
      <w:r w:rsidRPr="003C3546">
        <w:t>gml_Gebiedmetarcheologischeverwachtingen.gml</w:t>
      </w:r>
      <w:r>
        <w:t>’</w:t>
      </w:r>
    </w:p>
  </w:comment>
  <w:comment w:id="131" w:author="Martine Rotte" w:date="2022-09-21T16:42:00Z" w:initials="MR">
    <w:tbl>
      <w:tblPr>
        <w:tblStyle w:val="Annotatie"/>
        <w:tblW w:w="5000" w:type="pct"/>
        <w:tblLayout w:type="fixed"/>
        <w:tblLook w:val="0620" w:firstRow="1" w:lastRow="0" w:firstColumn="0" w:lastColumn="0" w:noHBand="1" w:noVBand="1"/>
      </w:tblPr>
      <w:tblGrid>
        <w:gridCol w:w="3963"/>
        <w:gridCol w:w="3964"/>
      </w:tblGrid>
      <w:tr w:rsidR="007F290C" w:rsidRPr="0049085E" w14:paraId="5934B2A7" w14:textId="77777777" w:rsidTr="000A16A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420E8B" w14:textId="77777777" w:rsidR="007F290C" w:rsidRPr="0049085E" w:rsidRDefault="007F290C" w:rsidP="000A16AE">
            <w:r>
              <w:rPr>
                <w:rStyle w:val="Verwijzingopmerking"/>
              </w:rPr>
              <w:annotationRef/>
            </w:r>
            <w:r>
              <w:t>Geometrie</w:t>
            </w:r>
          </w:p>
        </w:tc>
      </w:tr>
      <w:tr w:rsidR="007F290C" w:rsidRPr="0049085E" w14:paraId="1E20516E" w14:textId="77777777" w:rsidTr="000A16AE">
        <w:tc>
          <w:tcPr>
            <w:tcW w:w="2500" w:type="pct"/>
          </w:tcPr>
          <w:p w14:paraId="55B6876F" w14:textId="77777777" w:rsidR="007F290C" w:rsidRPr="0049085E" w:rsidRDefault="007F290C" w:rsidP="000A16AE">
            <w:r>
              <w:t>bestandsnaam</w:t>
            </w:r>
          </w:p>
        </w:tc>
        <w:tc>
          <w:tcPr>
            <w:tcW w:w="2500" w:type="pct"/>
          </w:tcPr>
          <w:p w14:paraId="56769433" w14:textId="273B9C6A" w:rsidR="007F290C" w:rsidRPr="0049085E" w:rsidRDefault="004046B5" w:rsidP="000A16AE">
            <w:r>
              <w:t>gml_Gebiedmetarcheologischeverwachtingen.gml</w:t>
            </w:r>
          </w:p>
        </w:tc>
      </w:tr>
      <w:tr w:rsidR="007F290C" w:rsidRPr="0049085E" w14:paraId="530CF031" w14:textId="77777777" w:rsidTr="000A16AE">
        <w:tc>
          <w:tcPr>
            <w:tcW w:w="2500" w:type="pct"/>
          </w:tcPr>
          <w:p w14:paraId="58E0A7D3" w14:textId="77777777" w:rsidR="007F290C" w:rsidRPr="0049085E" w:rsidRDefault="007F290C" w:rsidP="000A16AE">
            <w:r w:rsidRPr="0049085E">
              <w:t>noemer</w:t>
            </w:r>
          </w:p>
        </w:tc>
        <w:tc>
          <w:tcPr>
            <w:tcW w:w="2500" w:type="pct"/>
          </w:tcPr>
          <w:p w14:paraId="3D9332B4" w14:textId="66F40EFC" w:rsidR="007F290C" w:rsidRPr="0049085E" w:rsidRDefault="004046B5" w:rsidP="000A16AE">
            <w:r>
              <w:t>Gebied met archeologische verwachtingen</w:t>
            </w:r>
          </w:p>
        </w:tc>
      </w:tr>
      <w:tr w:rsidR="007F290C" w:rsidRPr="0049085E" w14:paraId="5906C278" w14:textId="77777777" w:rsidTr="000A16AE">
        <w:tc>
          <w:tcPr>
            <w:tcW w:w="2500" w:type="pct"/>
          </w:tcPr>
          <w:p w14:paraId="3267689C" w14:textId="77777777" w:rsidR="007F290C" w:rsidRPr="0049085E" w:rsidRDefault="007F290C" w:rsidP="000A16AE">
            <w:r>
              <w:t>symboolcode</w:t>
            </w:r>
          </w:p>
        </w:tc>
        <w:tc>
          <w:tcPr>
            <w:tcW w:w="2500" w:type="pct"/>
          </w:tcPr>
          <w:p w14:paraId="4424F639" w14:textId="6C30A267" w:rsidR="007F290C" w:rsidRDefault="007F290C" w:rsidP="000A16AE"/>
        </w:tc>
      </w:tr>
      <w:tr w:rsidR="007F290C" w:rsidRPr="0049085E" w14:paraId="41641822" w14:textId="77777777" w:rsidTr="000A16AE">
        <w:tc>
          <w:tcPr>
            <w:tcW w:w="2500" w:type="pct"/>
          </w:tcPr>
          <w:p w14:paraId="735F66A8" w14:textId="77777777" w:rsidR="007F290C" w:rsidRPr="0049085E" w:rsidRDefault="007F290C" w:rsidP="000A16AE">
            <w:r w:rsidRPr="0049085E">
              <w:t>nauwkeurigheid</w:t>
            </w:r>
          </w:p>
        </w:tc>
        <w:tc>
          <w:tcPr>
            <w:tcW w:w="2500" w:type="pct"/>
          </w:tcPr>
          <w:p w14:paraId="2DF23EE8" w14:textId="20D33FBB" w:rsidR="007F290C" w:rsidRPr="0049085E" w:rsidRDefault="007F290C" w:rsidP="000A16AE"/>
        </w:tc>
      </w:tr>
      <w:tr w:rsidR="007F290C" w:rsidRPr="0049085E" w14:paraId="033507C4" w14:textId="77777777" w:rsidTr="000A16AE">
        <w:tc>
          <w:tcPr>
            <w:tcW w:w="2500" w:type="pct"/>
          </w:tcPr>
          <w:p w14:paraId="37FE9FA0" w14:textId="77777777" w:rsidR="007F290C" w:rsidRPr="0049085E" w:rsidRDefault="007F290C" w:rsidP="000A16AE">
            <w:r w:rsidRPr="0049085E">
              <w:t>bronNauwkeurigheid</w:t>
            </w:r>
          </w:p>
        </w:tc>
        <w:tc>
          <w:tcPr>
            <w:tcW w:w="2500" w:type="pct"/>
          </w:tcPr>
          <w:p w14:paraId="3E3E9DB5" w14:textId="777F3A97" w:rsidR="007F290C" w:rsidRPr="0049085E" w:rsidRDefault="004046B5" w:rsidP="000A16AE">
            <w:r>
              <w:t>http://standaarden.omgevingswet.overheid.nl/bronnauwkeurigheid/id/concept/Achtergrond</w:t>
            </w:r>
          </w:p>
        </w:tc>
      </w:tr>
      <w:tr w:rsidR="007F290C" w:rsidRPr="0049085E" w14:paraId="7716BD8F" w14:textId="77777777" w:rsidTr="000A16AE">
        <w:tc>
          <w:tcPr>
            <w:tcW w:w="2500" w:type="pct"/>
          </w:tcPr>
          <w:p w14:paraId="2477A9F8" w14:textId="77777777" w:rsidR="007F290C" w:rsidRPr="0049085E" w:rsidRDefault="007F290C" w:rsidP="000A16AE">
            <w:r>
              <w:t>idealisatie</w:t>
            </w:r>
          </w:p>
        </w:tc>
        <w:tc>
          <w:tcPr>
            <w:tcW w:w="2500" w:type="pct"/>
          </w:tcPr>
          <w:p w14:paraId="1DC058AE" w14:textId="43CEA3F6" w:rsidR="007F290C" w:rsidRPr="0049085E" w:rsidRDefault="004046B5" w:rsidP="000A16AE">
            <w:r>
              <w:t>http://standaarden.omgevingswet.overheid.nl/idealisatie/id/concept/Exact</w:t>
            </w:r>
          </w:p>
        </w:tc>
      </w:tr>
      <w:tr w:rsidR="007F290C" w:rsidRPr="0049085E" w14:paraId="2832A1DE" w14:textId="77777777" w:rsidTr="000A16AE">
        <w:tc>
          <w:tcPr>
            <w:tcW w:w="2500" w:type="pct"/>
          </w:tcPr>
          <w:p w14:paraId="3E73198D" w14:textId="77777777" w:rsidR="007F290C" w:rsidRDefault="007F290C" w:rsidP="000A16AE">
            <w:r>
              <w:t>regelingsgebied</w:t>
            </w:r>
          </w:p>
        </w:tc>
        <w:tc>
          <w:tcPr>
            <w:tcW w:w="2500" w:type="pct"/>
          </w:tcPr>
          <w:p w14:paraId="60A800C6" w14:textId="48363E28" w:rsidR="007F290C" w:rsidRDefault="004046B5" w:rsidP="000A16AE">
            <w:r>
              <w:t>Onwaar</w:t>
            </w:r>
          </w:p>
        </w:tc>
      </w:tr>
    </w:tbl>
    <w:p w14:paraId="41C69DF3" w14:textId="397897BE" w:rsidR="007F290C" w:rsidRDefault="007F290C">
      <w:pPr>
        <w:pStyle w:val="Tekstopmerking"/>
      </w:pPr>
    </w:p>
  </w:comment>
  <w:comment w:id="129" w:author="Emma Kakes" w:date="2022-09-21T16:51:00Z" w:initials="EK">
    <w:tbl>
      <w:tblPr>
        <w:tblStyle w:val="Annotatie"/>
        <w:tblW w:w="5000" w:type="pct"/>
        <w:tblLayout w:type="fixed"/>
        <w:tblLook w:val="0620" w:firstRow="1" w:lastRow="0" w:firstColumn="0" w:lastColumn="0" w:noHBand="1" w:noVBand="1"/>
      </w:tblPr>
      <w:tblGrid>
        <w:gridCol w:w="3963"/>
        <w:gridCol w:w="3964"/>
      </w:tblGrid>
      <w:tr w:rsidR="00953F03" w:rsidRPr="00D631F2" w14:paraId="7775858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A9A040" w14:textId="77777777" w:rsidR="00953F03" w:rsidRPr="00D631F2" w:rsidRDefault="00953F03">
            <w:r>
              <w:rPr>
                <w:rStyle w:val="Verwijzingopmerking"/>
              </w:rPr>
              <w:annotationRef/>
            </w:r>
            <w:r>
              <w:t>Gebiedsaanwijzing</w:t>
            </w:r>
          </w:p>
        </w:tc>
      </w:tr>
      <w:tr w:rsidR="00953F03" w:rsidRPr="00D631F2" w14:paraId="32DFC9E6" w14:textId="77777777">
        <w:tc>
          <w:tcPr>
            <w:tcW w:w="2500" w:type="pct"/>
          </w:tcPr>
          <w:p w14:paraId="729144F1" w14:textId="77777777" w:rsidR="00953F03" w:rsidRPr="00D631F2" w:rsidRDefault="00953F03">
            <w:r>
              <w:t>gebiedsaanwijzing</w:t>
            </w:r>
          </w:p>
        </w:tc>
        <w:tc>
          <w:tcPr>
            <w:tcW w:w="2500" w:type="pct"/>
          </w:tcPr>
          <w:p w14:paraId="4A0EBFC5" w14:textId="43871A11" w:rsidR="00953F03" w:rsidRPr="00D631F2" w:rsidRDefault="004046B5">
            <w:r>
              <w:t>Gebied met archeologische verwachtingen</w:t>
            </w:r>
          </w:p>
        </w:tc>
      </w:tr>
      <w:tr w:rsidR="00953F03" w:rsidRPr="00D631F2" w14:paraId="09F49BE9" w14:textId="77777777">
        <w:tc>
          <w:tcPr>
            <w:tcW w:w="2500" w:type="pct"/>
          </w:tcPr>
          <w:p w14:paraId="4E515485" w14:textId="77777777" w:rsidR="00953F03" w:rsidRDefault="00953F03">
            <w:r>
              <w:t>type</w:t>
            </w:r>
          </w:p>
        </w:tc>
        <w:tc>
          <w:tcPr>
            <w:tcW w:w="2500" w:type="pct"/>
          </w:tcPr>
          <w:p w14:paraId="21245599" w14:textId="60D59138" w:rsidR="00953F03" w:rsidRDefault="004046B5">
            <w:r>
              <w:t>http://standaarden.omgevingswet.overheid.nl/typegebiedsaanwijzing/id/concept/Functie</w:t>
            </w:r>
          </w:p>
        </w:tc>
      </w:tr>
      <w:tr w:rsidR="00953F03" w:rsidRPr="00D631F2" w14:paraId="65C493D8" w14:textId="77777777">
        <w:tc>
          <w:tcPr>
            <w:tcW w:w="2500" w:type="pct"/>
          </w:tcPr>
          <w:p w14:paraId="080DFE82" w14:textId="77777777" w:rsidR="00953F03" w:rsidRPr="00D631F2" w:rsidRDefault="00953F03">
            <w:r w:rsidRPr="00D631F2">
              <w:t>groep</w:t>
            </w:r>
          </w:p>
        </w:tc>
        <w:tc>
          <w:tcPr>
            <w:tcW w:w="2500" w:type="pct"/>
          </w:tcPr>
          <w:p w14:paraId="1BE971EF" w14:textId="7FBD6D93" w:rsidR="00953F03" w:rsidRPr="00D631F2" w:rsidRDefault="004046B5">
            <w:r>
              <w:t>http://standaarden.omgevingswet.overheid.nl/functie/id/concept/Archeologie</w:t>
            </w:r>
          </w:p>
        </w:tc>
      </w:tr>
      <w:tr w:rsidR="00953F03" w:rsidRPr="00D631F2" w14:paraId="451BB4F9"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53F03" w:rsidRPr="0049085E" w14:paraId="6B3D8B9C"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68C43F" w14:textId="77777777" w:rsidR="00953F03" w:rsidRPr="0049085E" w:rsidRDefault="00953F03">
                  <w:r>
                    <w:t>Geometrie</w:t>
                  </w:r>
                </w:p>
              </w:tc>
            </w:tr>
            <w:tr w:rsidR="00953F03" w:rsidRPr="0049085E" w14:paraId="5BFBA7D9" w14:textId="77777777">
              <w:tc>
                <w:tcPr>
                  <w:tcW w:w="2500" w:type="pct"/>
                </w:tcPr>
                <w:p w14:paraId="3321E100" w14:textId="77777777" w:rsidR="00953F03" w:rsidRPr="0049085E" w:rsidRDefault="00953F03">
                  <w:r>
                    <w:t>bestandsnaam</w:t>
                  </w:r>
                </w:p>
              </w:tc>
              <w:tc>
                <w:tcPr>
                  <w:tcW w:w="2500" w:type="pct"/>
                </w:tcPr>
                <w:p w14:paraId="35C18442" w14:textId="305CF996" w:rsidR="00953F03" w:rsidRPr="0049085E" w:rsidRDefault="004046B5">
                  <w:r>
                    <w:t>gml_</w:t>
                  </w:r>
                  <w:r w:rsidR="00E866B7">
                    <w:rPr>
                      <w:noProof/>
                    </w:rPr>
                    <w:t>G</w:t>
                  </w:r>
                  <w:r>
                    <w:t>ebiedmetarcheologischeverwachtingen.gml</w:t>
                  </w:r>
                </w:p>
              </w:tc>
            </w:tr>
            <w:tr w:rsidR="00953F03" w:rsidRPr="0049085E" w14:paraId="69A051B6" w14:textId="77777777">
              <w:tc>
                <w:tcPr>
                  <w:tcW w:w="2500" w:type="pct"/>
                </w:tcPr>
                <w:p w14:paraId="606321CC" w14:textId="77777777" w:rsidR="00953F03" w:rsidRPr="0049085E" w:rsidRDefault="00953F03">
                  <w:r w:rsidRPr="0049085E">
                    <w:t>noemer</w:t>
                  </w:r>
                </w:p>
              </w:tc>
              <w:tc>
                <w:tcPr>
                  <w:tcW w:w="2500" w:type="pct"/>
                </w:tcPr>
                <w:p w14:paraId="56147383" w14:textId="747C3B35" w:rsidR="00953F03" w:rsidRPr="0049085E" w:rsidRDefault="004046B5">
                  <w:r>
                    <w:t>Gebied met archeologische verwachtingen</w:t>
                  </w:r>
                </w:p>
              </w:tc>
            </w:tr>
            <w:tr w:rsidR="00953F03" w:rsidRPr="0049085E" w14:paraId="23AE611D" w14:textId="77777777">
              <w:tc>
                <w:tcPr>
                  <w:tcW w:w="2500" w:type="pct"/>
                </w:tcPr>
                <w:p w14:paraId="466BAD40" w14:textId="77777777" w:rsidR="00953F03" w:rsidRPr="0049085E" w:rsidRDefault="00953F03">
                  <w:r>
                    <w:t>symboolcode</w:t>
                  </w:r>
                </w:p>
              </w:tc>
              <w:tc>
                <w:tcPr>
                  <w:tcW w:w="2500" w:type="pct"/>
                </w:tcPr>
                <w:p w14:paraId="2BE24CF0" w14:textId="3F46CC5C" w:rsidR="00953F03" w:rsidRDefault="00953F03"/>
              </w:tc>
            </w:tr>
            <w:tr w:rsidR="00953F03" w:rsidRPr="0049085E" w14:paraId="722204A5" w14:textId="77777777">
              <w:tc>
                <w:tcPr>
                  <w:tcW w:w="2500" w:type="pct"/>
                </w:tcPr>
                <w:p w14:paraId="73D06BC6" w14:textId="77777777" w:rsidR="00953F03" w:rsidRPr="0049085E" w:rsidRDefault="00953F03">
                  <w:r w:rsidRPr="0049085E">
                    <w:t>nauwkeurigheid</w:t>
                  </w:r>
                </w:p>
              </w:tc>
              <w:tc>
                <w:tcPr>
                  <w:tcW w:w="2500" w:type="pct"/>
                </w:tcPr>
                <w:p w14:paraId="1DC38DC2" w14:textId="1A1AABC8" w:rsidR="00953F03" w:rsidRPr="0049085E" w:rsidRDefault="00953F03"/>
              </w:tc>
            </w:tr>
            <w:tr w:rsidR="00953F03" w:rsidRPr="0049085E" w14:paraId="2DCF6585" w14:textId="77777777">
              <w:tc>
                <w:tcPr>
                  <w:tcW w:w="2500" w:type="pct"/>
                </w:tcPr>
                <w:p w14:paraId="1E191E7C" w14:textId="77777777" w:rsidR="00953F03" w:rsidRPr="0049085E" w:rsidRDefault="00953F03">
                  <w:r w:rsidRPr="0049085E">
                    <w:t>bronNauwkeurigheid</w:t>
                  </w:r>
                </w:p>
              </w:tc>
              <w:tc>
                <w:tcPr>
                  <w:tcW w:w="2500" w:type="pct"/>
                </w:tcPr>
                <w:p w14:paraId="44B34E4B" w14:textId="3CEA3916" w:rsidR="00953F03" w:rsidRPr="0049085E" w:rsidRDefault="004046B5">
                  <w:r>
                    <w:t>http://standaarden.omgevingswet.overheid.nl/bronnauwkeurigheid/id/concept/Achtergrond</w:t>
                  </w:r>
                </w:p>
              </w:tc>
            </w:tr>
            <w:tr w:rsidR="00953F03" w:rsidRPr="0049085E" w14:paraId="6C79E88C" w14:textId="77777777">
              <w:tc>
                <w:tcPr>
                  <w:tcW w:w="2500" w:type="pct"/>
                </w:tcPr>
                <w:p w14:paraId="087663BB" w14:textId="77777777" w:rsidR="00953F03" w:rsidRPr="0049085E" w:rsidRDefault="00953F03">
                  <w:r>
                    <w:t>idealisatie</w:t>
                  </w:r>
                </w:p>
              </w:tc>
              <w:tc>
                <w:tcPr>
                  <w:tcW w:w="2500" w:type="pct"/>
                </w:tcPr>
                <w:p w14:paraId="40DCAA31" w14:textId="1A92A56D" w:rsidR="00953F03" w:rsidRPr="0049085E" w:rsidRDefault="004046B5">
                  <w:r>
                    <w:t>http://standaarden.omgevingswet.overheid.nl/idealisatie/id/concept/Exact</w:t>
                  </w:r>
                </w:p>
              </w:tc>
            </w:tr>
          </w:tbl>
          <w:p w14:paraId="1BDB3F65" w14:textId="77777777" w:rsidR="00953F03" w:rsidRPr="00D631F2" w:rsidRDefault="00953F03"/>
        </w:tc>
      </w:tr>
    </w:tbl>
    <w:p w14:paraId="59B635D6" w14:textId="52FA7F89" w:rsidR="00953F03" w:rsidRDefault="00953F03">
      <w:pPr>
        <w:pStyle w:val="Tekstopmerking"/>
      </w:pPr>
    </w:p>
  </w:comment>
  <w:comment w:id="130" w:author="Emma Kakes" w:date="2022-09-21T16:52:00Z" w:initials="EK">
    <w:tbl>
      <w:tblPr>
        <w:tblStyle w:val="Annotatie"/>
        <w:tblW w:w="5000" w:type="pct"/>
        <w:tblLayout w:type="fixed"/>
        <w:tblLook w:val="0620" w:firstRow="1" w:lastRow="0" w:firstColumn="0" w:lastColumn="0" w:noHBand="1" w:noVBand="1"/>
      </w:tblPr>
      <w:tblGrid>
        <w:gridCol w:w="3963"/>
        <w:gridCol w:w="3964"/>
      </w:tblGrid>
      <w:tr w:rsidR="00AA0F6B" w:rsidRPr="0049085E" w14:paraId="1D320A91"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98E910" w14:textId="77777777" w:rsidR="00AA0F6B" w:rsidRPr="0049085E" w:rsidRDefault="00AA0F6B">
            <w:r>
              <w:rPr>
                <w:rStyle w:val="Verwijzingopmerking"/>
              </w:rPr>
              <w:annotationRef/>
            </w:r>
            <w:r>
              <w:t>Geometrie</w:t>
            </w:r>
          </w:p>
        </w:tc>
      </w:tr>
      <w:tr w:rsidR="00AA0F6B" w:rsidRPr="0049085E" w14:paraId="1F8B1B5B" w14:textId="77777777">
        <w:tc>
          <w:tcPr>
            <w:tcW w:w="2500" w:type="pct"/>
          </w:tcPr>
          <w:p w14:paraId="23CC2AFA" w14:textId="77777777" w:rsidR="00AA0F6B" w:rsidRPr="0049085E" w:rsidRDefault="00AA0F6B">
            <w:r>
              <w:t>bestandsnaam</w:t>
            </w:r>
          </w:p>
        </w:tc>
        <w:tc>
          <w:tcPr>
            <w:tcW w:w="2500" w:type="pct"/>
          </w:tcPr>
          <w:p w14:paraId="6A998B8A" w14:textId="56458040" w:rsidR="00AA0F6B" w:rsidRPr="0049085E" w:rsidRDefault="004046B5">
            <w:r>
              <w:t>gml_Gebiedmetarcheologischeverwachtingen.gml</w:t>
            </w:r>
          </w:p>
        </w:tc>
      </w:tr>
      <w:tr w:rsidR="00AA0F6B" w:rsidRPr="0049085E" w14:paraId="7DA71D9D" w14:textId="77777777">
        <w:tc>
          <w:tcPr>
            <w:tcW w:w="2500" w:type="pct"/>
          </w:tcPr>
          <w:p w14:paraId="36A52CF4" w14:textId="77777777" w:rsidR="00AA0F6B" w:rsidRPr="0049085E" w:rsidRDefault="00AA0F6B">
            <w:r w:rsidRPr="0049085E">
              <w:t>noemer</w:t>
            </w:r>
          </w:p>
        </w:tc>
        <w:tc>
          <w:tcPr>
            <w:tcW w:w="2500" w:type="pct"/>
          </w:tcPr>
          <w:p w14:paraId="79BA5DA3" w14:textId="550B9A23" w:rsidR="00AA0F6B" w:rsidRPr="0049085E" w:rsidRDefault="004046B5">
            <w:r>
              <w:t>Gebied met archeologische verwachtingen</w:t>
            </w:r>
          </w:p>
        </w:tc>
      </w:tr>
      <w:tr w:rsidR="00AA0F6B" w:rsidRPr="0049085E" w14:paraId="077D1073" w14:textId="77777777">
        <w:tc>
          <w:tcPr>
            <w:tcW w:w="2500" w:type="pct"/>
          </w:tcPr>
          <w:p w14:paraId="0F28035A" w14:textId="77777777" w:rsidR="00AA0F6B" w:rsidRPr="0049085E" w:rsidRDefault="00AA0F6B">
            <w:r>
              <w:t>symboolcode</w:t>
            </w:r>
          </w:p>
        </w:tc>
        <w:tc>
          <w:tcPr>
            <w:tcW w:w="2500" w:type="pct"/>
          </w:tcPr>
          <w:p w14:paraId="0D155C28" w14:textId="3B7B0D0B" w:rsidR="00AA0F6B" w:rsidRDefault="00AA0F6B"/>
        </w:tc>
      </w:tr>
      <w:tr w:rsidR="00AA0F6B" w:rsidRPr="0049085E" w14:paraId="39C1ACF0" w14:textId="77777777">
        <w:tc>
          <w:tcPr>
            <w:tcW w:w="2500" w:type="pct"/>
          </w:tcPr>
          <w:p w14:paraId="63ECBBCE" w14:textId="77777777" w:rsidR="00AA0F6B" w:rsidRPr="0049085E" w:rsidRDefault="00AA0F6B">
            <w:r w:rsidRPr="0049085E">
              <w:t>nauwkeurigheid</w:t>
            </w:r>
          </w:p>
        </w:tc>
        <w:tc>
          <w:tcPr>
            <w:tcW w:w="2500" w:type="pct"/>
          </w:tcPr>
          <w:p w14:paraId="0BEDB83D" w14:textId="7AB04199" w:rsidR="00AA0F6B" w:rsidRPr="0049085E" w:rsidRDefault="00AA0F6B"/>
        </w:tc>
      </w:tr>
      <w:tr w:rsidR="00AA0F6B" w:rsidRPr="0049085E" w14:paraId="38CABA7C" w14:textId="77777777">
        <w:tc>
          <w:tcPr>
            <w:tcW w:w="2500" w:type="pct"/>
          </w:tcPr>
          <w:p w14:paraId="5614568B" w14:textId="77777777" w:rsidR="00AA0F6B" w:rsidRPr="0049085E" w:rsidRDefault="00AA0F6B">
            <w:r w:rsidRPr="0049085E">
              <w:t>bronNauwkeurigheid</w:t>
            </w:r>
          </w:p>
        </w:tc>
        <w:tc>
          <w:tcPr>
            <w:tcW w:w="2500" w:type="pct"/>
          </w:tcPr>
          <w:p w14:paraId="6548E6CA" w14:textId="5CED5CF0" w:rsidR="00AA0F6B" w:rsidRPr="0049085E" w:rsidRDefault="004046B5">
            <w:r>
              <w:t>http://standaarden.omgevingswet.overheid.nl/bronnauwkeurigheid/id/concept/Achtergrond</w:t>
            </w:r>
          </w:p>
        </w:tc>
      </w:tr>
      <w:tr w:rsidR="00AA0F6B" w:rsidRPr="0049085E" w14:paraId="0335999B" w14:textId="77777777">
        <w:tc>
          <w:tcPr>
            <w:tcW w:w="2500" w:type="pct"/>
          </w:tcPr>
          <w:p w14:paraId="5460FE7D" w14:textId="77777777" w:rsidR="00AA0F6B" w:rsidRPr="0049085E" w:rsidRDefault="00AA0F6B">
            <w:r>
              <w:t>idealisatie</w:t>
            </w:r>
          </w:p>
        </w:tc>
        <w:tc>
          <w:tcPr>
            <w:tcW w:w="2500" w:type="pct"/>
          </w:tcPr>
          <w:p w14:paraId="280FDA47" w14:textId="144F4DBE" w:rsidR="00AA0F6B" w:rsidRPr="0049085E" w:rsidRDefault="004046B5">
            <w:r>
              <w:t>http://standaarden.omgevingswet.overheid.nl/idealisatie/id/concept/Exact</w:t>
            </w:r>
          </w:p>
        </w:tc>
      </w:tr>
      <w:tr w:rsidR="00AA0F6B" w:rsidRPr="0049085E" w14:paraId="68523527" w14:textId="77777777">
        <w:tc>
          <w:tcPr>
            <w:tcW w:w="2500" w:type="pct"/>
          </w:tcPr>
          <w:p w14:paraId="3A52918C" w14:textId="77777777" w:rsidR="00AA0F6B" w:rsidRDefault="00AA0F6B">
            <w:r>
              <w:t>regelingsgebied</w:t>
            </w:r>
          </w:p>
        </w:tc>
        <w:tc>
          <w:tcPr>
            <w:tcW w:w="2500" w:type="pct"/>
          </w:tcPr>
          <w:p w14:paraId="0CA67138" w14:textId="05B99CB0" w:rsidR="00AA0F6B" w:rsidRDefault="004046B5">
            <w:r>
              <w:t>Onwaar</w:t>
            </w:r>
          </w:p>
        </w:tc>
      </w:tr>
    </w:tbl>
    <w:p w14:paraId="19B814FB" w14:textId="34CE01C5" w:rsidR="00AA0F6B" w:rsidRDefault="00AA0F6B">
      <w:pPr>
        <w:pStyle w:val="Tekstopmerking"/>
      </w:pPr>
    </w:p>
  </w:comment>
  <w:comment w:id="132" w:author="Gerard Wolbers" w:date="2023-04-19T09:18: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030E27CE" w14:textId="77777777" w:rsidTr="007F375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53631C" w14:textId="77777777" w:rsidR="00D90290" w:rsidRPr="0049085E" w:rsidRDefault="00D90290" w:rsidP="00ED1428">
            <w:r>
              <w:rPr>
                <w:rStyle w:val="Verwijzingopmerking"/>
              </w:rPr>
              <w:annotationRef/>
            </w:r>
            <w:r>
              <w:t>Geometrie</w:t>
            </w:r>
          </w:p>
        </w:tc>
      </w:tr>
      <w:tr w:rsidR="007F3750" w:rsidRPr="0049085E" w14:paraId="27316101" w14:textId="77777777" w:rsidTr="007F3750">
        <w:tc>
          <w:tcPr>
            <w:tcW w:w="2500" w:type="pct"/>
          </w:tcPr>
          <w:p w14:paraId="5119BC69" w14:textId="77777777" w:rsidR="007F3750" w:rsidRPr="0049085E" w:rsidRDefault="007F3750" w:rsidP="007F3750">
            <w:r>
              <w:t>bestandsnaam</w:t>
            </w:r>
          </w:p>
        </w:tc>
        <w:tc>
          <w:tcPr>
            <w:tcW w:w="2500" w:type="pct"/>
          </w:tcPr>
          <w:p w14:paraId="635DF949" w14:textId="7BF4F12B" w:rsidR="007F3750" w:rsidRPr="0049085E" w:rsidRDefault="007F3750" w:rsidP="007F3750">
            <w:r w:rsidRPr="00F620E3">
              <w:t>gml_Gebiedmetarcheologischeverwachtingen.gml</w:t>
            </w:r>
          </w:p>
        </w:tc>
      </w:tr>
      <w:tr w:rsidR="007F3750" w:rsidRPr="0049085E" w14:paraId="65500370" w14:textId="77777777" w:rsidTr="007F3750">
        <w:tc>
          <w:tcPr>
            <w:tcW w:w="2500" w:type="pct"/>
          </w:tcPr>
          <w:p w14:paraId="2C632407" w14:textId="77777777" w:rsidR="007F3750" w:rsidRPr="0049085E" w:rsidRDefault="007F3750" w:rsidP="007F3750">
            <w:r w:rsidRPr="0049085E">
              <w:t>noemer</w:t>
            </w:r>
          </w:p>
        </w:tc>
        <w:tc>
          <w:tcPr>
            <w:tcW w:w="2500" w:type="pct"/>
          </w:tcPr>
          <w:p w14:paraId="7269F103" w14:textId="7ED4EC9D" w:rsidR="007F3750" w:rsidRPr="0049085E" w:rsidRDefault="007F3750" w:rsidP="007F3750">
            <w:r w:rsidRPr="00F620E3">
              <w:t>Gebied met archeologische verwachtingen</w:t>
            </w:r>
          </w:p>
        </w:tc>
      </w:tr>
      <w:tr w:rsidR="007F3750" w:rsidRPr="0049085E" w14:paraId="0B94677A" w14:textId="77777777" w:rsidTr="007F3750">
        <w:tc>
          <w:tcPr>
            <w:tcW w:w="2500" w:type="pct"/>
          </w:tcPr>
          <w:p w14:paraId="49A0C990" w14:textId="77777777" w:rsidR="007F3750" w:rsidRPr="0049085E" w:rsidRDefault="007F3750" w:rsidP="007F3750">
            <w:r>
              <w:t>symboolcode</w:t>
            </w:r>
          </w:p>
        </w:tc>
        <w:tc>
          <w:tcPr>
            <w:tcW w:w="2500" w:type="pct"/>
          </w:tcPr>
          <w:p w14:paraId="3861660A" w14:textId="4B560F63" w:rsidR="007F3750" w:rsidRDefault="007F3750" w:rsidP="007F3750"/>
        </w:tc>
      </w:tr>
      <w:tr w:rsidR="007F3750" w:rsidRPr="0049085E" w14:paraId="75A4C8F6" w14:textId="77777777" w:rsidTr="007F3750">
        <w:tc>
          <w:tcPr>
            <w:tcW w:w="2500" w:type="pct"/>
          </w:tcPr>
          <w:p w14:paraId="57525EA1" w14:textId="77777777" w:rsidR="007F3750" w:rsidRPr="0049085E" w:rsidRDefault="007F3750" w:rsidP="007F3750">
            <w:r w:rsidRPr="0049085E">
              <w:t>nauwkeurigheid</w:t>
            </w:r>
          </w:p>
        </w:tc>
        <w:tc>
          <w:tcPr>
            <w:tcW w:w="2500" w:type="pct"/>
          </w:tcPr>
          <w:p w14:paraId="0E051FE2" w14:textId="3F992248" w:rsidR="007F3750" w:rsidRPr="0049085E" w:rsidRDefault="007F3750" w:rsidP="007F3750"/>
        </w:tc>
      </w:tr>
      <w:tr w:rsidR="007F3750" w:rsidRPr="0049085E" w14:paraId="0F4352F0" w14:textId="77777777" w:rsidTr="007F3750">
        <w:tc>
          <w:tcPr>
            <w:tcW w:w="2500" w:type="pct"/>
          </w:tcPr>
          <w:p w14:paraId="4DBE777C" w14:textId="77777777" w:rsidR="007F3750" w:rsidRPr="0049085E" w:rsidRDefault="007F3750" w:rsidP="007F3750">
            <w:r w:rsidRPr="0049085E">
              <w:t>bronNauwkeurigheid</w:t>
            </w:r>
          </w:p>
        </w:tc>
        <w:tc>
          <w:tcPr>
            <w:tcW w:w="2500" w:type="pct"/>
          </w:tcPr>
          <w:p w14:paraId="1EFA9C1A" w14:textId="3CC8E430" w:rsidR="007F3750" w:rsidRPr="0049085E" w:rsidRDefault="007F3750" w:rsidP="007F3750">
            <w:r w:rsidRPr="00F620E3">
              <w:t>http://standaarden.omgevingswet.overheid.nl/bronnauwkeurigheid/id/concept/Achtergrond</w:t>
            </w:r>
          </w:p>
        </w:tc>
      </w:tr>
      <w:tr w:rsidR="007F3750" w:rsidRPr="0049085E" w14:paraId="77988A20" w14:textId="77777777" w:rsidTr="007F3750">
        <w:tc>
          <w:tcPr>
            <w:tcW w:w="2500" w:type="pct"/>
          </w:tcPr>
          <w:p w14:paraId="24D16B39" w14:textId="77777777" w:rsidR="007F3750" w:rsidRPr="0049085E" w:rsidRDefault="007F3750" w:rsidP="007F3750">
            <w:r>
              <w:t>idealisatie</w:t>
            </w:r>
          </w:p>
        </w:tc>
        <w:tc>
          <w:tcPr>
            <w:tcW w:w="2500" w:type="pct"/>
          </w:tcPr>
          <w:p w14:paraId="110B3FBA" w14:textId="0E393930" w:rsidR="007F3750" w:rsidRPr="0049085E" w:rsidRDefault="007F3750" w:rsidP="007F3750">
            <w:r w:rsidRPr="00F620E3">
              <w:t>http://standaarden.omgevingswet.overheid.nl/idealisatie/id/concept/Exact</w:t>
            </w:r>
          </w:p>
        </w:tc>
      </w:tr>
      <w:tr w:rsidR="007F3750" w:rsidRPr="0049085E" w14:paraId="182E9FEC" w14:textId="77777777" w:rsidTr="007F3750">
        <w:tc>
          <w:tcPr>
            <w:tcW w:w="2500" w:type="pct"/>
          </w:tcPr>
          <w:p w14:paraId="31F7D960" w14:textId="77777777" w:rsidR="007F3750" w:rsidRDefault="007F3750" w:rsidP="007F3750">
            <w:r>
              <w:t>regelingsgebied</w:t>
            </w:r>
          </w:p>
        </w:tc>
        <w:tc>
          <w:tcPr>
            <w:tcW w:w="2500" w:type="pct"/>
          </w:tcPr>
          <w:p w14:paraId="0C5AF326" w14:textId="5738E3B0" w:rsidR="007F3750" w:rsidRDefault="007F3750" w:rsidP="007F3750">
            <w:r w:rsidRPr="00F620E3">
              <w:t>Onwaar</w:t>
            </w:r>
          </w:p>
        </w:tc>
      </w:tr>
    </w:tbl>
    <w:p w14:paraId="09C18AB9" w14:textId="4FB9CD2B" w:rsidR="00D90290" w:rsidRDefault="00D90290">
      <w:pPr>
        <w:pStyle w:val="Tekstopmerking"/>
      </w:pPr>
    </w:p>
  </w:comment>
  <w:comment w:id="133" w:author="Martine Rotte" w:date="2022-09-21T14:32:00Z" w:initials="MR">
    <w:tbl>
      <w:tblPr>
        <w:tblStyle w:val="Annotatie"/>
        <w:tblW w:w="5000" w:type="pct"/>
        <w:tblLayout w:type="fixed"/>
        <w:tblLook w:val="0620" w:firstRow="1" w:lastRow="0" w:firstColumn="0" w:lastColumn="0" w:noHBand="1" w:noVBand="1"/>
      </w:tblPr>
      <w:tblGrid>
        <w:gridCol w:w="3963"/>
        <w:gridCol w:w="3964"/>
      </w:tblGrid>
      <w:tr w:rsidR="00945640" w:rsidRPr="00D631F2" w14:paraId="5A6B2F42" w14:textId="77777777" w:rsidTr="000A16A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B838E2" w14:textId="77777777" w:rsidR="00945640" w:rsidRPr="00D631F2" w:rsidRDefault="00945640" w:rsidP="000A16AE">
            <w:r>
              <w:rPr>
                <w:rStyle w:val="Verwijzingopmerking"/>
              </w:rPr>
              <w:annotationRef/>
            </w:r>
            <w:r w:rsidRPr="00D631F2">
              <w:t>Activiteit</w:t>
            </w:r>
          </w:p>
        </w:tc>
      </w:tr>
      <w:tr w:rsidR="00945640" w:rsidRPr="00D631F2" w14:paraId="7F3D31F3" w14:textId="77777777" w:rsidTr="000A16AE">
        <w:tc>
          <w:tcPr>
            <w:tcW w:w="2500" w:type="pct"/>
          </w:tcPr>
          <w:p w14:paraId="5D00EC3D" w14:textId="77777777" w:rsidR="00945640" w:rsidRPr="00D631F2" w:rsidRDefault="00945640" w:rsidP="000A16AE">
            <w:r w:rsidRPr="00D631F2">
              <w:t>activiteit</w:t>
            </w:r>
            <w:r>
              <w:t>en</w:t>
            </w:r>
          </w:p>
        </w:tc>
        <w:tc>
          <w:tcPr>
            <w:tcW w:w="2500" w:type="pct"/>
          </w:tcPr>
          <w:p w14:paraId="0773C445" w14:textId="12CB9C9D" w:rsidR="00945640" w:rsidRPr="00D631F2" w:rsidRDefault="00D90290" w:rsidP="000A16AE">
            <w:r>
              <w:t>Activiteiten in een gebied met archeologische verwachtingen</w:t>
            </w:r>
          </w:p>
        </w:tc>
      </w:tr>
      <w:tr w:rsidR="00945640" w:rsidRPr="00D631F2" w14:paraId="11BE29FF" w14:textId="77777777" w:rsidTr="000A16AE">
        <w:tc>
          <w:tcPr>
            <w:tcW w:w="2500" w:type="pct"/>
          </w:tcPr>
          <w:p w14:paraId="69B241E4" w14:textId="77777777" w:rsidR="00945640" w:rsidRPr="00D631F2" w:rsidRDefault="00945640" w:rsidP="000A16AE">
            <w:r>
              <w:t>bovenliggendeActiviteit</w:t>
            </w:r>
          </w:p>
        </w:tc>
        <w:tc>
          <w:tcPr>
            <w:tcW w:w="2500" w:type="pct"/>
          </w:tcPr>
          <w:p w14:paraId="7696C987" w14:textId="5386D7E0" w:rsidR="00945640" w:rsidRDefault="00D90290" w:rsidP="000A16AE">
            <w:r>
              <w:rPr>
                <w:noProof/>
              </w:rPr>
              <w:t>Verrichten van een cultureel-erfgoedactiviteit</w:t>
            </w:r>
          </w:p>
        </w:tc>
      </w:tr>
      <w:tr w:rsidR="00945640" w:rsidRPr="00D631F2" w14:paraId="42067C64" w14:textId="77777777" w:rsidTr="000A16AE">
        <w:tc>
          <w:tcPr>
            <w:tcW w:w="2500" w:type="pct"/>
          </w:tcPr>
          <w:p w14:paraId="475DC91E" w14:textId="77777777" w:rsidR="00945640" w:rsidRPr="00D631F2" w:rsidRDefault="00945640" w:rsidP="000A16AE">
            <w:r w:rsidRPr="00D631F2">
              <w:t>activiteitengroep</w:t>
            </w:r>
          </w:p>
        </w:tc>
        <w:tc>
          <w:tcPr>
            <w:tcW w:w="2500" w:type="pct"/>
          </w:tcPr>
          <w:p w14:paraId="73F9678D" w14:textId="6CF4550B" w:rsidR="00945640" w:rsidRPr="00D631F2" w:rsidRDefault="00D90290" w:rsidP="000A16AE">
            <w:r>
              <w:t>http://standaarden.omgevingswet.overheid.nl/activiteit/id/concept/CultureelErfgoedactiviteit</w:t>
            </w:r>
          </w:p>
        </w:tc>
      </w:tr>
      <w:tr w:rsidR="00945640" w:rsidRPr="00D631F2" w14:paraId="4455803A" w14:textId="77777777" w:rsidTr="000A16AE">
        <w:tc>
          <w:tcPr>
            <w:tcW w:w="2500" w:type="pct"/>
          </w:tcPr>
          <w:p w14:paraId="0DDEDF06" w14:textId="77777777" w:rsidR="00945640" w:rsidRPr="00D631F2" w:rsidRDefault="00945640" w:rsidP="000A16AE">
            <w:r>
              <w:t>activiteitregelkwalificatie</w:t>
            </w:r>
          </w:p>
        </w:tc>
        <w:tc>
          <w:tcPr>
            <w:tcW w:w="2500" w:type="pct"/>
          </w:tcPr>
          <w:p w14:paraId="3A1EA2BA" w14:textId="715E326A" w:rsidR="00945640" w:rsidRPr="00D631F2" w:rsidRDefault="00D90290" w:rsidP="000A16AE">
            <w:r>
              <w:t>http://standaarden.omgevingswet.overheid.nl/activiteitregelkwalificatie/id/concept/Zorgplicht</w:t>
            </w:r>
          </w:p>
        </w:tc>
      </w:tr>
      <w:tr w:rsidR="00945640" w:rsidRPr="00D631F2" w14:paraId="436A58DD" w14:textId="77777777" w:rsidTr="000A16A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5640" w:rsidRPr="0049085E" w14:paraId="6CC6EB4E" w14:textId="77777777" w:rsidTr="000A16A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2515ED" w14:textId="77777777" w:rsidR="00945640" w:rsidRPr="0049085E" w:rsidRDefault="00945640" w:rsidP="000A16AE">
                  <w:r>
                    <w:t>Geometrie</w:t>
                  </w:r>
                </w:p>
              </w:tc>
            </w:tr>
            <w:tr w:rsidR="00945640" w:rsidRPr="0049085E" w14:paraId="6CF1A129" w14:textId="77777777" w:rsidTr="000A16AE">
              <w:tc>
                <w:tcPr>
                  <w:tcW w:w="2500" w:type="pct"/>
                </w:tcPr>
                <w:p w14:paraId="263DF0BF" w14:textId="77777777" w:rsidR="00945640" w:rsidRPr="0049085E" w:rsidRDefault="00945640" w:rsidP="000A16AE">
                  <w:r>
                    <w:t>bestandsnaam</w:t>
                  </w:r>
                </w:p>
              </w:tc>
              <w:tc>
                <w:tcPr>
                  <w:tcW w:w="2500" w:type="pct"/>
                </w:tcPr>
                <w:p w14:paraId="314987F5" w14:textId="1A05F462" w:rsidR="00945640" w:rsidRPr="0049085E" w:rsidRDefault="00D90290" w:rsidP="000A16AE">
                  <w:r>
                    <w:t>gml_Gebiedmetarcheologischeverwachtingen.gml</w:t>
                  </w:r>
                </w:p>
              </w:tc>
            </w:tr>
            <w:tr w:rsidR="00945640" w:rsidRPr="0049085E" w14:paraId="35DB2516" w14:textId="77777777" w:rsidTr="000A16AE">
              <w:tc>
                <w:tcPr>
                  <w:tcW w:w="2500" w:type="pct"/>
                </w:tcPr>
                <w:p w14:paraId="0CC095F6" w14:textId="77777777" w:rsidR="00945640" w:rsidRPr="0049085E" w:rsidRDefault="00945640" w:rsidP="000A16AE">
                  <w:r w:rsidRPr="0049085E">
                    <w:t>noemer</w:t>
                  </w:r>
                </w:p>
              </w:tc>
              <w:tc>
                <w:tcPr>
                  <w:tcW w:w="2500" w:type="pct"/>
                </w:tcPr>
                <w:p w14:paraId="5345BFC7" w14:textId="67F7D43B" w:rsidR="00945640" w:rsidRPr="0049085E" w:rsidRDefault="00D90290" w:rsidP="000A16AE">
                  <w:r>
                    <w:t>Gebied met archeologische verwachtingen</w:t>
                  </w:r>
                </w:p>
              </w:tc>
            </w:tr>
            <w:tr w:rsidR="00945640" w:rsidRPr="0049085E" w14:paraId="5EA4E2AC" w14:textId="77777777" w:rsidTr="000A16AE">
              <w:tc>
                <w:tcPr>
                  <w:tcW w:w="2500" w:type="pct"/>
                </w:tcPr>
                <w:p w14:paraId="332A9722" w14:textId="77777777" w:rsidR="00945640" w:rsidRPr="0049085E" w:rsidRDefault="00945640" w:rsidP="000A16AE">
                  <w:r>
                    <w:t>symboolcode</w:t>
                  </w:r>
                </w:p>
              </w:tc>
              <w:tc>
                <w:tcPr>
                  <w:tcW w:w="2500" w:type="pct"/>
                </w:tcPr>
                <w:p w14:paraId="03F4BA8A" w14:textId="48C1FD0D" w:rsidR="00945640" w:rsidRDefault="00945640" w:rsidP="000A16AE"/>
              </w:tc>
            </w:tr>
            <w:tr w:rsidR="00945640" w:rsidRPr="0049085E" w14:paraId="3DED0FE6" w14:textId="77777777" w:rsidTr="000A16AE">
              <w:tc>
                <w:tcPr>
                  <w:tcW w:w="2500" w:type="pct"/>
                </w:tcPr>
                <w:p w14:paraId="7698D691" w14:textId="77777777" w:rsidR="00945640" w:rsidRPr="0049085E" w:rsidRDefault="00945640" w:rsidP="000A16AE">
                  <w:r w:rsidRPr="0049085E">
                    <w:t>nauwkeurigheid</w:t>
                  </w:r>
                </w:p>
              </w:tc>
              <w:tc>
                <w:tcPr>
                  <w:tcW w:w="2500" w:type="pct"/>
                </w:tcPr>
                <w:p w14:paraId="606C8311" w14:textId="5515C140" w:rsidR="00945640" w:rsidRPr="0049085E" w:rsidRDefault="00945640" w:rsidP="000A16AE"/>
              </w:tc>
            </w:tr>
            <w:tr w:rsidR="00945640" w:rsidRPr="0049085E" w14:paraId="2AE43FC7" w14:textId="77777777" w:rsidTr="000A16AE">
              <w:tc>
                <w:tcPr>
                  <w:tcW w:w="2500" w:type="pct"/>
                </w:tcPr>
                <w:p w14:paraId="4A87B389" w14:textId="77777777" w:rsidR="00945640" w:rsidRPr="0049085E" w:rsidRDefault="00945640" w:rsidP="000A16AE">
                  <w:r w:rsidRPr="0049085E">
                    <w:t>bron</w:t>
                  </w:r>
                  <w:r>
                    <w:t>N</w:t>
                  </w:r>
                  <w:r w:rsidRPr="0049085E">
                    <w:t>auwkeurigheid</w:t>
                  </w:r>
                </w:p>
              </w:tc>
              <w:tc>
                <w:tcPr>
                  <w:tcW w:w="2500" w:type="pct"/>
                </w:tcPr>
                <w:p w14:paraId="52FF6576" w14:textId="75290D1C" w:rsidR="00945640" w:rsidRPr="0049085E" w:rsidRDefault="00D90290" w:rsidP="000A16AE">
                  <w:r>
                    <w:t>http://standaarden.omgevingswet.overheid.nl/bronnauwkeurigheid/id/concept/Achtergrond</w:t>
                  </w:r>
                </w:p>
              </w:tc>
            </w:tr>
            <w:tr w:rsidR="00945640" w:rsidRPr="0049085E" w14:paraId="110C2490" w14:textId="77777777" w:rsidTr="000A16AE">
              <w:tc>
                <w:tcPr>
                  <w:tcW w:w="2500" w:type="pct"/>
                </w:tcPr>
                <w:p w14:paraId="116F7BF4" w14:textId="77777777" w:rsidR="00945640" w:rsidRPr="0049085E" w:rsidRDefault="00945640" w:rsidP="000A16AE">
                  <w:r>
                    <w:t>idealisatie</w:t>
                  </w:r>
                </w:p>
              </w:tc>
              <w:tc>
                <w:tcPr>
                  <w:tcW w:w="2500" w:type="pct"/>
                </w:tcPr>
                <w:p w14:paraId="7CF2FE21" w14:textId="78D4BF12" w:rsidR="00945640" w:rsidRPr="0049085E" w:rsidRDefault="00D90290" w:rsidP="000A16AE">
                  <w:r>
                    <w:t>http://standaarden.omgevingswet.overheid.nl/idealisatie/id/concept/Exact</w:t>
                  </w:r>
                </w:p>
              </w:tc>
            </w:tr>
          </w:tbl>
          <w:p w14:paraId="19E3636F" w14:textId="77777777" w:rsidR="00945640" w:rsidRPr="00D631F2" w:rsidRDefault="00945640" w:rsidP="000A16AE"/>
        </w:tc>
      </w:tr>
    </w:tbl>
    <w:p w14:paraId="1935C698" w14:textId="61DFF152" w:rsidR="00945640" w:rsidRDefault="00945640">
      <w:pPr>
        <w:pStyle w:val="Tekstopmerking"/>
      </w:pPr>
    </w:p>
  </w:comment>
  <w:comment w:id="134" w:author="Martine Rotte" w:date="2022-09-21T16:43:00Z" w:initials="MR">
    <w:tbl>
      <w:tblPr>
        <w:tblStyle w:val="Annotatie"/>
        <w:tblW w:w="5000" w:type="pct"/>
        <w:tblLayout w:type="fixed"/>
        <w:tblLook w:val="0620" w:firstRow="1" w:lastRow="0" w:firstColumn="0" w:lastColumn="0" w:noHBand="1" w:noVBand="1"/>
      </w:tblPr>
      <w:tblGrid>
        <w:gridCol w:w="3963"/>
        <w:gridCol w:w="3964"/>
      </w:tblGrid>
      <w:tr w:rsidR="00D514C0" w:rsidRPr="0049085E" w14:paraId="01647729" w14:textId="77777777" w:rsidTr="000A16A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E61FF2" w14:textId="77777777" w:rsidR="00D514C0" w:rsidRPr="0049085E" w:rsidRDefault="00D514C0" w:rsidP="000A16AE">
            <w:r>
              <w:rPr>
                <w:rStyle w:val="Verwijzingopmerking"/>
              </w:rPr>
              <w:annotationRef/>
            </w:r>
            <w:r>
              <w:t>Geometrie</w:t>
            </w:r>
          </w:p>
        </w:tc>
      </w:tr>
      <w:tr w:rsidR="00D514C0" w:rsidRPr="0049085E" w14:paraId="4A7B7346" w14:textId="77777777" w:rsidTr="000A16AE">
        <w:tc>
          <w:tcPr>
            <w:tcW w:w="2500" w:type="pct"/>
          </w:tcPr>
          <w:p w14:paraId="063C1745" w14:textId="77777777" w:rsidR="00D514C0" w:rsidRPr="0049085E" w:rsidRDefault="00D514C0" w:rsidP="000A16AE">
            <w:r>
              <w:t>bestandsnaam</w:t>
            </w:r>
          </w:p>
        </w:tc>
        <w:tc>
          <w:tcPr>
            <w:tcW w:w="2500" w:type="pct"/>
          </w:tcPr>
          <w:p w14:paraId="4A556E76" w14:textId="5FA0AE2C" w:rsidR="00D514C0" w:rsidRPr="0049085E" w:rsidRDefault="001E3B1E" w:rsidP="000A16AE">
            <w:r>
              <w:t>gml_Gebiedmetarcheologischeverwachtingen.gml</w:t>
            </w:r>
          </w:p>
        </w:tc>
      </w:tr>
      <w:tr w:rsidR="00D514C0" w:rsidRPr="0049085E" w14:paraId="340E925E" w14:textId="77777777" w:rsidTr="000A16AE">
        <w:tc>
          <w:tcPr>
            <w:tcW w:w="2500" w:type="pct"/>
          </w:tcPr>
          <w:p w14:paraId="7D022D2D" w14:textId="77777777" w:rsidR="00D514C0" w:rsidRPr="0049085E" w:rsidRDefault="00D514C0" w:rsidP="000A16AE">
            <w:r w:rsidRPr="0049085E">
              <w:t>noemer</w:t>
            </w:r>
          </w:p>
        </w:tc>
        <w:tc>
          <w:tcPr>
            <w:tcW w:w="2500" w:type="pct"/>
          </w:tcPr>
          <w:p w14:paraId="578C1500" w14:textId="5D3F08B3" w:rsidR="00D514C0" w:rsidRPr="0049085E" w:rsidRDefault="001E3B1E" w:rsidP="000A16AE">
            <w:r>
              <w:t>Gebied met archeologische verwachtingen</w:t>
            </w:r>
          </w:p>
        </w:tc>
      </w:tr>
      <w:tr w:rsidR="00D514C0" w:rsidRPr="0049085E" w14:paraId="093CF979" w14:textId="77777777" w:rsidTr="000A16AE">
        <w:tc>
          <w:tcPr>
            <w:tcW w:w="2500" w:type="pct"/>
          </w:tcPr>
          <w:p w14:paraId="2E11F32C" w14:textId="77777777" w:rsidR="00D514C0" w:rsidRPr="0049085E" w:rsidRDefault="00D514C0" w:rsidP="000A16AE">
            <w:r>
              <w:t>symboolcode</w:t>
            </w:r>
          </w:p>
        </w:tc>
        <w:tc>
          <w:tcPr>
            <w:tcW w:w="2500" w:type="pct"/>
          </w:tcPr>
          <w:p w14:paraId="01AA9C5B" w14:textId="7057F566" w:rsidR="00D514C0" w:rsidRDefault="00D514C0" w:rsidP="000A16AE"/>
        </w:tc>
      </w:tr>
      <w:tr w:rsidR="00D514C0" w:rsidRPr="0049085E" w14:paraId="25A4840F" w14:textId="77777777" w:rsidTr="000A16AE">
        <w:tc>
          <w:tcPr>
            <w:tcW w:w="2500" w:type="pct"/>
          </w:tcPr>
          <w:p w14:paraId="033B4319" w14:textId="77777777" w:rsidR="00D514C0" w:rsidRPr="0049085E" w:rsidRDefault="00D514C0" w:rsidP="000A16AE">
            <w:r w:rsidRPr="0049085E">
              <w:t>nauwkeurigheid</w:t>
            </w:r>
          </w:p>
        </w:tc>
        <w:tc>
          <w:tcPr>
            <w:tcW w:w="2500" w:type="pct"/>
          </w:tcPr>
          <w:p w14:paraId="1389B9AB" w14:textId="796E3AD2" w:rsidR="00D514C0" w:rsidRPr="0049085E" w:rsidRDefault="00D514C0" w:rsidP="000A16AE"/>
        </w:tc>
      </w:tr>
      <w:tr w:rsidR="00D514C0" w:rsidRPr="0049085E" w14:paraId="37ECD776" w14:textId="77777777" w:rsidTr="000A16AE">
        <w:tc>
          <w:tcPr>
            <w:tcW w:w="2500" w:type="pct"/>
          </w:tcPr>
          <w:p w14:paraId="336AFA17" w14:textId="77777777" w:rsidR="00D514C0" w:rsidRPr="0049085E" w:rsidRDefault="00D514C0" w:rsidP="000A16AE">
            <w:r w:rsidRPr="0049085E">
              <w:t>bronNauwkeurigheid</w:t>
            </w:r>
          </w:p>
        </w:tc>
        <w:tc>
          <w:tcPr>
            <w:tcW w:w="2500" w:type="pct"/>
          </w:tcPr>
          <w:p w14:paraId="2A090AB7" w14:textId="168177EC" w:rsidR="00D514C0" w:rsidRPr="0049085E" w:rsidRDefault="001E3B1E" w:rsidP="000A16AE">
            <w:r>
              <w:t>http://standaarden.omgevingswet.overheid.nl/bronnauwkeurigheid/id/concept/Achtergrond</w:t>
            </w:r>
          </w:p>
        </w:tc>
      </w:tr>
      <w:tr w:rsidR="00D514C0" w:rsidRPr="0049085E" w14:paraId="70D15794" w14:textId="77777777" w:rsidTr="000A16AE">
        <w:tc>
          <w:tcPr>
            <w:tcW w:w="2500" w:type="pct"/>
          </w:tcPr>
          <w:p w14:paraId="1412A090" w14:textId="77777777" w:rsidR="00D514C0" w:rsidRPr="0049085E" w:rsidRDefault="00D514C0" w:rsidP="000A16AE">
            <w:r>
              <w:t>idealisatie</w:t>
            </w:r>
          </w:p>
        </w:tc>
        <w:tc>
          <w:tcPr>
            <w:tcW w:w="2500" w:type="pct"/>
          </w:tcPr>
          <w:p w14:paraId="29A66DDC" w14:textId="29F3E9E0" w:rsidR="00D514C0" w:rsidRPr="0049085E" w:rsidRDefault="001E3B1E" w:rsidP="000A16AE">
            <w:r>
              <w:t>http://standaarden.omgevingswet.overheid.nl/idealisatie/id/concept/Exact</w:t>
            </w:r>
          </w:p>
        </w:tc>
      </w:tr>
      <w:tr w:rsidR="00D514C0" w:rsidRPr="0049085E" w14:paraId="7C1B353D" w14:textId="77777777" w:rsidTr="000A16AE">
        <w:tc>
          <w:tcPr>
            <w:tcW w:w="2500" w:type="pct"/>
          </w:tcPr>
          <w:p w14:paraId="2A19AD9F" w14:textId="77777777" w:rsidR="00D514C0" w:rsidRDefault="00D514C0" w:rsidP="000A16AE">
            <w:r>
              <w:t>regelingsgebied</w:t>
            </w:r>
          </w:p>
        </w:tc>
        <w:tc>
          <w:tcPr>
            <w:tcW w:w="2500" w:type="pct"/>
          </w:tcPr>
          <w:p w14:paraId="3626731F" w14:textId="34DD1362" w:rsidR="00D514C0" w:rsidRDefault="001E3B1E" w:rsidP="000A16AE">
            <w:r>
              <w:t>Onwaar</w:t>
            </w:r>
          </w:p>
        </w:tc>
      </w:tr>
    </w:tbl>
    <w:p w14:paraId="7C1A0A41" w14:textId="3AD66237" w:rsidR="00D514C0" w:rsidRDefault="00D514C0">
      <w:pPr>
        <w:pStyle w:val="Tekstopmerking"/>
      </w:pPr>
    </w:p>
  </w:comment>
  <w:comment w:id="135" w:author="Martine Rotte" w:date="2022-09-21T14:33:00Z" w:initials="MR">
    <w:tbl>
      <w:tblPr>
        <w:tblStyle w:val="Annotatie"/>
        <w:tblW w:w="5716" w:type="pct"/>
        <w:tblLayout w:type="fixed"/>
        <w:tblLook w:val="0620" w:firstRow="1" w:lastRow="0" w:firstColumn="0" w:lastColumn="0" w:noHBand="1" w:noVBand="1"/>
      </w:tblPr>
      <w:tblGrid>
        <w:gridCol w:w="4531"/>
        <w:gridCol w:w="4531"/>
      </w:tblGrid>
      <w:tr w:rsidR="00273BDB" w:rsidRPr="00D631F2" w14:paraId="6756948F" w14:textId="77777777" w:rsidTr="00B904A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BE1C76" w14:textId="77777777" w:rsidR="00273BDB" w:rsidRPr="00D631F2" w:rsidRDefault="00273BDB" w:rsidP="000A16AE">
            <w:r>
              <w:rPr>
                <w:rStyle w:val="Verwijzingopmerking"/>
              </w:rPr>
              <w:annotationRef/>
            </w:r>
            <w:r w:rsidRPr="00D631F2">
              <w:t>Activiteit</w:t>
            </w:r>
          </w:p>
        </w:tc>
      </w:tr>
      <w:tr w:rsidR="00273BDB" w:rsidRPr="00D631F2" w14:paraId="7E58C425" w14:textId="77777777" w:rsidTr="00B904A8">
        <w:tc>
          <w:tcPr>
            <w:tcW w:w="2500" w:type="pct"/>
          </w:tcPr>
          <w:p w14:paraId="7F8E2CE7" w14:textId="77777777" w:rsidR="00273BDB" w:rsidRPr="00D631F2" w:rsidRDefault="00273BDB" w:rsidP="000A16AE">
            <w:r w:rsidRPr="00D631F2">
              <w:t>activiteit</w:t>
            </w:r>
            <w:r>
              <w:t>en</w:t>
            </w:r>
          </w:p>
        </w:tc>
        <w:tc>
          <w:tcPr>
            <w:tcW w:w="2500" w:type="pct"/>
          </w:tcPr>
          <w:p w14:paraId="0C5D9CE5" w14:textId="4C7FB360" w:rsidR="00273BDB" w:rsidRPr="00D631F2" w:rsidRDefault="00D90290" w:rsidP="000A16AE">
            <w:r>
              <w:t>Activiteiten in een gebied met archeologische verwachtingen</w:t>
            </w:r>
          </w:p>
        </w:tc>
      </w:tr>
      <w:tr w:rsidR="00B904A8" w:rsidRPr="00D631F2" w14:paraId="12667B67" w14:textId="77777777" w:rsidTr="00B904A8">
        <w:tc>
          <w:tcPr>
            <w:tcW w:w="2500" w:type="pct"/>
          </w:tcPr>
          <w:p w14:paraId="2E69C02B" w14:textId="77777777" w:rsidR="00B904A8" w:rsidRPr="00D631F2" w:rsidRDefault="00B904A8" w:rsidP="00B904A8">
            <w:r>
              <w:t>bovenliggendeActiviteit</w:t>
            </w:r>
          </w:p>
        </w:tc>
        <w:tc>
          <w:tcPr>
            <w:tcW w:w="2500" w:type="pct"/>
          </w:tcPr>
          <w:p w14:paraId="29FE0DDC" w14:textId="6273DFC1" w:rsidR="00B904A8" w:rsidRDefault="00D90290" w:rsidP="00B904A8">
            <w:r>
              <w:rPr>
                <w:noProof/>
              </w:rPr>
              <w:t>Verrichten van een cultureel-erfgoedactiviteit</w:t>
            </w:r>
          </w:p>
        </w:tc>
      </w:tr>
      <w:tr w:rsidR="00273BDB" w:rsidRPr="00D631F2" w14:paraId="2D330FD8" w14:textId="77777777" w:rsidTr="00B904A8">
        <w:tc>
          <w:tcPr>
            <w:tcW w:w="2500" w:type="pct"/>
          </w:tcPr>
          <w:p w14:paraId="0098E707" w14:textId="77777777" w:rsidR="00273BDB" w:rsidRPr="00D631F2" w:rsidRDefault="00273BDB" w:rsidP="000A16AE">
            <w:r w:rsidRPr="00D631F2">
              <w:t>activiteitengroep</w:t>
            </w:r>
          </w:p>
        </w:tc>
        <w:tc>
          <w:tcPr>
            <w:tcW w:w="2500" w:type="pct"/>
          </w:tcPr>
          <w:p w14:paraId="04E3AB66" w14:textId="6ACDD58C" w:rsidR="00273BDB" w:rsidRPr="00D631F2" w:rsidRDefault="00D90290" w:rsidP="000A16AE">
            <w:r>
              <w:t>http://standaarden.omgevingswet.overheid.nl/activiteit/id/concept/CultureelErfgoedactiviteit</w:t>
            </w:r>
          </w:p>
        </w:tc>
      </w:tr>
      <w:tr w:rsidR="00273BDB" w:rsidRPr="00D631F2" w14:paraId="4C99B33F" w14:textId="77777777" w:rsidTr="00B904A8">
        <w:tc>
          <w:tcPr>
            <w:tcW w:w="2500" w:type="pct"/>
          </w:tcPr>
          <w:p w14:paraId="1AF3A1C1" w14:textId="77777777" w:rsidR="00273BDB" w:rsidRPr="00D631F2" w:rsidRDefault="00273BDB" w:rsidP="000A16AE">
            <w:r>
              <w:t>activiteitregelkwalificatie</w:t>
            </w:r>
          </w:p>
        </w:tc>
        <w:tc>
          <w:tcPr>
            <w:tcW w:w="2500" w:type="pct"/>
          </w:tcPr>
          <w:p w14:paraId="0F9119DB" w14:textId="39B29B2C" w:rsidR="00273BDB" w:rsidRPr="00D631F2" w:rsidRDefault="00D90290" w:rsidP="000A16AE">
            <w:r>
              <w:t>http://standaarden.omgevingswet.overheid.nl/activiteitregelkwalificatie/id/concept/Vergunningplicht</w:t>
            </w:r>
          </w:p>
        </w:tc>
      </w:tr>
      <w:tr w:rsidR="00273BDB" w:rsidRPr="00D631F2" w14:paraId="70A93262" w14:textId="77777777" w:rsidTr="00B904A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73BDB" w:rsidRPr="0049085E" w14:paraId="6E6C532F" w14:textId="77777777" w:rsidTr="000A16A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7E616C" w14:textId="77777777" w:rsidR="00273BDB" w:rsidRPr="0049085E" w:rsidRDefault="00273BDB" w:rsidP="000A16AE">
                  <w:r>
                    <w:t>Geometrie</w:t>
                  </w:r>
                </w:p>
              </w:tc>
            </w:tr>
            <w:tr w:rsidR="00273BDB" w:rsidRPr="0049085E" w14:paraId="7BE02553" w14:textId="77777777" w:rsidTr="000A16AE">
              <w:tc>
                <w:tcPr>
                  <w:tcW w:w="2500" w:type="pct"/>
                </w:tcPr>
                <w:p w14:paraId="4CC021F1" w14:textId="77777777" w:rsidR="00273BDB" w:rsidRPr="0049085E" w:rsidRDefault="00273BDB" w:rsidP="000A16AE">
                  <w:r>
                    <w:t>bestandsnaam</w:t>
                  </w:r>
                </w:p>
              </w:tc>
              <w:tc>
                <w:tcPr>
                  <w:tcW w:w="2500" w:type="pct"/>
                </w:tcPr>
                <w:p w14:paraId="01E2FBBD" w14:textId="1F041A7D" w:rsidR="00273BDB" w:rsidRPr="0049085E" w:rsidRDefault="00D90290" w:rsidP="000A16AE">
                  <w:r>
                    <w:t>gml_Gebiedmetarcheologischeverwachtingen.gml</w:t>
                  </w:r>
                </w:p>
              </w:tc>
            </w:tr>
            <w:tr w:rsidR="00273BDB" w:rsidRPr="0049085E" w14:paraId="2676FACD" w14:textId="77777777" w:rsidTr="000A16AE">
              <w:tc>
                <w:tcPr>
                  <w:tcW w:w="2500" w:type="pct"/>
                </w:tcPr>
                <w:p w14:paraId="6104CCAD" w14:textId="77777777" w:rsidR="00273BDB" w:rsidRPr="0049085E" w:rsidRDefault="00273BDB" w:rsidP="000A16AE">
                  <w:r w:rsidRPr="0049085E">
                    <w:t>noemer</w:t>
                  </w:r>
                </w:p>
              </w:tc>
              <w:tc>
                <w:tcPr>
                  <w:tcW w:w="2500" w:type="pct"/>
                </w:tcPr>
                <w:p w14:paraId="102CEC6E" w14:textId="6763B59E" w:rsidR="00273BDB" w:rsidRPr="0049085E" w:rsidRDefault="00D90290" w:rsidP="000A16AE">
                  <w:r>
                    <w:t>Gebied met archeologische verwachtingen</w:t>
                  </w:r>
                </w:p>
              </w:tc>
            </w:tr>
            <w:tr w:rsidR="00273BDB" w:rsidRPr="0049085E" w14:paraId="6FDB8E5A" w14:textId="77777777" w:rsidTr="000A16AE">
              <w:tc>
                <w:tcPr>
                  <w:tcW w:w="2500" w:type="pct"/>
                </w:tcPr>
                <w:p w14:paraId="3D803ED9" w14:textId="77777777" w:rsidR="00273BDB" w:rsidRPr="0049085E" w:rsidRDefault="00273BDB" w:rsidP="000A16AE">
                  <w:r>
                    <w:t>symboolcode</w:t>
                  </w:r>
                </w:p>
              </w:tc>
              <w:tc>
                <w:tcPr>
                  <w:tcW w:w="2500" w:type="pct"/>
                </w:tcPr>
                <w:p w14:paraId="7BF7E365" w14:textId="70CCF167" w:rsidR="00273BDB" w:rsidRDefault="00273BDB" w:rsidP="000A16AE"/>
              </w:tc>
            </w:tr>
            <w:tr w:rsidR="00273BDB" w:rsidRPr="0049085E" w14:paraId="1BD22F9C" w14:textId="77777777" w:rsidTr="000A16AE">
              <w:tc>
                <w:tcPr>
                  <w:tcW w:w="2500" w:type="pct"/>
                </w:tcPr>
                <w:p w14:paraId="54F10BDA" w14:textId="77777777" w:rsidR="00273BDB" w:rsidRPr="0049085E" w:rsidRDefault="00273BDB" w:rsidP="000A16AE">
                  <w:r w:rsidRPr="0049085E">
                    <w:t>nauwkeurigheid</w:t>
                  </w:r>
                </w:p>
              </w:tc>
              <w:tc>
                <w:tcPr>
                  <w:tcW w:w="2500" w:type="pct"/>
                </w:tcPr>
                <w:p w14:paraId="3E609F75" w14:textId="0155F5A8" w:rsidR="00273BDB" w:rsidRPr="0049085E" w:rsidRDefault="00273BDB" w:rsidP="000A16AE"/>
              </w:tc>
            </w:tr>
            <w:tr w:rsidR="00273BDB" w:rsidRPr="0049085E" w14:paraId="39D3A219" w14:textId="77777777" w:rsidTr="000A16AE">
              <w:tc>
                <w:tcPr>
                  <w:tcW w:w="2500" w:type="pct"/>
                </w:tcPr>
                <w:p w14:paraId="697940EC" w14:textId="77777777" w:rsidR="00273BDB" w:rsidRPr="0049085E" w:rsidRDefault="00273BDB" w:rsidP="000A16AE">
                  <w:r w:rsidRPr="0049085E">
                    <w:t>bron</w:t>
                  </w:r>
                  <w:r>
                    <w:t>N</w:t>
                  </w:r>
                  <w:r w:rsidRPr="0049085E">
                    <w:t>auwkeurigheid</w:t>
                  </w:r>
                </w:p>
              </w:tc>
              <w:tc>
                <w:tcPr>
                  <w:tcW w:w="2500" w:type="pct"/>
                </w:tcPr>
                <w:p w14:paraId="6BBC81FC" w14:textId="3B8AF896" w:rsidR="00273BDB" w:rsidRPr="0049085E" w:rsidRDefault="00D90290" w:rsidP="000A16AE">
                  <w:r>
                    <w:t>http://standaarden.omgevingswet.overheid.nl/bronnauwkeurigheid/id/concept/Achtergrond</w:t>
                  </w:r>
                </w:p>
              </w:tc>
            </w:tr>
            <w:tr w:rsidR="00273BDB" w:rsidRPr="0049085E" w14:paraId="74C96CE3" w14:textId="77777777" w:rsidTr="000A16AE">
              <w:tc>
                <w:tcPr>
                  <w:tcW w:w="2500" w:type="pct"/>
                </w:tcPr>
                <w:p w14:paraId="06FE752C" w14:textId="77777777" w:rsidR="00273BDB" w:rsidRPr="0049085E" w:rsidRDefault="00273BDB" w:rsidP="000A16AE">
                  <w:r>
                    <w:t>idealisatie</w:t>
                  </w:r>
                </w:p>
              </w:tc>
              <w:tc>
                <w:tcPr>
                  <w:tcW w:w="2500" w:type="pct"/>
                </w:tcPr>
                <w:p w14:paraId="6AE1D586" w14:textId="16EC46EF" w:rsidR="00273BDB" w:rsidRPr="0049085E" w:rsidRDefault="00D90290" w:rsidP="000A16AE">
                  <w:r>
                    <w:t>http://standaarden.omgevingswet.overheid.nl/idealisatie/id/concept/Exact</w:t>
                  </w:r>
                </w:p>
              </w:tc>
            </w:tr>
          </w:tbl>
          <w:p w14:paraId="6E63405D" w14:textId="77777777" w:rsidR="00273BDB" w:rsidRPr="00D631F2" w:rsidRDefault="00273BDB" w:rsidP="000A16AE"/>
        </w:tc>
      </w:tr>
    </w:tbl>
    <w:p w14:paraId="7071BD58" w14:textId="25FECA85" w:rsidR="00273BDB" w:rsidRDefault="00273BDB">
      <w:pPr>
        <w:pStyle w:val="Tekstopmerking"/>
      </w:pPr>
    </w:p>
  </w:comment>
  <w:comment w:id="136" w:author="Martine Rotte" w:date="2022-09-21T16:43:00Z" w:initials="MR">
    <w:tbl>
      <w:tblPr>
        <w:tblStyle w:val="Annotatie"/>
        <w:tblW w:w="5000" w:type="pct"/>
        <w:tblLayout w:type="fixed"/>
        <w:tblLook w:val="0620" w:firstRow="1" w:lastRow="0" w:firstColumn="0" w:lastColumn="0" w:noHBand="1" w:noVBand="1"/>
      </w:tblPr>
      <w:tblGrid>
        <w:gridCol w:w="3963"/>
        <w:gridCol w:w="3964"/>
      </w:tblGrid>
      <w:tr w:rsidR="00D514C0" w:rsidRPr="0049085E" w14:paraId="762A80A7" w14:textId="77777777" w:rsidTr="000A16A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703EEB" w14:textId="77777777" w:rsidR="00D514C0" w:rsidRPr="0049085E" w:rsidRDefault="00D514C0" w:rsidP="000A16AE">
            <w:r>
              <w:rPr>
                <w:rStyle w:val="Verwijzingopmerking"/>
              </w:rPr>
              <w:annotationRef/>
            </w:r>
            <w:r>
              <w:t>Geometrie</w:t>
            </w:r>
          </w:p>
        </w:tc>
      </w:tr>
      <w:tr w:rsidR="00D514C0" w:rsidRPr="0049085E" w14:paraId="33EEF27E" w14:textId="77777777" w:rsidTr="000A16AE">
        <w:tc>
          <w:tcPr>
            <w:tcW w:w="2500" w:type="pct"/>
          </w:tcPr>
          <w:p w14:paraId="57968B37" w14:textId="77777777" w:rsidR="00D514C0" w:rsidRPr="0049085E" w:rsidRDefault="00D514C0" w:rsidP="000A16AE">
            <w:r>
              <w:t>bestandsnaam</w:t>
            </w:r>
          </w:p>
        </w:tc>
        <w:tc>
          <w:tcPr>
            <w:tcW w:w="2500" w:type="pct"/>
          </w:tcPr>
          <w:p w14:paraId="4567A342" w14:textId="791497A1" w:rsidR="00D514C0" w:rsidRPr="0049085E" w:rsidRDefault="00580772" w:rsidP="000A16AE">
            <w:r>
              <w:t>gml_Gebiedmetarcheologischeverwachtingen.gml</w:t>
            </w:r>
          </w:p>
        </w:tc>
      </w:tr>
      <w:tr w:rsidR="00D514C0" w:rsidRPr="0049085E" w14:paraId="3720958C" w14:textId="77777777" w:rsidTr="000A16AE">
        <w:tc>
          <w:tcPr>
            <w:tcW w:w="2500" w:type="pct"/>
          </w:tcPr>
          <w:p w14:paraId="70D9AB9B" w14:textId="77777777" w:rsidR="00D514C0" w:rsidRPr="0049085E" w:rsidRDefault="00D514C0" w:rsidP="000A16AE">
            <w:r w:rsidRPr="0049085E">
              <w:t>noemer</w:t>
            </w:r>
          </w:p>
        </w:tc>
        <w:tc>
          <w:tcPr>
            <w:tcW w:w="2500" w:type="pct"/>
          </w:tcPr>
          <w:p w14:paraId="69993F5C" w14:textId="69BBAA85" w:rsidR="00D514C0" w:rsidRPr="0049085E" w:rsidRDefault="00580772" w:rsidP="000A16AE">
            <w:r>
              <w:t>Gebied met archeologische verwachtingen</w:t>
            </w:r>
          </w:p>
        </w:tc>
      </w:tr>
      <w:tr w:rsidR="00D514C0" w:rsidRPr="0049085E" w14:paraId="40BD1C59" w14:textId="77777777" w:rsidTr="000A16AE">
        <w:tc>
          <w:tcPr>
            <w:tcW w:w="2500" w:type="pct"/>
          </w:tcPr>
          <w:p w14:paraId="7815EFA0" w14:textId="77777777" w:rsidR="00D514C0" w:rsidRPr="0049085E" w:rsidRDefault="00D514C0" w:rsidP="000A16AE">
            <w:r>
              <w:t>symboolcode</w:t>
            </w:r>
          </w:p>
        </w:tc>
        <w:tc>
          <w:tcPr>
            <w:tcW w:w="2500" w:type="pct"/>
          </w:tcPr>
          <w:p w14:paraId="7C96D02C" w14:textId="6EE5C48A" w:rsidR="00D514C0" w:rsidRDefault="00D514C0" w:rsidP="000A16AE"/>
        </w:tc>
      </w:tr>
      <w:tr w:rsidR="00D514C0" w:rsidRPr="0049085E" w14:paraId="26016E65" w14:textId="77777777" w:rsidTr="000A16AE">
        <w:tc>
          <w:tcPr>
            <w:tcW w:w="2500" w:type="pct"/>
          </w:tcPr>
          <w:p w14:paraId="31F55F9E" w14:textId="77777777" w:rsidR="00D514C0" w:rsidRPr="0049085E" w:rsidRDefault="00D514C0" w:rsidP="000A16AE">
            <w:r w:rsidRPr="0049085E">
              <w:t>nauwkeurigheid</w:t>
            </w:r>
          </w:p>
        </w:tc>
        <w:tc>
          <w:tcPr>
            <w:tcW w:w="2500" w:type="pct"/>
          </w:tcPr>
          <w:p w14:paraId="2D620FB5" w14:textId="7FB1C3C3" w:rsidR="00D514C0" w:rsidRPr="0049085E" w:rsidRDefault="00D514C0" w:rsidP="000A16AE"/>
        </w:tc>
      </w:tr>
      <w:tr w:rsidR="00D514C0" w:rsidRPr="0049085E" w14:paraId="217A9F70" w14:textId="77777777" w:rsidTr="000A16AE">
        <w:tc>
          <w:tcPr>
            <w:tcW w:w="2500" w:type="pct"/>
          </w:tcPr>
          <w:p w14:paraId="1FF4D1CA" w14:textId="77777777" w:rsidR="00D514C0" w:rsidRPr="0049085E" w:rsidRDefault="00D514C0" w:rsidP="000A16AE">
            <w:r w:rsidRPr="0049085E">
              <w:t>bronNauwkeurigheid</w:t>
            </w:r>
          </w:p>
        </w:tc>
        <w:tc>
          <w:tcPr>
            <w:tcW w:w="2500" w:type="pct"/>
          </w:tcPr>
          <w:p w14:paraId="0E20F599" w14:textId="3E9F2300" w:rsidR="00D514C0" w:rsidRPr="0049085E" w:rsidRDefault="00580772" w:rsidP="000A16AE">
            <w:r>
              <w:t>http://standaarden.omgevingswet.overheid.nl/bronnauwkeurigheid/id/concept/Achtergrond</w:t>
            </w:r>
          </w:p>
        </w:tc>
      </w:tr>
      <w:tr w:rsidR="00D514C0" w:rsidRPr="0049085E" w14:paraId="1F1C26F3" w14:textId="77777777" w:rsidTr="000A16AE">
        <w:tc>
          <w:tcPr>
            <w:tcW w:w="2500" w:type="pct"/>
          </w:tcPr>
          <w:p w14:paraId="78434FA5" w14:textId="77777777" w:rsidR="00D514C0" w:rsidRPr="0049085E" w:rsidRDefault="00D514C0" w:rsidP="000A16AE">
            <w:r>
              <w:t>idealisatie</w:t>
            </w:r>
          </w:p>
        </w:tc>
        <w:tc>
          <w:tcPr>
            <w:tcW w:w="2500" w:type="pct"/>
          </w:tcPr>
          <w:p w14:paraId="4953637A" w14:textId="1A928865" w:rsidR="00D514C0" w:rsidRPr="0049085E" w:rsidRDefault="00580772" w:rsidP="000A16AE">
            <w:r>
              <w:t>http://standaarden.omgevingswet.overheid.nl/idealisatie/id/concept/Exact</w:t>
            </w:r>
          </w:p>
        </w:tc>
      </w:tr>
      <w:tr w:rsidR="00D514C0" w:rsidRPr="0049085E" w14:paraId="6D0666B5" w14:textId="77777777" w:rsidTr="000A16AE">
        <w:tc>
          <w:tcPr>
            <w:tcW w:w="2500" w:type="pct"/>
          </w:tcPr>
          <w:p w14:paraId="160EF3C6" w14:textId="77777777" w:rsidR="00D514C0" w:rsidRDefault="00D514C0" w:rsidP="000A16AE">
            <w:r>
              <w:t>regelingsgebied</w:t>
            </w:r>
          </w:p>
        </w:tc>
        <w:tc>
          <w:tcPr>
            <w:tcW w:w="2500" w:type="pct"/>
          </w:tcPr>
          <w:p w14:paraId="56AAAEF2" w14:textId="1A2680C3" w:rsidR="00D514C0" w:rsidRDefault="00580772" w:rsidP="000A16AE">
            <w:r>
              <w:t>Onwaar</w:t>
            </w:r>
          </w:p>
        </w:tc>
      </w:tr>
    </w:tbl>
    <w:p w14:paraId="1A109DC5" w14:textId="299F2411" w:rsidR="00D514C0" w:rsidRDefault="00D514C0">
      <w:pPr>
        <w:pStyle w:val="Tekstopmerking"/>
      </w:pPr>
    </w:p>
  </w:comment>
  <w:comment w:id="137" w:author="Gerard Wolbers" w:date="2023-04-19T09:20: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3B56204F"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64E946" w14:textId="77777777" w:rsidR="00D90290" w:rsidRPr="0049085E" w:rsidRDefault="00D90290" w:rsidP="00ED1428">
            <w:r>
              <w:rPr>
                <w:rStyle w:val="Verwijzingopmerking"/>
              </w:rPr>
              <w:annotationRef/>
            </w:r>
            <w:r>
              <w:t>Geometrie</w:t>
            </w:r>
          </w:p>
        </w:tc>
      </w:tr>
      <w:tr w:rsidR="00D90290" w:rsidRPr="0049085E" w14:paraId="0732C2A2" w14:textId="77777777" w:rsidTr="00D90290">
        <w:tc>
          <w:tcPr>
            <w:tcW w:w="2500" w:type="pct"/>
          </w:tcPr>
          <w:p w14:paraId="72225688" w14:textId="77777777" w:rsidR="00D90290" w:rsidRPr="0049085E" w:rsidRDefault="00D90290" w:rsidP="00D90290">
            <w:r>
              <w:t>bestandsnaam</w:t>
            </w:r>
          </w:p>
        </w:tc>
        <w:tc>
          <w:tcPr>
            <w:tcW w:w="2500" w:type="pct"/>
          </w:tcPr>
          <w:p w14:paraId="2A5E8576" w14:textId="35A7006F" w:rsidR="00D90290" w:rsidRPr="0049085E" w:rsidRDefault="00D90290" w:rsidP="00D90290">
            <w:r w:rsidRPr="00BF6BED">
              <w:t>gml_Gebiedmetarcheologischeverwachtingen.gml</w:t>
            </w:r>
          </w:p>
        </w:tc>
      </w:tr>
      <w:tr w:rsidR="00D90290" w:rsidRPr="0049085E" w14:paraId="289F65AF" w14:textId="77777777" w:rsidTr="00D90290">
        <w:tc>
          <w:tcPr>
            <w:tcW w:w="2500" w:type="pct"/>
          </w:tcPr>
          <w:p w14:paraId="41616E42" w14:textId="77777777" w:rsidR="00D90290" w:rsidRPr="0049085E" w:rsidRDefault="00D90290" w:rsidP="00D90290">
            <w:r w:rsidRPr="0049085E">
              <w:t>noemer</w:t>
            </w:r>
          </w:p>
        </w:tc>
        <w:tc>
          <w:tcPr>
            <w:tcW w:w="2500" w:type="pct"/>
          </w:tcPr>
          <w:p w14:paraId="51CFB6A9" w14:textId="62C8617D" w:rsidR="00D90290" w:rsidRPr="0049085E" w:rsidRDefault="00D90290" w:rsidP="00D90290">
            <w:r w:rsidRPr="00BF6BED">
              <w:t>Gebied met archeologische verwachtingen</w:t>
            </w:r>
          </w:p>
        </w:tc>
      </w:tr>
      <w:tr w:rsidR="00D90290" w:rsidRPr="0049085E" w14:paraId="72BF2B59" w14:textId="77777777" w:rsidTr="00D90290">
        <w:tc>
          <w:tcPr>
            <w:tcW w:w="2500" w:type="pct"/>
          </w:tcPr>
          <w:p w14:paraId="060CC0D2" w14:textId="77777777" w:rsidR="00D90290" w:rsidRPr="0049085E" w:rsidRDefault="00D90290" w:rsidP="00D90290">
            <w:r>
              <w:t>symboolcode</w:t>
            </w:r>
          </w:p>
        </w:tc>
        <w:tc>
          <w:tcPr>
            <w:tcW w:w="2500" w:type="pct"/>
          </w:tcPr>
          <w:p w14:paraId="324DEE63" w14:textId="3853C73A" w:rsidR="00D90290" w:rsidRDefault="00D90290" w:rsidP="00D90290"/>
        </w:tc>
      </w:tr>
      <w:tr w:rsidR="00D90290" w:rsidRPr="0049085E" w14:paraId="2E4B17A1" w14:textId="77777777" w:rsidTr="00D90290">
        <w:tc>
          <w:tcPr>
            <w:tcW w:w="2500" w:type="pct"/>
          </w:tcPr>
          <w:p w14:paraId="2AEED7F0" w14:textId="77777777" w:rsidR="00D90290" w:rsidRPr="0049085E" w:rsidRDefault="00D90290" w:rsidP="00D90290">
            <w:r w:rsidRPr="0049085E">
              <w:t>nauwkeurigheid</w:t>
            </w:r>
          </w:p>
        </w:tc>
        <w:tc>
          <w:tcPr>
            <w:tcW w:w="2500" w:type="pct"/>
          </w:tcPr>
          <w:p w14:paraId="27DEED87" w14:textId="010ECBB9" w:rsidR="00D90290" w:rsidRPr="0049085E" w:rsidRDefault="00D90290" w:rsidP="00D90290"/>
        </w:tc>
      </w:tr>
      <w:tr w:rsidR="00D90290" w:rsidRPr="0049085E" w14:paraId="0F3AA4CC" w14:textId="77777777" w:rsidTr="00D90290">
        <w:tc>
          <w:tcPr>
            <w:tcW w:w="2500" w:type="pct"/>
          </w:tcPr>
          <w:p w14:paraId="11D64F30" w14:textId="77777777" w:rsidR="00D90290" w:rsidRPr="0049085E" w:rsidRDefault="00D90290" w:rsidP="00D90290">
            <w:r w:rsidRPr="0049085E">
              <w:t>bronNauwkeurigheid</w:t>
            </w:r>
          </w:p>
        </w:tc>
        <w:tc>
          <w:tcPr>
            <w:tcW w:w="2500" w:type="pct"/>
          </w:tcPr>
          <w:p w14:paraId="65A893CA" w14:textId="0453CAC7" w:rsidR="00D90290" w:rsidRPr="0049085E" w:rsidRDefault="00D90290" w:rsidP="00D90290">
            <w:r w:rsidRPr="00BF6BED">
              <w:t>http://standaarden.omgevingswet.overheid.nl/bronnauwkeurigheid/id/concept/Achtergrond</w:t>
            </w:r>
          </w:p>
        </w:tc>
      </w:tr>
      <w:tr w:rsidR="00D90290" w:rsidRPr="0049085E" w14:paraId="69C93571" w14:textId="77777777" w:rsidTr="00D90290">
        <w:tc>
          <w:tcPr>
            <w:tcW w:w="2500" w:type="pct"/>
          </w:tcPr>
          <w:p w14:paraId="57D0D59D" w14:textId="77777777" w:rsidR="00D90290" w:rsidRPr="0049085E" w:rsidRDefault="00D90290" w:rsidP="00D90290">
            <w:r>
              <w:t>idealisatie</w:t>
            </w:r>
          </w:p>
        </w:tc>
        <w:tc>
          <w:tcPr>
            <w:tcW w:w="2500" w:type="pct"/>
          </w:tcPr>
          <w:p w14:paraId="019FC806" w14:textId="428B13A0" w:rsidR="00D90290" w:rsidRPr="0049085E" w:rsidRDefault="00D90290" w:rsidP="00D90290">
            <w:r w:rsidRPr="00BF6BED">
              <w:t>http://standaarden.omgevingswet.overheid.nl/idealisatie/id/concept/Exact</w:t>
            </w:r>
          </w:p>
        </w:tc>
      </w:tr>
      <w:tr w:rsidR="00D90290" w:rsidRPr="0049085E" w14:paraId="07FF7F0C" w14:textId="77777777" w:rsidTr="00D90290">
        <w:tc>
          <w:tcPr>
            <w:tcW w:w="2500" w:type="pct"/>
          </w:tcPr>
          <w:p w14:paraId="671410C8" w14:textId="77777777" w:rsidR="00D90290" w:rsidRDefault="00D90290" w:rsidP="00D90290">
            <w:r>
              <w:t>regelingsgebied</w:t>
            </w:r>
          </w:p>
        </w:tc>
        <w:tc>
          <w:tcPr>
            <w:tcW w:w="2500" w:type="pct"/>
          </w:tcPr>
          <w:p w14:paraId="07D4C112" w14:textId="0740115D" w:rsidR="00D90290" w:rsidRDefault="00D90290" w:rsidP="00D90290">
            <w:r w:rsidRPr="00BF6BED">
              <w:t>Onwaar</w:t>
            </w:r>
          </w:p>
        </w:tc>
      </w:tr>
    </w:tbl>
    <w:p w14:paraId="441925F4" w14:textId="6FB9A8FA" w:rsidR="00D90290" w:rsidRDefault="00D90290">
      <w:pPr>
        <w:pStyle w:val="Tekstopmerking"/>
      </w:pPr>
    </w:p>
  </w:comment>
  <w:comment w:id="138" w:author="Martine Rotte" w:date="2022-09-21T14:51:00Z" w:initials="MR">
    <w:p w14:paraId="21B2F55D" w14:textId="39765D1C" w:rsidR="005C4DA3" w:rsidRPr="005C4DA3" w:rsidRDefault="005C4DA3">
      <w:pPr>
        <w:pStyle w:val="Tekstopmerking"/>
      </w:pPr>
      <w:r>
        <w:rPr>
          <w:rStyle w:val="Verwijzingopmerking"/>
        </w:rPr>
        <w:annotationRef/>
      </w:r>
      <w:r w:rsidRPr="005C4DA3">
        <w:t xml:space="preserve">@Geonovum: </w:t>
      </w:r>
      <w:r>
        <w:t>de hieropvolgende leden</w:t>
      </w:r>
      <w:r w:rsidRPr="005C4DA3">
        <w:t xml:space="preserve"> hebben exact dezelfde annotatie qua Activiteit als het 1e lid. Daarom hebben wij deze leden niet geannoteerd.</w:t>
      </w:r>
    </w:p>
  </w:comment>
  <w:comment w:id="139" w:author="Gerard Wolbers" w:date="2023-04-19T09:20: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38B401B8"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E094A9" w14:textId="77777777" w:rsidR="00D90290" w:rsidRPr="0049085E" w:rsidRDefault="00D90290" w:rsidP="00ED1428">
            <w:r>
              <w:rPr>
                <w:rStyle w:val="Verwijzingopmerking"/>
              </w:rPr>
              <w:annotationRef/>
            </w:r>
            <w:r>
              <w:t>Geometrie</w:t>
            </w:r>
          </w:p>
        </w:tc>
      </w:tr>
      <w:tr w:rsidR="00D90290" w:rsidRPr="0049085E" w14:paraId="6E77286B" w14:textId="77777777" w:rsidTr="00D90290">
        <w:tc>
          <w:tcPr>
            <w:tcW w:w="2500" w:type="pct"/>
          </w:tcPr>
          <w:p w14:paraId="6CB2C017" w14:textId="77777777" w:rsidR="00D90290" w:rsidRPr="0049085E" w:rsidRDefault="00D90290" w:rsidP="00D90290">
            <w:r>
              <w:t>bestandsnaam</w:t>
            </w:r>
          </w:p>
        </w:tc>
        <w:tc>
          <w:tcPr>
            <w:tcW w:w="2500" w:type="pct"/>
          </w:tcPr>
          <w:p w14:paraId="208020CD" w14:textId="0E7D8905" w:rsidR="00D90290" w:rsidRPr="0049085E" w:rsidRDefault="00D90290" w:rsidP="00D90290">
            <w:r w:rsidRPr="0069473F">
              <w:t>gml_Gebiedmetarcheologischeverwachtingen.gml</w:t>
            </w:r>
          </w:p>
        </w:tc>
      </w:tr>
      <w:tr w:rsidR="00D90290" w:rsidRPr="0049085E" w14:paraId="226C1C37" w14:textId="77777777" w:rsidTr="00D90290">
        <w:tc>
          <w:tcPr>
            <w:tcW w:w="2500" w:type="pct"/>
          </w:tcPr>
          <w:p w14:paraId="6C5689CE" w14:textId="77777777" w:rsidR="00D90290" w:rsidRPr="0049085E" w:rsidRDefault="00D90290" w:rsidP="00D90290">
            <w:r w:rsidRPr="0049085E">
              <w:t>noemer</w:t>
            </w:r>
          </w:p>
        </w:tc>
        <w:tc>
          <w:tcPr>
            <w:tcW w:w="2500" w:type="pct"/>
          </w:tcPr>
          <w:p w14:paraId="4EF18445" w14:textId="00FE33A7" w:rsidR="00D90290" w:rsidRPr="0049085E" w:rsidRDefault="00D90290" w:rsidP="00D90290">
            <w:r w:rsidRPr="0069473F">
              <w:t>Gebied met archeologische verwachtingen</w:t>
            </w:r>
          </w:p>
        </w:tc>
      </w:tr>
      <w:tr w:rsidR="00D90290" w:rsidRPr="0049085E" w14:paraId="4BC2DC9C" w14:textId="77777777" w:rsidTr="00D90290">
        <w:tc>
          <w:tcPr>
            <w:tcW w:w="2500" w:type="pct"/>
          </w:tcPr>
          <w:p w14:paraId="288338F5" w14:textId="77777777" w:rsidR="00D90290" w:rsidRPr="0049085E" w:rsidRDefault="00D90290" w:rsidP="00D90290">
            <w:r>
              <w:t>symboolcode</w:t>
            </w:r>
          </w:p>
        </w:tc>
        <w:tc>
          <w:tcPr>
            <w:tcW w:w="2500" w:type="pct"/>
          </w:tcPr>
          <w:p w14:paraId="4D2CD3B6" w14:textId="7CCA49E4" w:rsidR="00D90290" w:rsidRDefault="00D90290" w:rsidP="00D90290"/>
        </w:tc>
      </w:tr>
      <w:tr w:rsidR="00D90290" w:rsidRPr="0049085E" w14:paraId="2D8010FC" w14:textId="77777777" w:rsidTr="00D90290">
        <w:tc>
          <w:tcPr>
            <w:tcW w:w="2500" w:type="pct"/>
          </w:tcPr>
          <w:p w14:paraId="0D96314E" w14:textId="77777777" w:rsidR="00D90290" w:rsidRPr="0049085E" w:rsidRDefault="00D90290" w:rsidP="00D90290">
            <w:r w:rsidRPr="0049085E">
              <w:t>nauwkeurigheid</w:t>
            </w:r>
          </w:p>
        </w:tc>
        <w:tc>
          <w:tcPr>
            <w:tcW w:w="2500" w:type="pct"/>
          </w:tcPr>
          <w:p w14:paraId="55EE2EA3" w14:textId="7781AFCD" w:rsidR="00D90290" w:rsidRPr="0049085E" w:rsidRDefault="00D90290" w:rsidP="00D90290"/>
        </w:tc>
      </w:tr>
      <w:tr w:rsidR="00D90290" w:rsidRPr="0049085E" w14:paraId="5F3572CF" w14:textId="77777777" w:rsidTr="00D90290">
        <w:tc>
          <w:tcPr>
            <w:tcW w:w="2500" w:type="pct"/>
          </w:tcPr>
          <w:p w14:paraId="2518715C" w14:textId="77777777" w:rsidR="00D90290" w:rsidRPr="0049085E" w:rsidRDefault="00D90290" w:rsidP="00D90290">
            <w:r w:rsidRPr="0049085E">
              <w:t>bronNauwkeurigheid</w:t>
            </w:r>
          </w:p>
        </w:tc>
        <w:tc>
          <w:tcPr>
            <w:tcW w:w="2500" w:type="pct"/>
          </w:tcPr>
          <w:p w14:paraId="35C199C9" w14:textId="0EE5798B" w:rsidR="00D90290" w:rsidRPr="0049085E" w:rsidRDefault="00D90290" w:rsidP="00D90290">
            <w:r w:rsidRPr="0069473F">
              <w:t>http://standaarden.omgevingswet.overheid.nl/bronnauwkeurigheid/id/concept/Achtergrond</w:t>
            </w:r>
          </w:p>
        </w:tc>
      </w:tr>
      <w:tr w:rsidR="00D90290" w:rsidRPr="0049085E" w14:paraId="1EC3C7B3" w14:textId="77777777" w:rsidTr="00D90290">
        <w:tc>
          <w:tcPr>
            <w:tcW w:w="2500" w:type="pct"/>
          </w:tcPr>
          <w:p w14:paraId="20825148" w14:textId="77777777" w:rsidR="00D90290" w:rsidRPr="0049085E" w:rsidRDefault="00D90290" w:rsidP="00D90290">
            <w:r>
              <w:t>idealisatie</w:t>
            </w:r>
          </w:p>
        </w:tc>
        <w:tc>
          <w:tcPr>
            <w:tcW w:w="2500" w:type="pct"/>
          </w:tcPr>
          <w:p w14:paraId="42750814" w14:textId="562B8433" w:rsidR="00D90290" w:rsidRPr="0049085E" w:rsidRDefault="00D90290" w:rsidP="00D90290">
            <w:r w:rsidRPr="0069473F">
              <w:t>http://standaarden.omgevingswet.overheid.nl/idealisatie/id/concept/Exact</w:t>
            </w:r>
          </w:p>
        </w:tc>
      </w:tr>
      <w:tr w:rsidR="00D90290" w:rsidRPr="0049085E" w14:paraId="6E59AAF8" w14:textId="77777777" w:rsidTr="00D90290">
        <w:tc>
          <w:tcPr>
            <w:tcW w:w="2500" w:type="pct"/>
          </w:tcPr>
          <w:p w14:paraId="57D0EF19" w14:textId="77777777" w:rsidR="00D90290" w:rsidRDefault="00D90290" w:rsidP="00D90290">
            <w:r>
              <w:t>regelingsgebied</w:t>
            </w:r>
          </w:p>
        </w:tc>
        <w:tc>
          <w:tcPr>
            <w:tcW w:w="2500" w:type="pct"/>
          </w:tcPr>
          <w:p w14:paraId="05718075" w14:textId="40960515" w:rsidR="00D90290" w:rsidRDefault="00D90290" w:rsidP="00D90290">
            <w:r w:rsidRPr="0069473F">
              <w:t>Onwaar</w:t>
            </w:r>
          </w:p>
        </w:tc>
      </w:tr>
    </w:tbl>
    <w:p w14:paraId="311B3234" w14:textId="0100DB37" w:rsidR="00D90290" w:rsidRDefault="00D90290">
      <w:pPr>
        <w:pStyle w:val="Tekstopmerking"/>
      </w:pPr>
    </w:p>
  </w:comment>
  <w:comment w:id="140" w:author="Gerard Wolbers" w:date="2023-04-19T09:20: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5F32F307"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809724" w14:textId="77777777" w:rsidR="00D90290" w:rsidRPr="0049085E" w:rsidRDefault="00D90290" w:rsidP="00ED1428">
            <w:r>
              <w:rPr>
                <w:rStyle w:val="Verwijzingopmerking"/>
              </w:rPr>
              <w:annotationRef/>
            </w:r>
            <w:r>
              <w:t>Geometrie</w:t>
            </w:r>
          </w:p>
        </w:tc>
      </w:tr>
      <w:tr w:rsidR="00D90290" w:rsidRPr="0049085E" w14:paraId="4F66BBF4" w14:textId="77777777" w:rsidTr="00D90290">
        <w:tc>
          <w:tcPr>
            <w:tcW w:w="2500" w:type="pct"/>
          </w:tcPr>
          <w:p w14:paraId="40A2412A" w14:textId="77777777" w:rsidR="00D90290" w:rsidRPr="0049085E" w:rsidRDefault="00D90290" w:rsidP="00D90290">
            <w:r>
              <w:t>bestandsnaam</w:t>
            </w:r>
          </w:p>
        </w:tc>
        <w:tc>
          <w:tcPr>
            <w:tcW w:w="2500" w:type="pct"/>
          </w:tcPr>
          <w:p w14:paraId="2BAAB822" w14:textId="7804E2C9" w:rsidR="00D90290" w:rsidRPr="0049085E" w:rsidRDefault="00D90290" w:rsidP="00D90290">
            <w:r w:rsidRPr="00B4228E">
              <w:t>gml_Gebiedmetarcheologischeverwachtingen.gml</w:t>
            </w:r>
          </w:p>
        </w:tc>
      </w:tr>
      <w:tr w:rsidR="00D90290" w:rsidRPr="0049085E" w14:paraId="30E4F008" w14:textId="77777777" w:rsidTr="00D90290">
        <w:tc>
          <w:tcPr>
            <w:tcW w:w="2500" w:type="pct"/>
          </w:tcPr>
          <w:p w14:paraId="3345640C" w14:textId="77777777" w:rsidR="00D90290" w:rsidRPr="0049085E" w:rsidRDefault="00D90290" w:rsidP="00D90290">
            <w:r w:rsidRPr="0049085E">
              <w:t>noemer</w:t>
            </w:r>
          </w:p>
        </w:tc>
        <w:tc>
          <w:tcPr>
            <w:tcW w:w="2500" w:type="pct"/>
          </w:tcPr>
          <w:p w14:paraId="081BE320" w14:textId="6E7D20F1" w:rsidR="00D90290" w:rsidRPr="0049085E" w:rsidRDefault="00D90290" w:rsidP="00D90290">
            <w:r w:rsidRPr="00B4228E">
              <w:t>Gebied met archeologische verwachtingen</w:t>
            </w:r>
          </w:p>
        </w:tc>
      </w:tr>
      <w:tr w:rsidR="00D90290" w:rsidRPr="0049085E" w14:paraId="2F32F9AF" w14:textId="77777777" w:rsidTr="00D90290">
        <w:tc>
          <w:tcPr>
            <w:tcW w:w="2500" w:type="pct"/>
          </w:tcPr>
          <w:p w14:paraId="59D93F97" w14:textId="77777777" w:rsidR="00D90290" w:rsidRPr="0049085E" w:rsidRDefault="00D90290" w:rsidP="00D90290">
            <w:r>
              <w:t>symboolcode</w:t>
            </w:r>
          </w:p>
        </w:tc>
        <w:tc>
          <w:tcPr>
            <w:tcW w:w="2500" w:type="pct"/>
          </w:tcPr>
          <w:p w14:paraId="7E697824" w14:textId="125DE8B7" w:rsidR="00D90290" w:rsidRDefault="00D90290" w:rsidP="00D90290"/>
        </w:tc>
      </w:tr>
      <w:tr w:rsidR="00D90290" w:rsidRPr="0049085E" w14:paraId="0A5BCE2B" w14:textId="77777777" w:rsidTr="00D90290">
        <w:tc>
          <w:tcPr>
            <w:tcW w:w="2500" w:type="pct"/>
          </w:tcPr>
          <w:p w14:paraId="51A18B1C" w14:textId="77777777" w:rsidR="00D90290" w:rsidRPr="0049085E" w:rsidRDefault="00D90290" w:rsidP="00D90290">
            <w:r w:rsidRPr="0049085E">
              <w:t>nauwkeurigheid</w:t>
            </w:r>
          </w:p>
        </w:tc>
        <w:tc>
          <w:tcPr>
            <w:tcW w:w="2500" w:type="pct"/>
          </w:tcPr>
          <w:p w14:paraId="3D629786" w14:textId="37B563FC" w:rsidR="00D90290" w:rsidRPr="0049085E" w:rsidRDefault="00D90290" w:rsidP="00D90290"/>
        </w:tc>
      </w:tr>
      <w:tr w:rsidR="00D90290" w:rsidRPr="0049085E" w14:paraId="60827FD8" w14:textId="77777777" w:rsidTr="00D90290">
        <w:tc>
          <w:tcPr>
            <w:tcW w:w="2500" w:type="pct"/>
          </w:tcPr>
          <w:p w14:paraId="7F00FCF7" w14:textId="77777777" w:rsidR="00D90290" w:rsidRPr="0049085E" w:rsidRDefault="00D90290" w:rsidP="00D90290">
            <w:r w:rsidRPr="0049085E">
              <w:t>bronNauwkeurigheid</w:t>
            </w:r>
          </w:p>
        </w:tc>
        <w:tc>
          <w:tcPr>
            <w:tcW w:w="2500" w:type="pct"/>
          </w:tcPr>
          <w:p w14:paraId="63F59C85" w14:textId="46D16B00" w:rsidR="00D90290" w:rsidRPr="0049085E" w:rsidRDefault="00D90290" w:rsidP="00D90290">
            <w:r w:rsidRPr="00B4228E">
              <w:t>http://standaarden.omgevingswet.overheid.nl/bronnauwkeurigheid/id/concept/Achtergrond</w:t>
            </w:r>
          </w:p>
        </w:tc>
      </w:tr>
      <w:tr w:rsidR="00D90290" w:rsidRPr="0049085E" w14:paraId="42F1A003" w14:textId="77777777" w:rsidTr="00D90290">
        <w:tc>
          <w:tcPr>
            <w:tcW w:w="2500" w:type="pct"/>
          </w:tcPr>
          <w:p w14:paraId="096F6008" w14:textId="77777777" w:rsidR="00D90290" w:rsidRPr="0049085E" w:rsidRDefault="00D90290" w:rsidP="00D90290">
            <w:r>
              <w:t>idealisatie</w:t>
            </w:r>
          </w:p>
        </w:tc>
        <w:tc>
          <w:tcPr>
            <w:tcW w:w="2500" w:type="pct"/>
          </w:tcPr>
          <w:p w14:paraId="10C3CF3A" w14:textId="60381BC5" w:rsidR="00D90290" w:rsidRPr="0049085E" w:rsidRDefault="00D90290" w:rsidP="00D90290">
            <w:r w:rsidRPr="00B4228E">
              <w:t>http://standaarden.omgevingswet.overheid.nl/idealisatie/id/concept/Exact</w:t>
            </w:r>
          </w:p>
        </w:tc>
      </w:tr>
      <w:tr w:rsidR="00D90290" w:rsidRPr="0049085E" w14:paraId="505DF83F" w14:textId="77777777" w:rsidTr="00D90290">
        <w:tc>
          <w:tcPr>
            <w:tcW w:w="2500" w:type="pct"/>
          </w:tcPr>
          <w:p w14:paraId="4A9478EB" w14:textId="77777777" w:rsidR="00D90290" w:rsidRDefault="00D90290" w:rsidP="00D90290">
            <w:r>
              <w:t>regelingsgebied</w:t>
            </w:r>
          </w:p>
        </w:tc>
        <w:tc>
          <w:tcPr>
            <w:tcW w:w="2500" w:type="pct"/>
          </w:tcPr>
          <w:p w14:paraId="3CEFA371" w14:textId="63EFB6EA" w:rsidR="00D90290" w:rsidRDefault="00D90290" w:rsidP="00D90290">
            <w:r w:rsidRPr="00B4228E">
              <w:t>Onwaar</w:t>
            </w:r>
          </w:p>
        </w:tc>
      </w:tr>
    </w:tbl>
    <w:p w14:paraId="31226606" w14:textId="40096CB1" w:rsidR="00D90290" w:rsidRDefault="00D90290">
      <w:pPr>
        <w:pStyle w:val="Tekstopmerking"/>
      </w:pPr>
    </w:p>
  </w:comment>
  <w:comment w:id="141" w:author="Gerard Wolbers" w:date="2023-04-19T09:20: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3D20263D"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E8FC34" w14:textId="77777777" w:rsidR="00D90290" w:rsidRPr="0049085E" w:rsidRDefault="00D90290" w:rsidP="00ED1428">
            <w:r>
              <w:rPr>
                <w:rStyle w:val="Verwijzingopmerking"/>
              </w:rPr>
              <w:annotationRef/>
            </w:r>
            <w:r>
              <w:t>Geometrie</w:t>
            </w:r>
          </w:p>
        </w:tc>
      </w:tr>
      <w:tr w:rsidR="00D90290" w:rsidRPr="0049085E" w14:paraId="4E456ADD" w14:textId="77777777" w:rsidTr="00D90290">
        <w:tc>
          <w:tcPr>
            <w:tcW w:w="2500" w:type="pct"/>
          </w:tcPr>
          <w:p w14:paraId="1567D9B7" w14:textId="77777777" w:rsidR="00D90290" w:rsidRPr="0049085E" w:rsidRDefault="00D90290" w:rsidP="00D90290">
            <w:r>
              <w:t>bestandsnaam</w:t>
            </w:r>
          </w:p>
        </w:tc>
        <w:tc>
          <w:tcPr>
            <w:tcW w:w="2500" w:type="pct"/>
          </w:tcPr>
          <w:p w14:paraId="4C17F601" w14:textId="0310CB7C" w:rsidR="00D90290" w:rsidRPr="0049085E" w:rsidRDefault="00D90290" w:rsidP="00D90290">
            <w:r w:rsidRPr="004B72B9">
              <w:t>gml_Gebiedmetarcheologischeverwachtingen.gml</w:t>
            </w:r>
          </w:p>
        </w:tc>
      </w:tr>
      <w:tr w:rsidR="00D90290" w:rsidRPr="0049085E" w14:paraId="515DA4E2" w14:textId="77777777" w:rsidTr="00D90290">
        <w:tc>
          <w:tcPr>
            <w:tcW w:w="2500" w:type="pct"/>
          </w:tcPr>
          <w:p w14:paraId="58218CB5" w14:textId="77777777" w:rsidR="00D90290" w:rsidRPr="0049085E" w:rsidRDefault="00D90290" w:rsidP="00D90290">
            <w:r w:rsidRPr="0049085E">
              <w:t>noemer</w:t>
            </w:r>
          </w:p>
        </w:tc>
        <w:tc>
          <w:tcPr>
            <w:tcW w:w="2500" w:type="pct"/>
          </w:tcPr>
          <w:p w14:paraId="1A1FCF3A" w14:textId="365B0700" w:rsidR="00D90290" w:rsidRPr="0049085E" w:rsidRDefault="00D90290" w:rsidP="00D90290">
            <w:r w:rsidRPr="004B72B9">
              <w:t>Gebied met archeologische verwachtingen</w:t>
            </w:r>
          </w:p>
        </w:tc>
      </w:tr>
      <w:tr w:rsidR="00D90290" w:rsidRPr="0049085E" w14:paraId="4EDA556D" w14:textId="77777777" w:rsidTr="00D90290">
        <w:tc>
          <w:tcPr>
            <w:tcW w:w="2500" w:type="pct"/>
          </w:tcPr>
          <w:p w14:paraId="108B5084" w14:textId="77777777" w:rsidR="00D90290" w:rsidRPr="0049085E" w:rsidRDefault="00D90290" w:rsidP="00D90290">
            <w:r>
              <w:t>symboolcode</w:t>
            </w:r>
          </w:p>
        </w:tc>
        <w:tc>
          <w:tcPr>
            <w:tcW w:w="2500" w:type="pct"/>
          </w:tcPr>
          <w:p w14:paraId="4B9C8655" w14:textId="536EC718" w:rsidR="00D90290" w:rsidRDefault="00D90290" w:rsidP="00D90290"/>
        </w:tc>
      </w:tr>
      <w:tr w:rsidR="00D90290" w:rsidRPr="0049085E" w14:paraId="0942306A" w14:textId="77777777" w:rsidTr="00D90290">
        <w:tc>
          <w:tcPr>
            <w:tcW w:w="2500" w:type="pct"/>
          </w:tcPr>
          <w:p w14:paraId="290C1BAD" w14:textId="77777777" w:rsidR="00D90290" w:rsidRPr="0049085E" w:rsidRDefault="00D90290" w:rsidP="00D90290">
            <w:r w:rsidRPr="0049085E">
              <w:t>nauwkeurigheid</w:t>
            </w:r>
          </w:p>
        </w:tc>
        <w:tc>
          <w:tcPr>
            <w:tcW w:w="2500" w:type="pct"/>
          </w:tcPr>
          <w:p w14:paraId="508E96F6" w14:textId="5BD8D502" w:rsidR="00D90290" w:rsidRPr="0049085E" w:rsidRDefault="00D90290" w:rsidP="00D90290"/>
        </w:tc>
      </w:tr>
      <w:tr w:rsidR="00D90290" w:rsidRPr="0049085E" w14:paraId="41A4A0A9" w14:textId="77777777" w:rsidTr="00D90290">
        <w:tc>
          <w:tcPr>
            <w:tcW w:w="2500" w:type="pct"/>
          </w:tcPr>
          <w:p w14:paraId="4B480C34" w14:textId="77777777" w:rsidR="00D90290" w:rsidRPr="0049085E" w:rsidRDefault="00D90290" w:rsidP="00D90290">
            <w:r w:rsidRPr="0049085E">
              <w:t>bronNauwkeurigheid</w:t>
            </w:r>
          </w:p>
        </w:tc>
        <w:tc>
          <w:tcPr>
            <w:tcW w:w="2500" w:type="pct"/>
          </w:tcPr>
          <w:p w14:paraId="2608FB7D" w14:textId="725AC823" w:rsidR="00D90290" w:rsidRPr="0049085E" w:rsidRDefault="00D90290" w:rsidP="00D90290">
            <w:r w:rsidRPr="004B72B9">
              <w:t>http://standaarden.omgevingswet.overheid.nl/bronnauwkeurigheid/id/concept/Achtergrond</w:t>
            </w:r>
          </w:p>
        </w:tc>
      </w:tr>
      <w:tr w:rsidR="00D90290" w:rsidRPr="0049085E" w14:paraId="79DE4088" w14:textId="77777777" w:rsidTr="00D90290">
        <w:tc>
          <w:tcPr>
            <w:tcW w:w="2500" w:type="pct"/>
          </w:tcPr>
          <w:p w14:paraId="63B43A5A" w14:textId="77777777" w:rsidR="00D90290" w:rsidRPr="0049085E" w:rsidRDefault="00D90290" w:rsidP="00D90290">
            <w:r>
              <w:t>idealisatie</w:t>
            </w:r>
          </w:p>
        </w:tc>
        <w:tc>
          <w:tcPr>
            <w:tcW w:w="2500" w:type="pct"/>
          </w:tcPr>
          <w:p w14:paraId="142F6910" w14:textId="2DA8AF0C" w:rsidR="00D90290" w:rsidRPr="0049085E" w:rsidRDefault="00D90290" w:rsidP="00D90290">
            <w:r w:rsidRPr="004B72B9">
              <w:t>http://standaarden.omgevingswet.overheid.nl/idealisatie/id/concept/Exact</w:t>
            </w:r>
          </w:p>
        </w:tc>
      </w:tr>
      <w:tr w:rsidR="00D90290" w:rsidRPr="0049085E" w14:paraId="0A1DA922" w14:textId="77777777" w:rsidTr="00D90290">
        <w:tc>
          <w:tcPr>
            <w:tcW w:w="2500" w:type="pct"/>
          </w:tcPr>
          <w:p w14:paraId="5E5EAAAC" w14:textId="77777777" w:rsidR="00D90290" w:rsidRDefault="00D90290" w:rsidP="00D90290">
            <w:r>
              <w:t>regelingsgebied</w:t>
            </w:r>
          </w:p>
        </w:tc>
        <w:tc>
          <w:tcPr>
            <w:tcW w:w="2500" w:type="pct"/>
          </w:tcPr>
          <w:p w14:paraId="70C67FB1" w14:textId="0D4AE6C0" w:rsidR="00D90290" w:rsidRDefault="00D90290" w:rsidP="00D90290">
            <w:r w:rsidRPr="004B72B9">
              <w:t>Onwaar</w:t>
            </w:r>
          </w:p>
        </w:tc>
      </w:tr>
    </w:tbl>
    <w:p w14:paraId="7B43CB2A" w14:textId="2EEE2C55" w:rsidR="00D90290" w:rsidRDefault="00D90290">
      <w:pPr>
        <w:pStyle w:val="Tekstopmerking"/>
      </w:pPr>
    </w:p>
  </w:comment>
  <w:comment w:id="142" w:author="Gerard Wolbers" w:date="2023-04-19T12:26:00Z" w:initials="GW">
    <w:tbl>
      <w:tblPr>
        <w:tblStyle w:val="Annotatie"/>
        <w:tblW w:w="5716" w:type="pct"/>
        <w:tblLayout w:type="fixed"/>
        <w:tblLook w:val="0620" w:firstRow="1" w:lastRow="0" w:firstColumn="0" w:lastColumn="0" w:noHBand="1" w:noVBand="1"/>
      </w:tblPr>
      <w:tblGrid>
        <w:gridCol w:w="4531"/>
        <w:gridCol w:w="4531"/>
      </w:tblGrid>
      <w:tr w:rsidR="00907A63" w:rsidRPr="0049085E" w14:paraId="4DFE6691" w14:textId="77777777" w:rsidTr="00907A6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9B4DA4" w14:textId="77777777" w:rsidR="00907A63" w:rsidRPr="0049085E" w:rsidRDefault="00907A63" w:rsidP="00ED1428">
            <w:r>
              <w:rPr>
                <w:rStyle w:val="Verwijzingopmerking"/>
              </w:rPr>
              <w:annotationRef/>
            </w:r>
            <w:r>
              <w:t>Geometrie</w:t>
            </w:r>
          </w:p>
        </w:tc>
      </w:tr>
      <w:tr w:rsidR="00907A63" w:rsidRPr="0049085E" w14:paraId="10F27419" w14:textId="77777777" w:rsidTr="00907A63">
        <w:tc>
          <w:tcPr>
            <w:tcW w:w="2500" w:type="pct"/>
          </w:tcPr>
          <w:p w14:paraId="33B1A849" w14:textId="77777777" w:rsidR="00907A63" w:rsidRPr="0049085E" w:rsidRDefault="00907A63" w:rsidP="00907A63">
            <w:r>
              <w:t>bestandsnaam</w:t>
            </w:r>
          </w:p>
        </w:tc>
        <w:tc>
          <w:tcPr>
            <w:tcW w:w="2500" w:type="pct"/>
          </w:tcPr>
          <w:p w14:paraId="4191C9AB" w14:textId="72B44277" w:rsidR="00907A63" w:rsidRPr="0049085E" w:rsidRDefault="00907A63" w:rsidP="00907A63">
            <w:r w:rsidRPr="00C954D5">
              <w:t>gml_Gebiedmetarcheologischeverwachtingen.gml</w:t>
            </w:r>
          </w:p>
        </w:tc>
      </w:tr>
      <w:tr w:rsidR="00907A63" w:rsidRPr="0049085E" w14:paraId="6CA27900" w14:textId="77777777" w:rsidTr="00907A63">
        <w:tc>
          <w:tcPr>
            <w:tcW w:w="2500" w:type="pct"/>
          </w:tcPr>
          <w:p w14:paraId="405CA7CB" w14:textId="77777777" w:rsidR="00907A63" w:rsidRPr="0049085E" w:rsidRDefault="00907A63" w:rsidP="00907A63">
            <w:r w:rsidRPr="0049085E">
              <w:t>noemer</w:t>
            </w:r>
          </w:p>
        </w:tc>
        <w:tc>
          <w:tcPr>
            <w:tcW w:w="2500" w:type="pct"/>
          </w:tcPr>
          <w:p w14:paraId="3D9DDFE0" w14:textId="0866C4A6" w:rsidR="00907A63" w:rsidRPr="0049085E" w:rsidRDefault="00907A63" w:rsidP="00907A63">
            <w:r w:rsidRPr="00C954D5">
              <w:t>Gebied met archeologische verwachtingen</w:t>
            </w:r>
          </w:p>
        </w:tc>
      </w:tr>
      <w:tr w:rsidR="00907A63" w:rsidRPr="0049085E" w14:paraId="21BC379E" w14:textId="77777777" w:rsidTr="00907A63">
        <w:tc>
          <w:tcPr>
            <w:tcW w:w="2500" w:type="pct"/>
          </w:tcPr>
          <w:p w14:paraId="3008F308" w14:textId="77777777" w:rsidR="00907A63" w:rsidRPr="0049085E" w:rsidRDefault="00907A63" w:rsidP="00907A63">
            <w:r>
              <w:t>symboolcode</w:t>
            </w:r>
          </w:p>
        </w:tc>
        <w:tc>
          <w:tcPr>
            <w:tcW w:w="2500" w:type="pct"/>
          </w:tcPr>
          <w:p w14:paraId="62604176" w14:textId="7F2C204B" w:rsidR="00907A63" w:rsidRDefault="00907A63" w:rsidP="00907A63"/>
        </w:tc>
      </w:tr>
      <w:tr w:rsidR="00907A63" w:rsidRPr="0049085E" w14:paraId="20BD4099" w14:textId="77777777" w:rsidTr="00907A63">
        <w:tc>
          <w:tcPr>
            <w:tcW w:w="2500" w:type="pct"/>
          </w:tcPr>
          <w:p w14:paraId="4CAE6384" w14:textId="77777777" w:rsidR="00907A63" w:rsidRPr="0049085E" w:rsidRDefault="00907A63" w:rsidP="00907A63">
            <w:r w:rsidRPr="0049085E">
              <w:t>nauwkeurigheid</w:t>
            </w:r>
          </w:p>
        </w:tc>
        <w:tc>
          <w:tcPr>
            <w:tcW w:w="2500" w:type="pct"/>
          </w:tcPr>
          <w:p w14:paraId="592CA4DB" w14:textId="5ADFD7AD" w:rsidR="00907A63" w:rsidRPr="0049085E" w:rsidRDefault="00907A63" w:rsidP="00907A63"/>
        </w:tc>
      </w:tr>
      <w:tr w:rsidR="00907A63" w:rsidRPr="0049085E" w14:paraId="113E2BD7" w14:textId="77777777" w:rsidTr="00907A63">
        <w:tc>
          <w:tcPr>
            <w:tcW w:w="2500" w:type="pct"/>
          </w:tcPr>
          <w:p w14:paraId="1763FBA9" w14:textId="77777777" w:rsidR="00907A63" w:rsidRPr="0049085E" w:rsidRDefault="00907A63" w:rsidP="00907A63">
            <w:r w:rsidRPr="0049085E">
              <w:t>bronNauwkeurigheid</w:t>
            </w:r>
          </w:p>
        </w:tc>
        <w:tc>
          <w:tcPr>
            <w:tcW w:w="2500" w:type="pct"/>
          </w:tcPr>
          <w:p w14:paraId="71BA4035" w14:textId="3CEAADA4" w:rsidR="00907A63" w:rsidRPr="0049085E" w:rsidRDefault="00907A63" w:rsidP="00907A63">
            <w:r w:rsidRPr="00C954D5">
              <w:t>http://standaarden.omgevingswet.overheid.nl/bronnauwkeurigheid/id/concept/Achtergrond</w:t>
            </w:r>
          </w:p>
        </w:tc>
      </w:tr>
      <w:tr w:rsidR="00907A63" w:rsidRPr="0049085E" w14:paraId="0B1B1BAE" w14:textId="77777777" w:rsidTr="00907A63">
        <w:tc>
          <w:tcPr>
            <w:tcW w:w="2500" w:type="pct"/>
          </w:tcPr>
          <w:p w14:paraId="192490E1" w14:textId="77777777" w:rsidR="00907A63" w:rsidRPr="0049085E" w:rsidRDefault="00907A63" w:rsidP="00907A63">
            <w:r>
              <w:t>idealisatie</w:t>
            </w:r>
          </w:p>
        </w:tc>
        <w:tc>
          <w:tcPr>
            <w:tcW w:w="2500" w:type="pct"/>
          </w:tcPr>
          <w:p w14:paraId="2AD6BCF0" w14:textId="2FEC7C63" w:rsidR="00907A63" w:rsidRPr="0049085E" w:rsidRDefault="00907A63" w:rsidP="00907A63">
            <w:r w:rsidRPr="00C954D5">
              <w:t>http://standaarden.omgevingswet.overheid.nl/idealisatie/id/concept/Exact</w:t>
            </w:r>
          </w:p>
        </w:tc>
      </w:tr>
      <w:tr w:rsidR="00907A63" w:rsidRPr="0049085E" w14:paraId="41C9A116" w14:textId="77777777" w:rsidTr="00907A63">
        <w:tc>
          <w:tcPr>
            <w:tcW w:w="2500" w:type="pct"/>
          </w:tcPr>
          <w:p w14:paraId="2A01A98B" w14:textId="77777777" w:rsidR="00907A63" w:rsidRDefault="00907A63" w:rsidP="00907A63">
            <w:r>
              <w:t>regelingsgebied</w:t>
            </w:r>
          </w:p>
        </w:tc>
        <w:tc>
          <w:tcPr>
            <w:tcW w:w="2500" w:type="pct"/>
          </w:tcPr>
          <w:p w14:paraId="1CD21057" w14:textId="4BCCA6C0" w:rsidR="00907A63" w:rsidRDefault="00907A63" w:rsidP="00907A63">
            <w:r w:rsidRPr="00C954D5">
              <w:t>Onwaar</w:t>
            </w:r>
          </w:p>
        </w:tc>
      </w:tr>
    </w:tbl>
    <w:p w14:paraId="1F9B8E27" w14:textId="6F35ADC5" w:rsidR="00907A63" w:rsidRDefault="00907A63">
      <w:pPr>
        <w:pStyle w:val="Tekstopmerking"/>
      </w:pPr>
    </w:p>
  </w:comment>
  <w:comment w:id="143" w:author="Gerard Wolbers" w:date="2023-04-19T12:26:00Z" w:initials="GW">
    <w:tbl>
      <w:tblPr>
        <w:tblStyle w:val="Annotatie"/>
        <w:tblW w:w="5716" w:type="pct"/>
        <w:tblLayout w:type="fixed"/>
        <w:tblLook w:val="0620" w:firstRow="1" w:lastRow="0" w:firstColumn="0" w:lastColumn="0" w:noHBand="1" w:noVBand="1"/>
      </w:tblPr>
      <w:tblGrid>
        <w:gridCol w:w="4531"/>
        <w:gridCol w:w="4531"/>
      </w:tblGrid>
      <w:tr w:rsidR="00907A63" w:rsidRPr="0049085E" w14:paraId="0DAD0E37" w14:textId="77777777" w:rsidTr="00907A6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2AB6A0" w14:textId="77777777" w:rsidR="00907A63" w:rsidRPr="0049085E" w:rsidRDefault="00907A63" w:rsidP="00ED1428">
            <w:r>
              <w:rPr>
                <w:rStyle w:val="Verwijzingopmerking"/>
              </w:rPr>
              <w:annotationRef/>
            </w:r>
            <w:r>
              <w:t>Geometrie</w:t>
            </w:r>
          </w:p>
        </w:tc>
      </w:tr>
      <w:tr w:rsidR="00907A63" w:rsidRPr="0049085E" w14:paraId="158E09DF" w14:textId="77777777" w:rsidTr="00907A63">
        <w:tc>
          <w:tcPr>
            <w:tcW w:w="2500" w:type="pct"/>
          </w:tcPr>
          <w:p w14:paraId="430711A6" w14:textId="77777777" w:rsidR="00907A63" w:rsidRPr="0049085E" w:rsidRDefault="00907A63" w:rsidP="00907A63">
            <w:r>
              <w:t>bestandsnaam</w:t>
            </w:r>
          </w:p>
        </w:tc>
        <w:tc>
          <w:tcPr>
            <w:tcW w:w="2500" w:type="pct"/>
          </w:tcPr>
          <w:p w14:paraId="013CD397" w14:textId="26A31A34" w:rsidR="00907A63" w:rsidRPr="0049085E" w:rsidRDefault="00907A63" w:rsidP="00907A63">
            <w:r w:rsidRPr="00212012">
              <w:t>gml_Gebiedmetarcheologischeverwachtingen.gml</w:t>
            </w:r>
          </w:p>
        </w:tc>
      </w:tr>
      <w:tr w:rsidR="00907A63" w:rsidRPr="0049085E" w14:paraId="52EA8FBF" w14:textId="77777777" w:rsidTr="00907A63">
        <w:tc>
          <w:tcPr>
            <w:tcW w:w="2500" w:type="pct"/>
          </w:tcPr>
          <w:p w14:paraId="051D6477" w14:textId="77777777" w:rsidR="00907A63" w:rsidRPr="0049085E" w:rsidRDefault="00907A63" w:rsidP="00907A63">
            <w:r w:rsidRPr="0049085E">
              <w:t>noemer</w:t>
            </w:r>
          </w:p>
        </w:tc>
        <w:tc>
          <w:tcPr>
            <w:tcW w:w="2500" w:type="pct"/>
          </w:tcPr>
          <w:p w14:paraId="53A3EDE7" w14:textId="5A30F95B" w:rsidR="00907A63" w:rsidRPr="0049085E" w:rsidRDefault="00907A63" w:rsidP="00907A63">
            <w:r w:rsidRPr="00212012">
              <w:t>Gebied met archeologische verwachtingen</w:t>
            </w:r>
          </w:p>
        </w:tc>
      </w:tr>
      <w:tr w:rsidR="00907A63" w:rsidRPr="0049085E" w14:paraId="7A162FB4" w14:textId="77777777" w:rsidTr="00907A63">
        <w:tc>
          <w:tcPr>
            <w:tcW w:w="2500" w:type="pct"/>
          </w:tcPr>
          <w:p w14:paraId="0B9965DC" w14:textId="77777777" w:rsidR="00907A63" w:rsidRPr="0049085E" w:rsidRDefault="00907A63" w:rsidP="00907A63">
            <w:r>
              <w:t>symboolcode</w:t>
            </w:r>
          </w:p>
        </w:tc>
        <w:tc>
          <w:tcPr>
            <w:tcW w:w="2500" w:type="pct"/>
          </w:tcPr>
          <w:p w14:paraId="16E569BD" w14:textId="6689D5C6" w:rsidR="00907A63" w:rsidRDefault="00907A63" w:rsidP="00907A63"/>
        </w:tc>
      </w:tr>
      <w:tr w:rsidR="00907A63" w:rsidRPr="0049085E" w14:paraId="055A6787" w14:textId="77777777" w:rsidTr="00907A63">
        <w:tc>
          <w:tcPr>
            <w:tcW w:w="2500" w:type="pct"/>
          </w:tcPr>
          <w:p w14:paraId="40310780" w14:textId="77777777" w:rsidR="00907A63" w:rsidRPr="0049085E" w:rsidRDefault="00907A63" w:rsidP="00907A63">
            <w:r w:rsidRPr="0049085E">
              <w:t>nauwkeurigheid</w:t>
            </w:r>
          </w:p>
        </w:tc>
        <w:tc>
          <w:tcPr>
            <w:tcW w:w="2500" w:type="pct"/>
          </w:tcPr>
          <w:p w14:paraId="33F97DC3" w14:textId="50DAF5E7" w:rsidR="00907A63" w:rsidRPr="0049085E" w:rsidRDefault="00907A63" w:rsidP="00907A63"/>
        </w:tc>
      </w:tr>
      <w:tr w:rsidR="00907A63" w:rsidRPr="0049085E" w14:paraId="42CB4F74" w14:textId="77777777" w:rsidTr="00907A63">
        <w:tc>
          <w:tcPr>
            <w:tcW w:w="2500" w:type="pct"/>
          </w:tcPr>
          <w:p w14:paraId="784256AB" w14:textId="77777777" w:rsidR="00907A63" w:rsidRPr="0049085E" w:rsidRDefault="00907A63" w:rsidP="00907A63">
            <w:r w:rsidRPr="0049085E">
              <w:t>bronNauwkeurigheid</w:t>
            </w:r>
          </w:p>
        </w:tc>
        <w:tc>
          <w:tcPr>
            <w:tcW w:w="2500" w:type="pct"/>
          </w:tcPr>
          <w:p w14:paraId="2403D9E8" w14:textId="24DA4F8F" w:rsidR="00907A63" w:rsidRPr="0049085E" w:rsidRDefault="00907A63" w:rsidP="00907A63">
            <w:r w:rsidRPr="00212012">
              <w:t>http://standaarden.omgevingswet.overheid.nl/bronnauwkeurigheid/id/concept/Achtergrond</w:t>
            </w:r>
          </w:p>
        </w:tc>
      </w:tr>
      <w:tr w:rsidR="00907A63" w:rsidRPr="0049085E" w14:paraId="4ABE92B0" w14:textId="77777777" w:rsidTr="00907A63">
        <w:tc>
          <w:tcPr>
            <w:tcW w:w="2500" w:type="pct"/>
          </w:tcPr>
          <w:p w14:paraId="0CB3FB7F" w14:textId="77777777" w:rsidR="00907A63" w:rsidRPr="0049085E" w:rsidRDefault="00907A63" w:rsidP="00907A63">
            <w:r>
              <w:t>idealisatie</w:t>
            </w:r>
          </w:p>
        </w:tc>
        <w:tc>
          <w:tcPr>
            <w:tcW w:w="2500" w:type="pct"/>
          </w:tcPr>
          <w:p w14:paraId="6FC3EF41" w14:textId="192351B9" w:rsidR="00907A63" w:rsidRPr="0049085E" w:rsidRDefault="00907A63" w:rsidP="00907A63">
            <w:r w:rsidRPr="00212012">
              <w:t>http://standaarden.omgevingswet.overheid.nl/idealisatie/id/concept/Exact</w:t>
            </w:r>
          </w:p>
        </w:tc>
      </w:tr>
      <w:tr w:rsidR="00907A63" w:rsidRPr="0049085E" w14:paraId="27C02CC1" w14:textId="77777777" w:rsidTr="00907A63">
        <w:tc>
          <w:tcPr>
            <w:tcW w:w="2500" w:type="pct"/>
          </w:tcPr>
          <w:p w14:paraId="0C0E505E" w14:textId="77777777" w:rsidR="00907A63" w:rsidRDefault="00907A63" w:rsidP="00907A63">
            <w:r>
              <w:t>regelingsgebied</w:t>
            </w:r>
          </w:p>
        </w:tc>
        <w:tc>
          <w:tcPr>
            <w:tcW w:w="2500" w:type="pct"/>
          </w:tcPr>
          <w:p w14:paraId="1C2DE53E" w14:textId="3876F3F6" w:rsidR="00907A63" w:rsidRDefault="00907A63" w:rsidP="00907A63">
            <w:r w:rsidRPr="00212012">
              <w:t>Onwaar</w:t>
            </w:r>
          </w:p>
        </w:tc>
      </w:tr>
    </w:tbl>
    <w:p w14:paraId="3998B576" w14:textId="1281A88E" w:rsidR="00907A63" w:rsidRDefault="00907A63">
      <w:pPr>
        <w:pStyle w:val="Tekstopmerking"/>
      </w:pPr>
    </w:p>
  </w:comment>
  <w:comment w:id="144" w:author="Gerard Wolbers" w:date="2023-04-19T12:26:00Z" w:initials="GW">
    <w:tbl>
      <w:tblPr>
        <w:tblStyle w:val="Annotatie"/>
        <w:tblW w:w="5716" w:type="pct"/>
        <w:tblLayout w:type="fixed"/>
        <w:tblLook w:val="0620" w:firstRow="1" w:lastRow="0" w:firstColumn="0" w:lastColumn="0" w:noHBand="1" w:noVBand="1"/>
      </w:tblPr>
      <w:tblGrid>
        <w:gridCol w:w="4531"/>
        <w:gridCol w:w="4531"/>
      </w:tblGrid>
      <w:tr w:rsidR="00907A63" w:rsidRPr="0049085E" w14:paraId="511D4F80" w14:textId="77777777" w:rsidTr="00907A6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1D60F5" w14:textId="77777777" w:rsidR="00907A63" w:rsidRPr="0049085E" w:rsidRDefault="00907A63" w:rsidP="00ED1428">
            <w:r>
              <w:rPr>
                <w:rStyle w:val="Verwijzingopmerking"/>
              </w:rPr>
              <w:annotationRef/>
            </w:r>
            <w:r>
              <w:t>Geometrie</w:t>
            </w:r>
          </w:p>
        </w:tc>
      </w:tr>
      <w:tr w:rsidR="00907A63" w:rsidRPr="0049085E" w14:paraId="5249C596" w14:textId="77777777" w:rsidTr="00907A63">
        <w:tc>
          <w:tcPr>
            <w:tcW w:w="2500" w:type="pct"/>
          </w:tcPr>
          <w:p w14:paraId="6C7FB9B0" w14:textId="77777777" w:rsidR="00907A63" w:rsidRPr="0049085E" w:rsidRDefault="00907A63" w:rsidP="00907A63">
            <w:r>
              <w:t>bestandsnaam</w:t>
            </w:r>
          </w:p>
        </w:tc>
        <w:tc>
          <w:tcPr>
            <w:tcW w:w="2500" w:type="pct"/>
          </w:tcPr>
          <w:p w14:paraId="7B038D1F" w14:textId="347C31B6" w:rsidR="00907A63" w:rsidRPr="0049085E" w:rsidRDefault="00907A63" w:rsidP="00907A63">
            <w:r w:rsidRPr="00722559">
              <w:t>gml_Gebiedmetarcheologischeverwachtingen.gml</w:t>
            </w:r>
          </w:p>
        </w:tc>
      </w:tr>
      <w:tr w:rsidR="00907A63" w:rsidRPr="0049085E" w14:paraId="3ECEF2A6" w14:textId="77777777" w:rsidTr="00907A63">
        <w:tc>
          <w:tcPr>
            <w:tcW w:w="2500" w:type="pct"/>
          </w:tcPr>
          <w:p w14:paraId="732DF7E9" w14:textId="77777777" w:rsidR="00907A63" w:rsidRPr="0049085E" w:rsidRDefault="00907A63" w:rsidP="00907A63">
            <w:r w:rsidRPr="0049085E">
              <w:t>noemer</w:t>
            </w:r>
          </w:p>
        </w:tc>
        <w:tc>
          <w:tcPr>
            <w:tcW w:w="2500" w:type="pct"/>
          </w:tcPr>
          <w:p w14:paraId="458C9F7A" w14:textId="1B8BED69" w:rsidR="00907A63" w:rsidRPr="0049085E" w:rsidRDefault="00907A63" w:rsidP="00907A63">
            <w:r w:rsidRPr="00722559">
              <w:t>Gebied met archeologische verwachtingen</w:t>
            </w:r>
          </w:p>
        </w:tc>
      </w:tr>
      <w:tr w:rsidR="00907A63" w:rsidRPr="0049085E" w14:paraId="51B321E6" w14:textId="77777777" w:rsidTr="00907A63">
        <w:tc>
          <w:tcPr>
            <w:tcW w:w="2500" w:type="pct"/>
          </w:tcPr>
          <w:p w14:paraId="243F904A" w14:textId="77777777" w:rsidR="00907A63" w:rsidRPr="0049085E" w:rsidRDefault="00907A63" w:rsidP="00907A63">
            <w:r>
              <w:t>symboolcode</w:t>
            </w:r>
          </w:p>
        </w:tc>
        <w:tc>
          <w:tcPr>
            <w:tcW w:w="2500" w:type="pct"/>
          </w:tcPr>
          <w:p w14:paraId="358F3363" w14:textId="08702919" w:rsidR="00907A63" w:rsidRDefault="00907A63" w:rsidP="00907A63"/>
        </w:tc>
      </w:tr>
      <w:tr w:rsidR="00907A63" w:rsidRPr="0049085E" w14:paraId="2D1CD50E" w14:textId="77777777" w:rsidTr="00907A63">
        <w:tc>
          <w:tcPr>
            <w:tcW w:w="2500" w:type="pct"/>
          </w:tcPr>
          <w:p w14:paraId="60285297" w14:textId="77777777" w:rsidR="00907A63" w:rsidRPr="0049085E" w:rsidRDefault="00907A63" w:rsidP="00907A63">
            <w:r w:rsidRPr="0049085E">
              <w:t>nauwkeurigheid</w:t>
            </w:r>
          </w:p>
        </w:tc>
        <w:tc>
          <w:tcPr>
            <w:tcW w:w="2500" w:type="pct"/>
          </w:tcPr>
          <w:p w14:paraId="05F54320" w14:textId="51E55A54" w:rsidR="00907A63" w:rsidRPr="0049085E" w:rsidRDefault="00907A63" w:rsidP="00907A63"/>
        </w:tc>
      </w:tr>
      <w:tr w:rsidR="00907A63" w:rsidRPr="0049085E" w14:paraId="40435745" w14:textId="77777777" w:rsidTr="00907A63">
        <w:tc>
          <w:tcPr>
            <w:tcW w:w="2500" w:type="pct"/>
          </w:tcPr>
          <w:p w14:paraId="462636ED" w14:textId="77777777" w:rsidR="00907A63" w:rsidRPr="0049085E" w:rsidRDefault="00907A63" w:rsidP="00907A63">
            <w:r w:rsidRPr="0049085E">
              <w:t>bronNauwkeurigheid</w:t>
            </w:r>
          </w:p>
        </w:tc>
        <w:tc>
          <w:tcPr>
            <w:tcW w:w="2500" w:type="pct"/>
          </w:tcPr>
          <w:p w14:paraId="43160ED2" w14:textId="6E13F594" w:rsidR="00907A63" w:rsidRPr="0049085E" w:rsidRDefault="00907A63" w:rsidP="00907A63">
            <w:r w:rsidRPr="00722559">
              <w:t>http://standaarden.omgevingswet.overheid.nl/bronnauwkeurigheid/id/concept/Achtergrond</w:t>
            </w:r>
          </w:p>
        </w:tc>
      </w:tr>
      <w:tr w:rsidR="00907A63" w:rsidRPr="0049085E" w14:paraId="39F88E9F" w14:textId="77777777" w:rsidTr="00907A63">
        <w:tc>
          <w:tcPr>
            <w:tcW w:w="2500" w:type="pct"/>
          </w:tcPr>
          <w:p w14:paraId="7277C8C1" w14:textId="77777777" w:rsidR="00907A63" w:rsidRPr="0049085E" w:rsidRDefault="00907A63" w:rsidP="00907A63">
            <w:r>
              <w:t>idealisatie</w:t>
            </w:r>
          </w:p>
        </w:tc>
        <w:tc>
          <w:tcPr>
            <w:tcW w:w="2500" w:type="pct"/>
          </w:tcPr>
          <w:p w14:paraId="785D9A62" w14:textId="22CC6215" w:rsidR="00907A63" w:rsidRPr="0049085E" w:rsidRDefault="00907A63" w:rsidP="00907A63">
            <w:r w:rsidRPr="00722559">
              <w:t>http://standaarden.omgevingswet.overheid.nl/idealisatie/id/concept/Exact</w:t>
            </w:r>
          </w:p>
        </w:tc>
      </w:tr>
      <w:tr w:rsidR="00907A63" w:rsidRPr="0049085E" w14:paraId="5D318A9B" w14:textId="77777777" w:rsidTr="00907A63">
        <w:tc>
          <w:tcPr>
            <w:tcW w:w="2500" w:type="pct"/>
          </w:tcPr>
          <w:p w14:paraId="0F844EB2" w14:textId="77777777" w:rsidR="00907A63" w:rsidRDefault="00907A63" w:rsidP="00907A63">
            <w:r>
              <w:t>regelingsgebied</w:t>
            </w:r>
          </w:p>
        </w:tc>
        <w:tc>
          <w:tcPr>
            <w:tcW w:w="2500" w:type="pct"/>
          </w:tcPr>
          <w:p w14:paraId="61CBA97A" w14:textId="235690E2" w:rsidR="00907A63" w:rsidRDefault="00907A63" w:rsidP="00907A63">
            <w:r w:rsidRPr="00722559">
              <w:t>Onwaar</w:t>
            </w:r>
          </w:p>
        </w:tc>
      </w:tr>
    </w:tbl>
    <w:p w14:paraId="7C21690C" w14:textId="509F3B9E" w:rsidR="00907A63" w:rsidRDefault="00907A63">
      <w:pPr>
        <w:pStyle w:val="Tekstopmerking"/>
      </w:pPr>
    </w:p>
  </w:comment>
  <w:comment w:id="145" w:author="Gerard Wolbers" w:date="2023-04-19T12:27:00Z" w:initials="GW">
    <w:tbl>
      <w:tblPr>
        <w:tblStyle w:val="Annotatie"/>
        <w:tblW w:w="5716" w:type="pct"/>
        <w:tblLayout w:type="fixed"/>
        <w:tblLook w:val="0620" w:firstRow="1" w:lastRow="0" w:firstColumn="0" w:lastColumn="0" w:noHBand="1" w:noVBand="1"/>
      </w:tblPr>
      <w:tblGrid>
        <w:gridCol w:w="4531"/>
        <w:gridCol w:w="4531"/>
      </w:tblGrid>
      <w:tr w:rsidR="00907A63" w:rsidRPr="0049085E" w14:paraId="36D714D7" w14:textId="77777777" w:rsidTr="00907A6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842DA0" w14:textId="77777777" w:rsidR="00907A63" w:rsidRPr="0049085E" w:rsidRDefault="00907A63" w:rsidP="00ED1428">
            <w:r>
              <w:rPr>
                <w:rStyle w:val="Verwijzingopmerking"/>
              </w:rPr>
              <w:annotationRef/>
            </w:r>
            <w:r>
              <w:t>Geometrie</w:t>
            </w:r>
          </w:p>
        </w:tc>
      </w:tr>
      <w:tr w:rsidR="00907A63" w:rsidRPr="0049085E" w14:paraId="011A3336" w14:textId="77777777" w:rsidTr="00907A63">
        <w:tc>
          <w:tcPr>
            <w:tcW w:w="2500" w:type="pct"/>
          </w:tcPr>
          <w:p w14:paraId="74473B0B" w14:textId="77777777" w:rsidR="00907A63" w:rsidRPr="0049085E" w:rsidRDefault="00907A63" w:rsidP="00907A63">
            <w:r>
              <w:t>bestandsnaam</w:t>
            </w:r>
          </w:p>
        </w:tc>
        <w:tc>
          <w:tcPr>
            <w:tcW w:w="2500" w:type="pct"/>
          </w:tcPr>
          <w:p w14:paraId="6BB10503" w14:textId="1179D5CB" w:rsidR="00907A63" w:rsidRPr="0049085E" w:rsidRDefault="00907A63" w:rsidP="00907A63">
            <w:r w:rsidRPr="00540C6A">
              <w:t>gml_Gebiedmetarcheologischeverwachtingen.gml</w:t>
            </w:r>
          </w:p>
        </w:tc>
      </w:tr>
      <w:tr w:rsidR="00907A63" w:rsidRPr="0049085E" w14:paraId="2D2B3031" w14:textId="77777777" w:rsidTr="00907A63">
        <w:tc>
          <w:tcPr>
            <w:tcW w:w="2500" w:type="pct"/>
          </w:tcPr>
          <w:p w14:paraId="652B607A" w14:textId="77777777" w:rsidR="00907A63" w:rsidRPr="0049085E" w:rsidRDefault="00907A63" w:rsidP="00907A63">
            <w:r w:rsidRPr="0049085E">
              <w:t>noemer</w:t>
            </w:r>
          </w:p>
        </w:tc>
        <w:tc>
          <w:tcPr>
            <w:tcW w:w="2500" w:type="pct"/>
          </w:tcPr>
          <w:p w14:paraId="4C211B90" w14:textId="0A0B7476" w:rsidR="00907A63" w:rsidRPr="0049085E" w:rsidRDefault="00907A63" w:rsidP="00907A63">
            <w:r w:rsidRPr="00540C6A">
              <w:t>Gebied met archeologische verwachtingen</w:t>
            </w:r>
          </w:p>
        </w:tc>
      </w:tr>
      <w:tr w:rsidR="00907A63" w:rsidRPr="0049085E" w14:paraId="005EB24A" w14:textId="77777777" w:rsidTr="00907A63">
        <w:tc>
          <w:tcPr>
            <w:tcW w:w="2500" w:type="pct"/>
          </w:tcPr>
          <w:p w14:paraId="6CE48936" w14:textId="77777777" w:rsidR="00907A63" w:rsidRPr="0049085E" w:rsidRDefault="00907A63" w:rsidP="00907A63">
            <w:r>
              <w:t>symboolcode</w:t>
            </w:r>
          </w:p>
        </w:tc>
        <w:tc>
          <w:tcPr>
            <w:tcW w:w="2500" w:type="pct"/>
          </w:tcPr>
          <w:p w14:paraId="1670CC6A" w14:textId="7CFB65CF" w:rsidR="00907A63" w:rsidRDefault="00907A63" w:rsidP="00907A63"/>
        </w:tc>
      </w:tr>
      <w:tr w:rsidR="00907A63" w:rsidRPr="0049085E" w14:paraId="62F8E4B8" w14:textId="77777777" w:rsidTr="00907A63">
        <w:tc>
          <w:tcPr>
            <w:tcW w:w="2500" w:type="pct"/>
          </w:tcPr>
          <w:p w14:paraId="4BEA61B3" w14:textId="77777777" w:rsidR="00907A63" w:rsidRPr="0049085E" w:rsidRDefault="00907A63" w:rsidP="00907A63">
            <w:r w:rsidRPr="0049085E">
              <w:t>nauwkeurigheid</w:t>
            </w:r>
          </w:p>
        </w:tc>
        <w:tc>
          <w:tcPr>
            <w:tcW w:w="2500" w:type="pct"/>
          </w:tcPr>
          <w:p w14:paraId="79B2FF4B" w14:textId="537DA5FE" w:rsidR="00907A63" w:rsidRPr="0049085E" w:rsidRDefault="00907A63" w:rsidP="00907A63"/>
        </w:tc>
      </w:tr>
      <w:tr w:rsidR="00907A63" w:rsidRPr="0049085E" w14:paraId="532A5167" w14:textId="77777777" w:rsidTr="00907A63">
        <w:tc>
          <w:tcPr>
            <w:tcW w:w="2500" w:type="pct"/>
          </w:tcPr>
          <w:p w14:paraId="016B4615" w14:textId="77777777" w:rsidR="00907A63" w:rsidRPr="0049085E" w:rsidRDefault="00907A63" w:rsidP="00907A63">
            <w:r w:rsidRPr="0049085E">
              <w:t>bronNauwkeurigheid</w:t>
            </w:r>
          </w:p>
        </w:tc>
        <w:tc>
          <w:tcPr>
            <w:tcW w:w="2500" w:type="pct"/>
          </w:tcPr>
          <w:p w14:paraId="0B6C41F0" w14:textId="5CDE5DCB" w:rsidR="00907A63" w:rsidRPr="0049085E" w:rsidRDefault="00907A63" w:rsidP="00907A63">
            <w:r w:rsidRPr="00540C6A">
              <w:t>http://standaarden.omgevingswet.overheid.nl/bronnauwkeurigheid/id/concept/Achtergrond</w:t>
            </w:r>
          </w:p>
        </w:tc>
      </w:tr>
      <w:tr w:rsidR="00907A63" w:rsidRPr="0049085E" w14:paraId="53133A90" w14:textId="77777777" w:rsidTr="00907A63">
        <w:tc>
          <w:tcPr>
            <w:tcW w:w="2500" w:type="pct"/>
          </w:tcPr>
          <w:p w14:paraId="1981D11F" w14:textId="77777777" w:rsidR="00907A63" w:rsidRPr="0049085E" w:rsidRDefault="00907A63" w:rsidP="00907A63">
            <w:r>
              <w:t>idealisatie</w:t>
            </w:r>
          </w:p>
        </w:tc>
        <w:tc>
          <w:tcPr>
            <w:tcW w:w="2500" w:type="pct"/>
          </w:tcPr>
          <w:p w14:paraId="24405540" w14:textId="5F4AD74D" w:rsidR="00907A63" w:rsidRPr="0049085E" w:rsidRDefault="00907A63" w:rsidP="00907A63">
            <w:r w:rsidRPr="00540C6A">
              <w:t>http://standaarden.omgevingswet.overheid.nl/idealisatie/id/concept/Exact</w:t>
            </w:r>
          </w:p>
        </w:tc>
      </w:tr>
      <w:tr w:rsidR="00907A63" w:rsidRPr="0049085E" w14:paraId="3F0A6E62" w14:textId="77777777" w:rsidTr="00907A63">
        <w:tc>
          <w:tcPr>
            <w:tcW w:w="2500" w:type="pct"/>
          </w:tcPr>
          <w:p w14:paraId="23BA76A3" w14:textId="77777777" w:rsidR="00907A63" w:rsidRDefault="00907A63" w:rsidP="00907A63">
            <w:r>
              <w:t>regelingsgebied</w:t>
            </w:r>
          </w:p>
        </w:tc>
        <w:tc>
          <w:tcPr>
            <w:tcW w:w="2500" w:type="pct"/>
          </w:tcPr>
          <w:p w14:paraId="43661A44" w14:textId="0D040591" w:rsidR="00907A63" w:rsidRDefault="00907A63" w:rsidP="00907A63">
            <w:r w:rsidRPr="00540C6A">
              <w:t>Onwaar</w:t>
            </w:r>
          </w:p>
        </w:tc>
      </w:tr>
    </w:tbl>
    <w:p w14:paraId="505F2528" w14:textId="0E396A9D" w:rsidR="00907A63" w:rsidRDefault="00907A63">
      <w:pPr>
        <w:pStyle w:val="Tekstopmerking"/>
      </w:pPr>
    </w:p>
  </w:comment>
  <w:comment w:id="146" w:author="Gerard Wolbers" w:date="2023-04-19T12:27:00Z" w:initials="GW">
    <w:tbl>
      <w:tblPr>
        <w:tblStyle w:val="Annotatie"/>
        <w:tblW w:w="5716" w:type="pct"/>
        <w:tblLayout w:type="fixed"/>
        <w:tblLook w:val="0620" w:firstRow="1" w:lastRow="0" w:firstColumn="0" w:lastColumn="0" w:noHBand="1" w:noVBand="1"/>
      </w:tblPr>
      <w:tblGrid>
        <w:gridCol w:w="4531"/>
        <w:gridCol w:w="4531"/>
      </w:tblGrid>
      <w:tr w:rsidR="00907A63" w:rsidRPr="0049085E" w14:paraId="67910689" w14:textId="77777777" w:rsidTr="00907A6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CF9B98" w14:textId="77777777" w:rsidR="00907A63" w:rsidRPr="0049085E" w:rsidRDefault="00907A63" w:rsidP="00ED1428">
            <w:r>
              <w:rPr>
                <w:rStyle w:val="Verwijzingopmerking"/>
              </w:rPr>
              <w:annotationRef/>
            </w:r>
            <w:r>
              <w:t>Geometrie</w:t>
            </w:r>
          </w:p>
        </w:tc>
      </w:tr>
      <w:tr w:rsidR="00907A63" w:rsidRPr="0049085E" w14:paraId="739F0A9C" w14:textId="77777777" w:rsidTr="00907A63">
        <w:tc>
          <w:tcPr>
            <w:tcW w:w="2500" w:type="pct"/>
          </w:tcPr>
          <w:p w14:paraId="41B49A66" w14:textId="77777777" w:rsidR="00907A63" w:rsidRPr="0049085E" w:rsidRDefault="00907A63" w:rsidP="00907A63">
            <w:r>
              <w:t>bestandsnaam</w:t>
            </w:r>
          </w:p>
        </w:tc>
        <w:tc>
          <w:tcPr>
            <w:tcW w:w="2500" w:type="pct"/>
          </w:tcPr>
          <w:p w14:paraId="489412B8" w14:textId="5569854E" w:rsidR="00907A63" w:rsidRPr="0049085E" w:rsidRDefault="00907A63" w:rsidP="00907A63">
            <w:r w:rsidRPr="006E6B5E">
              <w:t>gml_Gebiedmetarcheologischeverwachtingen.gml</w:t>
            </w:r>
          </w:p>
        </w:tc>
      </w:tr>
      <w:tr w:rsidR="00907A63" w:rsidRPr="0049085E" w14:paraId="3C891AF4" w14:textId="77777777" w:rsidTr="00907A63">
        <w:tc>
          <w:tcPr>
            <w:tcW w:w="2500" w:type="pct"/>
          </w:tcPr>
          <w:p w14:paraId="376706D9" w14:textId="77777777" w:rsidR="00907A63" w:rsidRPr="0049085E" w:rsidRDefault="00907A63" w:rsidP="00907A63">
            <w:r w:rsidRPr="0049085E">
              <w:t>noemer</w:t>
            </w:r>
          </w:p>
        </w:tc>
        <w:tc>
          <w:tcPr>
            <w:tcW w:w="2500" w:type="pct"/>
          </w:tcPr>
          <w:p w14:paraId="067E7632" w14:textId="4C2BF074" w:rsidR="00907A63" w:rsidRPr="0049085E" w:rsidRDefault="00907A63" w:rsidP="00907A63">
            <w:r w:rsidRPr="006E6B5E">
              <w:t>Gebied met archeologische verwachtingen</w:t>
            </w:r>
          </w:p>
        </w:tc>
      </w:tr>
      <w:tr w:rsidR="00907A63" w:rsidRPr="0049085E" w14:paraId="1F41F86C" w14:textId="77777777" w:rsidTr="00907A63">
        <w:tc>
          <w:tcPr>
            <w:tcW w:w="2500" w:type="pct"/>
          </w:tcPr>
          <w:p w14:paraId="72DBE4B8" w14:textId="77777777" w:rsidR="00907A63" w:rsidRPr="0049085E" w:rsidRDefault="00907A63" w:rsidP="00907A63">
            <w:r>
              <w:t>symboolcode</w:t>
            </w:r>
          </w:p>
        </w:tc>
        <w:tc>
          <w:tcPr>
            <w:tcW w:w="2500" w:type="pct"/>
          </w:tcPr>
          <w:p w14:paraId="78E25E20" w14:textId="3ED2BBEB" w:rsidR="00907A63" w:rsidRDefault="00907A63" w:rsidP="00907A63"/>
        </w:tc>
      </w:tr>
      <w:tr w:rsidR="00907A63" w:rsidRPr="0049085E" w14:paraId="49A29079" w14:textId="77777777" w:rsidTr="00907A63">
        <w:tc>
          <w:tcPr>
            <w:tcW w:w="2500" w:type="pct"/>
          </w:tcPr>
          <w:p w14:paraId="40E41862" w14:textId="77777777" w:rsidR="00907A63" w:rsidRPr="0049085E" w:rsidRDefault="00907A63" w:rsidP="00907A63">
            <w:r w:rsidRPr="0049085E">
              <w:t>nauwkeurigheid</w:t>
            </w:r>
          </w:p>
        </w:tc>
        <w:tc>
          <w:tcPr>
            <w:tcW w:w="2500" w:type="pct"/>
          </w:tcPr>
          <w:p w14:paraId="09883694" w14:textId="357FEAEE" w:rsidR="00907A63" w:rsidRPr="0049085E" w:rsidRDefault="00907A63" w:rsidP="00907A63"/>
        </w:tc>
      </w:tr>
      <w:tr w:rsidR="00907A63" w:rsidRPr="0049085E" w14:paraId="786C3685" w14:textId="77777777" w:rsidTr="00907A63">
        <w:tc>
          <w:tcPr>
            <w:tcW w:w="2500" w:type="pct"/>
          </w:tcPr>
          <w:p w14:paraId="7C8D6172" w14:textId="77777777" w:rsidR="00907A63" w:rsidRPr="0049085E" w:rsidRDefault="00907A63" w:rsidP="00907A63">
            <w:r w:rsidRPr="0049085E">
              <w:t>bronNauwkeurigheid</w:t>
            </w:r>
          </w:p>
        </w:tc>
        <w:tc>
          <w:tcPr>
            <w:tcW w:w="2500" w:type="pct"/>
          </w:tcPr>
          <w:p w14:paraId="56E05D68" w14:textId="42C45528" w:rsidR="00907A63" w:rsidRPr="0049085E" w:rsidRDefault="00907A63" w:rsidP="00907A63">
            <w:r w:rsidRPr="006E6B5E">
              <w:t>http://standaarden.omgevingswet.overheid.nl/bronnauwkeurigheid/id/concept/Achtergrond</w:t>
            </w:r>
          </w:p>
        </w:tc>
      </w:tr>
      <w:tr w:rsidR="00907A63" w:rsidRPr="0049085E" w14:paraId="7F4088C4" w14:textId="77777777" w:rsidTr="00907A63">
        <w:tc>
          <w:tcPr>
            <w:tcW w:w="2500" w:type="pct"/>
          </w:tcPr>
          <w:p w14:paraId="6A74810D" w14:textId="77777777" w:rsidR="00907A63" w:rsidRPr="0049085E" w:rsidRDefault="00907A63" w:rsidP="00907A63">
            <w:r>
              <w:t>idealisatie</w:t>
            </w:r>
          </w:p>
        </w:tc>
        <w:tc>
          <w:tcPr>
            <w:tcW w:w="2500" w:type="pct"/>
          </w:tcPr>
          <w:p w14:paraId="1287CFEE" w14:textId="03E0463C" w:rsidR="00907A63" w:rsidRPr="0049085E" w:rsidRDefault="00907A63" w:rsidP="00907A63">
            <w:r w:rsidRPr="006E6B5E">
              <w:t>http://standaarden.omgevingswet.overheid.nl/idealisatie/id/concept/Exact</w:t>
            </w:r>
          </w:p>
        </w:tc>
      </w:tr>
      <w:tr w:rsidR="00907A63" w:rsidRPr="0049085E" w14:paraId="12004A0F" w14:textId="77777777" w:rsidTr="00907A63">
        <w:tc>
          <w:tcPr>
            <w:tcW w:w="2500" w:type="pct"/>
          </w:tcPr>
          <w:p w14:paraId="69CBC6F4" w14:textId="77777777" w:rsidR="00907A63" w:rsidRDefault="00907A63" w:rsidP="00907A63">
            <w:r>
              <w:t>regelingsgebied</w:t>
            </w:r>
          </w:p>
        </w:tc>
        <w:tc>
          <w:tcPr>
            <w:tcW w:w="2500" w:type="pct"/>
          </w:tcPr>
          <w:p w14:paraId="499C734E" w14:textId="03963702" w:rsidR="00907A63" w:rsidRDefault="00907A63" w:rsidP="00907A63">
            <w:r w:rsidRPr="006E6B5E">
              <w:t>Onwaar</w:t>
            </w:r>
          </w:p>
        </w:tc>
      </w:tr>
    </w:tbl>
    <w:p w14:paraId="11DC021E" w14:textId="3025E94F" w:rsidR="00907A63" w:rsidRDefault="00907A63">
      <w:pPr>
        <w:pStyle w:val="Tekstopmerking"/>
      </w:pPr>
    </w:p>
  </w:comment>
  <w:comment w:id="147" w:author="Martine Rotte" w:date="2023-03-08T15:37:00Z" w:initials="MR">
    <w:p w14:paraId="54143700" w14:textId="328016BB" w:rsidR="00024406" w:rsidRDefault="00024406">
      <w:pPr>
        <w:pStyle w:val="Tekstopmerking"/>
      </w:pPr>
      <w:r>
        <w:rPr>
          <w:rStyle w:val="Verwijzingopmerking"/>
        </w:rPr>
        <w:annotationRef/>
      </w:r>
      <w:r w:rsidRPr="00024406">
        <w:t>@Geonovum: alle artikelen in deze hele paragraaf zijn van toepassing op locatie hele ambtsgebied Breda.</w:t>
      </w:r>
    </w:p>
  </w:comment>
  <w:comment w:id="148" w:author="Emma Kakes" w:date="2022-09-16T15:47:00Z" w:initials="EK">
    <w:p w14:paraId="340CE835" w14:textId="77777777" w:rsidR="00DF7F78" w:rsidRDefault="00A33F87">
      <w:pPr>
        <w:pStyle w:val="Tekstopmerking"/>
      </w:pPr>
      <w:r>
        <w:rPr>
          <w:rStyle w:val="Verwijzingopmerking"/>
        </w:rPr>
        <w:annotationRef/>
      </w:r>
      <w:r w:rsidR="00DF7F78">
        <w:t>@Geonovum, Deze paragraaf is toegevoegd nadat Gerard voor ons het sjabloon heeft aangepast. Klopt dit nu binnen de stijl?</w:t>
      </w:r>
    </w:p>
  </w:comment>
  <w:comment w:id="149" w:author="Martine Rotte" w:date="2023-02-27T15:16:00Z" w:initials="MR">
    <w:tbl>
      <w:tblPr>
        <w:tblStyle w:val="Annotatie"/>
        <w:tblW w:w="5000" w:type="pct"/>
        <w:tblLayout w:type="fixed"/>
        <w:tblLook w:val="0620" w:firstRow="1" w:lastRow="0" w:firstColumn="0" w:lastColumn="0" w:noHBand="1" w:noVBand="1"/>
      </w:tblPr>
      <w:tblGrid>
        <w:gridCol w:w="3963"/>
        <w:gridCol w:w="3964"/>
      </w:tblGrid>
      <w:tr w:rsidR="00DE0F17" w:rsidRPr="0049085E" w14:paraId="616DEBAA"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204118" w14:textId="77777777" w:rsidR="00DE0F17" w:rsidRPr="0049085E" w:rsidRDefault="00DE0F17" w:rsidP="00E866B7">
            <w:r>
              <w:rPr>
                <w:rStyle w:val="Verwijzingopmerking"/>
              </w:rPr>
              <w:annotationRef/>
            </w:r>
            <w:r>
              <w:t>Geometrie</w:t>
            </w:r>
          </w:p>
        </w:tc>
      </w:tr>
      <w:tr w:rsidR="00DE0F17" w:rsidRPr="0049085E" w14:paraId="148E3045" w14:textId="77777777" w:rsidTr="00E866B7">
        <w:tc>
          <w:tcPr>
            <w:tcW w:w="2500" w:type="pct"/>
          </w:tcPr>
          <w:p w14:paraId="50F6D091" w14:textId="77777777" w:rsidR="00DE0F17" w:rsidRPr="0049085E" w:rsidRDefault="00DE0F17" w:rsidP="00E866B7">
            <w:r>
              <w:t>bestandsnaam</w:t>
            </w:r>
          </w:p>
        </w:tc>
        <w:tc>
          <w:tcPr>
            <w:tcW w:w="2500" w:type="pct"/>
          </w:tcPr>
          <w:p w14:paraId="27AC3586" w14:textId="0A02F9CD" w:rsidR="00DE0F17" w:rsidRPr="0049085E" w:rsidRDefault="00DE0F17" w:rsidP="00E866B7">
            <w:r>
              <w:t>ambtsgebied.gml</w:t>
            </w:r>
          </w:p>
        </w:tc>
      </w:tr>
      <w:tr w:rsidR="00DE0F17" w:rsidRPr="0049085E" w14:paraId="59AE3339" w14:textId="77777777" w:rsidTr="00E866B7">
        <w:tc>
          <w:tcPr>
            <w:tcW w:w="2500" w:type="pct"/>
          </w:tcPr>
          <w:p w14:paraId="2DDE91B2" w14:textId="77777777" w:rsidR="00DE0F17" w:rsidRPr="0049085E" w:rsidRDefault="00DE0F17" w:rsidP="00E866B7">
            <w:r w:rsidRPr="0049085E">
              <w:t>noemer</w:t>
            </w:r>
          </w:p>
        </w:tc>
        <w:tc>
          <w:tcPr>
            <w:tcW w:w="2500" w:type="pct"/>
          </w:tcPr>
          <w:p w14:paraId="4E883035" w14:textId="435C60EC" w:rsidR="00DE0F17" w:rsidRPr="0049085E" w:rsidRDefault="00DE0F17" w:rsidP="00E866B7">
            <w:r>
              <w:t>Gemeente Breda</w:t>
            </w:r>
          </w:p>
        </w:tc>
      </w:tr>
      <w:tr w:rsidR="00DE0F17" w:rsidRPr="0049085E" w14:paraId="2F3A3DC8" w14:textId="77777777" w:rsidTr="00E866B7">
        <w:tc>
          <w:tcPr>
            <w:tcW w:w="2500" w:type="pct"/>
          </w:tcPr>
          <w:p w14:paraId="0AF006F9" w14:textId="77777777" w:rsidR="00DE0F17" w:rsidRPr="0049085E" w:rsidRDefault="00DE0F17" w:rsidP="00E866B7">
            <w:r>
              <w:t>symboolcode</w:t>
            </w:r>
          </w:p>
        </w:tc>
        <w:tc>
          <w:tcPr>
            <w:tcW w:w="2500" w:type="pct"/>
          </w:tcPr>
          <w:p w14:paraId="35483C33" w14:textId="49FF05D1" w:rsidR="00DE0F17" w:rsidRDefault="00DE0F17" w:rsidP="00E866B7"/>
        </w:tc>
      </w:tr>
      <w:tr w:rsidR="00DE0F17" w:rsidRPr="0049085E" w14:paraId="55CF7D5F" w14:textId="77777777" w:rsidTr="00E866B7">
        <w:tc>
          <w:tcPr>
            <w:tcW w:w="2500" w:type="pct"/>
          </w:tcPr>
          <w:p w14:paraId="6860DF8B" w14:textId="77777777" w:rsidR="00DE0F17" w:rsidRPr="0049085E" w:rsidRDefault="00DE0F17" w:rsidP="00E866B7">
            <w:r w:rsidRPr="0049085E">
              <w:t>nauwkeurigheid</w:t>
            </w:r>
          </w:p>
        </w:tc>
        <w:tc>
          <w:tcPr>
            <w:tcW w:w="2500" w:type="pct"/>
          </w:tcPr>
          <w:p w14:paraId="676CD90C" w14:textId="578EF2B9" w:rsidR="00DE0F17" w:rsidRPr="0049085E" w:rsidRDefault="00DE0F17" w:rsidP="00E866B7"/>
        </w:tc>
      </w:tr>
      <w:tr w:rsidR="00DE0F17" w:rsidRPr="0049085E" w14:paraId="6A289179" w14:textId="77777777" w:rsidTr="00E866B7">
        <w:tc>
          <w:tcPr>
            <w:tcW w:w="2500" w:type="pct"/>
          </w:tcPr>
          <w:p w14:paraId="14098174" w14:textId="77777777" w:rsidR="00DE0F17" w:rsidRPr="0049085E" w:rsidRDefault="00DE0F17" w:rsidP="00E866B7">
            <w:r w:rsidRPr="0049085E">
              <w:t>bronNauwkeurigheid</w:t>
            </w:r>
          </w:p>
        </w:tc>
        <w:tc>
          <w:tcPr>
            <w:tcW w:w="2500" w:type="pct"/>
          </w:tcPr>
          <w:p w14:paraId="4BB7EDBF" w14:textId="5716496A" w:rsidR="00DE0F17" w:rsidRPr="0049085E" w:rsidRDefault="00DE0F17" w:rsidP="00E866B7">
            <w:r>
              <w:t>http://standaarden.omgevingswet.overheid.nl/bronnauwkeurigheid/id/concept/Achtergrond</w:t>
            </w:r>
          </w:p>
        </w:tc>
      </w:tr>
      <w:tr w:rsidR="00DE0F17" w:rsidRPr="0049085E" w14:paraId="380844B5" w14:textId="77777777" w:rsidTr="00E866B7">
        <w:tc>
          <w:tcPr>
            <w:tcW w:w="2500" w:type="pct"/>
          </w:tcPr>
          <w:p w14:paraId="3161CE09" w14:textId="77777777" w:rsidR="00DE0F17" w:rsidRPr="0049085E" w:rsidRDefault="00DE0F17" w:rsidP="00E866B7">
            <w:r>
              <w:t>idealisatie</w:t>
            </w:r>
          </w:p>
        </w:tc>
        <w:tc>
          <w:tcPr>
            <w:tcW w:w="2500" w:type="pct"/>
          </w:tcPr>
          <w:p w14:paraId="102A0B82" w14:textId="0612CB46" w:rsidR="00DE0F17" w:rsidRPr="0049085E" w:rsidRDefault="00DE0F17" w:rsidP="00E866B7">
            <w:r>
              <w:t>http://standaarden.omgevingswet.overheid.nl/idealisatie/id/concept/Exact</w:t>
            </w:r>
          </w:p>
        </w:tc>
      </w:tr>
      <w:tr w:rsidR="00DE0F17" w:rsidRPr="0049085E" w14:paraId="61EAEE5D" w14:textId="77777777" w:rsidTr="00E866B7">
        <w:tc>
          <w:tcPr>
            <w:tcW w:w="2500" w:type="pct"/>
          </w:tcPr>
          <w:p w14:paraId="30409C5C" w14:textId="77777777" w:rsidR="00DE0F17" w:rsidRDefault="00DE0F17" w:rsidP="00E866B7">
            <w:r>
              <w:t>regelingsgebied</w:t>
            </w:r>
          </w:p>
        </w:tc>
        <w:tc>
          <w:tcPr>
            <w:tcW w:w="2500" w:type="pct"/>
          </w:tcPr>
          <w:p w14:paraId="39BB4FA3" w14:textId="7B2062B0" w:rsidR="00DE0F17" w:rsidRDefault="00DE0F17" w:rsidP="00E866B7">
            <w:r>
              <w:t>Onwaar</w:t>
            </w:r>
          </w:p>
        </w:tc>
      </w:tr>
    </w:tbl>
    <w:p w14:paraId="3C9CC4D3" w14:textId="0CC750F0" w:rsidR="00DE0F17" w:rsidRDefault="00DE0F17">
      <w:pPr>
        <w:pStyle w:val="Tekstopmerking"/>
      </w:pPr>
    </w:p>
  </w:comment>
  <w:comment w:id="150" w:author="Gerard Wolbers" w:date="2023-04-19T09:22: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195BD4D8"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83ABA0" w14:textId="77777777" w:rsidR="00D90290" w:rsidRPr="0049085E" w:rsidRDefault="00D90290" w:rsidP="00ED1428">
            <w:r>
              <w:rPr>
                <w:rStyle w:val="Verwijzingopmerking"/>
              </w:rPr>
              <w:annotationRef/>
            </w:r>
            <w:r>
              <w:t>Geometrie</w:t>
            </w:r>
          </w:p>
        </w:tc>
      </w:tr>
      <w:tr w:rsidR="00D90290" w:rsidRPr="0049085E" w14:paraId="528900FD" w14:textId="77777777" w:rsidTr="00D90290">
        <w:tc>
          <w:tcPr>
            <w:tcW w:w="2500" w:type="pct"/>
          </w:tcPr>
          <w:p w14:paraId="73013363" w14:textId="77777777" w:rsidR="00D90290" w:rsidRPr="0049085E" w:rsidRDefault="00D90290" w:rsidP="00D90290">
            <w:r>
              <w:t>bestandsnaam</w:t>
            </w:r>
          </w:p>
        </w:tc>
        <w:tc>
          <w:tcPr>
            <w:tcW w:w="2500" w:type="pct"/>
          </w:tcPr>
          <w:p w14:paraId="101D63C4" w14:textId="6794AC72" w:rsidR="00D90290" w:rsidRPr="0049085E" w:rsidRDefault="00D90290" w:rsidP="00D90290">
            <w:r w:rsidRPr="000C463F">
              <w:t>ambtsgebied.gml</w:t>
            </w:r>
          </w:p>
        </w:tc>
      </w:tr>
      <w:tr w:rsidR="00D90290" w:rsidRPr="0049085E" w14:paraId="2640048E" w14:textId="77777777" w:rsidTr="00D90290">
        <w:tc>
          <w:tcPr>
            <w:tcW w:w="2500" w:type="pct"/>
          </w:tcPr>
          <w:p w14:paraId="6CF7B8E2" w14:textId="77777777" w:rsidR="00D90290" w:rsidRPr="0049085E" w:rsidRDefault="00D90290" w:rsidP="00D90290">
            <w:r w:rsidRPr="0049085E">
              <w:t>noemer</w:t>
            </w:r>
          </w:p>
        </w:tc>
        <w:tc>
          <w:tcPr>
            <w:tcW w:w="2500" w:type="pct"/>
          </w:tcPr>
          <w:p w14:paraId="767CA12C" w14:textId="4DA886E7" w:rsidR="00D90290" w:rsidRPr="0049085E" w:rsidRDefault="00D90290" w:rsidP="00D90290">
            <w:r w:rsidRPr="000C463F">
              <w:t>Gemeente Breda</w:t>
            </w:r>
          </w:p>
        </w:tc>
      </w:tr>
      <w:tr w:rsidR="00D90290" w:rsidRPr="0049085E" w14:paraId="6EA4026A" w14:textId="77777777" w:rsidTr="00D90290">
        <w:tc>
          <w:tcPr>
            <w:tcW w:w="2500" w:type="pct"/>
          </w:tcPr>
          <w:p w14:paraId="00FB80E6" w14:textId="77777777" w:rsidR="00D90290" w:rsidRPr="0049085E" w:rsidRDefault="00D90290" w:rsidP="00D90290">
            <w:r>
              <w:t>symboolcode</w:t>
            </w:r>
          </w:p>
        </w:tc>
        <w:tc>
          <w:tcPr>
            <w:tcW w:w="2500" w:type="pct"/>
          </w:tcPr>
          <w:p w14:paraId="4B8CABB4" w14:textId="266B1451" w:rsidR="00D90290" w:rsidRDefault="00D90290" w:rsidP="00D90290"/>
        </w:tc>
      </w:tr>
      <w:tr w:rsidR="00D90290" w:rsidRPr="0049085E" w14:paraId="2FBBE3B2" w14:textId="77777777" w:rsidTr="00D90290">
        <w:tc>
          <w:tcPr>
            <w:tcW w:w="2500" w:type="pct"/>
          </w:tcPr>
          <w:p w14:paraId="24FD82A3" w14:textId="77777777" w:rsidR="00D90290" w:rsidRPr="0049085E" w:rsidRDefault="00D90290" w:rsidP="00D90290">
            <w:r w:rsidRPr="0049085E">
              <w:t>nauwkeurigheid</w:t>
            </w:r>
          </w:p>
        </w:tc>
        <w:tc>
          <w:tcPr>
            <w:tcW w:w="2500" w:type="pct"/>
          </w:tcPr>
          <w:p w14:paraId="2C8970DF" w14:textId="74F740F6" w:rsidR="00D90290" w:rsidRPr="0049085E" w:rsidRDefault="00D90290" w:rsidP="00D90290"/>
        </w:tc>
      </w:tr>
      <w:tr w:rsidR="00D90290" w:rsidRPr="0049085E" w14:paraId="308D956D" w14:textId="77777777" w:rsidTr="00D90290">
        <w:tc>
          <w:tcPr>
            <w:tcW w:w="2500" w:type="pct"/>
          </w:tcPr>
          <w:p w14:paraId="561ADE7B" w14:textId="77777777" w:rsidR="00D90290" w:rsidRPr="0049085E" w:rsidRDefault="00D90290" w:rsidP="00D90290">
            <w:r w:rsidRPr="0049085E">
              <w:t>bronNauwkeurigheid</w:t>
            </w:r>
          </w:p>
        </w:tc>
        <w:tc>
          <w:tcPr>
            <w:tcW w:w="2500" w:type="pct"/>
          </w:tcPr>
          <w:p w14:paraId="5FD60513" w14:textId="67AFD9DC" w:rsidR="00D90290" w:rsidRPr="0049085E" w:rsidRDefault="00D90290" w:rsidP="00D90290">
            <w:r w:rsidRPr="000C463F">
              <w:t>http://standaarden.omgevingswet.overheid.nl/bronnauwkeurigheid/id/concept/Achtergrond</w:t>
            </w:r>
          </w:p>
        </w:tc>
      </w:tr>
      <w:tr w:rsidR="00D90290" w:rsidRPr="0049085E" w14:paraId="5FD12E2A" w14:textId="77777777" w:rsidTr="00D90290">
        <w:tc>
          <w:tcPr>
            <w:tcW w:w="2500" w:type="pct"/>
          </w:tcPr>
          <w:p w14:paraId="42AA432D" w14:textId="77777777" w:rsidR="00D90290" w:rsidRPr="0049085E" w:rsidRDefault="00D90290" w:rsidP="00D90290">
            <w:r>
              <w:t>idealisatie</w:t>
            </w:r>
          </w:p>
        </w:tc>
        <w:tc>
          <w:tcPr>
            <w:tcW w:w="2500" w:type="pct"/>
          </w:tcPr>
          <w:p w14:paraId="18DFE141" w14:textId="6CF5A32C" w:rsidR="00D90290" w:rsidRPr="0049085E" w:rsidRDefault="00D90290" w:rsidP="00D90290">
            <w:r w:rsidRPr="000C463F">
              <w:t>http://standaarden.omgevingswet.overheid.nl/idealisatie/id/concept/Exact</w:t>
            </w:r>
          </w:p>
        </w:tc>
      </w:tr>
      <w:tr w:rsidR="00D90290" w:rsidRPr="0049085E" w14:paraId="35866A67" w14:textId="77777777" w:rsidTr="00D90290">
        <w:tc>
          <w:tcPr>
            <w:tcW w:w="2500" w:type="pct"/>
          </w:tcPr>
          <w:p w14:paraId="76E4D9E5" w14:textId="77777777" w:rsidR="00D90290" w:rsidRDefault="00D90290" w:rsidP="00D90290">
            <w:r>
              <w:t>regelingsgebied</w:t>
            </w:r>
          </w:p>
        </w:tc>
        <w:tc>
          <w:tcPr>
            <w:tcW w:w="2500" w:type="pct"/>
          </w:tcPr>
          <w:p w14:paraId="448821D3" w14:textId="58BA8704" w:rsidR="00D90290" w:rsidRDefault="00D90290" w:rsidP="00D90290">
            <w:r w:rsidRPr="000C463F">
              <w:t>Onwaar</w:t>
            </w:r>
          </w:p>
        </w:tc>
      </w:tr>
    </w:tbl>
    <w:p w14:paraId="1B910BAC" w14:textId="00ACC797" w:rsidR="00D90290" w:rsidRDefault="00D90290">
      <w:pPr>
        <w:pStyle w:val="Tekstopmerking"/>
      </w:pPr>
    </w:p>
  </w:comment>
  <w:comment w:id="151" w:author="Gerard Wolbers" w:date="2023-04-19T09:23: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1CF3FBC8"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C9133D" w14:textId="77777777" w:rsidR="00D90290" w:rsidRPr="0049085E" w:rsidRDefault="00D90290" w:rsidP="00ED1428">
            <w:r>
              <w:rPr>
                <w:rStyle w:val="Verwijzingopmerking"/>
              </w:rPr>
              <w:annotationRef/>
            </w:r>
            <w:r>
              <w:t>Geometrie</w:t>
            </w:r>
          </w:p>
        </w:tc>
      </w:tr>
      <w:tr w:rsidR="00D90290" w:rsidRPr="0049085E" w14:paraId="1B77F23E" w14:textId="77777777" w:rsidTr="00D90290">
        <w:tc>
          <w:tcPr>
            <w:tcW w:w="2500" w:type="pct"/>
          </w:tcPr>
          <w:p w14:paraId="570EDB5B" w14:textId="77777777" w:rsidR="00D90290" w:rsidRPr="0049085E" w:rsidRDefault="00D90290" w:rsidP="00D90290">
            <w:r>
              <w:t>bestandsnaam</w:t>
            </w:r>
          </w:p>
        </w:tc>
        <w:tc>
          <w:tcPr>
            <w:tcW w:w="2500" w:type="pct"/>
          </w:tcPr>
          <w:p w14:paraId="700218A2" w14:textId="7D996F77" w:rsidR="00D90290" w:rsidRPr="0049085E" w:rsidRDefault="00D90290" w:rsidP="00D90290">
            <w:r w:rsidRPr="00FC5C7C">
              <w:t>ambtsgebied.gml</w:t>
            </w:r>
          </w:p>
        </w:tc>
      </w:tr>
      <w:tr w:rsidR="00D90290" w:rsidRPr="0049085E" w14:paraId="4B589433" w14:textId="77777777" w:rsidTr="00D90290">
        <w:tc>
          <w:tcPr>
            <w:tcW w:w="2500" w:type="pct"/>
          </w:tcPr>
          <w:p w14:paraId="639503DF" w14:textId="77777777" w:rsidR="00D90290" w:rsidRPr="0049085E" w:rsidRDefault="00D90290" w:rsidP="00D90290">
            <w:r w:rsidRPr="0049085E">
              <w:t>noemer</w:t>
            </w:r>
          </w:p>
        </w:tc>
        <w:tc>
          <w:tcPr>
            <w:tcW w:w="2500" w:type="pct"/>
          </w:tcPr>
          <w:p w14:paraId="66C26990" w14:textId="025614BB" w:rsidR="00D90290" w:rsidRPr="0049085E" w:rsidRDefault="00D90290" w:rsidP="00D90290">
            <w:r w:rsidRPr="00FC5C7C">
              <w:t>Gemeente Breda</w:t>
            </w:r>
          </w:p>
        </w:tc>
      </w:tr>
      <w:tr w:rsidR="00D90290" w:rsidRPr="0049085E" w14:paraId="4D2FF633" w14:textId="77777777" w:rsidTr="00D90290">
        <w:tc>
          <w:tcPr>
            <w:tcW w:w="2500" w:type="pct"/>
          </w:tcPr>
          <w:p w14:paraId="203A4F08" w14:textId="77777777" w:rsidR="00D90290" w:rsidRPr="0049085E" w:rsidRDefault="00D90290" w:rsidP="00D90290">
            <w:r>
              <w:t>symboolcode</w:t>
            </w:r>
          </w:p>
        </w:tc>
        <w:tc>
          <w:tcPr>
            <w:tcW w:w="2500" w:type="pct"/>
          </w:tcPr>
          <w:p w14:paraId="77F6ABF6" w14:textId="495C2599" w:rsidR="00D90290" w:rsidRDefault="00D90290" w:rsidP="00D90290"/>
        </w:tc>
      </w:tr>
      <w:tr w:rsidR="00D90290" w:rsidRPr="0049085E" w14:paraId="1DFB6D00" w14:textId="77777777" w:rsidTr="00D90290">
        <w:tc>
          <w:tcPr>
            <w:tcW w:w="2500" w:type="pct"/>
          </w:tcPr>
          <w:p w14:paraId="4404E9DB" w14:textId="77777777" w:rsidR="00D90290" w:rsidRPr="0049085E" w:rsidRDefault="00D90290" w:rsidP="00D90290">
            <w:r w:rsidRPr="0049085E">
              <w:t>nauwkeurigheid</w:t>
            </w:r>
          </w:p>
        </w:tc>
        <w:tc>
          <w:tcPr>
            <w:tcW w:w="2500" w:type="pct"/>
          </w:tcPr>
          <w:p w14:paraId="0B8C3C8C" w14:textId="6F1B447B" w:rsidR="00D90290" w:rsidRPr="0049085E" w:rsidRDefault="00D90290" w:rsidP="00D90290"/>
        </w:tc>
      </w:tr>
      <w:tr w:rsidR="00D90290" w:rsidRPr="0049085E" w14:paraId="757C0B2F" w14:textId="77777777" w:rsidTr="00D90290">
        <w:tc>
          <w:tcPr>
            <w:tcW w:w="2500" w:type="pct"/>
          </w:tcPr>
          <w:p w14:paraId="51915DEF" w14:textId="77777777" w:rsidR="00D90290" w:rsidRPr="0049085E" w:rsidRDefault="00D90290" w:rsidP="00D90290">
            <w:r w:rsidRPr="0049085E">
              <w:t>bronNauwkeurigheid</w:t>
            </w:r>
          </w:p>
        </w:tc>
        <w:tc>
          <w:tcPr>
            <w:tcW w:w="2500" w:type="pct"/>
          </w:tcPr>
          <w:p w14:paraId="50CD77DC" w14:textId="52CE75C9" w:rsidR="00D90290" w:rsidRPr="0049085E" w:rsidRDefault="00D90290" w:rsidP="00D90290">
            <w:r w:rsidRPr="00FC5C7C">
              <w:t>http://standaarden.omgevingswet.overheid.nl/bronnauwkeurigheid/id/concept/Achtergrond</w:t>
            </w:r>
          </w:p>
        </w:tc>
      </w:tr>
      <w:tr w:rsidR="00D90290" w:rsidRPr="0049085E" w14:paraId="6F0B1F05" w14:textId="77777777" w:rsidTr="00D90290">
        <w:tc>
          <w:tcPr>
            <w:tcW w:w="2500" w:type="pct"/>
          </w:tcPr>
          <w:p w14:paraId="32C6093B" w14:textId="77777777" w:rsidR="00D90290" w:rsidRPr="0049085E" w:rsidRDefault="00D90290" w:rsidP="00D90290">
            <w:r>
              <w:t>idealisatie</w:t>
            </w:r>
          </w:p>
        </w:tc>
        <w:tc>
          <w:tcPr>
            <w:tcW w:w="2500" w:type="pct"/>
          </w:tcPr>
          <w:p w14:paraId="725CD959" w14:textId="14853093" w:rsidR="00D90290" w:rsidRPr="0049085E" w:rsidRDefault="00D90290" w:rsidP="00D90290">
            <w:r w:rsidRPr="00FC5C7C">
              <w:t>http://standaarden.omgevingswet.overheid.nl/idealisatie/id/concept/Exact</w:t>
            </w:r>
          </w:p>
        </w:tc>
      </w:tr>
      <w:tr w:rsidR="00D90290" w:rsidRPr="0049085E" w14:paraId="628DAB48" w14:textId="77777777" w:rsidTr="00D90290">
        <w:tc>
          <w:tcPr>
            <w:tcW w:w="2500" w:type="pct"/>
          </w:tcPr>
          <w:p w14:paraId="18B1EE0B" w14:textId="77777777" w:rsidR="00D90290" w:rsidRDefault="00D90290" w:rsidP="00D90290">
            <w:r>
              <w:t>regelingsgebied</w:t>
            </w:r>
          </w:p>
        </w:tc>
        <w:tc>
          <w:tcPr>
            <w:tcW w:w="2500" w:type="pct"/>
          </w:tcPr>
          <w:p w14:paraId="7D05CCC5" w14:textId="5EF4F0B6" w:rsidR="00D90290" w:rsidRDefault="00D90290" w:rsidP="00D90290">
            <w:r w:rsidRPr="00FC5C7C">
              <w:t>Onwaar</w:t>
            </w:r>
          </w:p>
        </w:tc>
      </w:tr>
    </w:tbl>
    <w:p w14:paraId="4461E0F3" w14:textId="6FF0E3F6" w:rsidR="00D90290" w:rsidRDefault="00D90290">
      <w:pPr>
        <w:pStyle w:val="Tekstopmerking"/>
      </w:pPr>
    </w:p>
  </w:comment>
  <w:comment w:id="152" w:author="Martine Rotte" w:date="2022-09-23T11:48:00Z" w:initials="MR">
    <w:tbl>
      <w:tblPr>
        <w:tblStyle w:val="Annotatie"/>
        <w:tblW w:w="5000" w:type="pct"/>
        <w:tblLayout w:type="fixed"/>
        <w:tblLook w:val="0620" w:firstRow="1" w:lastRow="0" w:firstColumn="0" w:lastColumn="0" w:noHBand="1" w:noVBand="1"/>
      </w:tblPr>
      <w:tblGrid>
        <w:gridCol w:w="3963"/>
        <w:gridCol w:w="3964"/>
      </w:tblGrid>
      <w:tr w:rsidR="007057B2" w:rsidRPr="00D631F2" w14:paraId="4B2390A0" w14:textId="77777777" w:rsidTr="000A706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CAFB9E" w14:textId="77777777" w:rsidR="007057B2" w:rsidRPr="00D631F2" w:rsidRDefault="007057B2" w:rsidP="000A706D">
            <w:r>
              <w:rPr>
                <w:rStyle w:val="Verwijzingopmerking"/>
              </w:rPr>
              <w:annotationRef/>
            </w:r>
            <w:r w:rsidRPr="00D631F2">
              <w:t>Activiteit</w:t>
            </w:r>
          </w:p>
        </w:tc>
      </w:tr>
      <w:tr w:rsidR="007057B2" w:rsidRPr="00D631F2" w14:paraId="4CE12D01" w14:textId="77777777" w:rsidTr="000A706D">
        <w:tc>
          <w:tcPr>
            <w:tcW w:w="2500" w:type="pct"/>
          </w:tcPr>
          <w:p w14:paraId="2E7014C1" w14:textId="77777777" w:rsidR="007057B2" w:rsidRPr="00D631F2" w:rsidRDefault="007057B2" w:rsidP="000A706D">
            <w:r w:rsidRPr="00D631F2">
              <w:t>activiteit</w:t>
            </w:r>
            <w:r>
              <w:t>en</w:t>
            </w:r>
          </w:p>
        </w:tc>
        <w:tc>
          <w:tcPr>
            <w:tcW w:w="2500" w:type="pct"/>
          </w:tcPr>
          <w:p w14:paraId="1CD906A8" w14:textId="5A3E2283" w:rsidR="007057B2" w:rsidRPr="00D631F2" w:rsidRDefault="00D90290" w:rsidP="000A706D">
            <w:r>
              <w:t>Bouwen van een hoofdgebouw</w:t>
            </w:r>
          </w:p>
        </w:tc>
      </w:tr>
      <w:tr w:rsidR="007057B2" w:rsidRPr="00D631F2" w14:paraId="756196AA" w14:textId="77777777" w:rsidTr="000A706D">
        <w:tc>
          <w:tcPr>
            <w:tcW w:w="2500" w:type="pct"/>
          </w:tcPr>
          <w:p w14:paraId="75884E43" w14:textId="77777777" w:rsidR="007057B2" w:rsidRPr="00D631F2" w:rsidRDefault="007057B2" w:rsidP="000A706D">
            <w:r>
              <w:t>bovenliggendeActiviteit</w:t>
            </w:r>
          </w:p>
        </w:tc>
        <w:tc>
          <w:tcPr>
            <w:tcW w:w="2500" w:type="pct"/>
          </w:tcPr>
          <w:p w14:paraId="092F4473" w14:textId="5FA73349" w:rsidR="007057B2" w:rsidRDefault="00D90290" w:rsidP="000A706D">
            <w:r>
              <w:t>Bouwen van een bouwwerk</w:t>
            </w:r>
          </w:p>
        </w:tc>
      </w:tr>
      <w:tr w:rsidR="007057B2" w:rsidRPr="00D631F2" w14:paraId="5924518C" w14:textId="77777777" w:rsidTr="000A706D">
        <w:tc>
          <w:tcPr>
            <w:tcW w:w="2500" w:type="pct"/>
          </w:tcPr>
          <w:p w14:paraId="3BDDDC03" w14:textId="77777777" w:rsidR="007057B2" w:rsidRPr="00D631F2" w:rsidRDefault="007057B2" w:rsidP="000A706D">
            <w:r w:rsidRPr="00D631F2">
              <w:t>activiteitengroep</w:t>
            </w:r>
          </w:p>
        </w:tc>
        <w:tc>
          <w:tcPr>
            <w:tcW w:w="2500" w:type="pct"/>
          </w:tcPr>
          <w:p w14:paraId="494E3A6D" w14:textId="17940F74" w:rsidR="007057B2" w:rsidRPr="00D631F2" w:rsidRDefault="00D90290" w:rsidP="000A706D">
            <w:r>
              <w:t>http://standaarden.omgevingswet.overheid.nl/activiteit/id/concept/BouwactiviteitRuimtelijk</w:t>
            </w:r>
          </w:p>
        </w:tc>
      </w:tr>
      <w:tr w:rsidR="007057B2" w:rsidRPr="00D631F2" w14:paraId="5B695E62" w14:textId="77777777" w:rsidTr="000A706D">
        <w:tc>
          <w:tcPr>
            <w:tcW w:w="2500" w:type="pct"/>
          </w:tcPr>
          <w:p w14:paraId="61593B8D" w14:textId="77777777" w:rsidR="007057B2" w:rsidRPr="00D631F2" w:rsidRDefault="007057B2" w:rsidP="000A706D">
            <w:r>
              <w:t>activiteitregelkwalificatie</w:t>
            </w:r>
          </w:p>
        </w:tc>
        <w:tc>
          <w:tcPr>
            <w:tcW w:w="2500" w:type="pct"/>
          </w:tcPr>
          <w:p w14:paraId="374E8C4E" w14:textId="6F26EB35" w:rsidR="007057B2" w:rsidRPr="00D631F2" w:rsidRDefault="00D90290" w:rsidP="000A706D">
            <w:r>
              <w:t>http://standaarden.omgevingswet.overheid.nl/activiteitregelkwalificatie/id/concept/Vergunningplicht</w:t>
            </w:r>
          </w:p>
        </w:tc>
      </w:tr>
      <w:tr w:rsidR="007057B2" w:rsidRPr="00D631F2" w14:paraId="71198980" w14:textId="77777777" w:rsidTr="000A706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057B2" w:rsidRPr="0049085E" w14:paraId="3BFCFA94" w14:textId="77777777" w:rsidTr="000A706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56AB77" w14:textId="77777777" w:rsidR="007057B2" w:rsidRPr="0049085E" w:rsidRDefault="007057B2" w:rsidP="000A706D">
                  <w:r>
                    <w:t>Geometrie</w:t>
                  </w:r>
                </w:p>
              </w:tc>
            </w:tr>
            <w:tr w:rsidR="007057B2" w:rsidRPr="0049085E" w14:paraId="4949D449" w14:textId="77777777" w:rsidTr="000A706D">
              <w:tc>
                <w:tcPr>
                  <w:tcW w:w="2500" w:type="pct"/>
                </w:tcPr>
                <w:p w14:paraId="7325CD77" w14:textId="77777777" w:rsidR="007057B2" w:rsidRPr="0049085E" w:rsidRDefault="007057B2" w:rsidP="000A706D">
                  <w:r>
                    <w:t>bestandsnaam</w:t>
                  </w:r>
                </w:p>
              </w:tc>
              <w:tc>
                <w:tcPr>
                  <w:tcW w:w="2500" w:type="pct"/>
                </w:tcPr>
                <w:p w14:paraId="0C4835EF" w14:textId="60405045" w:rsidR="007057B2" w:rsidRPr="0049085E" w:rsidRDefault="00D90290" w:rsidP="000A706D">
                  <w:r>
                    <w:t>ambtsgebied.gml</w:t>
                  </w:r>
                </w:p>
              </w:tc>
            </w:tr>
            <w:tr w:rsidR="007057B2" w:rsidRPr="0049085E" w14:paraId="34D7E6A9" w14:textId="77777777" w:rsidTr="000A706D">
              <w:tc>
                <w:tcPr>
                  <w:tcW w:w="2500" w:type="pct"/>
                </w:tcPr>
                <w:p w14:paraId="3061D2C8" w14:textId="77777777" w:rsidR="007057B2" w:rsidRPr="0049085E" w:rsidRDefault="007057B2" w:rsidP="000A706D">
                  <w:r w:rsidRPr="0049085E">
                    <w:t>noemer</w:t>
                  </w:r>
                </w:p>
              </w:tc>
              <w:tc>
                <w:tcPr>
                  <w:tcW w:w="2500" w:type="pct"/>
                </w:tcPr>
                <w:p w14:paraId="33E00977" w14:textId="259D842A" w:rsidR="007057B2" w:rsidRPr="0049085E" w:rsidRDefault="00D90290" w:rsidP="000A706D">
                  <w:r>
                    <w:t>Gemeente Breda</w:t>
                  </w:r>
                </w:p>
              </w:tc>
            </w:tr>
            <w:tr w:rsidR="007057B2" w:rsidRPr="0049085E" w14:paraId="498CFBA8" w14:textId="77777777" w:rsidTr="000A706D">
              <w:tc>
                <w:tcPr>
                  <w:tcW w:w="2500" w:type="pct"/>
                </w:tcPr>
                <w:p w14:paraId="59B89F5C" w14:textId="77777777" w:rsidR="007057B2" w:rsidRPr="0049085E" w:rsidRDefault="007057B2" w:rsidP="000A706D">
                  <w:r>
                    <w:t>symboolcode</w:t>
                  </w:r>
                </w:p>
              </w:tc>
              <w:tc>
                <w:tcPr>
                  <w:tcW w:w="2500" w:type="pct"/>
                </w:tcPr>
                <w:p w14:paraId="1AC66E95" w14:textId="78D4CD80" w:rsidR="007057B2" w:rsidRDefault="007057B2" w:rsidP="000A706D"/>
              </w:tc>
            </w:tr>
            <w:tr w:rsidR="007057B2" w:rsidRPr="0049085E" w14:paraId="6110225B" w14:textId="77777777" w:rsidTr="000A706D">
              <w:tc>
                <w:tcPr>
                  <w:tcW w:w="2500" w:type="pct"/>
                </w:tcPr>
                <w:p w14:paraId="409F3858" w14:textId="77777777" w:rsidR="007057B2" w:rsidRPr="0049085E" w:rsidRDefault="007057B2" w:rsidP="000A706D">
                  <w:r w:rsidRPr="0049085E">
                    <w:t>nauwkeurigheid</w:t>
                  </w:r>
                </w:p>
              </w:tc>
              <w:tc>
                <w:tcPr>
                  <w:tcW w:w="2500" w:type="pct"/>
                </w:tcPr>
                <w:p w14:paraId="3741596B" w14:textId="16DC9C51" w:rsidR="007057B2" w:rsidRPr="0049085E" w:rsidRDefault="007057B2" w:rsidP="000A706D"/>
              </w:tc>
            </w:tr>
            <w:tr w:rsidR="007057B2" w:rsidRPr="0049085E" w14:paraId="2E11385E" w14:textId="77777777" w:rsidTr="000A706D">
              <w:tc>
                <w:tcPr>
                  <w:tcW w:w="2500" w:type="pct"/>
                </w:tcPr>
                <w:p w14:paraId="4302D7A6" w14:textId="77777777" w:rsidR="007057B2" w:rsidRPr="0049085E" w:rsidRDefault="007057B2" w:rsidP="000A706D">
                  <w:r w:rsidRPr="0049085E">
                    <w:t>bron</w:t>
                  </w:r>
                  <w:r>
                    <w:t>N</w:t>
                  </w:r>
                  <w:r w:rsidRPr="0049085E">
                    <w:t>auwkeurigheid</w:t>
                  </w:r>
                </w:p>
              </w:tc>
              <w:tc>
                <w:tcPr>
                  <w:tcW w:w="2500" w:type="pct"/>
                </w:tcPr>
                <w:p w14:paraId="5F17C5EF" w14:textId="15845E33" w:rsidR="007057B2" w:rsidRPr="0049085E" w:rsidRDefault="00D90290" w:rsidP="000A706D">
                  <w:r>
                    <w:t>http://standaarden.omgevingswet.overheid.nl/bronnauwkeurigheid/id/concept/Achtergrond</w:t>
                  </w:r>
                </w:p>
              </w:tc>
            </w:tr>
            <w:tr w:rsidR="007057B2" w:rsidRPr="0049085E" w14:paraId="47206D00" w14:textId="77777777" w:rsidTr="000A706D">
              <w:tc>
                <w:tcPr>
                  <w:tcW w:w="2500" w:type="pct"/>
                </w:tcPr>
                <w:p w14:paraId="65AC401E" w14:textId="77777777" w:rsidR="007057B2" w:rsidRPr="0049085E" w:rsidRDefault="007057B2" w:rsidP="000A706D">
                  <w:r>
                    <w:t>idealisatie</w:t>
                  </w:r>
                </w:p>
              </w:tc>
              <w:tc>
                <w:tcPr>
                  <w:tcW w:w="2500" w:type="pct"/>
                </w:tcPr>
                <w:p w14:paraId="1C24B42A" w14:textId="38810AC4" w:rsidR="007057B2" w:rsidRPr="0049085E" w:rsidRDefault="00D90290" w:rsidP="000A706D">
                  <w:r>
                    <w:t>http://standaarden.omgevingswet.overheid.nl/idealisatie/id/concept/Exact</w:t>
                  </w:r>
                </w:p>
              </w:tc>
            </w:tr>
          </w:tbl>
          <w:p w14:paraId="42026640" w14:textId="77777777" w:rsidR="007057B2" w:rsidRPr="00D631F2" w:rsidRDefault="007057B2" w:rsidP="000A706D"/>
        </w:tc>
      </w:tr>
    </w:tbl>
    <w:p w14:paraId="1FECC08A" w14:textId="7BBCF50C" w:rsidR="007057B2" w:rsidRDefault="007057B2">
      <w:pPr>
        <w:pStyle w:val="Tekstopmerking"/>
      </w:pPr>
    </w:p>
  </w:comment>
  <w:comment w:id="153" w:author="Gerard Wolbers" w:date="2023-04-19T09:23: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48851421"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FA7C72" w14:textId="77777777" w:rsidR="00D90290" w:rsidRPr="0049085E" w:rsidRDefault="00D90290" w:rsidP="00ED1428">
            <w:r>
              <w:rPr>
                <w:rStyle w:val="Verwijzingopmerking"/>
              </w:rPr>
              <w:annotationRef/>
            </w:r>
            <w:r>
              <w:t>Geometrie</w:t>
            </w:r>
          </w:p>
        </w:tc>
      </w:tr>
      <w:tr w:rsidR="00D90290" w:rsidRPr="0049085E" w14:paraId="7CE25913" w14:textId="77777777" w:rsidTr="00D90290">
        <w:tc>
          <w:tcPr>
            <w:tcW w:w="2500" w:type="pct"/>
          </w:tcPr>
          <w:p w14:paraId="3462136D" w14:textId="77777777" w:rsidR="00D90290" w:rsidRPr="0049085E" w:rsidRDefault="00D90290" w:rsidP="00D90290">
            <w:r>
              <w:t>bestandsnaam</w:t>
            </w:r>
          </w:p>
        </w:tc>
        <w:tc>
          <w:tcPr>
            <w:tcW w:w="2500" w:type="pct"/>
          </w:tcPr>
          <w:p w14:paraId="3190037B" w14:textId="7BDE6129" w:rsidR="00D90290" w:rsidRPr="0049085E" w:rsidRDefault="00D90290" w:rsidP="00D90290">
            <w:r w:rsidRPr="00431474">
              <w:t>ambtsgebied.gml</w:t>
            </w:r>
          </w:p>
        </w:tc>
      </w:tr>
      <w:tr w:rsidR="00D90290" w:rsidRPr="0049085E" w14:paraId="0908D7C8" w14:textId="77777777" w:rsidTr="00D90290">
        <w:tc>
          <w:tcPr>
            <w:tcW w:w="2500" w:type="pct"/>
          </w:tcPr>
          <w:p w14:paraId="1280347A" w14:textId="77777777" w:rsidR="00D90290" w:rsidRPr="0049085E" w:rsidRDefault="00D90290" w:rsidP="00D90290">
            <w:r w:rsidRPr="0049085E">
              <w:t>noemer</w:t>
            </w:r>
          </w:p>
        </w:tc>
        <w:tc>
          <w:tcPr>
            <w:tcW w:w="2500" w:type="pct"/>
          </w:tcPr>
          <w:p w14:paraId="5B69E87D" w14:textId="1D425703" w:rsidR="00D90290" w:rsidRPr="0049085E" w:rsidRDefault="00D90290" w:rsidP="00D90290">
            <w:r w:rsidRPr="00431474">
              <w:t>Gemeente Breda</w:t>
            </w:r>
          </w:p>
        </w:tc>
      </w:tr>
      <w:tr w:rsidR="00D90290" w:rsidRPr="0049085E" w14:paraId="5B30AF0C" w14:textId="77777777" w:rsidTr="00D90290">
        <w:tc>
          <w:tcPr>
            <w:tcW w:w="2500" w:type="pct"/>
          </w:tcPr>
          <w:p w14:paraId="334ADB5D" w14:textId="77777777" w:rsidR="00D90290" w:rsidRPr="0049085E" w:rsidRDefault="00D90290" w:rsidP="00D90290">
            <w:r>
              <w:t>symboolcode</w:t>
            </w:r>
          </w:p>
        </w:tc>
        <w:tc>
          <w:tcPr>
            <w:tcW w:w="2500" w:type="pct"/>
          </w:tcPr>
          <w:p w14:paraId="59CE521B" w14:textId="5589F8D0" w:rsidR="00D90290" w:rsidRDefault="00D90290" w:rsidP="00D90290"/>
        </w:tc>
      </w:tr>
      <w:tr w:rsidR="00D90290" w:rsidRPr="0049085E" w14:paraId="1AC9D84C" w14:textId="77777777" w:rsidTr="00D90290">
        <w:tc>
          <w:tcPr>
            <w:tcW w:w="2500" w:type="pct"/>
          </w:tcPr>
          <w:p w14:paraId="75B84602" w14:textId="77777777" w:rsidR="00D90290" w:rsidRPr="0049085E" w:rsidRDefault="00D90290" w:rsidP="00D90290">
            <w:r w:rsidRPr="0049085E">
              <w:t>nauwkeurigheid</w:t>
            </w:r>
          </w:p>
        </w:tc>
        <w:tc>
          <w:tcPr>
            <w:tcW w:w="2500" w:type="pct"/>
          </w:tcPr>
          <w:p w14:paraId="3962B516" w14:textId="291B20B3" w:rsidR="00D90290" w:rsidRPr="0049085E" w:rsidRDefault="00D90290" w:rsidP="00D90290"/>
        </w:tc>
      </w:tr>
      <w:tr w:rsidR="00D90290" w:rsidRPr="0049085E" w14:paraId="562F5E6C" w14:textId="77777777" w:rsidTr="00D90290">
        <w:tc>
          <w:tcPr>
            <w:tcW w:w="2500" w:type="pct"/>
          </w:tcPr>
          <w:p w14:paraId="4C7BA424" w14:textId="77777777" w:rsidR="00D90290" w:rsidRPr="0049085E" w:rsidRDefault="00D90290" w:rsidP="00D90290">
            <w:r w:rsidRPr="0049085E">
              <w:t>bronNauwkeurigheid</w:t>
            </w:r>
          </w:p>
        </w:tc>
        <w:tc>
          <w:tcPr>
            <w:tcW w:w="2500" w:type="pct"/>
          </w:tcPr>
          <w:p w14:paraId="3E54CC53" w14:textId="3E54AF8E" w:rsidR="00D90290" w:rsidRPr="0049085E" w:rsidRDefault="00D90290" w:rsidP="00D90290">
            <w:r w:rsidRPr="00431474">
              <w:t>http://standaarden.omgevingswet.overheid.nl/bronnauwkeurigheid/id/concept/Achtergrond</w:t>
            </w:r>
          </w:p>
        </w:tc>
      </w:tr>
      <w:tr w:rsidR="00D90290" w:rsidRPr="0049085E" w14:paraId="38070515" w14:textId="77777777" w:rsidTr="00D90290">
        <w:tc>
          <w:tcPr>
            <w:tcW w:w="2500" w:type="pct"/>
          </w:tcPr>
          <w:p w14:paraId="72464001" w14:textId="77777777" w:rsidR="00D90290" w:rsidRPr="0049085E" w:rsidRDefault="00D90290" w:rsidP="00D90290">
            <w:r>
              <w:t>idealisatie</w:t>
            </w:r>
          </w:p>
        </w:tc>
        <w:tc>
          <w:tcPr>
            <w:tcW w:w="2500" w:type="pct"/>
          </w:tcPr>
          <w:p w14:paraId="0C12605A" w14:textId="0EEE41B4" w:rsidR="00D90290" w:rsidRPr="0049085E" w:rsidRDefault="00D90290" w:rsidP="00D90290">
            <w:r w:rsidRPr="00431474">
              <w:t>http://standaarden.omgevingswet.overheid.nl/idealisatie/id/concept/Exact</w:t>
            </w:r>
          </w:p>
        </w:tc>
      </w:tr>
      <w:tr w:rsidR="00D90290" w:rsidRPr="0049085E" w14:paraId="6F188E73" w14:textId="77777777" w:rsidTr="00D90290">
        <w:tc>
          <w:tcPr>
            <w:tcW w:w="2500" w:type="pct"/>
          </w:tcPr>
          <w:p w14:paraId="005ACCCD" w14:textId="77777777" w:rsidR="00D90290" w:rsidRDefault="00D90290" w:rsidP="00D90290">
            <w:r>
              <w:t>regelingsgebied</w:t>
            </w:r>
          </w:p>
        </w:tc>
        <w:tc>
          <w:tcPr>
            <w:tcW w:w="2500" w:type="pct"/>
          </w:tcPr>
          <w:p w14:paraId="366F839A" w14:textId="7A6718BB" w:rsidR="00D90290" w:rsidRDefault="00D90290" w:rsidP="00D90290">
            <w:r w:rsidRPr="00431474">
              <w:t>Onwaar</w:t>
            </w:r>
          </w:p>
        </w:tc>
      </w:tr>
    </w:tbl>
    <w:p w14:paraId="69FEEFEE" w14:textId="1C1DC266" w:rsidR="00D90290" w:rsidRDefault="00D90290">
      <w:pPr>
        <w:pStyle w:val="Tekstopmerking"/>
      </w:pPr>
    </w:p>
  </w:comment>
  <w:comment w:id="154" w:author="Gerard Wolbers" w:date="2023-04-19T09:23: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1AF7F163"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2148EF" w14:textId="77777777" w:rsidR="00D90290" w:rsidRPr="0049085E" w:rsidRDefault="00D90290" w:rsidP="00ED1428">
            <w:r>
              <w:rPr>
                <w:rStyle w:val="Verwijzingopmerking"/>
              </w:rPr>
              <w:annotationRef/>
            </w:r>
            <w:r>
              <w:t>Geometrie</w:t>
            </w:r>
          </w:p>
        </w:tc>
      </w:tr>
      <w:tr w:rsidR="00D90290" w:rsidRPr="0049085E" w14:paraId="4404E554" w14:textId="77777777" w:rsidTr="00D90290">
        <w:tc>
          <w:tcPr>
            <w:tcW w:w="2500" w:type="pct"/>
          </w:tcPr>
          <w:p w14:paraId="34F42BDF" w14:textId="77777777" w:rsidR="00D90290" w:rsidRPr="0049085E" w:rsidRDefault="00D90290" w:rsidP="00D90290">
            <w:r>
              <w:t>bestandsnaam</w:t>
            </w:r>
          </w:p>
        </w:tc>
        <w:tc>
          <w:tcPr>
            <w:tcW w:w="2500" w:type="pct"/>
          </w:tcPr>
          <w:p w14:paraId="1643D9BD" w14:textId="73DBA497" w:rsidR="00D90290" w:rsidRPr="0049085E" w:rsidRDefault="00D90290" w:rsidP="00D90290">
            <w:r w:rsidRPr="00B0794A">
              <w:t>ambtsgebied.gml</w:t>
            </w:r>
          </w:p>
        </w:tc>
      </w:tr>
      <w:tr w:rsidR="00D90290" w:rsidRPr="0049085E" w14:paraId="77DC76DB" w14:textId="77777777" w:rsidTr="00D90290">
        <w:tc>
          <w:tcPr>
            <w:tcW w:w="2500" w:type="pct"/>
          </w:tcPr>
          <w:p w14:paraId="0ADE8DCD" w14:textId="77777777" w:rsidR="00D90290" w:rsidRPr="0049085E" w:rsidRDefault="00D90290" w:rsidP="00D90290">
            <w:r w:rsidRPr="0049085E">
              <w:t>noemer</w:t>
            </w:r>
          </w:p>
        </w:tc>
        <w:tc>
          <w:tcPr>
            <w:tcW w:w="2500" w:type="pct"/>
          </w:tcPr>
          <w:p w14:paraId="16F2B37D" w14:textId="4C4634C2" w:rsidR="00D90290" w:rsidRPr="0049085E" w:rsidRDefault="00D90290" w:rsidP="00D90290">
            <w:r w:rsidRPr="00B0794A">
              <w:t>Gemeente Breda</w:t>
            </w:r>
          </w:p>
        </w:tc>
      </w:tr>
      <w:tr w:rsidR="00D90290" w:rsidRPr="0049085E" w14:paraId="6290D38A" w14:textId="77777777" w:rsidTr="00D90290">
        <w:tc>
          <w:tcPr>
            <w:tcW w:w="2500" w:type="pct"/>
          </w:tcPr>
          <w:p w14:paraId="5FC8B574" w14:textId="77777777" w:rsidR="00D90290" w:rsidRPr="0049085E" w:rsidRDefault="00D90290" w:rsidP="00D90290">
            <w:r>
              <w:t>symboolcode</w:t>
            </w:r>
          </w:p>
        </w:tc>
        <w:tc>
          <w:tcPr>
            <w:tcW w:w="2500" w:type="pct"/>
          </w:tcPr>
          <w:p w14:paraId="31E613C2" w14:textId="5D681A7A" w:rsidR="00D90290" w:rsidRDefault="00D90290" w:rsidP="00D90290"/>
        </w:tc>
      </w:tr>
      <w:tr w:rsidR="00D90290" w:rsidRPr="0049085E" w14:paraId="69C094CA" w14:textId="77777777" w:rsidTr="00D90290">
        <w:tc>
          <w:tcPr>
            <w:tcW w:w="2500" w:type="pct"/>
          </w:tcPr>
          <w:p w14:paraId="69103BB5" w14:textId="77777777" w:rsidR="00D90290" w:rsidRPr="0049085E" w:rsidRDefault="00D90290" w:rsidP="00D90290">
            <w:r w:rsidRPr="0049085E">
              <w:t>nauwkeurigheid</w:t>
            </w:r>
          </w:p>
        </w:tc>
        <w:tc>
          <w:tcPr>
            <w:tcW w:w="2500" w:type="pct"/>
          </w:tcPr>
          <w:p w14:paraId="2ECF8225" w14:textId="7DCC9C53" w:rsidR="00D90290" w:rsidRPr="0049085E" w:rsidRDefault="00D90290" w:rsidP="00D90290"/>
        </w:tc>
      </w:tr>
      <w:tr w:rsidR="00D90290" w:rsidRPr="0049085E" w14:paraId="3DFCBB9F" w14:textId="77777777" w:rsidTr="00D90290">
        <w:tc>
          <w:tcPr>
            <w:tcW w:w="2500" w:type="pct"/>
          </w:tcPr>
          <w:p w14:paraId="1C18F0F0" w14:textId="77777777" w:rsidR="00D90290" w:rsidRPr="0049085E" w:rsidRDefault="00D90290" w:rsidP="00D90290">
            <w:r w:rsidRPr="0049085E">
              <w:t>bronNauwkeurigheid</w:t>
            </w:r>
          </w:p>
        </w:tc>
        <w:tc>
          <w:tcPr>
            <w:tcW w:w="2500" w:type="pct"/>
          </w:tcPr>
          <w:p w14:paraId="03DFDBB7" w14:textId="363A80F6" w:rsidR="00D90290" w:rsidRPr="0049085E" w:rsidRDefault="00D90290" w:rsidP="00D90290">
            <w:r w:rsidRPr="00B0794A">
              <w:t>http://standaarden.omgevingswet.overheid.nl/bronnauwkeurigheid/id/concept/Achtergrond</w:t>
            </w:r>
          </w:p>
        </w:tc>
      </w:tr>
      <w:tr w:rsidR="00D90290" w:rsidRPr="0049085E" w14:paraId="521C00A7" w14:textId="77777777" w:rsidTr="00D90290">
        <w:tc>
          <w:tcPr>
            <w:tcW w:w="2500" w:type="pct"/>
          </w:tcPr>
          <w:p w14:paraId="23B688D2" w14:textId="77777777" w:rsidR="00D90290" w:rsidRPr="0049085E" w:rsidRDefault="00D90290" w:rsidP="00D90290">
            <w:r>
              <w:t>idealisatie</w:t>
            </w:r>
          </w:p>
        </w:tc>
        <w:tc>
          <w:tcPr>
            <w:tcW w:w="2500" w:type="pct"/>
          </w:tcPr>
          <w:p w14:paraId="2CABB3C3" w14:textId="1F279BAC" w:rsidR="00D90290" w:rsidRPr="0049085E" w:rsidRDefault="00D90290" w:rsidP="00D90290">
            <w:r w:rsidRPr="00B0794A">
              <w:t>http://standaarden.omgevingswet.overheid.nl/idealisatie/id/concept/Exact</w:t>
            </w:r>
          </w:p>
        </w:tc>
      </w:tr>
      <w:tr w:rsidR="00D90290" w:rsidRPr="0049085E" w14:paraId="69A30846" w14:textId="77777777" w:rsidTr="00D90290">
        <w:tc>
          <w:tcPr>
            <w:tcW w:w="2500" w:type="pct"/>
          </w:tcPr>
          <w:p w14:paraId="1751E515" w14:textId="77777777" w:rsidR="00D90290" w:rsidRDefault="00D90290" w:rsidP="00D90290">
            <w:r>
              <w:t>regelingsgebied</w:t>
            </w:r>
          </w:p>
        </w:tc>
        <w:tc>
          <w:tcPr>
            <w:tcW w:w="2500" w:type="pct"/>
          </w:tcPr>
          <w:p w14:paraId="3BCE0503" w14:textId="0AA8A901" w:rsidR="00D90290" w:rsidRDefault="00D90290" w:rsidP="00D90290">
            <w:r w:rsidRPr="00B0794A">
              <w:t>Onwaar</w:t>
            </w:r>
          </w:p>
        </w:tc>
      </w:tr>
    </w:tbl>
    <w:p w14:paraId="38DFED0B" w14:textId="2E814A82" w:rsidR="00D90290" w:rsidRDefault="00D90290">
      <w:pPr>
        <w:pStyle w:val="Tekstopmerking"/>
      </w:pPr>
    </w:p>
  </w:comment>
  <w:comment w:id="155" w:author="Gerard Wolbers" w:date="2023-04-19T09:23: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6F2B817C"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85FC44" w14:textId="77777777" w:rsidR="00D90290" w:rsidRPr="0049085E" w:rsidRDefault="00D90290" w:rsidP="00ED1428">
            <w:r>
              <w:rPr>
                <w:rStyle w:val="Verwijzingopmerking"/>
              </w:rPr>
              <w:annotationRef/>
            </w:r>
            <w:r>
              <w:t>Geometrie</w:t>
            </w:r>
          </w:p>
        </w:tc>
      </w:tr>
      <w:tr w:rsidR="00D90290" w:rsidRPr="0049085E" w14:paraId="09739B49" w14:textId="77777777" w:rsidTr="00D90290">
        <w:tc>
          <w:tcPr>
            <w:tcW w:w="2500" w:type="pct"/>
          </w:tcPr>
          <w:p w14:paraId="73136881" w14:textId="77777777" w:rsidR="00D90290" w:rsidRPr="0049085E" w:rsidRDefault="00D90290" w:rsidP="00D90290">
            <w:r>
              <w:t>bestandsnaam</w:t>
            </w:r>
          </w:p>
        </w:tc>
        <w:tc>
          <w:tcPr>
            <w:tcW w:w="2500" w:type="pct"/>
          </w:tcPr>
          <w:p w14:paraId="4A9D23CF" w14:textId="155DC3D7" w:rsidR="00D90290" w:rsidRPr="0049085E" w:rsidRDefault="00D90290" w:rsidP="00D90290">
            <w:r w:rsidRPr="00FF78F3">
              <w:t>ambtsgebied.gml</w:t>
            </w:r>
          </w:p>
        </w:tc>
      </w:tr>
      <w:tr w:rsidR="00D90290" w:rsidRPr="0049085E" w14:paraId="5BC2E7FD" w14:textId="77777777" w:rsidTr="00D90290">
        <w:tc>
          <w:tcPr>
            <w:tcW w:w="2500" w:type="pct"/>
          </w:tcPr>
          <w:p w14:paraId="33190641" w14:textId="77777777" w:rsidR="00D90290" w:rsidRPr="0049085E" w:rsidRDefault="00D90290" w:rsidP="00D90290">
            <w:r w:rsidRPr="0049085E">
              <w:t>noemer</w:t>
            </w:r>
          </w:p>
        </w:tc>
        <w:tc>
          <w:tcPr>
            <w:tcW w:w="2500" w:type="pct"/>
          </w:tcPr>
          <w:p w14:paraId="6211B112" w14:textId="492ED384" w:rsidR="00D90290" w:rsidRPr="0049085E" w:rsidRDefault="00D90290" w:rsidP="00D90290">
            <w:r w:rsidRPr="00FF78F3">
              <w:t>Gemeente Breda</w:t>
            </w:r>
          </w:p>
        </w:tc>
      </w:tr>
      <w:tr w:rsidR="00D90290" w:rsidRPr="0049085E" w14:paraId="14E35A09" w14:textId="77777777" w:rsidTr="00D90290">
        <w:tc>
          <w:tcPr>
            <w:tcW w:w="2500" w:type="pct"/>
          </w:tcPr>
          <w:p w14:paraId="5F4AB6B1" w14:textId="77777777" w:rsidR="00D90290" w:rsidRPr="0049085E" w:rsidRDefault="00D90290" w:rsidP="00D90290">
            <w:r>
              <w:t>symboolcode</w:t>
            </w:r>
          </w:p>
        </w:tc>
        <w:tc>
          <w:tcPr>
            <w:tcW w:w="2500" w:type="pct"/>
          </w:tcPr>
          <w:p w14:paraId="504F7FB6" w14:textId="7A188CB9" w:rsidR="00D90290" w:rsidRDefault="00D90290" w:rsidP="00D90290"/>
        </w:tc>
      </w:tr>
      <w:tr w:rsidR="00D90290" w:rsidRPr="0049085E" w14:paraId="6EAC70E9" w14:textId="77777777" w:rsidTr="00D90290">
        <w:tc>
          <w:tcPr>
            <w:tcW w:w="2500" w:type="pct"/>
          </w:tcPr>
          <w:p w14:paraId="7101DAD7" w14:textId="77777777" w:rsidR="00D90290" w:rsidRPr="0049085E" w:rsidRDefault="00D90290" w:rsidP="00D90290">
            <w:r w:rsidRPr="0049085E">
              <w:t>nauwkeurigheid</w:t>
            </w:r>
          </w:p>
        </w:tc>
        <w:tc>
          <w:tcPr>
            <w:tcW w:w="2500" w:type="pct"/>
          </w:tcPr>
          <w:p w14:paraId="6F35668F" w14:textId="1ADB9317" w:rsidR="00D90290" w:rsidRPr="0049085E" w:rsidRDefault="00D90290" w:rsidP="00D90290"/>
        </w:tc>
      </w:tr>
      <w:tr w:rsidR="00D90290" w:rsidRPr="0049085E" w14:paraId="68416BB5" w14:textId="77777777" w:rsidTr="00D90290">
        <w:tc>
          <w:tcPr>
            <w:tcW w:w="2500" w:type="pct"/>
          </w:tcPr>
          <w:p w14:paraId="68748950" w14:textId="77777777" w:rsidR="00D90290" w:rsidRPr="0049085E" w:rsidRDefault="00D90290" w:rsidP="00D90290">
            <w:r w:rsidRPr="0049085E">
              <w:t>bronNauwkeurigheid</w:t>
            </w:r>
          </w:p>
        </w:tc>
        <w:tc>
          <w:tcPr>
            <w:tcW w:w="2500" w:type="pct"/>
          </w:tcPr>
          <w:p w14:paraId="59C4A6D7" w14:textId="4187D027" w:rsidR="00D90290" w:rsidRPr="0049085E" w:rsidRDefault="00D90290" w:rsidP="00D90290">
            <w:r w:rsidRPr="00FF78F3">
              <w:t>http://standaarden.omgevingswet.overheid.nl/bronnauwkeurigheid/id/concept/Achtergrond</w:t>
            </w:r>
          </w:p>
        </w:tc>
      </w:tr>
      <w:tr w:rsidR="00D90290" w:rsidRPr="0049085E" w14:paraId="64AC5B29" w14:textId="77777777" w:rsidTr="00D90290">
        <w:tc>
          <w:tcPr>
            <w:tcW w:w="2500" w:type="pct"/>
          </w:tcPr>
          <w:p w14:paraId="30CDE448" w14:textId="77777777" w:rsidR="00D90290" w:rsidRPr="0049085E" w:rsidRDefault="00D90290" w:rsidP="00D90290">
            <w:r>
              <w:t>idealisatie</w:t>
            </w:r>
          </w:p>
        </w:tc>
        <w:tc>
          <w:tcPr>
            <w:tcW w:w="2500" w:type="pct"/>
          </w:tcPr>
          <w:p w14:paraId="65BB7CB7" w14:textId="1EE93EBD" w:rsidR="00D90290" w:rsidRPr="0049085E" w:rsidRDefault="00D90290" w:rsidP="00D90290">
            <w:r w:rsidRPr="00FF78F3">
              <w:t>http://standaarden.omgevingswet.overheid.nl/idealisatie/id/concept/Exact</w:t>
            </w:r>
          </w:p>
        </w:tc>
      </w:tr>
      <w:tr w:rsidR="00D90290" w:rsidRPr="0049085E" w14:paraId="249DDF21" w14:textId="77777777" w:rsidTr="00D90290">
        <w:tc>
          <w:tcPr>
            <w:tcW w:w="2500" w:type="pct"/>
          </w:tcPr>
          <w:p w14:paraId="43321633" w14:textId="77777777" w:rsidR="00D90290" w:rsidRDefault="00D90290" w:rsidP="00D90290">
            <w:r>
              <w:t>regelingsgebied</w:t>
            </w:r>
          </w:p>
        </w:tc>
        <w:tc>
          <w:tcPr>
            <w:tcW w:w="2500" w:type="pct"/>
          </w:tcPr>
          <w:p w14:paraId="738A885A" w14:textId="4B37BBB4" w:rsidR="00D90290" w:rsidRDefault="00D90290" w:rsidP="00D90290">
            <w:r w:rsidRPr="00FF78F3">
              <w:t>Onwaar</w:t>
            </w:r>
          </w:p>
        </w:tc>
      </w:tr>
    </w:tbl>
    <w:p w14:paraId="29DE780C" w14:textId="5785C755" w:rsidR="00D90290" w:rsidRDefault="00D90290">
      <w:pPr>
        <w:pStyle w:val="Tekstopmerking"/>
      </w:pPr>
    </w:p>
  </w:comment>
  <w:comment w:id="156" w:author="Martine Rotte" w:date="2023-03-08T15:42:00Z" w:initials="MR">
    <w:p w14:paraId="19101397" w14:textId="1A0033AA" w:rsidR="00962FD5" w:rsidRDefault="00962FD5">
      <w:pPr>
        <w:pStyle w:val="Tekstopmerking"/>
      </w:pPr>
      <w:r>
        <w:rPr>
          <w:rStyle w:val="Verwijzingopmerking"/>
        </w:rPr>
        <w:annotationRef/>
      </w:r>
      <w:r w:rsidRPr="00962FD5">
        <w:t>@Geonovum: alle artikelen in deze hele paragraaf zijn van toepassing op locatie hele ambtsgebied Breda.</w:t>
      </w:r>
    </w:p>
  </w:comment>
  <w:comment w:id="157" w:author="Martine Rotte" w:date="2023-02-27T15:17:00Z" w:initials="MR">
    <w:tbl>
      <w:tblPr>
        <w:tblStyle w:val="Annotatie"/>
        <w:tblW w:w="5000" w:type="pct"/>
        <w:tblLayout w:type="fixed"/>
        <w:tblLook w:val="0620" w:firstRow="1" w:lastRow="0" w:firstColumn="0" w:lastColumn="0" w:noHBand="1" w:noVBand="1"/>
      </w:tblPr>
      <w:tblGrid>
        <w:gridCol w:w="3963"/>
        <w:gridCol w:w="3964"/>
      </w:tblGrid>
      <w:tr w:rsidR="002443D8" w:rsidRPr="0049085E" w14:paraId="10D947C1"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38F9F0" w14:textId="77777777" w:rsidR="002443D8" w:rsidRPr="0049085E" w:rsidRDefault="002443D8" w:rsidP="00E866B7">
            <w:r>
              <w:rPr>
                <w:rStyle w:val="Verwijzingopmerking"/>
              </w:rPr>
              <w:annotationRef/>
            </w:r>
            <w:r>
              <w:t>Geometrie</w:t>
            </w:r>
          </w:p>
        </w:tc>
      </w:tr>
      <w:tr w:rsidR="002443D8" w:rsidRPr="0049085E" w14:paraId="40C14667" w14:textId="77777777" w:rsidTr="00E866B7">
        <w:tc>
          <w:tcPr>
            <w:tcW w:w="2500" w:type="pct"/>
          </w:tcPr>
          <w:p w14:paraId="7AA2693D" w14:textId="77777777" w:rsidR="002443D8" w:rsidRPr="0049085E" w:rsidRDefault="002443D8" w:rsidP="00E866B7">
            <w:r>
              <w:t>bestandsnaam</w:t>
            </w:r>
          </w:p>
        </w:tc>
        <w:tc>
          <w:tcPr>
            <w:tcW w:w="2500" w:type="pct"/>
          </w:tcPr>
          <w:p w14:paraId="43AC36DB" w14:textId="58906A39" w:rsidR="002443D8" w:rsidRPr="0049085E" w:rsidRDefault="002443D8" w:rsidP="00E866B7">
            <w:r>
              <w:t>ambtsgebied.gml</w:t>
            </w:r>
          </w:p>
        </w:tc>
      </w:tr>
      <w:tr w:rsidR="002443D8" w:rsidRPr="0049085E" w14:paraId="5E70D27B" w14:textId="77777777" w:rsidTr="00E866B7">
        <w:tc>
          <w:tcPr>
            <w:tcW w:w="2500" w:type="pct"/>
          </w:tcPr>
          <w:p w14:paraId="51B6A4E6" w14:textId="77777777" w:rsidR="002443D8" w:rsidRPr="0049085E" w:rsidRDefault="002443D8" w:rsidP="00E866B7">
            <w:r w:rsidRPr="0049085E">
              <w:t>noemer</w:t>
            </w:r>
          </w:p>
        </w:tc>
        <w:tc>
          <w:tcPr>
            <w:tcW w:w="2500" w:type="pct"/>
          </w:tcPr>
          <w:p w14:paraId="66E0F055" w14:textId="5D756E3E" w:rsidR="002443D8" w:rsidRPr="0049085E" w:rsidRDefault="002443D8" w:rsidP="00E866B7">
            <w:r>
              <w:t>Gemeente Breda</w:t>
            </w:r>
          </w:p>
        </w:tc>
      </w:tr>
      <w:tr w:rsidR="002443D8" w:rsidRPr="0049085E" w14:paraId="39160D07" w14:textId="77777777" w:rsidTr="00E866B7">
        <w:tc>
          <w:tcPr>
            <w:tcW w:w="2500" w:type="pct"/>
          </w:tcPr>
          <w:p w14:paraId="29479E37" w14:textId="77777777" w:rsidR="002443D8" w:rsidRPr="0049085E" w:rsidRDefault="002443D8" w:rsidP="00E866B7">
            <w:r>
              <w:t>symboolcode</w:t>
            </w:r>
          </w:p>
        </w:tc>
        <w:tc>
          <w:tcPr>
            <w:tcW w:w="2500" w:type="pct"/>
          </w:tcPr>
          <w:p w14:paraId="3B8D5C2D" w14:textId="7D133868" w:rsidR="002443D8" w:rsidRDefault="002443D8" w:rsidP="00E866B7"/>
        </w:tc>
      </w:tr>
      <w:tr w:rsidR="002443D8" w:rsidRPr="0049085E" w14:paraId="5F9DC876" w14:textId="77777777" w:rsidTr="00E866B7">
        <w:tc>
          <w:tcPr>
            <w:tcW w:w="2500" w:type="pct"/>
          </w:tcPr>
          <w:p w14:paraId="1DFEA7DA" w14:textId="77777777" w:rsidR="002443D8" w:rsidRPr="0049085E" w:rsidRDefault="002443D8" w:rsidP="00E866B7">
            <w:r w:rsidRPr="0049085E">
              <w:t>nauwkeurigheid</w:t>
            </w:r>
          </w:p>
        </w:tc>
        <w:tc>
          <w:tcPr>
            <w:tcW w:w="2500" w:type="pct"/>
          </w:tcPr>
          <w:p w14:paraId="4D7A15A9" w14:textId="6567DF98" w:rsidR="002443D8" w:rsidRPr="0049085E" w:rsidRDefault="002443D8" w:rsidP="00E866B7"/>
        </w:tc>
      </w:tr>
      <w:tr w:rsidR="002443D8" w:rsidRPr="0049085E" w14:paraId="4AE10329" w14:textId="77777777" w:rsidTr="00E866B7">
        <w:tc>
          <w:tcPr>
            <w:tcW w:w="2500" w:type="pct"/>
          </w:tcPr>
          <w:p w14:paraId="43204F6D" w14:textId="77777777" w:rsidR="002443D8" w:rsidRPr="0049085E" w:rsidRDefault="002443D8" w:rsidP="00E866B7">
            <w:r w:rsidRPr="0049085E">
              <w:t>bronNauwkeurigheid</w:t>
            </w:r>
          </w:p>
        </w:tc>
        <w:tc>
          <w:tcPr>
            <w:tcW w:w="2500" w:type="pct"/>
          </w:tcPr>
          <w:p w14:paraId="4993EC67" w14:textId="7558E898" w:rsidR="002443D8" w:rsidRPr="0049085E" w:rsidRDefault="002443D8" w:rsidP="00E866B7">
            <w:r>
              <w:t>http://standaarden.omgevingswet.overheid.nl/bronnauwkeurigheid/id/concept/Achtergrond</w:t>
            </w:r>
          </w:p>
        </w:tc>
      </w:tr>
      <w:tr w:rsidR="002443D8" w:rsidRPr="0049085E" w14:paraId="29BB2037" w14:textId="77777777" w:rsidTr="00E866B7">
        <w:tc>
          <w:tcPr>
            <w:tcW w:w="2500" w:type="pct"/>
          </w:tcPr>
          <w:p w14:paraId="35430A45" w14:textId="77777777" w:rsidR="002443D8" w:rsidRPr="0049085E" w:rsidRDefault="002443D8" w:rsidP="00E866B7">
            <w:r>
              <w:t>idealisatie</w:t>
            </w:r>
          </w:p>
        </w:tc>
        <w:tc>
          <w:tcPr>
            <w:tcW w:w="2500" w:type="pct"/>
          </w:tcPr>
          <w:p w14:paraId="67EDD2C1" w14:textId="2318C6DD" w:rsidR="002443D8" w:rsidRPr="0049085E" w:rsidRDefault="002443D8" w:rsidP="00E866B7">
            <w:r>
              <w:t>http://standaarden.omgevingswet.overheid.nl/idealisatie/id/concept/Exact</w:t>
            </w:r>
          </w:p>
        </w:tc>
      </w:tr>
      <w:tr w:rsidR="002443D8" w:rsidRPr="0049085E" w14:paraId="2D17275E" w14:textId="77777777" w:rsidTr="00E866B7">
        <w:tc>
          <w:tcPr>
            <w:tcW w:w="2500" w:type="pct"/>
          </w:tcPr>
          <w:p w14:paraId="0ACF9941" w14:textId="77777777" w:rsidR="002443D8" w:rsidRDefault="002443D8" w:rsidP="00E866B7">
            <w:r>
              <w:t>regelingsgebied</w:t>
            </w:r>
          </w:p>
        </w:tc>
        <w:tc>
          <w:tcPr>
            <w:tcW w:w="2500" w:type="pct"/>
          </w:tcPr>
          <w:p w14:paraId="5936F9BA" w14:textId="5F6174DE" w:rsidR="002443D8" w:rsidRDefault="002443D8" w:rsidP="00E866B7">
            <w:r>
              <w:t>Onwaar</w:t>
            </w:r>
          </w:p>
        </w:tc>
      </w:tr>
    </w:tbl>
    <w:p w14:paraId="6FB0B7D6" w14:textId="6C4E0FF8" w:rsidR="002443D8" w:rsidRDefault="002443D8">
      <w:pPr>
        <w:pStyle w:val="Tekstopmerking"/>
      </w:pPr>
    </w:p>
  </w:comment>
  <w:comment w:id="158" w:author="Gerard Wolbers" w:date="2023-04-19T09:25: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0F93A653"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7BB31F" w14:textId="77777777" w:rsidR="00D90290" w:rsidRPr="0049085E" w:rsidRDefault="00D90290" w:rsidP="00ED1428">
            <w:r>
              <w:rPr>
                <w:rStyle w:val="Verwijzingopmerking"/>
              </w:rPr>
              <w:annotationRef/>
            </w:r>
            <w:r>
              <w:t>Geometrie</w:t>
            </w:r>
          </w:p>
        </w:tc>
      </w:tr>
      <w:tr w:rsidR="00D90290" w:rsidRPr="0049085E" w14:paraId="2E6FE14D" w14:textId="77777777" w:rsidTr="00D90290">
        <w:tc>
          <w:tcPr>
            <w:tcW w:w="2500" w:type="pct"/>
          </w:tcPr>
          <w:p w14:paraId="2E606D82" w14:textId="77777777" w:rsidR="00D90290" w:rsidRPr="0049085E" w:rsidRDefault="00D90290" w:rsidP="00D90290">
            <w:r>
              <w:t>bestandsnaam</w:t>
            </w:r>
          </w:p>
        </w:tc>
        <w:tc>
          <w:tcPr>
            <w:tcW w:w="2500" w:type="pct"/>
          </w:tcPr>
          <w:p w14:paraId="4455E646" w14:textId="6B698642" w:rsidR="00D90290" w:rsidRPr="0049085E" w:rsidRDefault="00D90290" w:rsidP="00D90290">
            <w:r w:rsidRPr="001C67EB">
              <w:t>ambtsgebied.gml</w:t>
            </w:r>
          </w:p>
        </w:tc>
      </w:tr>
      <w:tr w:rsidR="00D90290" w:rsidRPr="0049085E" w14:paraId="2E8D0334" w14:textId="77777777" w:rsidTr="00D90290">
        <w:tc>
          <w:tcPr>
            <w:tcW w:w="2500" w:type="pct"/>
          </w:tcPr>
          <w:p w14:paraId="15230098" w14:textId="77777777" w:rsidR="00D90290" w:rsidRPr="0049085E" w:rsidRDefault="00D90290" w:rsidP="00D90290">
            <w:r w:rsidRPr="0049085E">
              <w:t>noemer</w:t>
            </w:r>
          </w:p>
        </w:tc>
        <w:tc>
          <w:tcPr>
            <w:tcW w:w="2500" w:type="pct"/>
          </w:tcPr>
          <w:p w14:paraId="7ADA94D7" w14:textId="4A508D3C" w:rsidR="00D90290" w:rsidRPr="0049085E" w:rsidRDefault="00D90290" w:rsidP="00D90290">
            <w:r w:rsidRPr="001C67EB">
              <w:t>Gemeente Breda</w:t>
            </w:r>
          </w:p>
        </w:tc>
      </w:tr>
      <w:tr w:rsidR="00D90290" w:rsidRPr="0049085E" w14:paraId="2ADC1DD7" w14:textId="77777777" w:rsidTr="00D90290">
        <w:tc>
          <w:tcPr>
            <w:tcW w:w="2500" w:type="pct"/>
          </w:tcPr>
          <w:p w14:paraId="72C0A88C" w14:textId="77777777" w:rsidR="00D90290" w:rsidRPr="0049085E" w:rsidRDefault="00D90290" w:rsidP="00D90290">
            <w:r>
              <w:t>symboolcode</w:t>
            </w:r>
          </w:p>
        </w:tc>
        <w:tc>
          <w:tcPr>
            <w:tcW w:w="2500" w:type="pct"/>
          </w:tcPr>
          <w:p w14:paraId="640EE7B6" w14:textId="321D19DD" w:rsidR="00D90290" w:rsidRDefault="00D90290" w:rsidP="00D90290"/>
        </w:tc>
      </w:tr>
      <w:tr w:rsidR="00D90290" w:rsidRPr="0049085E" w14:paraId="5816CD7B" w14:textId="77777777" w:rsidTr="00D90290">
        <w:tc>
          <w:tcPr>
            <w:tcW w:w="2500" w:type="pct"/>
          </w:tcPr>
          <w:p w14:paraId="59718A16" w14:textId="77777777" w:rsidR="00D90290" w:rsidRPr="0049085E" w:rsidRDefault="00D90290" w:rsidP="00D90290">
            <w:r w:rsidRPr="0049085E">
              <w:t>nauwkeurigheid</w:t>
            </w:r>
          </w:p>
        </w:tc>
        <w:tc>
          <w:tcPr>
            <w:tcW w:w="2500" w:type="pct"/>
          </w:tcPr>
          <w:p w14:paraId="73CB44AE" w14:textId="2175F9A5" w:rsidR="00D90290" w:rsidRPr="0049085E" w:rsidRDefault="00D90290" w:rsidP="00D90290"/>
        </w:tc>
      </w:tr>
      <w:tr w:rsidR="00D90290" w:rsidRPr="0049085E" w14:paraId="39ED513F" w14:textId="77777777" w:rsidTr="00D90290">
        <w:tc>
          <w:tcPr>
            <w:tcW w:w="2500" w:type="pct"/>
          </w:tcPr>
          <w:p w14:paraId="7DD5D4B3" w14:textId="77777777" w:rsidR="00D90290" w:rsidRPr="0049085E" w:rsidRDefault="00D90290" w:rsidP="00D90290">
            <w:r w:rsidRPr="0049085E">
              <w:t>bronNauwkeurigheid</w:t>
            </w:r>
          </w:p>
        </w:tc>
        <w:tc>
          <w:tcPr>
            <w:tcW w:w="2500" w:type="pct"/>
          </w:tcPr>
          <w:p w14:paraId="0F4DE23F" w14:textId="3330DC14" w:rsidR="00D90290" w:rsidRPr="0049085E" w:rsidRDefault="00D90290" w:rsidP="00D90290">
            <w:r w:rsidRPr="001C67EB">
              <w:t>http://standaarden.omgevingswet.overheid.nl/bronnauwkeurigheid/id/concept/Achtergrond</w:t>
            </w:r>
          </w:p>
        </w:tc>
      </w:tr>
      <w:tr w:rsidR="00D90290" w:rsidRPr="0049085E" w14:paraId="524E0E83" w14:textId="77777777" w:rsidTr="00D90290">
        <w:tc>
          <w:tcPr>
            <w:tcW w:w="2500" w:type="pct"/>
          </w:tcPr>
          <w:p w14:paraId="6052A6DD" w14:textId="77777777" w:rsidR="00D90290" w:rsidRPr="0049085E" w:rsidRDefault="00D90290" w:rsidP="00D90290">
            <w:r>
              <w:t>idealisatie</w:t>
            </w:r>
          </w:p>
        </w:tc>
        <w:tc>
          <w:tcPr>
            <w:tcW w:w="2500" w:type="pct"/>
          </w:tcPr>
          <w:p w14:paraId="5DD86957" w14:textId="3180F21A" w:rsidR="00D90290" w:rsidRPr="0049085E" w:rsidRDefault="00D90290" w:rsidP="00D90290">
            <w:r w:rsidRPr="001C67EB">
              <w:t>http://standaarden.omgevingswet.overheid.nl/idealisatie/id/concept/Exact</w:t>
            </w:r>
          </w:p>
        </w:tc>
      </w:tr>
      <w:tr w:rsidR="00D90290" w:rsidRPr="0049085E" w14:paraId="4167D640" w14:textId="77777777" w:rsidTr="00D90290">
        <w:tc>
          <w:tcPr>
            <w:tcW w:w="2500" w:type="pct"/>
          </w:tcPr>
          <w:p w14:paraId="178FA49D" w14:textId="77777777" w:rsidR="00D90290" w:rsidRDefault="00D90290" w:rsidP="00D90290">
            <w:r>
              <w:t>regelingsgebied</w:t>
            </w:r>
          </w:p>
        </w:tc>
        <w:tc>
          <w:tcPr>
            <w:tcW w:w="2500" w:type="pct"/>
          </w:tcPr>
          <w:p w14:paraId="7CAAD986" w14:textId="0B6F2732" w:rsidR="00D90290" w:rsidRDefault="00D90290" w:rsidP="00D90290">
            <w:r w:rsidRPr="001C67EB">
              <w:t>Onwaar</w:t>
            </w:r>
          </w:p>
        </w:tc>
      </w:tr>
    </w:tbl>
    <w:p w14:paraId="06276AF8" w14:textId="479336BB" w:rsidR="00D90290" w:rsidRDefault="00D90290">
      <w:pPr>
        <w:pStyle w:val="Tekstopmerking"/>
      </w:pPr>
    </w:p>
  </w:comment>
  <w:comment w:id="159" w:author="Gerard Wolbers" w:date="2023-04-19T09:25: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52883CDA"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65555B" w14:textId="77777777" w:rsidR="00D90290" w:rsidRPr="0049085E" w:rsidRDefault="00D90290" w:rsidP="00ED1428">
            <w:r>
              <w:rPr>
                <w:rStyle w:val="Verwijzingopmerking"/>
              </w:rPr>
              <w:annotationRef/>
            </w:r>
            <w:r>
              <w:t>Geometrie</w:t>
            </w:r>
          </w:p>
        </w:tc>
      </w:tr>
      <w:tr w:rsidR="00D90290" w:rsidRPr="0049085E" w14:paraId="7A4E97AB" w14:textId="77777777" w:rsidTr="00D90290">
        <w:tc>
          <w:tcPr>
            <w:tcW w:w="2500" w:type="pct"/>
          </w:tcPr>
          <w:p w14:paraId="4F936B42" w14:textId="77777777" w:rsidR="00D90290" w:rsidRPr="0049085E" w:rsidRDefault="00D90290" w:rsidP="00D90290">
            <w:r>
              <w:t>bestandsnaam</w:t>
            </w:r>
          </w:p>
        </w:tc>
        <w:tc>
          <w:tcPr>
            <w:tcW w:w="2500" w:type="pct"/>
          </w:tcPr>
          <w:p w14:paraId="6586AAAD" w14:textId="0ACDCDE6" w:rsidR="00D90290" w:rsidRPr="0049085E" w:rsidRDefault="00D90290" w:rsidP="00D90290">
            <w:r w:rsidRPr="00DE51B7">
              <w:t>ambtsgebied.gml</w:t>
            </w:r>
          </w:p>
        </w:tc>
      </w:tr>
      <w:tr w:rsidR="00D90290" w:rsidRPr="0049085E" w14:paraId="1133CF56" w14:textId="77777777" w:rsidTr="00D90290">
        <w:tc>
          <w:tcPr>
            <w:tcW w:w="2500" w:type="pct"/>
          </w:tcPr>
          <w:p w14:paraId="341D7FBF" w14:textId="77777777" w:rsidR="00D90290" w:rsidRPr="0049085E" w:rsidRDefault="00D90290" w:rsidP="00D90290">
            <w:r w:rsidRPr="0049085E">
              <w:t>noemer</w:t>
            </w:r>
          </w:p>
        </w:tc>
        <w:tc>
          <w:tcPr>
            <w:tcW w:w="2500" w:type="pct"/>
          </w:tcPr>
          <w:p w14:paraId="6ABA8957" w14:textId="1460B5F1" w:rsidR="00D90290" w:rsidRPr="0049085E" w:rsidRDefault="00D90290" w:rsidP="00D90290">
            <w:r w:rsidRPr="00DE51B7">
              <w:t>Gemeente Breda</w:t>
            </w:r>
          </w:p>
        </w:tc>
      </w:tr>
      <w:tr w:rsidR="00D90290" w:rsidRPr="0049085E" w14:paraId="65752F0F" w14:textId="77777777" w:rsidTr="00D90290">
        <w:tc>
          <w:tcPr>
            <w:tcW w:w="2500" w:type="pct"/>
          </w:tcPr>
          <w:p w14:paraId="0BA5CBF8" w14:textId="77777777" w:rsidR="00D90290" w:rsidRPr="0049085E" w:rsidRDefault="00D90290" w:rsidP="00D90290">
            <w:r>
              <w:t>symboolcode</w:t>
            </w:r>
          </w:p>
        </w:tc>
        <w:tc>
          <w:tcPr>
            <w:tcW w:w="2500" w:type="pct"/>
          </w:tcPr>
          <w:p w14:paraId="728EA5A2" w14:textId="5614D865" w:rsidR="00D90290" w:rsidRDefault="00D90290" w:rsidP="00D90290"/>
        </w:tc>
      </w:tr>
      <w:tr w:rsidR="00D90290" w:rsidRPr="0049085E" w14:paraId="234D156F" w14:textId="77777777" w:rsidTr="00D90290">
        <w:tc>
          <w:tcPr>
            <w:tcW w:w="2500" w:type="pct"/>
          </w:tcPr>
          <w:p w14:paraId="5B9B525A" w14:textId="77777777" w:rsidR="00D90290" w:rsidRPr="0049085E" w:rsidRDefault="00D90290" w:rsidP="00D90290">
            <w:r w:rsidRPr="0049085E">
              <w:t>nauwkeurigheid</w:t>
            </w:r>
          </w:p>
        </w:tc>
        <w:tc>
          <w:tcPr>
            <w:tcW w:w="2500" w:type="pct"/>
          </w:tcPr>
          <w:p w14:paraId="70B322DB" w14:textId="78BE87EF" w:rsidR="00D90290" w:rsidRPr="0049085E" w:rsidRDefault="00D90290" w:rsidP="00D90290"/>
        </w:tc>
      </w:tr>
      <w:tr w:rsidR="00D90290" w:rsidRPr="0049085E" w14:paraId="1E097BE1" w14:textId="77777777" w:rsidTr="00D90290">
        <w:tc>
          <w:tcPr>
            <w:tcW w:w="2500" w:type="pct"/>
          </w:tcPr>
          <w:p w14:paraId="5F3C1020" w14:textId="77777777" w:rsidR="00D90290" w:rsidRPr="0049085E" w:rsidRDefault="00D90290" w:rsidP="00D90290">
            <w:r w:rsidRPr="0049085E">
              <w:t>bronNauwkeurigheid</w:t>
            </w:r>
          </w:p>
        </w:tc>
        <w:tc>
          <w:tcPr>
            <w:tcW w:w="2500" w:type="pct"/>
          </w:tcPr>
          <w:p w14:paraId="1E437C6F" w14:textId="2C841B06" w:rsidR="00D90290" w:rsidRPr="0049085E" w:rsidRDefault="00D90290" w:rsidP="00D90290">
            <w:r w:rsidRPr="00DE51B7">
              <w:t>http://standaarden.omgevingswet.overheid.nl/bronnauwkeurigheid/id/concept/Achtergrond</w:t>
            </w:r>
          </w:p>
        </w:tc>
      </w:tr>
      <w:tr w:rsidR="00D90290" w:rsidRPr="0049085E" w14:paraId="7478533D" w14:textId="77777777" w:rsidTr="00D90290">
        <w:tc>
          <w:tcPr>
            <w:tcW w:w="2500" w:type="pct"/>
          </w:tcPr>
          <w:p w14:paraId="6CE21A23" w14:textId="77777777" w:rsidR="00D90290" w:rsidRPr="0049085E" w:rsidRDefault="00D90290" w:rsidP="00D90290">
            <w:r>
              <w:t>idealisatie</w:t>
            </w:r>
          </w:p>
        </w:tc>
        <w:tc>
          <w:tcPr>
            <w:tcW w:w="2500" w:type="pct"/>
          </w:tcPr>
          <w:p w14:paraId="3911A1C8" w14:textId="1A62826C" w:rsidR="00D90290" w:rsidRPr="0049085E" w:rsidRDefault="00D90290" w:rsidP="00D90290">
            <w:r w:rsidRPr="00DE51B7">
              <w:t>http://standaarden.omgevingswet.overheid.nl/idealisatie/id/concept/Exact</w:t>
            </w:r>
          </w:p>
        </w:tc>
      </w:tr>
      <w:tr w:rsidR="00D90290" w:rsidRPr="0049085E" w14:paraId="3936AB38" w14:textId="77777777" w:rsidTr="00D90290">
        <w:tc>
          <w:tcPr>
            <w:tcW w:w="2500" w:type="pct"/>
          </w:tcPr>
          <w:p w14:paraId="471E4658" w14:textId="77777777" w:rsidR="00D90290" w:rsidRDefault="00D90290" w:rsidP="00D90290">
            <w:r>
              <w:t>regelingsgebied</w:t>
            </w:r>
          </w:p>
        </w:tc>
        <w:tc>
          <w:tcPr>
            <w:tcW w:w="2500" w:type="pct"/>
          </w:tcPr>
          <w:p w14:paraId="6F7D691F" w14:textId="2F10F1F2" w:rsidR="00D90290" w:rsidRDefault="00D90290" w:rsidP="00D90290">
            <w:r w:rsidRPr="00DE51B7">
              <w:t>Onwaar</w:t>
            </w:r>
          </w:p>
        </w:tc>
      </w:tr>
    </w:tbl>
    <w:p w14:paraId="39861C0B" w14:textId="01535EFC" w:rsidR="00D90290" w:rsidRDefault="00D90290">
      <w:pPr>
        <w:pStyle w:val="Tekstopmerking"/>
      </w:pPr>
    </w:p>
  </w:comment>
  <w:comment w:id="160" w:author="Gerard Wolbers" w:date="2023-04-19T09:25: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2DAD22BF"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0F012E" w14:textId="77777777" w:rsidR="00D90290" w:rsidRPr="0049085E" w:rsidRDefault="00D90290" w:rsidP="00ED1428">
            <w:r>
              <w:rPr>
                <w:rStyle w:val="Verwijzingopmerking"/>
              </w:rPr>
              <w:annotationRef/>
            </w:r>
            <w:r>
              <w:t>Geometrie</w:t>
            </w:r>
          </w:p>
        </w:tc>
      </w:tr>
      <w:tr w:rsidR="00D90290" w:rsidRPr="0049085E" w14:paraId="74306AB5" w14:textId="77777777" w:rsidTr="00D90290">
        <w:tc>
          <w:tcPr>
            <w:tcW w:w="2500" w:type="pct"/>
          </w:tcPr>
          <w:p w14:paraId="661AB58D" w14:textId="77777777" w:rsidR="00D90290" w:rsidRPr="0049085E" w:rsidRDefault="00D90290" w:rsidP="00D90290">
            <w:r>
              <w:t>bestandsnaam</w:t>
            </w:r>
          </w:p>
        </w:tc>
        <w:tc>
          <w:tcPr>
            <w:tcW w:w="2500" w:type="pct"/>
          </w:tcPr>
          <w:p w14:paraId="29B3DCF5" w14:textId="566E4E94" w:rsidR="00D90290" w:rsidRPr="0049085E" w:rsidRDefault="00D90290" w:rsidP="00D90290">
            <w:r w:rsidRPr="00E33C79">
              <w:t>ambtsgebied.gml</w:t>
            </w:r>
          </w:p>
        </w:tc>
      </w:tr>
      <w:tr w:rsidR="00D90290" w:rsidRPr="0049085E" w14:paraId="648C9AC0" w14:textId="77777777" w:rsidTr="00D90290">
        <w:tc>
          <w:tcPr>
            <w:tcW w:w="2500" w:type="pct"/>
          </w:tcPr>
          <w:p w14:paraId="007A9B71" w14:textId="77777777" w:rsidR="00D90290" w:rsidRPr="0049085E" w:rsidRDefault="00D90290" w:rsidP="00D90290">
            <w:r w:rsidRPr="0049085E">
              <w:t>noemer</w:t>
            </w:r>
          </w:p>
        </w:tc>
        <w:tc>
          <w:tcPr>
            <w:tcW w:w="2500" w:type="pct"/>
          </w:tcPr>
          <w:p w14:paraId="7AA9F0ED" w14:textId="60C95C38" w:rsidR="00D90290" w:rsidRPr="0049085E" w:rsidRDefault="00D90290" w:rsidP="00D90290">
            <w:r w:rsidRPr="00E33C79">
              <w:t>Gemeente Breda</w:t>
            </w:r>
          </w:p>
        </w:tc>
      </w:tr>
      <w:tr w:rsidR="00D90290" w:rsidRPr="0049085E" w14:paraId="62F4C71F" w14:textId="77777777" w:rsidTr="00D90290">
        <w:tc>
          <w:tcPr>
            <w:tcW w:w="2500" w:type="pct"/>
          </w:tcPr>
          <w:p w14:paraId="0119974A" w14:textId="77777777" w:rsidR="00D90290" w:rsidRPr="0049085E" w:rsidRDefault="00D90290" w:rsidP="00D90290">
            <w:r>
              <w:t>symboolcode</w:t>
            </w:r>
          </w:p>
        </w:tc>
        <w:tc>
          <w:tcPr>
            <w:tcW w:w="2500" w:type="pct"/>
          </w:tcPr>
          <w:p w14:paraId="4DCD95B3" w14:textId="0D46C99A" w:rsidR="00D90290" w:rsidRDefault="00D90290" w:rsidP="00D90290"/>
        </w:tc>
      </w:tr>
      <w:tr w:rsidR="00D90290" w:rsidRPr="0049085E" w14:paraId="5B05C7F5" w14:textId="77777777" w:rsidTr="00D90290">
        <w:tc>
          <w:tcPr>
            <w:tcW w:w="2500" w:type="pct"/>
          </w:tcPr>
          <w:p w14:paraId="6387E66C" w14:textId="77777777" w:rsidR="00D90290" w:rsidRPr="0049085E" w:rsidRDefault="00D90290" w:rsidP="00D90290">
            <w:r w:rsidRPr="0049085E">
              <w:t>nauwkeurigheid</w:t>
            </w:r>
          </w:p>
        </w:tc>
        <w:tc>
          <w:tcPr>
            <w:tcW w:w="2500" w:type="pct"/>
          </w:tcPr>
          <w:p w14:paraId="6F9FA83B" w14:textId="6FB0DF9A" w:rsidR="00D90290" w:rsidRPr="0049085E" w:rsidRDefault="00D90290" w:rsidP="00D90290"/>
        </w:tc>
      </w:tr>
      <w:tr w:rsidR="00D90290" w:rsidRPr="0049085E" w14:paraId="076E5B9B" w14:textId="77777777" w:rsidTr="00D90290">
        <w:tc>
          <w:tcPr>
            <w:tcW w:w="2500" w:type="pct"/>
          </w:tcPr>
          <w:p w14:paraId="07D4EAD5" w14:textId="77777777" w:rsidR="00D90290" w:rsidRPr="0049085E" w:rsidRDefault="00D90290" w:rsidP="00D90290">
            <w:r w:rsidRPr="0049085E">
              <w:t>bronNauwkeurigheid</w:t>
            </w:r>
          </w:p>
        </w:tc>
        <w:tc>
          <w:tcPr>
            <w:tcW w:w="2500" w:type="pct"/>
          </w:tcPr>
          <w:p w14:paraId="0E41A547" w14:textId="639A4387" w:rsidR="00D90290" w:rsidRPr="0049085E" w:rsidRDefault="00D90290" w:rsidP="00D90290">
            <w:r w:rsidRPr="00E33C79">
              <w:t>http://standaarden.omgevingswet.overheid.nl/bronnauwkeurigheid/id/concept/Achtergrond</w:t>
            </w:r>
          </w:p>
        </w:tc>
      </w:tr>
      <w:tr w:rsidR="00D90290" w:rsidRPr="0049085E" w14:paraId="43926143" w14:textId="77777777" w:rsidTr="00D90290">
        <w:tc>
          <w:tcPr>
            <w:tcW w:w="2500" w:type="pct"/>
          </w:tcPr>
          <w:p w14:paraId="2FBCEF60" w14:textId="77777777" w:rsidR="00D90290" w:rsidRPr="0049085E" w:rsidRDefault="00D90290" w:rsidP="00D90290">
            <w:r>
              <w:t>idealisatie</w:t>
            </w:r>
          </w:p>
        </w:tc>
        <w:tc>
          <w:tcPr>
            <w:tcW w:w="2500" w:type="pct"/>
          </w:tcPr>
          <w:p w14:paraId="7E37F3D6" w14:textId="7949AF03" w:rsidR="00D90290" w:rsidRPr="0049085E" w:rsidRDefault="00D90290" w:rsidP="00D90290">
            <w:r w:rsidRPr="00E33C79">
              <w:t>http://standaarden.omgevingswet.overheid.nl/idealisatie/id/concept/Exact</w:t>
            </w:r>
          </w:p>
        </w:tc>
      </w:tr>
      <w:tr w:rsidR="00D90290" w:rsidRPr="0049085E" w14:paraId="6F9FA29D" w14:textId="77777777" w:rsidTr="00D90290">
        <w:tc>
          <w:tcPr>
            <w:tcW w:w="2500" w:type="pct"/>
          </w:tcPr>
          <w:p w14:paraId="61AA1F61" w14:textId="77777777" w:rsidR="00D90290" w:rsidRDefault="00D90290" w:rsidP="00D90290">
            <w:r>
              <w:t>regelingsgebied</w:t>
            </w:r>
          </w:p>
        </w:tc>
        <w:tc>
          <w:tcPr>
            <w:tcW w:w="2500" w:type="pct"/>
          </w:tcPr>
          <w:p w14:paraId="5682B67C" w14:textId="20455B21" w:rsidR="00D90290" w:rsidRDefault="00D90290" w:rsidP="00D90290">
            <w:r w:rsidRPr="00E33C79">
              <w:t>Onwaar</w:t>
            </w:r>
          </w:p>
        </w:tc>
      </w:tr>
    </w:tbl>
    <w:p w14:paraId="2B6093CC" w14:textId="5A2E4CA2" w:rsidR="00D90290" w:rsidRDefault="00D90290">
      <w:pPr>
        <w:pStyle w:val="Tekstopmerking"/>
      </w:pPr>
    </w:p>
  </w:comment>
  <w:comment w:id="161" w:author="Gerard Wolbers" w:date="2023-04-19T09:25: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0A364873"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A5A84C" w14:textId="77777777" w:rsidR="00D90290" w:rsidRPr="0049085E" w:rsidRDefault="00D90290" w:rsidP="00ED1428">
            <w:r>
              <w:rPr>
                <w:rStyle w:val="Verwijzingopmerking"/>
              </w:rPr>
              <w:annotationRef/>
            </w:r>
            <w:r>
              <w:t>Geometrie</w:t>
            </w:r>
          </w:p>
        </w:tc>
      </w:tr>
      <w:tr w:rsidR="00D90290" w:rsidRPr="0049085E" w14:paraId="1533F6F6" w14:textId="77777777" w:rsidTr="00D90290">
        <w:tc>
          <w:tcPr>
            <w:tcW w:w="2500" w:type="pct"/>
          </w:tcPr>
          <w:p w14:paraId="5F861946" w14:textId="77777777" w:rsidR="00D90290" w:rsidRPr="0049085E" w:rsidRDefault="00D90290" w:rsidP="00D90290">
            <w:r>
              <w:t>bestandsnaam</w:t>
            </w:r>
          </w:p>
        </w:tc>
        <w:tc>
          <w:tcPr>
            <w:tcW w:w="2500" w:type="pct"/>
          </w:tcPr>
          <w:p w14:paraId="368486CB" w14:textId="34B4A135" w:rsidR="00D90290" w:rsidRPr="0049085E" w:rsidRDefault="00D90290" w:rsidP="00D90290">
            <w:r w:rsidRPr="00CD40D4">
              <w:t>ambtsgebied.gml</w:t>
            </w:r>
          </w:p>
        </w:tc>
      </w:tr>
      <w:tr w:rsidR="00D90290" w:rsidRPr="0049085E" w14:paraId="378A46A8" w14:textId="77777777" w:rsidTr="00D90290">
        <w:tc>
          <w:tcPr>
            <w:tcW w:w="2500" w:type="pct"/>
          </w:tcPr>
          <w:p w14:paraId="0595ED59" w14:textId="77777777" w:rsidR="00D90290" w:rsidRPr="0049085E" w:rsidRDefault="00D90290" w:rsidP="00D90290">
            <w:r w:rsidRPr="0049085E">
              <w:t>noemer</w:t>
            </w:r>
          </w:p>
        </w:tc>
        <w:tc>
          <w:tcPr>
            <w:tcW w:w="2500" w:type="pct"/>
          </w:tcPr>
          <w:p w14:paraId="63BF28BA" w14:textId="10992EB2" w:rsidR="00D90290" w:rsidRPr="0049085E" w:rsidRDefault="00D90290" w:rsidP="00D90290">
            <w:r w:rsidRPr="00CD40D4">
              <w:t>Gemeente Breda</w:t>
            </w:r>
          </w:p>
        </w:tc>
      </w:tr>
      <w:tr w:rsidR="00D90290" w:rsidRPr="0049085E" w14:paraId="2B6378D9" w14:textId="77777777" w:rsidTr="00D90290">
        <w:tc>
          <w:tcPr>
            <w:tcW w:w="2500" w:type="pct"/>
          </w:tcPr>
          <w:p w14:paraId="4EC561C3" w14:textId="77777777" w:rsidR="00D90290" w:rsidRPr="0049085E" w:rsidRDefault="00D90290" w:rsidP="00D90290">
            <w:r>
              <w:t>symboolcode</w:t>
            </w:r>
          </w:p>
        </w:tc>
        <w:tc>
          <w:tcPr>
            <w:tcW w:w="2500" w:type="pct"/>
          </w:tcPr>
          <w:p w14:paraId="054461AA" w14:textId="05EABC12" w:rsidR="00D90290" w:rsidRDefault="00D90290" w:rsidP="00D90290"/>
        </w:tc>
      </w:tr>
      <w:tr w:rsidR="00D90290" w:rsidRPr="0049085E" w14:paraId="3CB24650" w14:textId="77777777" w:rsidTr="00D90290">
        <w:tc>
          <w:tcPr>
            <w:tcW w:w="2500" w:type="pct"/>
          </w:tcPr>
          <w:p w14:paraId="221FD841" w14:textId="77777777" w:rsidR="00D90290" w:rsidRPr="0049085E" w:rsidRDefault="00D90290" w:rsidP="00D90290">
            <w:r w:rsidRPr="0049085E">
              <w:t>nauwkeurigheid</w:t>
            </w:r>
          </w:p>
        </w:tc>
        <w:tc>
          <w:tcPr>
            <w:tcW w:w="2500" w:type="pct"/>
          </w:tcPr>
          <w:p w14:paraId="3AB7EAAA" w14:textId="193D9FBC" w:rsidR="00D90290" w:rsidRPr="0049085E" w:rsidRDefault="00D90290" w:rsidP="00D90290"/>
        </w:tc>
      </w:tr>
      <w:tr w:rsidR="00D90290" w:rsidRPr="0049085E" w14:paraId="70D38639" w14:textId="77777777" w:rsidTr="00D90290">
        <w:tc>
          <w:tcPr>
            <w:tcW w:w="2500" w:type="pct"/>
          </w:tcPr>
          <w:p w14:paraId="1E403AA4" w14:textId="77777777" w:rsidR="00D90290" w:rsidRPr="0049085E" w:rsidRDefault="00D90290" w:rsidP="00D90290">
            <w:r w:rsidRPr="0049085E">
              <w:t>bronNauwkeurigheid</w:t>
            </w:r>
          </w:p>
        </w:tc>
        <w:tc>
          <w:tcPr>
            <w:tcW w:w="2500" w:type="pct"/>
          </w:tcPr>
          <w:p w14:paraId="2116554F" w14:textId="44CAE2EE" w:rsidR="00D90290" w:rsidRPr="0049085E" w:rsidRDefault="00D90290" w:rsidP="00D90290">
            <w:r w:rsidRPr="00CD40D4">
              <w:t>http://standaarden.omgevingswet.overheid.nl/bronnauwkeurigheid/id/concept/Achtergrond</w:t>
            </w:r>
          </w:p>
        </w:tc>
      </w:tr>
      <w:tr w:rsidR="00D90290" w:rsidRPr="0049085E" w14:paraId="4EC0749F" w14:textId="77777777" w:rsidTr="00D90290">
        <w:tc>
          <w:tcPr>
            <w:tcW w:w="2500" w:type="pct"/>
          </w:tcPr>
          <w:p w14:paraId="7DD12054" w14:textId="77777777" w:rsidR="00D90290" w:rsidRPr="0049085E" w:rsidRDefault="00D90290" w:rsidP="00D90290">
            <w:r>
              <w:t>idealisatie</w:t>
            </w:r>
          </w:p>
        </w:tc>
        <w:tc>
          <w:tcPr>
            <w:tcW w:w="2500" w:type="pct"/>
          </w:tcPr>
          <w:p w14:paraId="5AD23ECF" w14:textId="1BBD4765" w:rsidR="00D90290" w:rsidRPr="0049085E" w:rsidRDefault="00D90290" w:rsidP="00D90290">
            <w:r w:rsidRPr="00CD40D4">
              <w:t>http://standaarden.omgevingswet.overheid.nl/idealisatie/id/concept/Exact</w:t>
            </w:r>
          </w:p>
        </w:tc>
      </w:tr>
      <w:tr w:rsidR="00D90290" w:rsidRPr="0049085E" w14:paraId="1C1E2EF9" w14:textId="77777777" w:rsidTr="00D90290">
        <w:tc>
          <w:tcPr>
            <w:tcW w:w="2500" w:type="pct"/>
          </w:tcPr>
          <w:p w14:paraId="4846E768" w14:textId="77777777" w:rsidR="00D90290" w:rsidRDefault="00D90290" w:rsidP="00D90290">
            <w:r>
              <w:t>regelingsgebied</w:t>
            </w:r>
          </w:p>
        </w:tc>
        <w:tc>
          <w:tcPr>
            <w:tcW w:w="2500" w:type="pct"/>
          </w:tcPr>
          <w:p w14:paraId="63284CFB" w14:textId="15071445" w:rsidR="00D90290" w:rsidRDefault="00D90290" w:rsidP="00D90290">
            <w:r w:rsidRPr="00CD40D4">
              <w:t>Onwaar</w:t>
            </w:r>
          </w:p>
        </w:tc>
      </w:tr>
    </w:tbl>
    <w:p w14:paraId="0E232C30" w14:textId="4CFCCE9D" w:rsidR="00D90290" w:rsidRDefault="00D90290">
      <w:pPr>
        <w:pStyle w:val="Tekstopmerking"/>
      </w:pPr>
    </w:p>
  </w:comment>
  <w:comment w:id="162" w:author="Gerard Wolbers" w:date="2023-04-19T09:26: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1DE79BC6"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EC8643" w14:textId="77777777" w:rsidR="00D90290" w:rsidRPr="0049085E" w:rsidRDefault="00D90290" w:rsidP="00ED1428">
            <w:r>
              <w:rPr>
                <w:rStyle w:val="Verwijzingopmerking"/>
              </w:rPr>
              <w:annotationRef/>
            </w:r>
            <w:r>
              <w:t>Geometrie</w:t>
            </w:r>
          </w:p>
        </w:tc>
      </w:tr>
      <w:tr w:rsidR="00D90290" w:rsidRPr="0049085E" w14:paraId="1FF92074" w14:textId="77777777" w:rsidTr="00D90290">
        <w:tc>
          <w:tcPr>
            <w:tcW w:w="2500" w:type="pct"/>
          </w:tcPr>
          <w:p w14:paraId="594FAFD4" w14:textId="77777777" w:rsidR="00D90290" w:rsidRPr="0049085E" w:rsidRDefault="00D90290" w:rsidP="00D90290">
            <w:r>
              <w:t>bestandsnaam</w:t>
            </w:r>
          </w:p>
        </w:tc>
        <w:tc>
          <w:tcPr>
            <w:tcW w:w="2500" w:type="pct"/>
          </w:tcPr>
          <w:p w14:paraId="61193AFF" w14:textId="7A34593D" w:rsidR="00D90290" w:rsidRPr="0049085E" w:rsidRDefault="00D90290" w:rsidP="00D90290">
            <w:r w:rsidRPr="00966AD4">
              <w:t>ambtsgebied.gml</w:t>
            </w:r>
          </w:p>
        </w:tc>
      </w:tr>
      <w:tr w:rsidR="00D90290" w:rsidRPr="0049085E" w14:paraId="627BC282" w14:textId="77777777" w:rsidTr="00D90290">
        <w:tc>
          <w:tcPr>
            <w:tcW w:w="2500" w:type="pct"/>
          </w:tcPr>
          <w:p w14:paraId="335ED77C" w14:textId="77777777" w:rsidR="00D90290" w:rsidRPr="0049085E" w:rsidRDefault="00D90290" w:rsidP="00D90290">
            <w:r w:rsidRPr="0049085E">
              <w:t>noemer</w:t>
            </w:r>
          </w:p>
        </w:tc>
        <w:tc>
          <w:tcPr>
            <w:tcW w:w="2500" w:type="pct"/>
          </w:tcPr>
          <w:p w14:paraId="587D859D" w14:textId="45507072" w:rsidR="00D90290" w:rsidRPr="0049085E" w:rsidRDefault="00D90290" w:rsidP="00D90290">
            <w:r w:rsidRPr="00966AD4">
              <w:t>Gemeente Breda</w:t>
            </w:r>
          </w:p>
        </w:tc>
      </w:tr>
      <w:tr w:rsidR="00D90290" w:rsidRPr="0049085E" w14:paraId="5D5C41FD" w14:textId="77777777" w:rsidTr="00D90290">
        <w:tc>
          <w:tcPr>
            <w:tcW w:w="2500" w:type="pct"/>
          </w:tcPr>
          <w:p w14:paraId="40E1D356" w14:textId="77777777" w:rsidR="00D90290" w:rsidRPr="0049085E" w:rsidRDefault="00D90290" w:rsidP="00D90290">
            <w:r>
              <w:t>symboolcode</w:t>
            </w:r>
          </w:p>
        </w:tc>
        <w:tc>
          <w:tcPr>
            <w:tcW w:w="2500" w:type="pct"/>
          </w:tcPr>
          <w:p w14:paraId="3275697A" w14:textId="37BCC31F" w:rsidR="00D90290" w:rsidRDefault="00D90290" w:rsidP="00D90290"/>
        </w:tc>
      </w:tr>
      <w:tr w:rsidR="00D90290" w:rsidRPr="0049085E" w14:paraId="6FCC0968" w14:textId="77777777" w:rsidTr="00D90290">
        <w:tc>
          <w:tcPr>
            <w:tcW w:w="2500" w:type="pct"/>
          </w:tcPr>
          <w:p w14:paraId="375C6A7E" w14:textId="77777777" w:rsidR="00D90290" w:rsidRPr="0049085E" w:rsidRDefault="00D90290" w:rsidP="00D90290">
            <w:r w:rsidRPr="0049085E">
              <w:t>nauwkeurigheid</w:t>
            </w:r>
          </w:p>
        </w:tc>
        <w:tc>
          <w:tcPr>
            <w:tcW w:w="2500" w:type="pct"/>
          </w:tcPr>
          <w:p w14:paraId="6F6E269B" w14:textId="5F964996" w:rsidR="00D90290" w:rsidRPr="0049085E" w:rsidRDefault="00D90290" w:rsidP="00D90290"/>
        </w:tc>
      </w:tr>
      <w:tr w:rsidR="00D90290" w:rsidRPr="0049085E" w14:paraId="29A5CA5B" w14:textId="77777777" w:rsidTr="00D90290">
        <w:tc>
          <w:tcPr>
            <w:tcW w:w="2500" w:type="pct"/>
          </w:tcPr>
          <w:p w14:paraId="0191D9CA" w14:textId="77777777" w:rsidR="00D90290" w:rsidRPr="0049085E" w:rsidRDefault="00D90290" w:rsidP="00D90290">
            <w:r w:rsidRPr="0049085E">
              <w:t>bronNauwkeurigheid</w:t>
            </w:r>
          </w:p>
        </w:tc>
        <w:tc>
          <w:tcPr>
            <w:tcW w:w="2500" w:type="pct"/>
          </w:tcPr>
          <w:p w14:paraId="535CC95D" w14:textId="464546E8" w:rsidR="00D90290" w:rsidRPr="0049085E" w:rsidRDefault="00D90290" w:rsidP="00D90290">
            <w:r w:rsidRPr="00966AD4">
              <w:t>http://standaarden.omgevingswet.overheid.nl/bronnauwkeurigheid/id/concept/Achtergrond</w:t>
            </w:r>
          </w:p>
        </w:tc>
      </w:tr>
      <w:tr w:rsidR="00D90290" w:rsidRPr="0049085E" w14:paraId="29CEB271" w14:textId="77777777" w:rsidTr="00D90290">
        <w:tc>
          <w:tcPr>
            <w:tcW w:w="2500" w:type="pct"/>
          </w:tcPr>
          <w:p w14:paraId="5850D4A2" w14:textId="77777777" w:rsidR="00D90290" w:rsidRPr="0049085E" w:rsidRDefault="00D90290" w:rsidP="00D90290">
            <w:r>
              <w:t>idealisatie</w:t>
            </w:r>
          </w:p>
        </w:tc>
        <w:tc>
          <w:tcPr>
            <w:tcW w:w="2500" w:type="pct"/>
          </w:tcPr>
          <w:p w14:paraId="2FFA20F2" w14:textId="1537B1B7" w:rsidR="00D90290" w:rsidRPr="0049085E" w:rsidRDefault="00D90290" w:rsidP="00D90290">
            <w:r w:rsidRPr="00966AD4">
              <w:t>http://standaarden.omgevingswet.overheid.nl/idealisatie/id/concept/Exact</w:t>
            </w:r>
          </w:p>
        </w:tc>
      </w:tr>
      <w:tr w:rsidR="00D90290" w:rsidRPr="0049085E" w14:paraId="2B8569E7" w14:textId="77777777" w:rsidTr="00D90290">
        <w:tc>
          <w:tcPr>
            <w:tcW w:w="2500" w:type="pct"/>
          </w:tcPr>
          <w:p w14:paraId="79A05A4F" w14:textId="77777777" w:rsidR="00D90290" w:rsidRDefault="00D90290" w:rsidP="00D90290">
            <w:r>
              <w:t>regelingsgebied</w:t>
            </w:r>
          </w:p>
        </w:tc>
        <w:tc>
          <w:tcPr>
            <w:tcW w:w="2500" w:type="pct"/>
          </w:tcPr>
          <w:p w14:paraId="17B590EC" w14:textId="45F61FF2" w:rsidR="00D90290" w:rsidRDefault="00D90290" w:rsidP="00D90290">
            <w:r w:rsidRPr="00966AD4">
              <w:t>Onwaar</w:t>
            </w:r>
          </w:p>
        </w:tc>
      </w:tr>
    </w:tbl>
    <w:p w14:paraId="5457857F" w14:textId="383C974A" w:rsidR="00D90290" w:rsidRDefault="00D90290">
      <w:pPr>
        <w:pStyle w:val="Tekstopmerking"/>
      </w:pPr>
    </w:p>
  </w:comment>
  <w:comment w:id="163" w:author="Gerard Wolbers" w:date="2023-04-19T09:26: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2B01CAD4"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C364E0" w14:textId="77777777" w:rsidR="00D90290" w:rsidRPr="0049085E" w:rsidRDefault="00D90290" w:rsidP="00ED1428">
            <w:r>
              <w:rPr>
                <w:rStyle w:val="Verwijzingopmerking"/>
              </w:rPr>
              <w:annotationRef/>
            </w:r>
            <w:r>
              <w:t>Geometrie</w:t>
            </w:r>
          </w:p>
        </w:tc>
      </w:tr>
      <w:tr w:rsidR="00D90290" w:rsidRPr="0049085E" w14:paraId="38227F1B" w14:textId="77777777" w:rsidTr="00D90290">
        <w:tc>
          <w:tcPr>
            <w:tcW w:w="2500" w:type="pct"/>
          </w:tcPr>
          <w:p w14:paraId="7ECEFE9A" w14:textId="77777777" w:rsidR="00D90290" w:rsidRPr="0049085E" w:rsidRDefault="00D90290" w:rsidP="00D90290">
            <w:r>
              <w:t>bestandsnaam</w:t>
            </w:r>
          </w:p>
        </w:tc>
        <w:tc>
          <w:tcPr>
            <w:tcW w:w="2500" w:type="pct"/>
          </w:tcPr>
          <w:p w14:paraId="660A671C" w14:textId="6F16BE72" w:rsidR="00D90290" w:rsidRPr="0049085E" w:rsidRDefault="00D90290" w:rsidP="00D90290">
            <w:r w:rsidRPr="002E12D3">
              <w:t>ambtsgebied.gml</w:t>
            </w:r>
          </w:p>
        </w:tc>
      </w:tr>
      <w:tr w:rsidR="00D90290" w:rsidRPr="0049085E" w14:paraId="7B7EBC8E" w14:textId="77777777" w:rsidTr="00D90290">
        <w:tc>
          <w:tcPr>
            <w:tcW w:w="2500" w:type="pct"/>
          </w:tcPr>
          <w:p w14:paraId="1E72F1CC" w14:textId="77777777" w:rsidR="00D90290" w:rsidRPr="0049085E" w:rsidRDefault="00D90290" w:rsidP="00D90290">
            <w:r w:rsidRPr="0049085E">
              <w:t>noemer</w:t>
            </w:r>
          </w:p>
        </w:tc>
        <w:tc>
          <w:tcPr>
            <w:tcW w:w="2500" w:type="pct"/>
          </w:tcPr>
          <w:p w14:paraId="3AB2E16C" w14:textId="5694FDF2" w:rsidR="00D90290" w:rsidRPr="0049085E" w:rsidRDefault="00D90290" w:rsidP="00D90290">
            <w:r w:rsidRPr="002E12D3">
              <w:t>Gemeente Breda</w:t>
            </w:r>
          </w:p>
        </w:tc>
      </w:tr>
      <w:tr w:rsidR="00D90290" w:rsidRPr="0049085E" w14:paraId="4D360817" w14:textId="77777777" w:rsidTr="00D90290">
        <w:tc>
          <w:tcPr>
            <w:tcW w:w="2500" w:type="pct"/>
          </w:tcPr>
          <w:p w14:paraId="48148900" w14:textId="77777777" w:rsidR="00D90290" w:rsidRPr="0049085E" w:rsidRDefault="00D90290" w:rsidP="00D90290">
            <w:r>
              <w:t>symboolcode</w:t>
            </w:r>
          </w:p>
        </w:tc>
        <w:tc>
          <w:tcPr>
            <w:tcW w:w="2500" w:type="pct"/>
          </w:tcPr>
          <w:p w14:paraId="56D890C0" w14:textId="0E44A14F" w:rsidR="00D90290" w:rsidRDefault="00D90290" w:rsidP="00D90290"/>
        </w:tc>
      </w:tr>
      <w:tr w:rsidR="00D90290" w:rsidRPr="0049085E" w14:paraId="3F5853DB" w14:textId="77777777" w:rsidTr="00D90290">
        <w:tc>
          <w:tcPr>
            <w:tcW w:w="2500" w:type="pct"/>
          </w:tcPr>
          <w:p w14:paraId="2CE13B3D" w14:textId="77777777" w:rsidR="00D90290" w:rsidRPr="0049085E" w:rsidRDefault="00D90290" w:rsidP="00D90290">
            <w:r w:rsidRPr="0049085E">
              <w:t>nauwkeurigheid</w:t>
            </w:r>
          </w:p>
        </w:tc>
        <w:tc>
          <w:tcPr>
            <w:tcW w:w="2500" w:type="pct"/>
          </w:tcPr>
          <w:p w14:paraId="57AA67AE" w14:textId="79ED1DF3" w:rsidR="00D90290" w:rsidRPr="0049085E" w:rsidRDefault="00D90290" w:rsidP="00D90290"/>
        </w:tc>
      </w:tr>
      <w:tr w:rsidR="00D90290" w:rsidRPr="0049085E" w14:paraId="0DB69081" w14:textId="77777777" w:rsidTr="00D90290">
        <w:tc>
          <w:tcPr>
            <w:tcW w:w="2500" w:type="pct"/>
          </w:tcPr>
          <w:p w14:paraId="3A95C3A3" w14:textId="77777777" w:rsidR="00D90290" w:rsidRPr="0049085E" w:rsidRDefault="00D90290" w:rsidP="00D90290">
            <w:r w:rsidRPr="0049085E">
              <w:t>bronNauwkeurigheid</w:t>
            </w:r>
          </w:p>
        </w:tc>
        <w:tc>
          <w:tcPr>
            <w:tcW w:w="2500" w:type="pct"/>
          </w:tcPr>
          <w:p w14:paraId="1E7F1E35" w14:textId="0243F51A" w:rsidR="00D90290" w:rsidRPr="0049085E" w:rsidRDefault="00D90290" w:rsidP="00D90290">
            <w:r w:rsidRPr="002E12D3">
              <w:t>http://standaarden.omgevingswet.overheid.nl/bronnauwkeurigheid/id/concept/Achtergrond</w:t>
            </w:r>
          </w:p>
        </w:tc>
      </w:tr>
      <w:tr w:rsidR="00D90290" w:rsidRPr="0049085E" w14:paraId="513528DD" w14:textId="77777777" w:rsidTr="00D90290">
        <w:tc>
          <w:tcPr>
            <w:tcW w:w="2500" w:type="pct"/>
          </w:tcPr>
          <w:p w14:paraId="2FD24FA6" w14:textId="77777777" w:rsidR="00D90290" w:rsidRPr="0049085E" w:rsidRDefault="00D90290" w:rsidP="00D90290">
            <w:r>
              <w:t>idealisatie</w:t>
            </w:r>
          </w:p>
        </w:tc>
        <w:tc>
          <w:tcPr>
            <w:tcW w:w="2500" w:type="pct"/>
          </w:tcPr>
          <w:p w14:paraId="32466248" w14:textId="236B96C6" w:rsidR="00D90290" w:rsidRPr="0049085E" w:rsidRDefault="00D90290" w:rsidP="00D90290">
            <w:r w:rsidRPr="002E12D3">
              <w:t>http://standaarden.omgevingswet.overheid.nl/idealisatie/id/concept/Exact</w:t>
            </w:r>
          </w:p>
        </w:tc>
      </w:tr>
      <w:tr w:rsidR="00D90290" w:rsidRPr="0049085E" w14:paraId="6FC35079" w14:textId="77777777" w:rsidTr="00D90290">
        <w:tc>
          <w:tcPr>
            <w:tcW w:w="2500" w:type="pct"/>
          </w:tcPr>
          <w:p w14:paraId="7F6D95C6" w14:textId="77777777" w:rsidR="00D90290" w:rsidRDefault="00D90290" w:rsidP="00D90290">
            <w:r>
              <w:t>regelingsgebied</w:t>
            </w:r>
          </w:p>
        </w:tc>
        <w:tc>
          <w:tcPr>
            <w:tcW w:w="2500" w:type="pct"/>
          </w:tcPr>
          <w:p w14:paraId="2A17D7EC" w14:textId="6FA83CBD" w:rsidR="00D90290" w:rsidRDefault="00D90290" w:rsidP="00D90290">
            <w:r w:rsidRPr="002E12D3">
              <w:t>Onwaar</w:t>
            </w:r>
          </w:p>
        </w:tc>
      </w:tr>
    </w:tbl>
    <w:p w14:paraId="7767743D" w14:textId="32F326B2" w:rsidR="00D90290" w:rsidRDefault="00D90290">
      <w:pPr>
        <w:pStyle w:val="Tekstopmerking"/>
      </w:pPr>
    </w:p>
  </w:comment>
  <w:comment w:id="164" w:author="Gerard Wolbers" w:date="2023-04-19T09:26:00Z" w:initials="GW">
    <w:tbl>
      <w:tblPr>
        <w:tblStyle w:val="Annotatie"/>
        <w:tblW w:w="5716" w:type="pct"/>
        <w:tblLayout w:type="fixed"/>
        <w:tblLook w:val="0620" w:firstRow="1" w:lastRow="0" w:firstColumn="0" w:lastColumn="0" w:noHBand="1" w:noVBand="1"/>
      </w:tblPr>
      <w:tblGrid>
        <w:gridCol w:w="4531"/>
        <w:gridCol w:w="4531"/>
      </w:tblGrid>
      <w:tr w:rsidR="00D90290" w:rsidRPr="0049085E" w14:paraId="6F6C7305" w14:textId="77777777" w:rsidTr="00D9029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D4C3E9" w14:textId="77777777" w:rsidR="00D90290" w:rsidRPr="0049085E" w:rsidRDefault="00D90290" w:rsidP="00ED1428">
            <w:r>
              <w:rPr>
                <w:rStyle w:val="Verwijzingopmerking"/>
              </w:rPr>
              <w:annotationRef/>
            </w:r>
            <w:r>
              <w:t>Geometrie</w:t>
            </w:r>
          </w:p>
        </w:tc>
      </w:tr>
      <w:tr w:rsidR="00D90290" w:rsidRPr="0049085E" w14:paraId="5F05B745" w14:textId="77777777" w:rsidTr="00D90290">
        <w:tc>
          <w:tcPr>
            <w:tcW w:w="2500" w:type="pct"/>
          </w:tcPr>
          <w:p w14:paraId="2E857B8E" w14:textId="77777777" w:rsidR="00D90290" w:rsidRPr="0049085E" w:rsidRDefault="00D90290" w:rsidP="00D90290">
            <w:r>
              <w:t>bestandsnaam</w:t>
            </w:r>
          </w:p>
        </w:tc>
        <w:tc>
          <w:tcPr>
            <w:tcW w:w="2500" w:type="pct"/>
          </w:tcPr>
          <w:p w14:paraId="51E1D06D" w14:textId="0637066B" w:rsidR="00D90290" w:rsidRPr="0049085E" w:rsidRDefault="00D90290" w:rsidP="00D90290">
            <w:r w:rsidRPr="0094154E">
              <w:t>ambtsgebied.gml</w:t>
            </w:r>
          </w:p>
        </w:tc>
      </w:tr>
      <w:tr w:rsidR="00D90290" w:rsidRPr="0049085E" w14:paraId="50AB52AF" w14:textId="77777777" w:rsidTr="00D90290">
        <w:tc>
          <w:tcPr>
            <w:tcW w:w="2500" w:type="pct"/>
          </w:tcPr>
          <w:p w14:paraId="7954AB74" w14:textId="77777777" w:rsidR="00D90290" w:rsidRPr="0049085E" w:rsidRDefault="00D90290" w:rsidP="00D90290">
            <w:r w:rsidRPr="0049085E">
              <w:t>noemer</w:t>
            </w:r>
          </w:p>
        </w:tc>
        <w:tc>
          <w:tcPr>
            <w:tcW w:w="2500" w:type="pct"/>
          </w:tcPr>
          <w:p w14:paraId="404275BB" w14:textId="07FDE628" w:rsidR="00D90290" w:rsidRPr="0049085E" w:rsidRDefault="00D90290" w:rsidP="00D90290">
            <w:r w:rsidRPr="0094154E">
              <w:t>Gemeente Breda</w:t>
            </w:r>
          </w:p>
        </w:tc>
      </w:tr>
      <w:tr w:rsidR="00D90290" w:rsidRPr="0049085E" w14:paraId="6C47E958" w14:textId="77777777" w:rsidTr="00D90290">
        <w:tc>
          <w:tcPr>
            <w:tcW w:w="2500" w:type="pct"/>
          </w:tcPr>
          <w:p w14:paraId="578FF5EA" w14:textId="77777777" w:rsidR="00D90290" w:rsidRPr="0049085E" w:rsidRDefault="00D90290" w:rsidP="00D90290">
            <w:r>
              <w:t>symboolcode</w:t>
            </w:r>
          </w:p>
        </w:tc>
        <w:tc>
          <w:tcPr>
            <w:tcW w:w="2500" w:type="pct"/>
          </w:tcPr>
          <w:p w14:paraId="48D9F2E4" w14:textId="221104D3" w:rsidR="00D90290" w:rsidRDefault="00D90290" w:rsidP="00D90290"/>
        </w:tc>
      </w:tr>
      <w:tr w:rsidR="00D90290" w:rsidRPr="0049085E" w14:paraId="76D41E69" w14:textId="77777777" w:rsidTr="00D90290">
        <w:tc>
          <w:tcPr>
            <w:tcW w:w="2500" w:type="pct"/>
          </w:tcPr>
          <w:p w14:paraId="1DCFD0FA" w14:textId="77777777" w:rsidR="00D90290" w:rsidRPr="0049085E" w:rsidRDefault="00D90290" w:rsidP="00D90290">
            <w:r w:rsidRPr="0049085E">
              <w:t>nauwkeurigheid</w:t>
            </w:r>
          </w:p>
        </w:tc>
        <w:tc>
          <w:tcPr>
            <w:tcW w:w="2500" w:type="pct"/>
          </w:tcPr>
          <w:p w14:paraId="4890D1F9" w14:textId="01F2DD6F" w:rsidR="00D90290" w:rsidRPr="0049085E" w:rsidRDefault="00D90290" w:rsidP="00D90290"/>
        </w:tc>
      </w:tr>
      <w:tr w:rsidR="00D90290" w:rsidRPr="0049085E" w14:paraId="577DB338" w14:textId="77777777" w:rsidTr="00D90290">
        <w:tc>
          <w:tcPr>
            <w:tcW w:w="2500" w:type="pct"/>
          </w:tcPr>
          <w:p w14:paraId="429FA3FF" w14:textId="77777777" w:rsidR="00D90290" w:rsidRPr="0049085E" w:rsidRDefault="00D90290" w:rsidP="00D90290">
            <w:r w:rsidRPr="0049085E">
              <w:t>bronNauwkeurigheid</w:t>
            </w:r>
          </w:p>
        </w:tc>
        <w:tc>
          <w:tcPr>
            <w:tcW w:w="2500" w:type="pct"/>
          </w:tcPr>
          <w:p w14:paraId="01633F3D" w14:textId="083517E1" w:rsidR="00D90290" w:rsidRPr="0049085E" w:rsidRDefault="00D90290" w:rsidP="00D90290">
            <w:r w:rsidRPr="0094154E">
              <w:t>http://standaarden.omgevingswet.overheid.nl/bronnauwkeurigheid/id/concept/Achtergrond</w:t>
            </w:r>
          </w:p>
        </w:tc>
      </w:tr>
      <w:tr w:rsidR="00D90290" w:rsidRPr="0049085E" w14:paraId="78FF00EB" w14:textId="77777777" w:rsidTr="00D90290">
        <w:tc>
          <w:tcPr>
            <w:tcW w:w="2500" w:type="pct"/>
          </w:tcPr>
          <w:p w14:paraId="0C513DB2" w14:textId="77777777" w:rsidR="00D90290" w:rsidRPr="0049085E" w:rsidRDefault="00D90290" w:rsidP="00D90290">
            <w:r>
              <w:t>idealisatie</w:t>
            </w:r>
          </w:p>
        </w:tc>
        <w:tc>
          <w:tcPr>
            <w:tcW w:w="2500" w:type="pct"/>
          </w:tcPr>
          <w:p w14:paraId="23B88625" w14:textId="2C5B53B2" w:rsidR="00D90290" w:rsidRPr="0049085E" w:rsidRDefault="00D90290" w:rsidP="00D90290">
            <w:r w:rsidRPr="0094154E">
              <w:t>http://standaarden.omgevingswet.overheid.nl/idealisatie/id/concept/Exact</w:t>
            </w:r>
          </w:p>
        </w:tc>
      </w:tr>
      <w:tr w:rsidR="00D90290" w:rsidRPr="0049085E" w14:paraId="168AFA34" w14:textId="77777777" w:rsidTr="00D90290">
        <w:tc>
          <w:tcPr>
            <w:tcW w:w="2500" w:type="pct"/>
          </w:tcPr>
          <w:p w14:paraId="69D34283" w14:textId="77777777" w:rsidR="00D90290" w:rsidRDefault="00D90290" w:rsidP="00D90290">
            <w:r>
              <w:t>regelingsgebied</w:t>
            </w:r>
          </w:p>
        </w:tc>
        <w:tc>
          <w:tcPr>
            <w:tcW w:w="2500" w:type="pct"/>
          </w:tcPr>
          <w:p w14:paraId="68AB8144" w14:textId="01BD122A" w:rsidR="00D90290" w:rsidRDefault="00D90290" w:rsidP="00D90290">
            <w:r w:rsidRPr="0094154E">
              <w:t>Onwaar</w:t>
            </w:r>
          </w:p>
        </w:tc>
      </w:tr>
    </w:tbl>
    <w:p w14:paraId="38089070" w14:textId="6CAD50F7" w:rsidR="00D90290" w:rsidRDefault="00D90290">
      <w:pPr>
        <w:pStyle w:val="Tekstopmerking"/>
      </w:pPr>
    </w:p>
  </w:comment>
  <w:comment w:id="165" w:author="Martine Rotte" w:date="2023-03-08T15:43:00Z" w:initials="MR">
    <w:p w14:paraId="3240DAA1" w14:textId="7C4468E5" w:rsidR="005D13D6" w:rsidRDefault="005D13D6">
      <w:pPr>
        <w:pStyle w:val="Tekstopmerking"/>
      </w:pPr>
      <w:r>
        <w:rPr>
          <w:rStyle w:val="Verwijzingopmerking"/>
        </w:rPr>
        <w:annotationRef/>
      </w:r>
      <w:r w:rsidRPr="005D13D6">
        <w:t xml:space="preserve">@Geonovum: alle artikelen in deze hele paragraaf zijn van toepassing op </w:t>
      </w:r>
      <w:r w:rsidR="00C24198">
        <w:t>Woongebied-Transformatie</w:t>
      </w:r>
      <w:r w:rsidRPr="005D13D6">
        <w:t>.</w:t>
      </w:r>
    </w:p>
  </w:comment>
  <w:comment w:id="166" w:author="Martine Rotte" w:date="2023-02-27T15:21:00Z" w:initials="MR">
    <w:tbl>
      <w:tblPr>
        <w:tblStyle w:val="Annotatie"/>
        <w:tblW w:w="5000" w:type="pct"/>
        <w:tblLayout w:type="fixed"/>
        <w:tblLook w:val="0620" w:firstRow="1" w:lastRow="0" w:firstColumn="0" w:lastColumn="0" w:noHBand="1" w:noVBand="1"/>
      </w:tblPr>
      <w:tblGrid>
        <w:gridCol w:w="3963"/>
        <w:gridCol w:w="3964"/>
      </w:tblGrid>
      <w:tr w:rsidR="00BB793D" w:rsidRPr="0049085E" w14:paraId="3F41FC9B" w14:textId="77777777" w:rsidTr="00E866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C21F91" w14:textId="77777777" w:rsidR="00BB793D" w:rsidRPr="0049085E" w:rsidRDefault="00BB793D" w:rsidP="00E866B7">
            <w:r>
              <w:rPr>
                <w:rStyle w:val="Verwijzingopmerking"/>
              </w:rPr>
              <w:annotationRef/>
            </w:r>
            <w:r>
              <w:t>Geometrie</w:t>
            </w:r>
          </w:p>
        </w:tc>
      </w:tr>
      <w:tr w:rsidR="00BB793D" w:rsidRPr="0049085E" w14:paraId="11BD7955" w14:textId="77777777" w:rsidTr="00E866B7">
        <w:tc>
          <w:tcPr>
            <w:tcW w:w="2500" w:type="pct"/>
          </w:tcPr>
          <w:p w14:paraId="618494C2" w14:textId="77777777" w:rsidR="00BB793D" w:rsidRPr="0049085E" w:rsidRDefault="00BB793D" w:rsidP="00E866B7">
            <w:r>
              <w:t>bestandsnaam</w:t>
            </w:r>
          </w:p>
        </w:tc>
        <w:tc>
          <w:tcPr>
            <w:tcW w:w="2500" w:type="pct"/>
          </w:tcPr>
          <w:p w14:paraId="364BB723" w14:textId="7124B925" w:rsidR="00BB793D" w:rsidRPr="0049085E" w:rsidRDefault="00C24198" w:rsidP="00E866B7">
            <w:r>
              <w:t>gml_Woongebied-Transformatie.gml</w:t>
            </w:r>
          </w:p>
        </w:tc>
      </w:tr>
      <w:tr w:rsidR="00BB793D" w:rsidRPr="0049085E" w14:paraId="0DDC6669" w14:textId="77777777" w:rsidTr="00E866B7">
        <w:tc>
          <w:tcPr>
            <w:tcW w:w="2500" w:type="pct"/>
          </w:tcPr>
          <w:p w14:paraId="2CE46D86" w14:textId="77777777" w:rsidR="00BB793D" w:rsidRPr="0049085E" w:rsidRDefault="00BB793D" w:rsidP="00E866B7">
            <w:r w:rsidRPr="0049085E">
              <w:t>noemer</w:t>
            </w:r>
          </w:p>
        </w:tc>
        <w:tc>
          <w:tcPr>
            <w:tcW w:w="2500" w:type="pct"/>
          </w:tcPr>
          <w:p w14:paraId="524A77A2" w14:textId="27ACB132" w:rsidR="00BB793D" w:rsidRPr="0049085E" w:rsidRDefault="00C24198" w:rsidP="00E866B7">
            <w:r>
              <w:t>Woongebied-Transformatie</w:t>
            </w:r>
          </w:p>
        </w:tc>
      </w:tr>
      <w:tr w:rsidR="00BB793D" w:rsidRPr="0049085E" w14:paraId="79A11B0D" w14:textId="77777777" w:rsidTr="00E866B7">
        <w:tc>
          <w:tcPr>
            <w:tcW w:w="2500" w:type="pct"/>
          </w:tcPr>
          <w:p w14:paraId="5B51747A" w14:textId="77777777" w:rsidR="00BB793D" w:rsidRPr="0049085E" w:rsidRDefault="00BB793D" w:rsidP="00E866B7">
            <w:r>
              <w:t>symboolcode</w:t>
            </w:r>
          </w:p>
        </w:tc>
        <w:tc>
          <w:tcPr>
            <w:tcW w:w="2500" w:type="pct"/>
          </w:tcPr>
          <w:p w14:paraId="5EEE5E36" w14:textId="24079494" w:rsidR="00BB793D" w:rsidRDefault="00BB793D" w:rsidP="00E866B7"/>
        </w:tc>
      </w:tr>
      <w:tr w:rsidR="00BB793D" w:rsidRPr="0049085E" w14:paraId="0069E25D" w14:textId="77777777" w:rsidTr="00E866B7">
        <w:tc>
          <w:tcPr>
            <w:tcW w:w="2500" w:type="pct"/>
          </w:tcPr>
          <w:p w14:paraId="3497AEF8" w14:textId="77777777" w:rsidR="00BB793D" w:rsidRPr="0049085E" w:rsidRDefault="00BB793D" w:rsidP="00E866B7">
            <w:r w:rsidRPr="0049085E">
              <w:t>nauwkeurigheid</w:t>
            </w:r>
          </w:p>
        </w:tc>
        <w:tc>
          <w:tcPr>
            <w:tcW w:w="2500" w:type="pct"/>
          </w:tcPr>
          <w:p w14:paraId="3A2033A4" w14:textId="51DBAD1C" w:rsidR="00BB793D" w:rsidRPr="0049085E" w:rsidRDefault="00BB793D" w:rsidP="00E866B7"/>
        </w:tc>
      </w:tr>
      <w:tr w:rsidR="00BB793D" w:rsidRPr="0049085E" w14:paraId="7C8C2735" w14:textId="77777777" w:rsidTr="00E866B7">
        <w:tc>
          <w:tcPr>
            <w:tcW w:w="2500" w:type="pct"/>
          </w:tcPr>
          <w:p w14:paraId="791DBDB5" w14:textId="77777777" w:rsidR="00BB793D" w:rsidRPr="0049085E" w:rsidRDefault="00BB793D" w:rsidP="00E866B7">
            <w:r w:rsidRPr="0049085E">
              <w:t>bronNauwkeurigheid</w:t>
            </w:r>
          </w:p>
        </w:tc>
        <w:tc>
          <w:tcPr>
            <w:tcW w:w="2500" w:type="pct"/>
          </w:tcPr>
          <w:p w14:paraId="0503C43E" w14:textId="26DF75EA" w:rsidR="00BB793D" w:rsidRPr="0049085E" w:rsidRDefault="00C24198" w:rsidP="00E866B7">
            <w:r>
              <w:t>http://standaarden.omgevingswet.overheid.nl/bronnauwkeurigheid/id/concept/Achtergrond</w:t>
            </w:r>
          </w:p>
        </w:tc>
      </w:tr>
      <w:tr w:rsidR="00BB793D" w:rsidRPr="0049085E" w14:paraId="2712D825" w14:textId="77777777" w:rsidTr="00E866B7">
        <w:tc>
          <w:tcPr>
            <w:tcW w:w="2500" w:type="pct"/>
          </w:tcPr>
          <w:p w14:paraId="27C90E4C" w14:textId="77777777" w:rsidR="00BB793D" w:rsidRPr="0049085E" w:rsidRDefault="00BB793D" w:rsidP="00E866B7">
            <w:r>
              <w:t>idealisatie</w:t>
            </w:r>
          </w:p>
        </w:tc>
        <w:tc>
          <w:tcPr>
            <w:tcW w:w="2500" w:type="pct"/>
          </w:tcPr>
          <w:p w14:paraId="67363EC4" w14:textId="5DE98642" w:rsidR="00BB793D" w:rsidRPr="0049085E" w:rsidRDefault="00C24198" w:rsidP="00E866B7">
            <w:r>
              <w:t>http://standaarden.omgevingswet.overheid.nl/idealisatie/id/concept/Exact</w:t>
            </w:r>
          </w:p>
        </w:tc>
      </w:tr>
      <w:tr w:rsidR="00BB793D" w:rsidRPr="0049085E" w14:paraId="09B982BF" w14:textId="77777777" w:rsidTr="00E866B7">
        <w:tc>
          <w:tcPr>
            <w:tcW w:w="2500" w:type="pct"/>
          </w:tcPr>
          <w:p w14:paraId="18FACF59" w14:textId="77777777" w:rsidR="00BB793D" w:rsidRDefault="00BB793D" w:rsidP="00E866B7">
            <w:r>
              <w:t>regelingsgebied</w:t>
            </w:r>
          </w:p>
        </w:tc>
        <w:tc>
          <w:tcPr>
            <w:tcW w:w="2500" w:type="pct"/>
          </w:tcPr>
          <w:p w14:paraId="68F13CE1" w14:textId="7390C265" w:rsidR="00BB793D" w:rsidRDefault="00C24198" w:rsidP="00E866B7">
            <w:r>
              <w:t>Onwaar</w:t>
            </w:r>
          </w:p>
        </w:tc>
      </w:tr>
    </w:tbl>
    <w:p w14:paraId="7D1ABEEF" w14:textId="2CD9884B" w:rsidR="00BB793D" w:rsidRDefault="00BB793D">
      <w:pPr>
        <w:pStyle w:val="Tekstopmerking"/>
      </w:pPr>
    </w:p>
  </w:comment>
  <w:comment w:id="167" w:author="Gerard Wolbers" w:date="2023-04-19T09:28: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75722364"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3C9020" w14:textId="77777777" w:rsidR="009317FA" w:rsidRPr="0049085E" w:rsidRDefault="009317FA" w:rsidP="00ED1428">
            <w:r>
              <w:rPr>
                <w:rStyle w:val="Verwijzingopmerking"/>
              </w:rPr>
              <w:annotationRef/>
            </w:r>
            <w:r>
              <w:t>Geometrie</w:t>
            </w:r>
          </w:p>
        </w:tc>
      </w:tr>
      <w:tr w:rsidR="009317FA" w:rsidRPr="0049085E" w14:paraId="73FFEB17" w14:textId="77777777" w:rsidTr="009317FA">
        <w:tc>
          <w:tcPr>
            <w:tcW w:w="2500" w:type="pct"/>
          </w:tcPr>
          <w:p w14:paraId="36C4B8A0" w14:textId="77777777" w:rsidR="009317FA" w:rsidRPr="0049085E" w:rsidRDefault="009317FA" w:rsidP="009317FA">
            <w:r>
              <w:t>bestandsnaam</w:t>
            </w:r>
          </w:p>
        </w:tc>
        <w:tc>
          <w:tcPr>
            <w:tcW w:w="2500" w:type="pct"/>
          </w:tcPr>
          <w:p w14:paraId="33EBB15C" w14:textId="08CA3BF9" w:rsidR="009317FA" w:rsidRPr="0049085E" w:rsidRDefault="009317FA" w:rsidP="009317FA">
            <w:r w:rsidRPr="006535C6">
              <w:t>gml_Woongebied-Transformatie.gml</w:t>
            </w:r>
          </w:p>
        </w:tc>
      </w:tr>
      <w:tr w:rsidR="009317FA" w:rsidRPr="0049085E" w14:paraId="558B86CA" w14:textId="77777777" w:rsidTr="009317FA">
        <w:tc>
          <w:tcPr>
            <w:tcW w:w="2500" w:type="pct"/>
          </w:tcPr>
          <w:p w14:paraId="3BEAB4F0" w14:textId="77777777" w:rsidR="009317FA" w:rsidRPr="0049085E" w:rsidRDefault="009317FA" w:rsidP="009317FA">
            <w:r w:rsidRPr="0049085E">
              <w:t>noemer</w:t>
            </w:r>
          </w:p>
        </w:tc>
        <w:tc>
          <w:tcPr>
            <w:tcW w:w="2500" w:type="pct"/>
          </w:tcPr>
          <w:p w14:paraId="362C1E19" w14:textId="516B7747" w:rsidR="009317FA" w:rsidRPr="0049085E" w:rsidRDefault="009317FA" w:rsidP="009317FA">
            <w:r w:rsidRPr="006535C6">
              <w:t>Woongebied-Transformatie</w:t>
            </w:r>
          </w:p>
        </w:tc>
      </w:tr>
      <w:tr w:rsidR="009317FA" w:rsidRPr="0049085E" w14:paraId="03DFFB81" w14:textId="77777777" w:rsidTr="009317FA">
        <w:tc>
          <w:tcPr>
            <w:tcW w:w="2500" w:type="pct"/>
          </w:tcPr>
          <w:p w14:paraId="64BEC7D3" w14:textId="77777777" w:rsidR="009317FA" w:rsidRPr="0049085E" w:rsidRDefault="009317FA" w:rsidP="009317FA">
            <w:r>
              <w:t>symboolcode</w:t>
            </w:r>
          </w:p>
        </w:tc>
        <w:tc>
          <w:tcPr>
            <w:tcW w:w="2500" w:type="pct"/>
          </w:tcPr>
          <w:p w14:paraId="0604DEB2" w14:textId="19A99E8A" w:rsidR="009317FA" w:rsidRDefault="009317FA" w:rsidP="009317FA"/>
        </w:tc>
      </w:tr>
      <w:tr w:rsidR="009317FA" w:rsidRPr="0049085E" w14:paraId="59B0FD82" w14:textId="77777777" w:rsidTr="009317FA">
        <w:tc>
          <w:tcPr>
            <w:tcW w:w="2500" w:type="pct"/>
          </w:tcPr>
          <w:p w14:paraId="42C0371D" w14:textId="77777777" w:rsidR="009317FA" w:rsidRPr="0049085E" w:rsidRDefault="009317FA" w:rsidP="009317FA">
            <w:r w:rsidRPr="0049085E">
              <w:t>nauwkeurigheid</w:t>
            </w:r>
          </w:p>
        </w:tc>
        <w:tc>
          <w:tcPr>
            <w:tcW w:w="2500" w:type="pct"/>
          </w:tcPr>
          <w:p w14:paraId="630F36AA" w14:textId="1B33D5FF" w:rsidR="009317FA" w:rsidRPr="0049085E" w:rsidRDefault="009317FA" w:rsidP="009317FA"/>
        </w:tc>
      </w:tr>
      <w:tr w:rsidR="009317FA" w:rsidRPr="0049085E" w14:paraId="2CE24BD4" w14:textId="77777777" w:rsidTr="009317FA">
        <w:tc>
          <w:tcPr>
            <w:tcW w:w="2500" w:type="pct"/>
          </w:tcPr>
          <w:p w14:paraId="75FA57B0" w14:textId="77777777" w:rsidR="009317FA" w:rsidRPr="0049085E" w:rsidRDefault="009317FA" w:rsidP="009317FA">
            <w:r w:rsidRPr="0049085E">
              <w:t>bronNauwkeurigheid</w:t>
            </w:r>
          </w:p>
        </w:tc>
        <w:tc>
          <w:tcPr>
            <w:tcW w:w="2500" w:type="pct"/>
          </w:tcPr>
          <w:p w14:paraId="2002F79F" w14:textId="7E513B2E" w:rsidR="009317FA" w:rsidRPr="0049085E" w:rsidRDefault="009317FA" w:rsidP="009317FA">
            <w:r w:rsidRPr="006535C6">
              <w:t>http://standaarden.omgevingswet.overheid.nl/bronnauwkeurigheid/id/concept/Achtergrond</w:t>
            </w:r>
          </w:p>
        </w:tc>
      </w:tr>
      <w:tr w:rsidR="009317FA" w:rsidRPr="0049085E" w14:paraId="14C748C0" w14:textId="77777777" w:rsidTr="009317FA">
        <w:tc>
          <w:tcPr>
            <w:tcW w:w="2500" w:type="pct"/>
          </w:tcPr>
          <w:p w14:paraId="0083DF48" w14:textId="77777777" w:rsidR="009317FA" w:rsidRPr="0049085E" w:rsidRDefault="009317FA" w:rsidP="009317FA">
            <w:r>
              <w:t>idealisatie</w:t>
            </w:r>
          </w:p>
        </w:tc>
        <w:tc>
          <w:tcPr>
            <w:tcW w:w="2500" w:type="pct"/>
          </w:tcPr>
          <w:p w14:paraId="5E1989C6" w14:textId="121C1860" w:rsidR="009317FA" w:rsidRPr="0049085E" w:rsidRDefault="009317FA" w:rsidP="009317FA">
            <w:r w:rsidRPr="006535C6">
              <w:t>http://standaarden.omgevingswet.overheid.nl/idealisatie/id/concept/Exact</w:t>
            </w:r>
          </w:p>
        </w:tc>
      </w:tr>
      <w:tr w:rsidR="009317FA" w:rsidRPr="0049085E" w14:paraId="5BE36D3E" w14:textId="77777777" w:rsidTr="009317FA">
        <w:tc>
          <w:tcPr>
            <w:tcW w:w="2500" w:type="pct"/>
          </w:tcPr>
          <w:p w14:paraId="3C3EA832" w14:textId="77777777" w:rsidR="009317FA" w:rsidRDefault="009317FA" w:rsidP="009317FA">
            <w:r>
              <w:t>regelingsgebied</w:t>
            </w:r>
          </w:p>
        </w:tc>
        <w:tc>
          <w:tcPr>
            <w:tcW w:w="2500" w:type="pct"/>
          </w:tcPr>
          <w:p w14:paraId="4AC753B7" w14:textId="561ECE53" w:rsidR="009317FA" w:rsidRDefault="009317FA" w:rsidP="009317FA">
            <w:r w:rsidRPr="006535C6">
              <w:t>Onwaar</w:t>
            </w:r>
          </w:p>
        </w:tc>
      </w:tr>
    </w:tbl>
    <w:p w14:paraId="0850EBF6" w14:textId="3EE2D497" w:rsidR="009317FA" w:rsidRDefault="009317FA">
      <w:pPr>
        <w:pStyle w:val="Tekstopmerking"/>
      </w:pPr>
    </w:p>
  </w:comment>
  <w:comment w:id="168" w:author="Gerard Wolbers" w:date="2023-04-19T09:28: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578133A3"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302827" w14:textId="77777777" w:rsidR="009317FA" w:rsidRPr="0049085E" w:rsidRDefault="009317FA" w:rsidP="00ED1428">
            <w:r>
              <w:rPr>
                <w:rStyle w:val="Verwijzingopmerking"/>
              </w:rPr>
              <w:annotationRef/>
            </w:r>
            <w:r>
              <w:t>Geometrie</w:t>
            </w:r>
          </w:p>
        </w:tc>
      </w:tr>
      <w:tr w:rsidR="009317FA" w:rsidRPr="0049085E" w14:paraId="50544C67" w14:textId="77777777" w:rsidTr="009317FA">
        <w:tc>
          <w:tcPr>
            <w:tcW w:w="2500" w:type="pct"/>
          </w:tcPr>
          <w:p w14:paraId="12A6DB65" w14:textId="77777777" w:rsidR="009317FA" w:rsidRPr="0049085E" w:rsidRDefault="009317FA" w:rsidP="009317FA">
            <w:r>
              <w:t>bestandsnaam</w:t>
            </w:r>
          </w:p>
        </w:tc>
        <w:tc>
          <w:tcPr>
            <w:tcW w:w="2500" w:type="pct"/>
          </w:tcPr>
          <w:p w14:paraId="263B69BD" w14:textId="6BA9D8EA" w:rsidR="009317FA" w:rsidRPr="0049085E" w:rsidRDefault="009317FA" w:rsidP="009317FA">
            <w:r w:rsidRPr="00006F43">
              <w:t>gml_Woongebied-Transformatie.gml</w:t>
            </w:r>
          </w:p>
        </w:tc>
      </w:tr>
      <w:tr w:rsidR="009317FA" w:rsidRPr="0049085E" w14:paraId="13B98551" w14:textId="77777777" w:rsidTr="009317FA">
        <w:tc>
          <w:tcPr>
            <w:tcW w:w="2500" w:type="pct"/>
          </w:tcPr>
          <w:p w14:paraId="4D03F5F7" w14:textId="77777777" w:rsidR="009317FA" w:rsidRPr="0049085E" w:rsidRDefault="009317FA" w:rsidP="009317FA">
            <w:r w:rsidRPr="0049085E">
              <w:t>noemer</w:t>
            </w:r>
          </w:p>
        </w:tc>
        <w:tc>
          <w:tcPr>
            <w:tcW w:w="2500" w:type="pct"/>
          </w:tcPr>
          <w:p w14:paraId="2BFFE9CF" w14:textId="6DF3895C" w:rsidR="009317FA" w:rsidRPr="0049085E" w:rsidRDefault="009317FA" w:rsidP="009317FA">
            <w:r w:rsidRPr="00006F43">
              <w:t>Woongebied-Transformatie</w:t>
            </w:r>
          </w:p>
        </w:tc>
      </w:tr>
      <w:tr w:rsidR="009317FA" w:rsidRPr="0049085E" w14:paraId="2C43F33E" w14:textId="77777777" w:rsidTr="009317FA">
        <w:tc>
          <w:tcPr>
            <w:tcW w:w="2500" w:type="pct"/>
          </w:tcPr>
          <w:p w14:paraId="4F3C231B" w14:textId="77777777" w:rsidR="009317FA" w:rsidRPr="0049085E" w:rsidRDefault="009317FA" w:rsidP="009317FA">
            <w:r>
              <w:t>symboolcode</w:t>
            </w:r>
          </w:p>
        </w:tc>
        <w:tc>
          <w:tcPr>
            <w:tcW w:w="2500" w:type="pct"/>
          </w:tcPr>
          <w:p w14:paraId="511BA2DE" w14:textId="2D142AA8" w:rsidR="009317FA" w:rsidRDefault="009317FA" w:rsidP="009317FA"/>
        </w:tc>
      </w:tr>
      <w:tr w:rsidR="009317FA" w:rsidRPr="0049085E" w14:paraId="11CBCFDA" w14:textId="77777777" w:rsidTr="009317FA">
        <w:tc>
          <w:tcPr>
            <w:tcW w:w="2500" w:type="pct"/>
          </w:tcPr>
          <w:p w14:paraId="45D76E23" w14:textId="77777777" w:rsidR="009317FA" w:rsidRPr="0049085E" w:rsidRDefault="009317FA" w:rsidP="009317FA">
            <w:r w:rsidRPr="0049085E">
              <w:t>nauwkeurigheid</w:t>
            </w:r>
          </w:p>
        </w:tc>
        <w:tc>
          <w:tcPr>
            <w:tcW w:w="2500" w:type="pct"/>
          </w:tcPr>
          <w:p w14:paraId="74A8FBAB" w14:textId="79B53A1B" w:rsidR="009317FA" w:rsidRPr="0049085E" w:rsidRDefault="009317FA" w:rsidP="009317FA"/>
        </w:tc>
      </w:tr>
      <w:tr w:rsidR="009317FA" w:rsidRPr="0049085E" w14:paraId="222D256D" w14:textId="77777777" w:rsidTr="009317FA">
        <w:tc>
          <w:tcPr>
            <w:tcW w:w="2500" w:type="pct"/>
          </w:tcPr>
          <w:p w14:paraId="52F19411" w14:textId="77777777" w:rsidR="009317FA" w:rsidRPr="0049085E" w:rsidRDefault="009317FA" w:rsidP="009317FA">
            <w:r w:rsidRPr="0049085E">
              <w:t>bronNauwkeurigheid</w:t>
            </w:r>
          </w:p>
        </w:tc>
        <w:tc>
          <w:tcPr>
            <w:tcW w:w="2500" w:type="pct"/>
          </w:tcPr>
          <w:p w14:paraId="18CA4105" w14:textId="4031DA00" w:rsidR="009317FA" w:rsidRPr="0049085E" w:rsidRDefault="009317FA" w:rsidP="009317FA">
            <w:r w:rsidRPr="00006F43">
              <w:t>http://standaarden.omgevingswet.overheid.nl/bronnauwkeurigheid/id/concept/Achtergrond</w:t>
            </w:r>
          </w:p>
        </w:tc>
      </w:tr>
      <w:tr w:rsidR="009317FA" w:rsidRPr="0049085E" w14:paraId="49AA7E3F" w14:textId="77777777" w:rsidTr="009317FA">
        <w:tc>
          <w:tcPr>
            <w:tcW w:w="2500" w:type="pct"/>
          </w:tcPr>
          <w:p w14:paraId="39017A73" w14:textId="77777777" w:rsidR="009317FA" w:rsidRPr="0049085E" w:rsidRDefault="009317FA" w:rsidP="009317FA">
            <w:r>
              <w:t>idealisatie</w:t>
            </w:r>
          </w:p>
        </w:tc>
        <w:tc>
          <w:tcPr>
            <w:tcW w:w="2500" w:type="pct"/>
          </w:tcPr>
          <w:p w14:paraId="08C35BEE" w14:textId="30F0769E" w:rsidR="009317FA" w:rsidRPr="0049085E" w:rsidRDefault="009317FA" w:rsidP="009317FA">
            <w:r w:rsidRPr="00006F43">
              <w:t>http://standaarden.omgevingswet.overheid.nl/idealisatie/id/concept/Exact</w:t>
            </w:r>
          </w:p>
        </w:tc>
      </w:tr>
      <w:tr w:rsidR="009317FA" w:rsidRPr="0049085E" w14:paraId="6F493B20" w14:textId="77777777" w:rsidTr="009317FA">
        <w:tc>
          <w:tcPr>
            <w:tcW w:w="2500" w:type="pct"/>
          </w:tcPr>
          <w:p w14:paraId="2CBA06FD" w14:textId="77777777" w:rsidR="009317FA" w:rsidRDefault="009317FA" w:rsidP="009317FA">
            <w:r>
              <w:t>regelingsgebied</w:t>
            </w:r>
          </w:p>
        </w:tc>
        <w:tc>
          <w:tcPr>
            <w:tcW w:w="2500" w:type="pct"/>
          </w:tcPr>
          <w:p w14:paraId="77AAD20D" w14:textId="5E55E91A" w:rsidR="009317FA" w:rsidRDefault="009317FA" w:rsidP="009317FA">
            <w:r w:rsidRPr="00006F43">
              <w:t>Onwaar</w:t>
            </w:r>
          </w:p>
        </w:tc>
      </w:tr>
    </w:tbl>
    <w:p w14:paraId="1AE086E4" w14:textId="676E24F2" w:rsidR="009317FA" w:rsidRDefault="009317FA">
      <w:pPr>
        <w:pStyle w:val="Tekstopmerking"/>
      </w:pPr>
    </w:p>
  </w:comment>
  <w:comment w:id="169" w:author="Gerard Wolbers" w:date="2023-04-19T09:28: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0FB73A65"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123CE8" w14:textId="77777777" w:rsidR="009317FA" w:rsidRPr="0049085E" w:rsidRDefault="009317FA" w:rsidP="00ED1428">
            <w:r>
              <w:rPr>
                <w:rStyle w:val="Verwijzingopmerking"/>
              </w:rPr>
              <w:annotationRef/>
            </w:r>
            <w:r>
              <w:t>Geometrie</w:t>
            </w:r>
          </w:p>
        </w:tc>
      </w:tr>
      <w:tr w:rsidR="009317FA" w:rsidRPr="0049085E" w14:paraId="2653F50C" w14:textId="77777777" w:rsidTr="009317FA">
        <w:tc>
          <w:tcPr>
            <w:tcW w:w="2500" w:type="pct"/>
          </w:tcPr>
          <w:p w14:paraId="0347EB51" w14:textId="77777777" w:rsidR="009317FA" w:rsidRPr="0049085E" w:rsidRDefault="009317FA" w:rsidP="009317FA">
            <w:r>
              <w:t>bestandsnaam</w:t>
            </w:r>
          </w:p>
        </w:tc>
        <w:tc>
          <w:tcPr>
            <w:tcW w:w="2500" w:type="pct"/>
          </w:tcPr>
          <w:p w14:paraId="791B45DC" w14:textId="043E79C0" w:rsidR="009317FA" w:rsidRPr="0049085E" w:rsidRDefault="009317FA" w:rsidP="009317FA">
            <w:r w:rsidRPr="003E5DDB">
              <w:t>gml_Woongebied-Transformatie.gml</w:t>
            </w:r>
          </w:p>
        </w:tc>
      </w:tr>
      <w:tr w:rsidR="009317FA" w:rsidRPr="0049085E" w14:paraId="0CDF6F52" w14:textId="77777777" w:rsidTr="009317FA">
        <w:tc>
          <w:tcPr>
            <w:tcW w:w="2500" w:type="pct"/>
          </w:tcPr>
          <w:p w14:paraId="7DEC9BF5" w14:textId="77777777" w:rsidR="009317FA" w:rsidRPr="0049085E" w:rsidRDefault="009317FA" w:rsidP="009317FA">
            <w:r w:rsidRPr="0049085E">
              <w:t>noemer</w:t>
            </w:r>
          </w:p>
        </w:tc>
        <w:tc>
          <w:tcPr>
            <w:tcW w:w="2500" w:type="pct"/>
          </w:tcPr>
          <w:p w14:paraId="7927F498" w14:textId="6BD16EAC" w:rsidR="009317FA" w:rsidRPr="0049085E" w:rsidRDefault="009317FA" w:rsidP="009317FA">
            <w:r w:rsidRPr="003E5DDB">
              <w:t>Woongebied-Transformatie</w:t>
            </w:r>
          </w:p>
        </w:tc>
      </w:tr>
      <w:tr w:rsidR="009317FA" w:rsidRPr="0049085E" w14:paraId="5641694B" w14:textId="77777777" w:rsidTr="009317FA">
        <w:tc>
          <w:tcPr>
            <w:tcW w:w="2500" w:type="pct"/>
          </w:tcPr>
          <w:p w14:paraId="72BE5941" w14:textId="77777777" w:rsidR="009317FA" w:rsidRPr="0049085E" w:rsidRDefault="009317FA" w:rsidP="009317FA">
            <w:r>
              <w:t>symboolcode</w:t>
            </w:r>
          </w:p>
        </w:tc>
        <w:tc>
          <w:tcPr>
            <w:tcW w:w="2500" w:type="pct"/>
          </w:tcPr>
          <w:p w14:paraId="0B7302DC" w14:textId="6E629E45" w:rsidR="009317FA" w:rsidRDefault="009317FA" w:rsidP="009317FA"/>
        </w:tc>
      </w:tr>
      <w:tr w:rsidR="009317FA" w:rsidRPr="0049085E" w14:paraId="233E3123" w14:textId="77777777" w:rsidTr="009317FA">
        <w:tc>
          <w:tcPr>
            <w:tcW w:w="2500" w:type="pct"/>
          </w:tcPr>
          <w:p w14:paraId="26714501" w14:textId="77777777" w:rsidR="009317FA" w:rsidRPr="0049085E" w:rsidRDefault="009317FA" w:rsidP="009317FA">
            <w:r w:rsidRPr="0049085E">
              <w:t>nauwkeurigheid</w:t>
            </w:r>
          </w:p>
        </w:tc>
        <w:tc>
          <w:tcPr>
            <w:tcW w:w="2500" w:type="pct"/>
          </w:tcPr>
          <w:p w14:paraId="6270FA46" w14:textId="585EA9B6" w:rsidR="009317FA" w:rsidRPr="0049085E" w:rsidRDefault="009317FA" w:rsidP="009317FA"/>
        </w:tc>
      </w:tr>
      <w:tr w:rsidR="009317FA" w:rsidRPr="0049085E" w14:paraId="30CDD73D" w14:textId="77777777" w:rsidTr="009317FA">
        <w:tc>
          <w:tcPr>
            <w:tcW w:w="2500" w:type="pct"/>
          </w:tcPr>
          <w:p w14:paraId="23EFE029" w14:textId="77777777" w:rsidR="009317FA" w:rsidRPr="0049085E" w:rsidRDefault="009317FA" w:rsidP="009317FA">
            <w:r w:rsidRPr="0049085E">
              <w:t>bronNauwkeurigheid</w:t>
            </w:r>
          </w:p>
        </w:tc>
        <w:tc>
          <w:tcPr>
            <w:tcW w:w="2500" w:type="pct"/>
          </w:tcPr>
          <w:p w14:paraId="44775392" w14:textId="109165C3" w:rsidR="009317FA" w:rsidRPr="0049085E" w:rsidRDefault="009317FA" w:rsidP="009317FA">
            <w:r w:rsidRPr="003E5DDB">
              <w:t>http://standaarden.omgevingswet.overheid.nl/bronnauwkeurigheid/id/concept/Achtergrond</w:t>
            </w:r>
          </w:p>
        </w:tc>
      </w:tr>
      <w:tr w:rsidR="009317FA" w:rsidRPr="0049085E" w14:paraId="06C8F035" w14:textId="77777777" w:rsidTr="009317FA">
        <w:tc>
          <w:tcPr>
            <w:tcW w:w="2500" w:type="pct"/>
          </w:tcPr>
          <w:p w14:paraId="63C718C6" w14:textId="77777777" w:rsidR="009317FA" w:rsidRPr="0049085E" w:rsidRDefault="009317FA" w:rsidP="009317FA">
            <w:r>
              <w:t>idealisatie</w:t>
            </w:r>
          </w:p>
        </w:tc>
        <w:tc>
          <w:tcPr>
            <w:tcW w:w="2500" w:type="pct"/>
          </w:tcPr>
          <w:p w14:paraId="680E470F" w14:textId="65ADAE43" w:rsidR="009317FA" w:rsidRPr="0049085E" w:rsidRDefault="009317FA" w:rsidP="009317FA">
            <w:r w:rsidRPr="003E5DDB">
              <w:t>http://standaarden.omgevingswet.overheid.nl/idealisatie/id/concept/Exact</w:t>
            </w:r>
          </w:p>
        </w:tc>
      </w:tr>
      <w:tr w:rsidR="009317FA" w:rsidRPr="0049085E" w14:paraId="17D7514A" w14:textId="77777777" w:rsidTr="009317FA">
        <w:tc>
          <w:tcPr>
            <w:tcW w:w="2500" w:type="pct"/>
          </w:tcPr>
          <w:p w14:paraId="65B3C7FD" w14:textId="77777777" w:rsidR="009317FA" w:rsidRDefault="009317FA" w:rsidP="009317FA">
            <w:r>
              <w:t>regelingsgebied</w:t>
            </w:r>
          </w:p>
        </w:tc>
        <w:tc>
          <w:tcPr>
            <w:tcW w:w="2500" w:type="pct"/>
          </w:tcPr>
          <w:p w14:paraId="3D0C3197" w14:textId="3B746CD6" w:rsidR="009317FA" w:rsidRDefault="009317FA" w:rsidP="009317FA">
            <w:r w:rsidRPr="003E5DDB">
              <w:t>Onwaar</w:t>
            </w:r>
          </w:p>
        </w:tc>
      </w:tr>
    </w:tbl>
    <w:p w14:paraId="27CF3B2A" w14:textId="3A5638C8" w:rsidR="009317FA" w:rsidRDefault="009317FA">
      <w:pPr>
        <w:pStyle w:val="Tekstopmerking"/>
      </w:pPr>
    </w:p>
  </w:comment>
  <w:comment w:id="170" w:author="Gerard Wolbers" w:date="2023-04-19T09:28: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5040A1AB"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C00305" w14:textId="77777777" w:rsidR="009317FA" w:rsidRPr="0049085E" w:rsidRDefault="009317FA" w:rsidP="00ED1428">
            <w:r>
              <w:rPr>
                <w:rStyle w:val="Verwijzingopmerking"/>
              </w:rPr>
              <w:annotationRef/>
            </w:r>
            <w:r>
              <w:t>Geometrie</w:t>
            </w:r>
          </w:p>
        </w:tc>
      </w:tr>
      <w:tr w:rsidR="009317FA" w:rsidRPr="0049085E" w14:paraId="584D4654" w14:textId="77777777" w:rsidTr="009317FA">
        <w:tc>
          <w:tcPr>
            <w:tcW w:w="2500" w:type="pct"/>
          </w:tcPr>
          <w:p w14:paraId="5A870891" w14:textId="77777777" w:rsidR="009317FA" w:rsidRPr="0049085E" w:rsidRDefault="009317FA" w:rsidP="009317FA">
            <w:r>
              <w:t>bestandsnaam</w:t>
            </w:r>
          </w:p>
        </w:tc>
        <w:tc>
          <w:tcPr>
            <w:tcW w:w="2500" w:type="pct"/>
          </w:tcPr>
          <w:p w14:paraId="09608EA7" w14:textId="245B4CED" w:rsidR="009317FA" w:rsidRPr="0049085E" w:rsidRDefault="009317FA" w:rsidP="009317FA">
            <w:r w:rsidRPr="007A3394">
              <w:t>gml_Woongebied-Transformatie.gml</w:t>
            </w:r>
          </w:p>
        </w:tc>
      </w:tr>
      <w:tr w:rsidR="009317FA" w:rsidRPr="0049085E" w14:paraId="10BEA9C3" w14:textId="77777777" w:rsidTr="009317FA">
        <w:tc>
          <w:tcPr>
            <w:tcW w:w="2500" w:type="pct"/>
          </w:tcPr>
          <w:p w14:paraId="278FDE0F" w14:textId="77777777" w:rsidR="009317FA" w:rsidRPr="0049085E" w:rsidRDefault="009317FA" w:rsidP="009317FA">
            <w:r w:rsidRPr="0049085E">
              <w:t>noemer</w:t>
            </w:r>
          </w:p>
        </w:tc>
        <w:tc>
          <w:tcPr>
            <w:tcW w:w="2500" w:type="pct"/>
          </w:tcPr>
          <w:p w14:paraId="55469B3F" w14:textId="5DA2DFDC" w:rsidR="009317FA" w:rsidRPr="0049085E" w:rsidRDefault="009317FA" w:rsidP="009317FA">
            <w:r w:rsidRPr="007A3394">
              <w:t>Woongebied-Transformatie</w:t>
            </w:r>
          </w:p>
        </w:tc>
      </w:tr>
      <w:tr w:rsidR="009317FA" w:rsidRPr="0049085E" w14:paraId="401897B3" w14:textId="77777777" w:rsidTr="009317FA">
        <w:tc>
          <w:tcPr>
            <w:tcW w:w="2500" w:type="pct"/>
          </w:tcPr>
          <w:p w14:paraId="7D836A90" w14:textId="77777777" w:rsidR="009317FA" w:rsidRPr="0049085E" w:rsidRDefault="009317FA" w:rsidP="009317FA">
            <w:r>
              <w:t>symboolcode</w:t>
            </w:r>
          </w:p>
        </w:tc>
        <w:tc>
          <w:tcPr>
            <w:tcW w:w="2500" w:type="pct"/>
          </w:tcPr>
          <w:p w14:paraId="359C1684" w14:textId="3C6E4E4E" w:rsidR="009317FA" w:rsidRDefault="009317FA" w:rsidP="009317FA"/>
        </w:tc>
      </w:tr>
      <w:tr w:rsidR="009317FA" w:rsidRPr="0049085E" w14:paraId="279E1CAB" w14:textId="77777777" w:rsidTr="009317FA">
        <w:tc>
          <w:tcPr>
            <w:tcW w:w="2500" w:type="pct"/>
          </w:tcPr>
          <w:p w14:paraId="0A808E64" w14:textId="77777777" w:rsidR="009317FA" w:rsidRPr="0049085E" w:rsidRDefault="009317FA" w:rsidP="009317FA">
            <w:r w:rsidRPr="0049085E">
              <w:t>nauwkeurigheid</w:t>
            </w:r>
          </w:p>
        </w:tc>
        <w:tc>
          <w:tcPr>
            <w:tcW w:w="2500" w:type="pct"/>
          </w:tcPr>
          <w:p w14:paraId="00E33613" w14:textId="6EBECBCB" w:rsidR="009317FA" w:rsidRPr="0049085E" w:rsidRDefault="009317FA" w:rsidP="009317FA"/>
        </w:tc>
      </w:tr>
      <w:tr w:rsidR="009317FA" w:rsidRPr="0049085E" w14:paraId="4D7EBE93" w14:textId="77777777" w:rsidTr="009317FA">
        <w:tc>
          <w:tcPr>
            <w:tcW w:w="2500" w:type="pct"/>
          </w:tcPr>
          <w:p w14:paraId="77BE9493" w14:textId="77777777" w:rsidR="009317FA" w:rsidRPr="0049085E" w:rsidRDefault="009317FA" w:rsidP="009317FA">
            <w:r w:rsidRPr="0049085E">
              <w:t>bronNauwkeurigheid</w:t>
            </w:r>
          </w:p>
        </w:tc>
        <w:tc>
          <w:tcPr>
            <w:tcW w:w="2500" w:type="pct"/>
          </w:tcPr>
          <w:p w14:paraId="6556C98B" w14:textId="6FA9085C" w:rsidR="009317FA" w:rsidRPr="0049085E" w:rsidRDefault="009317FA" w:rsidP="009317FA">
            <w:r w:rsidRPr="007A3394">
              <w:t>http://standaarden.omgevingswet.overheid.nl/bronnauwkeurigheid/id/concept/Achtergrond</w:t>
            </w:r>
          </w:p>
        </w:tc>
      </w:tr>
      <w:tr w:rsidR="009317FA" w:rsidRPr="0049085E" w14:paraId="1C5AEAB3" w14:textId="77777777" w:rsidTr="009317FA">
        <w:tc>
          <w:tcPr>
            <w:tcW w:w="2500" w:type="pct"/>
          </w:tcPr>
          <w:p w14:paraId="1261E885" w14:textId="77777777" w:rsidR="009317FA" w:rsidRPr="0049085E" w:rsidRDefault="009317FA" w:rsidP="009317FA">
            <w:r>
              <w:t>idealisatie</w:t>
            </w:r>
          </w:p>
        </w:tc>
        <w:tc>
          <w:tcPr>
            <w:tcW w:w="2500" w:type="pct"/>
          </w:tcPr>
          <w:p w14:paraId="5121E4FF" w14:textId="584D2739" w:rsidR="009317FA" w:rsidRPr="0049085E" w:rsidRDefault="009317FA" w:rsidP="009317FA">
            <w:r w:rsidRPr="007A3394">
              <w:t>http://standaarden.omgevingswet.overheid.nl/idealisatie/id/concept/Exact</w:t>
            </w:r>
          </w:p>
        </w:tc>
      </w:tr>
      <w:tr w:rsidR="009317FA" w:rsidRPr="0049085E" w14:paraId="00BF02D1" w14:textId="77777777" w:rsidTr="009317FA">
        <w:tc>
          <w:tcPr>
            <w:tcW w:w="2500" w:type="pct"/>
          </w:tcPr>
          <w:p w14:paraId="66EA8342" w14:textId="77777777" w:rsidR="009317FA" w:rsidRDefault="009317FA" w:rsidP="009317FA">
            <w:r>
              <w:t>regelingsgebied</w:t>
            </w:r>
          </w:p>
        </w:tc>
        <w:tc>
          <w:tcPr>
            <w:tcW w:w="2500" w:type="pct"/>
          </w:tcPr>
          <w:p w14:paraId="4DBA5796" w14:textId="054B3AF0" w:rsidR="009317FA" w:rsidRDefault="009317FA" w:rsidP="009317FA">
            <w:r w:rsidRPr="007A3394">
              <w:t>Onwaar</w:t>
            </w:r>
          </w:p>
        </w:tc>
      </w:tr>
    </w:tbl>
    <w:p w14:paraId="1E13883F" w14:textId="3ADBBFED" w:rsidR="009317FA" w:rsidRDefault="009317FA">
      <w:pPr>
        <w:pStyle w:val="Tekstopmerking"/>
      </w:pPr>
    </w:p>
  </w:comment>
  <w:comment w:id="171" w:author="Gerard Wolbers" w:date="2023-04-19T09:29: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2259EB18"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FDDED2" w14:textId="77777777" w:rsidR="009317FA" w:rsidRPr="0049085E" w:rsidRDefault="009317FA" w:rsidP="00ED1428">
            <w:r>
              <w:rPr>
                <w:rStyle w:val="Verwijzingopmerking"/>
              </w:rPr>
              <w:annotationRef/>
            </w:r>
            <w:r>
              <w:t>Geometrie</w:t>
            </w:r>
          </w:p>
        </w:tc>
      </w:tr>
      <w:tr w:rsidR="009317FA" w:rsidRPr="0049085E" w14:paraId="1D1D590A" w14:textId="77777777" w:rsidTr="009317FA">
        <w:tc>
          <w:tcPr>
            <w:tcW w:w="2500" w:type="pct"/>
          </w:tcPr>
          <w:p w14:paraId="6E9CB229" w14:textId="77777777" w:rsidR="009317FA" w:rsidRPr="0049085E" w:rsidRDefault="009317FA" w:rsidP="009317FA">
            <w:r>
              <w:t>bestandsnaam</w:t>
            </w:r>
          </w:p>
        </w:tc>
        <w:tc>
          <w:tcPr>
            <w:tcW w:w="2500" w:type="pct"/>
          </w:tcPr>
          <w:p w14:paraId="0C6BC2D0" w14:textId="266A825C" w:rsidR="009317FA" w:rsidRPr="0049085E" w:rsidRDefault="009317FA" w:rsidP="009317FA">
            <w:r w:rsidRPr="002277B7">
              <w:t>gml_Woongebied-Transformatie.gml</w:t>
            </w:r>
          </w:p>
        </w:tc>
      </w:tr>
      <w:tr w:rsidR="009317FA" w:rsidRPr="0049085E" w14:paraId="308DC8CC" w14:textId="77777777" w:rsidTr="009317FA">
        <w:tc>
          <w:tcPr>
            <w:tcW w:w="2500" w:type="pct"/>
          </w:tcPr>
          <w:p w14:paraId="09EDA64F" w14:textId="77777777" w:rsidR="009317FA" w:rsidRPr="0049085E" w:rsidRDefault="009317FA" w:rsidP="009317FA">
            <w:r w:rsidRPr="0049085E">
              <w:t>noemer</w:t>
            </w:r>
          </w:p>
        </w:tc>
        <w:tc>
          <w:tcPr>
            <w:tcW w:w="2500" w:type="pct"/>
          </w:tcPr>
          <w:p w14:paraId="7D11D7B9" w14:textId="5F17C3B5" w:rsidR="009317FA" w:rsidRPr="0049085E" w:rsidRDefault="009317FA" w:rsidP="009317FA">
            <w:r w:rsidRPr="002277B7">
              <w:t>Woongebied-Transformatie</w:t>
            </w:r>
          </w:p>
        </w:tc>
      </w:tr>
      <w:tr w:rsidR="009317FA" w:rsidRPr="0049085E" w14:paraId="163ADA3A" w14:textId="77777777" w:rsidTr="009317FA">
        <w:tc>
          <w:tcPr>
            <w:tcW w:w="2500" w:type="pct"/>
          </w:tcPr>
          <w:p w14:paraId="4A5D05DD" w14:textId="77777777" w:rsidR="009317FA" w:rsidRPr="0049085E" w:rsidRDefault="009317FA" w:rsidP="009317FA">
            <w:r>
              <w:t>symboolcode</w:t>
            </w:r>
          </w:p>
        </w:tc>
        <w:tc>
          <w:tcPr>
            <w:tcW w:w="2500" w:type="pct"/>
          </w:tcPr>
          <w:p w14:paraId="6DB6BB43" w14:textId="1F14FC38" w:rsidR="009317FA" w:rsidRDefault="009317FA" w:rsidP="009317FA"/>
        </w:tc>
      </w:tr>
      <w:tr w:rsidR="009317FA" w:rsidRPr="0049085E" w14:paraId="15852874" w14:textId="77777777" w:rsidTr="009317FA">
        <w:tc>
          <w:tcPr>
            <w:tcW w:w="2500" w:type="pct"/>
          </w:tcPr>
          <w:p w14:paraId="6AD2914C" w14:textId="77777777" w:rsidR="009317FA" w:rsidRPr="0049085E" w:rsidRDefault="009317FA" w:rsidP="009317FA">
            <w:r w:rsidRPr="0049085E">
              <w:t>nauwkeurigheid</w:t>
            </w:r>
          </w:p>
        </w:tc>
        <w:tc>
          <w:tcPr>
            <w:tcW w:w="2500" w:type="pct"/>
          </w:tcPr>
          <w:p w14:paraId="2B1D1396" w14:textId="031CABD7" w:rsidR="009317FA" w:rsidRPr="0049085E" w:rsidRDefault="009317FA" w:rsidP="009317FA"/>
        </w:tc>
      </w:tr>
      <w:tr w:rsidR="009317FA" w:rsidRPr="0049085E" w14:paraId="7C11D929" w14:textId="77777777" w:rsidTr="009317FA">
        <w:tc>
          <w:tcPr>
            <w:tcW w:w="2500" w:type="pct"/>
          </w:tcPr>
          <w:p w14:paraId="306D9E24" w14:textId="77777777" w:rsidR="009317FA" w:rsidRPr="0049085E" w:rsidRDefault="009317FA" w:rsidP="009317FA">
            <w:r w:rsidRPr="0049085E">
              <w:t>bronNauwkeurigheid</w:t>
            </w:r>
          </w:p>
        </w:tc>
        <w:tc>
          <w:tcPr>
            <w:tcW w:w="2500" w:type="pct"/>
          </w:tcPr>
          <w:p w14:paraId="7858A729" w14:textId="1E1DB0C4" w:rsidR="009317FA" w:rsidRPr="0049085E" w:rsidRDefault="009317FA" w:rsidP="009317FA">
            <w:r w:rsidRPr="002277B7">
              <w:t>http://standaarden.omgevingswet.overheid.nl/bronnauwkeurigheid/id/concept/Achtergrond</w:t>
            </w:r>
          </w:p>
        </w:tc>
      </w:tr>
      <w:tr w:rsidR="009317FA" w:rsidRPr="0049085E" w14:paraId="6CC99C7E" w14:textId="77777777" w:rsidTr="009317FA">
        <w:tc>
          <w:tcPr>
            <w:tcW w:w="2500" w:type="pct"/>
          </w:tcPr>
          <w:p w14:paraId="53C4F11B" w14:textId="77777777" w:rsidR="009317FA" w:rsidRPr="0049085E" w:rsidRDefault="009317FA" w:rsidP="009317FA">
            <w:r>
              <w:t>idealisatie</w:t>
            </w:r>
          </w:p>
        </w:tc>
        <w:tc>
          <w:tcPr>
            <w:tcW w:w="2500" w:type="pct"/>
          </w:tcPr>
          <w:p w14:paraId="45627259" w14:textId="1A770692" w:rsidR="009317FA" w:rsidRPr="0049085E" w:rsidRDefault="009317FA" w:rsidP="009317FA">
            <w:r w:rsidRPr="002277B7">
              <w:t>http://standaarden.omgevingswet.overheid.nl/idealisatie/id/concept/Exact</w:t>
            </w:r>
          </w:p>
        </w:tc>
      </w:tr>
      <w:tr w:rsidR="009317FA" w:rsidRPr="0049085E" w14:paraId="7F14349D" w14:textId="77777777" w:rsidTr="009317FA">
        <w:tc>
          <w:tcPr>
            <w:tcW w:w="2500" w:type="pct"/>
          </w:tcPr>
          <w:p w14:paraId="0D8577A7" w14:textId="77777777" w:rsidR="009317FA" w:rsidRDefault="009317FA" w:rsidP="009317FA">
            <w:r>
              <w:t>regelingsgebied</w:t>
            </w:r>
          </w:p>
        </w:tc>
        <w:tc>
          <w:tcPr>
            <w:tcW w:w="2500" w:type="pct"/>
          </w:tcPr>
          <w:p w14:paraId="544BE81B" w14:textId="3E1EDEDC" w:rsidR="009317FA" w:rsidRDefault="009317FA" w:rsidP="009317FA">
            <w:r w:rsidRPr="002277B7">
              <w:t>Onwaar</w:t>
            </w:r>
          </w:p>
        </w:tc>
      </w:tr>
    </w:tbl>
    <w:p w14:paraId="52DFC625" w14:textId="45335EF3" w:rsidR="009317FA" w:rsidRDefault="009317FA">
      <w:pPr>
        <w:pStyle w:val="Tekstopmerking"/>
      </w:pPr>
    </w:p>
  </w:comment>
  <w:comment w:id="172" w:author="Gerard Wolbers" w:date="2023-04-19T09:29: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59EA198A"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4DC779" w14:textId="77777777" w:rsidR="009317FA" w:rsidRPr="0049085E" w:rsidRDefault="009317FA" w:rsidP="00ED1428">
            <w:r>
              <w:rPr>
                <w:rStyle w:val="Verwijzingopmerking"/>
              </w:rPr>
              <w:annotationRef/>
            </w:r>
            <w:r>
              <w:t>Geometrie</w:t>
            </w:r>
          </w:p>
        </w:tc>
      </w:tr>
      <w:tr w:rsidR="009317FA" w:rsidRPr="0049085E" w14:paraId="44993B69" w14:textId="77777777" w:rsidTr="009317FA">
        <w:tc>
          <w:tcPr>
            <w:tcW w:w="2500" w:type="pct"/>
          </w:tcPr>
          <w:p w14:paraId="04E29FE6" w14:textId="77777777" w:rsidR="009317FA" w:rsidRPr="0049085E" w:rsidRDefault="009317FA" w:rsidP="009317FA">
            <w:r>
              <w:t>bestandsnaam</w:t>
            </w:r>
          </w:p>
        </w:tc>
        <w:tc>
          <w:tcPr>
            <w:tcW w:w="2500" w:type="pct"/>
          </w:tcPr>
          <w:p w14:paraId="051D0018" w14:textId="3DDD8446" w:rsidR="009317FA" w:rsidRPr="0049085E" w:rsidRDefault="009317FA" w:rsidP="009317FA">
            <w:r w:rsidRPr="00FC072F">
              <w:t>gml_Woongebied-Transformatie.gml</w:t>
            </w:r>
          </w:p>
        </w:tc>
      </w:tr>
      <w:tr w:rsidR="009317FA" w:rsidRPr="0049085E" w14:paraId="33229B28" w14:textId="77777777" w:rsidTr="009317FA">
        <w:tc>
          <w:tcPr>
            <w:tcW w:w="2500" w:type="pct"/>
          </w:tcPr>
          <w:p w14:paraId="458908CE" w14:textId="77777777" w:rsidR="009317FA" w:rsidRPr="0049085E" w:rsidRDefault="009317FA" w:rsidP="009317FA">
            <w:r w:rsidRPr="0049085E">
              <w:t>noemer</w:t>
            </w:r>
          </w:p>
        </w:tc>
        <w:tc>
          <w:tcPr>
            <w:tcW w:w="2500" w:type="pct"/>
          </w:tcPr>
          <w:p w14:paraId="3523A2A0" w14:textId="76285528" w:rsidR="009317FA" w:rsidRPr="0049085E" w:rsidRDefault="009317FA" w:rsidP="009317FA">
            <w:r w:rsidRPr="00FC072F">
              <w:t>Woongebied-Transformatie</w:t>
            </w:r>
          </w:p>
        </w:tc>
      </w:tr>
      <w:tr w:rsidR="009317FA" w:rsidRPr="0049085E" w14:paraId="2885F688" w14:textId="77777777" w:rsidTr="009317FA">
        <w:tc>
          <w:tcPr>
            <w:tcW w:w="2500" w:type="pct"/>
          </w:tcPr>
          <w:p w14:paraId="51A72EDD" w14:textId="77777777" w:rsidR="009317FA" w:rsidRPr="0049085E" w:rsidRDefault="009317FA" w:rsidP="009317FA">
            <w:r>
              <w:t>symboolcode</w:t>
            </w:r>
          </w:p>
        </w:tc>
        <w:tc>
          <w:tcPr>
            <w:tcW w:w="2500" w:type="pct"/>
          </w:tcPr>
          <w:p w14:paraId="15BDAC41" w14:textId="70471BD1" w:rsidR="009317FA" w:rsidRDefault="009317FA" w:rsidP="009317FA"/>
        </w:tc>
      </w:tr>
      <w:tr w:rsidR="009317FA" w:rsidRPr="0049085E" w14:paraId="5F894E99" w14:textId="77777777" w:rsidTr="009317FA">
        <w:tc>
          <w:tcPr>
            <w:tcW w:w="2500" w:type="pct"/>
          </w:tcPr>
          <w:p w14:paraId="364F8CBC" w14:textId="77777777" w:rsidR="009317FA" w:rsidRPr="0049085E" w:rsidRDefault="009317FA" w:rsidP="009317FA">
            <w:r w:rsidRPr="0049085E">
              <w:t>nauwkeurigheid</w:t>
            </w:r>
          </w:p>
        </w:tc>
        <w:tc>
          <w:tcPr>
            <w:tcW w:w="2500" w:type="pct"/>
          </w:tcPr>
          <w:p w14:paraId="24D6CD28" w14:textId="730314C3" w:rsidR="009317FA" w:rsidRPr="0049085E" w:rsidRDefault="009317FA" w:rsidP="009317FA"/>
        </w:tc>
      </w:tr>
      <w:tr w:rsidR="009317FA" w:rsidRPr="0049085E" w14:paraId="06B372F5" w14:textId="77777777" w:rsidTr="009317FA">
        <w:tc>
          <w:tcPr>
            <w:tcW w:w="2500" w:type="pct"/>
          </w:tcPr>
          <w:p w14:paraId="31991FF8" w14:textId="77777777" w:rsidR="009317FA" w:rsidRPr="0049085E" w:rsidRDefault="009317FA" w:rsidP="009317FA">
            <w:r w:rsidRPr="0049085E">
              <w:t>bronNauwkeurigheid</w:t>
            </w:r>
          </w:p>
        </w:tc>
        <w:tc>
          <w:tcPr>
            <w:tcW w:w="2500" w:type="pct"/>
          </w:tcPr>
          <w:p w14:paraId="5A6C4582" w14:textId="38D330C5" w:rsidR="009317FA" w:rsidRPr="0049085E" w:rsidRDefault="009317FA" w:rsidP="009317FA">
            <w:r w:rsidRPr="00FC072F">
              <w:t>http://standaarden.omgevingswet.overheid.nl/bronnauwkeurigheid/id/concept/Achtergrond</w:t>
            </w:r>
          </w:p>
        </w:tc>
      </w:tr>
      <w:tr w:rsidR="009317FA" w:rsidRPr="0049085E" w14:paraId="42B464CF" w14:textId="77777777" w:rsidTr="009317FA">
        <w:tc>
          <w:tcPr>
            <w:tcW w:w="2500" w:type="pct"/>
          </w:tcPr>
          <w:p w14:paraId="2D4DD59B" w14:textId="77777777" w:rsidR="009317FA" w:rsidRPr="0049085E" w:rsidRDefault="009317FA" w:rsidP="009317FA">
            <w:r>
              <w:t>idealisatie</w:t>
            </w:r>
          </w:p>
        </w:tc>
        <w:tc>
          <w:tcPr>
            <w:tcW w:w="2500" w:type="pct"/>
          </w:tcPr>
          <w:p w14:paraId="1E08626B" w14:textId="181E6585" w:rsidR="009317FA" w:rsidRPr="0049085E" w:rsidRDefault="009317FA" w:rsidP="009317FA">
            <w:r w:rsidRPr="00FC072F">
              <w:t>http://standaarden.omgevingswet.overheid.nl/idealisatie/id/concept/Exact</w:t>
            </w:r>
          </w:p>
        </w:tc>
      </w:tr>
      <w:tr w:rsidR="009317FA" w:rsidRPr="0049085E" w14:paraId="5B0BEA79" w14:textId="77777777" w:rsidTr="009317FA">
        <w:tc>
          <w:tcPr>
            <w:tcW w:w="2500" w:type="pct"/>
          </w:tcPr>
          <w:p w14:paraId="1D8C2D0C" w14:textId="77777777" w:rsidR="009317FA" w:rsidRDefault="009317FA" w:rsidP="009317FA">
            <w:r>
              <w:t>regelingsgebied</w:t>
            </w:r>
          </w:p>
        </w:tc>
        <w:tc>
          <w:tcPr>
            <w:tcW w:w="2500" w:type="pct"/>
          </w:tcPr>
          <w:p w14:paraId="25A8E2A7" w14:textId="0DB8351D" w:rsidR="009317FA" w:rsidRDefault="009317FA" w:rsidP="009317FA">
            <w:r w:rsidRPr="00FC072F">
              <w:t>Onwaar</w:t>
            </w:r>
          </w:p>
        </w:tc>
      </w:tr>
    </w:tbl>
    <w:p w14:paraId="5C40A1F0" w14:textId="732EFA92" w:rsidR="009317FA" w:rsidRDefault="009317FA">
      <w:pPr>
        <w:pStyle w:val="Tekstopmerking"/>
      </w:pPr>
    </w:p>
  </w:comment>
  <w:comment w:id="173" w:author="Gerard Wolbers" w:date="2023-04-19T09:29: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23952DBF"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8EB3D0" w14:textId="77777777" w:rsidR="009317FA" w:rsidRPr="0049085E" w:rsidRDefault="009317FA" w:rsidP="00ED1428">
            <w:r>
              <w:rPr>
                <w:rStyle w:val="Verwijzingopmerking"/>
              </w:rPr>
              <w:annotationRef/>
            </w:r>
            <w:r>
              <w:t>Geometrie</w:t>
            </w:r>
          </w:p>
        </w:tc>
      </w:tr>
      <w:tr w:rsidR="009317FA" w:rsidRPr="0049085E" w14:paraId="42535BD8" w14:textId="77777777" w:rsidTr="009317FA">
        <w:tc>
          <w:tcPr>
            <w:tcW w:w="2500" w:type="pct"/>
          </w:tcPr>
          <w:p w14:paraId="2D08C38B" w14:textId="77777777" w:rsidR="009317FA" w:rsidRPr="0049085E" w:rsidRDefault="009317FA" w:rsidP="009317FA">
            <w:r>
              <w:t>bestandsnaam</w:t>
            </w:r>
          </w:p>
        </w:tc>
        <w:tc>
          <w:tcPr>
            <w:tcW w:w="2500" w:type="pct"/>
          </w:tcPr>
          <w:p w14:paraId="44426617" w14:textId="0E9EB244" w:rsidR="009317FA" w:rsidRPr="0049085E" w:rsidRDefault="009317FA" w:rsidP="009317FA">
            <w:r w:rsidRPr="009F10E2">
              <w:t>gml_Woongebied-Transformatie.gml</w:t>
            </w:r>
          </w:p>
        </w:tc>
      </w:tr>
      <w:tr w:rsidR="009317FA" w:rsidRPr="0049085E" w14:paraId="3809F30A" w14:textId="77777777" w:rsidTr="009317FA">
        <w:tc>
          <w:tcPr>
            <w:tcW w:w="2500" w:type="pct"/>
          </w:tcPr>
          <w:p w14:paraId="12F73EFE" w14:textId="77777777" w:rsidR="009317FA" w:rsidRPr="0049085E" w:rsidRDefault="009317FA" w:rsidP="009317FA">
            <w:r w:rsidRPr="0049085E">
              <w:t>noemer</w:t>
            </w:r>
          </w:p>
        </w:tc>
        <w:tc>
          <w:tcPr>
            <w:tcW w:w="2500" w:type="pct"/>
          </w:tcPr>
          <w:p w14:paraId="323861BA" w14:textId="79299A3D" w:rsidR="009317FA" w:rsidRPr="0049085E" w:rsidRDefault="009317FA" w:rsidP="009317FA">
            <w:r w:rsidRPr="009F10E2">
              <w:t>Woongebied-Transformatie</w:t>
            </w:r>
          </w:p>
        </w:tc>
      </w:tr>
      <w:tr w:rsidR="009317FA" w:rsidRPr="0049085E" w14:paraId="2701FA87" w14:textId="77777777" w:rsidTr="009317FA">
        <w:tc>
          <w:tcPr>
            <w:tcW w:w="2500" w:type="pct"/>
          </w:tcPr>
          <w:p w14:paraId="70BD91A2" w14:textId="77777777" w:rsidR="009317FA" w:rsidRPr="0049085E" w:rsidRDefault="009317FA" w:rsidP="009317FA">
            <w:r>
              <w:t>symboolcode</w:t>
            </w:r>
          </w:p>
        </w:tc>
        <w:tc>
          <w:tcPr>
            <w:tcW w:w="2500" w:type="pct"/>
          </w:tcPr>
          <w:p w14:paraId="3388ED3D" w14:textId="5423F33C" w:rsidR="009317FA" w:rsidRDefault="009317FA" w:rsidP="009317FA"/>
        </w:tc>
      </w:tr>
      <w:tr w:rsidR="009317FA" w:rsidRPr="0049085E" w14:paraId="4AE8A18C" w14:textId="77777777" w:rsidTr="009317FA">
        <w:tc>
          <w:tcPr>
            <w:tcW w:w="2500" w:type="pct"/>
          </w:tcPr>
          <w:p w14:paraId="11F4DDD2" w14:textId="77777777" w:rsidR="009317FA" w:rsidRPr="0049085E" w:rsidRDefault="009317FA" w:rsidP="009317FA">
            <w:r w:rsidRPr="0049085E">
              <w:t>nauwkeurigheid</w:t>
            </w:r>
          </w:p>
        </w:tc>
        <w:tc>
          <w:tcPr>
            <w:tcW w:w="2500" w:type="pct"/>
          </w:tcPr>
          <w:p w14:paraId="79EE6D6B" w14:textId="0237283B" w:rsidR="009317FA" w:rsidRPr="0049085E" w:rsidRDefault="009317FA" w:rsidP="009317FA"/>
        </w:tc>
      </w:tr>
      <w:tr w:rsidR="009317FA" w:rsidRPr="0049085E" w14:paraId="6DEA0C8D" w14:textId="77777777" w:rsidTr="009317FA">
        <w:tc>
          <w:tcPr>
            <w:tcW w:w="2500" w:type="pct"/>
          </w:tcPr>
          <w:p w14:paraId="598A657A" w14:textId="77777777" w:rsidR="009317FA" w:rsidRPr="0049085E" w:rsidRDefault="009317FA" w:rsidP="009317FA">
            <w:r w:rsidRPr="0049085E">
              <w:t>bronNauwkeurigheid</w:t>
            </w:r>
          </w:p>
        </w:tc>
        <w:tc>
          <w:tcPr>
            <w:tcW w:w="2500" w:type="pct"/>
          </w:tcPr>
          <w:p w14:paraId="2D63EF8F" w14:textId="7A07BD76" w:rsidR="009317FA" w:rsidRPr="0049085E" w:rsidRDefault="009317FA" w:rsidP="009317FA">
            <w:r w:rsidRPr="009F10E2">
              <w:t>http://standaarden.omgevingswet.overheid.nl/bronnauwkeurigheid/id/concept/Achtergrond</w:t>
            </w:r>
          </w:p>
        </w:tc>
      </w:tr>
      <w:tr w:rsidR="009317FA" w:rsidRPr="0049085E" w14:paraId="7A880B04" w14:textId="77777777" w:rsidTr="009317FA">
        <w:tc>
          <w:tcPr>
            <w:tcW w:w="2500" w:type="pct"/>
          </w:tcPr>
          <w:p w14:paraId="46F061A0" w14:textId="77777777" w:rsidR="009317FA" w:rsidRPr="0049085E" w:rsidRDefault="009317FA" w:rsidP="009317FA">
            <w:r>
              <w:t>idealisatie</w:t>
            </w:r>
          </w:p>
        </w:tc>
        <w:tc>
          <w:tcPr>
            <w:tcW w:w="2500" w:type="pct"/>
          </w:tcPr>
          <w:p w14:paraId="0EDE2041" w14:textId="09A3C0B4" w:rsidR="009317FA" w:rsidRPr="0049085E" w:rsidRDefault="009317FA" w:rsidP="009317FA">
            <w:r w:rsidRPr="009F10E2">
              <w:t>http://standaarden.omgevingswet.overheid.nl/idealisatie/id/concept/Exact</w:t>
            </w:r>
          </w:p>
        </w:tc>
      </w:tr>
      <w:tr w:rsidR="009317FA" w:rsidRPr="0049085E" w14:paraId="2702087F" w14:textId="77777777" w:rsidTr="009317FA">
        <w:tc>
          <w:tcPr>
            <w:tcW w:w="2500" w:type="pct"/>
          </w:tcPr>
          <w:p w14:paraId="501B9B81" w14:textId="77777777" w:rsidR="009317FA" w:rsidRDefault="009317FA" w:rsidP="009317FA">
            <w:r>
              <w:t>regelingsgebied</w:t>
            </w:r>
          </w:p>
        </w:tc>
        <w:tc>
          <w:tcPr>
            <w:tcW w:w="2500" w:type="pct"/>
          </w:tcPr>
          <w:p w14:paraId="4E2971DD" w14:textId="1587CEC2" w:rsidR="009317FA" w:rsidRDefault="009317FA" w:rsidP="009317FA">
            <w:r w:rsidRPr="009F10E2">
              <w:t>Onwaar</w:t>
            </w:r>
          </w:p>
        </w:tc>
      </w:tr>
    </w:tbl>
    <w:p w14:paraId="6995348D" w14:textId="140CC87B" w:rsidR="009317FA" w:rsidRDefault="009317FA">
      <w:pPr>
        <w:pStyle w:val="Tekstopmerking"/>
      </w:pPr>
    </w:p>
  </w:comment>
  <w:comment w:id="174" w:author="Emma Kakes" w:date="2022-09-22T13:42:00Z" w:initials="EK">
    <w:p w14:paraId="71813C1C" w14:textId="77777777" w:rsidR="002310E8" w:rsidRDefault="0090657B">
      <w:pPr>
        <w:pStyle w:val="Tekstopmerking"/>
      </w:pPr>
      <w:r>
        <w:rPr>
          <w:rStyle w:val="Verwijzingopmerking"/>
        </w:rPr>
        <w:annotationRef/>
      </w:r>
      <w:r w:rsidR="002310E8">
        <w:t>@Geonovum, deze hele paragraaf gaat over het geluidsaandachtsgebied van een weg en spoorweg. Met Nienke besproken om alleen de gml over gemeenteweg te gebruiken als locatie. De hele paragraaf gaat dus over die locatie.</w:t>
      </w:r>
    </w:p>
  </w:comment>
  <w:comment w:id="175" w:author="Martine Rotte" w:date="2023-02-24T14:46:00Z" w:initials="MR">
    <w:tbl>
      <w:tblPr>
        <w:tblStyle w:val="Annotatie"/>
        <w:tblW w:w="5000" w:type="pct"/>
        <w:tblLayout w:type="fixed"/>
        <w:tblLook w:val="0620" w:firstRow="1" w:lastRow="0" w:firstColumn="0" w:lastColumn="0" w:noHBand="1" w:noVBand="1"/>
      </w:tblPr>
      <w:tblGrid>
        <w:gridCol w:w="3963"/>
        <w:gridCol w:w="3964"/>
      </w:tblGrid>
      <w:tr w:rsidR="001B1299" w:rsidRPr="00D631F2" w14:paraId="04105480"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34E3B5" w14:textId="77777777" w:rsidR="001B1299" w:rsidRPr="00D631F2" w:rsidRDefault="001B1299">
            <w:r>
              <w:rPr>
                <w:rStyle w:val="Verwijzingopmerking"/>
              </w:rPr>
              <w:annotationRef/>
            </w:r>
            <w:r>
              <w:t>Gebiedsaanwijzing</w:t>
            </w:r>
          </w:p>
        </w:tc>
      </w:tr>
      <w:tr w:rsidR="001B1299" w:rsidRPr="00D631F2" w14:paraId="5AF4B288" w14:textId="77777777">
        <w:tc>
          <w:tcPr>
            <w:tcW w:w="2500" w:type="pct"/>
          </w:tcPr>
          <w:p w14:paraId="01865964" w14:textId="77777777" w:rsidR="001B1299" w:rsidRPr="00D631F2" w:rsidRDefault="001B1299">
            <w:r>
              <w:t>gebiedsaanwijzing</w:t>
            </w:r>
          </w:p>
        </w:tc>
        <w:tc>
          <w:tcPr>
            <w:tcW w:w="2500" w:type="pct"/>
          </w:tcPr>
          <w:p w14:paraId="1A200F39" w14:textId="04C5B6E5" w:rsidR="001B1299" w:rsidRPr="00D631F2" w:rsidRDefault="009317FA">
            <w:r>
              <w:t>Geluidaandachtsgebied van een weg</w:t>
            </w:r>
          </w:p>
        </w:tc>
      </w:tr>
      <w:tr w:rsidR="001B1299" w:rsidRPr="00D631F2" w14:paraId="5FB31B99" w14:textId="77777777">
        <w:tc>
          <w:tcPr>
            <w:tcW w:w="2500" w:type="pct"/>
          </w:tcPr>
          <w:p w14:paraId="7871F2EB" w14:textId="77777777" w:rsidR="001B1299" w:rsidRDefault="001B1299">
            <w:r>
              <w:t>type</w:t>
            </w:r>
          </w:p>
        </w:tc>
        <w:tc>
          <w:tcPr>
            <w:tcW w:w="2500" w:type="pct"/>
          </w:tcPr>
          <w:p w14:paraId="46810BEB" w14:textId="7901EE0B" w:rsidR="001B1299" w:rsidRDefault="009317FA">
            <w:r>
              <w:t>http://standaarden.omgevingswet.overheid.nl/typegebiedsaanwijzing/id/concept/Geluid</w:t>
            </w:r>
          </w:p>
        </w:tc>
      </w:tr>
      <w:tr w:rsidR="001B1299" w:rsidRPr="00D631F2" w14:paraId="73285B8C" w14:textId="77777777">
        <w:tc>
          <w:tcPr>
            <w:tcW w:w="2500" w:type="pct"/>
          </w:tcPr>
          <w:p w14:paraId="7536A5A1" w14:textId="77777777" w:rsidR="001B1299" w:rsidRPr="00D631F2" w:rsidRDefault="001B1299">
            <w:r w:rsidRPr="00D631F2">
              <w:t>groep</w:t>
            </w:r>
          </w:p>
        </w:tc>
        <w:tc>
          <w:tcPr>
            <w:tcW w:w="2500" w:type="pct"/>
          </w:tcPr>
          <w:p w14:paraId="4C7D04A7" w14:textId="1EE28FA7" w:rsidR="001B1299" w:rsidRPr="00D631F2" w:rsidRDefault="009317FA">
            <w:r>
              <w:t>http://standaarden.omgevingswet.overheid.nl/geluid/id/concept/AandachtsgebiedGeluid</w:t>
            </w:r>
          </w:p>
        </w:tc>
      </w:tr>
      <w:tr w:rsidR="001B1299" w:rsidRPr="00D631F2" w14:paraId="6F444175"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B1299" w:rsidRPr="0049085E" w14:paraId="1BBBC2AB"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4D04BD" w14:textId="77777777" w:rsidR="001B1299" w:rsidRPr="0049085E" w:rsidRDefault="001B1299">
                  <w:r>
                    <w:t>Geometrie</w:t>
                  </w:r>
                </w:p>
              </w:tc>
            </w:tr>
            <w:tr w:rsidR="001B1299" w:rsidRPr="0049085E" w14:paraId="0DF0A475" w14:textId="77777777">
              <w:tc>
                <w:tcPr>
                  <w:tcW w:w="2500" w:type="pct"/>
                </w:tcPr>
                <w:p w14:paraId="0D27E547" w14:textId="77777777" w:rsidR="001B1299" w:rsidRPr="0049085E" w:rsidRDefault="001B1299">
                  <w:r>
                    <w:t>bestandsnaam</w:t>
                  </w:r>
                </w:p>
              </w:tc>
              <w:tc>
                <w:tcPr>
                  <w:tcW w:w="2500" w:type="pct"/>
                </w:tcPr>
                <w:p w14:paraId="4E938F63" w14:textId="49E027AF" w:rsidR="001B1299" w:rsidRPr="0049085E" w:rsidRDefault="009317FA">
                  <w:r>
                    <w:t>gml_Geluidaandachtsgebiedvaneenweg.gml</w:t>
                  </w:r>
                </w:p>
              </w:tc>
            </w:tr>
            <w:tr w:rsidR="001B1299" w:rsidRPr="0049085E" w14:paraId="3B6A3E16" w14:textId="77777777">
              <w:tc>
                <w:tcPr>
                  <w:tcW w:w="2500" w:type="pct"/>
                </w:tcPr>
                <w:p w14:paraId="63E1C7A9" w14:textId="77777777" w:rsidR="001B1299" w:rsidRPr="0049085E" w:rsidRDefault="001B1299">
                  <w:r w:rsidRPr="0049085E">
                    <w:t>noemer</w:t>
                  </w:r>
                </w:p>
              </w:tc>
              <w:tc>
                <w:tcPr>
                  <w:tcW w:w="2500" w:type="pct"/>
                </w:tcPr>
                <w:p w14:paraId="67B59035" w14:textId="5E5CDDFC" w:rsidR="001B1299" w:rsidRPr="0049085E" w:rsidRDefault="009317FA">
                  <w:r>
                    <w:t>Geluidaandachtsgebied van een weg</w:t>
                  </w:r>
                </w:p>
              </w:tc>
            </w:tr>
            <w:tr w:rsidR="001B1299" w:rsidRPr="0049085E" w14:paraId="5D68D1C2" w14:textId="77777777">
              <w:tc>
                <w:tcPr>
                  <w:tcW w:w="2500" w:type="pct"/>
                </w:tcPr>
                <w:p w14:paraId="75DC9CFE" w14:textId="77777777" w:rsidR="001B1299" w:rsidRPr="0049085E" w:rsidRDefault="001B1299">
                  <w:r>
                    <w:t>symboolcode</w:t>
                  </w:r>
                </w:p>
              </w:tc>
              <w:tc>
                <w:tcPr>
                  <w:tcW w:w="2500" w:type="pct"/>
                </w:tcPr>
                <w:p w14:paraId="2B7FB5A9" w14:textId="53569690" w:rsidR="001B1299" w:rsidRDefault="001B1299"/>
              </w:tc>
            </w:tr>
            <w:tr w:rsidR="001B1299" w:rsidRPr="0049085E" w14:paraId="6985B5B8" w14:textId="77777777">
              <w:tc>
                <w:tcPr>
                  <w:tcW w:w="2500" w:type="pct"/>
                </w:tcPr>
                <w:p w14:paraId="1943F69D" w14:textId="77777777" w:rsidR="001B1299" w:rsidRPr="0049085E" w:rsidRDefault="001B1299">
                  <w:r w:rsidRPr="0049085E">
                    <w:t>nauwkeurigheid</w:t>
                  </w:r>
                </w:p>
              </w:tc>
              <w:tc>
                <w:tcPr>
                  <w:tcW w:w="2500" w:type="pct"/>
                </w:tcPr>
                <w:p w14:paraId="5F58B788" w14:textId="3BDAF631" w:rsidR="001B1299" w:rsidRPr="0049085E" w:rsidRDefault="001B1299"/>
              </w:tc>
            </w:tr>
            <w:tr w:rsidR="001B1299" w:rsidRPr="0049085E" w14:paraId="6F01D169" w14:textId="77777777">
              <w:tc>
                <w:tcPr>
                  <w:tcW w:w="2500" w:type="pct"/>
                </w:tcPr>
                <w:p w14:paraId="49994177" w14:textId="77777777" w:rsidR="001B1299" w:rsidRPr="0049085E" w:rsidRDefault="001B1299">
                  <w:r w:rsidRPr="0049085E">
                    <w:t>bronNauwkeurigheid</w:t>
                  </w:r>
                </w:p>
              </w:tc>
              <w:tc>
                <w:tcPr>
                  <w:tcW w:w="2500" w:type="pct"/>
                </w:tcPr>
                <w:p w14:paraId="1771421B" w14:textId="0C268FE1" w:rsidR="001B1299" w:rsidRPr="0049085E" w:rsidRDefault="009317FA">
                  <w:r>
                    <w:t>http://standaarden.omgevingswet.overheid.nl/bronnauwkeurigheid/id/concept/Achtergrond</w:t>
                  </w:r>
                </w:p>
              </w:tc>
            </w:tr>
            <w:tr w:rsidR="001B1299" w:rsidRPr="0049085E" w14:paraId="231EC352" w14:textId="77777777">
              <w:tc>
                <w:tcPr>
                  <w:tcW w:w="2500" w:type="pct"/>
                </w:tcPr>
                <w:p w14:paraId="33CB8D8D" w14:textId="77777777" w:rsidR="001B1299" w:rsidRPr="0049085E" w:rsidRDefault="001B1299">
                  <w:r>
                    <w:t>idealisatie</w:t>
                  </w:r>
                </w:p>
              </w:tc>
              <w:tc>
                <w:tcPr>
                  <w:tcW w:w="2500" w:type="pct"/>
                </w:tcPr>
                <w:p w14:paraId="23021CFC" w14:textId="0F7F8EBF" w:rsidR="001B1299" w:rsidRPr="0049085E" w:rsidRDefault="009317FA">
                  <w:r>
                    <w:t>http://standaarden.omgevingswet.overheid.nl/idealisatie/id/concept/Exact</w:t>
                  </w:r>
                </w:p>
              </w:tc>
            </w:tr>
          </w:tbl>
          <w:p w14:paraId="6E37D71C" w14:textId="77777777" w:rsidR="001B1299" w:rsidRPr="00D631F2" w:rsidRDefault="001B1299"/>
        </w:tc>
      </w:tr>
    </w:tbl>
    <w:p w14:paraId="12A9D512" w14:textId="2890221D" w:rsidR="001B1299" w:rsidRDefault="001B1299">
      <w:pPr>
        <w:pStyle w:val="Tekstopmerking"/>
      </w:pPr>
    </w:p>
  </w:comment>
  <w:comment w:id="176" w:author="Emma Kakes" w:date="2022-09-22T13:41:00Z" w:initials="EK">
    <w:tbl>
      <w:tblPr>
        <w:tblStyle w:val="Annotatie"/>
        <w:tblW w:w="5000" w:type="pct"/>
        <w:tblLayout w:type="fixed"/>
        <w:tblLook w:val="0620" w:firstRow="1" w:lastRow="0" w:firstColumn="0" w:lastColumn="0" w:noHBand="1" w:noVBand="1"/>
      </w:tblPr>
      <w:tblGrid>
        <w:gridCol w:w="3963"/>
        <w:gridCol w:w="3964"/>
      </w:tblGrid>
      <w:tr w:rsidR="00132665" w:rsidRPr="0049085E" w14:paraId="186AF0C7"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D116F8" w14:textId="77777777" w:rsidR="00132665" w:rsidRPr="0049085E" w:rsidRDefault="00132665">
            <w:r>
              <w:rPr>
                <w:rStyle w:val="Verwijzingopmerking"/>
              </w:rPr>
              <w:annotationRef/>
            </w:r>
            <w:r>
              <w:t>Geometrie</w:t>
            </w:r>
          </w:p>
        </w:tc>
      </w:tr>
      <w:tr w:rsidR="00132665" w:rsidRPr="0049085E" w14:paraId="42803ED6" w14:textId="77777777">
        <w:tc>
          <w:tcPr>
            <w:tcW w:w="2500" w:type="pct"/>
          </w:tcPr>
          <w:p w14:paraId="59A3BD1C" w14:textId="77777777" w:rsidR="00132665" w:rsidRPr="0049085E" w:rsidRDefault="00132665">
            <w:r>
              <w:t>bestandsnaam</w:t>
            </w:r>
          </w:p>
        </w:tc>
        <w:tc>
          <w:tcPr>
            <w:tcW w:w="2500" w:type="pct"/>
          </w:tcPr>
          <w:p w14:paraId="799ACB90" w14:textId="1F0C894E" w:rsidR="00132665" w:rsidRPr="0049085E" w:rsidRDefault="00376DD8">
            <w:r>
              <w:t>gml_Geluidaandachtsgebiedvaneenweg.gml</w:t>
            </w:r>
          </w:p>
        </w:tc>
      </w:tr>
      <w:tr w:rsidR="00132665" w:rsidRPr="0049085E" w14:paraId="49B9EF1B" w14:textId="77777777">
        <w:tc>
          <w:tcPr>
            <w:tcW w:w="2500" w:type="pct"/>
          </w:tcPr>
          <w:p w14:paraId="4CF76465" w14:textId="77777777" w:rsidR="00132665" w:rsidRPr="0049085E" w:rsidRDefault="00132665">
            <w:r w:rsidRPr="0049085E">
              <w:t>noemer</w:t>
            </w:r>
          </w:p>
        </w:tc>
        <w:tc>
          <w:tcPr>
            <w:tcW w:w="2500" w:type="pct"/>
          </w:tcPr>
          <w:p w14:paraId="49D34990" w14:textId="6A352B0D" w:rsidR="00132665" w:rsidRPr="0049085E" w:rsidRDefault="00376DD8">
            <w:r>
              <w:t>Geluidaandachtsgebied van een weg</w:t>
            </w:r>
          </w:p>
        </w:tc>
      </w:tr>
      <w:tr w:rsidR="00132665" w:rsidRPr="0049085E" w14:paraId="17D1887D" w14:textId="77777777">
        <w:tc>
          <w:tcPr>
            <w:tcW w:w="2500" w:type="pct"/>
          </w:tcPr>
          <w:p w14:paraId="7D16B7D2" w14:textId="77777777" w:rsidR="00132665" w:rsidRPr="0049085E" w:rsidRDefault="00132665">
            <w:r>
              <w:t>symboolcode</w:t>
            </w:r>
          </w:p>
        </w:tc>
        <w:tc>
          <w:tcPr>
            <w:tcW w:w="2500" w:type="pct"/>
          </w:tcPr>
          <w:p w14:paraId="6B96EB66" w14:textId="4169D3F7" w:rsidR="00132665" w:rsidRDefault="00132665"/>
        </w:tc>
      </w:tr>
      <w:tr w:rsidR="00132665" w:rsidRPr="0049085E" w14:paraId="5700A8CE" w14:textId="77777777">
        <w:tc>
          <w:tcPr>
            <w:tcW w:w="2500" w:type="pct"/>
          </w:tcPr>
          <w:p w14:paraId="5C6DF48E" w14:textId="77777777" w:rsidR="00132665" w:rsidRPr="0049085E" w:rsidRDefault="00132665">
            <w:r w:rsidRPr="0049085E">
              <w:t>nauwkeurigheid</w:t>
            </w:r>
          </w:p>
        </w:tc>
        <w:tc>
          <w:tcPr>
            <w:tcW w:w="2500" w:type="pct"/>
          </w:tcPr>
          <w:p w14:paraId="014BE0EE" w14:textId="13F5943C" w:rsidR="00132665" w:rsidRPr="0049085E" w:rsidRDefault="00132665"/>
        </w:tc>
      </w:tr>
      <w:tr w:rsidR="00132665" w:rsidRPr="0049085E" w14:paraId="4A0BE452" w14:textId="77777777">
        <w:tc>
          <w:tcPr>
            <w:tcW w:w="2500" w:type="pct"/>
          </w:tcPr>
          <w:p w14:paraId="4F58D654" w14:textId="77777777" w:rsidR="00132665" w:rsidRPr="0049085E" w:rsidRDefault="00132665">
            <w:r w:rsidRPr="0049085E">
              <w:t>bronNauwkeurigheid</w:t>
            </w:r>
          </w:p>
        </w:tc>
        <w:tc>
          <w:tcPr>
            <w:tcW w:w="2500" w:type="pct"/>
          </w:tcPr>
          <w:p w14:paraId="1E23449C" w14:textId="60026E89" w:rsidR="00132665" w:rsidRPr="0049085E" w:rsidRDefault="00376DD8">
            <w:r>
              <w:t>http://standaarden.omgevingswet.overheid.nl/bronnauwkeurigheid/id/concept/Achtergrond</w:t>
            </w:r>
          </w:p>
        </w:tc>
      </w:tr>
      <w:tr w:rsidR="00132665" w:rsidRPr="0049085E" w14:paraId="142DA096" w14:textId="77777777">
        <w:tc>
          <w:tcPr>
            <w:tcW w:w="2500" w:type="pct"/>
          </w:tcPr>
          <w:p w14:paraId="4542FADA" w14:textId="77777777" w:rsidR="00132665" w:rsidRPr="0049085E" w:rsidRDefault="00132665">
            <w:r>
              <w:t>idealisatie</w:t>
            </w:r>
          </w:p>
        </w:tc>
        <w:tc>
          <w:tcPr>
            <w:tcW w:w="2500" w:type="pct"/>
          </w:tcPr>
          <w:p w14:paraId="359E479A" w14:textId="2E2CBAC7" w:rsidR="00132665" w:rsidRPr="0049085E" w:rsidRDefault="00376DD8">
            <w:r>
              <w:t>http://standaarden.omgevingswet.overheid.nl/idealisatie/id/concept/Exact</w:t>
            </w:r>
          </w:p>
        </w:tc>
      </w:tr>
      <w:tr w:rsidR="00132665" w:rsidRPr="0049085E" w14:paraId="03D0AE09" w14:textId="77777777">
        <w:tc>
          <w:tcPr>
            <w:tcW w:w="2500" w:type="pct"/>
          </w:tcPr>
          <w:p w14:paraId="35765277" w14:textId="77777777" w:rsidR="00132665" w:rsidRDefault="00132665">
            <w:r>
              <w:t>regelingsgebied</w:t>
            </w:r>
          </w:p>
        </w:tc>
        <w:tc>
          <w:tcPr>
            <w:tcW w:w="2500" w:type="pct"/>
          </w:tcPr>
          <w:p w14:paraId="17466D02" w14:textId="5B7650ED" w:rsidR="00132665" w:rsidRDefault="00376DD8">
            <w:r>
              <w:t>Onwaar</w:t>
            </w:r>
          </w:p>
        </w:tc>
      </w:tr>
    </w:tbl>
    <w:p w14:paraId="4A54812A" w14:textId="77B14D9B" w:rsidR="00132665" w:rsidRDefault="00132665">
      <w:pPr>
        <w:pStyle w:val="Tekstopmerking"/>
      </w:pPr>
    </w:p>
  </w:comment>
  <w:comment w:id="177" w:author="Gerard Wolbers" w:date="2023-04-19T09:36: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58375426"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FB5D4E" w14:textId="77777777" w:rsidR="009317FA" w:rsidRPr="0049085E" w:rsidRDefault="009317FA" w:rsidP="00ED1428">
            <w:r>
              <w:rPr>
                <w:rStyle w:val="Verwijzingopmerking"/>
              </w:rPr>
              <w:annotationRef/>
            </w:r>
            <w:r>
              <w:t>Geometrie</w:t>
            </w:r>
          </w:p>
        </w:tc>
      </w:tr>
      <w:tr w:rsidR="009317FA" w:rsidRPr="0049085E" w14:paraId="1D34161E" w14:textId="77777777" w:rsidTr="009317FA">
        <w:tc>
          <w:tcPr>
            <w:tcW w:w="2500" w:type="pct"/>
          </w:tcPr>
          <w:p w14:paraId="5DA41556" w14:textId="77777777" w:rsidR="009317FA" w:rsidRPr="0049085E" w:rsidRDefault="009317FA" w:rsidP="009317FA">
            <w:r>
              <w:t>bestandsnaam</w:t>
            </w:r>
          </w:p>
        </w:tc>
        <w:tc>
          <w:tcPr>
            <w:tcW w:w="2500" w:type="pct"/>
          </w:tcPr>
          <w:p w14:paraId="7AD374C8" w14:textId="71CD0CF9" w:rsidR="009317FA" w:rsidRPr="0049085E" w:rsidRDefault="009317FA" w:rsidP="009317FA">
            <w:r w:rsidRPr="00A94E03">
              <w:t>gml_Geluidaandachtsgebiedvaneenweg.gml</w:t>
            </w:r>
          </w:p>
        </w:tc>
      </w:tr>
      <w:tr w:rsidR="009317FA" w:rsidRPr="0049085E" w14:paraId="7D83E389" w14:textId="77777777" w:rsidTr="009317FA">
        <w:tc>
          <w:tcPr>
            <w:tcW w:w="2500" w:type="pct"/>
          </w:tcPr>
          <w:p w14:paraId="7241414E" w14:textId="77777777" w:rsidR="009317FA" w:rsidRPr="0049085E" w:rsidRDefault="009317FA" w:rsidP="009317FA">
            <w:r w:rsidRPr="0049085E">
              <w:t>noemer</w:t>
            </w:r>
          </w:p>
        </w:tc>
        <w:tc>
          <w:tcPr>
            <w:tcW w:w="2500" w:type="pct"/>
          </w:tcPr>
          <w:p w14:paraId="4C734752" w14:textId="62779A13" w:rsidR="009317FA" w:rsidRPr="0049085E" w:rsidRDefault="009317FA" w:rsidP="009317FA">
            <w:r w:rsidRPr="00A94E03">
              <w:t>Geluidaandachtsgebied van een weg</w:t>
            </w:r>
          </w:p>
        </w:tc>
      </w:tr>
      <w:tr w:rsidR="009317FA" w:rsidRPr="0049085E" w14:paraId="2EC90E7A" w14:textId="77777777" w:rsidTr="009317FA">
        <w:tc>
          <w:tcPr>
            <w:tcW w:w="2500" w:type="pct"/>
          </w:tcPr>
          <w:p w14:paraId="47BCFB4D" w14:textId="77777777" w:rsidR="009317FA" w:rsidRPr="0049085E" w:rsidRDefault="009317FA" w:rsidP="009317FA">
            <w:r>
              <w:t>symboolcode</w:t>
            </w:r>
          </w:p>
        </w:tc>
        <w:tc>
          <w:tcPr>
            <w:tcW w:w="2500" w:type="pct"/>
          </w:tcPr>
          <w:p w14:paraId="38018E9E" w14:textId="34130DF8" w:rsidR="009317FA" w:rsidRDefault="009317FA" w:rsidP="009317FA"/>
        </w:tc>
      </w:tr>
      <w:tr w:rsidR="009317FA" w:rsidRPr="0049085E" w14:paraId="4A7FBDD9" w14:textId="77777777" w:rsidTr="009317FA">
        <w:tc>
          <w:tcPr>
            <w:tcW w:w="2500" w:type="pct"/>
          </w:tcPr>
          <w:p w14:paraId="723D384E" w14:textId="77777777" w:rsidR="009317FA" w:rsidRPr="0049085E" w:rsidRDefault="009317FA" w:rsidP="009317FA">
            <w:r w:rsidRPr="0049085E">
              <w:t>nauwkeurigheid</w:t>
            </w:r>
          </w:p>
        </w:tc>
        <w:tc>
          <w:tcPr>
            <w:tcW w:w="2500" w:type="pct"/>
          </w:tcPr>
          <w:p w14:paraId="31A60E4F" w14:textId="5A0BAAF3" w:rsidR="009317FA" w:rsidRPr="0049085E" w:rsidRDefault="009317FA" w:rsidP="009317FA"/>
        </w:tc>
      </w:tr>
      <w:tr w:rsidR="009317FA" w:rsidRPr="0049085E" w14:paraId="3AF194C6" w14:textId="77777777" w:rsidTr="009317FA">
        <w:tc>
          <w:tcPr>
            <w:tcW w:w="2500" w:type="pct"/>
          </w:tcPr>
          <w:p w14:paraId="21A2FCCF" w14:textId="77777777" w:rsidR="009317FA" w:rsidRPr="0049085E" w:rsidRDefault="009317FA" w:rsidP="009317FA">
            <w:r w:rsidRPr="0049085E">
              <w:t>bronNauwkeurigheid</w:t>
            </w:r>
          </w:p>
        </w:tc>
        <w:tc>
          <w:tcPr>
            <w:tcW w:w="2500" w:type="pct"/>
          </w:tcPr>
          <w:p w14:paraId="04C955EA" w14:textId="4B272D8D" w:rsidR="009317FA" w:rsidRPr="0049085E" w:rsidRDefault="009317FA" w:rsidP="009317FA">
            <w:r w:rsidRPr="00A94E03">
              <w:t>http://standaarden.omgevingswet.overheid.nl/bronnauwkeurigheid/id/concept/Achtergrond</w:t>
            </w:r>
          </w:p>
        </w:tc>
      </w:tr>
      <w:tr w:rsidR="009317FA" w:rsidRPr="0049085E" w14:paraId="1BE879CF" w14:textId="77777777" w:rsidTr="009317FA">
        <w:tc>
          <w:tcPr>
            <w:tcW w:w="2500" w:type="pct"/>
          </w:tcPr>
          <w:p w14:paraId="60E5548F" w14:textId="77777777" w:rsidR="009317FA" w:rsidRPr="0049085E" w:rsidRDefault="009317FA" w:rsidP="009317FA">
            <w:r>
              <w:t>idealisatie</w:t>
            </w:r>
          </w:p>
        </w:tc>
        <w:tc>
          <w:tcPr>
            <w:tcW w:w="2500" w:type="pct"/>
          </w:tcPr>
          <w:p w14:paraId="58E9C99D" w14:textId="039BF05E" w:rsidR="009317FA" w:rsidRPr="0049085E" w:rsidRDefault="009317FA" w:rsidP="009317FA">
            <w:r w:rsidRPr="00A94E03">
              <w:t>http://standaarden.omgevingswet.overheid.nl/idealisatie/id/concept/Exact</w:t>
            </w:r>
          </w:p>
        </w:tc>
      </w:tr>
      <w:tr w:rsidR="009317FA" w:rsidRPr="0049085E" w14:paraId="56398EE9" w14:textId="77777777" w:rsidTr="009317FA">
        <w:tc>
          <w:tcPr>
            <w:tcW w:w="2500" w:type="pct"/>
          </w:tcPr>
          <w:p w14:paraId="4095B1A5" w14:textId="77777777" w:rsidR="009317FA" w:rsidRDefault="009317FA" w:rsidP="009317FA">
            <w:r>
              <w:t>regelingsgebied</w:t>
            </w:r>
          </w:p>
        </w:tc>
        <w:tc>
          <w:tcPr>
            <w:tcW w:w="2500" w:type="pct"/>
          </w:tcPr>
          <w:p w14:paraId="49CCF0AA" w14:textId="71E55159" w:rsidR="009317FA" w:rsidRDefault="009317FA" w:rsidP="009317FA">
            <w:r w:rsidRPr="00A94E03">
              <w:t>Onwaar</w:t>
            </w:r>
          </w:p>
        </w:tc>
      </w:tr>
    </w:tbl>
    <w:p w14:paraId="45FEC195" w14:textId="792C62B9" w:rsidR="009317FA" w:rsidRDefault="009317FA">
      <w:pPr>
        <w:pStyle w:val="Tekstopmerking"/>
      </w:pPr>
    </w:p>
  </w:comment>
  <w:comment w:id="178" w:author="Gerard Wolbers" w:date="2023-04-19T09:36: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73629D59"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D617FA" w14:textId="77777777" w:rsidR="009317FA" w:rsidRPr="0049085E" w:rsidRDefault="009317FA" w:rsidP="00ED1428">
            <w:r>
              <w:rPr>
                <w:rStyle w:val="Verwijzingopmerking"/>
              </w:rPr>
              <w:annotationRef/>
            </w:r>
            <w:r>
              <w:t>Geometrie</w:t>
            </w:r>
          </w:p>
        </w:tc>
      </w:tr>
      <w:tr w:rsidR="009317FA" w:rsidRPr="0049085E" w14:paraId="3ECE9532" w14:textId="77777777" w:rsidTr="009317FA">
        <w:tc>
          <w:tcPr>
            <w:tcW w:w="2500" w:type="pct"/>
          </w:tcPr>
          <w:p w14:paraId="293B4845" w14:textId="77777777" w:rsidR="009317FA" w:rsidRPr="0049085E" w:rsidRDefault="009317FA" w:rsidP="009317FA">
            <w:r>
              <w:t>bestandsnaam</w:t>
            </w:r>
          </w:p>
        </w:tc>
        <w:tc>
          <w:tcPr>
            <w:tcW w:w="2500" w:type="pct"/>
          </w:tcPr>
          <w:p w14:paraId="625054B5" w14:textId="192581D8" w:rsidR="009317FA" w:rsidRPr="0049085E" w:rsidRDefault="009317FA" w:rsidP="009317FA">
            <w:r w:rsidRPr="00DF038B">
              <w:t>gml_Geluidaandachtsgebiedvaneenweg.gml</w:t>
            </w:r>
          </w:p>
        </w:tc>
      </w:tr>
      <w:tr w:rsidR="009317FA" w:rsidRPr="0049085E" w14:paraId="15831F71" w14:textId="77777777" w:rsidTr="009317FA">
        <w:tc>
          <w:tcPr>
            <w:tcW w:w="2500" w:type="pct"/>
          </w:tcPr>
          <w:p w14:paraId="163E7928" w14:textId="77777777" w:rsidR="009317FA" w:rsidRPr="0049085E" w:rsidRDefault="009317FA" w:rsidP="009317FA">
            <w:r w:rsidRPr="0049085E">
              <w:t>noemer</w:t>
            </w:r>
          </w:p>
        </w:tc>
        <w:tc>
          <w:tcPr>
            <w:tcW w:w="2500" w:type="pct"/>
          </w:tcPr>
          <w:p w14:paraId="75BAACC6" w14:textId="4EF3038D" w:rsidR="009317FA" w:rsidRPr="0049085E" w:rsidRDefault="009317FA" w:rsidP="009317FA">
            <w:r w:rsidRPr="00DF038B">
              <w:t>Geluidaandachtsgebied van een weg</w:t>
            </w:r>
          </w:p>
        </w:tc>
      </w:tr>
      <w:tr w:rsidR="009317FA" w:rsidRPr="0049085E" w14:paraId="54CFA6A2" w14:textId="77777777" w:rsidTr="009317FA">
        <w:tc>
          <w:tcPr>
            <w:tcW w:w="2500" w:type="pct"/>
          </w:tcPr>
          <w:p w14:paraId="625A0119" w14:textId="77777777" w:rsidR="009317FA" w:rsidRPr="0049085E" w:rsidRDefault="009317FA" w:rsidP="009317FA">
            <w:r>
              <w:t>symboolcode</w:t>
            </w:r>
          </w:p>
        </w:tc>
        <w:tc>
          <w:tcPr>
            <w:tcW w:w="2500" w:type="pct"/>
          </w:tcPr>
          <w:p w14:paraId="31E90E20" w14:textId="7BC4C4EC" w:rsidR="009317FA" w:rsidRDefault="009317FA" w:rsidP="009317FA"/>
        </w:tc>
      </w:tr>
      <w:tr w:rsidR="009317FA" w:rsidRPr="0049085E" w14:paraId="4AE6C48E" w14:textId="77777777" w:rsidTr="009317FA">
        <w:tc>
          <w:tcPr>
            <w:tcW w:w="2500" w:type="pct"/>
          </w:tcPr>
          <w:p w14:paraId="3D3879DB" w14:textId="77777777" w:rsidR="009317FA" w:rsidRPr="0049085E" w:rsidRDefault="009317FA" w:rsidP="009317FA">
            <w:r w:rsidRPr="0049085E">
              <w:t>nauwkeurigheid</w:t>
            </w:r>
          </w:p>
        </w:tc>
        <w:tc>
          <w:tcPr>
            <w:tcW w:w="2500" w:type="pct"/>
          </w:tcPr>
          <w:p w14:paraId="3AA79AB4" w14:textId="46C39815" w:rsidR="009317FA" w:rsidRPr="0049085E" w:rsidRDefault="009317FA" w:rsidP="009317FA"/>
        </w:tc>
      </w:tr>
      <w:tr w:rsidR="009317FA" w:rsidRPr="0049085E" w14:paraId="4CB75BED" w14:textId="77777777" w:rsidTr="009317FA">
        <w:tc>
          <w:tcPr>
            <w:tcW w:w="2500" w:type="pct"/>
          </w:tcPr>
          <w:p w14:paraId="120F5B46" w14:textId="77777777" w:rsidR="009317FA" w:rsidRPr="0049085E" w:rsidRDefault="009317FA" w:rsidP="009317FA">
            <w:r w:rsidRPr="0049085E">
              <w:t>bronNauwkeurigheid</w:t>
            </w:r>
          </w:p>
        </w:tc>
        <w:tc>
          <w:tcPr>
            <w:tcW w:w="2500" w:type="pct"/>
          </w:tcPr>
          <w:p w14:paraId="722D3E2E" w14:textId="232C92D1" w:rsidR="009317FA" w:rsidRPr="0049085E" w:rsidRDefault="009317FA" w:rsidP="009317FA">
            <w:r w:rsidRPr="00DF038B">
              <w:t>http://standaarden.omgevingswet.overheid.nl/bronnauwkeurigheid/id/concept/Achtergrond</w:t>
            </w:r>
          </w:p>
        </w:tc>
      </w:tr>
      <w:tr w:rsidR="009317FA" w:rsidRPr="0049085E" w14:paraId="12CEE383" w14:textId="77777777" w:rsidTr="009317FA">
        <w:tc>
          <w:tcPr>
            <w:tcW w:w="2500" w:type="pct"/>
          </w:tcPr>
          <w:p w14:paraId="314E7E9F" w14:textId="77777777" w:rsidR="009317FA" w:rsidRPr="0049085E" w:rsidRDefault="009317FA" w:rsidP="009317FA">
            <w:r>
              <w:t>idealisatie</w:t>
            </w:r>
          </w:p>
        </w:tc>
        <w:tc>
          <w:tcPr>
            <w:tcW w:w="2500" w:type="pct"/>
          </w:tcPr>
          <w:p w14:paraId="2B5C6657" w14:textId="78D41ABD" w:rsidR="009317FA" w:rsidRPr="0049085E" w:rsidRDefault="009317FA" w:rsidP="009317FA">
            <w:r w:rsidRPr="00DF038B">
              <w:t>http://standaarden.omgevingswet.overheid.nl/idealisatie/id/concept/Exact</w:t>
            </w:r>
          </w:p>
        </w:tc>
      </w:tr>
      <w:tr w:rsidR="009317FA" w:rsidRPr="0049085E" w14:paraId="545CBD1C" w14:textId="77777777" w:rsidTr="009317FA">
        <w:tc>
          <w:tcPr>
            <w:tcW w:w="2500" w:type="pct"/>
          </w:tcPr>
          <w:p w14:paraId="25FACC24" w14:textId="77777777" w:rsidR="009317FA" w:rsidRDefault="009317FA" w:rsidP="009317FA">
            <w:r>
              <w:t>regelingsgebied</w:t>
            </w:r>
          </w:p>
        </w:tc>
        <w:tc>
          <w:tcPr>
            <w:tcW w:w="2500" w:type="pct"/>
          </w:tcPr>
          <w:p w14:paraId="217659B8" w14:textId="76B57610" w:rsidR="009317FA" w:rsidRDefault="009317FA" w:rsidP="009317FA">
            <w:r w:rsidRPr="00DF038B">
              <w:t>Onwaar</w:t>
            </w:r>
          </w:p>
        </w:tc>
      </w:tr>
    </w:tbl>
    <w:p w14:paraId="4F9AD2A9" w14:textId="04CFD024" w:rsidR="009317FA" w:rsidRDefault="009317FA">
      <w:pPr>
        <w:pStyle w:val="Tekstopmerking"/>
      </w:pPr>
    </w:p>
  </w:comment>
  <w:comment w:id="179" w:author="Gerard Wolbers" w:date="2023-04-19T09:36:00Z" w:initials="GW">
    <w:tbl>
      <w:tblPr>
        <w:tblStyle w:val="Annotatie"/>
        <w:tblW w:w="5716" w:type="pct"/>
        <w:tblLayout w:type="fixed"/>
        <w:tblLook w:val="0620" w:firstRow="1" w:lastRow="0" w:firstColumn="0" w:lastColumn="0" w:noHBand="1" w:noVBand="1"/>
      </w:tblPr>
      <w:tblGrid>
        <w:gridCol w:w="4531"/>
        <w:gridCol w:w="4531"/>
      </w:tblGrid>
      <w:tr w:rsidR="009317FA" w:rsidRPr="0049085E" w14:paraId="5C3B4844" w14:textId="77777777" w:rsidTr="009317F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D9F28F" w14:textId="77777777" w:rsidR="009317FA" w:rsidRPr="0049085E" w:rsidRDefault="009317FA" w:rsidP="00ED1428">
            <w:r>
              <w:rPr>
                <w:rStyle w:val="Verwijzingopmerking"/>
              </w:rPr>
              <w:annotationRef/>
            </w:r>
            <w:r>
              <w:t>Geometrie</w:t>
            </w:r>
          </w:p>
        </w:tc>
      </w:tr>
      <w:tr w:rsidR="009317FA" w:rsidRPr="0049085E" w14:paraId="2F6D6B44" w14:textId="77777777" w:rsidTr="009317FA">
        <w:tc>
          <w:tcPr>
            <w:tcW w:w="2500" w:type="pct"/>
          </w:tcPr>
          <w:p w14:paraId="69503D54" w14:textId="77777777" w:rsidR="009317FA" w:rsidRPr="0049085E" w:rsidRDefault="009317FA" w:rsidP="009317FA">
            <w:r>
              <w:t>bestandsnaam</w:t>
            </w:r>
          </w:p>
        </w:tc>
        <w:tc>
          <w:tcPr>
            <w:tcW w:w="2500" w:type="pct"/>
          </w:tcPr>
          <w:p w14:paraId="464DBD8C" w14:textId="6EF86BFC" w:rsidR="009317FA" w:rsidRPr="0049085E" w:rsidRDefault="009317FA" w:rsidP="009317FA">
            <w:r w:rsidRPr="00833600">
              <w:t>gml_Geluidaandachtsgebiedvaneenweg.gml</w:t>
            </w:r>
          </w:p>
        </w:tc>
      </w:tr>
      <w:tr w:rsidR="009317FA" w:rsidRPr="0049085E" w14:paraId="20B87638" w14:textId="77777777" w:rsidTr="009317FA">
        <w:tc>
          <w:tcPr>
            <w:tcW w:w="2500" w:type="pct"/>
          </w:tcPr>
          <w:p w14:paraId="13B8ED84" w14:textId="77777777" w:rsidR="009317FA" w:rsidRPr="0049085E" w:rsidRDefault="009317FA" w:rsidP="009317FA">
            <w:r w:rsidRPr="0049085E">
              <w:t>noemer</w:t>
            </w:r>
          </w:p>
        </w:tc>
        <w:tc>
          <w:tcPr>
            <w:tcW w:w="2500" w:type="pct"/>
          </w:tcPr>
          <w:p w14:paraId="387CA450" w14:textId="4B539AA8" w:rsidR="009317FA" w:rsidRPr="0049085E" w:rsidRDefault="009317FA" w:rsidP="009317FA">
            <w:r w:rsidRPr="00833600">
              <w:t>Geluidaandachtsgebied van een weg</w:t>
            </w:r>
          </w:p>
        </w:tc>
      </w:tr>
      <w:tr w:rsidR="009317FA" w:rsidRPr="0049085E" w14:paraId="6FB418BA" w14:textId="77777777" w:rsidTr="009317FA">
        <w:tc>
          <w:tcPr>
            <w:tcW w:w="2500" w:type="pct"/>
          </w:tcPr>
          <w:p w14:paraId="5F9BFE0F" w14:textId="77777777" w:rsidR="009317FA" w:rsidRPr="0049085E" w:rsidRDefault="009317FA" w:rsidP="009317FA">
            <w:r>
              <w:t>symboolcode</w:t>
            </w:r>
          </w:p>
        </w:tc>
        <w:tc>
          <w:tcPr>
            <w:tcW w:w="2500" w:type="pct"/>
          </w:tcPr>
          <w:p w14:paraId="7E6E7CBB" w14:textId="655A5A98" w:rsidR="009317FA" w:rsidRDefault="009317FA" w:rsidP="009317FA"/>
        </w:tc>
      </w:tr>
      <w:tr w:rsidR="009317FA" w:rsidRPr="0049085E" w14:paraId="5A3AC9F6" w14:textId="77777777" w:rsidTr="009317FA">
        <w:tc>
          <w:tcPr>
            <w:tcW w:w="2500" w:type="pct"/>
          </w:tcPr>
          <w:p w14:paraId="6B258F14" w14:textId="77777777" w:rsidR="009317FA" w:rsidRPr="0049085E" w:rsidRDefault="009317FA" w:rsidP="009317FA">
            <w:r w:rsidRPr="0049085E">
              <w:t>nauwkeurigheid</w:t>
            </w:r>
          </w:p>
        </w:tc>
        <w:tc>
          <w:tcPr>
            <w:tcW w:w="2500" w:type="pct"/>
          </w:tcPr>
          <w:p w14:paraId="1AEEE7AE" w14:textId="56525D66" w:rsidR="009317FA" w:rsidRPr="0049085E" w:rsidRDefault="009317FA" w:rsidP="009317FA"/>
        </w:tc>
      </w:tr>
      <w:tr w:rsidR="009317FA" w:rsidRPr="0049085E" w14:paraId="54C9B5BC" w14:textId="77777777" w:rsidTr="009317FA">
        <w:tc>
          <w:tcPr>
            <w:tcW w:w="2500" w:type="pct"/>
          </w:tcPr>
          <w:p w14:paraId="1C62D4B6" w14:textId="77777777" w:rsidR="009317FA" w:rsidRPr="0049085E" w:rsidRDefault="009317FA" w:rsidP="009317FA">
            <w:r w:rsidRPr="0049085E">
              <w:t>bronNauwkeurigheid</w:t>
            </w:r>
          </w:p>
        </w:tc>
        <w:tc>
          <w:tcPr>
            <w:tcW w:w="2500" w:type="pct"/>
          </w:tcPr>
          <w:p w14:paraId="168704A4" w14:textId="6135494D" w:rsidR="009317FA" w:rsidRPr="0049085E" w:rsidRDefault="009317FA" w:rsidP="009317FA">
            <w:r w:rsidRPr="00833600">
              <w:t>http://standaarden.omgevingswet.overheid.nl/bronnauwkeurigheid/id/concept/Achtergrond</w:t>
            </w:r>
          </w:p>
        </w:tc>
      </w:tr>
      <w:tr w:rsidR="009317FA" w:rsidRPr="0049085E" w14:paraId="02A0947B" w14:textId="77777777" w:rsidTr="009317FA">
        <w:tc>
          <w:tcPr>
            <w:tcW w:w="2500" w:type="pct"/>
          </w:tcPr>
          <w:p w14:paraId="594DC2F0" w14:textId="77777777" w:rsidR="009317FA" w:rsidRPr="0049085E" w:rsidRDefault="009317FA" w:rsidP="009317FA">
            <w:r>
              <w:t>idealisatie</w:t>
            </w:r>
          </w:p>
        </w:tc>
        <w:tc>
          <w:tcPr>
            <w:tcW w:w="2500" w:type="pct"/>
          </w:tcPr>
          <w:p w14:paraId="173C62A2" w14:textId="3588E1CD" w:rsidR="009317FA" w:rsidRPr="0049085E" w:rsidRDefault="009317FA" w:rsidP="009317FA">
            <w:r w:rsidRPr="00833600">
              <w:t>http://standaarden.omgevingswet.overheid.nl/idealisatie/id/concept/Exact</w:t>
            </w:r>
          </w:p>
        </w:tc>
      </w:tr>
      <w:tr w:rsidR="009317FA" w:rsidRPr="0049085E" w14:paraId="0F0678A7" w14:textId="77777777" w:rsidTr="009317FA">
        <w:tc>
          <w:tcPr>
            <w:tcW w:w="2500" w:type="pct"/>
          </w:tcPr>
          <w:p w14:paraId="656CEBED" w14:textId="77777777" w:rsidR="009317FA" w:rsidRDefault="009317FA" w:rsidP="009317FA">
            <w:r>
              <w:t>regelingsgebied</w:t>
            </w:r>
          </w:p>
        </w:tc>
        <w:tc>
          <w:tcPr>
            <w:tcW w:w="2500" w:type="pct"/>
          </w:tcPr>
          <w:p w14:paraId="1EA3DA9D" w14:textId="649F1F38" w:rsidR="009317FA" w:rsidRDefault="009317FA" w:rsidP="009317FA">
            <w:r w:rsidRPr="00833600">
              <w:t>Onwaar</w:t>
            </w:r>
          </w:p>
        </w:tc>
      </w:tr>
    </w:tbl>
    <w:p w14:paraId="3D00D0DC" w14:textId="064F5A51" w:rsidR="009317FA" w:rsidRDefault="009317FA">
      <w:pPr>
        <w:pStyle w:val="Tekstopmerking"/>
      </w:pPr>
    </w:p>
  </w:comment>
  <w:comment w:id="180" w:author="Gerard Wolbers" w:date="2023-04-19T09:46: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3205ED91"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4AAE1A" w14:textId="77777777" w:rsidR="00647241" w:rsidRPr="0049085E" w:rsidRDefault="00647241" w:rsidP="00ED1428">
            <w:r>
              <w:rPr>
                <w:rStyle w:val="Verwijzingopmerking"/>
              </w:rPr>
              <w:annotationRef/>
            </w:r>
            <w:r>
              <w:t>Geometrie</w:t>
            </w:r>
          </w:p>
        </w:tc>
      </w:tr>
      <w:tr w:rsidR="00647241" w:rsidRPr="0049085E" w14:paraId="3B62C924" w14:textId="77777777" w:rsidTr="00647241">
        <w:tc>
          <w:tcPr>
            <w:tcW w:w="2500" w:type="pct"/>
          </w:tcPr>
          <w:p w14:paraId="2877B084" w14:textId="77777777" w:rsidR="00647241" w:rsidRPr="0049085E" w:rsidRDefault="00647241" w:rsidP="00647241">
            <w:r>
              <w:t>bestandsnaam</w:t>
            </w:r>
          </w:p>
        </w:tc>
        <w:tc>
          <w:tcPr>
            <w:tcW w:w="2500" w:type="pct"/>
          </w:tcPr>
          <w:p w14:paraId="12BB6D74" w14:textId="072E07C4" w:rsidR="00647241" w:rsidRPr="0049085E" w:rsidRDefault="00647241" w:rsidP="00647241">
            <w:r w:rsidRPr="005C7BCB">
              <w:t>gml_Geluidaandachtsgebiedvaneenweg.gml</w:t>
            </w:r>
          </w:p>
        </w:tc>
      </w:tr>
      <w:tr w:rsidR="00647241" w:rsidRPr="0049085E" w14:paraId="7B46FC76" w14:textId="77777777" w:rsidTr="00647241">
        <w:tc>
          <w:tcPr>
            <w:tcW w:w="2500" w:type="pct"/>
          </w:tcPr>
          <w:p w14:paraId="57CB474A" w14:textId="77777777" w:rsidR="00647241" w:rsidRPr="0049085E" w:rsidRDefault="00647241" w:rsidP="00647241">
            <w:r w:rsidRPr="0049085E">
              <w:t>noemer</w:t>
            </w:r>
          </w:p>
        </w:tc>
        <w:tc>
          <w:tcPr>
            <w:tcW w:w="2500" w:type="pct"/>
          </w:tcPr>
          <w:p w14:paraId="2C7ABA3A" w14:textId="0BEC9E22" w:rsidR="00647241" w:rsidRPr="0049085E" w:rsidRDefault="00647241" w:rsidP="00647241">
            <w:r w:rsidRPr="005C7BCB">
              <w:t>Geluidaandachtsgebied van een weg</w:t>
            </w:r>
          </w:p>
        </w:tc>
      </w:tr>
      <w:tr w:rsidR="00647241" w:rsidRPr="0049085E" w14:paraId="79210C4C" w14:textId="77777777" w:rsidTr="00647241">
        <w:tc>
          <w:tcPr>
            <w:tcW w:w="2500" w:type="pct"/>
          </w:tcPr>
          <w:p w14:paraId="6D504050" w14:textId="77777777" w:rsidR="00647241" w:rsidRPr="0049085E" w:rsidRDefault="00647241" w:rsidP="00647241">
            <w:r>
              <w:t>symboolcode</w:t>
            </w:r>
          </w:p>
        </w:tc>
        <w:tc>
          <w:tcPr>
            <w:tcW w:w="2500" w:type="pct"/>
          </w:tcPr>
          <w:p w14:paraId="3AC02A3C" w14:textId="5360F710" w:rsidR="00647241" w:rsidRDefault="00647241" w:rsidP="00647241"/>
        </w:tc>
      </w:tr>
      <w:tr w:rsidR="00647241" w:rsidRPr="0049085E" w14:paraId="0A234FB2" w14:textId="77777777" w:rsidTr="00647241">
        <w:tc>
          <w:tcPr>
            <w:tcW w:w="2500" w:type="pct"/>
          </w:tcPr>
          <w:p w14:paraId="03E1AAE9" w14:textId="77777777" w:rsidR="00647241" w:rsidRPr="0049085E" w:rsidRDefault="00647241" w:rsidP="00647241">
            <w:r w:rsidRPr="0049085E">
              <w:t>nauwkeurigheid</w:t>
            </w:r>
          </w:p>
        </w:tc>
        <w:tc>
          <w:tcPr>
            <w:tcW w:w="2500" w:type="pct"/>
          </w:tcPr>
          <w:p w14:paraId="03666452" w14:textId="49F304C4" w:rsidR="00647241" w:rsidRPr="0049085E" w:rsidRDefault="00647241" w:rsidP="00647241"/>
        </w:tc>
      </w:tr>
      <w:tr w:rsidR="00647241" w:rsidRPr="0049085E" w14:paraId="06245DAD" w14:textId="77777777" w:rsidTr="00647241">
        <w:tc>
          <w:tcPr>
            <w:tcW w:w="2500" w:type="pct"/>
          </w:tcPr>
          <w:p w14:paraId="07B51218" w14:textId="77777777" w:rsidR="00647241" w:rsidRPr="0049085E" w:rsidRDefault="00647241" w:rsidP="00647241">
            <w:r w:rsidRPr="0049085E">
              <w:t>bronNauwkeurigheid</w:t>
            </w:r>
          </w:p>
        </w:tc>
        <w:tc>
          <w:tcPr>
            <w:tcW w:w="2500" w:type="pct"/>
          </w:tcPr>
          <w:p w14:paraId="4883DF8F" w14:textId="037E4BD7" w:rsidR="00647241" w:rsidRPr="0049085E" w:rsidRDefault="00647241" w:rsidP="00647241">
            <w:r w:rsidRPr="005C7BCB">
              <w:t>http://standaarden.omgevingswet.overheid.nl/bronnauwkeurigheid/id/concept/Achtergrond</w:t>
            </w:r>
          </w:p>
        </w:tc>
      </w:tr>
      <w:tr w:rsidR="00647241" w:rsidRPr="0049085E" w14:paraId="2AED74A5" w14:textId="77777777" w:rsidTr="00647241">
        <w:tc>
          <w:tcPr>
            <w:tcW w:w="2500" w:type="pct"/>
          </w:tcPr>
          <w:p w14:paraId="3C2A5877" w14:textId="77777777" w:rsidR="00647241" w:rsidRPr="0049085E" w:rsidRDefault="00647241" w:rsidP="00647241">
            <w:r>
              <w:t>idealisatie</w:t>
            </w:r>
          </w:p>
        </w:tc>
        <w:tc>
          <w:tcPr>
            <w:tcW w:w="2500" w:type="pct"/>
          </w:tcPr>
          <w:p w14:paraId="3F90A3EC" w14:textId="147717F8" w:rsidR="00647241" w:rsidRPr="0049085E" w:rsidRDefault="00647241" w:rsidP="00647241">
            <w:r w:rsidRPr="005C7BCB">
              <w:t>http://standaarden.omgevingswet.overheid.nl/idealisatie/id/concept/Exact</w:t>
            </w:r>
          </w:p>
        </w:tc>
      </w:tr>
      <w:tr w:rsidR="00647241" w:rsidRPr="0049085E" w14:paraId="3D819D0C" w14:textId="77777777" w:rsidTr="00647241">
        <w:tc>
          <w:tcPr>
            <w:tcW w:w="2500" w:type="pct"/>
          </w:tcPr>
          <w:p w14:paraId="72A0A499" w14:textId="77777777" w:rsidR="00647241" w:rsidRDefault="00647241" w:rsidP="00647241">
            <w:r>
              <w:t>regelingsgebied</w:t>
            </w:r>
          </w:p>
        </w:tc>
        <w:tc>
          <w:tcPr>
            <w:tcW w:w="2500" w:type="pct"/>
          </w:tcPr>
          <w:p w14:paraId="17D76670" w14:textId="0BEE4F2B" w:rsidR="00647241" w:rsidRDefault="00647241" w:rsidP="00647241">
            <w:r w:rsidRPr="005C7BCB">
              <w:t>Onwaar</w:t>
            </w:r>
          </w:p>
        </w:tc>
      </w:tr>
    </w:tbl>
    <w:p w14:paraId="6D69F77E" w14:textId="30729E57" w:rsidR="00647241" w:rsidRDefault="00647241">
      <w:pPr>
        <w:pStyle w:val="Tekstopmerking"/>
      </w:pPr>
    </w:p>
  </w:comment>
  <w:comment w:id="181" w:author="Emma Kakes" w:date="2022-09-21T12:23:00Z" w:initials="EK">
    <w:tbl>
      <w:tblPr>
        <w:tblStyle w:val="Annotatie"/>
        <w:tblW w:w="5000" w:type="pct"/>
        <w:tblLayout w:type="fixed"/>
        <w:tblLook w:val="0620" w:firstRow="1" w:lastRow="0" w:firstColumn="0" w:lastColumn="0" w:noHBand="1" w:noVBand="1"/>
      </w:tblPr>
      <w:tblGrid>
        <w:gridCol w:w="3963"/>
        <w:gridCol w:w="3964"/>
      </w:tblGrid>
      <w:tr w:rsidR="00021F30" w:rsidRPr="00D631F2" w14:paraId="2AEB6128"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1F040D" w14:textId="77777777" w:rsidR="00021F30" w:rsidRPr="00D631F2" w:rsidRDefault="00021F30">
            <w:r>
              <w:rPr>
                <w:rStyle w:val="Verwijzingopmerking"/>
              </w:rPr>
              <w:annotationRef/>
            </w:r>
            <w:r w:rsidRPr="00D631F2">
              <w:t>Activiteit</w:t>
            </w:r>
          </w:p>
        </w:tc>
      </w:tr>
      <w:tr w:rsidR="00021F30" w:rsidRPr="00D631F2" w14:paraId="651F1A65" w14:textId="77777777">
        <w:tc>
          <w:tcPr>
            <w:tcW w:w="2500" w:type="pct"/>
          </w:tcPr>
          <w:p w14:paraId="22FB0DE1" w14:textId="77777777" w:rsidR="00021F30" w:rsidRPr="00D631F2" w:rsidRDefault="00021F30">
            <w:r w:rsidRPr="00D631F2">
              <w:t>activiteit</w:t>
            </w:r>
            <w:r>
              <w:t>en</w:t>
            </w:r>
          </w:p>
        </w:tc>
        <w:tc>
          <w:tcPr>
            <w:tcW w:w="2500" w:type="pct"/>
          </w:tcPr>
          <w:p w14:paraId="14503C1E" w14:textId="5A9966D9" w:rsidR="00021F30" w:rsidRPr="00D631F2" w:rsidRDefault="00D90290">
            <w:r>
              <w:t>Toevoegen van een geluidgevoelig gebouw</w:t>
            </w:r>
          </w:p>
        </w:tc>
      </w:tr>
      <w:tr w:rsidR="00021F30" w:rsidRPr="00D631F2" w14:paraId="01205F64" w14:textId="77777777">
        <w:tc>
          <w:tcPr>
            <w:tcW w:w="2500" w:type="pct"/>
          </w:tcPr>
          <w:p w14:paraId="75448A2D" w14:textId="77777777" w:rsidR="00021F30" w:rsidRPr="00D631F2" w:rsidRDefault="00021F30">
            <w:r>
              <w:t>bovenliggendeActiviteit</w:t>
            </w:r>
          </w:p>
        </w:tc>
        <w:tc>
          <w:tcPr>
            <w:tcW w:w="2500" w:type="pct"/>
          </w:tcPr>
          <w:p w14:paraId="6175D95B" w14:textId="3282FD99" w:rsidR="00021F30" w:rsidRDefault="00D90290">
            <w:r>
              <w:rPr>
                <w:noProof/>
              </w:rPr>
              <w:t>Verrichten van een milieukundige activiteit</w:t>
            </w:r>
          </w:p>
        </w:tc>
      </w:tr>
      <w:tr w:rsidR="00021F30" w:rsidRPr="00D631F2" w14:paraId="3604F50E" w14:textId="77777777">
        <w:tc>
          <w:tcPr>
            <w:tcW w:w="2500" w:type="pct"/>
          </w:tcPr>
          <w:p w14:paraId="51F81EF2" w14:textId="77777777" w:rsidR="00021F30" w:rsidRPr="00D631F2" w:rsidRDefault="00021F30">
            <w:r w:rsidRPr="00D631F2">
              <w:t>activiteitengroep</w:t>
            </w:r>
          </w:p>
        </w:tc>
        <w:tc>
          <w:tcPr>
            <w:tcW w:w="2500" w:type="pct"/>
          </w:tcPr>
          <w:p w14:paraId="36C81CC8" w14:textId="664DDC28" w:rsidR="00021F30" w:rsidRPr="00D631F2" w:rsidRDefault="00D90290">
            <w:r>
              <w:t>http://standaarden.omgevingswet.overheid.nl/activiteit/id/concept/PlanologischeGebruiksactiviteit</w:t>
            </w:r>
          </w:p>
        </w:tc>
      </w:tr>
      <w:tr w:rsidR="00021F30" w:rsidRPr="00D631F2" w14:paraId="6236F29B" w14:textId="77777777">
        <w:tc>
          <w:tcPr>
            <w:tcW w:w="2500" w:type="pct"/>
          </w:tcPr>
          <w:p w14:paraId="7739F01A" w14:textId="77777777" w:rsidR="00021F30" w:rsidRPr="00D631F2" w:rsidRDefault="00021F30">
            <w:r>
              <w:t>activiteitregelkwalificatie</w:t>
            </w:r>
          </w:p>
        </w:tc>
        <w:tc>
          <w:tcPr>
            <w:tcW w:w="2500" w:type="pct"/>
          </w:tcPr>
          <w:p w14:paraId="04BD035E" w14:textId="317CCC12" w:rsidR="00021F30" w:rsidRPr="00D631F2" w:rsidRDefault="00D90290">
            <w:r>
              <w:t>http://standaarden.omgevingswet.overheid.nl/activiteitregelkwalificatie/id/concept/Vergunningplicht</w:t>
            </w:r>
          </w:p>
        </w:tc>
      </w:tr>
      <w:tr w:rsidR="00021F30" w:rsidRPr="00D631F2" w14:paraId="65777DDB" w14:textId="777777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21F30" w:rsidRPr="0049085E" w14:paraId="10245043"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060CC2" w14:textId="77777777" w:rsidR="00021F30" w:rsidRPr="0049085E" w:rsidRDefault="00021F30">
                  <w:r>
                    <w:t>Geometrie</w:t>
                  </w:r>
                </w:p>
              </w:tc>
            </w:tr>
            <w:tr w:rsidR="00021F30" w:rsidRPr="0049085E" w14:paraId="32048C91" w14:textId="77777777">
              <w:tc>
                <w:tcPr>
                  <w:tcW w:w="2500" w:type="pct"/>
                </w:tcPr>
                <w:p w14:paraId="5C27CF76" w14:textId="77777777" w:rsidR="00021F30" w:rsidRPr="0049085E" w:rsidRDefault="00021F30">
                  <w:r>
                    <w:t>bestandsnaam</w:t>
                  </w:r>
                </w:p>
              </w:tc>
              <w:tc>
                <w:tcPr>
                  <w:tcW w:w="2500" w:type="pct"/>
                </w:tcPr>
                <w:p w14:paraId="7E4ED9C0" w14:textId="6DF0DC20" w:rsidR="00021F30" w:rsidRPr="0049085E" w:rsidRDefault="00D90290">
                  <w:r>
                    <w:t>gml_Geluidaandachtsgebiedvaneenweg.gml</w:t>
                  </w:r>
                </w:p>
              </w:tc>
            </w:tr>
            <w:tr w:rsidR="00021F30" w:rsidRPr="0049085E" w14:paraId="0579257B" w14:textId="77777777">
              <w:tc>
                <w:tcPr>
                  <w:tcW w:w="2500" w:type="pct"/>
                </w:tcPr>
                <w:p w14:paraId="73916D37" w14:textId="77777777" w:rsidR="00021F30" w:rsidRPr="0049085E" w:rsidRDefault="00021F30">
                  <w:r w:rsidRPr="0049085E">
                    <w:t>noemer</w:t>
                  </w:r>
                </w:p>
              </w:tc>
              <w:tc>
                <w:tcPr>
                  <w:tcW w:w="2500" w:type="pct"/>
                </w:tcPr>
                <w:p w14:paraId="2D17CF51" w14:textId="5CEF361B" w:rsidR="00021F30" w:rsidRPr="0049085E" w:rsidRDefault="00D90290">
                  <w:r>
                    <w:t>Geluidaandachtsgebied van een weg</w:t>
                  </w:r>
                </w:p>
              </w:tc>
            </w:tr>
            <w:tr w:rsidR="00021F30" w:rsidRPr="0049085E" w14:paraId="3C5F2FBB" w14:textId="77777777">
              <w:tc>
                <w:tcPr>
                  <w:tcW w:w="2500" w:type="pct"/>
                </w:tcPr>
                <w:p w14:paraId="139F8500" w14:textId="77777777" w:rsidR="00021F30" w:rsidRPr="0049085E" w:rsidRDefault="00021F30">
                  <w:r>
                    <w:t>symboolcode</w:t>
                  </w:r>
                </w:p>
              </w:tc>
              <w:tc>
                <w:tcPr>
                  <w:tcW w:w="2500" w:type="pct"/>
                </w:tcPr>
                <w:p w14:paraId="69BE1602" w14:textId="3D486CAA" w:rsidR="00021F30" w:rsidRDefault="00021F30"/>
              </w:tc>
            </w:tr>
            <w:tr w:rsidR="00021F30" w:rsidRPr="0049085E" w14:paraId="3387E8A5" w14:textId="77777777">
              <w:tc>
                <w:tcPr>
                  <w:tcW w:w="2500" w:type="pct"/>
                </w:tcPr>
                <w:p w14:paraId="2AB6ED14" w14:textId="77777777" w:rsidR="00021F30" w:rsidRPr="0049085E" w:rsidRDefault="00021F30">
                  <w:r w:rsidRPr="0049085E">
                    <w:t>nauwkeurigheid</w:t>
                  </w:r>
                </w:p>
              </w:tc>
              <w:tc>
                <w:tcPr>
                  <w:tcW w:w="2500" w:type="pct"/>
                </w:tcPr>
                <w:p w14:paraId="46B1F16E" w14:textId="1E7D7FDD" w:rsidR="00021F30" w:rsidRPr="0049085E" w:rsidRDefault="00021F30"/>
              </w:tc>
            </w:tr>
            <w:tr w:rsidR="00021F30" w:rsidRPr="0049085E" w14:paraId="0D3C4180" w14:textId="77777777">
              <w:tc>
                <w:tcPr>
                  <w:tcW w:w="2500" w:type="pct"/>
                </w:tcPr>
                <w:p w14:paraId="7FF4DA0E" w14:textId="77777777" w:rsidR="00021F30" w:rsidRPr="0049085E" w:rsidRDefault="00021F30">
                  <w:r w:rsidRPr="0049085E">
                    <w:t>bron</w:t>
                  </w:r>
                  <w:r>
                    <w:t>N</w:t>
                  </w:r>
                  <w:r w:rsidRPr="0049085E">
                    <w:t>auwkeurigheid</w:t>
                  </w:r>
                </w:p>
              </w:tc>
              <w:tc>
                <w:tcPr>
                  <w:tcW w:w="2500" w:type="pct"/>
                </w:tcPr>
                <w:p w14:paraId="6F5E3C4D" w14:textId="4E5DEFD5" w:rsidR="00021F30" w:rsidRPr="0049085E" w:rsidRDefault="00D90290">
                  <w:r>
                    <w:t>http://standaarden.omgevingswet.overheid.nl/bronnauwkeurigheid/id/concept/Achtergrond</w:t>
                  </w:r>
                </w:p>
              </w:tc>
            </w:tr>
            <w:tr w:rsidR="00021F30" w:rsidRPr="0049085E" w14:paraId="3EC50468" w14:textId="77777777">
              <w:tc>
                <w:tcPr>
                  <w:tcW w:w="2500" w:type="pct"/>
                </w:tcPr>
                <w:p w14:paraId="5BA971C9" w14:textId="77777777" w:rsidR="00021F30" w:rsidRPr="0049085E" w:rsidRDefault="00021F30">
                  <w:r>
                    <w:t>idealisatie</w:t>
                  </w:r>
                </w:p>
              </w:tc>
              <w:tc>
                <w:tcPr>
                  <w:tcW w:w="2500" w:type="pct"/>
                </w:tcPr>
                <w:p w14:paraId="0E7F2542" w14:textId="4FF5E318" w:rsidR="00021F30" w:rsidRPr="0049085E" w:rsidRDefault="00D90290">
                  <w:r>
                    <w:t>http://standaarden.omgevingswet.overheid.nl/idealisatie/id/concept/Exact</w:t>
                  </w:r>
                </w:p>
              </w:tc>
            </w:tr>
          </w:tbl>
          <w:p w14:paraId="2746E2CC" w14:textId="77777777" w:rsidR="00021F30" w:rsidRPr="00D631F2" w:rsidRDefault="00021F30"/>
        </w:tc>
      </w:tr>
    </w:tbl>
    <w:p w14:paraId="5011D6C4" w14:textId="34241AEB" w:rsidR="00021F30" w:rsidRDefault="00021F30">
      <w:pPr>
        <w:pStyle w:val="Tekstopmerking"/>
      </w:pPr>
    </w:p>
  </w:comment>
  <w:comment w:id="182" w:author="Gerard Wolbers" w:date="2023-04-19T09:46: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1F505F61"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575B24" w14:textId="77777777" w:rsidR="00647241" w:rsidRPr="0049085E" w:rsidRDefault="00647241" w:rsidP="00ED1428">
            <w:r>
              <w:rPr>
                <w:rStyle w:val="Verwijzingopmerking"/>
              </w:rPr>
              <w:annotationRef/>
            </w:r>
            <w:r>
              <w:t>Geometrie</w:t>
            </w:r>
          </w:p>
        </w:tc>
      </w:tr>
      <w:tr w:rsidR="00647241" w:rsidRPr="0049085E" w14:paraId="6CC4586F" w14:textId="77777777" w:rsidTr="00647241">
        <w:tc>
          <w:tcPr>
            <w:tcW w:w="2500" w:type="pct"/>
          </w:tcPr>
          <w:p w14:paraId="6967C3E8" w14:textId="77777777" w:rsidR="00647241" w:rsidRPr="0049085E" w:rsidRDefault="00647241" w:rsidP="00647241">
            <w:r>
              <w:t>bestandsnaam</w:t>
            </w:r>
          </w:p>
        </w:tc>
        <w:tc>
          <w:tcPr>
            <w:tcW w:w="2500" w:type="pct"/>
          </w:tcPr>
          <w:p w14:paraId="4CD399E9" w14:textId="3D295191" w:rsidR="00647241" w:rsidRPr="0049085E" w:rsidRDefault="00647241" w:rsidP="00647241">
            <w:r w:rsidRPr="00E3443B">
              <w:t>gml_Geluidaandachtsgebiedvaneenweg.gml</w:t>
            </w:r>
          </w:p>
        </w:tc>
      </w:tr>
      <w:tr w:rsidR="00647241" w:rsidRPr="0049085E" w14:paraId="3EF3782F" w14:textId="77777777" w:rsidTr="00647241">
        <w:tc>
          <w:tcPr>
            <w:tcW w:w="2500" w:type="pct"/>
          </w:tcPr>
          <w:p w14:paraId="43817D88" w14:textId="77777777" w:rsidR="00647241" w:rsidRPr="0049085E" w:rsidRDefault="00647241" w:rsidP="00647241">
            <w:r w:rsidRPr="0049085E">
              <w:t>noemer</w:t>
            </w:r>
          </w:p>
        </w:tc>
        <w:tc>
          <w:tcPr>
            <w:tcW w:w="2500" w:type="pct"/>
          </w:tcPr>
          <w:p w14:paraId="59B990C3" w14:textId="752B02A3" w:rsidR="00647241" w:rsidRPr="0049085E" w:rsidRDefault="00647241" w:rsidP="00647241">
            <w:r w:rsidRPr="00E3443B">
              <w:t>Geluidaandachtsgebied van een weg</w:t>
            </w:r>
          </w:p>
        </w:tc>
      </w:tr>
      <w:tr w:rsidR="00647241" w:rsidRPr="0049085E" w14:paraId="65FE0331" w14:textId="77777777" w:rsidTr="00647241">
        <w:tc>
          <w:tcPr>
            <w:tcW w:w="2500" w:type="pct"/>
          </w:tcPr>
          <w:p w14:paraId="1D5679C5" w14:textId="77777777" w:rsidR="00647241" w:rsidRPr="0049085E" w:rsidRDefault="00647241" w:rsidP="00647241">
            <w:r>
              <w:t>symboolcode</w:t>
            </w:r>
          </w:p>
        </w:tc>
        <w:tc>
          <w:tcPr>
            <w:tcW w:w="2500" w:type="pct"/>
          </w:tcPr>
          <w:p w14:paraId="198A341D" w14:textId="19FC8FDC" w:rsidR="00647241" w:rsidRDefault="00647241" w:rsidP="00647241"/>
        </w:tc>
      </w:tr>
      <w:tr w:rsidR="00647241" w:rsidRPr="0049085E" w14:paraId="7A6E7790" w14:textId="77777777" w:rsidTr="00647241">
        <w:tc>
          <w:tcPr>
            <w:tcW w:w="2500" w:type="pct"/>
          </w:tcPr>
          <w:p w14:paraId="5CCD53A7" w14:textId="77777777" w:rsidR="00647241" w:rsidRPr="0049085E" w:rsidRDefault="00647241" w:rsidP="00647241">
            <w:r w:rsidRPr="0049085E">
              <w:t>nauwkeurigheid</w:t>
            </w:r>
          </w:p>
        </w:tc>
        <w:tc>
          <w:tcPr>
            <w:tcW w:w="2500" w:type="pct"/>
          </w:tcPr>
          <w:p w14:paraId="4C0F1A3D" w14:textId="09279BB4" w:rsidR="00647241" w:rsidRPr="0049085E" w:rsidRDefault="00647241" w:rsidP="00647241"/>
        </w:tc>
      </w:tr>
      <w:tr w:rsidR="00647241" w:rsidRPr="0049085E" w14:paraId="1EF3F007" w14:textId="77777777" w:rsidTr="00647241">
        <w:tc>
          <w:tcPr>
            <w:tcW w:w="2500" w:type="pct"/>
          </w:tcPr>
          <w:p w14:paraId="7AEDD49B" w14:textId="77777777" w:rsidR="00647241" w:rsidRPr="0049085E" w:rsidRDefault="00647241" w:rsidP="00647241">
            <w:r w:rsidRPr="0049085E">
              <w:t>bronNauwkeurigheid</w:t>
            </w:r>
          </w:p>
        </w:tc>
        <w:tc>
          <w:tcPr>
            <w:tcW w:w="2500" w:type="pct"/>
          </w:tcPr>
          <w:p w14:paraId="110243E9" w14:textId="405365F3" w:rsidR="00647241" w:rsidRPr="0049085E" w:rsidRDefault="00647241" w:rsidP="00647241">
            <w:r w:rsidRPr="00E3443B">
              <w:t>http://standaarden.omgevingswet.overheid.nl/bronnauwkeurigheid/id/concept/Achtergrond</w:t>
            </w:r>
          </w:p>
        </w:tc>
      </w:tr>
      <w:tr w:rsidR="00647241" w:rsidRPr="0049085E" w14:paraId="24B8EF6B" w14:textId="77777777" w:rsidTr="00647241">
        <w:tc>
          <w:tcPr>
            <w:tcW w:w="2500" w:type="pct"/>
          </w:tcPr>
          <w:p w14:paraId="0F4C00BB" w14:textId="77777777" w:rsidR="00647241" w:rsidRPr="0049085E" w:rsidRDefault="00647241" w:rsidP="00647241">
            <w:r>
              <w:t>idealisatie</w:t>
            </w:r>
          </w:p>
        </w:tc>
        <w:tc>
          <w:tcPr>
            <w:tcW w:w="2500" w:type="pct"/>
          </w:tcPr>
          <w:p w14:paraId="71C4C4A5" w14:textId="3A3FAFE4" w:rsidR="00647241" w:rsidRPr="0049085E" w:rsidRDefault="00647241" w:rsidP="00647241">
            <w:r w:rsidRPr="00E3443B">
              <w:t>http://standaarden.omgevingswet.overheid.nl/idealisatie/id/concept/Exact</w:t>
            </w:r>
          </w:p>
        </w:tc>
      </w:tr>
      <w:tr w:rsidR="00647241" w:rsidRPr="0049085E" w14:paraId="44671DC5" w14:textId="77777777" w:rsidTr="00647241">
        <w:tc>
          <w:tcPr>
            <w:tcW w:w="2500" w:type="pct"/>
          </w:tcPr>
          <w:p w14:paraId="65C5B0EA" w14:textId="77777777" w:rsidR="00647241" w:rsidRDefault="00647241" w:rsidP="00647241">
            <w:r>
              <w:t>regelingsgebied</w:t>
            </w:r>
          </w:p>
        </w:tc>
        <w:tc>
          <w:tcPr>
            <w:tcW w:w="2500" w:type="pct"/>
          </w:tcPr>
          <w:p w14:paraId="6C20E110" w14:textId="44AD87D2" w:rsidR="00647241" w:rsidRDefault="00647241" w:rsidP="00647241">
            <w:r w:rsidRPr="00E3443B">
              <w:t>Onwaar</w:t>
            </w:r>
          </w:p>
        </w:tc>
      </w:tr>
    </w:tbl>
    <w:p w14:paraId="3CC49558" w14:textId="42EDEB41" w:rsidR="00647241" w:rsidRDefault="00647241">
      <w:pPr>
        <w:pStyle w:val="Tekstopmerking"/>
      </w:pPr>
    </w:p>
  </w:comment>
  <w:comment w:id="183" w:author="Gerard Wolbers" w:date="2023-04-19T09:47: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7B88C77A"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CC7A9D" w14:textId="77777777" w:rsidR="00647241" w:rsidRPr="0049085E" w:rsidRDefault="00647241" w:rsidP="00ED1428">
            <w:r>
              <w:rPr>
                <w:rStyle w:val="Verwijzingopmerking"/>
              </w:rPr>
              <w:annotationRef/>
            </w:r>
            <w:r>
              <w:t>Geometrie</w:t>
            </w:r>
          </w:p>
        </w:tc>
      </w:tr>
      <w:tr w:rsidR="00647241" w:rsidRPr="0049085E" w14:paraId="61C19563" w14:textId="77777777" w:rsidTr="00647241">
        <w:tc>
          <w:tcPr>
            <w:tcW w:w="2500" w:type="pct"/>
          </w:tcPr>
          <w:p w14:paraId="495989A2" w14:textId="77777777" w:rsidR="00647241" w:rsidRPr="0049085E" w:rsidRDefault="00647241" w:rsidP="00647241">
            <w:r>
              <w:t>bestandsnaam</w:t>
            </w:r>
          </w:p>
        </w:tc>
        <w:tc>
          <w:tcPr>
            <w:tcW w:w="2500" w:type="pct"/>
          </w:tcPr>
          <w:p w14:paraId="0B01DE80" w14:textId="7046B228" w:rsidR="00647241" w:rsidRPr="0049085E" w:rsidRDefault="00647241" w:rsidP="00647241">
            <w:r w:rsidRPr="00CE63BB">
              <w:t>gml_Geluidaandachtsgebiedvaneenweg.gml</w:t>
            </w:r>
          </w:p>
        </w:tc>
      </w:tr>
      <w:tr w:rsidR="00647241" w:rsidRPr="0049085E" w14:paraId="0A9A47C8" w14:textId="77777777" w:rsidTr="00647241">
        <w:tc>
          <w:tcPr>
            <w:tcW w:w="2500" w:type="pct"/>
          </w:tcPr>
          <w:p w14:paraId="5A8CDC57" w14:textId="77777777" w:rsidR="00647241" w:rsidRPr="0049085E" w:rsidRDefault="00647241" w:rsidP="00647241">
            <w:r w:rsidRPr="0049085E">
              <w:t>noemer</w:t>
            </w:r>
          </w:p>
        </w:tc>
        <w:tc>
          <w:tcPr>
            <w:tcW w:w="2500" w:type="pct"/>
          </w:tcPr>
          <w:p w14:paraId="68EDEC97" w14:textId="632DA68F" w:rsidR="00647241" w:rsidRPr="0049085E" w:rsidRDefault="00647241" w:rsidP="00647241">
            <w:r w:rsidRPr="00CE63BB">
              <w:t>Geluidaandachtsgebied van een weg</w:t>
            </w:r>
          </w:p>
        </w:tc>
      </w:tr>
      <w:tr w:rsidR="00647241" w:rsidRPr="0049085E" w14:paraId="6298CB4E" w14:textId="77777777" w:rsidTr="00647241">
        <w:tc>
          <w:tcPr>
            <w:tcW w:w="2500" w:type="pct"/>
          </w:tcPr>
          <w:p w14:paraId="5BC07ED9" w14:textId="77777777" w:rsidR="00647241" w:rsidRPr="0049085E" w:rsidRDefault="00647241" w:rsidP="00647241">
            <w:r>
              <w:t>symboolcode</w:t>
            </w:r>
          </w:p>
        </w:tc>
        <w:tc>
          <w:tcPr>
            <w:tcW w:w="2500" w:type="pct"/>
          </w:tcPr>
          <w:p w14:paraId="02CF37B5" w14:textId="28F98158" w:rsidR="00647241" w:rsidRDefault="00647241" w:rsidP="00647241"/>
        </w:tc>
      </w:tr>
      <w:tr w:rsidR="00647241" w:rsidRPr="0049085E" w14:paraId="65BA9B24" w14:textId="77777777" w:rsidTr="00647241">
        <w:tc>
          <w:tcPr>
            <w:tcW w:w="2500" w:type="pct"/>
          </w:tcPr>
          <w:p w14:paraId="1ABC6427" w14:textId="77777777" w:rsidR="00647241" w:rsidRPr="0049085E" w:rsidRDefault="00647241" w:rsidP="00647241">
            <w:r w:rsidRPr="0049085E">
              <w:t>nauwkeurigheid</w:t>
            </w:r>
          </w:p>
        </w:tc>
        <w:tc>
          <w:tcPr>
            <w:tcW w:w="2500" w:type="pct"/>
          </w:tcPr>
          <w:p w14:paraId="485AFD77" w14:textId="06E3CBD6" w:rsidR="00647241" w:rsidRPr="0049085E" w:rsidRDefault="00647241" w:rsidP="00647241"/>
        </w:tc>
      </w:tr>
      <w:tr w:rsidR="00647241" w:rsidRPr="0049085E" w14:paraId="4FAF1C44" w14:textId="77777777" w:rsidTr="00647241">
        <w:tc>
          <w:tcPr>
            <w:tcW w:w="2500" w:type="pct"/>
          </w:tcPr>
          <w:p w14:paraId="42DE96E9" w14:textId="77777777" w:rsidR="00647241" w:rsidRPr="0049085E" w:rsidRDefault="00647241" w:rsidP="00647241">
            <w:r w:rsidRPr="0049085E">
              <w:t>bronNauwkeurigheid</w:t>
            </w:r>
          </w:p>
        </w:tc>
        <w:tc>
          <w:tcPr>
            <w:tcW w:w="2500" w:type="pct"/>
          </w:tcPr>
          <w:p w14:paraId="70503285" w14:textId="7C909564" w:rsidR="00647241" w:rsidRPr="0049085E" w:rsidRDefault="00647241" w:rsidP="00647241">
            <w:r w:rsidRPr="00CE63BB">
              <w:t>http://standaarden.omgevingswet.overheid.nl/bronnauwkeurigheid/id/concept/Achtergrond</w:t>
            </w:r>
          </w:p>
        </w:tc>
      </w:tr>
      <w:tr w:rsidR="00647241" w:rsidRPr="0049085E" w14:paraId="348DB23A" w14:textId="77777777" w:rsidTr="00647241">
        <w:tc>
          <w:tcPr>
            <w:tcW w:w="2500" w:type="pct"/>
          </w:tcPr>
          <w:p w14:paraId="0BDC319A" w14:textId="77777777" w:rsidR="00647241" w:rsidRPr="0049085E" w:rsidRDefault="00647241" w:rsidP="00647241">
            <w:r>
              <w:t>idealisatie</w:t>
            </w:r>
          </w:p>
        </w:tc>
        <w:tc>
          <w:tcPr>
            <w:tcW w:w="2500" w:type="pct"/>
          </w:tcPr>
          <w:p w14:paraId="19678CB5" w14:textId="535EEEF6" w:rsidR="00647241" w:rsidRPr="0049085E" w:rsidRDefault="00647241" w:rsidP="00647241">
            <w:r w:rsidRPr="00CE63BB">
              <w:t>http://standaarden.omgevingswet.overheid.nl/idealisatie/id/concept/Exact</w:t>
            </w:r>
          </w:p>
        </w:tc>
      </w:tr>
      <w:tr w:rsidR="00647241" w:rsidRPr="0049085E" w14:paraId="436547DD" w14:textId="77777777" w:rsidTr="00647241">
        <w:tc>
          <w:tcPr>
            <w:tcW w:w="2500" w:type="pct"/>
          </w:tcPr>
          <w:p w14:paraId="3AFB36EF" w14:textId="77777777" w:rsidR="00647241" w:rsidRDefault="00647241" w:rsidP="00647241">
            <w:r>
              <w:t>regelingsgebied</w:t>
            </w:r>
          </w:p>
        </w:tc>
        <w:tc>
          <w:tcPr>
            <w:tcW w:w="2500" w:type="pct"/>
          </w:tcPr>
          <w:p w14:paraId="52773CD3" w14:textId="7BC66DD3" w:rsidR="00647241" w:rsidRDefault="00647241" w:rsidP="00647241">
            <w:r w:rsidRPr="00CE63BB">
              <w:t>Onwaar</w:t>
            </w:r>
          </w:p>
        </w:tc>
      </w:tr>
    </w:tbl>
    <w:p w14:paraId="71C336EE" w14:textId="1F82C1A1" w:rsidR="00647241" w:rsidRDefault="00647241">
      <w:pPr>
        <w:pStyle w:val="Tekstopmerking"/>
      </w:pPr>
    </w:p>
  </w:comment>
  <w:comment w:id="184" w:author="Gerard Wolbers" w:date="2023-04-19T09:47: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2074246B"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F5F992" w14:textId="77777777" w:rsidR="00647241" w:rsidRPr="0049085E" w:rsidRDefault="00647241" w:rsidP="00ED1428">
            <w:r>
              <w:rPr>
                <w:rStyle w:val="Verwijzingopmerking"/>
              </w:rPr>
              <w:annotationRef/>
            </w:r>
            <w:r>
              <w:t>Geometrie</w:t>
            </w:r>
          </w:p>
        </w:tc>
      </w:tr>
      <w:tr w:rsidR="00647241" w:rsidRPr="0049085E" w14:paraId="47B103F9" w14:textId="77777777" w:rsidTr="00647241">
        <w:tc>
          <w:tcPr>
            <w:tcW w:w="2500" w:type="pct"/>
          </w:tcPr>
          <w:p w14:paraId="22A5D033" w14:textId="77777777" w:rsidR="00647241" w:rsidRPr="0049085E" w:rsidRDefault="00647241" w:rsidP="00647241">
            <w:r>
              <w:t>bestandsnaam</w:t>
            </w:r>
          </w:p>
        </w:tc>
        <w:tc>
          <w:tcPr>
            <w:tcW w:w="2500" w:type="pct"/>
          </w:tcPr>
          <w:p w14:paraId="4E30F843" w14:textId="727B6F9D" w:rsidR="00647241" w:rsidRPr="0049085E" w:rsidRDefault="00647241" w:rsidP="00647241">
            <w:r w:rsidRPr="00285371">
              <w:t>gml_Geluidaandachtsgebiedvaneenweg.gml</w:t>
            </w:r>
          </w:p>
        </w:tc>
      </w:tr>
      <w:tr w:rsidR="00647241" w:rsidRPr="0049085E" w14:paraId="5A90ADA9" w14:textId="77777777" w:rsidTr="00647241">
        <w:tc>
          <w:tcPr>
            <w:tcW w:w="2500" w:type="pct"/>
          </w:tcPr>
          <w:p w14:paraId="6CF234EE" w14:textId="77777777" w:rsidR="00647241" w:rsidRPr="0049085E" w:rsidRDefault="00647241" w:rsidP="00647241">
            <w:r w:rsidRPr="0049085E">
              <w:t>noemer</w:t>
            </w:r>
          </w:p>
        </w:tc>
        <w:tc>
          <w:tcPr>
            <w:tcW w:w="2500" w:type="pct"/>
          </w:tcPr>
          <w:p w14:paraId="22E5879F" w14:textId="0475D4EC" w:rsidR="00647241" w:rsidRPr="0049085E" w:rsidRDefault="00647241" w:rsidP="00647241">
            <w:r w:rsidRPr="00285371">
              <w:t>Geluidaandachtsgebied van een weg</w:t>
            </w:r>
          </w:p>
        </w:tc>
      </w:tr>
      <w:tr w:rsidR="00647241" w:rsidRPr="0049085E" w14:paraId="28A16915" w14:textId="77777777" w:rsidTr="00647241">
        <w:tc>
          <w:tcPr>
            <w:tcW w:w="2500" w:type="pct"/>
          </w:tcPr>
          <w:p w14:paraId="7B63107F" w14:textId="77777777" w:rsidR="00647241" w:rsidRPr="0049085E" w:rsidRDefault="00647241" w:rsidP="00647241">
            <w:r>
              <w:t>symboolcode</w:t>
            </w:r>
          </w:p>
        </w:tc>
        <w:tc>
          <w:tcPr>
            <w:tcW w:w="2500" w:type="pct"/>
          </w:tcPr>
          <w:p w14:paraId="227CCBC1" w14:textId="7C897A1C" w:rsidR="00647241" w:rsidRDefault="00647241" w:rsidP="00647241"/>
        </w:tc>
      </w:tr>
      <w:tr w:rsidR="00647241" w:rsidRPr="0049085E" w14:paraId="0B6AE8F1" w14:textId="77777777" w:rsidTr="00647241">
        <w:tc>
          <w:tcPr>
            <w:tcW w:w="2500" w:type="pct"/>
          </w:tcPr>
          <w:p w14:paraId="5349066C" w14:textId="77777777" w:rsidR="00647241" w:rsidRPr="0049085E" w:rsidRDefault="00647241" w:rsidP="00647241">
            <w:r w:rsidRPr="0049085E">
              <w:t>nauwkeurigheid</w:t>
            </w:r>
          </w:p>
        </w:tc>
        <w:tc>
          <w:tcPr>
            <w:tcW w:w="2500" w:type="pct"/>
          </w:tcPr>
          <w:p w14:paraId="33883520" w14:textId="411E711E" w:rsidR="00647241" w:rsidRPr="0049085E" w:rsidRDefault="00647241" w:rsidP="00647241"/>
        </w:tc>
      </w:tr>
      <w:tr w:rsidR="00647241" w:rsidRPr="0049085E" w14:paraId="083C0A9F" w14:textId="77777777" w:rsidTr="00647241">
        <w:tc>
          <w:tcPr>
            <w:tcW w:w="2500" w:type="pct"/>
          </w:tcPr>
          <w:p w14:paraId="1F7710A3" w14:textId="77777777" w:rsidR="00647241" w:rsidRPr="0049085E" w:rsidRDefault="00647241" w:rsidP="00647241">
            <w:r w:rsidRPr="0049085E">
              <w:t>bronNauwkeurigheid</w:t>
            </w:r>
          </w:p>
        </w:tc>
        <w:tc>
          <w:tcPr>
            <w:tcW w:w="2500" w:type="pct"/>
          </w:tcPr>
          <w:p w14:paraId="35C601B3" w14:textId="47779188" w:rsidR="00647241" w:rsidRPr="0049085E" w:rsidRDefault="00647241" w:rsidP="00647241">
            <w:r w:rsidRPr="00285371">
              <w:t>http://standaarden.omgevingswet.overheid.nl/bronnauwkeurigheid/id/concept/Achtergrond</w:t>
            </w:r>
          </w:p>
        </w:tc>
      </w:tr>
      <w:tr w:rsidR="00647241" w:rsidRPr="0049085E" w14:paraId="1203FEF8" w14:textId="77777777" w:rsidTr="00647241">
        <w:tc>
          <w:tcPr>
            <w:tcW w:w="2500" w:type="pct"/>
          </w:tcPr>
          <w:p w14:paraId="02701A08" w14:textId="77777777" w:rsidR="00647241" w:rsidRPr="0049085E" w:rsidRDefault="00647241" w:rsidP="00647241">
            <w:r>
              <w:t>idealisatie</w:t>
            </w:r>
          </w:p>
        </w:tc>
        <w:tc>
          <w:tcPr>
            <w:tcW w:w="2500" w:type="pct"/>
          </w:tcPr>
          <w:p w14:paraId="21A35516" w14:textId="76DE4A4C" w:rsidR="00647241" w:rsidRPr="0049085E" w:rsidRDefault="00647241" w:rsidP="00647241">
            <w:r w:rsidRPr="00285371">
              <w:t>http://standaarden.omgevingswet.overheid.nl/idealisatie/id/concept/Exact</w:t>
            </w:r>
          </w:p>
        </w:tc>
      </w:tr>
      <w:tr w:rsidR="00647241" w:rsidRPr="0049085E" w14:paraId="574ADCE7" w14:textId="77777777" w:rsidTr="00647241">
        <w:tc>
          <w:tcPr>
            <w:tcW w:w="2500" w:type="pct"/>
          </w:tcPr>
          <w:p w14:paraId="3E592FA2" w14:textId="77777777" w:rsidR="00647241" w:rsidRDefault="00647241" w:rsidP="00647241">
            <w:r>
              <w:t>regelingsgebied</w:t>
            </w:r>
          </w:p>
        </w:tc>
        <w:tc>
          <w:tcPr>
            <w:tcW w:w="2500" w:type="pct"/>
          </w:tcPr>
          <w:p w14:paraId="7E8534E3" w14:textId="37969D50" w:rsidR="00647241" w:rsidRDefault="00647241" w:rsidP="00647241">
            <w:r w:rsidRPr="00285371">
              <w:t>Onwaar</w:t>
            </w:r>
          </w:p>
        </w:tc>
      </w:tr>
    </w:tbl>
    <w:p w14:paraId="20DB930F" w14:textId="6E096E3F" w:rsidR="00647241" w:rsidRDefault="00647241">
      <w:pPr>
        <w:pStyle w:val="Tekstopmerking"/>
      </w:pPr>
    </w:p>
  </w:comment>
  <w:comment w:id="185" w:author="Gerard Wolbers" w:date="2023-04-19T09:47: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32B47963"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C13252" w14:textId="77777777" w:rsidR="00647241" w:rsidRPr="0049085E" w:rsidRDefault="00647241" w:rsidP="00ED1428">
            <w:r>
              <w:rPr>
                <w:rStyle w:val="Verwijzingopmerking"/>
              </w:rPr>
              <w:annotationRef/>
            </w:r>
            <w:r>
              <w:t>Geometrie</w:t>
            </w:r>
          </w:p>
        </w:tc>
      </w:tr>
      <w:tr w:rsidR="00647241" w:rsidRPr="0049085E" w14:paraId="2C68E80D" w14:textId="77777777" w:rsidTr="00647241">
        <w:tc>
          <w:tcPr>
            <w:tcW w:w="2500" w:type="pct"/>
          </w:tcPr>
          <w:p w14:paraId="50A19FB5" w14:textId="77777777" w:rsidR="00647241" w:rsidRPr="0049085E" w:rsidRDefault="00647241" w:rsidP="00647241">
            <w:r>
              <w:t>bestandsnaam</w:t>
            </w:r>
          </w:p>
        </w:tc>
        <w:tc>
          <w:tcPr>
            <w:tcW w:w="2500" w:type="pct"/>
          </w:tcPr>
          <w:p w14:paraId="6378CD4D" w14:textId="2AFA87BB" w:rsidR="00647241" w:rsidRPr="0049085E" w:rsidRDefault="00647241" w:rsidP="00647241">
            <w:r w:rsidRPr="00CE77AE">
              <w:t>gml_Geluidaandachtsgebiedvaneenweg.gml</w:t>
            </w:r>
          </w:p>
        </w:tc>
      </w:tr>
      <w:tr w:rsidR="00647241" w:rsidRPr="0049085E" w14:paraId="4EE30A14" w14:textId="77777777" w:rsidTr="00647241">
        <w:tc>
          <w:tcPr>
            <w:tcW w:w="2500" w:type="pct"/>
          </w:tcPr>
          <w:p w14:paraId="4F9B15D6" w14:textId="77777777" w:rsidR="00647241" w:rsidRPr="0049085E" w:rsidRDefault="00647241" w:rsidP="00647241">
            <w:r w:rsidRPr="0049085E">
              <w:t>noemer</w:t>
            </w:r>
          </w:p>
        </w:tc>
        <w:tc>
          <w:tcPr>
            <w:tcW w:w="2500" w:type="pct"/>
          </w:tcPr>
          <w:p w14:paraId="0BA187CA" w14:textId="6835E813" w:rsidR="00647241" w:rsidRPr="0049085E" w:rsidRDefault="00647241" w:rsidP="00647241">
            <w:r w:rsidRPr="00CE77AE">
              <w:t>Geluidaandachtsgebied van een weg</w:t>
            </w:r>
          </w:p>
        </w:tc>
      </w:tr>
      <w:tr w:rsidR="00647241" w:rsidRPr="0049085E" w14:paraId="4BB22FBA" w14:textId="77777777" w:rsidTr="00647241">
        <w:tc>
          <w:tcPr>
            <w:tcW w:w="2500" w:type="pct"/>
          </w:tcPr>
          <w:p w14:paraId="770675DB" w14:textId="77777777" w:rsidR="00647241" w:rsidRPr="0049085E" w:rsidRDefault="00647241" w:rsidP="00647241">
            <w:r>
              <w:t>symboolcode</w:t>
            </w:r>
          </w:p>
        </w:tc>
        <w:tc>
          <w:tcPr>
            <w:tcW w:w="2500" w:type="pct"/>
          </w:tcPr>
          <w:p w14:paraId="4DE45588" w14:textId="1FC4604C" w:rsidR="00647241" w:rsidRDefault="00647241" w:rsidP="00647241"/>
        </w:tc>
      </w:tr>
      <w:tr w:rsidR="00647241" w:rsidRPr="0049085E" w14:paraId="0C27758E" w14:textId="77777777" w:rsidTr="00647241">
        <w:tc>
          <w:tcPr>
            <w:tcW w:w="2500" w:type="pct"/>
          </w:tcPr>
          <w:p w14:paraId="0DDDCCF0" w14:textId="77777777" w:rsidR="00647241" w:rsidRPr="0049085E" w:rsidRDefault="00647241" w:rsidP="00647241">
            <w:r w:rsidRPr="0049085E">
              <w:t>nauwkeurigheid</w:t>
            </w:r>
          </w:p>
        </w:tc>
        <w:tc>
          <w:tcPr>
            <w:tcW w:w="2500" w:type="pct"/>
          </w:tcPr>
          <w:p w14:paraId="110BC8EA" w14:textId="4BAF0CE4" w:rsidR="00647241" w:rsidRPr="0049085E" w:rsidRDefault="00647241" w:rsidP="00647241"/>
        </w:tc>
      </w:tr>
      <w:tr w:rsidR="00647241" w:rsidRPr="0049085E" w14:paraId="28F9228F" w14:textId="77777777" w:rsidTr="00647241">
        <w:tc>
          <w:tcPr>
            <w:tcW w:w="2500" w:type="pct"/>
          </w:tcPr>
          <w:p w14:paraId="60D57312" w14:textId="77777777" w:rsidR="00647241" w:rsidRPr="0049085E" w:rsidRDefault="00647241" w:rsidP="00647241">
            <w:r w:rsidRPr="0049085E">
              <w:t>bronNauwkeurigheid</w:t>
            </w:r>
          </w:p>
        </w:tc>
        <w:tc>
          <w:tcPr>
            <w:tcW w:w="2500" w:type="pct"/>
          </w:tcPr>
          <w:p w14:paraId="77AC5300" w14:textId="7C512C44" w:rsidR="00647241" w:rsidRPr="0049085E" w:rsidRDefault="00647241" w:rsidP="00647241">
            <w:r w:rsidRPr="00CE77AE">
              <w:t>http://standaarden.omgevingswet.overheid.nl/bronnauwkeurigheid/id/concept/Achtergrond</w:t>
            </w:r>
          </w:p>
        </w:tc>
      </w:tr>
      <w:tr w:rsidR="00647241" w:rsidRPr="0049085E" w14:paraId="2B529CF0" w14:textId="77777777" w:rsidTr="00647241">
        <w:tc>
          <w:tcPr>
            <w:tcW w:w="2500" w:type="pct"/>
          </w:tcPr>
          <w:p w14:paraId="78AF8FA7" w14:textId="77777777" w:rsidR="00647241" w:rsidRPr="0049085E" w:rsidRDefault="00647241" w:rsidP="00647241">
            <w:r>
              <w:t>idealisatie</w:t>
            </w:r>
          </w:p>
        </w:tc>
        <w:tc>
          <w:tcPr>
            <w:tcW w:w="2500" w:type="pct"/>
          </w:tcPr>
          <w:p w14:paraId="0226F35B" w14:textId="42F33B02" w:rsidR="00647241" w:rsidRPr="0049085E" w:rsidRDefault="00647241" w:rsidP="00647241">
            <w:r w:rsidRPr="00CE77AE">
              <w:t>http://standaarden.omgevingswet.overheid.nl/idealisatie/id/concept/Exact</w:t>
            </w:r>
          </w:p>
        </w:tc>
      </w:tr>
      <w:tr w:rsidR="00647241" w:rsidRPr="0049085E" w14:paraId="66D84DF3" w14:textId="77777777" w:rsidTr="00647241">
        <w:tc>
          <w:tcPr>
            <w:tcW w:w="2500" w:type="pct"/>
          </w:tcPr>
          <w:p w14:paraId="1B5B637B" w14:textId="77777777" w:rsidR="00647241" w:rsidRDefault="00647241" w:rsidP="00647241">
            <w:r>
              <w:t>regelingsgebied</w:t>
            </w:r>
          </w:p>
        </w:tc>
        <w:tc>
          <w:tcPr>
            <w:tcW w:w="2500" w:type="pct"/>
          </w:tcPr>
          <w:p w14:paraId="1C042A52" w14:textId="0B5D8A1E" w:rsidR="00647241" w:rsidRDefault="00647241" w:rsidP="00647241">
            <w:r w:rsidRPr="00CE77AE">
              <w:t>Onwaar</w:t>
            </w:r>
          </w:p>
        </w:tc>
      </w:tr>
    </w:tbl>
    <w:p w14:paraId="1954A733" w14:textId="13334C08" w:rsidR="00647241" w:rsidRDefault="00647241">
      <w:pPr>
        <w:pStyle w:val="Tekstopmerking"/>
      </w:pPr>
    </w:p>
  </w:comment>
  <w:comment w:id="186" w:author="Gerard Wolbers" w:date="2023-04-19T09:47: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5B934153"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9B3029" w14:textId="77777777" w:rsidR="00647241" w:rsidRPr="0049085E" w:rsidRDefault="00647241" w:rsidP="00ED1428">
            <w:r>
              <w:rPr>
                <w:rStyle w:val="Verwijzingopmerking"/>
              </w:rPr>
              <w:annotationRef/>
            </w:r>
            <w:r>
              <w:t>Geometrie</w:t>
            </w:r>
          </w:p>
        </w:tc>
      </w:tr>
      <w:tr w:rsidR="00647241" w:rsidRPr="0049085E" w14:paraId="14DF6A66" w14:textId="77777777" w:rsidTr="00647241">
        <w:tc>
          <w:tcPr>
            <w:tcW w:w="2500" w:type="pct"/>
          </w:tcPr>
          <w:p w14:paraId="3B3E0257" w14:textId="77777777" w:rsidR="00647241" w:rsidRPr="0049085E" w:rsidRDefault="00647241" w:rsidP="00647241">
            <w:r>
              <w:t>bestandsnaam</w:t>
            </w:r>
          </w:p>
        </w:tc>
        <w:tc>
          <w:tcPr>
            <w:tcW w:w="2500" w:type="pct"/>
          </w:tcPr>
          <w:p w14:paraId="54ECA0BE" w14:textId="08E1329C" w:rsidR="00647241" w:rsidRPr="0049085E" w:rsidRDefault="00647241" w:rsidP="00647241">
            <w:r w:rsidRPr="00D15B08">
              <w:t>gml_Geluidaandachtsgebiedvaneenweg.gml</w:t>
            </w:r>
          </w:p>
        </w:tc>
      </w:tr>
      <w:tr w:rsidR="00647241" w:rsidRPr="0049085E" w14:paraId="63BEBB01" w14:textId="77777777" w:rsidTr="00647241">
        <w:tc>
          <w:tcPr>
            <w:tcW w:w="2500" w:type="pct"/>
          </w:tcPr>
          <w:p w14:paraId="5A018892" w14:textId="77777777" w:rsidR="00647241" w:rsidRPr="0049085E" w:rsidRDefault="00647241" w:rsidP="00647241">
            <w:r w:rsidRPr="0049085E">
              <w:t>noemer</w:t>
            </w:r>
          </w:p>
        </w:tc>
        <w:tc>
          <w:tcPr>
            <w:tcW w:w="2500" w:type="pct"/>
          </w:tcPr>
          <w:p w14:paraId="07E127C1" w14:textId="425F3AB3" w:rsidR="00647241" w:rsidRPr="0049085E" w:rsidRDefault="00647241" w:rsidP="00647241">
            <w:r w:rsidRPr="00D15B08">
              <w:t>Geluidaandachtsgebied van een weg</w:t>
            </w:r>
          </w:p>
        </w:tc>
      </w:tr>
      <w:tr w:rsidR="00647241" w:rsidRPr="0049085E" w14:paraId="37A0FE60" w14:textId="77777777" w:rsidTr="00647241">
        <w:tc>
          <w:tcPr>
            <w:tcW w:w="2500" w:type="pct"/>
          </w:tcPr>
          <w:p w14:paraId="2718EF6E" w14:textId="77777777" w:rsidR="00647241" w:rsidRPr="0049085E" w:rsidRDefault="00647241" w:rsidP="00647241">
            <w:r>
              <w:t>symboolcode</w:t>
            </w:r>
          </w:p>
        </w:tc>
        <w:tc>
          <w:tcPr>
            <w:tcW w:w="2500" w:type="pct"/>
          </w:tcPr>
          <w:p w14:paraId="02A60F2E" w14:textId="4E2205B0" w:rsidR="00647241" w:rsidRDefault="00647241" w:rsidP="00647241"/>
        </w:tc>
      </w:tr>
      <w:tr w:rsidR="00647241" w:rsidRPr="0049085E" w14:paraId="0518D92A" w14:textId="77777777" w:rsidTr="00647241">
        <w:tc>
          <w:tcPr>
            <w:tcW w:w="2500" w:type="pct"/>
          </w:tcPr>
          <w:p w14:paraId="364B783A" w14:textId="77777777" w:rsidR="00647241" w:rsidRPr="0049085E" w:rsidRDefault="00647241" w:rsidP="00647241">
            <w:r w:rsidRPr="0049085E">
              <w:t>nauwkeurigheid</w:t>
            </w:r>
          </w:p>
        </w:tc>
        <w:tc>
          <w:tcPr>
            <w:tcW w:w="2500" w:type="pct"/>
          </w:tcPr>
          <w:p w14:paraId="08502144" w14:textId="0A410A41" w:rsidR="00647241" w:rsidRPr="0049085E" w:rsidRDefault="00647241" w:rsidP="00647241"/>
        </w:tc>
      </w:tr>
      <w:tr w:rsidR="00647241" w:rsidRPr="0049085E" w14:paraId="3F9A0BCE" w14:textId="77777777" w:rsidTr="00647241">
        <w:tc>
          <w:tcPr>
            <w:tcW w:w="2500" w:type="pct"/>
          </w:tcPr>
          <w:p w14:paraId="254FE139" w14:textId="77777777" w:rsidR="00647241" w:rsidRPr="0049085E" w:rsidRDefault="00647241" w:rsidP="00647241">
            <w:r w:rsidRPr="0049085E">
              <w:t>bronNauwkeurigheid</w:t>
            </w:r>
          </w:p>
        </w:tc>
        <w:tc>
          <w:tcPr>
            <w:tcW w:w="2500" w:type="pct"/>
          </w:tcPr>
          <w:p w14:paraId="04800DB2" w14:textId="0F315FBE" w:rsidR="00647241" w:rsidRPr="0049085E" w:rsidRDefault="00647241" w:rsidP="00647241">
            <w:r w:rsidRPr="00D15B08">
              <w:t>http://standaarden.omgevingswet.overheid.nl/bronnauwkeurigheid/id/concept/Achtergrond</w:t>
            </w:r>
          </w:p>
        </w:tc>
      </w:tr>
      <w:tr w:rsidR="00647241" w:rsidRPr="0049085E" w14:paraId="15701537" w14:textId="77777777" w:rsidTr="00647241">
        <w:tc>
          <w:tcPr>
            <w:tcW w:w="2500" w:type="pct"/>
          </w:tcPr>
          <w:p w14:paraId="13C3A2C6" w14:textId="77777777" w:rsidR="00647241" w:rsidRPr="0049085E" w:rsidRDefault="00647241" w:rsidP="00647241">
            <w:r>
              <w:t>idealisatie</w:t>
            </w:r>
          </w:p>
        </w:tc>
        <w:tc>
          <w:tcPr>
            <w:tcW w:w="2500" w:type="pct"/>
          </w:tcPr>
          <w:p w14:paraId="53483D9A" w14:textId="58F0A2BF" w:rsidR="00647241" w:rsidRPr="0049085E" w:rsidRDefault="00647241" w:rsidP="00647241">
            <w:r w:rsidRPr="00D15B08">
              <w:t>http://standaarden.omgevingswet.overheid.nl/idealisatie/id/concept/Exact</w:t>
            </w:r>
          </w:p>
        </w:tc>
      </w:tr>
      <w:tr w:rsidR="00647241" w:rsidRPr="0049085E" w14:paraId="41932145" w14:textId="77777777" w:rsidTr="00647241">
        <w:tc>
          <w:tcPr>
            <w:tcW w:w="2500" w:type="pct"/>
          </w:tcPr>
          <w:p w14:paraId="07EA9169" w14:textId="77777777" w:rsidR="00647241" w:rsidRDefault="00647241" w:rsidP="00647241">
            <w:r>
              <w:t>regelingsgebied</w:t>
            </w:r>
          </w:p>
        </w:tc>
        <w:tc>
          <w:tcPr>
            <w:tcW w:w="2500" w:type="pct"/>
          </w:tcPr>
          <w:p w14:paraId="4CD925FC" w14:textId="7DA552B8" w:rsidR="00647241" w:rsidRDefault="00647241" w:rsidP="00647241">
            <w:r w:rsidRPr="00D15B08">
              <w:t>Onwaar</w:t>
            </w:r>
          </w:p>
        </w:tc>
      </w:tr>
    </w:tbl>
    <w:p w14:paraId="66724234" w14:textId="44701D0C" w:rsidR="00647241" w:rsidRDefault="00647241">
      <w:pPr>
        <w:pStyle w:val="Tekstopmerking"/>
      </w:pPr>
    </w:p>
  </w:comment>
  <w:comment w:id="187" w:author="Gerard Wolbers" w:date="2023-04-19T09:47: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4C1CE438"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4903A0" w14:textId="77777777" w:rsidR="00647241" w:rsidRPr="0049085E" w:rsidRDefault="00647241" w:rsidP="00ED1428">
            <w:r>
              <w:rPr>
                <w:rStyle w:val="Verwijzingopmerking"/>
              </w:rPr>
              <w:annotationRef/>
            </w:r>
            <w:r>
              <w:t>Geometrie</w:t>
            </w:r>
          </w:p>
        </w:tc>
      </w:tr>
      <w:tr w:rsidR="00647241" w:rsidRPr="0049085E" w14:paraId="7F0F982C" w14:textId="77777777" w:rsidTr="00647241">
        <w:tc>
          <w:tcPr>
            <w:tcW w:w="2500" w:type="pct"/>
          </w:tcPr>
          <w:p w14:paraId="0B6C230C" w14:textId="77777777" w:rsidR="00647241" w:rsidRPr="0049085E" w:rsidRDefault="00647241" w:rsidP="00647241">
            <w:r>
              <w:t>bestandsnaam</w:t>
            </w:r>
          </w:p>
        </w:tc>
        <w:tc>
          <w:tcPr>
            <w:tcW w:w="2500" w:type="pct"/>
          </w:tcPr>
          <w:p w14:paraId="4E8929A6" w14:textId="2B0E42F3" w:rsidR="00647241" w:rsidRPr="0049085E" w:rsidRDefault="00647241" w:rsidP="00647241">
            <w:r w:rsidRPr="001829A9">
              <w:t>gml_Geluidaandachtsgebiedvaneenweg.gml</w:t>
            </w:r>
          </w:p>
        </w:tc>
      </w:tr>
      <w:tr w:rsidR="00647241" w:rsidRPr="0049085E" w14:paraId="3A98FC56" w14:textId="77777777" w:rsidTr="00647241">
        <w:tc>
          <w:tcPr>
            <w:tcW w:w="2500" w:type="pct"/>
          </w:tcPr>
          <w:p w14:paraId="144DCC25" w14:textId="77777777" w:rsidR="00647241" w:rsidRPr="0049085E" w:rsidRDefault="00647241" w:rsidP="00647241">
            <w:r w:rsidRPr="0049085E">
              <w:t>noemer</w:t>
            </w:r>
          </w:p>
        </w:tc>
        <w:tc>
          <w:tcPr>
            <w:tcW w:w="2500" w:type="pct"/>
          </w:tcPr>
          <w:p w14:paraId="079D5A2C" w14:textId="5D2B2397" w:rsidR="00647241" w:rsidRPr="0049085E" w:rsidRDefault="00647241" w:rsidP="00647241">
            <w:r w:rsidRPr="001829A9">
              <w:t>Geluidaandachtsgebied van een weg</w:t>
            </w:r>
          </w:p>
        </w:tc>
      </w:tr>
      <w:tr w:rsidR="00647241" w:rsidRPr="0049085E" w14:paraId="3FF7ABDD" w14:textId="77777777" w:rsidTr="00647241">
        <w:tc>
          <w:tcPr>
            <w:tcW w:w="2500" w:type="pct"/>
          </w:tcPr>
          <w:p w14:paraId="1A154B7B" w14:textId="77777777" w:rsidR="00647241" w:rsidRPr="0049085E" w:rsidRDefault="00647241" w:rsidP="00647241">
            <w:r>
              <w:t>symboolcode</w:t>
            </w:r>
          </w:p>
        </w:tc>
        <w:tc>
          <w:tcPr>
            <w:tcW w:w="2500" w:type="pct"/>
          </w:tcPr>
          <w:p w14:paraId="3DFD782A" w14:textId="233BAB46" w:rsidR="00647241" w:rsidRDefault="00647241" w:rsidP="00647241"/>
        </w:tc>
      </w:tr>
      <w:tr w:rsidR="00647241" w:rsidRPr="0049085E" w14:paraId="32CA6674" w14:textId="77777777" w:rsidTr="00647241">
        <w:tc>
          <w:tcPr>
            <w:tcW w:w="2500" w:type="pct"/>
          </w:tcPr>
          <w:p w14:paraId="1B891780" w14:textId="77777777" w:rsidR="00647241" w:rsidRPr="0049085E" w:rsidRDefault="00647241" w:rsidP="00647241">
            <w:r w:rsidRPr="0049085E">
              <w:t>nauwkeurigheid</w:t>
            </w:r>
          </w:p>
        </w:tc>
        <w:tc>
          <w:tcPr>
            <w:tcW w:w="2500" w:type="pct"/>
          </w:tcPr>
          <w:p w14:paraId="755757A6" w14:textId="43266BB4" w:rsidR="00647241" w:rsidRPr="0049085E" w:rsidRDefault="00647241" w:rsidP="00647241"/>
        </w:tc>
      </w:tr>
      <w:tr w:rsidR="00647241" w:rsidRPr="0049085E" w14:paraId="268DFFF2" w14:textId="77777777" w:rsidTr="00647241">
        <w:tc>
          <w:tcPr>
            <w:tcW w:w="2500" w:type="pct"/>
          </w:tcPr>
          <w:p w14:paraId="19C94064" w14:textId="77777777" w:rsidR="00647241" w:rsidRPr="0049085E" w:rsidRDefault="00647241" w:rsidP="00647241">
            <w:r w:rsidRPr="0049085E">
              <w:t>bronNauwkeurigheid</w:t>
            </w:r>
          </w:p>
        </w:tc>
        <w:tc>
          <w:tcPr>
            <w:tcW w:w="2500" w:type="pct"/>
          </w:tcPr>
          <w:p w14:paraId="58B80468" w14:textId="5AA80B22" w:rsidR="00647241" w:rsidRPr="0049085E" w:rsidRDefault="00647241" w:rsidP="00647241">
            <w:r w:rsidRPr="001829A9">
              <w:t>http://standaarden.omgevingswet.overheid.nl/bronnauwkeurigheid/id/concept/Achtergrond</w:t>
            </w:r>
          </w:p>
        </w:tc>
      </w:tr>
      <w:tr w:rsidR="00647241" w:rsidRPr="0049085E" w14:paraId="5F82525A" w14:textId="77777777" w:rsidTr="00647241">
        <w:tc>
          <w:tcPr>
            <w:tcW w:w="2500" w:type="pct"/>
          </w:tcPr>
          <w:p w14:paraId="30A0AB8D" w14:textId="77777777" w:rsidR="00647241" w:rsidRPr="0049085E" w:rsidRDefault="00647241" w:rsidP="00647241">
            <w:r>
              <w:t>idealisatie</w:t>
            </w:r>
          </w:p>
        </w:tc>
        <w:tc>
          <w:tcPr>
            <w:tcW w:w="2500" w:type="pct"/>
          </w:tcPr>
          <w:p w14:paraId="1EE20263" w14:textId="0EF64692" w:rsidR="00647241" w:rsidRPr="0049085E" w:rsidRDefault="00647241" w:rsidP="00647241">
            <w:r w:rsidRPr="001829A9">
              <w:t>http://standaarden.omgevingswet.overheid.nl/idealisatie/id/concept/Exact</w:t>
            </w:r>
          </w:p>
        </w:tc>
      </w:tr>
      <w:tr w:rsidR="00647241" w:rsidRPr="0049085E" w14:paraId="6ADE2D28" w14:textId="77777777" w:rsidTr="00647241">
        <w:tc>
          <w:tcPr>
            <w:tcW w:w="2500" w:type="pct"/>
          </w:tcPr>
          <w:p w14:paraId="259E1DFD" w14:textId="77777777" w:rsidR="00647241" w:rsidRDefault="00647241" w:rsidP="00647241">
            <w:r>
              <w:t>regelingsgebied</w:t>
            </w:r>
          </w:p>
        </w:tc>
        <w:tc>
          <w:tcPr>
            <w:tcW w:w="2500" w:type="pct"/>
          </w:tcPr>
          <w:p w14:paraId="3DF13DD7" w14:textId="626BA25E" w:rsidR="00647241" w:rsidRDefault="00647241" w:rsidP="00647241">
            <w:r w:rsidRPr="001829A9">
              <w:t>Onwaar</w:t>
            </w:r>
          </w:p>
        </w:tc>
      </w:tr>
    </w:tbl>
    <w:p w14:paraId="2F4C0BC5" w14:textId="68773F61" w:rsidR="00647241" w:rsidRDefault="00647241">
      <w:pPr>
        <w:pStyle w:val="Tekstopmerking"/>
      </w:pPr>
    </w:p>
  </w:comment>
  <w:comment w:id="188" w:author="Gerard Wolbers" w:date="2023-04-19T09:47: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4826EDBE"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294ACA" w14:textId="77777777" w:rsidR="00647241" w:rsidRPr="0049085E" w:rsidRDefault="00647241" w:rsidP="00ED1428">
            <w:r>
              <w:rPr>
                <w:rStyle w:val="Verwijzingopmerking"/>
              </w:rPr>
              <w:annotationRef/>
            </w:r>
            <w:r>
              <w:t>Geometrie</w:t>
            </w:r>
          </w:p>
        </w:tc>
      </w:tr>
      <w:tr w:rsidR="00647241" w:rsidRPr="0049085E" w14:paraId="0C5E54FF" w14:textId="77777777" w:rsidTr="00647241">
        <w:tc>
          <w:tcPr>
            <w:tcW w:w="2500" w:type="pct"/>
          </w:tcPr>
          <w:p w14:paraId="187B5B02" w14:textId="77777777" w:rsidR="00647241" w:rsidRPr="0049085E" w:rsidRDefault="00647241" w:rsidP="00647241">
            <w:r>
              <w:t>bestandsnaam</w:t>
            </w:r>
          </w:p>
        </w:tc>
        <w:tc>
          <w:tcPr>
            <w:tcW w:w="2500" w:type="pct"/>
          </w:tcPr>
          <w:p w14:paraId="4F5F0C0E" w14:textId="0FE926C5" w:rsidR="00647241" w:rsidRPr="0049085E" w:rsidRDefault="00647241" w:rsidP="00647241">
            <w:r w:rsidRPr="00482123">
              <w:t>gml_Geluidaandachtsgebiedvaneenweg.gml</w:t>
            </w:r>
          </w:p>
        </w:tc>
      </w:tr>
      <w:tr w:rsidR="00647241" w:rsidRPr="0049085E" w14:paraId="762A4EA6" w14:textId="77777777" w:rsidTr="00647241">
        <w:tc>
          <w:tcPr>
            <w:tcW w:w="2500" w:type="pct"/>
          </w:tcPr>
          <w:p w14:paraId="19EF814C" w14:textId="77777777" w:rsidR="00647241" w:rsidRPr="0049085E" w:rsidRDefault="00647241" w:rsidP="00647241">
            <w:r w:rsidRPr="0049085E">
              <w:t>noemer</w:t>
            </w:r>
          </w:p>
        </w:tc>
        <w:tc>
          <w:tcPr>
            <w:tcW w:w="2500" w:type="pct"/>
          </w:tcPr>
          <w:p w14:paraId="143FFF1A" w14:textId="7E810278" w:rsidR="00647241" w:rsidRPr="0049085E" w:rsidRDefault="00647241" w:rsidP="00647241">
            <w:r w:rsidRPr="00482123">
              <w:t>Geluidaandachtsgebied van een weg</w:t>
            </w:r>
          </w:p>
        </w:tc>
      </w:tr>
      <w:tr w:rsidR="00647241" w:rsidRPr="0049085E" w14:paraId="4FDB19E7" w14:textId="77777777" w:rsidTr="00647241">
        <w:tc>
          <w:tcPr>
            <w:tcW w:w="2500" w:type="pct"/>
          </w:tcPr>
          <w:p w14:paraId="50183E13" w14:textId="77777777" w:rsidR="00647241" w:rsidRPr="0049085E" w:rsidRDefault="00647241" w:rsidP="00647241">
            <w:r>
              <w:t>symboolcode</w:t>
            </w:r>
          </w:p>
        </w:tc>
        <w:tc>
          <w:tcPr>
            <w:tcW w:w="2500" w:type="pct"/>
          </w:tcPr>
          <w:p w14:paraId="4D123DD6" w14:textId="722B8759" w:rsidR="00647241" w:rsidRDefault="00647241" w:rsidP="00647241"/>
        </w:tc>
      </w:tr>
      <w:tr w:rsidR="00647241" w:rsidRPr="0049085E" w14:paraId="6A8248E8" w14:textId="77777777" w:rsidTr="00647241">
        <w:tc>
          <w:tcPr>
            <w:tcW w:w="2500" w:type="pct"/>
          </w:tcPr>
          <w:p w14:paraId="237D809F" w14:textId="77777777" w:rsidR="00647241" w:rsidRPr="0049085E" w:rsidRDefault="00647241" w:rsidP="00647241">
            <w:r w:rsidRPr="0049085E">
              <w:t>nauwkeurigheid</w:t>
            </w:r>
          </w:p>
        </w:tc>
        <w:tc>
          <w:tcPr>
            <w:tcW w:w="2500" w:type="pct"/>
          </w:tcPr>
          <w:p w14:paraId="20BC151A" w14:textId="0AF46655" w:rsidR="00647241" w:rsidRPr="0049085E" w:rsidRDefault="00647241" w:rsidP="00647241"/>
        </w:tc>
      </w:tr>
      <w:tr w:rsidR="00647241" w:rsidRPr="0049085E" w14:paraId="091B65C4" w14:textId="77777777" w:rsidTr="00647241">
        <w:tc>
          <w:tcPr>
            <w:tcW w:w="2500" w:type="pct"/>
          </w:tcPr>
          <w:p w14:paraId="2333CA8B" w14:textId="77777777" w:rsidR="00647241" w:rsidRPr="0049085E" w:rsidRDefault="00647241" w:rsidP="00647241">
            <w:r w:rsidRPr="0049085E">
              <w:t>bronNauwkeurigheid</w:t>
            </w:r>
          </w:p>
        </w:tc>
        <w:tc>
          <w:tcPr>
            <w:tcW w:w="2500" w:type="pct"/>
          </w:tcPr>
          <w:p w14:paraId="14EDFD4E" w14:textId="1CC3F842" w:rsidR="00647241" w:rsidRPr="0049085E" w:rsidRDefault="00647241" w:rsidP="00647241">
            <w:r w:rsidRPr="00482123">
              <w:t>http://standaarden.omgevingswet.overheid.nl/bronnauwkeurigheid/id/concept/Achtergrond</w:t>
            </w:r>
          </w:p>
        </w:tc>
      </w:tr>
      <w:tr w:rsidR="00647241" w:rsidRPr="0049085E" w14:paraId="316C8F56" w14:textId="77777777" w:rsidTr="00647241">
        <w:tc>
          <w:tcPr>
            <w:tcW w:w="2500" w:type="pct"/>
          </w:tcPr>
          <w:p w14:paraId="7B1BCE2A" w14:textId="77777777" w:rsidR="00647241" w:rsidRPr="0049085E" w:rsidRDefault="00647241" w:rsidP="00647241">
            <w:r>
              <w:t>idealisatie</w:t>
            </w:r>
          </w:p>
        </w:tc>
        <w:tc>
          <w:tcPr>
            <w:tcW w:w="2500" w:type="pct"/>
          </w:tcPr>
          <w:p w14:paraId="74C129C6" w14:textId="1A539410" w:rsidR="00647241" w:rsidRPr="0049085E" w:rsidRDefault="00647241" w:rsidP="00647241">
            <w:r w:rsidRPr="00482123">
              <w:t>http://standaarden.omgevingswet.overheid.nl/idealisatie/id/concept/Exact</w:t>
            </w:r>
          </w:p>
        </w:tc>
      </w:tr>
      <w:tr w:rsidR="00647241" w:rsidRPr="0049085E" w14:paraId="74D38649" w14:textId="77777777" w:rsidTr="00647241">
        <w:tc>
          <w:tcPr>
            <w:tcW w:w="2500" w:type="pct"/>
          </w:tcPr>
          <w:p w14:paraId="2CC39A34" w14:textId="77777777" w:rsidR="00647241" w:rsidRDefault="00647241" w:rsidP="00647241">
            <w:r>
              <w:t>regelingsgebied</w:t>
            </w:r>
          </w:p>
        </w:tc>
        <w:tc>
          <w:tcPr>
            <w:tcW w:w="2500" w:type="pct"/>
          </w:tcPr>
          <w:p w14:paraId="66FF8D10" w14:textId="7B8BB643" w:rsidR="00647241" w:rsidRDefault="00647241" w:rsidP="00647241">
            <w:r w:rsidRPr="00482123">
              <w:t>Onwaar</w:t>
            </w:r>
          </w:p>
        </w:tc>
      </w:tr>
    </w:tbl>
    <w:p w14:paraId="38495B2F" w14:textId="71D398CD" w:rsidR="00647241" w:rsidRDefault="00647241">
      <w:pPr>
        <w:pStyle w:val="Tekstopmerking"/>
      </w:pPr>
    </w:p>
  </w:comment>
  <w:comment w:id="189" w:author="Gerard Wolbers" w:date="2023-04-19T09:47: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61217C23"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48563F" w14:textId="77777777" w:rsidR="00647241" w:rsidRPr="0049085E" w:rsidRDefault="00647241" w:rsidP="00ED1428">
            <w:r>
              <w:rPr>
                <w:rStyle w:val="Verwijzingopmerking"/>
              </w:rPr>
              <w:annotationRef/>
            </w:r>
            <w:r>
              <w:t>Geometrie</w:t>
            </w:r>
          </w:p>
        </w:tc>
      </w:tr>
      <w:tr w:rsidR="00647241" w:rsidRPr="0049085E" w14:paraId="2DDF952B" w14:textId="77777777" w:rsidTr="00647241">
        <w:tc>
          <w:tcPr>
            <w:tcW w:w="2500" w:type="pct"/>
          </w:tcPr>
          <w:p w14:paraId="5CA42EF8" w14:textId="77777777" w:rsidR="00647241" w:rsidRPr="0049085E" w:rsidRDefault="00647241" w:rsidP="00647241">
            <w:r>
              <w:t>bestandsnaam</w:t>
            </w:r>
          </w:p>
        </w:tc>
        <w:tc>
          <w:tcPr>
            <w:tcW w:w="2500" w:type="pct"/>
          </w:tcPr>
          <w:p w14:paraId="21AABB49" w14:textId="3A62FDDB" w:rsidR="00647241" w:rsidRPr="0049085E" w:rsidRDefault="00647241" w:rsidP="00647241">
            <w:r w:rsidRPr="00D032AD">
              <w:t>gml_Geluidaandachtsgebiedvaneenweg.gml</w:t>
            </w:r>
          </w:p>
        </w:tc>
      </w:tr>
      <w:tr w:rsidR="00647241" w:rsidRPr="0049085E" w14:paraId="6234689C" w14:textId="77777777" w:rsidTr="00647241">
        <w:tc>
          <w:tcPr>
            <w:tcW w:w="2500" w:type="pct"/>
          </w:tcPr>
          <w:p w14:paraId="756A6E8E" w14:textId="77777777" w:rsidR="00647241" w:rsidRPr="0049085E" w:rsidRDefault="00647241" w:rsidP="00647241">
            <w:r w:rsidRPr="0049085E">
              <w:t>noemer</w:t>
            </w:r>
          </w:p>
        </w:tc>
        <w:tc>
          <w:tcPr>
            <w:tcW w:w="2500" w:type="pct"/>
          </w:tcPr>
          <w:p w14:paraId="0F2038EC" w14:textId="02B17B73" w:rsidR="00647241" w:rsidRPr="0049085E" w:rsidRDefault="00647241" w:rsidP="00647241">
            <w:r w:rsidRPr="00D032AD">
              <w:t>Geluidaandachtsgebied van een weg</w:t>
            </w:r>
          </w:p>
        </w:tc>
      </w:tr>
      <w:tr w:rsidR="00647241" w:rsidRPr="0049085E" w14:paraId="5884F808" w14:textId="77777777" w:rsidTr="00647241">
        <w:tc>
          <w:tcPr>
            <w:tcW w:w="2500" w:type="pct"/>
          </w:tcPr>
          <w:p w14:paraId="0F9E0F54" w14:textId="77777777" w:rsidR="00647241" w:rsidRPr="0049085E" w:rsidRDefault="00647241" w:rsidP="00647241">
            <w:r>
              <w:t>symboolcode</w:t>
            </w:r>
          </w:p>
        </w:tc>
        <w:tc>
          <w:tcPr>
            <w:tcW w:w="2500" w:type="pct"/>
          </w:tcPr>
          <w:p w14:paraId="3DBEB726" w14:textId="4FA0BEFB" w:rsidR="00647241" w:rsidRDefault="00647241" w:rsidP="00647241"/>
        </w:tc>
      </w:tr>
      <w:tr w:rsidR="00647241" w:rsidRPr="0049085E" w14:paraId="30D52D49" w14:textId="77777777" w:rsidTr="00647241">
        <w:tc>
          <w:tcPr>
            <w:tcW w:w="2500" w:type="pct"/>
          </w:tcPr>
          <w:p w14:paraId="002C32D6" w14:textId="77777777" w:rsidR="00647241" w:rsidRPr="0049085E" w:rsidRDefault="00647241" w:rsidP="00647241">
            <w:r w:rsidRPr="0049085E">
              <w:t>nauwkeurigheid</w:t>
            </w:r>
          </w:p>
        </w:tc>
        <w:tc>
          <w:tcPr>
            <w:tcW w:w="2500" w:type="pct"/>
          </w:tcPr>
          <w:p w14:paraId="3AA6ECBF" w14:textId="64CB71B5" w:rsidR="00647241" w:rsidRPr="0049085E" w:rsidRDefault="00647241" w:rsidP="00647241"/>
        </w:tc>
      </w:tr>
      <w:tr w:rsidR="00647241" w:rsidRPr="0049085E" w14:paraId="49F0CB52" w14:textId="77777777" w:rsidTr="00647241">
        <w:tc>
          <w:tcPr>
            <w:tcW w:w="2500" w:type="pct"/>
          </w:tcPr>
          <w:p w14:paraId="7D371FD5" w14:textId="77777777" w:rsidR="00647241" w:rsidRPr="0049085E" w:rsidRDefault="00647241" w:rsidP="00647241">
            <w:r w:rsidRPr="0049085E">
              <w:t>bronNauwkeurigheid</w:t>
            </w:r>
          </w:p>
        </w:tc>
        <w:tc>
          <w:tcPr>
            <w:tcW w:w="2500" w:type="pct"/>
          </w:tcPr>
          <w:p w14:paraId="46CD382C" w14:textId="5253A15F" w:rsidR="00647241" w:rsidRPr="0049085E" w:rsidRDefault="00647241" w:rsidP="00647241">
            <w:r w:rsidRPr="00D032AD">
              <w:t>http://standaarden.omgevingswet.overheid.nl/bronnauwkeurigheid/id/concept/Achtergrond</w:t>
            </w:r>
          </w:p>
        </w:tc>
      </w:tr>
      <w:tr w:rsidR="00647241" w:rsidRPr="0049085E" w14:paraId="646D48C6" w14:textId="77777777" w:rsidTr="00647241">
        <w:tc>
          <w:tcPr>
            <w:tcW w:w="2500" w:type="pct"/>
          </w:tcPr>
          <w:p w14:paraId="35B4F2BD" w14:textId="77777777" w:rsidR="00647241" w:rsidRPr="0049085E" w:rsidRDefault="00647241" w:rsidP="00647241">
            <w:r>
              <w:t>idealisatie</w:t>
            </w:r>
          </w:p>
        </w:tc>
        <w:tc>
          <w:tcPr>
            <w:tcW w:w="2500" w:type="pct"/>
          </w:tcPr>
          <w:p w14:paraId="79D1105A" w14:textId="7A00B243" w:rsidR="00647241" w:rsidRPr="0049085E" w:rsidRDefault="00647241" w:rsidP="00647241">
            <w:r w:rsidRPr="00D032AD">
              <w:t>http://standaarden.omgevingswet.overheid.nl/idealisatie/id/concept/Exact</w:t>
            </w:r>
          </w:p>
        </w:tc>
      </w:tr>
      <w:tr w:rsidR="00647241" w:rsidRPr="0049085E" w14:paraId="249030F1" w14:textId="77777777" w:rsidTr="00647241">
        <w:tc>
          <w:tcPr>
            <w:tcW w:w="2500" w:type="pct"/>
          </w:tcPr>
          <w:p w14:paraId="4F8DCC57" w14:textId="77777777" w:rsidR="00647241" w:rsidRDefault="00647241" w:rsidP="00647241">
            <w:r>
              <w:t>regelingsgebied</w:t>
            </w:r>
          </w:p>
        </w:tc>
        <w:tc>
          <w:tcPr>
            <w:tcW w:w="2500" w:type="pct"/>
          </w:tcPr>
          <w:p w14:paraId="0DE4FB7A" w14:textId="7693B10A" w:rsidR="00647241" w:rsidRDefault="00647241" w:rsidP="00647241">
            <w:r w:rsidRPr="00D032AD">
              <w:t>Onwaar</w:t>
            </w:r>
          </w:p>
        </w:tc>
      </w:tr>
    </w:tbl>
    <w:p w14:paraId="40F592E6" w14:textId="4AB25B2D" w:rsidR="00647241" w:rsidRDefault="00647241">
      <w:pPr>
        <w:pStyle w:val="Tekstopmerking"/>
      </w:pPr>
    </w:p>
  </w:comment>
  <w:comment w:id="190" w:author="Gerard Wolbers" w:date="2023-04-19T09:48:00Z" w:initials="GW">
    <w:tbl>
      <w:tblPr>
        <w:tblStyle w:val="Annotatie"/>
        <w:tblW w:w="5716" w:type="pct"/>
        <w:tblLayout w:type="fixed"/>
        <w:tblLook w:val="0620" w:firstRow="1" w:lastRow="0" w:firstColumn="0" w:lastColumn="0" w:noHBand="1" w:noVBand="1"/>
      </w:tblPr>
      <w:tblGrid>
        <w:gridCol w:w="4531"/>
        <w:gridCol w:w="4531"/>
      </w:tblGrid>
      <w:tr w:rsidR="00647241" w:rsidRPr="0049085E" w14:paraId="529F4D85" w14:textId="77777777" w:rsidTr="0064724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D2AF63" w14:textId="77777777" w:rsidR="00647241" w:rsidRPr="0049085E" w:rsidRDefault="00647241" w:rsidP="00ED1428">
            <w:r>
              <w:rPr>
                <w:rStyle w:val="Verwijzingopmerking"/>
              </w:rPr>
              <w:annotationRef/>
            </w:r>
            <w:r>
              <w:t>Geometrie</w:t>
            </w:r>
          </w:p>
        </w:tc>
      </w:tr>
      <w:tr w:rsidR="00647241" w:rsidRPr="0049085E" w14:paraId="6EE5469E" w14:textId="77777777" w:rsidTr="00647241">
        <w:tc>
          <w:tcPr>
            <w:tcW w:w="2500" w:type="pct"/>
          </w:tcPr>
          <w:p w14:paraId="446DB804" w14:textId="77777777" w:rsidR="00647241" w:rsidRPr="0049085E" w:rsidRDefault="00647241" w:rsidP="00647241">
            <w:r>
              <w:t>bestandsnaam</w:t>
            </w:r>
          </w:p>
        </w:tc>
        <w:tc>
          <w:tcPr>
            <w:tcW w:w="2500" w:type="pct"/>
          </w:tcPr>
          <w:p w14:paraId="40393CFB" w14:textId="468B5104" w:rsidR="00647241" w:rsidRPr="0049085E" w:rsidRDefault="00647241" w:rsidP="00647241">
            <w:r w:rsidRPr="00982EB6">
              <w:t>gml_Geluidaandachtsgebiedvaneenweg.gml</w:t>
            </w:r>
          </w:p>
        </w:tc>
      </w:tr>
      <w:tr w:rsidR="00647241" w:rsidRPr="0049085E" w14:paraId="414B0444" w14:textId="77777777" w:rsidTr="00647241">
        <w:tc>
          <w:tcPr>
            <w:tcW w:w="2500" w:type="pct"/>
          </w:tcPr>
          <w:p w14:paraId="6CD308A4" w14:textId="77777777" w:rsidR="00647241" w:rsidRPr="0049085E" w:rsidRDefault="00647241" w:rsidP="00647241">
            <w:r w:rsidRPr="0049085E">
              <w:t>noemer</w:t>
            </w:r>
          </w:p>
        </w:tc>
        <w:tc>
          <w:tcPr>
            <w:tcW w:w="2500" w:type="pct"/>
          </w:tcPr>
          <w:p w14:paraId="76FF757C" w14:textId="69AFEDED" w:rsidR="00647241" w:rsidRPr="0049085E" w:rsidRDefault="00647241" w:rsidP="00647241">
            <w:r w:rsidRPr="00982EB6">
              <w:t>Geluidaandachtsgebied van een weg</w:t>
            </w:r>
          </w:p>
        </w:tc>
      </w:tr>
      <w:tr w:rsidR="00647241" w:rsidRPr="0049085E" w14:paraId="7381E439" w14:textId="77777777" w:rsidTr="00647241">
        <w:tc>
          <w:tcPr>
            <w:tcW w:w="2500" w:type="pct"/>
          </w:tcPr>
          <w:p w14:paraId="75EF8608" w14:textId="77777777" w:rsidR="00647241" w:rsidRPr="0049085E" w:rsidRDefault="00647241" w:rsidP="00647241">
            <w:r>
              <w:t>symboolcode</w:t>
            </w:r>
          </w:p>
        </w:tc>
        <w:tc>
          <w:tcPr>
            <w:tcW w:w="2500" w:type="pct"/>
          </w:tcPr>
          <w:p w14:paraId="00F5DF3D" w14:textId="4EFDCF63" w:rsidR="00647241" w:rsidRDefault="00647241" w:rsidP="00647241"/>
        </w:tc>
      </w:tr>
      <w:tr w:rsidR="00647241" w:rsidRPr="0049085E" w14:paraId="0AC19ED3" w14:textId="77777777" w:rsidTr="00647241">
        <w:tc>
          <w:tcPr>
            <w:tcW w:w="2500" w:type="pct"/>
          </w:tcPr>
          <w:p w14:paraId="591D6055" w14:textId="77777777" w:rsidR="00647241" w:rsidRPr="0049085E" w:rsidRDefault="00647241" w:rsidP="00647241">
            <w:r w:rsidRPr="0049085E">
              <w:t>nauwkeurigheid</w:t>
            </w:r>
          </w:p>
        </w:tc>
        <w:tc>
          <w:tcPr>
            <w:tcW w:w="2500" w:type="pct"/>
          </w:tcPr>
          <w:p w14:paraId="57058B66" w14:textId="7A09DCE2" w:rsidR="00647241" w:rsidRPr="0049085E" w:rsidRDefault="00647241" w:rsidP="00647241"/>
        </w:tc>
      </w:tr>
      <w:tr w:rsidR="00647241" w:rsidRPr="0049085E" w14:paraId="76F674C2" w14:textId="77777777" w:rsidTr="00647241">
        <w:tc>
          <w:tcPr>
            <w:tcW w:w="2500" w:type="pct"/>
          </w:tcPr>
          <w:p w14:paraId="40F6C52A" w14:textId="77777777" w:rsidR="00647241" w:rsidRPr="0049085E" w:rsidRDefault="00647241" w:rsidP="00647241">
            <w:r w:rsidRPr="0049085E">
              <w:t>bronNauwkeurigheid</w:t>
            </w:r>
          </w:p>
        </w:tc>
        <w:tc>
          <w:tcPr>
            <w:tcW w:w="2500" w:type="pct"/>
          </w:tcPr>
          <w:p w14:paraId="55F6C528" w14:textId="5E874EDC" w:rsidR="00647241" w:rsidRPr="0049085E" w:rsidRDefault="00647241" w:rsidP="00647241">
            <w:r w:rsidRPr="00982EB6">
              <w:t>http://standaarden.omgevingswet.overheid.nl/bronnauwkeurigheid/id/concept/Achtergrond</w:t>
            </w:r>
          </w:p>
        </w:tc>
      </w:tr>
      <w:tr w:rsidR="00647241" w:rsidRPr="0049085E" w14:paraId="6DF1E104" w14:textId="77777777" w:rsidTr="00647241">
        <w:tc>
          <w:tcPr>
            <w:tcW w:w="2500" w:type="pct"/>
          </w:tcPr>
          <w:p w14:paraId="67EA1F86" w14:textId="77777777" w:rsidR="00647241" w:rsidRPr="0049085E" w:rsidRDefault="00647241" w:rsidP="00647241">
            <w:r>
              <w:t>idealisatie</w:t>
            </w:r>
          </w:p>
        </w:tc>
        <w:tc>
          <w:tcPr>
            <w:tcW w:w="2500" w:type="pct"/>
          </w:tcPr>
          <w:p w14:paraId="1BC84AFF" w14:textId="1961B617" w:rsidR="00647241" w:rsidRPr="0049085E" w:rsidRDefault="00647241" w:rsidP="00647241">
            <w:r w:rsidRPr="00982EB6">
              <w:t>http://standaarden.omgevingswet.overheid.nl/idealisatie/id/concept/Exact</w:t>
            </w:r>
          </w:p>
        </w:tc>
      </w:tr>
      <w:tr w:rsidR="00647241" w:rsidRPr="0049085E" w14:paraId="137228B0" w14:textId="77777777" w:rsidTr="00647241">
        <w:tc>
          <w:tcPr>
            <w:tcW w:w="2500" w:type="pct"/>
          </w:tcPr>
          <w:p w14:paraId="7352421F" w14:textId="77777777" w:rsidR="00647241" w:rsidRDefault="00647241" w:rsidP="00647241">
            <w:r>
              <w:t>regelingsgebied</w:t>
            </w:r>
          </w:p>
        </w:tc>
        <w:tc>
          <w:tcPr>
            <w:tcW w:w="2500" w:type="pct"/>
          </w:tcPr>
          <w:p w14:paraId="35BFA037" w14:textId="2FF47BAF" w:rsidR="00647241" w:rsidRDefault="00647241" w:rsidP="00647241">
            <w:r w:rsidRPr="00982EB6">
              <w:t>Onwaar</w:t>
            </w:r>
          </w:p>
        </w:tc>
      </w:tr>
    </w:tbl>
    <w:p w14:paraId="751FBF8C" w14:textId="1D8F9F16" w:rsidR="00647241" w:rsidRDefault="00647241">
      <w:pPr>
        <w:pStyle w:val="Tekstopmerking"/>
      </w:pPr>
    </w:p>
  </w:comment>
  <w:comment w:id="191" w:author="Emma Kakes" w:date="2022-09-22T16:34:00Z" w:initials="EK">
    <w:p w14:paraId="52BC4466" w14:textId="77777777" w:rsidR="00C16084" w:rsidRDefault="002C6266">
      <w:pPr>
        <w:pStyle w:val="Tekstopmerking"/>
      </w:pPr>
      <w:r>
        <w:rPr>
          <w:rStyle w:val="Verwijzingopmerking"/>
        </w:rPr>
        <w:annotationRef/>
      </w:r>
      <w:r w:rsidR="008455BD">
        <w:t xml:space="preserve">@Geonovum. </w:t>
      </w:r>
    </w:p>
    <w:p w14:paraId="2D7E32B9" w14:textId="0A8A9798" w:rsidR="008455BD" w:rsidRDefault="00C16084">
      <w:pPr>
        <w:pStyle w:val="Tekstopmerking"/>
      </w:pPr>
      <w:r>
        <w:t>Alle artikelen in p</w:t>
      </w:r>
      <w:r w:rsidR="008455BD">
        <w:t xml:space="preserve">aragraaf 5.3.45, 5.3.46, 5.3.100, 5.3.101 gelden voor locatie </w:t>
      </w:r>
      <w:r w:rsidR="00F409A1">
        <w:t>Begane grond</w:t>
      </w:r>
      <w:r>
        <w:t>, m.u.v. de artikelen over terras (= art. 5.1045, art. 5.1050, art. 5.1054), die gelden voor de locatie Terras. Daar hebben we de locatie Terras aangehangen.</w:t>
      </w:r>
    </w:p>
  </w:comment>
  <w:comment w:id="192" w:author="Gerard Wolbers" w:date="2023-04-19T09:50: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3F38DF1A"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383AEA" w14:textId="77777777" w:rsidR="00B56DAD" w:rsidRPr="0049085E" w:rsidRDefault="00B56DAD" w:rsidP="00ED1428">
            <w:r>
              <w:rPr>
                <w:rStyle w:val="Verwijzingopmerking"/>
              </w:rPr>
              <w:annotationRef/>
            </w:r>
            <w:r>
              <w:t>Geometrie</w:t>
            </w:r>
          </w:p>
        </w:tc>
      </w:tr>
      <w:tr w:rsidR="00B56DAD" w:rsidRPr="0049085E" w14:paraId="0D565358" w14:textId="77777777" w:rsidTr="00B56DAD">
        <w:tc>
          <w:tcPr>
            <w:tcW w:w="2500" w:type="pct"/>
          </w:tcPr>
          <w:p w14:paraId="03D3B5DA" w14:textId="77777777" w:rsidR="00B56DAD" w:rsidRPr="0049085E" w:rsidRDefault="00B56DAD" w:rsidP="00B56DAD">
            <w:r>
              <w:t>bestandsnaam</w:t>
            </w:r>
          </w:p>
        </w:tc>
        <w:tc>
          <w:tcPr>
            <w:tcW w:w="2500" w:type="pct"/>
          </w:tcPr>
          <w:p w14:paraId="6BF411A8" w14:textId="37EE9F1C" w:rsidR="00B56DAD" w:rsidRPr="0049085E" w:rsidRDefault="00B56DAD" w:rsidP="00B56DAD">
            <w:r w:rsidRPr="00C11F54">
              <w:t>gml_Beganegrond.gml</w:t>
            </w:r>
          </w:p>
        </w:tc>
      </w:tr>
      <w:tr w:rsidR="00B56DAD" w:rsidRPr="0049085E" w14:paraId="7DA97601" w14:textId="77777777" w:rsidTr="00B56DAD">
        <w:tc>
          <w:tcPr>
            <w:tcW w:w="2500" w:type="pct"/>
          </w:tcPr>
          <w:p w14:paraId="43C80D71" w14:textId="77777777" w:rsidR="00B56DAD" w:rsidRPr="0049085E" w:rsidRDefault="00B56DAD" w:rsidP="00B56DAD">
            <w:r w:rsidRPr="0049085E">
              <w:t>noemer</w:t>
            </w:r>
          </w:p>
        </w:tc>
        <w:tc>
          <w:tcPr>
            <w:tcW w:w="2500" w:type="pct"/>
          </w:tcPr>
          <w:p w14:paraId="6CB883E9" w14:textId="585AD5C1" w:rsidR="00B56DAD" w:rsidRPr="0049085E" w:rsidRDefault="00B56DAD" w:rsidP="00B56DAD">
            <w:r w:rsidRPr="00C11F54">
              <w:t>Begane grond</w:t>
            </w:r>
          </w:p>
        </w:tc>
      </w:tr>
      <w:tr w:rsidR="00B56DAD" w:rsidRPr="0049085E" w14:paraId="4EF91690" w14:textId="77777777" w:rsidTr="00B56DAD">
        <w:tc>
          <w:tcPr>
            <w:tcW w:w="2500" w:type="pct"/>
          </w:tcPr>
          <w:p w14:paraId="69210803" w14:textId="77777777" w:rsidR="00B56DAD" w:rsidRPr="0049085E" w:rsidRDefault="00B56DAD" w:rsidP="00B56DAD">
            <w:r>
              <w:t>symboolcode</w:t>
            </w:r>
          </w:p>
        </w:tc>
        <w:tc>
          <w:tcPr>
            <w:tcW w:w="2500" w:type="pct"/>
          </w:tcPr>
          <w:p w14:paraId="333D3A7A" w14:textId="1AEB442B" w:rsidR="00B56DAD" w:rsidRDefault="00B56DAD" w:rsidP="00B56DAD"/>
        </w:tc>
      </w:tr>
      <w:tr w:rsidR="00B56DAD" w:rsidRPr="0049085E" w14:paraId="64D6884E" w14:textId="77777777" w:rsidTr="00B56DAD">
        <w:tc>
          <w:tcPr>
            <w:tcW w:w="2500" w:type="pct"/>
          </w:tcPr>
          <w:p w14:paraId="44E36DA6" w14:textId="77777777" w:rsidR="00B56DAD" w:rsidRPr="0049085E" w:rsidRDefault="00B56DAD" w:rsidP="00B56DAD">
            <w:r w:rsidRPr="0049085E">
              <w:t>nauwkeurigheid</w:t>
            </w:r>
          </w:p>
        </w:tc>
        <w:tc>
          <w:tcPr>
            <w:tcW w:w="2500" w:type="pct"/>
          </w:tcPr>
          <w:p w14:paraId="63F26340" w14:textId="4EA2DCD8" w:rsidR="00B56DAD" w:rsidRPr="0049085E" w:rsidRDefault="00B56DAD" w:rsidP="00B56DAD"/>
        </w:tc>
      </w:tr>
      <w:tr w:rsidR="00B56DAD" w:rsidRPr="0049085E" w14:paraId="38D2F33D" w14:textId="77777777" w:rsidTr="00B56DAD">
        <w:tc>
          <w:tcPr>
            <w:tcW w:w="2500" w:type="pct"/>
          </w:tcPr>
          <w:p w14:paraId="1538146C" w14:textId="77777777" w:rsidR="00B56DAD" w:rsidRPr="0049085E" w:rsidRDefault="00B56DAD" w:rsidP="00B56DAD">
            <w:r w:rsidRPr="0049085E">
              <w:t>bronNauwkeurigheid</w:t>
            </w:r>
          </w:p>
        </w:tc>
        <w:tc>
          <w:tcPr>
            <w:tcW w:w="2500" w:type="pct"/>
          </w:tcPr>
          <w:p w14:paraId="23741EEB" w14:textId="06F48765" w:rsidR="00B56DAD" w:rsidRPr="0049085E" w:rsidRDefault="00B56DAD" w:rsidP="00B56DAD">
            <w:r w:rsidRPr="00C11F54">
              <w:t>http://standaarden.omgevingswet.overheid.nl/bronnauwkeurigheid/id/concept/Achtergrond</w:t>
            </w:r>
          </w:p>
        </w:tc>
      </w:tr>
      <w:tr w:rsidR="00B56DAD" w:rsidRPr="0049085E" w14:paraId="5E23A4E8" w14:textId="77777777" w:rsidTr="00B56DAD">
        <w:tc>
          <w:tcPr>
            <w:tcW w:w="2500" w:type="pct"/>
          </w:tcPr>
          <w:p w14:paraId="0FCA4B26" w14:textId="77777777" w:rsidR="00B56DAD" w:rsidRPr="0049085E" w:rsidRDefault="00B56DAD" w:rsidP="00B56DAD">
            <w:r>
              <w:t>idealisatie</w:t>
            </w:r>
          </w:p>
        </w:tc>
        <w:tc>
          <w:tcPr>
            <w:tcW w:w="2500" w:type="pct"/>
          </w:tcPr>
          <w:p w14:paraId="5EB19811" w14:textId="4A2D3C5B" w:rsidR="00B56DAD" w:rsidRPr="0049085E" w:rsidRDefault="00B56DAD" w:rsidP="00B56DAD">
            <w:r w:rsidRPr="00C11F54">
              <w:t>http://standaarden.omgevingswet.overheid.nl/idealisatie/id/concept/Exact</w:t>
            </w:r>
          </w:p>
        </w:tc>
      </w:tr>
      <w:tr w:rsidR="00B56DAD" w:rsidRPr="0049085E" w14:paraId="1D0B4456" w14:textId="77777777" w:rsidTr="00B56DAD">
        <w:tc>
          <w:tcPr>
            <w:tcW w:w="2500" w:type="pct"/>
          </w:tcPr>
          <w:p w14:paraId="187A453B" w14:textId="77777777" w:rsidR="00B56DAD" w:rsidRDefault="00B56DAD" w:rsidP="00B56DAD">
            <w:r>
              <w:t>regelingsgebied</w:t>
            </w:r>
          </w:p>
        </w:tc>
        <w:tc>
          <w:tcPr>
            <w:tcW w:w="2500" w:type="pct"/>
          </w:tcPr>
          <w:p w14:paraId="25BE9FF5" w14:textId="4AC11D4F" w:rsidR="00B56DAD" w:rsidRDefault="00B56DAD" w:rsidP="00B56DAD">
            <w:r w:rsidRPr="00C11F54">
              <w:t>Onwaar</w:t>
            </w:r>
          </w:p>
        </w:tc>
      </w:tr>
    </w:tbl>
    <w:p w14:paraId="5D76C0F4" w14:textId="544951E9" w:rsidR="00B56DAD" w:rsidRDefault="00B56DAD">
      <w:pPr>
        <w:pStyle w:val="Tekstopmerking"/>
      </w:pPr>
    </w:p>
  </w:comment>
  <w:comment w:id="193" w:author="Gerard Wolbers" w:date="2023-04-19T09:50: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304BE78D"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8F7A1A" w14:textId="77777777" w:rsidR="00B56DAD" w:rsidRPr="0049085E" w:rsidRDefault="00B56DAD" w:rsidP="00ED1428">
            <w:r>
              <w:rPr>
                <w:rStyle w:val="Verwijzingopmerking"/>
              </w:rPr>
              <w:annotationRef/>
            </w:r>
            <w:r>
              <w:t>Geometrie</w:t>
            </w:r>
          </w:p>
        </w:tc>
      </w:tr>
      <w:tr w:rsidR="00B56DAD" w:rsidRPr="0049085E" w14:paraId="334B1916" w14:textId="77777777" w:rsidTr="00B56DAD">
        <w:tc>
          <w:tcPr>
            <w:tcW w:w="2500" w:type="pct"/>
          </w:tcPr>
          <w:p w14:paraId="6AFED739" w14:textId="77777777" w:rsidR="00B56DAD" w:rsidRPr="0049085E" w:rsidRDefault="00B56DAD" w:rsidP="00B56DAD">
            <w:r>
              <w:t>bestandsnaam</w:t>
            </w:r>
          </w:p>
        </w:tc>
        <w:tc>
          <w:tcPr>
            <w:tcW w:w="2500" w:type="pct"/>
          </w:tcPr>
          <w:p w14:paraId="4D939F17" w14:textId="71027A38" w:rsidR="00B56DAD" w:rsidRPr="0049085E" w:rsidRDefault="00B56DAD" w:rsidP="00B56DAD">
            <w:r w:rsidRPr="00EC09FA">
              <w:t>gml_Beganegrond.gml</w:t>
            </w:r>
          </w:p>
        </w:tc>
      </w:tr>
      <w:tr w:rsidR="00B56DAD" w:rsidRPr="0049085E" w14:paraId="0C12F258" w14:textId="77777777" w:rsidTr="00B56DAD">
        <w:tc>
          <w:tcPr>
            <w:tcW w:w="2500" w:type="pct"/>
          </w:tcPr>
          <w:p w14:paraId="630E31C3" w14:textId="77777777" w:rsidR="00B56DAD" w:rsidRPr="0049085E" w:rsidRDefault="00B56DAD" w:rsidP="00B56DAD">
            <w:r w:rsidRPr="0049085E">
              <w:t>noemer</w:t>
            </w:r>
          </w:p>
        </w:tc>
        <w:tc>
          <w:tcPr>
            <w:tcW w:w="2500" w:type="pct"/>
          </w:tcPr>
          <w:p w14:paraId="3297FEB3" w14:textId="0717ADDC" w:rsidR="00B56DAD" w:rsidRPr="0049085E" w:rsidRDefault="00B56DAD" w:rsidP="00B56DAD">
            <w:r w:rsidRPr="00EC09FA">
              <w:t>Begane grond</w:t>
            </w:r>
          </w:p>
        </w:tc>
      </w:tr>
      <w:tr w:rsidR="00B56DAD" w:rsidRPr="0049085E" w14:paraId="5E2D3884" w14:textId="77777777" w:rsidTr="00B56DAD">
        <w:tc>
          <w:tcPr>
            <w:tcW w:w="2500" w:type="pct"/>
          </w:tcPr>
          <w:p w14:paraId="4DE7E13A" w14:textId="77777777" w:rsidR="00B56DAD" w:rsidRPr="0049085E" w:rsidRDefault="00B56DAD" w:rsidP="00B56DAD">
            <w:r>
              <w:t>symboolcode</w:t>
            </w:r>
          </w:p>
        </w:tc>
        <w:tc>
          <w:tcPr>
            <w:tcW w:w="2500" w:type="pct"/>
          </w:tcPr>
          <w:p w14:paraId="53B83DF1" w14:textId="53CE5294" w:rsidR="00B56DAD" w:rsidRDefault="00B56DAD" w:rsidP="00B56DAD"/>
        </w:tc>
      </w:tr>
      <w:tr w:rsidR="00B56DAD" w:rsidRPr="0049085E" w14:paraId="76C5DED7" w14:textId="77777777" w:rsidTr="00B56DAD">
        <w:tc>
          <w:tcPr>
            <w:tcW w:w="2500" w:type="pct"/>
          </w:tcPr>
          <w:p w14:paraId="07DE045C" w14:textId="77777777" w:rsidR="00B56DAD" w:rsidRPr="0049085E" w:rsidRDefault="00B56DAD" w:rsidP="00B56DAD">
            <w:r w:rsidRPr="0049085E">
              <w:t>nauwkeurigheid</w:t>
            </w:r>
          </w:p>
        </w:tc>
        <w:tc>
          <w:tcPr>
            <w:tcW w:w="2500" w:type="pct"/>
          </w:tcPr>
          <w:p w14:paraId="6B5A002E" w14:textId="2D42CB03" w:rsidR="00B56DAD" w:rsidRPr="0049085E" w:rsidRDefault="00B56DAD" w:rsidP="00B56DAD"/>
        </w:tc>
      </w:tr>
      <w:tr w:rsidR="00B56DAD" w:rsidRPr="0049085E" w14:paraId="3929D766" w14:textId="77777777" w:rsidTr="00B56DAD">
        <w:tc>
          <w:tcPr>
            <w:tcW w:w="2500" w:type="pct"/>
          </w:tcPr>
          <w:p w14:paraId="2002E14F" w14:textId="77777777" w:rsidR="00B56DAD" w:rsidRPr="0049085E" w:rsidRDefault="00B56DAD" w:rsidP="00B56DAD">
            <w:r w:rsidRPr="0049085E">
              <w:t>bronNauwkeurigheid</w:t>
            </w:r>
          </w:p>
        </w:tc>
        <w:tc>
          <w:tcPr>
            <w:tcW w:w="2500" w:type="pct"/>
          </w:tcPr>
          <w:p w14:paraId="298A4946" w14:textId="5FC72159" w:rsidR="00B56DAD" w:rsidRPr="0049085E" w:rsidRDefault="00B56DAD" w:rsidP="00B56DAD">
            <w:r w:rsidRPr="00EC09FA">
              <w:t>http://standaarden.omgevingswet.overheid.nl/bronnauwkeurigheid/id/concept/Achtergrond</w:t>
            </w:r>
          </w:p>
        </w:tc>
      </w:tr>
      <w:tr w:rsidR="00B56DAD" w:rsidRPr="0049085E" w14:paraId="1A9313C5" w14:textId="77777777" w:rsidTr="00B56DAD">
        <w:tc>
          <w:tcPr>
            <w:tcW w:w="2500" w:type="pct"/>
          </w:tcPr>
          <w:p w14:paraId="15393D26" w14:textId="77777777" w:rsidR="00B56DAD" w:rsidRPr="0049085E" w:rsidRDefault="00B56DAD" w:rsidP="00B56DAD">
            <w:r>
              <w:t>idealisatie</w:t>
            </w:r>
          </w:p>
        </w:tc>
        <w:tc>
          <w:tcPr>
            <w:tcW w:w="2500" w:type="pct"/>
          </w:tcPr>
          <w:p w14:paraId="4FEB8D28" w14:textId="2F0D6465" w:rsidR="00B56DAD" w:rsidRPr="0049085E" w:rsidRDefault="00B56DAD" w:rsidP="00B56DAD">
            <w:r w:rsidRPr="00EC09FA">
              <w:t>http://standaarden.omgevingswet.overheid.nl/idealisatie/id/concept/Exact</w:t>
            </w:r>
          </w:p>
        </w:tc>
      </w:tr>
      <w:tr w:rsidR="00B56DAD" w:rsidRPr="0049085E" w14:paraId="6F75D0F1" w14:textId="77777777" w:rsidTr="00B56DAD">
        <w:tc>
          <w:tcPr>
            <w:tcW w:w="2500" w:type="pct"/>
          </w:tcPr>
          <w:p w14:paraId="176A370C" w14:textId="77777777" w:rsidR="00B56DAD" w:rsidRDefault="00B56DAD" w:rsidP="00B56DAD">
            <w:r>
              <w:t>regelingsgebied</w:t>
            </w:r>
          </w:p>
        </w:tc>
        <w:tc>
          <w:tcPr>
            <w:tcW w:w="2500" w:type="pct"/>
          </w:tcPr>
          <w:p w14:paraId="60CE8FF7" w14:textId="0B30CCE9" w:rsidR="00B56DAD" w:rsidRDefault="00B56DAD" w:rsidP="00B56DAD">
            <w:r w:rsidRPr="00EC09FA">
              <w:t>Onwaar</w:t>
            </w:r>
          </w:p>
        </w:tc>
      </w:tr>
    </w:tbl>
    <w:p w14:paraId="714792E0" w14:textId="15DDA211" w:rsidR="00B56DAD" w:rsidRDefault="00B56DAD">
      <w:pPr>
        <w:pStyle w:val="Tekstopmerking"/>
      </w:pPr>
    </w:p>
  </w:comment>
  <w:comment w:id="194" w:author="Eveline Braat" w:date="2023-02-24T14:25:00Z" w:initials="EB">
    <w:tbl>
      <w:tblPr>
        <w:tblStyle w:val="Annotatie"/>
        <w:tblW w:w="5000" w:type="pct"/>
        <w:tblLayout w:type="fixed"/>
        <w:tblLook w:val="0620" w:firstRow="1" w:lastRow="0" w:firstColumn="0" w:lastColumn="0" w:noHBand="1" w:noVBand="1"/>
      </w:tblPr>
      <w:tblGrid>
        <w:gridCol w:w="3963"/>
        <w:gridCol w:w="3964"/>
      </w:tblGrid>
      <w:tr w:rsidR="00147DEB" w:rsidRPr="0049085E" w14:paraId="35A509DE"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61E543" w14:textId="77777777" w:rsidR="00147DEB" w:rsidRPr="0049085E" w:rsidRDefault="00147DEB">
            <w:r>
              <w:rPr>
                <w:rStyle w:val="Verwijzingopmerking"/>
              </w:rPr>
              <w:annotationRef/>
            </w:r>
            <w:r>
              <w:t>Geometrie</w:t>
            </w:r>
          </w:p>
        </w:tc>
      </w:tr>
      <w:tr w:rsidR="00147DEB" w:rsidRPr="0049085E" w14:paraId="05D946E2" w14:textId="77777777">
        <w:tc>
          <w:tcPr>
            <w:tcW w:w="2500" w:type="pct"/>
          </w:tcPr>
          <w:p w14:paraId="17784AEA" w14:textId="77777777" w:rsidR="00147DEB" w:rsidRPr="0049085E" w:rsidRDefault="00147DEB">
            <w:r>
              <w:t>bestandsnaam</w:t>
            </w:r>
          </w:p>
        </w:tc>
        <w:tc>
          <w:tcPr>
            <w:tcW w:w="2500" w:type="pct"/>
          </w:tcPr>
          <w:p w14:paraId="7CDEAE7F" w14:textId="3AEDC3C9" w:rsidR="00147DEB" w:rsidRPr="0049085E" w:rsidRDefault="00147DEB">
            <w:r>
              <w:t>gml_Beganegrond.gml</w:t>
            </w:r>
          </w:p>
        </w:tc>
      </w:tr>
      <w:tr w:rsidR="00147DEB" w:rsidRPr="0049085E" w14:paraId="08168C4F" w14:textId="77777777">
        <w:tc>
          <w:tcPr>
            <w:tcW w:w="2500" w:type="pct"/>
          </w:tcPr>
          <w:p w14:paraId="7B81129B" w14:textId="77777777" w:rsidR="00147DEB" w:rsidRPr="0049085E" w:rsidRDefault="00147DEB">
            <w:r w:rsidRPr="0049085E">
              <w:t>noemer</w:t>
            </w:r>
          </w:p>
        </w:tc>
        <w:tc>
          <w:tcPr>
            <w:tcW w:w="2500" w:type="pct"/>
          </w:tcPr>
          <w:p w14:paraId="21B3C197" w14:textId="26CE8A9F" w:rsidR="00147DEB" w:rsidRPr="0049085E" w:rsidRDefault="00147DEB">
            <w:r>
              <w:t>Begane grond</w:t>
            </w:r>
          </w:p>
        </w:tc>
      </w:tr>
      <w:tr w:rsidR="00147DEB" w:rsidRPr="0049085E" w14:paraId="0F87A342" w14:textId="77777777">
        <w:tc>
          <w:tcPr>
            <w:tcW w:w="2500" w:type="pct"/>
          </w:tcPr>
          <w:p w14:paraId="64116CFE" w14:textId="77777777" w:rsidR="00147DEB" w:rsidRPr="0049085E" w:rsidRDefault="00147DEB">
            <w:r>
              <w:t>symboolcode</w:t>
            </w:r>
          </w:p>
        </w:tc>
        <w:tc>
          <w:tcPr>
            <w:tcW w:w="2500" w:type="pct"/>
          </w:tcPr>
          <w:p w14:paraId="0B8F3241" w14:textId="5CA8AB69" w:rsidR="00147DEB" w:rsidRDefault="00147DEB"/>
        </w:tc>
      </w:tr>
      <w:tr w:rsidR="00147DEB" w:rsidRPr="0049085E" w14:paraId="64706126" w14:textId="77777777">
        <w:tc>
          <w:tcPr>
            <w:tcW w:w="2500" w:type="pct"/>
          </w:tcPr>
          <w:p w14:paraId="618EE4EE" w14:textId="77777777" w:rsidR="00147DEB" w:rsidRPr="0049085E" w:rsidRDefault="00147DEB">
            <w:r w:rsidRPr="0049085E">
              <w:t>nauwkeurigheid</w:t>
            </w:r>
          </w:p>
        </w:tc>
        <w:tc>
          <w:tcPr>
            <w:tcW w:w="2500" w:type="pct"/>
          </w:tcPr>
          <w:p w14:paraId="41F16304" w14:textId="4DC4B715" w:rsidR="00147DEB" w:rsidRPr="0049085E" w:rsidRDefault="00147DEB"/>
        </w:tc>
      </w:tr>
      <w:tr w:rsidR="00147DEB" w:rsidRPr="0049085E" w14:paraId="2CDCAE54" w14:textId="77777777">
        <w:tc>
          <w:tcPr>
            <w:tcW w:w="2500" w:type="pct"/>
          </w:tcPr>
          <w:p w14:paraId="464BE0B2" w14:textId="77777777" w:rsidR="00147DEB" w:rsidRPr="0049085E" w:rsidRDefault="00147DEB">
            <w:r w:rsidRPr="0049085E">
              <w:t>bronNauwkeurigheid</w:t>
            </w:r>
          </w:p>
        </w:tc>
        <w:tc>
          <w:tcPr>
            <w:tcW w:w="2500" w:type="pct"/>
          </w:tcPr>
          <w:p w14:paraId="67F7EA19" w14:textId="229C47AD" w:rsidR="00147DEB" w:rsidRPr="0049085E" w:rsidRDefault="00147DEB">
            <w:r>
              <w:t>http://standaarden.omgevingswet.overheid.nl/bronnauwkeurigheid/id/concept/Achtergrond</w:t>
            </w:r>
          </w:p>
        </w:tc>
      </w:tr>
      <w:tr w:rsidR="00147DEB" w:rsidRPr="0049085E" w14:paraId="263DC6BA" w14:textId="77777777">
        <w:tc>
          <w:tcPr>
            <w:tcW w:w="2500" w:type="pct"/>
          </w:tcPr>
          <w:p w14:paraId="29189FEA" w14:textId="77777777" w:rsidR="00147DEB" w:rsidRPr="0049085E" w:rsidRDefault="00147DEB">
            <w:r>
              <w:t>idealisatie</w:t>
            </w:r>
          </w:p>
        </w:tc>
        <w:tc>
          <w:tcPr>
            <w:tcW w:w="2500" w:type="pct"/>
          </w:tcPr>
          <w:p w14:paraId="30BB8DDB" w14:textId="39D502C4" w:rsidR="00147DEB" w:rsidRPr="0049085E" w:rsidRDefault="00147DEB">
            <w:r>
              <w:t>http://standaarden.omgevingswet.overheid.nl/idealisatie/id/concept/Exact</w:t>
            </w:r>
          </w:p>
        </w:tc>
      </w:tr>
      <w:tr w:rsidR="00147DEB" w:rsidRPr="0049085E" w14:paraId="5DD8514C" w14:textId="77777777">
        <w:tc>
          <w:tcPr>
            <w:tcW w:w="2500" w:type="pct"/>
          </w:tcPr>
          <w:p w14:paraId="2AFDA1F1" w14:textId="77777777" w:rsidR="00147DEB" w:rsidRDefault="00147DEB">
            <w:r>
              <w:t>regelingsgebied</w:t>
            </w:r>
          </w:p>
        </w:tc>
        <w:tc>
          <w:tcPr>
            <w:tcW w:w="2500" w:type="pct"/>
          </w:tcPr>
          <w:p w14:paraId="5F3A6241" w14:textId="6446792E" w:rsidR="00147DEB" w:rsidRDefault="00147DEB">
            <w:r>
              <w:t>Onwaar</w:t>
            </w:r>
          </w:p>
        </w:tc>
      </w:tr>
    </w:tbl>
    <w:p w14:paraId="7ABC4FB4" w14:textId="4EB3A9D9" w:rsidR="00147DEB" w:rsidRDefault="00147DEB">
      <w:pPr>
        <w:pStyle w:val="Tekstopmerking"/>
      </w:pPr>
    </w:p>
  </w:comment>
  <w:comment w:id="195" w:author="Gerard Wolbers" w:date="2023-04-19T09:51: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6FAB4076"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2175A7" w14:textId="77777777" w:rsidR="00B56DAD" w:rsidRPr="0049085E" w:rsidRDefault="00B56DAD" w:rsidP="00ED1428">
            <w:r>
              <w:rPr>
                <w:rStyle w:val="Verwijzingopmerking"/>
              </w:rPr>
              <w:annotationRef/>
            </w:r>
            <w:r>
              <w:t>Geometrie</w:t>
            </w:r>
          </w:p>
        </w:tc>
      </w:tr>
      <w:tr w:rsidR="00B56DAD" w:rsidRPr="0049085E" w14:paraId="30666997" w14:textId="77777777" w:rsidTr="00B56DAD">
        <w:tc>
          <w:tcPr>
            <w:tcW w:w="2500" w:type="pct"/>
          </w:tcPr>
          <w:p w14:paraId="17D4E2EF" w14:textId="77777777" w:rsidR="00B56DAD" w:rsidRPr="0049085E" w:rsidRDefault="00B56DAD" w:rsidP="00B56DAD">
            <w:r>
              <w:t>bestandsnaam</w:t>
            </w:r>
          </w:p>
        </w:tc>
        <w:tc>
          <w:tcPr>
            <w:tcW w:w="2500" w:type="pct"/>
          </w:tcPr>
          <w:p w14:paraId="5D12AC3C" w14:textId="33FCEA6A" w:rsidR="00B56DAD" w:rsidRPr="0049085E" w:rsidRDefault="00B56DAD" w:rsidP="00B56DAD">
            <w:r w:rsidRPr="00393238">
              <w:t>gml_Beganegrond.gml</w:t>
            </w:r>
          </w:p>
        </w:tc>
      </w:tr>
      <w:tr w:rsidR="00B56DAD" w:rsidRPr="0049085E" w14:paraId="13350133" w14:textId="77777777" w:rsidTr="00B56DAD">
        <w:tc>
          <w:tcPr>
            <w:tcW w:w="2500" w:type="pct"/>
          </w:tcPr>
          <w:p w14:paraId="63ED9FFE" w14:textId="77777777" w:rsidR="00B56DAD" w:rsidRPr="0049085E" w:rsidRDefault="00B56DAD" w:rsidP="00B56DAD">
            <w:r w:rsidRPr="0049085E">
              <w:t>noemer</w:t>
            </w:r>
          </w:p>
        </w:tc>
        <w:tc>
          <w:tcPr>
            <w:tcW w:w="2500" w:type="pct"/>
          </w:tcPr>
          <w:p w14:paraId="2E1FC0D2" w14:textId="08B9C432" w:rsidR="00B56DAD" w:rsidRPr="0049085E" w:rsidRDefault="00B56DAD" w:rsidP="00B56DAD">
            <w:r w:rsidRPr="00393238">
              <w:t>Begane grond</w:t>
            </w:r>
          </w:p>
        </w:tc>
      </w:tr>
      <w:tr w:rsidR="00B56DAD" w:rsidRPr="0049085E" w14:paraId="4034907F" w14:textId="77777777" w:rsidTr="00B56DAD">
        <w:tc>
          <w:tcPr>
            <w:tcW w:w="2500" w:type="pct"/>
          </w:tcPr>
          <w:p w14:paraId="737BAAE3" w14:textId="77777777" w:rsidR="00B56DAD" w:rsidRPr="0049085E" w:rsidRDefault="00B56DAD" w:rsidP="00B56DAD">
            <w:r>
              <w:t>symboolcode</w:t>
            </w:r>
          </w:p>
        </w:tc>
        <w:tc>
          <w:tcPr>
            <w:tcW w:w="2500" w:type="pct"/>
          </w:tcPr>
          <w:p w14:paraId="6A57AA7E" w14:textId="26C2B2AB" w:rsidR="00B56DAD" w:rsidRDefault="00B56DAD" w:rsidP="00B56DAD"/>
        </w:tc>
      </w:tr>
      <w:tr w:rsidR="00B56DAD" w:rsidRPr="0049085E" w14:paraId="3CDC4AC4" w14:textId="77777777" w:rsidTr="00B56DAD">
        <w:tc>
          <w:tcPr>
            <w:tcW w:w="2500" w:type="pct"/>
          </w:tcPr>
          <w:p w14:paraId="3B98211E" w14:textId="77777777" w:rsidR="00B56DAD" w:rsidRPr="0049085E" w:rsidRDefault="00B56DAD" w:rsidP="00B56DAD">
            <w:r w:rsidRPr="0049085E">
              <w:t>nauwkeurigheid</w:t>
            </w:r>
          </w:p>
        </w:tc>
        <w:tc>
          <w:tcPr>
            <w:tcW w:w="2500" w:type="pct"/>
          </w:tcPr>
          <w:p w14:paraId="563B5297" w14:textId="164D08EA" w:rsidR="00B56DAD" w:rsidRPr="0049085E" w:rsidRDefault="00B56DAD" w:rsidP="00B56DAD"/>
        </w:tc>
      </w:tr>
      <w:tr w:rsidR="00B56DAD" w:rsidRPr="0049085E" w14:paraId="1E010381" w14:textId="77777777" w:rsidTr="00B56DAD">
        <w:tc>
          <w:tcPr>
            <w:tcW w:w="2500" w:type="pct"/>
          </w:tcPr>
          <w:p w14:paraId="6A2D07DC" w14:textId="77777777" w:rsidR="00B56DAD" w:rsidRPr="0049085E" w:rsidRDefault="00B56DAD" w:rsidP="00B56DAD">
            <w:r w:rsidRPr="0049085E">
              <w:t>bronNauwkeurigheid</w:t>
            </w:r>
          </w:p>
        </w:tc>
        <w:tc>
          <w:tcPr>
            <w:tcW w:w="2500" w:type="pct"/>
          </w:tcPr>
          <w:p w14:paraId="5C9367C6" w14:textId="2C0DF93A" w:rsidR="00B56DAD" w:rsidRPr="0049085E" w:rsidRDefault="00B56DAD" w:rsidP="00B56DAD">
            <w:r w:rsidRPr="00393238">
              <w:t>http://standaarden.omgevingswet.overheid.nl/bronnauwkeurigheid/id/concept/Achtergrond</w:t>
            </w:r>
          </w:p>
        </w:tc>
      </w:tr>
      <w:tr w:rsidR="00B56DAD" w:rsidRPr="0049085E" w14:paraId="0F312A25" w14:textId="77777777" w:rsidTr="00B56DAD">
        <w:tc>
          <w:tcPr>
            <w:tcW w:w="2500" w:type="pct"/>
          </w:tcPr>
          <w:p w14:paraId="27F026E9" w14:textId="77777777" w:rsidR="00B56DAD" w:rsidRPr="0049085E" w:rsidRDefault="00B56DAD" w:rsidP="00B56DAD">
            <w:r>
              <w:t>idealisatie</w:t>
            </w:r>
          </w:p>
        </w:tc>
        <w:tc>
          <w:tcPr>
            <w:tcW w:w="2500" w:type="pct"/>
          </w:tcPr>
          <w:p w14:paraId="43117137" w14:textId="50302324" w:rsidR="00B56DAD" w:rsidRPr="0049085E" w:rsidRDefault="00B56DAD" w:rsidP="00B56DAD">
            <w:r w:rsidRPr="00393238">
              <w:t>http://standaarden.omgevingswet.overheid.nl/idealisatie/id/concept/Exact</w:t>
            </w:r>
          </w:p>
        </w:tc>
      </w:tr>
      <w:tr w:rsidR="00B56DAD" w:rsidRPr="0049085E" w14:paraId="2227421A" w14:textId="77777777" w:rsidTr="00B56DAD">
        <w:tc>
          <w:tcPr>
            <w:tcW w:w="2500" w:type="pct"/>
          </w:tcPr>
          <w:p w14:paraId="6C2A74C7" w14:textId="77777777" w:rsidR="00B56DAD" w:rsidRDefault="00B56DAD" w:rsidP="00B56DAD">
            <w:r>
              <w:t>regelingsgebied</w:t>
            </w:r>
          </w:p>
        </w:tc>
        <w:tc>
          <w:tcPr>
            <w:tcW w:w="2500" w:type="pct"/>
          </w:tcPr>
          <w:p w14:paraId="33CEDDFF" w14:textId="412E7AFC" w:rsidR="00B56DAD" w:rsidRDefault="00B56DAD" w:rsidP="00B56DAD">
            <w:r w:rsidRPr="00393238">
              <w:t>Onwaar</w:t>
            </w:r>
          </w:p>
        </w:tc>
      </w:tr>
    </w:tbl>
    <w:p w14:paraId="57EF6FF7" w14:textId="571F9757" w:rsidR="00B56DAD" w:rsidRDefault="00B56DAD">
      <w:pPr>
        <w:pStyle w:val="Tekstopmerking"/>
      </w:pPr>
    </w:p>
  </w:comment>
  <w:comment w:id="196" w:author="Gerard Wolbers" w:date="2023-04-19T09:51: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482C9312"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5104A9" w14:textId="77777777" w:rsidR="00B56DAD" w:rsidRPr="0049085E" w:rsidRDefault="00B56DAD" w:rsidP="00ED1428">
            <w:r>
              <w:rPr>
                <w:rStyle w:val="Verwijzingopmerking"/>
              </w:rPr>
              <w:annotationRef/>
            </w:r>
            <w:r>
              <w:t>Geometrie</w:t>
            </w:r>
          </w:p>
        </w:tc>
      </w:tr>
      <w:tr w:rsidR="00B56DAD" w:rsidRPr="0049085E" w14:paraId="62200B73" w14:textId="77777777" w:rsidTr="00B56DAD">
        <w:tc>
          <w:tcPr>
            <w:tcW w:w="2500" w:type="pct"/>
          </w:tcPr>
          <w:p w14:paraId="711304E9" w14:textId="77777777" w:rsidR="00B56DAD" w:rsidRPr="0049085E" w:rsidRDefault="00B56DAD" w:rsidP="00B56DAD">
            <w:r>
              <w:t>bestandsnaam</w:t>
            </w:r>
          </w:p>
        </w:tc>
        <w:tc>
          <w:tcPr>
            <w:tcW w:w="2500" w:type="pct"/>
          </w:tcPr>
          <w:p w14:paraId="01B043A7" w14:textId="07AE4A4F" w:rsidR="00B56DAD" w:rsidRPr="0049085E" w:rsidRDefault="00B56DAD" w:rsidP="00B56DAD">
            <w:r w:rsidRPr="00AF718C">
              <w:t>gml_Beganegrond.gml</w:t>
            </w:r>
          </w:p>
        </w:tc>
      </w:tr>
      <w:tr w:rsidR="00B56DAD" w:rsidRPr="0049085E" w14:paraId="347C2236" w14:textId="77777777" w:rsidTr="00B56DAD">
        <w:tc>
          <w:tcPr>
            <w:tcW w:w="2500" w:type="pct"/>
          </w:tcPr>
          <w:p w14:paraId="026413F3" w14:textId="77777777" w:rsidR="00B56DAD" w:rsidRPr="0049085E" w:rsidRDefault="00B56DAD" w:rsidP="00B56DAD">
            <w:r w:rsidRPr="0049085E">
              <w:t>noemer</w:t>
            </w:r>
          </w:p>
        </w:tc>
        <w:tc>
          <w:tcPr>
            <w:tcW w:w="2500" w:type="pct"/>
          </w:tcPr>
          <w:p w14:paraId="545DFB3C" w14:textId="44657F48" w:rsidR="00B56DAD" w:rsidRPr="0049085E" w:rsidRDefault="00B56DAD" w:rsidP="00B56DAD">
            <w:r w:rsidRPr="00AF718C">
              <w:t>Begane grond</w:t>
            </w:r>
          </w:p>
        </w:tc>
      </w:tr>
      <w:tr w:rsidR="00B56DAD" w:rsidRPr="0049085E" w14:paraId="5A45FBD6" w14:textId="77777777" w:rsidTr="00B56DAD">
        <w:tc>
          <w:tcPr>
            <w:tcW w:w="2500" w:type="pct"/>
          </w:tcPr>
          <w:p w14:paraId="1939544D" w14:textId="77777777" w:rsidR="00B56DAD" w:rsidRPr="0049085E" w:rsidRDefault="00B56DAD" w:rsidP="00B56DAD">
            <w:r>
              <w:t>symboolcode</w:t>
            </w:r>
          </w:p>
        </w:tc>
        <w:tc>
          <w:tcPr>
            <w:tcW w:w="2500" w:type="pct"/>
          </w:tcPr>
          <w:p w14:paraId="4763C9EA" w14:textId="2F149A37" w:rsidR="00B56DAD" w:rsidRDefault="00B56DAD" w:rsidP="00B56DAD"/>
        </w:tc>
      </w:tr>
      <w:tr w:rsidR="00B56DAD" w:rsidRPr="0049085E" w14:paraId="28799348" w14:textId="77777777" w:rsidTr="00B56DAD">
        <w:tc>
          <w:tcPr>
            <w:tcW w:w="2500" w:type="pct"/>
          </w:tcPr>
          <w:p w14:paraId="49DB14D0" w14:textId="77777777" w:rsidR="00B56DAD" w:rsidRPr="0049085E" w:rsidRDefault="00B56DAD" w:rsidP="00B56DAD">
            <w:r w:rsidRPr="0049085E">
              <w:t>nauwkeurigheid</w:t>
            </w:r>
          </w:p>
        </w:tc>
        <w:tc>
          <w:tcPr>
            <w:tcW w:w="2500" w:type="pct"/>
          </w:tcPr>
          <w:p w14:paraId="74BA41C2" w14:textId="446CFF7B" w:rsidR="00B56DAD" w:rsidRPr="0049085E" w:rsidRDefault="00B56DAD" w:rsidP="00B56DAD"/>
        </w:tc>
      </w:tr>
      <w:tr w:rsidR="00B56DAD" w:rsidRPr="0049085E" w14:paraId="443CDD26" w14:textId="77777777" w:rsidTr="00B56DAD">
        <w:tc>
          <w:tcPr>
            <w:tcW w:w="2500" w:type="pct"/>
          </w:tcPr>
          <w:p w14:paraId="5B1408E5" w14:textId="77777777" w:rsidR="00B56DAD" w:rsidRPr="0049085E" w:rsidRDefault="00B56DAD" w:rsidP="00B56DAD">
            <w:r w:rsidRPr="0049085E">
              <w:t>bronNauwkeurigheid</w:t>
            </w:r>
          </w:p>
        </w:tc>
        <w:tc>
          <w:tcPr>
            <w:tcW w:w="2500" w:type="pct"/>
          </w:tcPr>
          <w:p w14:paraId="2AA62DEE" w14:textId="590A2F53" w:rsidR="00B56DAD" w:rsidRPr="0049085E" w:rsidRDefault="00B56DAD" w:rsidP="00B56DAD">
            <w:r w:rsidRPr="00AF718C">
              <w:t>http://standaarden.omgevingswet.overheid.nl/bronnauwkeurigheid/id/concept/Achtergrond</w:t>
            </w:r>
          </w:p>
        </w:tc>
      </w:tr>
      <w:tr w:rsidR="00B56DAD" w:rsidRPr="0049085E" w14:paraId="342015C6" w14:textId="77777777" w:rsidTr="00B56DAD">
        <w:tc>
          <w:tcPr>
            <w:tcW w:w="2500" w:type="pct"/>
          </w:tcPr>
          <w:p w14:paraId="6DFCE4E7" w14:textId="77777777" w:rsidR="00B56DAD" w:rsidRPr="0049085E" w:rsidRDefault="00B56DAD" w:rsidP="00B56DAD">
            <w:r>
              <w:t>idealisatie</w:t>
            </w:r>
          </w:p>
        </w:tc>
        <w:tc>
          <w:tcPr>
            <w:tcW w:w="2500" w:type="pct"/>
          </w:tcPr>
          <w:p w14:paraId="19E6538D" w14:textId="33FE4188" w:rsidR="00B56DAD" w:rsidRPr="0049085E" w:rsidRDefault="00B56DAD" w:rsidP="00B56DAD">
            <w:r w:rsidRPr="00AF718C">
              <w:t>http://standaarden.omgevingswet.overheid.nl/idealisatie/id/concept/Exact</w:t>
            </w:r>
          </w:p>
        </w:tc>
      </w:tr>
      <w:tr w:rsidR="00B56DAD" w:rsidRPr="0049085E" w14:paraId="2BB704A9" w14:textId="77777777" w:rsidTr="00B56DAD">
        <w:tc>
          <w:tcPr>
            <w:tcW w:w="2500" w:type="pct"/>
          </w:tcPr>
          <w:p w14:paraId="4DF026B1" w14:textId="77777777" w:rsidR="00B56DAD" w:rsidRDefault="00B56DAD" w:rsidP="00B56DAD">
            <w:r>
              <w:t>regelingsgebied</w:t>
            </w:r>
          </w:p>
        </w:tc>
        <w:tc>
          <w:tcPr>
            <w:tcW w:w="2500" w:type="pct"/>
          </w:tcPr>
          <w:p w14:paraId="1109455F" w14:textId="6AB14FC4" w:rsidR="00B56DAD" w:rsidRDefault="00B56DAD" w:rsidP="00B56DAD">
            <w:r w:rsidRPr="00AF718C">
              <w:t>Onwaar</w:t>
            </w:r>
          </w:p>
        </w:tc>
      </w:tr>
    </w:tbl>
    <w:p w14:paraId="3473204D" w14:textId="273A953F" w:rsidR="00B56DAD" w:rsidRDefault="00B56DAD">
      <w:pPr>
        <w:pStyle w:val="Tekstopmerking"/>
      </w:pPr>
    </w:p>
  </w:comment>
  <w:comment w:id="197" w:author="Gerard Wolbers" w:date="2023-04-19T09:51: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309CBF32"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A3FFE4" w14:textId="77777777" w:rsidR="00B56DAD" w:rsidRPr="0049085E" w:rsidRDefault="00B56DAD" w:rsidP="00ED1428">
            <w:r>
              <w:rPr>
                <w:rStyle w:val="Verwijzingopmerking"/>
              </w:rPr>
              <w:annotationRef/>
            </w:r>
            <w:r>
              <w:t>Geometrie</w:t>
            </w:r>
          </w:p>
        </w:tc>
      </w:tr>
      <w:tr w:rsidR="00B56DAD" w:rsidRPr="0049085E" w14:paraId="6DC5799B" w14:textId="77777777" w:rsidTr="00B56DAD">
        <w:tc>
          <w:tcPr>
            <w:tcW w:w="2500" w:type="pct"/>
          </w:tcPr>
          <w:p w14:paraId="085FB430" w14:textId="77777777" w:rsidR="00B56DAD" w:rsidRPr="0049085E" w:rsidRDefault="00B56DAD" w:rsidP="00B56DAD">
            <w:r>
              <w:t>bestandsnaam</w:t>
            </w:r>
          </w:p>
        </w:tc>
        <w:tc>
          <w:tcPr>
            <w:tcW w:w="2500" w:type="pct"/>
          </w:tcPr>
          <w:p w14:paraId="5A9052CD" w14:textId="759AC732" w:rsidR="00B56DAD" w:rsidRPr="0049085E" w:rsidRDefault="00B56DAD" w:rsidP="00B56DAD">
            <w:r w:rsidRPr="006E32F1">
              <w:t>gml_Beganegrond.gml</w:t>
            </w:r>
          </w:p>
        </w:tc>
      </w:tr>
      <w:tr w:rsidR="00B56DAD" w:rsidRPr="0049085E" w14:paraId="0AA7E852" w14:textId="77777777" w:rsidTr="00B56DAD">
        <w:tc>
          <w:tcPr>
            <w:tcW w:w="2500" w:type="pct"/>
          </w:tcPr>
          <w:p w14:paraId="4BD7282B" w14:textId="77777777" w:rsidR="00B56DAD" w:rsidRPr="0049085E" w:rsidRDefault="00B56DAD" w:rsidP="00B56DAD">
            <w:r w:rsidRPr="0049085E">
              <w:t>noemer</w:t>
            </w:r>
          </w:p>
        </w:tc>
        <w:tc>
          <w:tcPr>
            <w:tcW w:w="2500" w:type="pct"/>
          </w:tcPr>
          <w:p w14:paraId="182CD303" w14:textId="4DD8C6AB" w:rsidR="00B56DAD" w:rsidRPr="0049085E" w:rsidRDefault="00B56DAD" w:rsidP="00B56DAD">
            <w:r w:rsidRPr="006E32F1">
              <w:t>Begane grond</w:t>
            </w:r>
          </w:p>
        </w:tc>
      </w:tr>
      <w:tr w:rsidR="00B56DAD" w:rsidRPr="0049085E" w14:paraId="77FC5FD1" w14:textId="77777777" w:rsidTr="00B56DAD">
        <w:tc>
          <w:tcPr>
            <w:tcW w:w="2500" w:type="pct"/>
          </w:tcPr>
          <w:p w14:paraId="6688372D" w14:textId="77777777" w:rsidR="00B56DAD" w:rsidRPr="0049085E" w:rsidRDefault="00B56DAD" w:rsidP="00B56DAD">
            <w:r>
              <w:t>symboolcode</w:t>
            </w:r>
          </w:p>
        </w:tc>
        <w:tc>
          <w:tcPr>
            <w:tcW w:w="2500" w:type="pct"/>
          </w:tcPr>
          <w:p w14:paraId="12B9ABB1" w14:textId="1B162480" w:rsidR="00B56DAD" w:rsidRDefault="00B56DAD" w:rsidP="00B56DAD"/>
        </w:tc>
      </w:tr>
      <w:tr w:rsidR="00B56DAD" w:rsidRPr="0049085E" w14:paraId="0980E28D" w14:textId="77777777" w:rsidTr="00B56DAD">
        <w:tc>
          <w:tcPr>
            <w:tcW w:w="2500" w:type="pct"/>
          </w:tcPr>
          <w:p w14:paraId="27F4CFCF" w14:textId="77777777" w:rsidR="00B56DAD" w:rsidRPr="0049085E" w:rsidRDefault="00B56DAD" w:rsidP="00B56DAD">
            <w:r w:rsidRPr="0049085E">
              <w:t>nauwkeurigheid</w:t>
            </w:r>
          </w:p>
        </w:tc>
        <w:tc>
          <w:tcPr>
            <w:tcW w:w="2500" w:type="pct"/>
          </w:tcPr>
          <w:p w14:paraId="75D50DD7" w14:textId="3B82F321" w:rsidR="00B56DAD" w:rsidRPr="0049085E" w:rsidRDefault="00B56DAD" w:rsidP="00B56DAD"/>
        </w:tc>
      </w:tr>
      <w:tr w:rsidR="00B56DAD" w:rsidRPr="0049085E" w14:paraId="2D27C5FB" w14:textId="77777777" w:rsidTr="00B56DAD">
        <w:tc>
          <w:tcPr>
            <w:tcW w:w="2500" w:type="pct"/>
          </w:tcPr>
          <w:p w14:paraId="307FEF00" w14:textId="77777777" w:rsidR="00B56DAD" w:rsidRPr="0049085E" w:rsidRDefault="00B56DAD" w:rsidP="00B56DAD">
            <w:r w:rsidRPr="0049085E">
              <w:t>bronNauwkeurigheid</w:t>
            </w:r>
          </w:p>
        </w:tc>
        <w:tc>
          <w:tcPr>
            <w:tcW w:w="2500" w:type="pct"/>
          </w:tcPr>
          <w:p w14:paraId="37009A2F" w14:textId="12F3097D" w:rsidR="00B56DAD" w:rsidRPr="0049085E" w:rsidRDefault="00B56DAD" w:rsidP="00B56DAD">
            <w:r w:rsidRPr="006E32F1">
              <w:t>http://standaarden.omgevingswet.overheid.nl/bronnauwkeurigheid/id/concept/Achtergrond</w:t>
            </w:r>
          </w:p>
        </w:tc>
      </w:tr>
      <w:tr w:rsidR="00B56DAD" w:rsidRPr="0049085E" w14:paraId="095A7059" w14:textId="77777777" w:rsidTr="00B56DAD">
        <w:tc>
          <w:tcPr>
            <w:tcW w:w="2500" w:type="pct"/>
          </w:tcPr>
          <w:p w14:paraId="69E2FDE8" w14:textId="77777777" w:rsidR="00B56DAD" w:rsidRPr="0049085E" w:rsidRDefault="00B56DAD" w:rsidP="00B56DAD">
            <w:r>
              <w:t>idealisatie</w:t>
            </w:r>
          </w:p>
        </w:tc>
        <w:tc>
          <w:tcPr>
            <w:tcW w:w="2500" w:type="pct"/>
          </w:tcPr>
          <w:p w14:paraId="44339150" w14:textId="26C38D5C" w:rsidR="00B56DAD" w:rsidRPr="0049085E" w:rsidRDefault="00B56DAD" w:rsidP="00B56DAD">
            <w:r w:rsidRPr="006E32F1">
              <w:t>http://standaarden.omgevingswet.overheid.nl/idealisatie/id/concept/Exact</w:t>
            </w:r>
          </w:p>
        </w:tc>
      </w:tr>
      <w:tr w:rsidR="00B56DAD" w:rsidRPr="0049085E" w14:paraId="6A958230" w14:textId="77777777" w:rsidTr="00B56DAD">
        <w:tc>
          <w:tcPr>
            <w:tcW w:w="2500" w:type="pct"/>
          </w:tcPr>
          <w:p w14:paraId="6D94C857" w14:textId="77777777" w:rsidR="00B56DAD" w:rsidRDefault="00B56DAD" w:rsidP="00B56DAD">
            <w:r>
              <w:t>regelingsgebied</w:t>
            </w:r>
          </w:p>
        </w:tc>
        <w:tc>
          <w:tcPr>
            <w:tcW w:w="2500" w:type="pct"/>
          </w:tcPr>
          <w:p w14:paraId="7FD6B2C7" w14:textId="68EC4FC5" w:rsidR="00B56DAD" w:rsidRDefault="00B56DAD" w:rsidP="00B56DAD">
            <w:r w:rsidRPr="006E32F1">
              <w:t>Onwaar</w:t>
            </w:r>
          </w:p>
        </w:tc>
      </w:tr>
    </w:tbl>
    <w:p w14:paraId="0CDF3682" w14:textId="04B05C0F" w:rsidR="00B56DAD" w:rsidRDefault="00B56DAD">
      <w:pPr>
        <w:pStyle w:val="Tekstopmerking"/>
      </w:pPr>
    </w:p>
  </w:comment>
  <w:comment w:id="198" w:author="Emma Kakes" w:date="2022-09-20T11:53:00Z" w:initials="EK">
    <w:tbl>
      <w:tblPr>
        <w:tblStyle w:val="Annotatie"/>
        <w:tblW w:w="5000" w:type="pct"/>
        <w:tblLayout w:type="fixed"/>
        <w:tblLook w:val="0620" w:firstRow="1" w:lastRow="0" w:firstColumn="0" w:lastColumn="0" w:noHBand="1" w:noVBand="1"/>
      </w:tblPr>
      <w:tblGrid>
        <w:gridCol w:w="3963"/>
        <w:gridCol w:w="3964"/>
      </w:tblGrid>
      <w:tr w:rsidR="00DE3455" w:rsidRPr="00D631F2" w14:paraId="7CB727FE"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3F268F" w14:textId="77777777" w:rsidR="00DE3455" w:rsidRPr="00D631F2" w:rsidRDefault="00DE3455" w:rsidP="00392BBC">
            <w:r>
              <w:rPr>
                <w:rStyle w:val="Verwijzingopmerking"/>
              </w:rPr>
              <w:annotationRef/>
            </w:r>
            <w:r w:rsidRPr="00D631F2">
              <w:t>Activiteit</w:t>
            </w:r>
          </w:p>
        </w:tc>
      </w:tr>
      <w:tr w:rsidR="00DE3455" w:rsidRPr="00D631F2" w14:paraId="5DB779B0" w14:textId="77777777" w:rsidTr="00392BBC">
        <w:tc>
          <w:tcPr>
            <w:tcW w:w="2500" w:type="pct"/>
          </w:tcPr>
          <w:p w14:paraId="198638A2" w14:textId="77777777" w:rsidR="00DE3455" w:rsidRPr="00D631F2" w:rsidRDefault="00DE3455" w:rsidP="00392BBC">
            <w:r w:rsidRPr="00D631F2">
              <w:t>activiteit</w:t>
            </w:r>
            <w:r>
              <w:t>en</w:t>
            </w:r>
          </w:p>
        </w:tc>
        <w:tc>
          <w:tcPr>
            <w:tcW w:w="2500" w:type="pct"/>
          </w:tcPr>
          <w:p w14:paraId="4D374DFB" w14:textId="43077D56" w:rsidR="00DE3455" w:rsidRPr="00D631F2" w:rsidRDefault="00B56DAD" w:rsidP="00392BBC">
            <w:r>
              <w:t>Verrichten van een horeca-activiteit – categorie I</w:t>
            </w:r>
          </w:p>
        </w:tc>
      </w:tr>
      <w:tr w:rsidR="00DE3455" w:rsidRPr="00D631F2" w14:paraId="40AD85E0" w14:textId="77777777" w:rsidTr="00392BBC">
        <w:tc>
          <w:tcPr>
            <w:tcW w:w="2500" w:type="pct"/>
          </w:tcPr>
          <w:p w14:paraId="62C4372B" w14:textId="77777777" w:rsidR="00DE3455" w:rsidRPr="00D631F2" w:rsidRDefault="00DE3455" w:rsidP="00392BBC">
            <w:r>
              <w:t>bovenliggendeActiviteit</w:t>
            </w:r>
          </w:p>
        </w:tc>
        <w:tc>
          <w:tcPr>
            <w:tcW w:w="2500" w:type="pct"/>
          </w:tcPr>
          <w:p w14:paraId="1C854B7C" w14:textId="32D24C15" w:rsidR="00DE3455" w:rsidRDefault="00B56DAD" w:rsidP="00392BBC">
            <w:r>
              <w:rPr>
                <w:noProof/>
              </w:rPr>
              <w:t>Verrichten van een horeca-activiteit</w:t>
            </w:r>
          </w:p>
        </w:tc>
      </w:tr>
      <w:tr w:rsidR="00DE3455" w:rsidRPr="00D631F2" w14:paraId="5E54ACC1" w14:textId="77777777" w:rsidTr="00392BBC">
        <w:tc>
          <w:tcPr>
            <w:tcW w:w="2500" w:type="pct"/>
          </w:tcPr>
          <w:p w14:paraId="5BF5B432" w14:textId="77777777" w:rsidR="00DE3455" w:rsidRPr="00D631F2" w:rsidRDefault="00DE3455" w:rsidP="00392BBC">
            <w:r w:rsidRPr="00D631F2">
              <w:t>activiteitengroep</w:t>
            </w:r>
          </w:p>
        </w:tc>
        <w:tc>
          <w:tcPr>
            <w:tcW w:w="2500" w:type="pct"/>
          </w:tcPr>
          <w:p w14:paraId="7C0EC97D" w14:textId="2D3E798D" w:rsidR="00DE3455" w:rsidRPr="00D631F2" w:rsidRDefault="00B56DAD" w:rsidP="00392BBC">
            <w:r>
              <w:t>http://standaarden.omgevingswet.overheid.nl/activiteit/id/concept/ExploitatieactiviteitHoreca</w:t>
            </w:r>
          </w:p>
        </w:tc>
      </w:tr>
      <w:tr w:rsidR="00DE3455" w:rsidRPr="00D631F2" w14:paraId="744474DD" w14:textId="77777777" w:rsidTr="00392BBC">
        <w:tc>
          <w:tcPr>
            <w:tcW w:w="2500" w:type="pct"/>
          </w:tcPr>
          <w:p w14:paraId="71745B20" w14:textId="77777777" w:rsidR="00DE3455" w:rsidRPr="00D631F2" w:rsidRDefault="00DE3455" w:rsidP="00392BBC">
            <w:r>
              <w:t>activiteitregelkwalificatie</w:t>
            </w:r>
          </w:p>
        </w:tc>
        <w:tc>
          <w:tcPr>
            <w:tcW w:w="2500" w:type="pct"/>
          </w:tcPr>
          <w:p w14:paraId="17D8D3DD" w14:textId="6C819933" w:rsidR="00DE3455" w:rsidRPr="00D631F2" w:rsidRDefault="00B56DAD" w:rsidP="00392BBC">
            <w:r>
              <w:t>http://standaarden.omgevingswet.overheid.nl/activiteitregelkwalificatie/id/concept/Vergunningplicht</w:t>
            </w:r>
          </w:p>
        </w:tc>
      </w:tr>
      <w:tr w:rsidR="00DE3455" w:rsidRPr="00D631F2" w14:paraId="418B7677" w14:textId="77777777" w:rsidTr="00392BB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E3455" w:rsidRPr="0049085E" w14:paraId="2EEED2D1"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44293E" w14:textId="77777777" w:rsidR="00DE3455" w:rsidRPr="0049085E" w:rsidRDefault="00DE3455" w:rsidP="00392BBC">
                  <w:r>
                    <w:t>Geometrie</w:t>
                  </w:r>
                </w:p>
              </w:tc>
            </w:tr>
            <w:tr w:rsidR="00DE3455" w:rsidRPr="0049085E" w14:paraId="34853AF4" w14:textId="77777777" w:rsidTr="00392BBC">
              <w:tc>
                <w:tcPr>
                  <w:tcW w:w="2500" w:type="pct"/>
                </w:tcPr>
                <w:p w14:paraId="1B1A649C" w14:textId="77777777" w:rsidR="00DE3455" w:rsidRPr="0049085E" w:rsidRDefault="00DE3455" w:rsidP="00392BBC">
                  <w:r>
                    <w:t>bestandsnaam</w:t>
                  </w:r>
                </w:p>
              </w:tc>
              <w:tc>
                <w:tcPr>
                  <w:tcW w:w="2500" w:type="pct"/>
                </w:tcPr>
                <w:p w14:paraId="5E927AFE" w14:textId="07048023" w:rsidR="00DE3455" w:rsidRPr="0049085E" w:rsidRDefault="00B56DAD" w:rsidP="00392BBC">
                  <w:r>
                    <w:t>gml_Beganegrond.gml</w:t>
                  </w:r>
                </w:p>
              </w:tc>
            </w:tr>
            <w:tr w:rsidR="00DE3455" w:rsidRPr="0049085E" w14:paraId="31630028" w14:textId="77777777" w:rsidTr="00392BBC">
              <w:tc>
                <w:tcPr>
                  <w:tcW w:w="2500" w:type="pct"/>
                </w:tcPr>
                <w:p w14:paraId="7633682C" w14:textId="77777777" w:rsidR="00DE3455" w:rsidRPr="0049085E" w:rsidRDefault="00DE3455" w:rsidP="00392BBC">
                  <w:r w:rsidRPr="0049085E">
                    <w:t>noemer</w:t>
                  </w:r>
                </w:p>
              </w:tc>
              <w:tc>
                <w:tcPr>
                  <w:tcW w:w="2500" w:type="pct"/>
                </w:tcPr>
                <w:p w14:paraId="2D304F67" w14:textId="70C125A2" w:rsidR="00DE3455" w:rsidRPr="0049085E" w:rsidRDefault="00B56DAD" w:rsidP="00392BBC">
                  <w:r>
                    <w:t>Begane grond</w:t>
                  </w:r>
                </w:p>
              </w:tc>
            </w:tr>
            <w:tr w:rsidR="00DE3455" w:rsidRPr="0049085E" w14:paraId="5016036F" w14:textId="77777777" w:rsidTr="00392BBC">
              <w:tc>
                <w:tcPr>
                  <w:tcW w:w="2500" w:type="pct"/>
                </w:tcPr>
                <w:p w14:paraId="3E09BAED" w14:textId="77777777" w:rsidR="00DE3455" w:rsidRPr="0049085E" w:rsidRDefault="00DE3455" w:rsidP="00392BBC">
                  <w:r>
                    <w:t>symboolcode</w:t>
                  </w:r>
                </w:p>
              </w:tc>
              <w:tc>
                <w:tcPr>
                  <w:tcW w:w="2500" w:type="pct"/>
                </w:tcPr>
                <w:p w14:paraId="1654D903" w14:textId="669A00F3" w:rsidR="00DE3455" w:rsidRDefault="00DE3455" w:rsidP="00392BBC"/>
              </w:tc>
            </w:tr>
            <w:tr w:rsidR="00DE3455" w:rsidRPr="0049085E" w14:paraId="11F452E0" w14:textId="77777777" w:rsidTr="00392BBC">
              <w:tc>
                <w:tcPr>
                  <w:tcW w:w="2500" w:type="pct"/>
                </w:tcPr>
                <w:p w14:paraId="778E8DC4" w14:textId="77777777" w:rsidR="00DE3455" w:rsidRPr="0049085E" w:rsidRDefault="00DE3455" w:rsidP="00392BBC">
                  <w:r w:rsidRPr="0049085E">
                    <w:t>nauwkeurigheid</w:t>
                  </w:r>
                </w:p>
              </w:tc>
              <w:tc>
                <w:tcPr>
                  <w:tcW w:w="2500" w:type="pct"/>
                </w:tcPr>
                <w:p w14:paraId="32E18D3E" w14:textId="3D23508E" w:rsidR="00DE3455" w:rsidRPr="0049085E" w:rsidRDefault="00DE3455" w:rsidP="00392BBC"/>
              </w:tc>
            </w:tr>
            <w:tr w:rsidR="00DE3455" w:rsidRPr="0049085E" w14:paraId="1ACEDA08" w14:textId="77777777" w:rsidTr="00392BBC">
              <w:tc>
                <w:tcPr>
                  <w:tcW w:w="2500" w:type="pct"/>
                </w:tcPr>
                <w:p w14:paraId="651C1C90" w14:textId="77777777" w:rsidR="00DE3455" w:rsidRPr="0049085E" w:rsidRDefault="00DE3455" w:rsidP="00392BBC">
                  <w:r w:rsidRPr="0049085E">
                    <w:t>bron</w:t>
                  </w:r>
                  <w:r>
                    <w:t>N</w:t>
                  </w:r>
                  <w:r w:rsidRPr="0049085E">
                    <w:t>auwkeurigheid</w:t>
                  </w:r>
                </w:p>
              </w:tc>
              <w:tc>
                <w:tcPr>
                  <w:tcW w:w="2500" w:type="pct"/>
                </w:tcPr>
                <w:p w14:paraId="02809B34" w14:textId="38324441" w:rsidR="00DE3455" w:rsidRPr="0049085E" w:rsidRDefault="00B56DAD" w:rsidP="00392BBC">
                  <w:r>
                    <w:t>http://standaarden.omgevingswet.overheid.nl/bronnauwkeurigheid/id/concept/Achtergrond</w:t>
                  </w:r>
                </w:p>
              </w:tc>
            </w:tr>
            <w:tr w:rsidR="00DE3455" w:rsidRPr="0049085E" w14:paraId="49F61900" w14:textId="77777777" w:rsidTr="00392BBC">
              <w:tc>
                <w:tcPr>
                  <w:tcW w:w="2500" w:type="pct"/>
                </w:tcPr>
                <w:p w14:paraId="0C8F2AF8" w14:textId="77777777" w:rsidR="00DE3455" w:rsidRPr="0049085E" w:rsidRDefault="00DE3455" w:rsidP="00392BBC">
                  <w:r>
                    <w:t>idealisatie</w:t>
                  </w:r>
                </w:p>
              </w:tc>
              <w:tc>
                <w:tcPr>
                  <w:tcW w:w="2500" w:type="pct"/>
                </w:tcPr>
                <w:p w14:paraId="6B703034" w14:textId="43519F5B" w:rsidR="00DE3455" w:rsidRPr="0049085E" w:rsidRDefault="00B56DAD" w:rsidP="00392BBC">
                  <w:r>
                    <w:t>http://standaarden.omgevingswet.overheid.nl/idealisatie/id/concept/Exact</w:t>
                  </w:r>
                </w:p>
              </w:tc>
            </w:tr>
          </w:tbl>
          <w:p w14:paraId="0129F43D" w14:textId="77777777" w:rsidR="00DE3455" w:rsidRPr="00D631F2" w:rsidRDefault="00DE3455" w:rsidP="00392BBC"/>
        </w:tc>
      </w:tr>
    </w:tbl>
    <w:p w14:paraId="109BE58A" w14:textId="1E4C96D0" w:rsidR="00DE3455" w:rsidRDefault="00DE3455">
      <w:pPr>
        <w:pStyle w:val="Tekstopmerking"/>
      </w:pPr>
    </w:p>
  </w:comment>
  <w:comment w:id="199" w:author="Gerard Wolbers" w:date="2023-04-19T09:51: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7A279C4B"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E469C" w14:textId="77777777" w:rsidR="00B56DAD" w:rsidRPr="0049085E" w:rsidRDefault="00B56DAD" w:rsidP="00ED1428">
            <w:r>
              <w:rPr>
                <w:rStyle w:val="Verwijzingopmerking"/>
              </w:rPr>
              <w:annotationRef/>
            </w:r>
            <w:r>
              <w:t>Geometrie</w:t>
            </w:r>
          </w:p>
        </w:tc>
      </w:tr>
      <w:tr w:rsidR="00B56DAD" w:rsidRPr="0049085E" w14:paraId="22FEACFB" w14:textId="77777777" w:rsidTr="00B56DAD">
        <w:tc>
          <w:tcPr>
            <w:tcW w:w="2500" w:type="pct"/>
          </w:tcPr>
          <w:p w14:paraId="5CA3F057" w14:textId="77777777" w:rsidR="00B56DAD" w:rsidRPr="0049085E" w:rsidRDefault="00B56DAD" w:rsidP="00B56DAD">
            <w:r>
              <w:t>bestandsnaam</w:t>
            </w:r>
          </w:p>
        </w:tc>
        <w:tc>
          <w:tcPr>
            <w:tcW w:w="2500" w:type="pct"/>
          </w:tcPr>
          <w:p w14:paraId="184826A1" w14:textId="0337935C" w:rsidR="00B56DAD" w:rsidRPr="0049085E" w:rsidRDefault="00B56DAD" w:rsidP="00B56DAD">
            <w:r w:rsidRPr="007E06AB">
              <w:t>gml_Beganegrond.gml</w:t>
            </w:r>
          </w:p>
        </w:tc>
      </w:tr>
      <w:tr w:rsidR="00B56DAD" w:rsidRPr="0049085E" w14:paraId="6B166B3B" w14:textId="77777777" w:rsidTr="00B56DAD">
        <w:tc>
          <w:tcPr>
            <w:tcW w:w="2500" w:type="pct"/>
          </w:tcPr>
          <w:p w14:paraId="1F3EDF65" w14:textId="77777777" w:rsidR="00B56DAD" w:rsidRPr="0049085E" w:rsidRDefault="00B56DAD" w:rsidP="00B56DAD">
            <w:r w:rsidRPr="0049085E">
              <w:t>noemer</w:t>
            </w:r>
          </w:p>
        </w:tc>
        <w:tc>
          <w:tcPr>
            <w:tcW w:w="2500" w:type="pct"/>
          </w:tcPr>
          <w:p w14:paraId="4A0CE0BC" w14:textId="061CD49E" w:rsidR="00B56DAD" w:rsidRPr="0049085E" w:rsidRDefault="00B56DAD" w:rsidP="00B56DAD">
            <w:r w:rsidRPr="007E06AB">
              <w:t>Begane grond</w:t>
            </w:r>
          </w:p>
        </w:tc>
      </w:tr>
      <w:tr w:rsidR="00B56DAD" w:rsidRPr="0049085E" w14:paraId="208C9FD1" w14:textId="77777777" w:rsidTr="00B56DAD">
        <w:tc>
          <w:tcPr>
            <w:tcW w:w="2500" w:type="pct"/>
          </w:tcPr>
          <w:p w14:paraId="561C9597" w14:textId="77777777" w:rsidR="00B56DAD" w:rsidRPr="0049085E" w:rsidRDefault="00B56DAD" w:rsidP="00B56DAD">
            <w:r>
              <w:t>symboolcode</w:t>
            </w:r>
          </w:p>
        </w:tc>
        <w:tc>
          <w:tcPr>
            <w:tcW w:w="2500" w:type="pct"/>
          </w:tcPr>
          <w:p w14:paraId="21A3B612" w14:textId="27F21853" w:rsidR="00B56DAD" w:rsidRDefault="00B56DAD" w:rsidP="00B56DAD"/>
        </w:tc>
      </w:tr>
      <w:tr w:rsidR="00B56DAD" w:rsidRPr="0049085E" w14:paraId="06F32AE9" w14:textId="77777777" w:rsidTr="00B56DAD">
        <w:tc>
          <w:tcPr>
            <w:tcW w:w="2500" w:type="pct"/>
          </w:tcPr>
          <w:p w14:paraId="4DDBCF25" w14:textId="77777777" w:rsidR="00B56DAD" w:rsidRPr="0049085E" w:rsidRDefault="00B56DAD" w:rsidP="00B56DAD">
            <w:r w:rsidRPr="0049085E">
              <w:t>nauwkeurigheid</w:t>
            </w:r>
          </w:p>
        </w:tc>
        <w:tc>
          <w:tcPr>
            <w:tcW w:w="2500" w:type="pct"/>
          </w:tcPr>
          <w:p w14:paraId="04A69D74" w14:textId="0D9BFA21" w:rsidR="00B56DAD" w:rsidRPr="0049085E" w:rsidRDefault="00B56DAD" w:rsidP="00B56DAD"/>
        </w:tc>
      </w:tr>
      <w:tr w:rsidR="00B56DAD" w:rsidRPr="0049085E" w14:paraId="29F5A5F1" w14:textId="77777777" w:rsidTr="00B56DAD">
        <w:tc>
          <w:tcPr>
            <w:tcW w:w="2500" w:type="pct"/>
          </w:tcPr>
          <w:p w14:paraId="39C1CFDD" w14:textId="77777777" w:rsidR="00B56DAD" w:rsidRPr="0049085E" w:rsidRDefault="00B56DAD" w:rsidP="00B56DAD">
            <w:r w:rsidRPr="0049085E">
              <w:t>bronNauwkeurigheid</w:t>
            </w:r>
          </w:p>
        </w:tc>
        <w:tc>
          <w:tcPr>
            <w:tcW w:w="2500" w:type="pct"/>
          </w:tcPr>
          <w:p w14:paraId="5B5012FF" w14:textId="1D41FFC3" w:rsidR="00B56DAD" w:rsidRPr="0049085E" w:rsidRDefault="00B56DAD" w:rsidP="00B56DAD">
            <w:r w:rsidRPr="007E06AB">
              <w:t>http://standaarden.omgevingswet.overheid.nl/bronnauwkeurigheid/id/concept/Achtergrond</w:t>
            </w:r>
          </w:p>
        </w:tc>
      </w:tr>
      <w:tr w:rsidR="00B56DAD" w:rsidRPr="0049085E" w14:paraId="0BD27F02" w14:textId="77777777" w:rsidTr="00B56DAD">
        <w:tc>
          <w:tcPr>
            <w:tcW w:w="2500" w:type="pct"/>
          </w:tcPr>
          <w:p w14:paraId="4FEBD834" w14:textId="77777777" w:rsidR="00B56DAD" w:rsidRPr="0049085E" w:rsidRDefault="00B56DAD" w:rsidP="00B56DAD">
            <w:r>
              <w:t>idealisatie</w:t>
            </w:r>
          </w:p>
        </w:tc>
        <w:tc>
          <w:tcPr>
            <w:tcW w:w="2500" w:type="pct"/>
          </w:tcPr>
          <w:p w14:paraId="25D231F0" w14:textId="25D8D361" w:rsidR="00B56DAD" w:rsidRPr="0049085E" w:rsidRDefault="00B56DAD" w:rsidP="00B56DAD">
            <w:r w:rsidRPr="007E06AB">
              <w:t>http://standaarden.omgevingswet.overheid.nl/idealisatie/id/concept/Exact</w:t>
            </w:r>
          </w:p>
        </w:tc>
      </w:tr>
      <w:tr w:rsidR="00B56DAD" w:rsidRPr="0049085E" w14:paraId="5B1B15CA" w14:textId="77777777" w:rsidTr="00B56DAD">
        <w:tc>
          <w:tcPr>
            <w:tcW w:w="2500" w:type="pct"/>
          </w:tcPr>
          <w:p w14:paraId="255F39C2" w14:textId="77777777" w:rsidR="00B56DAD" w:rsidRDefault="00B56DAD" w:rsidP="00B56DAD">
            <w:r>
              <w:t>regelingsgebied</w:t>
            </w:r>
          </w:p>
        </w:tc>
        <w:tc>
          <w:tcPr>
            <w:tcW w:w="2500" w:type="pct"/>
          </w:tcPr>
          <w:p w14:paraId="51378CA2" w14:textId="3A3CBF95" w:rsidR="00B56DAD" w:rsidRDefault="00B56DAD" w:rsidP="00B56DAD">
            <w:r w:rsidRPr="007E06AB">
              <w:t>Onwaar</w:t>
            </w:r>
          </w:p>
        </w:tc>
      </w:tr>
    </w:tbl>
    <w:p w14:paraId="432DAE2A" w14:textId="391FD8A6" w:rsidR="00B56DAD" w:rsidRDefault="00B56DAD">
      <w:pPr>
        <w:pStyle w:val="Tekstopmerking"/>
      </w:pPr>
    </w:p>
  </w:comment>
  <w:comment w:id="200" w:author="Gerard Wolbers" w:date="2023-04-19T09:51: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54C17DC6"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2C623D" w14:textId="77777777" w:rsidR="00B56DAD" w:rsidRPr="0049085E" w:rsidRDefault="00B56DAD" w:rsidP="00ED1428">
            <w:r>
              <w:rPr>
                <w:rStyle w:val="Verwijzingopmerking"/>
              </w:rPr>
              <w:annotationRef/>
            </w:r>
            <w:r>
              <w:t>Geometrie</w:t>
            </w:r>
          </w:p>
        </w:tc>
      </w:tr>
      <w:tr w:rsidR="00B56DAD" w:rsidRPr="0049085E" w14:paraId="025F8CA3" w14:textId="77777777" w:rsidTr="00B56DAD">
        <w:tc>
          <w:tcPr>
            <w:tcW w:w="2500" w:type="pct"/>
          </w:tcPr>
          <w:p w14:paraId="1E02F6F0" w14:textId="77777777" w:rsidR="00B56DAD" w:rsidRPr="0049085E" w:rsidRDefault="00B56DAD" w:rsidP="00B56DAD">
            <w:r>
              <w:t>bestandsnaam</w:t>
            </w:r>
          </w:p>
        </w:tc>
        <w:tc>
          <w:tcPr>
            <w:tcW w:w="2500" w:type="pct"/>
          </w:tcPr>
          <w:p w14:paraId="72C81F24" w14:textId="0937E2DB" w:rsidR="00B56DAD" w:rsidRPr="0049085E" w:rsidRDefault="00B56DAD" w:rsidP="00B56DAD">
            <w:r w:rsidRPr="006D0C15">
              <w:t>gml_Beganegrond.gml</w:t>
            </w:r>
          </w:p>
        </w:tc>
      </w:tr>
      <w:tr w:rsidR="00B56DAD" w:rsidRPr="0049085E" w14:paraId="4C6914F8" w14:textId="77777777" w:rsidTr="00B56DAD">
        <w:tc>
          <w:tcPr>
            <w:tcW w:w="2500" w:type="pct"/>
          </w:tcPr>
          <w:p w14:paraId="26A2F3B3" w14:textId="77777777" w:rsidR="00B56DAD" w:rsidRPr="0049085E" w:rsidRDefault="00B56DAD" w:rsidP="00B56DAD">
            <w:r w:rsidRPr="0049085E">
              <w:t>noemer</w:t>
            </w:r>
          </w:p>
        </w:tc>
        <w:tc>
          <w:tcPr>
            <w:tcW w:w="2500" w:type="pct"/>
          </w:tcPr>
          <w:p w14:paraId="546BF37E" w14:textId="40069F2F" w:rsidR="00B56DAD" w:rsidRPr="0049085E" w:rsidRDefault="00B56DAD" w:rsidP="00B56DAD">
            <w:r w:rsidRPr="006D0C15">
              <w:t>Begane grond</w:t>
            </w:r>
          </w:p>
        </w:tc>
      </w:tr>
      <w:tr w:rsidR="00B56DAD" w:rsidRPr="0049085E" w14:paraId="09B4B27F" w14:textId="77777777" w:rsidTr="00B56DAD">
        <w:tc>
          <w:tcPr>
            <w:tcW w:w="2500" w:type="pct"/>
          </w:tcPr>
          <w:p w14:paraId="76565305" w14:textId="77777777" w:rsidR="00B56DAD" w:rsidRPr="0049085E" w:rsidRDefault="00B56DAD" w:rsidP="00B56DAD">
            <w:r>
              <w:t>symboolcode</w:t>
            </w:r>
          </w:p>
        </w:tc>
        <w:tc>
          <w:tcPr>
            <w:tcW w:w="2500" w:type="pct"/>
          </w:tcPr>
          <w:p w14:paraId="68BBDA5B" w14:textId="33096974" w:rsidR="00B56DAD" w:rsidRDefault="00B56DAD" w:rsidP="00B56DAD"/>
        </w:tc>
      </w:tr>
      <w:tr w:rsidR="00B56DAD" w:rsidRPr="0049085E" w14:paraId="3D395FE7" w14:textId="77777777" w:rsidTr="00B56DAD">
        <w:tc>
          <w:tcPr>
            <w:tcW w:w="2500" w:type="pct"/>
          </w:tcPr>
          <w:p w14:paraId="74307904" w14:textId="77777777" w:rsidR="00B56DAD" w:rsidRPr="0049085E" w:rsidRDefault="00B56DAD" w:rsidP="00B56DAD">
            <w:r w:rsidRPr="0049085E">
              <w:t>nauwkeurigheid</w:t>
            </w:r>
          </w:p>
        </w:tc>
        <w:tc>
          <w:tcPr>
            <w:tcW w:w="2500" w:type="pct"/>
          </w:tcPr>
          <w:p w14:paraId="029F8837" w14:textId="0B1F43E9" w:rsidR="00B56DAD" w:rsidRPr="0049085E" w:rsidRDefault="00B56DAD" w:rsidP="00B56DAD"/>
        </w:tc>
      </w:tr>
      <w:tr w:rsidR="00B56DAD" w:rsidRPr="0049085E" w14:paraId="2CB3CC9F" w14:textId="77777777" w:rsidTr="00B56DAD">
        <w:tc>
          <w:tcPr>
            <w:tcW w:w="2500" w:type="pct"/>
          </w:tcPr>
          <w:p w14:paraId="5D20E40E" w14:textId="77777777" w:rsidR="00B56DAD" w:rsidRPr="0049085E" w:rsidRDefault="00B56DAD" w:rsidP="00B56DAD">
            <w:r w:rsidRPr="0049085E">
              <w:t>bronNauwkeurigheid</w:t>
            </w:r>
          </w:p>
        </w:tc>
        <w:tc>
          <w:tcPr>
            <w:tcW w:w="2500" w:type="pct"/>
          </w:tcPr>
          <w:p w14:paraId="51D9D456" w14:textId="2FB4E3B9" w:rsidR="00B56DAD" w:rsidRPr="0049085E" w:rsidRDefault="00B56DAD" w:rsidP="00B56DAD">
            <w:r w:rsidRPr="006D0C15">
              <w:t>http://standaarden.omgevingswet.overheid.nl/bronnauwkeurigheid/id/concept/Achtergrond</w:t>
            </w:r>
          </w:p>
        </w:tc>
      </w:tr>
      <w:tr w:rsidR="00B56DAD" w:rsidRPr="0049085E" w14:paraId="40BFA83D" w14:textId="77777777" w:rsidTr="00B56DAD">
        <w:tc>
          <w:tcPr>
            <w:tcW w:w="2500" w:type="pct"/>
          </w:tcPr>
          <w:p w14:paraId="08BDC063" w14:textId="77777777" w:rsidR="00B56DAD" w:rsidRPr="0049085E" w:rsidRDefault="00B56DAD" w:rsidP="00B56DAD">
            <w:r>
              <w:t>idealisatie</w:t>
            </w:r>
          </w:p>
        </w:tc>
        <w:tc>
          <w:tcPr>
            <w:tcW w:w="2500" w:type="pct"/>
          </w:tcPr>
          <w:p w14:paraId="728A5A85" w14:textId="5A9A72C8" w:rsidR="00B56DAD" w:rsidRPr="0049085E" w:rsidRDefault="00B56DAD" w:rsidP="00B56DAD">
            <w:r w:rsidRPr="006D0C15">
              <w:t>http://standaarden.omgevingswet.overheid.nl/idealisatie/id/concept/Exact</w:t>
            </w:r>
          </w:p>
        </w:tc>
      </w:tr>
      <w:tr w:rsidR="00B56DAD" w:rsidRPr="0049085E" w14:paraId="09335EDE" w14:textId="77777777" w:rsidTr="00B56DAD">
        <w:tc>
          <w:tcPr>
            <w:tcW w:w="2500" w:type="pct"/>
          </w:tcPr>
          <w:p w14:paraId="13A5F2D2" w14:textId="77777777" w:rsidR="00B56DAD" w:rsidRDefault="00B56DAD" w:rsidP="00B56DAD">
            <w:r>
              <w:t>regelingsgebied</w:t>
            </w:r>
          </w:p>
        </w:tc>
        <w:tc>
          <w:tcPr>
            <w:tcW w:w="2500" w:type="pct"/>
          </w:tcPr>
          <w:p w14:paraId="606120C7" w14:textId="0F866070" w:rsidR="00B56DAD" w:rsidRDefault="00B56DAD" w:rsidP="00B56DAD">
            <w:r w:rsidRPr="006D0C15">
              <w:t>Onwaar</w:t>
            </w:r>
          </w:p>
        </w:tc>
      </w:tr>
    </w:tbl>
    <w:p w14:paraId="15D2D3E5" w14:textId="12CB25B2" w:rsidR="00B56DAD" w:rsidRDefault="00B56DAD">
      <w:pPr>
        <w:pStyle w:val="Tekstopmerking"/>
      </w:pPr>
    </w:p>
  </w:comment>
  <w:comment w:id="201" w:author="Emma Kakes" w:date="2022-09-20T11:56:00Z" w:initials="EK">
    <w:tbl>
      <w:tblPr>
        <w:tblStyle w:val="Annotatie"/>
        <w:tblW w:w="5000" w:type="pct"/>
        <w:tblLayout w:type="fixed"/>
        <w:tblLook w:val="0620" w:firstRow="1" w:lastRow="0" w:firstColumn="0" w:lastColumn="0" w:noHBand="1" w:noVBand="1"/>
      </w:tblPr>
      <w:tblGrid>
        <w:gridCol w:w="3963"/>
        <w:gridCol w:w="3964"/>
      </w:tblGrid>
      <w:tr w:rsidR="00FF7CA6" w:rsidRPr="0049085E" w14:paraId="4BEF5637"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11E79D" w14:textId="77777777" w:rsidR="00FF7CA6" w:rsidRPr="0049085E" w:rsidRDefault="00FF7CA6" w:rsidP="00392BBC">
            <w:r>
              <w:rPr>
                <w:rStyle w:val="Verwijzingopmerking"/>
              </w:rPr>
              <w:annotationRef/>
            </w:r>
            <w:r>
              <w:t>Geometrie</w:t>
            </w:r>
          </w:p>
        </w:tc>
      </w:tr>
      <w:tr w:rsidR="00FF7CA6" w:rsidRPr="0049085E" w14:paraId="15E3F2F6" w14:textId="77777777" w:rsidTr="00392BBC">
        <w:tc>
          <w:tcPr>
            <w:tcW w:w="2500" w:type="pct"/>
          </w:tcPr>
          <w:p w14:paraId="37CB5033" w14:textId="77777777" w:rsidR="00FF7CA6" w:rsidRPr="0049085E" w:rsidRDefault="00FF7CA6" w:rsidP="00392BBC">
            <w:r>
              <w:t>bestandsnaam</w:t>
            </w:r>
          </w:p>
        </w:tc>
        <w:tc>
          <w:tcPr>
            <w:tcW w:w="2500" w:type="pct"/>
          </w:tcPr>
          <w:p w14:paraId="0DD094AA" w14:textId="601C4361" w:rsidR="00FF7CA6" w:rsidRPr="0049085E" w:rsidRDefault="005D3E75" w:rsidP="00392BBC">
            <w:r>
              <w:t>gml_Terras.gml</w:t>
            </w:r>
          </w:p>
        </w:tc>
      </w:tr>
      <w:tr w:rsidR="00FF7CA6" w:rsidRPr="0049085E" w14:paraId="4867066F" w14:textId="77777777" w:rsidTr="00392BBC">
        <w:tc>
          <w:tcPr>
            <w:tcW w:w="2500" w:type="pct"/>
          </w:tcPr>
          <w:p w14:paraId="64EC797E" w14:textId="77777777" w:rsidR="00FF7CA6" w:rsidRPr="0049085E" w:rsidRDefault="00FF7CA6" w:rsidP="00392BBC">
            <w:r w:rsidRPr="0049085E">
              <w:t>noemer</w:t>
            </w:r>
          </w:p>
        </w:tc>
        <w:tc>
          <w:tcPr>
            <w:tcW w:w="2500" w:type="pct"/>
          </w:tcPr>
          <w:p w14:paraId="5EFDC478" w14:textId="5708AFAB" w:rsidR="00FF7CA6" w:rsidRPr="0049085E" w:rsidRDefault="005D3E75" w:rsidP="00392BBC">
            <w:r>
              <w:t>Terras</w:t>
            </w:r>
          </w:p>
        </w:tc>
      </w:tr>
      <w:tr w:rsidR="00FF7CA6" w:rsidRPr="0049085E" w14:paraId="361F9AA9" w14:textId="77777777" w:rsidTr="00392BBC">
        <w:tc>
          <w:tcPr>
            <w:tcW w:w="2500" w:type="pct"/>
          </w:tcPr>
          <w:p w14:paraId="336EBE2C" w14:textId="77777777" w:rsidR="00FF7CA6" w:rsidRPr="0049085E" w:rsidRDefault="00FF7CA6" w:rsidP="00392BBC">
            <w:r>
              <w:t>symboolcode</w:t>
            </w:r>
          </w:p>
        </w:tc>
        <w:tc>
          <w:tcPr>
            <w:tcW w:w="2500" w:type="pct"/>
          </w:tcPr>
          <w:p w14:paraId="3A825C66" w14:textId="5899179F" w:rsidR="00FF7CA6" w:rsidRDefault="00FF7CA6" w:rsidP="00392BBC"/>
        </w:tc>
      </w:tr>
      <w:tr w:rsidR="00FF7CA6" w:rsidRPr="0049085E" w14:paraId="14FA1E0F" w14:textId="77777777" w:rsidTr="00392BBC">
        <w:tc>
          <w:tcPr>
            <w:tcW w:w="2500" w:type="pct"/>
          </w:tcPr>
          <w:p w14:paraId="757D048E" w14:textId="77777777" w:rsidR="00FF7CA6" w:rsidRPr="0049085E" w:rsidRDefault="00FF7CA6" w:rsidP="00392BBC">
            <w:r w:rsidRPr="0049085E">
              <w:t>nauwkeurigheid</w:t>
            </w:r>
          </w:p>
        </w:tc>
        <w:tc>
          <w:tcPr>
            <w:tcW w:w="2500" w:type="pct"/>
          </w:tcPr>
          <w:p w14:paraId="5824C082" w14:textId="042C1604" w:rsidR="00FF7CA6" w:rsidRPr="0049085E" w:rsidRDefault="00FF7CA6" w:rsidP="00392BBC"/>
        </w:tc>
      </w:tr>
      <w:tr w:rsidR="00FF7CA6" w:rsidRPr="0049085E" w14:paraId="544D8543" w14:textId="77777777" w:rsidTr="00392BBC">
        <w:tc>
          <w:tcPr>
            <w:tcW w:w="2500" w:type="pct"/>
          </w:tcPr>
          <w:p w14:paraId="5A5FEF54" w14:textId="77777777" w:rsidR="00FF7CA6" w:rsidRPr="0049085E" w:rsidRDefault="00FF7CA6" w:rsidP="00392BBC">
            <w:r w:rsidRPr="0049085E">
              <w:t>bronNauwkeurigheid</w:t>
            </w:r>
          </w:p>
        </w:tc>
        <w:tc>
          <w:tcPr>
            <w:tcW w:w="2500" w:type="pct"/>
          </w:tcPr>
          <w:p w14:paraId="2D6D471A" w14:textId="7E0C2C33" w:rsidR="00FF7CA6" w:rsidRPr="0049085E" w:rsidRDefault="005D3E75" w:rsidP="00392BBC">
            <w:r>
              <w:t>http://standaarden.omgevingswet.overheid.nl/bronnauwkeurigheid/id/concept/Achtergrond</w:t>
            </w:r>
          </w:p>
        </w:tc>
      </w:tr>
      <w:tr w:rsidR="00FF7CA6" w:rsidRPr="0049085E" w14:paraId="18EBF971" w14:textId="77777777" w:rsidTr="00392BBC">
        <w:tc>
          <w:tcPr>
            <w:tcW w:w="2500" w:type="pct"/>
          </w:tcPr>
          <w:p w14:paraId="3CFE4CDB" w14:textId="77777777" w:rsidR="00FF7CA6" w:rsidRPr="0049085E" w:rsidRDefault="00FF7CA6" w:rsidP="00392BBC">
            <w:r>
              <w:t>idealisatie</w:t>
            </w:r>
          </w:p>
        </w:tc>
        <w:tc>
          <w:tcPr>
            <w:tcW w:w="2500" w:type="pct"/>
          </w:tcPr>
          <w:p w14:paraId="02D74E85" w14:textId="49C8F1A8" w:rsidR="00FF7CA6" w:rsidRPr="0049085E" w:rsidRDefault="005D3E75" w:rsidP="00392BBC">
            <w:r>
              <w:t>http://standaarden.omgevingswet.overheid.nl/idealisatie/id/concept/Exact</w:t>
            </w:r>
          </w:p>
        </w:tc>
      </w:tr>
      <w:tr w:rsidR="00FF7CA6" w:rsidRPr="0049085E" w14:paraId="38B20753" w14:textId="77777777" w:rsidTr="00392BBC">
        <w:tc>
          <w:tcPr>
            <w:tcW w:w="2500" w:type="pct"/>
          </w:tcPr>
          <w:p w14:paraId="2FCD3594" w14:textId="77777777" w:rsidR="00FF7CA6" w:rsidRDefault="00FF7CA6" w:rsidP="00392BBC">
            <w:r>
              <w:t>regelingsgebied</w:t>
            </w:r>
          </w:p>
        </w:tc>
        <w:tc>
          <w:tcPr>
            <w:tcW w:w="2500" w:type="pct"/>
          </w:tcPr>
          <w:p w14:paraId="6E8D2ADB" w14:textId="36E7A8EA" w:rsidR="00FF7CA6" w:rsidRDefault="005D3E75" w:rsidP="00392BBC">
            <w:r>
              <w:t>Onwaar</w:t>
            </w:r>
          </w:p>
        </w:tc>
      </w:tr>
    </w:tbl>
    <w:p w14:paraId="2CC907A8" w14:textId="20CFC70F" w:rsidR="00FF7CA6" w:rsidRDefault="00FF7CA6">
      <w:pPr>
        <w:pStyle w:val="Tekstopmerking"/>
      </w:pPr>
    </w:p>
  </w:comment>
  <w:comment w:id="202" w:author="Martine Rotte" w:date="2023-03-08T15:55:00Z" w:initials="MR">
    <w:p w14:paraId="6F1142B4" w14:textId="77777777" w:rsidR="00C16084" w:rsidRDefault="00C16084" w:rsidP="00C16084">
      <w:pPr>
        <w:pStyle w:val="Tekstopmerking"/>
      </w:pPr>
      <w:r>
        <w:rPr>
          <w:rStyle w:val="Verwijzingopmerking"/>
        </w:rPr>
        <w:annotationRef/>
      </w:r>
      <w:r>
        <w:t xml:space="preserve">@Geonovum. </w:t>
      </w:r>
    </w:p>
    <w:p w14:paraId="42A33565" w14:textId="0438E6EF" w:rsidR="00C16084" w:rsidRDefault="00C16084" w:rsidP="00C16084">
      <w:pPr>
        <w:pStyle w:val="Tekstopmerking"/>
      </w:pPr>
      <w:r>
        <w:t>Alle artikelen in paragraaf 5.3.45, 5.3.46, 5.3.100, 5.3.101 gelden voor locatie Begane grond, m.u.v. de artikelen over terras (= art. 5.1045, art. 5.1050, art. 5.1054), die gelden voor de locatie Terras. Daar hebben we de locatie Terras aangehangen.</w:t>
      </w:r>
    </w:p>
  </w:comment>
  <w:comment w:id="203" w:author="Gerard Wolbers" w:date="2023-04-19T09:54: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30D00C37"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11CC1B" w14:textId="77777777" w:rsidR="00B56DAD" w:rsidRPr="0049085E" w:rsidRDefault="00B56DAD" w:rsidP="00ED1428">
            <w:r>
              <w:rPr>
                <w:rStyle w:val="Verwijzingopmerking"/>
              </w:rPr>
              <w:annotationRef/>
            </w:r>
            <w:r>
              <w:t>Geometrie</w:t>
            </w:r>
          </w:p>
        </w:tc>
      </w:tr>
      <w:tr w:rsidR="00B56DAD" w:rsidRPr="0049085E" w14:paraId="4061206F" w14:textId="77777777" w:rsidTr="00B56DAD">
        <w:tc>
          <w:tcPr>
            <w:tcW w:w="2500" w:type="pct"/>
          </w:tcPr>
          <w:p w14:paraId="38715CBE" w14:textId="77777777" w:rsidR="00B56DAD" w:rsidRPr="0049085E" w:rsidRDefault="00B56DAD" w:rsidP="00B56DAD">
            <w:r>
              <w:t>bestandsnaam</w:t>
            </w:r>
          </w:p>
        </w:tc>
        <w:tc>
          <w:tcPr>
            <w:tcW w:w="2500" w:type="pct"/>
          </w:tcPr>
          <w:p w14:paraId="6FFFB8CA" w14:textId="0DF03D96" w:rsidR="00B56DAD" w:rsidRPr="0049085E" w:rsidRDefault="00B56DAD" w:rsidP="00B56DAD">
            <w:r w:rsidRPr="003D2D2C">
              <w:t>gml_Beganegrond.gml</w:t>
            </w:r>
          </w:p>
        </w:tc>
      </w:tr>
      <w:tr w:rsidR="00B56DAD" w:rsidRPr="0049085E" w14:paraId="4D6C5120" w14:textId="77777777" w:rsidTr="00B56DAD">
        <w:tc>
          <w:tcPr>
            <w:tcW w:w="2500" w:type="pct"/>
          </w:tcPr>
          <w:p w14:paraId="69261053" w14:textId="77777777" w:rsidR="00B56DAD" w:rsidRPr="0049085E" w:rsidRDefault="00B56DAD" w:rsidP="00B56DAD">
            <w:r w:rsidRPr="0049085E">
              <w:t>noemer</w:t>
            </w:r>
          </w:p>
        </w:tc>
        <w:tc>
          <w:tcPr>
            <w:tcW w:w="2500" w:type="pct"/>
          </w:tcPr>
          <w:p w14:paraId="744D1D5C" w14:textId="54775F82" w:rsidR="00B56DAD" w:rsidRPr="0049085E" w:rsidRDefault="00B56DAD" w:rsidP="00B56DAD">
            <w:r w:rsidRPr="003D2D2C">
              <w:t>Begane grond</w:t>
            </w:r>
          </w:p>
        </w:tc>
      </w:tr>
      <w:tr w:rsidR="00B56DAD" w:rsidRPr="0049085E" w14:paraId="4007FE90" w14:textId="77777777" w:rsidTr="00B56DAD">
        <w:tc>
          <w:tcPr>
            <w:tcW w:w="2500" w:type="pct"/>
          </w:tcPr>
          <w:p w14:paraId="4F711875" w14:textId="77777777" w:rsidR="00B56DAD" w:rsidRPr="0049085E" w:rsidRDefault="00B56DAD" w:rsidP="00B56DAD">
            <w:r>
              <w:t>symboolcode</w:t>
            </w:r>
          </w:p>
        </w:tc>
        <w:tc>
          <w:tcPr>
            <w:tcW w:w="2500" w:type="pct"/>
          </w:tcPr>
          <w:p w14:paraId="40C4268E" w14:textId="5FC33750" w:rsidR="00B56DAD" w:rsidRDefault="00B56DAD" w:rsidP="00B56DAD"/>
        </w:tc>
      </w:tr>
      <w:tr w:rsidR="00B56DAD" w:rsidRPr="0049085E" w14:paraId="567059B0" w14:textId="77777777" w:rsidTr="00B56DAD">
        <w:tc>
          <w:tcPr>
            <w:tcW w:w="2500" w:type="pct"/>
          </w:tcPr>
          <w:p w14:paraId="0DBDA026" w14:textId="77777777" w:rsidR="00B56DAD" w:rsidRPr="0049085E" w:rsidRDefault="00B56DAD" w:rsidP="00B56DAD">
            <w:r w:rsidRPr="0049085E">
              <w:t>nauwkeurigheid</w:t>
            </w:r>
          </w:p>
        </w:tc>
        <w:tc>
          <w:tcPr>
            <w:tcW w:w="2500" w:type="pct"/>
          </w:tcPr>
          <w:p w14:paraId="3EB5905F" w14:textId="5F2DEDB3" w:rsidR="00B56DAD" w:rsidRPr="0049085E" w:rsidRDefault="00B56DAD" w:rsidP="00B56DAD"/>
        </w:tc>
      </w:tr>
      <w:tr w:rsidR="00B56DAD" w:rsidRPr="0049085E" w14:paraId="3D229917" w14:textId="77777777" w:rsidTr="00B56DAD">
        <w:tc>
          <w:tcPr>
            <w:tcW w:w="2500" w:type="pct"/>
          </w:tcPr>
          <w:p w14:paraId="2F2D9239" w14:textId="77777777" w:rsidR="00B56DAD" w:rsidRPr="0049085E" w:rsidRDefault="00B56DAD" w:rsidP="00B56DAD">
            <w:r w:rsidRPr="0049085E">
              <w:t>bronNauwkeurigheid</w:t>
            </w:r>
          </w:p>
        </w:tc>
        <w:tc>
          <w:tcPr>
            <w:tcW w:w="2500" w:type="pct"/>
          </w:tcPr>
          <w:p w14:paraId="024F7405" w14:textId="19201522" w:rsidR="00B56DAD" w:rsidRPr="0049085E" w:rsidRDefault="00B56DAD" w:rsidP="00B56DAD">
            <w:r w:rsidRPr="003D2D2C">
              <w:t>http://standaarden.omgevingswet.overheid.nl/bronnauwkeurigheid/id/concept/Achtergrond</w:t>
            </w:r>
          </w:p>
        </w:tc>
      </w:tr>
      <w:tr w:rsidR="00B56DAD" w:rsidRPr="0049085E" w14:paraId="1777C53B" w14:textId="77777777" w:rsidTr="00B56DAD">
        <w:tc>
          <w:tcPr>
            <w:tcW w:w="2500" w:type="pct"/>
          </w:tcPr>
          <w:p w14:paraId="7357E6D0" w14:textId="77777777" w:rsidR="00B56DAD" w:rsidRPr="0049085E" w:rsidRDefault="00B56DAD" w:rsidP="00B56DAD">
            <w:r>
              <w:t>idealisatie</w:t>
            </w:r>
          </w:p>
        </w:tc>
        <w:tc>
          <w:tcPr>
            <w:tcW w:w="2500" w:type="pct"/>
          </w:tcPr>
          <w:p w14:paraId="0E3EBA25" w14:textId="2860163D" w:rsidR="00B56DAD" w:rsidRPr="0049085E" w:rsidRDefault="00B56DAD" w:rsidP="00B56DAD">
            <w:r w:rsidRPr="003D2D2C">
              <w:t>http://standaarden.omgevingswet.overheid.nl/idealisatie/id/concept/Exact</w:t>
            </w:r>
          </w:p>
        </w:tc>
      </w:tr>
      <w:tr w:rsidR="00B56DAD" w:rsidRPr="0049085E" w14:paraId="19EC0890" w14:textId="77777777" w:rsidTr="00B56DAD">
        <w:tc>
          <w:tcPr>
            <w:tcW w:w="2500" w:type="pct"/>
          </w:tcPr>
          <w:p w14:paraId="68D62D37" w14:textId="77777777" w:rsidR="00B56DAD" w:rsidRDefault="00B56DAD" w:rsidP="00B56DAD">
            <w:r>
              <w:t>regelingsgebied</w:t>
            </w:r>
          </w:p>
        </w:tc>
        <w:tc>
          <w:tcPr>
            <w:tcW w:w="2500" w:type="pct"/>
          </w:tcPr>
          <w:p w14:paraId="7B918D70" w14:textId="3EAA9482" w:rsidR="00B56DAD" w:rsidRDefault="00B56DAD" w:rsidP="00B56DAD">
            <w:r w:rsidRPr="003D2D2C">
              <w:t>Onwaar</w:t>
            </w:r>
          </w:p>
        </w:tc>
      </w:tr>
    </w:tbl>
    <w:p w14:paraId="752CE6A9" w14:textId="0F112DFE" w:rsidR="00B56DAD" w:rsidRDefault="00B56DAD">
      <w:pPr>
        <w:pStyle w:val="Tekstopmerking"/>
      </w:pPr>
    </w:p>
  </w:comment>
  <w:comment w:id="204" w:author="Gerard Wolbers" w:date="2023-04-19T09:54: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66BCAF0B"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702809" w14:textId="77777777" w:rsidR="00B56DAD" w:rsidRPr="0049085E" w:rsidRDefault="00B56DAD" w:rsidP="00ED1428">
            <w:r>
              <w:rPr>
                <w:rStyle w:val="Verwijzingopmerking"/>
              </w:rPr>
              <w:annotationRef/>
            </w:r>
            <w:r>
              <w:t>Geometrie</w:t>
            </w:r>
          </w:p>
        </w:tc>
      </w:tr>
      <w:tr w:rsidR="00B56DAD" w:rsidRPr="0049085E" w14:paraId="3F205281" w14:textId="77777777" w:rsidTr="00B56DAD">
        <w:tc>
          <w:tcPr>
            <w:tcW w:w="2500" w:type="pct"/>
          </w:tcPr>
          <w:p w14:paraId="6F9427AA" w14:textId="77777777" w:rsidR="00B56DAD" w:rsidRPr="0049085E" w:rsidRDefault="00B56DAD" w:rsidP="00B56DAD">
            <w:r>
              <w:t>bestandsnaam</w:t>
            </w:r>
          </w:p>
        </w:tc>
        <w:tc>
          <w:tcPr>
            <w:tcW w:w="2500" w:type="pct"/>
          </w:tcPr>
          <w:p w14:paraId="21C28977" w14:textId="774196F1" w:rsidR="00B56DAD" w:rsidRPr="0049085E" w:rsidRDefault="00B56DAD" w:rsidP="00B56DAD">
            <w:r w:rsidRPr="009B563E">
              <w:t>gml_Beganegrond.gml</w:t>
            </w:r>
          </w:p>
        </w:tc>
      </w:tr>
      <w:tr w:rsidR="00B56DAD" w:rsidRPr="0049085E" w14:paraId="29C7351D" w14:textId="77777777" w:rsidTr="00B56DAD">
        <w:tc>
          <w:tcPr>
            <w:tcW w:w="2500" w:type="pct"/>
          </w:tcPr>
          <w:p w14:paraId="5609E226" w14:textId="77777777" w:rsidR="00B56DAD" w:rsidRPr="0049085E" w:rsidRDefault="00B56DAD" w:rsidP="00B56DAD">
            <w:r w:rsidRPr="0049085E">
              <w:t>noemer</w:t>
            </w:r>
          </w:p>
        </w:tc>
        <w:tc>
          <w:tcPr>
            <w:tcW w:w="2500" w:type="pct"/>
          </w:tcPr>
          <w:p w14:paraId="5435A9FD" w14:textId="2A488DAB" w:rsidR="00B56DAD" w:rsidRPr="0049085E" w:rsidRDefault="00B56DAD" w:rsidP="00B56DAD">
            <w:r w:rsidRPr="009B563E">
              <w:t>Begane grond</w:t>
            </w:r>
          </w:p>
        </w:tc>
      </w:tr>
      <w:tr w:rsidR="00B56DAD" w:rsidRPr="0049085E" w14:paraId="7556B8CE" w14:textId="77777777" w:rsidTr="00B56DAD">
        <w:tc>
          <w:tcPr>
            <w:tcW w:w="2500" w:type="pct"/>
          </w:tcPr>
          <w:p w14:paraId="5A4D6A15" w14:textId="77777777" w:rsidR="00B56DAD" w:rsidRPr="0049085E" w:rsidRDefault="00B56DAD" w:rsidP="00B56DAD">
            <w:r>
              <w:t>symboolcode</w:t>
            </w:r>
          </w:p>
        </w:tc>
        <w:tc>
          <w:tcPr>
            <w:tcW w:w="2500" w:type="pct"/>
          </w:tcPr>
          <w:p w14:paraId="66EB8B95" w14:textId="69200E5A" w:rsidR="00B56DAD" w:rsidRDefault="00B56DAD" w:rsidP="00B56DAD"/>
        </w:tc>
      </w:tr>
      <w:tr w:rsidR="00B56DAD" w:rsidRPr="0049085E" w14:paraId="1181DC7C" w14:textId="77777777" w:rsidTr="00B56DAD">
        <w:tc>
          <w:tcPr>
            <w:tcW w:w="2500" w:type="pct"/>
          </w:tcPr>
          <w:p w14:paraId="1AFCA356" w14:textId="77777777" w:rsidR="00B56DAD" w:rsidRPr="0049085E" w:rsidRDefault="00B56DAD" w:rsidP="00B56DAD">
            <w:r w:rsidRPr="0049085E">
              <w:t>nauwkeurigheid</w:t>
            </w:r>
          </w:p>
        </w:tc>
        <w:tc>
          <w:tcPr>
            <w:tcW w:w="2500" w:type="pct"/>
          </w:tcPr>
          <w:p w14:paraId="6912CE51" w14:textId="0DD3711C" w:rsidR="00B56DAD" w:rsidRPr="0049085E" w:rsidRDefault="00B56DAD" w:rsidP="00B56DAD"/>
        </w:tc>
      </w:tr>
      <w:tr w:rsidR="00B56DAD" w:rsidRPr="0049085E" w14:paraId="017A04DF" w14:textId="77777777" w:rsidTr="00B56DAD">
        <w:tc>
          <w:tcPr>
            <w:tcW w:w="2500" w:type="pct"/>
          </w:tcPr>
          <w:p w14:paraId="3DF43978" w14:textId="77777777" w:rsidR="00B56DAD" w:rsidRPr="0049085E" w:rsidRDefault="00B56DAD" w:rsidP="00B56DAD">
            <w:r w:rsidRPr="0049085E">
              <w:t>bronNauwkeurigheid</w:t>
            </w:r>
          </w:p>
        </w:tc>
        <w:tc>
          <w:tcPr>
            <w:tcW w:w="2500" w:type="pct"/>
          </w:tcPr>
          <w:p w14:paraId="5D4D81D1" w14:textId="222070D6" w:rsidR="00B56DAD" w:rsidRPr="0049085E" w:rsidRDefault="00B56DAD" w:rsidP="00B56DAD">
            <w:r w:rsidRPr="009B563E">
              <w:t>http://standaarden.omgevingswet.overheid.nl/bronnauwkeurigheid/id/concept/Achtergrond</w:t>
            </w:r>
          </w:p>
        </w:tc>
      </w:tr>
      <w:tr w:rsidR="00B56DAD" w:rsidRPr="0049085E" w14:paraId="72744858" w14:textId="77777777" w:rsidTr="00B56DAD">
        <w:tc>
          <w:tcPr>
            <w:tcW w:w="2500" w:type="pct"/>
          </w:tcPr>
          <w:p w14:paraId="41199F9A" w14:textId="77777777" w:rsidR="00B56DAD" w:rsidRPr="0049085E" w:rsidRDefault="00B56DAD" w:rsidP="00B56DAD">
            <w:r>
              <w:t>idealisatie</w:t>
            </w:r>
          </w:p>
        </w:tc>
        <w:tc>
          <w:tcPr>
            <w:tcW w:w="2500" w:type="pct"/>
          </w:tcPr>
          <w:p w14:paraId="0F0CA074" w14:textId="72144518" w:rsidR="00B56DAD" w:rsidRPr="0049085E" w:rsidRDefault="00B56DAD" w:rsidP="00B56DAD">
            <w:r w:rsidRPr="009B563E">
              <w:t>http://standaarden.omgevingswet.overheid.nl/idealisatie/id/concept/Exact</w:t>
            </w:r>
          </w:p>
        </w:tc>
      </w:tr>
      <w:tr w:rsidR="00B56DAD" w:rsidRPr="0049085E" w14:paraId="2E160A74" w14:textId="77777777" w:rsidTr="00B56DAD">
        <w:tc>
          <w:tcPr>
            <w:tcW w:w="2500" w:type="pct"/>
          </w:tcPr>
          <w:p w14:paraId="72085FBC" w14:textId="77777777" w:rsidR="00B56DAD" w:rsidRDefault="00B56DAD" w:rsidP="00B56DAD">
            <w:r>
              <w:t>regelingsgebied</w:t>
            </w:r>
          </w:p>
        </w:tc>
        <w:tc>
          <w:tcPr>
            <w:tcW w:w="2500" w:type="pct"/>
          </w:tcPr>
          <w:p w14:paraId="464DB498" w14:textId="67E53409" w:rsidR="00B56DAD" w:rsidRDefault="00B56DAD" w:rsidP="00B56DAD">
            <w:r w:rsidRPr="009B563E">
              <w:t>Onwaar</w:t>
            </w:r>
          </w:p>
        </w:tc>
      </w:tr>
    </w:tbl>
    <w:p w14:paraId="7816EFBD" w14:textId="1E9BD8D0" w:rsidR="00B56DAD" w:rsidRDefault="00B56DAD">
      <w:pPr>
        <w:pStyle w:val="Tekstopmerking"/>
      </w:pPr>
    </w:p>
  </w:comment>
  <w:comment w:id="205" w:author="Gerard Wolbers" w:date="2023-04-19T09:54: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58CB739D"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66DA24" w14:textId="77777777" w:rsidR="00B56DAD" w:rsidRPr="0049085E" w:rsidRDefault="00B56DAD" w:rsidP="00ED1428">
            <w:r>
              <w:rPr>
                <w:rStyle w:val="Verwijzingopmerking"/>
              </w:rPr>
              <w:annotationRef/>
            </w:r>
            <w:r>
              <w:t>Geometrie</w:t>
            </w:r>
          </w:p>
        </w:tc>
      </w:tr>
      <w:tr w:rsidR="00B56DAD" w:rsidRPr="0049085E" w14:paraId="0ECA4F7E" w14:textId="77777777" w:rsidTr="00B56DAD">
        <w:tc>
          <w:tcPr>
            <w:tcW w:w="2500" w:type="pct"/>
          </w:tcPr>
          <w:p w14:paraId="101F3464" w14:textId="77777777" w:rsidR="00B56DAD" w:rsidRPr="0049085E" w:rsidRDefault="00B56DAD" w:rsidP="00B56DAD">
            <w:r>
              <w:t>bestandsnaam</w:t>
            </w:r>
          </w:p>
        </w:tc>
        <w:tc>
          <w:tcPr>
            <w:tcW w:w="2500" w:type="pct"/>
          </w:tcPr>
          <w:p w14:paraId="18299874" w14:textId="31188FF5" w:rsidR="00B56DAD" w:rsidRPr="0049085E" w:rsidRDefault="00B56DAD" w:rsidP="00B56DAD">
            <w:r w:rsidRPr="00404977">
              <w:t>gml_Beganegrond.gml</w:t>
            </w:r>
          </w:p>
        </w:tc>
      </w:tr>
      <w:tr w:rsidR="00B56DAD" w:rsidRPr="0049085E" w14:paraId="607204C2" w14:textId="77777777" w:rsidTr="00B56DAD">
        <w:tc>
          <w:tcPr>
            <w:tcW w:w="2500" w:type="pct"/>
          </w:tcPr>
          <w:p w14:paraId="025854D7" w14:textId="77777777" w:rsidR="00B56DAD" w:rsidRPr="0049085E" w:rsidRDefault="00B56DAD" w:rsidP="00B56DAD">
            <w:r w:rsidRPr="0049085E">
              <w:t>noemer</w:t>
            </w:r>
          </w:p>
        </w:tc>
        <w:tc>
          <w:tcPr>
            <w:tcW w:w="2500" w:type="pct"/>
          </w:tcPr>
          <w:p w14:paraId="11BB7B33" w14:textId="16578292" w:rsidR="00B56DAD" w:rsidRPr="0049085E" w:rsidRDefault="00B56DAD" w:rsidP="00B56DAD">
            <w:r w:rsidRPr="00404977">
              <w:t>Begane grond</w:t>
            </w:r>
          </w:p>
        </w:tc>
      </w:tr>
      <w:tr w:rsidR="00B56DAD" w:rsidRPr="0049085E" w14:paraId="7B32BCF8" w14:textId="77777777" w:rsidTr="00B56DAD">
        <w:tc>
          <w:tcPr>
            <w:tcW w:w="2500" w:type="pct"/>
          </w:tcPr>
          <w:p w14:paraId="112D5DEC" w14:textId="77777777" w:rsidR="00B56DAD" w:rsidRPr="0049085E" w:rsidRDefault="00B56DAD" w:rsidP="00B56DAD">
            <w:r>
              <w:t>symboolcode</w:t>
            </w:r>
          </w:p>
        </w:tc>
        <w:tc>
          <w:tcPr>
            <w:tcW w:w="2500" w:type="pct"/>
          </w:tcPr>
          <w:p w14:paraId="1478D93D" w14:textId="424C658F" w:rsidR="00B56DAD" w:rsidRDefault="00B56DAD" w:rsidP="00B56DAD"/>
        </w:tc>
      </w:tr>
      <w:tr w:rsidR="00B56DAD" w:rsidRPr="0049085E" w14:paraId="125F3EFD" w14:textId="77777777" w:rsidTr="00B56DAD">
        <w:tc>
          <w:tcPr>
            <w:tcW w:w="2500" w:type="pct"/>
          </w:tcPr>
          <w:p w14:paraId="64885EB1" w14:textId="77777777" w:rsidR="00B56DAD" w:rsidRPr="0049085E" w:rsidRDefault="00B56DAD" w:rsidP="00B56DAD">
            <w:r w:rsidRPr="0049085E">
              <w:t>nauwkeurigheid</w:t>
            </w:r>
          </w:p>
        </w:tc>
        <w:tc>
          <w:tcPr>
            <w:tcW w:w="2500" w:type="pct"/>
          </w:tcPr>
          <w:p w14:paraId="5EA59C04" w14:textId="07E0FFD6" w:rsidR="00B56DAD" w:rsidRPr="0049085E" w:rsidRDefault="00B56DAD" w:rsidP="00B56DAD"/>
        </w:tc>
      </w:tr>
      <w:tr w:rsidR="00B56DAD" w:rsidRPr="0049085E" w14:paraId="4464F5D6" w14:textId="77777777" w:rsidTr="00B56DAD">
        <w:tc>
          <w:tcPr>
            <w:tcW w:w="2500" w:type="pct"/>
          </w:tcPr>
          <w:p w14:paraId="6B003B36" w14:textId="77777777" w:rsidR="00B56DAD" w:rsidRPr="0049085E" w:rsidRDefault="00B56DAD" w:rsidP="00B56DAD">
            <w:r w:rsidRPr="0049085E">
              <w:t>bronNauwkeurigheid</w:t>
            </w:r>
          </w:p>
        </w:tc>
        <w:tc>
          <w:tcPr>
            <w:tcW w:w="2500" w:type="pct"/>
          </w:tcPr>
          <w:p w14:paraId="02EC7584" w14:textId="405C8154" w:rsidR="00B56DAD" w:rsidRPr="0049085E" w:rsidRDefault="00B56DAD" w:rsidP="00B56DAD">
            <w:r w:rsidRPr="00404977">
              <w:t>http://standaarden.omgevingswet.overheid.nl/bronnauwkeurigheid/id/concept/Achtergrond</w:t>
            </w:r>
          </w:p>
        </w:tc>
      </w:tr>
      <w:tr w:rsidR="00B56DAD" w:rsidRPr="0049085E" w14:paraId="293D0034" w14:textId="77777777" w:rsidTr="00B56DAD">
        <w:tc>
          <w:tcPr>
            <w:tcW w:w="2500" w:type="pct"/>
          </w:tcPr>
          <w:p w14:paraId="7037E503" w14:textId="77777777" w:rsidR="00B56DAD" w:rsidRPr="0049085E" w:rsidRDefault="00B56DAD" w:rsidP="00B56DAD">
            <w:r>
              <w:t>idealisatie</w:t>
            </w:r>
          </w:p>
        </w:tc>
        <w:tc>
          <w:tcPr>
            <w:tcW w:w="2500" w:type="pct"/>
          </w:tcPr>
          <w:p w14:paraId="2B59A5DE" w14:textId="4A248CC5" w:rsidR="00B56DAD" w:rsidRPr="0049085E" w:rsidRDefault="00B56DAD" w:rsidP="00B56DAD">
            <w:r w:rsidRPr="00404977">
              <w:t>http://standaarden.omgevingswet.overheid.nl/idealisatie/id/concept/Exact</w:t>
            </w:r>
          </w:p>
        </w:tc>
      </w:tr>
      <w:tr w:rsidR="00B56DAD" w:rsidRPr="0049085E" w14:paraId="57AF47AD" w14:textId="77777777" w:rsidTr="00B56DAD">
        <w:tc>
          <w:tcPr>
            <w:tcW w:w="2500" w:type="pct"/>
          </w:tcPr>
          <w:p w14:paraId="243D9A77" w14:textId="77777777" w:rsidR="00B56DAD" w:rsidRDefault="00B56DAD" w:rsidP="00B56DAD">
            <w:r>
              <w:t>regelingsgebied</w:t>
            </w:r>
          </w:p>
        </w:tc>
        <w:tc>
          <w:tcPr>
            <w:tcW w:w="2500" w:type="pct"/>
          </w:tcPr>
          <w:p w14:paraId="6A5B9D52" w14:textId="6855A5B6" w:rsidR="00B56DAD" w:rsidRDefault="00B56DAD" w:rsidP="00B56DAD">
            <w:r w:rsidRPr="00404977">
              <w:t>Onwaar</w:t>
            </w:r>
          </w:p>
        </w:tc>
      </w:tr>
    </w:tbl>
    <w:p w14:paraId="298FC05B" w14:textId="7A5D9F78" w:rsidR="00B56DAD" w:rsidRDefault="00B56DAD">
      <w:pPr>
        <w:pStyle w:val="Tekstopmerking"/>
      </w:pPr>
    </w:p>
  </w:comment>
  <w:comment w:id="206" w:author="Gerard Wolbers" w:date="2023-04-19T09:54: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7362A871"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93E26F" w14:textId="77777777" w:rsidR="00B56DAD" w:rsidRPr="0049085E" w:rsidRDefault="00B56DAD" w:rsidP="00ED1428">
            <w:r>
              <w:rPr>
                <w:rStyle w:val="Verwijzingopmerking"/>
              </w:rPr>
              <w:annotationRef/>
            </w:r>
            <w:r>
              <w:t>Geometrie</w:t>
            </w:r>
          </w:p>
        </w:tc>
      </w:tr>
      <w:tr w:rsidR="00B56DAD" w:rsidRPr="0049085E" w14:paraId="6C0EB5A8" w14:textId="77777777" w:rsidTr="00B56DAD">
        <w:tc>
          <w:tcPr>
            <w:tcW w:w="2500" w:type="pct"/>
          </w:tcPr>
          <w:p w14:paraId="2AE4FB73" w14:textId="77777777" w:rsidR="00B56DAD" w:rsidRPr="0049085E" w:rsidRDefault="00B56DAD" w:rsidP="00B56DAD">
            <w:r>
              <w:t>bestandsnaam</w:t>
            </w:r>
          </w:p>
        </w:tc>
        <w:tc>
          <w:tcPr>
            <w:tcW w:w="2500" w:type="pct"/>
          </w:tcPr>
          <w:p w14:paraId="2D8F431F" w14:textId="05CA9E97" w:rsidR="00B56DAD" w:rsidRPr="0049085E" w:rsidRDefault="00B56DAD" w:rsidP="00B56DAD">
            <w:r w:rsidRPr="00AE1316">
              <w:t>gml_Beganegrond.gml</w:t>
            </w:r>
          </w:p>
        </w:tc>
      </w:tr>
      <w:tr w:rsidR="00B56DAD" w:rsidRPr="0049085E" w14:paraId="2518F22F" w14:textId="77777777" w:rsidTr="00B56DAD">
        <w:tc>
          <w:tcPr>
            <w:tcW w:w="2500" w:type="pct"/>
          </w:tcPr>
          <w:p w14:paraId="0B5BCD1E" w14:textId="77777777" w:rsidR="00B56DAD" w:rsidRPr="0049085E" w:rsidRDefault="00B56DAD" w:rsidP="00B56DAD">
            <w:r w:rsidRPr="0049085E">
              <w:t>noemer</w:t>
            </w:r>
          </w:p>
        </w:tc>
        <w:tc>
          <w:tcPr>
            <w:tcW w:w="2500" w:type="pct"/>
          </w:tcPr>
          <w:p w14:paraId="5BD8BEB4" w14:textId="4932BA55" w:rsidR="00B56DAD" w:rsidRPr="0049085E" w:rsidRDefault="00B56DAD" w:rsidP="00B56DAD">
            <w:r w:rsidRPr="00AE1316">
              <w:t>Begane grond</w:t>
            </w:r>
          </w:p>
        </w:tc>
      </w:tr>
      <w:tr w:rsidR="00B56DAD" w:rsidRPr="0049085E" w14:paraId="1344E547" w14:textId="77777777" w:rsidTr="00B56DAD">
        <w:tc>
          <w:tcPr>
            <w:tcW w:w="2500" w:type="pct"/>
          </w:tcPr>
          <w:p w14:paraId="490FB30A" w14:textId="77777777" w:rsidR="00B56DAD" w:rsidRPr="0049085E" w:rsidRDefault="00B56DAD" w:rsidP="00B56DAD">
            <w:r>
              <w:t>symboolcode</w:t>
            </w:r>
          </w:p>
        </w:tc>
        <w:tc>
          <w:tcPr>
            <w:tcW w:w="2500" w:type="pct"/>
          </w:tcPr>
          <w:p w14:paraId="7A5468C9" w14:textId="7BC1B4DB" w:rsidR="00B56DAD" w:rsidRDefault="00B56DAD" w:rsidP="00B56DAD"/>
        </w:tc>
      </w:tr>
      <w:tr w:rsidR="00B56DAD" w:rsidRPr="0049085E" w14:paraId="63AB8C55" w14:textId="77777777" w:rsidTr="00B56DAD">
        <w:tc>
          <w:tcPr>
            <w:tcW w:w="2500" w:type="pct"/>
          </w:tcPr>
          <w:p w14:paraId="551C8AD1" w14:textId="77777777" w:rsidR="00B56DAD" w:rsidRPr="0049085E" w:rsidRDefault="00B56DAD" w:rsidP="00B56DAD">
            <w:r w:rsidRPr="0049085E">
              <w:t>nauwkeurigheid</w:t>
            </w:r>
          </w:p>
        </w:tc>
        <w:tc>
          <w:tcPr>
            <w:tcW w:w="2500" w:type="pct"/>
          </w:tcPr>
          <w:p w14:paraId="43064C57" w14:textId="514428A6" w:rsidR="00B56DAD" w:rsidRPr="0049085E" w:rsidRDefault="00B56DAD" w:rsidP="00B56DAD"/>
        </w:tc>
      </w:tr>
      <w:tr w:rsidR="00B56DAD" w:rsidRPr="0049085E" w14:paraId="5E53ABB3" w14:textId="77777777" w:rsidTr="00B56DAD">
        <w:tc>
          <w:tcPr>
            <w:tcW w:w="2500" w:type="pct"/>
          </w:tcPr>
          <w:p w14:paraId="473373D7" w14:textId="77777777" w:rsidR="00B56DAD" w:rsidRPr="0049085E" w:rsidRDefault="00B56DAD" w:rsidP="00B56DAD">
            <w:r w:rsidRPr="0049085E">
              <w:t>bronNauwkeurigheid</w:t>
            </w:r>
          </w:p>
        </w:tc>
        <w:tc>
          <w:tcPr>
            <w:tcW w:w="2500" w:type="pct"/>
          </w:tcPr>
          <w:p w14:paraId="1BEFEC94" w14:textId="70A49A9C" w:rsidR="00B56DAD" w:rsidRPr="0049085E" w:rsidRDefault="00B56DAD" w:rsidP="00B56DAD">
            <w:r w:rsidRPr="00AE1316">
              <w:t>http://standaarden.omgevingswet.overheid.nl/bronnauwkeurigheid/id/concept/Achtergrond</w:t>
            </w:r>
          </w:p>
        </w:tc>
      </w:tr>
      <w:tr w:rsidR="00B56DAD" w:rsidRPr="0049085E" w14:paraId="7F4A34F1" w14:textId="77777777" w:rsidTr="00B56DAD">
        <w:tc>
          <w:tcPr>
            <w:tcW w:w="2500" w:type="pct"/>
          </w:tcPr>
          <w:p w14:paraId="4AEEEC3C" w14:textId="77777777" w:rsidR="00B56DAD" w:rsidRPr="0049085E" w:rsidRDefault="00B56DAD" w:rsidP="00B56DAD">
            <w:r>
              <w:t>idealisatie</w:t>
            </w:r>
          </w:p>
        </w:tc>
        <w:tc>
          <w:tcPr>
            <w:tcW w:w="2500" w:type="pct"/>
          </w:tcPr>
          <w:p w14:paraId="4AE99D73" w14:textId="38D6A118" w:rsidR="00B56DAD" w:rsidRPr="0049085E" w:rsidRDefault="00B56DAD" w:rsidP="00B56DAD">
            <w:r w:rsidRPr="00AE1316">
              <w:t>http://standaarden.omgevingswet.overheid.nl/idealisatie/id/concept/Exact</w:t>
            </w:r>
          </w:p>
        </w:tc>
      </w:tr>
      <w:tr w:rsidR="00B56DAD" w:rsidRPr="0049085E" w14:paraId="359AA11D" w14:textId="77777777" w:rsidTr="00B56DAD">
        <w:tc>
          <w:tcPr>
            <w:tcW w:w="2500" w:type="pct"/>
          </w:tcPr>
          <w:p w14:paraId="5CDDFE88" w14:textId="77777777" w:rsidR="00B56DAD" w:rsidRDefault="00B56DAD" w:rsidP="00B56DAD">
            <w:r>
              <w:t>regelingsgebied</w:t>
            </w:r>
          </w:p>
        </w:tc>
        <w:tc>
          <w:tcPr>
            <w:tcW w:w="2500" w:type="pct"/>
          </w:tcPr>
          <w:p w14:paraId="4B7A8059" w14:textId="13582A6C" w:rsidR="00B56DAD" w:rsidRDefault="00B56DAD" w:rsidP="00B56DAD">
            <w:r w:rsidRPr="00AE1316">
              <w:t>Onwaar</w:t>
            </w:r>
          </w:p>
        </w:tc>
      </w:tr>
    </w:tbl>
    <w:p w14:paraId="6637A4F2" w14:textId="082393A8" w:rsidR="00B56DAD" w:rsidRDefault="00B56DAD">
      <w:pPr>
        <w:pStyle w:val="Tekstopmerking"/>
      </w:pPr>
    </w:p>
  </w:comment>
  <w:comment w:id="207" w:author="Gerard Wolbers" w:date="2023-04-19T09:54: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43262DC6"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6D5A19" w14:textId="77777777" w:rsidR="00B56DAD" w:rsidRPr="0049085E" w:rsidRDefault="00B56DAD" w:rsidP="00ED1428">
            <w:r>
              <w:rPr>
                <w:rStyle w:val="Verwijzingopmerking"/>
              </w:rPr>
              <w:annotationRef/>
            </w:r>
            <w:r>
              <w:t>Geometrie</w:t>
            </w:r>
          </w:p>
        </w:tc>
      </w:tr>
      <w:tr w:rsidR="00B56DAD" w:rsidRPr="0049085E" w14:paraId="5E033355" w14:textId="77777777" w:rsidTr="00B56DAD">
        <w:tc>
          <w:tcPr>
            <w:tcW w:w="2500" w:type="pct"/>
          </w:tcPr>
          <w:p w14:paraId="2AB6E3B7" w14:textId="77777777" w:rsidR="00B56DAD" w:rsidRPr="0049085E" w:rsidRDefault="00B56DAD" w:rsidP="00B56DAD">
            <w:r>
              <w:t>bestandsnaam</w:t>
            </w:r>
          </w:p>
        </w:tc>
        <w:tc>
          <w:tcPr>
            <w:tcW w:w="2500" w:type="pct"/>
          </w:tcPr>
          <w:p w14:paraId="454AB4B4" w14:textId="3EDE03E3" w:rsidR="00B56DAD" w:rsidRPr="0049085E" w:rsidRDefault="00B56DAD" w:rsidP="00B56DAD">
            <w:r w:rsidRPr="0009372C">
              <w:t>gml_Beganegrond.gml</w:t>
            </w:r>
          </w:p>
        </w:tc>
      </w:tr>
      <w:tr w:rsidR="00B56DAD" w:rsidRPr="0049085E" w14:paraId="4D841D35" w14:textId="77777777" w:rsidTr="00B56DAD">
        <w:tc>
          <w:tcPr>
            <w:tcW w:w="2500" w:type="pct"/>
          </w:tcPr>
          <w:p w14:paraId="3BD52AD5" w14:textId="77777777" w:rsidR="00B56DAD" w:rsidRPr="0049085E" w:rsidRDefault="00B56DAD" w:rsidP="00B56DAD">
            <w:r w:rsidRPr="0049085E">
              <w:t>noemer</w:t>
            </w:r>
          </w:p>
        </w:tc>
        <w:tc>
          <w:tcPr>
            <w:tcW w:w="2500" w:type="pct"/>
          </w:tcPr>
          <w:p w14:paraId="7BD8F6E1" w14:textId="6648002B" w:rsidR="00B56DAD" w:rsidRPr="0049085E" w:rsidRDefault="00B56DAD" w:rsidP="00B56DAD">
            <w:r w:rsidRPr="0009372C">
              <w:t>Begane grond</w:t>
            </w:r>
          </w:p>
        </w:tc>
      </w:tr>
      <w:tr w:rsidR="00B56DAD" w:rsidRPr="0049085E" w14:paraId="2C7354FA" w14:textId="77777777" w:rsidTr="00B56DAD">
        <w:tc>
          <w:tcPr>
            <w:tcW w:w="2500" w:type="pct"/>
          </w:tcPr>
          <w:p w14:paraId="606163AD" w14:textId="77777777" w:rsidR="00B56DAD" w:rsidRPr="0049085E" w:rsidRDefault="00B56DAD" w:rsidP="00B56DAD">
            <w:r>
              <w:t>symboolcode</w:t>
            </w:r>
          </w:p>
        </w:tc>
        <w:tc>
          <w:tcPr>
            <w:tcW w:w="2500" w:type="pct"/>
          </w:tcPr>
          <w:p w14:paraId="1339D37E" w14:textId="37B47A7D" w:rsidR="00B56DAD" w:rsidRDefault="00B56DAD" w:rsidP="00B56DAD"/>
        </w:tc>
      </w:tr>
      <w:tr w:rsidR="00B56DAD" w:rsidRPr="0049085E" w14:paraId="249ECBC4" w14:textId="77777777" w:rsidTr="00B56DAD">
        <w:tc>
          <w:tcPr>
            <w:tcW w:w="2500" w:type="pct"/>
          </w:tcPr>
          <w:p w14:paraId="5F8FCA3E" w14:textId="77777777" w:rsidR="00B56DAD" w:rsidRPr="0049085E" w:rsidRDefault="00B56DAD" w:rsidP="00B56DAD">
            <w:r w:rsidRPr="0049085E">
              <w:t>nauwkeurigheid</w:t>
            </w:r>
          </w:p>
        </w:tc>
        <w:tc>
          <w:tcPr>
            <w:tcW w:w="2500" w:type="pct"/>
          </w:tcPr>
          <w:p w14:paraId="2A4E9B0B" w14:textId="21CBE827" w:rsidR="00B56DAD" w:rsidRPr="0049085E" w:rsidRDefault="00B56DAD" w:rsidP="00B56DAD"/>
        </w:tc>
      </w:tr>
      <w:tr w:rsidR="00B56DAD" w:rsidRPr="0049085E" w14:paraId="1A079D78" w14:textId="77777777" w:rsidTr="00B56DAD">
        <w:tc>
          <w:tcPr>
            <w:tcW w:w="2500" w:type="pct"/>
          </w:tcPr>
          <w:p w14:paraId="7AFBDEB7" w14:textId="77777777" w:rsidR="00B56DAD" w:rsidRPr="0049085E" w:rsidRDefault="00B56DAD" w:rsidP="00B56DAD">
            <w:r w:rsidRPr="0049085E">
              <w:t>bronNauwkeurigheid</w:t>
            </w:r>
          </w:p>
        </w:tc>
        <w:tc>
          <w:tcPr>
            <w:tcW w:w="2500" w:type="pct"/>
          </w:tcPr>
          <w:p w14:paraId="2B9BFB62" w14:textId="4582B743" w:rsidR="00B56DAD" w:rsidRPr="0049085E" w:rsidRDefault="00B56DAD" w:rsidP="00B56DAD">
            <w:r w:rsidRPr="0009372C">
              <w:t>http://standaarden.omgevingswet.overheid.nl/bronnauwkeurigheid/id/concept/Achtergrond</w:t>
            </w:r>
          </w:p>
        </w:tc>
      </w:tr>
      <w:tr w:rsidR="00B56DAD" w:rsidRPr="0049085E" w14:paraId="0E3E54D1" w14:textId="77777777" w:rsidTr="00B56DAD">
        <w:tc>
          <w:tcPr>
            <w:tcW w:w="2500" w:type="pct"/>
          </w:tcPr>
          <w:p w14:paraId="3130C748" w14:textId="77777777" w:rsidR="00B56DAD" w:rsidRPr="0049085E" w:rsidRDefault="00B56DAD" w:rsidP="00B56DAD">
            <w:r>
              <w:t>idealisatie</w:t>
            </w:r>
          </w:p>
        </w:tc>
        <w:tc>
          <w:tcPr>
            <w:tcW w:w="2500" w:type="pct"/>
          </w:tcPr>
          <w:p w14:paraId="3759E1F5" w14:textId="76A5B19F" w:rsidR="00B56DAD" w:rsidRPr="0049085E" w:rsidRDefault="00B56DAD" w:rsidP="00B56DAD">
            <w:r w:rsidRPr="0009372C">
              <w:t>http://standaarden.omgevingswet.overheid.nl/idealisatie/id/concept/Exact</w:t>
            </w:r>
          </w:p>
        </w:tc>
      </w:tr>
      <w:tr w:rsidR="00B56DAD" w:rsidRPr="0049085E" w14:paraId="45F6A3AD" w14:textId="77777777" w:rsidTr="00B56DAD">
        <w:tc>
          <w:tcPr>
            <w:tcW w:w="2500" w:type="pct"/>
          </w:tcPr>
          <w:p w14:paraId="08487D1E" w14:textId="77777777" w:rsidR="00B56DAD" w:rsidRDefault="00B56DAD" w:rsidP="00B56DAD">
            <w:r>
              <w:t>regelingsgebied</w:t>
            </w:r>
          </w:p>
        </w:tc>
        <w:tc>
          <w:tcPr>
            <w:tcW w:w="2500" w:type="pct"/>
          </w:tcPr>
          <w:p w14:paraId="5FF49B4C" w14:textId="7708D3BD" w:rsidR="00B56DAD" w:rsidRDefault="00B56DAD" w:rsidP="00B56DAD">
            <w:r w:rsidRPr="0009372C">
              <w:t>Onwaar</w:t>
            </w:r>
          </w:p>
        </w:tc>
      </w:tr>
    </w:tbl>
    <w:p w14:paraId="790A4CEE" w14:textId="21F2015C" w:rsidR="00B56DAD" w:rsidRDefault="00B56DAD">
      <w:pPr>
        <w:pStyle w:val="Tekstopmerking"/>
      </w:pPr>
    </w:p>
  </w:comment>
  <w:comment w:id="208" w:author="Emma Kakes" w:date="2022-09-20T12:27:00Z" w:initials="EK">
    <w:tbl>
      <w:tblPr>
        <w:tblStyle w:val="Annotatie"/>
        <w:tblW w:w="5000" w:type="pct"/>
        <w:tblLayout w:type="fixed"/>
        <w:tblLook w:val="0620" w:firstRow="1" w:lastRow="0" w:firstColumn="0" w:lastColumn="0" w:noHBand="1" w:noVBand="1"/>
      </w:tblPr>
      <w:tblGrid>
        <w:gridCol w:w="3963"/>
        <w:gridCol w:w="3964"/>
      </w:tblGrid>
      <w:tr w:rsidR="00EF4F43" w:rsidRPr="00D631F2" w14:paraId="30EF473D"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AB47D3" w14:textId="77777777" w:rsidR="00EF4F43" w:rsidRPr="00D631F2" w:rsidRDefault="00EF4F43" w:rsidP="00392BBC">
            <w:r>
              <w:rPr>
                <w:rStyle w:val="Verwijzingopmerking"/>
              </w:rPr>
              <w:annotationRef/>
            </w:r>
            <w:r w:rsidRPr="00D631F2">
              <w:t>Activiteit</w:t>
            </w:r>
          </w:p>
        </w:tc>
      </w:tr>
      <w:tr w:rsidR="00EF4F43" w:rsidRPr="00D631F2" w14:paraId="6555A733" w14:textId="77777777" w:rsidTr="00392BBC">
        <w:tc>
          <w:tcPr>
            <w:tcW w:w="2500" w:type="pct"/>
          </w:tcPr>
          <w:p w14:paraId="668CC3FA" w14:textId="77777777" w:rsidR="00EF4F43" w:rsidRPr="00D631F2" w:rsidRDefault="00EF4F43" w:rsidP="00392BBC">
            <w:r w:rsidRPr="00D631F2">
              <w:t>activiteit</w:t>
            </w:r>
            <w:r>
              <w:t>en</w:t>
            </w:r>
          </w:p>
        </w:tc>
        <w:tc>
          <w:tcPr>
            <w:tcW w:w="2500" w:type="pct"/>
          </w:tcPr>
          <w:p w14:paraId="41473F56" w14:textId="246EBEF3" w:rsidR="00EF4F43" w:rsidRPr="00D631F2" w:rsidRDefault="00B56DAD" w:rsidP="00392BBC">
            <w:r>
              <w:t>Verrichten van een horeca-activiteit – categorie II</w:t>
            </w:r>
          </w:p>
        </w:tc>
      </w:tr>
      <w:tr w:rsidR="00EF4F43" w:rsidRPr="00D631F2" w14:paraId="5C8A8746" w14:textId="77777777" w:rsidTr="00392BBC">
        <w:tc>
          <w:tcPr>
            <w:tcW w:w="2500" w:type="pct"/>
          </w:tcPr>
          <w:p w14:paraId="21FC2B04" w14:textId="77777777" w:rsidR="00EF4F43" w:rsidRPr="00D631F2" w:rsidRDefault="00EF4F43" w:rsidP="00392BBC">
            <w:r>
              <w:t>bovenliggendeActiviteit</w:t>
            </w:r>
          </w:p>
        </w:tc>
        <w:tc>
          <w:tcPr>
            <w:tcW w:w="2500" w:type="pct"/>
          </w:tcPr>
          <w:p w14:paraId="620B09F9" w14:textId="66856967" w:rsidR="00EF4F43" w:rsidRDefault="00B56DAD" w:rsidP="00392BBC">
            <w:r>
              <w:rPr>
                <w:noProof/>
              </w:rPr>
              <w:t>Verrichten van een horeca-activiteit</w:t>
            </w:r>
          </w:p>
        </w:tc>
      </w:tr>
      <w:tr w:rsidR="00EF4F43" w:rsidRPr="00D631F2" w14:paraId="36DD08F8" w14:textId="77777777" w:rsidTr="00392BBC">
        <w:tc>
          <w:tcPr>
            <w:tcW w:w="2500" w:type="pct"/>
          </w:tcPr>
          <w:p w14:paraId="49745EE6" w14:textId="77777777" w:rsidR="00EF4F43" w:rsidRPr="00D631F2" w:rsidRDefault="00EF4F43" w:rsidP="00392BBC">
            <w:r w:rsidRPr="00D631F2">
              <w:t>activiteitengroep</w:t>
            </w:r>
          </w:p>
        </w:tc>
        <w:tc>
          <w:tcPr>
            <w:tcW w:w="2500" w:type="pct"/>
          </w:tcPr>
          <w:p w14:paraId="10696890" w14:textId="7E8B4836" w:rsidR="00EF4F43" w:rsidRPr="00D631F2" w:rsidRDefault="00B56DAD" w:rsidP="00392BBC">
            <w:r>
              <w:t>http://standaarden.omgevingswet.overheid.nl/activiteit/id/concept/ExploitatieactiviteitHoreca</w:t>
            </w:r>
          </w:p>
        </w:tc>
      </w:tr>
      <w:tr w:rsidR="00EF4F43" w:rsidRPr="00D631F2" w14:paraId="6C31D817" w14:textId="77777777" w:rsidTr="00392BBC">
        <w:tc>
          <w:tcPr>
            <w:tcW w:w="2500" w:type="pct"/>
          </w:tcPr>
          <w:p w14:paraId="58ADF5D2" w14:textId="77777777" w:rsidR="00EF4F43" w:rsidRPr="00D631F2" w:rsidRDefault="00EF4F43" w:rsidP="00392BBC">
            <w:r>
              <w:t>activiteitregelkwalificatie</w:t>
            </w:r>
          </w:p>
        </w:tc>
        <w:tc>
          <w:tcPr>
            <w:tcW w:w="2500" w:type="pct"/>
          </w:tcPr>
          <w:p w14:paraId="24BC706D" w14:textId="7833CA85" w:rsidR="00EF4F43" w:rsidRPr="00D631F2" w:rsidRDefault="00B56DAD" w:rsidP="00392BBC">
            <w:r>
              <w:t>http://standaarden.omgevingswet.overheid.nl/activiteitregelkwalificatie/id/concept/Vergunningplicht</w:t>
            </w:r>
          </w:p>
        </w:tc>
      </w:tr>
      <w:tr w:rsidR="00EF4F43" w:rsidRPr="00D631F2" w14:paraId="2BF7428F" w14:textId="77777777" w:rsidTr="00392BB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F4F43" w:rsidRPr="0049085E" w14:paraId="488E2287"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3BEA08" w14:textId="77777777" w:rsidR="00EF4F43" w:rsidRPr="0049085E" w:rsidRDefault="00EF4F43" w:rsidP="00392BBC">
                  <w:r>
                    <w:t>Geometrie</w:t>
                  </w:r>
                </w:p>
              </w:tc>
            </w:tr>
            <w:tr w:rsidR="00EF4F43" w:rsidRPr="0049085E" w14:paraId="3E9872DD" w14:textId="77777777" w:rsidTr="00392BBC">
              <w:tc>
                <w:tcPr>
                  <w:tcW w:w="2500" w:type="pct"/>
                </w:tcPr>
                <w:p w14:paraId="0FCF64EB" w14:textId="77777777" w:rsidR="00EF4F43" w:rsidRPr="0049085E" w:rsidRDefault="00EF4F43" w:rsidP="00392BBC">
                  <w:r>
                    <w:t>bestandsnaam</w:t>
                  </w:r>
                </w:p>
              </w:tc>
              <w:tc>
                <w:tcPr>
                  <w:tcW w:w="2500" w:type="pct"/>
                </w:tcPr>
                <w:p w14:paraId="225F56FA" w14:textId="2A458683" w:rsidR="00EF4F43" w:rsidRPr="0049085E" w:rsidRDefault="00B56DAD" w:rsidP="00392BBC">
                  <w:r>
                    <w:t>gml_Beganegrond.gml</w:t>
                  </w:r>
                </w:p>
              </w:tc>
            </w:tr>
            <w:tr w:rsidR="00EF4F43" w:rsidRPr="0049085E" w14:paraId="784ED1D2" w14:textId="77777777" w:rsidTr="00392BBC">
              <w:tc>
                <w:tcPr>
                  <w:tcW w:w="2500" w:type="pct"/>
                </w:tcPr>
                <w:p w14:paraId="797B4B0B" w14:textId="77777777" w:rsidR="00EF4F43" w:rsidRPr="0049085E" w:rsidRDefault="00EF4F43" w:rsidP="00392BBC">
                  <w:r w:rsidRPr="0049085E">
                    <w:t>noemer</w:t>
                  </w:r>
                </w:p>
              </w:tc>
              <w:tc>
                <w:tcPr>
                  <w:tcW w:w="2500" w:type="pct"/>
                </w:tcPr>
                <w:p w14:paraId="09FADF22" w14:textId="465436C5" w:rsidR="00EF4F43" w:rsidRPr="0049085E" w:rsidRDefault="00B56DAD" w:rsidP="00392BBC">
                  <w:r>
                    <w:t>Begane grond</w:t>
                  </w:r>
                </w:p>
              </w:tc>
            </w:tr>
            <w:tr w:rsidR="00EF4F43" w:rsidRPr="0049085E" w14:paraId="2DFB2D99" w14:textId="77777777" w:rsidTr="00392BBC">
              <w:tc>
                <w:tcPr>
                  <w:tcW w:w="2500" w:type="pct"/>
                </w:tcPr>
                <w:p w14:paraId="02D46785" w14:textId="77777777" w:rsidR="00EF4F43" w:rsidRPr="0049085E" w:rsidRDefault="00EF4F43" w:rsidP="00392BBC">
                  <w:r>
                    <w:t>symboolcode</w:t>
                  </w:r>
                </w:p>
              </w:tc>
              <w:tc>
                <w:tcPr>
                  <w:tcW w:w="2500" w:type="pct"/>
                </w:tcPr>
                <w:p w14:paraId="2994011B" w14:textId="7BCF38D2" w:rsidR="00EF4F43" w:rsidRDefault="00EF4F43" w:rsidP="00392BBC"/>
              </w:tc>
            </w:tr>
            <w:tr w:rsidR="00EF4F43" w:rsidRPr="0049085E" w14:paraId="5EA62C4C" w14:textId="77777777" w:rsidTr="00392BBC">
              <w:tc>
                <w:tcPr>
                  <w:tcW w:w="2500" w:type="pct"/>
                </w:tcPr>
                <w:p w14:paraId="18110753" w14:textId="77777777" w:rsidR="00EF4F43" w:rsidRPr="0049085E" w:rsidRDefault="00EF4F43" w:rsidP="00392BBC">
                  <w:r w:rsidRPr="0049085E">
                    <w:t>nauwkeurigheid</w:t>
                  </w:r>
                </w:p>
              </w:tc>
              <w:tc>
                <w:tcPr>
                  <w:tcW w:w="2500" w:type="pct"/>
                </w:tcPr>
                <w:p w14:paraId="6052AC3B" w14:textId="57C3CDA5" w:rsidR="00EF4F43" w:rsidRPr="0049085E" w:rsidRDefault="00EF4F43" w:rsidP="00392BBC"/>
              </w:tc>
            </w:tr>
            <w:tr w:rsidR="00EF4F43" w:rsidRPr="0049085E" w14:paraId="709CBB54" w14:textId="77777777" w:rsidTr="00392BBC">
              <w:tc>
                <w:tcPr>
                  <w:tcW w:w="2500" w:type="pct"/>
                </w:tcPr>
                <w:p w14:paraId="27FE49C9" w14:textId="77777777" w:rsidR="00EF4F43" w:rsidRPr="0049085E" w:rsidRDefault="00EF4F43" w:rsidP="00392BBC">
                  <w:r w:rsidRPr="0049085E">
                    <w:t>bron</w:t>
                  </w:r>
                  <w:r>
                    <w:t>N</w:t>
                  </w:r>
                  <w:r w:rsidRPr="0049085E">
                    <w:t>auwkeurigheid</w:t>
                  </w:r>
                </w:p>
              </w:tc>
              <w:tc>
                <w:tcPr>
                  <w:tcW w:w="2500" w:type="pct"/>
                </w:tcPr>
                <w:p w14:paraId="61616641" w14:textId="7409F442" w:rsidR="00EF4F43" w:rsidRPr="0049085E" w:rsidRDefault="00B56DAD" w:rsidP="00392BBC">
                  <w:r>
                    <w:t>http://standaarden.omgevingswet.overheid.nl/bronnauwkeurigheid/id/concept/Achtergrond</w:t>
                  </w:r>
                </w:p>
              </w:tc>
            </w:tr>
            <w:tr w:rsidR="00EF4F43" w:rsidRPr="0049085E" w14:paraId="7C2C51D0" w14:textId="77777777" w:rsidTr="00392BBC">
              <w:tc>
                <w:tcPr>
                  <w:tcW w:w="2500" w:type="pct"/>
                </w:tcPr>
                <w:p w14:paraId="47CB7F0D" w14:textId="77777777" w:rsidR="00EF4F43" w:rsidRPr="0049085E" w:rsidRDefault="00EF4F43" w:rsidP="00392BBC">
                  <w:r>
                    <w:t>idealisatie</w:t>
                  </w:r>
                </w:p>
              </w:tc>
              <w:tc>
                <w:tcPr>
                  <w:tcW w:w="2500" w:type="pct"/>
                </w:tcPr>
                <w:p w14:paraId="64D5E12C" w14:textId="56B8BAE9" w:rsidR="00EF4F43" w:rsidRPr="0049085E" w:rsidRDefault="00B56DAD" w:rsidP="00392BBC">
                  <w:r>
                    <w:t>http://standaarden.omgevingswet.overheid.nl/idealisatie/id/concept/Exact</w:t>
                  </w:r>
                </w:p>
              </w:tc>
            </w:tr>
          </w:tbl>
          <w:p w14:paraId="4B4B89EE" w14:textId="77777777" w:rsidR="00EF4F43" w:rsidRPr="00D631F2" w:rsidRDefault="00EF4F43" w:rsidP="00392BBC"/>
        </w:tc>
      </w:tr>
    </w:tbl>
    <w:p w14:paraId="4C3CA889" w14:textId="47C12C49" w:rsidR="00EF4F43" w:rsidRDefault="00EF4F43">
      <w:pPr>
        <w:pStyle w:val="Tekstopmerking"/>
      </w:pPr>
    </w:p>
  </w:comment>
  <w:comment w:id="209" w:author="Gerard Wolbers" w:date="2023-04-19T09:55: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5BB8E57D"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2FCC2F" w14:textId="77777777" w:rsidR="00B56DAD" w:rsidRPr="0049085E" w:rsidRDefault="00B56DAD" w:rsidP="00ED1428">
            <w:r>
              <w:rPr>
                <w:rStyle w:val="Verwijzingopmerking"/>
              </w:rPr>
              <w:annotationRef/>
            </w:r>
            <w:r>
              <w:t>Geometrie</w:t>
            </w:r>
          </w:p>
        </w:tc>
      </w:tr>
      <w:tr w:rsidR="00B56DAD" w:rsidRPr="0049085E" w14:paraId="2EB6DE42" w14:textId="77777777" w:rsidTr="00B56DAD">
        <w:tc>
          <w:tcPr>
            <w:tcW w:w="2500" w:type="pct"/>
          </w:tcPr>
          <w:p w14:paraId="5F48D204" w14:textId="77777777" w:rsidR="00B56DAD" w:rsidRPr="0049085E" w:rsidRDefault="00B56DAD" w:rsidP="00B56DAD">
            <w:r>
              <w:t>bestandsnaam</w:t>
            </w:r>
          </w:p>
        </w:tc>
        <w:tc>
          <w:tcPr>
            <w:tcW w:w="2500" w:type="pct"/>
          </w:tcPr>
          <w:p w14:paraId="07ADB9A0" w14:textId="4C6A380A" w:rsidR="00B56DAD" w:rsidRPr="0049085E" w:rsidRDefault="00B56DAD" w:rsidP="00B56DAD">
            <w:r w:rsidRPr="001622E9">
              <w:t>gml_Beganegrond.gml</w:t>
            </w:r>
          </w:p>
        </w:tc>
      </w:tr>
      <w:tr w:rsidR="00B56DAD" w:rsidRPr="0049085E" w14:paraId="5E6BCCD9" w14:textId="77777777" w:rsidTr="00B56DAD">
        <w:tc>
          <w:tcPr>
            <w:tcW w:w="2500" w:type="pct"/>
          </w:tcPr>
          <w:p w14:paraId="3879471E" w14:textId="77777777" w:rsidR="00B56DAD" w:rsidRPr="0049085E" w:rsidRDefault="00B56DAD" w:rsidP="00B56DAD">
            <w:r w:rsidRPr="0049085E">
              <w:t>noemer</w:t>
            </w:r>
          </w:p>
        </w:tc>
        <w:tc>
          <w:tcPr>
            <w:tcW w:w="2500" w:type="pct"/>
          </w:tcPr>
          <w:p w14:paraId="1FAA2C22" w14:textId="21F4B931" w:rsidR="00B56DAD" w:rsidRPr="0049085E" w:rsidRDefault="00B56DAD" w:rsidP="00B56DAD">
            <w:r w:rsidRPr="001622E9">
              <w:t>Begane grond</w:t>
            </w:r>
          </w:p>
        </w:tc>
      </w:tr>
      <w:tr w:rsidR="00B56DAD" w:rsidRPr="0049085E" w14:paraId="631AC053" w14:textId="77777777" w:rsidTr="00B56DAD">
        <w:tc>
          <w:tcPr>
            <w:tcW w:w="2500" w:type="pct"/>
          </w:tcPr>
          <w:p w14:paraId="689E7905" w14:textId="77777777" w:rsidR="00B56DAD" w:rsidRPr="0049085E" w:rsidRDefault="00B56DAD" w:rsidP="00B56DAD">
            <w:r>
              <w:t>symboolcode</w:t>
            </w:r>
          </w:p>
        </w:tc>
        <w:tc>
          <w:tcPr>
            <w:tcW w:w="2500" w:type="pct"/>
          </w:tcPr>
          <w:p w14:paraId="2295AD01" w14:textId="4E088AD4" w:rsidR="00B56DAD" w:rsidRDefault="00B56DAD" w:rsidP="00B56DAD"/>
        </w:tc>
      </w:tr>
      <w:tr w:rsidR="00B56DAD" w:rsidRPr="0049085E" w14:paraId="6E48164B" w14:textId="77777777" w:rsidTr="00B56DAD">
        <w:tc>
          <w:tcPr>
            <w:tcW w:w="2500" w:type="pct"/>
          </w:tcPr>
          <w:p w14:paraId="14511C80" w14:textId="77777777" w:rsidR="00B56DAD" w:rsidRPr="0049085E" w:rsidRDefault="00B56DAD" w:rsidP="00B56DAD">
            <w:r w:rsidRPr="0049085E">
              <w:t>nauwkeurigheid</w:t>
            </w:r>
          </w:p>
        </w:tc>
        <w:tc>
          <w:tcPr>
            <w:tcW w:w="2500" w:type="pct"/>
          </w:tcPr>
          <w:p w14:paraId="06BF2701" w14:textId="38C2D72F" w:rsidR="00B56DAD" w:rsidRPr="0049085E" w:rsidRDefault="00B56DAD" w:rsidP="00B56DAD"/>
        </w:tc>
      </w:tr>
      <w:tr w:rsidR="00B56DAD" w:rsidRPr="0049085E" w14:paraId="530A2AEA" w14:textId="77777777" w:rsidTr="00B56DAD">
        <w:tc>
          <w:tcPr>
            <w:tcW w:w="2500" w:type="pct"/>
          </w:tcPr>
          <w:p w14:paraId="5E8C3FA5" w14:textId="77777777" w:rsidR="00B56DAD" w:rsidRPr="0049085E" w:rsidRDefault="00B56DAD" w:rsidP="00B56DAD">
            <w:r w:rsidRPr="0049085E">
              <w:t>bronNauwkeurigheid</w:t>
            </w:r>
          </w:p>
        </w:tc>
        <w:tc>
          <w:tcPr>
            <w:tcW w:w="2500" w:type="pct"/>
          </w:tcPr>
          <w:p w14:paraId="45727548" w14:textId="4A95D49E" w:rsidR="00B56DAD" w:rsidRPr="0049085E" w:rsidRDefault="00B56DAD" w:rsidP="00B56DAD">
            <w:r w:rsidRPr="001622E9">
              <w:t>http://standaarden.omgevingswet.overheid.nl/bronnauwkeurigheid/id/concept/Achtergrond</w:t>
            </w:r>
          </w:p>
        </w:tc>
      </w:tr>
      <w:tr w:rsidR="00B56DAD" w:rsidRPr="0049085E" w14:paraId="5900EC99" w14:textId="77777777" w:rsidTr="00B56DAD">
        <w:tc>
          <w:tcPr>
            <w:tcW w:w="2500" w:type="pct"/>
          </w:tcPr>
          <w:p w14:paraId="481D3217" w14:textId="77777777" w:rsidR="00B56DAD" w:rsidRPr="0049085E" w:rsidRDefault="00B56DAD" w:rsidP="00B56DAD">
            <w:r>
              <w:t>idealisatie</w:t>
            </w:r>
          </w:p>
        </w:tc>
        <w:tc>
          <w:tcPr>
            <w:tcW w:w="2500" w:type="pct"/>
          </w:tcPr>
          <w:p w14:paraId="23178974" w14:textId="3AD7887D" w:rsidR="00B56DAD" w:rsidRPr="0049085E" w:rsidRDefault="00B56DAD" w:rsidP="00B56DAD">
            <w:r w:rsidRPr="001622E9">
              <w:t>http://standaarden.omgevingswet.overheid.nl/idealisatie/id/concept/Exact</w:t>
            </w:r>
          </w:p>
        </w:tc>
      </w:tr>
      <w:tr w:rsidR="00B56DAD" w:rsidRPr="0049085E" w14:paraId="6DC22159" w14:textId="77777777" w:rsidTr="00B56DAD">
        <w:tc>
          <w:tcPr>
            <w:tcW w:w="2500" w:type="pct"/>
          </w:tcPr>
          <w:p w14:paraId="13819209" w14:textId="77777777" w:rsidR="00B56DAD" w:rsidRDefault="00B56DAD" w:rsidP="00B56DAD">
            <w:r>
              <w:t>regelingsgebied</w:t>
            </w:r>
          </w:p>
        </w:tc>
        <w:tc>
          <w:tcPr>
            <w:tcW w:w="2500" w:type="pct"/>
          </w:tcPr>
          <w:p w14:paraId="6CCC1EAF" w14:textId="7226BCB6" w:rsidR="00B56DAD" w:rsidRDefault="00B56DAD" w:rsidP="00B56DAD">
            <w:r w:rsidRPr="001622E9">
              <w:t>Onwaar</w:t>
            </w:r>
          </w:p>
        </w:tc>
      </w:tr>
    </w:tbl>
    <w:p w14:paraId="4B7627E3" w14:textId="4B864440" w:rsidR="00B56DAD" w:rsidRDefault="00B56DAD">
      <w:pPr>
        <w:pStyle w:val="Tekstopmerking"/>
      </w:pPr>
    </w:p>
  </w:comment>
  <w:comment w:id="210" w:author="Gerard Wolbers" w:date="2023-04-19T09:55: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0183F458"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E9558E" w14:textId="77777777" w:rsidR="00B56DAD" w:rsidRPr="0049085E" w:rsidRDefault="00B56DAD" w:rsidP="00ED1428">
            <w:r>
              <w:rPr>
                <w:rStyle w:val="Verwijzingopmerking"/>
              </w:rPr>
              <w:annotationRef/>
            </w:r>
            <w:r>
              <w:t>Geometrie</w:t>
            </w:r>
          </w:p>
        </w:tc>
      </w:tr>
      <w:tr w:rsidR="00B56DAD" w:rsidRPr="0049085E" w14:paraId="1787DE59" w14:textId="77777777" w:rsidTr="00B56DAD">
        <w:tc>
          <w:tcPr>
            <w:tcW w:w="2500" w:type="pct"/>
          </w:tcPr>
          <w:p w14:paraId="3E41850C" w14:textId="77777777" w:rsidR="00B56DAD" w:rsidRPr="0049085E" w:rsidRDefault="00B56DAD" w:rsidP="00B56DAD">
            <w:r>
              <w:t>bestandsnaam</w:t>
            </w:r>
          </w:p>
        </w:tc>
        <w:tc>
          <w:tcPr>
            <w:tcW w:w="2500" w:type="pct"/>
          </w:tcPr>
          <w:p w14:paraId="7299F639" w14:textId="32EC2ED7" w:rsidR="00B56DAD" w:rsidRPr="0049085E" w:rsidRDefault="00B56DAD" w:rsidP="00B56DAD">
            <w:r w:rsidRPr="003D1B5D">
              <w:t>gml_Beganegrond.gml</w:t>
            </w:r>
          </w:p>
        </w:tc>
      </w:tr>
      <w:tr w:rsidR="00B56DAD" w:rsidRPr="0049085E" w14:paraId="695A7757" w14:textId="77777777" w:rsidTr="00B56DAD">
        <w:tc>
          <w:tcPr>
            <w:tcW w:w="2500" w:type="pct"/>
          </w:tcPr>
          <w:p w14:paraId="5269B6B3" w14:textId="77777777" w:rsidR="00B56DAD" w:rsidRPr="0049085E" w:rsidRDefault="00B56DAD" w:rsidP="00B56DAD">
            <w:r w:rsidRPr="0049085E">
              <w:t>noemer</w:t>
            </w:r>
          </w:p>
        </w:tc>
        <w:tc>
          <w:tcPr>
            <w:tcW w:w="2500" w:type="pct"/>
          </w:tcPr>
          <w:p w14:paraId="3C92DDF9" w14:textId="29CDB105" w:rsidR="00B56DAD" w:rsidRPr="0049085E" w:rsidRDefault="00B56DAD" w:rsidP="00B56DAD">
            <w:r w:rsidRPr="003D1B5D">
              <w:t>Begane grond</w:t>
            </w:r>
          </w:p>
        </w:tc>
      </w:tr>
      <w:tr w:rsidR="00B56DAD" w:rsidRPr="0049085E" w14:paraId="58C1C708" w14:textId="77777777" w:rsidTr="00B56DAD">
        <w:tc>
          <w:tcPr>
            <w:tcW w:w="2500" w:type="pct"/>
          </w:tcPr>
          <w:p w14:paraId="4EA1354C" w14:textId="77777777" w:rsidR="00B56DAD" w:rsidRPr="0049085E" w:rsidRDefault="00B56DAD" w:rsidP="00B56DAD">
            <w:r>
              <w:t>symboolcode</w:t>
            </w:r>
          </w:p>
        </w:tc>
        <w:tc>
          <w:tcPr>
            <w:tcW w:w="2500" w:type="pct"/>
          </w:tcPr>
          <w:p w14:paraId="198685A5" w14:textId="19974780" w:rsidR="00B56DAD" w:rsidRDefault="00B56DAD" w:rsidP="00B56DAD"/>
        </w:tc>
      </w:tr>
      <w:tr w:rsidR="00B56DAD" w:rsidRPr="0049085E" w14:paraId="60329302" w14:textId="77777777" w:rsidTr="00B56DAD">
        <w:tc>
          <w:tcPr>
            <w:tcW w:w="2500" w:type="pct"/>
          </w:tcPr>
          <w:p w14:paraId="1CFD71AC" w14:textId="77777777" w:rsidR="00B56DAD" w:rsidRPr="0049085E" w:rsidRDefault="00B56DAD" w:rsidP="00B56DAD">
            <w:r w:rsidRPr="0049085E">
              <w:t>nauwkeurigheid</w:t>
            </w:r>
          </w:p>
        </w:tc>
        <w:tc>
          <w:tcPr>
            <w:tcW w:w="2500" w:type="pct"/>
          </w:tcPr>
          <w:p w14:paraId="41FE9F50" w14:textId="5B9EBCEF" w:rsidR="00B56DAD" w:rsidRPr="0049085E" w:rsidRDefault="00B56DAD" w:rsidP="00B56DAD"/>
        </w:tc>
      </w:tr>
      <w:tr w:rsidR="00B56DAD" w:rsidRPr="0049085E" w14:paraId="3D5EE275" w14:textId="77777777" w:rsidTr="00B56DAD">
        <w:tc>
          <w:tcPr>
            <w:tcW w:w="2500" w:type="pct"/>
          </w:tcPr>
          <w:p w14:paraId="0F3E907E" w14:textId="77777777" w:rsidR="00B56DAD" w:rsidRPr="0049085E" w:rsidRDefault="00B56DAD" w:rsidP="00B56DAD">
            <w:r w:rsidRPr="0049085E">
              <w:t>bronNauwkeurigheid</w:t>
            </w:r>
          </w:p>
        </w:tc>
        <w:tc>
          <w:tcPr>
            <w:tcW w:w="2500" w:type="pct"/>
          </w:tcPr>
          <w:p w14:paraId="6E39E04D" w14:textId="2C67A157" w:rsidR="00B56DAD" w:rsidRPr="0049085E" w:rsidRDefault="00B56DAD" w:rsidP="00B56DAD">
            <w:r w:rsidRPr="003D1B5D">
              <w:t>http://standaarden.omgevingswet.overheid.nl/bronnauwkeurigheid/id/concept/Achtergrond</w:t>
            </w:r>
          </w:p>
        </w:tc>
      </w:tr>
      <w:tr w:rsidR="00B56DAD" w:rsidRPr="0049085E" w14:paraId="7B5DB1BE" w14:textId="77777777" w:rsidTr="00B56DAD">
        <w:tc>
          <w:tcPr>
            <w:tcW w:w="2500" w:type="pct"/>
          </w:tcPr>
          <w:p w14:paraId="7C227F56" w14:textId="77777777" w:rsidR="00B56DAD" w:rsidRPr="0049085E" w:rsidRDefault="00B56DAD" w:rsidP="00B56DAD">
            <w:r>
              <w:t>idealisatie</w:t>
            </w:r>
          </w:p>
        </w:tc>
        <w:tc>
          <w:tcPr>
            <w:tcW w:w="2500" w:type="pct"/>
          </w:tcPr>
          <w:p w14:paraId="527C0877" w14:textId="47C57A5B" w:rsidR="00B56DAD" w:rsidRPr="0049085E" w:rsidRDefault="00B56DAD" w:rsidP="00B56DAD">
            <w:r w:rsidRPr="003D1B5D">
              <w:t>http://standaarden.omgevingswet.overheid.nl/idealisatie/id/concept/Exact</w:t>
            </w:r>
          </w:p>
        </w:tc>
      </w:tr>
      <w:tr w:rsidR="00B56DAD" w:rsidRPr="0049085E" w14:paraId="4F0286E1" w14:textId="77777777" w:rsidTr="00B56DAD">
        <w:tc>
          <w:tcPr>
            <w:tcW w:w="2500" w:type="pct"/>
          </w:tcPr>
          <w:p w14:paraId="5478B12C" w14:textId="77777777" w:rsidR="00B56DAD" w:rsidRDefault="00B56DAD" w:rsidP="00B56DAD">
            <w:r>
              <w:t>regelingsgebied</w:t>
            </w:r>
          </w:p>
        </w:tc>
        <w:tc>
          <w:tcPr>
            <w:tcW w:w="2500" w:type="pct"/>
          </w:tcPr>
          <w:p w14:paraId="3531B53C" w14:textId="0D4C7F9E" w:rsidR="00B56DAD" w:rsidRDefault="00B56DAD" w:rsidP="00B56DAD">
            <w:r w:rsidRPr="003D1B5D">
              <w:t>Onwaar</w:t>
            </w:r>
          </w:p>
        </w:tc>
      </w:tr>
    </w:tbl>
    <w:p w14:paraId="3C5E176A" w14:textId="2EFD358A" w:rsidR="00B56DAD" w:rsidRDefault="00B56DAD">
      <w:pPr>
        <w:pStyle w:val="Tekstopmerking"/>
      </w:pPr>
    </w:p>
  </w:comment>
  <w:comment w:id="211" w:author="Emma Kakes" w:date="2022-09-23T15:25:00Z" w:initials="EK">
    <w:tbl>
      <w:tblPr>
        <w:tblStyle w:val="Annotatie"/>
        <w:tblW w:w="5000" w:type="pct"/>
        <w:tblLayout w:type="fixed"/>
        <w:tblLook w:val="0620" w:firstRow="1" w:lastRow="0" w:firstColumn="0" w:lastColumn="0" w:noHBand="1" w:noVBand="1"/>
      </w:tblPr>
      <w:tblGrid>
        <w:gridCol w:w="3963"/>
        <w:gridCol w:w="3964"/>
      </w:tblGrid>
      <w:tr w:rsidR="00F840EE" w:rsidRPr="0049085E" w14:paraId="59242854" w14:textId="77777777" w:rsidTr="00CF47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86E5A1" w14:textId="77777777" w:rsidR="00F840EE" w:rsidRPr="0049085E" w:rsidRDefault="00F840EE" w:rsidP="00CF47B7">
            <w:r>
              <w:rPr>
                <w:rStyle w:val="Verwijzingopmerking"/>
              </w:rPr>
              <w:annotationRef/>
            </w:r>
            <w:r>
              <w:t>Geometrie</w:t>
            </w:r>
          </w:p>
        </w:tc>
      </w:tr>
      <w:tr w:rsidR="00F840EE" w:rsidRPr="0049085E" w14:paraId="780B2C21" w14:textId="77777777" w:rsidTr="00CF47B7">
        <w:tc>
          <w:tcPr>
            <w:tcW w:w="2500" w:type="pct"/>
          </w:tcPr>
          <w:p w14:paraId="5B2C0C5C" w14:textId="77777777" w:rsidR="00F840EE" w:rsidRPr="0049085E" w:rsidRDefault="00F840EE" w:rsidP="00CF47B7">
            <w:r>
              <w:t>bestandsnaam</w:t>
            </w:r>
          </w:p>
        </w:tc>
        <w:tc>
          <w:tcPr>
            <w:tcW w:w="2500" w:type="pct"/>
          </w:tcPr>
          <w:p w14:paraId="43E30A33" w14:textId="367A0875" w:rsidR="00F840EE" w:rsidRPr="0049085E" w:rsidRDefault="005D3E75" w:rsidP="00CF47B7">
            <w:r>
              <w:t>gml_Terras.gml</w:t>
            </w:r>
          </w:p>
        </w:tc>
      </w:tr>
      <w:tr w:rsidR="00F840EE" w:rsidRPr="0049085E" w14:paraId="7AF85D23" w14:textId="77777777" w:rsidTr="00CF47B7">
        <w:tc>
          <w:tcPr>
            <w:tcW w:w="2500" w:type="pct"/>
          </w:tcPr>
          <w:p w14:paraId="5FA8D384" w14:textId="77777777" w:rsidR="00F840EE" w:rsidRPr="0049085E" w:rsidRDefault="00F840EE" w:rsidP="00CF47B7">
            <w:r w:rsidRPr="0049085E">
              <w:t>noemer</w:t>
            </w:r>
          </w:p>
        </w:tc>
        <w:tc>
          <w:tcPr>
            <w:tcW w:w="2500" w:type="pct"/>
          </w:tcPr>
          <w:p w14:paraId="6AC74D96" w14:textId="4DD23EDB" w:rsidR="00F840EE" w:rsidRPr="0049085E" w:rsidRDefault="005D3E75" w:rsidP="00CF47B7">
            <w:r>
              <w:t>Terras</w:t>
            </w:r>
          </w:p>
        </w:tc>
      </w:tr>
      <w:tr w:rsidR="00F840EE" w:rsidRPr="0049085E" w14:paraId="06F5F4B3" w14:textId="77777777" w:rsidTr="00CF47B7">
        <w:tc>
          <w:tcPr>
            <w:tcW w:w="2500" w:type="pct"/>
          </w:tcPr>
          <w:p w14:paraId="251A0C6A" w14:textId="77777777" w:rsidR="00F840EE" w:rsidRPr="0049085E" w:rsidRDefault="00F840EE" w:rsidP="00CF47B7">
            <w:r>
              <w:t>symboolcode</w:t>
            </w:r>
          </w:p>
        </w:tc>
        <w:tc>
          <w:tcPr>
            <w:tcW w:w="2500" w:type="pct"/>
          </w:tcPr>
          <w:p w14:paraId="735B0C5B" w14:textId="56FC9D5E" w:rsidR="00F840EE" w:rsidRDefault="00F840EE" w:rsidP="00CF47B7"/>
        </w:tc>
      </w:tr>
      <w:tr w:rsidR="00F840EE" w:rsidRPr="0049085E" w14:paraId="3C25371A" w14:textId="77777777" w:rsidTr="00CF47B7">
        <w:tc>
          <w:tcPr>
            <w:tcW w:w="2500" w:type="pct"/>
          </w:tcPr>
          <w:p w14:paraId="24B93166" w14:textId="77777777" w:rsidR="00F840EE" w:rsidRPr="0049085E" w:rsidRDefault="00F840EE" w:rsidP="00CF47B7">
            <w:r w:rsidRPr="0049085E">
              <w:t>nauwkeurigheid</w:t>
            </w:r>
          </w:p>
        </w:tc>
        <w:tc>
          <w:tcPr>
            <w:tcW w:w="2500" w:type="pct"/>
          </w:tcPr>
          <w:p w14:paraId="6FA8DCA2" w14:textId="342E1529" w:rsidR="00F840EE" w:rsidRPr="0049085E" w:rsidRDefault="00F840EE" w:rsidP="00CF47B7"/>
        </w:tc>
      </w:tr>
      <w:tr w:rsidR="00F840EE" w:rsidRPr="0049085E" w14:paraId="6FB37FB6" w14:textId="77777777" w:rsidTr="00CF47B7">
        <w:tc>
          <w:tcPr>
            <w:tcW w:w="2500" w:type="pct"/>
          </w:tcPr>
          <w:p w14:paraId="7ABFAAD9" w14:textId="77777777" w:rsidR="00F840EE" w:rsidRPr="0049085E" w:rsidRDefault="00F840EE" w:rsidP="00CF47B7">
            <w:r w:rsidRPr="0049085E">
              <w:t>bronNauwkeurigheid</w:t>
            </w:r>
          </w:p>
        </w:tc>
        <w:tc>
          <w:tcPr>
            <w:tcW w:w="2500" w:type="pct"/>
          </w:tcPr>
          <w:p w14:paraId="260A2ED6" w14:textId="56021DD3" w:rsidR="00F840EE" w:rsidRPr="0049085E" w:rsidRDefault="005D3E75" w:rsidP="00CF47B7">
            <w:r>
              <w:t>http://standaarden.omgevingswet.overheid.nl/bronnauwkeurigheid/id/concept/Achtergrond</w:t>
            </w:r>
          </w:p>
        </w:tc>
      </w:tr>
      <w:tr w:rsidR="00F840EE" w:rsidRPr="0049085E" w14:paraId="3202EF9A" w14:textId="77777777" w:rsidTr="00CF47B7">
        <w:tc>
          <w:tcPr>
            <w:tcW w:w="2500" w:type="pct"/>
          </w:tcPr>
          <w:p w14:paraId="54375D41" w14:textId="77777777" w:rsidR="00F840EE" w:rsidRPr="0049085E" w:rsidRDefault="00F840EE" w:rsidP="00CF47B7">
            <w:r>
              <w:t>idealisatie</w:t>
            </w:r>
          </w:p>
        </w:tc>
        <w:tc>
          <w:tcPr>
            <w:tcW w:w="2500" w:type="pct"/>
          </w:tcPr>
          <w:p w14:paraId="6B01756E" w14:textId="4E291072" w:rsidR="00F840EE" w:rsidRPr="0049085E" w:rsidRDefault="005D3E75" w:rsidP="00CF47B7">
            <w:r>
              <w:t>http://standaarden.omgevingswet.overheid.nl/idealisatie/id/concept/Exact</w:t>
            </w:r>
          </w:p>
        </w:tc>
      </w:tr>
      <w:tr w:rsidR="00F840EE" w:rsidRPr="0049085E" w14:paraId="4F3B1C80" w14:textId="77777777" w:rsidTr="00CF47B7">
        <w:tc>
          <w:tcPr>
            <w:tcW w:w="2500" w:type="pct"/>
          </w:tcPr>
          <w:p w14:paraId="35AEBD7D" w14:textId="77777777" w:rsidR="00F840EE" w:rsidRDefault="00F840EE" w:rsidP="00CF47B7">
            <w:r>
              <w:t>regelingsgebied</w:t>
            </w:r>
          </w:p>
        </w:tc>
        <w:tc>
          <w:tcPr>
            <w:tcW w:w="2500" w:type="pct"/>
          </w:tcPr>
          <w:p w14:paraId="0BA83663" w14:textId="056CB311" w:rsidR="00F840EE" w:rsidRDefault="005D3E75" w:rsidP="00CF47B7">
            <w:r>
              <w:t>Onwaar</w:t>
            </w:r>
          </w:p>
        </w:tc>
      </w:tr>
    </w:tbl>
    <w:p w14:paraId="32706B56" w14:textId="29C13E9B" w:rsidR="00F840EE" w:rsidRDefault="00F840EE">
      <w:pPr>
        <w:pStyle w:val="Tekstopmerking"/>
      </w:pPr>
    </w:p>
  </w:comment>
  <w:comment w:id="212" w:author="Martine Rotte" w:date="2023-03-08T15:56:00Z" w:initials="MR">
    <w:p w14:paraId="7AE74161" w14:textId="77777777" w:rsidR="006A31A4" w:rsidRDefault="006A31A4" w:rsidP="006A31A4">
      <w:pPr>
        <w:pStyle w:val="Tekstopmerking"/>
      </w:pPr>
      <w:r>
        <w:rPr>
          <w:rStyle w:val="Verwijzingopmerking"/>
        </w:rPr>
        <w:annotationRef/>
      </w:r>
      <w:r>
        <w:t xml:space="preserve">@Geonovum. </w:t>
      </w:r>
    </w:p>
    <w:p w14:paraId="1C8EC5E6" w14:textId="14C42DF0" w:rsidR="006A31A4" w:rsidRDefault="006A31A4" w:rsidP="006A31A4">
      <w:pPr>
        <w:pStyle w:val="Tekstopmerking"/>
      </w:pPr>
      <w:r>
        <w:t>Alle artikelen in paragraaf 5.3.45, 5.3.46, 5.3.100, 5.3.101 gelden voor locatie Begane grond, m.u.v. de artikelen over terras (= art. 5.1045, art. 5.1050, art. 5.1054), die gelden voor de locatie Terras. Daar hebben we de locatie Terras aangehangen.</w:t>
      </w:r>
    </w:p>
  </w:comment>
  <w:comment w:id="213" w:author="Gerard Wolbers" w:date="2023-04-19T09:57: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0B82A7C9"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0FBAEC" w14:textId="77777777" w:rsidR="00B56DAD" w:rsidRPr="0049085E" w:rsidRDefault="00B56DAD" w:rsidP="00ED1428">
            <w:r>
              <w:rPr>
                <w:rStyle w:val="Verwijzingopmerking"/>
              </w:rPr>
              <w:annotationRef/>
            </w:r>
            <w:r>
              <w:t>Geometrie</w:t>
            </w:r>
          </w:p>
        </w:tc>
      </w:tr>
      <w:tr w:rsidR="00B56DAD" w:rsidRPr="0049085E" w14:paraId="75EDB805" w14:textId="77777777" w:rsidTr="00B56DAD">
        <w:tc>
          <w:tcPr>
            <w:tcW w:w="2500" w:type="pct"/>
          </w:tcPr>
          <w:p w14:paraId="2E6B7867" w14:textId="77777777" w:rsidR="00B56DAD" w:rsidRPr="0049085E" w:rsidRDefault="00B56DAD" w:rsidP="00B56DAD">
            <w:r>
              <w:t>bestandsnaam</w:t>
            </w:r>
          </w:p>
        </w:tc>
        <w:tc>
          <w:tcPr>
            <w:tcW w:w="2500" w:type="pct"/>
          </w:tcPr>
          <w:p w14:paraId="6BF6CB9A" w14:textId="219FE9C7" w:rsidR="00B56DAD" w:rsidRPr="0049085E" w:rsidRDefault="00B56DAD" w:rsidP="00B56DAD">
            <w:r w:rsidRPr="00035FB3">
              <w:t>gml_Beganegrond.gml</w:t>
            </w:r>
          </w:p>
        </w:tc>
      </w:tr>
      <w:tr w:rsidR="00B56DAD" w:rsidRPr="0049085E" w14:paraId="0579EBB5" w14:textId="77777777" w:rsidTr="00B56DAD">
        <w:tc>
          <w:tcPr>
            <w:tcW w:w="2500" w:type="pct"/>
          </w:tcPr>
          <w:p w14:paraId="3BB9995E" w14:textId="77777777" w:rsidR="00B56DAD" w:rsidRPr="0049085E" w:rsidRDefault="00B56DAD" w:rsidP="00B56DAD">
            <w:r w:rsidRPr="0049085E">
              <w:t>noemer</w:t>
            </w:r>
          </w:p>
        </w:tc>
        <w:tc>
          <w:tcPr>
            <w:tcW w:w="2500" w:type="pct"/>
          </w:tcPr>
          <w:p w14:paraId="5A3D873C" w14:textId="0ED83902" w:rsidR="00B56DAD" w:rsidRPr="0049085E" w:rsidRDefault="00B56DAD" w:rsidP="00B56DAD">
            <w:r w:rsidRPr="00035FB3">
              <w:t>Begane grond</w:t>
            </w:r>
          </w:p>
        </w:tc>
      </w:tr>
      <w:tr w:rsidR="00B56DAD" w:rsidRPr="0049085E" w14:paraId="2A08E952" w14:textId="77777777" w:rsidTr="00B56DAD">
        <w:tc>
          <w:tcPr>
            <w:tcW w:w="2500" w:type="pct"/>
          </w:tcPr>
          <w:p w14:paraId="3154293D" w14:textId="77777777" w:rsidR="00B56DAD" w:rsidRPr="0049085E" w:rsidRDefault="00B56DAD" w:rsidP="00B56DAD">
            <w:r>
              <w:t>symboolcode</w:t>
            </w:r>
          </w:p>
        </w:tc>
        <w:tc>
          <w:tcPr>
            <w:tcW w:w="2500" w:type="pct"/>
          </w:tcPr>
          <w:p w14:paraId="04BEE2A1" w14:textId="5CFE6B76" w:rsidR="00B56DAD" w:rsidRDefault="00B56DAD" w:rsidP="00B56DAD"/>
        </w:tc>
      </w:tr>
      <w:tr w:rsidR="00B56DAD" w:rsidRPr="0049085E" w14:paraId="0C5C6CDB" w14:textId="77777777" w:rsidTr="00B56DAD">
        <w:tc>
          <w:tcPr>
            <w:tcW w:w="2500" w:type="pct"/>
          </w:tcPr>
          <w:p w14:paraId="32EBB66C" w14:textId="77777777" w:rsidR="00B56DAD" w:rsidRPr="0049085E" w:rsidRDefault="00B56DAD" w:rsidP="00B56DAD">
            <w:r w:rsidRPr="0049085E">
              <w:t>nauwkeurigheid</w:t>
            </w:r>
          </w:p>
        </w:tc>
        <w:tc>
          <w:tcPr>
            <w:tcW w:w="2500" w:type="pct"/>
          </w:tcPr>
          <w:p w14:paraId="17C21997" w14:textId="276D7844" w:rsidR="00B56DAD" w:rsidRPr="0049085E" w:rsidRDefault="00B56DAD" w:rsidP="00B56DAD"/>
        </w:tc>
      </w:tr>
      <w:tr w:rsidR="00B56DAD" w:rsidRPr="0049085E" w14:paraId="2E576BCB" w14:textId="77777777" w:rsidTr="00B56DAD">
        <w:tc>
          <w:tcPr>
            <w:tcW w:w="2500" w:type="pct"/>
          </w:tcPr>
          <w:p w14:paraId="50C8CD79" w14:textId="77777777" w:rsidR="00B56DAD" w:rsidRPr="0049085E" w:rsidRDefault="00B56DAD" w:rsidP="00B56DAD">
            <w:r w:rsidRPr="0049085E">
              <w:t>bronNauwkeurigheid</w:t>
            </w:r>
          </w:p>
        </w:tc>
        <w:tc>
          <w:tcPr>
            <w:tcW w:w="2500" w:type="pct"/>
          </w:tcPr>
          <w:p w14:paraId="427F7279" w14:textId="2F5F29C7" w:rsidR="00B56DAD" w:rsidRPr="0049085E" w:rsidRDefault="00B56DAD" w:rsidP="00B56DAD">
            <w:r w:rsidRPr="00035FB3">
              <w:t>http://standaarden.omgevingswet.overheid.nl/bronnauwkeurigheid/id/concept/Achtergrond</w:t>
            </w:r>
          </w:p>
        </w:tc>
      </w:tr>
      <w:tr w:rsidR="00B56DAD" w:rsidRPr="0049085E" w14:paraId="0466A8E2" w14:textId="77777777" w:rsidTr="00B56DAD">
        <w:tc>
          <w:tcPr>
            <w:tcW w:w="2500" w:type="pct"/>
          </w:tcPr>
          <w:p w14:paraId="6ACF0A6F" w14:textId="77777777" w:rsidR="00B56DAD" w:rsidRPr="0049085E" w:rsidRDefault="00B56DAD" w:rsidP="00B56DAD">
            <w:r>
              <w:t>idealisatie</w:t>
            </w:r>
          </w:p>
        </w:tc>
        <w:tc>
          <w:tcPr>
            <w:tcW w:w="2500" w:type="pct"/>
          </w:tcPr>
          <w:p w14:paraId="23D02D4D" w14:textId="568454A3" w:rsidR="00B56DAD" w:rsidRPr="0049085E" w:rsidRDefault="00B56DAD" w:rsidP="00B56DAD">
            <w:r w:rsidRPr="00035FB3">
              <w:t>http://standaarden.omgevingswet.overheid.nl/idealisatie/id/concept/Exact</w:t>
            </w:r>
          </w:p>
        </w:tc>
      </w:tr>
      <w:tr w:rsidR="00B56DAD" w:rsidRPr="0049085E" w14:paraId="21D615CE" w14:textId="77777777" w:rsidTr="00B56DAD">
        <w:tc>
          <w:tcPr>
            <w:tcW w:w="2500" w:type="pct"/>
          </w:tcPr>
          <w:p w14:paraId="7169ABA2" w14:textId="77777777" w:rsidR="00B56DAD" w:rsidRDefault="00B56DAD" w:rsidP="00B56DAD">
            <w:r>
              <w:t>regelingsgebied</w:t>
            </w:r>
          </w:p>
        </w:tc>
        <w:tc>
          <w:tcPr>
            <w:tcW w:w="2500" w:type="pct"/>
          </w:tcPr>
          <w:p w14:paraId="7DEA5544" w14:textId="4F71C2B3" w:rsidR="00B56DAD" w:rsidRDefault="00B56DAD" w:rsidP="00B56DAD">
            <w:r w:rsidRPr="00035FB3">
              <w:t>Onwaar</w:t>
            </w:r>
          </w:p>
        </w:tc>
      </w:tr>
    </w:tbl>
    <w:p w14:paraId="238842F6" w14:textId="2D0F3C4E" w:rsidR="00B56DAD" w:rsidRDefault="00B56DAD">
      <w:pPr>
        <w:pStyle w:val="Tekstopmerking"/>
      </w:pPr>
    </w:p>
  </w:comment>
  <w:comment w:id="214" w:author="Gerard Wolbers" w:date="2023-04-19T09:57: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58D58E59"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4316FB" w14:textId="77777777" w:rsidR="00B56DAD" w:rsidRPr="0049085E" w:rsidRDefault="00B56DAD" w:rsidP="00ED1428">
            <w:r>
              <w:rPr>
                <w:rStyle w:val="Verwijzingopmerking"/>
              </w:rPr>
              <w:annotationRef/>
            </w:r>
            <w:r>
              <w:t>Geometrie</w:t>
            </w:r>
          </w:p>
        </w:tc>
      </w:tr>
      <w:tr w:rsidR="00B56DAD" w:rsidRPr="0049085E" w14:paraId="5ABF8324" w14:textId="77777777" w:rsidTr="00B56DAD">
        <w:tc>
          <w:tcPr>
            <w:tcW w:w="2500" w:type="pct"/>
          </w:tcPr>
          <w:p w14:paraId="13C2CD38" w14:textId="77777777" w:rsidR="00B56DAD" w:rsidRPr="0049085E" w:rsidRDefault="00B56DAD" w:rsidP="00B56DAD">
            <w:r>
              <w:t>bestandsnaam</w:t>
            </w:r>
          </w:p>
        </w:tc>
        <w:tc>
          <w:tcPr>
            <w:tcW w:w="2500" w:type="pct"/>
          </w:tcPr>
          <w:p w14:paraId="33478B80" w14:textId="3AF2DBA5" w:rsidR="00B56DAD" w:rsidRPr="0049085E" w:rsidRDefault="00B56DAD" w:rsidP="00B56DAD">
            <w:r w:rsidRPr="00BC1C27">
              <w:t>gml_Beganegrond.gml</w:t>
            </w:r>
          </w:p>
        </w:tc>
      </w:tr>
      <w:tr w:rsidR="00B56DAD" w:rsidRPr="0049085E" w14:paraId="25AA4CF3" w14:textId="77777777" w:rsidTr="00B56DAD">
        <w:tc>
          <w:tcPr>
            <w:tcW w:w="2500" w:type="pct"/>
          </w:tcPr>
          <w:p w14:paraId="0016ED86" w14:textId="77777777" w:rsidR="00B56DAD" w:rsidRPr="0049085E" w:rsidRDefault="00B56DAD" w:rsidP="00B56DAD">
            <w:r w:rsidRPr="0049085E">
              <w:t>noemer</w:t>
            </w:r>
          </w:p>
        </w:tc>
        <w:tc>
          <w:tcPr>
            <w:tcW w:w="2500" w:type="pct"/>
          </w:tcPr>
          <w:p w14:paraId="0AA2E14F" w14:textId="11E122C9" w:rsidR="00B56DAD" w:rsidRPr="0049085E" w:rsidRDefault="00B56DAD" w:rsidP="00B56DAD">
            <w:r w:rsidRPr="00BC1C27">
              <w:t>Begane grond</w:t>
            </w:r>
          </w:p>
        </w:tc>
      </w:tr>
      <w:tr w:rsidR="00B56DAD" w:rsidRPr="0049085E" w14:paraId="5FC711B2" w14:textId="77777777" w:rsidTr="00B56DAD">
        <w:tc>
          <w:tcPr>
            <w:tcW w:w="2500" w:type="pct"/>
          </w:tcPr>
          <w:p w14:paraId="1156BEB8" w14:textId="77777777" w:rsidR="00B56DAD" w:rsidRPr="0049085E" w:rsidRDefault="00B56DAD" w:rsidP="00B56DAD">
            <w:r>
              <w:t>symboolcode</w:t>
            </w:r>
          </w:p>
        </w:tc>
        <w:tc>
          <w:tcPr>
            <w:tcW w:w="2500" w:type="pct"/>
          </w:tcPr>
          <w:p w14:paraId="47DF6233" w14:textId="52EABA06" w:rsidR="00B56DAD" w:rsidRDefault="00B56DAD" w:rsidP="00B56DAD"/>
        </w:tc>
      </w:tr>
      <w:tr w:rsidR="00B56DAD" w:rsidRPr="0049085E" w14:paraId="180C4365" w14:textId="77777777" w:rsidTr="00B56DAD">
        <w:tc>
          <w:tcPr>
            <w:tcW w:w="2500" w:type="pct"/>
          </w:tcPr>
          <w:p w14:paraId="72FECB54" w14:textId="77777777" w:rsidR="00B56DAD" w:rsidRPr="0049085E" w:rsidRDefault="00B56DAD" w:rsidP="00B56DAD">
            <w:r w:rsidRPr="0049085E">
              <w:t>nauwkeurigheid</w:t>
            </w:r>
          </w:p>
        </w:tc>
        <w:tc>
          <w:tcPr>
            <w:tcW w:w="2500" w:type="pct"/>
          </w:tcPr>
          <w:p w14:paraId="33CB4469" w14:textId="11EF491B" w:rsidR="00B56DAD" w:rsidRPr="0049085E" w:rsidRDefault="00B56DAD" w:rsidP="00B56DAD"/>
        </w:tc>
      </w:tr>
      <w:tr w:rsidR="00B56DAD" w:rsidRPr="0049085E" w14:paraId="10AFFBAF" w14:textId="77777777" w:rsidTr="00B56DAD">
        <w:tc>
          <w:tcPr>
            <w:tcW w:w="2500" w:type="pct"/>
          </w:tcPr>
          <w:p w14:paraId="2982259A" w14:textId="77777777" w:rsidR="00B56DAD" w:rsidRPr="0049085E" w:rsidRDefault="00B56DAD" w:rsidP="00B56DAD">
            <w:r w:rsidRPr="0049085E">
              <w:t>bronNauwkeurigheid</w:t>
            </w:r>
          </w:p>
        </w:tc>
        <w:tc>
          <w:tcPr>
            <w:tcW w:w="2500" w:type="pct"/>
          </w:tcPr>
          <w:p w14:paraId="00E9495C" w14:textId="717E83E7" w:rsidR="00B56DAD" w:rsidRPr="0049085E" w:rsidRDefault="00B56DAD" w:rsidP="00B56DAD">
            <w:r w:rsidRPr="00BC1C27">
              <w:t>http://standaarden.omgevingswet.overheid.nl/bronnauwkeurigheid/id/concept/Achtergrond</w:t>
            </w:r>
          </w:p>
        </w:tc>
      </w:tr>
      <w:tr w:rsidR="00B56DAD" w:rsidRPr="0049085E" w14:paraId="73A6305F" w14:textId="77777777" w:rsidTr="00B56DAD">
        <w:tc>
          <w:tcPr>
            <w:tcW w:w="2500" w:type="pct"/>
          </w:tcPr>
          <w:p w14:paraId="4A5710F6" w14:textId="77777777" w:rsidR="00B56DAD" w:rsidRPr="0049085E" w:rsidRDefault="00B56DAD" w:rsidP="00B56DAD">
            <w:r>
              <w:t>idealisatie</w:t>
            </w:r>
          </w:p>
        </w:tc>
        <w:tc>
          <w:tcPr>
            <w:tcW w:w="2500" w:type="pct"/>
          </w:tcPr>
          <w:p w14:paraId="09328F0A" w14:textId="4B202BFB" w:rsidR="00B56DAD" w:rsidRPr="0049085E" w:rsidRDefault="00B56DAD" w:rsidP="00B56DAD">
            <w:r w:rsidRPr="00BC1C27">
              <w:t>http://standaarden.omgevingswet.overheid.nl/idealisatie/id/concept/Exact</w:t>
            </w:r>
          </w:p>
        </w:tc>
      </w:tr>
      <w:tr w:rsidR="00B56DAD" w:rsidRPr="0049085E" w14:paraId="631FA5CB" w14:textId="77777777" w:rsidTr="00B56DAD">
        <w:tc>
          <w:tcPr>
            <w:tcW w:w="2500" w:type="pct"/>
          </w:tcPr>
          <w:p w14:paraId="499AA020" w14:textId="77777777" w:rsidR="00B56DAD" w:rsidRDefault="00B56DAD" w:rsidP="00B56DAD">
            <w:r>
              <w:t>regelingsgebied</w:t>
            </w:r>
          </w:p>
        </w:tc>
        <w:tc>
          <w:tcPr>
            <w:tcW w:w="2500" w:type="pct"/>
          </w:tcPr>
          <w:p w14:paraId="4BFDCFF4" w14:textId="48F9EDC7" w:rsidR="00B56DAD" w:rsidRDefault="00B56DAD" w:rsidP="00B56DAD">
            <w:r w:rsidRPr="00BC1C27">
              <w:t>Onwaar</w:t>
            </w:r>
          </w:p>
        </w:tc>
      </w:tr>
    </w:tbl>
    <w:p w14:paraId="61059775" w14:textId="50285B00" w:rsidR="00B56DAD" w:rsidRDefault="00B56DAD">
      <w:pPr>
        <w:pStyle w:val="Tekstopmerking"/>
      </w:pPr>
    </w:p>
  </w:comment>
  <w:comment w:id="215" w:author="Gerard Wolbers" w:date="2023-04-19T09:57: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0E43E358"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0685B2" w14:textId="77777777" w:rsidR="00B56DAD" w:rsidRPr="0049085E" w:rsidRDefault="00B56DAD" w:rsidP="00ED1428">
            <w:r>
              <w:rPr>
                <w:rStyle w:val="Verwijzingopmerking"/>
              </w:rPr>
              <w:annotationRef/>
            </w:r>
            <w:r>
              <w:t>Geometrie</w:t>
            </w:r>
          </w:p>
        </w:tc>
      </w:tr>
      <w:tr w:rsidR="00B56DAD" w:rsidRPr="0049085E" w14:paraId="5249B928" w14:textId="77777777" w:rsidTr="00B56DAD">
        <w:tc>
          <w:tcPr>
            <w:tcW w:w="2500" w:type="pct"/>
          </w:tcPr>
          <w:p w14:paraId="5D756D1A" w14:textId="77777777" w:rsidR="00B56DAD" w:rsidRPr="0049085E" w:rsidRDefault="00B56DAD" w:rsidP="00B56DAD">
            <w:r>
              <w:t>bestandsnaam</w:t>
            </w:r>
          </w:p>
        </w:tc>
        <w:tc>
          <w:tcPr>
            <w:tcW w:w="2500" w:type="pct"/>
          </w:tcPr>
          <w:p w14:paraId="7CE758E1" w14:textId="1B6EA7C1" w:rsidR="00B56DAD" w:rsidRPr="0049085E" w:rsidRDefault="00B56DAD" w:rsidP="00B56DAD">
            <w:r w:rsidRPr="004C7F9D">
              <w:t>gml_Beganegrond.gml</w:t>
            </w:r>
          </w:p>
        </w:tc>
      </w:tr>
      <w:tr w:rsidR="00B56DAD" w:rsidRPr="0049085E" w14:paraId="44EC502E" w14:textId="77777777" w:rsidTr="00B56DAD">
        <w:tc>
          <w:tcPr>
            <w:tcW w:w="2500" w:type="pct"/>
          </w:tcPr>
          <w:p w14:paraId="71511276" w14:textId="77777777" w:rsidR="00B56DAD" w:rsidRPr="0049085E" w:rsidRDefault="00B56DAD" w:rsidP="00B56DAD">
            <w:r w:rsidRPr="0049085E">
              <w:t>noemer</w:t>
            </w:r>
          </w:p>
        </w:tc>
        <w:tc>
          <w:tcPr>
            <w:tcW w:w="2500" w:type="pct"/>
          </w:tcPr>
          <w:p w14:paraId="4E3E3E64" w14:textId="7F2668B6" w:rsidR="00B56DAD" w:rsidRPr="0049085E" w:rsidRDefault="00B56DAD" w:rsidP="00B56DAD">
            <w:r w:rsidRPr="004C7F9D">
              <w:t>Begane grond</w:t>
            </w:r>
          </w:p>
        </w:tc>
      </w:tr>
      <w:tr w:rsidR="00B56DAD" w:rsidRPr="0049085E" w14:paraId="428B7FFF" w14:textId="77777777" w:rsidTr="00B56DAD">
        <w:tc>
          <w:tcPr>
            <w:tcW w:w="2500" w:type="pct"/>
          </w:tcPr>
          <w:p w14:paraId="38CCC3FC" w14:textId="77777777" w:rsidR="00B56DAD" w:rsidRPr="0049085E" w:rsidRDefault="00B56DAD" w:rsidP="00B56DAD">
            <w:r>
              <w:t>symboolcode</w:t>
            </w:r>
          </w:p>
        </w:tc>
        <w:tc>
          <w:tcPr>
            <w:tcW w:w="2500" w:type="pct"/>
          </w:tcPr>
          <w:p w14:paraId="22877B22" w14:textId="3EF8D9DD" w:rsidR="00B56DAD" w:rsidRDefault="00B56DAD" w:rsidP="00B56DAD"/>
        </w:tc>
      </w:tr>
      <w:tr w:rsidR="00B56DAD" w:rsidRPr="0049085E" w14:paraId="2B29DFE2" w14:textId="77777777" w:rsidTr="00B56DAD">
        <w:tc>
          <w:tcPr>
            <w:tcW w:w="2500" w:type="pct"/>
          </w:tcPr>
          <w:p w14:paraId="7CBA3FC3" w14:textId="77777777" w:rsidR="00B56DAD" w:rsidRPr="0049085E" w:rsidRDefault="00B56DAD" w:rsidP="00B56DAD">
            <w:r w:rsidRPr="0049085E">
              <w:t>nauwkeurigheid</w:t>
            </w:r>
          </w:p>
        </w:tc>
        <w:tc>
          <w:tcPr>
            <w:tcW w:w="2500" w:type="pct"/>
          </w:tcPr>
          <w:p w14:paraId="102D0BC9" w14:textId="6BCAB61E" w:rsidR="00B56DAD" w:rsidRPr="0049085E" w:rsidRDefault="00B56DAD" w:rsidP="00B56DAD"/>
        </w:tc>
      </w:tr>
      <w:tr w:rsidR="00B56DAD" w:rsidRPr="0049085E" w14:paraId="7292B203" w14:textId="77777777" w:rsidTr="00B56DAD">
        <w:tc>
          <w:tcPr>
            <w:tcW w:w="2500" w:type="pct"/>
          </w:tcPr>
          <w:p w14:paraId="007EADFB" w14:textId="77777777" w:rsidR="00B56DAD" w:rsidRPr="0049085E" w:rsidRDefault="00B56DAD" w:rsidP="00B56DAD">
            <w:r w:rsidRPr="0049085E">
              <w:t>bronNauwkeurigheid</w:t>
            </w:r>
          </w:p>
        </w:tc>
        <w:tc>
          <w:tcPr>
            <w:tcW w:w="2500" w:type="pct"/>
          </w:tcPr>
          <w:p w14:paraId="16E53799" w14:textId="37A458DA" w:rsidR="00B56DAD" w:rsidRPr="0049085E" w:rsidRDefault="00B56DAD" w:rsidP="00B56DAD">
            <w:r w:rsidRPr="004C7F9D">
              <w:t>http://standaarden.omgevingswet.overheid.nl/bronnauwkeurigheid/id/concept/Achtergrond</w:t>
            </w:r>
          </w:p>
        </w:tc>
      </w:tr>
      <w:tr w:rsidR="00B56DAD" w:rsidRPr="0049085E" w14:paraId="56E79954" w14:textId="77777777" w:rsidTr="00B56DAD">
        <w:tc>
          <w:tcPr>
            <w:tcW w:w="2500" w:type="pct"/>
          </w:tcPr>
          <w:p w14:paraId="00C402BC" w14:textId="77777777" w:rsidR="00B56DAD" w:rsidRPr="0049085E" w:rsidRDefault="00B56DAD" w:rsidP="00B56DAD">
            <w:r>
              <w:t>idealisatie</w:t>
            </w:r>
          </w:p>
        </w:tc>
        <w:tc>
          <w:tcPr>
            <w:tcW w:w="2500" w:type="pct"/>
          </w:tcPr>
          <w:p w14:paraId="7AA995E0" w14:textId="68599F52" w:rsidR="00B56DAD" w:rsidRPr="0049085E" w:rsidRDefault="00B56DAD" w:rsidP="00B56DAD">
            <w:r w:rsidRPr="004C7F9D">
              <w:t>http://standaarden.omgevingswet.overheid.nl/idealisatie/id/concept/Exact</w:t>
            </w:r>
          </w:p>
        </w:tc>
      </w:tr>
      <w:tr w:rsidR="00B56DAD" w:rsidRPr="0049085E" w14:paraId="2B197752" w14:textId="77777777" w:rsidTr="00B56DAD">
        <w:tc>
          <w:tcPr>
            <w:tcW w:w="2500" w:type="pct"/>
          </w:tcPr>
          <w:p w14:paraId="0DF20090" w14:textId="77777777" w:rsidR="00B56DAD" w:rsidRDefault="00B56DAD" w:rsidP="00B56DAD">
            <w:r>
              <w:t>regelingsgebied</w:t>
            </w:r>
          </w:p>
        </w:tc>
        <w:tc>
          <w:tcPr>
            <w:tcW w:w="2500" w:type="pct"/>
          </w:tcPr>
          <w:p w14:paraId="180C4E03" w14:textId="6AC322EE" w:rsidR="00B56DAD" w:rsidRDefault="00B56DAD" w:rsidP="00B56DAD">
            <w:r w:rsidRPr="004C7F9D">
              <w:t>Onwaar</w:t>
            </w:r>
          </w:p>
        </w:tc>
      </w:tr>
    </w:tbl>
    <w:p w14:paraId="24A89B5C" w14:textId="0B036167" w:rsidR="00B56DAD" w:rsidRDefault="00B56DAD">
      <w:pPr>
        <w:pStyle w:val="Tekstopmerking"/>
      </w:pPr>
    </w:p>
  </w:comment>
  <w:comment w:id="216" w:author="Gerard Wolbers" w:date="2023-04-19T09:57: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305D7890"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627CDF" w14:textId="77777777" w:rsidR="00B56DAD" w:rsidRPr="0049085E" w:rsidRDefault="00B56DAD" w:rsidP="00ED1428">
            <w:r>
              <w:rPr>
                <w:rStyle w:val="Verwijzingopmerking"/>
              </w:rPr>
              <w:annotationRef/>
            </w:r>
            <w:r>
              <w:t>Geometrie</w:t>
            </w:r>
          </w:p>
        </w:tc>
      </w:tr>
      <w:tr w:rsidR="00B56DAD" w:rsidRPr="0049085E" w14:paraId="4D1C9537" w14:textId="77777777" w:rsidTr="00B56DAD">
        <w:tc>
          <w:tcPr>
            <w:tcW w:w="2500" w:type="pct"/>
          </w:tcPr>
          <w:p w14:paraId="0CE70867" w14:textId="77777777" w:rsidR="00B56DAD" w:rsidRPr="0049085E" w:rsidRDefault="00B56DAD" w:rsidP="00B56DAD">
            <w:r>
              <w:t>bestandsnaam</w:t>
            </w:r>
          </w:p>
        </w:tc>
        <w:tc>
          <w:tcPr>
            <w:tcW w:w="2500" w:type="pct"/>
          </w:tcPr>
          <w:p w14:paraId="163A13F7" w14:textId="39877873" w:rsidR="00B56DAD" w:rsidRPr="0049085E" w:rsidRDefault="00B56DAD" w:rsidP="00B56DAD">
            <w:r w:rsidRPr="00FF27DA">
              <w:t>gml_Beganegrond.gml</w:t>
            </w:r>
          </w:p>
        </w:tc>
      </w:tr>
      <w:tr w:rsidR="00B56DAD" w:rsidRPr="0049085E" w14:paraId="093F224F" w14:textId="77777777" w:rsidTr="00B56DAD">
        <w:tc>
          <w:tcPr>
            <w:tcW w:w="2500" w:type="pct"/>
          </w:tcPr>
          <w:p w14:paraId="5C953872" w14:textId="77777777" w:rsidR="00B56DAD" w:rsidRPr="0049085E" w:rsidRDefault="00B56DAD" w:rsidP="00B56DAD">
            <w:r w:rsidRPr="0049085E">
              <w:t>noemer</w:t>
            </w:r>
          </w:p>
        </w:tc>
        <w:tc>
          <w:tcPr>
            <w:tcW w:w="2500" w:type="pct"/>
          </w:tcPr>
          <w:p w14:paraId="63A3429B" w14:textId="1D249977" w:rsidR="00B56DAD" w:rsidRPr="0049085E" w:rsidRDefault="00B56DAD" w:rsidP="00B56DAD">
            <w:r w:rsidRPr="00FF27DA">
              <w:t>Begane grond</w:t>
            </w:r>
          </w:p>
        </w:tc>
      </w:tr>
      <w:tr w:rsidR="00B56DAD" w:rsidRPr="0049085E" w14:paraId="2FF878E3" w14:textId="77777777" w:rsidTr="00B56DAD">
        <w:tc>
          <w:tcPr>
            <w:tcW w:w="2500" w:type="pct"/>
          </w:tcPr>
          <w:p w14:paraId="5613D6B0" w14:textId="77777777" w:rsidR="00B56DAD" w:rsidRPr="0049085E" w:rsidRDefault="00B56DAD" w:rsidP="00B56DAD">
            <w:r>
              <w:t>symboolcode</w:t>
            </w:r>
          </w:p>
        </w:tc>
        <w:tc>
          <w:tcPr>
            <w:tcW w:w="2500" w:type="pct"/>
          </w:tcPr>
          <w:p w14:paraId="521FFB4C" w14:textId="0C550C3C" w:rsidR="00B56DAD" w:rsidRDefault="00B56DAD" w:rsidP="00B56DAD"/>
        </w:tc>
      </w:tr>
      <w:tr w:rsidR="00B56DAD" w:rsidRPr="0049085E" w14:paraId="45063381" w14:textId="77777777" w:rsidTr="00B56DAD">
        <w:tc>
          <w:tcPr>
            <w:tcW w:w="2500" w:type="pct"/>
          </w:tcPr>
          <w:p w14:paraId="6A4273FB" w14:textId="77777777" w:rsidR="00B56DAD" w:rsidRPr="0049085E" w:rsidRDefault="00B56DAD" w:rsidP="00B56DAD">
            <w:r w:rsidRPr="0049085E">
              <w:t>nauwkeurigheid</w:t>
            </w:r>
          </w:p>
        </w:tc>
        <w:tc>
          <w:tcPr>
            <w:tcW w:w="2500" w:type="pct"/>
          </w:tcPr>
          <w:p w14:paraId="12684405" w14:textId="35C3016F" w:rsidR="00B56DAD" w:rsidRPr="0049085E" w:rsidRDefault="00B56DAD" w:rsidP="00B56DAD"/>
        </w:tc>
      </w:tr>
      <w:tr w:rsidR="00B56DAD" w:rsidRPr="0049085E" w14:paraId="7E66A91D" w14:textId="77777777" w:rsidTr="00B56DAD">
        <w:tc>
          <w:tcPr>
            <w:tcW w:w="2500" w:type="pct"/>
          </w:tcPr>
          <w:p w14:paraId="19F2C4D7" w14:textId="77777777" w:rsidR="00B56DAD" w:rsidRPr="0049085E" w:rsidRDefault="00B56DAD" w:rsidP="00B56DAD">
            <w:r w:rsidRPr="0049085E">
              <w:t>bronNauwkeurigheid</w:t>
            </w:r>
          </w:p>
        </w:tc>
        <w:tc>
          <w:tcPr>
            <w:tcW w:w="2500" w:type="pct"/>
          </w:tcPr>
          <w:p w14:paraId="117631F1" w14:textId="0AB33F58" w:rsidR="00B56DAD" w:rsidRPr="0049085E" w:rsidRDefault="00B56DAD" w:rsidP="00B56DAD">
            <w:r w:rsidRPr="00FF27DA">
              <w:t>http://standaarden.omgevingswet.overheid.nl/bronnauwkeurigheid/id/concept/Achtergrond</w:t>
            </w:r>
          </w:p>
        </w:tc>
      </w:tr>
      <w:tr w:rsidR="00B56DAD" w:rsidRPr="0049085E" w14:paraId="758CE77C" w14:textId="77777777" w:rsidTr="00B56DAD">
        <w:tc>
          <w:tcPr>
            <w:tcW w:w="2500" w:type="pct"/>
          </w:tcPr>
          <w:p w14:paraId="4372B113" w14:textId="77777777" w:rsidR="00B56DAD" w:rsidRPr="0049085E" w:rsidRDefault="00B56DAD" w:rsidP="00B56DAD">
            <w:r>
              <w:t>idealisatie</w:t>
            </w:r>
          </w:p>
        </w:tc>
        <w:tc>
          <w:tcPr>
            <w:tcW w:w="2500" w:type="pct"/>
          </w:tcPr>
          <w:p w14:paraId="22000357" w14:textId="08DE506F" w:rsidR="00B56DAD" w:rsidRPr="0049085E" w:rsidRDefault="00B56DAD" w:rsidP="00B56DAD">
            <w:r w:rsidRPr="00FF27DA">
              <w:t>http://standaarden.omgevingswet.overheid.nl/idealisatie/id/concept/Exact</w:t>
            </w:r>
          </w:p>
        </w:tc>
      </w:tr>
      <w:tr w:rsidR="00B56DAD" w:rsidRPr="0049085E" w14:paraId="4724CC66" w14:textId="77777777" w:rsidTr="00B56DAD">
        <w:tc>
          <w:tcPr>
            <w:tcW w:w="2500" w:type="pct"/>
          </w:tcPr>
          <w:p w14:paraId="399979CE" w14:textId="77777777" w:rsidR="00B56DAD" w:rsidRDefault="00B56DAD" w:rsidP="00B56DAD">
            <w:r>
              <w:t>regelingsgebied</w:t>
            </w:r>
          </w:p>
        </w:tc>
        <w:tc>
          <w:tcPr>
            <w:tcW w:w="2500" w:type="pct"/>
          </w:tcPr>
          <w:p w14:paraId="4FE2B41E" w14:textId="17C07321" w:rsidR="00B56DAD" w:rsidRDefault="00B56DAD" w:rsidP="00B56DAD">
            <w:r w:rsidRPr="00FF27DA">
              <w:t>Onwaar</w:t>
            </w:r>
          </w:p>
        </w:tc>
      </w:tr>
    </w:tbl>
    <w:p w14:paraId="489D08E7" w14:textId="69C2354D" w:rsidR="00B56DAD" w:rsidRDefault="00B56DAD">
      <w:pPr>
        <w:pStyle w:val="Tekstopmerking"/>
      </w:pPr>
    </w:p>
  </w:comment>
  <w:comment w:id="217" w:author="Gerard Wolbers" w:date="2023-04-19T09:58: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1220BE74"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CF9200" w14:textId="77777777" w:rsidR="00B56DAD" w:rsidRPr="0049085E" w:rsidRDefault="00B56DAD" w:rsidP="00ED1428">
            <w:r>
              <w:rPr>
                <w:rStyle w:val="Verwijzingopmerking"/>
              </w:rPr>
              <w:annotationRef/>
            </w:r>
            <w:r>
              <w:t>Geometrie</w:t>
            </w:r>
          </w:p>
        </w:tc>
      </w:tr>
      <w:tr w:rsidR="00B56DAD" w:rsidRPr="0049085E" w14:paraId="5346519E" w14:textId="77777777" w:rsidTr="00B56DAD">
        <w:tc>
          <w:tcPr>
            <w:tcW w:w="2500" w:type="pct"/>
          </w:tcPr>
          <w:p w14:paraId="0D372150" w14:textId="77777777" w:rsidR="00B56DAD" w:rsidRPr="0049085E" w:rsidRDefault="00B56DAD" w:rsidP="00B56DAD">
            <w:r>
              <w:t>bestandsnaam</w:t>
            </w:r>
          </w:p>
        </w:tc>
        <w:tc>
          <w:tcPr>
            <w:tcW w:w="2500" w:type="pct"/>
          </w:tcPr>
          <w:p w14:paraId="1705C43F" w14:textId="3F8C61D7" w:rsidR="00B56DAD" w:rsidRPr="0049085E" w:rsidRDefault="00B56DAD" w:rsidP="00B56DAD">
            <w:r w:rsidRPr="009C7B23">
              <w:t>gml_Beganegrond.gml</w:t>
            </w:r>
          </w:p>
        </w:tc>
      </w:tr>
      <w:tr w:rsidR="00B56DAD" w:rsidRPr="0049085E" w14:paraId="73686B2A" w14:textId="77777777" w:rsidTr="00B56DAD">
        <w:tc>
          <w:tcPr>
            <w:tcW w:w="2500" w:type="pct"/>
          </w:tcPr>
          <w:p w14:paraId="4BB60519" w14:textId="77777777" w:rsidR="00B56DAD" w:rsidRPr="0049085E" w:rsidRDefault="00B56DAD" w:rsidP="00B56DAD">
            <w:r w:rsidRPr="0049085E">
              <w:t>noemer</w:t>
            </w:r>
          </w:p>
        </w:tc>
        <w:tc>
          <w:tcPr>
            <w:tcW w:w="2500" w:type="pct"/>
          </w:tcPr>
          <w:p w14:paraId="20EE5CBC" w14:textId="0792583D" w:rsidR="00B56DAD" w:rsidRPr="0049085E" w:rsidRDefault="00B56DAD" w:rsidP="00B56DAD">
            <w:r w:rsidRPr="009C7B23">
              <w:t>Begane grond</w:t>
            </w:r>
          </w:p>
        </w:tc>
      </w:tr>
      <w:tr w:rsidR="00B56DAD" w:rsidRPr="0049085E" w14:paraId="34858B4C" w14:textId="77777777" w:rsidTr="00B56DAD">
        <w:tc>
          <w:tcPr>
            <w:tcW w:w="2500" w:type="pct"/>
          </w:tcPr>
          <w:p w14:paraId="07E4266B" w14:textId="77777777" w:rsidR="00B56DAD" w:rsidRPr="0049085E" w:rsidRDefault="00B56DAD" w:rsidP="00B56DAD">
            <w:r>
              <w:t>symboolcode</w:t>
            </w:r>
          </w:p>
        </w:tc>
        <w:tc>
          <w:tcPr>
            <w:tcW w:w="2500" w:type="pct"/>
          </w:tcPr>
          <w:p w14:paraId="56A28999" w14:textId="210DD849" w:rsidR="00B56DAD" w:rsidRDefault="00B56DAD" w:rsidP="00B56DAD"/>
        </w:tc>
      </w:tr>
      <w:tr w:rsidR="00B56DAD" w:rsidRPr="0049085E" w14:paraId="4E08A6AB" w14:textId="77777777" w:rsidTr="00B56DAD">
        <w:tc>
          <w:tcPr>
            <w:tcW w:w="2500" w:type="pct"/>
          </w:tcPr>
          <w:p w14:paraId="023DBEDA" w14:textId="77777777" w:rsidR="00B56DAD" w:rsidRPr="0049085E" w:rsidRDefault="00B56DAD" w:rsidP="00B56DAD">
            <w:r w:rsidRPr="0049085E">
              <w:t>nauwkeurigheid</w:t>
            </w:r>
          </w:p>
        </w:tc>
        <w:tc>
          <w:tcPr>
            <w:tcW w:w="2500" w:type="pct"/>
          </w:tcPr>
          <w:p w14:paraId="15CF5550" w14:textId="2B2F2AE8" w:rsidR="00B56DAD" w:rsidRPr="0049085E" w:rsidRDefault="00B56DAD" w:rsidP="00B56DAD"/>
        </w:tc>
      </w:tr>
      <w:tr w:rsidR="00B56DAD" w:rsidRPr="0049085E" w14:paraId="5B4B38E8" w14:textId="77777777" w:rsidTr="00B56DAD">
        <w:tc>
          <w:tcPr>
            <w:tcW w:w="2500" w:type="pct"/>
          </w:tcPr>
          <w:p w14:paraId="3CEEDF57" w14:textId="77777777" w:rsidR="00B56DAD" w:rsidRPr="0049085E" w:rsidRDefault="00B56DAD" w:rsidP="00B56DAD">
            <w:r w:rsidRPr="0049085E">
              <w:t>bronNauwkeurigheid</w:t>
            </w:r>
          </w:p>
        </w:tc>
        <w:tc>
          <w:tcPr>
            <w:tcW w:w="2500" w:type="pct"/>
          </w:tcPr>
          <w:p w14:paraId="32FAD1B1" w14:textId="56A67D53" w:rsidR="00B56DAD" w:rsidRPr="0049085E" w:rsidRDefault="00B56DAD" w:rsidP="00B56DAD">
            <w:r w:rsidRPr="009C7B23">
              <w:t>http://standaarden.omgevingswet.overheid.nl/bronnauwkeurigheid/id/concept/Achtergrond</w:t>
            </w:r>
          </w:p>
        </w:tc>
      </w:tr>
      <w:tr w:rsidR="00B56DAD" w:rsidRPr="0049085E" w14:paraId="3D1946A2" w14:textId="77777777" w:rsidTr="00B56DAD">
        <w:tc>
          <w:tcPr>
            <w:tcW w:w="2500" w:type="pct"/>
          </w:tcPr>
          <w:p w14:paraId="6FD312AA" w14:textId="77777777" w:rsidR="00B56DAD" w:rsidRPr="0049085E" w:rsidRDefault="00B56DAD" w:rsidP="00B56DAD">
            <w:r>
              <w:t>idealisatie</w:t>
            </w:r>
          </w:p>
        </w:tc>
        <w:tc>
          <w:tcPr>
            <w:tcW w:w="2500" w:type="pct"/>
          </w:tcPr>
          <w:p w14:paraId="0F8003AA" w14:textId="69B27205" w:rsidR="00B56DAD" w:rsidRPr="0049085E" w:rsidRDefault="00B56DAD" w:rsidP="00B56DAD">
            <w:r w:rsidRPr="009C7B23">
              <w:t>http://standaarden.omgevingswet.overheid.nl/idealisatie/id/concept/Exact</w:t>
            </w:r>
          </w:p>
        </w:tc>
      </w:tr>
      <w:tr w:rsidR="00B56DAD" w:rsidRPr="0049085E" w14:paraId="3BF87743" w14:textId="77777777" w:rsidTr="00B56DAD">
        <w:tc>
          <w:tcPr>
            <w:tcW w:w="2500" w:type="pct"/>
          </w:tcPr>
          <w:p w14:paraId="0DB77F55" w14:textId="77777777" w:rsidR="00B56DAD" w:rsidRDefault="00B56DAD" w:rsidP="00B56DAD">
            <w:r>
              <w:t>regelingsgebied</w:t>
            </w:r>
          </w:p>
        </w:tc>
        <w:tc>
          <w:tcPr>
            <w:tcW w:w="2500" w:type="pct"/>
          </w:tcPr>
          <w:p w14:paraId="539CA87C" w14:textId="43087108" w:rsidR="00B56DAD" w:rsidRDefault="00B56DAD" w:rsidP="00B56DAD">
            <w:r w:rsidRPr="009C7B23">
              <w:t>Onwaar</w:t>
            </w:r>
          </w:p>
        </w:tc>
      </w:tr>
    </w:tbl>
    <w:p w14:paraId="04D8D540" w14:textId="4604137D" w:rsidR="00B56DAD" w:rsidRDefault="00B56DAD">
      <w:pPr>
        <w:pStyle w:val="Tekstopmerking"/>
      </w:pPr>
    </w:p>
  </w:comment>
  <w:comment w:id="218" w:author="Emma Kakes" w:date="2022-09-20T12:33:00Z" w:initials="EK">
    <w:tbl>
      <w:tblPr>
        <w:tblStyle w:val="Annotatie"/>
        <w:tblW w:w="5000" w:type="pct"/>
        <w:tblLayout w:type="fixed"/>
        <w:tblLook w:val="0620" w:firstRow="1" w:lastRow="0" w:firstColumn="0" w:lastColumn="0" w:noHBand="1" w:noVBand="1"/>
      </w:tblPr>
      <w:tblGrid>
        <w:gridCol w:w="3963"/>
        <w:gridCol w:w="3964"/>
      </w:tblGrid>
      <w:tr w:rsidR="00636393" w:rsidRPr="00D631F2" w14:paraId="1971B88D"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1DAC8E" w14:textId="77777777" w:rsidR="00636393" w:rsidRPr="00D631F2" w:rsidRDefault="00636393" w:rsidP="00392BBC">
            <w:r>
              <w:rPr>
                <w:rStyle w:val="Verwijzingopmerking"/>
              </w:rPr>
              <w:annotationRef/>
            </w:r>
            <w:r w:rsidRPr="00D631F2">
              <w:t>Activiteit</w:t>
            </w:r>
          </w:p>
        </w:tc>
      </w:tr>
      <w:tr w:rsidR="00636393" w:rsidRPr="00D631F2" w14:paraId="0D694A06" w14:textId="77777777" w:rsidTr="00392BBC">
        <w:tc>
          <w:tcPr>
            <w:tcW w:w="2500" w:type="pct"/>
          </w:tcPr>
          <w:p w14:paraId="3AC1C187" w14:textId="77777777" w:rsidR="00636393" w:rsidRPr="00D631F2" w:rsidRDefault="00636393" w:rsidP="00392BBC">
            <w:r w:rsidRPr="00D631F2">
              <w:t>activiteit</w:t>
            </w:r>
            <w:r>
              <w:t>en</w:t>
            </w:r>
          </w:p>
        </w:tc>
        <w:tc>
          <w:tcPr>
            <w:tcW w:w="2500" w:type="pct"/>
          </w:tcPr>
          <w:p w14:paraId="362A3CBF" w14:textId="42AF9DAE" w:rsidR="00636393" w:rsidRPr="00D631F2" w:rsidRDefault="00B56DAD" w:rsidP="00392BBC">
            <w:r>
              <w:t>Verrichten van een horeca-activiteit – categorie III</w:t>
            </w:r>
          </w:p>
        </w:tc>
      </w:tr>
      <w:tr w:rsidR="00636393" w:rsidRPr="00D631F2" w14:paraId="7132F2B5" w14:textId="77777777" w:rsidTr="00392BBC">
        <w:tc>
          <w:tcPr>
            <w:tcW w:w="2500" w:type="pct"/>
          </w:tcPr>
          <w:p w14:paraId="1B498B78" w14:textId="77777777" w:rsidR="00636393" w:rsidRPr="00D631F2" w:rsidRDefault="00636393" w:rsidP="00392BBC">
            <w:r>
              <w:t>bovenliggendeActiviteit</w:t>
            </w:r>
          </w:p>
        </w:tc>
        <w:tc>
          <w:tcPr>
            <w:tcW w:w="2500" w:type="pct"/>
          </w:tcPr>
          <w:p w14:paraId="6F78326A" w14:textId="65D89AA2" w:rsidR="00636393" w:rsidRDefault="00B56DAD" w:rsidP="00392BBC">
            <w:r>
              <w:rPr>
                <w:noProof/>
              </w:rPr>
              <w:t>Verrichten van een horeca-activiteit</w:t>
            </w:r>
          </w:p>
        </w:tc>
      </w:tr>
      <w:tr w:rsidR="00636393" w:rsidRPr="00D631F2" w14:paraId="77AED4AA" w14:textId="77777777" w:rsidTr="00392BBC">
        <w:tc>
          <w:tcPr>
            <w:tcW w:w="2500" w:type="pct"/>
          </w:tcPr>
          <w:p w14:paraId="4A9600AA" w14:textId="77777777" w:rsidR="00636393" w:rsidRPr="00D631F2" w:rsidRDefault="00636393" w:rsidP="00392BBC">
            <w:r w:rsidRPr="00D631F2">
              <w:t>activiteitengroep</w:t>
            </w:r>
          </w:p>
        </w:tc>
        <w:tc>
          <w:tcPr>
            <w:tcW w:w="2500" w:type="pct"/>
          </w:tcPr>
          <w:p w14:paraId="77A45DC9" w14:textId="4445FE05" w:rsidR="00636393" w:rsidRPr="00D631F2" w:rsidRDefault="00B56DAD" w:rsidP="00392BBC">
            <w:r>
              <w:t>http://standaarden.omgevingswet.overheid.nl/activiteit/id/concept/ExploitatieactiviteitHoreca</w:t>
            </w:r>
          </w:p>
        </w:tc>
      </w:tr>
      <w:tr w:rsidR="00636393" w:rsidRPr="00D631F2" w14:paraId="64C13B71" w14:textId="77777777" w:rsidTr="00392BBC">
        <w:tc>
          <w:tcPr>
            <w:tcW w:w="2500" w:type="pct"/>
          </w:tcPr>
          <w:p w14:paraId="09216649" w14:textId="77777777" w:rsidR="00636393" w:rsidRPr="00D631F2" w:rsidRDefault="00636393" w:rsidP="00392BBC">
            <w:r>
              <w:t>activiteitregelkwalificatie</w:t>
            </w:r>
          </w:p>
        </w:tc>
        <w:tc>
          <w:tcPr>
            <w:tcW w:w="2500" w:type="pct"/>
          </w:tcPr>
          <w:p w14:paraId="615DC0FB" w14:textId="3DFEF96D" w:rsidR="00636393" w:rsidRPr="00D631F2" w:rsidRDefault="00B56DAD" w:rsidP="00392BBC">
            <w:r>
              <w:t>http://standaarden.omgevingswet.overheid.nl/activiteitregelkwalificatie/id/concept/Vergunningplicht</w:t>
            </w:r>
          </w:p>
        </w:tc>
      </w:tr>
      <w:tr w:rsidR="00636393" w:rsidRPr="00D631F2" w14:paraId="1B652C9A" w14:textId="77777777" w:rsidTr="00392BB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36393" w:rsidRPr="0049085E" w14:paraId="2CDC9623"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124B38" w14:textId="77777777" w:rsidR="00636393" w:rsidRPr="0049085E" w:rsidRDefault="00636393" w:rsidP="00392BBC">
                  <w:r>
                    <w:t>Geometrie</w:t>
                  </w:r>
                </w:p>
              </w:tc>
            </w:tr>
            <w:tr w:rsidR="00636393" w:rsidRPr="0049085E" w14:paraId="2449B90B" w14:textId="77777777" w:rsidTr="00392BBC">
              <w:tc>
                <w:tcPr>
                  <w:tcW w:w="2500" w:type="pct"/>
                </w:tcPr>
                <w:p w14:paraId="25787AAF" w14:textId="77777777" w:rsidR="00636393" w:rsidRPr="0049085E" w:rsidRDefault="00636393" w:rsidP="00392BBC">
                  <w:r>
                    <w:t>bestandsnaam</w:t>
                  </w:r>
                </w:p>
              </w:tc>
              <w:tc>
                <w:tcPr>
                  <w:tcW w:w="2500" w:type="pct"/>
                </w:tcPr>
                <w:p w14:paraId="1A07475F" w14:textId="7C5EE6DB" w:rsidR="00636393" w:rsidRPr="0049085E" w:rsidRDefault="00B56DAD" w:rsidP="00392BBC">
                  <w:r>
                    <w:t>gml_Beganegrond.gml</w:t>
                  </w:r>
                </w:p>
              </w:tc>
            </w:tr>
            <w:tr w:rsidR="00636393" w:rsidRPr="0049085E" w14:paraId="4A7A6545" w14:textId="77777777" w:rsidTr="00392BBC">
              <w:tc>
                <w:tcPr>
                  <w:tcW w:w="2500" w:type="pct"/>
                </w:tcPr>
                <w:p w14:paraId="3B4C90F2" w14:textId="77777777" w:rsidR="00636393" w:rsidRPr="0049085E" w:rsidRDefault="00636393" w:rsidP="00392BBC">
                  <w:r w:rsidRPr="0049085E">
                    <w:t>noemer</w:t>
                  </w:r>
                </w:p>
              </w:tc>
              <w:tc>
                <w:tcPr>
                  <w:tcW w:w="2500" w:type="pct"/>
                </w:tcPr>
                <w:p w14:paraId="0361655D" w14:textId="16C11DA0" w:rsidR="00636393" w:rsidRPr="0049085E" w:rsidRDefault="00B56DAD" w:rsidP="00392BBC">
                  <w:r>
                    <w:t>Begane grond</w:t>
                  </w:r>
                </w:p>
              </w:tc>
            </w:tr>
            <w:tr w:rsidR="00636393" w:rsidRPr="0049085E" w14:paraId="604956EF" w14:textId="77777777" w:rsidTr="00392BBC">
              <w:tc>
                <w:tcPr>
                  <w:tcW w:w="2500" w:type="pct"/>
                </w:tcPr>
                <w:p w14:paraId="548BE2A7" w14:textId="77777777" w:rsidR="00636393" w:rsidRPr="0049085E" w:rsidRDefault="00636393" w:rsidP="00392BBC">
                  <w:r>
                    <w:t>symboolcode</w:t>
                  </w:r>
                </w:p>
              </w:tc>
              <w:tc>
                <w:tcPr>
                  <w:tcW w:w="2500" w:type="pct"/>
                </w:tcPr>
                <w:p w14:paraId="158311AA" w14:textId="01586458" w:rsidR="00636393" w:rsidRDefault="00636393" w:rsidP="00392BBC"/>
              </w:tc>
            </w:tr>
            <w:tr w:rsidR="00636393" w:rsidRPr="0049085E" w14:paraId="247115ED" w14:textId="77777777" w:rsidTr="00392BBC">
              <w:tc>
                <w:tcPr>
                  <w:tcW w:w="2500" w:type="pct"/>
                </w:tcPr>
                <w:p w14:paraId="78990728" w14:textId="77777777" w:rsidR="00636393" w:rsidRPr="0049085E" w:rsidRDefault="00636393" w:rsidP="00392BBC">
                  <w:r w:rsidRPr="0049085E">
                    <w:t>nauwkeurigheid</w:t>
                  </w:r>
                </w:p>
              </w:tc>
              <w:tc>
                <w:tcPr>
                  <w:tcW w:w="2500" w:type="pct"/>
                </w:tcPr>
                <w:p w14:paraId="21B47ECC" w14:textId="370E47C8" w:rsidR="00636393" w:rsidRPr="0049085E" w:rsidRDefault="00636393" w:rsidP="00392BBC"/>
              </w:tc>
            </w:tr>
            <w:tr w:rsidR="00636393" w:rsidRPr="0049085E" w14:paraId="3934E183" w14:textId="77777777" w:rsidTr="00392BBC">
              <w:tc>
                <w:tcPr>
                  <w:tcW w:w="2500" w:type="pct"/>
                </w:tcPr>
                <w:p w14:paraId="2162F952" w14:textId="77777777" w:rsidR="00636393" w:rsidRPr="0049085E" w:rsidRDefault="00636393" w:rsidP="00392BBC">
                  <w:r w:rsidRPr="0049085E">
                    <w:t>bron</w:t>
                  </w:r>
                  <w:r>
                    <w:t>N</w:t>
                  </w:r>
                  <w:r w:rsidRPr="0049085E">
                    <w:t>auwkeurigheid</w:t>
                  </w:r>
                </w:p>
              </w:tc>
              <w:tc>
                <w:tcPr>
                  <w:tcW w:w="2500" w:type="pct"/>
                </w:tcPr>
                <w:p w14:paraId="6D03788E" w14:textId="7EFF0327" w:rsidR="00636393" w:rsidRPr="0049085E" w:rsidRDefault="00B56DAD" w:rsidP="00392BBC">
                  <w:r>
                    <w:t>http://standaarden.omgevingswet.overheid.nl/bronnauwkeurigheid/id/concept/Achtergrond</w:t>
                  </w:r>
                </w:p>
              </w:tc>
            </w:tr>
            <w:tr w:rsidR="00636393" w:rsidRPr="0049085E" w14:paraId="56F172FD" w14:textId="77777777" w:rsidTr="00392BBC">
              <w:tc>
                <w:tcPr>
                  <w:tcW w:w="2500" w:type="pct"/>
                </w:tcPr>
                <w:p w14:paraId="3CBC373B" w14:textId="77777777" w:rsidR="00636393" w:rsidRPr="0049085E" w:rsidRDefault="00636393" w:rsidP="00392BBC">
                  <w:r>
                    <w:t>idealisatie</w:t>
                  </w:r>
                </w:p>
              </w:tc>
              <w:tc>
                <w:tcPr>
                  <w:tcW w:w="2500" w:type="pct"/>
                </w:tcPr>
                <w:p w14:paraId="1B9FA7B4" w14:textId="75993F80" w:rsidR="00636393" w:rsidRPr="0049085E" w:rsidRDefault="00B56DAD" w:rsidP="00392BBC">
                  <w:r>
                    <w:t>http://standaarden.omgevingswet.overheid.nl/idealisatie/id/concept/Exact</w:t>
                  </w:r>
                </w:p>
              </w:tc>
            </w:tr>
          </w:tbl>
          <w:p w14:paraId="07D54282" w14:textId="77777777" w:rsidR="00636393" w:rsidRPr="00D631F2" w:rsidRDefault="00636393" w:rsidP="00392BBC"/>
        </w:tc>
      </w:tr>
    </w:tbl>
    <w:p w14:paraId="3C7D1106" w14:textId="136CCC57" w:rsidR="00636393" w:rsidRDefault="00636393">
      <w:pPr>
        <w:pStyle w:val="Tekstopmerking"/>
      </w:pPr>
    </w:p>
  </w:comment>
  <w:comment w:id="219" w:author="Gerard Wolbers" w:date="2023-04-19T09:58: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3B030B19"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BD7A20" w14:textId="77777777" w:rsidR="00B56DAD" w:rsidRPr="0049085E" w:rsidRDefault="00B56DAD" w:rsidP="00ED1428">
            <w:r>
              <w:rPr>
                <w:rStyle w:val="Verwijzingopmerking"/>
              </w:rPr>
              <w:annotationRef/>
            </w:r>
            <w:r>
              <w:t>Geometrie</w:t>
            </w:r>
          </w:p>
        </w:tc>
      </w:tr>
      <w:tr w:rsidR="00B56DAD" w:rsidRPr="0049085E" w14:paraId="280687F1" w14:textId="77777777" w:rsidTr="00B56DAD">
        <w:tc>
          <w:tcPr>
            <w:tcW w:w="2500" w:type="pct"/>
          </w:tcPr>
          <w:p w14:paraId="7ECD8017" w14:textId="77777777" w:rsidR="00B56DAD" w:rsidRPr="0049085E" w:rsidRDefault="00B56DAD" w:rsidP="00B56DAD">
            <w:r>
              <w:t>bestandsnaam</w:t>
            </w:r>
          </w:p>
        </w:tc>
        <w:tc>
          <w:tcPr>
            <w:tcW w:w="2500" w:type="pct"/>
          </w:tcPr>
          <w:p w14:paraId="2CB7F389" w14:textId="32A0CEC1" w:rsidR="00B56DAD" w:rsidRPr="0049085E" w:rsidRDefault="00B56DAD" w:rsidP="00B56DAD">
            <w:r w:rsidRPr="00581D64">
              <w:t>gml_Beganegrond.gml</w:t>
            </w:r>
          </w:p>
        </w:tc>
      </w:tr>
      <w:tr w:rsidR="00B56DAD" w:rsidRPr="0049085E" w14:paraId="7CA3CE3D" w14:textId="77777777" w:rsidTr="00B56DAD">
        <w:tc>
          <w:tcPr>
            <w:tcW w:w="2500" w:type="pct"/>
          </w:tcPr>
          <w:p w14:paraId="1D99F2BB" w14:textId="77777777" w:rsidR="00B56DAD" w:rsidRPr="0049085E" w:rsidRDefault="00B56DAD" w:rsidP="00B56DAD">
            <w:r w:rsidRPr="0049085E">
              <w:t>noemer</w:t>
            </w:r>
          </w:p>
        </w:tc>
        <w:tc>
          <w:tcPr>
            <w:tcW w:w="2500" w:type="pct"/>
          </w:tcPr>
          <w:p w14:paraId="3601C308" w14:textId="5E2880D4" w:rsidR="00B56DAD" w:rsidRPr="0049085E" w:rsidRDefault="00B56DAD" w:rsidP="00B56DAD">
            <w:r w:rsidRPr="00581D64">
              <w:t>Begane grond</w:t>
            </w:r>
          </w:p>
        </w:tc>
      </w:tr>
      <w:tr w:rsidR="00B56DAD" w:rsidRPr="0049085E" w14:paraId="472FDC02" w14:textId="77777777" w:rsidTr="00B56DAD">
        <w:tc>
          <w:tcPr>
            <w:tcW w:w="2500" w:type="pct"/>
          </w:tcPr>
          <w:p w14:paraId="332BED2D" w14:textId="77777777" w:rsidR="00B56DAD" w:rsidRPr="0049085E" w:rsidRDefault="00B56DAD" w:rsidP="00B56DAD">
            <w:r>
              <w:t>symboolcode</w:t>
            </w:r>
          </w:p>
        </w:tc>
        <w:tc>
          <w:tcPr>
            <w:tcW w:w="2500" w:type="pct"/>
          </w:tcPr>
          <w:p w14:paraId="3736AA4B" w14:textId="2D4B55A8" w:rsidR="00B56DAD" w:rsidRDefault="00B56DAD" w:rsidP="00B56DAD"/>
        </w:tc>
      </w:tr>
      <w:tr w:rsidR="00B56DAD" w:rsidRPr="0049085E" w14:paraId="1177E0F1" w14:textId="77777777" w:rsidTr="00B56DAD">
        <w:tc>
          <w:tcPr>
            <w:tcW w:w="2500" w:type="pct"/>
          </w:tcPr>
          <w:p w14:paraId="12180DA0" w14:textId="77777777" w:rsidR="00B56DAD" w:rsidRPr="0049085E" w:rsidRDefault="00B56DAD" w:rsidP="00B56DAD">
            <w:r w:rsidRPr="0049085E">
              <w:t>nauwkeurigheid</w:t>
            </w:r>
          </w:p>
        </w:tc>
        <w:tc>
          <w:tcPr>
            <w:tcW w:w="2500" w:type="pct"/>
          </w:tcPr>
          <w:p w14:paraId="3FCF5EE2" w14:textId="3E21DF41" w:rsidR="00B56DAD" w:rsidRPr="0049085E" w:rsidRDefault="00B56DAD" w:rsidP="00B56DAD"/>
        </w:tc>
      </w:tr>
      <w:tr w:rsidR="00B56DAD" w:rsidRPr="0049085E" w14:paraId="1078616C" w14:textId="77777777" w:rsidTr="00B56DAD">
        <w:tc>
          <w:tcPr>
            <w:tcW w:w="2500" w:type="pct"/>
          </w:tcPr>
          <w:p w14:paraId="3EFD330D" w14:textId="77777777" w:rsidR="00B56DAD" w:rsidRPr="0049085E" w:rsidRDefault="00B56DAD" w:rsidP="00B56DAD">
            <w:r w:rsidRPr="0049085E">
              <w:t>bronNauwkeurigheid</w:t>
            </w:r>
          </w:p>
        </w:tc>
        <w:tc>
          <w:tcPr>
            <w:tcW w:w="2500" w:type="pct"/>
          </w:tcPr>
          <w:p w14:paraId="129C47BA" w14:textId="6E546708" w:rsidR="00B56DAD" w:rsidRPr="0049085E" w:rsidRDefault="00B56DAD" w:rsidP="00B56DAD">
            <w:r w:rsidRPr="00581D64">
              <w:t>http://standaarden.omgevingswet.overheid.nl/bronnauwkeurigheid/id/concept/Achtergrond</w:t>
            </w:r>
          </w:p>
        </w:tc>
      </w:tr>
      <w:tr w:rsidR="00B56DAD" w:rsidRPr="0049085E" w14:paraId="5A4E8B1C" w14:textId="77777777" w:rsidTr="00B56DAD">
        <w:tc>
          <w:tcPr>
            <w:tcW w:w="2500" w:type="pct"/>
          </w:tcPr>
          <w:p w14:paraId="753E1E35" w14:textId="77777777" w:rsidR="00B56DAD" w:rsidRPr="0049085E" w:rsidRDefault="00B56DAD" w:rsidP="00B56DAD">
            <w:r>
              <w:t>idealisatie</w:t>
            </w:r>
          </w:p>
        </w:tc>
        <w:tc>
          <w:tcPr>
            <w:tcW w:w="2500" w:type="pct"/>
          </w:tcPr>
          <w:p w14:paraId="6B19DD60" w14:textId="4F4A4179" w:rsidR="00B56DAD" w:rsidRPr="0049085E" w:rsidRDefault="00B56DAD" w:rsidP="00B56DAD">
            <w:r w:rsidRPr="00581D64">
              <w:t>http://standaarden.omgevingswet.overheid.nl/idealisatie/id/concept/Exact</w:t>
            </w:r>
          </w:p>
        </w:tc>
      </w:tr>
      <w:tr w:rsidR="00B56DAD" w:rsidRPr="0049085E" w14:paraId="17BEC8AB" w14:textId="77777777" w:rsidTr="00B56DAD">
        <w:tc>
          <w:tcPr>
            <w:tcW w:w="2500" w:type="pct"/>
          </w:tcPr>
          <w:p w14:paraId="123B85EB" w14:textId="77777777" w:rsidR="00B56DAD" w:rsidRDefault="00B56DAD" w:rsidP="00B56DAD">
            <w:r>
              <w:t>regelingsgebied</w:t>
            </w:r>
          </w:p>
        </w:tc>
        <w:tc>
          <w:tcPr>
            <w:tcW w:w="2500" w:type="pct"/>
          </w:tcPr>
          <w:p w14:paraId="108D4C8F" w14:textId="23799EF2" w:rsidR="00B56DAD" w:rsidRDefault="00B56DAD" w:rsidP="00B56DAD">
            <w:r w:rsidRPr="00581D64">
              <w:t>Onwaar</w:t>
            </w:r>
          </w:p>
        </w:tc>
      </w:tr>
    </w:tbl>
    <w:p w14:paraId="547890D8" w14:textId="0D24FCE0" w:rsidR="00B56DAD" w:rsidRDefault="00B56DAD">
      <w:pPr>
        <w:pStyle w:val="Tekstopmerking"/>
      </w:pPr>
    </w:p>
  </w:comment>
  <w:comment w:id="220" w:author="Gerard Wolbers" w:date="2023-04-19T09:58:00Z" w:initials="GW">
    <w:tbl>
      <w:tblPr>
        <w:tblStyle w:val="Annotatie"/>
        <w:tblW w:w="5716" w:type="pct"/>
        <w:tblLayout w:type="fixed"/>
        <w:tblLook w:val="0620" w:firstRow="1" w:lastRow="0" w:firstColumn="0" w:lastColumn="0" w:noHBand="1" w:noVBand="1"/>
      </w:tblPr>
      <w:tblGrid>
        <w:gridCol w:w="4531"/>
        <w:gridCol w:w="4531"/>
      </w:tblGrid>
      <w:tr w:rsidR="00B56DAD" w:rsidRPr="0049085E" w14:paraId="11377AC6" w14:textId="77777777" w:rsidTr="00B56DA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E83B4B" w14:textId="77777777" w:rsidR="00B56DAD" w:rsidRPr="0049085E" w:rsidRDefault="00B56DAD" w:rsidP="00ED1428">
            <w:r>
              <w:rPr>
                <w:rStyle w:val="Verwijzingopmerking"/>
              </w:rPr>
              <w:annotationRef/>
            </w:r>
            <w:r>
              <w:t>Geometrie</w:t>
            </w:r>
          </w:p>
        </w:tc>
      </w:tr>
      <w:tr w:rsidR="00B56DAD" w:rsidRPr="0049085E" w14:paraId="2722BB6A" w14:textId="77777777" w:rsidTr="00B56DAD">
        <w:tc>
          <w:tcPr>
            <w:tcW w:w="2500" w:type="pct"/>
          </w:tcPr>
          <w:p w14:paraId="186DBF32" w14:textId="77777777" w:rsidR="00B56DAD" w:rsidRPr="0049085E" w:rsidRDefault="00B56DAD" w:rsidP="00B56DAD">
            <w:r>
              <w:t>bestandsnaam</w:t>
            </w:r>
          </w:p>
        </w:tc>
        <w:tc>
          <w:tcPr>
            <w:tcW w:w="2500" w:type="pct"/>
          </w:tcPr>
          <w:p w14:paraId="454C9CA8" w14:textId="2F63B25A" w:rsidR="00B56DAD" w:rsidRPr="0049085E" w:rsidRDefault="00B56DAD" w:rsidP="00B56DAD">
            <w:r w:rsidRPr="00420384">
              <w:t>gml_Beganegrond.gml</w:t>
            </w:r>
          </w:p>
        </w:tc>
      </w:tr>
      <w:tr w:rsidR="00B56DAD" w:rsidRPr="0049085E" w14:paraId="0F61A926" w14:textId="77777777" w:rsidTr="00B56DAD">
        <w:tc>
          <w:tcPr>
            <w:tcW w:w="2500" w:type="pct"/>
          </w:tcPr>
          <w:p w14:paraId="7A7C97F0" w14:textId="77777777" w:rsidR="00B56DAD" w:rsidRPr="0049085E" w:rsidRDefault="00B56DAD" w:rsidP="00B56DAD">
            <w:r w:rsidRPr="0049085E">
              <w:t>noemer</w:t>
            </w:r>
          </w:p>
        </w:tc>
        <w:tc>
          <w:tcPr>
            <w:tcW w:w="2500" w:type="pct"/>
          </w:tcPr>
          <w:p w14:paraId="18DDC881" w14:textId="1EBDEA48" w:rsidR="00B56DAD" w:rsidRPr="0049085E" w:rsidRDefault="00B56DAD" w:rsidP="00B56DAD">
            <w:r w:rsidRPr="00420384">
              <w:t>Begane grond</w:t>
            </w:r>
          </w:p>
        </w:tc>
      </w:tr>
      <w:tr w:rsidR="00B56DAD" w:rsidRPr="0049085E" w14:paraId="23F091D6" w14:textId="77777777" w:rsidTr="00B56DAD">
        <w:tc>
          <w:tcPr>
            <w:tcW w:w="2500" w:type="pct"/>
          </w:tcPr>
          <w:p w14:paraId="30A2D7B2" w14:textId="77777777" w:rsidR="00B56DAD" w:rsidRPr="0049085E" w:rsidRDefault="00B56DAD" w:rsidP="00B56DAD">
            <w:r>
              <w:t>symboolcode</w:t>
            </w:r>
          </w:p>
        </w:tc>
        <w:tc>
          <w:tcPr>
            <w:tcW w:w="2500" w:type="pct"/>
          </w:tcPr>
          <w:p w14:paraId="723986AD" w14:textId="3CE5DC07" w:rsidR="00B56DAD" w:rsidRDefault="00B56DAD" w:rsidP="00B56DAD"/>
        </w:tc>
      </w:tr>
      <w:tr w:rsidR="00B56DAD" w:rsidRPr="0049085E" w14:paraId="550EE1EA" w14:textId="77777777" w:rsidTr="00B56DAD">
        <w:tc>
          <w:tcPr>
            <w:tcW w:w="2500" w:type="pct"/>
          </w:tcPr>
          <w:p w14:paraId="5F17834D" w14:textId="77777777" w:rsidR="00B56DAD" w:rsidRPr="0049085E" w:rsidRDefault="00B56DAD" w:rsidP="00B56DAD">
            <w:r w:rsidRPr="0049085E">
              <w:t>nauwkeurigheid</w:t>
            </w:r>
          </w:p>
        </w:tc>
        <w:tc>
          <w:tcPr>
            <w:tcW w:w="2500" w:type="pct"/>
          </w:tcPr>
          <w:p w14:paraId="24150288" w14:textId="5936DE72" w:rsidR="00B56DAD" w:rsidRPr="0049085E" w:rsidRDefault="00B56DAD" w:rsidP="00B56DAD"/>
        </w:tc>
      </w:tr>
      <w:tr w:rsidR="00B56DAD" w:rsidRPr="0049085E" w14:paraId="73156984" w14:textId="77777777" w:rsidTr="00B56DAD">
        <w:tc>
          <w:tcPr>
            <w:tcW w:w="2500" w:type="pct"/>
          </w:tcPr>
          <w:p w14:paraId="36FDA4ED" w14:textId="77777777" w:rsidR="00B56DAD" w:rsidRPr="0049085E" w:rsidRDefault="00B56DAD" w:rsidP="00B56DAD">
            <w:r w:rsidRPr="0049085E">
              <w:t>bronNauwkeurigheid</w:t>
            </w:r>
          </w:p>
        </w:tc>
        <w:tc>
          <w:tcPr>
            <w:tcW w:w="2500" w:type="pct"/>
          </w:tcPr>
          <w:p w14:paraId="3BACE68C" w14:textId="62EE43E9" w:rsidR="00B56DAD" w:rsidRPr="0049085E" w:rsidRDefault="00B56DAD" w:rsidP="00B56DAD">
            <w:r w:rsidRPr="00420384">
              <w:t>http://standaarden.omgevingswet.overheid.nl/bronnauwkeurigheid/id/concept/Achtergrond</w:t>
            </w:r>
          </w:p>
        </w:tc>
      </w:tr>
      <w:tr w:rsidR="00B56DAD" w:rsidRPr="0049085E" w14:paraId="3460636B" w14:textId="77777777" w:rsidTr="00B56DAD">
        <w:tc>
          <w:tcPr>
            <w:tcW w:w="2500" w:type="pct"/>
          </w:tcPr>
          <w:p w14:paraId="177DD2EF" w14:textId="77777777" w:rsidR="00B56DAD" w:rsidRPr="0049085E" w:rsidRDefault="00B56DAD" w:rsidP="00B56DAD">
            <w:r>
              <w:t>idealisatie</w:t>
            </w:r>
          </w:p>
        </w:tc>
        <w:tc>
          <w:tcPr>
            <w:tcW w:w="2500" w:type="pct"/>
          </w:tcPr>
          <w:p w14:paraId="5111D68B" w14:textId="28B000F5" w:rsidR="00B56DAD" w:rsidRPr="0049085E" w:rsidRDefault="00B56DAD" w:rsidP="00B56DAD">
            <w:r w:rsidRPr="00420384">
              <w:t>http://standaarden.omgevingswet.overheid.nl/idealisatie/id/concept/Exact</w:t>
            </w:r>
          </w:p>
        </w:tc>
      </w:tr>
      <w:tr w:rsidR="00B56DAD" w:rsidRPr="0049085E" w14:paraId="7B1B414C" w14:textId="77777777" w:rsidTr="00B56DAD">
        <w:tc>
          <w:tcPr>
            <w:tcW w:w="2500" w:type="pct"/>
          </w:tcPr>
          <w:p w14:paraId="70D2E04D" w14:textId="77777777" w:rsidR="00B56DAD" w:rsidRDefault="00B56DAD" w:rsidP="00B56DAD">
            <w:r>
              <w:t>regelingsgebied</w:t>
            </w:r>
          </w:p>
        </w:tc>
        <w:tc>
          <w:tcPr>
            <w:tcW w:w="2500" w:type="pct"/>
          </w:tcPr>
          <w:p w14:paraId="64F3E168" w14:textId="34EA77C0" w:rsidR="00B56DAD" w:rsidRDefault="00B56DAD" w:rsidP="00B56DAD">
            <w:r w:rsidRPr="00420384">
              <w:t>Onwaar</w:t>
            </w:r>
          </w:p>
        </w:tc>
      </w:tr>
    </w:tbl>
    <w:p w14:paraId="785A597C" w14:textId="5FA4FDBD" w:rsidR="00B56DAD" w:rsidRDefault="00B56DAD">
      <w:pPr>
        <w:pStyle w:val="Tekstopmerking"/>
      </w:pPr>
    </w:p>
  </w:comment>
  <w:comment w:id="221" w:author="Emma Kakes" w:date="2022-09-20T12:35:00Z" w:initials="EK">
    <w:tbl>
      <w:tblPr>
        <w:tblStyle w:val="Annotatie"/>
        <w:tblW w:w="5000" w:type="pct"/>
        <w:tblLayout w:type="fixed"/>
        <w:tblLook w:val="0620" w:firstRow="1" w:lastRow="0" w:firstColumn="0" w:lastColumn="0" w:noHBand="1" w:noVBand="1"/>
      </w:tblPr>
      <w:tblGrid>
        <w:gridCol w:w="3963"/>
        <w:gridCol w:w="3964"/>
      </w:tblGrid>
      <w:tr w:rsidR="00E91956" w:rsidRPr="0049085E" w14:paraId="71CD5B8D" w14:textId="77777777" w:rsidTr="00392BB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9CF0C3" w14:textId="77777777" w:rsidR="00E91956" w:rsidRPr="0049085E" w:rsidRDefault="00E91956" w:rsidP="00392BBC">
            <w:r>
              <w:rPr>
                <w:rStyle w:val="Verwijzingopmerking"/>
              </w:rPr>
              <w:annotationRef/>
            </w:r>
            <w:r>
              <w:t>Geometrie</w:t>
            </w:r>
          </w:p>
        </w:tc>
      </w:tr>
      <w:tr w:rsidR="00E91956" w:rsidRPr="0049085E" w14:paraId="3DF2C627" w14:textId="77777777" w:rsidTr="00392BBC">
        <w:tc>
          <w:tcPr>
            <w:tcW w:w="2500" w:type="pct"/>
          </w:tcPr>
          <w:p w14:paraId="6E3E3405" w14:textId="77777777" w:rsidR="00E91956" w:rsidRPr="0049085E" w:rsidRDefault="00E91956" w:rsidP="00392BBC">
            <w:r>
              <w:t>bestandsnaam</w:t>
            </w:r>
          </w:p>
        </w:tc>
        <w:tc>
          <w:tcPr>
            <w:tcW w:w="2500" w:type="pct"/>
          </w:tcPr>
          <w:p w14:paraId="635E9123" w14:textId="78BFB501" w:rsidR="00E91956" w:rsidRPr="0049085E" w:rsidRDefault="005D3E75" w:rsidP="00392BBC">
            <w:r>
              <w:t>gml_Terras.gml</w:t>
            </w:r>
          </w:p>
        </w:tc>
      </w:tr>
      <w:tr w:rsidR="00E91956" w:rsidRPr="0049085E" w14:paraId="4CAE88FF" w14:textId="77777777" w:rsidTr="00392BBC">
        <w:tc>
          <w:tcPr>
            <w:tcW w:w="2500" w:type="pct"/>
          </w:tcPr>
          <w:p w14:paraId="25A8A93A" w14:textId="77777777" w:rsidR="00E91956" w:rsidRPr="0049085E" w:rsidRDefault="00E91956" w:rsidP="00392BBC">
            <w:r w:rsidRPr="0049085E">
              <w:t>noemer</w:t>
            </w:r>
          </w:p>
        </w:tc>
        <w:tc>
          <w:tcPr>
            <w:tcW w:w="2500" w:type="pct"/>
          </w:tcPr>
          <w:p w14:paraId="5270CE7E" w14:textId="4385A514" w:rsidR="00E91956" w:rsidRPr="0049085E" w:rsidRDefault="005D3E75" w:rsidP="00392BBC">
            <w:r>
              <w:t>Terras</w:t>
            </w:r>
          </w:p>
        </w:tc>
      </w:tr>
      <w:tr w:rsidR="00E91956" w:rsidRPr="0049085E" w14:paraId="1C77B45A" w14:textId="77777777" w:rsidTr="00392BBC">
        <w:tc>
          <w:tcPr>
            <w:tcW w:w="2500" w:type="pct"/>
          </w:tcPr>
          <w:p w14:paraId="5ECA7494" w14:textId="77777777" w:rsidR="00E91956" w:rsidRPr="0049085E" w:rsidRDefault="00E91956" w:rsidP="00392BBC">
            <w:r>
              <w:t>symboolcode</w:t>
            </w:r>
          </w:p>
        </w:tc>
        <w:tc>
          <w:tcPr>
            <w:tcW w:w="2500" w:type="pct"/>
          </w:tcPr>
          <w:p w14:paraId="17E738B8" w14:textId="505C8C90" w:rsidR="00E91956" w:rsidRDefault="00E91956" w:rsidP="00392BBC"/>
        </w:tc>
      </w:tr>
      <w:tr w:rsidR="00E91956" w:rsidRPr="0049085E" w14:paraId="776D7ED0" w14:textId="77777777" w:rsidTr="00392BBC">
        <w:tc>
          <w:tcPr>
            <w:tcW w:w="2500" w:type="pct"/>
          </w:tcPr>
          <w:p w14:paraId="374E9B71" w14:textId="77777777" w:rsidR="00E91956" w:rsidRPr="0049085E" w:rsidRDefault="00E91956" w:rsidP="00392BBC">
            <w:r w:rsidRPr="0049085E">
              <w:t>nauwkeurigheid</w:t>
            </w:r>
          </w:p>
        </w:tc>
        <w:tc>
          <w:tcPr>
            <w:tcW w:w="2500" w:type="pct"/>
          </w:tcPr>
          <w:p w14:paraId="5DAE011C" w14:textId="09895AA4" w:rsidR="00E91956" w:rsidRPr="0049085E" w:rsidRDefault="00E91956" w:rsidP="00392BBC"/>
        </w:tc>
      </w:tr>
      <w:tr w:rsidR="00E91956" w:rsidRPr="0049085E" w14:paraId="1695AB8A" w14:textId="77777777" w:rsidTr="00392BBC">
        <w:tc>
          <w:tcPr>
            <w:tcW w:w="2500" w:type="pct"/>
          </w:tcPr>
          <w:p w14:paraId="3EA6E421" w14:textId="77777777" w:rsidR="00E91956" w:rsidRPr="0049085E" w:rsidRDefault="00E91956" w:rsidP="00392BBC">
            <w:r w:rsidRPr="0049085E">
              <w:t>bronNauwkeurigheid</w:t>
            </w:r>
          </w:p>
        </w:tc>
        <w:tc>
          <w:tcPr>
            <w:tcW w:w="2500" w:type="pct"/>
          </w:tcPr>
          <w:p w14:paraId="238A957D" w14:textId="11ABD7CC" w:rsidR="00E91956" w:rsidRPr="0049085E" w:rsidRDefault="005D3E75" w:rsidP="00392BBC">
            <w:r>
              <w:t>http://standaarden.omgevingswet.overheid.nl/bronnauwkeurigheid/id/concept/Achtergrond</w:t>
            </w:r>
          </w:p>
        </w:tc>
      </w:tr>
      <w:tr w:rsidR="00E91956" w:rsidRPr="0049085E" w14:paraId="1C9AFDDB" w14:textId="77777777" w:rsidTr="00392BBC">
        <w:tc>
          <w:tcPr>
            <w:tcW w:w="2500" w:type="pct"/>
          </w:tcPr>
          <w:p w14:paraId="06E2796B" w14:textId="77777777" w:rsidR="00E91956" w:rsidRPr="0049085E" w:rsidRDefault="00E91956" w:rsidP="00392BBC">
            <w:r>
              <w:t>idealisatie</w:t>
            </w:r>
          </w:p>
        </w:tc>
        <w:tc>
          <w:tcPr>
            <w:tcW w:w="2500" w:type="pct"/>
          </w:tcPr>
          <w:p w14:paraId="3958BEC2" w14:textId="0DD41FC1" w:rsidR="00E91956" w:rsidRPr="0049085E" w:rsidRDefault="005D3E75" w:rsidP="00392BBC">
            <w:r>
              <w:t>http://standaarden.omgevingswet.overheid.nl/idealisatie/id/concept/Exact</w:t>
            </w:r>
          </w:p>
        </w:tc>
      </w:tr>
      <w:tr w:rsidR="00E91956" w:rsidRPr="0049085E" w14:paraId="732E7E68" w14:textId="77777777" w:rsidTr="00392BBC">
        <w:tc>
          <w:tcPr>
            <w:tcW w:w="2500" w:type="pct"/>
          </w:tcPr>
          <w:p w14:paraId="01098B30" w14:textId="77777777" w:rsidR="00E91956" w:rsidRDefault="00E91956" w:rsidP="00392BBC">
            <w:r>
              <w:t>regelingsgebied</w:t>
            </w:r>
          </w:p>
        </w:tc>
        <w:tc>
          <w:tcPr>
            <w:tcW w:w="2500" w:type="pct"/>
          </w:tcPr>
          <w:p w14:paraId="662D4EA2" w14:textId="3C6E61FF" w:rsidR="00E91956" w:rsidRDefault="005D3E75" w:rsidP="00392BBC">
            <w:r>
              <w:t>Onwaar</w:t>
            </w:r>
          </w:p>
        </w:tc>
      </w:tr>
    </w:tbl>
    <w:p w14:paraId="1E3C9638" w14:textId="59B4541D" w:rsidR="00E91956" w:rsidRDefault="00E91956">
      <w:pPr>
        <w:pStyle w:val="Tekstopmerking"/>
      </w:pPr>
    </w:p>
  </w:comment>
  <w:comment w:id="222" w:author="Emma Kakes" w:date="2022-09-22T16:35:00Z" w:initials="EK">
    <w:p w14:paraId="0083871F" w14:textId="56BF2F58" w:rsidR="008455BD" w:rsidRDefault="008455BD">
      <w:pPr>
        <w:pStyle w:val="Tekstopmerking"/>
      </w:pPr>
      <w:r>
        <w:rPr>
          <w:rStyle w:val="Verwijzingopmerking"/>
        </w:rPr>
        <w:annotationRef/>
      </w:r>
      <w:r>
        <w:t xml:space="preserve">@Geonovum. Paragraaf 5.3.45, 5.3.46, 5.3.100, 5.3.101 gelden voor locatie </w:t>
      </w:r>
      <w:r w:rsidR="00CC3F44">
        <w:t>begane grond</w:t>
      </w:r>
    </w:p>
  </w:comment>
  <w:comment w:id="223" w:author="Gerard Wolbers" w:date="2023-04-19T10:00:00Z" w:initials="GW">
    <w:tbl>
      <w:tblPr>
        <w:tblStyle w:val="Annotatie"/>
        <w:tblW w:w="5716" w:type="pct"/>
        <w:tblLayout w:type="fixed"/>
        <w:tblLook w:val="0620" w:firstRow="1" w:lastRow="0" w:firstColumn="0" w:lastColumn="0" w:noHBand="1" w:noVBand="1"/>
      </w:tblPr>
      <w:tblGrid>
        <w:gridCol w:w="4531"/>
        <w:gridCol w:w="4531"/>
      </w:tblGrid>
      <w:tr w:rsidR="00CA7BD4" w:rsidRPr="0049085E" w14:paraId="4334B0A4" w14:textId="77777777" w:rsidTr="00CA7B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F1F445" w14:textId="77777777" w:rsidR="00CA7BD4" w:rsidRPr="0049085E" w:rsidRDefault="00CA7BD4" w:rsidP="00ED1428">
            <w:r>
              <w:rPr>
                <w:rStyle w:val="Verwijzingopmerking"/>
              </w:rPr>
              <w:annotationRef/>
            </w:r>
            <w:r>
              <w:t>Geometrie</w:t>
            </w:r>
          </w:p>
        </w:tc>
      </w:tr>
      <w:tr w:rsidR="00CA7BD4" w:rsidRPr="0049085E" w14:paraId="0B7B01FF" w14:textId="77777777" w:rsidTr="00CA7BD4">
        <w:tc>
          <w:tcPr>
            <w:tcW w:w="2500" w:type="pct"/>
          </w:tcPr>
          <w:p w14:paraId="5769588C" w14:textId="77777777" w:rsidR="00CA7BD4" w:rsidRPr="0049085E" w:rsidRDefault="00CA7BD4" w:rsidP="00CA7BD4">
            <w:r>
              <w:t>bestandsnaam</w:t>
            </w:r>
          </w:p>
        </w:tc>
        <w:tc>
          <w:tcPr>
            <w:tcW w:w="2500" w:type="pct"/>
          </w:tcPr>
          <w:p w14:paraId="7F76CBF2" w14:textId="701B3371" w:rsidR="00CA7BD4" w:rsidRPr="0049085E" w:rsidRDefault="00CA7BD4" w:rsidP="00CA7BD4">
            <w:r w:rsidRPr="005F62E8">
              <w:t>gml_Beganegrond.gml</w:t>
            </w:r>
          </w:p>
        </w:tc>
      </w:tr>
      <w:tr w:rsidR="00CA7BD4" w:rsidRPr="0049085E" w14:paraId="72450824" w14:textId="77777777" w:rsidTr="00CA7BD4">
        <w:tc>
          <w:tcPr>
            <w:tcW w:w="2500" w:type="pct"/>
          </w:tcPr>
          <w:p w14:paraId="09084984" w14:textId="77777777" w:rsidR="00CA7BD4" w:rsidRPr="0049085E" w:rsidRDefault="00CA7BD4" w:rsidP="00CA7BD4">
            <w:r w:rsidRPr="0049085E">
              <w:t>noemer</w:t>
            </w:r>
          </w:p>
        </w:tc>
        <w:tc>
          <w:tcPr>
            <w:tcW w:w="2500" w:type="pct"/>
          </w:tcPr>
          <w:p w14:paraId="1DF8F112" w14:textId="5E9160E6" w:rsidR="00CA7BD4" w:rsidRPr="0049085E" w:rsidRDefault="00CA7BD4" w:rsidP="00CA7BD4">
            <w:r w:rsidRPr="005F62E8">
              <w:t>Begane grond</w:t>
            </w:r>
          </w:p>
        </w:tc>
      </w:tr>
      <w:tr w:rsidR="00CA7BD4" w:rsidRPr="0049085E" w14:paraId="0DBD73DD" w14:textId="77777777" w:rsidTr="00CA7BD4">
        <w:tc>
          <w:tcPr>
            <w:tcW w:w="2500" w:type="pct"/>
          </w:tcPr>
          <w:p w14:paraId="5D564DA7" w14:textId="77777777" w:rsidR="00CA7BD4" w:rsidRPr="0049085E" w:rsidRDefault="00CA7BD4" w:rsidP="00CA7BD4">
            <w:r>
              <w:t>symboolcode</w:t>
            </w:r>
          </w:p>
        </w:tc>
        <w:tc>
          <w:tcPr>
            <w:tcW w:w="2500" w:type="pct"/>
          </w:tcPr>
          <w:p w14:paraId="52EDF42E" w14:textId="594F4B3F" w:rsidR="00CA7BD4" w:rsidRDefault="00CA7BD4" w:rsidP="00CA7BD4"/>
        </w:tc>
      </w:tr>
      <w:tr w:rsidR="00CA7BD4" w:rsidRPr="0049085E" w14:paraId="5FF1AF31" w14:textId="77777777" w:rsidTr="00CA7BD4">
        <w:tc>
          <w:tcPr>
            <w:tcW w:w="2500" w:type="pct"/>
          </w:tcPr>
          <w:p w14:paraId="38128F05" w14:textId="77777777" w:rsidR="00CA7BD4" w:rsidRPr="0049085E" w:rsidRDefault="00CA7BD4" w:rsidP="00CA7BD4">
            <w:r w:rsidRPr="0049085E">
              <w:t>nauwkeurigheid</w:t>
            </w:r>
          </w:p>
        </w:tc>
        <w:tc>
          <w:tcPr>
            <w:tcW w:w="2500" w:type="pct"/>
          </w:tcPr>
          <w:p w14:paraId="3B059353" w14:textId="5206A227" w:rsidR="00CA7BD4" w:rsidRPr="0049085E" w:rsidRDefault="00CA7BD4" w:rsidP="00CA7BD4"/>
        </w:tc>
      </w:tr>
      <w:tr w:rsidR="00CA7BD4" w:rsidRPr="0049085E" w14:paraId="025E9BB3" w14:textId="77777777" w:rsidTr="00CA7BD4">
        <w:tc>
          <w:tcPr>
            <w:tcW w:w="2500" w:type="pct"/>
          </w:tcPr>
          <w:p w14:paraId="55DAD50C" w14:textId="77777777" w:rsidR="00CA7BD4" w:rsidRPr="0049085E" w:rsidRDefault="00CA7BD4" w:rsidP="00CA7BD4">
            <w:r w:rsidRPr="0049085E">
              <w:t>bronNauwkeurigheid</w:t>
            </w:r>
          </w:p>
        </w:tc>
        <w:tc>
          <w:tcPr>
            <w:tcW w:w="2500" w:type="pct"/>
          </w:tcPr>
          <w:p w14:paraId="472C1CED" w14:textId="35793FD0" w:rsidR="00CA7BD4" w:rsidRPr="0049085E" w:rsidRDefault="00CA7BD4" w:rsidP="00CA7BD4">
            <w:r w:rsidRPr="005F62E8">
              <w:t>http://standaarden.omgevingswet.overheid.nl/bronnauwkeurigheid/id/concept/Achtergrond</w:t>
            </w:r>
          </w:p>
        </w:tc>
      </w:tr>
      <w:tr w:rsidR="00CA7BD4" w:rsidRPr="0049085E" w14:paraId="3C3FC458" w14:textId="77777777" w:rsidTr="00CA7BD4">
        <w:tc>
          <w:tcPr>
            <w:tcW w:w="2500" w:type="pct"/>
          </w:tcPr>
          <w:p w14:paraId="0287CF37" w14:textId="77777777" w:rsidR="00CA7BD4" w:rsidRPr="0049085E" w:rsidRDefault="00CA7BD4" w:rsidP="00CA7BD4">
            <w:r>
              <w:t>idealisatie</w:t>
            </w:r>
          </w:p>
        </w:tc>
        <w:tc>
          <w:tcPr>
            <w:tcW w:w="2500" w:type="pct"/>
          </w:tcPr>
          <w:p w14:paraId="2F251267" w14:textId="01D2DD03" w:rsidR="00CA7BD4" w:rsidRPr="0049085E" w:rsidRDefault="00CA7BD4" w:rsidP="00CA7BD4">
            <w:r w:rsidRPr="005F62E8">
              <w:t>http://standaarden.omgevingswet.overheid.nl/idealisatie/id/concept/Exact</w:t>
            </w:r>
          </w:p>
        </w:tc>
      </w:tr>
      <w:tr w:rsidR="00CA7BD4" w:rsidRPr="0049085E" w14:paraId="0AA99AAD" w14:textId="77777777" w:rsidTr="00CA7BD4">
        <w:tc>
          <w:tcPr>
            <w:tcW w:w="2500" w:type="pct"/>
          </w:tcPr>
          <w:p w14:paraId="755C2860" w14:textId="77777777" w:rsidR="00CA7BD4" w:rsidRDefault="00CA7BD4" w:rsidP="00CA7BD4">
            <w:r>
              <w:t>regelingsgebied</w:t>
            </w:r>
          </w:p>
        </w:tc>
        <w:tc>
          <w:tcPr>
            <w:tcW w:w="2500" w:type="pct"/>
          </w:tcPr>
          <w:p w14:paraId="6B85E4DB" w14:textId="5E93FE63" w:rsidR="00CA7BD4" w:rsidRDefault="00CA7BD4" w:rsidP="00CA7BD4">
            <w:r w:rsidRPr="005F62E8">
              <w:t>Onwaar</w:t>
            </w:r>
          </w:p>
        </w:tc>
      </w:tr>
    </w:tbl>
    <w:p w14:paraId="55882DC9" w14:textId="279F8EBB" w:rsidR="00CA7BD4" w:rsidRDefault="00CA7BD4">
      <w:pPr>
        <w:pStyle w:val="Tekstopmerking"/>
      </w:pPr>
    </w:p>
  </w:comment>
  <w:comment w:id="224" w:author="Gerard Wolbers" w:date="2023-04-19T10:00:00Z" w:initials="GW">
    <w:tbl>
      <w:tblPr>
        <w:tblStyle w:val="Annotatie"/>
        <w:tblW w:w="5716" w:type="pct"/>
        <w:tblLayout w:type="fixed"/>
        <w:tblLook w:val="0620" w:firstRow="1" w:lastRow="0" w:firstColumn="0" w:lastColumn="0" w:noHBand="1" w:noVBand="1"/>
      </w:tblPr>
      <w:tblGrid>
        <w:gridCol w:w="4531"/>
        <w:gridCol w:w="4531"/>
      </w:tblGrid>
      <w:tr w:rsidR="00CA7BD4" w:rsidRPr="0049085E" w14:paraId="7957090D" w14:textId="77777777" w:rsidTr="00CA7B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07410A" w14:textId="77777777" w:rsidR="00CA7BD4" w:rsidRPr="0049085E" w:rsidRDefault="00CA7BD4" w:rsidP="00ED1428">
            <w:r>
              <w:rPr>
                <w:rStyle w:val="Verwijzingopmerking"/>
              </w:rPr>
              <w:annotationRef/>
            </w:r>
            <w:r>
              <w:t>Geometrie</w:t>
            </w:r>
          </w:p>
        </w:tc>
      </w:tr>
      <w:tr w:rsidR="00CA7BD4" w:rsidRPr="0049085E" w14:paraId="291D05FE" w14:textId="77777777" w:rsidTr="00CA7BD4">
        <w:tc>
          <w:tcPr>
            <w:tcW w:w="2500" w:type="pct"/>
          </w:tcPr>
          <w:p w14:paraId="1B03318F" w14:textId="77777777" w:rsidR="00CA7BD4" w:rsidRPr="0049085E" w:rsidRDefault="00CA7BD4" w:rsidP="00CA7BD4">
            <w:r>
              <w:t>bestandsnaam</w:t>
            </w:r>
          </w:p>
        </w:tc>
        <w:tc>
          <w:tcPr>
            <w:tcW w:w="2500" w:type="pct"/>
          </w:tcPr>
          <w:p w14:paraId="6490FBE9" w14:textId="779C1A44" w:rsidR="00CA7BD4" w:rsidRPr="0049085E" w:rsidRDefault="00CA7BD4" w:rsidP="00CA7BD4">
            <w:r w:rsidRPr="002E3007">
              <w:t>gml_Beganegrond.gml</w:t>
            </w:r>
          </w:p>
        </w:tc>
      </w:tr>
      <w:tr w:rsidR="00CA7BD4" w:rsidRPr="0049085E" w14:paraId="6FCC3F1A" w14:textId="77777777" w:rsidTr="00CA7BD4">
        <w:tc>
          <w:tcPr>
            <w:tcW w:w="2500" w:type="pct"/>
          </w:tcPr>
          <w:p w14:paraId="597BADC6" w14:textId="77777777" w:rsidR="00CA7BD4" w:rsidRPr="0049085E" w:rsidRDefault="00CA7BD4" w:rsidP="00CA7BD4">
            <w:r w:rsidRPr="0049085E">
              <w:t>noemer</w:t>
            </w:r>
          </w:p>
        </w:tc>
        <w:tc>
          <w:tcPr>
            <w:tcW w:w="2500" w:type="pct"/>
          </w:tcPr>
          <w:p w14:paraId="78C67039" w14:textId="3AA88FE0" w:rsidR="00CA7BD4" w:rsidRPr="0049085E" w:rsidRDefault="00CA7BD4" w:rsidP="00CA7BD4">
            <w:r w:rsidRPr="002E3007">
              <w:t>Begane grond</w:t>
            </w:r>
          </w:p>
        </w:tc>
      </w:tr>
      <w:tr w:rsidR="00CA7BD4" w:rsidRPr="0049085E" w14:paraId="34363F45" w14:textId="77777777" w:rsidTr="00CA7BD4">
        <w:tc>
          <w:tcPr>
            <w:tcW w:w="2500" w:type="pct"/>
          </w:tcPr>
          <w:p w14:paraId="099DC727" w14:textId="77777777" w:rsidR="00CA7BD4" w:rsidRPr="0049085E" w:rsidRDefault="00CA7BD4" w:rsidP="00CA7BD4">
            <w:r>
              <w:t>symboolcode</w:t>
            </w:r>
          </w:p>
        </w:tc>
        <w:tc>
          <w:tcPr>
            <w:tcW w:w="2500" w:type="pct"/>
          </w:tcPr>
          <w:p w14:paraId="04EDDCA4" w14:textId="79F70B3C" w:rsidR="00CA7BD4" w:rsidRDefault="00CA7BD4" w:rsidP="00CA7BD4"/>
        </w:tc>
      </w:tr>
      <w:tr w:rsidR="00CA7BD4" w:rsidRPr="0049085E" w14:paraId="09403BEE" w14:textId="77777777" w:rsidTr="00CA7BD4">
        <w:tc>
          <w:tcPr>
            <w:tcW w:w="2500" w:type="pct"/>
          </w:tcPr>
          <w:p w14:paraId="2025FCAE" w14:textId="77777777" w:rsidR="00CA7BD4" w:rsidRPr="0049085E" w:rsidRDefault="00CA7BD4" w:rsidP="00CA7BD4">
            <w:r w:rsidRPr="0049085E">
              <w:t>nauwkeurigheid</w:t>
            </w:r>
          </w:p>
        </w:tc>
        <w:tc>
          <w:tcPr>
            <w:tcW w:w="2500" w:type="pct"/>
          </w:tcPr>
          <w:p w14:paraId="6C5B650B" w14:textId="1576EFAA" w:rsidR="00CA7BD4" w:rsidRPr="0049085E" w:rsidRDefault="00CA7BD4" w:rsidP="00CA7BD4"/>
        </w:tc>
      </w:tr>
      <w:tr w:rsidR="00CA7BD4" w:rsidRPr="0049085E" w14:paraId="495C27AE" w14:textId="77777777" w:rsidTr="00CA7BD4">
        <w:tc>
          <w:tcPr>
            <w:tcW w:w="2500" w:type="pct"/>
          </w:tcPr>
          <w:p w14:paraId="0047C05A" w14:textId="77777777" w:rsidR="00CA7BD4" w:rsidRPr="0049085E" w:rsidRDefault="00CA7BD4" w:rsidP="00CA7BD4">
            <w:r w:rsidRPr="0049085E">
              <w:t>bronNauwkeurigheid</w:t>
            </w:r>
          </w:p>
        </w:tc>
        <w:tc>
          <w:tcPr>
            <w:tcW w:w="2500" w:type="pct"/>
          </w:tcPr>
          <w:p w14:paraId="5BAAFA96" w14:textId="0DBF8CAD" w:rsidR="00CA7BD4" w:rsidRPr="0049085E" w:rsidRDefault="00CA7BD4" w:rsidP="00CA7BD4">
            <w:r w:rsidRPr="002E3007">
              <w:t>http://standaarden.omgevingswet.overheid.nl/bronnauwkeurigheid/id/concept/Achtergrond</w:t>
            </w:r>
          </w:p>
        </w:tc>
      </w:tr>
      <w:tr w:rsidR="00CA7BD4" w:rsidRPr="0049085E" w14:paraId="472871FE" w14:textId="77777777" w:rsidTr="00CA7BD4">
        <w:tc>
          <w:tcPr>
            <w:tcW w:w="2500" w:type="pct"/>
          </w:tcPr>
          <w:p w14:paraId="6F6B289B" w14:textId="77777777" w:rsidR="00CA7BD4" w:rsidRPr="0049085E" w:rsidRDefault="00CA7BD4" w:rsidP="00CA7BD4">
            <w:r>
              <w:t>idealisatie</w:t>
            </w:r>
          </w:p>
        </w:tc>
        <w:tc>
          <w:tcPr>
            <w:tcW w:w="2500" w:type="pct"/>
          </w:tcPr>
          <w:p w14:paraId="7D01BFCF" w14:textId="5E434695" w:rsidR="00CA7BD4" w:rsidRPr="0049085E" w:rsidRDefault="00CA7BD4" w:rsidP="00CA7BD4">
            <w:r w:rsidRPr="002E3007">
              <w:t>http://standaarden.omgevingswet.overheid.nl/idealisatie/id/concept/Exact</w:t>
            </w:r>
          </w:p>
        </w:tc>
      </w:tr>
      <w:tr w:rsidR="00CA7BD4" w:rsidRPr="0049085E" w14:paraId="40DB419B" w14:textId="77777777" w:rsidTr="00CA7BD4">
        <w:tc>
          <w:tcPr>
            <w:tcW w:w="2500" w:type="pct"/>
          </w:tcPr>
          <w:p w14:paraId="75A9F89C" w14:textId="77777777" w:rsidR="00CA7BD4" w:rsidRDefault="00CA7BD4" w:rsidP="00CA7BD4">
            <w:r>
              <w:t>regelingsgebied</w:t>
            </w:r>
          </w:p>
        </w:tc>
        <w:tc>
          <w:tcPr>
            <w:tcW w:w="2500" w:type="pct"/>
          </w:tcPr>
          <w:p w14:paraId="14B362A0" w14:textId="16FF0C94" w:rsidR="00CA7BD4" w:rsidRDefault="00CA7BD4" w:rsidP="00CA7BD4">
            <w:r w:rsidRPr="002E3007">
              <w:t>Onwaar</w:t>
            </w:r>
          </w:p>
        </w:tc>
      </w:tr>
    </w:tbl>
    <w:p w14:paraId="2F0990FB" w14:textId="3670BAF7" w:rsidR="00CA7BD4" w:rsidRDefault="00CA7BD4">
      <w:pPr>
        <w:pStyle w:val="Tekstopmerking"/>
      </w:pPr>
    </w:p>
  </w:comment>
  <w:comment w:id="225" w:author="Gerard Wolbers" w:date="2023-04-19T10:00:00Z" w:initials="GW">
    <w:tbl>
      <w:tblPr>
        <w:tblStyle w:val="Annotatie"/>
        <w:tblW w:w="5716" w:type="pct"/>
        <w:tblLayout w:type="fixed"/>
        <w:tblLook w:val="0620" w:firstRow="1" w:lastRow="0" w:firstColumn="0" w:lastColumn="0" w:noHBand="1" w:noVBand="1"/>
      </w:tblPr>
      <w:tblGrid>
        <w:gridCol w:w="4531"/>
        <w:gridCol w:w="4531"/>
      </w:tblGrid>
      <w:tr w:rsidR="00CA7BD4" w:rsidRPr="0049085E" w14:paraId="411F8B8C" w14:textId="77777777" w:rsidTr="00CA7B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2CEA25" w14:textId="77777777" w:rsidR="00CA7BD4" w:rsidRPr="0049085E" w:rsidRDefault="00CA7BD4" w:rsidP="00ED1428">
            <w:r>
              <w:rPr>
                <w:rStyle w:val="Verwijzingopmerking"/>
              </w:rPr>
              <w:annotationRef/>
            </w:r>
            <w:r>
              <w:t>Geometrie</w:t>
            </w:r>
          </w:p>
        </w:tc>
      </w:tr>
      <w:tr w:rsidR="00CA7BD4" w:rsidRPr="0049085E" w14:paraId="611A2238" w14:textId="77777777" w:rsidTr="00CA7BD4">
        <w:tc>
          <w:tcPr>
            <w:tcW w:w="2500" w:type="pct"/>
          </w:tcPr>
          <w:p w14:paraId="7239483B" w14:textId="77777777" w:rsidR="00CA7BD4" w:rsidRPr="0049085E" w:rsidRDefault="00CA7BD4" w:rsidP="00CA7BD4">
            <w:r>
              <w:t>bestandsnaam</w:t>
            </w:r>
          </w:p>
        </w:tc>
        <w:tc>
          <w:tcPr>
            <w:tcW w:w="2500" w:type="pct"/>
          </w:tcPr>
          <w:p w14:paraId="1A94FF7D" w14:textId="796ED486" w:rsidR="00CA7BD4" w:rsidRPr="0049085E" w:rsidRDefault="00CA7BD4" w:rsidP="00CA7BD4">
            <w:r w:rsidRPr="00872D0A">
              <w:t>gml_Beganegrond.gml</w:t>
            </w:r>
          </w:p>
        </w:tc>
      </w:tr>
      <w:tr w:rsidR="00CA7BD4" w:rsidRPr="0049085E" w14:paraId="4ABE393D" w14:textId="77777777" w:rsidTr="00CA7BD4">
        <w:tc>
          <w:tcPr>
            <w:tcW w:w="2500" w:type="pct"/>
          </w:tcPr>
          <w:p w14:paraId="429FA6F2" w14:textId="77777777" w:rsidR="00CA7BD4" w:rsidRPr="0049085E" w:rsidRDefault="00CA7BD4" w:rsidP="00CA7BD4">
            <w:r w:rsidRPr="0049085E">
              <w:t>noemer</w:t>
            </w:r>
          </w:p>
        </w:tc>
        <w:tc>
          <w:tcPr>
            <w:tcW w:w="2500" w:type="pct"/>
          </w:tcPr>
          <w:p w14:paraId="01D45B46" w14:textId="2BDC1297" w:rsidR="00CA7BD4" w:rsidRPr="0049085E" w:rsidRDefault="00CA7BD4" w:rsidP="00CA7BD4">
            <w:r w:rsidRPr="00872D0A">
              <w:t>Begane grond</w:t>
            </w:r>
          </w:p>
        </w:tc>
      </w:tr>
      <w:tr w:rsidR="00CA7BD4" w:rsidRPr="0049085E" w14:paraId="57F45175" w14:textId="77777777" w:rsidTr="00CA7BD4">
        <w:tc>
          <w:tcPr>
            <w:tcW w:w="2500" w:type="pct"/>
          </w:tcPr>
          <w:p w14:paraId="7EA6A476" w14:textId="77777777" w:rsidR="00CA7BD4" w:rsidRPr="0049085E" w:rsidRDefault="00CA7BD4" w:rsidP="00CA7BD4">
            <w:r>
              <w:t>symboolcode</w:t>
            </w:r>
          </w:p>
        </w:tc>
        <w:tc>
          <w:tcPr>
            <w:tcW w:w="2500" w:type="pct"/>
          </w:tcPr>
          <w:p w14:paraId="5A0048C3" w14:textId="76539C4A" w:rsidR="00CA7BD4" w:rsidRDefault="00CA7BD4" w:rsidP="00CA7BD4"/>
        </w:tc>
      </w:tr>
      <w:tr w:rsidR="00CA7BD4" w:rsidRPr="0049085E" w14:paraId="4BD38EA4" w14:textId="77777777" w:rsidTr="00CA7BD4">
        <w:tc>
          <w:tcPr>
            <w:tcW w:w="2500" w:type="pct"/>
          </w:tcPr>
          <w:p w14:paraId="52E5CF91" w14:textId="77777777" w:rsidR="00CA7BD4" w:rsidRPr="0049085E" w:rsidRDefault="00CA7BD4" w:rsidP="00CA7BD4">
            <w:r w:rsidRPr="0049085E">
              <w:t>nauwkeurigheid</w:t>
            </w:r>
          </w:p>
        </w:tc>
        <w:tc>
          <w:tcPr>
            <w:tcW w:w="2500" w:type="pct"/>
          </w:tcPr>
          <w:p w14:paraId="5558D440" w14:textId="009FCBB5" w:rsidR="00CA7BD4" w:rsidRPr="0049085E" w:rsidRDefault="00CA7BD4" w:rsidP="00CA7BD4"/>
        </w:tc>
      </w:tr>
      <w:tr w:rsidR="00CA7BD4" w:rsidRPr="0049085E" w14:paraId="7F645230" w14:textId="77777777" w:rsidTr="00CA7BD4">
        <w:tc>
          <w:tcPr>
            <w:tcW w:w="2500" w:type="pct"/>
          </w:tcPr>
          <w:p w14:paraId="0E13F8EE" w14:textId="77777777" w:rsidR="00CA7BD4" w:rsidRPr="0049085E" w:rsidRDefault="00CA7BD4" w:rsidP="00CA7BD4">
            <w:r w:rsidRPr="0049085E">
              <w:t>bronNauwkeurigheid</w:t>
            </w:r>
          </w:p>
        </w:tc>
        <w:tc>
          <w:tcPr>
            <w:tcW w:w="2500" w:type="pct"/>
          </w:tcPr>
          <w:p w14:paraId="2F4183A6" w14:textId="0F891161" w:rsidR="00CA7BD4" w:rsidRPr="0049085E" w:rsidRDefault="00CA7BD4" w:rsidP="00CA7BD4">
            <w:r w:rsidRPr="00872D0A">
              <w:t>http://standaarden.omgevingswet.overheid.nl/bronnauwkeurigheid/id/concept/Achtergrond</w:t>
            </w:r>
          </w:p>
        </w:tc>
      </w:tr>
      <w:tr w:rsidR="00CA7BD4" w:rsidRPr="0049085E" w14:paraId="7E331C28" w14:textId="77777777" w:rsidTr="00CA7BD4">
        <w:tc>
          <w:tcPr>
            <w:tcW w:w="2500" w:type="pct"/>
          </w:tcPr>
          <w:p w14:paraId="46B2084D" w14:textId="77777777" w:rsidR="00CA7BD4" w:rsidRPr="0049085E" w:rsidRDefault="00CA7BD4" w:rsidP="00CA7BD4">
            <w:r>
              <w:t>idealisatie</w:t>
            </w:r>
          </w:p>
        </w:tc>
        <w:tc>
          <w:tcPr>
            <w:tcW w:w="2500" w:type="pct"/>
          </w:tcPr>
          <w:p w14:paraId="36F55E65" w14:textId="10CD326A" w:rsidR="00CA7BD4" w:rsidRPr="0049085E" w:rsidRDefault="00CA7BD4" w:rsidP="00CA7BD4">
            <w:r w:rsidRPr="00872D0A">
              <w:t>http://standaarden.omgevingswet.overheid.nl/idealisatie/id/concept/Exact</w:t>
            </w:r>
          </w:p>
        </w:tc>
      </w:tr>
      <w:tr w:rsidR="00CA7BD4" w:rsidRPr="0049085E" w14:paraId="7DEB66E3" w14:textId="77777777" w:rsidTr="00CA7BD4">
        <w:tc>
          <w:tcPr>
            <w:tcW w:w="2500" w:type="pct"/>
          </w:tcPr>
          <w:p w14:paraId="09CC3813" w14:textId="77777777" w:rsidR="00CA7BD4" w:rsidRDefault="00CA7BD4" w:rsidP="00CA7BD4">
            <w:r>
              <w:t>regelingsgebied</w:t>
            </w:r>
          </w:p>
        </w:tc>
        <w:tc>
          <w:tcPr>
            <w:tcW w:w="2500" w:type="pct"/>
          </w:tcPr>
          <w:p w14:paraId="7A8FE905" w14:textId="338A4C40" w:rsidR="00CA7BD4" w:rsidRDefault="00CA7BD4" w:rsidP="00CA7BD4">
            <w:r w:rsidRPr="00872D0A">
              <w:t>Onwaar</w:t>
            </w:r>
          </w:p>
        </w:tc>
      </w:tr>
    </w:tbl>
    <w:p w14:paraId="253FCBBE" w14:textId="4AD71F41" w:rsidR="00CA7BD4" w:rsidRDefault="00CA7BD4">
      <w:pPr>
        <w:pStyle w:val="Tekstopmerking"/>
      </w:pPr>
    </w:p>
  </w:comment>
  <w:comment w:id="226" w:author="Gerard Wolbers" w:date="2023-04-19T10:00:00Z" w:initials="GW">
    <w:tbl>
      <w:tblPr>
        <w:tblStyle w:val="Annotatie"/>
        <w:tblW w:w="5716" w:type="pct"/>
        <w:tblLayout w:type="fixed"/>
        <w:tblLook w:val="0620" w:firstRow="1" w:lastRow="0" w:firstColumn="0" w:lastColumn="0" w:noHBand="1" w:noVBand="1"/>
      </w:tblPr>
      <w:tblGrid>
        <w:gridCol w:w="4531"/>
        <w:gridCol w:w="4531"/>
      </w:tblGrid>
      <w:tr w:rsidR="00CA7BD4" w:rsidRPr="0049085E" w14:paraId="61E3FA69" w14:textId="77777777" w:rsidTr="00CA7B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5EDA27" w14:textId="77777777" w:rsidR="00CA7BD4" w:rsidRPr="0049085E" w:rsidRDefault="00CA7BD4" w:rsidP="00ED1428">
            <w:r>
              <w:rPr>
                <w:rStyle w:val="Verwijzingopmerking"/>
              </w:rPr>
              <w:annotationRef/>
            </w:r>
            <w:r>
              <w:t>Geometrie</w:t>
            </w:r>
          </w:p>
        </w:tc>
      </w:tr>
      <w:tr w:rsidR="00CA7BD4" w:rsidRPr="0049085E" w14:paraId="2989EC45" w14:textId="77777777" w:rsidTr="00CA7BD4">
        <w:tc>
          <w:tcPr>
            <w:tcW w:w="2500" w:type="pct"/>
          </w:tcPr>
          <w:p w14:paraId="020A6BBC" w14:textId="77777777" w:rsidR="00CA7BD4" w:rsidRPr="0049085E" w:rsidRDefault="00CA7BD4" w:rsidP="00CA7BD4">
            <w:r>
              <w:t>bestandsnaam</w:t>
            </w:r>
          </w:p>
        </w:tc>
        <w:tc>
          <w:tcPr>
            <w:tcW w:w="2500" w:type="pct"/>
          </w:tcPr>
          <w:p w14:paraId="64D3B9C0" w14:textId="0BA15DF6" w:rsidR="00CA7BD4" w:rsidRPr="0049085E" w:rsidRDefault="00CA7BD4" w:rsidP="00CA7BD4">
            <w:r w:rsidRPr="005021A4">
              <w:t>gml_Beganegrond.gml</w:t>
            </w:r>
          </w:p>
        </w:tc>
      </w:tr>
      <w:tr w:rsidR="00CA7BD4" w:rsidRPr="0049085E" w14:paraId="710D570E" w14:textId="77777777" w:rsidTr="00CA7BD4">
        <w:tc>
          <w:tcPr>
            <w:tcW w:w="2500" w:type="pct"/>
          </w:tcPr>
          <w:p w14:paraId="2B39E4AA" w14:textId="77777777" w:rsidR="00CA7BD4" w:rsidRPr="0049085E" w:rsidRDefault="00CA7BD4" w:rsidP="00CA7BD4">
            <w:r w:rsidRPr="0049085E">
              <w:t>noemer</w:t>
            </w:r>
          </w:p>
        </w:tc>
        <w:tc>
          <w:tcPr>
            <w:tcW w:w="2500" w:type="pct"/>
          </w:tcPr>
          <w:p w14:paraId="6706202D" w14:textId="489E50A0" w:rsidR="00CA7BD4" w:rsidRPr="0049085E" w:rsidRDefault="00CA7BD4" w:rsidP="00CA7BD4">
            <w:r w:rsidRPr="005021A4">
              <w:t>Begane grond</w:t>
            </w:r>
          </w:p>
        </w:tc>
      </w:tr>
      <w:tr w:rsidR="00CA7BD4" w:rsidRPr="0049085E" w14:paraId="3DBBA7D2" w14:textId="77777777" w:rsidTr="00CA7BD4">
        <w:tc>
          <w:tcPr>
            <w:tcW w:w="2500" w:type="pct"/>
          </w:tcPr>
          <w:p w14:paraId="27D1A5D4" w14:textId="77777777" w:rsidR="00CA7BD4" w:rsidRPr="0049085E" w:rsidRDefault="00CA7BD4" w:rsidP="00CA7BD4">
            <w:r>
              <w:t>symboolcode</w:t>
            </w:r>
          </w:p>
        </w:tc>
        <w:tc>
          <w:tcPr>
            <w:tcW w:w="2500" w:type="pct"/>
          </w:tcPr>
          <w:p w14:paraId="30D385AA" w14:textId="0DA568FB" w:rsidR="00CA7BD4" w:rsidRDefault="00CA7BD4" w:rsidP="00CA7BD4"/>
        </w:tc>
      </w:tr>
      <w:tr w:rsidR="00CA7BD4" w:rsidRPr="0049085E" w14:paraId="075B7350" w14:textId="77777777" w:rsidTr="00CA7BD4">
        <w:tc>
          <w:tcPr>
            <w:tcW w:w="2500" w:type="pct"/>
          </w:tcPr>
          <w:p w14:paraId="6321EDB1" w14:textId="77777777" w:rsidR="00CA7BD4" w:rsidRPr="0049085E" w:rsidRDefault="00CA7BD4" w:rsidP="00CA7BD4">
            <w:r w:rsidRPr="0049085E">
              <w:t>nauwkeurigheid</w:t>
            </w:r>
          </w:p>
        </w:tc>
        <w:tc>
          <w:tcPr>
            <w:tcW w:w="2500" w:type="pct"/>
          </w:tcPr>
          <w:p w14:paraId="27A8874E" w14:textId="1DB92A58" w:rsidR="00CA7BD4" w:rsidRPr="0049085E" w:rsidRDefault="00CA7BD4" w:rsidP="00CA7BD4"/>
        </w:tc>
      </w:tr>
      <w:tr w:rsidR="00CA7BD4" w:rsidRPr="0049085E" w14:paraId="44DBB1D4" w14:textId="77777777" w:rsidTr="00CA7BD4">
        <w:tc>
          <w:tcPr>
            <w:tcW w:w="2500" w:type="pct"/>
          </w:tcPr>
          <w:p w14:paraId="5A636B79" w14:textId="77777777" w:rsidR="00CA7BD4" w:rsidRPr="0049085E" w:rsidRDefault="00CA7BD4" w:rsidP="00CA7BD4">
            <w:r w:rsidRPr="0049085E">
              <w:t>bronNauwkeurigheid</w:t>
            </w:r>
          </w:p>
        </w:tc>
        <w:tc>
          <w:tcPr>
            <w:tcW w:w="2500" w:type="pct"/>
          </w:tcPr>
          <w:p w14:paraId="331EEFA1" w14:textId="06D0AEEB" w:rsidR="00CA7BD4" w:rsidRPr="0049085E" w:rsidRDefault="00CA7BD4" w:rsidP="00CA7BD4">
            <w:r w:rsidRPr="005021A4">
              <w:t>http://standaarden.omgevingswet.overheid.nl/bronnauwkeurigheid/id/concept/Achtergrond</w:t>
            </w:r>
          </w:p>
        </w:tc>
      </w:tr>
      <w:tr w:rsidR="00CA7BD4" w:rsidRPr="0049085E" w14:paraId="58B6E3D3" w14:textId="77777777" w:rsidTr="00CA7BD4">
        <w:tc>
          <w:tcPr>
            <w:tcW w:w="2500" w:type="pct"/>
          </w:tcPr>
          <w:p w14:paraId="3B41F0A7" w14:textId="77777777" w:rsidR="00CA7BD4" w:rsidRPr="0049085E" w:rsidRDefault="00CA7BD4" w:rsidP="00CA7BD4">
            <w:r>
              <w:t>idealisatie</w:t>
            </w:r>
          </w:p>
        </w:tc>
        <w:tc>
          <w:tcPr>
            <w:tcW w:w="2500" w:type="pct"/>
          </w:tcPr>
          <w:p w14:paraId="6BB9F9F4" w14:textId="577FD565" w:rsidR="00CA7BD4" w:rsidRPr="0049085E" w:rsidRDefault="00CA7BD4" w:rsidP="00CA7BD4">
            <w:r w:rsidRPr="005021A4">
              <w:t>http://standaarden.omgevingswet.overheid.nl/idealisatie/id/concept/Exact</w:t>
            </w:r>
          </w:p>
        </w:tc>
      </w:tr>
      <w:tr w:rsidR="00CA7BD4" w:rsidRPr="0049085E" w14:paraId="144946A8" w14:textId="77777777" w:rsidTr="00CA7BD4">
        <w:tc>
          <w:tcPr>
            <w:tcW w:w="2500" w:type="pct"/>
          </w:tcPr>
          <w:p w14:paraId="7B4EFBED" w14:textId="77777777" w:rsidR="00CA7BD4" w:rsidRDefault="00CA7BD4" w:rsidP="00CA7BD4">
            <w:r>
              <w:t>regelingsgebied</w:t>
            </w:r>
          </w:p>
        </w:tc>
        <w:tc>
          <w:tcPr>
            <w:tcW w:w="2500" w:type="pct"/>
          </w:tcPr>
          <w:p w14:paraId="2023B0FB" w14:textId="1D219BC0" w:rsidR="00CA7BD4" w:rsidRDefault="00CA7BD4" w:rsidP="00CA7BD4">
            <w:r w:rsidRPr="005021A4">
              <w:t>Onwaar</w:t>
            </w:r>
          </w:p>
        </w:tc>
      </w:tr>
    </w:tbl>
    <w:p w14:paraId="355EDA3E" w14:textId="5A285AB8" w:rsidR="00CA7BD4" w:rsidRDefault="00CA7BD4">
      <w:pPr>
        <w:pStyle w:val="Tekstopmerking"/>
      </w:pPr>
    </w:p>
  </w:comment>
  <w:comment w:id="227" w:author="Gerard Wolbers" w:date="2023-04-19T10:00:00Z" w:initials="GW">
    <w:tbl>
      <w:tblPr>
        <w:tblStyle w:val="Annotatie"/>
        <w:tblW w:w="5716" w:type="pct"/>
        <w:tblLayout w:type="fixed"/>
        <w:tblLook w:val="0620" w:firstRow="1" w:lastRow="0" w:firstColumn="0" w:lastColumn="0" w:noHBand="1" w:noVBand="1"/>
      </w:tblPr>
      <w:tblGrid>
        <w:gridCol w:w="4531"/>
        <w:gridCol w:w="4531"/>
      </w:tblGrid>
      <w:tr w:rsidR="00CA7BD4" w:rsidRPr="0049085E" w14:paraId="234854C8" w14:textId="77777777" w:rsidTr="00CA7B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1A4EA9" w14:textId="77777777" w:rsidR="00CA7BD4" w:rsidRPr="0049085E" w:rsidRDefault="00CA7BD4" w:rsidP="00ED1428">
            <w:r>
              <w:rPr>
                <w:rStyle w:val="Verwijzingopmerking"/>
              </w:rPr>
              <w:annotationRef/>
            </w:r>
            <w:r>
              <w:t>Geometrie</w:t>
            </w:r>
          </w:p>
        </w:tc>
      </w:tr>
      <w:tr w:rsidR="00CA7BD4" w:rsidRPr="0049085E" w14:paraId="2E32E65B" w14:textId="77777777" w:rsidTr="00CA7BD4">
        <w:tc>
          <w:tcPr>
            <w:tcW w:w="2500" w:type="pct"/>
          </w:tcPr>
          <w:p w14:paraId="28E936A8" w14:textId="77777777" w:rsidR="00CA7BD4" w:rsidRPr="0049085E" w:rsidRDefault="00CA7BD4" w:rsidP="00CA7BD4">
            <w:r>
              <w:t>bestandsnaam</w:t>
            </w:r>
          </w:p>
        </w:tc>
        <w:tc>
          <w:tcPr>
            <w:tcW w:w="2500" w:type="pct"/>
          </w:tcPr>
          <w:p w14:paraId="15E285C7" w14:textId="70884582" w:rsidR="00CA7BD4" w:rsidRPr="0049085E" w:rsidRDefault="00CA7BD4" w:rsidP="00CA7BD4">
            <w:r w:rsidRPr="008A5489">
              <w:t>gml_Beganegrond.gml</w:t>
            </w:r>
          </w:p>
        </w:tc>
      </w:tr>
      <w:tr w:rsidR="00CA7BD4" w:rsidRPr="0049085E" w14:paraId="63557FB2" w14:textId="77777777" w:rsidTr="00CA7BD4">
        <w:tc>
          <w:tcPr>
            <w:tcW w:w="2500" w:type="pct"/>
          </w:tcPr>
          <w:p w14:paraId="71BBFA56" w14:textId="77777777" w:rsidR="00CA7BD4" w:rsidRPr="0049085E" w:rsidRDefault="00CA7BD4" w:rsidP="00CA7BD4">
            <w:r w:rsidRPr="0049085E">
              <w:t>noemer</w:t>
            </w:r>
          </w:p>
        </w:tc>
        <w:tc>
          <w:tcPr>
            <w:tcW w:w="2500" w:type="pct"/>
          </w:tcPr>
          <w:p w14:paraId="537FA7CF" w14:textId="36DF7C8C" w:rsidR="00CA7BD4" w:rsidRPr="0049085E" w:rsidRDefault="00CA7BD4" w:rsidP="00CA7BD4">
            <w:r w:rsidRPr="008A5489">
              <w:t>Begane grond</w:t>
            </w:r>
          </w:p>
        </w:tc>
      </w:tr>
      <w:tr w:rsidR="00CA7BD4" w:rsidRPr="0049085E" w14:paraId="11CB81D1" w14:textId="77777777" w:rsidTr="00CA7BD4">
        <w:tc>
          <w:tcPr>
            <w:tcW w:w="2500" w:type="pct"/>
          </w:tcPr>
          <w:p w14:paraId="6210C526" w14:textId="77777777" w:rsidR="00CA7BD4" w:rsidRPr="0049085E" w:rsidRDefault="00CA7BD4" w:rsidP="00CA7BD4">
            <w:r>
              <w:t>symboolcode</w:t>
            </w:r>
          </w:p>
        </w:tc>
        <w:tc>
          <w:tcPr>
            <w:tcW w:w="2500" w:type="pct"/>
          </w:tcPr>
          <w:p w14:paraId="38683BD1" w14:textId="4B1F2C9D" w:rsidR="00CA7BD4" w:rsidRDefault="00CA7BD4" w:rsidP="00CA7BD4"/>
        </w:tc>
      </w:tr>
      <w:tr w:rsidR="00CA7BD4" w:rsidRPr="0049085E" w14:paraId="35580DE8" w14:textId="77777777" w:rsidTr="00CA7BD4">
        <w:tc>
          <w:tcPr>
            <w:tcW w:w="2500" w:type="pct"/>
          </w:tcPr>
          <w:p w14:paraId="473FEDF1" w14:textId="77777777" w:rsidR="00CA7BD4" w:rsidRPr="0049085E" w:rsidRDefault="00CA7BD4" w:rsidP="00CA7BD4">
            <w:r w:rsidRPr="0049085E">
              <w:t>nauwkeurigheid</w:t>
            </w:r>
          </w:p>
        </w:tc>
        <w:tc>
          <w:tcPr>
            <w:tcW w:w="2500" w:type="pct"/>
          </w:tcPr>
          <w:p w14:paraId="7A98072C" w14:textId="05FF6545" w:rsidR="00CA7BD4" w:rsidRPr="0049085E" w:rsidRDefault="00CA7BD4" w:rsidP="00CA7BD4"/>
        </w:tc>
      </w:tr>
      <w:tr w:rsidR="00CA7BD4" w:rsidRPr="0049085E" w14:paraId="4290DBD8" w14:textId="77777777" w:rsidTr="00CA7BD4">
        <w:tc>
          <w:tcPr>
            <w:tcW w:w="2500" w:type="pct"/>
          </w:tcPr>
          <w:p w14:paraId="0E1A5EEB" w14:textId="77777777" w:rsidR="00CA7BD4" w:rsidRPr="0049085E" w:rsidRDefault="00CA7BD4" w:rsidP="00CA7BD4">
            <w:r w:rsidRPr="0049085E">
              <w:t>bronNauwkeurigheid</w:t>
            </w:r>
          </w:p>
        </w:tc>
        <w:tc>
          <w:tcPr>
            <w:tcW w:w="2500" w:type="pct"/>
          </w:tcPr>
          <w:p w14:paraId="24B8047C" w14:textId="0FCC344B" w:rsidR="00CA7BD4" w:rsidRPr="0049085E" w:rsidRDefault="00CA7BD4" w:rsidP="00CA7BD4">
            <w:r w:rsidRPr="008A5489">
              <w:t>http://standaarden.omgevingswet.overheid.nl/bronnauwkeurigheid/id/concept/Achtergrond</w:t>
            </w:r>
          </w:p>
        </w:tc>
      </w:tr>
      <w:tr w:rsidR="00CA7BD4" w:rsidRPr="0049085E" w14:paraId="43568EF9" w14:textId="77777777" w:rsidTr="00CA7BD4">
        <w:tc>
          <w:tcPr>
            <w:tcW w:w="2500" w:type="pct"/>
          </w:tcPr>
          <w:p w14:paraId="4A4EBC4B" w14:textId="77777777" w:rsidR="00CA7BD4" w:rsidRPr="0049085E" w:rsidRDefault="00CA7BD4" w:rsidP="00CA7BD4">
            <w:r>
              <w:t>idealisatie</w:t>
            </w:r>
          </w:p>
        </w:tc>
        <w:tc>
          <w:tcPr>
            <w:tcW w:w="2500" w:type="pct"/>
          </w:tcPr>
          <w:p w14:paraId="499A6662" w14:textId="79302C7A" w:rsidR="00CA7BD4" w:rsidRPr="0049085E" w:rsidRDefault="00CA7BD4" w:rsidP="00CA7BD4">
            <w:r w:rsidRPr="008A5489">
              <w:t>http://standaarden.omgevingswet.overheid.nl/idealisatie/id/concept/Exact</w:t>
            </w:r>
          </w:p>
        </w:tc>
      </w:tr>
      <w:tr w:rsidR="00CA7BD4" w:rsidRPr="0049085E" w14:paraId="76A211E4" w14:textId="77777777" w:rsidTr="00CA7BD4">
        <w:tc>
          <w:tcPr>
            <w:tcW w:w="2500" w:type="pct"/>
          </w:tcPr>
          <w:p w14:paraId="6AB7CA56" w14:textId="77777777" w:rsidR="00CA7BD4" w:rsidRDefault="00CA7BD4" w:rsidP="00CA7BD4">
            <w:r>
              <w:t>regelingsgebied</w:t>
            </w:r>
          </w:p>
        </w:tc>
        <w:tc>
          <w:tcPr>
            <w:tcW w:w="2500" w:type="pct"/>
          </w:tcPr>
          <w:p w14:paraId="27DA23F4" w14:textId="221E413A" w:rsidR="00CA7BD4" w:rsidRDefault="00CA7BD4" w:rsidP="00CA7BD4">
            <w:r w:rsidRPr="008A5489">
              <w:t>Onwaar</w:t>
            </w:r>
          </w:p>
        </w:tc>
      </w:tr>
    </w:tbl>
    <w:p w14:paraId="5533F03D" w14:textId="42955841" w:rsidR="00CA7BD4" w:rsidRDefault="00CA7BD4">
      <w:pPr>
        <w:pStyle w:val="Tekstopmerking"/>
      </w:pPr>
    </w:p>
  </w:comment>
  <w:comment w:id="228" w:author="Emma Kakes" w:date="2022-09-20T10:39:00Z" w:initials="EK">
    <w:tbl>
      <w:tblPr>
        <w:tblStyle w:val="Annotatie"/>
        <w:tblW w:w="5000" w:type="pct"/>
        <w:tblLayout w:type="fixed"/>
        <w:tblLook w:val="0620" w:firstRow="1" w:lastRow="0" w:firstColumn="0" w:lastColumn="0" w:noHBand="1" w:noVBand="1"/>
      </w:tblPr>
      <w:tblGrid>
        <w:gridCol w:w="3963"/>
        <w:gridCol w:w="3964"/>
      </w:tblGrid>
      <w:tr w:rsidR="00DC760C" w:rsidRPr="00D631F2" w14:paraId="6629B9EC" w14:textId="77777777" w:rsidTr="002204D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6C4898" w14:textId="77777777" w:rsidR="00DC760C" w:rsidRPr="00D631F2" w:rsidRDefault="00DC760C" w:rsidP="002204DE">
            <w:r>
              <w:rPr>
                <w:rStyle w:val="Verwijzingopmerking"/>
              </w:rPr>
              <w:annotationRef/>
            </w:r>
            <w:r w:rsidRPr="00D631F2">
              <w:t>Activiteit</w:t>
            </w:r>
          </w:p>
        </w:tc>
      </w:tr>
      <w:tr w:rsidR="00DC760C" w:rsidRPr="00D631F2" w14:paraId="4B3797EF" w14:textId="77777777" w:rsidTr="002204DE">
        <w:tc>
          <w:tcPr>
            <w:tcW w:w="2500" w:type="pct"/>
          </w:tcPr>
          <w:p w14:paraId="69CE703E" w14:textId="77777777" w:rsidR="00DC760C" w:rsidRPr="00D631F2" w:rsidRDefault="00DC760C" w:rsidP="002204DE">
            <w:r w:rsidRPr="00D631F2">
              <w:t>activiteit</w:t>
            </w:r>
            <w:r>
              <w:t>en</w:t>
            </w:r>
          </w:p>
        </w:tc>
        <w:tc>
          <w:tcPr>
            <w:tcW w:w="2500" w:type="pct"/>
          </w:tcPr>
          <w:p w14:paraId="2FB4EEBD" w14:textId="7271E52A" w:rsidR="00DC760C" w:rsidRPr="00D631F2" w:rsidRDefault="00B56DAD" w:rsidP="002204DE">
            <w:r>
              <w:t xml:space="preserve">Verrichten van een dienstverleningsactiviteit </w:t>
            </w:r>
          </w:p>
        </w:tc>
      </w:tr>
      <w:tr w:rsidR="00DC760C" w:rsidRPr="00D631F2" w14:paraId="63AF3B82" w14:textId="77777777" w:rsidTr="002204DE">
        <w:tc>
          <w:tcPr>
            <w:tcW w:w="2500" w:type="pct"/>
          </w:tcPr>
          <w:p w14:paraId="2ECC8C68" w14:textId="77777777" w:rsidR="00DC760C" w:rsidRPr="00D631F2" w:rsidRDefault="00DC760C" w:rsidP="002204DE">
            <w:r>
              <w:t>bovenliggendeActiviteit</w:t>
            </w:r>
          </w:p>
        </w:tc>
        <w:tc>
          <w:tcPr>
            <w:tcW w:w="2500" w:type="pct"/>
          </w:tcPr>
          <w:p w14:paraId="783350CA" w14:textId="16FD97DE" w:rsidR="00DC760C" w:rsidRDefault="00B56DAD" w:rsidP="002204DE">
            <w:r>
              <w:rPr>
                <w:noProof/>
              </w:rPr>
              <w:t>Verrichten van een dienstverleningsactiviteit</w:t>
            </w:r>
          </w:p>
        </w:tc>
      </w:tr>
      <w:tr w:rsidR="00DC760C" w:rsidRPr="00D631F2" w14:paraId="48A27ADC" w14:textId="77777777" w:rsidTr="002204DE">
        <w:tc>
          <w:tcPr>
            <w:tcW w:w="2500" w:type="pct"/>
          </w:tcPr>
          <w:p w14:paraId="548ADA3E" w14:textId="77777777" w:rsidR="00DC760C" w:rsidRPr="00D631F2" w:rsidRDefault="00DC760C" w:rsidP="002204DE">
            <w:r w:rsidRPr="00D631F2">
              <w:t>activiteitengroep</w:t>
            </w:r>
          </w:p>
        </w:tc>
        <w:tc>
          <w:tcPr>
            <w:tcW w:w="2500" w:type="pct"/>
          </w:tcPr>
          <w:p w14:paraId="6DE36B91" w14:textId="3C05E5FB" w:rsidR="00DC760C" w:rsidRPr="00D631F2" w:rsidRDefault="00B56DAD" w:rsidP="002204DE">
            <w:r>
              <w:t>http://standaarden.omgevingswet.overheid.nl/activiteit/id/concept/Dienstverleningsactiviteit</w:t>
            </w:r>
          </w:p>
        </w:tc>
      </w:tr>
      <w:tr w:rsidR="00DC760C" w:rsidRPr="00D631F2" w14:paraId="42E1BAF1" w14:textId="77777777" w:rsidTr="002204DE">
        <w:tc>
          <w:tcPr>
            <w:tcW w:w="2500" w:type="pct"/>
          </w:tcPr>
          <w:p w14:paraId="1C501407" w14:textId="77777777" w:rsidR="00DC760C" w:rsidRPr="00D631F2" w:rsidRDefault="00DC760C" w:rsidP="002204DE">
            <w:r>
              <w:t>activiteitregelkwalificatie</w:t>
            </w:r>
          </w:p>
        </w:tc>
        <w:tc>
          <w:tcPr>
            <w:tcW w:w="2500" w:type="pct"/>
          </w:tcPr>
          <w:p w14:paraId="471D1CAC" w14:textId="4C354897" w:rsidR="00DC760C" w:rsidRPr="00D631F2" w:rsidRDefault="00B56DAD" w:rsidP="002204DE">
            <w:r>
              <w:t>http://standaarden.omgevingswet.overheid.nl/activiteitregelkwalificatie/id/concept/Vergunningplicht</w:t>
            </w:r>
          </w:p>
        </w:tc>
      </w:tr>
      <w:tr w:rsidR="00DC760C" w:rsidRPr="00D631F2" w14:paraId="40323C94" w14:textId="77777777" w:rsidTr="002204D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C760C" w:rsidRPr="0049085E" w14:paraId="2E144A69" w14:textId="77777777" w:rsidTr="002204D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CD7BD3" w14:textId="77777777" w:rsidR="00DC760C" w:rsidRPr="0049085E" w:rsidRDefault="00DC760C" w:rsidP="002204DE">
                  <w:r>
                    <w:t>Geometrie</w:t>
                  </w:r>
                </w:p>
              </w:tc>
            </w:tr>
            <w:tr w:rsidR="00DC760C" w:rsidRPr="0049085E" w14:paraId="71306F8C" w14:textId="77777777" w:rsidTr="002204DE">
              <w:tc>
                <w:tcPr>
                  <w:tcW w:w="2500" w:type="pct"/>
                </w:tcPr>
                <w:p w14:paraId="5B77622E" w14:textId="77777777" w:rsidR="00DC760C" w:rsidRPr="0049085E" w:rsidRDefault="00DC760C" w:rsidP="002204DE">
                  <w:r>
                    <w:t>bestandsnaam</w:t>
                  </w:r>
                </w:p>
              </w:tc>
              <w:tc>
                <w:tcPr>
                  <w:tcW w:w="2500" w:type="pct"/>
                </w:tcPr>
                <w:p w14:paraId="0DFE55DB" w14:textId="1E2483D9" w:rsidR="00DC760C" w:rsidRPr="0049085E" w:rsidRDefault="00B56DAD" w:rsidP="002204DE">
                  <w:r>
                    <w:t>gml_Beganegrond.gml</w:t>
                  </w:r>
                </w:p>
              </w:tc>
            </w:tr>
            <w:tr w:rsidR="00DC760C" w:rsidRPr="0049085E" w14:paraId="041FEB67" w14:textId="77777777" w:rsidTr="002204DE">
              <w:tc>
                <w:tcPr>
                  <w:tcW w:w="2500" w:type="pct"/>
                </w:tcPr>
                <w:p w14:paraId="6A344884" w14:textId="77777777" w:rsidR="00DC760C" w:rsidRPr="0049085E" w:rsidRDefault="00DC760C" w:rsidP="002204DE">
                  <w:r w:rsidRPr="0049085E">
                    <w:t>noemer</w:t>
                  </w:r>
                </w:p>
              </w:tc>
              <w:tc>
                <w:tcPr>
                  <w:tcW w:w="2500" w:type="pct"/>
                </w:tcPr>
                <w:p w14:paraId="72CED720" w14:textId="105F9709" w:rsidR="00DC760C" w:rsidRPr="0049085E" w:rsidRDefault="00B56DAD" w:rsidP="002204DE">
                  <w:r>
                    <w:t>Begane grond</w:t>
                  </w:r>
                </w:p>
              </w:tc>
            </w:tr>
            <w:tr w:rsidR="00DC760C" w:rsidRPr="0049085E" w14:paraId="510D7A1C" w14:textId="77777777" w:rsidTr="002204DE">
              <w:tc>
                <w:tcPr>
                  <w:tcW w:w="2500" w:type="pct"/>
                </w:tcPr>
                <w:p w14:paraId="57967CCC" w14:textId="77777777" w:rsidR="00DC760C" w:rsidRPr="0049085E" w:rsidRDefault="00DC760C" w:rsidP="002204DE">
                  <w:r>
                    <w:t>symboolcode</w:t>
                  </w:r>
                </w:p>
              </w:tc>
              <w:tc>
                <w:tcPr>
                  <w:tcW w:w="2500" w:type="pct"/>
                </w:tcPr>
                <w:p w14:paraId="433E88A8" w14:textId="399E6A5B" w:rsidR="00DC760C" w:rsidRDefault="00DC760C" w:rsidP="002204DE"/>
              </w:tc>
            </w:tr>
            <w:tr w:rsidR="00DC760C" w:rsidRPr="0049085E" w14:paraId="2E929C5F" w14:textId="77777777" w:rsidTr="002204DE">
              <w:tc>
                <w:tcPr>
                  <w:tcW w:w="2500" w:type="pct"/>
                </w:tcPr>
                <w:p w14:paraId="0D125F4A" w14:textId="77777777" w:rsidR="00DC760C" w:rsidRPr="0049085E" w:rsidRDefault="00DC760C" w:rsidP="002204DE">
                  <w:r w:rsidRPr="0049085E">
                    <w:t>nauwkeurigheid</w:t>
                  </w:r>
                </w:p>
              </w:tc>
              <w:tc>
                <w:tcPr>
                  <w:tcW w:w="2500" w:type="pct"/>
                </w:tcPr>
                <w:p w14:paraId="14DE4891" w14:textId="0D62F888" w:rsidR="00DC760C" w:rsidRPr="0049085E" w:rsidRDefault="00DC760C" w:rsidP="002204DE"/>
              </w:tc>
            </w:tr>
            <w:tr w:rsidR="00DC760C" w:rsidRPr="0049085E" w14:paraId="6C3BA330" w14:textId="77777777" w:rsidTr="002204DE">
              <w:tc>
                <w:tcPr>
                  <w:tcW w:w="2500" w:type="pct"/>
                </w:tcPr>
                <w:p w14:paraId="4985BD1B" w14:textId="77777777" w:rsidR="00DC760C" w:rsidRPr="0049085E" w:rsidRDefault="00DC760C" w:rsidP="002204DE">
                  <w:r w:rsidRPr="0049085E">
                    <w:t>bron</w:t>
                  </w:r>
                  <w:r>
                    <w:t>N</w:t>
                  </w:r>
                  <w:r w:rsidRPr="0049085E">
                    <w:t>auwkeurigheid</w:t>
                  </w:r>
                </w:p>
              </w:tc>
              <w:tc>
                <w:tcPr>
                  <w:tcW w:w="2500" w:type="pct"/>
                </w:tcPr>
                <w:p w14:paraId="2AB4916C" w14:textId="1A74E8FE" w:rsidR="00DC760C" w:rsidRPr="0049085E" w:rsidRDefault="00B56DAD" w:rsidP="002204DE">
                  <w:r>
                    <w:t>http://standaarden.omgevingswet.overheid.nl/bronnauwkeurigheid/id/concept/Achtergrond</w:t>
                  </w:r>
                </w:p>
              </w:tc>
            </w:tr>
            <w:tr w:rsidR="00DC760C" w:rsidRPr="0049085E" w14:paraId="50266E9D" w14:textId="77777777" w:rsidTr="002204DE">
              <w:tc>
                <w:tcPr>
                  <w:tcW w:w="2500" w:type="pct"/>
                </w:tcPr>
                <w:p w14:paraId="46F0692A" w14:textId="77777777" w:rsidR="00DC760C" w:rsidRPr="0049085E" w:rsidRDefault="00DC760C" w:rsidP="002204DE">
                  <w:r>
                    <w:t>idealisatie</w:t>
                  </w:r>
                </w:p>
              </w:tc>
              <w:tc>
                <w:tcPr>
                  <w:tcW w:w="2500" w:type="pct"/>
                </w:tcPr>
                <w:p w14:paraId="0FFF4C7F" w14:textId="36D1A60E" w:rsidR="00DC760C" w:rsidRPr="0049085E" w:rsidRDefault="00B56DAD" w:rsidP="002204DE">
                  <w:r>
                    <w:t>http://standaarden.omgevingswet.overheid.nl/idealisatie/id/concept/Exact</w:t>
                  </w:r>
                </w:p>
              </w:tc>
            </w:tr>
          </w:tbl>
          <w:p w14:paraId="6D6E6C00" w14:textId="77777777" w:rsidR="00DC760C" w:rsidRPr="00D631F2" w:rsidRDefault="00DC760C" w:rsidP="002204DE"/>
        </w:tc>
      </w:tr>
    </w:tbl>
    <w:p w14:paraId="25CAD3CD" w14:textId="624AC7EA" w:rsidR="00DC760C" w:rsidRDefault="00DC760C">
      <w:pPr>
        <w:pStyle w:val="Tekstopmerking"/>
      </w:pPr>
    </w:p>
  </w:comment>
  <w:comment w:id="229" w:author="Gerard Wolbers" w:date="2023-04-19T10:01:00Z" w:initials="GW">
    <w:tbl>
      <w:tblPr>
        <w:tblStyle w:val="Annotatie"/>
        <w:tblW w:w="5716" w:type="pct"/>
        <w:tblLayout w:type="fixed"/>
        <w:tblLook w:val="0620" w:firstRow="1" w:lastRow="0" w:firstColumn="0" w:lastColumn="0" w:noHBand="1" w:noVBand="1"/>
      </w:tblPr>
      <w:tblGrid>
        <w:gridCol w:w="4531"/>
        <w:gridCol w:w="4531"/>
      </w:tblGrid>
      <w:tr w:rsidR="00CA7BD4" w:rsidRPr="0049085E" w14:paraId="48CE661C" w14:textId="77777777" w:rsidTr="00CA7B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DC845C" w14:textId="77777777" w:rsidR="00CA7BD4" w:rsidRPr="0049085E" w:rsidRDefault="00CA7BD4" w:rsidP="00ED1428">
            <w:r>
              <w:rPr>
                <w:rStyle w:val="Verwijzingopmerking"/>
              </w:rPr>
              <w:annotationRef/>
            </w:r>
            <w:r>
              <w:t>Geometrie</w:t>
            </w:r>
          </w:p>
        </w:tc>
      </w:tr>
      <w:tr w:rsidR="00CA7BD4" w:rsidRPr="0049085E" w14:paraId="050E02E6" w14:textId="77777777" w:rsidTr="00CA7BD4">
        <w:tc>
          <w:tcPr>
            <w:tcW w:w="2500" w:type="pct"/>
          </w:tcPr>
          <w:p w14:paraId="31300BDA" w14:textId="77777777" w:rsidR="00CA7BD4" w:rsidRPr="0049085E" w:rsidRDefault="00CA7BD4" w:rsidP="00CA7BD4">
            <w:r>
              <w:t>bestandsnaam</w:t>
            </w:r>
          </w:p>
        </w:tc>
        <w:tc>
          <w:tcPr>
            <w:tcW w:w="2500" w:type="pct"/>
          </w:tcPr>
          <w:p w14:paraId="1B436F35" w14:textId="551C1B98" w:rsidR="00CA7BD4" w:rsidRPr="0049085E" w:rsidRDefault="00CA7BD4" w:rsidP="00CA7BD4">
            <w:r w:rsidRPr="002472B0">
              <w:t>gml_Beganegrond.gml</w:t>
            </w:r>
          </w:p>
        </w:tc>
      </w:tr>
      <w:tr w:rsidR="00CA7BD4" w:rsidRPr="0049085E" w14:paraId="3788D877" w14:textId="77777777" w:rsidTr="00CA7BD4">
        <w:tc>
          <w:tcPr>
            <w:tcW w:w="2500" w:type="pct"/>
          </w:tcPr>
          <w:p w14:paraId="0591DF57" w14:textId="77777777" w:rsidR="00CA7BD4" w:rsidRPr="0049085E" w:rsidRDefault="00CA7BD4" w:rsidP="00CA7BD4">
            <w:r w:rsidRPr="0049085E">
              <w:t>noemer</w:t>
            </w:r>
          </w:p>
        </w:tc>
        <w:tc>
          <w:tcPr>
            <w:tcW w:w="2500" w:type="pct"/>
          </w:tcPr>
          <w:p w14:paraId="4831BF68" w14:textId="325B8AF5" w:rsidR="00CA7BD4" w:rsidRPr="0049085E" w:rsidRDefault="00CA7BD4" w:rsidP="00CA7BD4">
            <w:r w:rsidRPr="002472B0">
              <w:t>Begane grond</w:t>
            </w:r>
          </w:p>
        </w:tc>
      </w:tr>
      <w:tr w:rsidR="00CA7BD4" w:rsidRPr="0049085E" w14:paraId="5EB30085" w14:textId="77777777" w:rsidTr="00CA7BD4">
        <w:tc>
          <w:tcPr>
            <w:tcW w:w="2500" w:type="pct"/>
          </w:tcPr>
          <w:p w14:paraId="17E52559" w14:textId="77777777" w:rsidR="00CA7BD4" w:rsidRPr="0049085E" w:rsidRDefault="00CA7BD4" w:rsidP="00CA7BD4">
            <w:r>
              <w:t>symboolcode</w:t>
            </w:r>
          </w:p>
        </w:tc>
        <w:tc>
          <w:tcPr>
            <w:tcW w:w="2500" w:type="pct"/>
          </w:tcPr>
          <w:p w14:paraId="4CD6922F" w14:textId="1D65AAEE" w:rsidR="00CA7BD4" w:rsidRDefault="00CA7BD4" w:rsidP="00CA7BD4"/>
        </w:tc>
      </w:tr>
      <w:tr w:rsidR="00CA7BD4" w:rsidRPr="0049085E" w14:paraId="643E55D2" w14:textId="77777777" w:rsidTr="00CA7BD4">
        <w:tc>
          <w:tcPr>
            <w:tcW w:w="2500" w:type="pct"/>
          </w:tcPr>
          <w:p w14:paraId="1427DA4B" w14:textId="77777777" w:rsidR="00CA7BD4" w:rsidRPr="0049085E" w:rsidRDefault="00CA7BD4" w:rsidP="00CA7BD4">
            <w:r w:rsidRPr="0049085E">
              <w:t>nauwkeurigheid</w:t>
            </w:r>
          </w:p>
        </w:tc>
        <w:tc>
          <w:tcPr>
            <w:tcW w:w="2500" w:type="pct"/>
          </w:tcPr>
          <w:p w14:paraId="57EE18E8" w14:textId="605B2CAC" w:rsidR="00CA7BD4" w:rsidRPr="0049085E" w:rsidRDefault="00CA7BD4" w:rsidP="00CA7BD4"/>
        </w:tc>
      </w:tr>
      <w:tr w:rsidR="00CA7BD4" w:rsidRPr="0049085E" w14:paraId="6108E165" w14:textId="77777777" w:rsidTr="00CA7BD4">
        <w:tc>
          <w:tcPr>
            <w:tcW w:w="2500" w:type="pct"/>
          </w:tcPr>
          <w:p w14:paraId="466F3573" w14:textId="77777777" w:rsidR="00CA7BD4" w:rsidRPr="0049085E" w:rsidRDefault="00CA7BD4" w:rsidP="00CA7BD4">
            <w:r w:rsidRPr="0049085E">
              <w:t>bronNauwkeurigheid</w:t>
            </w:r>
          </w:p>
        </w:tc>
        <w:tc>
          <w:tcPr>
            <w:tcW w:w="2500" w:type="pct"/>
          </w:tcPr>
          <w:p w14:paraId="336266A7" w14:textId="6C4A1A66" w:rsidR="00CA7BD4" w:rsidRPr="0049085E" w:rsidRDefault="00CA7BD4" w:rsidP="00CA7BD4">
            <w:r w:rsidRPr="002472B0">
              <w:t>http://standaarden.omgevingswet.overheid.nl/bronnauwkeurigheid/id/concept/Achtergrond</w:t>
            </w:r>
          </w:p>
        </w:tc>
      </w:tr>
      <w:tr w:rsidR="00CA7BD4" w:rsidRPr="0049085E" w14:paraId="21AAA0A8" w14:textId="77777777" w:rsidTr="00CA7BD4">
        <w:tc>
          <w:tcPr>
            <w:tcW w:w="2500" w:type="pct"/>
          </w:tcPr>
          <w:p w14:paraId="2CBBB988" w14:textId="77777777" w:rsidR="00CA7BD4" w:rsidRPr="0049085E" w:rsidRDefault="00CA7BD4" w:rsidP="00CA7BD4">
            <w:r>
              <w:t>idealisatie</w:t>
            </w:r>
          </w:p>
        </w:tc>
        <w:tc>
          <w:tcPr>
            <w:tcW w:w="2500" w:type="pct"/>
          </w:tcPr>
          <w:p w14:paraId="38C96814" w14:textId="43FED97D" w:rsidR="00CA7BD4" w:rsidRPr="0049085E" w:rsidRDefault="00CA7BD4" w:rsidP="00CA7BD4">
            <w:r w:rsidRPr="002472B0">
              <w:t>http://standaarden.omgevingswet.overheid.nl/idealisatie/id/concept/Exact</w:t>
            </w:r>
          </w:p>
        </w:tc>
      </w:tr>
      <w:tr w:rsidR="00CA7BD4" w:rsidRPr="0049085E" w14:paraId="45D697E9" w14:textId="77777777" w:rsidTr="00CA7BD4">
        <w:tc>
          <w:tcPr>
            <w:tcW w:w="2500" w:type="pct"/>
          </w:tcPr>
          <w:p w14:paraId="29E21B42" w14:textId="77777777" w:rsidR="00CA7BD4" w:rsidRDefault="00CA7BD4" w:rsidP="00CA7BD4">
            <w:r>
              <w:t>regelingsgebied</w:t>
            </w:r>
          </w:p>
        </w:tc>
        <w:tc>
          <w:tcPr>
            <w:tcW w:w="2500" w:type="pct"/>
          </w:tcPr>
          <w:p w14:paraId="623C7EBA" w14:textId="15FAEAED" w:rsidR="00CA7BD4" w:rsidRDefault="00CA7BD4" w:rsidP="00CA7BD4">
            <w:r w:rsidRPr="002472B0">
              <w:t>Onwaar</w:t>
            </w:r>
          </w:p>
        </w:tc>
      </w:tr>
    </w:tbl>
    <w:p w14:paraId="34AE7138" w14:textId="548EA687" w:rsidR="00CA7BD4" w:rsidRDefault="00CA7BD4">
      <w:pPr>
        <w:pStyle w:val="Tekstopmerking"/>
      </w:pPr>
    </w:p>
  </w:comment>
  <w:comment w:id="230" w:author="Gerard Wolbers" w:date="2023-04-19T10:01:00Z" w:initials="GW">
    <w:tbl>
      <w:tblPr>
        <w:tblStyle w:val="Annotatie"/>
        <w:tblW w:w="5716" w:type="pct"/>
        <w:tblLayout w:type="fixed"/>
        <w:tblLook w:val="0620" w:firstRow="1" w:lastRow="0" w:firstColumn="0" w:lastColumn="0" w:noHBand="1" w:noVBand="1"/>
      </w:tblPr>
      <w:tblGrid>
        <w:gridCol w:w="4531"/>
        <w:gridCol w:w="4531"/>
      </w:tblGrid>
      <w:tr w:rsidR="00CA7BD4" w:rsidRPr="0049085E" w14:paraId="5794FC3A" w14:textId="77777777" w:rsidTr="00CA7B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F50386" w14:textId="77777777" w:rsidR="00CA7BD4" w:rsidRPr="0049085E" w:rsidRDefault="00CA7BD4" w:rsidP="00ED1428">
            <w:r>
              <w:rPr>
                <w:rStyle w:val="Verwijzingopmerking"/>
              </w:rPr>
              <w:annotationRef/>
            </w:r>
            <w:r>
              <w:t>Geometrie</w:t>
            </w:r>
          </w:p>
        </w:tc>
      </w:tr>
      <w:tr w:rsidR="00CA7BD4" w:rsidRPr="0049085E" w14:paraId="280E660E" w14:textId="77777777" w:rsidTr="00CA7BD4">
        <w:tc>
          <w:tcPr>
            <w:tcW w:w="2500" w:type="pct"/>
          </w:tcPr>
          <w:p w14:paraId="099D2107" w14:textId="77777777" w:rsidR="00CA7BD4" w:rsidRPr="0049085E" w:rsidRDefault="00CA7BD4" w:rsidP="00CA7BD4">
            <w:r>
              <w:t>bestandsnaam</w:t>
            </w:r>
          </w:p>
        </w:tc>
        <w:tc>
          <w:tcPr>
            <w:tcW w:w="2500" w:type="pct"/>
          </w:tcPr>
          <w:p w14:paraId="6C08C8DB" w14:textId="5BBE09FB" w:rsidR="00CA7BD4" w:rsidRPr="0049085E" w:rsidRDefault="00CA7BD4" w:rsidP="00CA7BD4">
            <w:r w:rsidRPr="00087D23">
              <w:t>gml_Beganegrond.gml</w:t>
            </w:r>
          </w:p>
        </w:tc>
      </w:tr>
      <w:tr w:rsidR="00CA7BD4" w:rsidRPr="0049085E" w14:paraId="09E88F16" w14:textId="77777777" w:rsidTr="00CA7BD4">
        <w:tc>
          <w:tcPr>
            <w:tcW w:w="2500" w:type="pct"/>
          </w:tcPr>
          <w:p w14:paraId="4B6E0186" w14:textId="77777777" w:rsidR="00CA7BD4" w:rsidRPr="0049085E" w:rsidRDefault="00CA7BD4" w:rsidP="00CA7BD4">
            <w:r w:rsidRPr="0049085E">
              <w:t>noemer</w:t>
            </w:r>
          </w:p>
        </w:tc>
        <w:tc>
          <w:tcPr>
            <w:tcW w:w="2500" w:type="pct"/>
          </w:tcPr>
          <w:p w14:paraId="563D54BC" w14:textId="2491C9D0" w:rsidR="00CA7BD4" w:rsidRPr="0049085E" w:rsidRDefault="00CA7BD4" w:rsidP="00CA7BD4">
            <w:r w:rsidRPr="00087D23">
              <w:t>Begane grond</w:t>
            </w:r>
          </w:p>
        </w:tc>
      </w:tr>
      <w:tr w:rsidR="00CA7BD4" w:rsidRPr="0049085E" w14:paraId="0C28F3AB" w14:textId="77777777" w:rsidTr="00CA7BD4">
        <w:tc>
          <w:tcPr>
            <w:tcW w:w="2500" w:type="pct"/>
          </w:tcPr>
          <w:p w14:paraId="39C5E9DA" w14:textId="77777777" w:rsidR="00CA7BD4" w:rsidRPr="0049085E" w:rsidRDefault="00CA7BD4" w:rsidP="00CA7BD4">
            <w:r>
              <w:t>symboolcode</w:t>
            </w:r>
          </w:p>
        </w:tc>
        <w:tc>
          <w:tcPr>
            <w:tcW w:w="2500" w:type="pct"/>
          </w:tcPr>
          <w:p w14:paraId="78A92623" w14:textId="7A636254" w:rsidR="00CA7BD4" w:rsidRDefault="00CA7BD4" w:rsidP="00CA7BD4"/>
        </w:tc>
      </w:tr>
      <w:tr w:rsidR="00CA7BD4" w:rsidRPr="0049085E" w14:paraId="53DA53A3" w14:textId="77777777" w:rsidTr="00CA7BD4">
        <w:tc>
          <w:tcPr>
            <w:tcW w:w="2500" w:type="pct"/>
          </w:tcPr>
          <w:p w14:paraId="1A18B0C7" w14:textId="77777777" w:rsidR="00CA7BD4" w:rsidRPr="0049085E" w:rsidRDefault="00CA7BD4" w:rsidP="00CA7BD4">
            <w:r w:rsidRPr="0049085E">
              <w:t>nauwkeurigheid</w:t>
            </w:r>
          </w:p>
        </w:tc>
        <w:tc>
          <w:tcPr>
            <w:tcW w:w="2500" w:type="pct"/>
          </w:tcPr>
          <w:p w14:paraId="40428AF9" w14:textId="51C0258E" w:rsidR="00CA7BD4" w:rsidRPr="0049085E" w:rsidRDefault="00CA7BD4" w:rsidP="00CA7BD4"/>
        </w:tc>
      </w:tr>
      <w:tr w:rsidR="00CA7BD4" w:rsidRPr="0049085E" w14:paraId="3AE6CD08" w14:textId="77777777" w:rsidTr="00CA7BD4">
        <w:tc>
          <w:tcPr>
            <w:tcW w:w="2500" w:type="pct"/>
          </w:tcPr>
          <w:p w14:paraId="79C7849B" w14:textId="77777777" w:rsidR="00CA7BD4" w:rsidRPr="0049085E" w:rsidRDefault="00CA7BD4" w:rsidP="00CA7BD4">
            <w:r w:rsidRPr="0049085E">
              <w:t>bronNauwkeurigheid</w:t>
            </w:r>
          </w:p>
        </w:tc>
        <w:tc>
          <w:tcPr>
            <w:tcW w:w="2500" w:type="pct"/>
          </w:tcPr>
          <w:p w14:paraId="763719D4" w14:textId="4D27B777" w:rsidR="00CA7BD4" w:rsidRPr="0049085E" w:rsidRDefault="00CA7BD4" w:rsidP="00CA7BD4">
            <w:r w:rsidRPr="00087D23">
              <w:t>http://standaarden.omgevingswet.overheid.nl/bronnauwkeurigheid/id/concept/Achtergrond</w:t>
            </w:r>
          </w:p>
        </w:tc>
      </w:tr>
      <w:tr w:rsidR="00CA7BD4" w:rsidRPr="0049085E" w14:paraId="7D2284E5" w14:textId="77777777" w:rsidTr="00CA7BD4">
        <w:tc>
          <w:tcPr>
            <w:tcW w:w="2500" w:type="pct"/>
          </w:tcPr>
          <w:p w14:paraId="43547EDA" w14:textId="77777777" w:rsidR="00CA7BD4" w:rsidRPr="0049085E" w:rsidRDefault="00CA7BD4" w:rsidP="00CA7BD4">
            <w:r>
              <w:t>idealisatie</w:t>
            </w:r>
          </w:p>
        </w:tc>
        <w:tc>
          <w:tcPr>
            <w:tcW w:w="2500" w:type="pct"/>
          </w:tcPr>
          <w:p w14:paraId="1B934DF6" w14:textId="7550057D" w:rsidR="00CA7BD4" w:rsidRPr="0049085E" w:rsidRDefault="00CA7BD4" w:rsidP="00CA7BD4">
            <w:r w:rsidRPr="00087D23">
              <w:t>http://standaarden.omgevingswet.overheid.nl/idealisatie/id/concept/Exact</w:t>
            </w:r>
          </w:p>
        </w:tc>
      </w:tr>
      <w:tr w:rsidR="00CA7BD4" w:rsidRPr="0049085E" w14:paraId="26E5FF70" w14:textId="77777777" w:rsidTr="00CA7BD4">
        <w:tc>
          <w:tcPr>
            <w:tcW w:w="2500" w:type="pct"/>
          </w:tcPr>
          <w:p w14:paraId="30513DAD" w14:textId="77777777" w:rsidR="00CA7BD4" w:rsidRDefault="00CA7BD4" w:rsidP="00CA7BD4">
            <w:r>
              <w:t>regelingsgebied</w:t>
            </w:r>
          </w:p>
        </w:tc>
        <w:tc>
          <w:tcPr>
            <w:tcW w:w="2500" w:type="pct"/>
          </w:tcPr>
          <w:p w14:paraId="37B7F2AF" w14:textId="14DB6168" w:rsidR="00CA7BD4" w:rsidRDefault="00CA7BD4" w:rsidP="00CA7BD4">
            <w:r w:rsidRPr="00087D23">
              <w:t>Onwaar</w:t>
            </w:r>
          </w:p>
        </w:tc>
      </w:tr>
    </w:tbl>
    <w:p w14:paraId="433FB051" w14:textId="608539B0" w:rsidR="00CA7BD4" w:rsidRDefault="00CA7BD4">
      <w:pPr>
        <w:pStyle w:val="Tekstopmerking"/>
      </w:pPr>
    </w:p>
  </w:comment>
  <w:comment w:id="231" w:author="Gerard Wolbers" w:date="2023-04-19T10:04:00Z" w:initials="GW">
    <w:tbl>
      <w:tblPr>
        <w:tblStyle w:val="Annotatie"/>
        <w:tblW w:w="6535" w:type="pct"/>
        <w:tblLayout w:type="fixed"/>
        <w:tblLook w:val="0620" w:firstRow="1" w:lastRow="0" w:firstColumn="0" w:lastColumn="0" w:noHBand="1" w:noVBand="1"/>
      </w:tblPr>
      <w:tblGrid>
        <w:gridCol w:w="5180"/>
        <w:gridCol w:w="5181"/>
      </w:tblGrid>
      <w:tr w:rsidR="00CA7BD4" w:rsidRPr="0049085E" w14:paraId="10D6521D" w14:textId="77777777" w:rsidTr="00CA7B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F19B0F" w14:textId="77777777" w:rsidR="00CA7BD4" w:rsidRPr="0049085E" w:rsidRDefault="00CA7BD4" w:rsidP="00ED1428">
            <w:r>
              <w:rPr>
                <w:rStyle w:val="Verwijzingopmerking"/>
              </w:rPr>
              <w:annotationRef/>
            </w:r>
            <w:r>
              <w:t>Geometrie</w:t>
            </w:r>
          </w:p>
        </w:tc>
      </w:tr>
      <w:tr w:rsidR="00CA7BD4" w:rsidRPr="0049085E" w14:paraId="48985907" w14:textId="77777777" w:rsidTr="00CA7BD4">
        <w:tc>
          <w:tcPr>
            <w:tcW w:w="2500" w:type="pct"/>
          </w:tcPr>
          <w:p w14:paraId="0918D6D7" w14:textId="77777777" w:rsidR="00CA7BD4" w:rsidRPr="0049085E" w:rsidRDefault="00CA7BD4" w:rsidP="00CA7BD4">
            <w:r>
              <w:t>bestandsnaam</w:t>
            </w:r>
          </w:p>
        </w:tc>
        <w:tc>
          <w:tcPr>
            <w:tcW w:w="2500" w:type="pct"/>
          </w:tcPr>
          <w:p w14:paraId="18F6A158" w14:textId="44BAA7DF" w:rsidR="00CA7BD4" w:rsidRPr="0049085E" w:rsidRDefault="00CA7BD4" w:rsidP="00CA7BD4">
            <w:r w:rsidRPr="00D11D94">
              <w:t>ambtsgebied.gml</w:t>
            </w:r>
          </w:p>
        </w:tc>
      </w:tr>
      <w:tr w:rsidR="00CA7BD4" w:rsidRPr="0049085E" w14:paraId="5BF329C0" w14:textId="77777777" w:rsidTr="00CA7BD4">
        <w:tc>
          <w:tcPr>
            <w:tcW w:w="2500" w:type="pct"/>
          </w:tcPr>
          <w:p w14:paraId="179C33E4" w14:textId="77777777" w:rsidR="00CA7BD4" w:rsidRPr="0049085E" w:rsidRDefault="00CA7BD4" w:rsidP="00CA7BD4">
            <w:r w:rsidRPr="0049085E">
              <w:t>noemer</w:t>
            </w:r>
          </w:p>
        </w:tc>
        <w:tc>
          <w:tcPr>
            <w:tcW w:w="2500" w:type="pct"/>
          </w:tcPr>
          <w:p w14:paraId="5E7F7D34" w14:textId="37733E48" w:rsidR="00CA7BD4" w:rsidRPr="0049085E" w:rsidRDefault="00CA7BD4" w:rsidP="00CA7BD4">
            <w:r w:rsidRPr="00D11D94">
              <w:t>Gemeente Breda</w:t>
            </w:r>
          </w:p>
        </w:tc>
      </w:tr>
      <w:tr w:rsidR="00CA7BD4" w:rsidRPr="0049085E" w14:paraId="6B44C416" w14:textId="77777777" w:rsidTr="00CA7BD4">
        <w:tc>
          <w:tcPr>
            <w:tcW w:w="2500" w:type="pct"/>
          </w:tcPr>
          <w:p w14:paraId="1A95A03D" w14:textId="77777777" w:rsidR="00CA7BD4" w:rsidRPr="0049085E" w:rsidRDefault="00CA7BD4" w:rsidP="00CA7BD4">
            <w:r>
              <w:t>symboolcode</w:t>
            </w:r>
          </w:p>
        </w:tc>
        <w:tc>
          <w:tcPr>
            <w:tcW w:w="2500" w:type="pct"/>
          </w:tcPr>
          <w:p w14:paraId="793116CE" w14:textId="5CB60523" w:rsidR="00CA7BD4" w:rsidRDefault="00CA7BD4" w:rsidP="00CA7BD4"/>
        </w:tc>
      </w:tr>
      <w:tr w:rsidR="00CA7BD4" w:rsidRPr="0049085E" w14:paraId="74BEBCEC" w14:textId="77777777" w:rsidTr="00CA7BD4">
        <w:tc>
          <w:tcPr>
            <w:tcW w:w="2500" w:type="pct"/>
          </w:tcPr>
          <w:p w14:paraId="48236585" w14:textId="77777777" w:rsidR="00CA7BD4" w:rsidRPr="0049085E" w:rsidRDefault="00CA7BD4" w:rsidP="00CA7BD4">
            <w:r w:rsidRPr="0049085E">
              <w:t>nauwkeurigheid</w:t>
            </w:r>
          </w:p>
        </w:tc>
        <w:tc>
          <w:tcPr>
            <w:tcW w:w="2500" w:type="pct"/>
          </w:tcPr>
          <w:p w14:paraId="10FA7DF4" w14:textId="4DEFF731" w:rsidR="00CA7BD4" w:rsidRPr="0049085E" w:rsidRDefault="00CA7BD4" w:rsidP="00CA7BD4"/>
        </w:tc>
      </w:tr>
      <w:tr w:rsidR="00CA7BD4" w:rsidRPr="0049085E" w14:paraId="64C907D7" w14:textId="77777777" w:rsidTr="00CA7BD4">
        <w:tc>
          <w:tcPr>
            <w:tcW w:w="2500" w:type="pct"/>
          </w:tcPr>
          <w:p w14:paraId="5462AE48" w14:textId="77777777" w:rsidR="00CA7BD4" w:rsidRPr="0049085E" w:rsidRDefault="00CA7BD4" w:rsidP="00CA7BD4">
            <w:r w:rsidRPr="0049085E">
              <w:t>bronNauwkeurigheid</w:t>
            </w:r>
          </w:p>
        </w:tc>
        <w:tc>
          <w:tcPr>
            <w:tcW w:w="2500" w:type="pct"/>
          </w:tcPr>
          <w:p w14:paraId="68C4E66E" w14:textId="51AAD66F" w:rsidR="00CA7BD4" w:rsidRPr="0049085E" w:rsidRDefault="00CA7BD4" w:rsidP="00CA7BD4">
            <w:r w:rsidRPr="00D11D94">
              <w:t>http://standaarden.omgevingswet.overheid.nl/bronnauwkeurigheid/id/concept/Achtergrond</w:t>
            </w:r>
          </w:p>
        </w:tc>
      </w:tr>
      <w:tr w:rsidR="00CA7BD4" w:rsidRPr="0049085E" w14:paraId="506B8822" w14:textId="77777777" w:rsidTr="00CA7BD4">
        <w:tc>
          <w:tcPr>
            <w:tcW w:w="2500" w:type="pct"/>
          </w:tcPr>
          <w:p w14:paraId="0F3EA2F1" w14:textId="77777777" w:rsidR="00CA7BD4" w:rsidRPr="0049085E" w:rsidRDefault="00CA7BD4" w:rsidP="00CA7BD4">
            <w:r>
              <w:t>idealisatie</w:t>
            </w:r>
          </w:p>
        </w:tc>
        <w:tc>
          <w:tcPr>
            <w:tcW w:w="2500" w:type="pct"/>
          </w:tcPr>
          <w:p w14:paraId="70FDB73D" w14:textId="3F2BA51A" w:rsidR="00CA7BD4" w:rsidRPr="0049085E" w:rsidRDefault="00CA7BD4" w:rsidP="00CA7BD4">
            <w:r w:rsidRPr="00D11D94">
              <w:t>http://standaarden.omgevingswet.overheid.nl/idealisatie/id/concept/Exact</w:t>
            </w:r>
          </w:p>
        </w:tc>
      </w:tr>
      <w:tr w:rsidR="00CA7BD4" w:rsidRPr="0049085E" w14:paraId="224C4B74" w14:textId="77777777" w:rsidTr="00CA7BD4">
        <w:tc>
          <w:tcPr>
            <w:tcW w:w="2500" w:type="pct"/>
          </w:tcPr>
          <w:p w14:paraId="48526C9F" w14:textId="77777777" w:rsidR="00CA7BD4" w:rsidRDefault="00CA7BD4" w:rsidP="00CA7BD4">
            <w:r>
              <w:t>regelingsgebied</w:t>
            </w:r>
          </w:p>
        </w:tc>
        <w:tc>
          <w:tcPr>
            <w:tcW w:w="2500" w:type="pct"/>
          </w:tcPr>
          <w:p w14:paraId="1D1DFBA9" w14:textId="5899FDD4" w:rsidR="00CA7BD4" w:rsidRDefault="00CA7BD4" w:rsidP="00CA7BD4">
            <w:r w:rsidRPr="00D11D94">
              <w:t>Onwaar</w:t>
            </w:r>
          </w:p>
        </w:tc>
      </w:tr>
    </w:tbl>
    <w:p w14:paraId="025D794E" w14:textId="63F75870" w:rsidR="00CA7BD4" w:rsidRDefault="00CA7BD4">
      <w:pPr>
        <w:pStyle w:val="Tekstopmerking"/>
      </w:pPr>
    </w:p>
  </w:comment>
  <w:comment w:id="232" w:author="Eveline Braat" w:date="2023-03-29T12:02:00Z" w:initials="EB">
    <w:tbl>
      <w:tblPr>
        <w:tblStyle w:val="Annotatie"/>
        <w:tblW w:w="5000" w:type="pct"/>
        <w:tblLayout w:type="fixed"/>
        <w:tblLook w:val="0620" w:firstRow="1" w:lastRow="0" w:firstColumn="0" w:lastColumn="0" w:noHBand="1" w:noVBand="1"/>
      </w:tblPr>
      <w:tblGrid>
        <w:gridCol w:w="3963"/>
        <w:gridCol w:w="3964"/>
      </w:tblGrid>
      <w:tr w:rsidR="003A0BBB" w:rsidRPr="0049085E" w14:paraId="6229E3F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C5B126" w14:textId="77777777" w:rsidR="003A0BBB" w:rsidRPr="0049085E" w:rsidRDefault="003A0BBB" w:rsidP="00ED1428">
            <w:r>
              <w:rPr>
                <w:rStyle w:val="Verwijzingopmerking"/>
              </w:rPr>
              <w:annotationRef/>
            </w:r>
            <w:r>
              <w:t>Geometrie</w:t>
            </w:r>
          </w:p>
        </w:tc>
      </w:tr>
      <w:tr w:rsidR="003A0BBB" w:rsidRPr="0049085E" w14:paraId="3041AD71" w14:textId="77777777" w:rsidTr="00ED1428">
        <w:tc>
          <w:tcPr>
            <w:tcW w:w="2500" w:type="pct"/>
          </w:tcPr>
          <w:p w14:paraId="7C1B1015" w14:textId="77777777" w:rsidR="003A0BBB" w:rsidRPr="0049085E" w:rsidRDefault="003A0BBB" w:rsidP="00ED1428">
            <w:r>
              <w:t>bestandsnaam</w:t>
            </w:r>
          </w:p>
        </w:tc>
        <w:tc>
          <w:tcPr>
            <w:tcW w:w="2500" w:type="pct"/>
          </w:tcPr>
          <w:p w14:paraId="3544ECEA" w14:textId="5FD648C4" w:rsidR="003A0BBB" w:rsidRPr="0049085E" w:rsidRDefault="003A0BBB" w:rsidP="00ED1428">
            <w:r>
              <w:t>gml_Maatschappelijkcat1.gml</w:t>
            </w:r>
          </w:p>
        </w:tc>
      </w:tr>
      <w:tr w:rsidR="003A0BBB" w:rsidRPr="0049085E" w14:paraId="64E597AE" w14:textId="77777777" w:rsidTr="00ED1428">
        <w:tc>
          <w:tcPr>
            <w:tcW w:w="2500" w:type="pct"/>
          </w:tcPr>
          <w:p w14:paraId="62A7991F" w14:textId="77777777" w:rsidR="003A0BBB" w:rsidRPr="0049085E" w:rsidRDefault="003A0BBB" w:rsidP="00ED1428">
            <w:r w:rsidRPr="0049085E">
              <w:t>noemer</w:t>
            </w:r>
          </w:p>
        </w:tc>
        <w:tc>
          <w:tcPr>
            <w:tcW w:w="2500" w:type="pct"/>
          </w:tcPr>
          <w:p w14:paraId="52AA28A1" w14:textId="68785235" w:rsidR="003A0BBB" w:rsidRPr="0049085E" w:rsidRDefault="003A0BBB" w:rsidP="00ED1428">
            <w:r>
              <w:t>Maatschappelijke activiteiten - categorie I</w:t>
            </w:r>
          </w:p>
        </w:tc>
      </w:tr>
      <w:tr w:rsidR="003A0BBB" w:rsidRPr="0049085E" w14:paraId="23ABB108" w14:textId="77777777" w:rsidTr="00ED1428">
        <w:tc>
          <w:tcPr>
            <w:tcW w:w="2500" w:type="pct"/>
          </w:tcPr>
          <w:p w14:paraId="56F8DD54" w14:textId="77777777" w:rsidR="003A0BBB" w:rsidRPr="0049085E" w:rsidRDefault="003A0BBB" w:rsidP="00ED1428">
            <w:r>
              <w:t>symboolcode</w:t>
            </w:r>
          </w:p>
        </w:tc>
        <w:tc>
          <w:tcPr>
            <w:tcW w:w="2500" w:type="pct"/>
          </w:tcPr>
          <w:p w14:paraId="244FC7AB" w14:textId="6AF6B96E" w:rsidR="003A0BBB" w:rsidRDefault="003A0BBB" w:rsidP="00ED1428"/>
        </w:tc>
      </w:tr>
      <w:tr w:rsidR="003A0BBB" w:rsidRPr="0049085E" w14:paraId="2BDEEE78" w14:textId="77777777" w:rsidTr="00ED1428">
        <w:tc>
          <w:tcPr>
            <w:tcW w:w="2500" w:type="pct"/>
          </w:tcPr>
          <w:p w14:paraId="0CB34571" w14:textId="77777777" w:rsidR="003A0BBB" w:rsidRPr="0049085E" w:rsidRDefault="003A0BBB" w:rsidP="00ED1428">
            <w:r w:rsidRPr="0049085E">
              <w:t>nauwkeurigheid</w:t>
            </w:r>
          </w:p>
        </w:tc>
        <w:tc>
          <w:tcPr>
            <w:tcW w:w="2500" w:type="pct"/>
          </w:tcPr>
          <w:p w14:paraId="547BC91B" w14:textId="1634ACAC" w:rsidR="003A0BBB" w:rsidRPr="0049085E" w:rsidRDefault="003A0BBB" w:rsidP="00ED1428"/>
        </w:tc>
      </w:tr>
      <w:tr w:rsidR="003A0BBB" w:rsidRPr="0049085E" w14:paraId="2FDF7B2F" w14:textId="77777777" w:rsidTr="00ED1428">
        <w:tc>
          <w:tcPr>
            <w:tcW w:w="2500" w:type="pct"/>
          </w:tcPr>
          <w:p w14:paraId="226F4D62" w14:textId="77777777" w:rsidR="003A0BBB" w:rsidRPr="0049085E" w:rsidRDefault="003A0BBB" w:rsidP="00ED1428">
            <w:r w:rsidRPr="0049085E">
              <w:t>bronNauwkeurigheid</w:t>
            </w:r>
          </w:p>
        </w:tc>
        <w:tc>
          <w:tcPr>
            <w:tcW w:w="2500" w:type="pct"/>
          </w:tcPr>
          <w:p w14:paraId="22F86FA3" w14:textId="53D7B748" w:rsidR="003A0BBB" w:rsidRPr="0049085E" w:rsidRDefault="003A0BBB" w:rsidP="00ED1428">
            <w:r>
              <w:t>http://standaarden.omgevingswet.overheid.nl/bronnauwkeurigheid/id/concept/Achtergrond</w:t>
            </w:r>
          </w:p>
        </w:tc>
      </w:tr>
      <w:tr w:rsidR="003A0BBB" w:rsidRPr="0049085E" w14:paraId="489F1A55" w14:textId="77777777" w:rsidTr="00ED1428">
        <w:tc>
          <w:tcPr>
            <w:tcW w:w="2500" w:type="pct"/>
          </w:tcPr>
          <w:p w14:paraId="2B85920B" w14:textId="77777777" w:rsidR="003A0BBB" w:rsidRPr="0049085E" w:rsidRDefault="003A0BBB" w:rsidP="00ED1428">
            <w:r>
              <w:t>idealisatie</w:t>
            </w:r>
          </w:p>
        </w:tc>
        <w:tc>
          <w:tcPr>
            <w:tcW w:w="2500" w:type="pct"/>
          </w:tcPr>
          <w:p w14:paraId="3E406CEA" w14:textId="14806DCB" w:rsidR="003A0BBB" w:rsidRPr="0049085E" w:rsidRDefault="003A0BBB" w:rsidP="00ED1428">
            <w:r>
              <w:t>http://standaarden.omgevingswet.overheid.nl/idealisatie/id/concept/Exact</w:t>
            </w:r>
          </w:p>
        </w:tc>
      </w:tr>
      <w:tr w:rsidR="003A0BBB" w:rsidRPr="0049085E" w14:paraId="21B533FB" w14:textId="77777777" w:rsidTr="00ED1428">
        <w:tc>
          <w:tcPr>
            <w:tcW w:w="2500" w:type="pct"/>
          </w:tcPr>
          <w:p w14:paraId="1AC21A1B" w14:textId="77777777" w:rsidR="003A0BBB" w:rsidRDefault="003A0BBB" w:rsidP="00ED1428">
            <w:r>
              <w:t>regelingsgebied</w:t>
            </w:r>
          </w:p>
        </w:tc>
        <w:tc>
          <w:tcPr>
            <w:tcW w:w="2500" w:type="pct"/>
          </w:tcPr>
          <w:p w14:paraId="23702E84" w14:textId="1FDE4F65" w:rsidR="003A0BBB" w:rsidRDefault="003A0BBB" w:rsidP="00ED1428">
            <w:r>
              <w:t>Onwaar</w:t>
            </w:r>
          </w:p>
        </w:tc>
      </w:tr>
    </w:tbl>
    <w:p w14:paraId="010638C1" w14:textId="3F97D63C" w:rsidR="003A0BBB" w:rsidRDefault="003A0BBB">
      <w:pPr>
        <w:pStyle w:val="Tekstopmerking"/>
      </w:pPr>
    </w:p>
  </w:comment>
  <w:comment w:id="233" w:author="Eveline Braat" w:date="2023-03-29T12:03:00Z" w:initials="EB">
    <w:tbl>
      <w:tblPr>
        <w:tblStyle w:val="Annotatie"/>
        <w:tblW w:w="5000" w:type="pct"/>
        <w:tblLayout w:type="fixed"/>
        <w:tblLook w:val="0620" w:firstRow="1" w:lastRow="0" w:firstColumn="0" w:lastColumn="0" w:noHBand="1" w:noVBand="1"/>
      </w:tblPr>
      <w:tblGrid>
        <w:gridCol w:w="3963"/>
        <w:gridCol w:w="3964"/>
      </w:tblGrid>
      <w:tr w:rsidR="003A0BBB" w:rsidRPr="0049085E" w14:paraId="677AECB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EB99E0" w14:textId="77777777" w:rsidR="003A0BBB" w:rsidRPr="0049085E" w:rsidRDefault="003A0BBB" w:rsidP="00ED1428">
            <w:r>
              <w:rPr>
                <w:rStyle w:val="Verwijzingopmerking"/>
              </w:rPr>
              <w:annotationRef/>
            </w:r>
            <w:r>
              <w:t>Geometrie</w:t>
            </w:r>
          </w:p>
        </w:tc>
      </w:tr>
      <w:tr w:rsidR="003A0BBB" w:rsidRPr="0049085E" w14:paraId="5B92C007" w14:textId="77777777" w:rsidTr="00ED1428">
        <w:tc>
          <w:tcPr>
            <w:tcW w:w="2500" w:type="pct"/>
          </w:tcPr>
          <w:p w14:paraId="71D8B146" w14:textId="77777777" w:rsidR="003A0BBB" w:rsidRPr="0049085E" w:rsidRDefault="003A0BBB" w:rsidP="00ED1428">
            <w:r>
              <w:t>bestandsnaam</w:t>
            </w:r>
          </w:p>
        </w:tc>
        <w:tc>
          <w:tcPr>
            <w:tcW w:w="2500" w:type="pct"/>
          </w:tcPr>
          <w:p w14:paraId="2115C77D" w14:textId="2B5CF540" w:rsidR="003A0BBB" w:rsidRPr="0049085E" w:rsidRDefault="003A0BBB" w:rsidP="00ED1428">
            <w:r>
              <w:t>gml_Maatschappelijkkliniekvoorverslavingszorg.gml</w:t>
            </w:r>
          </w:p>
        </w:tc>
      </w:tr>
      <w:tr w:rsidR="003A0BBB" w:rsidRPr="0049085E" w14:paraId="29CEE5AA" w14:textId="77777777" w:rsidTr="00ED1428">
        <w:tc>
          <w:tcPr>
            <w:tcW w:w="2500" w:type="pct"/>
          </w:tcPr>
          <w:p w14:paraId="27DDC089" w14:textId="77777777" w:rsidR="003A0BBB" w:rsidRPr="0049085E" w:rsidRDefault="003A0BBB" w:rsidP="00ED1428">
            <w:r w:rsidRPr="0049085E">
              <w:t>noemer</w:t>
            </w:r>
          </w:p>
        </w:tc>
        <w:tc>
          <w:tcPr>
            <w:tcW w:w="2500" w:type="pct"/>
          </w:tcPr>
          <w:p w14:paraId="01300225" w14:textId="3C624A7B" w:rsidR="003A0BBB" w:rsidRPr="0049085E" w:rsidRDefault="003A0BBB" w:rsidP="00ED1428">
            <w:r>
              <w:t>Kliniek voor verslavingszorg</w:t>
            </w:r>
          </w:p>
        </w:tc>
      </w:tr>
      <w:tr w:rsidR="003A0BBB" w:rsidRPr="0049085E" w14:paraId="397D683B" w14:textId="77777777" w:rsidTr="00ED1428">
        <w:tc>
          <w:tcPr>
            <w:tcW w:w="2500" w:type="pct"/>
          </w:tcPr>
          <w:p w14:paraId="014D6249" w14:textId="77777777" w:rsidR="003A0BBB" w:rsidRPr="0049085E" w:rsidRDefault="003A0BBB" w:rsidP="00ED1428">
            <w:r>
              <w:t>symboolcode</w:t>
            </w:r>
          </w:p>
        </w:tc>
        <w:tc>
          <w:tcPr>
            <w:tcW w:w="2500" w:type="pct"/>
          </w:tcPr>
          <w:p w14:paraId="10C039FD" w14:textId="21D01BFD" w:rsidR="003A0BBB" w:rsidRDefault="003A0BBB" w:rsidP="00ED1428"/>
        </w:tc>
      </w:tr>
      <w:tr w:rsidR="003A0BBB" w:rsidRPr="0049085E" w14:paraId="0A3400DC" w14:textId="77777777" w:rsidTr="00ED1428">
        <w:tc>
          <w:tcPr>
            <w:tcW w:w="2500" w:type="pct"/>
          </w:tcPr>
          <w:p w14:paraId="1B146771" w14:textId="77777777" w:rsidR="003A0BBB" w:rsidRPr="0049085E" w:rsidRDefault="003A0BBB" w:rsidP="00ED1428">
            <w:r w:rsidRPr="0049085E">
              <w:t>nauwkeurigheid</w:t>
            </w:r>
          </w:p>
        </w:tc>
        <w:tc>
          <w:tcPr>
            <w:tcW w:w="2500" w:type="pct"/>
          </w:tcPr>
          <w:p w14:paraId="78D122E1" w14:textId="47CE8171" w:rsidR="003A0BBB" w:rsidRPr="0049085E" w:rsidRDefault="003A0BBB" w:rsidP="00ED1428"/>
        </w:tc>
      </w:tr>
      <w:tr w:rsidR="003A0BBB" w:rsidRPr="0049085E" w14:paraId="4B27D8F7" w14:textId="77777777" w:rsidTr="00ED1428">
        <w:tc>
          <w:tcPr>
            <w:tcW w:w="2500" w:type="pct"/>
          </w:tcPr>
          <w:p w14:paraId="0811B9CA" w14:textId="77777777" w:rsidR="003A0BBB" w:rsidRPr="0049085E" w:rsidRDefault="003A0BBB" w:rsidP="00ED1428">
            <w:r w:rsidRPr="0049085E">
              <w:t>bronNauwkeurigheid</w:t>
            </w:r>
          </w:p>
        </w:tc>
        <w:tc>
          <w:tcPr>
            <w:tcW w:w="2500" w:type="pct"/>
          </w:tcPr>
          <w:p w14:paraId="2B1120E6" w14:textId="7513F8E1" w:rsidR="003A0BBB" w:rsidRPr="0049085E" w:rsidRDefault="003A0BBB" w:rsidP="00ED1428">
            <w:r>
              <w:t>http://standaarden.omgevingswet.overheid.nl/bronnauwkeurigheid/id/concept/Achtergrond</w:t>
            </w:r>
          </w:p>
        </w:tc>
      </w:tr>
      <w:tr w:rsidR="003A0BBB" w:rsidRPr="0049085E" w14:paraId="019CB87A" w14:textId="77777777" w:rsidTr="00ED1428">
        <w:tc>
          <w:tcPr>
            <w:tcW w:w="2500" w:type="pct"/>
          </w:tcPr>
          <w:p w14:paraId="52BB6B86" w14:textId="77777777" w:rsidR="003A0BBB" w:rsidRPr="0049085E" w:rsidRDefault="003A0BBB" w:rsidP="00ED1428">
            <w:r>
              <w:t>idealisatie</w:t>
            </w:r>
          </w:p>
        </w:tc>
        <w:tc>
          <w:tcPr>
            <w:tcW w:w="2500" w:type="pct"/>
          </w:tcPr>
          <w:p w14:paraId="7B18CDD1" w14:textId="19E3074A" w:rsidR="003A0BBB" w:rsidRPr="0049085E" w:rsidRDefault="003A0BBB" w:rsidP="00ED1428">
            <w:r>
              <w:t>http://standaarden.omgevingswet.overheid.nl/idealisatie/id/concept/Exact</w:t>
            </w:r>
          </w:p>
        </w:tc>
      </w:tr>
      <w:tr w:rsidR="003A0BBB" w:rsidRPr="0049085E" w14:paraId="7C74D813" w14:textId="77777777" w:rsidTr="00ED1428">
        <w:tc>
          <w:tcPr>
            <w:tcW w:w="2500" w:type="pct"/>
          </w:tcPr>
          <w:p w14:paraId="745DC302" w14:textId="77777777" w:rsidR="003A0BBB" w:rsidRDefault="003A0BBB" w:rsidP="00ED1428">
            <w:r>
              <w:t>regelingsgebied</w:t>
            </w:r>
          </w:p>
        </w:tc>
        <w:tc>
          <w:tcPr>
            <w:tcW w:w="2500" w:type="pct"/>
          </w:tcPr>
          <w:p w14:paraId="4C0F27C0" w14:textId="22886335" w:rsidR="003A0BBB" w:rsidRDefault="003A0BBB" w:rsidP="00ED1428">
            <w:r>
              <w:t>Onwaar</w:t>
            </w:r>
          </w:p>
        </w:tc>
      </w:tr>
    </w:tbl>
    <w:p w14:paraId="550C1F81" w14:textId="29923D40" w:rsidR="003A0BBB" w:rsidRDefault="003A0BBB">
      <w:pPr>
        <w:pStyle w:val="Tekstopmerking"/>
      </w:pPr>
    </w:p>
  </w:comment>
  <w:comment w:id="234" w:author="Eveline Braat" w:date="2023-03-29T13:03:00Z" w:initials="EB">
    <w:tbl>
      <w:tblPr>
        <w:tblStyle w:val="Annotatie"/>
        <w:tblW w:w="5000" w:type="pct"/>
        <w:tblLayout w:type="fixed"/>
        <w:tblLook w:val="0620" w:firstRow="1" w:lastRow="0" w:firstColumn="0" w:lastColumn="0" w:noHBand="1" w:noVBand="1"/>
      </w:tblPr>
      <w:tblGrid>
        <w:gridCol w:w="3963"/>
        <w:gridCol w:w="3964"/>
      </w:tblGrid>
      <w:tr w:rsidR="007D7DD1" w:rsidRPr="0049085E" w14:paraId="39E676F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6849DE" w14:textId="77777777" w:rsidR="007D7DD1" w:rsidRPr="0049085E" w:rsidRDefault="007D7DD1" w:rsidP="00ED1428">
            <w:r>
              <w:rPr>
                <w:rStyle w:val="Verwijzingopmerking"/>
              </w:rPr>
              <w:annotationRef/>
            </w:r>
            <w:r>
              <w:t>Geometrie</w:t>
            </w:r>
          </w:p>
        </w:tc>
      </w:tr>
      <w:tr w:rsidR="007D7DD1" w:rsidRPr="0049085E" w14:paraId="1C5CFC9A" w14:textId="77777777" w:rsidTr="00ED1428">
        <w:tc>
          <w:tcPr>
            <w:tcW w:w="2500" w:type="pct"/>
          </w:tcPr>
          <w:p w14:paraId="596F50E6" w14:textId="77777777" w:rsidR="007D7DD1" w:rsidRPr="0049085E" w:rsidRDefault="007D7DD1" w:rsidP="00ED1428">
            <w:r>
              <w:t>bestandsnaam</w:t>
            </w:r>
          </w:p>
        </w:tc>
        <w:tc>
          <w:tcPr>
            <w:tcW w:w="2500" w:type="pct"/>
          </w:tcPr>
          <w:p w14:paraId="1E7F7FF8" w14:textId="47777429" w:rsidR="007D7DD1" w:rsidRPr="0049085E" w:rsidRDefault="007D7DD1" w:rsidP="00ED1428">
            <w:r>
              <w:t>ambtsgebied.gml</w:t>
            </w:r>
          </w:p>
        </w:tc>
      </w:tr>
      <w:tr w:rsidR="007D7DD1" w:rsidRPr="0049085E" w14:paraId="2DF9B3B5" w14:textId="77777777" w:rsidTr="00ED1428">
        <w:tc>
          <w:tcPr>
            <w:tcW w:w="2500" w:type="pct"/>
          </w:tcPr>
          <w:p w14:paraId="36535991" w14:textId="77777777" w:rsidR="007D7DD1" w:rsidRPr="0049085E" w:rsidRDefault="007D7DD1" w:rsidP="00ED1428">
            <w:r w:rsidRPr="0049085E">
              <w:t>noemer</w:t>
            </w:r>
          </w:p>
        </w:tc>
        <w:tc>
          <w:tcPr>
            <w:tcW w:w="2500" w:type="pct"/>
          </w:tcPr>
          <w:p w14:paraId="369FDD4D" w14:textId="1D1FED3D" w:rsidR="007D7DD1" w:rsidRPr="0049085E" w:rsidRDefault="007D7DD1" w:rsidP="00ED1428">
            <w:r>
              <w:t>Gemeente Breda</w:t>
            </w:r>
          </w:p>
        </w:tc>
      </w:tr>
      <w:tr w:rsidR="007D7DD1" w:rsidRPr="0049085E" w14:paraId="29ECEE52" w14:textId="77777777" w:rsidTr="00ED1428">
        <w:tc>
          <w:tcPr>
            <w:tcW w:w="2500" w:type="pct"/>
          </w:tcPr>
          <w:p w14:paraId="5F6FED56" w14:textId="77777777" w:rsidR="007D7DD1" w:rsidRPr="0049085E" w:rsidRDefault="007D7DD1" w:rsidP="00ED1428">
            <w:r>
              <w:t>symboolcode</w:t>
            </w:r>
          </w:p>
        </w:tc>
        <w:tc>
          <w:tcPr>
            <w:tcW w:w="2500" w:type="pct"/>
          </w:tcPr>
          <w:p w14:paraId="63F0DA20" w14:textId="6CDCF368" w:rsidR="007D7DD1" w:rsidRDefault="007D7DD1" w:rsidP="00ED1428"/>
        </w:tc>
      </w:tr>
      <w:tr w:rsidR="007D7DD1" w:rsidRPr="0049085E" w14:paraId="4922F6C5" w14:textId="77777777" w:rsidTr="00ED1428">
        <w:tc>
          <w:tcPr>
            <w:tcW w:w="2500" w:type="pct"/>
          </w:tcPr>
          <w:p w14:paraId="017F7A76" w14:textId="77777777" w:rsidR="007D7DD1" w:rsidRPr="0049085E" w:rsidRDefault="007D7DD1" w:rsidP="00ED1428">
            <w:r w:rsidRPr="0049085E">
              <w:t>nauwkeurigheid</w:t>
            </w:r>
          </w:p>
        </w:tc>
        <w:tc>
          <w:tcPr>
            <w:tcW w:w="2500" w:type="pct"/>
          </w:tcPr>
          <w:p w14:paraId="1289BCF6" w14:textId="7372CA19" w:rsidR="007D7DD1" w:rsidRPr="0049085E" w:rsidRDefault="007D7DD1" w:rsidP="00ED1428"/>
        </w:tc>
      </w:tr>
      <w:tr w:rsidR="007D7DD1" w:rsidRPr="0049085E" w14:paraId="3AC7C042" w14:textId="77777777" w:rsidTr="00ED1428">
        <w:tc>
          <w:tcPr>
            <w:tcW w:w="2500" w:type="pct"/>
          </w:tcPr>
          <w:p w14:paraId="5D61BAE5" w14:textId="77777777" w:rsidR="007D7DD1" w:rsidRPr="0049085E" w:rsidRDefault="007D7DD1" w:rsidP="00ED1428">
            <w:r w:rsidRPr="0049085E">
              <w:t>bronNauwkeurigheid</w:t>
            </w:r>
          </w:p>
        </w:tc>
        <w:tc>
          <w:tcPr>
            <w:tcW w:w="2500" w:type="pct"/>
          </w:tcPr>
          <w:p w14:paraId="094BC4C0" w14:textId="06E0BE3C" w:rsidR="007D7DD1" w:rsidRPr="0049085E" w:rsidRDefault="007D7DD1" w:rsidP="00ED1428">
            <w:r>
              <w:t>http://standaarden.omgevingswet.overheid.nl/bronnauwkeurigheid/id/concept/Achtergrond</w:t>
            </w:r>
          </w:p>
        </w:tc>
      </w:tr>
      <w:tr w:rsidR="007D7DD1" w:rsidRPr="0049085E" w14:paraId="3FEE813C" w14:textId="77777777" w:rsidTr="00ED1428">
        <w:tc>
          <w:tcPr>
            <w:tcW w:w="2500" w:type="pct"/>
          </w:tcPr>
          <w:p w14:paraId="1C277AE5" w14:textId="77777777" w:rsidR="007D7DD1" w:rsidRPr="0049085E" w:rsidRDefault="007D7DD1" w:rsidP="00ED1428">
            <w:r>
              <w:t>idealisatie</w:t>
            </w:r>
          </w:p>
        </w:tc>
        <w:tc>
          <w:tcPr>
            <w:tcW w:w="2500" w:type="pct"/>
          </w:tcPr>
          <w:p w14:paraId="31A271A4" w14:textId="40C2D58A" w:rsidR="007D7DD1" w:rsidRPr="0049085E" w:rsidRDefault="007D7DD1" w:rsidP="00ED1428">
            <w:r>
              <w:t>http://standaarden.omgevingswet.overheid.nl/idealisatie/id/concept/Exact</w:t>
            </w:r>
          </w:p>
        </w:tc>
      </w:tr>
      <w:tr w:rsidR="007D7DD1" w:rsidRPr="0049085E" w14:paraId="7BCABA23" w14:textId="77777777" w:rsidTr="00ED1428">
        <w:tc>
          <w:tcPr>
            <w:tcW w:w="2500" w:type="pct"/>
          </w:tcPr>
          <w:p w14:paraId="3BE0C0C6" w14:textId="77777777" w:rsidR="007D7DD1" w:rsidRDefault="007D7DD1" w:rsidP="00ED1428">
            <w:r>
              <w:t>regelingsgebied</w:t>
            </w:r>
          </w:p>
        </w:tc>
        <w:tc>
          <w:tcPr>
            <w:tcW w:w="2500" w:type="pct"/>
          </w:tcPr>
          <w:p w14:paraId="38504DF0" w14:textId="0B203015" w:rsidR="007D7DD1" w:rsidRDefault="007D7DD1" w:rsidP="00ED1428">
            <w:r>
              <w:t>Onwaar</w:t>
            </w:r>
          </w:p>
        </w:tc>
      </w:tr>
    </w:tbl>
    <w:p w14:paraId="0922E64D" w14:textId="2B53DBA2" w:rsidR="007D7DD1" w:rsidRDefault="007D7DD1">
      <w:pPr>
        <w:pStyle w:val="Tekstopmerking"/>
      </w:pPr>
    </w:p>
  </w:comment>
  <w:comment w:id="235" w:author="Emma Kakes" w:date="2022-09-23T13:59:00Z" w:initials="EK">
    <w:tbl>
      <w:tblPr>
        <w:tblStyle w:val="Annotatie"/>
        <w:tblW w:w="5000" w:type="pct"/>
        <w:tblLayout w:type="fixed"/>
        <w:tblLook w:val="0620" w:firstRow="1" w:lastRow="0" w:firstColumn="0" w:lastColumn="0" w:noHBand="1" w:noVBand="1"/>
      </w:tblPr>
      <w:tblGrid>
        <w:gridCol w:w="3963"/>
        <w:gridCol w:w="3964"/>
      </w:tblGrid>
      <w:tr w:rsidR="00135E07" w:rsidRPr="0049085E" w14:paraId="7FA4B271" w14:textId="77777777" w:rsidTr="00CF47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593721" w14:textId="77777777" w:rsidR="00135E07" w:rsidRPr="0049085E" w:rsidRDefault="00135E07" w:rsidP="00CF47B7">
            <w:r>
              <w:rPr>
                <w:rStyle w:val="Verwijzingopmerking"/>
              </w:rPr>
              <w:annotationRef/>
            </w:r>
            <w:r>
              <w:t>Geometrie</w:t>
            </w:r>
          </w:p>
        </w:tc>
      </w:tr>
      <w:tr w:rsidR="00135E07" w:rsidRPr="0049085E" w14:paraId="5F674667" w14:textId="77777777" w:rsidTr="00CF47B7">
        <w:tc>
          <w:tcPr>
            <w:tcW w:w="2500" w:type="pct"/>
          </w:tcPr>
          <w:p w14:paraId="6C5EA7DD" w14:textId="77777777" w:rsidR="00135E07" w:rsidRPr="0049085E" w:rsidRDefault="00135E07" w:rsidP="00CF47B7">
            <w:r>
              <w:t>bestandsnaam</w:t>
            </w:r>
          </w:p>
        </w:tc>
        <w:tc>
          <w:tcPr>
            <w:tcW w:w="2500" w:type="pct"/>
          </w:tcPr>
          <w:p w14:paraId="065AAB38" w14:textId="76F8EFD8" w:rsidR="00135E07" w:rsidRPr="0049085E" w:rsidRDefault="00135E07" w:rsidP="00CF47B7">
            <w:r>
              <w:t>ambtsgebied.gml</w:t>
            </w:r>
          </w:p>
        </w:tc>
      </w:tr>
      <w:tr w:rsidR="00135E07" w:rsidRPr="0049085E" w14:paraId="0B1C87E1" w14:textId="77777777" w:rsidTr="00CF47B7">
        <w:tc>
          <w:tcPr>
            <w:tcW w:w="2500" w:type="pct"/>
          </w:tcPr>
          <w:p w14:paraId="1804CD10" w14:textId="77777777" w:rsidR="00135E07" w:rsidRPr="0049085E" w:rsidRDefault="00135E07" w:rsidP="00CF47B7">
            <w:r w:rsidRPr="0049085E">
              <w:t>noemer</w:t>
            </w:r>
          </w:p>
        </w:tc>
        <w:tc>
          <w:tcPr>
            <w:tcW w:w="2500" w:type="pct"/>
          </w:tcPr>
          <w:p w14:paraId="0B3BAB05" w14:textId="367FC7A2" w:rsidR="00135E07" w:rsidRPr="0049085E" w:rsidRDefault="008F34F9" w:rsidP="00CF47B7">
            <w:r>
              <w:t>Gemeente Breda</w:t>
            </w:r>
          </w:p>
        </w:tc>
      </w:tr>
      <w:tr w:rsidR="00135E07" w:rsidRPr="0049085E" w14:paraId="2D6822E2" w14:textId="77777777" w:rsidTr="00CF47B7">
        <w:tc>
          <w:tcPr>
            <w:tcW w:w="2500" w:type="pct"/>
          </w:tcPr>
          <w:p w14:paraId="60958AE4" w14:textId="77777777" w:rsidR="00135E07" w:rsidRPr="0049085E" w:rsidRDefault="00135E07" w:rsidP="00CF47B7">
            <w:r>
              <w:t>symboolcode</w:t>
            </w:r>
          </w:p>
        </w:tc>
        <w:tc>
          <w:tcPr>
            <w:tcW w:w="2500" w:type="pct"/>
          </w:tcPr>
          <w:p w14:paraId="63FE49F5" w14:textId="2AFB77E0" w:rsidR="00135E07" w:rsidRDefault="00135E07" w:rsidP="00CF47B7"/>
        </w:tc>
      </w:tr>
      <w:tr w:rsidR="00135E07" w:rsidRPr="0049085E" w14:paraId="692CEC19" w14:textId="77777777" w:rsidTr="00CF47B7">
        <w:tc>
          <w:tcPr>
            <w:tcW w:w="2500" w:type="pct"/>
          </w:tcPr>
          <w:p w14:paraId="0F0EFAA4" w14:textId="77777777" w:rsidR="00135E07" w:rsidRPr="0049085E" w:rsidRDefault="00135E07" w:rsidP="00CF47B7">
            <w:r w:rsidRPr="0049085E">
              <w:t>nauwkeurigheid</w:t>
            </w:r>
          </w:p>
        </w:tc>
        <w:tc>
          <w:tcPr>
            <w:tcW w:w="2500" w:type="pct"/>
          </w:tcPr>
          <w:p w14:paraId="4CB22471" w14:textId="0C32A026" w:rsidR="00135E07" w:rsidRPr="0049085E" w:rsidRDefault="00135E07" w:rsidP="00CF47B7"/>
        </w:tc>
      </w:tr>
      <w:tr w:rsidR="00135E07" w:rsidRPr="0049085E" w14:paraId="4E0F4537" w14:textId="77777777" w:rsidTr="00CF47B7">
        <w:tc>
          <w:tcPr>
            <w:tcW w:w="2500" w:type="pct"/>
          </w:tcPr>
          <w:p w14:paraId="7B6A6E3E" w14:textId="77777777" w:rsidR="00135E07" w:rsidRPr="0049085E" w:rsidRDefault="00135E07" w:rsidP="00CF47B7">
            <w:r w:rsidRPr="0049085E">
              <w:t>bronNauwkeurigheid</w:t>
            </w:r>
          </w:p>
        </w:tc>
        <w:tc>
          <w:tcPr>
            <w:tcW w:w="2500" w:type="pct"/>
          </w:tcPr>
          <w:p w14:paraId="3D1447B2" w14:textId="1229A7EB" w:rsidR="00135E07" w:rsidRPr="0049085E" w:rsidRDefault="008F34F9" w:rsidP="00CF47B7">
            <w:r>
              <w:t>http://standaarden.omgevingswet.overheid.nl/bronnauwkeurigheid/id/concept/Achtergrond</w:t>
            </w:r>
          </w:p>
        </w:tc>
      </w:tr>
      <w:tr w:rsidR="00135E07" w:rsidRPr="0049085E" w14:paraId="709639DD" w14:textId="77777777" w:rsidTr="00CF47B7">
        <w:tc>
          <w:tcPr>
            <w:tcW w:w="2500" w:type="pct"/>
          </w:tcPr>
          <w:p w14:paraId="3ADF28BF" w14:textId="77777777" w:rsidR="00135E07" w:rsidRPr="0049085E" w:rsidRDefault="00135E07" w:rsidP="00CF47B7">
            <w:r>
              <w:t>idealisatie</w:t>
            </w:r>
          </w:p>
        </w:tc>
        <w:tc>
          <w:tcPr>
            <w:tcW w:w="2500" w:type="pct"/>
          </w:tcPr>
          <w:p w14:paraId="1E2AF218" w14:textId="34A9937F" w:rsidR="00135E07" w:rsidRPr="0049085E" w:rsidRDefault="008F34F9" w:rsidP="00CF47B7">
            <w:r>
              <w:t>http://standaarden.omgevingswet.overheid.nl/idealisatie/id/concept/Exact</w:t>
            </w:r>
          </w:p>
        </w:tc>
      </w:tr>
      <w:tr w:rsidR="00135E07" w:rsidRPr="0049085E" w14:paraId="08479463" w14:textId="77777777" w:rsidTr="00CF47B7">
        <w:tc>
          <w:tcPr>
            <w:tcW w:w="2500" w:type="pct"/>
          </w:tcPr>
          <w:p w14:paraId="4E36C780" w14:textId="77777777" w:rsidR="00135E07" w:rsidRDefault="00135E07" w:rsidP="00CF47B7">
            <w:r>
              <w:t>regelingsgebied</w:t>
            </w:r>
          </w:p>
        </w:tc>
        <w:tc>
          <w:tcPr>
            <w:tcW w:w="2500" w:type="pct"/>
          </w:tcPr>
          <w:p w14:paraId="269048DA" w14:textId="66E1671F" w:rsidR="00135E07" w:rsidRDefault="008F34F9" w:rsidP="00CF47B7">
            <w:r>
              <w:t>Onwaar</w:t>
            </w:r>
          </w:p>
        </w:tc>
      </w:tr>
    </w:tbl>
    <w:p w14:paraId="5FC2BDAF" w14:textId="3D144E7D" w:rsidR="00135E07" w:rsidRDefault="00135E07">
      <w:pPr>
        <w:pStyle w:val="Tekstopmerking"/>
      </w:pPr>
    </w:p>
  </w:comment>
  <w:comment w:id="236" w:author="Emma Kakes" w:date="2022-09-23T14:00:00Z" w:initials="EK">
    <w:tbl>
      <w:tblPr>
        <w:tblStyle w:val="Annotatie"/>
        <w:tblW w:w="5000" w:type="pct"/>
        <w:tblLayout w:type="fixed"/>
        <w:tblLook w:val="0620" w:firstRow="1" w:lastRow="0" w:firstColumn="0" w:lastColumn="0" w:noHBand="1" w:noVBand="1"/>
      </w:tblPr>
      <w:tblGrid>
        <w:gridCol w:w="3963"/>
        <w:gridCol w:w="3964"/>
      </w:tblGrid>
      <w:tr w:rsidR="00365B3A" w:rsidRPr="0049085E" w14:paraId="2D58373E" w14:textId="77777777" w:rsidTr="00CF47B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656ECA" w14:textId="77777777" w:rsidR="00365B3A" w:rsidRPr="0049085E" w:rsidRDefault="00365B3A" w:rsidP="00CF47B7">
            <w:r>
              <w:rPr>
                <w:rStyle w:val="Verwijzingopmerking"/>
              </w:rPr>
              <w:annotationRef/>
            </w:r>
            <w:r>
              <w:t>Geometrie</w:t>
            </w:r>
          </w:p>
        </w:tc>
      </w:tr>
      <w:tr w:rsidR="00365B3A" w:rsidRPr="0049085E" w14:paraId="7B11D3A8" w14:textId="77777777" w:rsidTr="00CF47B7">
        <w:tc>
          <w:tcPr>
            <w:tcW w:w="2500" w:type="pct"/>
          </w:tcPr>
          <w:p w14:paraId="2C4C02BE" w14:textId="77777777" w:rsidR="00365B3A" w:rsidRPr="0049085E" w:rsidRDefault="00365B3A" w:rsidP="00CF47B7">
            <w:r>
              <w:t>bestandsnaam</w:t>
            </w:r>
          </w:p>
        </w:tc>
        <w:tc>
          <w:tcPr>
            <w:tcW w:w="2500" w:type="pct"/>
          </w:tcPr>
          <w:p w14:paraId="7B11F5DB" w14:textId="1BE16B9D" w:rsidR="00365B3A" w:rsidRPr="0049085E" w:rsidRDefault="007D7DD1" w:rsidP="00CF47B7">
            <w:r>
              <w:t>gml_Maatschappelijkkliniekvoorverslavingszorg.gml</w:t>
            </w:r>
          </w:p>
        </w:tc>
      </w:tr>
      <w:tr w:rsidR="00365B3A" w:rsidRPr="0049085E" w14:paraId="1AC4BDAE" w14:textId="77777777" w:rsidTr="00CF47B7">
        <w:tc>
          <w:tcPr>
            <w:tcW w:w="2500" w:type="pct"/>
          </w:tcPr>
          <w:p w14:paraId="75F1D308" w14:textId="77777777" w:rsidR="00365B3A" w:rsidRPr="0049085E" w:rsidRDefault="00365B3A" w:rsidP="00CF47B7">
            <w:r w:rsidRPr="0049085E">
              <w:t>noemer</w:t>
            </w:r>
          </w:p>
        </w:tc>
        <w:tc>
          <w:tcPr>
            <w:tcW w:w="2500" w:type="pct"/>
          </w:tcPr>
          <w:p w14:paraId="5939D59D" w14:textId="7C26B0AA" w:rsidR="00365B3A" w:rsidRPr="0049085E" w:rsidRDefault="007D7DD1" w:rsidP="00CF47B7">
            <w:r>
              <w:t>Kliniek voor verslavingszorg</w:t>
            </w:r>
          </w:p>
        </w:tc>
      </w:tr>
      <w:tr w:rsidR="00365B3A" w:rsidRPr="0049085E" w14:paraId="266A799F" w14:textId="77777777" w:rsidTr="00CF47B7">
        <w:tc>
          <w:tcPr>
            <w:tcW w:w="2500" w:type="pct"/>
          </w:tcPr>
          <w:p w14:paraId="08AD874B" w14:textId="77777777" w:rsidR="00365B3A" w:rsidRPr="0049085E" w:rsidRDefault="00365B3A" w:rsidP="00CF47B7">
            <w:r>
              <w:t>symboolcode</w:t>
            </w:r>
          </w:p>
        </w:tc>
        <w:tc>
          <w:tcPr>
            <w:tcW w:w="2500" w:type="pct"/>
          </w:tcPr>
          <w:p w14:paraId="042BFBE0" w14:textId="58C02EE6" w:rsidR="00365B3A" w:rsidRDefault="00365B3A" w:rsidP="00CF47B7"/>
        </w:tc>
      </w:tr>
      <w:tr w:rsidR="00365B3A" w:rsidRPr="0049085E" w14:paraId="7365EE78" w14:textId="77777777" w:rsidTr="00CF47B7">
        <w:tc>
          <w:tcPr>
            <w:tcW w:w="2500" w:type="pct"/>
          </w:tcPr>
          <w:p w14:paraId="5DC899E8" w14:textId="77777777" w:rsidR="00365B3A" w:rsidRPr="0049085E" w:rsidRDefault="00365B3A" w:rsidP="00CF47B7">
            <w:r w:rsidRPr="0049085E">
              <w:t>nauwkeurigheid</w:t>
            </w:r>
          </w:p>
        </w:tc>
        <w:tc>
          <w:tcPr>
            <w:tcW w:w="2500" w:type="pct"/>
          </w:tcPr>
          <w:p w14:paraId="73C54E9E" w14:textId="5FD42237" w:rsidR="00365B3A" w:rsidRPr="0049085E" w:rsidRDefault="00365B3A" w:rsidP="00CF47B7"/>
        </w:tc>
      </w:tr>
      <w:tr w:rsidR="00365B3A" w:rsidRPr="0049085E" w14:paraId="46228E30" w14:textId="77777777" w:rsidTr="00CF47B7">
        <w:tc>
          <w:tcPr>
            <w:tcW w:w="2500" w:type="pct"/>
          </w:tcPr>
          <w:p w14:paraId="287A612A" w14:textId="77777777" w:rsidR="00365B3A" w:rsidRPr="0049085E" w:rsidRDefault="00365B3A" w:rsidP="00CF47B7">
            <w:r w:rsidRPr="0049085E">
              <w:t>bronNauwkeurigheid</w:t>
            </w:r>
          </w:p>
        </w:tc>
        <w:tc>
          <w:tcPr>
            <w:tcW w:w="2500" w:type="pct"/>
          </w:tcPr>
          <w:p w14:paraId="79EE4D90" w14:textId="0846B5FC" w:rsidR="00365B3A" w:rsidRPr="0049085E" w:rsidRDefault="007D7DD1" w:rsidP="00CF47B7">
            <w:r>
              <w:t>http://standaarden.omgevingswet.overheid.nl/bronnauwkeurigheid/id/concept/Achtergrond</w:t>
            </w:r>
          </w:p>
        </w:tc>
      </w:tr>
      <w:tr w:rsidR="00365B3A" w:rsidRPr="0049085E" w14:paraId="24E3F101" w14:textId="77777777" w:rsidTr="00CF47B7">
        <w:tc>
          <w:tcPr>
            <w:tcW w:w="2500" w:type="pct"/>
          </w:tcPr>
          <w:p w14:paraId="36B5B176" w14:textId="77777777" w:rsidR="00365B3A" w:rsidRPr="0049085E" w:rsidRDefault="00365B3A" w:rsidP="00CF47B7">
            <w:r>
              <w:t>idealisatie</w:t>
            </w:r>
          </w:p>
        </w:tc>
        <w:tc>
          <w:tcPr>
            <w:tcW w:w="2500" w:type="pct"/>
          </w:tcPr>
          <w:p w14:paraId="7365D687" w14:textId="35E7AA3C" w:rsidR="00365B3A" w:rsidRPr="0049085E" w:rsidRDefault="007D7DD1" w:rsidP="00CF47B7">
            <w:r>
              <w:t>http://standaarden.omgevingswet.overheid.nl/idealisatie/id/concept/Exact</w:t>
            </w:r>
          </w:p>
        </w:tc>
      </w:tr>
      <w:tr w:rsidR="00365B3A" w:rsidRPr="0049085E" w14:paraId="0FC3456C" w14:textId="77777777" w:rsidTr="00CF47B7">
        <w:tc>
          <w:tcPr>
            <w:tcW w:w="2500" w:type="pct"/>
          </w:tcPr>
          <w:p w14:paraId="57A185DC" w14:textId="77777777" w:rsidR="00365B3A" w:rsidRDefault="00365B3A" w:rsidP="00CF47B7">
            <w:r>
              <w:t>regelingsgebied</w:t>
            </w:r>
          </w:p>
        </w:tc>
        <w:tc>
          <w:tcPr>
            <w:tcW w:w="2500" w:type="pct"/>
          </w:tcPr>
          <w:p w14:paraId="6A99223C" w14:textId="60D51A5A" w:rsidR="00365B3A" w:rsidRDefault="007D7DD1" w:rsidP="00CF47B7">
            <w:r>
              <w:t>Onwaar</w:t>
            </w:r>
          </w:p>
        </w:tc>
      </w:tr>
    </w:tbl>
    <w:p w14:paraId="1E5605E0" w14:textId="514AE9BE" w:rsidR="00365B3A" w:rsidRDefault="00365B3A">
      <w:pPr>
        <w:pStyle w:val="Tekstopmerking"/>
      </w:pPr>
    </w:p>
  </w:comment>
  <w:comment w:id="237" w:author="Eveline Braat" w:date="2023-03-29T13:05:00Z" w:initials="EB">
    <w:tbl>
      <w:tblPr>
        <w:tblStyle w:val="Annotatie"/>
        <w:tblW w:w="5000" w:type="pct"/>
        <w:tblLayout w:type="fixed"/>
        <w:tblLook w:val="0620" w:firstRow="1" w:lastRow="0" w:firstColumn="0" w:lastColumn="0" w:noHBand="1" w:noVBand="1"/>
      </w:tblPr>
      <w:tblGrid>
        <w:gridCol w:w="3963"/>
        <w:gridCol w:w="3964"/>
      </w:tblGrid>
      <w:tr w:rsidR="007D7DD1" w:rsidRPr="0049085E" w14:paraId="01B778D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013769" w14:textId="77777777" w:rsidR="007D7DD1" w:rsidRPr="0049085E" w:rsidRDefault="007D7DD1" w:rsidP="00ED1428">
            <w:r>
              <w:rPr>
                <w:rStyle w:val="Verwijzingopmerking"/>
              </w:rPr>
              <w:annotationRef/>
            </w:r>
            <w:r>
              <w:t>Geometrie</w:t>
            </w:r>
          </w:p>
        </w:tc>
      </w:tr>
      <w:tr w:rsidR="007D7DD1" w:rsidRPr="0049085E" w14:paraId="71BF263B" w14:textId="77777777" w:rsidTr="00ED1428">
        <w:tc>
          <w:tcPr>
            <w:tcW w:w="2500" w:type="pct"/>
          </w:tcPr>
          <w:p w14:paraId="76A44EDC" w14:textId="77777777" w:rsidR="007D7DD1" w:rsidRPr="0049085E" w:rsidRDefault="007D7DD1" w:rsidP="00ED1428">
            <w:r>
              <w:t>bestandsnaam</w:t>
            </w:r>
          </w:p>
        </w:tc>
        <w:tc>
          <w:tcPr>
            <w:tcW w:w="2500" w:type="pct"/>
          </w:tcPr>
          <w:p w14:paraId="18723DF2" w14:textId="10DFE17F" w:rsidR="007D7DD1" w:rsidRPr="0049085E" w:rsidRDefault="007D7DD1" w:rsidP="00ED1428">
            <w:r>
              <w:t>ambtsgebied.gml</w:t>
            </w:r>
          </w:p>
        </w:tc>
      </w:tr>
      <w:tr w:rsidR="007D7DD1" w:rsidRPr="0049085E" w14:paraId="43E36D5F" w14:textId="77777777" w:rsidTr="00ED1428">
        <w:tc>
          <w:tcPr>
            <w:tcW w:w="2500" w:type="pct"/>
          </w:tcPr>
          <w:p w14:paraId="4D2AA3E9" w14:textId="77777777" w:rsidR="007D7DD1" w:rsidRPr="0049085E" w:rsidRDefault="007D7DD1" w:rsidP="00ED1428">
            <w:r w:rsidRPr="0049085E">
              <w:t>noemer</w:t>
            </w:r>
          </w:p>
        </w:tc>
        <w:tc>
          <w:tcPr>
            <w:tcW w:w="2500" w:type="pct"/>
          </w:tcPr>
          <w:p w14:paraId="77DF12DC" w14:textId="12BC776F" w:rsidR="007D7DD1" w:rsidRPr="0049085E" w:rsidRDefault="007D7DD1" w:rsidP="00ED1428">
            <w:r>
              <w:t>Gemeente Breda</w:t>
            </w:r>
          </w:p>
        </w:tc>
      </w:tr>
      <w:tr w:rsidR="007D7DD1" w:rsidRPr="0049085E" w14:paraId="72A1D1D6" w14:textId="77777777" w:rsidTr="00ED1428">
        <w:tc>
          <w:tcPr>
            <w:tcW w:w="2500" w:type="pct"/>
          </w:tcPr>
          <w:p w14:paraId="06E79B46" w14:textId="77777777" w:rsidR="007D7DD1" w:rsidRPr="0049085E" w:rsidRDefault="007D7DD1" w:rsidP="00ED1428">
            <w:r>
              <w:t>symboolcode</w:t>
            </w:r>
          </w:p>
        </w:tc>
        <w:tc>
          <w:tcPr>
            <w:tcW w:w="2500" w:type="pct"/>
          </w:tcPr>
          <w:p w14:paraId="7E3C8406" w14:textId="633EA6FA" w:rsidR="007D7DD1" w:rsidRDefault="007D7DD1" w:rsidP="00ED1428"/>
        </w:tc>
      </w:tr>
      <w:tr w:rsidR="007D7DD1" w:rsidRPr="0049085E" w14:paraId="1306A22A" w14:textId="77777777" w:rsidTr="00ED1428">
        <w:tc>
          <w:tcPr>
            <w:tcW w:w="2500" w:type="pct"/>
          </w:tcPr>
          <w:p w14:paraId="44FC0217" w14:textId="77777777" w:rsidR="007D7DD1" w:rsidRPr="0049085E" w:rsidRDefault="007D7DD1" w:rsidP="00ED1428">
            <w:r w:rsidRPr="0049085E">
              <w:t>nauwkeurigheid</w:t>
            </w:r>
          </w:p>
        </w:tc>
        <w:tc>
          <w:tcPr>
            <w:tcW w:w="2500" w:type="pct"/>
          </w:tcPr>
          <w:p w14:paraId="12E9163B" w14:textId="7598B3DC" w:rsidR="007D7DD1" w:rsidRPr="0049085E" w:rsidRDefault="007D7DD1" w:rsidP="00ED1428"/>
        </w:tc>
      </w:tr>
      <w:tr w:rsidR="007D7DD1" w:rsidRPr="0049085E" w14:paraId="6BC4847B" w14:textId="77777777" w:rsidTr="00ED1428">
        <w:tc>
          <w:tcPr>
            <w:tcW w:w="2500" w:type="pct"/>
          </w:tcPr>
          <w:p w14:paraId="0087D8BD" w14:textId="77777777" w:rsidR="007D7DD1" w:rsidRPr="0049085E" w:rsidRDefault="007D7DD1" w:rsidP="00ED1428">
            <w:r w:rsidRPr="0049085E">
              <w:t>bronNauwkeurigheid</w:t>
            </w:r>
          </w:p>
        </w:tc>
        <w:tc>
          <w:tcPr>
            <w:tcW w:w="2500" w:type="pct"/>
          </w:tcPr>
          <w:p w14:paraId="769275F7" w14:textId="6CB9F3B2" w:rsidR="007D7DD1" w:rsidRPr="0049085E" w:rsidRDefault="007D7DD1" w:rsidP="00ED1428">
            <w:r>
              <w:t>http://standaarden.omgevingswet.overheid.nl/bronnauwkeurigheid/id/concept/Achtergrond</w:t>
            </w:r>
          </w:p>
        </w:tc>
      </w:tr>
      <w:tr w:rsidR="007D7DD1" w:rsidRPr="0049085E" w14:paraId="6EB6A80C" w14:textId="77777777" w:rsidTr="00ED1428">
        <w:tc>
          <w:tcPr>
            <w:tcW w:w="2500" w:type="pct"/>
          </w:tcPr>
          <w:p w14:paraId="6D1B62E2" w14:textId="77777777" w:rsidR="007D7DD1" w:rsidRPr="0049085E" w:rsidRDefault="007D7DD1" w:rsidP="00ED1428">
            <w:r>
              <w:t>idealisatie</w:t>
            </w:r>
          </w:p>
        </w:tc>
        <w:tc>
          <w:tcPr>
            <w:tcW w:w="2500" w:type="pct"/>
          </w:tcPr>
          <w:p w14:paraId="4EAD7036" w14:textId="4D7B34EF" w:rsidR="007D7DD1" w:rsidRPr="0049085E" w:rsidRDefault="007D7DD1" w:rsidP="00ED1428">
            <w:r>
              <w:t>http://standaarden.omgevingswet.overheid.nl/idealisatie/id/concept/Exact</w:t>
            </w:r>
          </w:p>
        </w:tc>
      </w:tr>
      <w:tr w:rsidR="007D7DD1" w:rsidRPr="0049085E" w14:paraId="5F921C8B" w14:textId="77777777" w:rsidTr="00ED1428">
        <w:tc>
          <w:tcPr>
            <w:tcW w:w="2500" w:type="pct"/>
          </w:tcPr>
          <w:p w14:paraId="7059CBCB" w14:textId="77777777" w:rsidR="007D7DD1" w:rsidRDefault="007D7DD1" w:rsidP="00ED1428">
            <w:r>
              <w:t>regelingsgebied</w:t>
            </w:r>
          </w:p>
        </w:tc>
        <w:tc>
          <w:tcPr>
            <w:tcW w:w="2500" w:type="pct"/>
          </w:tcPr>
          <w:p w14:paraId="3FEC1944" w14:textId="4A94D3EC" w:rsidR="007D7DD1" w:rsidRDefault="007D7DD1" w:rsidP="00ED1428">
            <w:r>
              <w:t>Onwaar</w:t>
            </w:r>
          </w:p>
        </w:tc>
      </w:tr>
    </w:tbl>
    <w:p w14:paraId="5C4B9E9F" w14:textId="035DEE58" w:rsidR="007D7DD1" w:rsidRDefault="007D7DD1">
      <w:pPr>
        <w:pStyle w:val="Tekstopmerking"/>
      </w:pPr>
    </w:p>
  </w:comment>
  <w:comment w:id="238" w:author="Emma Kakes" w:date="2022-09-20T10:27:00Z" w:initials="EK">
    <w:tbl>
      <w:tblPr>
        <w:tblStyle w:val="Annotatie"/>
        <w:tblW w:w="5000" w:type="pct"/>
        <w:tblLayout w:type="fixed"/>
        <w:tblLook w:val="0620" w:firstRow="1" w:lastRow="0" w:firstColumn="0" w:lastColumn="0" w:noHBand="1" w:noVBand="1"/>
      </w:tblPr>
      <w:tblGrid>
        <w:gridCol w:w="3963"/>
        <w:gridCol w:w="3964"/>
      </w:tblGrid>
      <w:tr w:rsidR="00612CEE" w:rsidRPr="00D631F2" w14:paraId="2BA0B676" w14:textId="77777777" w:rsidTr="002204D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7FD1CE" w14:textId="77777777" w:rsidR="00612CEE" w:rsidRPr="00D631F2" w:rsidRDefault="00612CEE" w:rsidP="002204DE">
            <w:r>
              <w:rPr>
                <w:rStyle w:val="Verwijzingopmerking"/>
              </w:rPr>
              <w:annotationRef/>
            </w:r>
            <w:r w:rsidRPr="00D631F2">
              <w:t>Activiteit</w:t>
            </w:r>
          </w:p>
        </w:tc>
      </w:tr>
      <w:tr w:rsidR="00612CEE" w:rsidRPr="00D631F2" w14:paraId="2C63374A" w14:textId="77777777" w:rsidTr="002204DE">
        <w:tc>
          <w:tcPr>
            <w:tcW w:w="2500" w:type="pct"/>
          </w:tcPr>
          <w:p w14:paraId="4F8492A0" w14:textId="77777777" w:rsidR="00612CEE" w:rsidRPr="00D631F2" w:rsidRDefault="00612CEE" w:rsidP="002204DE">
            <w:r w:rsidRPr="00D631F2">
              <w:t>activiteit</w:t>
            </w:r>
            <w:r>
              <w:t>en</w:t>
            </w:r>
          </w:p>
        </w:tc>
        <w:tc>
          <w:tcPr>
            <w:tcW w:w="2500" w:type="pct"/>
          </w:tcPr>
          <w:p w14:paraId="2BF9E216" w14:textId="4B274E08" w:rsidR="00612CEE" w:rsidRPr="00D631F2" w:rsidRDefault="009557A0" w:rsidP="002204DE">
            <w:r>
              <w:t>Verrichten van een maatschappelijke activiteit– categorie I</w:t>
            </w:r>
          </w:p>
        </w:tc>
      </w:tr>
      <w:tr w:rsidR="00612CEE" w:rsidRPr="00D631F2" w14:paraId="5E8F2BB8" w14:textId="77777777" w:rsidTr="002204DE">
        <w:tc>
          <w:tcPr>
            <w:tcW w:w="2500" w:type="pct"/>
          </w:tcPr>
          <w:p w14:paraId="754CEECA" w14:textId="77777777" w:rsidR="00612CEE" w:rsidRPr="00D631F2" w:rsidRDefault="00612CEE" w:rsidP="002204DE">
            <w:r>
              <w:t>bovenliggendeActiviteit</w:t>
            </w:r>
          </w:p>
        </w:tc>
        <w:tc>
          <w:tcPr>
            <w:tcW w:w="2500" w:type="pct"/>
          </w:tcPr>
          <w:p w14:paraId="2371C494" w14:textId="3E6400B7" w:rsidR="00612CEE" w:rsidRDefault="009557A0" w:rsidP="002204DE">
            <w:r>
              <w:rPr>
                <w:noProof/>
              </w:rPr>
              <w:t>Verichten van een maatschappelijke activiteit</w:t>
            </w:r>
          </w:p>
        </w:tc>
      </w:tr>
      <w:tr w:rsidR="00612CEE" w:rsidRPr="00D631F2" w14:paraId="3F1912A4" w14:textId="77777777" w:rsidTr="002204DE">
        <w:tc>
          <w:tcPr>
            <w:tcW w:w="2500" w:type="pct"/>
          </w:tcPr>
          <w:p w14:paraId="358D1666" w14:textId="77777777" w:rsidR="00612CEE" w:rsidRPr="00D631F2" w:rsidRDefault="00612CEE" w:rsidP="002204DE">
            <w:r w:rsidRPr="00D631F2">
              <w:t>activiteitengroep</w:t>
            </w:r>
          </w:p>
        </w:tc>
        <w:tc>
          <w:tcPr>
            <w:tcW w:w="2500" w:type="pct"/>
          </w:tcPr>
          <w:p w14:paraId="00A117C2" w14:textId="4027718D" w:rsidR="00612CEE" w:rsidRPr="00D631F2" w:rsidRDefault="009557A0" w:rsidP="002204DE">
            <w:r>
              <w:t>http://standaarden.omgevingswet.overheid.nl/activiteit/id/concept/MaatschappelijkeActiviteit</w:t>
            </w:r>
          </w:p>
        </w:tc>
      </w:tr>
      <w:tr w:rsidR="00612CEE" w:rsidRPr="00D631F2" w14:paraId="584D75D9" w14:textId="77777777" w:rsidTr="002204DE">
        <w:tc>
          <w:tcPr>
            <w:tcW w:w="2500" w:type="pct"/>
          </w:tcPr>
          <w:p w14:paraId="3FECFB04" w14:textId="77777777" w:rsidR="00612CEE" w:rsidRPr="00D631F2" w:rsidRDefault="00612CEE" w:rsidP="002204DE">
            <w:r>
              <w:t>activiteitregelkwalificatie</w:t>
            </w:r>
          </w:p>
        </w:tc>
        <w:tc>
          <w:tcPr>
            <w:tcW w:w="2500" w:type="pct"/>
          </w:tcPr>
          <w:p w14:paraId="01669ACE" w14:textId="4FB78C58" w:rsidR="00612CEE" w:rsidRPr="00D631F2" w:rsidRDefault="009557A0" w:rsidP="002204DE">
            <w:r>
              <w:t>http://standaarden.omgevingswet.overheid.nl/activiteitregelkwalificatie/id/concept/Vergunningplicht</w:t>
            </w:r>
          </w:p>
        </w:tc>
      </w:tr>
      <w:tr w:rsidR="00612CEE" w:rsidRPr="00D631F2" w14:paraId="060CBE69" w14:textId="77777777" w:rsidTr="002204D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12CEE" w:rsidRPr="0049085E" w14:paraId="09FAB642" w14:textId="77777777" w:rsidTr="002204D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AEFBB2" w14:textId="77777777" w:rsidR="00612CEE" w:rsidRPr="0049085E" w:rsidRDefault="00612CEE" w:rsidP="002204DE">
                  <w:r>
                    <w:t>Geometrie</w:t>
                  </w:r>
                </w:p>
              </w:tc>
            </w:tr>
            <w:tr w:rsidR="00612CEE" w:rsidRPr="0049085E" w14:paraId="2C2DB139" w14:textId="77777777" w:rsidTr="002204DE">
              <w:tc>
                <w:tcPr>
                  <w:tcW w:w="2500" w:type="pct"/>
                </w:tcPr>
                <w:p w14:paraId="722EA63D" w14:textId="77777777" w:rsidR="00612CEE" w:rsidRPr="0049085E" w:rsidRDefault="00612CEE" w:rsidP="002204DE">
                  <w:r>
                    <w:t>bestandsnaam</w:t>
                  </w:r>
                </w:p>
              </w:tc>
              <w:tc>
                <w:tcPr>
                  <w:tcW w:w="2500" w:type="pct"/>
                </w:tcPr>
                <w:p w14:paraId="02AC6F12" w14:textId="5EF441EC" w:rsidR="00612CEE" w:rsidRPr="0049085E" w:rsidRDefault="009557A0" w:rsidP="002204DE">
                  <w:r>
                    <w:t>gml_Maatschappelijkkliniekvoorverslavingszorg.gml</w:t>
                  </w:r>
                </w:p>
              </w:tc>
            </w:tr>
            <w:tr w:rsidR="00612CEE" w:rsidRPr="0049085E" w14:paraId="465ADBE3" w14:textId="77777777" w:rsidTr="002204DE">
              <w:tc>
                <w:tcPr>
                  <w:tcW w:w="2500" w:type="pct"/>
                </w:tcPr>
                <w:p w14:paraId="6FF4AD93" w14:textId="77777777" w:rsidR="00612CEE" w:rsidRPr="0049085E" w:rsidRDefault="00612CEE" w:rsidP="002204DE">
                  <w:r w:rsidRPr="0049085E">
                    <w:t>noemer</w:t>
                  </w:r>
                </w:p>
              </w:tc>
              <w:tc>
                <w:tcPr>
                  <w:tcW w:w="2500" w:type="pct"/>
                </w:tcPr>
                <w:p w14:paraId="18B3D764" w14:textId="04D9D9F9" w:rsidR="00612CEE" w:rsidRPr="0049085E" w:rsidRDefault="009557A0" w:rsidP="002204DE">
                  <w:r>
                    <w:t>Kliniek voor verslavingszorg</w:t>
                  </w:r>
                </w:p>
              </w:tc>
            </w:tr>
            <w:tr w:rsidR="00612CEE" w:rsidRPr="0049085E" w14:paraId="64258FDA" w14:textId="77777777" w:rsidTr="002204DE">
              <w:tc>
                <w:tcPr>
                  <w:tcW w:w="2500" w:type="pct"/>
                </w:tcPr>
                <w:p w14:paraId="26B27506" w14:textId="77777777" w:rsidR="00612CEE" w:rsidRPr="0049085E" w:rsidRDefault="00612CEE" w:rsidP="002204DE">
                  <w:r>
                    <w:t>symboolcode</w:t>
                  </w:r>
                </w:p>
              </w:tc>
              <w:tc>
                <w:tcPr>
                  <w:tcW w:w="2500" w:type="pct"/>
                </w:tcPr>
                <w:p w14:paraId="27402DB0" w14:textId="4CBB6FFF" w:rsidR="00612CEE" w:rsidRDefault="00612CEE" w:rsidP="002204DE"/>
              </w:tc>
            </w:tr>
            <w:tr w:rsidR="00612CEE" w:rsidRPr="0049085E" w14:paraId="72F95994" w14:textId="77777777" w:rsidTr="002204DE">
              <w:tc>
                <w:tcPr>
                  <w:tcW w:w="2500" w:type="pct"/>
                </w:tcPr>
                <w:p w14:paraId="100C9303" w14:textId="77777777" w:rsidR="00612CEE" w:rsidRPr="0049085E" w:rsidRDefault="00612CEE" w:rsidP="002204DE">
                  <w:r w:rsidRPr="0049085E">
                    <w:t>nauwkeurigheid</w:t>
                  </w:r>
                </w:p>
              </w:tc>
              <w:tc>
                <w:tcPr>
                  <w:tcW w:w="2500" w:type="pct"/>
                </w:tcPr>
                <w:p w14:paraId="4D709462" w14:textId="4DC4711D" w:rsidR="00612CEE" w:rsidRPr="0049085E" w:rsidRDefault="00612CEE" w:rsidP="002204DE"/>
              </w:tc>
            </w:tr>
            <w:tr w:rsidR="00612CEE" w:rsidRPr="0049085E" w14:paraId="0FF9C7A9" w14:textId="77777777" w:rsidTr="002204DE">
              <w:tc>
                <w:tcPr>
                  <w:tcW w:w="2500" w:type="pct"/>
                </w:tcPr>
                <w:p w14:paraId="62EE64C5" w14:textId="77777777" w:rsidR="00612CEE" w:rsidRPr="0049085E" w:rsidRDefault="00612CEE" w:rsidP="002204DE">
                  <w:r w:rsidRPr="0049085E">
                    <w:t>bronNauwkeurigheid</w:t>
                  </w:r>
                </w:p>
              </w:tc>
              <w:tc>
                <w:tcPr>
                  <w:tcW w:w="2500" w:type="pct"/>
                </w:tcPr>
                <w:p w14:paraId="6E9CC9E2" w14:textId="7669BF56" w:rsidR="00612CEE" w:rsidRPr="0049085E" w:rsidRDefault="009557A0" w:rsidP="002204DE">
                  <w:r>
                    <w:t>http://standaarden.omgevingswet.overheid.nl/bronnauwkeurigheid/id/concept/Achtergrond</w:t>
                  </w:r>
                </w:p>
              </w:tc>
            </w:tr>
            <w:tr w:rsidR="00612CEE" w:rsidRPr="0049085E" w14:paraId="7C7AD53B" w14:textId="77777777" w:rsidTr="002204DE">
              <w:tc>
                <w:tcPr>
                  <w:tcW w:w="2500" w:type="pct"/>
                </w:tcPr>
                <w:p w14:paraId="7C6D48E0" w14:textId="77777777" w:rsidR="00612CEE" w:rsidRPr="0049085E" w:rsidRDefault="00612CEE" w:rsidP="002204DE">
                  <w:r>
                    <w:t>idealisatie</w:t>
                  </w:r>
                </w:p>
              </w:tc>
              <w:tc>
                <w:tcPr>
                  <w:tcW w:w="2500" w:type="pct"/>
                </w:tcPr>
                <w:p w14:paraId="0791B935" w14:textId="53F9FAEC" w:rsidR="00612CEE" w:rsidRPr="0049085E" w:rsidRDefault="009557A0" w:rsidP="002204DE">
                  <w:r>
                    <w:t>http://standaarden.omgevingswet.overheid.nl/idealisatie/id/concept/Exact</w:t>
                  </w:r>
                </w:p>
              </w:tc>
            </w:tr>
          </w:tbl>
          <w:p w14:paraId="0F53345E" w14:textId="77777777" w:rsidR="00612CEE" w:rsidRPr="00D631F2" w:rsidRDefault="00612CEE" w:rsidP="002204DE"/>
        </w:tc>
      </w:tr>
    </w:tbl>
    <w:p w14:paraId="410D6A89" w14:textId="31F187D4" w:rsidR="00612CEE" w:rsidRDefault="00612CEE">
      <w:pPr>
        <w:pStyle w:val="Tekstopmerking"/>
      </w:pPr>
    </w:p>
  </w:comment>
  <w:comment w:id="239" w:author="Eveline Braat" w:date="2023-03-29T13:07:00Z" w:initials="EB">
    <w:tbl>
      <w:tblPr>
        <w:tblStyle w:val="Annotatie"/>
        <w:tblW w:w="5000" w:type="pct"/>
        <w:tblLayout w:type="fixed"/>
        <w:tblLook w:val="0620" w:firstRow="1" w:lastRow="0" w:firstColumn="0" w:lastColumn="0" w:noHBand="1" w:noVBand="1"/>
      </w:tblPr>
      <w:tblGrid>
        <w:gridCol w:w="3963"/>
        <w:gridCol w:w="3964"/>
      </w:tblGrid>
      <w:tr w:rsidR="0070140B" w:rsidRPr="0049085E" w14:paraId="792EC2A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057A38" w14:textId="77777777" w:rsidR="0070140B" w:rsidRPr="0049085E" w:rsidRDefault="0070140B" w:rsidP="00ED1428">
            <w:r>
              <w:rPr>
                <w:rStyle w:val="Verwijzingopmerking"/>
              </w:rPr>
              <w:annotationRef/>
            </w:r>
            <w:r>
              <w:t>Geometrie</w:t>
            </w:r>
          </w:p>
        </w:tc>
      </w:tr>
      <w:tr w:rsidR="0070140B" w:rsidRPr="0049085E" w14:paraId="3CAC36F2" w14:textId="77777777" w:rsidTr="00ED1428">
        <w:tc>
          <w:tcPr>
            <w:tcW w:w="2500" w:type="pct"/>
          </w:tcPr>
          <w:p w14:paraId="11EF95A9" w14:textId="77777777" w:rsidR="0070140B" w:rsidRPr="0049085E" w:rsidRDefault="0070140B" w:rsidP="00ED1428">
            <w:r>
              <w:t>bestandsnaam</w:t>
            </w:r>
          </w:p>
        </w:tc>
        <w:tc>
          <w:tcPr>
            <w:tcW w:w="2500" w:type="pct"/>
          </w:tcPr>
          <w:p w14:paraId="2F4D1F08" w14:textId="65B99742" w:rsidR="0070140B" w:rsidRPr="0049085E" w:rsidRDefault="00971800" w:rsidP="00ED1428">
            <w:r>
              <w:t>gml_Maatschappelijkkliniekvoorverslavingszorg.gml</w:t>
            </w:r>
          </w:p>
        </w:tc>
      </w:tr>
      <w:tr w:rsidR="0070140B" w:rsidRPr="0049085E" w14:paraId="0E994F38" w14:textId="77777777" w:rsidTr="00ED1428">
        <w:tc>
          <w:tcPr>
            <w:tcW w:w="2500" w:type="pct"/>
          </w:tcPr>
          <w:p w14:paraId="35C4AEDE" w14:textId="77777777" w:rsidR="0070140B" w:rsidRPr="0049085E" w:rsidRDefault="0070140B" w:rsidP="00ED1428">
            <w:r w:rsidRPr="0049085E">
              <w:t>noemer</w:t>
            </w:r>
          </w:p>
        </w:tc>
        <w:tc>
          <w:tcPr>
            <w:tcW w:w="2500" w:type="pct"/>
          </w:tcPr>
          <w:p w14:paraId="55754307" w14:textId="5F16D6F1" w:rsidR="0070140B" w:rsidRPr="0049085E" w:rsidRDefault="00971800" w:rsidP="00ED1428">
            <w:r>
              <w:t>Kliniek voor verslavingszorg</w:t>
            </w:r>
          </w:p>
        </w:tc>
      </w:tr>
      <w:tr w:rsidR="0070140B" w:rsidRPr="0049085E" w14:paraId="17D88EC6" w14:textId="77777777" w:rsidTr="00ED1428">
        <w:tc>
          <w:tcPr>
            <w:tcW w:w="2500" w:type="pct"/>
          </w:tcPr>
          <w:p w14:paraId="2A80CB7F" w14:textId="77777777" w:rsidR="0070140B" w:rsidRPr="0049085E" w:rsidRDefault="0070140B" w:rsidP="00ED1428">
            <w:r>
              <w:t>symboolcode</w:t>
            </w:r>
          </w:p>
        </w:tc>
        <w:tc>
          <w:tcPr>
            <w:tcW w:w="2500" w:type="pct"/>
          </w:tcPr>
          <w:p w14:paraId="2A0B8ACC" w14:textId="33860C39" w:rsidR="0070140B" w:rsidRDefault="0070140B" w:rsidP="00ED1428"/>
        </w:tc>
      </w:tr>
      <w:tr w:rsidR="0070140B" w:rsidRPr="0049085E" w14:paraId="03DE4B95" w14:textId="77777777" w:rsidTr="00ED1428">
        <w:tc>
          <w:tcPr>
            <w:tcW w:w="2500" w:type="pct"/>
          </w:tcPr>
          <w:p w14:paraId="69EA1386" w14:textId="77777777" w:rsidR="0070140B" w:rsidRPr="0049085E" w:rsidRDefault="0070140B" w:rsidP="00ED1428">
            <w:r w:rsidRPr="0049085E">
              <w:t>nauwkeurigheid</w:t>
            </w:r>
          </w:p>
        </w:tc>
        <w:tc>
          <w:tcPr>
            <w:tcW w:w="2500" w:type="pct"/>
          </w:tcPr>
          <w:p w14:paraId="53FBF477" w14:textId="388FBD66" w:rsidR="0070140B" w:rsidRPr="0049085E" w:rsidRDefault="0070140B" w:rsidP="00ED1428"/>
        </w:tc>
      </w:tr>
      <w:tr w:rsidR="0070140B" w:rsidRPr="0049085E" w14:paraId="207196AE" w14:textId="77777777" w:rsidTr="00ED1428">
        <w:tc>
          <w:tcPr>
            <w:tcW w:w="2500" w:type="pct"/>
          </w:tcPr>
          <w:p w14:paraId="02063826" w14:textId="77777777" w:rsidR="0070140B" w:rsidRPr="0049085E" w:rsidRDefault="0070140B" w:rsidP="00ED1428">
            <w:r w:rsidRPr="0049085E">
              <w:t>bronNauwkeurigheid</w:t>
            </w:r>
          </w:p>
        </w:tc>
        <w:tc>
          <w:tcPr>
            <w:tcW w:w="2500" w:type="pct"/>
          </w:tcPr>
          <w:p w14:paraId="43A4B2F1" w14:textId="702DC6FB" w:rsidR="0070140B" w:rsidRPr="0049085E" w:rsidRDefault="00971800" w:rsidP="00ED1428">
            <w:r>
              <w:t>http://standaarden.omgevingswet.overheid.nl/bronnauwkeurigheid/id/concept/Achtergrond</w:t>
            </w:r>
          </w:p>
        </w:tc>
      </w:tr>
      <w:tr w:rsidR="0070140B" w:rsidRPr="0049085E" w14:paraId="5AB7B1FD" w14:textId="77777777" w:rsidTr="00ED1428">
        <w:tc>
          <w:tcPr>
            <w:tcW w:w="2500" w:type="pct"/>
          </w:tcPr>
          <w:p w14:paraId="40AE547F" w14:textId="77777777" w:rsidR="0070140B" w:rsidRPr="0049085E" w:rsidRDefault="0070140B" w:rsidP="00ED1428">
            <w:r>
              <w:t>idealisatie</w:t>
            </w:r>
          </w:p>
        </w:tc>
        <w:tc>
          <w:tcPr>
            <w:tcW w:w="2500" w:type="pct"/>
          </w:tcPr>
          <w:p w14:paraId="7AEC6A51" w14:textId="150E5334" w:rsidR="0070140B" w:rsidRPr="0049085E" w:rsidRDefault="00971800" w:rsidP="00ED1428">
            <w:r>
              <w:t>http://standaarden.omgevingswet.overheid.nl/idealisatie/id/concept/Exact</w:t>
            </w:r>
          </w:p>
        </w:tc>
      </w:tr>
      <w:tr w:rsidR="0070140B" w:rsidRPr="0049085E" w14:paraId="450BF133" w14:textId="77777777" w:rsidTr="00ED1428">
        <w:tc>
          <w:tcPr>
            <w:tcW w:w="2500" w:type="pct"/>
          </w:tcPr>
          <w:p w14:paraId="54342DD2" w14:textId="77777777" w:rsidR="0070140B" w:rsidRDefault="0070140B" w:rsidP="00ED1428">
            <w:r>
              <w:t>regelingsgebied</w:t>
            </w:r>
          </w:p>
        </w:tc>
        <w:tc>
          <w:tcPr>
            <w:tcW w:w="2500" w:type="pct"/>
          </w:tcPr>
          <w:p w14:paraId="70CEB53E" w14:textId="057BF0AD" w:rsidR="0070140B" w:rsidRDefault="00971800" w:rsidP="00ED1428">
            <w:r>
              <w:t>Onwaar</w:t>
            </w:r>
          </w:p>
        </w:tc>
      </w:tr>
    </w:tbl>
    <w:p w14:paraId="253E667A" w14:textId="76311E18" w:rsidR="0070140B" w:rsidRDefault="0070140B">
      <w:pPr>
        <w:pStyle w:val="Tekstopmerking"/>
      </w:pPr>
    </w:p>
  </w:comment>
  <w:comment w:id="240" w:author="Eveline Braat" w:date="2023-03-29T13:08:00Z" w:initials="EB">
    <w:tbl>
      <w:tblPr>
        <w:tblStyle w:val="Annotatie"/>
        <w:tblW w:w="5000" w:type="pct"/>
        <w:tblLayout w:type="fixed"/>
        <w:tblLook w:val="0620" w:firstRow="1" w:lastRow="0" w:firstColumn="0" w:lastColumn="0" w:noHBand="1" w:noVBand="1"/>
      </w:tblPr>
      <w:tblGrid>
        <w:gridCol w:w="3963"/>
        <w:gridCol w:w="3964"/>
      </w:tblGrid>
      <w:tr w:rsidR="00971800" w:rsidRPr="0049085E" w14:paraId="798D2E1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0D0BDE" w14:textId="77777777" w:rsidR="00971800" w:rsidRPr="0049085E" w:rsidRDefault="00971800" w:rsidP="00ED1428">
            <w:r>
              <w:rPr>
                <w:rStyle w:val="Verwijzingopmerking"/>
              </w:rPr>
              <w:annotationRef/>
            </w:r>
            <w:r>
              <w:t>Geometrie</w:t>
            </w:r>
          </w:p>
        </w:tc>
      </w:tr>
      <w:tr w:rsidR="00971800" w:rsidRPr="0049085E" w14:paraId="69764DD1" w14:textId="77777777" w:rsidTr="00ED1428">
        <w:tc>
          <w:tcPr>
            <w:tcW w:w="2500" w:type="pct"/>
          </w:tcPr>
          <w:p w14:paraId="382F3973" w14:textId="77777777" w:rsidR="00971800" w:rsidRPr="0049085E" w:rsidRDefault="00971800" w:rsidP="00ED1428">
            <w:r>
              <w:t>bestandsnaam</w:t>
            </w:r>
          </w:p>
        </w:tc>
        <w:tc>
          <w:tcPr>
            <w:tcW w:w="2500" w:type="pct"/>
          </w:tcPr>
          <w:p w14:paraId="06BBB0B2" w14:textId="10FBB5A7" w:rsidR="00971800" w:rsidRPr="0049085E" w:rsidRDefault="00971800" w:rsidP="00ED1428">
            <w:r>
              <w:t>gml_Maatschappelijkkliniekvoorverslavingszorg.gml</w:t>
            </w:r>
          </w:p>
        </w:tc>
      </w:tr>
      <w:tr w:rsidR="00971800" w:rsidRPr="0049085E" w14:paraId="2B87362B" w14:textId="77777777" w:rsidTr="00ED1428">
        <w:tc>
          <w:tcPr>
            <w:tcW w:w="2500" w:type="pct"/>
          </w:tcPr>
          <w:p w14:paraId="7A942AC1" w14:textId="77777777" w:rsidR="00971800" w:rsidRPr="0049085E" w:rsidRDefault="00971800" w:rsidP="00ED1428">
            <w:r w:rsidRPr="0049085E">
              <w:t>noemer</w:t>
            </w:r>
          </w:p>
        </w:tc>
        <w:tc>
          <w:tcPr>
            <w:tcW w:w="2500" w:type="pct"/>
          </w:tcPr>
          <w:p w14:paraId="21393A88" w14:textId="46E734A4" w:rsidR="00971800" w:rsidRPr="0049085E" w:rsidRDefault="00971800" w:rsidP="00ED1428">
            <w:r>
              <w:t>Kliniek voor verslavingszorg</w:t>
            </w:r>
          </w:p>
        </w:tc>
      </w:tr>
      <w:tr w:rsidR="00971800" w:rsidRPr="0049085E" w14:paraId="0B477775" w14:textId="77777777" w:rsidTr="00ED1428">
        <w:tc>
          <w:tcPr>
            <w:tcW w:w="2500" w:type="pct"/>
          </w:tcPr>
          <w:p w14:paraId="7D35E363" w14:textId="77777777" w:rsidR="00971800" w:rsidRPr="0049085E" w:rsidRDefault="00971800" w:rsidP="00ED1428">
            <w:r>
              <w:t>symboolcode</w:t>
            </w:r>
          </w:p>
        </w:tc>
        <w:tc>
          <w:tcPr>
            <w:tcW w:w="2500" w:type="pct"/>
          </w:tcPr>
          <w:p w14:paraId="17615004" w14:textId="2EDB4D8F" w:rsidR="00971800" w:rsidRDefault="00971800" w:rsidP="00ED1428"/>
        </w:tc>
      </w:tr>
      <w:tr w:rsidR="00971800" w:rsidRPr="0049085E" w14:paraId="1EDCE408" w14:textId="77777777" w:rsidTr="00ED1428">
        <w:tc>
          <w:tcPr>
            <w:tcW w:w="2500" w:type="pct"/>
          </w:tcPr>
          <w:p w14:paraId="4FBE7A5A" w14:textId="77777777" w:rsidR="00971800" w:rsidRPr="0049085E" w:rsidRDefault="00971800" w:rsidP="00ED1428">
            <w:r w:rsidRPr="0049085E">
              <w:t>nauwkeurigheid</w:t>
            </w:r>
          </w:p>
        </w:tc>
        <w:tc>
          <w:tcPr>
            <w:tcW w:w="2500" w:type="pct"/>
          </w:tcPr>
          <w:p w14:paraId="5968A709" w14:textId="2E3B3E2B" w:rsidR="00971800" w:rsidRPr="0049085E" w:rsidRDefault="00971800" w:rsidP="00ED1428"/>
        </w:tc>
      </w:tr>
      <w:tr w:rsidR="00971800" w:rsidRPr="0049085E" w14:paraId="63A4322A" w14:textId="77777777" w:rsidTr="00ED1428">
        <w:tc>
          <w:tcPr>
            <w:tcW w:w="2500" w:type="pct"/>
          </w:tcPr>
          <w:p w14:paraId="1B24BFA1" w14:textId="77777777" w:rsidR="00971800" w:rsidRPr="0049085E" w:rsidRDefault="00971800" w:rsidP="00ED1428">
            <w:r w:rsidRPr="0049085E">
              <w:t>bronNauwkeurigheid</w:t>
            </w:r>
          </w:p>
        </w:tc>
        <w:tc>
          <w:tcPr>
            <w:tcW w:w="2500" w:type="pct"/>
          </w:tcPr>
          <w:p w14:paraId="6BD84A38" w14:textId="1645134E" w:rsidR="00971800" w:rsidRPr="0049085E" w:rsidRDefault="00971800" w:rsidP="00ED1428">
            <w:r>
              <w:t>http://standaarden.omgevingswet.overheid.nl/bronnauwkeurigheid/id/concept/Achtergrond</w:t>
            </w:r>
          </w:p>
        </w:tc>
      </w:tr>
      <w:tr w:rsidR="00971800" w:rsidRPr="0049085E" w14:paraId="42152F13" w14:textId="77777777" w:rsidTr="00ED1428">
        <w:tc>
          <w:tcPr>
            <w:tcW w:w="2500" w:type="pct"/>
          </w:tcPr>
          <w:p w14:paraId="2D255DC9" w14:textId="77777777" w:rsidR="00971800" w:rsidRPr="0049085E" w:rsidRDefault="00971800" w:rsidP="00ED1428">
            <w:r>
              <w:t>idealisatie</w:t>
            </w:r>
          </w:p>
        </w:tc>
        <w:tc>
          <w:tcPr>
            <w:tcW w:w="2500" w:type="pct"/>
          </w:tcPr>
          <w:p w14:paraId="0D8BAA69" w14:textId="3C0807B3" w:rsidR="00971800" w:rsidRPr="0049085E" w:rsidRDefault="00971800" w:rsidP="00ED1428">
            <w:r>
              <w:t>http://standaarden.omgevingswet.overheid.nl/idealisatie/id/concept/Exact</w:t>
            </w:r>
          </w:p>
        </w:tc>
      </w:tr>
      <w:tr w:rsidR="00971800" w:rsidRPr="0049085E" w14:paraId="1945C4D0" w14:textId="77777777" w:rsidTr="00ED1428">
        <w:tc>
          <w:tcPr>
            <w:tcW w:w="2500" w:type="pct"/>
          </w:tcPr>
          <w:p w14:paraId="41BBB6D5" w14:textId="77777777" w:rsidR="00971800" w:rsidRDefault="00971800" w:rsidP="00ED1428">
            <w:r>
              <w:t>regelingsgebied</w:t>
            </w:r>
          </w:p>
        </w:tc>
        <w:tc>
          <w:tcPr>
            <w:tcW w:w="2500" w:type="pct"/>
          </w:tcPr>
          <w:p w14:paraId="5961D56E" w14:textId="215C3691" w:rsidR="00971800" w:rsidRDefault="00971800" w:rsidP="00ED1428">
            <w:r>
              <w:t>Onwaar</w:t>
            </w:r>
          </w:p>
        </w:tc>
      </w:tr>
    </w:tbl>
    <w:p w14:paraId="72A002C7" w14:textId="249C2FF6" w:rsidR="00971800" w:rsidRDefault="00971800">
      <w:pPr>
        <w:pStyle w:val="Tekstopmerking"/>
      </w:pPr>
    </w:p>
  </w:comment>
  <w:comment w:id="241" w:author="Eveline Braat" w:date="2023-03-29T13:09:00Z" w:initials="EB">
    <w:tbl>
      <w:tblPr>
        <w:tblStyle w:val="Annotatie"/>
        <w:tblW w:w="5000" w:type="pct"/>
        <w:tblLayout w:type="fixed"/>
        <w:tblLook w:val="0620" w:firstRow="1" w:lastRow="0" w:firstColumn="0" w:lastColumn="0" w:noHBand="1" w:noVBand="1"/>
      </w:tblPr>
      <w:tblGrid>
        <w:gridCol w:w="3963"/>
        <w:gridCol w:w="3964"/>
      </w:tblGrid>
      <w:tr w:rsidR="00971800" w:rsidRPr="0049085E" w14:paraId="5F1B941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E9B041" w14:textId="77777777" w:rsidR="00971800" w:rsidRPr="0049085E" w:rsidRDefault="00971800" w:rsidP="00ED1428">
            <w:r>
              <w:rPr>
                <w:rStyle w:val="Verwijzingopmerking"/>
              </w:rPr>
              <w:annotationRef/>
            </w:r>
            <w:r>
              <w:t>Geometrie</w:t>
            </w:r>
          </w:p>
        </w:tc>
      </w:tr>
      <w:tr w:rsidR="00971800" w:rsidRPr="0049085E" w14:paraId="75867321" w14:textId="77777777" w:rsidTr="00ED1428">
        <w:tc>
          <w:tcPr>
            <w:tcW w:w="2500" w:type="pct"/>
          </w:tcPr>
          <w:p w14:paraId="400E08F5" w14:textId="77777777" w:rsidR="00971800" w:rsidRPr="0049085E" w:rsidRDefault="00971800" w:rsidP="00ED1428">
            <w:r>
              <w:t>bestandsnaam</w:t>
            </w:r>
          </w:p>
        </w:tc>
        <w:tc>
          <w:tcPr>
            <w:tcW w:w="2500" w:type="pct"/>
          </w:tcPr>
          <w:p w14:paraId="757A7279" w14:textId="660678E7" w:rsidR="00971800" w:rsidRPr="0049085E" w:rsidRDefault="00971800" w:rsidP="00ED1428">
            <w:r>
              <w:t>gml_Maatschappelijkkliniekvoorverslavingszorg.gml</w:t>
            </w:r>
          </w:p>
        </w:tc>
      </w:tr>
      <w:tr w:rsidR="00971800" w:rsidRPr="0049085E" w14:paraId="51D1A670" w14:textId="77777777" w:rsidTr="00ED1428">
        <w:tc>
          <w:tcPr>
            <w:tcW w:w="2500" w:type="pct"/>
          </w:tcPr>
          <w:p w14:paraId="41FBBDD6" w14:textId="77777777" w:rsidR="00971800" w:rsidRPr="0049085E" w:rsidRDefault="00971800" w:rsidP="00ED1428">
            <w:r w:rsidRPr="0049085E">
              <w:t>noemer</w:t>
            </w:r>
          </w:p>
        </w:tc>
        <w:tc>
          <w:tcPr>
            <w:tcW w:w="2500" w:type="pct"/>
          </w:tcPr>
          <w:p w14:paraId="71AE9687" w14:textId="715C7008" w:rsidR="00971800" w:rsidRPr="0049085E" w:rsidRDefault="00971800" w:rsidP="00ED1428">
            <w:r>
              <w:t>Kliniek voor verslavingszorg</w:t>
            </w:r>
          </w:p>
        </w:tc>
      </w:tr>
      <w:tr w:rsidR="00971800" w:rsidRPr="0049085E" w14:paraId="2F196F16" w14:textId="77777777" w:rsidTr="00ED1428">
        <w:tc>
          <w:tcPr>
            <w:tcW w:w="2500" w:type="pct"/>
          </w:tcPr>
          <w:p w14:paraId="72EAF804" w14:textId="77777777" w:rsidR="00971800" w:rsidRPr="0049085E" w:rsidRDefault="00971800" w:rsidP="00ED1428">
            <w:r>
              <w:t>symboolcode</w:t>
            </w:r>
          </w:p>
        </w:tc>
        <w:tc>
          <w:tcPr>
            <w:tcW w:w="2500" w:type="pct"/>
          </w:tcPr>
          <w:p w14:paraId="3B39AFC8" w14:textId="0242E62F" w:rsidR="00971800" w:rsidRDefault="00971800" w:rsidP="00ED1428"/>
        </w:tc>
      </w:tr>
      <w:tr w:rsidR="00971800" w:rsidRPr="0049085E" w14:paraId="5ACC891C" w14:textId="77777777" w:rsidTr="00ED1428">
        <w:tc>
          <w:tcPr>
            <w:tcW w:w="2500" w:type="pct"/>
          </w:tcPr>
          <w:p w14:paraId="7DC77A40" w14:textId="77777777" w:rsidR="00971800" w:rsidRPr="0049085E" w:rsidRDefault="00971800" w:rsidP="00ED1428">
            <w:r w:rsidRPr="0049085E">
              <w:t>nauwkeurigheid</w:t>
            </w:r>
          </w:p>
        </w:tc>
        <w:tc>
          <w:tcPr>
            <w:tcW w:w="2500" w:type="pct"/>
          </w:tcPr>
          <w:p w14:paraId="68A9F297" w14:textId="5B85558A" w:rsidR="00971800" w:rsidRPr="0049085E" w:rsidRDefault="00971800" w:rsidP="00ED1428"/>
        </w:tc>
      </w:tr>
      <w:tr w:rsidR="00971800" w:rsidRPr="0049085E" w14:paraId="646C85B2" w14:textId="77777777" w:rsidTr="00ED1428">
        <w:tc>
          <w:tcPr>
            <w:tcW w:w="2500" w:type="pct"/>
          </w:tcPr>
          <w:p w14:paraId="73B4D37B" w14:textId="77777777" w:rsidR="00971800" w:rsidRPr="0049085E" w:rsidRDefault="00971800" w:rsidP="00ED1428">
            <w:r w:rsidRPr="0049085E">
              <w:t>bronNauwkeurigheid</w:t>
            </w:r>
          </w:p>
        </w:tc>
        <w:tc>
          <w:tcPr>
            <w:tcW w:w="2500" w:type="pct"/>
          </w:tcPr>
          <w:p w14:paraId="7B220D7E" w14:textId="2A367A77" w:rsidR="00971800" w:rsidRPr="0049085E" w:rsidRDefault="00971800" w:rsidP="00ED1428">
            <w:r>
              <w:t>http://standaarden.omgevingswet.overheid.nl/bronnauwkeurigheid/id/concept/Achtergrond</w:t>
            </w:r>
          </w:p>
        </w:tc>
      </w:tr>
      <w:tr w:rsidR="00971800" w:rsidRPr="0049085E" w14:paraId="5F0B02C9" w14:textId="77777777" w:rsidTr="00ED1428">
        <w:tc>
          <w:tcPr>
            <w:tcW w:w="2500" w:type="pct"/>
          </w:tcPr>
          <w:p w14:paraId="3251DF4C" w14:textId="77777777" w:rsidR="00971800" w:rsidRPr="0049085E" w:rsidRDefault="00971800" w:rsidP="00ED1428">
            <w:r>
              <w:t>idealisatie</w:t>
            </w:r>
          </w:p>
        </w:tc>
        <w:tc>
          <w:tcPr>
            <w:tcW w:w="2500" w:type="pct"/>
          </w:tcPr>
          <w:p w14:paraId="09F03417" w14:textId="63EA7986" w:rsidR="00971800" w:rsidRPr="0049085E" w:rsidRDefault="00971800" w:rsidP="00ED1428">
            <w:r>
              <w:t>http://standaarden.omgevingswet.overheid.nl/idealisatie/id/concept/Exact</w:t>
            </w:r>
          </w:p>
        </w:tc>
      </w:tr>
      <w:tr w:rsidR="00971800" w:rsidRPr="0049085E" w14:paraId="319C61B4" w14:textId="77777777" w:rsidTr="00ED1428">
        <w:tc>
          <w:tcPr>
            <w:tcW w:w="2500" w:type="pct"/>
          </w:tcPr>
          <w:p w14:paraId="4476CE35" w14:textId="77777777" w:rsidR="00971800" w:rsidRDefault="00971800" w:rsidP="00ED1428">
            <w:r>
              <w:t>regelingsgebied</w:t>
            </w:r>
          </w:p>
        </w:tc>
        <w:tc>
          <w:tcPr>
            <w:tcW w:w="2500" w:type="pct"/>
          </w:tcPr>
          <w:p w14:paraId="1CD1A464" w14:textId="2FE76AD5" w:rsidR="00971800" w:rsidRDefault="00971800" w:rsidP="00ED1428">
            <w:r>
              <w:t>Onwaar</w:t>
            </w:r>
          </w:p>
        </w:tc>
      </w:tr>
    </w:tbl>
    <w:p w14:paraId="29742E7E" w14:textId="575CF3E8" w:rsidR="00971800" w:rsidRDefault="00971800">
      <w:pPr>
        <w:pStyle w:val="Tekstopmerking"/>
      </w:pPr>
    </w:p>
  </w:comment>
  <w:comment w:id="242" w:author="Martine Rotte" w:date="2023-03-08T16:11:00Z" w:initials="MR">
    <w:p w14:paraId="22696745" w14:textId="737D41EE" w:rsidR="00BA6B28" w:rsidRDefault="00BA6B28">
      <w:pPr>
        <w:pStyle w:val="Tekstopmerking"/>
      </w:pPr>
      <w:r>
        <w:rPr>
          <w:rStyle w:val="Verwijzingopmerking"/>
        </w:rPr>
        <w:annotationRef/>
      </w:r>
      <w:r>
        <w:t xml:space="preserve">@Geonovum: alle artikelen in deze paragraaf zijn van toepassing op de locatie </w:t>
      </w:r>
      <w:r w:rsidR="0073640C">
        <w:t>b</w:t>
      </w:r>
      <w:r>
        <w:t>egraafplaats</w:t>
      </w:r>
    </w:p>
  </w:comment>
  <w:comment w:id="243" w:author="Gerard Wolbers" w:date="2023-04-19T10:12:00Z" w:initials="GW">
    <w:tbl>
      <w:tblPr>
        <w:tblStyle w:val="Annotatie"/>
        <w:tblW w:w="5716" w:type="pct"/>
        <w:tblLayout w:type="fixed"/>
        <w:tblLook w:val="0620" w:firstRow="1" w:lastRow="0" w:firstColumn="0" w:lastColumn="0" w:noHBand="1" w:noVBand="1"/>
      </w:tblPr>
      <w:tblGrid>
        <w:gridCol w:w="4531"/>
        <w:gridCol w:w="4531"/>
      </w:tblGrid>
      <w:tr w:rsidR="00136251" w:rsidRPr="0049085E" w14:paraId="7D814825" w14:textId="77777777" w:rsidTr="0013625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C34D82" w14:textId="77777777" w:rsidR="00136251" w:rsidRPr="0049085E" w:rsidRDefault="00136251" w:rsidP="00ED1428">
            <w:r>
              <w:rPr>
                <w:rStyle w:val="Verwijzingopmerking"/>
              </w:rPr>
              <w:annotationRef/>
            </w:r>
            <w:r>
              <w:t>Geometrie</w:t>
            </w:r>
          </w:p>
        </w:tc>
      </w:tr>
      <w:tr w:rsidR="00136251" w:rsidRPr="0049085E" w14:paraId="6E2A29C8" w14:textId="77777777" w:rsidTr="00136251">
        <w:tc>
          <w:tcPr>
            <w:tcW w:w="2500" w:type="pct"/>
          </w:tcPr>
          <w:p w14:paraId="63B99E10" w14:textId="77777777" w:rsidR="00136251" w:rsidRPr="0049085E" w:rsidRDefault="00136251" w:rsidP="00136251">
            <w:r>
              <w:t>bestandsnaam</w:t>
            </w:r>
          </w:p>
        </w:tc>
        <w:tc>
          <w:tcPr>
            <w:tcW w:w="2500" w:type="pct"/>
          </w:tcPr>
          <w:p w14:paraId="62F1B7EF" w14:textId="29ADF38F" w:rsidR="00136251" w:rsidRPr="0049085E" w:rsidRDefault="00136251" w:rsidP="00136251">
            <w:r w:rsidRPr="00662C02">
              <w:t>gml_Maatschappelijkbegraafplaats.gml</w:t>
            </w:r>
          </w:p>
        </w:tc>
      </w:tr>
      <w:tr w:rsidR="00136251" w:rsidRPr="0049085E" w14:paraId="22F2E2F2" w14:textId="77777777" w:rsidTr="00136251">
        <w:tc>
          <w:tcPr>
            <w:tcW w:w="2500" w:type="pct"/>
          </w:tcPr>
          <w:p w14:paraId="6291D551" w14:textId="77777777" w:rsidR="00136251" w:rsidRPr="0049085E" w:rsidRDefault="00136251" w:rsidP="00136251">
            <w:r w:rsidRPr="0049085E">
              <w:t>noemer</w:t>
            </w:r>
          </w:p>
        </w:tc>
        <w:tc>
          <w:tcPr>
            <w:tcW w:w="2500" w:type="pct"/>
          </w:tcPr>
          <w:p w14:paraId="0FB1616A" w14:textId="1165887F" w:rsidR="00136251" w:rsidRPr="0049085E" w:rsidRDefault="00136251" w:rsidP="00136251">
            <w:r w:rsidRPr="00662C02">
              <w:t>Begraafplaats</w:t>
            </w:r>
          </w:p>
        </w:tc>
      </w:tr>
      <w:tr w:rsidR="00136251" w:rsidRPr="0049085E" w14:paraId="2DF2F5B6" w14:textId="77777777" w:rsidTr="00136251">
        <w:tc>
          <w:tcPr>
            <w:tcW w:w="2500" w:type="pct"/>
          </w:tcPr>
          <w:p w14:paraId="5AF923AC" w14:textId="77777777" w:rsidR="00136251" w:rsidRPr="0049085E" w:rsidRDefault="00136251" w:rsidP="00136251">
            <w:r>
              <w:t>symboolcode</w:t>
            </w:r>
          </w:p>
        </w:tc>
        <w:tc>
          <w:tcPr>
            <w:tcW w:w="2500" w:type="pct"/>
          </w:tcPr>
          <w:p w14:paraId="22DA5B72" w14:textId="778BBB98" w:rsidR="00136251" w:rsidRDefault="00136251" w:rsidP="00136251"/>
        </w:tc>
      </w:tr>
      <w:tr w:rsidR="00136251" w:rsidRPr="0049085E" w14:paraId="362643C1" w14:textId="77777777" w:rsidTr="00136251">
        <w:tc>
          <w:tcPr>
            <w:tcW w:w="2500" w:type="pct"/>
          </w:tcPr>
          <w:p w14:paraId="5CC92407" w14:textId="77777777" w:rsidR="00136251" w:rsidRPr="0049085E" w:rsidRDefault="00136251" w:rsidP="00136251">
            <w:r w:rsidRPr="0049085E">
              <w:t>nauwkeurigheid</w:t>
            </w:r>
          </w:p>
        </w:tc>
        <w:tc>
          <w:tcPr>
            <w:tcW w:w="2500" w:type="pct"/>
          </w:tcPr>
          <w:p w14:paraId="2B780360" w14:textId="46A89F58" w:rsidR="00136251" w:rsidRPr="0049085E" w:rsidRDefault="00136251" w:rsidP="00136251"/>
        </w:tc>
      </w:tr>
      <w:tr w:rsidR="00136251" w:rsidRPr="0049085E" w14:paraId="2BAA1AFD" w14:textId="77777777" w:rsidTr="00136251">
        <w:tc>
          <w:tcPr>
            <w:tcW w:w="2500" w:type="pct"/>
          </w:tcPr>
          <w:p w14:paraId="750220B2" w14:textId="77777777" w:rsidR="00136251" w:rsidRPr="0049085E" w:rsidRDefault="00136251" w:rsidP="00136251">
            <w:r w:rsidRPr="0049085E">
              <w:t>bronNauwkeurigheid</w:t>
            </w:r>
          </w:p>
        </w:tc>
        <w:tc>
          <w:tcPr>
            <w:tcW w:w="2500" w:type="pct"/>
          </w:tcPr>
          <w:p w14:paraId="6DAD47D8" w14:textId="44980CA9" w:rsidR="00136251" w:rsidRPr="0049085E" w:rsidRDefault="00136251" w:rsidP="00136251">
            <w:r w:rsidRPr="00662C02">
              <w:t>http://standaarden.omgevingswet.overheid.nl/bronnauwkeurigheid/id/concept/Achtergrond</w:t>
            </w:r>
          </w:p>
        </w:tc>
      </w:tr>
      <w:tr w:rsidR="00136251" w:rsidRPr="0049085E" w14:paraId="71AB6E1B" w14:textId="77777777" w:rsidTr="00136251">
        <w:tc>
          <w:tcPr>
            <w:tcW w:w="2500" w:type="pct"/>
          </w:tcPr>
          <w:p w14:paraId="37DA1694" w14:textId="77777777" w:rsidR="00136251" w:rsidRPr="0049085E" w:rsidRDefault="00136251" w:rsidP="00136251">
            <w:r>
              <w:t>idealisatie</w:t>
            </w:r>
          </w:p>
        </w:tc>
        <w:tc>
          <w:tcPr>
            <w:tcW w:w="2500" w:type="pct"/>
          </w:tcPr>
          <w:p w14:paraId="44A10E39" w14:textId="322D5C7D" w:rsidR="00136251" w:rsidRPr="0049085E" w:rsidRDefault="00136251" w:rsidP="00136251">
            <w:r w:rsidRPr="00662C02">
              <w:t>http://standaarden.omgevingswet.overheid.nl/idealisatie/id/concept/Exact</w:t>
            </w:r>
          </w:p>
        </w:tc>
      </w:tr>
      <w:tr w:rsidR="00136251" w:rsidRPr="0049085E" w14:paraId="742BFEAC" w14:textId="77777777" w:rsidTr="00136251">
        <w:tc>
          <w:tcPr>
            <w:tcW w:w="2500" w:type="pct"/>
          </w:tcPr>
          <w:p w14:paraId="58ABF400" w14:textId="77777777" w:rsidR="00136251" w:rsidRDefault="00136251" w:rsidP="00136251">
            <w:r>
              <w:t>regelingsgebied</w:t>
            </w:r>
          </w:p>
        </w:tc>
        <w:tc>
          <w:tcPr>
            <w:tcW w:w="2500" w:type="pct"/>
          </w:tcPr>
          <w:p w14:paraId="57BC76F2" w14:textId="2A315D34" w:rsidR="00136251" w:rsidRDefault="00136251" w:rsidP="00136251">
            <w:r w:rsidRPr="00662C02">
              <w:t>Onwaar</w:t>
            </w:r>
          </w:p>
        </w:tc>
      </w:tr>
    </w:tbl>
    <w:p w14:paraId="267063AC" w14:textId="56D607BE" w:rsidR="00136251" w:rsidRDefault="00136251">
      <w:pPr>
        <w:pStyle w:val="Tekstopmerking"/>
      </w:pPr>
    </w:p>
  </w:comment>
  <w:comment w:id="244" w:author="Martine Rotte" w:date="2022-09-23T13:52:00Z" w:initials="MR">
    <w:tbl>
      <w:tblPr>
        <w:tblStyle w:val="Annotatie"/>
        <w:tblW w:w="5000" w:type="pct"/>
        <w:tblLayout w:type="fixed"/>
        <w:tblLook w:val="0620" w:firstRow="1" w:lastRow="0" w:firstColumn="0" w:lastColumn="0" w:noHBand="1" w:noVBand="1"/>
      </w:tblPr>
      <w:tblGrid>
        <w:gridCol w:w="3963"/>
        <w:gridCol w:w="3964"/>
      </w:tblGrid>
      <w:tr w:rsidR="00F212B7" w:rsidRPr="0049085E" w14:paraId="7DCC124D" w14:textId="77777777" w:rsidTr="003D45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37E153" w14:textId="77777777" w:rsidR="00F212B7" w:rsidRPr="0049085E" w:rsidRDefault="00F212B7" w:rsidP="003D4535">
            <w:r>
              <w:rPr>
                <w:rStyle w:val="Verwijzingopmerking"/>
              </w:rPr>
              <w:annotationRef/>
            </w:r>
            <w:r>
              <w:t>Geometrie</w:t>
            </w:r>
          </w:p>
        </w:tc>
      </w:tr>
      <w:tr w:rsidR="00F212B7" w:rsidRPr="0049085E" w14:paraId="4DFFFD0D" w14:textId="77777777" w:rsidTr="003D4535">
        <w:tc>
          <w:tcPr>
            <w:tcW w:w="2500" w:type="pct"/>
          </w:tcPr>
          <w:p w14:paraId="18E71C6B" w14:textId="77777777" w:rsidR="00F212B7" w:rsidRPr="0049085E" w:rsidRDefault="00F212B7" w:rsidP="003D4535">
            <w:r>
              <w:t>bestandsnaam</w:t>
            </w:r>
          </w:p>
        </w:tc>
        <w:tc>
          <w:tcPr>
            <w:tcW w:w="2500" w:type="pct"/>
          </w:tcPr>
          <w:p w14:paraId="753A05DE" w14:textId="4022CF35" w:rsidR="00F212B7" w:rsidRPr="0049085E" w:rsidRDefault="00D30BF9" w:rsidP="003D4535">
            <w:r>
              <w:t>gml_Maatschappelijkbegraafplaats.gml</w:t>
            </w:r>
          </w:p>
        </w:tc>
      </w:tr>
      <w:tr w:rsidR="00F212B7" w:rsidRPr="0049085E" w14:paraId="644245E4" w14:textId="77777777" w:rsidTr="003D4535">
        <w:tc>
          <w:tcPr>
            <w:tcW w:w="2500" w:type="pct"/>
          </w:tcPr>
          <w:p w14:paraId="709BA8AC" w14:textId="77777777" w:rsidR="00F212B7" w:rsidRPr="0049085E" w:rsidRDefault="00F212B7" w:rsidP="003D4535">
            <w:r w:rsidRPr="0049085E">
              <w:t>noemer</w:t>
            </w:r>
          </w:p>
        </w:tc>
        <w:tc>
          <w:tcPr>
            <w:tcW w:w="2500" w:type="pct"/>
          </w:tcPr>
          <w:p w14:paraId="1EA2BD3B" w14:textId="04698D1B" w:rsidR="00F212B7" w:rsidRPr="0049085E" w:rsidRDefault="00D30BF9" w:rsidP="003D4535">
            <w:r>
              <w:t>Begraafplaats</w:t>
            </w:r>
          </w:p>
        </w:tc>
      </w:tr>
      <w:tr w:rsidR="00F212B7" w:rsidRPr="0049085E" w14:paraId="509C77D0" w14:textId="77777777" w:rsidTr="003D4535">
        <w:tc>
          <w:tcPr>
            <w:tcW w:w="2500" w:type="pct"/>
          </w:tcPr>
          <w:p w14:paraId="5D802447" w14:textId="77777777" w:rsidR="00F212B7" w:rsidRPr="0049085E" w:rsidRDefault="00F212B7" w:rsidP="003D4535">
            <w:r>
              <w:t>symboolcode</w:t>
            </w:r>
          </w:p>
        </w:tc>
        <w:tc>
          <w:tcPr>
            <w:tcW w:w="2500" w:type="pct"/>
          </w:tcPr>
          <w:p w14:paraId="17FC9994" w14:textId="60C317E7" w:rsidR="00F212B7" w:rsidRDefault="00F212B7" w:rsidP="003D4535"/>
        </w:tc>
      </w:tr>
      <w:tr w:rsidR="00F212B7" w:rsidRPr="0049085E" w14:paraId="47F88F12" w14:textId="77777777" w:rsidTr="003D4535">
        <w:tc>
          <w:tcPr>
            <w:tcW w:w="2500" w:type="pct"/>
          </w:tcPr>
          <w:p w14:paraId="1DAD577B" w14:textId="77777777" w:rsidR="00F212B7" w:rsidRPr="0049085E" w:rsidRDefault="00F212B7" w:rsidP="003D4535">
            <w:r w:rsidRPr="0049085E">
              <w:t>nauwkeurigheid</w:t>
            </w:r>
          </w:p>
        </w:tc>
        <w:tc>
          <w:tcPr>
            <w:tcW w:w="2500" w:type="pct"/>
          </w:tcPr>
          <w:p w14:paraId="1E01D943" w14:textId="3778EAA9" w:rsidR="00F212B7" w:rsidRPr="0049085E" w:rsidRDefault="00F212B7" w:rsidP="003D4535"/>
        </w:tc>
      </w:tr>
      <w:tr w:rsidR="00F212B7" w:rsidRPr="0049085E" w14:paraId="1A16B78C" w14:textId="77777777" w:rsidTr="003D4535">
        <w:tc>
          <w:tcPr>
            <w:tcW w:w="2500" w:type="pct"/>
          </w:tcPr>
          <w:p w14:paraId="25957411" w14:textId="77777777" w:rsidR="00F212B7" w:rsidRPr="0049085E" w:rsidRDefault="00F212B7" w:rsidP="003D4535">
            <w:r w:rsidRPr="0049085E">
              <w:t>bronNauwkeurigheid</w:t>
            </w:r>
          </w:p>
        </w:tc>
        <w:tc>
          <w:tcPr>
            <w:tcW w:w="2500" w:type="pct"/>
          </w:tcPr>
          <w:p w14:paraId="71927170" w14:textId="028E650F" w:rsidR="00F212B7" w:rsidRPr="0049085E" w:rsidRDefault="00D30BF9" w:rsidP="003D4535">
            <w:r>
              <w:t>http://standaarden.omgevingswet.overheid.nl/bronnauwkeurigheid/id/concept/Achtergrond</w:t>
            </w:r>
          </w:p>
        </w:tc>
      </w:tr>
      <w:tr w:rsidR="00F212B7" w:rsidRPr="0049085E" w14:paraId="4F777ADD" w14:textId="77777777" w:rsidTr="003D4535">
        <w:tc>
          <w:tcPr>
            <w:tcW w:w="2500" w:type="pct"/>
          </w:tcPr>
          <w:p w14:paraId="748C3206" w14:textId="77777777" w:rsidR="00F212B7" w:rsidRPr="0049085E" w:rsidRDefault="00F212B7" w:rsidP="003D4535">
            <w:r>
              <w:t>idealisatie</w:t>
            </w:r>
          </w:p>
        </w:tc>
        <w:tc>
          <w:tcPr>
            <w:tcW w:w="2500" w:type="pct"/>
          </w:tcPr>
          <w:p w14:paraId="41680AEA" w14:textId="24F9CBFF" w:rsidR="00F212B7" w:rsidRPr="0049085E" w:rsidRDefault="00D30BF9" w:rsidP="003D4535">
            <w:r>
              <w:t>http://standaarden.omgevingswet.overheid.nl/idealisatie/id/concept/Exact</w:t>
            </w:r>
          </w:p>
        </w:tc>
      </w:tr>
      <w:tr w:rsidR="00F212B7" w:rsidRPr="0049085E" w14:paraId="74DC532C" w14:textId="77777777" w:rsidTr="003D4535">
        <w:tc>
          <w:tcPr>
            <w:tcW w:w="2500" w:type="pct"/>
          </w:tcPr>
          <w:p w14:paraId="35B1518B" w14:textId="77777777" w:rsidR="00F212B7" w:rsidRDefault="00F212B7" w:rsidP="003D4535">
            <w:r>
              <w:t>regelingsgebied</w:t>
            </w:r>
          </w:p>
        </w:tc>
        <w:tc>
          <w:tcPr>
            <w:tcW w:w="2500" w:type="pct"/>
          </w:tcPr>
          <w:p w14:paraId="6E92127E" w14:textId="78B7F0BD" w:rsidR="00F212B7" w:rsidRDefault="00D30BF9" w:rsidP="003D4535">
            <w:r>
              <w:t>Onwaar</w:t>
            </w:r>
          </w:p>
        </w:tc>
      </w:tr>
    </w:tbl>
    <w:p w14:paraId="7E5014BF" w14:textId="436FB24D" w:rsidR="00F212B7" w:rsidRDefault="00F212B7">
      <w:pPr>
        <w:pStyle w:val="Tekstopmerking"/>
      </w:pPr>
    </w:p>
  </w:comment>
  <w:comment w:id="245" w:author="Gerard Wolbers" w:date="2023-04-19T10:12:00Z" w:initials="GW">
    <w:tbl>
      <w:tblPr>
        <w:tblStyle w:val="Annotatie"/>
        <w:tblW w:w="5716" w:type="pct"/>
        <w:tblLayout w:type="fixed"/>
        <w:tblLook w:val="0620" w:firstRow="1" w:lastRow="0" w:firstColumn="0" w:lastColumn="0" w:noHBand="1" w:noVBand="1"/>
      </w:tblPr>
      <w:tblGrid>
        <w:gridCol w:w="4531"/>
        <w:gridCol w:w="4531"/>
      </w:tblGrid>
      <w:tr w:rsidR="00136251" w:rsidRPr="0049085E" w14:paraId="0657941D" w14:textId="77777777" w:rsidTr="0013625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52962B" w14:textId="77777777" w:rsidR="00136251" w:rsidRPr="0049085E" w:rsidRDefault="00136251" w:rsidP="00ED1428">
            <w:r>
              <w:rPr>
                <w:rStyle w:val="Verwijzingopmerking"/>
              </w:rPr>
              <w:annotationRef/>
            </w:r>
            <w:r>
              <w:t>Geometrie</w:t>
            </w:r>
          </w:p>
        </w:tc>
      </w:tr>
      <w:tr w:rsidR="00136251" w:rsidRPr="0049085E" w14:paraId="734B4A88" w14:textId="77777777" w:rsidTr="00136251">
        <w:tc>
          <w:tcPr>
            <w:tcW w:w="2500" w:type="pct"/>
          </w:tcPr>
          <w:p w14:paraId="68D9E19E" w14:textId="77777777" w:rsidR="00136251" w:rsidRPr="0049085E" w:rsidRDefault="00136251" w:rsidP="00136251">
            <w:r>
              <w:t>bestandsnaam</w:t>
            </w:r>
          </w:p>
        </w:tc>
        <w:tc>
          <w:tcPr>
            <w:tcW w:w="2500" w:type="pct"/>
          </w:tcPr>
          <w:p w14:paraId="09B15660" w14:textId="08291218" w:rsidR="00136251" w:rsidRPr="0049085E" w:rsidRDefault="00136251" w:rsidP="00136251">
            <w:r w:rsidRPr="00224F28">
              <w:t>gml_Maatschappelijkbegraafplaats.gml</w:t>
            </w:r>
          </w:p>
        </w:tc>
      </w:tr>
      <w:tr w:rsidR="00136251" w:rsidRPr="0049085E" w14:paraId="7EB006AA" w14:textId="77777777" w:rsidTr="00136251">
        <w:tc>
          <w:tcPr>
            <w:tcW w:w="2500" w:type="pct"/>
          </w:tcPr>
          <w:p w14:paraId="2A77434F" w14:textId="77777777" w:rsidR="00136251" w:rsidRPr="0049085E" w:rsidRDefault="00136251" w:rsidP="00136251">
            <w:r w:rsidRPr="0049085E">
              <w:t>noemer</w:t>
            </w:r>
          </w:p>
        </w:tc>
        <w:tc>
          <w:tcPr>
            <w:tcW w:w="2500" w:type="pct"/>
          </w:tcPr>
          <w:p w14:paraId="3C5E09F0" w14:textId="2AA7C4D0" w:rsidR="00136251" w:rsidRPr="0049085E" w:rsidRDefault="00136251" w:rsidP="00136251">
            <w:r w:rsidRPr="00224F28">
              <w:t>Begraafplaats</w:t>
            </w:r>
          </w:p>
        </w:tc>
      </w:tr>
      <w:tr w:rsidR="00136251" w:rsidRPr="0049085E" w14:paraId="387EC80B" w14:textId="77777777" w:rsidTr="00136251">
        <w:tc>
          <w:tcPr>
            <w:tcW w:w="2500" w:type="pct"/>
          </w:tcPr>
          <w:p w14:paraId="41FC96BA" w14:textId="77777777" w:rsidR="00136251" w:rsidRPr="0049085E" w:rsidRDefault="00136251" w:rsidP="00136251">
            <w:r>
              <w:t>symboolcode</w:t>
            </w:r>
          </w:p>
        </w:tc>
        <w:tc>
          <w:tcPr>
            <w:tcW w:w="2500" w:type="pct"/>
          </w:tcPr>
          <w:p w14:paraId="122F37DD" w14:textId="1F920AA0" w:rsidR="00136251" w:rsidRDefault="00136251" w:rsidP="00136251"/>
        </w:tc>
      </w:tr>
      <w:tr w:rsidR="00136251" w:rsidRPr="0049085E" w14:paraId="1990D6C9" w14:textId="77777777" w:rsidTr="00136251">
        <w:tc>
          <w:tcPr>
            <w:tcW w:w="2500" w:type="pct"/>
          </w:tcPr>
          <w:p w14:paraId="72CD0EA8" w14:textId="77777777" w:rsidR="00136251" w:rsidRPr="0049085E" w:rsidRDefault="00136251" w:rsidP="00136251">
            <w:r w:rsidRPr="0049085E">
              <w:t>nauwkeurigheid</w:t>
            </w:r>
          </w:p>
        </w:tc>
        <w:tc>
          <w:tcPr>
            <w:tcW w:w="2500" w:type="pct"/>
          </w:tcPr>
          <w:p w14:paraId="3FB839DE" w14:textId="40AE59DE" w:rsidR="00136251" w:rsidRPr="0049085E" w:rsidRDefault="00136251" w:rsidP="00136251"/>
        </w:tc>
      </w:tr>
      <w:tr w:rsidR="00136251" w:rsidRPr="0049085E" w14:paraId="385FCDF7" w14:textId="77777777" w:rsidTr="00136251">
        <w:tc>
          <w:tcPr>
            <w:tcW w:w="2500" w:type="pct"/>
          </w:tcPr>
          <w:p w14:paraId="648CAE64" w14:textId="77777777" w:rsidR="00136251" w:rsidRPr="0049085E" w:rsidRDefault="00136251" w:rsidP="00136251">
            <w:r w:rsidRPr="0049085E">
              <w:t>bronNauwkeurigheid</w:t>
            </w:r>
          </w:p>
        </w:tc>
        <w:tc>
          <w:tcPr>
            <w:tcW w:w="2500" w:type="pct"/>
          </w:tcPr>
          <w:p w14:paraId="040B1636" w14:textId="163CAD80" w:rsidR="00136251" w:rsidRPr="0049085E" w:rsidRDefault="00136251" w:rsidP="00136251">
            <w:r w:rsidRPr="00224F28">
              <w:t>http://standaarden.omgevingswet.overheid.nl/bronnauwkeurigheid/id/concept/Achtergrond</w:t>
            </w:r>
          </w:p>
        </w:tc>
      </w:tr>
      <w:tr w:rsidR="00136251" w:rsidRPr="0049085E" w14:paraId="7A4F463F" w14:textId="77777777" w:rsidTr="00136251">
        <w:tc>
          <w:tcPr>
            <w:tcW w:w="2500" w:type="pct"/>
          </w:tcPr>
          <w:p w14:paraId="4E6D46FC" w14:textId="77777777" w:rsidR="00136251" w:rsidRPr="0049085E" w:rsidRDefault="00136251" w:rsidP="00136251">
            <w:r>
              <w:t>idealisatie</w:t>
            </w:r>
          </w:p>
        </w:tc>
        <w:tc>
          <w:tcPr>
            <w:tcW w:w="2500" w:type="pct"/>
          </w:tcPr>
          <w:p w14:paraId="51490B9C" w14:textId="0805296B" w:rsidR="00136251" w:rsidRPr="0049085E" w:rsidRDefault="00136251" w:rsidP="00136251">
            <w:r w:rsidRPr="00224F28">
              <w:t>http://standaarden.omgevingswet.overheid.nl/idealisatie/id/concept/Exact</w:t>
            </w:r>
          </w:p>
        </w:tc>
      </w:tr>
      <w:tr w:rsidR="00136251" w:rsidRPr="0049085E" w14:paraId="5A4DF5A1" w14:textId="77777777" w:rsidTr="00136251">
        <w:tc>
          <w:tcPr>
            <w:tcW w:w="2500" w:type="pct"/>
          </w:tcPr>
          <w:p w14:paraId="4E46D247" w14:textId="77777777" w:rsidR="00136251" w:rsidRDefault="00136251" w:rsidP="00136251">
            <w:r>
              <w:t>regelingsgebied</w:t>
            </w:r>
          </w:p>
        </w:tc>
        <w:tc>
          <w:tcPr>
            <w:tcW w:w="2500" w:type="pct"/>
          </w:tcPr>
          <w:p w14:paraId="0DFDBD25" w14:textId="68A3ED82" w:rsidR="00136251" w:rsidRDefault="00136251" w:rsidP="00136251">
            <w:r w:rsidRPr="00224F28">
              <w:t>Onwaar</w:t>
            </w:r>
          </w:p>
        </w:tc>
      </w:tr>
    </w:tbl>
    <w:p w14:paraId="4326BE31" w14:textId="7BD4FC5F" w:rsidR="00136251" w:rsidRDefault="00136251">
      <w:pPr>
        <w:pStyle w:val="Tekstopmerking"/>
      </w:pPr>
    </w:p>
  </w:comment>
  <w:comment w:id="246" w:author="Gerard Wolbers" w:date="2023-04-19T10:12:00Z" w:initials="GW">
    <w:tbl>
      <w:tblPr>
        <w:tblStyle w:val="Annotatie"/>
        <w:tblW w:w="5716" w:type="pct"/>
        <w:tblLayout w:type="fixed"/>
        <w:tblLook w:val="0620" w:firstRow="1" w:lastRow="0" w:firstColumn="0" w:lastColumn="0" w:noHBand="1" w:noVBand="1"/>
      </w:tblPr>
      <w:tblGrid>
        <w:gridCol w:w="4531"/>
        <w:gridCol w:w="4531"/>
      </w:tblGrid>
      <w:tr w:rsidR="00136251" w:rsidRPr="0049085E" w14:paraId="7069C0C4" w14:textId="77777777" w:rsidTr="0013625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ACA603" w14:textId="77777777" w:rsidR="00136251" w:rsidRPr="0049085E" w:rsidRDefault="00136251" w:rsidP="00ED1428">
            <w:r>
              <w:rPr>
                <w:rStyle w:val="Verwijzingopmerking"/>
              </w:rPr>
              <w:annotationRef/>
            </w:r>
            <w:r>
              <w:t>Geometrie</w:t>
            </w:r>
          </w:p>
        </w:tc>
      </w:tr>
      <w:tr w:rsidR="00136251" w:rsidRPr="0049085E" w14:paraId="64FE4884" w14:textId="77777777" w:rsidTr="00136251">
        <w:tc>
          <w:tcPr>
            <w:tcW w:w="2500" w:type="pct"/>
          </w:tcPr>
          <w:p w14:paraId="24150CD3" w14:textId="77777777" w:rsidR="00136251" w:rsidRPr="0049085E" w:rsidRDefault="00136251" w:rsidP="00136251">
            <w:r>
              <w:t>bestandsnaam</w:t>
            </w:r>
          </w:p>
        </w:tc>
        <w:tc>
          <w:tcPr>
            <w:tcW w:w="2500" w:type="pct"/>
          </w:tcPr>
          <w:p w14:paraId="5699CA9A" w14:textId="749B1911" w:rsidR="00136251" w:rsidRPr="0049085E" w:rsidRDefault="00136251" w:rsidP="00136251">
            <w:r w:rsidRPr="004B784C">
              <w:t>gml_Maatschappelijkbegraafplaats.gml</w:t>
            </w:r>
          </w:p>
        </w:tc>
      </w:tr>
      <w:tr w:rsidR="00136251" w:rsidRPr="0049085E" w14:paraId="6C3A6EDB" w14:textId="77777777" w:rsidTr="00136251">
        <w:tc>
          <w:tcPr>
            <w:tcW w:w="2500" w:type="pct"/>
          </w:tcPr>
          <w:p w14:paraId="0A30D03D" w14:textId="77777777" w:rsidR="00136251" w:rsidRPr="0049085E" w:rsidRDefault="00136251" w:rsidP="00136251">
            <w:r w:rsidRPr="0049085E">
              <w:t>noemer</w:t>
            </w:r>
          </w:p>
        </w:tc>
        <w:tc>
          <w:tcPr>
            <w:tcW w:w="2500" w:type="pct"/>
          </w:tcPr>
          <w:p w14:paraId="0DB1774D" w14:textId="7D1DA652" w:rsidR="00136251" w:rsidRPr="0049085E" w:rsidRDefault="00136251" w:rsidP="00136251">
            <w:r w:rsidRPr="004B784C">
              <w:t>Begraafplaats</w:t>
            </w:r>
          </w:p>
        </w:tc>
      </w:tr>
      <w:tr w:rsidR="00136251" w:rsidRPr="0049085E" w14:paraId="261213A3" w14:textId="77777777" w:rsidTr="00136251">
        <w:tc>
          <w:tcPr>
            <w:tcW w:w="2500" w:type="pct"/>
          </w:tcPr>
          <w:p w14:paraId="18BBB601" w14:textId="77777777" w:rsidR="00136251" w:rsidRPr="0049085E" w:rsidRDefault="00136251" w:rsidP="00136251">
            <w:r>
              <w:t>symboolcode</w:t>
            </w:r>
          </w:p>
        </w:tc>
        <w:tc>
          <w:tcPr>
            <w:tcW w:w="2500" w:type="pct"/>
          </w:tcPr>
          <w:p w14:paraId="7442144F" w14:textId="3BC1E7A4" w:rsidR="00136251" w:rsidRDefault="00136251" w:rsidP="00136251"/>
        </w:tc>
      </w:tr>
      <w:tr w:rsidR="00136251" w:rsidRPr="0049085E" w14:paraId="5693AA39" w14:textId="77777777" w:rsidTr="00136251">
        <w:tc>
          <w:tcPr>
            <w:tcW w:w="2500" w:type="pct"/>
          </w:tcPr>
          <w:p w14:paraId="1E880E49" w14:textId="77777777" w:rsidR="00136251" w:rsidRPr="0049085E" w:rsidRDefault="00136251" w:rsidP="00136251">
            <w:r w:rsidRPr="0049085E">
              <w:t>nauwkeurigheid</w:t>
            </w:r>
          </w:p>
        </w:tc>
        <w:tc>
          <w:tcPr>
            <w:tcW w:w="2500" w:type="pct"/>
          </w:tcPr>
          <w:p w14:paraId="6498D797" w14:textId="18E044CA" w:rsidR="00136251" w:rsidRPr="0049085E" w:rsidRDefault="00136251" w:rsidP="00136251"/>
        </w:tc>
      </w:tr>
      <w:tr w:rsidR="00136251" w:rsidRPr="0049085E" w14:paraId="15660FB6" w14:textId="77777777" w:rsidTr="00136251">
        <w:tc>
          <w:tcPr>
            <w:tcW w:w="2500" w:type="pct"/>
          </w:tcPr>
          <w:p w14:paraId="79F63BE6" w14:textId="77777777" w:rsidR="00136251" w:rsidRPr="0049085E" w:rsidRDefault="00136251" w:rsidP="00136251">
            <w:r w:rsidRPr="0049085E">
              <w:t>bronNauwkeurigheid</w:t>
            </w:r>
          </w:p>
        </w:tc>
        <w:tc>
          <w:tcPr>
            <w:tcW w:w="2500" w:type="pct"/>
          </w:tcPr>
          <w:p w14:paraId="7664D5AC" w14:textId="2CC60BC4" w:rsidR="00136251" w:rsidRPr="0049085E" w:rsidRDefault="00136251" w:rsidP="00136251">
            <w:r w:rsidRPr="004B784C">
              <w:t>http://standaarden.omgevingswet.overheid.nl/bronnauwkeurigheid/id/concept/Achtergrond</w:t>
            </w:r>
          </w:p>
        </w:tc>
      </w:tr>
      <w:tr w:rsidR="00136251" w:rsidRPr="0049085E" w14:paraId="551FAB0B" w14:textId="77777777" w:rsidTr="00136251">
        <w:tc>
          <w:tcPr>
            <w:tcW w:w="2500" w:type="pct"/>
          </w:tcPr>
          <w:p w14:paraId="07758613" w14:textId="77777777" w:rsidR="00136251" w:rsidRPr="0049085E" w:rsidRDefault="00136251" w:rsidP="00136251">
            <w:r>
              <w:t>idealisatie</w:t>
            </w:r>
          </w:p>
        </w:tc>
        <w:tc>
          <w:tcPr>
            <w:tcW w:w="2500" w:type="pct"/>
          </w:tcPr>
          <w:p w14:paraId="42A528EC" w14:textId="4D203635" w:rsidR="00136251" w:rsidRPr="0049085E" w:rsidRDefault="00136251" w:rsidP="00136251">
            <w:r w:rsidRPr="004B784C">
              <w:t>http://standaarden.omgevingswet.overheid.nl/idealisatie/id/concept/Exact</w:t>
            </w:r>
          </w:p>
        </w:tc>
      </w:tr>
      <w:tr w:rsidR="00136251" w:rsidRPr="0049085E" w14:paraId="0FF1F9EB" w14:textId="77777777" w:rsidTr="00136251">
        <w:tc>
          <w:tcPr>
            <w:tcW w:w="2500" w:type="pct"/>
          </w:tcPr>
          <w:p w14:paraId="3AF19F83" w14:textId="77777777" w:rsidR="00136251" w:rsidRDefault="00136251" w:rsidP="00136251">
            <w:r>
              <w:t>regelingsgebied</w:t>
            </w:r>
          </w:p>
        </w:tc>
        <w:tc>
          <w:tcPr>
            <w:tcW w:w="2500" w:type="pct"/>
          </w:tcPr>
          <w:p w14:paraId="62812840" w14:textId="27E88F64" w:rsidR="00136251" w:rsidRDefault="00136251" w:rsidP="00136251">
            <w:r w:rsidRPr="004B784C">
              <w:t>Onwaar</w:t>
            </w:r>
          </w:p>
        </w:tc>
      </w:tr>
    </w:tbl>
    <w:p w14:paraId="755CE96F" w14:textId="510D579B" w:rsidR="00136251" w:rsidRDefault="00136251">
      <w:pPr>
        <w:pStyle w:val="Tekstopmerking"/>
      </w:pPr>
    </w:p>
  </w:comment>
  <w:comment w:id="247" w:author="Gerard Wolbers" w:date="2023-04-19T10:12:00Z" w:initials="GW">
    <w:tbl>
      <w:tblPr>
        <w:tblStyle w:val="Annotatie"/>
        <w:tblW w:w="5716" w:type="pct"/>
        <w:tblLayout w:type="fixed"/>
        <w:tblLook w:val="0620" w:firstRow="1" w:lastRow="0" w:firstColumn="0" w:lastColumn="0" w:noHBand="1" w:noVBand="1"/>
      </w:tblPr>
      <w:tblGrid>
        <w:gridCol w:w="4531"/>
        <w:gridCol w:w="4531"/>
      </w:tblGrid>
      <w:tr w:rsidR="00136251" w:rsidRPr="0049085E" w14:paraId="47D68F8F" w14:textId="77777777" w:rsidTr="0013625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F374D9" w14:textId="77777777" w:rsidR="00136251" w:rsidRPr="0049085E" w:rsidRDefault="00136251" w:rsidP="00ED1428">
            <w:r>
              <w:rPr>
                <w:rStyle w:val="Verwijzingopmerking"/>
              </w:rPr>
              <w:annotationRef/>
            </w:r>
            <w:r>
              <w:t>Geometrie</w:t>
            </w:r>
          </w:p>
        </w:tc>
      </w:tr>
      <w:tr w:rsidR="00136251" w:rsidRPr="0049085E" w14:paraId="4E7E0BD6" w14:textId="77777777" w:rsidTr="00136251">
        <w:tc>
          <w:tcPr>
            <w:tcW w:w="2500" w:type="pct"/>
          </w:tcPr>
          <w:p w14:paraId="0D4E3BEA" w14:textId="77777777" w:rsidR="00136251" w:rsidRPr="0049085E" w:rsidRDefault="00136251" w:rsidP="00136251">
            <w:r>
              <w:t>bestandsnaam</w:t>
            </w:r>
          </w:p>
        </w:tc>
        <w:tc>
          <w:tcPr>
            <w:tcW w:w="2500" w:type="pct"/>
          </w:tcPr>
          <w:p w14:paraId="0D5D471E" w14:textId="2EFCA2D7" w:rsidR="00136251" w:rsidRPr="0049085E" w:rsidRDefault="00136251" w:rsidP="00136251">
            <w:r w:rsidRPr="00BA3A2F">
              <w:t>gml_Maatschappelijkbegraafplaats.gml</w:t>
            </w:r>
          </w:p>
        </w:tc>
      </w:tr>
      <w:tr w:rsidR="00136251" w:rsidRPr="0049085E" w14:paraId="1F3EA59D" w14:textId="77777777" w:rsidTr="00136251">
        <w:tc>
          <w:tcPr>
            <w:tcW w:w="2500" w:type="pct"/>
          </w:tcPr>
          <w:p w14:paraId="5498E496" w14:textId="77777777" w:rsidR="00136251" w:rsidRPr="0049085E" w:rsidRDefault="00136251" w:rsidP="00136251">
            <w:r w:rsidRPr="0049085E">
              <w:t>noemer</w:t>
            </w:r>
          </w:p>
        </w:tc>
        <w:tc>
          <w:tcPr>
            <w:tcW w:w="2500" w:type="pct"/>
          </w:tcPr>
          <w:p w14:paraId="08863227" w14:textId="2CFFE9C6" w:rsidR="00136251" w:rsidRPr="0049085E" w:rsidRDefault="00136251" w:rsidP="00136251">
            <w:r w:rsidRPr="00BA3A2F">
              <w:t>Begraafplaats</w:t>
            </w:r>
          </w:p>
        </w:tc>
      </w:tr>
      <w:tr w:rsidR="00136251" w:rsidRPr="0049085E" w14:paraId="2183A46F" w14:textId="77777777" w:rsidTr="00136251">
        <w:tc>
          <w:tcPr>
            <w:tcW w:w="2500" w:type="pct"/>
          </w:tcPr>
          <w:p w14:paraId="4164284A" w14:textId="77777777" w:rsidR="00136251" w:rsidRPr="0049085E" w:rsidRDefault="00136251" w:rsidP="00136251">
            <w:r>
              <w:t>symboolcode</w:t>
            </w:r>
          </w:p>
        </w:tc>
        <w:tc>
          <w:tcPr>
            <w:tcW w:w="2500" w:type="pct"/>
          </w:tcPr>
          <w:p w14:paraId="3A6A77D3" w14:textId="215E9545" w:rsidR="00136251" w:rsidRDefault="00136251" w:rsidP="00136251"/>
        </w:tc>
      </w:tr>
      <w:tr w:rsidR="00136251" w:rsidRPr="0049085E" w14:paraId="23E9344F" w14:textId="77777777" w:rsidTr="00136251">
        <w:tc>
          <w:tcPr>
            <w:tcW w:w="2500" w:type="pct"/>
          </w:tcPr>
          <w:p w14:paraId="5247F470" w14:textId="77777777" w:rsidR="00136251" w:rsidRPr="0049085E" w:rsidRDefault="00136251" w:rsidP="00136251">
            <w:r w:rsidRPr="0049085E">
              <w:t>nauwkeurigheid</w:t>
            </w:r>
          </w:p>
        </w:tc>
        <w:tc>
          <w:tcPr>
            <w:tcW w:w="2500" w:type="pct"/>
          </w:tcPr>
          <w:p w14:paraId="2D795CC8" w14:textId="449138E1" w:rsidR="00136251" w:rsidRPr="0049085E" w:rsidRDefault="00136251" w:rsidP="00136251"/>
        </w:tc>
      </w:tr>
      <w:tr w:rsidR="00136251" w:rsidRPr="0049085E" w14:paraId="78B11080" w14:textId="77777777" w:rsidTr="00136251">
        <w:tc>
          <w:tcPr>
            <w:tcW w:w="2500" w:type="pct"/>
          </w:tcPr>
          <w:p w14:paraId="44887166" w14:textId="77777777" w:rsidR="00136251" w:rsidRPr="0049085E" w:rsidRDefault="00136251" w:rsidP="00136251">
            <w:r w:rsidRPr="0049085E">
              <w:t>bronNauwkeurigheid</w:t>
            </w:r>
          </w:p>
        </w:tc>
        <w:tc>
          <w:tcPr>
            <w:tcW w:w="2500" w:type="pct"/>
          </w:tcPr>
          <w:p w14:paraId="41732075" w14:textId="618A790D" w:rsidR="00136251" w:rsidRPr="0049085E" w:rsidRDefault="00136251" w:rsidP="00136251">
            <w:r w:rsidRPr="00BA3A2F">
              <w:t>http://standaarden.omgevingswet.overheid.nl/bronnauwkeurigheid/id/concept/Achtergrond</w:t>
            </w:r>
          </w:p>
        </w:tc>
      </w:tr>
      <w:tr w:rsidR="00136251" w:rsidRPr="0049085E" w14:paraId="79591D82" w14:textId="77777777" w:rsidTr="00136251">
        <w:tc>
          <w:tcPr>
            <w:tcW w:w="2500" w:type="pct"/>
          </w:tcPr>
          <w:p w14:paraId="3BD30333" w14:textId="77777777" w:rsidR="00136251" w:rsidRPr="0049085E" w:rsidRDefault="00136251" w:rsidP="00136251">
            <w:r>
              <w:t>idealisatie</w:t>
            </w:r>
          </w:p>
        </w:tc>
        <w:tc>
          <w:tcPr>
            <w:tcW w:w="2500" w:type="pct"/>
          </w:tcPr>
          <w:p w14:paraId="292E8961" w14:textId="3C39E791" w:rsidR="00136251" w:rsidRPr="0049085E" w:rsidRDefault="00136251" w:rsidP="00136251">
            <w:r w:rsidRPr="00BA3A2F">
              <w:t>http://standaarden.omgevingswet.overheid.nl/idealisatie/id/concept/Exact</w:t>
            </w:r>
          </w:p>
        </w:tc>
      </w:tr>
      <w:tr w:rsidR="00136251" w:rsidRPr="0049085E" w14:paraId="03B1575A" w14:textId="77777777" w:rsidTr="00136251">
        <w:tc>
          <w:tcPr>
            <w:tcW w:w="2500" w:type="pct"/>
          </w:tcPr>
          <w:p w14:paraId="6ACE0B2C" w14:textId="77777777" w:rsidR="00136251" w:rsidRDefault="00136251" w:rsidP="00136251">
            <w:r>
              <w:t>regelingsgebied</w:t>
            </w:r>
          </w:p>
        </w:tc>
        <w:tc>
          <w:tcPr>
            <w:tcW w:w="2500" w:type="pct"/>
          </w:tcPr>
          <w:p w14:paraId="7D8F7611" w14:textId="7BE5EE65" w:rsidR="00136251" w:rsidRDefault="00136251" w:rsidP="00136251">
            <w:r w:rsidRPr="00BA3A2F">
              <w:t>Onwaar</w:t>
            </w:r>
          </w:p>
        </w:tc>
      </w:tr>
    </w:tbl>
    <w:p w14:paraId="61E8E2B8" w14:textId="4570BDD5" w:rsidR="00136251" w:rsidRDefault="00136251">
      <w:pPr>
        <w:pStyle w:val="Tekstopmerking"/>
      </w:pPr>
    </w:p>
  </w:comment>
  <w:comment w:id="248" w:author="Eveline Braat" w:date="2023-03-29T13:23:00Z" w:initials="EB">
    <w:tbl>
      <w:tblPr>
        <w:tblStyle w:val="Annotatie"/>
        <w:tblW w:w="5000" w:type="pct"/>
        <w:tblLayout w:type="fixed"/>
        <w:tblLook w:val="0620" w:firstRow="1" w:lastRow="0" w:firstColumn="0" w:lastColumn="0" w:noHBand="1" w:noVBand="1"/>
      </w:tblPr>
      <w:tblGrid>
        <w:gridCol w:w="3963"/>
        <w:gridCol w:w="3964"/>
      </w:tblGrid>
      <w:tr w:rsidR="00EE06F2" w:rsidRPr="00D631F2" w14:paraId="17EFFC3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5870E5" w14:textId="77777777" w:rsidR="00EE06F2" w:rsidRPr="00D631F2" w:rsidRDefault="00EE06F2" w:rsidP="001977CC">
            <w:r>
              <w:rPr>
                <w:rStyle w:val="Verwijzingopmerking"/>
              </w:rPr>
              <w:annotationRef/>
            </w:r>
            <w:r w:rsidRPr="00D631F2">
              <w:t>Activiteit</w:t>
            </w:r>
          </w:p>
        </w:tc>
      </w:tr>
      <w:tr w:rsidR="00EE06F2" w:rsidRPr="00D631F2" w14:paraId="2A2E6084" w14:textId="77777777" w:rsidTr="001977CC">
        <w:tc>
          <w:tcPr>
            <w:tcW w:w="2500" w:type="pct"/>
          </w:tcPr>
          <w:p w14:paraId="6CABFA6F" w14:textId="77777777" w:rsidR="00EE06F2" w:rsidRPr="00D631F2" w:rsidRDefault="00EE06F2" w:rsidP="001977CC">
            <w:r w:rsidRPr="00D631F2">
              <w:t>activiteit</w:t>
            </w:r>
            <w:r>
              <w:t>en</w:t>
            </w:r>
          </w:p>
        </w:tc>
        <w:tc>
          <w:tcPr>
            <w:tcW w:w="2500" w:type="pct"/>
          </w:tcPr>
          <w:p w14:paraId="1CB36B76" w14:textId="23D7E4C2" w:rsidR="00EE06F2" w:rsidRPr="00D631F2" w:rsidRDefault="00136251" w:rsidP="001977CC">
            <w:r>
              <w:t>Verrichten van een maatschappelijke activiteit - categorie II</w:t>
            </w:r>
          </w:p>
        </w:tc>
      </w:tr>
      <w:tr w:rsidR="00EE06F2" w:rsidRPr="00D631F2" w14:paraId="23AB96AC" w14:textId="77777777" w:rsidTr="001977CC">
        <w:tc>
          <w:tcPr>
            <w:tcW w:w="2500" w:type="pct"/>
          </w:tcPr>
          <w:p w14:paraId="503968D7" w14:textId="77777777" w:rsidR="00EE06F2" w:rsidRPr="00D631F2" w:rsidRDefault="00EE06F2" w:rsidP="001977CC">
            <w:r>
              <w:t>bovenliggendeActiviteit</w:t>
            </w:r>
          </w:p>
        </w:tc>
        <w:tc>
          <w:tcPr>
            <w:tcW w:w="2500" w:type="pct"/>
          </w:tcPr>
          <w:p w14:paraId="4577E57C" w14:textId="51DF06E3" w:rsidR="00EE06F2" w:rsidRDefault="00136251" w:rsidP="001977CC">
            <w:r>
              <w:t>Verrichten van een maatschappelijke activiteit</w:t>
            </w:r>
          </w:p>
        </w:tc>
      </w:tr>
      <w:tr w:rsidR="00EE06F2" w:rsidRPr="00D631F2" w14:paraId="73DF2A17" w14:textId="77777777" w:rsidTr="001977CC">
        <w:tc>
          <w:tcPr>
            <w:tcW w:w="2500" w:type="pct"/>
          </w:tcPr>
          <w:p w14:paraId="08C0090C" w14:textId="77777777" w:rsidR="00EE06F2" w:rsidRPr="00D631F2" w:rsidRDefault="00EE06F2" w:rsidP="001977CC">
            <w:r w:rsidRPr="00D631F2">
              <w:t>activiteitengroep</w:t>
            </w:r>
          </w:p>
        </w:tc>
        <w:tc>
          <w:tcPr>
            <w:tcW w:w="2500" w:type="pct"/>
          </w:tcPr>
          <w:p w14:paraId="4A27CC8D" w14:textId="5B99A71E" w:rsidR="00EE06F2" w:rsidRPr="00D631F2" w:rsidRDefault="00136251" w:rsidP="001977CC">
            <w:r>
              <w:t>http://standaarden.omgevingswet.overheid.nl/activiteit/id/concept/MaatschappelijkeActiviteit</w:t>
            </w:r>
          </w:p>
        </w:tc>
      </w:tr>
      <w:tr w:rsidR="00EE06F2" w:rsidRPr="00D631F2" w14:paraId="6B74C26A" w14:textId="77777777" w:rsidTr="001977CC">
        <w:tc>
          <w:tcPr>
            <w:tcW w:w="2500" w:type="pct"/>
          </w:tcPr>
          <w:p w14:paraId="535EB1A2" w14:textId="77777777" w:rsidR="00EE06F2" w:rsidRPr="00D631F2" w:rsidRDefault="00EE06F2" w:rsidP="001977CC">
            <w:r>
              <w:t>activiteitregelkwalificatie</w:t>
            </w:r>
          </w:p>
        </w:tc>
        <w:tc>
          <w:tcPr>
            <w:tcW w:w="2500" w:type="pct"/>
          </w:tcPr>
          <w:p w14:paraId="72D188A9" w14:textId="7852BCE1" w:rsidR="00EE06F2" w:rsidRPr="00D631F2" w:rsidRDefault="00136251" w:rsidP="001977CC">
            <w:r>
              <w:t>http://standaarden.omgevingswet.overheid.nl/activiteitregelkwalificatie/id/concept/Vergunningplicht</w:t>
            </w:r>
          </w:p>
        </w:tc>
      </w:tr>
      <w:tr w:rsidR="00EE06F2" w:rsidRPr="00D631F2" w14:paraId="145971E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E06F2" w:rsidRPr="0049085E" w14:paraId="0A3030D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5342A2" w14:textId="77777777" w:rsidR="00EE06F2" w:rsidRPr="0049085E" w:rsidRDefault="00EE06F2" w:rsidP="001977CC">
                  <w:r>
                    <w:t>Geometrie</w:t>
                  </w:r>
                </w:p>
              </w:tc>
            </w:tr>
            <w:tr w:rsidR="00EE06F2" w:rsidRPr="0049085E" w14:paraId="285E2F1E" w14:textId="77777777" w:rsidTr="001977CC">
              <w:tc>
                <w:tcPr>
                  <w:tcW w:w="2500" w:type="pct"/>
                </w:tcPr>
                <w:p w14:paraId="75CFA3C4" w14:textId="77777777" w:rsidR="00EE06F2" w:rsidRPr="0049085E" w:rsidRDefault="00EE06F2" w:rsidP="001977CC">
                  <w:r>
                    <w:t>bestandsnaam</w:t>
                  </w:r>
                </w:p>
              </w:tc>
              <w:tc>
                <w:tcPr>
                  <w:tcW w:w="2500" w:type="pct"/>
                </w:tcPr>
                <w:p w14:paraId="39CA7E5B" w14:textId="3DAD33EF" w:rsidR="00EE06F2" w:rsidRPr="0049085E" w:rsidRDefault="00136251" w:rsidP="001977CC">
                  <w:r>
                    <w:t>gml_Maatschappelijkbegraafplaats.gml</w:t>
                  </w:r>
                </w:p>
              </w:tc>
            </w:tr>
            <w:tr w:rsidR="00EE06F2" w:rsidRPr="0049085E" w14:paraId="49278490" w14:textId="77777777" w:rsidTr="001977CC">
              <w:tc>
                <w:tcPr>
                  <w:tcW w:w="2500" w:type="pct"/>
                </w:tcPr>
                <w:p w14:paraId="4042655E" w14:textId="77777777" w:rsidR="00EE06F2" w:rsidRPr="0049085E" w:rsidRDefault="00EE06F2" w:rsidP="001977CC">
                  <w:r w:rsidRPr="0049085E">
                    <w:t>noemer</w:t>
                  </w:r>
                </w:p>
              </w:tc>
              <w:tc>
                <w:tcPr>
                  <w:tcW w:w="2500" w:type="pct"/>
                </w:tcPr>
                <w:p w14:paraId="4E37AE53" w14:textId="0D387DFE" w:rsidR="00EE06F2" w:rsidRPr="0049085E" w:rsidRDefault="00136251" w:rsidP="001977CC">
                  <w:r>
                    <w:t>Begraafplaats</w:t>
                  </w:r>
                </w:p>
              </w:tc>
            </w:tr>
            <w:tr w:rsidR="00EE06F2" w:rsidRPr="0049085E" w14:paraId="4F7A47EE" w14:textId="77777777" w:rsidTr="001977CC">
              <w:tc>
                <w:tcPr>
                  <w:tcW w:w="2500" w:type="pct"/>
                </w:tcPr>
                <w:p w14:paraId="0C155D0F" w14:textId="77777777" w:rsidR="00EE06F2" w:rsidRPr="0049085E" w:rsidRDefault="00EE06F2" w:rsidP="001977CC">
                  <w:r>
                    <w:t>symboolcode</w:t>
                  </w:r>
                </w:p>
              </w:tc>
              <w:tc>
                <w:tcPr>
                  <w:tcW w:w="2500" w:type="pct"/>
                </w:tcPr>
                <w:p w14:paraId="2A9FCCA3" w14:textId="3F4564DE" w:rsidR="00EE06F2" w:rsidRDefault="00EE06F2" w:rsidP="001977CC"/>
              </w:tc>
            </w:tr>
            <w:tr w:rsidR="00EE06F2" w:rsidRPr="0049085E" w14:paraId="2394B179" w14:textId="77777777" w:rsidTr="001977CC">
              <w:tc>
                <w:tcPr>
                  <w:tcW w:w="2500" w:type="pct"/>
                </w:tcPr>
                <w:p w14:paraId="21265093" w14:textId="77777777" w:rsidR="00EE06F2" w:rsidRPr="0049085E" w:rsidRDefault="00EE06F2" w:rsidP="001977CC">
                  <w:r w:rsidRPr="0049085E">
                    <w:t>nauwkeurigheid</w:t>
                  </w:r>
                </w:p>
              </w:tc>
              <w:tc>
                <w:tcPr>
                  <w:tcW w:w="2500" w:type="pct"/>
                </w:tcPr>
                <w:p w14:paraId="55EDEC72" w14:textId="643B745C" w:rsidR="00EE06F2" w:rsidRPr="0049085E" w:rsidRDefault="00EE06F2" w:rsidP="001977CC"/>
              </w:tc>
            </w:tr>
            <w:tr w:rsidR="00EE06F2" w:rsidRPr="0049085E" w14:paraId="72305CB2" w14:textId="77777777" w:rsidTr="001977CC">
              <w:tc>
                <w:tcPr>
                  <w:tcW w:w="2500" w:type="pct"/>
                </w:tcPr>
                <w:p w14:paraId="1A69438E" w14:textId="77777777" w:rsidR="00EE06F2" w:rsidRPr="0049085E" w:rsidRDefault="00EE06F2" w:rsidP="001977CC">
                  <w:r w:rsidRPr="0049085E">
                    <w:t>bron</w:t>
                  </w:r>
                  <w:r>
                    <w:t>N</w:t>
                  </w:r>
                  <w:r w:rsidRPr="0049085E">
                    <w:t>auwkeurigheid</w:t>
                  </w:r>
                </w:p>
              </w:tc>
              <w:tc>
                <w:tcPr>
                  <w:tcW w:w="2500" w:type="pct"/>
                </w:tcPr>
                <w:p w14:paraId="535154D5" w14:textId="61AD8B33" w:rsidR="00EE06F2" w:rsidRPr="0049085E" w:rsidRDefault="00136251" w:rsidP="001977CC">
                  <w:r>
                    <w:t>http://standaarden.omgevingswet.overheid.nl/bronnauwkeurigheid/id/concept/Achtergrond</w:t>
                  </w:r>
                </w:p>
              </w:tc>
            </w:tr>
            <w:tr w:rsidR="00EE06F2" w:rsidRPr="0049085E" w14:paraId="1D019E28" w14:textId="77777777" w:rsidTr="001977CC">
              <w:tc>
                <w:tcPr>
                  <w:tcW w:w="2500" w:type="pct"/>
                </w:tcPr>
                <w:p w14:paraId="44611964" w14:textId="77777777" w:rsidR="00EE06F2" w:rsidRPr="0049085E" w:rsidRDefault="00EE06F2" w:rsidP="001977CC">
                  <w:r>
                    <w:t>idealisatie</w:t>
                  </w:r>
                </w:p>
              </w:tc>
              <w:tc>
                <w:tcPr>
                  <w:tcW w:w="2500" w:type="pct"/>
                </w:tcPr>
                <w:p w14:paraId="5C17ED90" w14:textId="05778A6A" w:rsidR="00EE06F2" w:rsidRPr="0049085E" w:rsidRDefault="00136251" w:rsidP="001977CC">
                  <w:r>
                    <w:t>http://standaarden.omgevingswet.overheid.nl/idealisatie/id/concept/Exact</w:t>
                  </w:r>
                </w:p>
              </w:tc>
            </w:tr>
          </w:tbl>
          <w:p w14:paraId="621D2D23" w14:textId="77777777" w:rsidR="00EE06F2" w:rsidRPr="00D631F2" w:rsidRDefault="00EE06F2" w:rsidP="001977CC"/>
        </w:tc>
      </w:tr>
    </w:tbl>
    <w:p w14:paraId="3E99D48E" w14:textId="4674859C" w:rsidR="00EE06F2" w:rsidRDefault="00EE06F2">
      <w:pPr>
        <w:pStyle w:val="Tekstopmerking"/>
      </w:pPr>
    </w:p>
  </w:comment>
  <w:comment w:id="249" w:author="Gerard Wolbers" w:date="2023-04-19T10:13:00Z" w:initials="GW">
    <w:tbl>
      <w:tblPr>
        <w:tblStyle w:val="Annotatie"/>
        <w:tblW w:w="5716" w:type="pct"/>
        <w:tblLayout w:type="fixed"/>
        <w:tblLook w:val="0620" w:firstRow="1" w:lastRow="0" w:firstColumn="0" w:lastColumn="0" w:noHBand="1" w:noVBand="1"/>
      </w:tblPr>
      <w:tblGrid>
        <w:gridCol w:w="4531"/>
        <w:gridCol w:w="4531"/>
      </w:tblGrid>
      <w:tr w:rsidR="00136251" w:rsidRPr="0049085E" w14:paraId="6BCA158C" w14:textId="77777777" w:rsidTr="0013625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E315D9" w14:textId="77777777" w:rsidR="00136251" w:rsidRPr="0049085E" w:rsidRDefault="00136251" w:rsidP="00ED1428">
            <w:r>
              <w:rPr>
                <w:rStyle w:val="Verwijzingopmerking"/>
              </w:rPr>
              <w:annotationRef/>
            </w:r>
            <w:r>
              <w:t>Geometrie</w:t>
            </w:r>
          </w:p>
        </w:tc>
      </w:tr>
      <w:tr w:rsidR="00136251" w:rsidRPr="0049085E" w14:paraId="4EB2D4E8" w14:textId="77777777" w:rsidTr="00136251">
        <w:tc>
          <w:tcPr>
            <w:tcW w:w="2500" w:type="pct"/>
          </w:tcPr>
          <w:p w14:paraId="42A99565" w14:textId="77777777" w:rsidR="00136251" w:rsidRPr="0049085E" w:rsidRDefault="00136251" w:rsidP="00136251">
            <w:r>
              <w:t>bestandsnaam</w:t>
            </w:r>
          </w:p>
        </w:tc>
        <w:tc>
          <w:tcPr>
            <w:tcW w:w="2500" w:type="pct"/>
          </w:tcPr>
          <w:p w14:paraId="7ED50F24" w14:textId="1BA886BE" w:rsidR="00136251" w:rsidRPr="0049085E" w:rsidRDefault="00136251" w:rsidP="00136251">
            <w:r w:rsidRPr="005056BF">
              <w:t>gml_Maatschappelijkbegraafplaats.gml</w:t>
            </w:r>
          </w:p>
        </w:tc>
      </w:tr>
      <w:tr w:rsidR="00136251" w:rsidRPr="0049085E" w14:paraId="041E6FAB" w14:textId="77777777" w:rsidTr="00136251">
        <w:tc>
          <w:tcPr>
            <w:tcW w:w="2500" w:type="pct"/>
          </w:tcPr>
          <w:p w14:paraId="3D9EB9CC" w14:textId="77777777" w:rsidR="00136251" w:rsidRPr="0049085E" w:rsidRDefault="00136251" w:rsidP="00136251">
            <w:r w:rsidRPr="0049085E">
              <w:t>noemer</w:t>
            </w:r>
          </w:p>
        </w:tc>
        <w:tc>
          <w:tcPr>
            <w:tcW w:w="2500" w:type="pct"/>
          </w:tcPr>
          <w:p w14:paraId="0D4AA812" w14:textId="2B45E3DE" w:rsidR="00136251" w:rsidRPr="0049085E" w:rsidRDefault="00136251" w:rsidP="00136251">
            <w:r w:rsidRPr="005056BF">
              <w:t>Begraafplaats</w:t>
            </w:r>
          </w:p>
        </w:tc>
      </w:tr>
      <w:tr w:rsidR="00136251" w:rsidRPr="0049085E" w14:paraId="56936623" w14:textId="77777777" w:rsidTr="00136251">
        <w:tc>
          <w:tcPr>
            <w:tcW w:w="2500" w:type="pct"/>
          </w:tcPr>
          <w:p w14:paraId="1EAE9E48" w14:textId="77777777" w:rsidR="00136251" w:rsidRPr="0049085E" w:rsidRDefault="00136251" w:rsidP="00136251">
            <w:r>
              <w:t>symboolcode</w:t>
            </w:r>
          </w:p>
        </w:tc>
        <w:tc>
          <w:tcPr>
            <w:tcW w:w="2500" w:type="pct"/>
          </w:tcPr>
          <w:p w14:paraId="2BFAFB9C" w14:textId="317292CA" w:rsidR="00136251" w:rsidRDefault="00136251" w:rsidP="00136251"/>
        </w:tc>
      </w:tr>
      <w:tr w:rsidR="00136251" w:rsidRPr="0049085E" w14:paraId="380B8A09" w14:textId="77777777" w:rsidTr="00136251">
        <w:tc>
          <w:tcPr>
            <w:tcW w:w="2500" w:type="pct"/>
          </w:tcPr>
          <w:p w14:paraId="6FC23E14" w14:textId="77777777" w:rsidR="00136251" w:rsidRPr="0049085E" w:rsidRDefault="00136251" w:rsidP="00136251">
            <w:r w:rsidRPr="0049085E">
              <w:t>nauwkeurigheid</w:t>
            </w:r>
          </w:p>
        </w:tc>
        <w:tc>
          <w:tcPr>
            <w:tcW w:w="2500" w:type="pct"/>
          </w:tcPr>
          <w:p w14:paraId="09D47EA7" w14:textId="13761EF6" w:rsidR="00136251" w:rsidRPr="0049085E" w:rsidRDefault="00136251" w:rsidP="00136251"/>
        </w:tc>
      </w:tr>
      <w:tr w:rsidR="00136251" w:rsidRPr="0049085E" w14:paraId="785BFF16" w14:textId="77777777" w:rsidTr="00136251">
        <w:tc>
          <w:tcPr>
            <w:tcW w:w="2500" w:type="pct"/>
          </w:tcPr>
          <w:p w14:paraId="2DBB4C0B" w14:textId="77777777" w:rsidR="00136251" w:rsidRPr="0049085E" w:rsidRDefault="00136251" w:rsidP="00136251">
            <w:r w:rsidRPr="0049085E">
              <w:t>bronNauwkeurigheid</w:t>
            </w:r>
          </w:p>
        </w:tc>
        <w:tc>
          <w:tcPr>
            <w:tcW w:w="2500" w:type="pct"/>
          </w:tcPr>
          <w:p w14:paraId="0561147F" w14:textId="3FDF4FB5" w:rsidR="00136251" w:rsidRPr="0049085E" w:rsidRDefault="00136251" w:rsidP="00136251">
            <w:r w:rsidRPr="005056BF">
              <w:t>http://standaarden.omgevingswet.overheid.nl/bronnauwkeurigheid/id/concept/Achtergrond</w:t>
            </w:r>
          </w:p>
        </w:tc>
      </w:tr>
      <w:tr w:rsidR="00136251" w:rsidRPr="0049085E" w14:paraId="02FF9032" w14:textId="77777777" w:rsidTr="00136251">
        <w:tc>
          <w:tcPr>
            <w:tcW w:w="2500" w:type="pct"/>
          </w:tcPr>
          <w:p w14:paraId="7C55DC9C" w14:textId="77777777" w:rsidR="00136251" w:rsidRPr="0049085E" w:rsidRDefault="00136251" w:rsidP="00136251">
            <w:r>
              <w:t>idealisatie</w:t>
            </w:r>
          </w:p>
        </w:tc>
        <w:tc>
          <w:tcPr>
            <w:tcW w:w="2500" w:type="pct"/>
          </w:tcPr>
          <w:p w14:paraId="04FD42FD" w14:textId="5BCE5A52" w:rsidR="00136251" w:rsidRPr="0049085E" w:rsidRDefault="00136251" w:rsidP="00136251">
            <w:r w:rsidRPr="005056BF">
              <w:t>http://standaarden.omgevingswet.overheid.nl/idealisatie/id/concept/Exact</w:t>
            </w:r>
          </w:p>
        </w:tc>
      </w:tr>
      <w:tr w:rsidR="00136251" w:rsidRPr="0049085E" w14:paraId="416B8C12" w14:textId="77777777" w:rsidTr="00136251">
        <w:tc>
          <w:tcPr>
            <w:tcW w:w="2500" w:type="pct"/>
          </w:tcPr>
          <w:p w14:paraId="214B8F0E" w14:textId="77777777" w:rsidR="00136251" w:rsidRDefault="00136251" w:rsidP="00136251">
            <w:r>
              <w:t>regelingsgebied</w:t>
            </w:r>
          </w:p>
        </w:tc>
        <w:tc>
          <w:tcPr>
            <w:tcW w:w="2500" w:type="pct"/>
          </w:tcPr>
          <w:p w14:paraId="6ABBCB1A" w14:textId="44CF320D" w:rsidR="00136251" w:rsidRDefault="00136251" w:rsidP="00136251">
            <w:r w:rsidRPr="005056BF">
              <w:t>Onwaar</w:t>
            </w:r>
          </w:p>
        </w:tc>
      </w:tr>
    </w:tbl>
    <w:p w14:paraId="43424B24" w14:textId="55E97065" w:rsidR="00136251" w:rsidRDefault="00136251">
      <w:pPr>
        <w:pStyle w:val="Tekstopmerking"/>
      </w:pPr>
    </w:p>
  </w:comment>
  <w:comment w:id="250" w:author="Gerard Wolbers" w:date="2023-04-19T10:13:00Z" w:initials="GW">
    <w:tbl>
      <w:tblPr>
        <w:tblStyle w:val="Annotatie"/>
        <w:tblW w:w="5716" w:type="pct"/>
        <w:tblLayout w:type="fixed"/>
        <w:tblLook w:val="0620" w:firstRow="1" w:lastRow="0" w:firstColumn="0" w:lastColumn="0" w:noHBand="1" w:noVBand="1"/>
      </w:tblPr>
      <w:tblGrid>
        <w:gridCol w:w="4531"/>
        <w:gridCol w:w="4531"/>
      </w:tblGrid>
      <w:tr w:rsidR="00136251" w:rsidRPr="0049085E" w14:paraId="619A5C1C" w14:textId="77777777" w:rsidTr="0013625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87D244" w14:textId="77777777" w:rsidR="00136251" w:rsidRPr="0049085E" w:rsidRDefault="00136251" w:rsidP="00ED1428">
            <w:r>
              <w:rPr>
                <w:rStyle w:val="Verwijzingopmerking"/>
              </w:rPr>
              <w:annotationRef/>
            </w:r>
            <w:r>
              <w:t>Geometrie</w:t>
            </w:r>
          </w:p>
        </w:tc>
      </w:tr>
      <w:tr w:rsidR="00136251" w:rsidRPr="0049085E" w14:paraId="4FEA1EF2" w14:textId="77777777" w:rsidTr="00136251">
        <w:tc>
          <w:tcPr>
            <w:tcW w:w="2500" w:type="pct"/>
          </w:tcPr>
          <w:p w14:paraId="79CC7D1A" w14:textId="77777777" w:rsidR="00136251" w:rsidRPr="0049085E" w:rsidRDefault="00136251" w:rsidP="00136251">
            <w:r>
              <w:t>bestandsnaam</w:t>
            </w:r>
          </w:p>
        </w:tc>
        <w:tc>
          <w:tcPr>
            <w:tcW w:w="2500" w:type="pct"/>
          </w:tcPr>
          <w:p w14:paraId="34E853F8" w14:textId="6A150C4C" w:rsidR="00136251" w:rsidRPr="0049085E" w:rsidRDefault="00136251" w:rsidP="00136251">
            <w:r w:rsidRPr="007E7A8E">
              <w:t>gml_Maatschappelijkbegraafplaats.gml</w:t>
            </w:r>
          </w:p>
        </w:tc>
      </w:tr>
      <w:tr w:rsidR="00136251" w:rsidRPr="0049085E" w14:paraId="5E95A9D3" w14:textId="77777777" w:rsidTr="00136251">
        <w:tc>
          <w:tcPr>
            <w:tcW w:w="2500" w:type="pct"/>
          </w:tcPr>
          <w:p w14:paraId="63B1F930" w14:textId="77777777" w:rsidR="00136251" w:rsidRPr="0049085E" w:rsidRDefault="00136251" w:rsidP="00136251">
            <w:r w:rsidRPr="0049085E">
              <w:t>noemer</w:t>
            </w:r>
          </w:p>
        </w:tc>
        <w:tc>
          <w:tcPr>
            <w:tcW w:w="2500" w:type="pct"/>
          </w:tcPr>
          <w:p w14:paraId="3DB18705" w14:textId="4485A3DD" w:rsidR="00136251" w:rsidRPr="0049085E" w:rsidRDefault="00136251" w:rsidP="00136251">
            <w:r w:rsidRPr="007E7A8E">
              <w:t>Begraafplaats</w:t>
            </w:r>
          </w:p>
        </w:tc>
      </w:tr>
      <w:tr w:rsidR="00136251" w:rsidRPr="0049085E" w14:paraId="11C650E0" w14:textId="77777777" w:rsidTr="00136251">
        <w:tc>
          <w:tcPr>
            <w:tcW w:w="2500" w:type="pct"/>
          </w:tcPr>
          <w:p w14:paraId="2EA0E9C8" w14:textId="77777777" w:rsidR="00136251" w:rsidRPr="0049085E" w:rsidRDefault="00136251" w:rsidP="00136251">
            <w:r>
              <w:t>symboolcode</w:t>
            </w:r>
          </w:p>
        </w:tc>
        <w:tc>
          <w:tcPr>
            <w:tcW w:w="2500" w:type="pct"/>
          </w:tcPr>
          <w:p w14:paraId="6E35673C" w14:textId="330692DA" w:rsidR="00136251" w:rsidRDefault="00136251" w:rsidP="00136251"/>
        </w:tc>
      </w:tr>
      <w:tr w:rsidR="00136251" w:rsidRPr="0049085E" w14:paraId="045ED135" w14:textId="77777777" w:rsidTr="00136251">
        <w:tc>
          <w:tcPr>
            <w:tcW w:w="2500" w:type="pct"/>
          </w:tcPr>
          <w:p w14:paraId="00196065" w14:textId="77777777" w:rsidR="00136251" w:rsidRPr="0049085E" w:rsidRDefault="00136251" w:rsidP="00136251">
            <w:r w:rsidRPr="0049085E">
              <w:t>nauwkeurigheid</w:t>
            </w:r>
          </w:p>
        </w:tc>
        <w:tc>
          <w:tcPr>
            <w:tcW w:w="2500" w:type="pct"/>
          </w:tcPr>
          <w:p w14:paraId="6893ACF3" w14:textId="1E3C7E1A" w:rsidR="00136251" w:rsidRPr="0049085E" w:rsidRDefault="00136251" w:rsidP="00136251"/>
        </w:tc>
      </w:tr>
      <w:tr w:rsidR="00136251" w:rsidRPr="0049085E" w14:paraId="08DF2285" w14:textId="77777777" w:rsidTr="00136251">
        <w:tc>
          <w:tcPr>
            <w:tcW w:w="2500" w:type="pct"/>
          </w:tcPr>
          <w:p w14:paraId="448C80B9" w14:textId="77777777" w:rsidR="00136251" w:rsidRPr="0049085E" w:rsidRDefault="00136251" w:rsidP="00136251">
            <w:r w:rsidRPr="0049085E">
              <w:t>bronNauwkeurigheid</w:t>
            </w:r>
          </w:p>
        </w:tc>
        <w:tc>
          <w:tcPr>
            <w:tcW w:w="2500" w:type="pct"/>
          </w:tcPr>
          <w:p w14:paraId="5D3301F6" w14:textId="610C6DF8" w:rsidR="00136251" w:rsidRPr="0049085E" w:rsidRDefault="00136251" w:rsidP="00136251">
            <w:r w:rsidRPr="007E7A8E">
              <w:t>http://standaarden.omgevingswet.overheid.nl/bronnauwkeurigheid/id/concept/Achtergrond</w:t>
            </w:r>
          </w:p>
        </w:tc>
      </w:tr>
      <w:tr w:rsidR="00136251" w:rsidRPr="0049085E" w14:paraId="63F0DF5D" w14:textId="77777777" w:rsidTr="00136251">
        <w:tc>
          <w:tcPr>
            <w:tcW w:w="2500" w:type="pct"/>
          </w:tcPr>
          <w:p w14:paraId="733C0E39" w14:textId="77777777" w:rsidR="00136251" w:rsidRPr="0049085E" w:rsidRDefault="00136251" w:rsidP="00136251">
            <w:r>
              <w:t>idealisatie</w:t>
            </w:r>
          </w:p>
        </w:tc>
        <w:tc>
          <w:tcPr>
            <w:tcW w:w="2500" w:type="pct"/>
          </w:tcPr>
          <w:p w14:paraId="61FA8C9A" w14:textId="1B58CAE1" w:rsidR="00136251" w:rsidRPr="0049085E" w:rsidRDefault="00136251" w:rsidP="00136251">
            <w:r w:rsidRPr="007E7A8E">
              <w:t>http://standaarden.omgevingswet.overheid.nl/idealisatie/id/concept/Exact</w:t>
            </w:r>
          </w:p>
        </w:tc>
      </w:tr>
      <w:tr w:rsidR="00136251" w:rsidRPr="0049085E" w14:paraId="5A0B6EEC" w14:textId="77777777" w:rsidTr="00136251">
        <w:tc>
          <w:tcPr>
            <w:tcW w:w="2500" w:type="pct"/>
          </w:tcPr>
          <w:p w14:paraId="2AB5D072" w14:textId="77777777" w:rsidR="00136251" w:rsidRDefault="00136251" w:rsidP="00136251">
            <w:r>
              <w:t>regelingsgebied</w:t>
            </w:r>
          </w:p>
        </w:tc>
        <w:tc>
          <w:tcPr>
            <w:tcW w:w="2500" w:type="pct"/>
          </w:tcPr>
          <w:p w14:paraId="1C0A8134" w14:textId="1A8FC9F3" w:rsidR="00136251" w:rsidRDefault="00136251" w:rsidP="00136251">
            <w:r w:rsidRPr="007E7A8E">
              <w:t>Onwaar</w:t>
            </w:r>
          </w:p>
        </w:tc>
      </w:tr>
    </w:tbl>
    <w:p w14:paraId="773F8191" w14:textId="03AB3512" w:rsidR="00136251" w:rsidRDefault="00136251">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7C5A3D" w15:done="0"/>
  <w15:commentEx w15:paraId="541F1379" w15:done="0"/>
  <w15:commentEx w15:paraId="1B564EEF" w15:done="0"/>
  <w15:commentEx w15:paraId="7F25B752" w15:done="0"/>
  <w15:commentEx w15:paraId="4BAC62AB" w15:done="0"/>
  <w15:commentEx w15:paraId="0FD3BE83" w15:done="0"/>
  <w15:commentEx w15:paraId="476DA3CE" w15:done="0"/>
  <w15:commentEx w15:paraId="012AD896" w15:done="0"/>
  <w15:commentEx w15:paraId="235C5DA2" w15:done="0"/>
  <w15:commentEx w15:paraId="1F1DCD0E" w15:done="0"/>
  <w15:commentEx w15:paraId="499C4D5F" w15:done="0"/>
  <w15:commentEx w15:paraId="08E67C5D" w15:done="0"/>
  <w15:commentEx w15:paraId="6E37D595" w15:done="0"/>
  <w15:commentEx w15:paraId="42E1DAAF" w15:done="0"/>
  <w15:commentEx w15:paraId="51872678" w15:done="0"/>
  <w15:commentEx w15:paraId="75198DED" w15:done="0"/>
  <w15:commentEx w15:paraId="6E762C1D" w15:done="0"/>
  <w15:commentEx w15:paraId="28D9399E" w15:done="0"/>
  <w15:commentEx w15:paraId="6408AB64" w15:done="0"/>
  <w15:commentEx w15:paraId="4F758309" w15:done="0"/>
  <w15:commentEx w15:paraId="289F211A" w15:done="0"/>
  <w15:commentEx w15:paraId="3257CA18" w15:done="0"/>
  <w15:commentEx w15:paraId="6DEFD41B" w15:done="0"/>
  <w15:commentEx w15:paraId="2196A7C5" w15:done="0"/>
  <w15:commentEx w15:paraId="4567C918" w15:done="0"/>
  <w15:commentEx w15:paraId="3114D255" w15:done="0"/>
  <w15:commentEx w15:paraId="12D3B8F5" w15:done="0"/>
  <w15:commentEx w15:paraId="72C92EF7" w15:done="0"/>
  <w15:commentEx w15:paraId="642751A6" w15:done="0"/>
  <w15:commentEx w15:paraId="5948FF03" w15:done="0"/>
  <w15:commentEx w15:paraId="5ECBEC07" w15:done="0"/>
  <w15:commentEx w15:paraId="09122FF1" w15:done="0"/>
  <w15:commentEx w15:paraId="691E0F2A" w15:done="0"/>
  <w15:commentEx w15:paraId="5D4A1002" w15:done="0"/>
  <w15:commentEx w15:paraId="032A91FA" w15:done="0"/>
  <w15:commentEx w15:paraId="1AEA269E" w15:done="0"/>
  <w15:commentEx w15:paraId="390D5B20" w15:done="0"/>
  <w15:commentEx w15:paraId="546BCF06" w15:done="0"/>
  <w15:commentEx w15:paraId="2133C00F" w15:done="0"/>
  <w15:commentEx w15:paraId="2346CC5A" w15:done="0"/>
  <w15:commentEx w15:paraId="404231EE" w15:done="0"/>
  <w15:commentEx w15:paraId="7D0DFBD2" w15:done="0"/>
  <w15:commentEx w15:paraId="392F65D6" w15:done="0"/>
  <w15:commentEx w15:paraId="1ACCC413" w15:done="0"/>
  <w15:commentEx w15:paraId="32190F69" w15:done="0"/>
  <w15:commentEx w15:paraId="1B8FEB07" w15:done="0"/>
  <w15:commentEx w15:paraId="0577F16E" w15:done="0"/>
  <w15:commentEx w15:paraId="4053F652" w15:done="0"/>
  <w15:commentEx w15:paraId="1C4B84C4" w15:done="0"/>
  <w15:commentEx w15:paraId="505D8866" w15:done="0"/>
  <w15:commentEx w15:paraId="3D832EB4" w15:done="0"/>
  <w15:commentEx w15:paraId="448DF64B" w15:done="0"/>
  <w15:commentEx w15:paraId="3C093B8C" w15:done="0"/>
  <w15:commentEx w15:paraId="1FF22731" w15:done="0"/>
  <w15:commentEx w15:paraId="7EF7227C" w15:done="0"/>
  <w15:commentEx w15:paraId="36676C28" w15:done="0"/>
  <w15:commentEx w15:paraId="11337672" w15:done="0"/>
  <w15:commentEx w15:paraId="1B46E366" w15:done="0"/>
  <w15:commentEx w15:paraId="1E73B209" w15:done="0"/>
  <w15:commentEx w15:paraId="087C600E" w15:done="0"/>
  <w15:commentEx w15:paraId="57A7A36C" w15:done="0"/>
  <w15:commentEx w15:paraId="4CD1E5CB" w15:done="0"/>
  <w15:commentEx w15:paraId="6A5571FA" w15:done="0"/>
  <w15:commentEx w15:paraId="08DBCC30" w15:done="0"/>
  <w15:commentEx w15:paraId="64EB380A" w15:done="0"/>
  <w15:commentEx w15:paraId="674D29CA" w15:done="0"/>
  <w15:commentEx w15:paraId="6083C508" w15:done="0"/>
  <w15:commentEx w15:paraId="135CBA3C" w15:done="0"/>
  <w15:commentEx w15:paraId="4CA710CC" w15:done="0"/>
  <w15:commentEx w15:paraId="3B80D6E4" w15:done="0"/>
  <w15:commentEx w15:paraId="510CD19D" w15:done="0"/>
  <w15:commentEx w15:paraId="40FEEC90" w15:done="0"/>
  <w15:commentEx w15:paraId="76DF0BD5" w15:done="0"/>
  <w15:commentEx w15:paraId="65988E82" w15:done="0"/>
  <w15:commentEx w15:paraId="6FC195A6" w15:done="0"/>
  <w15:commentEx w15:paraId="4DA4646D" w15:done="0"/>
  <w15:commentEx w15:paraId="21513A8D" w15:done="0"/>
  <w15:commentEx w15:paraId="0159E6B4" w15:done="0"/>
  <w15:commentEx w15:paraId="43316024" w15:done="0"/>
  <w15:commentEx w15:paraId="37F0AB37" w15:done="0"/>
  <w15:commentEx w15:paraId="008C03BB" w15:done="0"/>
  <w15:commentEx w15:paraId="3FACB3D9" w15:done="0"/>
  <w15:commentEx w15:paraId="2FDE3DF9" w15:done="0"/>
  <w15:commentEx w15:paraId="6A07B923" w15:done="0"/>
  <w15:commentEx w15:paraId="7F2386DB" w15:done="0"/>
  <w15:commentEx w15:paraId="071F4467" w15:done="0"/>
  <w15:commentEx w15:paraId="3F5F5E0A" w15:done="0"/>
  <w15:commentEx w15:paraId="5487FC10" w15:done="0"/>
  <w15:commentEx w15:paraId="3E06CE03" w15:done="0"/>
  <w15:commentEx w15:paraId="2242B8DA" w15:done="0"/>
  <w15:commentEx w15:paraId="647464B9" w15:done="0"/>
  <w15:commentEx w15:paraId="09E57A1B" w15:done="0"/>
  <w15:commentEx w15:paraId="18591DD9" w15:done="0"/>
  <w15:commentEx w15:paraId="02D7D260" w15:done="0"/>
  <w15:commentEx w15:paraId="6B614FEC" w15:done="0"/>
  <w15:commentEx w15:paraId="2FAC6F25" w15:done="0"/>
  <w15:commentEx w15:paraId="6FF4787E" w15:done="0"/>
  <w15:commentEx w15:paraId="1350CEBA" w15:done="0"/>
  <w15:commentEx w15:paraId="67083272" w15:done="0"/>
  <w15:commentEx w15:paraId="57C1C83E" w15:done="0"/>
  <w15:commentEx w15:paraId="78062C04" w15:done="0"/>
  <w15:commentEx w15:paraId="05771C21" w15:done="0"/>
  <w15:commentEx w15:paraId="390D2943" w15:done="0"/>
  <w15:commentEx w15:paraId="0A8A7C39" w15:done="0"/>
  <w15:commentEx w15:paraId="3C13CC87" w15:done="0"/>
  <w15:commentEx w15:paraId="573BA4EA" w15:done="0"/>
  <w15:commentEx w15:paraId="37B8CE34" w15:done="0"/>
  <w15:commentEx w15:paraId="4AB13DA4" w15:done="0"/>
  <w15:commentEx w15:paraId="48AD3ACE" w15:done="0"/>
  <w15:commentEx w15:paraId="515660F8" w15:done="0"/>
  <w15:commentEx w15:paraId="15A36A6A" w15:done="0"/>
  <w15:commentEx w15:paraId="6D0ABB75" w15:done="0"/>
  <w15:commentEx w15:paraId="68FF5C92" w15:done="0"/>
  <w15:commentEx w15:paraId="469DEEAF" w15:done="0"/>
  <w15:commentEx w15:paraId="4C0B577B" w15:done="0"/>
  <w15:commentEx w15:paraId="7CB9F510" w15:done="0"/>
  <w15:commentEx w15:paraId="00140A9F" w15:done="0"/>
  <w15:commentEx w15:paraId="27FE72E1" w15:done="0"/>
  <w15:commentEx w15:paraId="37FEAC34" w15:done="0"/>
  <w15:commentEx w15:paraId="75DB8062" w15:done="0"/>
  <w15:commentEx w15:paraId="12257CE9" w15:done="0"/>
  <w15:commentEx w15:paraId="5CD61A8F" w15:done="0"/>
  <w15:commentEx w15:paraId="71BE6DA9" w15:done="0"/>
  <w15:commentEx w15:paraId="0C42AA92" w15:done="0"/>
  <w15:commentEx w15:paraId="5A4E8627" w15:done="0"/>
  <w15:commentEx w15:paraId="51DE00C2" w15:done="0"/>
  <w15:commentEx w15:paraId="1D81A9F3" w15:done="0"/>
  <w15:commentEx w15:paraId="28A916AD" w15:done="0"/>
  <w15:commentEx w15:paraId="3ED2C3C9" w15:done="0"/>
  <w15:commentEx w15:paraId="41C69DF3" w15:done="0"/>
  <w15:commentEx w15:paraId="59B635D6" w15:done="0"/>
  <w15:commentEx w15:paraId="19B814FB" w15:done="0"/>
  <w15:commentEx w15:paraId="09C18AB9" w15:done="0"/>
  <w15:commentEx w15:paraId="1935C698" w15:done="0"/>
  <w15:commentEx w15:paraId="7C1A0A41" w15:done="0"/>
  <w15:commentEx w15:paraId="7071BD58" w15:done="0"/>
  <w15:commentEx w15:paraId="1A109DC5" w15:done="0"/>
  <w15:commentEx w15:paraId="441925F4" w15:done="0"/>
  <w15:commentEx w15:paraId="21B2F55D" w15:done="0"/>
  <w15:commentEx w15:paraId="311B3234" w15:done="0"/>
  <w15:commentEx w15:paraId="31226606" w15:done="0"/>
  <w15:commentEx w15:paraId="7B43CB2A" w15:done="0"/>
  <w15:commentEx w15:paraId="1F9B8E27" w15:done="0"/>
  <w15:commentEx w15:paraId="3998B576" w15:done="0"/>
  <w15:commentEx w15:paraId="7C21690C" w15:done="0"/>
  <w15:commentEx w15:paraId="505F2528" w15:done="0"/>
  <w15:commentEx w15:paraId="11DC021E" w15:done="0"/>
  <w15:commentEx w15:paraId="54143700" w15:done="0"/>
  <w15:commentEx w15:paraId="340CE835" w15:done="0"/>
  <w15:commentEx w15:paraId="3C9CC4D3" w15:done="0"/>
  <w15:commentEx w15:paraId="1B910BAC" w15:done="0"/>
  <w15:commentEx w15:paraId="4461E0F3" w15:done="0"/>
  <w15:commentEx w15:paraId="1FECC08A" w15:done="0"/>
  <w15:commentEx w15:paraId="69FEEFEE" w15:done="0"/>
  <w15:commentEx w15:paraId="38DFED0B" w15:done="0"/>
  <w15:commentEx w15:paraId="29DE780C" w15:done="0"/>
  <w15:commentEx w15:paraId="19101397" w15:done="0"/>
  <w15:commentEx w15:paraId="6FB0B7D6" w15:done="0"/>
  <w15:commentEx w15:paraId="06276AF8" w15:done="0"/>
  <w15:commentEx w15:paraId="39861C0B" w15:done="0"/>
  <w15:commentEx w15:paraId="2B6093CC" w15:done="0"/>
  <w15:commentEx w15:paraId="0E232C30" w15:done="0"/>
  <w15:commentEx w15:paraId="5457857F" w15:done="0"/>
  <w15:commentEx w15:paraId="7767743D" w15:done="0"/>
  <w15:commentEx w15:paraId="38089070" w15:done="0"/>
  <w15:commentEx w15:paraId="3240DAA1" w15:done="0"/>
  <w15:commentEx w15:paraId="7D1ABEEF" w15:done="0"/>
  <w15:commentEx w15:paraId="0850EBF6" w15:done="0"/>
  <w15:commentEx w15:paraId="1AE086E4" w15:done="0"/>
  <w15:commentEx w15:paraId="27CF3B2A" w15:done="0"/>
  <w15:commentEx w15:paraId="1E13883F" w15:done="0"/>
  <w15:commentEx w15:paraId="52DFC625" w15:done="0"/>
  <w15:commentEx w15:paraId="5C40A1F0" w15:done="0"/>
  <w15:commentEx w15:paraId="6995348D" w15:done="0"/>
  <w15:commentEx w15:paraId="71813C1C" w15:done="0"/>
  <w15:commentEx w15:paraId="12A9D512" w15:done="0"/>
  <w15:commentEx w15:paraId="4A54812A" w15:done="0"/>
  <w15:commentEx w15:paraId="45FEC195" w15:done="0"/>
  <w15:commentEx w15:paraId="4F9AD2A9" w15:done="0"/>
  <w15:commentEx w15:paraId="3D00D0DC" w15:done="0"/>
  <w15:commentEx w15:paraId="6D69F77E" w15:done="0"/>
  <w15:commentEx w15:paraId="5011D6C4" w15:done="0"/>
  <w15:commentEx w15:paraId="3CC49558" w15:done="0"/>
  <w15:commentEx w15:paraId="71C336EE" w15:done="0"/>
  <w15:commentEx w15:paraId="20DB930F" w15:done="0"/>
  <w15:commentEx w15:paraId="1954A733" w15:done="0"/>
  <w15:commentEx w15:paraId="66724234" w15:done="0"/>
  <w15:commentEx w15:paraId="2F4C0BC5" w15:done="0"/>
  <w15:commentEx w15:paraId="38495B2F" w15:done="0"/>
  <w15:commentEx w15:paraId="40F592E6" w15:done="0"/>
  <w15:commentEx w15:paraId="751FBF8C" w15:done="0"/>
  <w15:commentEx w15:paraId="2D7E32B9" w15:done="0"/>
  <w15:commentEx w15:paraId="5D76C0F4" w15:done="0"/>
  <w15:commentEx w15:paraId="714792E0" w15:done="0"/>
  <w15:commentEx w15:paraId="7ABC4FB4" w15:done="0"/>
  <w15:commentEx w15:paraId="57EF6FF7" w15:done="0"/>
  <w15:commentEx w15:paraId="3473204D" w15:done="0"/>
  <w15:commentEx w15:paraId="0CDF3682" w15:done="0"/>
  <w15:commentEx w15:paraId="109BE58A" w15:done="0"/>
  <w15:commentEx w15:paraId="432DAE2A" w15:done="0"/>
  <w15:commentEx w15:paraId="15D2D3E5" w15:done="0"/>
  <w15:commentEx w15:paraId="2CC907A8" w15:done="0"/>
  <w15:commentEx w15:paraId="42A33565" w15:done="0"/>
  <w15:commentEx w15:paraId="752CE6A9" w15:done="0"/>
  <w15:commentEx w15:paraId="7816EFBD" w15:done="0"/>
  <w15:commentEx w15:paraId="298FC05B" w15:done="0"/>
  <w15:commentEx w15:paraId="6637A4F2" w15:done="0"/>
  <w15:commentEx w15:paraId="790A4CEE" w15:done="0"/>
  <w15:commentEx w15:paraId="4C3CA889" w15:done="0"/>
  <w15:commentEx w15:paraId="4B7627E3" w15:done="0"/>
  <w15:commentEx w15:paraId="3C5E176A" w15:done="0"/>
  <w15:commentEx w15:paraId="32706B56" w15:done="0"/>
  <w15:commentEx w15:paraId="1C8EC5E6" w15:done="0"/>
  <w15:commentEx w15:paraId="238842F6" w15:done="0"/>
  <w15:commentEx w15:paraId="61059775" w15:done="0"/>
  <w15:commentEx w15:paraId="24A89B5C" w15:done="0"/>
  <w15:commentEx w15:paraId="489D08E7" w15:done="0"/>
  <w15:commentEx w15:paraId="04D8D540" w15:done="0"/>
  <w15:commentEx w15:paraId="3C7D1106" w15:done="0"/>
  <w15:commentEx w15:paraId="547890D8" w15:done="0"/>
  <w15:commentEx w15:paraId="785A597C" w15:done="0"/>
  <w15:commentEx w15:paraId="1E3C9638" w15:done="0"/>
  <w15:commentEx w15:paraId="0083871F" w15:done="0"/>
  <w15:commentEx w15:paraId="55882DC9" w15:done="0"/>
  <w15:commentEx w15:paraId="2F0990FB" w15:done="0"/>
  <w15:commentEx w15:paraId="253FCBBE" w15:done="0"/>
  <w15:commentEx w15:paraId="355EDA3E" w15:done="0"/>
  <w15:commentEx w15:paraId="5533F03D" w15:done="0"/>
  <w15:commentEx w15:paraId="25CAD3CD" w15:done="0"/>
  <w15:commentEx w15:paraId="34AE7138" w15:done="0"/>
  <w15:commentEx w15:paraId="433FB051" w15:done="0"/>
  <w15:commentEx w15:paraId="025D794E" w15:done="0"/>
  <w15:commentEx w15:paraId="010638C1" w15:done="0"/>
  <w15:commentEx w15:paraId="550C1F81" w15:done="0"/>
  <w15:commentEx w15:paraId="0922E64D" w15:done="0"/>
  <w15:commentEx w15:paraId="5FC2BDAF" w15:done="0"/>
  <w15:commentEx w15:paraId="1E5605E0" w15:done="0"/>
  <w15:commentEx w15:paraId="5C4B9E9F" w15:done="0"/>
  <w15:commentEx w15:paraId="410D6A89" w15:done="0"/>
  <w15:commentEx w15:paraId="253E667A" w15:done="0"/>
  <w15:commentEx w15:paraId="72A002C7" w15:done="0"/>
  <w15:commentEx w15:paraId="29742E7E" w15:done="0"/>
  <w15:commentEx w15:paraId="22696745" w15:done="0"/>
  <w15:commentEx w15:paraId="267063AC" w15:done="0"/>
  <w15:commentEx w15:paraId="7E5014BF" w15:done="0"/>
  <w15:commentEx w15:paraId="4326BE31" w15:done="0"/>
  <w15:commentEx w15:paraId="755CE96F" w15:done="0"/>
  <w15:commentEx w15:paraId="61E8E2B8" w15:done="0"/>
  <w15:commentEx w15:paraId="3E99D48E" w15:done="0"/>
  <w15:commentEx w15:paraId="43424B24" w15:done="0"/>
  <w15:commentEx w15:paraId="773F81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0454" w16cex:dateUtc="2023-04-18T09:58:00Z"/>
  <w16cex:commentExtensible w16cex:durableId="26DC2F84" w16cex:dateUtc="2022-09-26T12:02:00Z"/>
  <w16cex:commentExtensible w16cex:durableId="26CC30B2" w16cex:dateUtc="2022-09-14T08:51:00Z"/>
  <w16cex:commentExtensible w16cex:durableId="27E91F1A" w16cex:dateUtc="2023-04-18T11:52:00Z"/>
  <w16cex:commentExtensible w16cex:durableId="27E91F3F" w16cex:dateUtc="2023-04-18T11:53:00Z"/>
  <w16cex:commentExtensible w16cex:durableId="26D704CE" w16cex:dateUtc="2022-09-22T13:59:00Z"/>
  <w16cex:commentExtensible w16cex:durableId="26D70547" w16cex:dateUtc="2022-09-22T14:01:00Z"/>
  <w16cex:commentExtensible w16cex:durableId="27A738E6" w16cex:dateUtc="2023-02-27T13:12:00Z"/>
  <w16cex:commentExtensible w16cex:durableId="26CD8CDA" w16cex:dateUtc="2022-09-15T09:36:00Z"/>
  <w16cex:commentExtensible w16cex:durableId="27A7391F" w16cex:dateUtc="2023-02-27T13:13:00Z"/>
  <w16cex:commentExtensible w16cex:durableId="26D59678" w16cex:dateUtc="2022-09-21T11:56:00Z"/>
  <w16cex:commentExtensible w16cex:durableId="26D83E85" w16cex:dateUtc="2022-09-23T12:17:00Z"/>
  <w16cex:commentExtensible w16cex:durableId="26D596B0" w16cex:dateUtc="2022-09-21T11:57:00Z"/>
  <w16cex:commentExtensible w16cex:durableId="26D705C3" w16cex:dateUtc="2022-09-22T14:03:00Z"/>
  <w16cex:commentExtensible w16cex:durableId="27A73AAF" w16cex:dateUtc="2023-02-27T13:20:00Z"/>
  <w16cex:commentExtensible w16cex:durableId="27B31333" w16cex:dateUtc="2023-03-08T12:59:00Z"/>
  <w16cex:commentExtensible w16cex:durableId="27B3134B" w16cex:dateUtc="2023-03-08T12:59:00Z"/>
  <w16cex:commentExtensible w16cex:durableId="27B31357" w16cex:dateUtc="2023-03-08T12:59:00Z"/>
  <w16cex:commentExtensible w16cex:durableId="27B31365" w16cex:dateUtc="2023-03-08T13:00:00Z"/>
  <w16cex:commentExtensible w16cex:durableId="27A73D2C" w16cex:dateUtc="2023-02-27T13:31:00Z"/>
  <w16cex:commentExtensible w16cex:durableId="27A73D38" w16cex:dateUtc="2023-02-27T13:31:00Z"/>
  <w16cex:commentExtensible w16cex:durableId="27B3137A" w16cex:dateUtc="2023-03-08T13:00:00Z"/>
  <w16cex:commentExtensible w16cex:durableId="26D596E9" w16cex:dateUtc="2022-09-21T11:58:00Z"/>
  <w16cex:commentExtensible w16cex:durableId="27A73CA0" w16cex:dateUtc="2023-02-27T13:28:00Z"/>
  <w16cex:commentExtensible w16cex:durableId="26D70694" w16cex:dateUtc="2022-09-22T14:06:00Z"/>
  <w16cex:commentExtensible w16cex:durableId="26D706E3" w16cex:dateUtc="2022-09-22T14:08:00Z"/>
  <w16cex:commentExtensible w16cex:durableId="26CD8C3C" w16cex:dateUtc="2022-09-15T09:34:00Z"/>
  <w16cex:commentExtensible w16cex:durableId="27A73D81" w16cex:dateUtc="2023-02-27T13:32:00Z"/>
  <w16cex:commentExtensible w16cex:durableId="27A73DA4" w16cex:dateUtc="2023-02-27T13:33:00Z"/>
  <w16cex:commentExtensible w16cex:durableId="27A73DF2" w16cex:dateUtc="2023-02-27T13:34:00Z"/>
  <w16cex:commentExtensible w16cex:durableId="27A33FAB" w16cex:dateUtc="2023-02-24T12:52:00Z"/>
  <w16cex:commentExtensible w16cex:durableId="27A33FD7" w16cex:dateUtc="2023-02-24T12:53:00Z"/>
  <w16cex:commentExtensible w16cex:durableId="27A34102" w16cex:dateUtc="2023-02-24T12:58:00Z"/>
  <w16cex:commentExtensible w16cex:durableId="27CEA500" w16cex:dateUtc="2023-03-29T09:52:00Z"/>
  <w16cex:commentExtensible w16cex:durableId="27CEA61B" w16cex:dateUtc="2023-03-29T09:57:00Z"/>
  <w16cex:commentExtensible w16cex:durableId="27CEA65F" w16cex:dateUtc="2023-03-29T09:58:00Z"/>
  <w16cex:commentExtensible w16cex:durableId="27EA1A4D" w16cex:dateUtc="2023-04-19T05:44:00Z"/>
  <w16cex:commentExtensible w16cex:durableId="27EA1A68" w16cex:dateUtc="2023-04-19T05:44:00Z"/>
  <w16cex:commentExtensible w16cex:durableId="27EA1A7F" w16cex:dateUtc="2023-04-19T05:45:00Z"/>
  <w16cex:commentExtensible w16cex:durableId="27EA1A95" w16cex:dateUtc="2023-04-19T05:45:00Z"/>
  <w16cex:commentExtensible w16cex:durableId="27EA1AB0" w16cex:dateUtc="2023-04-19T05:45:00Z"/>
  <w16cex:commentExtensible w16cex:durableId="27B31A98" w16cex:dateUtc="2023-03-08T13:30:00Z"/>
  <w16cex:commentExtensible w16cex:durableId="27B31B39" w16cex:dateUtc="2023-03-08T13:33:00Z"/>
  <w16cex:commentExtensible w16cex:durableId="27A74014" w16cex:dateUtc="2023-02-27T13:43:00Z"/>
  <w16cex:commentExtensible w16cex:durableId="27EA1C0C" w16cex:dateUtc="2023-04-19T05:50:00Z"/>
  <w16cex:commentExtensible w16cex:durableId="27EA1C0D" w16cex:dateUtc="2023-04-19T05:51:00Z"/>
  <w16cex:commentExtensible w16cex:durableId="27EA1C16" w16cex:dateUtc="2023-04-19T05:51:00Z"/>
  <w16cex:commentExtensible w16cex:durableId="27EA1C24" w16cex:dateUtc="2023-04-19T05:52:00Z"/>
  <w16cex:commentExtensible w16cex:durableId="27EA1C2D" w16cex:dateUtc="2023-04-19T05:52:00Z"/>
  <w16cex:commentExtensible w16cex:durableId="27EA1C37" w16cex:dateUtc="2023-04-19T05:52:00Z"/>
  <w16cex:commentExtensible w16cex:durableId="27EA1C40" w16cex:dateUtc="2023-04-19T05:52:00Z"/>
  <w16cex:commentExtensible w16cex:durableId="27EA1C49" w16cex:dateUtc="2023-04-19T05:52:00Z"/>
  <w16cex:commentExtensible w16cex:durableId="27EA1C54" w16cex:dateUtc="2023-04-19T05:52:00Z"/>
  <w16cex:commentExtensible w16cex:durableId="27B31BA5" w16cex:dateUtc="2023-03-08T13:35:00Z"/>
  <w16cex:commentExtensible w16cex:durableId="27A740D5" w16cex:dateUtc="2023-02-27T13:46:00Z"/>
  <w16cex:commentExtensible w16cex:durableId="27EA1CA6" w16cex:dateUtc="2023-04-19T05:54:00Z"/>
  <w16cex:commentExtensible w16cex:durableId="27EA1CC9" w16cex:dateUtc="2023-04-19T05:54:00Z"/>
  <w16cex:commentExtensible w16cex:durableId="26CDBA27" w16cex:dateUtc="2022-09-15T12:50:00Z"/>
  <w16cex:commentExtensible w16cex:durableId="27EA1D8A" w16cex:dateUtc="2023-04-19T05:58:00Z"/>
  <w16cex:commentExtensible w16cex:durableId="27B33352" w16cex:dateUtc="2023-03-08T15:16:00Z"/>
  <w16cex:commentExtensible w16cex:durableId="27EA1D4D" w16cex:dateUtc="2023-04-19T05:57:00Z"/>
  <w16cex:commentExtensible w16cex:durableId="26D707EC" w16cex:dateUtc="2022-09-22T14:12:00Z"/>
  <w16cex:commentExtensible w16cex:durableId="26D5B23D" w16cex:dateUtc="2022-09-21T13:54:00Z"/>
  <w16cex:commentExtensible w16cex:durableId="26D5B328" w16cex:dateUtc="2022-09-21T13:58:00Z"/>
  <w16cex:commentExtensible w16cex:durableId="27EA1EAD" w16cex:dateUtc="2023-04-19T06:02:00Z"/>
  <w16cex:commentExtensible w16cex:durableId="26D2FFFB" w16cex:dateUtc="2022-09-19T12:49:00Z"/>
  <w16cex:commentExtensible w16cex:durableId="26D5BB63" w16cex:dateUtc="2022-09-21T14:33:00Z"/>
  <w16cex:commentExtensible w16cex:durableId="27EA2119" w16cex:dateUtc="2023-04-19T06:13:00Z"/>
  <w16cex:commentExtensible w16cex:durableId="27EA210A" w16cex:dateUtc="2023-04-19T06:12:00Z"/>
  <w16cex:commentExtensible w16cex:durableId="27CEE998" w16cex:dateUtc="2023-03-29T14:45:00Z"/>
  <w16cex:commentExtensible w16cex:durableId="26D5B99F" w16cex:dateUtc="2022-09-21T14:26:00Z"/>
  <w16cex:commentExtensible w16cex:durableId="26CEF273" w16cex:dateUtc="2022-09-15T13:54:00Z"/>
  <w16cex:commentExtensible w16cex:durableId="26CEF272" w16cex:dateUtc="2022-09-15T13:54:00Z"/>
  <w16cex:commentExtensible w16cex:durableId="26CEF271" w16cex:dateUtc="2022-09-15T13:55:00Z"/>
  <w16cex:commentExtensible w16cex:durableId="27B31D48" w16cex:dateUtc="2023-03-08T13:42:00Z"/>
  <w16cex:commentExtensible w16cex:durableId="26D83E88" w16cex:dateUtc="2022-09-23T12:17:00Z"/>
  <w16cex:commentExtensible w16cex:durableId="27A34375" w16cex:dateUtc="2023-02-24T13:08:00Z"/>
  <w16cex:commentExtensible w16cex:durableId="27EA21ED" w16cex:dateUtc="2023-04-19T06:16:00Z"/>
  <w16cex:commentExtensible w16cex:durableId="26D54184" w16cex:dateUtc="2022-09-21T05:53:00Z"/>
  <w16cex:commentExtensible w16cex:durableId="27B31E56" w16cex:dateUtc="2023-03-08T13:46:00Z"/>
  <w16cex:commentExtensible w16cex:durableId="27EA228B" w16cex:dateUtc="2023-04-19T06:19:00Z"/>
  <w16cex:commentExtensible w16cex:durableId="27EA22CA" w16cex:dateUtc="2023-04-19T06:20:00Z"/>
  <w16cex:commentExtensible w16cex:durableId="26D5BC65" w16cex:dateUtc="2022-09-21T14:37:00Z"/>
  <w16cex:commentExtensible w16cex:durableId="26D5BDE9" w16cex:dateUtc="2022-09-21T14:44:00Z"/>
  <w16cex:commentExtensible w16cex:durableId="27C2F304" w16cex:dateUtc="2023-03-20T13:58:00Z"/>
  <w16cex:commentExtensible w16cex:durableId="26D548C5" w16cex:dateUtc="2022-09-21T06:24:00Z"/>
  <w16cex:commentExtensible w16cex:durableId="26D5BC75" w16cex:dateUtc="2022-09-21T14:38:00Z"/>
  <w16cex:commentExtensible w16cex:durableId="27C2F335" w16cex:dateUtc="2023-03-20T13:59:00Z"/>
  <w16cex:commentExtensible w16cex:durableId="27C2F358" w16cex:dateUtc="2023-03-20T13:59:00Z"/>
  <w16cex:commentExtensible w16cex:durableId="27A344A2" w16cex:dateUtc="2023-02-24T13:13:00Z"/>
  <w16cex:commentExtensible w16cex:durableId="27A344D4" w16cex:dateUtc="2023-02-24T13:14:00Z"/>
  <w16cex:commentExtensible w16cex:durableId="27A3452D" w16cex:dateUtc="2023-02-24T13:16:00Z"/>
  <w16cex:commentExtensible w16cex:durableId="27A3454B" w16cex:dateUtc="2023-02-24T13:16:00Z"/>
  <w16cex:commentExtensible w16cex:durableId="27A34576" w16cex:dateUtc="2023-02-24T13:17:00Z"/>
  <w16cex:commentExtensible w16cex:durableId="27A345DE" w16cex:dateUtc="2023-02-24T13:19:00Z"/>
  <w16cex:commentExtensible w16cex:durableId="27B328DA" w16cex:dateUtc="2023-03-08T14:31:00Z"/>
  <w16cex:commentExtensible w16cex:durableId="27A741F9" w16cex:dateUtc="2023-02-27T13:51:00Z"/>
  <w16cex:commentExtensible w16cex:durableId="27EA2ABB" w16cex:dateUtc="2023-04-19T06:54:00Z"/>
  <w16cex:commentExtensible w16cex:durableId="27EA2DFB" w16cex:dateUtc="2023-04-19T07:08:00Z"/>
  <w16cex:commentExtensible w16cex:durableId="26D572B7" w16cex:dateUtc="2022-09-21T09:23:00Z"/>
  <w16cex:commentExtensible w16cex:durableId="27EA2E0D" w16cex:dateUtc="2023-04-19T07:08:00Z"/>
  <w16cex:commentExtensible w16cex:durableId="27B32905" w16cex:dateUtc="2023-03-08T14:32:00Z"/>
  <w16cex:commentExtensible w16cex:durableId="27A74220" w16cex:dateUtc="2023-02-27T13:52:00Z"/>
  <w16cex:commentExtensible w16cex:durableId="27EA2E35" w16cex:dateUtc="2023-04-19T07:09:00Z"/>
  <w16cex:commentExtensible w16cex:durableId="27EA2E67" w16cex:dateUtc="2023-04-19T07:09:00Z"/>
  <w16cex:commentExtensible w16cex:durableId="26D58B08" w16cex:dateUtc="2022-09-21T11:06:00Z"/>
  <w16cex:commentExtensible w16cex:durableId="27EA2E71" w16cex:dateUtc="2023-04-19T07:10:00Z"/>
  <w16cex:commentExtensible w16cex:durableId="27EA5B3A" w16cex:dateUtc="2023-04-19T10:21:00Z"/>
  <w16cex:commentExtensible w16cex:durableId="27B3292B" w16cex:dateUtc="2023-03-08T14:32:00Z"/>
  <w16cex:commentExtensible w16cex:durableId="27A745F6" w16cex:dateUtc="2023-02-27T14:08:00Z"/>
  <w16cex:commentExtensible w16cex:durableId="27EA2EB6" w16cex:dateUtc="2023-04-19T07:11:00Z"/>
  <w16cex:commentExtensible w16cex:durableId="27EA2EC1" w16cex:dateUtc="2023-04-19T07:11:00Z"/>
  <w16cex:commentExtensible w16cex:durableId="27EA2ED5" w16cex:dateUtc="2023-04-19T07:11:00Z"/>
  <w16cex:commentExtensible w16cex:durableId="26D58F0A" w16cex:dateUtc="2022-09-21T11:24:00Z"/>
  <w16cex:commentExtensible w16cex:durableId="27EA2EE8" w16cex:dateUtc="2023-04-19T07:12:00Z"/>
  <w16cex:commentExtensible w16cex:durableId="26D58F47" w16cex:dateUtc="2022-09-21T11:25:00Z"/>
  <w16cex:commentExtensible w16cex:durableId="27EA2EF0" w16cex:dateUtc="2023-04-19T07:12:00Z"/>
  <w16cex:commentExtensible w16cex:durableId="27EA2EF7" w16cex:dateUtc="2023-04-19T07:12:00Z"/>
  <w16cex:commentExtensible w16cex:durableId="27B3293B" w16cex:dateUtc="2023-03-08T14:33:00Z"/>
  <w16cex:commentExtensible w16cex:durableId="27A746C3" w16cex:dateUtc="2023-02-27T14:12:00Z"/>
  <w16cex:commentExtensible w16cex:durableId="27EA2FA0" w16cex:dateUtc="2023-04-19T07:15:00Z"/>
  <w16cex:commentExtensible w16cex:durableId="27EA2FAA" w16cex:dateUtc="2023-04-19T07:15:00Z"/>
  <w16cex:commentExtensible w16cex:durableId="27EA2FB5" w16cex:dateUtc="2023-04-19T07:15:00Z"/>
  <w16cex:commentExtensible w16cex:durableId="26D59495" w16cex:dateUtc="2022-09-21T11:47:00Z"/>
  <w16cex:commentExtensible w16cex:durableId="27EA2FBE" w16cex:dateUtc="2023-04-19T07:15:00Z"/>
  <w16cex:commentExtensible w16cex:durableId="26D59496" w16cex:dateUtc="2022-09-21T11:47:00Z"/>
  <w16cex:commentExtensible w16cex:durableId="27EA2FC7" w16cex:dateUtc="2023-04-19T07:15:00Z"/>
  <w16cex:commentExtensible w16cex:durableId="27EA2FCE" w16cex:dateUtc="2023-04-19T07:15:00Z"/>
  <w16cex:commentExtensible w16cex:durableId="27B3299B" w16cex:dateUtc="2023-03-08T14:34:00Z"/>
  <w16cex:commentExtensible w16cex:durableId="26D5BD5E" w16cex:dateUtc="2022-09-21T14:42:00Z"/>
  <w16cex:commentExtensible w16cex:durableId="26D5BF91" w16cex:dateUtc="2022-09-21T14:51:00Z"/>
  <w16cex:commentExtensible w16cex:durableId="26D5BFCB" w16cex:dateUtc="2022-09-21T14:52:00Z"/>
  <w16cex:commentExtensible w16cex:durableId="27EA304A" w16cex:dateUtc="2023-04-19T07:18:00Z"/>
  <w16cex:commentExtensible w16cex:durableId="26D59F1B" w16cex:dateUtc="2022-09-21T12:32:00Z"/>
  <w16cex:commentExtensible w16cex:durableId="26D5BDA8" w16cex:dateUtc="2022-09-21T14:43:00Z"/>
  <w16cex:commentExtensible w16cex:durableId="26D59F3E" w16cex:dateUtc="2022-09-21T12:33:00Z"/>
  <w16cex:commentExtensible w16cex:durableId="26D5BDC9" w16cex:dateUtc="2022-09-21T14:43:00Z"/>
  <w16cex:commentExtensible w16cex:durableId="27EA30D3" w16cex:dateUtc="2023-04-19T07:20:00Z"/>
  <w16cex:commentExtensible w16cex:durableId="26D5A36D" w16cex:dateUtc="2022-09-21T12:51:00Z"/>
  <w16cex:commentExtensible w16cex:durableId="27EA30DA" w16cex:dateUtc="2023-04-19T07:20:00Z"/>
  <w16cex:commentExtensible w16cex:durableId="27EA30E1" w16cex:dateUtc="2023-04-19T07:20:00Z"/>
  <w16cex:commentExtensible w16cex:durableId="27EA30E8" w16cex:dateUtc="2023-04-19T07:20:00Z"/>
  <w16cex:commentExtensible w16cex:durableId="27EA5C68" w16cex:dateUtc="2023-04-19T10:26:00Z"/>
  <w16cex:commentExtensible w16cex:durableId="27EA5C7A" w16cex:dateUtc="2023-04-19T10:26:00Z"/>
  <w16cex:commentExtensible w16cex:durableId="27EA5C81" w16cex:dateUtc="2023-04-19T10:26:00Z"/>
  <w16cex:commentExtensible w16cex:durableId="27EA5C9C" w16cex:dateUtc="2023-04-19T10:27:00Z"/>
  <w16cex:commentExtensible w16cex:durableId="27EA5CA2" w16cex:dateUtc="2023-04-19T10:27:00Z"/>
  <w16cex:commentExtensible w16cex:durableId="27B32A3D" w16cex:dateUtc="2023-03-08T14:37:00Z"/>
  <w16cex:commentExtensible w16cex:durableId="26CF18FE" w16cex:dateUtc="2022-09-16T13:47:00Z"/>
  <w16cex:commentExtensible w16cex:durableId="27A747DF" w16cex:dateUtc="2023-02-27T14:16:00Z"/>
  <w16cex:commentExtensible w16cex:durableId="27EA314F" w16cex:dateUtc="2023-04-19T07:22:00Z"/>
  <w16cex:commentExtensible w16cex:durableId="27EA318A" w16cex:dateUtc="2023-04-19T07:23:00Z"/>
  <w16cex:commentExtensible w16cex:durableId="26D81B98" w16cex:dateUtc="2022-09-23T09:48:00Z"/>
  <w16cex:commentExtensible w16cex:durableId="27EA3194" w16cex:dateUtc="2023-04-19T07:23:00Z"/>
  <w16cex:commentExtensible w16cex:durableId="27EA31A2" w16cex:dateUtc="2023-04-19T07:23:00Z"/>
  <w16cex:commentExtensible w16cex:durableId="27EA31A8" w16cex:dateUtc="2023-04-19T07:23:00Z"/>
  <w16cex:commentExtensible w16cex:durableId="27B32B63" w16cex:dateUtc="2023-03-08T14:42:00Z"/>
  <w16cex:commentExtensible w16cex:durableId="27A7481C" w16cex:dateUtc="2023-02-27T14:17:00Z"/>
  <w16cex:commentExtensible w16cex:durableId="27EA31F6" w16cex:dateUtc="2023-04-19T07:25:00Z"/>
  <w16cex:commentExtensible w16cex:durableId="27EA3209" w16cex:dateUtc="2023-04-19T07:25:00Z"/>
  <w16cex:commentExtensible w16cex:durableId="27EA321C" w16cex:dateUtc="2023-04-19T07:25:00Z"/>
  <w16cex:commentExtensible w16cex:durableId="27EA3223" w16cex:dateUtc="2023-04-19T07:25:00Z"/>
  <w16cex:commentExtensible w16cex:durableId="27EA322B" w16cex:dateUtc="2023-04-19T07:26:00Z"/>
  <w16cex:commentExtensible w16cex:durableId="27EA3232" w16cex:dateUtc="2023-04-19T07:26:00Z"/>
  <w16cex:commentExtensible w16cex:durableId="27EA3239" w16cex:dateUtc="2023-04-19T07:26:00Z"/>
  <w16cex:commentExtensible w16cex:durableId="27B32B99" w16cex:dateUtc="2023-03-08T14:43:00Z"/>
  <w16cex:commentExtensible w16cex:durableId="27A74906" w16cex:dateUtc="2023-02-27T14:21:00Z"/>
  <w16cex:commentExtensible w16cex:durableId="27EA32AD" w16cex:dateUtc="2023-04-19T07:28:00Z"/>
  <w16cex:commentExtensible w16cex:durableId="27EA32BA" w16cex:dateUtc="2023-04-19T07:28:00Z"/>
  <w16cex:commentExtensible w16cex:durableId="27EA32C2" w16cex:dateUtc="2023-04-19T07:28:00Z"/>
  <w16cex:commentExtensible w16cex:durableId="27EA32C9" w16cex:dateUtc="2023-04-19T07:28:00Z"/>
  <w16cex:commentExtensible w16cex:durableId="27EA32E6" w16cex:dateUtc="2023-04-19T07:29:00Z"/>
  <w16cex:commentExtensible w16cex:durableId="27EA32ED" w16cex:dateUtc="2023-04-19T07:29:00Z"/>
  <w16cex:commentExtensible w16cex:durableId="27EA32F5" w16cex:dateUtc="2023-04-19T07:29:00Z"/>
  <w16cex:commentExtensible w16cex:durableId="26D6E4C3" w16cex:dateUtc="2022-09-22T11:42:00Z"/>
  <w16cex:commentExtensible w16cex:durableId="27A34C28" w16cex:dateUtc="2023-02-24T13:46:00Z"/>
  <w16cex:commentExtensible w16cex:durableId="26D6E494" w16cex:dateUtc="2022-09-22T11:41:00Z"/>
  <w16cex:commentExtensible w16cex:durableId="27EA349D" w16cex:dateUtc="2023-04-19T07:36:00Z"/>
  <w16cex:commentExtensible w16cex:durableId="27EA34AA" w16cex:dateUtc="2023-04-19T07:36:00Z"/>
  <w16cex:commentExtensible w16cex:durableId="27EA34B1" w16cex:dateUtc="2023-04-19T07:36:00Z"/>
  <w16cex:commentExtensible w16cex:durableId="27EA36DC" w16cex:dateUtc="2023-04-19T07:46:00Z"/>
  <w16cex:commentExtensible w16cex:durableId="26D580DE" w16cex:dateUtc="2022-09-21T10:23:00Z"/>
  <w16cex:commentExtensible w16cex:durableId="27EA36E8" w16cex:dateUtc="2023-04-19T07:46:00Z"/>
  <w16cex:commentExtensible w16cex:durableId="27EA3716" w16cex:dateUtc="2023-04-19T07:47:00Z"/>
  <w16cex:commentExtensible w16cex:durableId="27EA371C" w16cex:dateUtc="2023-04-19T07:47:00Z"/>
  <w16cex:commentExtensible w16cex:durableId="27EA3724" w16cex:dateUtc="2023-04-19T07:47:00Z"/>
  <w16cex:commentExtensible w16cex:durableId="27EA372B" w16cex:dateUtc="2023-04-19T07:47:00Z"/>
  <w16cex:commentExtensible w16cex:durableId="27EA3737" w16cex:dateUtc="2023-04-19T07:47:00Z"/>
  <w16cex:commentExtensible w16cex:durableId="27EA3740" w16cex:dateUtc="2023-04-19T07:47:00Z"/>
  <w16cex:commentExtensible w16cex:durableId="27EA3749" w16cex:dateUtc="2023-04-19T07:47:00Z"/>
  <w16cex:commentExtensible w16cex:durableId="27EA3752" w16cex:dateUtc="2023-04-19T07:48:00Z"/>
  <w16cex:commentExtensible w16cex:durableId="26D70D0E" w16cex:dateUtc="2022-09-22T14:34:00Z"/>
  <w16cex:commentExtensible w16cex:durableId="27EA37EB" w16cex:dateUtc="2023-04-19T07:50:00Z"/>
  <w16cex:commentExtensible w16cex:durableId="27EA37F1" w16cex:dateUtc="2023-04-19T07:50:00Z"/>
  <w16cex:commentExtensible w16cex:durableId="27A3474F" w16cex:dateUtc="2023-02-24T13:25:00Z"/>
  <w16cex:commentExtensible w16cex:durableId="27EA380D" w16cex:dateUtc="2023-04-19T07:51:00Z"/>
  <w16cex:commentExtensible w16cex:durableId="27EA3814" w16cex:dateUtc="2023-04-19T07:51:00Z"/>
  <w16cex:commentExtensible w16cex:durableId="27EA3823" w16cex:dateUtc="2023-04-19T07:51:00Z"/>
  <w16cex:commentExtensible w16cex:durableId="26D4284E" w16cex:dateUtc="2022-09-20T09:53:00Z"/>
  <w16cex:commentExtensible w16cex:durableId="27EA382F" w16cex:dateUtc="2023-04-19T07:51:00Z"/>
  <w16cex:commentExtensible w16cex:durableId="27EA383A" w16cex:dateUtc="2023-04-19T07:51:00Z"/>
  <w16cex:commentExtensible w16cex:durableId="26D428ED" w16cex:dateUtc="2022-09-20T09:56:00Z"/>
  <w16cex:commentExtensible w16cex:durableId="27B32E7C" w16cex:dateUtc="2023-03-08T14:55:00Z"/>
  <w16cex:commentExtensible w16cex:durableId="27EA38CC" w16cex:dateUtc="2023-04-19T07:54:00Z"/>
  <w16cex:commentExtensible w16cex:durableId="27EA38D2" w16cex:dateUtc="2023-04-19T07:54:00Z"/>
  <w16cex:commentExtensible w16cex:durableId="27EA38DA" w16cex:dateUtc="2023-04-19T07:54:00Z"/>
  <w16cex:commentExtensible w16cex:durableId="27EA38E5" w16cex:dateUtc="2023-04-19T07:54:00Z"/>
  <w16cex:commentExtensible w16cex:durableId="27EA38EF" w16cex:dateUtc="2023-04-19T07:54:00Z"/>
  <w16cex:commentExtensible w16cex:durableId="26D43035" w16cex:dateUtc="2022-09-20T10:27:00Z"/>
  <w16cex:commentExtensible w16cex:durableId="27EA38FB" w16cex:dateUtc="2023-04-19T07:55:00Z"/>
  <w16cex:commentExtensible w16cex:durableId="27EA3901" w16cex:dateUtc="2023-04-19T07:55:00Z"/>
  <w16cex:commentExtensible w16cex:durableId="26D84E5A" w16cex:dateUtc="2022-09-23T13:25:00Z"/>
  <w16cex:commentExtensible w16cex:durableId="27B32EA1" w16cex:dateUtc="2023-03-08T14:56:00Z"/>
  <w16cex:commentExtensible w16cex:durableId="27EA3982" w16cex:dateUtc="2023-04-19T07:57:00Z"/>
  <w16cex:commentExtensible w16cex:durableId="27EA3989" w16cex:dateUtc="2023-04-19T07:57:00Z"/>
  <w16cex:commentExtensible w16cex:durableId="27EA3990" w16cex:dateUtc="2023-04-19T07:57:00Z"/>
  <w16cex:commentExtensible w16cex:durableId="27EA399A" w16cex:dateUtc="2023-04-19T07:57:00Z"/>
  <w16cex:commentExtensible w16cex:durableId="27EA39B1" w16cex:dateUtc="2023-04-19T07:58:00Z"/>
  <w16cex:commentExtensible w16cex:durableId="26D4319F" w16cex:dateUtc="2022-09-20T10:33:00Z"/>
  <w16cex:commentExtensible w16cex:durableId="27EA39B9" w16cex:dateUtc="2023-04-19T07:58:00Z"/>
  <w16cex:commentExtensible w16cex:durableId="27EA39C4" w16cex:dateUtc="2023-04-19T07:58:00Z"/>
  <w16cex:commentExtensible w16cex:durableId="26D43216" w16cex:dateUtc="2022-09-20T10:35:00Z"/>
  <w16cex:commentExtensible w16cex:durableId="26D70D4C" w16cex:dateUtc="2022-09-22T14:35:00Z"/>
  <w16cex:commentExtensible w16cex:durableId="27EA3A30" w16cex:dateUtc="2023-04-19T08:00:00Z"/>
  <w16cex:commentExtensible w16cex:durableId="27EA3A3F" w16cex:dateUtc="2023-04-19T08:00:00Z"/>
  <w16cex:commentExtensible w16cex:durableId="27EA3A39" w16cex:dateUtc="2023-04-19T08:00:00Z"/>
  <w16cex:commentExtensible w16cex:durableId="27EA3A48" w16cex:dateUtc="2023-04-19T08:00:00Z"/>
  <w16cex:commentExtensible w16cex:durableId="27EA3A51" w16cex:dateUtc="2023-04-19T08:00:00Z"/>
  <w16cex:commentExtensible w16cex:durableId="26D416DF" w16cex:dateUtc="2022-09-20T08:39:00Z"/>
  <w16cex:commentExtensible w16cex:durableId="27EA3A5C" w16cex:dateUtc="2023-04-19T08:01:00Z"/>
  <w16cex:commentExtensible w16cex:durableId="27EA3A65" w16cex:dateUtc="2023-04-19T08:01:00Z"/>
  <w16cex:commentExtensible w16cex:durableId="27EA3B46" w16cex:dateUtc="2023-04-19T08:04:00Z"/>
  <w16cex:commentExtensible w16cex:durableId="27CEA773" w16cex:dateUtc="2023-03-29T10:02:00Z"/>
  <w16cex:commentExtensible w16cex:durableId="27CEA799" w16cex:dateUtc="2023-03-29T10:03:00Z"/>
  <w16cex:commentExtensible w16cex:durableId="27CEB5B4" w16cex:dateUtc="2023-03-29T11:03:00Z"/>
  <w16cex:commentExtensible w16cex:durableId="26D83A27" w16cex:dateUtc="2022-09-23T11:59:00Z"/>
  <w16cex:commentExtensible w16cex:durableId="26D83A6E" w16cex:dateUtc="2022-09-23T12:00:00Z"/>
  <w16cex:commentExtensible w16cex:durableId="27CEB606" w16cex:dateUtc="2023-03-29T11:05:00Z"/>
  <w16cex:commentExtensible w16cex:durableId="26D4140A" w16cex:dateUtc="2022-09-20T08:27:00Z"/>
  <w16cex:commentExtensible w16cex:durableId="27CEB69B" w16cex:dateUtc="2023-03-29T11:07:00Z"/>
  <w16cex:commentExtensible w16cex:durableId="27CEB6DF" w16cex:dateUtc="2023-03-29T11:08:00Z"/>
  <w16cex:commentExtensible w16cex:durableId="27CEB710" w16cex:dateUtc="2023-03-29T11:09:00Z"/>
  <w16cex:commentExtensible w16cex:durableId="27B33214" w16cex:dateUtc="2023-03-08T15:11:00Z"/>
  <w16cex:commentExtensible w16cex:durableId="27EA3CFA" w16cex:dateUtc="2023-04-19T08:12:00Z"/>
  <w16cex:commentExtensible w16cex:durableId="26D83896" w16cex:dateUtc="2022-09-23T11:52:00Z"/>
  <w16cex:commentExtensible w16cex:durableId="27EA3D0E" w16cex:dateUtc="2023-04-19T08:12:00Z"/>
  <w16cex:commentExtensible w16cex:durableId="27EA3D16" w16cex:dateUtc="2023-04-19T08:12:00Z"/>
  <w16cex:commentExtensible w16cex:durableId="27EA3D1F" w16cex:dateUtc="2023-04-19T08:12:00Z"/>
  <w16cex:commentExtensible w16cex:durableId="27CEBA4C" w16cex:dateUtc="2023-03-29T11:23:00Z"/>
  <w16cex:commentExtensible w16cex:durableId="27EA3D45" w16cex:dateUtc="2023-04-19T08:13:00Z"/>
  <w16cex:commentExtensible w16cex:durableId="27EA3D50" w16cex:dateUtc="2023-04-19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7C5A3D" w16cid:durableId="27E90454"/>
  <w16cid:commentId w16cid:paraId="541F1379" w16cid:durableId="26DC2F84"/>
  <w16cid:commentId w16cid:paraId="1B564EEF" w16cid:durableId="26CC30B2"/>
  <w16cid:commentId w16cid:paraId="7F25B752" w16cid:durableId="27E91F1A"/>
  <w16cid:commentId w16cid:paraId="4BAC62AB" w16cid:durableId="27E91F3F"/>
  <w16cid:commentId w16cid:paraId="0FD3BE83" w16cid:durableId="26D704CE"/>
  <w16cid:commentId w16cid:paraId="476DA3CE" w16cid:durableId="26D70547"/>
  <w16cid:commentId w16cid:paraId="012AD896" w16cid:durableId="27A738E6"/>
  <w16cid:commentId w16cid:paraId="235C5DA2" w16cid:durableId="26CD8CDA"/>
  <w16cid:commentId w16cid:paraId="1F1DCD0E" w16cid:durableId="27A7391F"/>
  <w16cid:commentId w16cid:paraId="499C4D5F" w16cid:durableId="26D59678"/>
  <w16cid:commentId w16cid:paraId="08E67C5D" w16cid:durableId="26D83E85"/>
  <w16cid:commentId w16cid:paraId="6E37D595" w16cid:durableId="26D596B0"/>
  <w16cid:commentId w16cid:paraId="42E1DAAF" w16cid:durableId="26D705C3"/>
  <w16cid:commentId w16cid:paraId="51872678" w16cid:durableId="27A73AAF"/>
  <w16cid:commentId w16cid:paraId="75198DED" w16cid:durableId="27B31333"/>
  <w16cid:commentId w16cid:paraId="6E762C1D" w16cid:durableId="27B3134B"/>
  <w16cid:commentId w16cid:paraId="28D9399E" w16cid:durableId="27B31357"/>
  <w16cid:commentId w16cid:paraId="6408AB64" w16cid:durableId="27B31365"/>
  <w16cid:commentId w16cid:paraId="4F758309" w16cid:durableId="27A73D2C"/>
  <w16cid:commentId w16cid:paraId="289F211A" w16cid:durableId="27A73D38"/>
  <w16cid:commentId w16cid:paraId="3257CA18" w16cid:durableId="27B3137A"/>
  <w16cid:commentId w16cid:paraId="6DEFD41B" w16cid:durableId="26D596E9"/>
  <w16cid:commentId w16cid:paraId="2196A7C5" w16cid:durableId="27A73CA0"/>
  <w16cid:commentId w16cid:paraId="4567C918" w16cid:durableId="26D70694"/>
  <w16cid:commentId w16cid:paraId="3114D255" w16cid:durableId="26D706E3"/>
  <w16cid:commentId w16cid:paraId="12D3B8F5" w16cid:durableId="26CD8C3C"/>
  <w16cid:commentId w16cid:paraId="72C92EF7" w16cid:durableId="27A73D81"/>
  <w16cid:commentId w16cid:paraId="642751A6" w16cid:durableId="27A73DA4"/>
  <w16cid:commentId w16cid:paraId="5948FF03" w16cid:durableId="27A73DF2"/>
  <w16cid:commentId w16cid:paraId="5ECBEC07" w16cid:durableId="27A33FAB"/>
  <w16cid:commentId w16cid:paraId="09122FF1" w16cid:durableId="27A33FD7"/>
  <w16cid:commentId w16cid:paraId="691E0F2A" w16cid:durableId="27A34102"/>
  <w16cid:commentId w16cid:paraId="5D4A1002" w16cid:durableId="27CEA500"/>
  <w16cid:commentId w16cid:paraId="032A91FA" w16cid:durableId="27CEA61B"/>
  <w16cid:commentId w16cid:paraId="1AEA269E" w16cid:durableId="27CEA65F"/>
  <w16cid:commentId w16cid:paraId="390D5B20" w16cid:durableId="27EA1A4D"/>
  <w16cid:commentId w16cid:paraId="546BCF06" w16cid:durableId="27EA1A68"/>
  <w16cid:commentId w16cid:paraId="2133C00F" w16cid:durableId="27EA1A7F"/>
  <w16cid:commentId w16cid:paraId="2346CC5A" w16cid:durableId="27EA1A95"/>
  <w16cid:commentId w16cid:paraId="404231EE" w16cid:durableId="27EA1AB0"/>
  <w16cid:commentId w16cid:paraId="7D0DFBD2" w16cid:durableId="27B31A98"/>
  <w16cid:commentId w16cid:paraId="392F65D6" w16cid:durableId="27B31B39"/>
  <w16cid:commentId w16cid:paraId="1ACCC413" w16cid:durableId="27A74014"/>
  <w16cid:commentId w16cid:paraId="32190F69" w16cid:durableId="27EA1C0C"/>
  <w16cid:commentId w16cid:paraId="1B8FEB07" w16cid:durableId="27EA1C0D"/>
  <w16cid:commentId w16cid:paraId="0577F16E" w16cid:durableId="27EA1C16"/>
  <w16cid:commentId w16cid:paraId="4053F652" w16cid:durableId="27EA1C24"/>
  <w16cid:commentId w16cid:paraId="1C4B84C4" w16cid:durableId="27EA1C2D"/>
  <w16cid:commentId w16cid:paraId="505D8866" w16cid:durableId="27EA1C37"/>
  <w16cid:commentId w16cid:paraId="3D832EB4" w16cid:durableId="27EA1C40"/>
  <w16cid:commentId w16cid:paraId="448DF64B" w16cid:durableId="27EA1C49"/>
  <w16cid:commentId w16cid:paraId="3C093B8C" w16cid:durableId="27EA1C54"/>
  <w16cid:commentId w16cid:paraId="1FF22731" w16cid:durableId="27B31BA5"/>
  <w16cid:commentId w16cid:paraId="7EF7227C" w16cid:durableId="27A740D5"/>
  <w16cid:commentId w16cid:paraId="36676C28" w16cid:durableId="27EA1CA6"/>
  <w16cid:commentId w16cid:paraId="11337672" w16cid:durableId="27EA1CC9"/>
  <w16cid:commentId w16cid:paraId="1B46E366" w16cid:durableId="26CDBA27"/>
  <w16cid:commentId w16cid:paraId="1E73B209" w16cid:durableId="27EA1D8A"/>
  <w16cid:commentId w16cid:paraId="087C600E" w16cid:durableId="27B33352"/>
  <w16cid:commentId w16cid:paraId="57A7A36C" w16cid:durableId="27EA1D4D"/>
  <w16cid:commentId w16cid:paraId="4CD1E5CB" w16cid:durableId="26D707EC"/>
  <w16cid:commentId w16cid:paraId="6A5571FA" w16cid:durableId="26D5B23D"/>
  <w16cid:commentId w16cid:paraId="08DBCC30" w16cid:durableId="26D5B328"/>
  <w16cid:commentId w16cid:paraId="64EB380A" w16cid:durableId="27EA1EAD"/>
  <w16cid:commentId w16cid:paraId="674D29CA" w16cid:durableId="26D2FFFB"/>
  <w16cid:commentId w16cid:paraId="6083C508" w16cid:durableId="26D5BB63"/>
  <w16cid:commentId w16cid:paraId="135CBA3C" w16cid:durableId="27EA2119"/>
  <w16cid:commentId w16cid:paraId="4CA710CC" w16cid:durableId="27EA210A"/>
  <w16cid:commentId w16cid:paraId="3B80D6E4" w16cid:durableId="27CEE998"/>
  <w16cid:commentId w16cid:paraId="510CD19D" w16cid:durableId="26D5B99F"/>
  <w16cid:commentId w16cid:paraId="40FEEC90" w16cid:durableId="26CEF273"/>
  <w16cid:commentId w16cid:paraId="76DF0BD5" w16cid:durableId="26CEF272"/>
  <w16cid:commentId w16cid:paraId="65988E82" w16cid:durableId="26CEF271"/>
  <w16cid:commentId w16cid:paraId="6FC195A6" w16cid:durableId="27B31D48"/>
  <w16cid:commentId w16cid:paraId="4DA4646D" w16cid:durableId="26D83E88"/>
  <w16cid:commentId w16cid:paraId="21513A8D" w16cid:durableId="27A34375"/>
  <w16cid:commentId w16cid:paraId="0159E6B4" w16cid:durableId="27EA21ED"/>
  <w16cid:commentId w16cid:paraId="43316024" w16cid:durableId="26D54184"/>
  <w16cid:commentId w16cid:paraId="37F0AB37" w16cid:durableId="27B31E56"/>
  <w16cid:commentId w16cid:paraId="008C03BB" w16cid:durableId="27EA228B"/>
  <w16cid:commentId w16cid:paraId="3FACB3D9" w16cid:durableId="27EA22CA"/>
  <w16cid:commentId w16cid:paraId="2FDE3DF9" w16cid:durableId="26D5BC65"/>
  <w16cid:commentId w16cid:paraId="6A07B923" w16cid:durableId="26D5BDE9"/>
  <w16cid:commentId w16cid:paraId="7F2386DB" w16cid:durableId="27C2F304"/>
  <w16cid:commentId w16cid:paraId="071F4467" w16cid:durableId="26D548C5"/>
  <w16cid:commentId w16cid:paraId="3F5F5E0A" w16cid:durableId="26D5BC75"/>
  <w16cid:commentId w16cid:paraId="5487FC10" w16cid:durableId="27C2F335"/>
  <w16cid:commentId w16cid:paraId="3E06CE03" w16cid:durableId="27C2F358"/>
  <w16cid:commentId w16cid:paraId="2242B8DA" w16cid:durableId="27A344A2"/>
  <w16cid:commentId w16cid:paraId="647464B9" w16cid:durableId="27A344D4"/>
  <w16cid:commentId w16cid:paraId="09E57A1B" w16cid:durableId="27A3452D"/>
  <w16cid:commentId w16cid:paraId="18591DD9" w16cid:durableId="27A3454B"/>
  <w16cid:commentId w16cid:paraId="02D7D260" w16cid:durableId="27A34576"/>
  <w16cid:commentId w16cid:paraId="6B614FEC" w16cid:durableId="27A345DE"/>
  <w16cid:commentId w16cid:paraId="2FAC6F25" w16cid:durableId="27B328DA"/>
  <w16cid:commentId w16cid:paraId="6FF4787E" w16cid:durableId="27A741F9"/>
  <w16cid:commentId w16cid:paraId="1350CEBA" w16cid:durableId="27EA2ABB"/>
  <w16cid:commentId w16cid:paraId="67083272" w16cid:durableId="27EA2DFB"/>
  <w16cid:commentId w16cid:paraId="57C1C83E" w16cid:durableId="26D572B7"/>
  <w16cid:commentId w16cid:paraId="78062C04" w16cid:durableId="27EA2E0D"/>
  <w16cid:commentId w16cid:paraId="05771C21" w16cid:durableId="27B32905"/>
  <w16cid:commentId w16cid:paraId="390D2943" w16cid:durableId="27A74220"/>
  <w16cid:commentId w16cid:paraId="0A8A7C39" w16cid:durableId="27EA2E35"/>
  <w16cid:commentId w16cid:paraId="3C13CC87" w16cid:durableId="27EA2E67"/>
  <w16cid:commentId w16cid:paraId="573BA4EA" w16cid:durableId="26D58B08"/>
  <w16cid:commentId w16cid:paraId="37B8CE34" w16cid:durableId="27EA2E71"/>
  <w16cid:commentId w16cid:paraId="4AB13DA4" w16cid:durableId="27EA5B3A"/>
  <w16cid:commentId w16cid:paraId="48AD3ACE" w16cid:durableId="27B3292B"/>
  <w16cid:commentId w16cid:paraId="515660F8" w16cid:durableId="27A745F6"/>
  <w16cid:commentId w16cid:paraId="15A36A6A" w16cid:durableId="27EA2EB6"/>
  <w16cid:commentId w16cid:paraId="6D0ABB75" w16cid:durableId="27EA2EC1"/>
  <w16cid:commentId w16cid:paraId="68FF5C92" w16cid:durableId="27EA2ED5"/>
  <w16cid:commentId w16cid:paraId="469DEEAF" w16cid:durableId="26D58F0A"/>
  <w16cid:commentId w16cid:paraId="4C0B577B" w16cid:durableId="27EA2EE8"/>
  <w16cid:commentId w16cid:paraId="7CB9F510" w16cid:durableId="26D58F47"/>
  <w16cid:commentId w16cid:paraId="00140A9F" w16cid:durableId="27EA2EF0"/>
  <w16cid:commentId w16cid:paraId="27FE72E1" w16cid:durableId="27EA2EF7"/>
  <w16cid:commentId w16cid:paraId="37FEAC34" w16cid:durableId="27B3293B"/>
  <w16cid:commentId w16cid:paraId="75DB8062" w16cid:durableId="27A746C3"/>
  <w16cid:commentId w16cid:paraId="12257CE9" w16cid:durableId="27EA2FA0"/>
  <w16cid:commentId w16cid:paraId="5CD61A8F" w16cid:durableId="27EA2FAA"/>
  <w16cid:commentId w16cid:paraId="71BE6DA9" w16cid:durableId="27EA2FB5"/>
  <w16cid:commentId w16cid:paraId="0C42AA92" w16cid:durableId="26D59495"/>
  <w16cid:commentId w16cid:paraId="5A4E8627" w16cid:durableId="27EA2FBE"/>
  <w16cid:commentId w16cid:paraId="51DE00C2" w16cid:durableId="26D59496"/>
  <w16cid:commentId w16cid:paraId="1D81A9F3" w16cid:durableId="27EA2FC7"/>
  <w16cid:commentId w16cid:paraId="28A916AD" w16cid:durableId="27EA2FCE"/>
  <w16cid:commentId w16cid:paraId="3ED2C3C9" w16cid:durableId="27B3299B"/>
  <w16cid:commentId w16cid:paraId="41C69DF3" w16cid:durableId="26D5BD5E"/>
  <w16cid:commentId w16cid:paraId="59B635D6" w16cid:durableId="26D5BF91"/>
  <w16cid:commentId w16cid:paraId="19B814FB" w16cid:durableId="26D5BFCB"/>
  <w16cid:commentId w16cid:paraId="09C18AB9" w16cid:durableId="27EA304A"/>
  <w16cid:commentId w16cid:paraId="1935C698" w16cid:durableId="26D59F1B"/>
  <w16cid:commentId w16cid:paraId="7C1A0A41" w16cid:durableId="26D5BDA8"/>
  <w16cid:commentId w16cid:paraId="7071BD58" w16cid:durableId="26D59F3E"/>
  <w16cid:commentId w16cid:paraId="1A109DC5" w16cid:durableId="26D5BDC9"/>
  <w16cid:commentId w16cid:paraId="441925F4" w16cid:durableId="27EA30D3"/>
  <w16cid:commentId w16cid:paraId="21B2F55D" w16cid:durableId="26D5A36D"/>
  <w16cid:commentId w16cid:paraId="311B3234" w16cid:durableId="27EA30DA"/>
  <w16cid:commentId w16cid:paraId="31226606" w16cid:durableId="27EA30E1"/>
  <w16cid:commentId w16cid:paraId="7B43CB2A" w16cid:durableId="27EA30E8"/>
  <w16cid:commentId w16cid:paraId="1F9B8E27" w16cid:durableId="27EA5C68"/>
  <w16cid:commentId w16cid:paraId="3998B576" w16cid:durableId="27EA5C7A"/>
  <w16cid:commentId w16cid:paraId="7C21690C" w16cid:durableId="27EA5C81"/>
  <w16cid:commentId w16cid:paraId="505F2528" w16cid:durableId="27EA5C9C"/>
  <w16cid:commentId w16cid:paraId="11DC021E" w16cid:durableId="27EA5CA2"/>
  <w16cid:commentId w16cid:paraId="54143700" w16cid:durableId="27B32A3D"/>
  <w16cid:commentId w16cid:paraId="340CE835" w16cid:durableId="26CF18FE"/>
  <w16cid:commentId w16cid:paraId="3C9CC4D3" w16cid:durableId="27A747DF"/>
  <w16cid:commentId w16cid:paraId="1B910BAC" w16cid:durableId="27EA314F"/>
  <w16cid:commentId w16cid:paraId="4461E0F3" w16cid:durableId="27EA318A"/>
  <w16cid:commentId w16cid:paraId="1FECC08A" w16cid:durableId="26D81B98"/>
  <w16cid:commentId w16cid:paraId="69FEEFEE" w16cid:durableId="27EA3194"/>
  <w16cid:commentId w16cid:paraId="38DFED0B" w16cid:durableId="27EA31A2"/>
  <w16cid:commentId w16cid:paraId="29DE780C" w16cid:durableId="27EA31A8"/>
  <w16cid:commentId w16cid:paraId="19101397" w16cid:durableId="27B32B63"/>
  <w16cid:commentId w16cid:paraId="6FB0B7D6" w16cid:durableId="27A7481C"/>
  <w16cid:commentId w16cid:paraId="06276AF8" w16cid:durableId="27EA31F6"/>
  <w16cid:commentId w16cid:paraId="39861C0B" w16cid:durableId="27EA3209"/>
  <w16cid:commentId w16cid:paraId="2B6093CC" w16cid:durableId="27EA321C"/>
  <w16cid:commentId w16cid:paraId="0E232C30" w16cid:durableId="27EA3223"/>
  <w16cid:commentId w16cid:paraId="5457857F" w16cid:durableId="27EA322B"/>
  <w16cid:commentId w16cid:paraId="7767743D" w16cid:durableId="27EA3232"/>
  <w16cid:commentId w16cid:paraId="38089070" w16cid:durableId="27EA3239"/>
  <w16cid:commentId w16cid:paraId="3240DAA1" w16cid:durableId="27B32B99"/>
  <w16cid:commentId w16cid:paraId="7D1ABEEF" w16cid:durableId="27A74906"/>
  <w16cid:commentId w16cid:paraId="0850EBF6" w16cid:durableId="27EA32AD"/>
  <w16cid:commentId w16cid:paraId="1AE086E4" w16cid:durableId="27EA32BA"/>
  <w16cid:commentId w16cid:paraId="27CF3B2A" w16cid:durableId="27EA32C2"/>
  <w16cid:commentId w16cid:paraId="1E13883F" w16cid:durableId="27EA32C9"/>
  <w16cid:commentId w16cid:paraId="52DFC625" w16cid:durableId="27EA32E6"/>
  <w16cid:commentId w16cid:paraId="5C40A1F0" w16cid:durableId="27EA32ED"/>
  <w16cid:commentId w16cid:paraId="6995348D" w16cid:durableId="27EA32F5"/>
  <w16cid:commentId w16cid:paraId="71813C1C" w16cid:durableId="26D6E4C3"/>
  <w16cid:commentId w16cid:paraId="12A9D512" w16cid:durableId="27A34C28"/>
  <w16cid:commentId w16cid:paraId="4A54812A" w16cid:durableId="26D6E494"/>
  <w16cid:commentId w16cid:paraId="45FEC195" w16cid:durableId="27EA349D"/>
  <w16cid:commentId w16cid:paraId="4F9AD2A9" w16cid:durableId="27EA34AA"/>
  <w16cid:commentId w16cid:paraId="3D00D0DC" w16cid:durableId="27EA34B1"/>
  <w16cid:commentId w16cid:paraId="6D69F77E" w16cid:durableId="27EA36DC"/>
  <w16cid:commentId w16cid:paraId="5011D6C4" w16cid:durableId="26D580DE"/>
  <w16cid:commentId w16cid:paraId="3CC49558" w16cid:durableId="27EA36E8"/>
  <w16cid:commentId w16cid:paraId="71C336EE" w16cid:durableId="27EA3716"/>
  <w16cid:commentId w16cid:paraId="20DB930F" w16cid:durableId="27EA371C"/>
  <w16cid:commentId w16cid:paraId="1954A733" w16cid:durableId="27EA3724"/>
  <w16cid:commentId w16cid:paraId="66724234" w16cid:durableId="27EA372B"/>
  <w16cid:commentId w16cid:paraId="2F4C0BC5" w16cid:durableId="27EA3737"/>
  <w16cid:commentId w16cid:paraId="38495B2F" w16cid:durableId="27EA3740"/>
  <w16cid:commentId w16cid:paraId="40F592E6" w16cid:durableId="27EA3749"/>
  <w16cid:commentId w16cid:paraId="751FBF8C" w16cid:durableId="27EA3752"/>
  <w16cid:commentId w16cid:paraId="2D7E32B9" w16cid:durableId="26D70D0E"/>
  <w16cid:commentId w16cid:paraId="5D76C0F4" w16cid:durableId="27EA37EB"/>
  <w16cid:commentId w16cid:paraId="714792E0" w16cid:durableId="27EA37F1"/>
  <w16cid:commentId w16cid:paraId="7ABC4FB4" w16cid:durableId="27A3474F"/>
  <w16cid:commentId w16cid:paraId="57EF6FF7" w16cid:durableId="27EA380D"/>
  <w16cid:commentId w16cid:paraId="3473204D" w16cid:durableId="27EA3814"/>
  <w16cid:commentId w16cid:paraId="0CDF3682" w16cid:durableId="27EA3823"/>
  <w16cid:commentId w16cid:paraId="109BE58A" w16cid:durableId="26D4284E"/>
  <w16cid:commentId w16cid:paraId="432DAE2A" w16cid:durableId="27EA382F"/>
  <w16cid:commentId w16cid:paraId="15D2D3E5" w16cid:durableId="27EA383A"/>
  <w16cid:commentId w16cid:paraId="2CC907A8" w16cid:durableId="26D428ED"/>
  <w16cid:commentId w16cid:paraId="42A33565" w16cid:durableId="27B32E7C"/>
  <w16cid:commentId w16cid:paraId="752CE6A9" w16cid:durableId="27EA38CC"/>
  <w16cid:commentId w16cid:paraId="7816EFBD" w16cid:durableId="27EA38D2"/>
  <w16cid:commentId w16cid:paraId="298FC05B" w16cid:durableId="27EA38DA"/>
  <w16cid:commentId w16cid:paraId="6637A4F2" w16cid:durableId="27EA38E5"/>
  <w16cid:commentId w16cid:paraId="790A4CEE" w16cid:durableId="27EA38EF"/>
  <w16cid:commentId w16cid:paraId="4C3CA889" w16cid:durableId="26D43035"/>
  <w16cid:commentId w16cid:paraId="4B7627E3" w16cid:durableId="27EA38FB"/>
  <w16cid:commentId w16cid:paraId="3C5E176A" w16cid:durableId="27EA3901"/>
  <w16cid:commentId w16cid:paraId="32706B56" w16cid:durableId="26D84E5A"/>
  <w16cid:commentId w16cid:paraId="1C8EC5E6" w16cid:durableId="27B32EA1"/>
  <w16cid:commentId w16cid:paraId="238842F6" w16cid:durableId="27EA3982"/>
  <w16cid:commentId w16cid:paraId="61059775" w16cid:durableId="27EA3989"/>
  <w16cid:commentId w16cid:paraId="24A89B5C" w16cid:durableId="27EA3990"/>
  <w16cid:commentId w16cid:paraId="489D08E7" w16cid:durableId="27EA399A"/>
  <w16cid:commentId w16cid:paraId="04D8D540" w16cid:durableId="27EA39B1"/>
  <w16cid:commentId w16cid:paraId="3C7D1106" w16cid:durableId="26D4319F"/>
  <w16cid:commentId w16cid:paraId="547890D8" w16cid:durableId="27EA39B9"/>
  <w16cid:commentId w16cid:paraId="785A597C" w16cid:durableId="27EA39C4"/>
  <w16cid:commentId w16cid:paraId="1E3C9638" w16cid:durableId="26D43216"/>
  <w16cid:commentId w16cid:paraId="0083871F" w16cid:durableId="26D70D4C"/>
  <w16cid:commentId w16cid:paraId="55882DC9" w16cid:durableId="27EA3A30"/>
  <w16cid:commentId w16cid:paraId="2F0990FB" w16cid:durableId="27EA3A3F"/>
  <w16cid:commentId w16cid:paraId="253FCBBE" w16cid:durableId="27EA3A39"/>
  <w16cid:commentId w16cid:paraId="355EDA3E" w16cid:durableId="27EA3A48"/>
  <w16cid:commentId w16cid:paraId="5533F03D" w16cid:durableId="27EA3A51"/>
  <w16cid:commentId w16cid:paraId="25CAD3CD" w16cid:durableId="26D416DF"/>
  <w16cid:commentId w16cid:paraId="34AE7138" w16cid:durableId="27EA3A5C"/>
  <w16cid:commentId w16cid:paraId="433FB051" w16cid:durableId="27EA3A65"/>
  <w16cid:commentId w16cid:paraId="025D794E" w16cid:durableId="27EA3B46"/>
  <w16cid:commentId w16cid:paraId="010638C1" w16cid:durableId="27CEA773"/>
  <w16cid:commentId w16cid:paraId="550C1F81" w16cid:durableId="27CEA799"/>
  <w16cid:commentId w16cid:paraId="0922E64D" w16cid:durableId="27CEB5B4"/>
  <w16cid:commentId w16cid:paraId="5FC2BDAF" w16cid:durableId="26D83A27"/>
  <w16cid:commentId w16cid:paraId="1E5605E0" w16cid:durableId="26D83A6E"/>
  <w16cid:commentId w16cid:paraId="5C4B9E9F" w16cid:durableId="27CEB606"/>
  <w16cid:commentId w16cid:paraId="410D6A89" w16cid:durableId="26D4140A"/>
  <w16cid:commentId w16cid:paraId="253E667A" w16cid:durableId="27CEB69B"/>
  <w16cid:commentId w16cid:paraId="72A002C7" w16cid:durableId="27CEB6DF"/>
  <w16cid:commentId w16cid:paraId="29742E7E" w16cid:durableId="27CEB710"/>
  <w16cid:commentId w16cid:paraId="22696745" w16cid:durableId="27B33214"/>
  <w16cid:commentId w16cid:paraId="267063AC" w16cid:durableId="27EA3CFA"/>
  <w16cid:commentId w16cid:paraId="7E5014BF" w16cid:durableId="26D83896"/>
  <w16cid:commentId w16cid:paraId="4326BE31" w16cid:durableId="27EA3D0E"/>
  <w16cid:commentId w16cid:paraId="755CE96F" w16cid:durableId="27EA3D16"/>
  <w16cid:commentId w16cid:paraId="61E8E2B8" w16cid:durableId="27EA3D1F"/>
  <w16cid:commentId w16cid:paraId="3E99D48E" w16cid:durableId="27CEBA4C"/>
  <w16cid:commentId w16cid:paraId="43424B24" w16cid:durableId="27EA3D45"/>
  <w16cid:commentId w16cid:paraId="773F8191" w16cid:durableId="27EA3D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70402" w14:textId="77777777" w:rsidR="00B60BF2" w:rsidRDefault="00B60BF2" w:rsidP="002F250F">
      <w:pPr>
        <w:spacing w:line="240" w:lineRule="auto"/>
      </w:pPr>
      <w:r>
        <w:separator/>
      </w:r>
    </w:p>
  </w:endnote>
  <w:endnote w:type="continuationSeparator" w:id="0">
    <w:p w14:paraId="7D80FBA5" w14:textId="77777777" w:rsidR="00B60BF2" w:rsidRDefault="00B60BF2" w:rsidP="002F250F">
      <w:pPr>
        <w:spacing w:line="240" w:lineRule="auto"/>
      </w:pPr>
      <w:r>
        <w:continuationSeparator/>
      </w:r>
    </w:p>
  </w:endnote>
  <w:endnote w:type="continuationNotice" w:id="1">
    <w:p w14:paraId="196D0866" w14:textId="77777777" w:rsidR="00B60BF2" w:rsidRDefault="00B60BF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781C" w14:textId="77777777" w:rsidR="005168E1" w:rsidRDefault="005168E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A4CE" w14:textId="77777777" w:rsidR="005168E1" w:rsidRDefault="005168E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BF333" w14:textId="77777777" w:rsidR="005168E1" w:rsidRDefault="005168E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C5DDF" w14:textId="77777777" w:rsidR="00B60BF2" w:rsidRDefault="00B60BF2" w:rsidP="002F250F">
      <w:pPr>
        <w:spacing w:line="240" w:lineRule="auto"/>
      </w:pPr>
      <w:r>
        <w:separator/>
      </w:r>
    </w:p>
  </w:footnote>
  <w:footnote w:type="continuationSeparator" w:id="0">
    <w:p w14:paraId="6CE8F043" w14:textId="77777777" w:rsidR="00B60BF2" w:rsidRDefault="00B60BF2" w:rsidP="002F250F">
      <w:pPr>
        <w:spacing w:line="240" w:lineRule="auto"/>
      </w:pPr>
      <w:r>
        <w:continuationSeparator/>
      </w:r>
    </w:p>
  </w:footnote>
  <w:footnote w:type="continuationNotice" w:id="1">
    <w:p w14:paraId="6A80D346" w14:textId="77777777" w:rsidR="00B60BF2" w:rsidRDefault="00B60BF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2023" w14:textId="77777777" w:rsidR="005168E1" w:rsidRDefault="005168E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3A5F" w14:textId="77777777" w:rsidR="005168E1" w:rsidRDefault="005168E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6502D" w14:textId="77777777" w:rsidR="005168E1" w:rsidRDefault="005168E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F72190"/>
    <w:multiLevelType w:val="hybridMultilevel"/>
    <w:tmpl w:val="6F0C7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823650B"/>
    <w:multiLevelType w:val="hybridMultilevel"/>
    <w:tmpl w:val="D27090AA"/>
    <w:lvl w:ilvl="0" w:tplc="04130019">
      <w:start w:val="1"/>
      <w:numFmt w:val="lowerLetter"/>
      <w:lvlText w:val="%1."/>
      <w:lvlJc w:val="left"/>
      <w:pPr>
        <w:ind w:left="295" w:hanging="360"/>
      </w:pPr>
    </w:lvl>
    <w:lvl w:ilvl="1" w:tplc="04130019" w:tentative="1">
      <w:start w:val="1"/>
      <w:numFmt w:val="lowerLetter"/>
      <w:lvlText w:val="%2."/>
      <w:lvlJc w:val="left"/>
      <w:pPr>
        <w:ind w:left="1015" w:hanging="360"/>
      </w:pPr>
    </w:lvl>
    <w:lvl w:ilvl="2" w:tplc="0413001B" w:tentative="1">
      <w:start w:val="1"/>
      <w:numFmt w:val="lowerRoman"/>
      <w:lvlText w:val="%3."/>
      <w:lvlJc w:val="right"/>
      <w:pPr>
        <w:ind w:left="1735" w:hanging="180"/>
      </w:pPr>
    </w:lvl>
    <w:lvl w:ilvl="3" w:tplc="0413000F" w:tentative="1">
      <w:start w:val="1"/>
      <w:numFmt w:val="decimal"/>
      <w:lvlText w:val="%4."/>
      <w:lvlJc w:val="left"/>
      <w:pPr>
        <w:ind w:left="2455" w:hanging="360"/>
      </w:pPr>
    </w:lvl>
    <w:lvl w:ilvl="4" w:tplc="04130019" w:tentative="1">
      <w:start w:val="1"/>
      <w:numFmt w:val="lowerLetter"/>
      <w:lvlText w:val="%5."/>
      <w:lvlJc w:val="left"/>
      <w:pPr>
        <w:ind w:left="3175" w:hanging="360"/>
      </w:pPr>
    </w:lvl>
    <w:lvl w:ilvl="5" w:tplc="0413001B" w:tentative="1">
      <w:start w:val="1"/>
      <w:numFmt w:val="lowerRoman"/>
      <w:lvlText w:val="%6."/>
      <w:lvlJc w:val="right"/>
      <w:pPr>
        <w:ind w:left="3895" w:hanging="180"/>
      </w:pPr>
    </w:lvl>
    <w:lvl w:ilvl="6" w:tplc="0413000F" w:tentative="1">
      <w:start w:val="1"/>
      <w:numFmt w:val="decimal"/>
      <w:lvlText w:val="%7."/>
      <w:lvlJc w:val="left"/>
      <w:pPr>
        <w:ind w:left="4615" w:hanging="360"/>
      </w:pPr>
    </w:lvl>
    <w:lvl w:ilvl="7" w:tplc="04130019" w:tentative="1">
      <w:start w:val="1"/>
      <w:numFmt w:val="lowerLetter"/>
      <w:lvlText w:val="%8."/>
      <w:lvlJc w:val="left"/>
      <w:pPr>
        <w:ind w:left="5335" w:hanging="360"/>
      </w:pPr>
    </w:lvl>
    <w:lvl w:ilvl="8" w:tplc="0413001B" w:tentative="1">
      <w:start w:val="1"/>
      <w:numFmt w:val="lowerRoman"/>
      <w:lvlText w:val="%9."/>
      <w:lvlJc w:val="right"/>
      <w:pPr>
        <w:ind w:left="6055" w:hanging="180"/>
      </w:pPr>
    </w:lvl>
  </w:abstractNum>
  <w:abstractNum w:abstractNumId="12" w15:restartNumberingAfterBreak="0">
    <w:nsid w:val="0E9F2A28"/>
    <w:multiLevelType w:val="hybridMultilevel"/>
    <w:tmpl w:val="1908CC54"/>
    <w:lvl w:ilvl="0" w:tplc="04130019">
      <w:start w:val="1"/>
      <w:numFmt w:val="lowerLetter"/>
      <w:lvlText w:val="%1."/>
      <w:lvlJc w:val="left"/>
      <w:pPr>
        <w:ind w:left="1145" w:hanging="360"/>
      </w:pPr>
    </w:lvl>
    <w:lvl w:ilvl="1" w:tplc="04130019" w:tentative="1">
      <w:start w:val="1"/>
      <w:numFmt w:val="lowerLetter"/>
      <w:lvlText w:val="%2."/>
      <w:lvlJc w:val="left"/>
      <w:pPr>
        <w:ind w:left="1865" w:hanging="360"/>
      </w:pPr>
    </w:lvl>
    <w:lvl w:ilvl="2" w:tplc="0413001B" w:tentative="1">
      <w:start w:val="1"/>
      <w:numFmt w:val="lowerRoman"/>
      <w:lvlText w:val="%3."/>
      <w:lvlJc w:val="right"/>
      <w:pPr>
        <w:ind w:left="2585" w:hanging="180"/>
      </w:pPr>
    </w:lvl>
    <w:lvl w:ilvl="3" w:tplc="0413000F" w:tentative="1">
      <w:start w:val="1"/>
      <w:numFmt w:val="decimal"/>
      <w:lvlText w:val="%4."/>
      <w:lvlJc w:val="left"/>
      <w:pPr>
        <w:ind w:left="3305" w:hanging="360"/>
      </w:pPr>
    </w:lvl>
    <w:lvl w:ilvl="4" w:tplc="04130019" w:tentative="1">
      <w:start w:val="1"/>
      <w:numFmt w:val="lowerLetter"/>
      <w:lvlText w:val="%5."/>
      <w:lvlJc w:val="left"/>
      <w:pPr>
        <w:ind w:left="4025" w:hanging="360"/>
      </w:pPr>
    </w:lvl>
    <w:lvl w:ilvl="5" w:tplc="0413001B" w:tentative="1">
      <w:start w:val="1"/>
      <w:numFmt w:val="lowerRoman"/>
      <w:lvlText w:val="%6."/>
      <w:lvlJc w:val="right"/>
      <w:pPr>
        <w:ind w:left="4745" w:hanging="180"/>
      </w:pPr>
    </w:lvl>
    <w:lvl w:ilvl="6" w:tplc="0413000F" w:tentative="1">
      <w:start w:val="1"/>
      <w:numFmt w:val="decimal"/>
      <w:lvlText w:val="%7."/>
      <w:lvlJc w:val="left"/>
      <w:pPr>
        <w:ind w:left="5465" w:hanging="360"/>
      </w:pPr>
    </w:lvl>
    <w:lvl w:ilvl="7" w:tplc="04130019" w:tentative="1">
      <w:start w:val="1"/>
      <w:numFmt w:val="lowerLetter"/>
      <w:lvlText w:val="%8."/>
      <w:lvlJc w:val="left"/>
      <w:pPr>
        <w:ind w:left="6185" w:hanging="360"/>
      </w:pPr>
    </w:lvl>
    <w:lvl w:ilvl="8" w:tplc="0413001B" w:tentative="1">
      <w:start w:val="1"/>
      <w:numFmt w:val="lowerRoman"/>
      <w:lvlText w:val="%9."/>
      <w:lvlJc w:val="right"/>
      <w:pPr>
        <w:ind w:left="6905" w:hanging="180"/>
      </w:pPr>
    </w:lvl>
  </w:abstractNum>
  <w:abstractNum w:abstractNumId="13" w15:restartNumberingAfterBreak="0">
    <w:nsid w:val="28A455ED"/>
    <w:multiLevelType w:val="hybridMultilevel"/>
    <w:tmpl w:val="12CC65F6"/>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E036E58"/>
    <w:multiLevelType w:val="hybridMultilevel"/>
    <w:tmpl w:val="EB9C65B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2E1E73D4"/>
    <w:multiLevelType w:val="hybridMultilevel"/>
    <w:tmpl w:val="CF2C5C9C"/>
    <w:lvl w:ilvl="0" w:tplc="427C1668">
      <w:numFmt w:val="bullet"/>
      <w:lvlText w:val=""/>
      <w:lvlJc w:val="left"/>
      <w:pPr>
        <w:ind w:left="1785" w:hanging="705"/>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5CE69D9"/>
    <w:multiLevelType w:val="hybridMultilevel"/>
    <w:tmpl w:val="0D24837E"/>
    <w:lvl w:ilvl="0" w:tplc="0413000F">
      <w:start w:val="1"/>
      <w:numFmt w:val="decimal"/>
      <w:lvlText w:val="%1."/>
      <w:lvlJc w:val="left"/>
      <w:pPr>
        <w:ind w:left="785" w:hanging="360"/>
      </w:pPr>
    </w:lvl>
    <w:lvl w:ilvl="1" w:tplc="04130019" w:tentative="1">
      <w:start w:val="1"/>
      <w:numFmt w:val="lowerLetter"/>
      <w:lvlText w:val="%2."/>
      <w:lvlJc w:val="left"/>
      <w:pPr>
        <w:ind w:left="1505" w:hanging="360"/>
      </w:pPr>
    </w:lvl>
    <w:lvl w:ilvl="2" w:tplc="0413001B" w:tentative="1">
      <w:start w:val="1"/>
      <w:numFmt w:val="lowerRoman"/>
      <w:lvlText w:val="%3."/>
      <w:lvlJc w:val="right"/>
      <w:pPr>
        <w:ind w:left="2225" w:hanging="180"/>
      </w:pPr>
    </w:lvl>
    <w:lvl w:ilvl="3" w:tplc="0413000F" w:tentative="1">
      <w:start w:val="1"/>
      <w:numFmt w:val="decimal"/>
      <w:lvlText w:val="%4."/>
      <w:lvlJc w:val="left"/>
      <w:pPr>
        <w:ind w:left="2945" w:hanging="360"/>
      </w:pPr>
    </w:lvl>
    <w:lvl w:ilvl="4" w:tplc="04130019" w:tentative="1">
      <w:start w:val="1"/>
      <w:numFmt w:val="lowerLetter"/>
      <w:lvlText w:val="%5."/>
      <w:lvlJc w:val="left"/>
      <w:pPr>
        <w:ind w:left="3665" w:hanging="360"/>
      </w:pPr>
    </w:lvl>
    <w:lvl w:ilvl="5" w:tplc="0413001B" w:tentative="1">
      <w:start w:val="1"/>
      <w:numFmt w:val="lowerRoman"/>
      <w:lvlText w:val="%6."/>
      <w:lvlJc w:val="right"/>
      <w:pPr>
        <w:ind w:left="4385" w:hanging="180"/>
      </w:pPr>
    </w:lvl>
    <w:lvl w:ilvl="6" w:tplc="0413000F" w:tentative="1">
      <w:start w:val="1"/>
      <w:numFmt w:val="decimal"/>
      <w:lvlText w:val="%7."/>
      <w:lvlJc w:val="left"/>
      <w:pPr>
        <w:ind w:left="5105" w:hanging="360"/>
      </w:pPr>
    </w:lvl>
    <w:lvl w:ilvl="7" w:tplc="04130019" w:tentative="1">
      <w:start w:val="1"/>
      <w:numFmt w:val="lowerLetter"/>
      <w:lvlText w:val="%8."/>
      <w:lvlJc w:val="left"/>
      <w:pPr>
        <w:ind w:left="5825" w:hanging="360"/>
      </w:pPr>
    </w:lvl>
    <w:lvl w:ilvl="8" w:tplc="0413001B" w:tentative="1">
      <w:start w:val="1"/>
      <w:numFmt w:val="lowerRoman"/>
      <w:lvlText w:val="%9."/>
      <w:lvlJc w:val="right"/>
      <w:pPr>
        <w:ind w:left="6545" w:hanging="180"/>
      </w:pPr>
    </w:lvl>
  </w:abstractNum>
  <w:abstractNum w:abstractNumId="18"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34708F"/>
    <w:multiLevelType w:val="hybridMultilevel"/>
    <w:tmpl w:val="D93EA16E"/>
    <w:lvl w:ilvl="0" w:tplc="0413000F">
      <w:start w:val="1"/>
      <w:numFmt w:val="decimal"/>
      <w:lvlText w:val="%1."/>
      <w:lvlJc w:val="left"/>
      <w:pPr>
        <w:ind w:left="1145" w:hanging="360"/>
      </w:pPr>
    </w:lvl>
    <w:lvl w:ilvl="1" w:tplc="04130019">
      <w:start w:val="1"/>
      <w:numFmt w:val="lowerLetter"/>
      <w:lvlText w:val="%2."/>
      <w:lvlJc w:val="left"/>
      <w:pPr>
        <w:ind w:left="1865" w:hanging="360"/>
      </w:pPr>
    </w:lvl>
    <w:lvl w:ilvl="2" w:tplc="0413001B" w:tentative="1">
      <w:start w:val="1"/>
      <w:numFmt w:val="lowerRoman"/>
      <w:lvlText w:val="%3."/>
      <w:lvlJc w:val="right"/>
      <w:pPr>
        <w:ind w:left="2585" w:hanging="180"/>
      </w:pPr>
    </w:lvl>
    <w:lvl w:ilvl="3" w:tplc="0413000F" w:tentative="1">
      <w:start w:val="1"/>
      <w:numFmt w:val="decimal"/>
      <w:lvlText w:val="%4."/>
      <w:lvlJc w:val="left"/>
      <w:pPr>
        <w:ind w:left="3305" w:hanging="360"/>
      </w:pPr>
    </w:lvl>
    <w:lvl w:ilvl="4" w:tplc="04130019" w:tentative="1">
      <w:start w:val="1"/>
      <w:numFmt w:val="lowerLetter"/>
      <w:lvlText w:val="%5."/>
      <w:lvlJc w:val="left"/>
      <w:pPr>
        <w:ind w:left="4025" w:hanging="360"/>
      </w:pPr>
    </w:lvl>
    <w:lvl w:ilvl="5" w:tplc="0413001B" w:tentative="1">
      <w:start w:val="1"/>
      <w:numFmt w:val="lowerRoman"/>
      <w:lvlText w:val="%6."/>
      <w:lvlJc w:val="right"/>
      <w:pPr>
        <w:ind w:left="4745" w:hanging="180"/>
      </w:pPr>
    </w:lvl>
    <w:lvl w:ilvl="6" w:tplc="0413000F" w:tentative="1">
      <w:start w:val="1"/>
      <w:numFmt w:val="decimal"/>
      <w:lvlText w:val="%7."/>
      <w:lvlJc w:val="left"/>
      <w:pPr>
        <w:ind w:left="5465" w:hanging="360"/>
      </w:pPr>
    </w:lvl>
    <w:lvl w:ilvl="7" w:tplc="04130019" w:tentative="1">
      <w:start w:val="1"/>
      <w:numFmt w:val="lowerLetter"/>
      <w:lvlText w:val="%8."/>
      <w:lvlJc w:val="left"/>
      <w:pPr>
        <w:ind w:left="6185" w:hanging="360"/>
      </w:pPr>
    </w:lvl>
    <w:lvl w:ilvl="8" w:tplc="0413001B" w:tentative="1">
      <w:start w:val="1"/>
      <w:numFmt w:val="lowerRoman"/>
      <w:lvlText w:val="%9."/>
      <w:lvlJc w:val="right"/>
      <w:pPr>
        <w:ind w:left="6905" w:hanging="180"/>
      </w:pPr>
    </w:lvl>
  </w:abstractNum>
  <w:abstractNum w:abstractNumId="20" w15:restartNumberingAfterBreak="0">
    <w:nsid w:val="59013944"/>
    <w:multiLevelType w:val="hybridMultilevel"/>
    <w:tmpl w:val="51300D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D391A8F"/>
    <w:multiLevelType w:val="hybridMultilevel"/>
    <w:tmpl w:val="18A004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589752A"/>
    <w:multiLevelType w:val="hybridMultilevel"/>
    <w:tmpl w:val="1A5CB978"/>
    <w:lvl w:ilvl="0" w:tplc="0413000F">
      <w:start w:val="1"/>
      <w:numFmt w:val="decimal"/>
      <w:lvlText w:val="%1."/>
      <w:lvlJc w:val="left"/>
      <w:pPr>
        <w:ind w:left="785" w:hanging="360"/>
      </w:pPr>
    </w:lvl>
    <w:lvl w:ilvl="1" w:tplc="04130019" w:tentative="1">
      <w:start w:val="1"/>
      <w:numFmt w:val="lowerLetter"/>
      <w:lvlText w:val="%2."/>
      <w:lvlJc w:val="left"/>
      <w:pPr>
        <w:ind w:left="1505" w:hanging="360"/>
      </w:pPr>
    </w:lvl>
    <w:lvl w:ilvl="2" w:tplc="0413001B" w:tentative="1">
      <w:start w:val="1"/>
      <w:numFmt w:val="lowerRoman"/>
      <w:lvlText w:val="%3."/>
      <w:lvlJc w:val="right"/>
      <w:pPr>
        <w:ind w:left="2225" w:hanging="180"/>
      </w:pPr>
    </w:lvl>
    <w:lvl w:ilvl="3" w:tplc="0413000F" w:tentative="1">
      <w:start w:val="1"/>
      <w:numFmt w:val="decimal"/>
      <w:lvlText w:val="%4."/>
      <w:lvlJc w:val="left"/>
      <w:pPr>
        <w:ind w:left="2945" w:hanging="360"/>
      </w:pPr>
    </w:lvl>
    <w:lvl w:ilvl="4" w:tplc="04130019" w:tentative="1">
      <w:start w:val="1"/>
      <w:numFmt w:val="lowerLetter"/>
      <w:lvlText w:val="%5."/>
      <w:lvlJc w:val="left"/>
      <w:pPr>
        <w:ind w:left="3665" w:hanging="360"/>
      </w:pPr>
    </w:lvl>
    <w:lvl w:ilvl="5" w:tplc="0413001B" w:tentative="1">
      <w:start w:val="1"/>
      <w:numFmt w:val="lowerRoman"/>
      <w:lvlText w:val="%6."/>
      <w:lvlJc w:val="right"/>
      <w:pPr>
        <w:ind w:left="4385" w:hanging="180"/>
      </w:pPr>
    </w:lvl>
    <w:lvl w:ilvl="6" w:tplc="0413000F" w:tentative="1">
      <w:start w:val="1"/>
      <w:numFmt w:val="decimal"/>
      <w:lvlText w:val="%7."/>
      <w:lvlJc w:val="left"/>
      <w:pPr>
        <w:ind w:left="5105" w:hanging="360"/>
      </w:pPr>
    </w:lvl>
    <w:lvl w:ilvl="7" w:tplc="04130019" w:tentative="1">
      <w:start w:val="1"/>
      <w:numFmt w:val="lowerLetter"/>
      <w:lvlText w:val="%8."/>
      <w:lvlJc w:val="left"/>
      <w:pPr>
        <w:ind w:left="5825" w:hanging="360"/>
      </w:pPr>
    </w:lvl>
    <w:lvl w:ilvl="8" w:tplc="0413001B" w:tentative="1">
      <w:start w:val="1"/>
      <w:numFmt w:val="lowerRoman"/>
      <w:lvlText w:val="%9."/>
      <w:lvlJc w:val="right"/>
      <w:pPr>
        <w:ind w:left="6545" w:hanging="180"/>
      </w:pPr>
    </w:lvl>
  </w:abstractNum>
  <w:abstractNum w:abstractNumId="23" w15:restartNumberingAfterBreak="0">
    <w:nsid w:val="65971F0E"/>
    <w:multiLevelType w:val="hybridMultilevel"/>
    <w:tmpl w:val="A42CD488"/>
    <w:lvl w:ilvl="0" w:tplc="14DEF05A">
      <w:numFmt w:val="bullet"/>
      <w:lvlText w:val="•"/>
      <w:lvlJc w:val="left"/>
      <w:pPr>
        <w:ind w:left="1065" w:hanging="705"/>
      </w:pPr>
      <w:rPr>
        <w:rFonts w:ascii="Tahoma" w:eastAsiaTheme="minorHAnsi" w:hAnsi="Tahoma" w:cs="Tahoma" w:hint="default"/>
      </w:rPr>
    </w:lvl>
    <w:lvl w:ilvl="1" w:tplc="427C1668">
      <w:numFmt w:val="bullet"/>
      <w:lvlText w:val=""/>
      <w:lvlJc w:val="left"/>
      <w:pPr>
        <w:ind w:left="1785" w:hanging="705"/>
      </w:pPr>
      <w:rPr>
        <w:rFonts w:ascii="Symbol" w:eastAsiaTheme="minorHAnsi" w:hAnsi="Symbol"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25" w15:restartNumberingAfterBreak="0">
    <w:nsid w:val="6E7E3700"/>
    <w:multiLevelType w:val="hybridMultilevel"/>
    <w:tmpl w:val="6F489A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5884247"/>
    <w:multiLevelType w:val="hybridMultilevel"/>
    <w:tmpl w:val="CE10BAC2"/>
    <w:lvl w:ilvl="0" w:tplc="0413000F">
      <w:start w:val="1"/>
      <w:numFmt w:val="decimal"/>
      <w:lvlText w:val="%1."/>
      <w:lvlJc w:val="left"/>
      <w:pPr>
        <w:ind w:left="295" w:hanging="360"/>
      </w:pPr>
    </w:lvl>
    <w:lvl w:ilvl="1" w:tplc="04130019" w:tentative="1">
      <w:start w:val="1"/>
      <w:numFmt w:val="lowerLetter"/>
      <w:lvlText w:val="%2."/>
      <w:lvlJc w:val="left"/>
      <w:pPr>
        <w:ind w:left="1015" w:hanging="360"/>
      </w:pPr>
    </w:lvl>
    <w:lvl w:ilvl="2" w:tplc="0413001B" w:tentative="1">
      <w:start w:val="1"/>
      <w:numFmt w:val="lowerRoman"/>
      <w:lvlText w:val="%3."/>
      <w:lvlJc w:val="right"/>
      <w:pPr>
        <w:ind w:left="1735" w:hanging="180"/>
      </w:pPr>
    </w:lvl>
    <w:lvl w:ilvl="3" w:tplc="0413000F" w:tentative="1">
      <w:start w:val="1"/>
      <w:numFmt w:val="decimal"/>
      <w:lvlText w:val="%4."/>
      <w:lvlJc w:val="left"/>
      <w:pPr>
        <w:ind w:left="2455" w:hanging="360"/>
      </w:pPr>
    </w:lvl>
    <w:lvl w:ilvl="4" w:tplc="04130019" w:tentative="1">
      <w:start w:val="1"/>
      <w:numFmt w:val="lowerLetter"/>
      <w:lvlText w:val="%5."/>
      <w:lvlJc w:val="left"/>
      <w:pPr>
        <w:ind w:left="3175" w:hanging="360"/>
      </w:pPr>
    </w:lvl>
    <w:lvl w:ilvl="5" w:tplc="0413001B" w:tentative="1">
      <w:start w:val="1"/>
      <w:numFmt w:val="lowerRoman"/>
      <w:lvlText w:val="%6."/>
      <w:lvlJc w:val="right"/>
      <w:pPr>
        <w:ind w:left="3895" w:hanging="180"/>
      </w:pPr>
    </w:lvl>
    <w:lvl w:ilvl="6" w:tplc="0413000F" w:tentative="1">
      <w:start w:val="1"/>
      <w:numFmt w:val="decimal"/>
      <w:lvlText w:val="%7."/>
      <w:lvlJc w:val="left"/>
      <w:pPr>
        <w:ind w:left="4615" w:hanging="360"/>
      </w:pPr>
    </w:lvl>
    <w:lvl w:ilvl="7" w:tplc="04130019" w:tentative="1">
      <w:start w:val="1"/>
      <w:numFmt w:val="lowerLetter"/>
      <w:lvlText w:val="%8."/>
      <w:lvlJc w:val="left"/>
      <w:pPr>
        <w:ind w:left="5335" w:hanging="360"/>
      </w:pPr>
    </w:lvl>
    <w:lvl w:ilvl="8" w:tplc="0413001B" w:tentative="1">
      <w:start w:val="1"/>
      <w:numFmt w:val="lowerRoman"/>
      <w:lvlText w:val="%9."/>
      <w:lvlJc w:val="right"/>
      <w:pPr>
        <w:ind w:left="6055" w:hanging="180"/>
      </w:pPr>
    </w:lvl>
  </w:abstractNum>
  <w:abstractNum w:abstractNumId="27"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42722219">
    <w:abstractNumId w:val="18"/>
  </w:num>
  <w:num w:numId="2" w16cid:durableId="86578850">
    <w:abstractNumId w:val="27"/>
  </w:num>
  <w:num w:numId="3" w16cid:durableId="1569070795">
    <w:abstractNumId w:val="16"/>
  </w:num>
  <w:num w:numId="4" w16cid:durableId="1371612159">
    <w:abstractNumId w:val="9"/>
  </w:num>
  <w:num w:numId="5" w16cid:durableId="655718512">
    <w:abstractNumId w:val="7"/>
  </w:num>
  <w:num w:numId="6" w16cid:durableId="2081755922">
    <w:abstractNumId w:val="6"/>
  </w:num>
  <w:num w:numId="7" w16cid:durableId="945161809">
    <w:abstractNumId w:val="5"/>
  </w:num>
  <w:num w:numId="8" w16cid:durableId="300816399">
    <w:abstractNumId w:val="4"/>
  </w:num>
  <w:num w:numId="9" w16cid:durableId="408622285">
    <w:abstractNumId w:val="8"/>
  </w:num>
  <w:num w:numId="10" w16cid:durableId="783351946">
    <w:abstractNumId w:val="3"/>
  </w:num>
  <w:num w:numId="11" w16cid:durableId="1862744301">
    <w:abstractNumId w:val="2"/>
  </w:num>
  <w:num w:numId="12" w16cid:durableId="218633026">
    <w:abstractNumId w:val="1"/>
  </w:num>
  <w:num w:numId="13" w16cid:durableId="1741831301">
    <w:abstractNumId w:val="0"/>
  </w:num>
  <w:num w:numId="14" w16cid:durableId="351764295">
    <w:abstractNumId w:val="24"/>
  </w:num>
  <w:num w:numId="15" w16cid:durableId="390037250">
    <w:abstractNumId w:val="25"/>
  </w:num>
  <w:num w:numId="16" w16cid:durableId="2104570163">
    <w:abstractNumId w:val="23"/>
  </w:num>
  <w:num w:numId="17" w16cid:durableId="1454711737">
    <w:abstractNumId w:val="15"/>
  </w:num>
  <w:num w:numId="18" w16cid:durableId="1481969821">
    <w:abstractNumId w:val="20"/>
  </w:num>
  <w:num w:numId="19" w16cid:durableId="1174343183">
    <w:abstractNumId w:val="21"/>
  </w:num>
  <w:num w:numId="20" w16cid:durableId="1606496333">
    <w:abstractNumId w:val="10"/>
  </w:num>
  <w:num w:numId="21" w16cid:durableId="351760215">
    <w:abstractNumId w:val="13"/>
  </w:num>
  <w:num w:numId="22" w16cid:durableId="1801342492">
    <w:abstractNumId w:val="11"/>
  </w:num>
  <w:num w:numId="23" w16cid:durableId="308285426">
    <w:abstractNumId w:val="26"/>
  </w:num>
  <w:num w:numId="24" w16cid:durableId="1508330368">
    <w:abstractNumId w:val="19"/>
  </w:num>
  <w:num w:numId="25" w16cid:durableId="839392063">
    <w:abstractNumId w:val="22"/>
  </w:num>
  <w:num w:numId="26" w16cid:durableId="1915309377">
    <w:abstractNumId w:val="12"/>
  </w:num>
  <w:num w:numId="27" w16cid:durableId="132404183">
    <w:abstractNumId w:val="14"/>
  </w:num>
  <w:num w:numId="28" w16cid:durableId="112381452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Emma Kakes">
    <w15:presenceInfo w15:providerId="AD" w15:userId="S::emma.kakes@rho.nl::6927b2d3-825a-4554-aa1c-9de0c7f021be"/>
  </w15:person>
  <w15:person w15:author="Martine Rotte">
    <w15:presenceInfo w15:providerId="AD" w15:userId="S::Martine.Rotte@anteagroup.nl::2496b8b1-d6d4-49be-9ce2-b01bf209ab2c"/>
  </w15:person>
  <w15:person w15:author="Eveline Braat">
    <w15:presenceInfo w15:providerId="AD" w15:userId="S::Eveline.Braat@anteagroup.nl::27d7163f-08e8-4367-8d6b-cfa996de7d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iteitengroep_000" w:val="75"/>
    <w:docVar w:name="activiteitengroep_001" w:val="aansluitactiviteit|http://standaarden.omgevingswet.overheid.nl/activiteit/id/concept/Aansluitactiviteit"/>
    <w:docVar w:name="activiteitengroep_002" w:val="agrarische activiteit|http://standaarden.omgevingswet.overheid.nl/activiteit/id/concept/AgrarischeActiviteit"/>
    <w:docVar w:name="activiteitengroep_003" w:val="alarminstallatieactiviteit|http://standaarden.omgevingswet.overheid.nl/activiteit/id/concept/Alarminstallatieactiviteit"/>
    <w:docVar w:name="activiteitengroep_004" w:val="beperkingengebiedactiviteit|http://standaarden.omgevingswet.overheid.nl/activiteit/id/concept/Beperkingengebiedactiviteit"/>
    <w:docVar w:name="activiteitengroep_005" w:val="beperkingengebiedactiviteit m.b.t. een bergingsgebied|http://standaarden.omgevingswet.overheid.nl/activiteit/id/concept/BeperkingengebiedactiviteitMBTEenBergingsgebied"/>
    <w:docVar w:name="activiteitengroep_006" w:val="beperkingengebiedactiviteit m.b.t. een installatie in een waterstaatswerk|http://standaarden.omgevingswet.overheid.nl/activiteit/id/concept/BeperkingengebiedactiviteitMBTEenInstallatieInEenWaterstaatswerk"/>
    <w:docVar w:name="activiteitengroep_007" w:val="beperkingengebiedactiviteit m.b.t. een leiding|http://standaarden.omgevingswet.overheid.nl/activiteit/id/concept/BeperkingengebiedactiviteitMBTEenLeiding"/>
    <w:docVar w:name="activiteitengroep_008" w:val="beperkingengebiedactiviteit m.b.t. een luchthaven|http://standaarden.omgevingswet.overheid.nl/activiteit/id/concept/BeperkingengebiedactiviteitMBTEenLuchthaven"/>
    <w:docVar w:name="activiteitengroep_009" w:val="beperkingengebiedactiviteit m.b.t. een oppervlaktewaterlichaam|http://standaarden.omgevingswet.overheid.nl/activiteit/id/concept/BeperkingengebiedactiviteitMBTEenOppervlaktewaterlichaam"/>
    <w:docVar w:name="activiteitengroep_010" w:val="beperkingengebiedactiviteit m.b.t. een spoorweg|http://standaarden.omgevingswet.overheid.nl/activiteit/id/concept/BeperkingengebiedactiviteitMBTEenSpoorweg"/>
    <w:docVar w:name="activiteitengroep_011" w:val="beperkingengebiedactiviteit m.b.t. een waterkering|http://standaarden.omgevingswet.overheid.nl/activiteit/id/concept/BeperkingengebiedactiviteitMBTEenWaterkering"/>
    <w:docVar w:name="activiteitengroep_012" w:val="beperkingengebiedactiviteit m.b.t. een waterstaatswerk|http://standaarden.omgevingswet.overheid.nl/activiteit/id/concept/BeperkingengebiedactiviteitMBTEenWaterstaatswerk"/>
    <w:docVar w:name="activiteitengroep_013" w:val="beperkingengebiedactiviteit m.b.t. een weg|http://standaarden.omgevingswet.overheid.nl/activiteit/id/concept/BeperkingengebiedactiviteitMBTEenWeg"/>
    <w:docVar w:name="activiteitengroep_014" w:val="beperkingengebiedactiviteit m.b.t. een zuiveringtechnisch werk|http://standaarden.omgevingswet.overheid.nl/activiteit/id/concept/BeperkingengebiedactiviteitMBTEenZuiveringtechnischWerk"/>
    <w:docVar w:name="activiteitengroep_015" w:val="beperkingengebiedactiviteit m.b.t. grondwater|http://standaarden.omgevingswet.overheid.nl/activiteit/id/concept/BeperkingengebiedactiviteitMBTGrondwater"/>
    <w:docVar w:name="activiteitengroep_016" w:val="beperkingengebiedactiviteit m.b.t. zeegebied|http://standaarden.omgevingswet.overheid.nl/activiteit/id/concept/BeperkingengebiedactiviteitMBTZeegebied"/>
    <w:docVar w:name="activiteitengroep_017" w:val="bodemactiviteit|http://standaarden.omgevingswet.overheid.nl/activiteit/id/concept/Bodemactiviteit"/>
    <w:docVar w:name="activiteitengroep_018" w:val="bouwactiviteit ruimtelijk|http://standaarden.omgevingswet.overheid.nl/activiteit/id/concept/BouwactiviteitRuimtelijk"/>
    <w:docVar w:name="activiteitengroep_019" w:val="bouwactiviteit technisch|http://standaarden.omgevingswet.overheid.nl/activiteit/id/concept/BouwactiviteitTechnisch"/>
    <w:docVar w:name="activiteitengroep_020" w:val="cultureel-erfgoedactiviteit|http://standaarden.omgevingswet.overheid.nl/activiteit/id/concept/CultureelErfgoedactiviteit"/>
    <w:docVar w:name="activiteitengroep_021" w:val="cultuuractiviteit|http://standaarden.omgevingswet.overheid.nl/activiteit/id/concept/Cultuuractiviteit"/>
    <w:docVar w:name="activiteitengroep_022" w:val="dienstverleningsactiviteit|http://standaarden.omgevingswet.overheid.nl/activiteit/id/concept/Dienstverleningsactiviteit"/>
    <w:docVar w:name="activiteitengroep_023" w:val="dierenactiviteit|http://standaarden.omgevingswet.overheid.nl/activiteit/id/concept/Dierenactiviteit"/>
    <w:docVar w:name="activiteitengroep_024" w:val="evenementactiviteit|http://standaarden.omgevingswet.overheid.nl/activiteit/id/concept/Evenementactiviteit"/>
    <w:docVar w:name="activiteitengroep_025" w:val="exploitatieactiviteit bedrijf|http://standaarden.omgevingswet.overheid.nl/activiteit/id/concept/ExploitatieactiviteitBedrijf"/>
    <w:docVar w:name="activiteitengroep_026" w:val="exploitatieactiviteit detailhandel|http://standaarden.omgevingswet.overheid.nl/activiteit/id/concept/ExploitatieactiviteitDetailhandel"/>
    <w:docVar w:name="activiteitengroep_027" w:val="exploitatieactiviteit horeca|http://standaarden.omgevingswet.overheid.nl/activiteit/id/concept/ExploitatieactiviteitHoreca"/>
    <w:docVar w:name="activiteitengroep_028" w:val="exploitatieactiviteit kantoor|http://standaarden.omgevingswet.overheid.nl/activiteit/id/concept/ExploitatieactiviteitKantoor"/>
    <w:docVar w:name="activiteitengroep_029" w:val="festiviteitactiviteit|http://standaarden.omgevingswet.overheid.nl/activiteit/id/concept/Festiviteitactiviteit"/>
    <w:docVar w:name="activiteitengroep_030" w:val="flora- en fauna-activiteit|http://standaarden.omgevingswet.overheid.nl/activiteit/id/concept/FloraEnFaunaActiviteit"/>
    <w:docVar w:name="activiteitengroep_031" w:val="gebruiken-van-bouwwerkenactiviteit|http://standaarden.omgevingswet.overheid.nl/activiteit/id/concept/GebruikenVanBouwwerkenactiviteit"/>
    <w:docVar w:name="activiteitengroep_032" w:val="gelegenheid-tot-zwemmen-en-baden-biedenactiviteit|http://standaarden.omgevingswet.overheid.nl/activiteit/id/concept/GelegenheidTotZwemmenEnBadenBiedenactiviteit"/>
    <w:docVar w:name="activiteitengroep_033" w:val="grafactiviteit|http://standaarden.omgevingswet.overheid.nl/activiteit/id/concept/Grafactiviteit"/>
    <w:docVar w:name="activiteitengroep_034" w:val="grondwateractiviteit|http://standaarden.omgevingswet.overheid.nl/activiteit/id/concept/Grondwateractiviteit"/>
    <w:docVar w:name="activiteitengroep_035" w:val="hemelwateractiviteit|http://standaarden.omgevingswet.overheid.nl/activiteit/id/concept/Hemelwateractiviteit"/>
    <w:docVar w:name="activiteitengroep_036" w:val="herstructureringsactiviteit|http://standaarden.omgevingswet.overheid.nl/activiteit/id/concept/Herstructureringsactiviteit"/>
    <w:docVar w:name="activiteitengroep_037" w:val="in-stand-houden-van-bouwwerkenactiviteit|http://standaarden.omgevingswet.overheid.nl/activiteit/id/concept/InStandHoudenVanBouwwerkenactiviteit"/>
    <w:docVar w:name="activiteitengroep_038" w:val="jachtgeweeractiviteit|http://standaarden.omgevingswet.overheid.nl/activiteit/id/concept/Jachtgeweeractiviteit"/>
    <w:docVar w:name="activiteitengroep_039" w:val="kampeeractiviteit|http://standaarden.omgevingswet.overheid.nl/activiteit/id/concept/Kampeeractiviteit"/>
    <w:docVar w:name="activiteitengroep_040" w:val="kapactiviteit|http://standaarden.omgevingswet.overheid.nl/activiteit/id/concept/Kapactiviteit"/>
    <w:docVar w:name="activiteitengroep_041" w:val="landinrichtingsactiviteit|http://standaarden.omgevingswet.overheid.nl/activiteit/id/concept/Landinrichtingsactiviteit"/>
    <w:docVar w:name="activiteitengroep_042" w:val="ligplaatsactiviteit|http://standaarden.omgevingswet.overheid.nl/activiteit/id/concept/Ligplaatsactiviteit"/>
    <w:docVar w:name="activiteitengroep_043" w:val="lozingsactiviteit|http://standaarden.omgevingswet.overheid.nl/activiteit/id/concept/Lozingsactiviteit"/>
    <w:docVar w:name="activiteitengroep_044" w:val="maatschappelijke activiteit|http://standaarden.omgevingswet.overheid.nl/activiteit/id/concept/MaatschappelijkeActiviteit"/>
    <w:docVar w:name="activiteitengroep_045" w:val="mijnbouwlocatieactiviteit|http://standaarden.omgevingswet.overheid.nl/activiteit/id/concept/Mijnbouwlocatieactiviteit"/>
    <w:docVar w:name="activiteitengroep_046" w:val="milieubelastende activiteit|http://standaarden.omgevingswet.overheid.nl/activiteit/id/concept/MilieubelastendeActiviteit"/>
    <w:docVar w:name="activiteitengroep_047" w:val="milieubelastende activiteit met beperkt effect|http://standaarden.omgevingswet.overheid.nl/activiteit/id/concept/MilieubelastendeActiviteitMetBeperktEffect"/>
    <w:docVar w:name="activiteitengroep_048" w:val="milieubelastende activiteit overig|http://standaarden.omgevingswet.overheid.nl/activiteit/id/concept/MilieubelastendeActiviteitOverig"/>
    <w:docVar w:name="activiteitengroep_049" w:val="moderniseringsactiviteit|http://standaarden.omgevingswet.overheid.nl/activiteit/id/concept/Moderniseringsactiviteit"/>
    <w:docVar w:name="activiteitengroep_050" w:val="monumentenactiviteit|http://standaarden.omgevingswet.overheid.nl/activiteit/id/concept/Monumentenactiviteit"/>
    <w:docVar w:name="activiteitengroep_051" w:val="natura 2000-activiteit|http://standaarden.omgevingswet.overheid.nl/activiteit/id/concept/Natura2000Activiteit"/>
    <w:docVar w:name="activiteitengroep_052" w:val="natuuractiviteit|http://standaarden.omgevingswet.overheid.nl/activiteit/id/concept/Natuuractiviteit"/>
    <w:docVar w:name="activiteitengroep_053" w:val="noordzee-activiteit|http://standaarden.omgevingswet.overheid.nl/activiteit/id/concept/NoordzeeActiviteit"/>
    <w:docVar w:name="activiteitengroep_054" w:val="ontgrondingsactiviteit|http://standaarden.omgevingswet.overheid.nl/activiteit/id/concept/Ontgrondingsactiviteit"/>
    <w:docVar w:name="activiteitengroep_055" w:val="ontspanningsactiviteit|http://standaarden.omgevingswet.overheid.nl/activiteit/id/concept/Ontspanningsactiviteit"/>
    <w:docVar w:name="activiteitengroep_056" w:val="opslagactiviteit|http://standaarden.omgevingswet.overheid.nl/activiteit/id/concept/Opslagactiviteit"/>
    <w:docVar w:name="activiteitengroep_057" w:val="overig|http://standaarden.omgevingswet.overheid.nl/activiteit/id/concept/Overig"/>
    <w:docVar w:name="activiteitengroep_058" w:val="parkeeractiviteit|http://standaarden.omgevingswet.overheid.nl/activiteit/id/concept/Parkeeractiviteit"/>
    <w:docVar w:name="activiteitengroep_059" w:val="planologische gebruiksactiviteit|http://standaarden.omgevingswet.overheid.nl/activiteit/id/concept/PlanologischeGebruiksactiviteit"/>
    <w:docVar w:name="activiteitengroep_060" w:val="reclameactiviteit|http://standaarden.omgevingswet.overheid.nl/activiteit/id/concept/Reclameactiviteit"/>
    <w:docVar w:name="activiteitengroep_061" w:val="recreatieactiviteit|http://standaarden.omgevingswet.overheid.nl/activiteit/id/concept/Recreatieactiviteit"/>
    <w:docVar w:name="activiteitengroep_062" w:val="rijksmonumentenactiviteit|http://standaarden.omgevingswet.overheid.nl/activiteit/id/concept/Rijksmonumentenactiviteit"/>
    <w:docVar w:name="activiteitengroep_063" w:val="sloopactiviteit|http://standaarden.omgevingswet.overheid.nl/activiteit/id/concept/Sloopactiviteit"/>
    <w:docVar w:name="activiteitengroep_064" w:val="sportactiviteit|http://standaarden.omgevingswet.overheid.nl/activiteit/id/concept/Sportactiviteit"/>
    <w:docVar w:name="activiteitengroep_065" w:val="standplaatsactiviteit|http://standaarden.omgevingswet.overheid.nl/activiteit/id/concept/Standplaatsactiviteit"/>
    <w:docVar w:name="activiteitengroep_066" w:val="stortingsactiviteit|http://standaarden.omgevingswet.overheid.nl/activiteit/id/concept/Stortingsactiviteit"/>
    <w:docVar w:name="activiteitengroep_067" w:val="toegangsactiviteit|http://standaarden.omgevingswet.overheid.nl/activiteit/id/concept/Toegangsactiviteit"/>
    <w:docVar w:name="activiteitengroep_068" w:val="uitritactiviteit|http://standaarden.omgevingswet.overheid.nl/activiteit/id/concept/Uitritactiviteit"/>
    <w:docVar w:name="activiteitengroep_069" w:val="valkeniersactiviteit|http://standaarden.omgevingswet.overheid.nl/activiteit/id/concept/Valkeniersactiviteit"/>
    <w:docVar w:name="activiteitengroep_070" w:val="verrichten-van-werken-en-werkzaamhedenactiviteit|http://standaarden.omgevingswet.overheid.nl/activiteit/id/concept/VerrichtenVanWerkenEnWerkzaamhedenactiviteit"/>
    <w:docVar w:name="activiteitengroep_071" w:val="wateronttrekkingsactiviteit|http://standaarden.omgevingswet.overheid.nl/activiteit/id/concept/Wateronttrekkingsactiviteit"/>
    <w:docVar w:name="activiteitengroep_072" w:val="waterstaatswerkenactiviteit|http://standaarden.omgevingswet.overheid.nl/activiteit/id/concept/Waterstaatswerkenactiviteit"/>
    <w:docVar w:name="activiteitengroep_073" w:val="wegactiviteit|http://standaarden.omgevingswet.overheid.nl/activiteit/id/concept/Wegactiviteit"/>
    <w:docVar w:name="activiteitengroep_074" w:val="werelderfgoedactiviteit|http://standaarden.omgevingswet.overheid.nl/activiteit/id/concept/Werelderfgoedactiviteit"/>
    <w:docVar w:name="activiteitengroep_075" w:val="woonactiviteit|http://standaarden.omgevingswet.overheid.nl/activiteit/id/concept/Woonactiviteit"/>
    <w:docVar w:name="activiteitregelkwalificatie_000" w:val="8"/>
    <w:docVar w:name="activiteitregelkwalificatie_001" w:val="anders geduid|http://standaarden.omgevingswet.overheid.nl/activiteitregelkwalificatie/id/concept/AndersGeduid"/>
    <w:docVar w:name="activiteitregelkwalificatie_002" w:val="gebod|http://standaarden.omgevingswet.overheid.nl/activiteitregelkwalificatie/id/concept/Gebod"/>
    <w:docVar w:name="activiteitregelkwalificatie_003" w:val="informatieplicht|http://standaarden.omgevingswet.overheid.nl/activiteitregelkwalificatie/id/concept/Informatieplicht"/>
    <w:docVar w:name="activiteitregelkwalificatie_004" w:val="meldingsplicht|http://standaarden.omgevingswet.overheid.nl/activiteitregelkwalificatie/id/concept/Meldingsplicht"/>
    <w:docVar w:name="activiteitregelkwalificatie_005" w:val="toegestaan|http://standaarden.omgevingswet.overheid.nl/activiteitregelkwalificatie/id/concept/Toegestaan"/>
    <w:docVar w:name="activiteitregelkwalificatie_006" w:val="verbod|http://standaarden.omgevingswet.overheid.nl/activiteitregelkwalificatie/id/concept/Verbod"/>
    <w:docVar w:name="activiteitregelkwalificatie_007" w:val="vergunningplicht|http://standaarden.omgevingswet.overheid.nl/activiteitregelkwalificatie/id/concept/Vergunningplicht"/>
    <w:docVar w:name="activiteitregelkwalificatie_008" w:val="zorgplicht|http://standaarden.omgevingswet.overheid.nl/activiteitregelkwalificatie/id/concept/Zorgplicht"/>
    <w:docVar w:name="adressaat_000" w:val="9"/>
    <w:docVar w:name="adressaat_001" w:val="beheerder spoor|http://standaarden.omgevingswet.overheid.nl/adressaat/id/concept/BeheerderSpoor"/>
    <w:docVar w:name="adressaat_002" w:val="faunabeheereenheid|http://standaarden.omgevingswet.overheid.nl/adressaat/id/concept/Faunabeheereenheid"/>
    <w:docVar w:name="adressaat_003" w:val="gemeentebestuur|http://standaarden.omgevingswet.overheid.nl/adressaat/id/concept/Gemeentebestuur"/>
    <w:docVar w:name="adressaat_004" w:val="korpschef|http://standaarden.omgevingswet.overheid.nl/adressaat/id/concept/Korpschef"/>
    <w:docVar w:name="adressaat_005" w:val="provinciebestuur|http://standaarden.omgevingswet.overheid.nl/adressaat/id/concept/Provinciebestuur"/>
    <w:docVar w:name="adressaat_006" w:val="rijk|http://standaarden.omgevingswet.overheid.nl/adressaat/id/concept/Rijk"/>
    <w:docVar w:name="adressaat_007" w:val="waterschapsbestuur|http://standaarden.omgevingswet.overheid.nl/adressaat/id/concept/Waterschapsbestuur"/>
    <w:docVar w:name="adressaat_008" w:val="wildbeheereenheid|http://standaarden.omgevingswet.overheid.nl/adressaat/id/concept/Wildbeheereenheid"/>
    <w:docVar w:name="adressaat_009" w:val="zonebeheerder|http://standaarden.omgevingswet.overheid.nl/adressaat/id/concept/Zonebeheerder"/>
    <w:docVar w:name="beperkingengebiedgroep_000" w:val="7"/>
    <w:docVar w:name="beperkingengebiedgroep_001" w:val="installatie in waterstaatswerk|http://standaarden.omgevingswet.overheid.nl/beperkingengebied/id/concept/InstallatieInWaterstaatswerk"/>
    <w:docVar w:name="beperkingengebiedgroep_002" w:val="luchthaven|http://standaarden.omgevingswet.overheid.nl/beperkingengebied/id/concept/Luchthaven"/>
    <w:docVar w:name="beperkingengebiedgroep_003" w:val="molen|http://standaarden.omgevingswet.overheid.nl/beperkingengebied/id/concept/Molen"/>
    <w:docVar w:name="beperkingengebiedgroep_004" w:val="overig|http://standaarden.omgevingswet.overheid.nl/beperkingengebied/id/concept/Overig"/>
    <w:docVar w:name="beperkingengebiedgroep_005" w:val="spoorweg|http://standaarden.omgevingswet.overheid.nl/beperkingengebied/id/concept/Spoorweg"/>
    <w:docVar w:name="beperkingengebiedgroep_006" w:val="waterstaatswerk|http://standaarden.omgevingswet.overheid.nl/beperkingengebied/id/concept/Waterstaatswerk"/>
    <w:docVar w:name="beperkingengebiedgroep_007" w:val="weg|http://standaarden.omgevingswet.overheid.nl/beperkingengebied/id/concept/Weg"/>
    <w:docVar w:name="bestuursorgaan_geen_000" w:val="1"/>
    <w:docVar w:name="bestuursorgaan_geen_001" w:val="geen|geen"/>
    <w:docVar w:name="bestuursorgaan_gemeente_000" w:val="3"/>
    <w:docVar w:name="bestuursorgaan_gemeente_001" w:val="burgemeester|/tooi/def/thes/kern/c_2c4e7407"/>
    <w:docVar w:name="bestuursorgaan_gemeente_002" w:val="college van burgemeester en wethouders|/tooi/def/thes/kern/c_28ecfd6d"/>
    <w:docVar w:name="bestuursorgaan_gemeente_003" w:val="gemeenteraad|/tooi/def/thes/kern/c_2a7d8663"/>
    <w:docVar w:name="bestuursorgaan_ministerie_000" w:val="3"/>
    <w:docVar w:name="bestuursorgaan_ministerie_001" w:val="minister|/tooi/def/thes/kern/c_bcfb7b4e"/>
    <w:docVar w:name="bestuursorgaan_ministerie_002" w:val="regering|/tooi/def/thes/kern/c_91fb5e42"/>
    <w:docVar w:name="bestuursorgaan_ministerie_003" w:val="staatssecretaris|/tooi/def/thes/kern/c_3aaa4d12"/>
    <w:docVar w:name="bestuursorgaan_provincie_000" w:val="3"/>
    <w:docVar w:name="bestuursorgaan_provincie_001" w:val="commissaris van de Koning|/tooi/def/thes/kern/c_e24d39f6"/>
    <w:docVar w:name="bestuursorgaan_provincie_002" w:val="gedeputeerde staten|/tooi/def/thes/kern/c_61676cbc"/>
    <w:docVar w:name="bestuursorgaan_provincie_003" w:val="provinciale staten|/tooi/def/thes/kern/c_411b4e4a"/>
    <w:docVar w:name="bestuursorgaan_waterschap_000" w:val="3"/>
    <w:docVar w:name="bestuursorgaan_waterschap_001" w:val="algemeen bestuur|/tooi/def/thes/kern/c_70c87e3d"/>
    <w:docVar w:name="bestuursorgaan_waterschap_002" w:val="dagelijks bestuur|/tooi/def/thes/kern/c_5cc92c89"/>
    <w:docVar w:name="bestuursorgaan_waterschap_003" w:val="dijkgraaf|/tooi/def/thes/kern/c_f70a6113"/>
    <w:docVar w:name="bodemgroep_000" w:val="8"/>
    <w:docVar w:name="bodemgroep_001" w:val="bodembeheergebied|http://standaarden.omgevingswet.overheid.nl/bodem/id/concept/Bodembeheergebied"/>
    <w:docVar w:name="bodemgroep_002" w:val="bodemdalingsgebied|http://standaarden.omgevingswet.overheid.nl/bodem/id/concept/Bodemdalingsgebied"/>
    <w:docVar w:name="bodemgroep_003" w:val="maatregelengebied|http://standaarden.omgevingswet.overheid.nl/bodem/id/concept/Maatregelengebied"/>
    <w:docVar w:name="bodemgroep_004" w:val="mijnsteengebied|http://standaarden.omgevingswet.overheid.nl/bodem/id/concept/Mijnsteengebied"/>
    <w:docVar w:name="bodemgroep_005" w:val="ontgrondingsgebied|http://standaarden.omgevingswet.overheid.nl/bodem/id/concept/Ontgrondingsgebied"/>
    <w:docVar w:name="bodemgroep_006" w:val="stortplaats (gesloten)|http://standaarden.omgevingswet.overheid.nl/bodem/id/concept/StortplaatsGesloten"/>
    <w:docVar w:name="bodemgroep_007" w:val="stortplaats (open)|http://standaarden.omgevingswet.overheid.nl/bodem/id/concept/StortplaatsOpen"/>
    <w:docVar w:name="bodemgroep_008" w:val="zandwinningsgebied|http://standaarden.omgevingswet.overheid.nl/bodem/id/concept/Zandwinningsgebied"/>
    <w:docVar w:name="bronNauwkeurigheid_000" w:val="5"/>
    <w:docVar w:name="bronNauwkeurigheid_001" w:val="BGT|http://standaarden.omgevingswet.overheid.nl/bronnauwkeurigheid/id/concept/BGT"/>
    <w:docVar w:name="bronNauwkeurigheid_002" w:val="BRK|http://standaarden.omgevingswet.overheid.nl/bronnauwkeurigheid/id/concept/BRK"/>
    <w:docVar w:name="bronNauwkeurigheid_003" w:val="achtergrond|http://standaarden.omgevingswet.overheid.nl/bronnauwkeurigheid/id/concept/Achtergrond"/>
    <w:docVar w:name="bronNauwkeurigheid_004" w:val="berekend|http://standaarden.omgevingswet.overheid.nl/bronnauwkeurigheid/id/concept/Berekend"/>
    <w:docVar w:name="bronNauwkeurigheid_005" w:val="anders|http://standaarden.omgevingswet.overheid.nl/bronnauwkeurigheid/id/concept/Anders"/>
    <w:docVar w:name="defensiegroep_000" w:val="5"/>
    <w:docVar w:name="defensiegroep_001" w:val="maatregelengebied|http://standaarden.omgevingswet.overheid.nl/defensie/id/concept/Maatregelengebied"/>
    <w:docVar w:name="defensiegroep_002" w:val="militair terrein|http://standaarden.omgevingswet.overheid.nl/defensie/id/concept/MilitairTerrein"/>
    <w:docVar w:name="defensiegroep_003" w:val="militaire laagvliegroute|http://standaarden.omgevingswet.overheid.nl/defensie/id/concept/MilitaireLaagvliegroute"/>
    <w:docVar w:name="defensiegroep_004" w:val="radarverstoringsgebied|http://standaarden.omgevingswet.overheid.nl/defensie/id/concept/Radarverstoringsgebied"/>
    <w:docVar w:name="defensiegroep_005" w:val="verstoringsgebied militaire zend- en ontvangstinstallatie|http://standaarden.omgevingswet.overheid.nl/defensie/id/concept/VerstoringsgebiedMilitaireZendEnOntvangstinstallatie"/>
    <w:docVar w:name="eenheid_000" w:val="32"/>
    <w:docVar w:name="eenheid_001" w:val="a-gewogen gemiddelde geluidsniveau|http://standaarden.omgevingswet.overheid.nl/eenheid/id/concept/AGewogenGemiddeldeGeluidsniveau"/>
    <w:docVar w:name="eenheid_002" w:val="a-gewogen gemiddelde geluidsniveau avondperiode|http://standaarden.omgevingswet.overheid.nl/eenheid/id/concept/AGewogenGemiddeldeGeluidsniveauAvondperiode"/>
    <w:docVar w:name="eenheid_003" w:val="a-gewogen gemiddelde geluidsniveau dagperiode|http://standaarden.omgevingswet.overheid.nl/eenheid/id/concept/AGewogenGemiddeldeGeluidsniveauDagperiode"/>
    <w:docVar w:name="eenheid_004" w:val="a-gewogen gemiddelde geluidsniveau nachtperiode|http://standaarden.omgevingswet.overheid.nl/eenheid/id/concept/AGewogenGemiddeldeGeluidsniveauNachtperiode"/>
    <w:docVar w:name="eenheid_005" w:val="bouwlaag|http://standaarden.omgevingswet.overheid.nl/eenheid/id/concept/Bouwlaag"/>
    <w:docVar w:name="eenheid_006" w:val="centimeter|http://standaarden.omgevingswet.overheid.nl/eenheid/id/concept/Centimeter"/>
    <w:docVar w:name="eenheid_007" w:val="decibel|http://standaarden.omgevingswet.overheid.nl/eenheid/id/concept/Decibel"/>
    <w:docVar w:name="eenheid_008" w:val="decibel met a-weging|http://standaarden.omgevingswet.overheid.nl/eenheid/id/concept/DecibelMetAWeging"/>
    <w:docVar w:name="eenheid_009" w:val="gemiddeld geluidsniveau over het etmaal|http://standaarden.omgevingswet.overheid.nl/eenheid/id/concept/GemiddeldGeluidsniveauOverHetEtmaal"/>
    <w:docVar w:name="eenheid_010" w:val="graad celsius|http://standaarden.omgevingswet.overheid.nl/eenheid/id/concept/GraadCelsius"/>
    <w:docVar w:name="eenheid_011" w:val="graad (hoek)|http://standaarden.omgevingswet.overheid.nl/eenheid/id/concept/GraadHoek"/>
    <w:docVar w:name="eenheid_012" w:val="kilogram|http://standaarden.omgevingswet.overheid.nl/eenheid/id/concept/Kilogram"/>
    <w:docVar w:name="eenheid_013" w:val="kilometer|http://standaarden.omgevingswet.overheid.nl/eenheid/id/concept/Kilometer"/>
    <w:docVar w:name="eenheid_014" w:val="kilopascal|http://standaarden.omgevingswet.overheid.nl/eenheid/id/concept/Kilopascal"/>
    <w:docVar w:name="eenheid_015" w:val="kubieke meter|http://standaarden.omgevingswet.overheid.nl/eenheid/id/concept/KubiekeMeter"/>
    <w:docVar w:name="eenheid_016" w:val="liter|http://standaarden.omgevingswet.overheid.nl/eenheid/id/concept/Liter"/>
    <w:docVar w:name="eenheid_017" w:val="meter|http://standaarden.omgevingswet.overheid.nl/eenheid/id/concept/Meter"/>
    <w:docVar w:name="eenheid_018" w:val="microgram per kilogram|http://standaarden.omgevingswet.overheid.nl/eenheid/id/concept/MicrogramPerKilogram"/>
    <w:docVar w:name="eenheid_019" w:val="microgram per kubieke meter|http://standaarden.omgevingswet.overheid.nl/eenheid/id/concept/MicrogramPerKubiekeMeter"/>
    <w:docVar w:name="eenheid_020" w:val="microgram per liter|http://standaarden.omgevingswet.overheid.nl/eenheid/id/concept/MicrogramPerLiter"/>
    <w:docVar w:name="eenheid_021" w:val="milligram|http://standaarden.omgevingswet.overheid.nl/eenheid/id/concept/Milligram"/>
    <w:docVar w:name="eenheid_022" w:val="milligram per liter|http://standaarden.omgevingswet.overheid.nl/eenheid/id/concept/MilligramPerLiter"/>
    <w:docVar w:name="eenheid_023" w:val="millimeter|http://standaarden.omgevingswet.overheid.nl/eenheid/id/concept/Millimeter"/>
    <w:docVar w:name="eenheid_024" w:val="minuut|http://standaarden.omgevingswet.overheid.nl/eenheid/id/concept/Minuut"/>
    <w:docVar w:name="eenheid_025" w:val="nog toe te voegen|http://standaarden.omgevingswet.overheid.nl/eenheid/id/concept/NogToeTeVoegen"/>
    <w:docVar w:name="eenheid_026" w:val="odour unit|http://standaarden.omgevingswet.overheid.nl/eenheid/id/concept/OdourUnit"/>
    <w:docVar w:name="eenheid_027" w:val="procent|http://standaarden.omgevingswet.overheid.nl/eenheid/id/concept/Procent"/>
    <w:docVar w:name="eenheid_028" w:val="seconde|http://standaarden.omgevingswet.overheid.nl/eenheid/id/concept/Seconde"/>
    <w:docVar w:name="eenheid_029" w:val="uur|http://standaarden.omgevingswet.overheid.nl/eenheid/id/concept/Uur"/>
    <w:docVar w:name="eenheid_030" w:val="vierkante kilometer|http://standaarden.omgevingswet.overheid.nl/eenheid/id/concept/VierkanteKilometer"/>
    <w:docVar w:name="eenheid_031" w:val="vierkante meter|http://standaarden.omgevingswet.overheid.nl/eenheid/id/concept/VierkanteMeter"/>
    <w:docVar w:name="eenheid_032" w:val="watt|http://standaarden.omgevingswet.overheid.nl/eenheid/id/concept/Watt"/>
    <w:docVar w:name="energievoorzieninggroep_000" w:val="8"/>
    <w:docVar w:name="energievoorzieninggroep_001" w:val="bodemenergiegebied|http://standaarden.omgevingswet.overheid.nl/energievoorziening/id/concept/Bodemenergiegebied"/>
    <w:docVar w:name="energievoorzieninggroep_002" w:val="energieproductiegebied|http://standaarden.omgevingswet.overheid.nl/energievoorziening/id/concept/Energieproductiegebied"/>
    <w:docVar w:name="energievoorzieninggroep_003" w:val="grootschalige elektriciteitsopwekking|http://standaarden.omgevingswet.overheid.nl/energievoorziening/id/concept/GrootschaligeElektriciteitsopwekking"/>
    <w:docVar w:name="energievoorzieninggroep_004" w:val="hoogspanningsverbinding|http://standaarden.omgevingswet.overheid.nl/energievoorziening/id/concept/Hoogspanningsverbinding"/>
    <w:docVar w:name="energievoorzieninggroep_005" w:val="kernenergiegebied|http://standaarden.omgevingswet.overheid.nl/energievoorziening/id/concept/Kernenergiegebied"/>
    <w:docVar w:name="energievoorzieninggroep_006" w:val="maatregelengebied|http://standaarden.omgevingswet.overheid.nl/energievoorziening/id/concept/Maatregelengebied"/>
    <w:docVar w:name="energievoorzieninggroep_007" w:val="windturbinegebied|http://standaarden.omgevingswet.overheid.nl/energievoorziening/id/concept/Windturbinegebied"/>
    <w:docVar w:name="energievoorzieninggroep_008" w:val="zonne-energiegebied|http://standaarden.omgevingswet.overheid.nl/energievoorziening/id/concept/ZonneEnergiegebied"/>
    <w:docVar w:name="erfgoedgroep_000" w:val="10"/>
    <w:docVar w:name="erfgoedgroep_001" w:val="aardkundig waardevol gebied|http://standaarden.omgevingswet.overheid.nl/erfgoed/id/concept/AardkundigWaardevolGebied"/>
    <w:docVar w:name="erfgoedgroep_002" w:val="archeologie|http://standaarden.omgevingswet.overheid.nl/erfgoed/id/concept/Archeologie"/>
    <w:docVar w:name="erfgoedgroep_003" w:val="beschermd monument|http://standaarden.omgevingswet.overheid.nl/erfgoed/id/concept/BeschermdMonument"/>
    <w:docVar w:name="erfgoedgroep_004" w:val="buitenplaats|http://standaarden.omgevingswet.overheid.nl/erfgoed/id/concept/Buitenplaats"/>
    <w:docVar w:name="erfgoedgroep_005" w:val="cultureel erfgoed|http://standaarden.omgevingswet.overheid.nl/erfgoed/id/concept/CultureelErfgoed"/>
    <w:docVar w:name="erfgoedgroep_006" w:val="cultuurhistorisch beschermd landschap|http://standaarden.omgevingswet.overheid.nl/erfgoed/id/concept/CultuurhistorischBeschermdLandschap"/>
    <w:docVar w:name="erfgoedgroep_007" w:val="cultuurhistorisch waardevol gebied|http://standaarden.omgevingswet.overheid.nl/erfgoed/id/concept/CultuurhistorischWaardevolGebied"/>
    <w:docVar w:name="erfgoedgroep_008" w:val="linie|http://standaarden.omgevingswet.overheid.nl/erfgoed/id/concept/Linie"/>
    <w:docVar w:name="erfgoedgroep_009" w:val="maatregelengebied|http://standaarden.omgevingswet.overheid.nl/erfgoed/id/concept/Maatregelengebied"/>
    <w:docVar w:name="erfgoedgroep_010" w:val="werelderfgoed|http://standaarden.omgevingswet.overheid.nl/erfgoed/id/concept/Werelderfgoed"/>
    <w:docVar w:name="externeVeiligheidgroep_000" w:val="7"/>
    <w:docVar w:name="externeVeiligheidgroep_001" w:val="aandachtsgebied externe veiligheid|http://standaarden.omgevingswet.overheid.nl/externeveiligheid/id/concept/AandachtsgebiedExterneVeiligheid"/>
    <w:docVar w:name="externeVeiligheidgroep_002" w:val="belemmeringengebied buisleidingen|http://standaarden.omgevingswet.overheid.nl/externeveiligheid/id/concept/BelemmeringengebiedBuisleidingen"/>
    <w:docVar w:name="externeVeiligheidgroep_003" w:val="gebied met ontplofbare stoffen en explosieven|http://standaarden.omgevingswet.overheid.nl/externeveiligheid/id/concept/GebiedMetOntplofbareStoffenEnExplosieven"/>
    <w:docVar w:name="externeVeiligheidgroep_004" w:val="maatregelengebied|http://standaarden.omgevingswet.overheid.nl/externeveiligheid/id/concept/Maatregelengebied"/>
    <w:docVar w:name="externeVeiligheidgroep_005" w:val="plaatsgebonden risico|http://standaarden.omgevingswet.overheid.nl/externeveiligheid/id/concept/PlaatsgebondenRisico"/>
    <w:docVar w:name="externeVeiligheidgroep_006" w:val="risicogebied|http://standaarden.omgevingswet.overheid.nl/externeveiligheid/id/concept/Risicogebied"/>
    <w:docVar w:name="externeVeiligheidgroep_007" w:val="voorschriftengebied|http://standaarden.omgevingswet.overheid.nl/externeveiligheid/id/concept/Voorschriftengebied"/>
    <w:docVar w:name="functiegroep_000" w:val="104"/>
    <w:docVar w:name="functiegroep_001" w:val="aandachtsgebied|http://standaarden.omgevingswet.overheid.nl/functie/id/concept/Aandachtsgebied"/>
    <w:docVar w:name="functiegroep_002" w:val="aandachtsgebied externe veiligheid|http://standaarden.omgevingswet.overheid.nl/functie/id/concept/AandachtsgebiedExterneVeiligheid"/>
    <w:docVar w:name="functiegroep_003" w:val="aandachtsgebied geluid|http://standaarden.omgevingswet.overheid.nl/functie/id/concept/AandachtsgebiedGeluid"/>
    <w:docVar w:name="functiegroep_004" w:val="aandachtsgebied luchtkwaliteit|http://standaarden.omgevingswet.overheid.nl/functie/id/concept/AandachtsgebiedLuchtkwaliteit"/>
    <w:docVar w:name="functiegroep_005" w:val="aardkundige waarde|http://standaarden.omgevingswet.overheid.nl/functie/id/concept/AardkundigeWaarde"/>
    <w:docVar w:name="functiegroep_006" w:val="agrarisch|http://standaarden.omgevingswet.overheid.nl/functie/id/concept/Agrarisch"/>
    <w:docVar w:name="functiegroep_007" w:val="archeologie|http://standaarden.omgevingswet.overheid.nl/functie/id/concept/Archeologie"/>
    <w:docVar w:name="functiegroep_008" w:val="bebouwingscontour|http://standaarden.omgevingswet.overheid.nl/functie/id/concept/Bebouwingscontour"/>
    <w:docVar w:name="functiegroep_009" w:val="bebouwingscontour houtkap|http://standaarden.omgevingswet.overheid.nl/functie/id/concept/BebouwingscontourHoutkap"/>
    <w:docVar w:name="functiegroep_010" w:val="bebouwingscontour jacht|http://standaarden.omgevingswet.overheid.nl/functie/id/concept/BebouwingscontourJacht"/>
    <w:docVar w:name="functiegroep_011" w:val="bedrijf|http://standaarden.omgevingswet.overheid.nl/functie/id/concept/Bedrijf"/>
    <w:docVar w:name="functiegroep_012" w:val="bedrijventerrein|http://standaarden.omgevingswet.overheid.nl/functie/id/concept/Bedrijventerrein"/>
    <w:docVar w:name="functiegroep_013" w:val="belemmeringengebied|http://standaarden.omgevingswet.overheid.nl/functie/id/concept/Belemmeringengebied"/>
    <w:docVar w:name="functiegroep_014" w:val="beschermd gezicht|http://standaarden.omgevingswet.overheid.nl/functie/id/concept/BeschermdGezicht"/>
    <w:docVar w:name="functiegroep_015" w:val="beschermd landschap|http://standaarden.omgevingswet.overheid.nl/functie/id/concept/BeschermdLandschap"/>
    <w:docVar w:name="functiegroep_016" w:val="beschermd monument|http://standaarden.omgevingswet.overheid.nl/functie/id/concept/BeschermdMonument"/>
    <w:docVar w:name="functiegroep_017" w:val="beschermde boom|http://standaarden.omgevingswet.overheid.nl/functie/id/concept/BeschermdeBoom"/>
    <w:docVar w:name="functiegroep_018" w:val="bodembeheergebied|http://standaarden.omgevingswet.overheid.nl/functie/id/concept/Bodembeheergebied"/>
    <w:docVar w:name="functiegroep_019" w:val="bodemdalingsgebied|http://standaarden.omgevingswet.overheid.nl/functie/id/concept/Bodemdalingsgebied"/>
    <w:docVar w:name="functiegroep_020" w:val="bodemenergiegebied|http://standaarden.omgevingswet.overheid.nl/functie/id/concept/Bodemenergiegebied"/>
    <w:docVar w:name="functiegroep_021" w:val="buitenplaats|http://standaarden.omgevingswet.overheid.nl/functie/id/concept/Buitenplaats"/>
    <w:docVar w:name="functiegroep_022" w:val="centrumgebied|http://standaarden.omgevingswet.overheid.nl/functie/id/concept/Centrumgebied"/>
    <w:docVar w:name="functiegroep_023" w:val="concentratiegebied|http://standaarden.omgevingswet.overheid.nl/functie/id/concept/Concentratiegebied"/>
    <w:docVar w:name="functiegroep_024" w:val="cultuur|http://standaarden.omgevingswet.overheid.nl/functie/id/concept/Cultuur"/>
    <w:docVar w:name="functiegroep_025" w:val="cultuurhistorisch beschermd landschap|http://standaarden.omgevingswet.overheid.nl/functie/id/concept/CultuurhistorischBeschermdLandschap"/>
    <w:docVar w:name="functiegroep_026" w:val="cultuurhistorisch waardevol gebied|http://standaarden.omgevingswet.overheid.nl/functie/id/concept/CultuurhistorischWaardevolGebied"/>
    <w:docVar w:name="functiegroep_027" w:val="dagrecreatie|http://standaarden.omgevingswet.overheid.nl/functie/id/concept/Dagrecreatie"/>
    <w:docVar w:name="functiegroep_028" w:val="detailhandel|http://standaarden.omgevingswet.overheid.nl/functie/id/concept/Detailhandel"/>
    <w:docVar w:name="functiegroep_029" w:val="dienstverlening|http://standaarden.omgevingswet.overheid.nl/functie/id/concept/Dienstverlening"/>
    <w:docVar w:name="functiegroep_030" w:val="duingebied|http://standaarden.omgevingswet.overheid.nl/functie/id/concept/Duingebied"/>
    <w:docVar w:name="functiegroep_031" w:val="duinwatergebied|http://standaarden.omgevingswet.overheid.nl/functie/id/concept/Duinwatergebied"/>
    <w:docVar w:name="functiegroep_032" w:val="energieproductiegebied|http://standaarden.omgevingswet.overheid.nl/functie/id/concept/Energieproductiegebied"/>
    <w:docVar w:name="functiegroep_033" w:val="erfgoed|http://standaarden.omgevingswet.overheid.nl/functie/id/concept/Erfgoed"/>
    <w:docVar w:name="functiegroep_034" w:val="gaswinning|http://standaarden.omgevingswet.overheid.nl/functie/id/concept/Gaswinning"/>
    <w:docVar w:name="functiegroep_035" w:val="gesloten stortplaats|http://standaarden.omgevingswet.overheid.nl/functie/id/concept/GeslotenStortplaats"/>
    <w:docVar w:name="functiegroep_036" w:val="glastuinbouw|http://standaarden.omgevingswet.overheid.nl/functie/id/concept/Glastuinbouw"/>
    <w:docVar w:name="functiegroep_037" w:val="groen|http://standaarden.omgevingswet.overheid.nl/functie/id/concept/Groen"/>
    <w:docVar w:name="functiegroep_038" w:val="grondwaterbeschermingsgebied|http://standaarden.omgevingswet.overheid.nl/functie/id/concept/Grondwaterbeschermingsgebied"/>
    <w:docVar w:name="functiegroep_039" w:val="grootschalige elektriciteitsopwekking|http://standaarden.omgevingswet.overheid.nl/functie/id/concept/GrootschaligeElektriciteitsopwekking"/>
    <w:docVar w:name="functiegroep_040" w:val="herstructureringsgebied|http://standaarden.omgevingswet.overheid.nl/functie/id/concept/Herstructureringsgebied"/>
    <w:docVar w:name="functiegroep_041" w:val="hoogspanningsverbinding|http://standaarden.omgevingswet.overheid.nl/functie/id/concept/Hoogspanningsverbinding"/>
    <w:docVar w:name="functiegroep_042" w:val="horeca|http://standaarden.omgevingswet.overheid.nl/functie/id/concept/Horeca"/>
    <w:docVar w:name="functiegroep_043" w:val="industrie|http://standaarden.omgevingswet.overheid.nl/functie/id/concept/Industrie"/>
    <w:docVar w:name="functiegroep_044" w:val="industrieterrein|http://standaarden.omgevingswet.overheid.nl/functie/id/concept/Industrieterrein"/>
    <w:docVar w:name="functiegroep_045" w:val="infrastructuur|http://standaarden.omgevingswet.overheid.nl/functie/id/concept/Infrastructuur"/>
    <w:docVar w:name="functiegroep_046" w:val="intrekgebied|http://standaarden.omgevingswet.overheid.nl/functie/id/concept/Intrekgebied"/>
    <w:docVar w:name="functiegroep_047" w:val="kantoor|http://standaarden.omgevingswet.overheid.nl/functie/id/concept/Kantoor"/>
    <w:docVar w:name="functiegroep_048" w:val="kantoorlocatie|http://standaarden.omgevingswet.overheid.nl/functie/id/concept/Kantoorlocatie"/>
    <w:docVar w:name="functiegroep_049" w:val="landbouw|http://standaarden.omgevingswet.overheid.nl/functie/id/concept/Landbouw"/>
    <w:docVar w:name="functiegroep_050" w:val="landelijk gebied|http://standaarden.omgevingswet.overheid.nl/functie/id/concept/LandelijkGebied"/>
    <w:docVar w:name="functiegroep_051" w:val="luchthaven|http://standaarden.omgevingswet.overheid.nl/functie/id/concept/Luchthaven"/>
    <w:docVar w:name="functiegroep_052" w:val="luchtvaart|http://standaarden.omgevingswet.overheid.nl/functie/id/concept/Luchtvaart"/>
    <w:docVar w:name="functiegroep_053" w:val="maatschappelijk|http://standaarden.omgevingswet.overheid.nl/functie/id/concept/Maatschappelijk"/>
    <w:docVar w:name="functiegroep_054" w:val="mergelwinning|http://standaarden.omgevingswet.overheid.nl/functie/id/concept/Mergelwinning"/>
    <w:docVar w:name="functiegroep_055" w:val="militair terrein|http://standaarden.omgevingswet.overheid.nl/functie/id/concept/MilitairTerrein"/>
    <w:docVar w:name="functiegroep_056" w:val="militaire laagvliegroute|http://standaarden.omgevingswet.overheid.nl/functie/id/concept/MilitaireLaagvliegroute"/>
    <w:docVar w:name="functiegroep_057" w:val="moderniseringslocatie|http://standaarden.omgevingswet.overheid.nl/functie/id/concept/Moderniseringslocatie"/>
    <w:docVar w:name="functiegroep_058" w:val="molen|http://standaarden.omgevingswet.overheid.nl/functie/id/concept/Molen"/>
    <w:docVar w:name="functiegroep_059" w:val="oliewinning|http://standaarden.omgevingswet.overheid.nl/functie/id/concept/Oliewinning"/>
    <w:docVar w:name="functiegroep_060" w:val="ontgrondingsgebied|http://standaarden.omgevingswet.overheid.nl/functie/id/concept/Ontgrondingsgebied"/>
    <w:docVar w:name="functiegroep_061" w:val="ontspanning|http://standaarden.omgevingswet.overheid.nl/functie/id/concept/Ontspanning"/>
    <w:docVar w:name="functiegroep_062" w:val="ontwikkeling landelijke functies|http://standaarden.omgevingswet.overheid.nl/functie/id/concept/OntwikkelingLandelijkeFuncties"/>
    <w:docVar w:name="functiegroep_063" w:val="ontwikkeling stedelijke functies|http://standaarden.omgevingswet.overheid.nl/functie/id/concept/OntwikkelingStedelijkeFuncties"/>
    <w:docVar w:name="functiegroep_064" w:val="open landschap|http://standaarden.omgevingswet.overheid.nl/functie/id/concept/OpenLandschap"/>
    <w:docVar w:name="functiegroep_065" w:val="open stortplaats|http://standaarden.omgevingswet.overheid.nl/functie/id/concept/OpenStortplaats"/>
    <w:docVar w:name="functiegroep_066" w:val="openbaar gebied|http://standaarden.omgevingswet.overheid.nl/functie/id/concept/OpenbaarGebied"/>
    <w:docVar w:name="functiegroep_067" w:val="overig|http://standaarden.omgevingswet.overheid.nl/functie/id/concept/Overig"/>
    <w:docVar w:name="functiegroep_068" w:val="radarverstoringsgebied|http://standaarden.omgevingswet.overheid.nl/functie/id/concept/Radarverstoringsgebied"/>
    <w:docVar w:name="functiegroep_069" w:val="recreatie|http://standaarden.omgevingswet.overheid.nl/functie/id/concept/Recreatie"/>
    <w:docVar w:name="functiegroep_070" w:val="recreatief routenetwerk|http://standaarden.omgevingswet.overheid.nl/functie/id/concept/RecreatiefRoutenetwerk"/>
    <w:docVar w:name="functiegroep_071" w:val="reserveringsgebied|http://standaarden.omgevingswet.overheid.nl/functie/id/concept/Reserveringsgebied"/>
    <w:docVar w:name="functiegroep_072" w:val="risicogebied externe veiligheid|http://standaarden.omgevingswet.overheid.nl/functie/id/concept/RisicogebiedExterneVeiligheid"/>
    <w:docVar w:name="functiegroep_073" w:val="schaliegaswinning|http://standaarden.omgevingswet.overheid.nl/functie/id/concept/Schaliegaswinning"/>
    <w:docVar w:name="functiegroep_074" w:val="spoorweg|http://standaarden.omgevingswet.overheid.nl/functie/id/concept/Spoorweg"/>
    <w:docVar w:name="functiegroep_075" w:val="sport|http://standaarden.omgevingswet.overheid.nl/functie/id/concept/Sport"/>
    <w:docVar w:name="functiegroep_076" w:val="stedelijk gebied|http://standaarden.omgevingswet.overheid.nl/functie/id/concept/StedelijkGebied"/>
    <w:docVar w:name="functiegroep_077" w:val="stedelijk gebied-buiten centrum|http://standaarden.omgevingswet.overheid.nl/functie/id/concept/StedelijkGebiedBuitenCentrum"/>
    <w:docVar w:name="functiegroep_078" w:val="stedelijk gebied-centrum dorps|http://standaarden.omgevingswet.overheid.nl/functie/id/concept/StedelijkGebiedCentrumDorps"/>
    <w:docVar w:name="functiegroep_079" w:val="stedelijk gebied-centrum stedelijk|http://standaarden.omgevingswet.overheid.nl/functie/id/concept/StedelijkGebiedCentrumStedelijk"/>
    <w:docVar w:name="functiegroep_080" w:val="stedelijk gebied-groen stedelijk|http://standaarden.omgevingswet.overheid.nl/functie/id/concept/StedelijkGebiedGroenStedelijk"/>
    <w:docVar w:name="functiegroep_081" w:val="stedelijk uitloopgebied|http://standaarden.omgevingswet.overheid.nl/functie/id/concept/StedelijkUitloopgebied"/>
    <w:docVar w:name="functiegroep_082" w:val="stil gebied|http://standaarden.omgevingswet.overheid.nl/functie/id/concept/StilGebied"/>
    <w:docVar w:name="functiegroep_083" w:val="toepassingsgebied mijnsteen|http://standaarden.omgevingswet.overheid.nl/functie/id/concept/ToepassingsgebiedMijnsteen"/>
    <w:docVar w:name="functiegroep_084" w:val="transformatiegebied|http://standaarden.omgevingswet.overheid.nl/functie/id/concept/Transformatiegebied"/>
    <w:docVar w:name="functiegroep_085" w:val="veehouderij|http://standaarden.omgevingswet.overheid.nl/functie/id/concept/Veehouderij"/>
    <w:docVar w:name="functiegroep_086" w:val="verblijfsgebied|http://standaarden.omgevingswet.overheid.nl/functie/id/concept/Verblijfsgebied"/>
    <w:docVar w:name="functiegroep_087" w:val="verblijfsrecreatie|http://standaarden.omgevingswet.overheid.nl/functie/id/concept/Verblijfsrecreatie"/>
    <w:docVar w:name="functiegroep_088" w:val="verkeer|http://standaarden.omgevingswet.overheid.nl/functie/id/concept/Verkeer"/>
    <w:docVar w:name="functiegroep_089" w:val="verstoringsgebied militaire zend- en ontvangstinstallatie|http://standaarden.omgevingswet.overheid.nl/functie/id/concept/VerstoringsgebiedMilitaireZendEnOntvangstinstallatie"/>
    <w:docVar w:name="functiegroep_090" w:val="voorschriftengebied|http://standaarden.omgevingswet.overheid.nl/functie/id/concept/Voorschriftengebied"/>
    <w:docVar w:name="functiegroep_091" w:val="waarde|http://standaarden.omgevingswet.overheid.nl/functie/id/concept/Waarde"/>
    <w:docVar w:name="functiegroep_092" w:val="water|http://standaarden.omgevingswet.overheid.nl/functie/id/concept/Water"/>
    <w:docVar w:name="functiegroep_093" w:val="waterberging|http://standaarden.omgevingswet.overheid.nl/functie/id/concept/Waterberging"/>
    <w:docVar w:name="functiegroep_094" w:val="waterkering|http://standaarden.omgevingswet.overheid.nl/functie/id/concept/Waterkering"/>
    <w:docVar w:name="functiegroep_095" w:val="waterstaatswerk|http://standaarden.omgevingswet.overheid.nl/functie/id/concept/Waterstaatswerk"/>
    <w:docVar w:name="functiegroep_096" w:val="waterwingebied|http://standaarden.omgevingswet.overheid.nl/functie/id/concept/Waterwingebied"/>
    <w:docVar w:name="functiegroep_097" w:val="werelderfgoed|http://standaarden.omgevingswet.overheid.nl/functie/id/concept/Werelderfgoed"/>
    <w:docVar w:name="functiegroep_098" w:val="windturbine|http://standaarden.omgevingswet.overheid.nl/functie/id/concept/Windturbine"/>
    <w:docVar w:name="functiegroep_099" w:val="wonen|http://standaarden.omgevingswet.overheid.nl/functie/id/concept/Wonen"/>
    <w:docVar w:name="functiegroep_100" w:val="woongebied|http://standaarden.omgevingswet.overheid.nl/functie/id/concept/Woongebied"/>
    <w:docVar w:name="functiegroep_101" w:val="zandwinning|http://standaarden.omgevingswet.overheid.nl/functie/id/concept/Zandwinning"/>
    <w:docVar w:name="functiegroep_102" w:val="zonne-energiegebied|http://standaarden.omgevingswet.overheid.nl/functie/id/concept/ZonneEnergiegebied"/>
    <w:docVar w:name="functiegroep_103" w:val="zoutwinning|http://standaarden.omgevingswet.overheid.nl/functie/id/concept/Zoutwinning"/>
    <w:docVar w:name="functiegroep_104" w:val="zuiveringtechnisch werk|http://standaarden.omgevingswet.overheid.nl/functie/id/concept/ZuiveringtechnischWerk"/>
    <w:docVar w:name="geengroep_000" w:val="1"/>
    <w:docVar w:name="geengroep_001" w:val="geen|geen"/>
    <w:docVar w:name="geluidgroep_000" w:val="4"/>
    <w:docVar w:name="geluidgroep_001" w:val="aandachtsgebied geluid|http://standaarden.omgevingswet.overheid.nl/geluid/id/concept/AandachtsgebiedGeluid"/>
    <w:docVar w:name="geluidgroep_002" w:val="agglomeratie richtlijn omgevingslawaai|http://standaarden.omgevingswet.overheid.nl/geluid/id/concept/AgglomeratieRichtlijnOmgevingslawaai"/>
    <w:docVar w:name="geluidgroep_003" w:val="maatregelengebied|http://standaarden.omgevingswet.overheid.nl/geluid/id/concept/Maatregelengebied"/>
    <w:docVar w:name="geluidgroep_004" w:val="stiltegebied|http://standaarden.omgevingswet.overheid.nl/geluid/id/concept/Stiltegebied"/>
    <w:docVar w:name="geurgroep_000" w:val="3"/>
    <w:docVar w:name="geurgroep_001" w:val="bebouwingscontour|http://standaarden.omgevingswet.overheid.nl/geur/id/concept/Bebouwingscontour"/>
    <w:docVar w:name="geurgroep_002" w:val="concentratiegebied|http://standaarden.omgevingswet.overheid.nl/geur/id/concept/Concentratiegebied"/>
    <w:docVar w:name="geurgroep_003" w:val="maatregelengebied|http://standaarden.omgevingswet.overheid.nl/geur/id/concept/Maatregelengebied"/>
    <w:docVar w:name="id_geen_000" w:val="1"/>
    <w:docVar w:name="id_geen_001" w:val="geen|geen"/>
    <w:docVar w:name="id_gemeente_000" w:val="359"/>
    <w:docVar w:name="id_gemeente_001" w:val="gemeente Aa en Hunze|/tooi/id/gemeente/gm1680"/>
    <w:docVar w:name="id_gemeente_002" w:val="gemeente Aalsmeer|/tooi/id/gemeente/gm0358"/>
    <w:docVar w:name="id_gemeente_003" w:val="gemeente Aalten|/tooi/id/gemeente/gm0197"/>
    <w:docVar w:name="id_gemeente_004" w:val="gemeente Achtkarspelen|/tooi/id/gemeente/gm0059"/>
    <w:docVar w:name="id_gemeente_005" w:val="gemeente Alblasserdam|/tooi/id/gemeente/gm0482"/>
    <w:docVar w:name="id_gemeente_006" w:val="gemeente Albrandswaard|/tooi/id/gemeente/gm0613"/>
    <w:docVar w:name="id_gemeente_007" w:val="gemeente Alkmaar|/tooi/id/gemeente/gm0361"/>
    <w:docVar w:name="id_gemeente_008" w:val="gemeente Almelo|/tooi/id/gemeente/gm0141"/>
    <w:docVar w:name="id_gemeente_009" w:val="gemeente Almere|/tooi/id/gemeente/gm0034"/>
    <w:docVar w:name="id_gemeente_010" w:val="gemeente Alphen aan den Rijn|/tooi/id/gemeente/gm0484"/>
    <w:docVar w:name="id_gemeente_011" w:val="gemeente Alphen-Chaam|/tooi/id/gemeente/gm1723"/>
    <w:docVar w:name="id_gemeente_012" w:val="gemeente Altena|/tooi/id/gemeente/gm1959"/>
    <w:docVar w:name="id_gemeente_013" w:val="gemeente Ameland|/tooi/id/gemeente/gm0060"/>
    <w:docVar w:name="id_gemeente_014" w:val="gemeente Amersfoort|/tooi/id/gemeente/gm0307"/>
    <w:docVar w:name="id_gemeente_015" w:val="gemeente Amstelveen|/tooi/id/gemeente/gm0362"/>
    <w:docVar w:name="id_gemeente_016" w:val="gemeente Amsterdam|/tooi/id/gemeente/gm0363"/>
    <w:docVar w:name="id_gemeente_017" w:val="gemeente Apeldoorn|/tooi/id/gemeente/gm0200"/>
    <w:docVar w:name="id_gemeente_018" w:val="gemeente Appingedam|/tooi/id/gemeente/gm0003"/>
    <w:docVar w:name="id_gemeente_019" w:val="gemeente Arnhem|/tooi/id/gemeente/gm0202"/>
    <w:docVar w:name="id_gemeente_020" w:val="gemeente Assen|/tooi/id/gemeente/gm0106"/>
    <w:docVar w:name="id_gemeente_021" w:val="gemeente Asten|/tooi/id/gemeente/gm0743"/>
    <w:docVar w:name="id_gemeente_022" w:val="gemeente Baarle-Nassau|/tooi/id/gemeente/gm0744"/>
    <w:docVar w:name="id_gemeente_023" w:val="gemeente Baarn|/tooi/id/gemeente/gm0308"/>
    <w:docVar w:name="id_gemeente_024" w:val="gemeente Barendrecht|/tooi/id/gemeente/gm0489"/>
    <w:docVar w:name="id_gemeente_025" w:val="gemeente Barneveld|/tooi/id/gemeente/gm0203"/>
    <w:docVar w:name="id_gemeente_026" w:val="gemeente Beek|/tooi/id/gemeente/gm0888"/>
    <w:docVar w:name="id_gemeente_027" w:val="gemeente Beekdaelen|/tooi/id/gemeente/gm1954"/>
    <w:docVar w:name="id_gemeente_028" w:val="gemeente Beemster|/tooi/id/gemeente/gm0370"/>
    <w:docVar w:name="id_gemeente_029" w:val="gemeente Beesel|/tooi/id/gemeente/gm0889"/>
    <w:docVar w:name="id_gemeente_030" w:val="gemeente Berg en Dal|/tooi/id/gemeente/gm1945"/>
    <w:docVar w:name="id_gemeente_031" w:val="gemeente Bergeijk|/tooi/id/gemeente/gm1724"/>
    <w:docVar w:name="id_gemeente_032" w:val="gemeente Bergen (L)|/tooi/id/gemeente/gm0893"/>
    <w:docVar w:name="id_gemeente_033" w:val="gemeente Bergen NH|/tooi/id/gemeente/gm0373"/>
    <w:docVar w:name="id_gemeente_034" w:val="gemeente Bergen op Zoom|/tooi/id/gemeente/gm0748"/>
    <w:docVar w:name="id_gemeente_035" w:val="gemeente Berkelland|/tooi/id/gemeente/gm1859"/>
    <w:docVar w:name="id_gemeente_036" w:val="gemeente Bernheze|/tooi/id/gemeente/gm1721"/>
    <w:docVar w:name="id_gemeente_037" w:val="gemeente Best|/tooi/id/gemeente/gm0753"/>
    <w:docVar w:name="id_gemeente_038" w:val="gemeente Beuningen|/tooi/id/gemeente/gm0209"/>
    <w:docVar w:name="id_gemeente_039" w:val="gemeente Beverwijk|/tooi/id/gemeente/gm0375"/>
    <w:docVar w:name="id_gemeente_040" w:val="gemeente Bladel|/tooi/id/gemeente/gm1728"/>
    <w:docVar w:name="id_gemeente_041" w:val="gemeente Blaricum|/tooi/id/gemeente/gm0376"/>
    <w:docVar w:name="id_gemeente_042" w:val="gemeente Bloemendaal|/tooi/id/gemeente/gm0377"/>
    <w:docVar w:name="id_gemeente_043" w:val="gemeente Bodegraven-Reeuwijk|/tooi/id/gemeente/gm1901"/>
    <w:docVar w:name="id_gemeente_044" w:val="gemeente Boekel|/tooi/id/gemeente/gm0755"/>
    <w:docVar w:name="id_gemeente_045" w:val="gemeente Borger-Odoorn|/tooi/id/gemeente/gm1681"/>
    <w:docVar w:name="id_gemeente_046" w:val="gemeente Borne|/tooi/id/gemeente/gm0147"/>
    <w:docVar w:name="id_gemeente_047" w:val="gemeente Borsele|/tooi/id/gemeente/gm0654"/>
    <w:docVar w:name="id_gemeente_048" w:val="gemeente Boxmeer|/tooi/id/gemeente/gm0756"/>
    <w:docVar w:name="id_gemeente_049" w:val="gemeente Boxtel|/tooi/id/gemeente/gm0757"/>
    <w:docVar w:name="id_gemeente_050" w:val="gemeente Breda|/tooi/id/gemeente/gm0758"/>
    <w:docVar w:name="id_gemeente_051" w:val="gemeente Brielle|/tooi/id/gemeente/gm0501"/>
    <w:docVar w:name="id_gemeente_052" w:val="gemeente Bronckhorst|/tooi/id/gemeente/gm1876"/>
    <w:docVar w:name="id_gemeente_053" w:val="gemeente Brummen|/tooi/id/gemeente/gm0213"/>
    <w:docVar w:name="id_gemeente_054" w:val="gemeente Brunssum|/tooi/id/gemeente/gm0899"/>
    <w:docVar w:name="id_gemeente_055" w:val="gemeente Bunnik|/tooi/id/gemeente/gm0312"/>
    <w:docVar w:name="id_gemeente_056" w:val="gemeente Bunschoten|/tooi/id/gemeente/gm0313"/>
    <w:docVar w:name="id_gemeente_057" w:val="gemeente Buren|/tooi/id/gemeente/gm0214"/>
    <w:docVar w:name="id_gemeente_058" w:val="gemeente Capelle aan den IJssel|/tooi/id/gemeente/gm0502"/>
    <w:docVar w:name="id_gemeente_059" w:val="gemeente Castricum|/tooi/id/gemeente/gm0383"/>
    <w:docVar w:name="id_gemeente_060" w:val="gemeente Coevorden|/tooi/id/gemeente/gm0109"/>
    <w:docVar w:name="id_gemeente_061" w:val="gemeente Cranendonck|/tooi/id/gemeente/gm1706"/>
    <w:docVar w:name="id_gemeente_062" w:val="gemeente Cuijk|/tooi/id/gemeente/gm1684"/>
    <w:docVar w:name="id_gemeente_063" w:val="gemeente Culemborg|/tooi/id/gemeente/gm0216"/>
    <w:docVar w:name="id_gemeente_064" w:val="gemeente Dalfsen|/tooi/id/gemeente/gm0148"/>
    <w:docVar w:name="id_gemeente_065" w:val="gemeente Dantumadiel|/tooi/id/gemeente/gm1891"/>
    <w:docVar w:name="id_gemeente_066" w:val="gemeente De Bilt|/tooi/id/gemeente/gm0310"/>
    <w:docVar w:name="id_gemeente_067" w:val="gemeente De Fryske Marren|/tooi/id/gemeente/gm1940"/>
    <w:docVar w:name="id_gemeente_068" w:val="gemeente De Ronde Venen|/tooi/id/gemeente/gm0736"/>
    <w:docVar w:name="id_gemeente_069" w:val="gemeente De Wolden|/tooi/id/gemeente/gm1690"/>
    <w:docVar w:name="id_gemeente_070" w:val="gemeente Delft|/tooi/id/gemeente/gm0503"/>
    <w:docVar w:name="id_gemeente_071" w:val="gemeente Delfzijl|/tooi/id/gemeente/gm0010"/>
    <w:docVar w:name="id_gemeente_072" w:val="gemeente Den Haag|/tooi/id/gemeente/gm0518"/>
    <w:docVar w:name="id_gemeente_073" w:val="gemeente Den Helder|/tooi/id/gemeente/gm0400"/>
    <w:docVar w:name="id_gemeente_074" w:val="gemeente Deurne|/tooi/id/gemeente/gm0762"/>
    <w:docVar w:name="id_gemeente_075" w:val="gemeente Deventer|/tooi/id/gemeente/gm0150"/>
    <w:docVar w:name="id_gemeente_076" w:val="gemeente Diemen|/tooi/id/gemeente/gm0384"/>
    <w:docVar w:name="id_gemeente_077" w:val="gemeente Dijk en Waard|/tooi/id/gemeente/gm1980"/>
    <w:docVar w:name="id_gemeente_078" w:val="gemeente Dinkelland|/tooi/id/gemeente/gm1774"/>
    <w:docVar w:name="id_gemeente_079" w:val="gemeente Doesburg|/tooi/id/gemeente/gm0221"/>
    <w:docVar w:name="id_gemeente_080" w:val="gemeente Doetinchem|/tooi/id/gemeente/gm0222"/>
    <w:docVar w:name="id_gemeente_081" w:val="gemeente Dongen|/tooi/id/gemeente/gm0766"/>
    <w:docVar w:name="id_gemeente_082" w:val="gemeente Dordrecht|/tooi/id/gemeente/gm0505"/>
    <w:docVar w:name="id_gemeente_083" w:val="gemeente Drechterland|/tooi/id/gemeente/gm0498"/>
    <w:docVar w:name="id_gemeente_084" w:val="gemeente Drimmelen|/tooi/id/gemeente/gm1719"/>
    <w:docVar w:name="id_gemeente_085" w:val="gemeente Dronten|/tooi/id/gemeente/gm0303"/>
    <w:docVar w:name="id_gemeente_086" w:val="gemeente Druten|/tooi/id/gemeente/gm0225"/>
    <w:docVar w:name="id_gemeente_087" w:val="gemeente Duiven|/tooi/id/gemeente/gm0226"/>
    <w:docVar w:name="id_gemeente_088" w:val="gemeente Echt-Susteren|/tooi/id/gemeente/gm1711"/>
    <w:docVar w:name="id_gemeente_089" w:val="gemeente Edam-Volendam|/tooi/id/gemeente/gm0385"/>
    <w:docVar w:name="id_gemeente_090" w:val="gemeente Ede|/tooi/id/gemeente/gm0228"/>
    <w:docVar w:name="id_gemeente_091" w:val="gemeente Eemnes|/tooi/id/gemeente/gm0317"/>
    <w:docVar w:name="id_gemeente_092" w:val="gemeente Eemsdelta|/tooi/id/gemeente/gm1979"/>
    <w:docVar w:name="id_gemeente_093" w:val="gemeente Eersel|/tooi/id/gemeente/gm0770"/>
    <w:docVar w:name="id_gemeente_094" w:val="gemeente Eijsden-Margraten|/tooi/id/gemeente/gm1903"/>
    <w:docVar w:name="id_gemeente_095" w:val="gemeente Eindhoven|/tooi/id/gemeente/gm0772"/>
    <w:docVar w:name="id_gemeente_096" w:val="gemeente Elburg|/tooi/id/gemeente/gm0230"/>
    <w:docVar w:name="id_gemeente_097" w:val="gemeente Emmen|/tooi/id/gemeente/gm0114"/>
    <w:docVar w:name="id_gemeente_098" w:val="gemeente Enkhuizen|/tooi/id/gemeente/gm0388"/>
    <w:docVar w:name="id_gemeente_099" w:val="gemeente Enschede|/tooi/id/gemeente/gm0153"/>
    <w:docVar w:name="id_gemeente_100" w:val="gemeente Epe|/tooi/id/gemeente/gm0232"/>
    <w:docVar w:name="id_gemeente_101" w:val="gemeente Ermelo|/tooi/id/gemeente/gm0233"/>
    <w:docVar w:name="id_gemeente_102" w:val="gemeente Etten-Leur|/tooi/id/gemeente/gm0777"/>
    <w:docVar w:name="id_gemeente_103" w:val="gemeente Geertruidenberg|/tooi/id/gemeente/gm0779"/>
    <w:docVar w:name="id_gemeente_104" w:val="gemeente Geldrop-Mierlo|/tooi/id/gemeente/gm1771"/>
    <w:docVar w:name="id_gemeente_105" w:val="gemeente Gemert-Bakel|/tooi/id/gemeente/gm1652"/>
    <w:docVar w:name="id_gemeente_106" w:val="gemeente Gennep|/tooi/id/gemeente/gm0907"/>
    <w:docVar w:name="id_gemeente_107" w:val="gemeente Gilze en Rijen|/tooi/id/gemeente/gm0784"/>
    <w:docVar w:name="id_gemeente_108" w:val="gemeente Goeree-Overflakkee|/tooi/id/gemeente/gm1924"/>
    <w:docVar w:name="id_gemeente_109" w:val="gemeente Goes|/tooi/id/gemeente/gm0664"/>
    <w:docVar w:name="id_gemeente_110" w:val="gemeente Goirle|/tooi/id/gemeente/gm0785"/>
    <w:docVar w:name="id_gemeente_111" w:val="gemeente Gooise Meren|/tooi/id/gemeente/gm1942"/>
    <w:docVar w:name="id_gemeente_112" w:val="gemeente Gorinchem|/tooi/id/gemeente/gm0512"/>
    <w:docVar w:name="id_gemeente_113" w:val="gemeente Gouda|/tooi/id/gemeente/gm0513"/>
    <w:docVar w:name="id_gemeente_114" w:val="gemeente Grave|/tooi/id/gemeente/gm0786"/>
    <w:docVar w:name="id_gemeente_115" w:val="gemeente Groningen|/tooi/id/gemeente/gm0014"/>
    <w:docVar w:name="id_gemeente_116" w:val="gemeente Gulpen-Wittem|/tooi/id/gemeente/gm1729"/>
    <w:docVar w:name="id_gemeente_117" w:val="gemeente Haaksbergen|/tooi/id/gemeente/gm0158"/>
    <w:docVar w:name="id_gemeente_118" w:val="gemeente Haaren|/tooi/id/gemeente/gm0788"/>
    <w:docVar w:name="id_gemeente_119" w:val="gemeente Haarlem|/tooi/id/gemeente/gm0392"/>
    <w:docVar w:name="id_gemeente_120" w:val="gemeente Haarlemmermeer|/tooi/id/gemeente/gm0394"/>
    <w:docVar w:name="id_gemeente_121" w:val="gemeente Halderberge|/tooi/id/gemeente/gm1655"/>
    <w:docVar w:name="id_gemeente_122" w:val="gemeente Hardenberg|/tooi/id/gemeente/gm0160"/>
    <w:docVar w:name="id_gemeente_123" w:val="gemeente Harderwijk|/tooi/id/gemeente/gm0243"/>
    <w:docVar w:name="id_gemeente_124" w:val="gemeente Hardinxveld-Giessendam|/tooi/id/gemeente/gm0523"/>
    <w:docVar w:name="id_gemeente_125" w:val="gemeente Harlingen|/tooi/id/gemeente/gm0072"/>
    <w:docVar w:name="id_gemeente_126" w:val="gemeente Hattem|/tooi/id/gemeente/gm0244"/>
    <w:docVar w:name="id_gemeente_127" w:val="gemeente Heemskerk|/tooi/id/gemeente/gm0396"/>
    <w:docVar w:name="id_gemeente_128" w:val="gemeente Heemstede|/tooi/id/gemeente/gm0397"/>
    <w:docVar w:name="id_gemeente_129" w:val="gemeente Heerde|/tooi/id/gemeente/gm0246"/>
    <w:docVar w:name="id_gemeente_130" w:val="gemeente Heerenveen|/tooi/id/gemeente/gm0074"/>
    <w:docVar w:name="id_gemeente_131" w:val="gemeente Heerhugowaard|/tooi/id/gemeente/gm0398"/>
    <w:docVar w:name="id_gemeente_132" w:val="gemeente Heerlen|/tooi/id/gemeente/gm0917"/>
    <w:docVar w:name="id_gemeente_133" w:val="gemeente Heeze-Leende|/tooi/id/gemeente/gm1658"/>
    <w:docVar w:name="id_gemeente_134" w:val="gemeente Heiloo|/tooi/id/gemeente/gm0399"/>
    <w:docVar w:name="id_gemeente_135" w:val="gemeente Hellendoorn|/tooi/id/gemeente/gm0163"/>
    <w:docVar w:name="id_gemeente_136" w:val="gemeente Hellevoetsluis|/tooi/id/gemeente/gm0530"/>
    <w:docVar w:name="id_gemeente_137" w:val="gemeente Helmond|/tooi/id/gemeente/gm0794"/>
    <w:docVar w:name="id_gemeente_138" w:val="gemeente Hendrik-Ido-Ambacht|/tooi/id/gemeente/gm0531"/>
    <w:docVar w:name="id_gemeente_139" w:val="gemeente Hengelo|/tooi/id/gemeente/gm0164"/>
    <w:docVar w:name="id_gemeente_140" w:val="gemeente 's-Hertogenbosch|/tooi/id/gemeente/gm0796"/>
    <w:docVar w:name="id_gemeente_141" w:val="gemeente Het Hogeland|/tooi/id/gemeente/gm1966"/>
    <w:docVar w:name="id_gemeente_142" w:val="gemeente Heumen|/tooi/id/gemeente/gm0252"/>
    <w:docVar w:name="id_gemeente_143" w:val="gemeente Heusden|/tooi/id/gemeente/gm0797"/>
    <w:docVar w:name="id_gemeente_144" w:val="gemeente Hillegom|/tooi/id/gemeente/gm0534"/>
    <w:docVar w:name="id_gemeente_145" w:val="gemeente Hilvarenbeek|/tooi/id/gemeente/gm0798"/>
    <w:docVar w:name="id_gemeente_146" w:val="gemeente Hilversum|/tooi/id/gemeente/gm0402"/>
    <w:docVar w:name="id_gemeente_147" w:val="gemeente Hoeksche Waard|/tooi/id/gemeente/gm1963"/>
    <w:docVar w:name="id_gemeente_148" w:val="gemeente Hof van Twente|/tooi/id/gemeente/gm1735"/>
    <w:docVar w:name="id_gemeente_149" w:val="gemeente Hollands Kroon|/tooi/id/gemeente/gm1911"/>
    <w:docVar w:name="id_gemeente_150" w:val="gemeente Hoogeveen|/tooi/id/gemeente/gm0118"/>
    <w:docVar w:name="id_gemeente_151" w:val="gemeente Hoorn|/tooi/id/gemeente/gm0405"/>
    <w:docVar w:name="id_gemeente_152" w:val="gemeente Horst aan de Maas|/tooi/id/gemeente/gm1507"/>
    <w:docVar w:name="id_gemeente_153" w:val="gemeente Houten|/tooi/id/gemeente/gm0321"/>
    <w:docVar w:name="id_gemeente_154" w:val="gemeente Huizen|/tooi/id/gemeente/gm0406"/>
    <w:docVar w:name="id_gemeente_155" w:val="gemeente Hulst|/tooi/id/gemeente/gm0677"/>
    <w:docVar w:name="id_gemeente_156" w:val="gemeente IJsselstein|/tooi/id/gemeente/gm0353"/>
    <w:docVar w:name="id_gemeente_157" w:val="gemeente Kaag en Braassem|/tooi/id/gemeente/gm1884"/>
    <w:docVar w:name="id_gemeente_158" w:val="gemeente Kampen|/tooi/id/gemeente/gm0166"/>
    <w:docVar w:name="id_gemeente_159" w:val="gemeente Kapelle|/tooi/id/gemeente/gm0678"/>
    <w:docVar w:name="id_gemeente_160" w:val="gemeente Katwijk|/tooi/id/gemeente/gm0537"/>
    <w:docVar w:name="id_gemeente_161" w:val="gemeente Kerkrade|/tooi/id/gemeente/gm0928"/>
    <w:docVar w:name="id_gemeente_162" w:val="gemeente Koggenland|/tooi/id/gemeente/gm1598"/>
    <w:docVar w:name="id_gemeente_163" w:val="gemeente Krimpen aan den IJssel|/tooi/id/gemeente/gm0542"/>
    <w:docVar w:name="id_gemeente_164" w:val="gemeente Krimpenerwaard|/tooi/id/gemeente/gm1931"/>
    <w:docVar w:name="id_gemeente_165" w:val="gemeente Laarbeek|/tooi/id/gemeente/gm1659"/>
    <w:docVar w:name="id_gemeente_166" w:val="gemeente Landerd|/tooi/id/gemeente/gm1685"/>
    <w:docVar w:name="id_gemeente_167" w:val="gemeente Landgraaf|/tooi/id/gemeente/gm0882"/>
    <w:docVar w:name="id_gemeente_168" w:val="gemeente Landsmeer|/tooi/id/gemeente/gm0415"/>
    <w:docVar w:name="id_gemeente_169" w:val="gemeente Land van Cuijk|/tooi/id/gemeente/gm1982"/>
    <w:docVar w:name="id_gemeente_170" w:val="gemeente Langedijk|/tooi/id/gemeente/gm0416"/>
    <w:docVar w:name="id_gemeente_171" w:val="gemeente Lansingerland|/tooi/id/gemeente/gm1621"/>
    <w:docVar w:name="id_gemeente_172" w:val="gemeente Laren|/tooi/id/gemeente/gm0417"/>
    <w:docVar w:name="id_gemeente_173" w:val="gemeente Leeuwarden|/tooi/id/gemeente/gm0080"/>
    <w:docVar w:name="id_gemeente_174" w:val="gemeente Leiden|/tooi/id/gemeente/gm0546"/>
    <w:docVar w:name="id_gemeente_175" w:val="gemeente Leiderdorp|/tooi/id/gemeente/gm0547"/>
    <w:docVar w:name="id_gemeente_176" w:val="gemeente Leidschendam-Voorburg|/tooi/id/gemeente/gm1916"/>
    <w:docVar w:name="id_gemeente_177" w:val="gemeente Lelystad|/tooi/id/gemeente/gm0995"/>
    <w:docVar w:name="id_gemeente_178" w:val="gemeente Leudal|/tooi/id/gemeente/gm1640"/>
    <w:docVar w:name="id_gemeente_179" w:val="gemeente Leusden|/tooi/id/gemeente/gm0327"/>
    <w:docVar w:name="id_gemeente_180" w:val="gemeente Lingewaard|/tooi/id/gemeente/gm1705"/>
    <w:docVar w:name="id_gemeente_181" w:val="gemeente Lisse|/tooi/id/gemeente/gm0553"/>
    <w:docVar w:name="id_gemeente_182" w:val="gemeente Lochem|/tooi/id/gemeente/gm0262"/>
    <w:docVar w:name="id_gemeente_183" w:val="gemeente Loon op Zand|/tooi/id/gemeente/gm0809"/>
    <w:docVar w:name="id_gemeente_184" w:val="gemeente Lopik|/tooi/id/gemeente/gm0331"/>
    <w:docVar w:name="id_gemeente_185" w:val="gemeente Loppersum|/tooi/id/gemeente/gm0024"/>
    <w:docVar w:name="id_gemeente_186" w:val="gemeente Losser|/tooi/id/gemeente/gm0168"/>
    <w:docVar w:name="id_gemeente_187" w:val="gemeente Maasdriel|/tooi/id/gemeente/gm0263"/>
    <w:docVar w:name="id_gemeente_188" w:val="gemeente Maasgouw|/tooi/id/gemeente/gm1641"/>
    <w:docVar w:name="id_gemeente_189" w:val="gemeente Maashorst|/tooi/id/gemeente/gm1991"/>
    <w:docVar w:name="id_gemeente_190" w:val="gemeente Maassluis|/tooi/id/gemeente/gm0556"/>
    <w:docVar w:name="id_gemeente_191" w:val="gemeente Maastricht|/tooi/id/gemeente/gm0935"/>
    <w:docVar w:name="id_gemeente_192" w:val="gemeente Medemblik|/tooi/id/gemeente/gm0420"/>
    <w:docVar w:name="id_gemeente_193" w:val="gemeente Meerssen|/tooi/id/gemeente/gm0938"/>
    <w:docVar w:name="id_gemeente_194" w:val="gemeente Meierijstad|/tooi/id/gemeente/gm1948"/>
    <w:docVar w:name="id_gemeente_195" w:val="gemeente Meppel|/tooi/id/gemeente/gm0119"/>
    <w:docVar w:name="id_gemeente_196" w:val="gemeente Middelburg|/tooi/id/gemeente/gm0687"/>
    <w:docVar w:name="id_gemeente_197" w:val="gemeente Midden-Delfland|/tooi/id/gemeente/gm1842"/>
    <w:docVar w:name="id_gemeente_198" w:val="gemeente Midden-Drenthe|/tooi/id/gemeente/gm1731"/>
    <w:docVar w:name="id_gemeente_199" w:val="gemeente Midden-Groningen|/tooi/id/gemeente/gm1952"/>
    <w:docVar w:name="id_gemeente_200" w:val="gemeente Mill en St. Hubert|/tooi/id/gemeente/gm0815"/>
    <w:docVar w:name="id_gemeente_201" w:val="gemeente Moerdijk|/tooi/id/gemeente/gm1709"/>
    <w:docVar w:name="id_gemeente_202" w:val="gemeente Molenlanden|/tooi/id/gemeente/gm1978"/>
    <w:docVar w:name="id_gemeente_203" w:val="gemeente Montferland|/tooi/id/gemeente/gm1955"/>
    <w:docVar w:name="id_gemeente_204" w:val="gemeente Montfoort|/tooi/id/gemeente/gm0335"/>
    <w:docVar w:name="id_gemeente_205" w:val="gemeente Mook en Middelaar|/tooi/id/gemeente/gm0944"/>
    <w:docVar w:name="id_gemeente_206" w:val="gemeente Neder-Betuwe|/tooi/id/gemeente/gm1740"/>
    <w:docVar w:name="id_gemeente_207" w:val="gemeente Nederweert|/tooi/id/gemeente/gm0946"/>
    <w:docVar w:name="id_gemeente_208" w:val="gemeente Nieuwegein|/tooi/id/gemeente/gm0356"/>
    <w:docVar w:name="id_gemeente_209" w:val="gemeente Nieuwkoop|/tooi/id/gemeente/gm0569"/>
    <w:docVar w:name="id_gemeente_210" w:val="gemeente Nijkerk|/tooi/id/gemeente/gm0267"/>
    <w:docVar w:name="id_gemeente_211" w:val="gemeente Nijmegen|/tooi/id/gemeente/gm0268"/>
    <w:docVar w:name="id_gemeente_212" w:val="gemeente Nissewaard|/tooi/id/gemeente/gm1930"/>
    <w:docVar w:name="id_gemeente_213" w:val="gemeente Noardeast-Fryslân|/tooi/id/gemeente/gm1970"/>
    <w:docVar w:name="id_gemeente_214" w:val="gemeente Noord-Beveland|/tooi/id/gemeente/gm1695"/>
    <w:docVar w:name="id_gemeente_215" w:val="gemeente Noordenveld|/tooi/id/gemeente/gm1699"/>
    <w:docVar w:name="id_gemeente_216" w:val="gemeente Noordoostpolder|/tooi/id/gemeente/gm0171"/>
    <w:docVar w:name="id_gemeente_217" w:val="gemeente Noordwijk|/tooi/id/gemeente/gm0575"/>
    <w:docVar w:name="id_gemeente_218" w:val="gemeente Nuenen c.a.|/tooi/id/gemeente/gm0820"/>
    <w:docVar w:name="id_gemeente_219" w:val="gemeente Nunspeet|/tooi/id/gemeente/gm0302"/>
    <w:docVar w:name="id_gemeente_220" w:val="gemeente Oegstgeest|/tooi/id/gemeente/gm0579"/>
    <w:docVar w:name="id_gemeente_221" w:val="gemeente Oirschot|/tooi/id/gemeente/gm0823"/>
    <w:docVar w:name="id_gemeente_222" w:val="gemeente Oisterwijk|/tooi/id/gemeente/gm0824"/>
    <w:docVar w:name="id_gemeente_223" w:val="gemeente Oldambt|/tooi/id/gemeente/gm1895"/>
    <w:docVar w:name="id_gemeente_224" w:val="gemeente Oldebroek|/tooi/id/gemeente/gm0269"/>
    <w:docVar w:name="id_gemeente_225" w:val="gemeente Oldenzaal|/tooi/id/gemeente/gm0173"/>
    <w:docVar w:name="id_gemeente_226" w:val="gemeente Olst-Wijhe|/tooi/id/gemeente/gm1773"/>
    <w:docVar w:name="id_gemeente_227" w:val="gemeente Ommen|/tooi/id/gemeente/gm0175"/>
    <w:docVar w:name="id_gemeente_228" w:val="gemeente Oost Gelre|/tooi/id/gemeente/gm1586"/>
    <w:docVar w:name="id_gemeente_229" w:val="gemeente Oosterhout|/tooi/id/gemeente/gm0826"/>
    <w:docVar w:name="id_gemeente_230" w:val="gemeente Ooststellingwerf|/tooi/id/gemeente/gm0085"/>
    <w:docVar w:name="id_gemeente_231" w:val="gemeente Oostzaan|/tooi/id/gemeente/gm0431"/>
    <w:docVar w:name="id_gemeente_232" w:val="gemeente Opmeer|/tooi/id/gemeente/gm0432"/>
    <w:docVar w:name="id_gemeente_233" w:val="gemeente Opsterland|/tooi/id/gemeente/gm0086"/>
    <w:docVar w:name="id_gemeente_234" w:val="gemeente Oss|/tooi/id/gemeente/gm0828"/>
    <w:docVar w:name="id_gemeente_235" w:val="gemeente Oude IJsselstreek|/tooi/id/gemeente/gm1509"/>
    <w:docVar w:name="id_gemeente_236" w:val="gemeente Ouder-Amstel|/tooi/id/gemeente/gm0437"/>
    <w:docVar w:name="id_gemeente_237" w:val="gemeente Oudewater|/tooi/id/gemeente/gm0589"/>
    <w:docVar w:name="id_gemeente_238" w:val="gemeente Overbetuwe|/tooi/id/gemeente/gm1734"/>
    <w:docVar w:name="id_gemeente_239" w:val="gemeente Papendrecht|/tooi/id/gemeente/gm0590"/>
    <w:docVar w:name="id_gemeente_240" w:val="gemeente Peel en Maas|/tooi/id/gemeente/gm1894"/>
    <w:docVar w:name="id_gemeente_241" w:val="gemeente Pekela|/tooi/id/gemeente/gm0765"/>
    <w:docVar w:name="id_gemeente_242" w:val="gemeente Pijnacker-Nootdorp|/tooi/id/gemeente/gm1926"/>
    <w:docVar w:name="id_gemeente_243" w:val="gemeente Purmerend|/tooi/id/gemeente/gm0439"/>
    <w:docVar w:name="id_gemeente_244" w:val="gemeente Putten|/tooi/id/gemeente/gm0273"/>
    <w:docVar w:name="id_gemeente_245" w:val="gemeente Raalte|/tooi/id/gemeente/gm0177"/>
    <w:docVar w:name="id_gemeente_246" w:val="gemeente Reimerswaal|/tooi/id/gemeente/gm0703"/>
    <w:docVar w:name="id_gemeente_247" w:val="gemeente Renkum|/tooi/id/gemeente/gm0274"/>
    <w:docVar w:name="id_gemeente_248" w:val="gemeente Renswoude|/tooi/id/gemeente/gm0339"/>
    <w:docVar w:name="id_gemeente_249" w:val="gemeente Reusel-De Mierden|/tooi/id/gemeente/gm1667"/>
    <w:docVar w:name="id_gemeente_250" w:val="gemeente Rheden|/tooi/id/gemeente/gm0275"/>
    <w:docVar w:name="id_gemeente_251" w:val="gemeente Rhenen|/tooi/id/gemeente/gm0340"/>
    <w:docVar w:name="id_gemeente_252" w:val="gemeente Ridderkerk|/tooi/id/gemeente/gm0597"/>
    <w:docVar w:name="id_gemeente_253" w:val="gemeente Rijssen-Holten|/tooi/id/gemeente/gm1742"/>
    <w:docVar w:name="id_gemeente_254" w:val="gemeente Rijswijk|/tooi/id/gemeente/gm0603"/>
    <w:docVar w:name="id_gemeente_255" w:val="gemeente Roerdalen|/tooi/id/gemeente/gm1669"/>
    <w:docVar w:name="id_gemeente_256" w:val="gemeente Roermond|/tooi/id/gemeente/gm0957"/>
    <w:docVar w:name="id_gemeente_257" w:val="gemeente Roosendaal|/tooi/id/gemeente/gm1674"/>
    <w:docVar w:name="id_gemeente_258" w:val="gemeente Rotterdam|/tooi/id/gemeente/gm0599"/>
    <w:docVar w:name="id_gemeente_259" w:val="gemeente Rozendaal|/tooi/id/gemeente/gm0277"/>
    <w:docVar w:name="id_gemeente_260" w:val="gemeente Rucphen|/tooi/id/gemeente/gm0840"/>
    <w:docVar w:name="id_gemeente_261" w:val="gemeente Schagen|/tooi/id/gemeente/gm0441"/>
    <w:docVar w:name="id_gemeente_262" w:val="gemeente Scherpenzeel|/tooi/id/gemeente/gm0279"/>
    <w:docVar w:name="id_gemeente_263" w:val="gemeente Schiedam|/tooi/id/gemeente/gm0606"/>
    <w:docVar w:name="id_gemeente_264" w:val="gemeente Schiermonnikoog|/tooi/id/gemeente/gm0088"/>
    <w:docVar w:name="id_gemeente_265" w:val="gemeente Schouwen-Duiveland|/tooi/id/gemeente/gm1676"/>
    <w:docVar w:name="id_gemeente_266" w:val="gemeente Simpelveld|/tooi/id/gemeente/gm0965"/>
    <w:docVar w:name="id_gemeente_267" w:val="gemeente Sint Anthonis|/tooi/id/gemeente/gm1702"/>
    <w:docVar w:name="id_gemeente_268" w:val="gemeente Sint-Michielsgestel|/tooi/id/gemeente/gm0845"/>
    <w:docVar w:name="id_gemeente_269" w:val="gemeente Sittard-Geleen|/tooi/id/gemeente/gm1883"/>
    <w:docVar w:name="id_gemeente_270" w:val="gemeente Sliedrecht|/tooi/id/gemeente/gm0610"/>
    <w:docVar w:name="id_gemeente_271" w:val="gemeente Sluis|/tooi/id/gemeente/gm1714"/>
    <w:docVar w:name="id_gemeente_272" w:val="gemeente Smallingerland|/tooi/id/gemeente/gm0090"/>
    <w:docVar w:name="id_gemeente_273" w:val="gemeente Soest|/tooi/id/gemeente/gm0342"/>
    <w:docVar w:name="id_gemeente_274" w:val="gemeente Someren|/tooi/id/gemeente/gm0847"/>
    <w:docVar w:name="id_gemeente_275" w:val="gemeente Son en Breugel|/tooi/id/gemeente/gm0848"/>
    <w:docVar w:name="id_gemeente_276" w:val="gemeente Stadskanaal|/tooi/id/gemeente/gm0037"/>
    <w:docVar w:name="id_gemeente_277" w:val="gemeente Staphorst|/tooi/id/gemeente/gm0180"/>
    <w:docVar w:name="id_gemeente_278" w:val="gemeente Stede Broec|/tooi/id/gemeente/gm0532"/>
    <w:docVar w:name="id_gemeente_279" w:val="gemeente Steenbergen|/tooi/id/gemeente/gm0851"/>
    <w:docVar w:name="id_gemeente_280" w:val="gemeente Steenwijkerland|/tooi/id/gemeente/gm1708"/>
    <w:docVar w:name="id_gemeente_281" w:val="gemeente Stein|/tooi/id/gemeente/gm0971"/>
    <w:docVar w:name="id_gemeente_282" w:val="gemeente Stichtse Vecht|/tooi/id/gemeente/gm1904"/>
    <w:docVar w:name="id_gemeente_283" w:val="gemeente Súdwest Fryslân|/tooi/id/gemeente/gm1900"/>
    <w:docVar w:name="id_gemeente_284" w:val="gemeente Terneuzen|/tooi/id/gemeente/gm0715"/>
    <w:docVar w:name="id_gemeente_285" w:val="gemeente Terschelling|/tooi/id/gemeente/gm0093"/>
    <w:docVar w:name="id_gemeente_286" w:val="gemeente Texel|/tooi/id/gemeente/gm0448"/>
    <w:docVar w:name="id_gemeente_287" w:val="gemeente Teylingen|/tooi/id/gemeente/gm1525"/>
    <w:docVar w:name="id_gemeente_288" w:val="gemeente Tholen|/tooi/id/gemeente/gm0716"/>
    <w:docVar w:name="id_gemeente_289" w:val="gemeente Tiel|/tooi/id/gemeente/gm0281"/>
    <w:docVar w:name="id_gemeente_290" w:val="gemeente Tilburg|/tooi/id/gemeente/gm0855"/>
    <w:docVar w:name="id_gemeente_291" w:val="gemeente Tubbergen|/tooi/id/gemeente/gm0183"/>
    <w:docVar w:name="id_gemeente_292" w:val="gemeente Twenterand|/tooi/id/gemeente/gm1700"/>
    <w:docVar w:name="id_gemeente_293" w:val="gemeente Tynaarlo|/tooi/id/gemeente/gm1730"/>
    <w:docVar w:name="id_gemeente_294" w:val="gemeente Tytsjerksteradiel|/tooi/id/gemeente/gm0737"/>
    <w:docVar w:name="id_gemeente_295" w:val="gemeente Uden|/tooi/id/gemeente/gm0856"/>
    <w:docVar w:name="id_gemeente_296" w:val="gemeente Uitgeest|/tooi/id/gemeente/gm0450"/>
    <w:docVar w:name="id_gemeente_297" w:val="gemeente Uithoorn|/tooi/id/gemeente/gm0451"/>
    <w:docVar w:name="id_gemeente_298" w:val="gemeente Urk|/tooi/id/gemeente/gm0184"/>
    <w:docVar w:name="id_gemeente_299" w:val="gemeente Utrecht|/tooi/id/gemeente/gm0344"/>
    <w:docVar w:name="id_gemeente_300" w:val="gemeente Utrechtse Heuvelrug|/tooi/id/gemeente/gm1581"/>
    <w:docVar w:name="id_gemeente_301" w:val="gemeente Vaals|/tooi/id/gemeente/gm0981"/>
    <w:docVar w:name="id_gemeente_302" w:val="gemeente Valkenburg aan de Geul|/tooi/id/gemeente/gm0994"/>
    <w:docVar w:name="id_gemeente_303" w:val="gemeente Valkenswaard|/tooi/id/gemeente/gm0858"/>
    <w:docVar w:name="id_gemeente_304" w:val="gemeente Veendam|/tooi/id/gemeente/gm0047"/>
    <w:docVar w:name="id_gemeente_305" w:val="gemeente Veenendaal|/tooi/id/gemeente/gm0345"/>
    <w:docVar w:name="id_gemeente_306" w:val="gemeente Veere|/tooi/id/gemeente/gm0717"/>
    <w:docVar w:name="id_gemeente_307" w:val="gemeente Veldhoven|/tooi/id/gemeente/gm0861"/>
    <w:docVar w:name="id_gemeente_308" w:val="gemeente Velsen|/tooi/id/gemeente/gm0453"/>
    <w:docVar w:name="id_gemeente_309" w:val="gemeente Venlo|/tooi/id/gemeente/gm0983"/>
    <w:docVar w:name="id_gemeente_310" w:val="gemeente Venray|/tooi/id/gemeente/gm0984"/>
    <w:docVar w:name="id_gemeente_311" w:val="gemeente Vijfheerenlanden|/tooi/id/gemeente/gm1961"/>
    <w:docVar w:name="id_gemeente_312" w:val="gemeente Vlaardingen|/tooi/id/gemeente/gm0622"/>
    <w:docVar w:name="id_gemeente_313" w:val="gemeente Vlieland|/tooi/id/gemeente/gm0096"/>
    <w:docVar w:name="id_gemeente_314" w:val="gemeente Vlissingen|/tooi/id/gemeente/gm0718"/>
    <w:docVar w:name="id_gemeente_315" w:val="gemeente Voerendaal|/tooi/id/gemeente/gm0986"/>
    <w:docVar w:name="id_gemeente_316" w:val="gemeente Voorschoten|/tooi/id/gemeente/gm0626"/>
    <w:docVar w:name="id_gemeente_317" w:val="gemeente Voorst|/tooi/id/gemeente/gm0285"/>
    <w:docVar w:name="id_gemeente_318" w:val="gemeente Vught|/tooi/id/gemeente/gm0865"/>
    <w:docVar w:name="id_gemeente_319" w:val="gemeente Waadhoeke|/tooi/id/gemeente/gm1949"/>
    <w:docVar w:name="id_gemeente_320" w:val="gemeente Waalre|/tooi/id/gemeente/gm0866"/>
    <w:docVar w:name="id_gemeente_321" w:val="gemeente Waalwijk|/tooi/id/gemeente/gm0867"/>
    <w:docVar w:name="id_gemeente_322" w:val="gemeente Waddinxveen|/tooi/id/gemeente/gm0627"/>
    <w:docVar w:name="id_gemeente_323" w:val="gemeente Wageningen|/tooi/id/gemeente/gm0289"/>
    <w:docVar w:name="id_gemeente_324" w:val="gemeente Wassenaar|/tooi/id/gemeente/gm0629"/>
    <w:docVar w:name="id_gemeente_325" w:val="gemeente Waterland|/tooi/id/gemeente/gm0852"/>
    <w:docVar w:name="id_gemeente_326" w:val="gemeente Weert|/tooi/id/gemeente/gm0988"/>
    <w:docVar w:name="id_gemeente_327" w:val="gemeente Weesp|/tooi/id/gemeente/gm0457"/>
    <w:docVar w:name="id_gemeente_328" w:val="gemeente West Betuwe|/tooi/id/gemeente/gm1960"/>
    <w:docVar w:name="id_gemeente_329" w:val="gemeente West Maas en Waal|/tooi/id/gemeente/gm0668"/>
    <w:docVar w:name="id_gemeente_330" w:val="gemeente Westerkwartier|/tooi/id/gemeente/gm1969"/>
    <w:docVar w:name="id_gemeente_331" w:val="gemeente Westerveld|/tooi/id/gemeente/gm1701"/>
    <w:docVar w:name="id_gemeente_332" w:val="gemeente Westervoort|/tooi/id/gemeente/gm0293"/>
    <w:docVar w:name="id_gemeente_333" w:val="gemeente Westerwolde|/tooi/id/gemeente/gm1950"/>
    <w:docVar w:name="id_gemeente_334" w:val="gemeente Westland|/tooi/id/gemeente/gm1783"/>
    <w:docVar w:name="id_gemeente_335" w:val="gemeente Weststellingwerf|/tooi/id/gemeente/gm0098"/>
    <w:docVar w:name="id_gemeente_336" w:val="gemeente Westvoorne|/tooi/id/gemeente/gm0614"/>
    <w:docVar w:name="id_gemeente_337" w:val="gemeente Wierden|/tooi/id/gemeente/gm0189"/>
    <w:docVar w:name="id_gemeente_338" w:val="gemeente Wijchen|/tooi/id/gemeente/gm0296"/>
    <w:docVar w:name="id_gemeente_339" w:val="gemeente Wijdemeren|/tooi/id/gemeente/gm1696"/>
    <w:docVar w:name="id_gemeente_340" w:val="gemeente Wijk bij Duurstede|/tooi/id/gemeente/gm0352"/>
    <w:docVar w:name="id_gemeente_341" w:val="gemeente Winterswijk|/tooi/id/gemeente/gm0294"/>
    <w:docVar w:name="id_gemeente_342" w:val="gemeente Woensdrecht|/tooi/id/gemeente/gm0873"/>
    <w:docVar w:name="id_gemeente_343" w:val="gemeente Woerden|/tooi/id/gemeente/gm0632"/>
    <w:docVar w:name="id_gemeente_344" w:val="gemeente Wormerland|/tooi/id/gemeente/gm0880"/>
    <w:docVar w:name="id_gemeente_345" w:val="gemeente Woudenberg|/tooi/id/gemeente/gm0351"/>
    <w:docVar w:name="id_gemeente_346" w:val="gemeente Zaanstad|/tooi/id/gemeente/gm0479"/>
    <w:docVar w:name="id_gemeente_347" w:val="gemeente Zaltbommel|/tooi/id/gemeente/gm0297"/>
    <w:docVar w:name="id_gemeente_348" w:val="gemeente Zandvoort|/tooi/id/gemeente/gm0473"/>
    <w:docVar w:name="id_gemeente_349" w:val="gemeente Zeewolde|/tooi/id/gemeente/gm0050"/>
    <w:docVar w:name="id_gemeente_350" w:val="gemeente Zeist|/tooi/id/gemeente/gm0355"/>
    <w:docVar w:name="id_gemeente_351" w:val="gemeente Zevenaar|/tooi/id/gemeente/gm0299"/>
    <w:docVar w:name="id_gemeente_352" w:val="gemeente Zoetermeer|/tooi/id/gemeente/gm0637"/>
    <w:docVar w:name="id_gemeente_353" w:val="gemeente Zoeterwoude|/tooi/id/gemeente/gm0638"/>
    <w:docVar w:name="id_gemeente_354" w:val="gemeente Zuidplas|/tooi/id/gemeente/gm1892"/>
    <w:docVar w:name="id_gemeente_355" w:val="gemeente Zundert|/tooi/id/gemeente/gm0879"/>
    <w:docVar w:name="id_gemeente_356" w:val="gemeente Zutphen|/tooi/id/gemeente/gm0301"/>
    <w:docVar w:name="id_gemeente_357" w:val="gemeente Zwartewaterland|/tooi/id/gemeente/gm1896"/>
    <w:docVar w:name="id_gemeente_358" w:val="gemeente Zwijndrecht|/tooi/id/gemeente/gm0642"/>
    <w:docVar w:name="id_gemeente_359" w:val="gemeente Zwolle|/tooi/id/gemeente/gm0193"/>
    <w:docVar w:name="id_ministerie_000" w:val="11"/>
    <w:docVar w:name="id_ministerie_001" w:val="Ministerie van Algemene Zaken|/tooi/id/ministerie/mnre1010"/>
    <w:docVar w:name="id_ministerie_002" w:val="Ministerie van Binnenlandse Zaken en Koninkrijksrelaties|/tooi/id/ministerie/mnre1034"/>
    <w:docVar w:name="id_ministerie_003" w:val="Ministerie van Buitenlandse Zaken|/tooi/id/ministerie/mnre1013"/>
    <w:docVar w:name="id_ministerie_004" w:val="Ministerie van Defensie|/tooi/id/ministerie/mnre1018"/>
    <w:docVar w:name="id_ministerie_005" w:val="Ministerie van Economische Zaken en Klimaat|/tooi/id/ministerie/mnre1045"/>
    <w:docVar w:name="id_ministerie_006" w:val="Ministerie van Financien|/tooi/id/ministerie/mnre1090"/>
    <w:docVar w:name="id_ministerie_007" w:val="Ministerie van Infrastructuur en Waterstaat (LVO - Departement)|/tooi/id/ministerie/mnre1130"/>
    <w:docVar w:name="id_ministerie_008" w:val="Ministerie van Justitie en Veiligheid|/tooi/id/ministerie/mnre1058"/>
    <w:docVar w:name="id_ministerie_009" w:val="Ministerie van Landbouw, Natuur en Voedselkwaliteit|/tooi/id/ministerie/mnre1153"/>
    <w:docVar w:name="id_ministerie_010" w:val="Ministerie van Onderwijs, Cultuur en Wetenschap|/tooi/id/ministerie/mnre1109"/>
    <w:docVar w:name="id_ministerie_011" w:val="Ministerie van Sociale Zaken en Werkgelegenheid|/tooi/id/ministerie/mnre1073"/>
    <w:docVar w:name="id_provincie_000" w:val="12"/>
    <w:docVar w:name="id_provincie_001" w:val="Provincie Drenthe|/tooi/id/provincie/pv22"/>
    <w:docVar w:name="id_provincie_002" w:val="Provincie Flevoland|/tooi/id/provincie/pv24"/>
    <w:docVar w:name="id_provincie_003" w:val="Provincie Fryslân|/tooi/id/provincie/pv21"/>
    <w:docVar w:name="id_provincie_004" w:val="Provincie Gelderland|/tooi/id/provincie/pv25"/>
    <w:docVar w:name="id_provincie_005" w:val="Provincie Groningen|/tooi/id/provincie/pv20"/>
    <w:docVar w:name="id_provincie_006" w:val="Provincie Limburg|/tooi/id/provincie/pv31"/>
    <w:docVar w:name="id_provincie_007" w:val="Provincie Noord-Brabant|/tooi/id/provincie/pv30"/>
    <w:docVar w:name="id_provincie_008" w:val="Provincie Noord-Holland|/tooi/id/provincie/pv27"/>
    <w:docVar w:name="id_provincie_009" w:val="Provincie Overijssel|/tooi/id/provincie/pv23"/>
    <w:docVar w:name="id_provincie_010" w:val="Provincie Utrecht|/tooi/id/provincie/pv26"/>
    <w:docVar w:name="id_provincie_011" w:val="Provincie Zeeland|/tooi/id/provincie/pv29"/>
    <w:docVar w:name="id_provincie_012" w:val="Provincie Zuid-Holland|/tooi/id/provincie/pv28"/>
    <w:docVar w:name="id_waterschap_000" w:val="21"/>
    <w:docVar w:name="id_waterschap_001" w:val="Hoogheemraadschap De Stichtse Rijnlanden|/tooi/id/waterschap/ws0636"/>
    <w:docVar w:name="id_waterschap_002" w:val="Hoogheemraadschap Hollands Noorderkwartier|/tooi/id/waterschap/ws0651"/>
    <w:docVar w:name="id_waterschap_003" w:val="Hoogheemraadschap van Delfland|/tooi/id/waterschap/ws0372"/>
    <w:docVar w:name="id_waterschap_004" w:val="Hoogheemraadschap van Rijnland|/tooi/id/waterschap/ws0616"/>
    <w:docVar w:name="id_waterschap_005" w:val="Hoogheemraadschap van Schieland en de Krimpenerwaard|/tooi/id/waterschap/ws0656"/>
    <w:docVar w:name="id_waterschap_006" w:val="Waterschap Aa en Maas|/tooi/id/waterschap/ws0654"/>
    <w:docVar w:name="id_waterschap_007" w:val="Waterschap Amstel Gooi en Vecht|/tooi/id/waterschap/ws0155"/>
    <w:docVar w:name="id_waterschap_008" w:val="Waterschap Brabantse Delta|/tooi/id/waterschap/ws0652"/>
    <w:docVar w:name="id_waterschap_009" w:val="Waterschap De Dommel|/tooi/id/waterschap/ws0539"/>
    <w:docVar w:name="id_waterschap_010" w:val="Waterschap Drents Overijsselse Delta|/tooi/id/waterschap/ws0664"/>
    <w:docVar w:name="id_waterschap_011" w:val="Waterschap Hollandse Delta|/tooi/id/waterschap/ws0655"/>
    <w:docVar w:name="id_waterschap_012" w:val="Waterschap Hunze en Aa's|/tooi/id/waterschap/ws0646"/>
    <w:docVar w:name="id_waterschap_013" w:val="Waterschap Limburg|/tooi/id/waterschap/ws0665"/>
    <w:docVar w:name="id_waterschap_014" w:val="Waterschap Noorderzijlvest|/tooi/id/waterschap/ws0647"/>
    <w:docVar w:name="id_waterschap_015" w:val="Waterschap Rijn en Ijssel|/tooi/id/waterschap/ws0152"/>
    <w:docVar w:name="id_waterschap_016" w:val="Waterschap Rivierenland|/tooi/id/waterschap/ws0621"/>
    <w:docVar w:name="id_waterschap_017" w:val="Waterschap Scheldestromen|/tooi/id/waterschap/ws0661"/>
    <w:docVar w:name="id_waterschap_018" w:val="Waterschap Vallei en Veluwe|/tooi/id/waterschap/ws0662"/>
    <w:docVar w:name="id_waterschap_019" w:val="Waterschap Vechtstromen|/tooi/id/waterschap/ws0663"/>
    <w:docVar w:name="id_waterschap_020" w:val="Waterschap Zuiderzeeland|/tooi/id/waterschap/ws0650"/>
    <w:docVar w:name="id_waterschap_021" w:val="Wetterskip Fryslân|/tooi/id/waterschap/ws0653"/>
    <w:docVar w:name="idealisatie_000" w:val="2"/>
    <w:docVar w:name="idealisatie_001" w:val="exact|http://standaarden.omgevingswet.overheid.nl/idealisatie/id/concept/Exact"/>
    <w:docVar w:name="idealisatie_002" w:val="indicatief|http://standaarden.omgevingswet.overheid.nl/idealisatie/id/concept/Indicatief"/>
    <w:docVar w:name="instrument_000" w:val="24"/>
    <w:docVar w:name="instrument_001" w:val="besluit geldelijke regelingen|http://standaarden.omgevingswet.overheid.nl/instrument/id/concept/BesluitGeldelijkeRegelingen"/>
    <w:docVar w:name="instrument_002" w:val="besluit over geluidwerende maatregelen|http://standaarden.omgevingswet.overheid.nl/instrument/id/concept/BesluitOverGeluidwerendeMaatregelen"/>
    <w:docVar w:name="instrument_003" w:val="besluit tot aanwijzing van nationaal park|http://standaarden.omgevingswet.overheid.nl/instrument/id/concept/BesluitTotAanwijzingVanNationaalPark"/>
    <w:docVar w:name="instrument_004" w:val="besluit tot aanwijzing van natuurgebied|http://standaarden.omgevingswet.overheid.nl/instrument/id/concept/BesluitTotAanwijzingVanNatuurgebied"/>
    <w:docVar w:name="instrument_005" w:val="besluit tot aanwijzing van zwemlocatie|http://standaarden.omgevingswet.overheid.nl/instrument/id/concept/BesluitTotAanwijzingVanZwemlocatie"/>
    <w:docVar w:name="instrument_006" w:val="besluit tot beperken of verbieden van toegang tot natura 2000-gebied|http://standaarden.omgevingswet.overheid.nl/instrument/id/concept/BesluitTotBeperkenOfVerbiedenVanToegangTotNatura2000Gebied"/>
    <w:docVar w:name="instrument_007" w:val="besluit tot buiten toepassing laten van regels|http://standaarden.omgevingswet.overheid.nl/instrument/id/concept/BesluitTotBuitenToepassingLatenVanRegels"/>
    <w:docVar w:name="instrument_008" w:val="besluit tot erkenning van examen|http://standaarden.omgevingswet.overheid.nl/instrument/id/concept/BesluitTotErkenningVanExamen"/>
    <w:docVar w:name="instrument_009" w:val="besluit tot instellen van zwemverbod of geven negatief zwemadvies|http://standaarden.omgevingswet.overheid.nl/instrument/id/concept/BesluitTotInstellenVanZwemverbodOfGevenNegatiefZwemadvies"/>
    <w:docVar w:name="instrument_010" w:val="besluit tot treffen van tijdelijke bodembeschermingsmaatregelen|http://standaarden.omgevingswet.overheid.nl/instrument/id/concept/BesluitTotTreffenVanTijdelijkeBodembeschermingsmaatregelen"/>
    <w:docVar w:name="instrument_011" w:val="besluit tot vaststelling van begin en einde badseizoen|http://standaarden.omgevingswet.overheid.nl/instrument/id/concept/BesluitTotVaststellingVanBeginEnEindeBadseizoen"/>
    <w:docVar w:name="instrument_012" w:val="besluit tot vaststelling van geluidproductieplafonds als omgevingswaarden|http://standaarden.omgevingswet.overheid.nl/instrument/id/concept/BesluitTotVaststellingVanGeluidproductieplafondsAlsOmgevingswaarden"/>
    <w:docVar w:name="instrument_013" w:val="calamiteitenplan|http://standaarden.omgevingswet.overheid.nl/instrument/id/concept/Calamiteitenplan"/>
    <w:docVar w:name="instrument_014" w:val="legger|http://standaarden.omgevingswet.overheid.nl/instrument/id/concept/Legger"/>
    <w:docVar w:name="instrument_015" w:val="maatwerkvoorschrift|http://standaarden.omgevingswet.overheid.nl/instrument/id/concept/Maatwerkvoorschrift"/>
    <w:docVar w:name="instrument_016" w:val="monitoringsprogramma|http://standaarden.omgevingswet.overheid.nl/instrument/id/concept/Monitoringsprogramma"/>
    <w:docVar w:name="instrument_017" w:val="omgevingsplan|http://standaarden.omgevingswet.overheid.nl/instrument/id/concept/Omgevingsplan"/>
    <w:docVar w:name="instrument_018" w:val="omgevingsverordening|http://standaarden.omgevingswet.overheid.nl/instrument/id/concept/Omgevingsverordening"/>
    <w:docVar w:name="instrument_019" w:val="peilbesluit|http://standaarden.omgevingswet.overheid.nl/instrument/id/concept/Peilbesluit"/>
    <w:docVar w:name="instrument_020" w:val="plan waarvoor passende beoordeling gemaakt moet worden|http://standaarden.omgevingswet.overheid.nl/instrument/id/concept/PlanWaarvoorPassendeBeoordelingGemaaktMoetWorden"/>
    <w:docVar w:name="instrument_021" w:val="programma|http://standaarden.omgevingswet.overheid.nl/instrument/id/concept/Programma"/>
    <w:docVar w:name="instrument_022" w:val="projectbesluit|http://standaarden.omgevingswet.overheid.nl/instrument/id/concept/Projectbesluit"/>
    <w:docVar w:name="instrument_023" w:val="ruilbesluit|http://standaarden.omgevingswet.overheid.nl/instrument/id/concept/Ruilbesluit"/>
    <w:docVar w:name="instrument_024" w:val="waterschapsverordening|http://standaarden.omgevingswet.overheid.nl/instrument/id/concept/Waterschapsverordening"/>
    <w:docVar w:name="landschapgroep_000" w:val="5"/>
    <w:docVar w:name="landschapgroep_001" w:val="bijzonder provinciaal landschap|http://standaarden.omgevingswet.overheid.nl/landschap/id/concept/BijzonderProvinciaalLandschap"/>
    <w:docVar w:name="landschapgroep_002" w:val="maatregelengebied|http://standaarden.omgevingswet.overheid.nl/landschap/id/concept/Maatregelengebied"/>
    <w:docVar w:name="landschapgroep_003" w:val="nationaal landschap|http://standaarden.omgevingswet.overheid.nl/landschap/id/concept/NationaalLandschap"/>
    <w:docVar w:name="landschapgroep_004" w:val="open landschap|http://standaarden.omgevingswet.overheid.nl/landschap/id/concept/OpenLandschap"/>
    <w:docVar w:name="landschapgroep_005" w:val="specifiek benoemd landschap|http://standaarden.omgevingswet.overheid.nl/landschap/id/concept/SpecifiekBenoemdLandschap"/>
    <w:docVar w:name="leidinggroep_000" w:val="4"/>
    <w:docVar w:name="leidinggroep_001" w:val="buisleiding|http://standaarden.omgevingswet.overheid.nl/leiding/id/concept/Buisleiding"/>
    <w:docVar w:name="leidinggroep_002" w:val="maatregelengebied|http://standaarden.omgevingswet.overheid.nl/leiding/id/concept/Maatregelengebied"/>
    <w:docVar w:name="leidinggroep_003" w:val="reserveringsgebied|http://standaarden.omgevingswet.overheid.nl/leiding/id/concept/Reserveringsgebied"/>
    <w:docVar w:name="leidinggroep_004" w:val="tracé hoogspanning|http://standaarden.omgevingswet.overheid.nl/leiding/id/concept/TraceHoogspanning"/>
    <w:docVar w:name="luchtgroep_000" w:val="4"/>
    <w:docVar w:name="luchtgroep_001" w:val="aandachtsgebied luchtkwaliteit|http://standaarden.omgevingswet.overheid.nl/lucht/id/concept/AandachtsgebiedLuchtkwaliteit"/>
    <w:docVar w:name="luchtgroep_002" w:val="locatie uitgezonderd van nibm|http://standaarden.omgevingswet.overheid.nl/lucht/id/concept/LocatieUitgezonderdVanNibm"/>
    <w:docVar w:name="luchtgroep_003" w:val="maatregelengebied|http://standaarden.omgevingswet.overheid.nl/lucht/id/concept/Maatregelengebied"/>
    <w:docVar w:name="luchtgroep_004" w:val="varend ontgassen|http://standaarden.omgevingswet.overheid.nl/lucht/id/concept/VarendOntgassen"/>
    <w:docVar w:name="mijnbouwgroep_000" w:val="7"/>
    <w:docVar w:name="mijnbouwgroep_001" w:val="algemeen|http://standaarden.omgevingswet.overheid.nl/mijnbouw/id/concept/Algemeen"/>
    <w:docVar w:name="mijnbouwgroep_002" w:val="gaswinning|http://standaarden.omgevingswet.overheid.nl/mijnbouw/id/concept/Gaswinning"/>
    <w:docVar w:name="mijnbouwgroep_003" w:val="maatregelengebied|http://standaarden.omgevingswet.overheid.nl/mijnbouw/id/concept/Maatregelengebied"/>
    <w:docVar w:name="mijnbouwgroep_004" w:val="mergelwinning|http://standaarden.omgevingswet.overheid.nl/mijnbouw/id/concept/Mergelwinning"/>
    <w:docVar w:name="mijnbouwgroep_005" w:val="oliewinning|http://standaarden.omgevingswet.overheid.nl/mijnbouw/id/concept/Oliewinning"/>
    <w:docVar w:name="mijnbouwgroep_006" w:val="schaliegaswinning|http://standaarden.omgevingswet.overheid.nl/mijnbouw/id/concept/Schaliegaswinning"/>
    <w:docVar w:name="mijnbouwgroep_007" w:val="zoutwinning|http://standaarden.omgevingswet.overheid.nl/mijnbouw/id/concept/Zoutwinning"/>
    <w:docVar w:name="natuurgroep_000" w:val="12"/>
    <w:docVar w:name="natuurgroep_001" w:val="bebouwingscontour houtkap|http://standaarden.omgevingswet.overheid.nl/natuur/id/concept/BebouwingscontourHoutkap"/>
    <w:docVar w:name="natuurgroep_002" w:val="bebouwingscontour jacht|http://standaarden.omgevingswet.overheid.nl/natuur/id/concept/BebouwingscontourJacht"/>
    <w:docVar w:name="natuurgroep_003" w:val="bijzonder nationaal natuurgebied|http://standaarden.omgevingswet.overheid.nl/natuur/id/concept/BijzonderNationaalNatuurgebied"/>
    <w:docVar w:name="natuurgroep_004" w:val="bijzonder provinciaal natuurgebied|http://standaarden.omgevingswet.overheid.nl/natuur/id/concept/BijzonderProvinciaalNatuurgebied"/>
    <w:docVar w:name="natuurgroep_005" w:val="habitatrichtlijngebied|http://standaarden.omgevingswet.overheid.nl/natuur/id/concept/Habitatrichtlijngebied"/>
    <w:docVar w:name="natuurgroep_006" w:val="maatregelengebied|http://standaarden.omgevingswet.overheid.nl/natuur/id/concept/Maatregelengebied"/>
    <w:docVar w:name="natuurgroep_007" w:val="nationaal park|http://standaarden.omgevingswet.overheid.nl/natuur/id/concept/NationaalPark"/>
    <w:docVar w:name="natuurgroep_008" w:val="natura 2000-gebied|http://standaarden.omgevingswet.overheid.nl/natuur/id/concept/Natura2000Gebied"/>
    <w:docVar w:name="natuurgroep_009" w:val="natuurbeheergebied|http://standaarden.omgevingswet.overheid.nl/natuur/id/concept/Natuurbeheergebied"/>
    <w:docVar w:name="natuurgroep_010" w:val="natuurnetwerk nederland|http://standaarden.omgevingswet.overheid.nl/natuur/id/concept/NatuurnetwerkNederland"/>
    <w:docVar w:name="natuurgroep_011" w:val="toegangsbeperkingsgebied|http://standaarden.omgevingswet.overheid.nl/natuur/id/concept/Toegangsbeperkingsgebied"/>
    <w:docVar w:name="natuurgroep_012" w:val="vogelrichtlijngebied|http://standaarden.omgevingswet.overheid.nl/natuur/id/concept/Vogelrichtlijngebied"/>
    <w:docVar w:name="omgevingsnormgroep_000" w:val="20"/>
    <w:docVar w:name="omgevingsnormgroep_001" w:val="bedrijvigheid|http://standaarden.omgevingswet.overheid.nl/omgevingsnorm/id/concept/Bedrijvigheid"/>
    <w:docVar w:name="omgevingsnormgroep_002" w:val="bodem|http://standaarden.omgevingswet.overheid.nl/omgevingsnorm/id/concept/Bodem"/>
    <w:docVar w:name="omgevingsnormgroep_003" w:val="bouwaanduiding|http://standaarden.omgevingswet.overheid.nl/omgevingsnorm/id/concept/Bouwaanduiding"/>
    <w:docVar w:name="omgevingsnormgroep_004" w:val="externe veiligheid|http://standaarden.omgevingswet.overheid.nl/omgevingsnorm/id/concept/ExterneVeiligheid"/>
    <w:docVar w:name="omgevingsnormgroep_005" w:val="geluid|http://standaarden.omgevingswet.overheid.nl/omgevingsnorm/id/concept/Geluid"/>
    <w:docVar w:name="omgevingsnormgroep_006" w:val="geur|http://standaarden.omgevingswet.overheid.nl/omgevingsnorm/id/concept/Geur"/>
    <w:docVar w:name="omgevingsnormgroep_007" w:val="groen|http://standaarden.omgevingswet.overheid.nl/omgevingsnorm/id/concept/Groen"/>
    <w:docVar w:name="omgevingsnormgroep_008" w:val="licht|http://standaarden.omgevingswet.overheid.nl/omgevingsnorm/id/concept/Licht"/>
    <w:docVar w:name="omgevingsnormgroep_009" w:val="luchtkwaliteit|http://standaarden.omgevingswet.overheid.nl/omgevingsnorm/id/concept/Luchtkwaliteit"/>
    <w:docVar w:name="omgevingsnormgroep_010" w:val="maatvoering bouwen|http://standaarden.omgevingswet.overheid.nl/omgevingsnorm/id/concept/MaatvoeringBouwen"/>
    <w:docVar w:name="omgevingsnormgroep_011" w:val="maatvoering infrastructuur|http://standaarden.omgevingswet.overheid.nl/omgevingsnorm/id/concept/MaatvoeringInfrastructuur"/>
    <w:docVar w:name="omgevingsnormgroep_012" w:val="natuur|http://standaarden.omgevingswet.overheid.nl/omgevingsnorm/id/concept/Natuur"/>
    <w:docVar w:name="omgevingsnormgroep_013" w:val="overig|http://standaarden.omgevingswet.overheid.nl/omgevingsnorm/id/concept/Overig"/>
    <w:docVar w:name="omgevingsnormgroep_014" w:val="parkeren|http://standaarden.omgevingswet.overheid.nl/omgevingsnorm/id/concept/Parkeren"/>
    <w:docVar w:name="omgevingsnormgroep_015" w:val="trilling|http://standaarden.omgevingswet.overheid.nl/omgevingsnorm/id/concept/Trilling"/>
    <w:docVar w:name="omgevingsnormgroep_016" w:val="veiligheid waterkering|http://standaarden.omgevingswet.overheid.nl/omgevingsnorm/id/concept/VeiligheidWaterkering"/>
    <w:docVar w:name="omgevingsnormgroep_017" w:val="water|http://standaarden.omgevingswet.overheid.nl/omgevingsnorm/id/concept/Water"/>
    <w:docVar w:name="omgevingsnormgroep_018" w:val="waterkwaliteit|http://standaarden.omgevingswet.overheid.nl/omgevingsnorm/id/concept/Waterkwaliteit"/>
    <w:docVar w:name="omgevingsnormgroep_019" w:val="wateroverlast|http://standaarden.omgevingswet.overheid.nl/omgevingsnorm/id/concept/Wateroverlast"/>
    <w:docVar w:name="omgevingsnormgroep_020" w:val="zwemwaterkwaliteit|http://standaarden.omgevingswet.overheid.nl/omgevingsnorm/id/concept/Zwemwaterkwaliteit"/>
    <w:docVar w:name="omgevingswaardegroep_000" w:val="8"/>
    <w:docVar w:name="omgevingswaardegroep_001" w:val="energie|http://standaarden.omgevingswet.overheid.nl/omgevingswaarde/id/concept/Energie"/>
    <w:docVar w:name="omgevingswaardegroep_002" w:val="geluid|http://standaarden.omgevingswet.overheid.nl/omgevingswaarde/id/concept/Geluid"/>
    <w:docVar w:name="omgevingswaardegroep_003" w:val="luchtkwaliteit|http://standaarden.omgevingswet.overheid.nl/omgevingswaarde/id/concept/Luchtkwaliteit"/>
    <w:docVar w:name="omgevingswaardegroep_004" w:val="overig|http://standaarden.omgevingswet.overheid.nl/omgevingswaarde/id/concept/Overig"/>
    <w:docVar w:name="omgevingswaardegroep_005" w:val="veiligheid waterkering|http://standaarden.omgevingswet.overheid.nl/omgevingswaarde/id/concept/VeiligheidWaterkering"/>
    <w:docVar w:name="omgevingswaardegroep_006" w:val="waterkwaliteit|http://standaarden.omgevingswet.overheid.nl/omgevingswaarde/id/concept/Waterkwaliteit"/>
    <w:docVar w:name="omgevingswaardegroep_007" w:val="wateroverlast|http://standaarden.omgevingswet.overheid.nl/omgevingswaarde/id/concept/Wateroverlast"/>
    <w:docVar w:name="omgevingswaardegroep_008" w:val="zwemwaterkwaliteit|http://standaarden.omgevingswet.overheid.nl/omgevingswaarde/id/concept/Zwemwaterkwaliteit"/>
    <w:docVar w:name="onderwerp_000" w:val="100"/>
    <w:docVar w:name="onderwerp_001" w:val="TOP-lijst|/tooi/def/concept/conceptScheme_7e4501f7"/>
    <w:docVar w:name="onderwerp_002" w:val="zorg en gezondheid|/tooi/def/concept/c_d0463fb7"/>
    <w:docVar w:name="onderwerp_003" w:val="wonen|/tooi/def/concept/c_124eaf3a"/>
    <w:docVar w:name="onderwerp_004" w:val="werk|/tooi/def/concept/c_9d1917e9"/>
    <w:docVar w:name="onderwerp_005" w:val="verkeer|/tooi/def/concept/c_849842ac"/>
    <w:docVar w:name="onderwerp_006" w:val="sociale zekerheid|/tooi/def/concept/c_d4890526"/>
    <w:docVar w:name="onderwerp_007" w:val="ruimte en infrastructuur|/tooi/def/concept/c_cfc7d5ab"/>
    <w:docVar w:name="onderwerp_008" w:val="recht|/tooi/def/concept/c_f4679acc"/>
    <w:docVar w:name="onderwerp_009" w:val="overheidsfinanciën|/tooi/def/concept/c_391585db"/>
    <w:docVar w:name="onderwerp_010" w:val="organisatie en bedrijfsvoering|/tooi/def/concept/c_3eb6243b"/>
    <w:docVar w:name="onderwerp_011" w:val="openbare orde en veiligheid|/tooi/def/concept/c_d58b78ca"/>
    <w:docVar w:name="onderwerp_012" w:val="onderwijs en wetenschap|/tooi/def/concept/c_c232ae4a"/>
    <w:docVar w:name="onderwerp_013" w:val="natuur en milieu|/tooi/def/concept/c_afa30a11"/>
    <w:docVar w:name="onderwerp_014" w:val="migratie en integratie|/tooi/def/concept/c_399f194b"/>
    <w:docVar w:name="onderwerp_015" w:val="internationaal|/tooi/def/concept/c_f47ad6ca"/>
    <w:docVar w:name="onderwerp_016" w:val="economie|/tooi/def/concept/c_d363776f"/>
    <w:docVar w:name="onderwerp_017" w:val="cultuur en recreatie|/tooi/def/concept/c_0361ffb3"/>
    <w:docVar w:name="onderwerp_018" w:val="zorgverzekeringen|/tooi/def/concept/c_341c5bef"/>
    <w:docVar w:name="onderwerp_019" w:val="ziekten en behandelingen|/tooi/def/concept/c_9a574af9"/>
    <w:docVar w:name="onderwerp_020" w:val="ouderenzorg|/tooi/def/concept/c_f02ce1b3"/>
    <w:docVar w:name="onderwerp_021" w:val="jeugdzorg|/tooi/def/concept/c_0fe7c5e7"/>
    <w:docVar w:name="onderwerp_022" w:val="gezondheidsrisico's|/tooi/def/concept/c_8b081a63"/>
    <w:docVar w:name="onderwerp_023" w:val="geneesmiddelen en medische hulpmiddelen|/tooi/def/concept/c_6b9627b5"/>
    <w:docVar w:name="onderwerp_024" w:val="ethiek|/tooi/def/concept/c_218c52ee"/>
    <w:docVar w:name="onderwerp_025" w:val="woningmarkt|/tooi/def/concept/c_17a86a17"/>
    <w:docVar w:name="onderwerp_026" w:val="bouwen en verbouwen|/tooi/def/concept/c_a6a9eddd"/>
    <w:docVar w:name="onderwerp_027" w:val="werkgelegenheid|/tooi/def/concept/c_7fe16af8"/>
    <w:docVar w:name="onderwerp_028" w:val="arbeidsverhoudingen|/tooi/def/concept/c_1f37c612"/>
    <w:docVar w:name="onderwerp_029" w:val="arbeidsomstandigheden|/tooi/def/concept/c_4e83eca7"/>
    <w:docVar w:name="onderwerp_030" w:val="scheepvaart|/tooi/def/concept/c_d3b599f8"/>
    <w:docVar w:name="onderwerp_031" w:val="rail- en wegverkeer|/tooi/def/concept/c_f411e390"/>
    <w:docVar w:name="onderwerp_032" w:val="openbaar vervoer|/tooi/def/concept/c_319461d7"/>
    <w:docVar w:name="onderwerp_033" w:val="luchtvaart|/tooi/def/concept/c_2835e395"/>
    <w:docVar w:name="onderwerp_034" w:val="ziekte en arbeidsongeschiktheid|/tooi/def/concept/c_2ee165c4"/>
    <w:docVar w:name="onderwerp_035" w:val="arbeidsongeschiktheid en werkloosheid|/tooi/def/concept/c_2ee165c4"/>
    <w:docVar w:name="onderwerp_036" w:val="ouderen|/tooi/def/concept/c_1781ce20"/>
    <w:docVar w:name="onderwerp_037" w:val="gezin en kinderen|/tooi/def/concept/c_76136c82"/>
    <w:docVar w:name="onderwerp_038" w:val="waterbeheer|/tooi/def/concept/c_a71dc533"/>
    <w:docVar w:name="onderwerp_039" w:val="ruimtelijke ordening|/tooi/def/concept/c_9af4b880"/>
    <w:docVar w:name="onderwerp_040" w:val="netwerken|/tooi/def/concept/c_85a72eb3"/>
    <w:docVar w:name="onderwerp_041" w:val="strafrecht|/tooi/def/concept/c_98e03e32"/>
    <w:docVar w:name="onderwerp_042" w:val="staatsrecht|/tooi/def/concept/c_1fe409d0"/>
    <w:docVar w:name="onderwerp_043" w:val="rechtspraak|/tooi/def/concept/c_72138db9"/>
    <w:docVar w:name="onderwerp_044" w:val="rechten en vrijheden|/tooi/def/concept/c_d2b1338a"/>
    <w:docVar w:name="onderwerp_045" w:val="privaatrecht|/tooi/def/concept/c_824ce7ff"/>
    <w:docVar w:name="onderwerp_046" w:val="bezwaar en klachten|/tooi/def/concept/c_e3d35361"/>
    <w:docVar w:name="onderwerp_047" w:val="bestuursrecht|/tooi/def/concept/c_beb01b1c"/>
    <w:docVar w:name="onderwerp_048" w:val="subsidie|/tooi/def/concept/c_01a4140b"/>
    <w:docVar w:name="onderwerp_049" w:val="inkomensbeleid|/tooi/def/concept/c_68e408ff"/>
    <w:docVar w:name="onderwerp_050" w:val="financieel toezicht|/tooi/def/concept/c_1dd2bcc9"/>
    <w:docVar w:name="onderwerp_051" w:val="belasting|/tooi/def/concept/c_25e30d03"/>
    <w:docVar w:name="onderwerp_052" w:val="begroting|/tooi/def/concept/c_4348dad1"/>
    <w:docVar w:name="onderwerp_053" w:val="overheidspersoneel|/tooi/def/concept/c_f2c9a613"/>
    <w:docVar w:name="onderwerp_054" w:val="koninkrijksrelaties|/tooi/def/concept/c_f28344a5"/>
    <w:docVar w:name="onderwerp_055" w:val="interne organisatie|/tooi/def/concept/c_f6d7f591"/>
    <w:docVar w:name="onderwerp_056" w:val="inrichting van de overheid|/tooi/def/concept/c_f37fd49d"/>
    <w:docVar w:name="onderwerp_057" w:val="inkoop en beheer|/tooi/def/concept/c_068da9fb"/>
    <w:docVar w:name="onderwerp_058" w:val="informatievoorziening en ICT|/tooi/def/concept/c_ee06665e"/>
    <w:docVar w:name="onderwerp_059" w:val="dienstverlening|/tooi/def/concept/c_cf421a08"/>
    <w:docVar w:name="onderwerp_060" w:val="veiligheid|/tooi/def/concept/c_d772bf06"/>
    <w:docVar w:name="onderwerp_061" w:val="terrorisme|/tooi/def/concept/c_4872b086"/>
    <w:docVar w:name="onderwerp_062" w:val="criminaliteit|/tooi/def/concept/c_fcac43e4"/>
    <w:docVar w:name="onderwerp_063" w:val="voortgezet onderwijs|/tooi/def/concept/c_980b8db2"/>
    <w:docVar w:name="onderwerp_064" w:val="onderzoek en wetenschap|/tooi/def/concept/c_08d12aef"/>
    <w:docVar w:name="onderwerp_065" w:val="onderwijsvoorzieningen|/tooi/def/concept/c_4eb912c1"/>
    <w:docVar w:name="onderwerp_066" w:val="hoger onderwijs|/tooi/def/concept/c_516ec027"/>
    <w:docVar w:name="onderwerp_067" w:val="beroepsonderwijs|/tooi/def/concept/c_b46b92e7"/>
    <w:docVar w:name="onderwerp_068" w:val="basisonderwijs|/tooi/def/concept/c_7b01f260"/>
    <w:docVar w:name="onderwerp_069" w:val="water|/tooi/def/concept/c_389a72e6"/>
    <w:docVar w:name="onderwerp_070" w:val="stoffen|/tooi/def/concept/c_61d3e636"/>
    <w:docVar w:name="onderwerp_071" w:val="natuur- en landschapsbeheer|/tooi/def/concept/c_db2fbedb"/>
    <w:docVar w:name="onderwerp_072" w:val="lucht|/tooi/def/concept/c_28ddcea5"/>
    <w:docVar w:name="onderwerp_073" w:val="geluid|/tooi/def/concept/c_9f410ab6"/>
    <w:docVar w:name="onderwerp_074" w:val="flora en fauna|/tooi/def/concept/c_a81687f1"/>
    <w:docVar w:name="onderwerp_075" w:val="energie|/tooi/def/concept/c_f4f1867a"/>
    <w:docVar w:name="onderwerp_076" w:val="bodem|/tooi/def/concept/c_7ce8a10c"/>
    <w:docVar w:name="onderwerp_077" w:val="afval|/tooi/def/concept/c_d96f9cd3"/>
    <w:docVar w:name="onderwerp_078" w:val="migratie|/tooi/def/concept/c_2e9944e7"/>
    <w:docVar w:name="onderwerp_079" w:val="integratie|/tooi/def/concept/c_a94e1fa4"/>
    <w:docVar w:name="onderwerp_080" w:val="ontwikkelingssamenwerking|/tooi/def/concept/c_8940ed07"/>
    <w:docVar w:name="onderwerp_081" w:val="internationale betrekkingen|/tooi/def/concept/c_576c2bd7"/>
    <w:docVar w:name="onderwerp_082" w:val="Europese zaken|/tooi/def/concept/c_68609e19"/>
    <w:docVar w:name="onderwerp_083" w:val="defensie|/tooi/def/concept/c_daaa67b3"/>
    <w:docVar w:name="onderwerp_084" w:val="transport|/tooi/def/concept/c_195b5b5e"/>
    <w:docVar w:name="onderwerp_085" w:val="ondernemen|/tooi/def/concept/c_3afc269f"/>
    <w:docVar w:name="onderwerp_086" w:val="markttoezicht|/tooi/def/concept/c_dc437d00"/>
    <w:docVar w:name="onderwerp_087" w:val="landbouw, visserij, voedselkwaliteit|/tooi/def/concept/c_989e37d9"/>
    <w:docVar w:name="onderwerp_088" w:val="kenniseconomie|/tooi/def/concept/c_87d3d66c"/>
    <w:docVar w:name="onderwerp_089" w:val="handel|/tooi/def/concept/c_83db27fc"/>
    <w:docVar w:name="onderwerp_090" w:val="dienstensector|/tooi/def/concept/c_4d1c84a7"/>
    <w:docVar w:name="onderwerp_091" w:val="religie|/tooi/def/concept/c_e277e756"/>
    <w:docVar w:name="onderwerp_092" w:val="recreatie|/tooi/def/concept/c_a6c5e5b8"/>
    <w:docVar w:name="onderwerp_093" w:val="media|/tooi/def/concept/c_6b728132"/>
    <w:docVar w:name="onderwerp_094" w:val="horeca|/tooi/def/concept/c_75809540"/>
    <w:docVar w:name="onderwerp_095" w:val="evenementen|/tooi/def/concept/c_70e03904"/>
    <w:docVar w:name="onderwerp_096" w:val="cultuur|/tooi/def/concept/c_f72b706a"/>
    <w:docVar w:name="onderwerp_097" w:val="cultureel erfgoed|/tooi/def/concept/c_2408fb5a"/>
    <w:docVar w:name="onderwerp_098" w:val="speciaal onderwijs|/tooi/def/concept/c_1f781691"/>
    <w:docVar w:name="onderwerp_099" w:val="zorginstellingen|/tooi/def/concept/c_7a0f87d5"/>
    <w:docVar w:name="onderwerp_100" w:val="klimaatverandering|/tooi/def/concept/c_79010191"/>
    <w:docVar w:name="overheidsdomein_000" w:val="19"/>
    <w:docVar w:name="overheidsdomein_001" w:val="belastingen|/tooi/def/concept/c_bed49b60"/>
    <w:docVar w:name="overheidsdomein_002" w:val="bouwen, wonen en leefomgeving|/tooi/def/concept/c_3708ac5e"/>
    <w:docVar w:name="overheidsdomein_003" w:val="cultuur, sport, vrije tijd|/tooi/def/concept/c_c70d3447"/>
    <w:docVar w:name="overheidsdomein_004" w:val="werk- en loopbaan|/tooi/def/concept/c_30e85e85"/>
    <w:docVar w:name="overheidsdomein_005" w:val="economie en ondernemen|/tooi/def/concept/c_9fbcfc19"/>
    <w:docVar w:name="overheidsdomein_006" w:val="familie, jeugd en gezin|/tooi/def/concept/c_6bdc2b89"/>
    <w:docVar w:name="overheidsdomein_007" w:val="financiën|/tooi/def/concept/c_dfcf3a97"/>
    <w:docVar w:name="overheidsdomein_008" w:val="gezondheid en zorg|/tooi/def/concept/c_c95f4dd4"/>
    <w:docVar w:name="overheidsdomein_009" w:val="immigratie, integratie en inburgering|/tooi/def/concept/c_56a74243"/>
    <w:docVar w:name="overheidsdomein_010" w:val="internationale- en ontwikkelingssamenwerking|/tooi/def/concept/c_33cf4691"/>
    <w:docVar w:name="overheidsdomein_011" w:val="landbouw, natuur en voedsel|/tooi/def/concept/c_67671688"/>
    <w:docVar w:name="overheidsdomein_012" w:val="milieu, ruimte en water|/tooi/def/concept/c_86b84a9d"/>
    <w:docVar w:name="overheidsdomein_013" w:val="onderwijs en wetenschap|/tooi/def/concept/c_a058394a"/>
    <w:docVar w:name="overheidsdomein_014" w:val="openbare orde en veiligheid|/tooi/def/concept/c_e8ff69cb"/>
    <w:docVar w:name="overheidsdomein_015" w:val="overheid, bestuur en koninkrijk|/tooi/def/concept/c_fd285f2b"/>
    <w:docVar w:name="overheidsdomein_016" w:val="defensie|/tooi/def/concept/c_1c504a92"/>
    <w:docVar w:name="overheidsdomein_017" w:val="subsidies, uitkeringen en toeslagen|/tooi/def/concept/c_17f08b1f"/>
    <w:docVar w:name="overheidsdomein_018" w:val="verkeer en vervoer|/tooi/def/concept/c_9153c2b4"/>
    <w:docVar w:name="overheidsdomein_019" w:val="rechtspraak|/tooi/def/concept/c_49cf6ea2"/>
    <w:docVar w:name="procedure_000" w:val="10"/>
    <w:docVar w:name="procedure_001" w:val="Ondertekening|/join/id/stop/procedure/stap_003"/>
    <w:docVar w:name="procedure_002" w:val="Publicatie|/join/id/stop/procedure/stap_004"/>
    <w:docVar w:name="procedure_003" w:val="Onherroepelijk|/join/id/stop/procedure/stap_006"/>
    <w:docVar w:name="procedure_004" w:val="Vernietiging|/join/id/stop/procedure/stap_008"/>
    <w:docVar w:name="procedure_005" w:val="Vernietiging met instandhouding van rechtsgevolgen|/join/id/stop/procedure/stap_009"/>
    <w:docVar w:name="procedure_006" w:val="Gedeeltelijke vernietiging|/join/id/stop/procedure/stap_010"/>
    <w:docVar w:name="procedure_007" w:val="Gedeeltelijke vernietiging met instandhouding van rechtsgevolgen|/join/id/stop/procedure/stap_011"/>
    <w:docVar w:name="procedure_008" w:val="Opschorting|/join/id/stop/procedure/stap_012"/>
    <w:docVar w:name="procedure_009" w:val="Einde opschorting|/join/id/stop/procedure/stap_013"/>
    <w:docVar w:name="rechtsgebied_000" w:val="102"/>
    <w:docVar w:name="rechtsgebied_001" w:val="BWB-rechtgebied|/tooi/def/concept/conceptScheme_9108cd9c"/>
    <w:docVar w:name="rechtsgebied_002" w:val="agrarisch recht|/tooi/def/concept/c_8054d6b3"/>
    <w:docVar w:name="rechtsgebied_003" w:val="arbeidsrecht en sociaal-zekerheidsrecht|/tooi/def/concept/c_7cca4bd5"/>
    <w:docVar w:name="rechtsgebied_004" w:val="arbitrage|/tooi/def/concept/c_825c930b"/>
    <w:docVar w:name="rechtsgebied_005" w:val="bank- en effectenrecht, financiering|/tooi/def/concept/c_f381106e"/>
    <w:docVar w:name="rechtsgebied_006" w:val="ambtenarenrecht|/tooi/def/concept/c_b69dc535"/>
    <w:docVar w:name="rechtsgebied_007" w:val="arbeidsrecht|/tooi/def/concept/c_50a06faa"/>
    <w:docVar w:name="rechtsgebied_008" w:val="militaire ambtenarenrecht|/tooi/def/concept/c_b24639c1"/>
    <w:docVar w:name="rechtsgebied_009" w:val="pensioenrecht|/tooi/def/concept/c_e77951d0"/>
    <w:docVar w:name="rechtsgebied_010" w:val="sociaal zekerheidsrecht|/tooi/def/concept/c_9a7dd375"/>
    <w:docVar w:name="rechtsgebied_011" w:val="bankrecht|/tooi/def/concept/c_c05c1523"/>
    <w:docVar w:name="rechtsgebied_012" w:val="effectenrecht|/tooi/def/concept/c_c7ca5138"/>
    <w:docVar w:name="rechtsgebied_013" w:val="financiering en zekerheden|/tooi/def/concept/c_459e5366"/>
    <w:docVar w:name="rechtsgebied_014" w:val="toezicht bank- en kredietwezen|/tooi/def/concept/c_a93f5f66"/>
    <w:docVar w:name="rechtsgebied_015" w:val="belastingrecht|/tooi/def/concept/c_ba9504e5"/>
    <w:docVar w:name="rechtsgebied_016" w:val="BTW en accijns|/tooi/def/concept/c_47a56149"/>
    <w:docVar w:name="rechtsgebied_017" w:val="dividendbelasting|/tooi/def/concept/c_771aa828"/>
    <w:docVar w:name="rechtsgebied_018" w:val="formeel belastingrecht|/tooi/def/concept/c_49a0d743"/>
    <w:docVar w:name="rechtsgebied_019" w:val="heffingen lokale overheden|/tooi/def/concept/c_4921283c"/>
    <w:docVar w:name="rechtsgebied_020" w:val="inkomstenbelasting|/tooi/def/concept/c_8173a6ff"/>
    <w:docVar w:name="rechtsgebied_021" w:val="internationale regelingen|/tooi/def/concept/c_149a4823"/>
    <w:docVar w:name="rechtsgebied_022" w:val="invoer en douane|/tooi/def/concept/c_a1d2e8d4"/>
    <w:docVar w:name="rechtsgebied_023" w:val="invorderingsrecht|/tooi/def/concept/c_4b09a861"/>
    <w:docVar w:name="rechtsgebied_024" w:val="loonbelasting en premieheffing|/tooi/def/concept/c_5090ae6f"/>
    <w:docVar w:name="rechtsgebied_025" w:val="milieubelasting|/tooi/def/concept/c_e79db34a"/>
    <w:docVar w:name="rechtsgebied_026" w:val="successie- en schenkingsrecht|/tooi/def/concept/c_6e38f3bc"/>
    <w:docVar w:name="rechtsgebied_027" w:val="vennootschapsbelastingrecht|/tooi/def/concept/c_c4534511"/>
    <w:docVar w:name="rechtsgebied_028" w:val="contracten, schade en aansprakelijkheid|/tooi/def/concept/c_3405e4a1"/>
    <w:docVar w:name="rechtsgebied_029" w:val="aansprakelijkheidsrecht|/tooi/def/concept/c_c531a512"/>
    <w:docVar w:name="rechtsgebied_030" w:val="consumentenrecht|/tooi/def/concept/c_a11eaa90"/>
    <w:docVar w:name="rechtsgebied_031" w:val="internationaal contractrecht|/tooi/def/concept/c_cf521795"/>
    <w:docVar w:name="rechtsgebied_032" w:val="verbintenissenrecht|/tooi/def/concept/c_69b82af6"/>
    <w:docVar w:name="rechtsgebied_033" w:val="verzekeringsrecht|/tooi/def/concept/c_63c42465"/>
    <w:docVar w:name="rechtsgebied_034" w:val="cultureel recht|/tooi/def/concept/c_79f2c282"/>
    <w:docVar w:name="rechtsgebied_035" w:val="financieel en economisch recht|/tooi/def/concept/c_5bbb3a9b"/>
    <w:docVar w:name="rechtsgebied_036" w:val="gezondheidsrecht en farmaceutisch recht|/tooi/def/concept/c_f4d3b2e1"/>
    <w:docVar w:name="rechtsgebied_037" w:val="goederenrecht|/tooi/def/concept/c_e98c35be"/>
    <w:docVar w:name="rechtsgebied_038" w:val="eigendomsrecht|/tooi/def/concept/c_8e783db5"/>
    <w:docVar w:name="rechtsgebied_039" w:val="erfpacht, vruchtgebruik|/tooi/def/concept/c_d14a17d5"/>
    <w:docVar w:name="rechtsgebied_040" w:val="hypotheekrecht en pandrecht (zekerheidsrechten)|/tooi/def/concept/c_c43a7334"/>
    <w:docVar w:name="rechtsgebied_041" w:val="informatierecht|/tooi/def/concept/c_5092de31"/>
    <w:docVar w:name="rechtsgebied_042" w:val="ICT-recht|/tooi/def/concept/c_8fbe4664"/>
    <w:docVar w:name="rechtsgebied_043" w:val="telecomrecht|/tooi/def/concept/c_4a3402ad"/>
    <w:docVar w:name="rechtsgebied_044" w:val="insolventierecht|/tooi/def/concept/c_674c0ac7"/>
    <w:docVar w:name="rechtsgebied_045" w:val="faillissement|/tooi/def/concept/c_3d087471"/>
    <w:docVar w:name="rechtsgebied_046" w:val="schuldsanering|/tooi/def/concept/c_4361689d"/>
    <w:docVar w:name="rechtsgebied_047" w:val="surseance|/tooi/def/concept/c_65b2367c"/>
    <w:docVar w:name="rechtsgebied_048" w:val="intellectuele eigendom|/tooi/def/concept/c_a9160582"/>
    <w:docVar w:name="rechtsgebied_049" w:val="auteursrecht|/tooi/def/concept/c_8b3782ea"/>
    <w:docVar w:name="rechtsgebied_050" w:val="intellectueel eigendomsrecht|/tooi/def/concept/c_c220f66c"/>
    <w:docVar w:name="rechtsgebied_051" w:val="octrooirecht|/tooi/def/concept/c_bc9292d4"/>
    <w:docVar w:name="rechtsgebied_052" w:val="internationaal privaatrecht Inclusief internationaal procesrecht|/tooi/def/concept/c_ef8758fb"/>
    <w:docVar w:name="rechtsgebied_053" w:val="internationaal publiekrecht|/tooi/def/concept/c_b26c78e3"/>
    <w:docVar w:name="rechtsgebied_054" w:val="mensenrechten|/tooi/def/concept/c_ea564774"/>
    <w:docVar w:name="rechtsgebied_055" w:val="ontwikkelingssamenwerking|/tooi/def/concept/c_003c1dd9"/>
    <w:docVar w:name="rechtsgebied_056" w:val="volkenrecht|/tooi/def/concept/c_cc3cbecb"/>
    <w:docVar w:name="rechtsgebied_057" w:val="levensmiddelenrecht|/tooi/def/concept/c_96ed7748"/>
    <w:docVar w:name="rechtsgebied_058" w:val="mededingingsrecht|/tooi/def/concept/c_ee165cc3"/>
    <w:docVar w:name="rechtsgebied_059" w:val="migratierecht|/tooi/def/concept/c_6755aa64"/>
    <w:docVar w:name="rechtsgebied_060" w:val="nationaliteitsrecht|/tooi/def/concept/c_3c8b7fa0"/>
    <w:docVar w:name="rechtsgebied_061" w:val="vreemdelingenrecht|/tooi/def/concept/c_0f0673b6"/>
    <w:docVar w:name="rechtsgebied_062" w:val="ondernemingspraktijk|/tooi/def/concept/c_1dbae688"/>
    <w:docVar w:name="rechtsgebied_063" w:val="fusies en overnames|/tooi/def/concept/c_0c246a16"/>
    <w:docVar w:name="rechtsgebied_064" w:val="ondernemingsrecht|/tooi/def/concept/c_e80b3672"/>
    <w:docVar w:name="rechtsgebied_065" w:val="stichtingen en verenigingen|/tooi/def/concept/c_8285b37e"/>
    <w:docVar w:name="rechtsgebied_066" w:val="vennootschapsrecht|/tooi/def/concept/c_f3405203"/>
    <w:docVar w:name="rechtsgebied_067" w:val="onderwijsrecht|/tooi/def/concept/c_84d3929c"/>
    <w:docVar w:name="rechtsgebied_068" w:val="openbare orde en veiligheidsrecht|/tooi/def/concept/c_c06fcca1"/>
    <w:docVar w:name="rechtsgebied_069" w:val="personen- en familierecht|/tooi/def/concept/c_5d8350bb"/>
    <w:docVar w:name="rechtsgebied_070" w:val="echtscheiding|/tooi/def/concept/c_02a7f1c4"/>
    <w:docVar w:name="rechtsgebied_071" w:val="erfrecht|/tooi/def/concept/c_6ac30ccf"/>
    <w:docVar w:name="rechtsgebied_072" w:val="familierecht|/tooi/def/concept/c_e49bce03"/>
    <w:docVar w:name="rechtsgebied_073" w:val="jeugdrecht (m.u.v. jeugdstrafrecht)|/tooi/def/concept/c_21e7f286"/>
    <w:docVar w:name="rechtsgebied_074" w:val="personenrecht|/tooi/def/concept/c_d05d9921"/>
    <w:docVar w:name="rechtsgebied_075" w:val="privacy|/tooi/def/concept/c_66ad74bd"/>
    <w:docVar w:name="rechtsgebied_076" w:val="procesrecht|/tooi/def/concept/c_82b0ce3b"/>
    <w:docVar w:name="rechtsgebied_077" w:val="bestuursprocesrecht|/tooi/def/concept/c_b52af7e9"/>
    <w:docVar w:name="rechtsgebied_078" w:val="burgerlijk procesrecht|/tooi/def/concept/c_c60b9092"/>
    <w:docVar w:name="rechtsgebied_079" w:val="strafprocesrecht|/tooi/def/concept/c_093f785e"/>
    <w:docVar w:name="rechtsgebied_080" w:val="ruimtelijke ordening en milieu|/tooi/def/concept/c_8ad05f6d"/>
    <w:docVar w:name="rechtsgebied_081" w:val="milieurecht|/tooi/def/concept/c_0aa457e4"/>
    <w:docVar w:name="rechtsgebied_082" w:val="omgevingsrecht|/tooi/def/concept/c_638d8062"/>
    <w:docVar w:name="rechtsgebied_083" w:val="waterrecht|/tooi/def/concept/c_b47c724c"/>
    <w:docVar w:name="rechtsgebied_084" w:val="sportrecht|/tooi/def/concept/c_f3d7c872"/>
    <w:docVar w:name="rechtsgebied_085" w:val="staats- en bestuursrecht|/tooi/def/concept/c_da370768"/>
    <w:docVar w:name="rechtsgebied_086" w:val="bestuursrecht|/tooi/def/concept/c_052899f0"/>
    <w:docVar w:name="rechtsgebied_087" w:val="militair recht|/tooi/def/concept/c_c2b43841"/>
    <w:docVar w:name="rechtsgebied_088" w:val="staatsrecht|/tooi/def/concept/c_77eb3af8"/>
    <w:docVar w:name="rechtsgebied_089" w:val="strafrecht|/tooi/def/concept/c_5f2f0b55"/>
    <w:docVar w:name="rechtsgebied_090" w:val="financieel-economisch strafrecht|/tooi/def/concept/c_f0f885e5"/>
    <w:docVar w:name="rechtsgebied_091" w:val="internationaal strafrecht|/tooi/def/concept/c_dd17dae0"/>
    <w:docVar w:name="rechtsgebied_092" w:val="jeugdstrafrecht|/tooi/def/concept/c_e1b8b455"/>
    <w:docVar w:name="rechtsgebied_093" w:val="milieustrafrecht|/tooi/def/concept/c_b84f1591"/>
    <w:docVar w:name="rechtsgebied_094" w:val="penitentiair recht|/tooi/def/concept/c_8a460f2d"/>
    <w:docVar w:name="rechtsgebied_095" w:val="strafrecht (algemeen)|/tooi/def/concept/c_4641d131"/>
    <w:docVar w:name="rechtsgebied_096" w:val="verkeersrecht|/tooi/def/concept/c_03d15325"/>
    <w:docVar w:name="rechtsgebied_097" w:val="tuchtrecht|/tooi/def/concept/c_ff938556"/>
    <w:docVar w:name="rechtsgebied_098" w:val="vervoersrecht|/tooi/def/concept/c_7ed87355"/>
    <w:docVar w:name="rechtsgebied_099" w:val="wonen, onroerend goed, bouwrecht|/tooi/def/concept/c_3e6b35e2"/>
    <w:docVar w:name="rechtsgebied_100" w:val="bouwrecht|/tooi/def/concept/c_8a8c5620"/>
    <w:docVar w:name="rechtsgebied_101" w:val="huurrecht|/tooi/def/concept/c_3dbe5325"/>
    <w:docVar w:name="rechtsgebied_102" w:val="onroerend goedrecht|/tooi/def/concept/c_43c42162"/>
    <w:docVar w:name="recreatiegroep_000" w:val="4"/>
    <w:docVar w:name="recreatiegroep_001" w:val="dagrecreatie|http://standaarden.omgevingswet.overheid.nl/recreatie/id/concept/Dagrecreatie"/>
    <w:docVar w:name="recreatiegroep_002" w:val="kleinschalige voorzieningen|http://standaarden.omgevingswet.overheid.nl/recreatie/id/concept/KleinschaligeVoorzieningen"/>
    <w:docVar w:name="recreatiegroep_003" w:val="maatregelengebied|http://standaarden.omgevingswet.overheid.nl/recreatie/id/concept/Maatregelengebied"/>
    <w:docVar w:name="recreatiegroep_004" w:val="verblijfsrecreatie|http://standaarden.omgevingswet.overheid.nl/recreatie/id/concept/Verblijfsrecreatie"/>
    <w:docVar w:name="ruimtelijkGebruikgroep_000" w:val="27"/>
    <w:docVar w:name="ruimtelijkGebruikgroep_001" w:val="afvalstoffen|http://standaarden.omgevingswet.overheid.nl/ruimtelijkgebruik/id/concept/Afvalstoffen"/>
    <w:docVar w:name="ruimtelijkGebruikgroep_002" w:val="bebouwingscontour|http://standaarden.omgevingswet.overheid.nl/ruimtelijkgebruik/id/concept/Bebouwingscontour"/>
    <w:docVar w:name="ruimtelijkGebruikgroep_003" w:val="bedrijventerrein|http://standaarden.omgevingswet.overheid.nl/ruimtelijkgebruik/id/concept/Bedrijventerrein"/>
    <w:docVar w:name="ruimtelijkGebruikgroep_004" w:val="detailhandel|http://standaarden.omgevingswet.overheid.nl/ruimtelijkgebruik/id/concept/Detailhandel"/>
    <w:docVar w:name="ruimtelijkGebruikgroep_005" w:val="glastuinbouw|http://standaarden.omgevingswet.overheid.nl/ruimtelijkgebruik/id/concept/Glastuinbouw"/>
    <w:docVar w:name="ruimtelijkGebruikgroep_006" w:val="industrieterrein|http://standaarden.omgevingswet.overheid.nl/ruimtelijkgebruik/id/concept/Industrieterrein"/>
    <w:docVar w:name="ruimtelijkGebruikgroep_007" w:val="infrastructuur|http://standaarden.omgevingswet.overheid.nl/ruimtelijkgebruik/id/concept/Infrastructuur"/>
    <w:docVar w:name="ruimtelijkGebruikgroep_008" w:val="kantoorlocatie|http://standaarden.omgevingswet.overheid.nl/ruimtelijkgebruik/id/concept/Kantoorlocatie"/>
    <w:docVar w:name="ruimtelijkGebruikgroep_009" w:val="landbouw|http://standaarden.omgevingswet.overheid.nl/ruimtelijkgebruik/id/concept/Landbouw"/>
    <w:docVar w:name="ruimtelijkGebruikgroep_010" w:val="landelijk gebied|http://standaarden.omgevingswet.overheid.nl/ruimtelijkgebruik/id/concept/LandelijkGebied"/>
    <w:docVar w:name="ruimtelijkGebruikgroep_011" w:val="landelijk gebied-agrarisch|http://standaarden.omgevingswet.overheid.nl/ruimtelijkgebruik/id/concept/LandelijkGebiedAgrarisch"/>
    <w:docVar w:name="ruimtelijkGebruikgroep_012" w:val="landelijk gebied-hoofdfunctie landschap|http://standaarden.omgevingswet.overheid.nl/ruimtelijkgebruik/id/concept/LandelijkGebiedHoofdfunctieLandschap"/>
    <w:docVar w:name="ruimtelijkGebruikgroep_013" w:val="landelijk gebied-hoofdfunctie natuur|http://standaarden.omgevingswet.overheid.nl/ruimtelijkgebruik/id/concept/LandelijkGebiedHoofdfunctieNatuur"/>
    <w:docVar w:name="ruimtelijkGebruikgroep_014" w:val="landelijk gebied-stedelijk uitloopgebied|http://standaarden.omgevingswet.overheid.nl/ruimtelijkgebruik/id/concept/LandelijkGebiedStedelijkUitloopgebied"/>
    <w:docVar w:name="ruimtelijkGebruikgroep_015" w:val="landelijk gebied-verweving van functies|http://standaarden.omgevingswet.overheid.nl/ruimtelijkgebruik/id/concept/LandelijkGebiedVerwevingVanFuncties"/>
    <w:docVar w:name="ruimtelijkGebruikgroep_016" w:val="maatregelengebied|http://standaarden.omgevingswet.overheid.nl/ruimtelijkgebruik/id/concept/Maatregelengebied"/>
    <w:docVar w:name="ruimtelijkGebruikgroep_017" w:val="ontwikkeling landelijke functies|http://standaarden.omgevingswet.overheid.nl/ruimtelijkgebruik/id/concept/OntwikkelingLandelijkeFuncties"/>
    <w:docVar w:name="ruimtelijkGebruikgroep_018" w:val="ontwikkeling stedelijke functies|http://standaarden.omgevingswet.overheid.nl/ruimtelijkgebruik/id/concept/OntwikkelingStedelijkeFuncties"/>
    <w:docVar w:name="ruimtelijkGebruikgroep_019" w:val="overig|http://standaarden.omgevingswet.overheid.nl/ruimtelijkgebruik/id/concept/Overig"/>
    <w:docVar w:name="ruimtelijkGebruikgroep_020" w:val="specifiek teeltgebied|http://standaarden.omgevingswet.overheid.nl/ruimtelijkgebruik/id/concept/SpecifiekTeeltgebied"/>
    <w:docVar w:name="ruimtelijkGebruikgroep_021" w:val="stedelijk gebied|http://standaarden.omgevingswet.overheid.nl/ruimtelijkgebruik/id/concept/StedelijkGebied"/>
    <w:docVar w:name="ruimtelijkGebruikgroep_022" w:val="stedelijk gebied-buiten centrum|http://standaarden.omgevingswet.overheid.nl/ruimtelijkgebruik/id/concept/StedelijkGebiedBuitenCentrum"/>
    <w:docVar w:name="ruimtelijkGebruikgroep_023" w:val="stedelijk gebied-centrum dorps|http://standaarden.omgevingswet.overheid.nl/ruimtelijkgebruik/id/concept/StedelijkGebiedCentrumDorps"/>
    <w:docVar w:name="ruimtelijkGebruikgroep_024" w:val="stedelijk gebied-centrum stedelijk|http://standaarden.omgevingswet.overheid.nl/ruimtelijkgebruik/id/concept/StedelijkGebiedCentrumStedelijk"/>
    <w:docVar w:name="ruimtelijkGebruikgroep_025" w:val="stedelijk gebied-groen stedelijk|http://standaarden.omgevingswet.overheid.nl/ruimtelijkgebruik/id/concept/StedelijkGebiedGroenStedelijk"/>
    <w:docVar w:name="ruimtelijkGebruikgroep_026" w:val="veehouderij|http://standaarden.omgevingswet.overheid.nl/ruimtelijkgebruik/id/concept/Veehouderij"/>
    <w:docVar w:name="ruimtelijkGebruikgroep_027" w:val="water|http://standaarden.omgevingswet.overheid.nl/ruimtelijkgebruik/id/concept/Water"/>
    <w:docVar w:name="soortBesluit_000" w:val="2"/>
    <w:docVar w:name="soortBesluit_001" w:val="Compact|BesluitCompact"/>
    <w:docVar w:name="soortBesluit_002" w:val="Klassiek|BesluitKlassiek"/>
    <w:docVar w:name="soortPositie_000" w:val="2"/>
    <w:docVar w:name="soortPositie_001" w:val="Komt voor|KomtVoor"/>
    <w:docVar w:name="soortPositie_002" w:val="Volgt op|VolgtOp"/>
    <w:docVar w:name="soortRegeling_000" w:val="16"/>
    <w:docVar w:name="soortRegeling_001" w:val="AMvB|/join/id/stop/regelingtype_001"/>
    <w:docVar w:name="soortRegeling_002" w:val="Ministeriële Regeling|/join/id/stop/regelingtype_002"/>
    <w:docVar w:name="soortRegeling_003" w:val="Omgevingsplan|/join/id/stop/regelingtype_003"/>
    <w:docVar w:name="soortRegeling_004" w:val="Omgevingsverordening|/join/id/stop/regelingtype_004"/>
    <w:docVar w:name="soortRegeling_005" w:val="Waterschapsverordening|/join/id/stop/regelingtype_005"/>
    <w:docVar w:name="soortRegeling_006" w:val="Omgevingsvisie|/join/id/stop/regelingtype_006"/>
    <w:docVar w:name="soortRegeling_007" w:val="Projectbesluit|/join/id/stop/regelingtype_007"/>
    <w:docVar w:name="soortRegeling_008" w:val="Instructie|/join/id/stop/regelingtype_008"/>
    <w:docVar w:name="soortRegeling_009" w:val="Voorbeschermingsregels|/join/id/stop/regelingtype_009"/>
    <w:docVar w:name="soortRegeling_010" w:val="Programma|/join/id/stop/regelingtype_010"/>
    <w:docVar w:name="soortRegeling_011" w:val="Reactieve interventie|/join/id/stop/regelingtype_011"/>
    <w:docVar w:name="soortRegeling_012" w:val="Aanwijzingsbesluit N2000|/join/id/stop/regelingtype_012"/>
    <w:docVar w:name="soortRegeling_013" w:val="Toegangsbeperkingsbesluit|/join/id/stop/regelingtype_013"/>
    <w:docVar w:name="soortRegeling_014" w:val="Omgevingsplanregels uit projectbesluit|/join/id/stop/regelingtype_014"/>
    <w:docVar w:name="soortRegeling_015" w:val="Voorbeschermingsregels Omgevingsplan|/join/id/stop/regelingtype_015"/>
    <w:docVar w:name="soortRegeling_016" w:val="Voorbeschermingsregels Omgevingsverordening|/join/id/stop/regelingtype_016"/>
    <w:docVar w:name="soortWijziging_000" w:val="3"/>
    <w:docVar w:name="soortWijziging_001" w:val="Vervang|Vervang"/>
    <w:docVar w:name="soortWijziging_002" w:val="Verwijder|Verwijder"/>
    <w:docVar w:name="soortWijziging_003" w:val="Voeg toe|VoegToe"/>
    <w:docVar w:name="thema_000" w:val="15"/>
    <w:docVar w:name="thema_001" w:val="bodem|http://standaarden.omgevingswet.overheid.nl/thema/id/concept/Bodem"/>
    <w:docVar w:name="thema_002" w:val="bouwwerken|http://standaarden.omgevingswet.overheid.nl/thema/id/concept/Bouwwerken"/>
    <w:docVar w:name="thema_003" w:val="cultureel erfgoed|http://standaarden.omgevingswet.overheid.nl/thema/id/concept/CultureelErfgoed"/>
    <w:docVar w:name="thema_004" w:val="energie en natuurlijke hulpbronnen|http://standaarden.omgevingswet.overheid.nl/thema/id/concept/EnergieEnNatuurlijkeHulpbronnen"/>
    <w:docVar w:name="thema_005" w:val="externe veiligheid|http://standaarden.omgevingswet.overheid.nl/thema/id/concept/ExterneVeiligheid"/>
    <w:docVar w:name="thema_006" w:val="geluid|http://standaarden.omgevingswet.overheid.nl/thema/id/concept/Geluid"/>
    <w:docVar w:name="thema_007" w:val="gezondheid|http://standaarden.omgevingswet.overheid.nl/thema/id/concept/Gezondheid"/>
    <w:docVar w:name="thema_008" w:val="infrastructuur|http://standaarden.omgevingswet.overheid.nl/thema/id/concept/Infrastructuur"/>
    <w:docVar w:name="thema_009" w:val="landgebruik|http://standaarden.omgevingswet.overheid.nl/thema/id/concept/Landgebruik"/>
    <w:docVar w:name="thema_010" w:val="landschap|http://standaarden.omgevingswet.overheid.nl/thema/id/concept/Landschap"/>
    <w:docVar w:name="thema_011" w:val="lucht|http://standaarden.omgevingswet.overheid.nl/thema/id/concept/Lucht"/>
    <w:docVar w:name="thema_012" w:val="milieu algemeen|http://standaarden.omgevingswet.overheid.nl/thema/id/concept/MilieuAlgemeen"/>
    <w:docVar w:name="thema_013" w:val="natuur|http://standaarden.omgevingswet.overheid.nl/thema/id/concept/Natuur"/>
    <w:docVar w:name="thema_014" w:val="procedures|http://standaarden.omgevingswet.overheid.nl/thema/id/concept/Procedures"/>
    <w:docVar w:name="thema_015" w:val="water en watersystemen|http://standaarden.omgevingswet.overheid.nl/thema/id/concept/WaterEnWatersystemen"/>
    <w:docVar w:name="typeGebiedsaanwijzing_000" w:val="18"/>
    <w:docVar w:name="typeGebiedsaanwijzing_001" w:val="beperkingengebied|http://standaarden.omgevingswet.overheid.nl/typegebiedsaanwijzing/id/concept/Beperkingengebied"/>
    <w:docVar w:name="typeGebiedsaanwijzing_002" w:val="bodem|http://standaarden.omgevingswet.overheid.nl/typegebiedsaanwijzing/id/concept/Bodem"/>
    <w:docVar w:name="typeGebiedsaanwijzing_003" w:val="defensie|http://standaarden.omgevingswet.overheid.nl/typegebiedsaanwijzing/id/concept/Defensie"/>
    <w:docVar w:name="typeGebiedsaanwijzing_004" w:val="energievoorziening|http://standaarden.omgevingswet.overheid.nl/typegebiedsaanwijzing/id/concept/Energievoorziening"/>
    <w:docVar w:name="typeGebiedsaanwijzing_005" w:val="erfgoed|http://standaarden.omgevingswet.overheid.nl/typegebiedsaanwijzing/id/concept/Erfgoed"/>
    <w:docVar w:name="typeGebiedsaanwijzing_006" w:val="externe veiligheid|http://standaarden.omgevingswet.overheid.nl/typegebiedsaanwijzing/id/concept/ExterneVeiligheid"/>
    <w:docVar w:name="typeGebiedsaanwijzing_007" w:val="functie|http://standaarden.omgevingswet.overheid.nl/typegebiedsaanwijzing/id/concept/Functie"/>
    <w:docVar w:name="typeGebiedsaanwijzing_008" w:val="geluid|http://standaarden.omgevingswet.overheid.nl/typegebiedsaanwijzing/id/concept/Geluid"/>
    <w:docVar w:name="typeGebiedsaanwijzing_009" w:val="geur|http://standaarden.omgevingswet.overheid.nl/typegebiedsaanwijzing/id/concept/Geur"/>
    <w:docVar w:name="typeGebiedsaanwijzing_010" w:val="landschap|http://standaarden.omgevingswet.overheid.nl/typegebiedsaanwijzing/id/concept/Landschap"/>
    <w:docVar w:name="typeGebiedsaanwijzing_011" w:val="leiding|http://standaarden.omgevingswet.overheid.nl/typegebiedsaanwijzing/id/concept/Leiding"/>
    <w:docVar w:name="typeGebiedsaanwijzing_012" w:val="lucht|http://standaarden.omgevingswet.overheid.nl/typegebiedsaanwijzing/id/concept/Lucht"/>
    <w:docVar w:name="typeGebiedsaanwijzing_013" w:val="mijnbouw|http://standaarden.omgevingswet.overheid.nl/typegebiedsaanwijzing/id/concept/Mijnbouw"/>
    <w:docVar w:name="typeGebiedsaanwijzing_014" w:val="natuur|http://standaarden.omgevingswet.overheid.nl/typegebiedsaanwijzing/id/concept/Natuur"/>
    <w:docVar w:name="typeGebiedsaanwijzing_015" w:val="recreatie|http://standaarden.omgevingswet.overheid.nl/typegebiedsaanwijzing/id/concept/Recreatie"/>
    <w:docVar w:name="typeGebiedsaanwijzing_016" w:val="ruimtelijk gebruik|http://standaarden.omgevingswet.overheid.nl/typegebiedsaanwijzing/id/concept/RuimtelijkGebruik"/>
    <w:docVar w:name="typeGebiedsaanwijzing_017" w:val="verkeer|http://standaarden.omgevingswet.overheid.nl/typegebiedsaanwijzing/id/concept/Verkeer"/>
    <w:docVar w:name="typeGebiedsaanwijzing_018" w:val="water en watersysteem|http://standaarden.omgevingswet.overheid.nl/typegebiedsaanwijzing/id/concept/WaterEnWatersysteem"/>
    <w:docVar w:name="typeNorm_000" w:val="100"/>
    <w:docVar w:name="typeNorm_001" w:val="aaneengebouwd|http://standaarden.omgevingswet.overheid.nl/typenorm/id/concept/Aaneengebouwd"/>
    <w:docVar w:name="typeNorm_002" w:val="aantal aaneen te bouwen woningen|http://standaarden.omgevingswet.overheid.nl/typenorm/id/concept/AantalAaneenTeBouwenWoningen"/>
    <w:docVar w:name="typeNorm_003" w:val="aantal aaneen te bouwen wooneenheden|http://standaarden.omgevingswet.overheid.nl/typenorm/id/concept/AantalAaneenTeBouwenWooneenheden"/>
    <w:docVar w:name="typeNorm_004" w:val="aantal bedrijfswoningen|http://standaarden.omgevingswet.overheid.nl/typenorm/id/concept/AantalBedrijfswoningen"/>
    <w:docVar w:name="typeNorm_005" w:val="aantal bedrijven|http://standaarden.omgevingswet.overheid.nl/typenorm/id/concept/AantalBedrijven"/>
    <w:docVar w:name="typeNorm_006" w:val="aantal bezoekers |http://standaarden.omgevingswet.overheid.nl/typenorm/id/concept/AantalBezoekers"/>
    <w:docVar w:name="typeNorm_007" w:val="aantal bouwlagen|http://standaarden.omgevingswet.overheid.nl/typenorm/id/concept/AantalBouwlagen"/>
    <w:docVar w:name="typeNorm_008" w:val="aantal gebouwen|http://standaarden.omgevingswet.overheid.nl/typenorm/id/concept/AantalGebouwen"/>
    <w:docVar w:name="typeNorm_009" w:val="aantal gebouwen met functionele binding|http://standaarden.omgevingswet.overheid.nl/typenorm/id/concept/AantalGebouwenMetFunctioneleBinding"/>
    <w:docVar w:name="typeNorm_010" w:val="aantal parkeerplaatsen|http://standaarden.omgevingswet.overheid.nl/typenorm/id/concept/AantalParkeerplaatsen"/>
    <w:docVar w:name="typeNorm_011" w:val="aantal rijstroken|http://standaarden.omgevingswet.overheid.nl/typenorm/id/concept/AantalRijstroken"/>
    <w:docVar w:name="typeNorm_012" w:val="aantal sporen|http://standaarden.omgevingswet.overheid.nl/typenorm/id/concept/AantalSporen"/>
    <w:docVar w:name="typeNorm_013" w:val="aantal winkels|http://standaarden.omgevingswet.overheid.nl/typenorm/id/concept/AantalWinkels"/>
    <w:docVar w:name="typeNorm_014" w:val="aantal woningen|http://standaarden.omgevingswet.overheid.nl/typenorm/id/concept/AantalWoningen"/>
    <w:docVar w:name="typeNorm_015" w:val="aantal wooneenheden|http://standaarden.omgevingswet.overheid.nl/typenorm/id/concept/AantalWooneenheden"/>
    <w:docVar w:name="typeNorm_016" w:val="antennemast|http://standaarden.omgevingswet.overheid.nl/typenorm/id/concept/Antennemast"/>
    <w:docVar w:name="typeNorm_017" w:val="bebouwde oppervlakte|http://standaarden.omgevingswet.overheid.nl/typenorm/id/concept/BebouwdeOppervlakte"/>
    <w:docVar w:name="typeNorm_018" w:val="bebouwingspercentage|http://standaarden.omgevingswet.overheid.nl/typenorm/id/concept/Bebouwingspercentage"/>
    <w:docVar w:name="typeNorm_019" w:val="bijgebouwen|http://standaarden.omgevingswet.overheid.nl/typenorm/id/concept/Bijgebouwen"/>
    <w:docVar w:name="typeNorm_020" w:val="bouwhoogte|http://standaarden.omgevingswet.overheid.nl/typenorm/id/concept/Bouwhoogte"/>
    <w:docVar w:name="typeNorm_021" w:val="breedte|http://standaarden.omgevingswet.overheid.nl/typenorm/id/concept/Breedte"/>
    <w:docVar w:name="typeNorm_022" w:val="dakhelling|http://standaarden.omgevingswet.overheid.nl/typenorm/id/concept/Dakhelling"/>
    <w:docVar w:name="typeNorm_023" w:val="diepte|http://standaarden.omgevingswet.overheid.nl/typenorm/id/concept/Diepte"/>
    <w:docVar w:name="typeNorm_024" w:val="gestapeld|http://standaarden.omgevingswet.overheid.nl/typenorm/id/concept/Gestapeld"/>
    <w:docVar w:name="typeNorm_025" w:val="goothoogte|http://standaarden.omgevingswet.overheid.nl/typenorm/id/concept/Goothoogte"/>
    <w:docVar w:name="typeNorm_026" w:val="hoogte|http://standaarden.omgevingswet.overheid.nl/typenorm/id/concept/Hoogte"/>
    <w:docVar w:name="typeNorm_027" w:val="kap|http://standaarden.omgevingswet.overheid.nl/typenorm/id/concept/Kap"/>
    <w:docVar w:name="typeNorm_028" w:val="karakteristiek|http://standaarden.omgevingswet.overheid.nl/typenorm/id/concept/Karakteristiek"/>
    <w:docVar w:name="typeNorm_029" w:val="lengte|http://standaarden.omgevingswet.overheid.nl/typenorm/id/concept/Lengte"/>
    <w:docVar w:name="typeNorm_030" w:val="maatvoering|http://standaarden.omgevingswet.overheid.nl/typenorm/id/concept/Maatvoering"/>
    <w:docVar w:name="typeNorm_031" w:val="maximum aantal aaneen te bouwen woningen|http://standaarden.omgevingswet.overheid.nl/typenorm/id/concept/MaximumAantalAaneenTeBouwenWoningen"/>
    <w:docVar w:name="typeNorm_032" w:val="maximum aantal aaneen te bouwen wooneenheden|http://standaarden.omgevingswet.overheid.nl/typenorm/id/concept/MaximumAantalAaneenTeBouwenWooneenheden"/>
    <w:docVar w:name="typeNorm_033" w:val="maximum aantal bedrijfswoningen|http://standaarden.omgevingswet.overheid.nl/typenorm/id/concept/MaximumAantalBedrijfswoningen"/>
    <w:docVar w:name="typeNorm_034" w:val="maximum aantal bedrijven|http://standaarden.omgevingswet.overheid.nl/typenorm/id/concept/MaximumAantalBedrijven"/>
    <w:docVar w:name="typeNorm_035" w:val="maximum aantal bezoekers|http://standaarden.omgevingswet.overheid.nl/typenorm/id/concept/MaximumAantalBezoekers"/>
    <w:docVar w:name="typeNorm_036" w:val="maximum aantal bouwlagen|http://standaarden.omgevingswet.overheid.nl/typenorm/id/concept/MaximumAantalBouwlagen"/>
    <w:docVar w:name="typeNorm_037" w:val="maximum aantal gebouwen|http://standaarden.omgevingswet.overheid.nl/typenorm/id/concept/MaximumAantalGebouwen"/>
    <w:docVar w:name="typeNorm_038" w:val="maximum aantal gebouwen met functionele binding|http://standaarden.omgevingswet.overheid.nl/typenorm/id/concept/MaximumAantalGebouwenMetFunctioneleBinding"/>
    <w:docVar w:name="typeNorm_039" w:val="maximum aantal parkeerplaatsen|http://standaarden.omgevingswet.overheid.nl/typenorm/id/concept/MaximumAantalParkeerplaatsen"/>
    <w:docVar w:name="typeNorm_040" w:val="maximum aantal rijstroken|http://standaarden.omgevingswet.overheid.nl/typenorm/id/concept/MaximumAantalRijstroken"/>
    <w:docVar w:name="typeNorm_041" w:val="maximum aantal sporen|http://standaarden.omgevingswet.overheid.nl/typenorm/id/concept/MaximumAantalSporen"/>
    <w:docVar w:name="typeNorm_042" w:val="maximum aantal winkels|http://standaarden.omgevingswet.overheid.nl/typenorm/id/concept/MaximumAantalWinkels"/>
    <w:docVar w:name="typeNorm_043" w:val="maximum aantal woningen|http://standaarden.omgevingswet.overheid.nl/typenorm/id/concept/MaximumAantalWoningen"/>
    <w:docVar w:name="typeNorm_044" w:val="maximum aantal wooneenheden|http://standaarden.omgevingswet.overheid.nl/typenorm/id/concept/MaximumAantalWooneenheden"/>
    <w:docVar w:name="typeNorm_045" w:val="maximum bebouwde oppervlakte|http://standaarden.omgevingswet.overheid.nl/typenorm/id/concept/MaximumBebouwdeOppervlakte"/>
    <w:docVar w:name="typeNorm_046" w:val="maximum bebouwingspercentage|http://standaarden.omgevingswet.overheid.nl/typenorm/id/concept/MaximumBebouwingspercentage"/>
    <w:docVar w:name="typeNorm_047" w:val="maximum bouwhoogte|http://standaarden.omgevingswet.overheid.nl/typenorm/id/concept/MaximumBouwhoogte"/>
    <w:docVar w:name="typeNorm_048" w:val="maximum breedte|http://standaarden.omgevingswet.overheid.nl/typenorm/id/concept/MaximumBreedte"/>
    <w:docVar w:name="typeNorm_049" w:val="maximum dakhelling|http://standaarden.omgevingswet.overheid.nl/typenorm/id/concept/MaximumDakhelling"/>
    <w:docVar w:name="typeNorm_050" w:val="maximum diepte|http://standaarden.omgevingswet.overheid.nl/typenorm/id/concept/MaximumDiepte"/>
    <w:docVar w:name="typeNorm_051" w:val="maximum goothoogte|http://standaarden.omgevingswet.overheid.nl/typenorm/id/concept/MaximumGoothoogte"/>
    <w:docVar w:name="typeNorm_052" w:val="maximum hoogte|http://standaarden.omgevingswet.overheid.nl/typenorm/id/concept/MaximumHoogte"/>
    <w:docVar w:name="typeNorm_053" w:val="maximum lengte|http://standaarden.omgevingswet.overheid.nl/typenorm/id/concept/MaximumLengte"/>
    <w:docVar w:name="typeNorm_054" w:val="maximum oppervlakte|http://standaarden.omgevingswet.overheid.nl/typenorm/id/concept/MaximumOppervlakte"/>
    <w:docVar w:name="typeNorm_055" w:val="maximum verticale bouwdiepte|http://standaarden.omgevingswet.overheid.nl/typenorm/id/concept/MaximumVerticaleBouwdiepte"/>
    <w:docVar w:name="typeNorm_056" w:val="maximum vloeroppervlakte|http://standaarden.omgevingswet.overheid.nl/typenorm/id/concept/MaximumVloeroppervlakte"/>
    <w:docVar w:name="typeNorm_057" w:val="maximum vloeroppervlakte bruto|http://standaarden.omgevingswet.overheid.nl/typenorm/id/concept/MaximumVloeroppervlakteBruto"/>
    <w:docVar w:name="typeNorm_058" w:val="maximum vloeroppervlakte netto|http://standaarden.omgevingswet.overheid.nl/typenorm/id/concept/MaximumVloeroppervlakteNetto"/>
    <w:docVar w:name="typeNorm_059" w:val="maximum volume|http://standaarden.omgevingswet.overheid.nl/typenorm/id/concept/MaximumVolume"/>
    <w:docVar w:name="typeNorm_060" w:val="minimum aantal aaneen te bouwen woningen|http://standaarden.omgevingswet.overheid.nl/typenorm/id/concept/MinimumAantalAaneenTeBouwenWoningen"/>
    <w:docVar w:name="typeNorm_061" w:val="minimum aantal aaneen te bouwen wooneenheden|http://standaarden.omgevingswet.overheid.nl/typenorm/id/concept/MinimumAantalAaneenTeBouwenWooneenheden"/>
    <w:docVar w:name="typeNorm_062" w:val="minimum aantal bedrijfswoningen|http://standaarden.omgevingswet.overheid.nl/typenorm/id/concept/MinimumAantalBedrijfswoningen"/>
    <w:docVar w:name="typeNorm_063" w:val="minimum aantal bedrijven|http://standaarden.omgevingswet.overheid.nl/typenorm/id/concept/MinimumAantalBedrijven"/>
    <w:docVar w:name="typeNorm_064" w:val="minimum aantal bezoekers|http://standaarden.omgevingswet.overheid.nl/typenorm/id/concept/MinimumAantalBezoekers"/>
    <w:docVar w:name="typeNorm_065" w:val="minimum aantal bouwlagen|http://standaarden.omgevingswet.overheid.nl/typenorm/id/concept/MinimumAantalBouwlagen"/>
    <w:docVar w:name="typeNorm_066" w:val="minimum aantal gebouwen|http://standaarden.omgevingswet.overheid.nl/typenorm/id/concept/MinimumAantalGebouwen"/>
    <w:docVar w:name="typeNorm_067" w:val="minimum aantal gebouwen met functionele binding|http://standaarden.omgevingswet.overheid.nl/typenorm/id/concept/MinimumAantalGebouwenMetFunctioneleBinding"/>
    <w:docVar w:name="typeNorm_068" w:val="minimum aantal parkeerplaatsen|http://standaarden.omgevingswet.overheid.nl/typenorm/id/concept/MinimumAantalParkeerplaatsen"/>
    <w:docVar w:name="typeNorm_069" w:val="minimum aantal rijstroken|http://standaarden.omgevingswet.overheid.nl/typenorm/id/concept/MinimumAantalRijstroken"/>
    <w:docVar w:name="typeNorm_070" w:val="minimum aantal sporen|http://standaarden.omgevingswet.overheid.nl/typenorm/id/concept/MinimumAantalSporen"/>
    <w:docVar w:name="typeNorm_071" w:val="minimum aantal winkels|http://standaarden.omgevingswet.overheid.nl/typenorm/id/concept/MinimumAantalWinkels"/>
    <w:docVar w:name="typeNorm_072" w:val="minimum aantal woningen|http://standaarden.omgevingswet.overheid.nl/typenorm/id/concept/MinimumAantalWoningen"/>
    <w:docVar w:name="typeNorm_073" w:val="minimum aantal wooneenheden|http://standaarden.omgevingswet.overheid.nl/typenorm/id/concept/MinimumAantalWooneenheden"/>
    <w:docVar w:name="typeNorm_074" w:val="minimum bebouwde oppervlakte|http://standaarden.omgevingswet.overheid.nl/typenorm/id/concept/MinimumBebouwdeOppervlakte"/>
    <w:docVar w:name="typeNorm_075" w:val="minimum bebouwingspercentage|http://standaarden.omgevingswet.overheid.nl/typenorm/id/concept/MinimumBebouwingspercentage"/>
    <w:docVar w:name="typeNorm_076" w:val="minimum bouwhoogte|http://standaarden.omgevingswet.overheid.nl/typenorm/id/concept/MinimumBouwhoogte"/>
    <w:docVar w:name="typeNorm_077" w:val="minimum breedte|http://standaarden.omgevingswet.overheid.nl/typenorm/id/concept/MinimumBreedte"/>
    <w:docVar w:name="typeNorm_078" w:val="minimum dakhelling|http://standaarden.omgevingswet.overheid.nl/typenorm/id/concept/MinimumDakhelling"/>
    <w:docVar w:name="typeNorm_079" w:val="minimum diepte|http://standaarden.omgevingswet.overheid.nl/typenorm/id/concept/MinimumDiepte"/>
    <w:docVar w:name="typeNorm_080" w:val="minimum goothoogte|http://standaarden.omgevingswet.overheid.nl/typenorm/id/concept/MinimumGoothoogte"/>
    <w:docVar w:name="typeNorm_081" w:val="minimum hoogte|http://standaarden.omgevingswet.overheid.nl/typenorm/id/concept/MinimumHoogte"/>
    <w:docVar w:name="typeNorm_082" w:val="minimum lengte|http://standaarden.omgevingswet.overheid.nl/typenorm/id/concept/MinimumLengte"/>
    <w:docVar w:name="typeNorm_083" w:val="minimum oppervlakte|http://standaarden.omgevingswet.overheid.nl/typenorm/id/concept/MinimumOppervlakte"/>
    <w:docVar w:name="typeNorm_084" w:val="minimum verticale bouwdiepte|http://standaarden.omgevingswet.overheid.nl/typenorm/id/concept/MinimumVerticaleBouwdiepte"/>
    <w:docVar w:name="typeNorm_085" w:val="minimum vloeroppervlakte|http://standaarden.omgevingswet.overheid.nl/typenorm/id/concept/MinimumVloeroppervlakte"/>
    <w:docVar w:name="typeNorm_086" w:val="minimum vloeroppervlakte bruto|http://standaarden.omgevingswet.overheid.nl/typenorm/id/concept/MinimumVloeroppervlakteBruto"/>
    <w:docVar w:name="typeNorm_087" w:val="minimum vloeroppervlakte netto|http://standaarden.omgevingswet.overheid.nl/typenorm/id/concept/MinimumVloeroppervlakteNetto"/>
    <w:docVar w:name="typeNorm_088" w:val="minimum volume|http://standaarden.omgevingswet.overheid.nl/typenorm/id/concept/MinimumVolume"/>
    <w:docVar w:name="typeNorm_089" w:val="nog toe te voegen|http://standaarden.omgevingswet.overheid.nl/typenorm/id/concept/NogToeTeVoegen"/>
    <w:docVar w:name="typeNorm_090" w:val="nokrichting|http://standaarden.omgevingswet.overheid.nl/typenorm/id/concept/Nokrichting"/>
    <w:docVar w:name="typeNorm_091" w:val="onderdoorgang|http://standaarden.omgevingswet.overheid.nl/typenorm/id/concept/Onderdoorgang"/>
    <w:docVar w:name="typeNorm_092" w:val="oppervlakte|http://standaarden.omgevingswet.overheid.nl/typenorm/id/concept/Oppervlakte"/>
    <w:docVar w:name="typeNorm_093" w:val="plat dak|http://standaarden.omgevingswet.overheid.nl/typenorm/id/concept/PlatDak"/>
    <w:docVar w:name="typeNorm_094" w:val="twee-aaneen|http://standaarden.omgevingswet.overheid.nl/typenorm/id/concept/TweeAaneen"/>
    <w:docVar w:name="typeNorm_095" w:val="verticale bouwdiepte|http://standaarden.omgevingswet.overheid.nl/typenorm/id/concept/VerticaleBouwdiepte"/>
    <w:docVar w:name="typeNorm_096" w:val="vloeroppervlakte|http://standaarden.omgevingswet.overheid.nl/typenorm/id/concept/Vloeroppervlakte"/>
    <w:docVar w:name="typeNorm_097" w:val="vloeroppervlakte bruto|http://standaarden.omgevingswet.overheid.nl/typenorm/id/concept/VloeroppervlakteBruto"/>
    <w:docVar w:name="typeNorm_098" w:val="vloeroppervlakte netto|http://standaarden.omgevingswet.overheid.nl/typenorm/id/concept/VloeroppervlakteNetto"/>
    <w:docVar w:name="typeNorm_099" w:val="volume|http://standaarden.omgevingswet.overheid.nl/typenorm/id/concept/Volume"/>
    <w:docVar w:name="typeNorm_100" w:val="vrijstaand|http://standaarden.omgevingswet.overheid.nl/typenorm/id/concept/Vrijstaand"/>
    <w:docVar w:name="verkeergroep_000" w:val="7"/>
    <w:docVar w:name="verkeergroep_001" w:val="luchtvaart|http://standaarden.omgevingswet.overheid.nl/verkeer/id/concept/Luchtvaart"/>
    <w:docVar w:name="verkeergroep_002" w:val="maatregelengebied|http://standaarden.omgevingswet.overheid.nl/verkeer/id/concept/Maatregelengebied"/>
    <w:docVar w:name="verkeergroep_003" w:val="recreatieve routenetwerken|http://standaarden.omgevingswet.overheid.nl/verkeer/id/concept/RecreatieveRoutenetwerken"/>
    <w:docVar w:name="verkeergroep_004" w:val="reserveringsgebied|http://standaarden.omgevingswet.overheid.nl/verkeer/id/concept/Reserveringsgebied"/>
    <w:docVar w:name="verkeergroep_005" w:val="spoorweg|http://standaarden.omgevingswet.overheid.nl/verkeer/id/concept/Spoorweg"/>
    <w:docVar w:name="verkeergroep_006" w:val="vaarweg|http://standaarden.omgevingswet.overheid.nl/verkeer/id/concept/Vaarweg"/>
    <w:docVar w:name="verkeergroep_007" w:val="weg|http://standaarden.omgevingswet.overheid.nl/verkeer/id/concept/Weg"/>
    <w:docVar w:name="waterEnWatersysteemgroep_000" w:val="40"/>
    <w:docVar w:name="waterEnWatersysteemgroep_001" w:val="bergingsgebied|http://standaarden.omgevingswet.overheid.nl/waterenwatersysteem/id/concept/Bergingsgebied"/>
    <w:docVar w:name="waterEnWatersysteemgroep_002" w:val="beschermde gebieden|http://standaarden.omgevingswet.overheid.nl/waterenwatersysteem/id/concept/BeschermdeGebieden"/>
    <w:docVar w:name="waterEnWatersysteemgroep_003" w:val="boringsvije zone|http://standaarden.omgevingswet.overheid.nl/waterenwatersysteem/id/concept/BoringsvijeZone"/>
    <w:docVar w:name="waterEnWatersysteemgroep_004" w:val="compartimentskering|http://standaarden.omgevingswet.overheid.nl/waterenwatersysteem/id/concept/Compartimentskering"/>
    <w:docVar w:name="waterEnWatersysteemgroep_005" w:val="contour beregeningsbeleid|http://standaarden.omgevingswet.overheid.nl/waterenwatersysteem/id/concept/ContourBeregeningsbeleid"/>
    <w:docVar w:name="waterEnWatersysteemgroep_006" w:val="duingebied|http://standaarden.omgevingswet.overheid.nl/waterenwatersysteem/id/concept/Duingebied"/>
    <w:docVar w:name="waterEnWatersysteemgroep_007" w:val="duinwatergebied|http://standaarden.omgevingswet.overheid.nl/waterenwatersysteem/id/concept/Duinwatergebied"/>
    <w:docVar w:name="waterEnWatersysteemgroep_008" w:val="gebiedsnorm wateroverlast|http://standaarden.omgevingswet.overheid.nl/waterenwatersysteem/id/concept/GebiedsnormWateroverlast"/>
    <w:docVar w:name="waterEnWatersysteemgroep_009" w:val="grondwaterbeschermingsgebied|http://standaarden.omgevingswet.overheid.nl/waterenwatersysteem/id/concept/Grondwaterbeschermingsgebied"/>
    <w:docVar w:name="waterEnWatersysteemgroep_010" w:val="grondwaterdeelgebied|http://standaarden.omgevingswet.overheid.nl/waterenwatersysteem/id/concept/Grondwaterdeelgebied"/>
    <w:docVar w:name="waterEnWatersysteemgroep_011" w:val="intrekgebied|http://standaarden.omgevingswet.overheid.nl/waterenwatersysteem/id/concept/Intrekgebied"/>
    <w:docVar w:name="waterEnWatersysteemgroep_012" w:val="kade|http://standaarden.omgevingswet.overheid.nl/waterenwatersysteem/id/concept/Kade"/>
    <w:docVar w:name="waterEnWatersysteemgroep_013" w:val="kustfundament|http://standaarden.omgevingswet.overheid.nl/waterenwatersysteem/id/concept/Kustfundament"/>
    <w:docVar w:name="waterEnWatersysteemgroep_014" w:val="maatregelengebied|http://standaarden.omgevingswet.overheid.nl/waterenwatersysteem/id/concept/Maatregelengebied"/>
    <w:docVar w:name="waterEnWatersysteemgroep_015" w:val="natuurbeek|http://standaarden.omgevingswet.overheid.nl/waterenwatersysteem/id/concept/Natuurbeek"/>
    <w:docVar w:name="waterEnWatersysteemgroep_016" w:val="onderhoudspad|http://standaarden.omgevingswet.overheid.nl/waterenwatersysteem/id/concept/Onderhoudspad"/>
    <w:docVar w:name="waterEnWatersysteemgroep_017" w:val="oppervaktewaterbeschermingsgebied|http://standaarden.omgevingswet.overheid.nl/waterenwatersysteem/id/concept/Oppervaktewaterbeschermingsgebied"/>
    <w:docVar w:name="waterEnWatersysteemgroep_018" w:val="oppervlaktewaterbeheergebied|http://standaarden.omgevingswet.overheid.nl/waterenwatersysteem/id/concept/Oppervlaktewaterbeheergebied"/>
    <w:docVar w:name="waterEnWatersysteemgroep_019" w:val="oppervlaktewaterlichaam|http://standaarden.omgevingswet.overheid.nl/waterenwatersysteem/id/concept/Oppervlaktewaterlichaam"/>
    <w:docVar w:name="waterEnWatersysteemgroep_020" w:val="oppervlaktewaterlichaam primair|http://standaarden.omgevingswet.overheid.nl/waterenwatersysteem/id/concept/OppervlaktewaterlichaamPrimair"/>
    <w:docVar w:name="waterEnWatersysteemgroep_021" w:val="oppervlaktewaterlichaam profiel van vrije ruimte|http://standaarden.omgevingswet.overheid.nl/waterenwatersysteem/id/concept/OppervlaktewaterlichaamProfielVanVrijeRuimte"/>
    <w:docVar w:name="waterEnWatersysteemgroep_022" w:val="oppervlaktewaterlichaam secundair|http://standaarden.omgevingswet.overheid.nl/waterenwatersysteem/id/concept/OppervlaktewaterlichaamSecundair"/>
    <w:docVar w:name="waterEnWatersysteemgroep_023" w:val="oppervlaktewaterlichaam tertiair|http://standaarden.omgevingswet.overheid.nl/waterenwatersysteem/id/concept/OppervlaktewaterlichaamTertiair"/>
    <w:docVar w:name="waterEnWatersysteemgroep_024" w:val="overige gebieden|http://standaarden.omgevingswet.overheid.nl/waterenwatersysteem/id/concept/OverigeGebieden"/>
    <w:docVar w:name="waterEnWatersysteemgroep_025" w:val="peilgebied|http://standaarden.omgevingswet.overheid.nl/waterenwatersysteem/id/concept/Peilgebied"/>
    <w:docVar w:name="waterEnWatersysteemgroep_026" w:val="projectgebied|http://standaarden.omgevingswet.overheid.nl/waterenwatersysteem/id/concept/Projectgebied"/>
    <w:docVar w:name="waterEnWatersysteemgroep_027" w:val="reserveringsgebied|http://standaarden.omgevingswet.overheid.nl/waterenwatersysteem/id/concept/Reserveringsgebied"/>
    <w:docVar w:name="waterEnWatersysteemgroep_028" w:val="specifiek benoemd gebied|http://standaarden.omgevingswet.overheid.nl/waterenwatersysteem/id/concept/SpecifiekBenoemdGebied"/>
    <w:docVar w:name="waterEnWatersysteemgroep_029" w:val="vaarweg|http://standaarden.omgevingswet.overheid.nl/waterenwatersysteem/id/concept/Vaarweg"/>
    <w:docVar w:name="waterEnWatersysteemgroep_030" w:val="waterberging|http://standaarden.omgevingswet.overheid.nl/waterenwatersysteem/id/concept/Waterberging"/>
    <w:docVar w:name="waterEnWatersysteemgroep_031" w:val="waterkering|http://standaarden.omgevingswet.overheid.nl/waterenwatersysteem/id/concept/Waterkering"/>
    <w:docVar w:name="waterEnWatersysteemgroep_032" w:val="waterkering overig|http://standaarden.omgevingswet.overheid.nl/waterenwatersysteem/id/concept/WaterkeringOverig"/>
    <w:docVar w:name="waterEnWatersysteemgroep_033" w:val="waterkering primair|http://standaarden.omgevingswet.overheid.nl/waterenwatersysteem/id/concept/WaterkeringPrimair"/>
    <w:docVar w:name="waterEnWatersysteemgroep_034" w:val="waterkering profiel van vrije ruimte|http://standaarden.omgevingswet.overheid.nl/waterenwatersysteem/id/concept/WaterkeringProfielVanVrijeRuimte"/>
    <w:docVar w:name="waterEnWatersysteemgroep_035" w:val="waterkering regionaal|http://standaarden.omgevingswet.overheid.nl/waterenwatersysteem/id/concept/WaterkeringRegionaal"/>
    <w:docVar w:name="waterEnWatersysteemgroep_036" w:val="waterstaatswerk|http://standaarden.omgevingswet.overheid.nl/waterenwatersysteem/id/concept/Waterstaatswerk"/>
    <w:docVar w:name="waterEnWatersysteemgroep_037" w:val="watersysteem|http://standaarden.omgevingswet.overheid.nl/waterenwatersysteem/id/concept/Watersysteem"/>
    <w:docVar w:name="waterEnWatersysteemgroep_038" w:val="waterwingebied|http://standaarden.omgevingswet.overheid.nl/waterenwatersysteem/id/concept/Waterwingebied"/>
    <w:docVar w:name="waterEnWatersysteemgroep_039" w:val="zuiveringtechnisch werk|http://standaarden.omgevingswet.overheid.nl/waterenwatersysteem/id/concept/ZuiveringtechnischWerk"/>
    <w:docVar w:name="waterEnWatersysteemgroep_040" w:val="zwemlocatie|http://standaarden.omgevingswet.overheid.nl/waterenwatersysteem/id/concept/Zwemlocatie"/>
  </w:docVars>
  <w:rsids>
    <w:rsidRoot w:val="005D326C"/>
    <w:rsid w:val="00000986"/>
    <w:rsid w:val="00000BF9"/>
    <w:rsid w:val="00001465"/>
    <w:rsid w:val="00001E24"/>
    <w:rsid w:val="000023F7"/>
    <w:rsid w:val="000028CE"/>
    <w:rsid w:val="00002970"/>
    <w:rsid w:val="00002F9B"/>
    <w:rsid w:val="00003098"/>
    <w:rsid w:val="00003F33"/>
    <w:rsid w:val="00005046"/>
    <w:rsid w:val="0000592A"/>
    <w:rsid w:val="00005B5A"/>
    <w:rsid w:val="000061B9"/>
    <w:rsid w:val="000065A8"/>
    <w:rsid w:val="00006E12"/>
    <w:rsid w:val="00006EED"/>
    <w:rsid w:val="000077FD"/>
    <w:rsid w:val="00007929"/>
    <w:rsid w:val="00007B74"/>
    <w:rsid w:val="00010FDE"/>
    <w:rsid w:val="00011173"/>
    <w:rsid w:val="0001150D"/>
    <w:rsid w:val="00011824"/>
    <w:rsid w:val="00012281"/>
    <w:rsid w:val="00012B2F"/>
    <w:rsid w:val="00013052"/>
    <w:rsid w:val="0001365A"/>
    <w:rsid w:val="0001372D"/>
    <w:rsid w:val="000137ED"/>
    <w:rsid w:val="00016105"/>
    <w:rsid w:val="000165F6"/>
    <w:rsid w:val="0001679F"/>
    <w:rsid w:val="00016A03"/>
    <w:rsid w:val="00016B3B"/>
    <w:rsid w:val="000172F8"/>
    <w:rsid w:val="00017389"/>
    <w:rsid w:val="00017F97"/>
    <w:rsid w:val="00020A50"/>
    <w:rsid w:val="00020F94"/>
    <w:rsid w:val="000211AE"/>
    <w:rsid w:val="000212DE"/>
    <w:rsid w:val="00021AA9"/>
    <w:rsid w:val="00021F30"/>
    <w:rsid w:val="00021FCE"/>
    <w:rsid w:val="00022163"/>
    <w:rsid w:val="000224EC"/>
    <w:rsid w:val="00022A99"/>
    <w:rsid w:val="0002369F"/>
    <w:rsid w:val="00023CE8"/>
    <w:rsid w:val="00023D66"/>
    <w:rsid w:val="0002421A"/>
    <w:rsid w:val="00024406"/>
    <w:rsid w:val="00024628"/>
    <w:rsid w:val="00025C69"/>
    <w:rsid w:val="00026020"/>
    <w:rsid w:val="00026B84"/>
    <w:rsid w:val="00027576"/>
    <w:rsid w:val="00027CFA"/>
    <w:rsid w:val="00027F8D"/>
    <w:rsid w:val="000300FF"/>
    <w:rsid w:val="00030D07"/>
    <w:rsid w:val="0003121E"/>
    <w:rsid w:val="00031342"/>
    <w:rsid w:val="0003139F"/>
    <w:rsid w:val="00032271"/>
    <w:rsid w:val="00033640"/>
    <w:rsid w:val="00035834"/>
    <w:rsid w:val="00035EF4"/>
    <w:rsid w:val="000360E8"/>
    <w:rsid w:val="000364A4"/>
    <w:rsid w:val="00036630"/>
    <w:rsid w:val="00036D6B"/>
    <w:rsid w:val="00037093"/>
    <w:rsid w:val="0003730F"/>
    <w:rsid w:val="000379D2"/>
    <w:rsid w:val="00037B34"/>
    <w:rsid w:val="00037B36"/>
    <w:rsid w:val="00037CE2"/>
    <w:rsid w:val="00037D7A"/>
    <w:rsid w:val="00041314"/>
    <w:rsid w:val="00041799"/>
    <w:rsid w:val="00041C6F"/>
    <w:rsid w:val="00042457"/>
    <w:rsid w:val="0004288A"/>
    <w:rsid w:val="000436DB"/>
    <w:rsid w:val="000441B7"/>
    <w:rsid w:val="0004437F"/>
    <w:rsid w:val="00044ECD"/>
    <w:rsid w:val="0004512C"/>
    <w:rsid w:val="00045DE8"/>
    <w:rsid w:val="00046017"/>
    <w:rsid w:val="000460EA"/>
    <w:rsid w:val="00046D7C"/>
    <w:rsid w:val="000470BE"/>
    <w:rsid w:val="00047225"/>
    <w:rsid w:val="0004785B"/>
    <w:rsid w:val="00050335"/>
    <w:rsid w:val="00050487"/>
    <w:rsid w:val="000514B8"/>
    <w:rsid w:val="000517CD"/>
    <w:rsid w:val="00051BCC"/>
    <w:rsid w:val="00052632"/>
    <w:rsid w:val="000526C9"/>
    <w:rsid w:val="0005276D"/>
    <w:rsid w:val="000527F0"/>
    <w:rsid w:val="000531F8"/>
    <w:rsid w:val="00054542"/>
    <w:rsid w:val="0005496D"/>
    <w:rsid w:val="00055243"/>
    <w:rsid w:val="00055D9A"/>
    <w:rsid w:val="000560F4"/>
    <w:rsid w:val="000606AC"/>
    <w:rsid w:val="00060C37"/>
    <w:rsid w:val="00060FC4"/>
    <w:rsid w:val="00061A11"/>
    <w:rsid w:val="00061B32"/>
    <w:rsid w:val="00061D3C"/>
    <w:rsid w:val="00063AA3"/>
    <w:rsid w:val="000656BF"/>
    <w:rsid w:val="00065912"/>
    <w:rsid w:val="00065C46"/>
    <w:rsid w:val="000663DA"/>
    <w:rsid w:val="00067AEF"/>
    <w:rsid w:val="00067BA2"/>
    <w:rsid w:val="000704B8"/>
    <w:rsid w:val="00070753"/>
    <w:rsid w:val="00070B3D"/>
    <w:rsid w:val="000711EB"/>
    <w:rsid w:val="000714EB"/>
    <w:rsid w:val="00071B68"/>
    <w:rsid w:val="00071E4B"/>
    <w:rsid w:val="000723D8"/>
    <w:rsid w:val="00072AC2"/>
    <w:rsid w:val="00072D1F"/>
    <w:rsid w:val="00073C9B"/>
    <w:rsid w:val="0007427C"/>
    <w:rsid w:val="00077CFB"/>
    <w:rsid w:val="00077EFB"/>
    <w:rsid w:val="00080140"/>
    <w:rsid w:val="0008056D"/>
    <w:rsid w:val="00080712"/>
    <w:rsid w:val="000809BC"/>
    <w:rsid w:val="00080F91"/>
    <w:rsid w:val="00081360"/>
    <w:rsid w:val="000814A0"/>
    <w:rsid w:val="0008189E"/>
    <w:rsid w:val="00081B71"/>
    <w:rsid w:val="0008300F"/>
    <w:rsid w:val="00083497"/>
    <w:rsid w:val="000839F9"/>
    <w:rsid w:val="00084D94"/>
    <w:rsid w:val="000851FB"/>
    <w:rsid w:val="000853D1"/>
    <w:rsid w:val="00086258"/>
    <w:rsid w:val="0008730C"/>
    <w:rsid w:val="00087A45"/>
    <w:rsid w:val="00087D5B"/>
    <w:rsid w:val="00090359"/>
    <w:rsid w:val="000930D0"/>
    <w:rsid w:val="00093C3C"/>
    <w:rsid w:val="00093DD6"/>
    <w:rsid w:val="00093E79"/>
    <w:rsid w:val="00095381"/>
    <w:rsid w:val="000956FB"/>
    <w:rsid w:val="00095D19"/>
    <w:rsid w:val="00096283"/>
    <w:rsid w:val="000962B3"/>
    <w:rsid w:val="00096CE1"/>
    <w:rsid w:val="00096F01"/>
    <w:rsid w:val="00097E65"/>
    <w:rsid w:val="000A04A4"/>
    <w:rsid w:val="000A083C"/>
    <w:rsid w:val="000A16AE"/>
    <w:rsid w:val="000A18FE"/>
    <w:rsid w:val="000A1A88"/>
    <w:rsid w:val="000A274A"/>
    <w:rsid w:val="000A2AC8"/>
    <w:rsid w:val="000A3EEE"/>
    <w:rsid w:val="000A41C2"/>
    <w:rsid w:val="000A448B"/>
    <w:rsid w:val="000A4D9A"/>
    <w:rsid w:val="000A5D88"/>
    <w:rsid w:val="000A64EB"/>
    <w:rsid w:val="000A6F78"/>
    <w:rsid w:val="000A706D"/>
    <w:rsid w:val="000A7E6D"/>
    <w:rsid w:val="000B0186"/>
    <w:rsid w:val="000B06EA"/>
    <w:rsid w:val="000B126B"/>
    <w:rsid w:val="000B1C31"/>
    <w:rsid w:val="000B2344"/>
    <w:rsid w:val="000B2385"/>
    <w:rsid w:val="000B24B0"/>
    <w:rsid w:val="000B32FF"/>
    <w:rsid w:val="000B340F"/>
    <w:rsid w:val="000B3445"/>
    <w:rsid w:val="000B3D5F"/>
    <w:rsid w:val="000B3E2E"/>
    <w:rsid w:val="000B4222"/>
    <w:rsid w:val="000B42F4"/>
    <w:rsid w:val="000B449C"/>
    <w:rsid w:val="000B47DF"/>
    <w:rsid w:val="000B5069"/>
    <w:rsid w:val="000B579F"/>
    <w:rsid w:val="000B5E7F"/>
    <w:rsid w:val="000B69B4"/>
    <w:rsid w:val="000B6CB0"/>
    <w:rsid w:val="000B7813"/>
    <w:rsid w:val="000B7A5D"/>
    <w:rsid w:val="000C00A9"/>
    <w:rsid w:val="000C05DB"/>
    <w:rsid w:val="000C0799"/>
    <w:rsid w:val="000C07F7"/>
    <w:rsid w:val="000C46A4"/>
    <w:rsid w:val="000C48B1"/>
    <w:rsid w:val="000C496F"/>
    <w:rsid w:val="000C52BF"/>
    <w:rsid w:val="000C5646"/>
    <w:rsid w:val="000C5C99"/>
    <w:rsid w:val="000C63FF"/>
    <w:rsid w:val="000C64D1"/>
    <w:rsid w:val="000C6A05"/>
    <w:rsid w:val="000C6A16"/>
    <w:rsid w:val="000C6FB4"/>
    <w:rsid w:val="000C7546"/>
    <w:rsid w:val="000C7787"/>
    <w:rsid w:val="000C7A4E"/>
    <w:rsid w:val="000C7CBD"/>
    <w:rsid w:val="000D0330"/>
    <w:rsid w:val="000D17D1"/>
    <w:rsid w:val="000D305A"/>
    <w:rsid w:val="000D36C8"/>
    <w:rsid w:val="000D3EF8"/>
    <w:rsid w:val="000D4968"/>
    <w:rsid w:val="000D54B7"/>
    <w:rsid w:val="000D5769"/>
    <w:rsid w:val="000D5C6B"/>
    <w:rsid w:val="000D6E0A"/>
    <w:rsid w:val="000D715C"/>
    <w:rsid w:val="000D76D4"/>
    <w:rsid w:val="000D7EA5"/>
    <w:rsid w:val="000E02B7"/>
    <w:rsid w:val="000E0475"/>
    <w:rsid w:val="000E091C"/>
    <w:rsid w:val="000E0A22"/>
    <w:rsid w:val="000E117B"/>
    <w:rsid w:val="000E1948"/>
    <w:rsid w:val="000E2218"/>
    <w:rsid w:val="000E2319"/>
    <w:rsid w:val="000E2486"/>
    <w:rsid w:val="000E25BD"/>
    <w:rsid w:val="000E2815"/>
    <w:rsid w:val="000E29C8"/>
    <w:rsid w:val="000E382A"/>
    <w:rsid w:val="000E3BAE"/>
    <w:rsid w:val="000E4D4E"/>
    <w:rsid w:val="000E503B"/>
    <w:rsid w:val="000E5461"/>
    <w:rsid w:val="000E59F7"/>
    <w:rsid w:val="000E5E70"/>
    <w:rsid w:val="000E60DD"/>
    <w:rsid w:val="000E69E4"/>
    <w:rsid w:val="000E6DCF"/>
    <w:rsid w:val="000E72F3"/>
    <w:rsid w:val="000E7C69"/>
    <w:rsid w:val="000E7DF4"/>
    <w:rsid w:val="000F13FE"/>
    <w:rsid w:val="000F1935"/>
    <w:rsid w:val="000F2822"/>
    <w:rsid w:val="000F2924"/>
    <w:rsid w:val="000F2DAA"/>
    <w:rsid w:val="000F32BC"/>
    <w:rsid w:val="000F3A82"/>
    <w:rsid w:val="000F4214"/>
    <w:rsid w:val="000F4C4A"/>
    <w:rsid w:val="000F4F68"/>
    <w:rsid w:val="000F53B5"/>
    <w:rsid w:val="000F55D9"/>
    <w:rsid w:val="000F5AEA"/>
    <w:rsid w:val="000F5FA4"/>
    <w:rsid w:val="000F69D0"/>
    <w:rsid w:val="000F6F1C"/>
    <w:rsid w:val="000F7346"/>
    <w:rsid w:val="000F75F8"/>
    <w:rsid w:val="00100068"/>
    <w:rsid w:val="001000AB"/>
    <w:rsid w:val="00101119"/>
    <w:rsid w:val="00101658"/>
    <w:rsid w:val="001016EA"/>
    <w:rsid w:val="001021D1"/>
    <w:rsid w:val="00102625"/>
    <w:rsid w:val="00103009"/>
    <w:rsid w:val="001038AE"/>
    <w:rsid w:val="00103D2B"/>
    <w:rsid w:val="00104239"/>
    <w:rsid w:val="001042D4"/>
    <w:rsid w:val="001053EC"/>
    <w:rsid w:val="001057E0"/>
    <w:rsid w:val="00105B71"/>
    <w:rsid w:val="0010601F"/>
    <w:rsid w:val="00106B03"/>
    <w:rsid w:val="00107601"/>
    <w:rsid w:val="00107B09"/>
    <w:rsid w:val="00107CDE"/>
    <w:rsid w:val="00107D85"/>
    <w:rsid w:val="00107EB6"/>
    <w:rsid w:val="001102E6"/>
    <w:rsid w:val="0011096C"/>
    <w:rsid w:val="00110E09"/>
    <w:rsid w:val="0011113D"/>
    <w:rsid w:val="00111649"/>
    <w:rsid w:val="00111942"/>
    <w:rsid w:val="00111FC1"/>
    <w:rsid w:val="001122E1"/>
    <w:rsid w:val="001136DC"/>
    <w:rsid w:val="00113B75"/>
    <w:rsid w:val="00114790"/>
    <w:rsid w:val="00114B8A"/>
    <w:rsid w:val="00115E3D"/>
    <w:rsid w:val="001161A5"/>
    <w:rsid w:val="00117993"/>
    <w:rsid w:val="00117A02"/>
    <w:rsid w:val="00121233"/>
    <w:rsid w:val="001223E5"/>
    <w:rsid w:val="00122C88"/>
    <w:rsid w:val="00122C92"/>
    <w:rsid w:val="0012306A"/>
    <w:rsid w:val="00123B13"/>
    <w:rsid w:val="00124FD7"/>
    <w:rsid w:val="00126A57"/>
    <w:rsid w:val="00126B14"/>
    <w:rsid w:val="00126F84"/>
    <w:rsid w:val="00127233"/>
    <w:rsid w:val="001278E6"/>
    <w:rsid w:val="00127AE7"/>
    <w:rsid w:val="00130D34"/>
    <w:rsid w:val="00130EA5"/>
    <w:rsid w:val="00130EC4"/>
    <w:rsid w:val="00131133"/>
    <w:rsid w:val="00131389"/>
    <w:rsid w:val="00131C39"/>
    <w:rsid w:val="00131C74"/>
    <w:rsid w:val="0013252C"/>
    <w:rsid w:val="00132665"/>
    <w:rsid w:val="00132EC5"/>
    <w:rsid w:val="00133234"/>
    <w:rsid w:val="00133523"/>
    <w:rsid w:val="00133D72"/>
    <w:rsid w:val="00133F26"/>
    <w:rsid w:val="001346D0"/>
    <w:rsid w:val="00134F38"/>
    <w:rsid w:val="00135095"/>
    <w:rsid w:val="00135405"/>
    <w:rsid w:val="0013591F"/>
    <w:rsid w:val="00135A84"/>
    <w:rsid w:val="00135E07"/>
    <w:rsid w:val="00136251"/>
    <w:rsid w:val="00137235"/>
    <w:rsid w:val="00137653"/>
    <w:rsid w:val="00137785"/>
    <w:rsid w:val="00137B27"/>
    <w:rsid w:val="00140359"/>
    <w:rsid w:val="001404A1"/>
    <w:rsid w:val="00141961"/>
    <w:rsid w:val="00141DDC"/>
    <w:rsid w:val="00141E28"/>
    <w:rsid w:val="0014203A"/>
    <w:rsid w:val="001448C6"/>
    <w:rsid w:val="001449C8"/>
    <w:rsid w:val="00145A66"/>
    <w:rsid w:val="001466E4"/>
    <w:rsid w:val="001471F4"/>
    <w:rsid w:val="0014734C"/>
    <w:rsid w:val="00147DEB"/>
    <w:rsid w:val="00150538"/>
    <w:rsid w:val="00150D95"/>
    <w:rsid w:val="00150E8D"/>
    <w:rsid w:val="0015185B"/>
    <w:rsid w:val="00151B30"/>
    <w:rsid w:val="00152418"/>
    <w:rsid w:val="00152641"/>
    <w:rsid w:val="001528DC"/>
    <w:rsid w:val="0015307A"/>
    <w:rsid w:val="00153250"/>
    <w:rsid w:val="0015457D"/>
    <w:rsid w:val="00154FFA"/>
    <w:rsid w:val="0015503F"/>
    <w:rsid w:val="001551E4"/>
    <w:rsid w:val="0015559A"/>
    <w:rsid w:val="001562A7"/>
    <w:rsid w:val="00156354"/>
    <w:rsid w:val="00156AFA"/>
    <w:rsid w:val="00156EAC"/>
    <w:rsid w:val="001576BA"/>
    <w:rsid w:val="00157869"/>
    <w:rsid w:val="00157B03"/>
    <w:rsid w:val="00160E4F"/>
    <w:rsid w:val="00160F98"/>
    <w:rsid w:val="001610CA"/>
    <w:rsid w:val="001618A2"/>
    <w:rsid w:val="001622B0"/>
    <w:rsid w:val="00163178"/>
    <w:rsid w:val="001633B5"/>
    <w:rsid w:val="00163882"/>
    <w:rsid w:val="00163A20"/>
    <w:rsid w:val="00163E7E"/>
    <w:rsid w:val="00163EDC"/>
    <w:rsid w:val="00164ED7"/>
    <w:rsid w:val="00165A36"/>
    <w:rsid w:val="00165B78"/>
    <w:rsid w:val="00166987"/>
    <w:rsid w:val="001671F1"/>
    <w:rsid w:val="00167ECA"/>
    <w:rsid w:val="001701B6"/>
    <w:rsid w:val="001712F3"/>
    <w:rsid w:val="0017235F"/>
    <w:rsid w:val="001726AF"/>
    <w:rsid w:val="00172B42"/>
    <w:rsid w:val="0017340C"/>
    <w:rsid w:val="00173795"/>
    <w:rsid w:val="0017434A"/>
    <w:rsid w:val="00174499"/>
    <w:rsid w:val="00174EFF"/>
    <w:rsid w:val="00175391"/>
    <w:rsid w:val="00175E33"/>
    <w:rsid w:val="00175ECF"/>
    <w:rsid w:val="0017617B"/>
    <w:rsid w:val="0017641C"/>
    <w:rsid w:val="00176952"/>
    <w:rsid w:val="00177387"/>
    <w:rsid w:val="001773FB"/>
    <w:rsid w:val="00177666"/>
    <w:rsid w:val="001807FA"/>
    <w:rsid w:val="001811D4"/>
    <w:rsid w:val="00181233"/>
    <w:rsid w:val="00181FD8"/>
    <w:rsid w:val="001827D6"/>
    <w:rsid w:val="00183A46"/>
    <w:rsid w:val="00184530"/>
    <w:rsid w:val="00184B4D"/>
    <w:rsid w:val="001850E6"/>
    <w:rsid w:val="001854A6"/>
    <w:rsid w:val="00186390"/>
    <w:rsid w:val="0018661E"/>
    <w:rsid w:val="001868A3"/>
    <w:rsid w:val="00186BE9"/>
    <w:rsid w:val="00186DCE"/>
    <w:rsid w:val="00187018"/>
    <w:rsid w:val="00187413"/>
    <w:rsid w:val="00187E95"/>
    <w:rsid w:val="00187E98"/>
    <w:rsid w:val="001903A2"/>
    <w:rsid w:val="0019062B"/>
    <w:rsid w:val="00192C55"/>
    <w:rsid w:val="00192DD5"/>
    <w:rsid w:val="0019377A"/>
    <w:rsid w:val="001951EF"/>
    <w:rsid w:val="00195257"/>
    <w:rsid w:val="0019667E"/>
    <w:rsid w:val="001A0F03"/>
    <w:rsid w:val="001A1304"/>
    <w:rsid w:val="001A13F0"/>
    <w:rsid w:val="001A22CE"/>
    <w:rsid w:val="001A2D4D"/>
    <w:rsid w:val="001A3675"/>
    <w:rsid w:val="001A3ADE"/>
    <w:rsid w:val="001A4D6C"/>
    <w:rsid w:val="001A5183"/>
    <w:rsid w:val="001A51E3"/>
    <w:rsid w:val="001A5CCD"/>
    <w:rsid w:val="001A5DF8"/>
    <w:rsid w:val="001A64BB"/>
    <w:rsid w:val="001A6E62"/>
    <w:rsid w:val="001A729A"/>
    <w:rsid w:val="001A7697"/>
    <w:rsid w:val="001A7872"/>
    <w:rsid w:val="001B118B"/>
    <w:rsid w:val="001B1299"/>
    <w:rsid w:val="001B1A30"/>
    <w:rsid w:val="001B1AA6"/>
    <w:rsid w:val="001B1B1C"/>
    <w:rsid w:val="001B1FD3"/>
    <w:rsid w:val="001B2235"/>
    <w:rsid w:val="001B295E"/>
    <w:rsid w:val="001B2A2A"/>
    <w:rsid w:val="001B399B"/>
    <w:rsid w:val="001B43B0"/>
    <w:rsid w:val="001B536B"/>
    <w:rsid w:val="001B5914"/>
    <w:rsid w:val="001B5E6A"/>
    <w:rsid w:val="001B5EBD"/>
    <w:rsid w:val="001B6F5C"/>
    <w:rsid w:val="001C0AC1"/>
    <w:rsid w:val="001C0FEB"/>
    <w:rsid w:val="001C1919"/>
    <w:rsid w:val="001C1E18"/>
    <w:rsid w:val="001C21EB"/>
    <w:rsid w:val="001C242C"/>
    <w:rsid w:val="001C3CFA"/>
    <w:rsid w:val="001C3F41"/>
    <w:rsid w:val="001C51E7"/>
    <w:rsid w:val="001C57AA"/>
    <w:rsid w:val="001C5891"/>
    <w:rsid w:val="001C7384"/>
    <w:rsid w:val="001C7C77"/>
    <w:rsid w:val="001C7FCF"/>
    <w:rsid w:val="001D112F"/>
    <w:rsid w:val="001D13D7"/>
    <w:rsid w:val="001D1770"/>
    <w:rsid w:val="001D2019"/>
    <w:rsid w:val="001D209C"/>
    <w:rsid w:val="001D2B28"/>
    <w:rsid w:val="001D375D"/>
    <w:rsid w:val="001D3A0E"/>
    <w:rsid w:val="001D506D"/>
    <w:rsid w:val="001D55A4"/>
    <w:rsid w:val="001D5CDE"/>
    <w:rsid w:val="001D6132"/>
    <w:rsid w:val="001D631D"/>
    <w:rsid w:val="001D63BA"/>
    <w:rsid w:val="001D656C"/>
    <w:rsid w:val="001D6599"/>
    <w:rsid w:val="001D6974"/>
    <w:rsid w:val="001D6B36"/>
    <w:rsid w:val="001D6E93"/>
    <w:rsid w:val="001D7E76"/>
    <w:rsid w:val="001E0088"/>
    <w:rsid w:val="001E05CA"/>
    <w:rsid w:val="001E0896"/>
    <w:rsid w:val="001E11C6"/>
    <w:rsid w:val="001E1293"/>
    <w:rsid w:val="001E15C4"/>
    <w:rsid w:val="001E26E1"/>
    <w:rsid w:val="001E3B1E"/>
    <w:rsid w:val="001E3C09"/>
    <w:rsid w:val="001E4062"/>
    <w:rsid w:val="001E4232"/>
    <w:rsid w:val="001E4A5F"/>
    <w:rsid w:val="001E4B5A"/>
    <w:rsid w:val="001E5E6A"/>
    <w:rsid w:val="001E5FE4"/>
    <w:rsid w:val="001E6B6D"/>
    <w:rsid w:val="001E7AAD"/>
    <w:rsid w:val="001E7D65"/>
    <w:rsid w:val="001F0195"/>
    <w:rsid w:val="001F0689"/>
    <w:rsid w:val="001F094F"/>
    <w:rsid w:val="001F175F"/>
    <w:rsid w:val="001F17F8"/>
    <w:rsid w:val="001F230A"/>
    <w:rsid w:val="001F25CF"/>
    <w:rsid w:val="001F2C47"/>
    <w:rsid w:val="001F315D"/>
    <w:rsid w:val="001F32D3"/>
    <w:rsid w:val="001F3556"/>
    <w:rsid w:val="001F3DDA"/>
    <w:rsid w:val="001F5201"/>
    <w:rsid w:val="001F52A5"/>
    <w:rsid w:val="001F52A6"/>
    <w:rsid w:val="001F6227"/>
    <w:rsid w:val="001F6BDC"/>
    <w:rsid w:val="001F6D69"/>
    <w:rsid w:val="001F7375"/>
    <w:rsid w:val="001F76F9"/>
    <w:rsid w:val="001F7A63"/>
    <w:rsid w:val="001F7B42"/>
    <w:rsid w:val="002009D9"/>
    <w:rsid w:val="00201374"/>
    <w:rsid w:val="00201AB4"/>
    <w:rsid w:val="00202FFD"/>
    <w:rsid w:val="002042E3"/>
    <w:rsid w:val="00204CF3"/>
    <w:rsid w:val="0020544D"/>
    <w:rsid w:val="00205971"/>
    <w:rsid w:val="00205BFB"/>
    <w:rsid w:val="0020620B"/>
    <w:rsid w:val="00206C0B"/>
    <w:rsid w:val="00207D31"/>
    <w:rsid w:val="002102ED"/>
    <w:rsid w:val="00210C18"/>
    <w:rsid w:val="00211B63"/>
    <w:rsid w:val="002121F6"/>
    <w:rsid w:val="0021440A"/>
    <w:rsid w:val="00214690"/>
    <w:rsid w:val="002147C5"/>
    <w:rsid w:val="002149CD"/>
    <w:rsid w:val="00216331"/>
    <w:rsid w:val="00216D34"/>
    <w:rsid w:val="002204DE"/>
    <w:rsid w:val="00220555"/>
    <w:rsid w:val="00220E6A"/>
    <w:rsid w:val="002212E0"/>
    <w:rsid w:val="00221360"/>
    <w:rsid w:val="0022152D"/>
    <w:rsid w:val="00221C46"/>
    <w:rsid w:val="00222086"/>
    <w:rsid w:val="00222D19"/>
    <w:rsid w:val="00223037"/>
    <w:rsid w:val="00223144"/>
    <w:rsid w:val="00223C07"/>
    <w:rsid w:val="002250A1"/>
    <w:rsid w:val="002250D4"/>
    <w:rsid w:val="00225125"/>
    <w:rsid w:val="0022530D"/>
    <w:rsid w:val="00225BCF"/>
    <w:rsid w:val="002261F2"/>
    <w:rsid w:val="002272BC"/>
    <w:rsid w:val="00227538"/>
    <w:rsid w:val="002277C6"/>
    <w:rsid w:val="00230A2D"/>
    <w:rsid w:val="002310E8"/>
    <w:rsid w:val="00231834"/>
    <w:rsid w:val="00231B5D"/>
    <w:rsid w:val="00232181"/>
    <w:rsid w:val="00232C79"/>
    <w:rsid w:val="00232CF7"/>
    <w:rsid w:val="00233084"/>
    <w:rsid w:val="00233533"/>
    <w:rsid w:val="00233C30"/>
    <w:rsid w:val="00233C86"/>
    <w:rsid w:val="002344FA"/>
    <w:rsid w:val="00234605"/>
    <w:rsid w:val="00234970"/>
    <w:rsid w:val="00234CDB"/>
    <w:rsid w:val="00235B52"/>
    <w:rsid w:val="0023703D"/>
    <w:rsid w:val="0023755C"/>
    <w:rsid w:val="002408FD"/>
    <w:rsid w:val="002412CA"/>
    <w:rsid w:val="002417C1"/>
    <w:rsid w:val="00241890"/>
    <w:rsid w:val="002421DE"/>
    <w:rsid w:val="002428ED"/>
    <w:rsid w:val="00242E8B"/>
    <w:rsid w:val="00243B15"/>
    <w:rsid w:val="00243D52"/>
    <w:rsid w:val="002442B8"/>
    <w:rsid w:val="002443D8"/>
    <w:rsid w:val="00244494"/>
    <w:rsid w:val="0024480F"/>
    <w:rsid w:val="00245C9D"/>
    <w:rsid w:val="00245E6A"/>
    <w:rsid w:val="002464FB"/>
    <w:rsid w:val="00246EC4"/>
    <w:rsid w:val="0024731E"/>
    <w:rsid w:val="0024744F"/>
    <w:rsid w:val="00247641"/>
    <w:rsid w:val="00247C55"/>
    <w:rsid w:val="00250051"/>
    <w:rsid w:val="002500AD"/>
    <w:rsid w:val="002508A4"/>
    <w:rsid w:val="00252EC7"/>
    <w:rsid w:val="00254B3D"/>
    <w:rsid w:val="00254E19"/>
    <w:rsid w:val="00255A24"/>
    <w:rsid w:val="0025782D"/>
    <w:rsid w:val="0025785E"/>
    <w:rsid w:val="00257ED0"/>
    <w:rsid w:val="002610B8"/>
    <w:rsid w:val="00261B8C"/>
    <w:rsid w:val="002621C5"/>
    <w:rsid w:val="00262CAC"/>
    <w:rsid w:val="002640E1"/>
    <w:rsid w:val="002642A0"/>
    <w:rsid w:val="00264650"/>
    <w:rsid w:val="00264AA5"/>
    <w:rsid w:val="002652AD"/>
    <w:rsid w:val="00265490"/>
    <w:rsid w:val="002655DD"/>
    <w:rsid w:val="002663C0"/>
    <w:rsid w:val="00266972"/>
    <w:rsid w:val="00266ECF"/>
    <w:rsid w:val="00267706"/>
    <w:rsid w:val="002710E4"/>
    <w:rsid w:val="002714A0"/>
    <w:rsid w:val="002718A1"/>
    <w:rsid w:val="00272399"/>
    <w:rsid w:val="00272A52"/>
    <w:rsid w:val="00273292"/>
    <w:rsid w:val="002739B8"/>
    <w:rsid w:val="00273A8C"/>
    <w:rsid w:val="00273B7C"/>
    <w:rsid w:val="00273BDB"/>
    <w:rsid w:val="00274362"/>
    <w:rsid w:val="002745CE"/>
    <w:rsid w:val="00276020"/>
    <w:rsid w:val="00277A6E"/>
    <w:rsid w:val="00277D1E"/>
    <w:rsid w:val="00280B81"/>
    <w:rsid w:val="00280E29"/>
    <w:rsid w:val="00281D37"/>
    <w:rsid w:val="00283415"/>
    <w:rsid w:val="0028373C"/>
    <w:rsid w:val="00284977"/>
    <w:rsid w:val="00284F7C"/>
    <w:rsid w:val="00284FB2"/>
    <w:rsid w:val="00285757"/>
    <w:rsid w:val="00286CFA"/>
    <w:rsid w:val="00287403"/>
    <w:rsid w:val="00291942"/>
    <w:rsid w:val="00291BB6"/>
    <w:rsid w:val="00292BE9"/>
    <w:rsid w:val="00293723"/>
    <w:rsid w:val="0029375C"/>
    <w:rsid w:val="002947CA"/>
    <w:rsid w:val="00294BD7"/>
    <w:rsid w:val="0029651E"/>
    <w:rsid w:val="00296C18"/>
    <w:rsid w:val="00296E05"/>
    <w:rsid w:val="00297BCF"/>
    <w:rsid w:val="002A0191"/>
    <w:rsid w:val="002A0950"/>
    <w:rsid w:val="002A0A57"/>
    <w:rsid w:val="002A17F1"/>
    <w:rsid w:val="002A1857"/>
    <w:rsid w:val="002A2115"/>
    <w:rsid w:val="002A29C4"/>
    <w:rsid w:val="002A3D91"/>
    <w:rsid w:val="002A4D20"/>
    <w:rsid w:val="002A4DA0"/>
    <w:rsid w:val="002A55FD"/>
    <w:rsid w:val="002A647C"/>
    <w:rsid w:val="002A65A4"/>
    <w:rsid w:val="002A69DB"/>
    <w:rsid w:val="002A6F6E"/>
    <w:rsid w:val="002A7B9E"/>
    <w:rsid w:val="002B0748"/>
    <w:rsid w:val="002B1155"/>
    <w:rsid w:val="002B115A"/>
    <w:rsid w:val="002B206B"/>
    <w:rsid w:val="002B2AE7"/>
    <w:rsid w:val="002B2BE8"/>
    <w:rsid w:val="002B2E2E"/>
    <w:rsid w:val="002B32C3"/>
    <w:rsid w:val="002B468C"/>
    <w:rsid w:val="002B6A57"/>
    <w:rsid w:val="002B7284"/>
    <w:rsid w:val="002B73E8"/>
    <w:rsid w:val="002B7476"/>
    <w:rsid w:val="002B75F3"/>
    <w:rsid w:val="002B7912"/>
    <w:rsid w:val="002C029C"/>
    <w:rsid w:val="002C02B4"/>
    <w:rsid w:val="002C0A6A"/>
    <w:rsid w:val="002C0B84"/>
    <w:rsid w:val="002C1C1E"/>
    <w:rsid w:val="002C1FEB"/>
    <w:rsid w:val="002C46EB"/>
    <w:rsid w:val="002C4703"/>
    <w:rsid w:val="002C512A"/>
    <w:rsid w:val="002C5496"/>
    <w:rsid w:val="002C5568"/>
    <w:rsid w:val="002C6266"/>
    <w:rsid w:val="002C67BD"/>
    <w:rsid w:val="002C711D"/>
    <w:rsid w:val="002C7453"/>
    <w:rsid w:val="002D0FFF"/>
    <w:rsid w:val="002D104C"/>
    <w:rsid w:val="002D18A2"/>
    <w:rsid w:val="002D4059"/>
    <w:rsid w:val="002D4229"/>
    <w:rsid w:val="002D4686"/>
    <w:rsid w:val="002D4BEB"/>
    <w:rsid w:val="002D557A"/>
    <w:rsid w:val="002D5A05"/>
    <w:rsid w:val="002D5B94"/>
    <w:rsid w:val="002D5CAC"/>
    <w:rsid w:val="002D5DA2"/>
    <w:rsid w:val="002D650E"/>
    <w:rsid w:val="002D7546"/>
    <w:rsid w:val="002D78A3"/>
    <w:rsid w:val="002D7ECE"/>
    <w:rsid w:val="002E1415"/>
    <w:rsid w:val="002E14D0"/>
    <w:rsid w:val="002E1D20"/>
    <w:rsid w:val="002E222D"/>
    <w:rsid w:val="002E3867"/>
    <w:rsid w:val="002E456C"/>
    <w:rsid w:val="002E4589"/>
    <w:rsid w:val="002E4656"/>
    <w:rsid w:val="002E4835"/>
    <w:rsid w:val="002E4E3C"/>
    <w:rsid w:val="002E5AB9"/>
    <w:rsid w:val="002E6120"/>
    <w:rsid w:val="002E6B1B"/>
    <w:rsid w:val="002E7907"/>
    <w:rsid w:val="002E7B41"/>
    <w:rsid w:val="002F0B30"/>
    <w:rsid w:val="002F0FBB"/>
    <w:rsid w:val="002F103E"/>
    <w:rsid w:val="002F250F"/>
    <w:rsid w:val="002F25D9"/>
    <w:rsid w:val="002F2A6D"/>
    <w:rsid w:val="002F3487"/>
    <w:rsid w:val="002F466E"/>
    <w:rsid w:val="002F5758"/>
    <w:rsid w:val="002F6450"/>
    <w:rsid w:val="002F6E1A"/>
    <w:rsid w:val="002F796C"/>
    <w:rsid w:val="00300A78"/>
    <w:rsid w:val="00301287"/>
    <w:rsid w:val="00301EBA"/>
    <w:rsid w:val="00302A76"/>
    <w:rsid w:val="00302B17"/>
    <w:rsid w:val="0030384C"/>
    <w:rsid w:val="00303C9A"/>
    <w:rsid w:val="00303CBB"/>
    <w:rsid w:val="003040BD"/>
    <w:rsid w:val="00304F4E"/>
    <w:rsid w:val="00305A39"/>
    <w:rsid w:val="00305B28"/>
    <w:rsid w:val="00306471"/>
    <w:rsid w:val="003065D5"/>
    <w:rsid w:val="0030668C"/>
    <w:rsid w:val="00307A95"/>
    <w:rsid w:val="00307AF9"/>
    <w:rsid w:val="0031037A"/>
    <w:rsid w:val="003103F1"/>
    <w:rsid w:val="003105EE"/>
    <w:rsid w:val="0031108E"/>
    <w:rsid w:val="00311771"/>
    <w:rsid w:val="00311C07"/>
    <w:rsid w:val="00312B27"/>
    <w:rsid w:val="00313922"/>
    <w:rsid w:val="00314225"/>
    <w:rsid w:val="0031429C"/>
    <w:rsid w:val="003144C7"/>
    <w:rsid w:val="00315831"/>
    <w:rsid w:val="003160D8"/>
    <w:rsid w:val="00316A3C"/>
    <w:rsid w:val="003174D8"/>
    <w:rsid w:val="00320056"/>
    <w:rsid w:val="00320106"/>
    <w:rsid w:val="00320996"/>
    <w:rsid w:val="00320C51"/>
    <w:rsid w:val="00321A1A"/>
    <w:rsid w:val="00321EFC"/>
    <w:rsid w:val="00322142"/>
    <w:rsid w:val="003227ED"/>
    <w:rsid w:val="00324008"/>
    <w:rsid w:val="00324438"/>
    <w:rsid w:val="0032449B"/>
    <w:rsid w:val="003245C1"/>
    <w:rsid w:val="00324978"/>
    <w:rsid w:val="003261D1"/>
    <w:rsid w:val="00326BE6"/>
    <w:rsid w:val="003278EA"/>
    <w:rsid w:val="00327BB7"/>
    <w:rsid w:val="00327C49"/>
    <w:rsid w:val="003307E7"/>
    <w:rsid w:val="00332249"/>
    <w:rsid w:val="003324A2"/>
    <w:rsid w:val="00332A41"/>
    <w:rsid w:val="00332F7E"/>
    <w:rsid w:val="00333269"/>
    <w:rsid w:val="00333278"/>
    <w:rsid w:val="00333E61"/>
    <w:rsid w:val="003349B1"/>
    <w:rsid w:val="00334CCE"/>
    <w:rsid w:val="00334EE8"/>
    <w:rsid w:val="003358AA"/>
    <w:rsid w:val="0033601D"/>
    <w:rsid w:val="0033608C"/>
    <w:rsid w:val="003361AE"/>
    <w:rsid w:val="00336542"/>
    <w:rsid w:val="0033743B"/>
    <w:rsid w:val="003379F9"/>
    <w:rsid w:val="00337BAF"/>
    <w:rsid w:val="0034017A"/>
    <w:rsid w:val="003401EC"/>
    <w:rsid w:val="00340BF2"/>
    <w:rsid w:val="00341BF9"/>
    <w:rsid w:val="00342A73"/>
    <w:rsid w:val="003432D4"/>
    <w:rsid w:val="0034333B"/>
    <w:rsid w:val="00344F54"/>
    <w:rsid w:val="00345300"/>
    <w:rsid w:val="00345404"/>
    <w:rsid w:val="00345A57"/>
    <w:rsid w:val="00345A5B"/>
    <w:rsid w:val="00346EAA"/>
    <w:rsid w:val="00346F38"/>
    <w:rsid w:val="00347231"/>
    <w:rsid w:val="0034771C"/>
    <w:rsid w:val="00347EAC"/>
    <w:rsid w:val="0035042E"/>
    <w:rsid w:val="00350D3C"/>
    <w:rsid w:val="00350E73"/>
    <w:rsid w:val="00352436"/>
    <w:rsid w:val="003524D2"/>
    <w:rsid w:val="00352ED3"/>
    <w:rsid w:val="0035325D"/>
    <w:rsid w:val="00353439"/>
    <w:rsid w:val="00353F7B"/>
    <w:rsid w:val="00354051"/>
    <w:rsid w:val="0035597E"/>
    <w:rsid w:val="0035610B"/>
    <w:rsid w:val="0036014A"/>
    <w:rsid w:val="00360EAE"/>
    <w:rsid w:val="003615E7"/>
    <w:rsid w:val="0036397C"/>
    <w:rsid w:val="00363BB5"/>
    <w:rsid w:val="00363BC7"/>
    <w:rsid w:val="00363EB3"/>
    <w:rsid w:val="003640C2"/>
    <w:rsid w:val="00364434"/>
    <w:rsid w:val="003651D8"/>
    <w:rsid w:val="003657BB"/>
    <w:rsid w:val="00365B3A"/>
    <w:rsid w:val="00365E6F"/>
    <w:rsid w:val="00366A97"/>
    <w:rsid w:val="003673BA"/>
    <w:rsid w:val="00370317"/>
    <w:rsid w:val="00370487"/>
    <w:rsid w:val="00370647"/>
    <w:rsid w:val="00370671"/>
    <w:rsid w:val="0037085F"/>
    <w:rsid w:val="00370BBF"/>
    <w:rsid w:val="00370CD4"/>
    <w:rsid w:val="00370D4D"/>
    <w:rsid w:val="00370E2D"/>
    <w:rsid w:val="00371071"/>
    <w:rsid w:val="003714E5"/>
    <w:rsid w:val="0037242A"/>
    <w:rsid w:val="00372488"/>
    <w:rsid w:val="00372789"/>
    <w:rsid w:val="0037296F"/>
    <w:rsid w:val="00372A95"/>
    <w:rsid w:val="00373156"/>
    <w:rsid w:val="0037350A"/>
    <w:rsid w:val="003737E4"/>
    <w:rsid w:val="00374D17"/>
    <w:rsid w:val="00374F3A"/>
    <w:rsid w:val="0037573B"/>
    <w:rsid w:val="003759E5"/>
    <w:rsid w:val="00375CB9"/>
    <w:rsid w:val="00376081"/>
    <w:rsid w:val="0037639C"/>
    <w:rsid w:val="00376DD8"/>
    <w:rsid w:val="00377339"/>
    <w:rsid w:val="0037750A"/>
    <w:rsid w:val="0038060D"/>
    <w:rsid w:val="003818C0"/>
    <w:rsid w:val="00381C7A"/>
    <w:rsid w:val="00382581"/>
    <w:rsid w:val="00382AB3"/>
    <w:rsid w:val="00382E4C"/>
    <w:rsid w:val="003830D2"/>
    <w:rsid w:val="00383DCA"/>
    <w:rsid w:val="00384DF8"/>
    <w:rsid w:val="003850AF"/>
    <w:rsid w:val="0038597A"/>
    <w:rsid w:val="00385A11"/>
    <w:rsid w:val="00386ABA"/>
    <w:rsid w:val="003876F0"/>
    <w:rsid w:val="00390513"/>
    <w:rsid w:val="00390AD4"/>
    <w:rsid w:val="00390B6D"/>
    <w:rsid w:val="00390C1D"/>
    <w:rsid w:val="00391836"/>
    <w:rsid w:val="00391CDA"/>
    <w:rsid w:val="0039277C"/>
    <w:rsid w:val="00392BBC"/>
    <w:rsid w:val="00393AA9"/>
    <w:rsid w:val="0039414A"/>
    <w:rsid w:val="003951BF"/>
    <w:rsid w:val="00396786"/>
    <w:rsid w:val="00396850"/>
    <w:rsid w:val="00397624"/>
    <w:rsid w:val="00397DC7"/>
    <w:rsid w:val="00397E46"/>
    <w:rsid w:val="003A07E2"/>
    <w:rsid w:val="003A0BBB"/>
    <w:rsid w:val="003A0D6A"/>
    <w:rsid w:val="003A184A"/>
    <w:rsid w:val="003A19D0"/>
    <w:rsid w:val="003A382C"/>
    <w:rsid w:val="003A5525"/>
    <w:rsid w:val="003A5A02"/>
    <w:rsid w:val="003A6A7E"/>
    <w:rsid w:val="003A78EE"/>
    <w:rsid w:val="003A7FA9"/>
    <w:rsid w:val="003B0251"/>
    <w:rsid w:val="003B038F"/>
    <w:rsid w:val="003B0870"/>
    <w:rsid w:val="003B0C6E"/>
    <w:rsid w:val="003B0FE0"/>
    <w:rsid w:val="003B1D9A"/>
    <w:rsid w:val="003B380C"/>
    <w:rsid w:val="003B4181"/>
    <w:rsid w:val="003B4870"/>
    <w:rsid w:val="003B4B86"/>
    <w:rsid w:val="003B4C53"/>
    <w:rsid w:val="003B61FC"/>
    <w:rsid w:val="003B65AB"/>
    <w:rsid w:val="003B7C63"/>
    <w:rsid w:val="003B7CCE"/>
    <w:rsid w:val="003C069B"/>
    <w:rsid w:val="003C0C44"/>
    <w:rsid w:val="003C11F6"/>
    <w:rsid w:val="003C13B5"/>
    <w:rsid w:val="003C156A"/>
    <w:rsid w:val="003C1741"/>
    <w:rsid w:val="003C1EF3"/>
    <w:rsid w:val="003C2403"/>
    <w:rsid w:val="003C303C"/>
    <w:rsid w:val="003C339A"/>
    <w:rsid w:val="003C33F7"/>
    <w:rsid w:val="003C3546"/>
    <w:rsid w:val="003C37EC"/>
    <w:rsid w:val="003C4A64"/>
    <w:rsid w:val="003C4F1E"/>
    <w:rsid w:val="003C4FD1"/>
    <w:rsid w:val="003C5904"/>
    <w:rsid w:val="003C6177"/>
    <w:rsid w:val="003C61B7"/>
    <w:rsid w:val="003C6571"/>
    <w:rsid w:val="003C6708"/>
    <w:rsid w:val="003C6F3B"/>
    <w:rsid w:val="003C7A4E"/>
    <w:rsid w:val="003D0C21"/>
    <w:rsid w:val="003D11FB"/>
    <w:rsid w:val="003D159A"/>
    <w:rsid w:val="003D168A"/>
    <w:rsid w:val="003D1CAF"/>
    <w:rsid w:val="003D35BB"/>
    <w:rsid w:val="003D3CB7"/>
    <w:rsid w:val="003D4535"/>
    <w:rsid w:val="003D490E"/>
    <w:rsid w:val="003D4BED"/>
    <w:rsid w:val="003D630D"/>
    <w:rsid w:val="003D682F"/>
    <w:rsid w:val="003D6E8C"/>
    <w:rsid w:val="003D7177"/>
    <w:rsid w:val="003D72AC"/>
    <w:rsid w:val="003D77FD"/>
    <w:rsid w:val="003D7802"/>
    <w:rsid w:val="003E04F5"/>
    <w:rsid w:val="003E08DB"/>
    <w:rsid w:val="003E1345"/>
    <w:rsid w:val="003E275E"/>
    <w:rsid w:val="003E4300"/>
    <w:rsid w:val="003E4551"/>
    <w:rsid w:val="003E45CF"/>
    <w:rsid w:val="003E4653"/>
    <w:rsid w:val="003E4DA2"/>
    <w:rsid w:val="003E4EEB"/>
    <w:rsid w:val="003E642E"/>
    <w:rsid w:val="003E6E30"/>
    <w:rsid w:val="003E6FA3"/>
    <w:rsid w:val="003F0819"/>
    <w:rsid w:val="003F0B96"/>
    <w:rsid w:val="003F11E5"/>
    <w:rsid w:val="003F1C64"/>
    <w:rsid w:val="003F206B"/>
    <w:rsid w:val="003F2B14"/>
    <w:rsid w:val="003F440F"/>
    <w:rsid w:val="003F461E"/>
    <w:rsid w:val="003F58FC"/>
    <w:rsid w:val="003F67A6"/>
    <w:rsid w:val="003F68F1"/>
    <w:rsid w:val="003F7ED5"/>
    <w:rsid w:val="004000DF"/>
    <w:rsid w:val="004002B0"/>
    <w:rsid w:val="00400380"/>
    <w:rsid w:val="004009F4"/>
    <w:rsid w:val="00400A36"/>
    <w:rsid w:val="00400FD7"/>
    <w:rsid w:val="0040147E"/>
    <w:rsid w:val="0040289E"/>
    <w:rsid w:val="004038F3"/>
    <w:rsid w:val="00403A48"/>
    <w:rsid w:val="0040417C"/>
    <w:rsid w:val="00404416"/>
    <w:rsid w:val="004046B5"/>
    <w:rsid w:val="00404930"/>
    <w:rsid w:val="00405BF0"/>
    <w:rsid w:val="0040602E"/>
    <w:rsid w:val="0040753D"/>
    <w:rsid w:val="00407B2A"/>
    <w:rsid w:val="004102DA"/>
    <w:rsid w:val="004108F4"/>
    <w:rsid w:val="00410A13"/>
    <w:rsid w:val="00411362"/>
    <w:rsid w:val="004115A1"/>
    <w:rsid w:val="00411C71"/>
    <w:rsid w:val="00412081"/>
    <w:rsid w:val="00412AE4"/>
    <w:rsid w:val="00412B7E"/>
    <w:rsid w:val="0041355A"/>
    <w:rsid w:val="004141BB"/>
    <w:rsid w:val="00417614"/>
    <w:rsid w:val="0041778E"/>
    <w:rsid w:val="00417F07"/>
    <w:rsid w:val="00421C98"/>
    <w:rsid w:val="00421D72"/>
    <w:rsid w:val="00421F3A"/>
    <w:rsid w:val="0042359D"/>
    <w:rsid w:val="00423DFD"/>
    <w:rsid w:val="00424D66"/>
    <w:rsid w:val="004253B5"/>
    <w:rsid w:val="00425456"/>
    <w:rsid w:val="00425BB9"/>
    <w:rsid w:val="00425C58"/>
    <w:rsid w:val="00425CCC"/>
    <w:rsid w:val="004263D9"/>
    <w:rsid w:val="00426C97"/>
    <w:rsid w:val="00427327"/>
    <w:rsid w:val="004274F9"/>
    <w:rsid w:val="00427CD3"/>
    <w:rsid w:val="004305E8"/>
    <w:rsid w:val="00431487"/>
    <w:rsid w:val="0043179E"/>
    <w:rsid w:val="00431926"/>
    <w:rsid w:val="00431A9D"/>
    <w:rsid w:val="00431BCF"/>
    <w:rsid w:val="00432FAB"/>
    <w:rsid w:val="004339DD"/>
    <w:rsid w:val="00434C40"/>
    <w:rsid w:val="00434D17"/>
    <w:rsid w:val="00434E3D"/>
    <w:rsid w:val="0043501C"/>
    <w:rsid w:val="00435AD7"/>
    <w:rsid w:val="00435CC1"/>
    <w:rsid w:val="00435D7A"/>
    <w:rsid w:val="00436C43"/>
    <w:rsid w:val="00436C6C"/>
    <w:rsid w:val="00437967"/>
    <w:rsid w:val="0043799A"/>
    <w:rsid w:val="00437A28"/>
    <w:rsid w:val="00437BCD"/>
    <w:rsid w:val="00442CFA"/>
    <w:rsid w:val="004430BC"/>
    <w:rsid w:val="00443571"/>
    <w:rsid w:val="0044497B"/>
    <w:rsid w:val="00445180"/>
    <w:rsid w:val="00446494"/>
    <w:rsid w:val="00446633"/>
    <w:rsid w:val="00446647"/>
    <w:rsid w:val="00446A2A"/>
    <w:rsid w:val="004471A9"/>
    <w:rsid w:val="004472F4"/>
    <w:rsid w:val="0044740F"/>
    <w:rsid w:val="00447FAA"/>
    <w:rsid w:val="004503BA"/>
    <w:rsid w:val="0045099B"/>
    <w:rsid w:val="004509D7"/>
    <w:rsid w:val="00450AA8"/>
    <w:rsid w:val="0045224C"/>
    <w:rsid w:val="00452347"/>
    <w:rsid w:val="00452AAA"/>
    <w:rsid w:val="00452DDB"/>
    <w:rsid w:val="004534AA"/>
    <w:rsid w:val="0045362A"/>
    <w:rsid w:val="004537D2"/>
    <w:rsid w:val="0045457B"/>
    <w:rsid w:val="004560CE"/>
    <w:rsid w:val="004564B5"/>
    <w:rsid w:val="00456F7A"/>
    <w:rsid w:val="00457BD7"/>
    <w:rsid w:val="00460721"/>
    <w:rsid w:val="00460B66"/>
    <w:rsid w:val="00460B8A"/>
    <w:rsid w:val="00462F09"/>
    <w:rsid w:val="00463116"/>
    <w:rsid w:val="004636BC"/>
    <w:rsid w:val="00463822"/>
    <w:rsid w:val="00463B01"/>
    <w:rsid w:val="00463F9A"/>
    <w:rsid w:val="004641C0"/>
    <w:rsid w:val="00464753"/>
    <w:rsid w:val="00466A3A"/>
    <w:rsid w:val="00466CB9"/>
    <w:rsid w:val="00467120"/>
    <w:rsid w:val="00470289"/>
    <w:rsid w:val="00470BA0"/>
    <w:rsid w:val="00470C15"/>
    <w:rsid w:val="00470F43"/>
    <w:rsid w:val="00472253"/>
    <w:rsid w:val="004722C3"/>
    <w:rsid w:val="004723C2"/>
    <w:rsid w:val="00472B39"/>
    <w:rsid w:val="00473348"/>
    <w:rsid w:val="00473AA0"/>
    <w:rsid w:val="004742D3"/>
    <w:rsid w:val="00474937"/>
    <w:rsid w:val="00476752"/>
    <w:rsid w:val="00477044"/>
    <w:rsid w:val="00477824"/>
    <w:rsid w:val="004779BC"/>
    <w:rsid w:val="0048026A"/>
    <w:rsid w:val="004802B8"/>
    <w:rsid w:val="00480487"/>
    <w:rsid w:val="004806EC"/>
    <w:rsid w:val="0048230F"/>
    <w:rsid w:val="00482C5C"/>
    <w:rsid w:val="00482F1D"/>
    <w:rsid w:val="0048320B"/>
    <w:rsid w:val="004847A1"/>
    <w:rsid w:val="00484B59"/>
    <w:rsid w:val="00485E34"/>
    <w:rsid w:val="0048637F"/>
    <w:rsid w:val="00487468"/>
    <w:rsid w:val="00487A81"/>
    <w:rsid w:val="0049068F"/>
    <w:rsid w:val="004909AB"/>
    <w:rsid w:val="0049125C"/>
    <w:rsid w:val="0049322F"/>
    <w:rsid w:val="0049346C"/>
    <w:rsid w:val="004936D5"/>
    <w:rsid w:val="00493AE6"/>
    <w:rsid w:val="004958BB"/>
    <w:rsid w:val="00495F10"/>
    <w:rsid w:val="00496855"/>
    <w:rsid w:val="00497466"/>
    <w:rsid w:val="004975C4"/>
    <w:rsid w:val="00497C55"/>
    <w:rsid w:val="004A01AA"/>
    <w:rsid w:val="004A02EA"/>
    <w:rsid w:val="004A0D06"/>
    <w:rsid w:val="004A1325"/>
    <w:rsid w:val="004A19D7"/>
    <w:rsid w:val="004A1A57"/>
    <w:rsid w:val="004A1A5E"/>
    <w:rsid w:val="004A3271"/>
    <w:rsid w:val="004A3DBF"/>
    <w:rsid w:val="004A3E99"/>
    <w:rsid w:val="004A4085"/>
    <w:rsid w:val="004A4089"/>
    <w:rsid w:val="004A44AF"/>
    <w:rsid w:val="004A4C4C"/>
    <w:rsid w:val="004A4F41"/>
    <w:rsid w:val="004A541E"/>
    <w:rsid w:val="004A6035"/>
    <w:rsid w:val="004A71AE"/>
    <w:rsid w:val="004A7611"/>
    <w:rsid w:val="004A7EAA"/>
    <w:rsid w:val="004B0FF9"/>
    <w:rsid w:val="004B102A"/>
    <w:rsid w:val="004B159E"/>
    <w:rsid w:val="004B1756"/>
    <w:rsid w:val="004B1FA5"/>
    <w:rsid w:val="004B2746"/>
    <w:rsid w:val="004B3295"/>
    <w:rsid w:val="004B3606"/>
    <w:rsid w:val="004B3656"/>
    <w:rsid w:val="004B40D8"/>
    <w:rsid w:val="004B40DF"/>
    <w:rsid w:val="004B4CBF"/>
    <w:rsid w:val="004B4EB6"/>
    <w:rsid w:val="004B579C"/>
    <w:rsid w:val="004B61D0"/>
    <w:rsid w:val="004B68DC"/>
    <w:rsid w:val="004B7343"/>
    <w:rsid w:val="004B759F"/>
    <w:rsid w:val="004B7AE8"/>
    <w:rsid w:val="004B7B1E"/>
    <w:rsid w:val="004C02FD"/>
    <w:rsid w:val="004C08DD"/>
    <w:rsid w:val="004C101C"/>
    <w:rsid w:val="004C111E"/>
    <w:rsid w:val="004C148F"/>
    <w:rsid w:val="004C1FA1"/>
    <w:rsid w:val="004C1FBE"/>
    <w:rsid w:val="004C3354"/>
    <w:rsid w:val="004C37DA"/>
    <w:rsid w:val="004C3CD5"/>
    <w:rsid w:val="004C4201"/>
    <w:rsid w:val="004C4F14"/>
    <w:rsid w:val="004C5478"/>
    <w:rsid w:val="004C603C"/>
    <w:rsid w:val="004C62FA"/>
    <w:rsid w:val="004C66AB"/>
    <w:rsid w:val="004C67AF"/>
    <w:rsid w:val="004C6E86"/>
    <w:rsid w:val="004C7733"/>
    <w:rsid w:val="004C79D7"/>
    <w:rsid w:val="004C7F4A"/>
    <w:rsid w:val="004D0483"/>
    <w:rsid w:val="004D084A"/>
    <w:rsid w:val="004D10D7"/>
    <w:rsid w:val="004D1470"/>
    <w:rsid w:val="004D16E1"/>
    <w:rsid w:val="004D20D9"/>
    <w:rsid w:val="004D2378"/>
    <w:rsid w:val="004D250A"/>
    <w:rsid w:val="004D2A37"/>
    <w:rsid w:val="004D2A60"/>
    <w:rsid w:val="004D36EC"/>
    <w:rsid w:val="004D3EB9"/>
    <w:rsid w:val="004D4AF8"/>
    <w:rsid w:val="004D5D21"/>
    <w:rsid w:val="004D6DA2"/>
    <w:rsid w:val="004D6DE5"/>
    <w:rsid w:val="004D762A"/>
    <w:rsid w:val="004D7C53"/>
    <w:rsid w:val="004E167E"/>
    <w:rsid w:val="004E16A1"/>
    <w:rsid w:val="004E1D2F"/>
    <w:rsid w:val="004E21DB"/>
    <w:rsid w:val="004E343A"/>
    <w:rsid w:val="004E35F2"/>
    <w:rsid w:val="004E3C1C"/>
    <w:rsid w:val="004E3EEA"/>
    <w:rsid w:val="004E4E97"/>
    <w:rsid w:val="004E5473"/>
    <w:rsid w:val="004E5C68"/>
    <w:rsid w:val="004E5E68"/>
    <w:rsid w:val="004E6977"/>
    <w:rsid w:val="004E7CDE"/>
    <w:rsid w:val="004E7E16"/>
    <w:rsid w:val="004F029F"/>
    <w:rsid w:val="004F0765"/>
    <w:rsid w:val="004F0BBD"/>
    <w:rsid w:val="004F0E3F"/>
    <w:rsid w:val="004F1583"/>
    <w:rsid w:val="004F1F56"/>
    <w:rsid w:val="004F2549"/>
    <w:rsid w:val="004F2C1D"/>
    <w:rsid w:val="004F2CFC"/>
    <w:rsid w:val="004F2E21"/>
    <w:rsid w:val="004F36D8"/>
    <w:rsid w:val="004F52E0"/>
    <w:rsid w:val="004F5ACE"/>
    <w:rsid w:val="004F5F56"/>
    <w:rsid w:val="004F64B7"/>
    <w:rsid w:val="004F6821"/>
    <w:rsid w:val="004F6978"/>
    <w:rsid w:val="004F6CC0"/>
    <w:rsid w:val="004F6D5D"/>
    <w:rsid w:val="004F73E3"/>
    <w:rsid w:val="004F7480"/>
    <w:rsid w:val="005002CF"/>
    <w:rsid w:val="0050045B"/>
    <w:rsid w:val="005005FB"/>
    <w:rsid w:val="00500BE7"/>
    <w:rsid w:val="00501606"/>
    <w:rsid w:val="00501ACD"/>
    <w:rsid w:val="00501B98"/>
    <w:rsid w:val="00502B25"/>
    <w:rsid w:val="00502BBE"/>
    <w:rsid w:val="005033DE"/>
    <w:rsid w:val="00504FD6"/>
    <w:rsid w:val="00505C5D"/>
    <w:rsid w:val="005064BE"/>
    <w:rsid w:val="00507822"/>
    <w:rsid w:val="005100EC"/>
    <w:rsid w:val="00510318"/>
    <w:rsid w:val="00511471"/>
    <w:rsid w:val="00511F41"/>
    <w:rsid w:val="00512057"/>
    <w:rsid w:val="0051238F"/>
    <w:rsid w:val="0051274A"/>
    <w:rsid w:val="005131C8"/>
    <w:rsid w:val="00513744"/>
    <w:rsid w:val="00513A69"/>
    <w:rsid w:val="00513B69"/>
    <w:rsid w:val="005142CB"/>
    <w:rsid w:val="005142FB"/>
    <w:rsid w:val="005146E0"/>
    <w:rsid w:val="005157E3"/>
    <w:rsid w:val="00515ACF"/>
    <w:rsid w:val="00515E17"/>
    <w:rsid w:val="00516081"/>
    <w:rsid w:val="005168E1"/>
    <w:rsid w:val="00516FFE"/>
    <w:rsid w:val="00517A1D"/>
    <w:rsid w:val="00520C58"/>
    <w:rsid w:val="00520F8E"/>
    <w:rsid w:val="005218CB"/>
    <w:rsid w:val="00521B36"/>
    <w:rsid w:val="00522B3E"/>
    <w:rsid w:val="00524507"/>
    <w:rsid w:val="0052470A"/>
    <w:rsid w:val="0052490B"/>
    <w:rsid w:val="00525628"/>
    <w:rsid w:val="00525DD3"/>
    <w:rsid w:val="00525F29"/>
    <w:rsid w:val="005265CE"/>
    <w:rsid w:val="00526966"/>
    <w:rsid w:val="0053020D"/>
    <w:rsid w:val="00530214"/>
    <w:rsid w:val="005305A8"/>
    <w:rsid w:val="005312DF"/>
    <w:rsid w:val="005316AE"/>
    <w:rsid w:val="00531BE7"/>
    <w:rsid w:val="00532480"/>
    <w:rsid w:val="00532D93"/>
    <w:rsid w:val="005332C5"/>
    <w:rsid w:val="00533696"/>
    <w:rsid w:val="00533A07"/>
    <w:rsid w:val="0053434E"/>
    <w:rsid w:val="005345DD"/>
    <w:rsid w:val="00534939"/>
    <w:rsid w:val="00534DAA"/>
    <w:rsid w:val="005353C0"/>
    <w:rsid w:val="00535944"/>
    <w:rsid w:val="00535A76"/>
    <w:rsid w:val="00535E9F"/>
    <w:rsid w:val="00535F5C"/>
    <w:rsid w:val="005365C4"/>
    <w:rsid w:val="00536600"/>
    <w:rsid w:val="00537480"/>
    <w:rsid w:val="0053760E"/>
    <w:rsid w:val="00537982"/>
    <w:rsid w:val="00537B00"/>
    <w:rsid w:val="00540CCA"/>
    <w:rsid w:val="00540E3B"/>
    <w:rsid w:val="00541607"/>
    <w:rsid w:val="005419AC"/>
    <w:rsid w:val="00542117"/>
    <w:rsid w:val="00543052"/>
    <w:rsid w:val="005437C8"/>
    <w:rsid w:val="00543C6A"/>
    <w:rsid w:val="00545546"/>
    <w:rsid w:val="0054567E"/>
    <w:rsid w:val="00545D3D"/>
    <w:rsid w:val="00545E18"/>
    <w:rsid w:val="005460BB"/>
    <w:rsid w:val="00546866"/>
    <w:rsid w:val="00546AD0"/>
    <w:rsid w:val="005474E4"/>
    <w:rsid w:val="00547628"/>
    <w:rsid w:val="0054795C"/>
    <w:rsid w:val="00547BD8"/>
    <w:rsid w:val="00550C3E"/>
    <w:rsid w:val="005514A7"/>
    <w:rsid w:val="00551935"/>
    <w:rsid w:val="00552FE8"/>
    <w:rsid w:val="0055303D"/>
    <w:rsid w:val="00553463"/>
    <w:rsid w:val="0055352D"/>
    <w:rsid w:val="00553F0F"/>
    <w:rsid w:val="00555599"/>
    <w:rsid w:val="00555BBB"/>
    <w:rsid w:val="00556906"/>
    <w:rsid w:val="00556F39"/>
    <w:rsid w:val="00557959"/>
    <w:rsid w:val="00557D26"/>
    <w:rsid w:val="00560DBE"/>
    <w:rsid w:val="005613DC"/>
    <w:rsid w:val="00562FE7"/>
    <w:rsid w:val="005632F0"/>
    <w:rsid w:val="00563EEA"/>
    <w:rsid w:val="005641BD"/>
    <w:rsid w:val="00565185"/>
    <w:rsid w:val="0056661B"/>
    <w:rsid w:val="005668AD"/>
    <w:rsid w:val="00566919"/>
    <w:rsid w:val="00566920"/>
    <w:rsid w:val="005672DC"/>
    <w:rsid w:val="00570024"/>
    <w:rsid w:val="0057094D"/>
    <w:rsid w:val="005715CB"/>
    <w:rsid w:val="00572DB4"/>
    <w:rsid w:val="00573121"/>
    <w:rsid w:val="0057353C"/>
    <w:rsid w:val="00573663"/>
    <w:rsid w:val="00574DCD"/>
    <w:rsid w:val="0057689C"/>
    <w:rsid w:val="00576E17"/>
    <w:rsid w:val="0057789A"/>
    <w:rsid w:val="00577A71"/>
    <w:rsid w:val="00577B02"/>
    <w:rsid w:val="00580053"/>
    <w:rsid w:val="00580772"/>
    <w:rsid w:val="0058118E"/>
    <w:rsid w:val="00581EAD"/>
    <w:rsid w:val="00581EC5"/>
    <w:rsid w:val="0058234F"/>
    <w:rsid w:val="005829D4"/>
    <w:rsid w:val="00582A63"/>
    <w:rsid w:val="00582EB4"/>
    <w:rsid w:val="00583288"/>
    <w:rsid w:val="005835FA"/>
    <w:rsid w:val="00583D94"/>
    <w:rsid w:val="00584099"/>
    <w:rsid w:val="005848A5"/>
    <w:rsid w:val="005848CB"/>
    <w:rsid w:val="0058582F"/>
    <w:rsid w:val="00586161"/>
    <w:rsid w:val="005864BE"/>
    <w:rsid w:val="00586585"/>
    <w:rsid w:val="00586801"/>
    <w:rsid w:val="00587595"/>
    <w:rsid w:val="00587CDB"/>
    <w:rsid w:val="0059026B"/>
    <w:rsid w:val="0059047F"/>
    <w:rsid w:val="005908F4"/>
    <w:rsid w:val="00590F9D"/>
    <w:rsid w:val="00591B0E"/>
    <w:rsid w:val="005928B8"/>
    <w:rsid w:val="00592932"/>
    <w:rsid w:val="00592A91"/>
    <w:rsid w:val="00592FFF"/>
    <w:rsid w:val="0059381E"/>
    <w:rsid w:val="005945D4"/>
    <w:rsid w:val="005948A7"/>
    <w:rsid w:val="00594C43"/>
    <w:rsid w:val="005969EB"/>
    <w:rsid w:val="00596B90"/>
    <w:rsid w:val="005970BE"/>
    <w:rsid w:val="0059742D"/>
    <w:rsid w:val="00597C77"/>
    <w:rsid w:val="005A0D40"/>
    <w:rsid w:val="005A0E38"/>
    <w:rsid w:val="005A168C"/>
    <w:rsid w:val="005A18E6"/>
    <w:rsid w:val="005A1ED0"/>
    <w:rsid w:val="005A21E4"/>
    <w:rsid w:val="005A33D4"/>
    <w:rsid w:val="005A4762"/>
    <w:rsid w:val="005A4BB7"/>
    <w:rsid w:val="005A58A0"/>
    <w:rsid w:val="005A5E97"/>
    <w:rsid w:val="005A5F02"/>
    <w:rsid w:val="005A6258"/>
    <w:rsid w:val="005A63D9"/>
    <w:rsid w:val="005A66DB"/>
    <w:rsid w:val="005A6895"/>
    <w:rsid w:val="005A6F09"/>
    <w:rsid w:val="005A736E"/>
    <w:rsid w:val="005A7D1A"/>
    <w:rsid w:val="005A7E57"/>
    <w:rsid w:val="005A7E64"/>
    <w:rsid w:val="005B00FD"/>
    <w:rsid w:val="005B17F6"/>
    <w:rsid w:val="005B1AD6"/>
    <w:rsid w:val="005B305E"/>
    <w:rsid w:val="005B4D18"/>
    <w:rsid w:val="005B5018"/>
    <w:rsid w:val="005B51BC"/>
    <w:rsid w:val="005B5BDD"/>
    <w:rsid w:val="005B5D1E"/>
    <w:rsid w:val="005B6687"/>
    <w:rsid w:val="005B758F"/>
    <w:rsid w:val="005B773E"/>
    <w:rsid w:val="005C1234"/>
    <w:rsid w:val="005C1CD3"/>
    <w:rsid w:val="005C2B77"/>
    <w:rsid w:val="005C30A8"/>
    <w:rsid w:val="005C3445"/>
    <w:rsid w:val="005C3DE7"/>
    <w:rsid w:val="005C3F27"/>
    <w:rsid w:val="005C4DA3"/>
    <w:rsid w:val="005C4E6E"/>
    <w:rsid w:val="005C5089"/>
    <w:rsid w:val="005C58BD"/>
    <w:rsid w:val="005C596D"/>
    <w:rsid w:val="005C5F22"/>
    <w:rsid w:val="005C6B18"/>
    <w:rsid w:val="005C6CC8"/>
    <w:rsid w:val="005C7F1D"/>
    <w:rsid w:val="005D0361"/>
    <w:rsid w:val="005D0FFF"/>
    <w:rsid w:val="005D12F6"/>
    <w:rsid w:val="005D13D6"/>
    <w:rsid w:val="005D1F2B"/>
    <w:rsid w:val="005D22B8"/>
    <w:rsid w:val="005D299D"/>
    <w:rsid w:val="005D2FB8"/>
    <w:rsid w:val="005D2FE6"/>
    <w:rsid w:val="005D326C"/>
    <w:rsid w:val="005D3582"/>
    <w:rsid w:val="005D3681"/>
    <w:rsid w:val="005D3E75"/>
    <w:rsid w:val="005D422F"/>
    <w:rsid w:val="005D43F1"/>
    <w:rsid w:val="005D4AE4"/>
    <w:rsid w:val="005D4CFF"/>
    <w:rsid w:val="005D526B"/>
    <w:rsid w:val="005D52C8"/>
    <w:rsid w:val="005D5397"/>
    <w:rsid w:val="005D54D2"/>
    <w:rsid w:val="005D5657"/>
    <w:rsid w:val="005D5696"/>
    <w:rsid w:val="005D71BF"/>
    <w:rsid w:val="005D73A0"/>
    <w:rsid w:val="005E02D4"/>
    <w:rsid w:val="005E03B6"/>
    <w:rsid w:val="005E0FA6"/>
    <w:rsid w:val="005E1DC9"/>
    <w:rsid w:val="005E2BFA"/>
    <w:rsid w:val="005E3211"/>
    <w:rsid w:val="005E3BA2"/>
    <w:rsid w:val="005E423B"/>
    <w:rsid w:val="005E42FF"/>
    <w:rsid w:val="005E4312"/>
    <w:rsid w:val="005E4644"/>
    <w:rsid w:val="005E4746"/>
    <w:rsid w:val="005E57E3"/>
    <w:rsid w:val="005E5B08"/>
    <w:rsid w:val="005E61B5"/>
    <w:rsid w:val="005E6909"/>
    <w:rsid w:val="005E6ABE"/>
    <w:rsid w:val="005E798E"/>
    <w:rsid w:val="005F025C"/>
    <w:rsid w:val="005F0384"/>
    <w:rsid w:val="005F04F0"/>
    <w:rsid w:val="005F0D7F"/>
    <w:rsid w:val="005F32EA"/>
    <w:rsid w:val="005F330C"/>
    <w:rsid w:val="005F376E"/>
    <w:rsid w:val="005F3A16"/>
    <w:rsid w:val="005F3B15"/>
    <w:rsid w:val="005F44BD"/>
    <w:rsid w:val="005F4A72"/>
    <w:rsid w:val="005F5016"/>
    <w:rsid w:val="005F570E"/>
    <w:rsid w:val="005F57EB"/>
    <w:rsid w:val="005F59C2"/>
    <w:rsid w:val="005F6340"/>
    <w:rsid w:val="005F639D"/>
    <w:rsid w:val="005F7306"/>
    <w:rsid w:val="005F7381"/>
    <w:rsid w:val="005F765E"/>
    <w:rsid w:val="005F7AFE"/>
    <w:rsid w:val="00600080"/>
    <w:rsid w:val="00600605"/>
    <w:rsid w:val="00600741"/>
    <w:rsid w:val="00600884"/>
    <w:rsid w:val="00601AB3"/>
    <w:rsid w:val="00601DEE"/>
    <w:rsid w:val="00601F6C"/>
    <w:rsid w:val="0060270F"/>
    <w:rsid w:val="00602814"/>
    <w:rsid w:val="00602902"/>
    <w:rsid w:val="00603FA9"/>
    <w:rsid w:val="00604A37"/>
    <w:rsid w:val="006052A4"/>
    <w:rsid w:val="00605F21"/>
    <w:rsid w:val="006077A0"/>
    <w:rsid w:val="00610BEC"/>
    <w:rsid w:val="00610D8C"/>
    <w:rsid w:val="00611A0D"/>
    <w:rsid w:val="006121BE"/>
    <w:rsid w:val="00612AE7"/>
    <w:rsid w:val="00612CEE"/>
    <w:rsid w:val="00612DEC"/>
    <w:rsid w:val="00613ACB"/>
    <w:rsid w:val="00614038"/>
    <w:rsid w:val="00614447"/>
    <w:rsid w:val="00614FEB"/>
    <w:rsid w:val="00615A75"/>
    <w:rsid w:val="00615F4F"/>
    <w:rsid w:val="00616AC3"/>
    <w:rsid w:val="00617442"/>
    <w:rsid w:val="00617BB7"/>
    <w:rsid w:val="00620656"/>
    <w:rsid w:val="00620AC9"/>
    <w:rsid w:val="00620F7F"/>
    <w:rsid w:val="006214FC"/>
    <w:rsid w:val="006218D3"/>
    <w:rsid w:val="00621B03"/>
    <w:rsid w:val="00621DB2"/>
    <w:rsid w:val="006222E1"/>
    <w:rsid w:val="0062289E"/>
    <w:rsid w:val="0062292E"/>
    <w:rsid w:val="00622DC4"/>
    <w:rsid w:val="00623351"/>
    <w:rsid w:val="00623AB6"/>
    <w:rsid w:val="00623CB8"/>
    <w:rsid w:val="00623D85"/>
    <w:rsid w:val="00623FEB"/>
    <w:rsid w:val="00624550"/>
    <w:rsid w:val="006247B1"/>
    <w:rsid w:val="0062513A"/>
    <w:rsid w:val="00625180"/>
    <w:rsid w:val="006252F3"/>
    <w:rsid w:val="00625C42"/>
    <w:rsid w:val="006262A9"/>
    <w:rsid w:val="00627274"/>
    <w:rsid w:val="00627C43"/>
    <w:rsid w:val="00627CC9"/>
    <w:rsid w:val="00627D40"/>
    <w:rsid w:val="00627DF8"/>
    <w:rsid w:val="00630AD1"/>
    <w:rsid w:val="00630AE9"/>
    <w:rsid w:val="00630D3A"/>
    <w:rsid w:val="00630E8E"/>
    <w:rsid w:val="00631685"/>
    <w:rsid w:val="00631B23"/>
    <w:rsid w:val="00631B60"/>
    <w:rsid w:val="006321A4"/>
    <w:rsid w:val="0063290D"/>
    <w:rsid w:val="00634018"/>
    <w:rsid w:val="006354E5"/>
    <w:rsid w:val="006360EA"/>
    <w:rsid w:val="00636393"/>
    <w:rsid w:val="00636512"/>
    <w:rsid w:val="00636BBB"/>
    <w:rsid w:val="00637384"/>
    <w:rsid w:val="00640111"/>
    <w:rsid w:val="006405F9"/>
    <w:rsid w:val="00640996"/>
    <w:rsid w:val="00640A1F"/>
    <w:rsid w:val="006425B9"/>
    <w:rsid w:val="00642834"/>
    <w:rsid w:val="00643E59"/>
    <w:rsid w:val="0064435B"/>
    <w:rsid w:val="006445C3"/>
    <w:rsid w:val="00645403"/>
    <w:rsid w:val="00645618"/>
    <w:rsid w:val="00645B2F"/>
    <w:rsid w:val="00645F51"/>
    <w:rsid w:val="00646070"/>
    <w:rsid w:val="00646467"/>
    <w:rsid w:val="00646778"/>
    <w:rsid w:val="00647241"/>
    <w:rsid w:val="00647AD6"/>
    <w:rsid w:val="00650AE7"/>
    <w:rsid w:val="0065118B"/>
    <w:rsid w:val="00651A3D"/>
    <w:rsid w:val="00651D52"/>
    <w:rsid w:val="00652AD2"/>
    <w:rsid w:val="00652F8F"/>
    <w:rsid w:val="00653586"/>
    <w:rsid w:val="00653F9D"/>
    <w:rsid w:val="00654402"/>
    <w:rsid w:val="00654C6A"/>
    <w:rsid w:val="0065589C"/>
    <w:rsid w:val="00655AC3"/>
    <w:rsid w:val="00655D85"/>
    <w:rsid w:val="00656C62"/>
    <w:rsid w:val="00656D35"/>
    <w:rsid w:val="006575D1"/>
    <w:rsid w:val="006578C7"/>
    <w:rsid w:val="00657D57"/>
    <w:rsid w:val="006604CA"/>
    <w:rsid w:val="00660964"/>
    <w:rsid w:val="0066099B"/>
    <w:rsid w:val="00660BF5"/>
    <w:rsid w:val="00661585"/>
    <w:rsid w:val="00661779"/>
    <w:rsid w:val="00662B0A"/>
    <w:rsid w:val="00662E1D"/>
    <w:rsid w:val="006633FD"/>
    <w:rsid w:val="00663A2D"/>
    <w:rsid w:val="00664277"/>
    <w:rsid w:val="006650FA"/>
    <w:rsid w:val="006651FC"/>
    <w:rsid w:val="00665C53"/>
    <w:rsid w:val="00665D79"/>
    <w:rsid w:val="00665E49"/>
    <w:rsid w:val="00666B00"/>
    <w:rsid w:val="00666EDB"/>
    <w:rsid w:val="00670343"/>
    <w:rsid w:val="006715D1"/>
    <w:rsid w:val="00671658"/>
    <w:rsid w:val="00671C61"/>
    <w:rsid w:val="00672537"/>
    <w:rsid w:val="006727B6"/>
    <w:rsid w:val="0067329A"/>
    <w:rsid w:val="00674263"/>
    <w:rsid w:val="006742D4"/>
    <w:rsid w:val="0067463C"/>
    <w:rsid w:val="0067514D"/>
    <w:rsid w:val="00675D8E"/>
    <w:rsid w:val="00675DD9"/>
    <w:rsid w:val="0067622D"/>
    <w:rsid w:val="0067656E"/>
    <w:rsid w:val="0067738C"/>
    <w:rsid w:val="00677416"/>
    <w:rsid w:val="00677769"/>
    <w:rsid w:val="00677E88"/>
    <w:rsid w:val="0068008F"/>
    <w:rsid w:val="00680632"/>
    <w:rsid w:val="00680D99"/>
    <w:rsid w:val="006816FB"/>
    <w:rsid w:val="00681D36"/>
    <w:rsid w:val="00681F7D"/>
    <w:rsid w:val="00683D25"/>
    <w:rsid w:val="006847C6"/>
    <w:rsid w:val="00684828"/>
    <w:rsid w:val="00685C17"/>
    <w:rsid w:val="006864CD"/>
    <w:rsid w:val="006867F2"/>
    <w:rsid w:val="00686DB6"/>
    <w:rsid w:val="00686F09"/>
    <w:rsid w:val="006901A9"/>
    <w:rsid w:val="0069022C"/>
    <w:rsid w:val="00690CCF"/>
    <w:rsid w:val="00691308"/>
    <w:rsid w:val="00692789"/>
    <w:rsid w:val="0069357F"/>
    <w:rsid w:val="00693C2D"/>
    <w:rsid w:val="006941A9"/>
    <w:rsid w:val="00694538"/>
    <w:rsid w:val="006969FE"/>
    <w:rsid w:val="00697ED7"/>
    <w:rsid w:val="006A1459"/>
    <w:rsid w:val="006A2187"/>
    <w:rsid w:val="006A2439"/>
    <w:rsid w:val="006A2D5A"/>
    <w:rsid w:val="006A31A4"/>
    <w:rsid w:val="006A3537"/>
    <w:rsid w:val="006A353B"/>
    <w:rsid w:val="006A3A59"/>
    <w:rsid w:val="006A3C40"/>
    <w:rsid w:val="006A4ECF"/>
    <w:rsid w:val="006A4F85"/>
    <w:rsid w:val="006A515B"/>
    <w:rsid w:val="006A5B96"/>
    <w:rsid w:val="006A7256"/>
    <w:rsid w:val="006B0406"/>
    <w:rsid w:val="006B0963"/>
    <w:rsid w:val="006B2A79"/>
    <w:rsid w:val="006B311E"/>
    <w:rsid w:val="006B33E8"/>
    <w:rsid w:val="006B34DF"/>
    <w:rsid w:val="006B3802"/>
    <w:rsid w:val="006B404E"/>
    <w:rsid w:val="006B463E"/>
    <w:rsid w:val="006B48FF"/>
    <w:rsid w:val="006B533F"/>
    <w:rsid w:val="006B65AD"/>
    <w:rsid w:val="006C0490"/>
    <w:rsid w:val="006C0996"/>
    <w:rsid w:val="006C21C8"/>
    <w:rsid w:val="006C2354"/>
    <w:rsid w:val="006C2849"/>
    <w:rsid w:val="006C2948"/>
    <w:rsid w:val="006C29F6"/>
    <w:rsid w:val="006C348D"/>
    <w:rsid w:val="006C3AB2"/>
    <w:rsid w:val="006C4366"/>
    <w:rsid w:val="006C48E2"/>
    <w:rsid w:val="006C4DE7"/>
    <w:rsid w:val="006C53C4"/>
    <w:rsid w:val="006C5C3F"/>
    <w:rsid w:val="006C6447"/>
    <w:rsid w:val="006C6E48"/>
    <w:rsid w:val="006C76E7"/>
    <w:rsid w:val="006C7CB3"/>
    <w:rsid w:val="006D01FC"/>
    <w:rsid w:val="006D1D36"/>
    <w:rsid w:val="006D4D96"/>
    <w:rsid w:val="006D4F70"/>
    <w:rsid w:val="006D5758"/>
    <w:rsid w:val="006D57EE"/>
    <w:rsid w:val="006D61BB"/>
    <w:rsid w:val="006D7FF3"/>
    <w:rsid w:val="006E06BA"/>
    <w:rsid w:val="006E18B1"/>
    <w:rsid w:val="006E3899"/>
    <w:rsid w:val="006E540C"/>
    <w:rsid w:val="006E596A"/>
    <w:rsid w:val="006E59E6"/>
    <w:rsid w:val="006E6164"/>
    <w:rsid w:val="006E6624"/>
    <w:rsid w:val="006E66AA"/>
    <w:rsid w:val="006E6A0D"/>
    <w:rsid w:val="006E6A20"/>
    <w:rsid w:val="006E6BC6"/>
    <w:rsid w:val="006E707C"/>
    <w:rsid w:val="006E7E7E"/>
    <w:rsid w:val="006E7F8E"/>
    <w:rsid w:val="006F0007"/>
    <w:rsid w:val="006F01D1"/>
    <w:rsid w:val="006F0B90"/>
    <w:rsid w:val="006F0EB0"/>
    <w:rsid w:val="006F1F52"/>
    <w:rsid w:val="006F1F5B"/>
    <w:rsid w:val="006F2595"/>
    <w:rsid w:val="006F2ABE"/>
    <w:rsid w:val="006F301F"/>
    <w:rsid w:val="006F30AC"/>
    <w:rsid w:val="006F31F3"/>
    <w:rsid w:val="006F35E5"/>
    <w:rsid w:val="006F36BA"/>
    <w:rsid w:val="006F3B50"/>
    <w:rsid w:val="006F4561"/>
    <w:rsid w:val="006F47B0"/>
    <w:rsid w:val="006F55E0"/>
    <w:rsid w:val="006F614A"/>
    <w:rsid w:val="006F68A8"/>
    <w:rsid w:val="006F77AE"/>
    <w:rsid w:val="006F7B74"/>
    <w:rsid w:val="0070017F"/>
    <w:rsid w:val="00700A1F"/>
    <w:rsid w:val="00700E4F"/>
    <w:rsid w:val="0070140B"/>
    <w:rsid w:val="00702818"/>
    <w:rsid w:val="00703370"/>
    <w:rsid w:val="007039DA"/>
    <w:rsid w:val="00704CC3"/>
    <w:rsid w:val="0070578A"/>
    <w:rsid w:val="007057B2"/>
    <w:rsid w:val="00705B93"/>
    <w:rsid w:val="00706034"/>
    <w:rsid w:val="0070723B"/>
    <w:rsid w:val="007075DA"/>
    <w:rsid w:val="0070761E"/>
    <w:rsid w:val="007100DA"/>
    <w:rsid w:val="0071017D"/>
    <w:rsid w:val="007103D0"/>
    <w:rsid w:val="007127BA"/>
    <w:rsid w:val="00712B37"/>
    <w:rsid w:val="00713150"/>
    <w:rsid w:val="00713296"/>
    <w:rsid w:val="0071380B"/>
    <w:rsid w:val="007139D4"/>
    <w:rsid w:val="00713EB3"/>
    <w:rsid w:val="00714B45"/>
    <w:rsid w:val="00714EE6"/>
    <w:rsid w:val="0071541F"/>
    <w:rsid w:val="00716588"/>
    <w:rsid w:val="007176A1"/>
    <w:rsid w:val="00717714"/>
    <w:rsid w:val="007179AD"/>
    <w:rsid w:val="00717AFA"/>
    <w:rsid w:val="00720AF9"/>
    <w:rsid w:val="00721B26"/>
    <w:rsid w:val="00721D08"/>
    <w:rsid w:val="00722184"/>
    <w:rsid w:val="00723137"/>
    <w:rsid w:val="00723924"/>
    <w:rsid w:val="0072414E"/>
    <w:rsid w:val="0072491D"/>
    <w:rsid w:val="00725554"/>
    <w:rsid w:val="007256D5"/>
    <w:rsid w:val="00726EC3"/>
    <w:rsid w:val="00727A02"/>
    <w:rsid w:val="007305EC"/>
    <w:rsid w:val="00730C24"/>
    <w:rsid w:val="007313CD"/>
    <w:rsid w:val="007316EF"/>
    <w:rsid w:val="00731AD3"/>
    <w:rsid w:val="00731CF9"/>
    <w:rsid w:val="007321A2"/>
    <w:rsid w:val="007326CC"/>
    <w:rsid w:val="00732BB7"/>
    <w:rsid w:val="00732C40"/>
    <w:rsid w:val="007332DF"/>
    <w:rsid w:val="007337B7"/>
    <w:rsid w:val="00734363"/>
    <w:rsid w:val="0073480A"/>
    <w:rsid w:val="00734D7F"/>
    <w:rsid w:val="0073558F"/>
    <w:rsid w:val="00735D4D"/>
    <w:rsid w:val="0073610A"/>
    <w:rsid w:val="0073640C"/>
    <w:rsid w:val="007377B4"/>
    <w:rsid w:val="00737EC2"/>
    <w:rsid w:val="00740C2B"/>
    <w:rsid w:val="00740D17"/>
    <w:rsid w:val="00741005"/>
    <w:rsid w:val="007421C7"/>
    <w:rsid w:val="0074367B"/>
    <w:rsid w:val="00743EBD"/>
    <w:rsid w:val="0074464B"/>
    <w:rsid w:val="007449CB"/>
    <w:rsid w:val="0074566D"/>
    <w:rsid w:val="00745977"/>
    <w:rsid w:val="00745B0F"/>
    <w:rsid w:val="0074720A"/>
    <w:rsid w:val="0074768B"/>
    <w:rsid w:val="00747861"/>
    <w:rsid w:val="0075143D"/>
    <w:rsid w:val="0075180E"/>
    <w:rsid w:val="00751A48"/>
    <w:rsid w:val="00752314"/>
    <w:rsid w:val="00752FF7"/>
    <w:rsid w:val="0075325C"/>
    <w:rsid w:val="00753844"/>
    <w:rsid w:val="00753D37"/>
    <w:rsid w:val="00753EB7"/>
    <w:rsid w:val="00754604"/>
    <w:rsid w:val="00756114"/>
    <w:rsid w:val="0075624F"/>
    <w:rsid w:val="00757369"/>
    <w:rsid w:val="00757E10"/>
    <w:rsid w:val="00757E6C"/>
    <w:rsid w:val="0076079E"/>
    <w:rsid w:val="00761425"/>
    <w:rsid w:val="007619EF"/>
    <w:rsid w:val="007622E4"/>
    <w:rsid w:val="0076294B"/>
    <w:rsid w:val="00763E23"/>
    <w:rsid w:val="007642E3"/>
    <w:rsid w:val="00764CF4"/>
    <w:rsid w:val="00764F22"/>
    <w:rsid w:val="00765D03"/>
    <w:rsid w:val="00766BCE"/>
    <w:rsid w:val="007701F9"/>
    <w:rsid w:val="007708C1"/>
    <w:rsid w:val="00770AAE"/>
    <w:rsid w:val="00770BFF"/>
    <w:rsid w:val="00771252"/>
    <w:rsid w:val="00771E8E"/>
    <w:rsid w:val="0077214B"/>
    <w:rsid w:val="00772306"/>
    <w:rsid w:val="00772572"/>
    <w:rsid w:val="00772E45"/>
    <w:rsid w:val="0077355D"/>
    <w:rsid w:val="00774923"/>
    <w:rsid w:val="00775050"/>
    <w:rsid w:val="007750D7"/>
    <w:rsid w:val="00775161"/>
    <w:rsid w:val="00775424"/>
    <w:rsid w:val="00775899"/>
    <w:rsid w:val="00776366"/>
    <w:rsid w:val="00776865"/>
    <w:rsid w:val="007768DD"/>
    <w:rsid w:val="00776BDB"/>
    <w:rsid w:val="00777CA4"/>
    <w:rsid w:val="0078130C"/>
    <w:rsid w:val="00781810"/>
    <w:rsid w:val="00781AF4"/>
    <w:rsid w:val="00781EEB"/>
    <w:rsid w:val="00781F70"/>
    <w:rsid w:val="0078273B"/>
    <w:rsid w:val="00782D61"/>
    <w:rsid w:val="00783275"/>
    <w:rsid w:val="00783B34"/>
    <w:rsid w:val="007844D8"/>
    <w:rsid w:val="00784B94"/>
    <w:rsid w:val="00787A3F"/>
    <w:rsid w:val="00787D1B"/>
    <w:rsid w:val="007904BE"/>
    <w:rsid w:val="00790E14"/>
    <w:rsid w:val="00791B72"/>
    <w:rsid w:val="00792538"/>
    <w:rsid w:val="0079263C"/>
    <w:rsid w:val="00792F53"/>
    <w:rsid w:val="0079464E"/>
    <w:rsid w:val="00794670"/>
    <w:rsid w:val="007947A9"/>
    <w:rsid w:val="007956B8"/>
    <w:rsid w:val="007957F7"/>
    <w:rsid w:val="00795D75"/>
    <w:rsid w:val="00796187"/>
    <w:rsid w:val="00797585"/>
    <w:rsid w:val="00797A4D"/>
    <w:rsid w:val="00797B31"/>
    <w:rsid w:val="00797CAD"/>
    <w:rsid w:val="007A07B3"/>
    <w:rsid w:val="007A0856"/>
    <w:rsid w:val="007A0CEA"/>
    <w:rsid w:val="007A0D8A"/>
    <w:rsid w:val="007A19DE"/>
    <w:rsid w:val="007A28A5"/>
    <w:rsid w:val="007A37A5"/>
    <w:rsid w:val="007A4488"/>
    <w:rsid w:val="007A5C97"/>
    <w:rsid w:val="007A5D37"/>
    <w:rsid w:val="007A6455"/>
    <w:rsid w:val="007A65BB"/>
    <w:rsid w:val="007A70E0"/>
    <w:rsid w:val="007B0EB2"/>
    <w:rsid w:val="007B1944"/>
    <w:rsid w:val="007B249C"/>
    <w:rsid w:val="007B441A"/>
    <w:rsid w:val="007B4849"/>
    <w:rsid w:val="007B5152"/>
    <w:rsid w:val="007B7223"/>
    <w:rsid w:val="007C01C0"/>
    <w:rsid w:val="007C0D5C"/>
    <w:rsid w:val="007C0DA2"/>
    <w:rsid w:val="007C2496"/>
    <w:rsid w:val="007C32E6"/>
    <w:rsid w:val="007C39F5"/>
    <w:rsid w:val="007C4112"/>
    <w:rsid w:val="007C4F03"/>
    <w:rsid w:val="007C4F9A"/>
    <w:rsid w:val="007C5345"/>
    <w:rsid w:val="007C5851"/>
    <w:rsid w:val="007C6584"/>
    <w:rsid w:val="007C6F3E"/>
    <w:rsid w:val="007C7078"/>
    <w:rsid w:val="007C76C8"/>
    <w:rsid w:val="007D07D5"/>
    <w:rsid w:val="007D1BDC"/>
    <w:rsid w:val="007D1F9F"/>
    <w:rsid w:val="007D2E82"/>
    <w:rsid w:val="007D3108"/>
    <w:rsid w:val="007D3A7E"/>
    <w:rsid w:val="007D3B5D"/>
    <w:rsid w:val="007D3CF4"/>
    <w:rsid w:val="007D3D60"/>
    <w:rsid w:val="007D47AF"/>
    <w:rsid w:val="007D481B"/>
    <w:rsid w:val="007D57B6"/>
    <w:rsid w:val="007D5CA3"/>
    <w:rsid w:val="007D6A88"/>
    <w:rsid w:val="007D6C5D"/>
    <w:rsid w:val="007D6EFC"/>
    <w:rsid w:val="007D700C"/>
    <w:rsid w:val="007D72A2"/>
    <w:rsid w:val="007D783D"/>
    <w:rsid w:val="007D793D"/>
    <w:rsid w:val="007D7DD1"/>
    <w:rsid w:val="007E00FE"/>
    <w:rsid w:val="007E0981"/>
    <w:rsid w:val="007E0AF4"/>
    <w:rsid w:val="007E12C0"/>
    <w:rsid w:val="007E1E20"/>
    <w:rsid w:val="007E218C"/>
    <w:rsid w:val="007E2FBB"/>
    <w:rsid w:val="007E30B7"/>
    <w:rsid w:val="007E3668"/>
    <w:rsid w:val="007E36F2"/>
    <w:rsid w:val="007E4F84"/>
    <w:rsid w:val="007E5C97"/>
    <w:rsid w:val="007E6154"/>
    <w:rsid w:val="007E62CA"/>
    <w:rsid w:val="007E649B"/>
    <w:rsid w:val="007E6ED1"/>
    <w:rsid w:val="007E78D1"/>
    <w:rsid w:val="007F055A"/>
    <w:rsid w:val="007F067A"/>
    <w:rsid w:val="007F07E8"/>
    <w:rsid w:val="007F0DD7"/>
    <w:rsid w:val="007F22E9"/>
    <w:rsid w:val="007F290C"/>
    <w:rsid w:val="007F2FAF"/>
    <w:rsid w:val="007F3219"/>
    <w:rsid w:val="007F326B"/>
    <w:rsid w:val="007F3750"/>
    <w:rsid w:val="007F3826"/>
    <w:rsid w:val="007F3E12"/>
    <w:rsid w:val="007F3F61"/>
    <w:rsid w:val="007F51CD"/>
    <w:rsid w:val="007F5233"/>
    <w:rsid w:val="007F5A61"/>
    <w:rsid w:val="007F5DC8"/>
    <w:rsid w:val="007F6988"/>
    <w:rsid w:val="008001A3"/>
    <w:rsid w:val="008005E5"/>
    <w:rsid w:val="00800E74"/>
    <w:rsid w:val="0080115C"/>
    <w:rsid w:val="008030FB"/>
    <w:rsid w:val="008034D8"/>
    <w:rsid w:val="0080362D"/>
    <w:rsid w:val="00803C61"/>
    <w:rsid w:val="00803E3E"/>
    <w:rsid w:val="0080442F"/>
    <w:rsid w:val="008045EC"/>
    <w:rsid w:val="008054F8"/>
    <w:rsid w:val="00805D71"/>
    <w:rsid w:val="008064ED"/>
    <w:rsid w:val="00806D4C"/>
    <w:rsid w:val="00807764"/>
    <w:rsid w:val="00807819"/>
    <w:rsid w:val="00807B99"/>
    <w:rsid w:val="008104DA"/>
    <w:rsid w:val="008108FE"/>
    <w:rsid w:val="00810A86"/>
    <w:rsid w:val="00810DEB"/>
    <w:rsid w:val="00811300"/>
    <w:rsid w:val="00811AD0"/>
    <w:rsid w:val="00812D7F"/>
    <w:rsid w:val="00812DF9"/>
    <w:rsid w:val="00813757"/>
    <w:rsid w:val="0081449B"/>
    <w:rsid w:val="0081470F"/>
    <w:rsid w:val="00815017"/>
    <w:rsid w:val="008161C3"/>
    <w:rsid w:val="00816AFB"/>
    <w:rsid w:val="008179C9"/>
    <w:rsid w:val="00817EAB"/>
    <w:rsid w:val="00820247"/>
    <w:rsid w:val="008204E3"/>
    <w:rsid w:val="008206C2"/>
    <w:rsid w:val="00820BBD"/>
    <w:rsid w:val="00820E72"/>
    <w:rsid w:val="008220FB"/>
    <w:rsid w:val="008224E3"/>
    <w:rsid w:val="00822B61"/>
    <w:rsid w:val="00822F76"/>
    <w:rsid w:val="00823035"/>
    <w:rsid w:val="0082317D"/>
    <w:rsid w:val="00823A53"/>
    <w:rsid w:val="00824009"/>
    <w:rsid w:val="008240F7"/>
    <w:rsid w:val="00824D76"/>
    <w:rsid w:val="0082567D"/>
    <w:rsid w:val="00825BD9"/>
    <w:rsid w:val="00825D05"/>
    <w:rsid w:val="00825DA7"/>
    <w:rsid w:val="00825E85"/>
    <w:rsid w:val="008264AA"/>
    <w:rsid w:val="00826862"/>
    <w:rsid w:val="00826B8E"/>
    <w:rsid w:val="00827362"/>
    <w:rsid w:val="00827B03"/>
    <w:rsid w:val="00830E4A"/>
    <w:rsid w:val="00831B05"/>
    <w:rsid w:val="00831C17"/>
    <w:rsid w:val="00831DF9"/>
    <w:rsid w:val="00831E46"/>
    <w:rsid w:val="00832206"/>
    <w:rsid w:val="00833051"/>
    <w:rsid w:val="00834232"/>
    <w:rsid w:val="00834555"/>
    <w:rsid w:val="008349D6"/>
    <w:rsid w:val="00834D34"/>
    <w:rsid w:val="00835386"/>
    <w:rsid w:val="00835BF7"/>
    <w:rsid w:val="00836713"/>
    <w:rsid w:val="00836BB1"/>
    <w:rsid w:val="00836FB7"/>
    <w:rsid w:val="008375A4"/>
    <w:rsid w:val="00841537"/>
    <w:rsid w:val="00841792"/>
    <w:rsid w:val="0084258A"/>
    <w:rsid w:val="00842809"/>
    <w:rsid w:val="00843186"/>
    <w:rsid w:val="00844199"/>
    <w:rsid w:val="00844910"/>
    <w:rsid w:val="00845578"/>
    <w:rsid w:val="008455BD"/>
    <w:rsid w:val="0084594A"/>
    <w:rsid w:val="008459F7"/>
    <w:rsid w:val="00846479"/>
    <w:rsid w:val="0084664A"/>
    <w:rsid w:val="00847804"/>
    <w:rsid w:val="008500C2"/>
    <w:rsid w:val="00850853"/>
    <w:rsid w:val="00850CF5"/>
    <w:rsid w:val="00852FD9"/>
    <w:rsid w:val="0085320F"/>
    <w:rsid w:val="0085324D"/>
    <w:rsid w:val="0085357D"/>
    <w:rsid w:val="00853C44"/>
    <w:rsid w:val="00853D1C"/>
    <w:rsid w:val="008543EE"/>
    <w:rsid w:val="00854452"/>
    <w:rsid w:val="008544B1"/>
    <w:rsid w:val="00854EAD"/>
    <w:rsid w:val="00855A01"/>
    <w:rsid w:val="00856DE0"/>
    <w:rsid w:val="0085723C"/>
    <w:rsid w:val="00857346"/>
    <w:rsid w:val="00857BA5"/>
    <w:rsid w:val="00857C17"/>
    <w:rsid w:val="00860C6A"/>
    <w:rsid w:val="00860EF2"/>
    <w:rsid w:val="008615F4"/>
    <w:rsid w:val="0086277F"/>
    <w:rsid w:val="00862B12"/>
    <w:rsid w:val="0086319F"/>
    <w:rsid w:val="00863C54"/>
    <w:rsid w:val="00864AAC"/>
    <w:rsid w:val="00865515"/>
    <w:rsid w:val="00865B92"/>
    <w:rsid w:val="00865E8E"/>
    <w:rsid w:val="0086701E"/>
    <w:rsid w:val="00871123"/>
    <w:rsid w:val="0087143B"/>
    <w:rsid w:val="00872A69"/>
    <w:rsid w:val="008736C4"/>
    <w:rsid w:val="00874810"/>
    <w:rsid w:val="0087517A"/>
    <w:rsid w:val="00876B1F"/>
    <w:rsid w:val="0087762C"/>
    <w:rsid w:val="008805FD"/>
    <w:rsid w:val="00880E17"/>
    <w:rsid w:val="00881150"/>
    <w:rsid w:val="0088252A"/>
    <w:rsid w:val="008833A3"/>
    <w:rsid w:val="00883886"/>
    <w:rsid w:val="00883B91"/>
    <w:rsid w:val="00884AC7"/>
    <w:rsid w:val="00884D43"/>
    <w:rsid w:val="008871C8"/>
    <w:rsid w:val="008873CB"/>
    <w:rsid w:val="00887841"/>
    <w:rsid w:val="00890696"/>
    <w:rsid w:val="00890F6F"/>
    <w:rsid w:val="0089160B"/>
    <w:rsid w:val="00891E96"/>
    <w:rsid w:val="00891FE2"/>
    <w:rsid w:val="00892A92"/>
    <w:rsid w:val="00892B59"/>
    <w:rsid w:val="00892B88"/>
    <w:rsid w:val="0089386B"/>
    <w:rsid w:val="008938FA"/>
    <w:rsid w:val="00894212"/>
    <w:rsid w:val="008942BC"/>
    <w:rsid w:val="00895EE6"/>
    <w:rsid w:val="00896245"/>
    <w:rsid w:val="0089638D"/>
    <w:rsid w:val="0089713D"/>
    <w:rsid w:val="0089726C"/>
    <w:rsid w:val="008976FF"/>
    <w:rsid w:val="00897770"/>
    <w:rsid w:val="008978BA"/>
    <w:rsid w:val="008A1539"/>
    <w:rsid w:val="008A1656"/>
    <w:rsid w:val="008A1676"/>
    <w:rsid w:val="008A1853"/>
    <w:rsid w:val="008A2AA2"/>
    <w:rsid w:val="008A2B7F"/>
    <w:rsid w:val="008A2D08"/>
    <w:rsid w:val="008A4E81"/>
    <w:rsid w:val="008A573F"/>
    <w:rsid w:val="008A59D5"/>
    <w:rsid w:val="008A6857"/>
    <w:rsid w:val="008A6910"/>
    <w:rsid w:val="008A698D"/>
    <w:rsid w:val="008A775C"/>
    <w:rsid w:val="008A7A44"/>
    <w:rsid w:val="008B0B8C"/>
    <w:rsid w:val="008B0D7F"/>
    <w:rsid w:val="008B0E29"/>
    <w:rsid w:val="008B13F5"/>
    <w:rsid w:val="008B1463"/>
    <w:rsid w:val="008B1752"/>
    <w:rsid w:val="008B1ADE"/>
    <w:rsid w:val="008B27D5"/>
    <w:rsid w:val="008B3CC3"/>
    <w:rsid w:val="008B43C3"/>
    <w:rsid w:val="008B4E35"/>
    <w:rsid w:val="008B547B"/>
    <w:rsid w:val="008B5549"/>
    <w:rsid w:val="008B5796"/>
    <w:rsid w:val="008B5E2B"/>
    <w:rsid w:val="008B62B5"/>
    <w:rsid w:val="008B6C15"/>
    <w:rsid w:val="008B6EDA"/>
    <w:rsid w:val="008B73FE"/>
    <w:rsid w:val="008B7982"/>
    <w:rsid w:val="008B7995"/>
    <w:rsid w:val="008C15FE"/>
    <w:rsid w:val="008C306E"/>
    <w:rsid w:val="008C3F7F"/>
    <w:rsid w:val="008C529B"/>
    <w:rsid w:val="008C54FA"/>
    <w:rsid w:val="008C68DC"/>
    <w:rsid w:val="008C70D6"/>
    <w:rsid w:val="008C7182"/>
    <w:rsid w:val="008C735C"/>
    <w:rsid w:val="008D02FD"/>
    <w:rsid w:val="008D06DD"/>
    <w:rsid w:val="008D0975"/>
    <w:rsid w:val="008D2940"/>
    <w:rsid w:val="008D311B"/>
    <w:rsid w:val="008D3703"/>
    <w:rsid w:val="008D3923"/>
    <w:rsid w:val="008D3CC3"/>
    <w:rsid w:val="008D3FA0"/>
    <w:rsid w:val="008D4118"/>
    <w:rsid w:val="008D4140"/>
    <w:rsid w:val="008D44B5"/>
    <w:rsid w:val="008D4E93"/>
    <w:rsid w:val="008D5435"/>
    <w:rsid w:val="008D5B3C"/>
    <w:rsid w:val="008D609C"/>
    <w:rsid w:val="008D6850"/>
    <w:rsid w:val="008D71E7"/>
    <w:rsid w:val="008D757A"/>
    <w:rsid w:val="008D768E"/>
    <w:rsid w:val="008D787D"/>
    <w:rsid w:val="008D7B24"/>
    <w:rsid w:val="008D7F63"/>
    <w:rsid w:val="008E019D"/>
    <w:rsid w:val="008E08CA"/>
    <w:rsid w:val="008E23E2"/>
    <w:rsid w:val="008E2B95"/>
    <w:rsid w:val="008E475B"/>
    <w:rsid w:val="008E4B93"/>
    <w:rsid w:val="008E4BBF"/>
    <w:rsid w:val="008E4D1C"/>
    <w:rsid w:val="008E4EBD"/>
    <w:rsid w:val="008E4F57"/>
    <w:rsid w:val="008E53F3"/>
    <w:rsid w:val="008E5497"/>
    <w:rsid w:val="008E5673"/>
    <w:rsid w:val="008E5B82"/>
    <w:rsid w:val="008E6312"/>
    <w:rsid w:val="008E6771"/>
    <w:rsid w:val="008E7DF9"/>
    <w:rsid w:val="008E7EC1"/>
    <w:rsid w:val="008F0512"/>
    <w:rsid w:val="008F1659"/>
    <w:rsid w:val="008F1D4B"/>
    <w:rsid w:val="008F231F"/>
    <w:rsid w:val="008F2801"/>
    <w:rsid w:val="008F34F9"/>
    <w:rsid w:val="008F37DE"/>
    <w:rsid w:val="008F4C1F"/>
    <w:rsid w:val="008F550A"/>
    <w:rsid w:val="008F579C"/>
    <w:rsid w:val="008F5952"/>
    <w:rsid w:val="008F5B9A"/>
    <w:rsid w:val="008F69B8"/>
    <w:rsid w:val="008F6C4F"/>
    <w:rsid w:val="009026D0"/>
    <w:rsid w:val="009027EE"/>
    <w:rsid w:val="00902F32"/>
    <w:rsid w:val="00904402"/>
    <w:rsid w:val="009048B1"/>
    <w:rsid w:val="00905113"/>
    <w:rsid w:val="009053F0"/>
    <w:rsid w:val="00905793"/>
    <w:rsid w:val="00905E67"/>
    <w:rsid w:val="0090612A"/>
    <w:rsid w:val="0090657B"/>
    <w:rsid w:val="00906941"/>
    <w:rsid w:val="00907029"/>
    <w:rsid w:val="00907A63"/>
    <w:rsid w:val="00907F4A"/>
    <w:rsid w:val="00910971"/>
    <w:rsid w:val="00910B24"/>
    <w:rsid w:val="00910BEA"/>
    <w:rsid w:val="009110DA"/>
    <w:rsid w:val="0091115C"/>
    <w:rsid w:val="00911628"/>
    <w:rsid w:val="00911826"/>
    <w:rsid w:val="00911FFB"/>
    <w:rsid w:val="00912364"/>
    <w:rsid w:val="00912F47"/>
    <w:rsid w:val="00913171"/>
    <w:rsid w:val="009136FC"/>
    <w:rsid w:val="009148BA"/>
    <w:rsid w:val="009151F0"/>
    <w:rsid w:val="009152D8"/>
    <w:rsid w:val="00915720"/>
    <w:rsid w:val="00920281"/>
    <w:rsid w:val="00920694"/>
    <w:rsid w:val="0092096C"/>
    <w:rsid w:val="00920F86"/>
    <w:rsid w:val="0092201B"/>
    <w:rsid w:val="009222FC"/>
    <w:rsid w:val="00922335"/>
    <w:rsid w:val="00922774"/>
    <w:rsid w:val="00922DED"/>
    <w:rsid w:val="00922F86"/>
    <w:rsid w:val="0092322D"/>
    <w:rsid w:val="00923422"/>
    <w:rsid w:val="009238B0"/>
    <w:rsid w:val="00925796"/>
    <w:rsid w:val="00925BE4"/>
    <w:rsid w:val="00926A51"/>
    <w:rsid w:val="009271A8"/>
    <w:rsid w:val="009273D6"/>
    <w:rsid w:val="00930054"/>
    <w:rsid w:val="009302BE"/>
    <w:rsid w:val="00930346"/>
    <w:rsid w:val="009307CF"/>
    <w:rsid w:val="00930CF5"/>
    <w:rsid w:val="00930D89"/>
    <w:rsid w:val="00930DA6"/>
    <w:rsid w:val="009317FA"/>
    <w:rsid w:val="0093212E"/>
    <w:rsid w:val="00932FC4"/>
    <w:rsid w:val="00933705"/>
    <w:rsid w:val="00933D70"/>
    <w:rsid w:val="00934222"/>
    <w:rsid w:val="00934D3D"/>
    <w:rsid w:val="00935671"/>
    <w:rsid w:val="009362DF"/>
    <w:rsid w:val="00936428"/>
    <w:rsid w:val="00942304"/>
    <w:rsid w:val="0094266C"/>
    <w:rsid w:val="00942C3C"/>
    <w:rsid w:val="00943589"/>
    <w:rsid w:val="00943BAE"/>
    <w:rsid w:val="00943DB9"/>
    <w:rsid w:val="009440C9"/>
    <w:rsid w:val="00944DE3"/>
    <w:rsid w:val="00945640"/>
    <w:rsid w:val="009466B8"/>
    <w:rsid w:val="009468B4"/>
    <w:rsid w:val="00950013"/>
    <w:rsid w:val="00950F53"/>
    <w:rsid w:val="009511C2"/>
    <w:rsid w:val="009514D6"/>
    <w:rsid w:val="00951647"/>
    <w:rsid w:val="0095357F"/>
    <w:rsid w:val="00953F03"/>
    <w:rsid w:val="00954372"/>
    <w:rsid w:val="009557A0"/>
    <w:rsid w:val="00955898"/>
    <w:rsid w:val="00955BA9"/>
    <w:rsid w:val="00956A59"/>
    <w:rsid w:val="00956D5F"/>
    <w:rsid w:val="00960335"/>
    <w:rsid w:val="009603A4"/>
    <w:rsid w:val="009604C3"/>
    <w:rsid w:val="00960915"/>
    <w:rsid w:val="00960DAE"/>
    <w:rsid w:val="009613A3"/>
    <w:rsid w:val="0096276E"/>
    <w:rsid w:val="00962FD5"/>
    <w:rsid w:val="00963227"/>
    <w:rsid w:val="00964112"/>
    <w:rsid w:val="009643E7"/>
    <w:rsid w:val="00965A13"/>
    <w:rsid w:val="00965E71"/>
    <w:rsid w:val="00966172"/>
    <w:rsid w:val="009671D3"/>
    <w:rsid w:val="00967E6A"/>
    <w:rsid w:val="00971800"/>
    <w:rsid w:val="00971E63"/>
    <w:rsid w:val="00971FA2"/>
    <w:rsid w:val="009727FD"/>
    <w:rsid w:val="00973344"/>
    <w:rsid w:val="00973DA2"/>
    <w:rsid w:val="0097478C"/>
    <w:rsid w:val="00974A16"/>
    <w:rsid w:val="00974AC6"/>
    <w:rsid w:val="00974C42"/>
    <w:rsid w:val="009750B8"/>
    <w:rsid w:val="00975737"/>
    <w:rsid w:val="00975BF4"/>
    <w:rsid w:val="00975EDC"/>
    <w:rsid w:val="00976DEB"/>
    <w:rsid w:val="00976E57"/>
    <w:rsid w:val="00977473"/>
    <w:rsid w:val="00977EF0"/>
    <w:rsid w:val="009803E6"/>
    <w:rsid w:val="0098057B"/>
    <w:rsid w:val="00980981"/>
    <w:rsid w:val="00982475"/>
    <w:rsid w:val="009826CF"/>
    <w:rsid w:val="00982DBE"/>
    <w:rsid w:val="00983880"/>
    <w:rsid w:val="00983A7A"/>
    <w:rsid w:val="00983B74"/>
    <w:rsid w:val="009842C8"/>
    <w:rsid w:val="00985B3D"/>
    <w:rsid w:val="0098648C"/>
    <w:rsid w:val="00987719"/>
    <w:rsid w:val="00987A65"/>
    <w:rsid w:val="00987D86"/>
    <w:rsid w:val="009913AC"/>
    <w:rsid w:val="00992031"/>
    <w:rsid w:val="00992F82"/>
    <w:rsid w:val="00993386"/>
    <w:rsid w:val="009939B9"/>
    <w:rsid w:val="0099523F"/>
    <w:rsid w:val="009956E8"/>
    <w:rsid w:val="00995B08"/>
    <w:rsid w:val="00995BB5"/>
    <w:rsid w:val="009966A6"/>
    <w:rsid w:val="00996E2C"/>
    <w:rsid w:val="00997091"/>
    <w:rsid w:val="00997BE6"/>
    <w:rsid w:val="009A013C"/>
    <w:rsid w:val="009A0275"/>
    <w:rsid w:val="009A09A1"/>
    <w:rsid w:val="009A121F"/>
    <w:rsid w:val="009A123B"/>
    <w:rsid w:val="009A2233"/>
    <w:rsid w:val="009A2651"/>
    <w:rsid w:val="009A2C96"/>
    <w:rsid w:val="009A3A19"/>
    <w:rsid w:val="009A3BE8"/>
    <w:rsid w:val="009A42C5"/>
    <w:rsid w:val="009A4305"/>
    <w:rsid w:val="009A5AAF"/>
    <w:rsid w:val="009A60A7"/>
    <w:rsid w:val="009A617D"/>
    <w:rsid w:val="009A680F"/>
    <w:rsid w:val="009A6BE2"/>
    <w:rsid w:val="009A6D5E"/>
    <w:rsid w:val="009A6FA8"/>
    <w:rsid w:val="009A71AB"/>
    <w:rsid w:val="009A746A"/>
    <w:rsid w:val="009A75EC"/>
    <w:rsid w:val="009B007A"/>
    <w:rsid w:val="009B087A"/>
    <w:rsid w:val="009B172F"/>
    <w:rsid w:val="009B28A6"/>
    <w:rsid w:val="009B2AED"/>
    <w:rsid w:val="009B374F"/>
    <w:rsid w:val="009B3ABA"/>
    <w:rsid w:val="009B3B3E"/>
    <w:rsid w:val="009B4491"/>
    <w:rsid w:val="009B44C2"/>
    <w:rsid w:val="009B489B"/>
    <w:rsid w:val="009B5127"/>
    <w:rsid w:val="009B5A55"/>
    <w:rsid w:val="009B5CCA"/>
    <w:rsid w:val="009B6283"/>
    <w:rsid w:val="009B65E3"/>
    <w:rsid w:val="009B6D29"/>
    <w:rsid w:val="009B7A27"/>
    <w:rsid w:val="009C0017"/>
    <w:rsid w:val="009C1E42"/>
    <w:rsid w:val="009C2762"/>
    <w:rsid w:val="009C2A94"/>
    <w:rsid w:val="009C2D3C"/>
    <w:rsid w:val="009C2D88"/>
    <w:rsid w:val="009C391D"/>
    <w:rsid w:val="009C4434"/>
    <w:rsid w:val="009C44A7"/>
    <w:rsid w:val="009C4AD3"/>
    <w:rsid w:val="009C4D38"/>
    <w:rsid w:val="009C5C55"/>
    <w:rsid w:val="009C652A"/>
    <w:rsid w:val="009C65E8"/>
    <w:rsid w:val="009C6B3E"/>
    <w:rsid w:val="009C6EEB"/>
    <w:rsid w:val="009D0FBE"/>
    <w:rsid w:val="009D1A0D"/>
    <w:rsid w:val="009D1F1D"/>
    <w:rsid w:val="009D2783"/>
    <w:rsid w:val="009D3BC0"/>
    <w:rsid w:val="009D4141"/>
    <w:rsid w:val="009D59C9"/>
    <w:rsid w:val="009D6E8F"/>
    <w:rsid w:val="009D6FBE"/>
    <w:rsid w:val="009D71F0"/>
    <w:rsid w:val="009E004A"/>
    <w:rsid w:val="009E01C8"/>
    <w:rsid w:val="009E1B9A"/>
    <w:rsid w:val="009E1C1B"/>
    <w:rsid w:val="009E26C2"/>
    <w:rsid w:val="009E2D9E"/>
    <w:rsid w:val="009E2E34"/>
    <w:rsid w:val="009E44CA"/>
    <w:rsid w:val="009E4646"/>
    <w:rsid w:val="009E48BB"/>
    <w:rsid w:val="009E50D4"/>
    <w:rsid w:val="009E50DC"/>
    <w:rsid w:val="009E523C"/>
    <w:rsid w:val="009E5311"/>
    <w:rsid w:val="009E5AC6"/>
    <w:rsid w:val="009E5AD1"/>
    <w:rsid w:val="009E6C15"/>
    <w:rsid w:val="009E709D"/>
    <w:rsid w:val="009E7153"/>
    <w:rsid w:val="009F0694"/>
    <w:rsid w:val="009F14CB"/>
    <w:rsid w:val="009F157B"/>
    <w:rsid w:val="009F1705"/>
    <w:rsid w:val="009F2233"/>
    <w:rsid w:val="009F28CB"/>
    <w:rsid w:val="009F2CD9"/>
    <w:rsid w:val="009F4DEF"/>
    <w:rsid w:val="009F56B5"/>
    <w:rsid w:val="009F6395"/>
    <w:rsid w:val="009F66FA"/>
    <w:rsid w:val="009F7054"/>
    <w:rsid w:val="009F7587"/>
    <w:rsid w:val="00A000F0"/>
    <w:rsid w:val="00A001BC"/>
    <w:rsid w:val="00A003EB"/>
    <w:rsid w:val="00A00A97"/>
    <w:rsid w:val="00A00BC8"/>
    <w:rsid w:val="00A00C25"/>
    <w:rsid w:val="00A011B6"/>
    <w:rsid w:val="00A011F7"/>
    <w:rsid w:val="00A01283"/>
    <w:rsid w:val="00A01A01"/>
    <w:rsid w:val="00A01F46"/>
    <w:rsid w:val="00A02260"/>
    <w:rsid w:val="00A02AF8"/>
    <w:rsid w:val="00A03A98"/>
    <w:rsid w:val="00A03CCA"/>
    <w:rsid w:val="00A04BBF"/>
    <w:rsid w:val="00A069B5"/>
    <w:rsid w:val="00A06D90"/>
    <w:rsid w:val="00A074F1"/>
    <w:rsid w:val="00A07EA1"/>
    <w:rsid w:val="00A07EC7"/>
    <w:rsid w:val="00A10C50"/>
    <w:rsid w:val="00A10D8D"/>
    <w:rsid w:val="00A10E84"/>
    <w:rsid w:val="00A1159A"/>
    <w:rsid w:val="00A12AD3"/>
    <w:rsid w:val="00A13BDB"/>
    <w:rsid w:val="00A14104"/>
    <w:rsid w:val="00A153F9"/>
    <w:rsid w:val="00A157F6"/>
    <w:rsid w:val="00A162AB"/>
    <w:rsid w:val="00A16A67"/>
    <w:rsid w:val="00A16CD1"/>
    <w:rsid w:val="00A17656"/>
    <w:rsid w:val="00A177F9"/>
    <w:rsid w:val="00A20240"/>
    <w:rsid w:val="00A20A62"/>
    <w:rsid w:val="00A21DAA"/>
    <w:rsid w:val="00A21E2A"/>
    <w:rsid w:val="00A22A30"/>
    <w:rsid w:val="00A22D0B"/>
    <w:rsid w:val="00A2340E"/>
    <w:rsid w:val="00A2341E"/>
    <w:rsid w:val="00A24606"/>
    <w:rsid w:val="00A258E7"/>
    <w:rsid w:val="00A268FA"/>
    <w:rsid w:val="00A27B05"/>
    <w:rsid w:val="00A307E9"/>
    <w:rsid w:val="00A30C6B"/>
    <w:rsid w:val="00A31B34"/>
    <w:rsid w:val="00A33F87"/>
    <w:rsid w:val="00A34BBC"/>
    <w:rsid w:val="00A3508A"/>
    <w:rsid w:val="00A355EF"/>
    <w:rsid w:val="00A374E3"/>
    <w:rsid w:val="00A37659"/>
    <w:rsid w:val="00A404C4"/>
    <w:rsid w:val="00A40931"/>
    <w:rsid w:val="00A40D39"/>
    <w:rsid w:val="00A40F51"/>
    <w:rsid w:val="00A40F61"/>
    <w:rsid w:val="00A40F9A"/>
    <w:rsid w:val="00A41D27"/>
    <w:rsid w:val="00A428ED"/>
    <w:rsid w:val="00A42C69"/>
    <w:rsid w:val="00A431D3"/>
    <w:rsid w:val="00A43285"/>
    <w:rsid w:val="00A43463"/>
    <w:rsid w:val="00A43771"/>
    <w:rsid w:val="00A43B77"/>
    <w:rsid w:val="00A43BF1"/>
    <w:rsid w:val="00A43CB6"/>
    <w:rsid w:val="00A43F79"/>
    <w:rsid w:val="00A44A26"/>
    <w:rsid w:val="00A44EEC"/>
    <w:rsid w:val="00A452D2"/>
    <w:rsid w:val="00A457F1"/>
    <w:rsid w:val="00A458DD"/>
    <w:rsid w:val="00A45944"/>
    <w:rsid w:val="00A4597D"/>
    <w:rsid w:val="00A46148"/>
    <w:rsid w:val="00A46C8A"/>
    <w:rsid w:val="00A46E06"/>
    <w:rsid w:val="00A4714B"/>
    <w:rsid w:val="00A47C63"/>
    <w:rsid w:val="00A5062F"/>
    <w:rsid w:val="00A514A3"/>
    <w:rsid w:val="00A51822"/>
    <w:rsid w:val="00A528E9"/>
    <w:rsid w:val="00A534B2"/>
    <w:rsid w:val="00A538E0"/>
    <w:rsid w:val="00A541B9"/>
    <w:rsid w:val="00A55437"/>
    <w:rsid w:val="00A55D53"/>
    <w:rsid w:val="00A561FC"/>
    <w:rsid w:val="00A56691"/>
    <w:rsid w:val="00A567F4"/>
    <w:rsid w:val="00A570AE"/>
    <w:rsid w:val="00A602D2"/>
    <w:rsid w:val="00A6091A"/>
    <w:rsid w:val="00A61151"/>
    <w:rsid w:val="00A6157E"/>
    <w:rsid w:val="00A618CA"/>
    <w:rsid w:val="00A61A45"/>
    <w:rsid w:val="00A61C45"/>
    <w:rsid w:val="00A62A91"/>
    <w:rsid w:val="00A62FB2"/>
    <w:rsid w:val="00A63825"/>
    <w:rsid w:val="00A638CF"/>
    <w:rsid w:val="00A63CE1"/>
    <w:rsid w:val="00A64129"/>
    <w:rsid w:val="00A643E6"/>
    <w:rsid w:val="00A64B7D"/>
    <w:rsid w:val="00A657C3"/>
    <w:rsid w:val="00A65BDA"/>
    <w:rsid w:val="00A65D6F"/>
    <w:rsid w:val="00A66D33"/>
    <w:rsid w:val="00A70664"/>
    <w:rsid w:val="00A70FB5"/>
    <w:rsid w:val="00A715C4"/>
    <w:rsid w:val="00A71C5E"/>
    <w:rsid w:val="00A72256"/>
    <w:rsid w:val="00A72331"/>
    <w:rsid w:val="00A7285F"/>
    <w:rsid w:val="00A72929"/>
    <w:rsid w:val="00A72D5F"/>
    <w:rsid w:val="00A72E40"/>
    <w:rsid w:val="00A7370F"/>
    <w:rsid w:val="00A7416F"/>
    <w:rsid w:val="00A74D5F"/>
    <w:rsid w:val="00A7590F"/>
    <w:rsid w:val="00A75C58"/>
    <w:rsid w:val="00A760F5"/>
    <w:rsid w:val="00A76200"/>
    <w:rsid w:val="00A76B93"/>
    <w:rsid w:val="00A76DB4"/>
    <w:rsid w:val="00A77BDA"/>
    <w:rsid w:val="00A801C0"/>
    <w:rsid w:val="00A809C0"/>
    <w:rsid w:val="00A80B9A"/>
    <w:rsid w:val="00A80EEB"/>
    <w:rsid w:val="00A8106C"/>
    <w:rsid w:val="00A8106F"/>
    <w:rsid w:val="00A8143F"/>
    <w:rsid w:val="00A81587"/>
    <w:rsid w:val="00A83BF9"/>
    <w:rsid w:val="00A846CE"/>
    <w:rsid w:val="00A858C9"/>
    <w:rsid w:val="00A85E82"/>
    <w:rsid w:val="00A85E84"/>
    <w:rsid w:val="00A85FB8"/>
    <w:rsid w:val="00A863B0"/>
    <w:rsid w:val="00A86420"/>
    <w:rsid w:val="00A86A94"/>
    <w:rsid w:val="00A8783A"/>
    <w:rsid w:val="00A87FA3"/>
    <w:rsid w:val="00A90969"/>
    <w:rsid w:val="00A90A41"/>
    <w:rsid w:val="00A914FE"/>
    <w:rsid w:val="00A9155E"/>
    <w:rsid w:val="00A91FD5"/>
    <w:rsid w:val="00A9230A"/>
    <w:rsid w:val="00A92A9A"/>
    <w:rsid w:val="00A92B3C"/>
    <w:rsid w:val="00A92EE4"/>
    <w:rsid w:val="00A932B2"/>
    <w:rsid w:val="00A93AAA"/>
    <w:rsid w:val="00A9440A"/>
    <w:rsid w:val="00A94B84"/>
    <w:rsid w:val="00A94F50"/>
    <w:rsid w:val="00A95C32"/>
    <w:rsid w:val="00A96137"/>
    <w:rsid w:val="00A97094"/>
    <w:rsid w:val="00A9776B"/>
    <w:rsid w:val="00AA0109"/>
    <w:rsid w:val="00AA053C"/>
    <w:rsid w:val="00AA0941"/>
    <w:rsid w:val="00AA0F6B"/>
    <w:rsid w:val="00AA109F"/>
    <w:rsid w:val="00AA1304"/>
    <w:rsid w:val="00AA1859"/>
    <w:rsid w:val="00AA1C83"/>
    <w:rsid w:val="00AA2638"/>
    <w:rsid w:val="00AA2655"/>
    <w:rsid w:val="00AA26D0"/>
    <w:rsid w:val="00AA35F1"/>
    <w:rsid w:val="00AA365D"/>
    <w:rsid w:val="00AA3AF7"/>
    <w:rsid w:val="00AA453B"/>
    <w:rsid w:val="00AA4CD3"/>
    <w:rsid w:val="00AA6591"/>
    <w:rsid w:val="00AB0C98"/>
    <w:rsid w:val="00AB0DDB"/>
    <w:rsid w:val="00AB1842"/>
    <w:rsid w:val="00AB1E74"/>
    <w:rsid w:val="00AB3856"/>
    <w:rsid w:val="00AB3902"/>
    <w:rsid w:val="00AB43AB"/>
    <w:rsid w:val="00AB44D1"/>
    <w:rsid w:val="00AB4837"/>
    <w:rsid w:val="00AB523A"/>
    <w:rsid w:val="00AB533B"/>
    <w:rsid w:val="00AB573C"/>
    <w:rsid w:val="00AB5892"/>
    <w:rsid w:val="00AB59C0"/>
    <w:rsid w:val="00AB5E78"/>
    <w:rsid w:val="00AB6476"/>
    <w:rsid w:val="00AB66B1"/>
    <w:rsid w:val="00AB6B29"/>
    <w:rsid w:val="00AB7031"/>
    <w:rsid w:val="00AB7B91"/>
    <w:rsid w:val="00AC01ED"/>
    <w:rsid w:val="00AC06DF"/>
    <w:rsid w:val="00AC1C75"/>
    <w:rsid w:val="00AC1F3C"/>
    <w:rsid w:val="00AC1F74"/>
    <w:rsid w:val="00AC2378"/>
    <w:rsid w:val="00AC27A3"/>
    <w:rsid w:val="00AC36D3"/>
    <w:rsid w:val="00AC3E54"/>
    <w:rsid w:val="00AC3FD1"/>
    <w:rsid w:val="00AC4936"/>
    <w:rsid w:val="00AC495E"/>
    <w:rsid w:val="00AC4EE3"/>
    <w:rsid w:val="00AC4F91"/>
    <w:rsid w:val="00AC5065"/>
    <w:rsid w:val="00AC57AB"/>
    <w:rsid w:val="00AC67B3"/>
    <w:rsid w:val="00AC6D7D"/>
    <w:rsid w:val="00AC7024"/>
    <w:rsid w:val="00AC780B"/>
    <w:rsid w:val="00AD0BA0"/>
    <w:rsid w:val="00AD0E85"/>
    <w:rsid w:val="00AD2E0B"/>
    <w:rsid w:val="00AD3496"/>
    <w:rsid w:val="00AD3CC2"/>
    <w:rsid w:val="00AD486C"/>
    <w:rsid w:val="00AD5F31"/>
    <w:rsid w:val="00AD65B6"/>
    <w:rsid w:val="00AD6B66"/>
    <w:rsid w:val="00AD732E"/>
    <w:rsid w:val="00AD7994"/>
    <w:rsid w:val="00AE1DCD"/>
    <w:rsid w:val="00AE2300"/>
    <w:rsid w:val="00AE24C2"/>
    <w:rsid w:val="00AE32BC"/>
    <w:rsid w:val="00AE393F"/>
    <w:rsid w:val="00AE4240"/>
    <w:rsid w:val="00AE449B"/>
    <w:rsid w:val="00AE4598"/>
    <w:rsid w:val="00AE4BBF"/>
    <w:rsid w:val="00AE4C64"/>
    <w:rsid w:val="00AE6F7B"/>
    <w:rsid w:val="00AF01F7"/>
    <w:rsid w:val="00AF0FCB"/>
    <w:rsid w:val="00AF1E4F"/>
    <w:rsid w:val="00AF3116"/>
    <w:rsid w:val="00AF3136"/>
    <w:rsid w:val="00AF34D7"/>
    <w:rsid w:val="00AF3AF6"/>
    <w:rsid w:val="00AF52E7"/>
    <w:rsid w:val="00AF587D"/>
    <w:rsid w:val="00AF62B9"/>
    <w:rsid w:val="00AF68D6"/>
    <w:rsid w:val="00AF6D71"/>
    <w:rsid w:val="00AF6E52"/>
    <w:rsid w:val="00AF7DE3"/>
    <w:rsid w:val="00B00D17"/>
    <w:rsid w:val="00B01E1C"/>
    <w:rsid w:val="00B01E71"/>
    <w:rsid w:val="00B02D81"/>
    <w:rsid w:val="00B036B0"/>
    <w:rsid w:val="00B037DD"/>
    <w:rsid w:val="00B05B20"/>
    <w:rsid w:val="00B06E88"/>
    <w:rsid w:val="00B07FFD"/>
    <w:rsid w:val="00B104CE"/>
    <w:rsid w:val="00B10CD8"/>
    <w:rsid w:val="00B12A0F"/>
    <w:rsid w:val="00B13268"/>
    <w:rsid w:val="00B1359C"/>
    <w:rsid w:val="00B14470"/>
    <w:rsid w:val="00B15DA3"/>
    <w:rsid w:val="00B15E04"/>
    <w:rsid w:val="00B1680D"/>
    <w:rsid w:val="00B16A66"/>
    <w:rsid w:val="00B16FC2"/>
    <w:rsid w:val="00B16FF5"/>
    <w:rsid w:val="00B173EE"/>
    <w:rsid w:val="00B17EB9"/>
    <w:rsid w:val="00B2058E"/>
    <w:rsid w:val="00B21419"/>
    <w:rsid w:val="00B221AD"/>
    <w:rsid w:val="00B22A4A"/>
    <w:rsid w:val="00B2378F"/>
    <w:rsid w:val="00B23E19"/>
    <w:rsid w:val="00B24440"/>
    <w:rsid w:val="00B24715"/>
    <w:rsid w:val="00B24F5C"/>
    <w:rsid w:val="00B25CBA"/>
    <w:rsid w:val="00B267D8"/>
    <w:rsid w:val="00B2693D"/>
    <w:rsid w:val="00B27C3A"/>
    <w:rsid w:val="00B27F79"/>
    <w:rsid w:val="00B27F8D"/>
    <w:rsid w:val="00B30132"/>
    <w:rsid w:val="00B32E17"/>
    <w:rsid w:val="00B32FFD"/>
    <w:rsid w:val="00B330CE"/>
    <w:rsid w:val="00B331A8"/>
    <w:rsid w:val="00B344DE"/>
    <w:rsid w:val="00B347AD"/>
    <w:rsid w:val="00B34842"/>
    <w:rsid w:val="00B34DB0"/>
    <w:rsid w:val="00B35F80"/>
    <w:rsid w:val="00B36996"/>
    <w:rsid w:val="00B36C89"/>
    <w:rsid w:val="00B36FA3"/>
    <w:rsid w:val="00B3709F"/>
    <w:rsid w:val="00B376DE"/>
    <w:rsid w:val="00B4078E"/>
    <w:rsid w:val="00B408B7"/>
    <w:rsid w:val="00B40A55"/>
    <w:rsid w:val="00B40FE6"/>
    <w:rsid w:val="00B41FAB"/>
    <w:rsid w:val="00B41FF8"/>
    <w:rsid w:val="00B42701"/>
    <w:rsid w:val="00B42E10"/>
    <w:rsid w:val="00B42F4F"/>
    <w:rsid w:val="00B42FC2"/>
    <w:rsid w:val="00B431BD"/>
    <w:rsid w:val="00B43922"/>
    <w:rsid w:val="00B44FC6"/>
    <w:rsid w:val="00B45216"/>
    <w:rsid w:val="00B4573C"/>
    <w:rsid w:val="00B46283"/>
    <w:rsid w:val="00B47B80"/>
    <w:rsid w:val="00B505E8"/>
    <w:rsid w:val="00B50AC6"/>
    <w:rsid w:val="00B50D3C"/>
    <w:rsid w:val="00B516AE"/>
    <w:rsid w:val="00B51D78"/>
    <w:rsid w:val="00B528CD"/>
    <w:rsid w:val="00B5308E"/>
    <w:rsid w:val="00B54D7B"/>
    <w:rsid w:val="00B54E90"/>
    <w:rsid w:val="00B550B0"/>
    <w:rsid w:val="00B55B6F"/>
    <w:rsid w:val="00B56B50"/>
    <w:rsid w:val="00B56D57"/>
    <w:rsid w:val="00B56DAD"/>
    <w:rsid w:val="00B602F6"/>
    <w:rsid w:val="00B6060B"/>
    <w:rsid w:val="00B6087D"/>
    <w:rsid w:val="00B60BF2"/>
    <w:rsid w:val="00B60D42"/>
    <w:rsid w:val="00B6115B"/>
    <w:rsid w:val="00B61BC1"/>
    <w:rsid w:val="00B61E1A"/>
    <w:rsid w:val="00B62072"/>
    <w:rsid w:val="00B623DF"/>
    <w:rsid w:val="00B636A7"/>
    <w:rsid w:val="00B659CB"/>
    <w:rsid w:val="00B65AB7"/>
    <w:rsid w:val="00B66430"/>
    <w:rsid w:val="00B66B30"/>
    <w:rsid w:val="00B67B36"/>
    <w:rsid w:val="00B67DD0"/>
    <w:rsid w:val="00B67E36"/>
    <w:rsid w:val="00B702E5"/>
    <w:rsid w:val="00B706E6"/>
    <w:rsid w:val="00B71FBC"/>
    <w:rsid w:val="00B72499"/>
    <w:rsid w:val="00B729B9"/>
    <w:rsid w:val="00B72E41"/>
    <w:rsid w:val="00B732C7"/>
    <w:rsid w:val="00B73891"/>
    <w:rsid w:val="00B73EDC"/>
    <w:rsid w:val="00B75622"/>
    <w:rsid w:val="00B75DDC"/>
    <w:rsid w:val="00B774F5"/>
    <w:rsid w:val="00B777ED"/>
    <w:rsid w:val="00B80349"/>
    <w:rsid w:val="00B80644"/>
    <w:rsid w:val="00B80E2D"/>
    <w:rsid w:val="00B81063"/>
    <w:rsid w:val="00B819B3"/>
    <w:rsid w:val="00B84C99"/>
    <w:rsid w:val="00B851A6"/>
    <w:rsid w:val="00B85956"/>
    <w:rsid w:val="00B85BD0"/>
    <w:rsid w:val="00B85F3E"/>
    <w:rsid w:val="00B876D3"/>
    <w:rsid w:val="00B904A8"/>
    <w:rsid w:val="00B905C9"/>
    <w:rsid w:val="00B90B94"/>
    <w:rsid w:val="00B90D09"/>
    <w:rsid w:val="00B91300"/>
    <w:rsid w:val="00B9133E"/>
    <w:rsid w:val="00B914DF"/>
    <w:rsid w:val="00B91C26"/>
    <w:rsid w:val="00B920C7"/>
    <w:rsid w:val="00B9222A"/>
    <w:rsid w:val="00B9264F"/>
    <w:rsid w:val="00B92872"/>
    <w:rsid w:val="00B939F3"/>
    <w:rsid w:val="00B94B9E"/>
    <w:rsid w:val="00B94CC0"/>
    <w:rsid w:val="00B959D7"/>
    <w:rsid w:val="00B95DC1"/>
    <w:rsid w:val="00B96500"/>
    <w:rsid w:val="00B967A1"/>
    <w:rsid w:val="00B96B83"/>
    <w:rsid w:val="00B96EB8"/>
    <w:rsid w:val="00B97E5A"/>
    <w:rsid w:val="00BA0CB6"/>
    <w:rsid w:val="00BA1178"/>
    <w:rsid w:val="00BA1933"/>
    <w:rsid w:val="00BA1ED5"/>
    <w:rsid w:val="00BA27C1"/>
    <w:rsid w:val="00BA2D53"/>
    <w:rsid w:val="00BA3014"/>
    <w:rsid w:val="00BA31C7"/>
    <w:rsid w:val="00BA3850"/>
    <w:rsid w:val="00BA4A6E"/>
    <w:rsid w:val="00BA5BB0"/>
    <w:rsid w:val="00BA6877"/>
    <w:rsid w:val="00BA6B28"/>
    <w:rsid w:val="00BA6C1A"/>
    <w:rsid w:val="00BA7066"/>
    <w:rsid w:val="00BA795A"/>
    <w:rsid w:val="00BA797E"/>
    <w:rsid w:val="00BA7C60"/>
    <w:rsid w:val="00BB05F7"/>
    <w:rsid w:val="00BB0A2B"/>
    <w:rsid w:val="00BB0A75"/>
    <w:rsid w:val="00BB225B"/>
    <w:rsid w:val="00BB2386"/>
    <w:rsid w:val="00BB26D9"/>
    <w:rsid w:val="00BB2E50"/>
    <w:rsid w:val="00BB37D2"/>
    <w:rsid w:val="00BB3D83"/>
    <w:rsid w:val="00BB404C"/>
    <w:rsid w:val="00BB41A5"/>
    <w:rsid w:val="00BB5150"/>
    <w:rsid w:val="00BB5305"/>
    <w:rsid w:val="00BB542B"/>
    <w:rsid w:val="00BB577E"/>
    <w:rsid w:val="00BB58DF"/>
    <w:rsid w:val="00BB74AB"/>
    <w:rsid w:val="00BB793D"/>
    <w:rsid w:val="00BC0632"/>
    <w:rsid w:val="00BC16C0"/>
    <w:rsid w:val="00BC24E9"/>
    <w:rsid w:val="00BC2F08"/>
    <w:rsid w:val="00BC42CA"/>
    <w:rsid w:val="00BC4A95"/>
    <w:rsid w:val="00BC5683"/>
    <w:rsid w:val="00BC66E2"/>
    <w:rsid w:val="00BC7698"/>
    <w:rsid w:val="00BC773D"/>
    <w:rsid w:val="00BC7C87"/>
    <w:rsid w:val="00BC7CA7"/>
    <w:rsid w:val="00BC7F9B"/>
    <w:rsid w:val="00BD04CF"/>
    <w:rsid w:val="00BD1695"/>
    <w:rsid w:val="00BD23DE"/>
    <w:rsid w:val="00BD2848"/>
    <w:rsid w:val="00BD29CC"/>
    <w:rsid w:val="00BD2E04"/>
    <w:rsid w:val="00BD3AF7"/>
    <w:rsid w:val="00BD3B2F"/>
    <w:rsid w:val="00BD44CA"/>
    <w:rsid w:val="00BD4562"/>
    <w:rsid w:val="00BD4DEE"/>
    <w:rsid w:val="00BD54A9"/>
    <w:rsid w:val="00BD6655"/>
    <w:rsid w:val="00BD67C6"/>
    <w:rsid w:val="00BD6B06"/>
    <w:rsid w:val="00BE129A"/>
    <w:rsid w:val="00BE12AC"/>
    <w:rsid w:val="00BE1A4A"/>
    <w:rsid w:val="00BE1BB3"/>
    <w:rsid w:val="00BE23E2"/>
    <w:rsid w:val="00BE26D8"/>
    <w:rsid w:val="00BE2911"/>
    <w:rsid w:val="00BE2B01"/>
    <w:rsid w:val="00BE2E8C"/>
    <w:rsid w:val="00BE3B4E"/>
    <w:rsid w:val="00BE45CF"/>
    <w:rsid w:val="00BE465A"/>
    <w:rsid w:val="00BE490C"/>
    <w:rsid w:val="00BE4990"/>
    <w:rsid w:val="00BE50AB"/>
    <w:rsid w:val="00BE51C0"/>
    <w:rsid w:val="00BE66FF"/>
    <w:rsid w:val="00BE6C3D"/>
    <w:rsid w:val="00BE715E"/>
    <w:rsid w:val="00BE78F6"/>
    <w:rsid w:val="00BE798F"/>
    <w:rsid w:val="00BE7D06"/>
    <w:rsid w:val="00BF0179"/>
    <w:rsid w:val="00BF079D"/>
    <w:rsid w:val="00BF0FD8"/>
    <w:rsid w:val="00BF1717"/>
    <w:rsid w:val="00BF17B9"/>
    <w:rsid w:val="00BF19B6"/>
    <w:rsid w:val="00BF2C02"/>
    <w:rsid w:val="00BF2C3D"/>
    <w:rsid w:val="00BF3863"/>
    <w:rsid w:val="00BF486B"/>
    <w:rsid w:val="00BF4C97"/>
    <w:rsid w:val="00BF5C82"/>
    <w:rsid w:val="00BF6926"/>
    <w:rsid w:val="00BF6988"/>
    <w:rsid w:val="00BF6C19"/>
    <w:rsid w:val="00BF6FC9"/>
    <w:rsid w:val="00BF7BF5"/>
    <w:rsid w:val="00BF7DA3"/>
    <w:rsid w:val="00C0025C"/>
    <w:rsid w:val="00C00823"/>
    <w:rsid w:val="00C00956"/>
    <w:rsid w:val="00C015AD"/>
    <w:rsid w:val="00C016DC"/>
    <w:rsid w:val="00C019B3"/>
    <w:rsid w:val="00C02E75"/>
    <w:rsid w:val="00C03757"/>
    <w:rsid w:val="00C037EF"/>
    <w:rsid w:val="00C03A2C"/>
    <w:rsid w:val="00C03AFE"/>
    <w:rsid w:val="00C03BC5"/>
    <w:rsid w:val="00C059BB"/>
    <w:rsid w:val="00C05CE3"/>
    <w:rsid w:val="00C069BB"/>
    <w:rsid w:val="00C06C53"/>
    <w:rsid w:val="00C071FC"/>
    <w:rsid w:val="00C074C5"/>
    <w:rsid w:val="00C07C58"/>
    <w:rsid w:val="00C10716"/>
    <w:rsid w:val="00C110BF"/>
    <w:rsid w:val="00C11615"/>
    <w:rsid w:val="00C11990"/>
    <w:rsid w:val="00C124A0"/>
    <w:rsid w:val="00C124F9"/>
    <w:rsid w:val="00C126F0"/>
    <w:rsid w:val="00C12CD7"/>
    <w:rsid w:val="00C13464"/>
    <w:rsid w:val="00C13DAE"/>
    <w:rsid w:val="00C14A70"/>
    <w:rsid w:val="00C14DF7"/>
    <w:rsid w:val="00C16084"/>
    <w:rsid w:val="00C164C8"/>
    <w:rsid w:val="00C16C8F"/>
    <w:rsid w:val="00C17511"/>
    <w:rsid w:val="00C203F6"/>
    <w:rsid w:val="00C21714"/>
    <w:rsid w:val="00C21771"/>
    <w:rsid w:val="00C21C5B"/>
    <w:rsid w:val="00C21F59"/>
    <w:rsid w:val="00C22BE0"/>
    <w:rsid w:val="00C22F42"/>
    <w:rsid w:val="00C22F65"/>
    <w:rsid w:val="00C22FB5"/>
    <w:rsid w:val="00C23433"/>
    <w:rsid w:val="00C24198"/>
    <w:rsid w:val="00C24217"/>
    <w:rsid w:val="00C24935"/>
    <w:rsid w:val="00C2494E"/>
    <w:rsid w:val="00C25943"/>
    <w:rsid w:val="00C26144"/>
    <w:rsid w:val="00C2660C"/>
    <w:rsid w:val="00C26D09"/>
    <w:rsid w:val="00C26EC6"/>
    <w:rsid w:val="00C271C2"/>
    <w:rsid w:val="00C27F2C"/>
    <w:rsid w:val="00C30103"/>
    <w:rsid w:val="00C303C5"/>
    <w:rsid w:val="00C31514"/>
    <w:rsid w:val="00C31655"/>
    <w:rsid w:val="00C3222D"/>
    <w:rsid w:val="00C3230E"/>
    <w:rsid w:val="00C327AE"/>
    <w:rsid w:val="00C3381C"/>
    <w:rsid w:val="00C352A9"/>
    <w:rsid w:val="00C35BFE"/>
    <w:rsid w:val="00C35C99"/>
    <w:rsid w:val="00C362FD"/>
    <w:rsid w:val="00C363D5"/>
    <w:rsid w:val="00C37311"/>
    <w:rsid w:val="00C37667"/>
    <w:rsid w:val="00C37D11"/>
    <w:rsid w:val="00C40637"/>
    <w:rsid w:val="00C408F8"/>
    <w:rsid w:val="00C41283"/>
    <w:rsid w:val="00C41538"/>
    <w:rsid w:val="00C41AC7"/>
    <w:rsid w:val="00C41CB9"/>
    <w:rsid w:val="00C42A23"/>
    <w:rsid w:val="00C43CDB"/>
    <w:rsid w:val="00C4418E"/>
    <w:rsid w:val="00C445F9"/>
    <w:rsid w:val="00C454B1"/>
    <w:rsid w:val="00C4646B"/>
    <w:rsid w:val="00C46A4A"/>
    <w:rsid w:val="00C46F62"/>
    <w:rsid w:val="00C47312"/>
    <w:rsid w:val="00C47FAC"/>
    <w:rsid w:val="00C507D1"/>
    <w:rsid w:val="00C5145A"/>
    <w:rsid w:val="00C515C0"/>
    <w:rsid w:val="00C52B8C"/>
    <w:rsid w:val="00C536D6"/>
    <w:rsid w:val="00C5375F"/>
    <w:rsid w:val="00C54510"/>
    <w:rsid w:val="00C54CBA"/>
    <w:rsid w:val="00C54DA9"/>
    <w:rsid w:val="00C556C3"/>
    <w:rsid w:val="00C55860"/>
    <w:rsid w:val="00C561C5"/>
    <w:rsid w:val="00C56647"/>
    <w:rsid w:val="00C56EF1"/>
    <w:rsid w:val="00C60541"/>
    <w:rsid w:val="00C60A88"/>
    <w:rsid w:val="00C6111A"/>
    <w:rsid w:val="00C614EF"/>
    <w:rsid w:val="00C61A4C"/>
    <w:rsid w:val="00C61E2F"/>
    <w:rsid w:val="00C6239A"/>
    <w:rsid w:val="00C631E7"/>
    <w:rsid w:val="00C646BE"/>
    <w:rsid w:val="00C64AC0"/>
    <w:rsid w:val="00C64B30"/>
    <w:rsid w:val="00C651E4"/>
    <w:rsid w:val="00C65516"/>
    <w:rsid w:val="00C65EB9"/>
    <w:rsid w:val="00C66242"/>
    <w:rsid w:val="00C66B21"/>
    <w:rsid w:val="00C671D5"/>
    <w:rsid w:val="00C70276"/>
    <w:rsid w:val="00C706FC"/>
    <w:rsid w:val="00C719A8"/>
    <w:rsid w:val="00C71B2A"/>
    <w:rsid w:val="00C722D4"/>
    <w:rsid w:val="00C72347"/>
    <w:rsid w:val="00C7238B"/>
    <w:rsid w:val="00C72473"/>
    <w:rsid w:val="00C7299E"/>
    <w:rsid w:val="00C72C0D"/>
    <w:rsid w:val="00C730EA"/>
    <w:rsid w:val="00C74567"/>
    <w:rsid w:val="00C7466D"/>
    <w:rsid w:val="00C75447"/>
    <w:rsid w:val="00C755FF"/>
    <w:rsid w:val="00C75816"/>
    <w:rsid w:val="00C7650D"/>
    <w:rsid w:val="00C76EBC"/>
    <w:rsid w:val="00C777FB"/>
    <w:rsid w:val="00C77994"/>
    <w:rsid w:val="00C77E7E"/>
    <w:rsid w:val="00C80BE3"/>
    <w:rsid w:val="00C812C5"/>
    <w:rsid w:val="00C8195A"/>
    <w:rsid w:val="00C81D30"/>
    <w:rsid w:val="00C82603"/>
    <w:rsid w:val="00C8366D"/>
    <w:rsid w:val="00C84847"/>
    <w:rsid w:val="00C84C8C"/>
    <w:rsid w:val="00C86F93"/>
    <w:rsid w:val="00C90150"/>
    <w:rsid w:val="00C90CB2"/>
    <w:rsid w:val="00C90E3B"/>
    <w:rsid w:val="00C917BA"/>
    <w:rsid w:val="00C922A3"/>
    <w:rsid w:val="00C92929"/>
    <w:rsid w:val="00C92E99"/>
    <w:rsid w:val="00C931D2"/>
    <w:rsid w:val="00C93CA0"/>
    <w:rsid w:val="00C94813"/>
    <w:rsid w:val="00C95794"/>
    <w:rsid w:val="00C9580F"/>
    <w:rsid w:val="00C958D1"/>
    <w:rsid w:val="00C95F93"/>
    <w:rsid w:val="00C9723A"/>
    <w:rsid w:val="00C97822"/>
    <w:rsid w:val="00CA0FDF"/>
    <w:rsid w:val="00CA11F5"/>
    <w:rsid w:val="00CA2191"/>
    <w:rsid w:val="00CA29D9"/>
    <w:rsid w:val="00CA2D67"/>
    <w:rsid w:val="00CA3025"/>
    <w:rsid w:val="00CA30EF"/>
    <w:rsid w:val="00CA32D1"/>
    <w:rsid w:val="00CA3D16"/>
    <w:rsid w:val="00CA4789"/>
    <w:rsid w:val="00CA57E6"/>
    <w:rsid w:val="00CA5839"/>
    <w:rsid w:val="00CA59D0"/>
    <w:rsid w:val="00CA5C6C"/>
    <w:rsid w:val="00CA5F04"/>
    <w:rsid w:val="00CA6183"/>
    <w:rsid w:val="00CA676E"/>
    <w:rsid w:val="00CA68C2"/>
    <w:rsid w:val="00CA7321"/>
    <w:rsid w:val="00CA74BD"/>
    <w:rsid w:val="00CA7598"/>
    <w:rsid w:val="00CA79A7"/>
    <w:rsid w:val="00CA7BD4"/>
    <w:rsid w:val="00CB000C"/>
    <w:rsid w:val="00CB0A0F"/>
    <w:rsid w:val="00CB2DFB"/>
    <w:rsid w:val="00CB4FB1"/>
    <w:rsid w:val="00CB5223"/>
    <w:rsid w:val="00CB6F16"/>
    <w:rsid w:val="00CB7FCC"/>
    <w:rsid w:val="00CC1AEC"/>
    <w:rsid w:val="00CC2254"/>
    <w:rsid w:val="00CC2311"/>
    <w:rsid w:val="00CC3C6C"/>
    <w:rsid w:val="00CC3F44"/>
    <w:rsid w:val="00CC4F7C"/>
    <w:rsid w:val="00CC52ED"/>
    <w:rsid w:val="00CC535F"/>
    <w:rsid w:val="00CC54B7"/>
    <w:rsid w:val="00CC5591"/>
    <w:rsid w:val="00CC5BB1"/>
    <w:rsid w:val="00CC7A3D"/>
    <w:rsid w:val="00CD02CA"/>
    <w:rsid w:val="00CD0A55"/>
    <w:rsid w:val="00CD1353"/>
    <w:rsid w:val="00CD1752"/>
    <w:rsid w:val="00CD28F6"/>
    <w:rsid w:val="00CD3B74"/>
    <w:rsid w:val="00CD426F"/>
    <w:rsid w:val="00CD44B5"/>
    <w:rsid w:val="00CD4826"/>
    <w:rsid w:val="00CD4E35"/>
    <w:rsid w:val="00CD571B"/>
    <w:rsid w:val="00CD5DD5"/>
    <w:rsid w:val="00CD60DE"/>
    <w:rsid w:val="00CD65BC"/>
    <w:rsid w:val="00CD6C03"/>
    <w:rsid w:val="00CD6FCA"/>
    <w:rsid w:val="00CD77FA"/>
    <w:rsid w:val="00CD7BD4"/>
    <w:rsid w:val="00CD7CC4"/>
    <w:rsid w:val="00CE313F"/>
    <w:rsid w:val="00CE32E0"/>
    <w:rsid w:val="00CE3959"/>
    <w:rsid w:val="00CE3A23"/>
    <w:rsid w:val="00CE3EF9"/>
    <w:rsid w:val="00CE4847"/>
    <w:rsid w:val="00CE4D19"/>
    <w:rsid w:val="00CE5339"/>
    <w:rsid w:val="00CE5696"/>
    <w:rsid w:val="00CE56EC"/>
    <w:rsid w:val="00CE5C82"/>
    <w:rsid w:val="00CE730B"/>
    <w:rsid w:val="00CE7656"/>
    <w:rsid w:val="00CF02EC"/>
    <w:rsid w:val="00CF19E3"/>
    <w:rsid w:val="00CF29BC"/>
    <w:rsid w:val="00CF2C7A"/>
    <w:rsid w:val="00CF3912"/>
    <w:rsid w:val="00CF4231"/>
    <w:rsid w:val="00CF47B7"/>
    <w:rsid w:val="00CF4A7B"/>
    <w:rsid w:val="00CF5B63"/>
    <w:rsid w:val="00CF603B"/>
    <w:rsid w:val="00CF655F"/>
    <w:rsid w:val="00CF67FD"/>
    <w:rsid w:val="00CF7DA6"/>
    <w:rsid w:val="00D0070D"/>
    <w:rsid w:val="00D015A9"/>
    <w:rsid w:val="00D0215F"/>
    <w:rsid w:val="00D02324"/>
    <w:rsid w:val="00D03C94"/>
    <w:rsid w:val="00D048B7"/>
    <w:rsid w:val="00D04BE5"/>
    <w:rsid w:val="00D04CCF"/>
    <w:rsid w:val="00D05049"/>
    <w:rsid w:val="00D0641B"/>
    <w:rsid w:val="00D06B0C"/>
    <w:rsid w:val="00D073A1"/>
    <w:rsid w:val="00D07748"/>
    <w:rsid w:val="00D077A5"/>
    <w:rsid w:val="00D10A02"/>
    <w:rsid w:val="00D10A81"/>
    <w:rsid w:val="00D11159"/>
    <w:rsid w:val="00D12726"/>
    <w:rsid w:val="00D12729"/>
    <w:rsid w:val="00D135CF"/>
    <w:rsid w:val="00D155AD"/>
    <w:rsid w:val="00D157C4"/>
    <w:rsid w:val="00D15D79"/>
    <w:rsid w:val="00D16B33"/>
    <w:rsid w:val="00D17139"/>
    <w:rsid w:val="00D17B1C"/>
    <w:rsid w:val="00D17FE9"/>
    <w:rsid w:val="00D21246"/>
    <w:rsid w:val="00D2245A"/>
    <w:rsid w:val="00D24063"/>
    <w:rsid w:val="00D24567"/>
    <w:rsid w:val="00D24FDE"/>
    <w:rsid w:val="00D25E5E"/>
    <w:rsid w:val="00D26075"/>
    <w:rsid w:val="00D260A0"/>
    <w:rsid w:val="00D261A5"/>
    <w:rsid w:val="00D26722"/>
    <w:rsid w:val="00D26BB9"/>
    <w:rsid w:val="00D26CB4"/>
    <w:rsid w:val="00D270E2"/>
    <w:rsid w:val="00D27815"/>
    <w:rsid w:val="00D27AA0"/>
    <w:rsid w:val="00D27BEA"/>
    <w:rsid w:val="00D27C74"/>
    <w:rsid w:val="00D30471"/>
    <w:rsid w:val="00D3062E"/>
    <w:rsid w:val="00D30BF9"/>
    <w:rsid w:val="00D30DE5"/>
    <w:rsid w:val="00D30FA5"/>
    <w:rsid w:val="00D30FD1"/>
    <w:rsid w:val="00D312AB"/>
    <w:rsid w:val="00D313E5"/>
    <w:rsid w:val="00D31F27"/>
    <w:rsid w:val="00D320A0"/>
    <w:rsid w:val="00D326ED"/>
    <w:rsid w:val="00D32893"/>
    <w:rsid w:val="00D3296F"/>
    <w:rsid w:val="00D32E82"/>
    <w:rsid w:val="00D34BEE"/>
    <w:rsid w:val="00D34DA4"/>
    <w:rsid w:val="00D356E8"/>
    <w:rsid w:val="00D3658D"/>
    <w:rsid w:val="00D41913"/>
    <w:rsid w:val="00D424BF"/>
    <w:rsid w:val="00D426E4"/>
    <w:rsid w:val="00D4378A"/>
    <w:rsid w:val="00D43FA6"/>
    <w:rsid w:val="00D447C6"/>
    <w:rsid w:val="00D4523E"/>
    <w:rsid w:val="00D462F0"/>
    <w:rsid w:val="00D4788B"/>
    <w:rsid w:val="00D47EE8"/>
    <w:rsid w:val="00D50F42"/>
    <w:rsid w:val="00D510A5"/>
    <w:rsid w:val="00D51332"/>
    <w:rsid w:val="00D514C0"/>
    <w:rsid w:val="00D51D28"/>
    <w:rsid w:val="00D521A9"/>
    <w:rsid w:val="00D52274"/>
    <w:rsid w:val="00D53277"/>
    <w:rsid w:val="00D54668"/>
    <w:rsid w:val="00D54AF8"/>
    <w:rsid w:val="00D5569C"/>
    <w:rsid w:val="00D556ED"/>
    <w:rsid w:val="00D55C9F"/>
    <w:rsid w:val="00D55E09"/>
    <w:rsid w:val="00D55F17"/>
    <w:rsid w:val="00D568CB"/>
    <w:rsid w:val="00D56D91"/>
    <w:rsid w:val="00D56F74"/>
    <w:rsid w:val="00D5795B"/>
    <w:rsid w:val="00D57F03"/>
    <w:rsid w:val="00D60B9C"/>
    <w:rsid w:val="00D61626"/>
    <w:rsid w:val="00D617E9"/>
    <w:rsid w:val="00D62436"/>
    <w:rsid w:val="00D62ABB"/>
    <w:rsid w:val="00D63089"/>
    <w:rsid w:val="00D634AE"/>
    <w:rsid w:val="00D63CBD"/>
    <w:rsid w:val="00D63D30"/>
    <w:rsid w:val="00D640C2"/>
    <w:rsid w:val="00D64B6F"/>
    <w:rsid w:val="00D64C9D"/>
    <w:rsid w:val="00D65352"/>
    <w:rsid w:val="00D67A65"/>
    <w:rsid w:val="00D707CE"/>
    <w:rsid w:val="00D70DF9"/>
    <w:rsid w:val="00D73536"/>
    <w:rsid w:val="00D73A38"/>
    <w:rsid w:val="00D75116"/>
    <w:rsid w:val="00D7531D"/>
    <w:rsid w:val="00D75DAC"/>
    <w:rsid w:val="00D7651A"/>
    <w:rsid w:val="00D76BCC"/>
    <w:rsid w:val="00D76CE7"/>
    <w:rsid w:val="00D77138"/>
    <w:rsid w:val="00D77861"/>
    <w:rsid w:val="00D80176"/>
    <w:rsid w:val="00D803B4"/>
    <w:rsid w:val="00D807A2"/>
    <w:rsid w:val="00D81067"/>
    <w:rsid w:val="00D81202"/>
    <w:rsid w:val="00D819DF"/>
    <w:rsid w:val="00D81FC6"/>
    <w:rsid w:val="00D82A1B"/>
    <w:rsid w:val="00D82AF7"/>
    <w:rsid w:val="00D82CD5"/>
    <w:rsid w:val="00D83052"/>
    <w:rsid w:val="00D83581"/>
    <w:rsid w:val="00D83791"/>
    <w:rsid w:val="00D83EF8"/>
    <w:rsid w:val="00D85F46"/>
    <w:rsid w:val="00D86EF8"/>
    <w:rsid w:val="00D871D4"/>
    <w:rsid w:val="00D9017D"/>
    <w:rsid w:val="00D90290"/>
    <w:rsid w:val="00D90DD7"/>
    <w:rsid w:val="00D912DF"/>
    <w:rsid w:val="00D91E40"/>
    <w:rsid w:val="00D92762"/>
    <w:rsid w:val="00D9350E"/>
    <w:rsid w:val="00D9357E"/>
    <w:rsid w:val="00D9438C"/>
    <w:rsid w:val="00D94A23"/>
    <w:rsid w:val="00D94F6E"/>
    <w:rsid w:val="00D958A5"/>
    <w:rsid w:val="00D95CDF"/>
    <w:rsid w:val="00D95FCB"/>
    <w:rsid w:val="00D9647B"/>
    <w:rsid w:val="00D96899"/>
    <w:rsid w:val="00D96FA7"/>
    <w:rsid w:val="00D977E8"/>
    <w:rsid w:val="00DA00AE"/>
    <w:rsid w:val="00DA0C3E"/>
    <w:rsid w:val="00DA11C4"/>
    <w:rsid w:val="00DA1A3D"/>
    <w:rsid w:val="00DA292A"/>
    <w:rsid w:val="00DA2FD3"/>
    <w:rsid w:val="00DA35D6"/>
    <w:rsid w:val="00DA4586"/>
    <w:rsid w:val="00DA461D"/>
    <w:rsid w:val="00DA5407"/>
    <w:rsid w:val="00DA5456"/>
    <w:rsid w:val="00DA5481"/>
    <w:rsid w:val="00DA5DCA"/>
    <w:rsid w:val="00DA6602"/>
    <w:rsid w:val="00DA70E1"/>
    <w:rsid w:val="00DA79B2"/>
    <w:rsid w:val="00DB075A"/>
    <w:rsid w:val="00DB1221"/>
    <w:rsid w:val="00DB1437"/>
    <w:rsid w:val="00DB1B0F"/>
    <w:rsid w:val="00DB27E9"/>
    <w:rsid w:val="00DB3AA1"/>
    <w:rsid w:val="00DB49A4"/>
    <w:rsid w:val="00DB4FFA"/>
    <w:rsid w:val="00DB5589"/>
    <w:rsid w:val="00DB58E4"/>
    <w:rsid w:val="00DB5A0A"/>
    <w:rsid w:val="00DB5B26"/>
    <w:rsid w:val="00DB6035"/>
    <w:rsid w:val="00DB665B"/>
    <w:rsid w:val="00DB67B1"/>
    <w:rsid w:val="00DB7912"/>
    <w:rsid w:val="00DC00D8"/>
    <w:rsid w:val="00DC0526"/>
    <w:rsid w:val="00DC0EA4"/>
    <w:rsid w:val="00DC13EC"/>
    <w:rsid w:val="00DC181B"/>
    <w:rsid w:val="00DC1F29"/>
    <w:rsid w:val="00DC203A"/>
    <w:rsid w:val="00DC21DE"/>
    <w:rsid w:val="00DC2BAB"/>
    <w:rsid w:val="00DC3EF0"/>
    <w:rsid w:val="00DC49F7"/>
    <w:rsid w:val="00DC4CFE"/>
    <w:rsid w:val="00DC529B"/>
    <w:rsid w:val="00DC5580"/>
    <w:rsid w:val="00DC5C63"/>
    <w:rsid w:val="00DC6588"/>
    <w:rsid w:val="00DC6651"/>
    <w:rsid w:val="00DC6B05"/>
    <w:rsid w:val="00DC760C"/>
    <w:rsid w:val="00DC762D"/>
    <w:rsid w:val="00DC7B9D"/>
    <w:rsid w:val="00DD075C"/>
    <w:rsid w:val="00DD116C"/>
    <w:rsid w:val="00DD11C9"/>
    <w:rsid w:val="00DD1415"/>
    <w:rsid w:val="00DD1B11"/>
    <w:rsid w:val="00DD1C5E"/>
    <w:rsid w:val="00DD2922"/>
    <w:rsid w:val="00DD298F"/>
    <w:rsid w:val="00DD30FF"/>
    <w:rsid w:val="00DD324F"/>
    <w:rsid w:val="00DD33EB"/>
    <w:rsid w:val="00DD361D"/>
    <w:rsid w:val="00DD368B"/>
    <w:rsid w:val="00DD4873"/>
    <w:rsid w:val="00DD4E0F"/>
    <w:rsid w:val="00DD51DB"/>
    <w:rsid w:val="00DD58F6"/>
    <w:rsid w:val="00DD65CF"/>
    <w:rsid w:val="00DD6B35"/>
    <w:rsid w:val="00DD76C4"/>
    <w:rsid w:val="00DD7D47"/>
    <w:rsid w:val="00DD7F72"/>
    <w:rsid w:val="00DE098F"/>
    <w:rsid w:val="00DE0F17"/>
    <w:rsid w:val="00DE0F50"/>
    <w:rsid w:val="00DE13A5"/>
    <w:rsid w:val="00DE16E0"/>
    <w:rsid w:val="00DE1E5D"/>
    <w:rsid w:val="00DE2FB3"/>
    <w:rsid w:val="00DE3455"/>
    <w:rsid w:val="00DE4E36"/>
    <w:rsid w:val="00DE4FA8"/>
    <w:rsid w:val="00DE60B5"/>
    <w:rsid w:val="00DE6322"/>
    <w:rsid w:val="00DE6538"/>
    <w:rsid w:val="00DE68FD"/>
    <w:rsid w:val="00DE719B"/>
    <w:rsid w:val="00DE76EC"/>
    <w:rsid w:val="00DE7890"/>
    <w:rsid w:val="00DF0DB0"/>
    <w:rsid w:val="00DF2047"/>
    <w:rsid w:val="00DF2102"/>
    <w:rsid w:val="00DF2106"/>
    <w:rsid w:val="00DF2B11"/>
    <w:rsid w:val="00DF306D"/>
    <w:rsid w:val="00DF3422"/>
    <w:rsid w:val="00DF4149"/>
    <w:rsid w:val="00DF42C2"/>
    <w:rsid w:val="00DF4709"/>
    <w:rsid w:val="00DF4A1B"/>
    <w:rsid w:val="00DF514D"/>
    <w:rsid w:val="00DF5AB3"/>
    <w:rsid w:val="00DF6A24"/>
    <w:rsid w:val="00DF7473"/>
    <w:rsid w:val="00DF7817"/>
    <w:rsid w:val="00DF7852"/>
    <w:rsid w:val="00DF7F78"/>
    <w:rsid w:val="00E00CF8"/>
    <w:rsid w:val="00E01737"/>
    <w:rsid w:val="00E025EB"/>
    <w:rsid w:val="00E02701"/>
    <w:rsid w:val="00E02AB1"/>
    <w:rsid w:val="00E0303D"/>
    <w:rsid w:val="00E03735"/>
    <w:rsid w:val="00E03924"/>
    <w:rsid w:val="00E03CCE"/>
    <w:rsid w:val="00E03E8D"/>
    <w:rsid w:val="00E03FD6"/>
    <w:rsid w:val="00E04212"/>
    <w:rsid w:val="00E042BB"/>
    <w:rsid w:val="00E044AC"/>
    <w:rsid w:val="00E0565B"/>
    <w:rsid w:val="00E05850"/>
    <w:rsid w:val="00E05EFA"/>
    <w:rsid w:val="00E06E4A"/>
    <w:rsid w:val="00E06EC9"/>
    <w:rsid w:val="00E073EB"/>
    <w:rsid w:val="00E079F2"/>
    <w:rsid w:val="00E07C3A"/>
    <w:rsid w:val="00E07E10"/>
    <w:rsid w:val="00E1024C"/>
    <w:rsid w:val="00E105D4"/>
    <w:rsid w:val="00E11306"/>
    <w:rsid w:val="00E125CE"/>
    <w:rsid w:val="00E127FA"/>
    <w:rsid w:val="00E128AD"/>
    <w:rsid w:val="00E130B1"/>
    <w:rsid w:val="00E132B1"/>
    <w:rsid w:val="00E13943"/>
    <w:rsid w:val="00E14021"/>
    <w:rsid w:val="00E14102"/>
    <w:rsid w:val="00E1416A"/>
    <w:rsid w:val="00E15267"/>
    <w:rsid w:val="00E156C8"/>
    <w:rsid w:val="00E15E49"/>
    <w:rsid w:val="00E16D53"/>
    <w:rsid w:val="00E1733B"/>
    <w:rsid w:val="00E1795A"/>
    <w:rsid w:val="00E17D68"/>
    <w:rsid w:val="00E20077"/>
    <w:rsid w:val="00E23165"/>
    <w:rsid w:val="00E23485"/>
    <w:rsid w:val="00E24B04"/>
    <w:rsid w:val="00E25B72"/>
    <w:rsid w:val="00E27159"/>
    <w:rsid w:val="00E315B6"/>
    <w:rsid w:val="00E31F39"/>
    <w:rsid w:val="00E32021"/>
    <w:rsid w:val="00E3260C"/>
    <w:rsid w:val="00E334EB"/>
    <w:rsid w:val="00E34243"/>
    <w:rsid w:val="00E3437F"/>
    <w:rsid w:val="00E347B5"/>
    <w:rsid w:val="00E34B79"/>
    <w:rsid w:val="00E361EC"/>
    <w:rsid w:val="00E3665B"/>
    <w:rsid w:val="00E3688F"/>
    <w:rsid w:val="00E36A0A"/>
    <w:rsid w:val="00E36BC6"/>
    <w:rsid w:val="00E414DD"/>
    <w:rsid w:val="00E41ADE"/>
    <w:rsid w:val="00E438B9"/>
    <w:rsid w:val="00E4451F"/>
    <w:rsid w:val="00E44F70"/>
    <w:rsid w:val="00E450CD"/>
    <w:rsid w:val="00E45393"/>
    <w:rsid w:val="00E45486"/>
    <w:rsid w:val="00E458C0"/>
    <w:rsid w:val="00E46179"/>
    <w:rsid w:val="00E46E6D"/>
    <w:rsid w:val="00E46F14"/>
    <w:rsid w:val="00E4725F"/>
    <w:rsid w:val="00E473B5"/>
    <w:rsid w:val="00E505CA"/>
    <w:rsid w:val="00E5105F"/>
    <w:rsid w:val="00E51791"/>
    <w:rsid w:val="00E527F8"/>
    <w:rsid w:val="00E52ACB"/>
    <w:rsid w:val="00E52AD2"/>
    <w:rsid w:val="00E53391"/>
    <w:rsid w:val="00E53657"/>
    <w:rsid w:val="00E5402F"/>
    <w:rsid w:val="00E54185"/>
    <w:rsid w:val="00E545F3"/>
    <w:rsid w:val="00E5491A"/>
    <w:rsid w:val="00E55332"/>
    <w:rsid w:val="00E5605A"/>
    <w:rsid w:val="00E5657A"/>
    <w:rsid w:val="00E56841"/>
    <w:rsid w:val="00E5693E"/>
    <w:rsid w:val="00E56FDB"/>
    <w:rsid w:val="00E5719F"/>
    <w:rsid w:val="00E606CF"/>
    <w:rsid w:val="00E606DB"/>
    <w:rsid w:val="00E60EE7"/>
    <w:rsid w:val="00E61439"/>
    <w:rsid w:val="00E6230B"/>
    <w:rsid w:val="00E62F7E"/>
    <w:rsid w:val="00E637D9"/>
    <w:rsid w:val="00E63926"/>
    <w:rsid w:val="00E63B33"/>
    <w:rsid w:val="00E64075"/>
    <w:rsid w:val="00E643BE"/>
    <w:rsid w:val="00E64ABB"/>
    <w:rsid w:val="00E64D73"/>
    <w:rsid w:val="00E6539F"/>
    <w:rsid w:val="00E659F1"/>
    <w:rsid w:val="00E65E37"/>
    <w:rsid w:val="00E66856"/>
    <w:rsid w:val="00E669C6"/>
    <w:rsid w:val="00E669C7"/>
    <w:rsid w:val="00E66A07"/>
    <w:rsid w:val="00E66C58"/>
    <w:rsid w:val="00E67BB1"/>
    <w:rsid w:val="00E706BE"/>
    <w:rsid w:val="00E71EDD"/>
    <w:rsid w:val="00E720DC"/>
    <w:rsid w:val="00E73369"/>
    <w:rsid w:val="00E734C4"/>
    <w:rsid w:val="00E742A3"/>
    <w:rsid w:val="00E7461A"/>
    <w:rsid w:val="00E7525B"/>
    <w:rsid w:val="00E7634A"/>
    <w:rsid w:val="00E77942"/>
    <w:rsid w:val="00E77F20"/>
    <w:rsid w:val="00E80221"/>
    <w:rsid w:val="00E80480"/>
    <w:rsid w:val="00E80A29"/>
    <w:rsid w:val="00E80BD3"/>
    <w:rsid w:val="00E811E3"/>
    <w:rsid w:val="00E812EA"/>
    <w:rsid w:val="00E82662"/>
    <w:rsid w:val="00E826D8"/>
    <w:rsid w:val="00E83AFC"/>
    <w:rsid w:val="00E85448"/>
    <w:rsid w:val="00E8585D"/>
    <w:rsid w:val="00E85AF9"/>
    <w:rsid w:val="00E86032"/>
    <w:rsid w:val="00E86177"/>
    <w:rsid w:val="00E866B7"/>
    <w:rsid w:val="00E867D6"/>
    <w:rsid w:val="00E868FE"/>
    <w:rsid w:val="00E86E37"/>
    <w:rsid w:val="00E8744C"/>
    <w:rsid w:val="00E9067B"/>
    <w:rsid w:val="00E909BF"/>
    <w:rsid w:val="00E909D8"/>
    <w:rsid w:val="00E90F86"/>
    <w:rsid w:val="00E9176E"/>
    <w:rsid w:val="00E91956"/>
    <w:rsid w:val="00E92D72"/>
    <w:rsid w:val="00E92E18"/>
    <w:rsid w:val="00E9393E"/>
    <w:rsid w:val="00E94642"/>
    <w:rsid w:val="00E9464A"/>
    <w:rsid w:val="00E9496A"/>
    <w:rsid w:val="00E967D5"/>
    <w:rsid w:val="00E972D1"/>
    <w:rsid w:val="00E97347"/>
    <w:rsid w:val="00E97A02"/>
    <w:rsid w:val="00E97F7E"/>
    <w:rsid w:val="00EA04EA"/>
    <w:rsid w:val="00EA0C0E"/>
    <w:rsid w:val="00EA1368"/>
    <w:rsid w:val="00EA1A5E"/>
    <w:rsid w:val="00EA1A88"/>
    <w:rsid w:val="00EA45CB"/>
    <w:rsid w:val="00EA47FB"/>
    <w:rsid w:val="00EA4D18"/>
    <w:rsid w:val="00EA57DD"/>
    <w:rsid w:val="00EA5FFD"/>
    <w:rsid w:val="00EA67C0"/>
    <w:rsid w:val="00EA742B"/>
    <w:rsid w:val="00EB0365"/>
    <w:rsid w:val="00EB0390"/>
    <w:rsid w:val="00EB0A98"/>
    <w:rsid w:val="00EB0CEE"/>
    <w:rsid w:val="00EB1173"/>
    <w:rsid w:val="00EB17D8"/>
    <w:rsid w:val="00EB2070"/>
    <w:rsid w:val="00EB23BD"/>
    <w:rsid w:val="00EB3330"/>
    <w:rsid w:val="00EB3745"/>
    <w:rsid w:val="00EB37B2"/>
    <w:rsid w:val="00EB4096"/>
    <w:rsid w:val="00EB4CA9"/>
    <w:rsid w:val="00EB5CBC"/>
    <w:rsid w:val="00EB6C54"/>
    <w:rsid w:val="00EC00A7"/>
    <w:rsid w:val="00EC07FD"/>
    <w:rsid w:val="00EC0A2B"/>
    <w:rsid w:val="00EC162A"/>
    <w:rsid w:val="00EC1751"/>
    <w:rsid w:val="00EC1A16"/>
    <w:rsid w:val="00EC1EC9"/>
    <w:rsid w:val="00EC2841"/>
    <w:rsid w:val="00EC2A25"/>
    <w:rsid w:val="00EC31A9"/>
    <w:rsid w:val="00EC31CF"/>
    <w:rsid w:val="00EC3232"/>
    <w:rsid w:val="00EC38B0"/>
    <w:rsid w:val="00EC3A09"/>
    <w:rsid w:val="00EC448A"/>
    <w:rsid w:val="00EC4561"/>
    <w:rsid w:val="00EC58B5"/>
    <w:rsid w:val="00EC5D90"/>
    <w:rsid w:val="00EC70E4"/>
    <w:rsid w:val="00EC711C"/>
    <w:rsid w:val="00EC7C64"/>
    <w:rsid w:val="00ED23E9"/>
    <w:rsid w:val="00ED2BD9"/>
    <w:rsid w:val="00ED37B6"/>
    <w:rsid w:val="00ED4835"/>
    <w:rsid w:val="00ED4B12"/>
    <w:rsid w:val="00ED4EE8"/>
    <w:rsid w:val="00ED4FCF"/>
    <w:rsid w:val="00ED671D"/>
    <w:rsid w:val="00ED754B"/>
    <w:rsid w:val="00ED75F0"/>
    <w:rsid w:val="00ED7DAE"/>
    <w:rsid w:val="00EE0072"/>
    <w:rsid w:val="00EE06F2"/>
    <w:rsid w:val="00EE0988"/>
    <w:rsid w:val="00EE1250"/>
    <w:rsid w:val="00EE269D"/>
    <w:rsid w:val="00EE2757"/>
    <w:rsid w:val="00EE2A5C"/>
    <w:rsid w:val="00EE3907"/>
    <w:rsid w:val="00EE4965"/>
    <w:rsid w:val="00EE5831"/>
    <w:rsid w:val="00EE5FDD"/>
    <w:rsid w:val="00EE7CE0"/>
    <w:rsid w:val="00EF0259"/>
    <w:rsid w:val="00EF095E"/>
    <w:rsid w:val="00EF0D79"/>
    <w:rsid w:val="00EF0DDE"/>
    <w:rsid w:val="00EF14C4"/>
    <w:rsid w:val="00EF16C1"/>
    <w:rsid w:val="00EF1E1F"/>
    <w:rsid w:val="00EF2D50"/>
    <w:rsid w:val="00EF2E8D"/>
    <w:rsid w:val="00EF2EBD"/>
    <w:rsid w:val="00EF3F10"/>
    <w:rsid w:val="00EF4210"/>
    <w:rsid w:val="00EF4702"/>
    <w:rsid w:val="00EF4AB4"/>
    <w:rsid w:val="00EF4C9E"/>
    <w:rsid w:val="00EF4F43"/>
    <w:rsid w:val="00EF4FA6"/>
    <w:rsid w:val="00EF674B"/>
    <w:rsid w:val="00EF6D38"/>
    <w:rsid w:val="00EF6D7B"/>
    <w:rsid w:val="00EF6FAB"/>
    <w:rsid w:val="00EF705D"/>
    <w:rsid w:val="00EF7C7B"/>
    <w:rsid w:val="00F001EB"/>
    <w:rsid w:val="00F0039F"/>
    <w:rsid w:val="00F003DD"/>
    <w:rsid w:val="00F0059D"/>
    <w:rsid w:val="00F00648"/>
    <w:rsid w:val="00F0138A"/>
    <w:rsid w:val="00F01824"/>
    <w:rsid w:val="00F01924"/>
    <w:rsid w:val="00F01DF6"/>
    <w:rsid w:val="00F028E4"/>
    <w:rsid w:val="00F02BD4"/>
    <w:rsid w:val="00F02CC9"/>
    <w:rsid w:val="00F03603"/>
    <w:rsid w:val="00F03B18"/>
    <w:rsid w:val="00F03C2C"/>
    <w:rsid w:val="00F03E03"/>
    <w:rsid w:val="00F04AE5"/>
    <w:rsid w:val="00F04C51"/>
    <w:rsid w:val="00F051B8"/>
    <w:rsid w:val="00F0720D"/>
    <w:rsid w:val="00F0759A"/>
    <w:rsid w:val="00F077A6"/>
    <w:rsid w:val="00F07E48"/>
    <w:rsid w:val="00F10750"/>
    <w:rsid w:val="00F10D11"/>
    <w:rsid w:val="00F112D5"/>
    <w:rsid w:val="00F12A46"/>
    <w:rsid w:val="00F13404"/>
    <w:rsid w:val="00F13B9C"/>
    <w:rsid w:val="00F143D4"/>
    <w:rsid w:val="00F14B9A"/>
    <w:rsid w:val="00F151B6"/>
    <w:rsid w:val="00F152A3"/>
    <w:rsid w:val="00F16080"/>
    <w:rsid w:val="00F163FB"/>
    <w:rsid w:val="00F16805"/>
    <w:rsid w:val="00F16FBC"/>
    <w:rsid w:val="00F17BC4"/>
    <w:rsid w:val="00F203A9"/>
    <w:rsid w:val="00F207B1"/>
    <w:rsid w:val="00F212B7"/>
    <w:rsid w:val="00F21F36"/>
    <w:rsid w:val="00F22221"/>
    <w:rsid w:val="00F2419D"/>
    <w:rsid w:val="00F242E7"/>
    <w:rsid w:val="00F244E4"/>
    <w:rsid w:val="00F24A60"/>
    <w:rsid w:val="00F25816"/>
    <w:rsid w:val="00F2593E"/>
    <w:rsid w:val="00F25F94"/>
    <w:rsid w:val="00F26524"/>
    <w:rsid w:val="00F27066"/>
    <w:rsid w:val="00F27252"/>
    <w:rsid w:val="00F2752F"/>
    <w:rsid w:val="00F279F4"/>
    <w:rsid w:val="00F3079C"/>
    <w:rsid w:val="00F30FCA"/>
    <w:rsid w:val="00F30FF4"/>
    <w:rsid w:val="00F32215"/>
    <w:rsid w:val="00F322A0"/>
    <w:rsid w:val="00F32324"/>
    <w:rsid w:val="00F325A4"/>
    <w:rsid w:val="00F328B5"/>
    <w:rsid w:val="00F33286"/>
    <w:rsid w:val="00F333AA"/>
    <w:rsid w:val="00F33566"/>
    <w:rsid w:val="00F34032"/>
    <w:rsid w:val="00F3471A"/>
    <w:rsid w:val="00F34949"/>
    <w:rsid w:val="00F34B53"/>
    <w:rsid w:val="00F34F4B"/>
    <w:rsid w:val="00F3580E"/>
    <w:rsid w:val="00F35986"/>
    <w:rsid w:val="00F35998"/>
    <w:rsid w:val="00F37BBD"/>
    <w:rsid w:val="00F409A1"/>
    <w:rsid w:val="00F41969"/>
    <w:rsid w:val="00F41A49"/>
    <w:rsid w:val="00F42B41"/>
    <w:rsid w:val="00F43C99"/>
    <w:rsid w:val="00F44715"/>
    <w:rsid w:val="00F468DA"/>
    <w:rsid w:val="00F46AA8"/>
    <w:rsid w:val="00F46BFD"/>
    <w:rsid w:val="00F479A5"/>
    <w:rsid w:val="00F47DB0"/>
    <w:rsid w:val="00F501A8"/>
    <w:rsid w:val="00F50C04"/>
    <w:rsid w:val="00F51288"/>
    <w:rsid w:val="00F51760"/>
    <w:rsid w:val="00F52654"/>
    <w:rsid w:val="00F5370A"/>
    <w:rsid w:val="00F54D99"/>
    <w:rsid w:val="00F554B4"/>
    <w:rsid w:val="00F55CAE"/>
    <w:rsid w:val="00F570CE"/>
    <w:rsid w:val="00F570FB"/>
    <w:rsid w:val="00F57934"/>
    <w:rsid w:val="00F57942"/>
    <w:rsid w:val="00F579A5"/>
    <w:rsid w:val="00F57BED"/>
    <w:rsid w:val="00F57CE0"/>
    <w:rsid w:val="00F6021D"/>
    <w:rsid w:val="00F6030D"/>
    <w:rsid w:val="00F60F4D"/>
    <w:rsid w:val="00F60FB3"/>
    <w:rsid w:val="00F6179F"/>
    <w:rsid w:val="00F61A1B"/>
    <w:rsid w:val="00F61EAB"/>
    <w:rsid w:val="00F61FD6"/>
    <w:rsid w:val="00F61FD7"/>
    <w:rsid w:val="00F6266E"/>
    <w:rsid w:val="00F63016"/>
    <w:rsid w:val="00F63329"/>
    <w:rsid w:val="00F63D9E"/>
    <w:rsid w:val="00F64383"/>
    <w:rsid w:val="00F64508"/>
    <w:rsid w:val="00F64EB4"/>
    <w:rsid w:val="00F651DB"/>
    <w:rsid w:val="00F66123"/>
    <w:rsid w:val="00F66159"/>
    <w:rsid w:val="00F66B7C"/>
    <w:rsid w:val="00F66C24"/>
    <w:rsid w:val="00F66E58"/>
    <w:rsid w:val="00F675AA"/>
    <w:rsid w:val="00F67E2E"/>
    <w:rsid w:val="00F67E3A"/>
    <w:rsid w:val="00F709F3"/>
    <w:rsid w:val="00F70BA6"/>
    <w:rsid w:val="00F70F73"/>
    <w:rsid w:val="00F7194D"/>
    <w:rsid w:val="00F71AEE"/>
    <w:rsid w:val="00F72178"/>
    <w:rsid w:val="00F72394"/>
    <w:rsid w:val="00F72C99"/>
    <w:rsid w:val="00F734E8"/>
    <w:rsid w:val="00F73A46"/>
    <w:rsid w:val="00F73EDC"/>
    <w:rsid w:val="00F73FDE"/>
    <w:rsid w:val="00F747F9"/>
    <w:rsid w:val="00F74CBB"/>
    <w:rsid w:val="00F74CFC"/>
    <w:rsid w:val="00F76190"/>
    <w:rsid w:val="00F77A1B"/>
    <w:rsid w:val="00F80584"/>
    <w:rsid w:val="00F80E28"/>
    <w:rsid w:val="00F8350E"/>
    <w:rsid w:val="00F840EE"/>
    <w:rsid w:val="00F8460B"/>
    <w:rsid w:val="00F848D6"/>
    <w:rsid w:val="00F84934"/>
    <w:rsid w:val="00F84CC3"/>
    <w:rsid w:val="00F85024"/>
    <w:rsid w:val="00F857CE"/>
    <w:rsid w:val="00F85AFD"/>
    <w:rsid w:val="00F864ED"/>
    <w:rsid w:val="00F8677F"/>
    <w:rsid w:val="00F86B7C"/>
    <w:rsid w:val="00F86CE2"/>
    <w:rsid w:val="00F871B5"/>
    <w:rsid w:val="00F87F03"/>
    <w:rsid w:val="00F87FAD"/>
    <w:rsid w:val="00F9051B"/>
    <w:rsid w:val="00F90A93"/>
    <w:rsid w:val="00F90E2F"/>
    <w:rsid w:val="00F91338"/>
    <w:rsid w:val="00F91DE5"/>
    <w:rsid w:val="00F91F29"/>
    <w:rsid w:val="00F9207D"/>
    <w:rsid w:val="00F92939"/>
    <w:rsid w:val="00F93327"/>
    <w:rsid w:val="00F9334E"/>
    <w:rsid w:val="00F93AB8"/>
    <w:rsid w:val="00F94860"/>
    <w:rsid w:val="00F953F8"/>
    <w:rsid w:val="00FA0486"/>
    <w:rsid w:val="00FA15BA"/>
    <w:rsid w:val="00FA25D2"/>
    <w:rsid w:val="00FA2956"/>
    <w:rsid w:val="00FA39D0"/>
    <w:rsid w:val="00FA3A90"/>
    <w:rsid w:val="00FA3BD7"/>
    <w:rsid w:val="00FA59E1"/>
    <w:rsid w:val="00FA6101"/>
    <w:rsid w:val="00FA6A70"/>
    <w:rsid w:val="00FA6FE3"/>
    <w:rsid w:val="00FA743C"/>
    <w:rsid w:val="00FA74B6"/>
    <w:rsid w:val="00FA756E"/>
    <w:rsid w:val="00FA7AB0"/>
    <w:rsid w:val="00FA7F39"/>
    <w:rsid w:val="00FB0274"/>
    <w:rsid w:val="00FB2162"/>
    <w:rsid w:val="00FB2580"/>
    <w:rsid w:val="00FB3556"/>
    <w:rsid w:val="00FB3757"/>
    <w:rsid w:val="00FB5CD7"/>
    <w:rsid w:val="00FB61B8"/>
    <w:rsid w:val="00FB7554"/>
    <w:rsid w:val="00FC0967"/>
    <w:rsid w:val="00FC0F8F"/>
    <w:rsid w:val="00FC1B7D"/>
    <w:rsid w:val="00FC1E31"/>
    <w:rsid w:val="00FC2B3E"/>
    <w:rsid w:val="00FC2E5B"/>
    <w:rsid w:val="00FC41AE"/>
    <w:rsid w:val="00FC4521"/>
    <w:rsid w:val="00FC4A95"/>
    <w:rsid w:val="00FC540C"/>
    <w:rsid w:val="00FC5614"/>
    <w:rsid w:val="00FC5738"/>
    <w:rsid w:val="00FC5828"/>
    <w:rsid w:val="00FC77C1"/>
    <w:rsid w:val="00FD0364"/>
    <w:rsid w:val="00FD1644"/>
    <w:rsid w:val="00FD1A1C"/>
    <w:rsid w:val="00FD1A87"/>
    <w:rsid w:val="00FD1F14"/>
    <w:rsid w:val="00FD281F"/>
    <w:rsid w:val="00FD39CD"/>
    <w:rsid w:val="00FD4052"/>
    <w:rsid w:val="00FD483C"/>
    <w:rsid w:val="00FD50E7"/>
    <w:rsid w:val="00FD56B0"/>
    <w:rsid w:val="00FD5B00"/>
    <w:rsid w:val="00FD5DDB"/>
    <w:rsid w:val="00FD5F7F"/>
    <w:rsid w:val="00FD6970"/>
    <w:rsid w:val="00FD7DE2"/>
    <w:rsid w:val="00FE01E2"/>
    <w:rsid w:val="00FE0526"/>
    <w:rsid w:val="00FE169F"/>
    <w:rsid w:val="00FE1786"/>
    <w:rsid w:val="00FE1D95"/>
    <w:rsid w:val="00FE245C"/>
    <w:rsid w:val="00FE280E"/>
    <w:rsid w:val="00FE358F"/>
    <w:rsid w:val="00FE3AEC"/>
    <w:rsid w:val="00FE3D3F"/>
    <w:rsid w:val="00FE402B"/>
    <w:rsid w:val="00FE57B7"/>
    <w:rsid w:val="00FE5CEA"/>
    <w:rsid w:val="00FE5D33"/>
    <w:rsid w:val="00FE6587"/>
    <w:rsid w:val="00FE69B5"/>
    <w:rsid w:val="00FE6C95"/>
    <w:rsid w:val="00FE6E62"/>
    <w:rsid w:val="00FE721C"/>
    <w:rsid w:val="00FE7683"/>
    <w:rsid w:val="00FE7D52"/>
    <w:rsid w:val="00FE7E3F"/>
    <w:rsid w:val="00FF0544"/>
    <w:rsid w:val="00FF060A"/>
    <w:rsid w:val="00FF16ED"/>
    <w:rsid w:val="00FF1D6E"/>
    <w:rsid w:val="00FF2B92"/>
    <w:rsid w:val="00FF2FE5"/>
    <w:rsid w:val="00FF31C5"/>
    <w:rsid w:val="00FF3B6A"/>
    <w:rsid w:val="00FF3FAC"/>
    <w:rsid w:val="00FF435B"/>
    <w:rsid w:val="00FF4CAD"/>
    <w:rsid w:val="00FF4D46"/>
    <w:rsid w:val="00FF751A"/>
    <w:rsid w:val="00FF7C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55A0F"/>
  <w15:docId w15:val="{B71E50D1-2C62-450C-8D79-62839132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87E9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FF4D46"/>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link w:val="Kop6Char"/>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BD44CA"/>
    <w:pPr>
      <w:spacing w:line="240" w:lineRule="auto"/>
    </w:pPr>
    <w:rPr>
      <w:rFonts w:ascii="Tahoma" w:hAnsi="Tahoma"/>
      <w:sz w:val="20"/>
    </w:rPr>
  </w:style>
  <w:style w:type="paragraph" w:styleId="Lijstalinea">
    <w:name w:val="List Paragraph"/>
    <w:basedOn w:val="Standaard"/>
    <w:uiPriority w:val="34"/>
    <w:rsid w:val="00DF306D"/>
    <w:pPr>
      <w:ind w:left="720"/>
      <w:contextualSpacing/>
    </w:pPr>
  </w:style>
  <w:style w:type="character" w:styleId="Onopgelostemelding">
    <w:name w:val="Unresolved Mention"/>
    <w:basedOn w:val="Standaardalinea-lettertype"/>
    <w:uiPriority w:val="99"/>
    <w:unhideWhenUsed/>
    <w:rsid w:val="00DF306D"/>
    <w:rPr>
      <w:color w:val="605E5C"/>
      <w:shd w:val="clear" w:color="auto" w:fill="E1DFDD"/>
    </w:rPr>
  </w:style>
  <w:style w:type="table" w:customStyle="1" w:styleId="Sjabloon">
    <w:name w:val="Sjabloon"/>
    <w:basedOn w:val="Standaardtabel"/>
    <w:uiPriority w:val="99"/>
    <w:rsid w:val="000F5AEA"/>
    <w:pPr>
      <w:spacing w:line="240" w:lineRule="auto"/>
    </w:pPr>
    <w:rPr>
      <w:sz w:val="16"/>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jc w:val="right"/>
    </w:trPr>
    <w:tblStylePr w:type="firstRow">
      <w:rPr>
        <w:b/>
        <w:color w:val="FFFFFF" w:themeColor="background1"/>
      </w:rPr>
      <w:tblPr/>
      <w:tcPr>
        <w:shd w:val="clear" w:color="auto" w:fill="943634" w:themeFill="accent2" w:themeFillShade="BF"/>
      </w:tcPr>
    </w:tblStylePr>
  </w:style>
  <w:style w:type="character" w:customStyle="1" w:styleId="Kop6Char">
    <w:name w:val="Kop 6 Char"/>
    <w:aliases w:val="Artikel Char"/>
    <w:basedOn w:val="Standaardalinea-lettertype"/>
    <w:link w:val="Kop6"/>
    <w:uiPriority w:val="9"/>
    <w:rsid w:val="004B0FF9"/>
    <w:rPr>
      <w:rFonts w:ascii="Tahoma" w:eastAsiaTheme="majorEastAsia" w:hAnsi="Tahoma" w:cstheme="majorBidi"/>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iplo.nl/thema/externe-veiligheid/basisnet/regels-aandachtsgebieden-binnen-basisnet/"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Werkplaats%20Omgevingsplan\Eureka\2023-04-19\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D863AA87000A4BBAD6058E6D5696B6" ma:contentTypeVersion="2" ma:contentTypeDescription="Een nieuw document maken." ma:contentTypeScope="" ma:versionID="fc84487842e3daf4023d6d4951d37411">
  <xsd:schema xmlns:xsd="http://www.w3.org/2001/XMLSchema" xmlns:xs="http://www.w3.org/2001/XMLSchema" xmlns:p="http://schemas.microsoft.com/office/2006/metadata/properties" xmlns:ns2="bae9aad4-99ab-4e23-8a0b-d07c422d2235" targetNamespace="http://schemas.microsoft.com/office/2006/metadata/properties" ma:root="true" ma:fieldsID="f995495a613de5b6a23ab5d0cbe8d3c6" ns2:_="">
    <xsd:import namespace="bae9aad4-99ab-4e23-8a0b-d07c422d223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9aad4-99ab-4e23-8a0b-d07c422d22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5BF3EA-C84C-44BB-8294-98E4E0E7D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e9aad4-99ab-4e23-8a0b-d07c422d22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39099A-AD83-4D8C-888B-0BA32408653E}">
  <ds:schemaRefs>
    <ds:schemaRef ds:uri="http://schemas.openxmlformats.org/officeDocument/2006/bibliography"/>
  </ds:schemaRefs>
</ds:datastoreItem>
</file>

<file path=customXml/itemProps3.xml><?xml version="1.0" encoding="utf-8"?>
<ds:datastoreItem xmlns:ds="http://schemas.openxmlformats.org/officeDocument/2006/customXml" ds:itemID="{BB1D3DBA-7E85-4B07-B907-2B0A953F3A36}">
  <ds:schemaRefs>
    <ds:schemaRef ds:uri="http://schemas.microsoft.com/sharepoint/v3/contenttype/forms"/>
  </ds:schemaRefs>
</ds:datastoreItem>
</file>

<file path=customXml/itemProps4.xml><?xml version="1.0" encoding="utf-8"?>
<ds:datastoreItem xmlns:ds="http://schemas.openxmlformats.org/officeDocument/2006/customXml" ds:itemID="{A5229FFC-8655-4091-AD66-78E8A405DE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Sjabloon.dotm</Template>
  <TotalTime>2253</TotalTime>
  <Pages>51</Pages>
  <Words>16456</Words>
  <Characters>90511</Characters>
  <Application>Microsoft Office Word</Application>
  <DocSecurity>0</DocSecurity>
  <Lines>754</Lines>
  <Paragraphs>213</Paragraphs>
  <ScaleCrop>false</ScaleCrop>
  <HeadingPairs>
    <vt:vector size="2" baseType="variant">
      <vt:variant>
        <vt:lpstr>Titel</vt:lpstr>
      </vt:variant>
      <vt:variant>
        <vt:i4>1</vt:i4>
      </vt:variant>
    </vt:vector>
  </HeadingPairs>
  <TitlesOfParts>
    <vt:vector size="1" baseType="lpstr">
      <vt:lpstr>Basismodel omgevingsplan Breda, deelgebied Eureka</vt:lpstr>
    </vt:vector>
  </TitlesOfParts>
  <Company/>
  <LinksUpToDate>false</LinksUpToDate>
  <CharactersWithSpaces>106754</CharactersWithSpaces>
  <SharedDoc>false</SharedDoc>
  <HLinks>
    <vt:vector size="6" baseType="variant">
      <vt:variant>
        <vt:i4>2752571</vt:i4>
      </vt:variant>
      <vt:variant>
        <vt:i4>0</vt:i4>
      </vt:variant>
      <vt:variant>
        <vt:i4>0</vt:i4>
      </vt:variant>
      <vt:variant>
        <vt:i4>5</vt:i4>
      </vt:variant>
      <vt:variant>
        <vt:lpwstr>https://iplo.nl/thema/externe-veiligheid/basisnet/regels-aandachtsgebieden-binnen-basisnet/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Basismodel omgevingsplan Breda, deelgebied Eureka</dc:title>
  <dc:subject/>
  <dc:creator>Gerard Wolbers</dc:creator>
  <cp:keywords/>
  <dc:description/>
  <cp:lastModifiedBy>Gerard Wolbers</cp:lastModifiedBy>
  <cp:revision>28</cp:revision>
  <dcterms:created xsi:type="dcterms:W3CDTF">2023-03-29T14:43:00Z</dcterms:created>
  <dcterms:modified xsi:type="dcterms:W3CDTF">2023-04-20T08:51:00Z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0x01010019D863AA87000A4BBAD6058E6D5696B6</vt:lpwstr>
  </property>
</Properties>
</file>